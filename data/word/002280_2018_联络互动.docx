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783" w:lineRule="exact"/>
        <w:ind w:left="419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945072" cy="4977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5072" cy="497776"/>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10"/>
        <w:rPr>
          <w:rFonts w:ascii="Times New Roman" w:hAnsi="Times New Roman" w:cs="Times New Roman" w:eastAsia="Times New Roman" w:hint="default"/>
          <w:sz w:val="12"/>
          <w:szCs w:val="12"/>
        </w:rPr>
      </w:pPr>
    </w:p>
    <w:p>
      <w:pPr>
        <w:spacing w:line="460" w:lineRule="exact" w:before="0"/>
        <w:ind w:left="2023" w:right="3040" w:firstLine="0"/>
        <w:jc w:val="center"/>
        <w:rPr>
          <w:rFonts w:ascii="宋体" w:hAnsi="宋体" w:cs="宋体" w:eastAsia="宋体" w:hint="default"/>
          <w:sz w:val="36"/>
          <w:szCs w:val="36"/>
        </w:rPr>
      </w:pPr>
      <w:r>
        <w:rPr>
          <w:rFonts w:ascii="宋体" w:hAnsi="宋体" w:cs="宋体" w:eastAsia="宋体" w:hint="default"/>
          <w:b/>
          <w:bCs/>
          <w:sz w:val="36"/>
          <w:szCs w:val="36"/>
        </w:rPr>
        <w:t>杭州联络互动信息科技股份有限公司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02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023"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right="1132" w:firstLine="562"/>
        <w:jc w:val="both"/>
        <w:rPr>
          <w:b w:val="0"/>
          <w:bCs w:val="0"/>
        </w:rPr>
      </w:pPr>
      <w:r>
        <w:rPr>
          <w:w w:val="95"/>
        </w:rPr>
        <w:t>公司负责人何志涛、主管会计工作负责人金玉花及会计机构负责人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王燕飞声明：保证年度报告中财务报告的真实、准确、完整。</w:t>
      </w:r>
      <w:r>
        <w:rPr>
          <w:b w:val="0"/>
          <w:bCs w:val="0"/>
        </w:rPr>
      </w:r>
    </w:p>
    <w:p>
      <w:pPr>
        <w:pStyle w:val="Heading2"/>
        <w:spacing w:line="472" w:lineRule="auto" w:before="147"/>
        <w:ind w:left="676" w:right="0"/>
        <w:jc w:val="left"/>
        <w:rPr>
          <w:b w:val="0"/>
          <w:bCs w:val="0"/>
        </w:rPr>
      </w:pPr>
      <w:r>
        <w:rPr/>
        <w:t>所有董事均已出席了审议本报告的董事会会议。</w:t>
      </w:r>
      <w:r>
        <w:rPr>
          <w:w w:val="99"/>
        </w:rPr>
        <w:t> </w:t>
      </w:r>
      <w:r>
        <w:rPr>
          <w:spacing w:val="3"/>
          <w:w w:val="95"/>
        </w:rPr>
        <w:t>公司目前不存在影响公司正常经营的重大风险。公司日常经营中可能面临</w:t>
      </w:r>
      <w:r>
        <w:rPr>
          <w:b w:val="0"/>
          <w:bCs w:val="0"/>
          <w:spacing w:val="3"/>
        </w:rPr>
      </w:r>
    </w:p>
    <w:p>
      <w:pPr>
        <w:pStyle w:val="Heading2"/>
        <w:spacing w:line="410" w:lineRule="auto"/>
        <w:ind w:right="0"/>
        <w:jc w:val="left"/>
        <w:rPr>
          <w:b w:val="0"/>
          <w:bCs w:val="0"/>
        </w:rPr>
      </w:pPr>
      <w:r>
        <w:rPr>
          <w:spacing w:val="-2"/>
          <w:w w:val="95"/>
        </w:rPr>
        <w:t>的风险因素详见“第四节经营情况讨论与分析”之“九、公司未来发展的展望”</w:t>
      </w:r>
      <w:r>
        <w:rPr>
          <w:spacing w:val="66"/>
          <w:w w:val="95"/>
        </w:rPr>
        <w:t> </w:t>
      </w:r>
      <w:r>
        <w:rPr>
          <w:spacing w:val="66"/>
          <w:w w:val="95"/>
        </w:rPr>
      </w:r>
      <w:r>
        <w:rPr/>
        <w:t>之“</w:t>
      </w:r>
      <w:r>
        <w:rPr>
          <w:rFonts w:ascii="Times New Roman" w:hAnsi="Times New Roman" w:cs="Times New Roman" w:eastAsia="Times New Roman" w:hint="default"/>
        </w:rPr>
        <w:t>5</w:t>
      </w:r>
      <w:r>
        <w:rPr/>
        <w:t>、可能面临的风险因素”。</w:t>
      </w:r>
      <w:r>
        <w:rPr>
          <w:b w:val="0"/>
          <w:bCs w:val="0"/>
        </w:rPr>
      </w:r>
    </w:p>
    <w:p>
      <w:pPr>
        <w:pStyle w:val="Heading2"/>
        <w:spacing w:line="240" w:lineRule="auto" w:before="117"/>
        <w:ind w:left="676" w:right="0"/>
        <w:jc w:val="left"/>
        <w:rPr>
          <w:b w:val="0"/>
          <w:bCs w:val="0"/>
        </w:rPr>
      </w:pPr>
      <w:r>
        <w:rPr/>
        <w:t>公司计划不派发现金红利，不送红股，不以公积金转增股本。</w:t>
      </w:r>
      <w:r>
        <w:rPr>
          <w:b w:val="0"/>
          <w:bCs w:val="0"/>
        </w:rPr>
      </w:r>
    </w:p>
    <w:p>
      <w:pPr>
        <w:spacing w:after="0" w:line="240" w:lineRule="auto"/>
        <w:jc w:val="left"/>
        <w:sectPr>
          <w:footerReference w:type="default" r:id="rId8"/>
          <w:pgSz w:w="11910" w:h="16840"/>
          <w:pgMar w:footer="1019" w:header="786" w:top="110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202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5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53"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13</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32</w:t>
            </w:r>
          </w:hyperlink>
        </w:p>
        <w:p>
          <w:pPr>
            <w:pStyle w:val="TOC1"/>
            <w:tabs>
              <w:tab w:pos="9753"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55</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61</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62</w:t>
            </w:r>
          </w:hyperlink>
        </w:p>
        <w:p>
          <w:pPr>
            <w:pStyle w:val="TOC1"/>
            <w:tabs>
              <w:tab w:pos="9753"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71</w:t>
            </w:r>
          </w:hyperlink>
        </w:p>
        <w:p>
          <w:pPr>
            <w:pStyle w:val="TOC1"/>
            <w:tabs>
              <w:tab w:pos="9753"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77</w:t>
            </w:r>
          </w:hyperlink>
        </w:p>
        <w:p>
          <w:pPr>
            <w:pStyle w:val="TOC1"/>
            <w:tabs>
              <w:tab w:pos="9753"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78</w:t>
            </w:r>
          </w:hyperlink>
        </w:p>
        <w:p>
          <w:pPr>
            <w:pStyle w:val="TOC1"/>
            <w:tabs>
              <w:tab w:pos="9753"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218</w:t>
            </w:r>
          </w:hyperlink>
        </w:p>
        <w:p>
          <w:pPr/>
          <w:r>
            <w:fldChar w:fldCharType="end"/>
          </w:r>
        </w:p>
      </w:sdtContent>
    </w:sdt>
    <w:p>
      <w:pPr>
        <w:spacing w:after="0"/>
        <w:sectPr>
          <w:pgSz w:w="11910" w:h="16840"/>
          <w:pgMar w:header="786" w:footer="1019" w:top="1100" w:bottom="1200" w:left="1020" w:right="0"/>
        </w:sectPr>
      </w:pPr>
    </w:p>
    <w:p>
      <w:pPr>
        <w:spacing w:before="906"/>
        <w:ind w:left="202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联络互动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Newegg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Newegg.Inc,</w:t>
            </w:r>
            <w:r>
              <w:rPr>
                <w:rFonts w:ascii="宋体" w:hAnsi="宋体" w:cs="宋体" w:eastAsia="宋体" w:hint="default"/>
                <w:sz w:val="18"/>
                <w:szCs w:val="18"/>
              </w:rPr>
              <w:t>公司旗下电商平台，公司控股子公司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数字天域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北京数字天域科技有限公司，公司全资子公司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香港数字天域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数字天域（香港）科技有限公司，公司全资子公司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迪岸双赢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迪岸双赢集团有限公司，为公司控股子公司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Isapce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北京百维博锐贸易有限公司，为公司参股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的公司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三尚传媒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东阳三尚传媒股份有限公司，为公司控股子公司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会找房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会找房（北京）网络技术有限公司，为公司控股子公司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中国数码文化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Digital Culture (Group)</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08175</w:t>
            </w:r>
            <w:r>
              <w:rPr>
                <w:rFonts w:ascii="宋体" w:hAnsi="宋体" w:cs="宋体" w:eastAsia="宋体" w:hint="default"/>
                <w:sz w:val="18"/>
                <w:szCs w:val="18"/>
              </w:rPr>
              <w:t>），香港创业板 上市公司，为公司参投公司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Lianluo Smart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NASDAQ</w:t>
            </w:r>
            <w:r>
              <w:rPr>
                <w:rFonts w:ascii="宋体" w:hAnsi="宋体" w:cs="宋体" w:eastAsia="宋体" w:hint="default"/>
                <w:sz w:val="18"/>
                <w:szCs w:val="18"/>
              </w:rPr>
              <w:t>：</w:t>
            </w:r>
            <w:r>
              <w:rPr>
                <w:rFonts w:ascii="Times New Roman" w:hAnsi="Times New Roman" w:cs="Times New Roman" w:eastAsia="Times New Roman" w:hint="default"/>
                <w:sz w:val="18"/>
                <w:szCs w:val="18"/>
              </w:rPr>
              <w:t>LLIT</w:t>
            </w:r>
            <w:r>
              <w:rPr>
                <w:rFonts w:ascii="宋体" w:hAnsi="宋体" w:cs="宋体" w:eastAsia="宋体" w:hint="default"/>
                <w:sz w:val="18"/>
                <w:szCs w:val="18"/>
              </w:rPr>
              <w:t>），美国纳斯达克上市公 司，为公司控股子公司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Qudian</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Qudian.Inc</w:t>
            </w:r>
            <w:r>
              <w:rPr>
                <w:rFonts w:ascii="宋体" w:hAnsi="宋体" w:cs="宋体" w:eastAsia="宋体" w:hint="default"/>
                <w:sz w:val="18"/>
                <w:szCs w:val="18"/>
              </w:rPr>
              <w:t>（</w:t>
            </w:r>
            <w:r>
              <w:rPr>
                <w:rFonts w:ascii="Times New Roman" w:hAnsi="Times New Roman" w:cs="Times New Roman" w:eastAsia="Times New Roman" w:hint="default"/>
                <w:sz w:val="18"/>
                <w:szCs w:val="18"/>
              </w:rPr>
              <w:t>US</w:t>
            </w:r>
            <w:r>
              <w:rPr>
                <w:rFonts w:ascii="宋体" w:hAnsi="宋体" w:cs="宋体" w:eastAsia="宋体" w:hint="default"/>
                <w:sz w:val="18"/>
                <w:szCs w:val="18"/>
              </w:rPr>
              <w:t>：</w:t>
            </w:r>
            <w:r>
              <w:rPr>
                <w:rFonts w:ascii="Times New Roman" w:hAnsi="Times New Roman" w:cs="Times New Roman" w:eastAsia="Times New Roman" w:hint="default"/>
                <w:sz w:val="18"/>
                <w:szCs w:val="18"/>
              </w:rPr>
              <w:t>QD</w:t>
            </w:r>
            <w:r>
              <w:rPr>
                <w:rFonts w:ascii="宋体" w:hAnsi="宋体" w:cs="宋体" w:eastAsia="宋体" w:hint="default"/>
                <w:sz w:val="18"/>
                <w:szCs w:val="18"/>
              </w:rPr>
              <w:t>），国内金融科技公司趣店集团。</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Razer</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Razer.Inc(HK:01377),</w:t>
            </w:r>
            <w:r>
              <w:rPr>
                <w:rFonts w:ascii="宋体" w:hAnsi="宋体" w:cs="宋体" w:eastAsia="宋体" w:hint="default"/>
                <w:sz w:val="18"/>
                <w:szCs w:val="18"/>
              </w:rPr>
              <w:t>游戏外设设备商雷蛇。</w:t>
            </w:r>
          </w:p>
        </w:tc>
      </w:tr>
    </w:tbl>
    <w:p>
      <w:pPr>
        <w:spacing w:after="0" w:line="240" w:lineRule="auto"/>
        <w:jc w:val="left"/>
        <w:rPr>
          <w:rFonts w:ascii="宋体" w:hAnsi="宋体" w:cs="宋体" w:eastAsia="宋体" w:hint="default"/>
          <w:sz w:val="18"/>
          <w:szCs w:val="18"/>
        </w:rPr>
        <w:sectPr>
          <w:headerReference w:type="default" r:id="rId9"/>
          <w:pgSz w:w="11910" w:h="16840"/>
          <w:pgMar w:header="907" w:footer="1019"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260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联络互动</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002280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联络互动</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Hangzhou Lianluo Interactive Information Technology</w:t>
            </w:r>
            <w:r>
              <w:rPr>
                <w:rFonts w:ascii="Times New Roman"/>
                <w:spacing w:val="-28"/>
                <w:sz w:val="18"/>
              </w:rPr>
              <w:t> </w:t>
            </w:r>
            <w:r>
              <w:rPr>
                <w:rFonts w:ascii="Times New Roman"/>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Lianluo</w:t>
            </w:r>
            <w:r>
              <w:rPr>
                <w:rFonts w:ascii="Times New Roman"/>
                <w:spacing w:val="-3"/>
                <w:sz w:val="18"/>
              </w:rPr>
              <w:t> </w:t>
            </w:r>
            <w:r>
              <w:rPr>
                <w:rFonts w:ascii="Times New Roman"/>
                <w:sz w:val="18"/>
              </w:rPr>
              <w:t>Interactive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 </w:t>
            </w:r>
            <w:r>
              <w:rPr>
                <w:rFonts w:ascii="Times New Roman" w:hAnsi="Times New Roman" w:cs="Times New Roman" w:eastAsia="Times New Roman" w:hint="default"/>
                <w:sz w:val="18"/>
                <w:szCs w:val="18"/>
              </w:rPr>
              <w:t>451  </w:t>
            </w:r>
            <w:r>
              <w:rPr>
                <w:rFonts w:ascii="宋体" w:hAnsi="宋体" w:cs="宋体" w:eastAsia="宋体" w:hint="default"/>
                <w:sz w:val="18"/>
                <w:szCs w:val="18"/>
              </w:rPr>
              <w:t>号芯图大厦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310051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 </w:t>
            </w:r>
            <w:r>
              <w:rPr>
                <w:rFonts w:ascii="Times New Roman" w:hAnsi="Times New Roman" w:cs="Times New Roman" w:eastAsia="Times New Roman" w:hint="default"/>
                <w:sz w:val="18"/>
                <w:szCs w:val="18"/>
              </w:rPr>
              <w:t>451  </w:t>
            </w:r>
            <w:r>
              <w:rPr>
                <w:rFonts w:ascii="宋体" w:hAnsi="宋体" w:cs="宋体" w:eastAsia="宋体" w:hint="default"/>
                <w:sz w:val="18"/>
                <w:szCs w:val="18"/>
              </w:rPr>
              <w:t>号芯图大厦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310051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http://www.lianluo.com/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ir@lianluo.com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张凯平</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芯图大厦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芯图大厦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0571-28280882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0571-28280882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0571-28280883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0571-28280883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ir@lianluo.com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ir@lianluo.com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b/>
          <w:bCs/>
          <w:sz w:val="20"/>
          <w:szCs w:val="20"/>
        </w:rPr>
      </w:pPr>
    </w:p>
    <w:p>
      <w:pPr>
        <w:pStyle w:val="Heading3"/>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91330000740545604A</w:t>
            </w:r>
          </w:p>
        </w:tc>
      </w:tr>
      <w:tr>
        <w:trPr>
          <w:trHeight w:val="23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5"/>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4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年公司进行重大资产重组，相关资产置换、发行股份和募集资金的工 作已完成，上市公司的主营业务由原来的计算机系统集成和应用软件开发与销 售、</w:t>
            </w:r>
          </w:p>
          <w:p>
            <w:pPr>
              <w:pStyle w:val="TableParagraph"/>
              <w:spacing w:line="312" w:lineRule="auto" w:before="62"/>
              <w:ind w:left="103" w:right="143"/>
              <w:jc w:val="both"/>
              <w:rPr>
                <w:rFonts w:ascii="宋体" w:hAnsi="宋体" w:cs="宋体" w:eastAsia="宋体" w:hint="default"/>
                <w:sz w:val="18"/>
                <w:szCs w:val="18"/>
              </w:rPr>
            </w:pPr>
            <w:r>
              <w:rPr>
                <w:rFonts w:ascii="宋体" w:hAnsi="宋体" w:cs="宋体" w:eastAsia="宋体" w:hint="default"/>
                <w:sz w:val="18"/>
                <w:szCs w:val="18"/>
              </w:rPr>
              <w:t>系统集成及技术支持与服务变更为移动终端操作系统、中间件平台及相关应用 的 研发与运营。</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、公司完成重组上市之后，依托原有互联网业务基础，通过 自身发展以及外延式并购，已形成了以跨境电商、智能硬件、文化传媒和金融 四大板块 为主导的多元化综合性互联网公司。</w:t>
            </w:r>
          </w:p>
        </w:tc>
      </w:tr>
      <w:tr>
        <w:trPr>
          <w:trHeight w:val="289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103" w:right="11"/>
              <w:jc w:val="left"/>
              <w:rPr>
                <w:rFonts w:ascii="宋体" w:hAnsi="宋体" w:cs="宋体" w:eastAsia="宋体" w:hint="default"/>
                <w:sz w:val="18"/>
                <w:szCs w:val="18"/>
              </w:rPr>
            </w:pPr>
            <w:r>
              <w:rPr>
                <w:rFonts w:ascii="宋体" w:hAnsi="宋体" w:cs="宋体" w:eastAsia="宋体" w:hint="default"/>
                <w:spacing w:val="-4"/>
                <w:sz w:val="18"/>
                <w:szCs w:val="18"/>
              </w:rPr>
              <w:t>公司目前实际控制人为何志涛先生。</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、公司原控股股东为徐智勇等一致行动人，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日中国证券监督管理委员会证监许可</w:t>
            </w:r>
            <w:r>
              <w:rPr>
                <w:rFonts w:ascii="Times New Roman" w:hAnsi="Times New Roman" w:cs="Times New Roman" w:eastAsia="Times New Roman" w:hint="default"/>
                <w:sz w:val="18"/>
                <w:szCs w:val="18"/>
              </w:rPr>
              <w:t>[2014]1108</w:t>
            </w:r>
            <w:r>
              <w:rPr>
                <w:rFonts w:ascii="Times New Roman" w:hAnsi="Times New Roman" w:cs="Times New Roman" w:eastAsia="Times New Roman" w:hint="default"/>
                <w:spacing w:val="43"/>
                <w:sz w:val="18"/>
                <w:szCs w:val="18"/>
              </w:rPr>
              <w:t> </w:t>
            </w:r>
            <w:r>
              <w:rPr>
                <w:rFonts w:ascii="宋体" w:hAnsi="宋体" w:cs="宋体" w:eastAsia="宋体" w:hint="default"/>
                <w:spacing w:val="-14"/>
                <w:sz w:val="18"/>
                <w:szCs w:val="18"/>
              </w:rPr>
              <w:t>号文《关于</w:t>
            </w:r>
            <w:r>
              <w:rPr>
                <w:rFonts w:ascii="宋体" w:hAnsi="宋体" w:cs="宋体" w:eastAsia="宋体" w:hint="default"/>
                <w:sz w:val="18"/>
                <w:szCs w:val="18"/>
              </w:rPr>
              <w:t> 核 准杭州新世纪信息技术股份有限公司重大资产重组及向何志涛等发行股份 购买资 产并募集配套资金的批复》核准，我公司向何志涛等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名交易对方发 行 </w:t>
            </w:r>
            <w:r>
              <w:rPr>
                <w:rFonts w:ascii="Times New Roman" w:hAnsi="Times New Roman" w:cs="Times New Roman" w:eastAsia="Times New Roman" w:hint="default"/>
                <w:sz w:val="18"/>
                <w:szCs w:val="18"/>
              </w:rPr>
              <w:t>135,233,994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股人民币普通股，用于购买其持有的北京数字天域科技股份有 限公司</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的股权，上述交易完成后，公司控股股东变更为何志涛、郭静波、 陈理。</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月，因何志涛与郭静波、陈理的一致行动人协议到期未续 签，公司控股股东及实际控制人由何志涛及其一致行动人陈理、郭静波变更为 何志涛。</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上海市黄浦区南京东路 </w:t>
            </w:r>
            <w:r>
              <w:rPr>
                <w:rFonts w:ascii="Times New Roman" w:hAnsi="Times New Roman" w:cs="Times New Roman" w:eastAsia="Times New Roman" w:hint="default"/>
                <w:sz w:val="18"/>
                <w:szCs w:val="18"/>
              </w:rPr>
              <w:t>61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廖家河、丛存</w:t>
            </w:r>
          </w:p>
        </w:tc>
      </w:tr>
    </w:tbl>
    <w:p>
      <w:pPr>
        <w:pStyle w:val="BodyText"/>
        <w:spacing w:line="240" w:lineRule="auto" w:before="51"/>
        <w:ind w:right="0"/>
        <w:jc w:val="left"/>
      </w:pPr>
      <w:r>
        <w:rPr/>
        <w:t>公司聘请的报告期内履行持续督导职责的保荐机构</w:t>
      </w:r>
    </w:p>
    <w:p>
      <w:pPr>
        <w:pStyle w:val="BodyText"/>
        <w:spacing w:line="357" w:lineRule="auto" w:before="117"/>
        <w:ind w:right="6792"/>
        <w:jc w:val="left"/>
      </w:pPr>
      <w:r>
        <w:rPr/>
        <w:t>□ 适用 √ 不适用 公司聘请的报告期内履行持续督导职责的财务顾问</w:t>
      </w:r>
    </w:p>
    <w:p>
      <w:pPr>
        <w:pStyle w:val="BodyText"/>
        <w:spacing w:line="240" w:lineRule="auto" w:before="29"/>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t>□ 是 √ 否</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13,989,142,419.92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12,345,021,111.37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1,201,212,661.97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-668,712,491.03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65,234,207.00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-1,125.09%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353,630,886.22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-1,618,505,981.73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-163,754,727.35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-888.37%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229,281,375.68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-399,933,656.19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-822,928,233.09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140,336,306.19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-1,133.33%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-1,133.33%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13,991,920,835.83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15,182,550,545.09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8,156,579,389.59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5,218,269,625.90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7,367,293,761.27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6,190,680,746.71</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1167"/>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6"/>
        <w:spacing w:line="240" w:lineRule="auto"/>
        <w:ind w:left="114"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3,828,264,408.63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3,723,516,312.74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3,585,240,605.35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2,852,121,093.20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103,862,449.51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49,681,500.93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-12,285,130.50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-809,971,310.97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-72,178,714.05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-139,088,858.59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-83,242,859.39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-1,323,995,549.70</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-594,472,715.63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256,865,195.63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-44,266,598.76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-18,059,537.43</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t>□ 是 √ 否</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-580,957.31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-2,161,295.52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-162,939.06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5,748,024.03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4,359,788.82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2,307,283.00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27,649,986.77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36,718,899.36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37,657,976.74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5"/>
              <w:jc w:val="left"/>
              <w:rPr>
                <w:rFonts w:ascii="宋体" w:hAnsi="宋体" w:cs="宋体" w:eastAsia="宋体" w:hint="default"/>
                <w:sz w:val="18"/>
                <w:szCs w:val="18"/>
              </w:rPr>
            </w:pPr>
            <w:r>
              <w:rPr>
                <w:rFonts w:ascii="宋体" w:hAnsi="宋体" w:cs="宋体" w:eastAsia="宋体" w:hint="default"/>
                <w:sz w:val="18"/>
                <w:szCs w:val="18"/>
              </w:rPr>
              <w:t>委托理财收益、债 券利息</w:t>
            </w: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506,476,758.41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236,998,711.12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126,199,310.96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55"/>
              <w:jc w:val="both"/>
              <w:rPr>
                <w:rFonts w:ascii="宋体" w:hAnsi="宋体" w:cs="宋体" w:eastAsia="宋体" w:hint="default"/>
                <w:sz w:val="18"/>
                <w:szCs w:val="18"/>
              </w:rPr>
            </w:pPr>
            <w:r>
              <w:rPr>
                <w:rFonts w:ascii="宋体" w:hAnsi="宋体" w:cs="宋体" w:eastAsia="宋体" w:hint="default"/>
                <w:sz w:val="18"/>
                <w:szCs w:val="18"/>
              </w:rPr>
              <w:t>处置部分可供出售 金融资产产生的收 益</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-6,818,209.78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-5,215,867.48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-4,425,453.71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421,700,248.31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1,955,659.42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37,541,064.82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38,285,566.29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2,426,700.31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4,170,237.13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-1,058,898.90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949,793,490.70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228,988,934.35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124,349,510.54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0"/>
        <w:jc w:val="left"/>
      </w:pPr>
      <w:r>
        <w:rPr/>
        <w:t>□ 适用 √ 不适用</w:t>
      </w:r>
    </w:p>
    <w:p>
      <w:pPr>
        <w:pStyle w:val="BodyText"/>
        <w:spacing w:line="302" w:lineRule="auto" w:before="115"/>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0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24" w:lineRule="exact"/>
        <w:ind w:right="0"/>
        <w:jc w:val="both"/>
      </w:pPr>
      <w:r>
        <w:rPr/>
        <w:t>零售相关业</w:t>
      </w:r>
    </w:p>
    <w:p>
      <w:pPr>
        <w:pStyle w:val="BodyText"/>
        <w:spacing w:line="300" w:lineRule="auto" w:before="76"/>
        <w:ind w:left="594" w:right="0" w:hanging="480"/>
        <w:jc w:val="left"/>
      </w:pPr>
      <w:r>
        <w:rPr/>
        <w:t>公司需遵守《深圳证券交易所行业信息披露指引第 </w:t>
      </w:r>
      <w:r>
        <w:rPr>
          <w:rFonts w:ascii="Times New Roman" w:hAnsi="Times New Roman" w:cs="Times New Roman" w:eastAsia="Times New Roman" w:hint="default"/>
        </w:rPr>
        <w:t>8 </w:t>
      </w:r>
      <w:r>
        <w:rPr/>
        <w:t>号——上市公司从事零售相关业务》的披露要求 </w:t>
      </w:r>
      <w:r>
        <w:rPr>
          <w:rFonts w:ascii="宋体" w:hAnsi="宋体" w:cs="宋体" w:eastAsia="宋体" w:hint="default"/>
          <w:spacing w:val="-3"/>
        </w:rPr>
        <w:t>2018</w:t>
      </w:r>
      <w:r>
        <w:rPr>
          <w:spacing w:val="-3"/>
        </w:rPr>
        <w:t>年，企业发展的外部环境错综复杂，公司秉承“产品极致创新、平台绝对领先、市场全球构建”的整体经营策略，</w:t>
      </w:r>
    </w:p>
    <w:p>
      <w:pPr>
        <w:pStyle w:val="BodyText"/>
        <w:spacing w:line="316" w:lineRule="auto" w:before="31"/>
        <w:ind w:right="1131"/>
        <w:jc w:val="both"/>
      </w:pPr>
      <w:r>
        <w:rPr>
          <w:spacing w:val="-2"/>
        </w:rPr>
        <w:t>通过对综合产业架构的进一步整合拓展，打造了多层次、多元化的业务体系。作为行业内多元化移动互联网平台级企业，未</w:t>
      </w:r>
      <w:r>
        <w:rPr>
          <w:spacing w:val="-66"/>
        </w:rPr>
        <w:t> </w:t>
      </w:r>
      <w:r>
        <w:rPr>
          <w:spacing w:val="-66"/>
        </w:rPr>
      </w:r>
      <w:r>
        <w:rPr>
          <w:spacing w:val="-2"/>
        </w:rPr>
        <w:t>来将基于自身条件，深度聚焦，继续整合产业上下游资源，进一步加大市场开拓力度，全面优化业务结构，提升公司长期竞</w:t>
      </w:r>
      <w:r>
        <w:rPr>
          <w:spacing w:val="-66"/>
        </w:rPr>
        <w:t> </w:t>
      </w:r>
      <w:r>
        <w:rPr>
          <w:spacing w:val="-66"/>
        </w:rPr>
      </w:r>
      <w:r>
        <w:rPr/>
        <w:t>争优势。</w:t>
      </w:r>
    </w:p>
    <w:p>
      <w:pPr>
        <w:pStyle w:val="BodyText"/>
        <w:spacing w:line="316" w:lineRule="auto" w:before="19"/>
        <w:ind w:right="1131" w:firstLine="480"/>
        <w:jc w:val="both"/>
      </w:pPr>
      <w:r>
        <w:rPr>
          <w:spacing w:val="-1"/>
        </w:rPr>
        <w:t>报告期内，公司推进了传媒、电商等板块的收购和整合，同时合理规划了投资项目，有效实现了较大投资收益，上市</w:t>
      </w:r>
      <w:r>
        <w:rPr/>
        <w:t> </w:t>
      </w:r>
      <w:r>
        <w:rPr>
          <w:spacing w:val="-2"/>
        </w:rPr>
        <w:t>公司收入利润渠道进一步多元化，抗风险能力加强。在公司业务规模快速扩大的同时，期间费用也快速增加，同时由于部分</w:t>
      </w:r>
      <w:r>
        <w:rPr>
          <w:spacing w:val="-66"/>
        </w:rPr>
        <w:t> </w:t>
      </w:r>
      <w:r>
        <w:rPr>
          <w:spacing w:val="-66"/>
        </w:rPr>
      </w:r>
      <w:r>
        <w:rPr/>
        <w:t>业务尚处于投入期，一定程度上影响了公司本期的业绩。</w:t>
      </w:r>
    </w:p>
    <w:p>
      <w:pPr>
        <w:pStyle w:val="BodyText"/>
        <w:spacing w:line="316" w:lineRule="auto" w:before="19"/>
        <w:ind w:left="594" w:right="0"/>
        <w:jc w:val="left"/>
      </w:pPr>
      <w:r>
        <w:rPr/>
        <w:t>（一）本年度主要业务如下： </w:t>
      </w:r>
      <w:r>
        <w:rPr>
          <w:rFonts w:ascii="宋体" w:hAnsi="宋体" w:cs="宋体" w:eastAsia="宋体" w:hint="default"/>
          <w:spacing w:val="-1"/>
        </w:rPr>
        <w:t>1.</w:t>
      </w:r>
      <w:r>
        <w:rPr>
          <w:spacing w:val="-1"/>
        </w:rPr>
        <w:t>跨境电商业务：电商及经销销售业务主要包括电商业务及贸易经销业务。</w:t>
      </w:r>
      <w:r>
        <w:rPr>
          <w:rFonts w:ascii="宋体" w:hAnsi="宋体" w:cs="宋体" w:eastAsia="宋体" w:hint="default"/>
          <w:spacing w:val="-1"/>
        </w:rPr>
        <w:t>Newegg</w:t>
      </w:r>
      <w:r>
        <w:rPr>
          <w:spacing w:val="-1"/>
        </w:rPr>
        <w:t>总部位于美国加利福尼亚州，是一</w:t>
      </w:r>
    </w:p>
    <w:p>
      <w:pPr>
        <w:pStyle w:val="BodyText"/>
        <w:spacing w:line="316" w:lineRule="auto" w:before="19"/>
        <w:ind w:right="1129"/>
        <w:jc w:val="both"/>
      </w:pPr>
      <w:r>
        <w:rPr>
          <w:spacing w:val="-2"/>
        </w:rPr>
        <w:t>家知名的电子商务公司，专注于向消费者和中小企业销售包括计算机硬件、软件、外设和</w:t>
      </w:r>
      <w:r>
        <w:rPr>
          <w:rFonts w:ascii="宋体" w:hAnsi="宋体" w:cs="宋体" w:eastAsia="宋体" w:hint="default"/>
          <w:spacing w:val="-2"/>
        </w:rPr>
        <w:t>CE</w:t>
      </w:r>
      <w:r>
        <w:rPr>
          <w:spacing w:val="-2"/>
        </w:rPr>
        <w:t>产品的电子类产品。</w:t>
      </w:r>
      <w:r>
        <w:rPr>
          <w:rFonts w:ascii="宋体" w:hAnsi="宋体" w:cs="宋体" w:eastAsia="宋体" w:hint="default"/>
          <w:spacing w:val="-2"/>
        </w:rPr>
        <w:t>Newegg</w:t>
      </w:r>
      <w:r>
        <w:rPr>
          <w:spacing w:val="-2"/>
        </w:rPr>
        <w:t>的第</w:t>
      </w:r>
      <w:r>
        <w:rPr>
          <w:spacing w:val="-58"/>
        </w:rPr>
        <w:t> </w:t>
      </w:r>
      <w:r>
        <w:rPr>
          <w:spacing w:val="-6"/>
        </w:rPr>
        <w:t>三方市场平台为用户提供全面的电子商务解决方案，包括产品上架、营销、客户服务等增值工具和服务。</w:t>
      </w:r>
      <w:r>
        <w:rPr>
          <w:rFonts w:ascii="宋体" w:hAnsi="宋体" w:cs="宋体" w:eastAsia="宋体" w:hint="default"/>
          <w:spacing w:val="-6"/>
        </w:rPr>
        <w:t>Newegg</w:t>
      </w:r>
      <w:r>
        <w:rPr>
          <w:spacing w:val="-6"/>
        </w:rPr>
        <w:t>目前提供</w:t>
      </w:r>
      <w:r>
        <w:rPr>
          <w:rFonts w:ascii="宋体" w:hAnsi="宋体" w:cs="宋体" w:eastAsia="宋体" w:hint="default"/>
          <w:spacing w:val="-6"/>
        </w:rPr>
        <w:t>1,600</w:t>
      </w:r>
      <w:r>
        <w:rPr>
          <w:rFonts w:ascii="宋体" w:hAnsi="宋体" w:cs="宋体" w:eastAsia="宋体" w:hint="default"/>
          <w:spacing w:val="-75"/>
        </w:rPr>
        <w:t> </w:t>
      </w:r>
      <w:r>
        <w:rPr/>
        <w:t>多个商品类别，超过</w:t>
      </w:r>
      <w:r>
        <w:rPr>
          <w:rFonts w:ascii="宋体" w:hAnsi="宋体" w:cs="宋体" w:eastAsia="宋体" w:hint="default"/>
        </w:rPr>
        <w:t>4,500</w:t>
      </w:r>
      <w:r>
        <w:rPr/>
        <w:t>万个库存单位。截至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Newegg</w:t>
      </w:r>
      <w:r>
        <w:rPr/>
        <w:t>拥有约</w:t>
      </w:r>
      <w:r>
        <w:rPr>
          <w:rFonts w:ascii="宋体" w:hAnsi="宋体" w:cs="宋体" w:eastAsia="宋体" w:hint="default"/>
        </w:rPr>
        <w:t>3,600</w:t>
      </w:r>
      <w:r>
        <w:rPr/>
        <w:t>万注册用户。</w:t>
      </w:r>
    </w:p>
    <w:p>
      <w:pPr>
        <w:pStyle w:val="BodyText"/>
        <w:spacing w:line="316" w:lineRule="auto" w:before="19"/>
        <w:ind w:right="1130" w:firstLine="480"/>
        <w:jc w:val="both"/>
      </w:pPr>
      <w:r>
        <w:rPr>
          <w:rFonts w:ascii="宋体" w:hAnsi="宋体" w:cs="宋体" w:eastAsia="宋体" w:hint="default"/>
        </w:rPr>
        <w:t>Newegg</w:t>
      </w:r>
      <w:r>
        <w:rPr/>
        <w:t>在多个国家同时建立了上百万平方英尺的物流仓储中心。而这种规模化、经济化的物流系统使得</w:t>
      </w:r>
      <w:r>
        <w:rPr>
          <w:rFonts w:ascii="宋体" w:hAnsi="宋体" w:cs="宋体" w:eastAsia="宋体" w:hint="default"/>
        </w:rPr>
        <w:t>99%</w:t>
      </w:r>
      <w:r>
        <w:rPr/>
        <w:t>以上的订 单能够实现当天出库，能在两天内将产品交付给美国及加拿大地区</w:t>
      </w:r>
      <w:r>
        <w:rPr>
          <w:rFonts w:ascii="宋体" w:hAnsi="宋体" w:cs="宋体" w:eastAsia="宋体" w:hint="default"/>
        </w:rPr>
        <w:t>92%</w:t>
      </w:r>
      <w:r>
        <w:rPr/>
        <w:t>的消费者。截至目前，</w:t>
      </w:r>
      <w:r>
        <w:rPr>
          <w:rFonts w:ascii="宋体" w:hAnsi="宋体" w:cs="宋体" w:eastAsia="宋体" w:hint="default"/>
        </w:rPr>
        <w:t>Newegg</w:t>
      </w:r>
      <w:r>
        <w:rPr/>
        <w:t>已拥有超过</w:t>
      </w:r>
      <w:r>
        <w:rPr>
          <w:rFonts w:ascii="宋体" w:hAnsi="宋体" w:cs="宋体" w:eastAsia="宋体" w:hint="default"/>
        </w:rPr>
        <w:t>50</w:t>
      </w:r>
      <w:r>
        <w:rPr/>
        <w:t>个国家的</w:t>
      </w:r>
      <w:r>
        <w:rPr>
          <w:spacing w:val="-83"/>
        </w:rPr>
        <w:t> </w:t>
      </w:r>
      <w:r>
        <w:rPr>
          <w:spacing w:val="-2"/>
        </w:rPr>
        <w:t>跨境直购网站，旗下平台均采用供应商会员邀请制，将会员商家的信息以简洁清晰的形式呈现在网页上，并以平台内链接将</w:t>
      </w:r>
      <w:r>
        <w:rPr>
          <w:spacing w:val="-66"/>
        </w:rPr>
        <w:t> </w:t>
      </w:r>
      <w:r>
        <w:rPr>
          <w:spacing w:val="-66"/>
        </w:rPr>
      </w:r>
      <w:r>
        <w:rPr>
          <w:spacing w:val="-2"/>
        </w:rPr>
        <w:t>子平台、平台内商家与消费者紧密联合。报告期内，公司正在推进</w:t>
      </w:r>
      <w:r>
        <w:rPr>
          <w:rFonts w:ascii="宋体" w:hAnsi="宋体" w:cs="宋体" w:eastAsia="宋体" w:hint="default"/>
          <w:spacing w:val="-2"/>
        </w:rPr>
        <w:t>Newegg</w:t>
      </w:r>
      <w:r>
        <w:rPr>
          <w:spacing w:val="-2"/>
        </w:rPr>
        <w:t>境外分拆上市项目，待境外实现独立募资后，将继</w:t>
      </w:r>
      <w:r>
        <w:rPr>
          <w:spacing w:val="-60"/>
        </w:rPr>
        <w:t> </w:t>
      </w:r>
      <w:r>
        <w:rPr>
          <w:spacing w:val="-60"/>
        </w:rPr>
      </w:r>
      <w:r>
        <w:rPr>
          <w:spacing w:val="-2"/>
        </w:rPr>
        <w:t>续秉承“创新打造未来”的品牌战略方针，将更多资金用于支持研发跨境支付系统、物流体系升级等技术壁垒，打造以快捷</w:t>
      </w:r>
      <w:r>
        <w:rPr>
          <w:spacing w:val="-66"/>
        </w:rPr>
        <w:t> </w:t>
      </w:r>
      <w:r>
        <w:rPr>
          <w:spacing w:val="-66"/>
        </w:rPr>
      </w:r>
      <w:r>
        <w:rPr/>
        <w:t>支付、</w:t>
      </w:r>
      <w:r>
        <w:rPr>
          <w:rFonts w:ascii="宋体" w:hAnsi="宋体" w:cs="宋体" w:eastAsia="宋体" w:hint="default"/>
        </w:rPr>
        <w:t>48</w:t>
      </w:r>
      <w:r>
        <w:rPr/>
        <w:t>小时速运为特色的</w:t>
      </w:r>
      <w:r>
        <w:rPr>
          <w:rFonts w:ascii="宋体" w:hAnsi="宋体" w:cs="宋体" w:eastAsia="宋体" w:hint="default"/>
        </w:rPr>
        <w:t>Newegg</w:t>
      </w:r>
      <w:r>
        <w:rPr/>
        <w:t>全球差异化竞争策略。</w:t>
      </w:r>
    </w:p>
    <w:p>
      <w:pPr>
        <w:pStyle w:val="BodyText"/>
        <w:spacing w:line="316" w:lineRule="auto" w:before="19"/>
        <w:ind w:right="0" w:firstLine="480"/>
        <w:jc w:val="left"/>
      </w:pPr>
      <w:r>
        <w:rPr>
          <w:rFonts w:ascii="宋体" w:hAnsi="宋体" w:cs="宋体" w:eastAsia="宋体" w:hint="default"/>
          <w:spacing w:val="-1"/>
        </w:rPr>
        <w:t>2.</w:t>
      </w:r>
      <w:r>
        <w:rPr>
          <w:spacing w:val="-1"/>
        </w:rPr>
        <w:t>文化传媒业务：报告期内，公司完成了对迪岸双赢集团有限公司前段</w:t>
      </w:r>
      <w:r>
        <w:rPr>
          <w:rFonts w:ascii="宋体" w:hAnsi="宋体" w:cs="宋体" w:eastAsia="宋体" w:hint="default"/>
          <w:spacing w:val="-1"/>
        </w:rPr>
        <w:t>10.2%</w:t>
      </w:r>
      <w:r>
        <w:rPr>
          <w:spacing w:val="-1"/>
        </w:rPr>
        <w:t>的股权收购工作，目前公司持有其</w:t>
      </w:r>
      <w:r>
        <w:rPr>
          <w:rFonts w:ascii="宋体" w:hAnsi="宋体" w:cs="宋体" w:eastAsia="宋体" w:hint="default"/>
          <w:spacing w:val="-1"/>
        </w:rPr>
        <w:t>59.2%</w:t>
      </w:r>
      <w:r>
        <w:rPr>
          <w:rFonts w:ascii="宋体" w:hAnsi="宋体" w:cs="宋体" w:eastAsia="宋体" w:hint="default"/>
        </w:rPr>
        <w:t> </w:t>
      </w:r>
      <w:r>
        <w:rPr/>
        <w:t>的股权，为公司控股子公司，后续将继续推进剩余股权收购工作，提供资金支持助力迪岸双赢户外传媒多点位扩张。</w:t>
      </w:r>
    </w:p>
    <w:p>
      <w:pPr>
        <w:pStyle w:val="BodyText"/>
        <w:spacing w:line="316" w:lineRule="auto" w:before="19"/>
        <w:ind w:right="1032" w:firstLine="480"/>
        <w:jc w:val="left"/>
      </w:pPr>
      <w:r>
        <w:rPr/>
        <w:t>（</w:t>
      </w:r>
      <w:r>
        <w:rPr>
          <w:rFonts w:ascii="宋体" w:hAnsi="宋体" w:cs="宋体" w:eastAsia="宋体" w:hint="default"/>
        </w:rPr>
        <w:t>1</w:t>
      </w:r>
      <w:r>
        <w:rPr/>
        <w:t>）迪岸双赢作为国内领先的机场媒体运营商，继续巩固机场媒体资源优势：锁定广州机场</w:t>
      </w:r>
      <w:r>
        <w:rPr>
          <w:rFonts w:ascii="宋体" w:hAnsi="宋体" w:cs="宋体" w:eastAsia="宋体" w:hint="default"/>
        </w:rPr>
        <w:t>T1</w:t>
      </w:r>
      <w:r>
        <w:rPr/>
        <w:t>航站楼未来五年的媒 </w:t>
      </w:r>
      <w:r>
        <w:rPr>
          <w:spacing w:val="-2"/>
        </w:rPr>
        <w:t>体经营权，并且获得了三年优先续约权；与南京禄口机场成立合资公司，获取南京机场</w:t>
      </w:r>
      <w:r>
        <w:rPr>
          <w:rFonts w:ascii="宋体" w:hAnsi="宋体" w:cs="宋体" w:eastAsia="宋体" w:hint="default"/>
          <w:spacing w:val="-2"/>
        </w:rPr>
        <w:t>10</w:t>
      </w:r>
      <w:r>
        <w:rPr>
          <w:spacing w:val="-2"/>
        </w:rPr>
        <w:t>年媒体运营权；以及西藏五座机场</w:t>
      </w:r>
      <w:r>
        <w:rPr>
          <w:spacing w:val="-64"/>
        </w:rPr>
        <w:t> </w:t>
      </w:r>
      <w:r>
        <w:rPr>
          <w:spacing w:val="-64"/>
        </w:rPr>
      </w:r>
      <w:r>
        <w:rPr>
          <w:spacing w:val="-2"/>
        </w:rPr>
        <w:t>的独家媒体代理权。目前，迪岸双赢资源网络辐射北京、上海、广州、武汉、南京等全国</w:t>
      </w:r>
      <w:r>
        <w:rPr>
          <w:rFonts w:ascii="宋体" w:hAnsi="宋体" w:cs="宋体" w:eastAsia="宋体" w:hint="default"/>
          <w:spacing w:val="-2"/>
        </w:rPr>
        <w:t>30</w:t>
      </w:r>
      <w:r>
        <w:rPr>
          <w:spacing w:val="-2"/>
        </w:rPr>
        <w:t>多个机场，运营媒体面积超过</w:t>
      </w:r>
      <w:r>
        <w:rPr>
          <w:rFonts w:ascii="宋体" w:hAnsi="宋体" w:cs="宋体" w:eastAsia="宋体" w:hint="default"/>
          <w:spacing w:val="-2"/>
        </w:rPr>
        <w:t>60</w:t>
      </w:r>
      <w:r>
        <w:rPr>
          <w:rFonts w:ascii="宋体" w:hAnsi="宋体" w:cs="宋体" w:eastAsia="宋体" w:hint="default"/>
          <w:spacing w:val="-66"/>
        </w:rPr>
        <w:t> </w:t>
      </w:r>
      <w:r>
        <w:rPr>
          <w:spacing w:val="-2"/>
        </w:rPr>
        <w:t>万平米，运营媒体数量超过</w:t>
      </w:r>
      <w:r>
        <w:rPr>
          <w:rFonts w:ascii="宋体" w:hAnsi="宋体" w:cs="宋体" w:eastAsia="宋体" w:hint="default"/>
          <w:spacing w:val="-2"/>
        </w:rPr>
        <w:t>30,000</w:t>
      </w:r>
      <w:r>
        <w:rPr>
          <w:spacing w:val="-2"/>
        </w:rPr>
        <w:t>个，涵盖各类传统灯箱、数字刷屏</w:t>
      </w:r>
      <w:r>
        <w:rPr>
          <w:rFonts w:ascii="宋体" w:hAnsi="宋体" w:cs="宋体" w:eastAsia="宋体" w:hint="default"/>
          <w:spacing w:val="-2"/>
        </w:rPr>
        <w:t>/LED</w:t>
      </w:r>
      <w:r>
        <w:rPr>
          <w:spacing w:val="-2"/>
        </w:rPr>
        <w:t>、开放性展位、创意媒体等多种媒体类型广告位超</w:t>
      </w:r>
      <w:r>
        <w:rPr>
          <w:spacing w:val="-56"/>
        </w:rPr>
        <w:t> </w:t>
      </w:r>
      <w:r>
        <w:rPr>
          <w:spacing w:val="-56"/>
        </w:rPr>
      </w:r>
      <w:r>
        <w:rPr>
          <w:spacing w:val="-2"/>
        </w:rPr>
        <w:t>过</w:t>
      </w:r>
      <w:r>
        <w:rPr>
          <w:rFonts w:ascii="宋体" w:hAnsi="宋体" w:cs="宋体" w:eastAsia="宋体" w:hint="default"/>
          <w:spacing w:val="-2"/>
        </w:rPr>
        <w:t>10</w:t>
      </w:r>
      <w:r>
        <w:rPr>
          <w:spacing w:val="-2"/>
        </w:rPr>
        <w:t>万个。报告期内，国内方面，迪岸双赢战略入股高铁车站媒体运营商畅达传媒，并成立联合营销中心，就畅达传媒所拥</w:t>
      </w:r>
      <w:r>
        <w:rPr>
          <w:spacing w:val="-64"/>
        </w:rPr>
        <w:t> </w:t>
      </w:r>
      <w:r>
        <w:rPr>
          <w:spacing w:val="-64"/>
        </w:rPr>
      </w:r>
      <w:r>
        <w:rPr>
          <w:spacing w:val="-2"/>
        </w:rPr>
        <w:t>有的中国高铁“国门站”北京南站全部平面媒体，北京铁路局京津冀高铁站优质核心平面媒体，以及北京铁路局和济南铁路</w:t>
      </w:r>
      <w:r>
        <w:rPr>
          <w:spacing w:val="-65"/>
        </w:rPr>
        <w:t> </w:t>
      </w:r>
      <w:r>
        <w:rPr>
          <w:spacing w:val="-65"/>
        </w:rPr>
      </w:r>
      <w:r>
        <w:rPr>
          <w:spacing w:val="-4"/>
        </w:rPr>
        <w:t>局通行全国的</w:t>
      </w:r>
      <w:r>
        <w:rPr>
          <w:rFonts w:ascii="宋体" w:hAnsi="宋体" w:cs="宋体" w:eastAsia="宋体" w:hint="default"/>
          <w:spacing w:val="-4"/>
        </w:rPr>
        <w:t>600</w:t>
      </w:r>
      <w:r>
        <w:rPr>
          <w:spacing w:val="-4"/>
        </w:rPr>
        <w:t>列高铁动车的全部平面媒体的独家运营权展开战略合作，共同构建中国规模最大的在途媒体网络，打造“机</w:t>
      </w:r>
      <w:r>
        <w:rPr>
          <w:spacing w:val="-40"/>
        </w:rPr>
        <w:t> </w:t>
      </w:r>
      <w:r>
        <w:rPr>
          <w:spacing w:val="-40"/>
        </w:rPr>
      </w:r>
      <w:r>
        <w:rPr/>
        <w:t>场</w:t>
      </w:r>
      <w:r>
        <w:rPr>
          <w:rFonts w:ascii="宋体" w:hAnsi="宋体" w:cs="宋体" w:eastAsia="宋体" w:hint="default"/>
        </w:rPr>
        <w:t>+</w:t>
      </w:r>
      <w:r>
        <w:rPr/>
        <w:t>高铁”出行圈媒体网络；海外方面，迪岸双赢取得印度最大的户外广告公司——</w:t>
      </w:r>
      <w:r>
        <w:rPr>
          <w:rFonts w:ascii="宋体" w:hAnsi="宋体" w:cs="宋体" w:eastAsia="宋体" w:hint="default"/>
        </w:rPr>
        <w:t>Times OOH</w:t>
      </w:r>
      <w:r>
        <w:rPr/>
        <w:t>集团在华业务的独家代理商， </w:t>
      </w:r>
      <w:r>
        <w:rPr>
          <w:spacing w:val="-2"/>
        </w:rPr>
        <w:t>全面代理德里机场、孟买机场以及印度全境城市户外的媒体资源，积极拓展多维度竞争优势。未来迪岸双赢将继续加强新媒</w:t>
      </w:r>
      <w:r>
        <w:rPr>
          <w:spacing w:val="-66"/>
        </w:rPr>
        <w:t> </w:t>
      </w:r>
      <w:r>
        <w:rPr>
          <w:spacing w:val="-66"/>
        </w:rPr>
      </w:r>
      <w:r>
        <w:rPr/>
        <w:t>体、新技术、新营销方面的探索，打造更加智能化、品质化、创新型的智慧型媒体生态。</w:t>
      </w:r>
    </w:p>
    <w:p>
      <w:pPr>
        <w:pStyle w:val="BodyText"/>
        <w:spacing w:line="316" w:lineRule="auto" w:before="19"/>
        <w:ind w:right="0" w:firstLine="480"/>
        <w:jc w:val="left"/>
      </w:pPr>
      <w:r>
        <w:rPr/>
        <w:t>（</w:t>
      </w:r>
      <w:r>
        <w:rPr>
          <w:rFonts w:ascii="宋体" w:hAnsi="宋体" w:cs="宋体" w:eastAsia="宋体" w:hint="default"/>
        </w:rPr>
        <w:t>2</w:t>
      </w:r>
      <w:r>
        <w:rPr/>
        <w:t>）三尚传媒（</w:t>
      </w:r>
      <w:r>
        <w:rPr>
          <w:rFonts w:ascii="宋体" w:hAnsi="宋体" w:cs="宋体" w:eastAsia="宋体" w:hint="default"/>
        </w:rPr>
        <w:t>836597</w:t>
      </w:r>
      <w:r>
        <w:rPr/>
        <w:t>），是国内大型精品影视剧投资、制作、发行商，打造“电视剧</w:t>
      </w:r>
      <w:r>
        <w:rPr>
          <w:rFonts w:ascii="宋体" w:hAnsi="宋体" w:cs="宋体" w:eastAsia="宋体" w:hint="default"/>
        </w:rPr>
        <w:t>+</w:t>
      </w:r>
      <w:r>
        <w:rPr/>
        <w:t>电影</w:t>
      </w:r>
      <w:r>
        <w:rPr>
          <w:rFonts w:ascii="宋体" w:hAnsi="宋体" w:cs="宋体" w:eastAsia="宋体" w:hint="default"/>
        </w:rPr>
        <w:t>+</w:t>
      </w:r>
      <w:r>
        <w:rPr/>
        <w:t>网络剧</w:t>
      </w:r>
      <w:r>
        <w:rPr>
          <w:rFonts w:ascii="宋体" w:hAnsi="宋体" w:cs="宋体" w:eastAsia="宋体" w:hint="default"/>
        </w:rPr>
        <w:t>+</w:t>
      </w:r>
      <w:r>
        <w:rPr/>
        <w:t>经纪”的业务 </w:t>
      </w:r>
      <w:r>
        <w:rPr>
          <w:spacing w:val="-2"/>
        </w:rPr>
        <w:t>体系，以精品大剧立足于业界，成为业内翘楚。制作及参投项目包括《三国》、《封神》、《白鹿原》等，独家签约团队包</w:t>
      </w:r>
      <w:r>
        <w:rPr>
          <w:spacing w:val="-73"/>
        </w:rPr>
        <w:t> </w:t>
      </w:r>
      <w:r>
        <w:rPr>
          <w:spacing w:val="-73"/>
        </w:rPr>
      </w:r>
      <w:r>
        <w:rPr>
          <w:spacing w:val="-4"/>
        </w:rPr>
        <w:t>括知名导演吕行、演员宁理及知名编剧朱苏进等，吕行导演团队成功打造</w:t>
      </w:r>
      <w:r>
        <w:rPr>
          <w:rFonts w:ascii="宋体" w:hAnsi="宋体" w:cs="宋体" w:eastAsia="宋体" w:hint="default"/>
          <w:spacing w:val="-4"/>
        </w:rPr>
        <w:t>2017</w:t>
      </w:r>
      <w:r>
        <w:rPr>
          <w:spacing w:val="-4"/>
        </w:rPr>
        <w:t>年十大最高评分网剧《无证之罪》。报告期内，</w:t>
      </w:r>
      <w:r>
        <w:rPr>
          <w:spacing w:val="-36"/>
        </w:rPr>
        <w:t> </w:t>
      </w:r>
      <w:r>
        <w:rPr>
          <w:spacing w:val="-36"/>
        </w:rPr>
      </w:r>
      <w:r>
        <w:rPr>
          <w:spacing w:val="-2"/>
        </w:rPr>
        <w:t>由三尚传媒承制的古装神话剧《封神演义》于</w:t>
      </w:r>
      <w:r>
        <w:rPr>
          <w:rFonts w:ascii="宋体" w:hAnsi="宋体" w:cs="宋体" w:eastAsia="宋体" w:hint="default"/>
          <w:spacing w:val="-2"/>
        </w:rPr>
        <w:t>2019</w:t>
      </w:r>
      <w:r>
        <w:rPr>
          <w:spacing w:val="-2"/>
        </w:rPr>
        <w:t>年正式在湖南卫视首播，并在芒果</w:t>
      </w:r>
      <w:r>
        <w:rPr>
          <w:rFonts w:ascii="宋体" w:hAnsi="宋体" w:cs="宋体" w:eastAsia="宋体" w:hint="default"/>
          <w:spacing w:val="-2"/>
        </w:rPr>
        <w:t>TV</w:t>
      </w:r>
      <w:r>
        <w:rPr>
          <w:spacing w:val="-2"/>
        </w:rPr>
        <w:t>、爱奇艺、腾讯视频、优酷等线上网</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594" w:right="0" w:hanging="480"/>
        <w:jc w:val="left"/>
      </w:pPr>
      <w:r>
        <w:rPr/>
        <w:t>站同步播出。该剧播出后获得极大反响，经统计，播出日全国卫视频道实时收视率达到</w:t>
      </w:r>
      <w:r>
        <w:rPr>
          <w:rFonts w:ascii="宋体" w:hAnsi="宋体" w:cs="宋体" w:eastAsia="宋体" w:hint="default"/>
        </w:rPr>
        <w:t>0.78%</w:t>
      </w:r>
      <w:r>
        <w:rPr/>
        <w:t>，为该时段收视率榜首。 </w:t>
      </w:r>
      <w:r>
        <w:rPr>
          <w:rFonts w:ascii="宋体" w:hAnsi="宋体" w:cs="宋体" w:eastAsia="宋体" w:hint="default"/>
          <w:spacing w:val="-1"/>
        </w:rPr>
        <w:t>3.</w:t>
      </w:r>
      <w:r>
        <w:rPr>
          <w:spacing w:val="-1"/>
        </w:rPr>
        <w:t>联络金融服务：联络金融服务：受</w:t>
      </w:r>
      <w:r>
        <w:rPr>
          <w:rFonts w:ascii="宋体" w:hAnsi="宋体" w:cs="宋体" w:eastAsia="宋体" w:hint="default"/>
          <w:spacing w:val="-1"/>
        </w:rPr>
        <w:t>2018</w:t>
      </w:r>
      <w:r>
        <w:rPr>
          <w:spacing w:val="-1"/>
        </w:rPr>
        <w:t>年租房分期市场恶性竞争和部分中介影响，会找房（北京）网络科技有限公</w:t>
      </w:r>
    </w:p>
    <w:p>
      <w:pPr>
        <w:pStyle w:val="BodyText"/>
        <w:spacing w:line="316" w:lineRule="auto" w:before="19"/>
        <w:ind w:left="594" w:right="0" w:hanging="480"/>
        <w:jc w:val="left"/>
      </w:pPr>
      <w:r>
        <w:rPr/>
        <w:t>司也出现部分债权坏账和减值，基于谨慎性原则，公司已对相关债权以及会找房的商誉资产计提了减值准备。 </w:t>
      </w:r>
      <w:r>
        <w:rPr>
          <w:rFonts w:ascii="宋体" w:hAnsi="宋体" w:cs="宋体" w:eastAsia="宋体" w:hint="default"/>
          <w:spacing w:val="-1"/>
        </w:rPr>
        <w:t>4.</w:t>
      </w:r>
      <w:r>
        <w:rPr>
          <w:spacing w:val="-1"/>
        </w:rPr>
        <w:t>联络产业整合投资：报告期公司合理规划了投资项目，退出了部分前期投资项目，有效实现了较大投资收益，对整</w:t>
      </w:r>
    </w:p>
    <w:p>
      <w:pPr>
        <w:pStyle w:val="BodyText"/>
        <w:spacing w:line="316" w:lineRule="auto" w:before="19"/>
        <w:ind w:left="594" w:right="0" w:hanging="480"/>
        <w:jc w:val="left"/>
      </w:pPr>
      <w:r>
        <w:rPr/>
        <w:t>体利润产生积极影响。未来公司将持续关注投资机会，打造企业利润贡献多元化。 </w:t>
      </w:r>
      <w:r>
        <w:rPr>
          <w:rFonts w:ascii="宋体" w:hAnsi="宋体" w:cs="宋体" w:eastAsia="宋体" w:hint="default"/>
          <w:spacing w:val="-1"/>
        </w:rPr>
        <w:t>5.</w:t>
      </w:r>
      <w:r>
        <w:rPr>
          <w:spacing w:val="-1"/>
        </w:rPr>
        <w:t>其他业务收入：报告期内，公司通过内部资源整合、外部合作的方式综合利用资产、提升企业经营效益，实现了少</w:t>
      </w:r>
    </w:p>
    <w:p>
      <w:pPr>
        <w:pStyle w:val="BodyText"/>
        <w:spacing w:line="240" w:lineRule="auto" w:before="19"/>
        <w:ind w:right="0"/>
        <w:jc w:val="both"/>
      </w:pPr>
      <w:r>
        <w:rPr/>
        <w:t>量其他业务收入，主要是房屋租赁收入等。</w:t>
      </w:r>
    </w:p>
    <w:p>
      <w:pPr>
        <w:pStyle w:val="BodyText"/>
        <w:spacing w:line="316" w:lineRule="auto" w:before="76"/>
        <w:ind w:left="594" w:right="0"/>
        <w:jc w:val="left"/>
      </w:pPr>
      <w:r>
        <w:rPr/>
        <w:t>（二）行业发展情况 </w:t>
      </w:r>
      <w:r>
        <w:rPr>
          <w:spacing w:val="-1"/>
        </w:rPr>
        <w:t>伴随着互联网基础设施的改善、在线支付解决方案的可用性增加、全球物流网络的增强以及大数据技术的发展，电子</w:t>
      </w:r>
    </w:p>
    <w:p>
      <w:pPr>
        <w:pStyle w:val="BodyText"/>
        <w:spacing w:line="316" w:lineRule="auto" w:before="19"/>
        <w:ind w:right="1131"/>
        <w:jc w:val="both"/>
      </w:pPr>
      <w:r>
        <w:rPr>
          <w:spacing w:val="-2"/>
        </w:rPr>
        <w:t>商务在全球零售市场的渗透正在迅速深化，全球零售电子商务市场在过去几年一直在快速增长，预计在不久的将来将持续增</w:t>
      </w:r>
      <w:r>
        <w:rPr>
          <w:spacing w:val="-64"/>
        </w:rPr>
        <w:t> </w:t>
      </w:r>
      <w:r>
        <w:rPr>
          <w:spacing w:val="-64"/>
        </w:rPr>
      </w:r>
      <w:r>
        <w:rPr>
          <w:spacing w:val="-2"/>
        </w:rPr>
        <w:t>长。移动购物的激增正在推动和重塑全球电子商务。由于智能手机和平板电脑的普及、高速网络设备的广泛使用，以及最近</w:t>
      </w:r>
      <w:r>
        <w:rPr>
          <w:spacing w:val="-66"/>
        </w:rPr>
        <w:t> </w:t>
      </w:r>
      <w:r>
        <w:rPr>
          <w:spacing w:val="-66"/>
        </w:rPr>
      </w:r>
      <w:r>
        <w:rPr>
          <w:rFonts w:ascii="宋体" w:hAnsi="宋体" w:cs="宋体" w:eastAsia="宋体" w:hint="default"/>
        </w:rPr>
        <w:t>5G</w:t>
      </w:r>
      <w:r>
        <w:rPr/>
        <w:t>移动技术的兴起，预计未来几年移动购物仍将继续增长。</w:t>
      </w:r>
    </w:p>
    <w:p>
      <w:pPr>
        <w:pStyle w:val="BodyText"/>
        <w:spacing w:line="316" w:lineRule="auto" w:before="19"/>
        <w:ind w:left="594" w:right="0"/>
        <w:jc w:val="left"/>
      </w:pPr>
      <w:r>
        <w:rPr/>
        <w:t>（三）行业地位和竞争优势 </w:t>
      </w:r>
      <w:r>
        <w:rPr>
          <w:rFonts w:ascii="宋体" w:hAnsi="宋体" w:cs="宋体" w:eastAsia="宋体" w:hint="default"/>
          <w:spacing w:val="-1"/>
        </w:rPr>
        <w:t>Newegg</w:t>
      </w:r>
      <w:r>
        <w:rPr>
          <w:spacing w:val="-1"/>
        </w:rPr>
        <w:t>的规模、广泛的产品供应、优质的客户服务，使</w:t>
      </w:r>
      <w:r>
        <w:rPr>
          <w:rFonts w:ascii="宋体" w:hAnsi="宋体" w:cs="宋体" w:eastAsia="宋体" w:hint="default"/>
          <w:spacing w:val="-1"/>
        </w:rPr>
        <w:t>Newegg</w:t>
      </w:r>
      <w:r>
        <w:rPr>
          <w:spacing w:val="-1"/>
        </w:rPr>
        <w:t>成为北美市场中广受认可和信赖的品牌之一。</w:t>
      </w:r>
      <w:r>
        <w:rPr>
          <w:rFonts w:ascii="宋体" w:hAnsi="宋体" w:cs="宋体" w:eastAsia="宋体" w:hint="default"/>
          <w:spacing w:val="-1"/>
        </w:rPr>
        <w:t>Newegg</w:t>
      </w:r>
      <w:r>
        <w:rPr>
          <w:spacing w:val="-1"/>
        </w:rPr>
        <w:t>被</w:t>
      </w:r>
    </w:p>
    <w:p>
      <w:pPr>
        <w:pStyle w:val="BodyText"/>
        <w:spacing w:line="316" w:lineRule="auto" w:before="19"/>
        <w:ind w:right="1130"/>
        <w:jc w:val="both"/>
      </w:pPr>
      <w:r>
        <w:rPr/>
        <w:t>《消费者报告》评为年度最大的在线电子商店和最佳在线购物场所、被</w:t>
      </w:r>
      <w:r>
        <w:rPr>
          <w:spacing w:val="8"/>
        </w:rPr>
        <w:t> </w:t>
      </w:r>
      <w:r>
        <w:rPr>
          <w:rFonts w:ascii="宋体" w:hAnsi="宋体" w:cs="宋体" w:eastAsia="宋体" w:hint="default"/>
        </w:rPr>
        <w:t>Forbes</w:t>
      </w:r>
      <w:r>
        <w:rPr/>
        <w:t>（福布斯杂志）评为计算机和电子领域的最 佳网站。</w:t>
      </w:r>
    </w:p>
    <w:p>
      <w:pPr>
        <w:pStyle w:val="BodyText"/>
        <w:spacing w:line="240" w:lineRule="auto" w:before="19"/>
        <w:ind w:left="594" w:right="0"/>
        <w:jc w:val="left"/>
      </w:pPr>
      <w:r>
        <w:rPr>
          <w:rFonts w:ascii="宋体" w:hAnsi="宋体" w:cs="宋体" w:eastAsia="宋体" w:hint="default"/>
        </w:rPr>
        <w:t>Newegg</w:t>
      </w:r>
      <w:r>
        <w:rPr/>
        <w:t>的以下核心能力使得</w:t>
      </w:r>
      <w:r>
        <w:rPr>
          <w:rFonts w:ascii="宋体" w:hAnsi="宋体" w:cs="宋体" w:eastAsia="宋体" w:hint="default"/>
        </w:rPr>
        <w:t>Newegg</w:t>
      </w:r>
      <w:r>
        <w:rPr/>
        <w:t>可以满足复杂、苛刻的客户群的需求、偏好和品味：</w:t>
      </w:r>
    </w:p>
    <w:p>
      <w:pPr>
        <w:pStyle w:val="BodyText"/>
        <w:spacing w:line="316" w:lineRule="auto" w:before="76"/>
        <w:ind w:right="1132" w:firstLine="480"/>
        <w:jc w:val="both"/>
      </w:pPr>
      <w:r>
        <w:rPr/>
        <w:t>（</w:t>
      </w:r>
      <w:r>
        <w:rPr>
          <w:rFonts w:ascii="宋体" w:hAnsi="宋体" w:cs="宋体" w:eastAsia="宋体" w:hint="default"/>
        </w:rPr>
        <w:t>1</w:t>
      </w:r>
      <w:r>
        <w:rPr/>
        <w:t>）</w:t>
      </w:r>
      <w:r>
        <w:rPr>
          <w:rFonts w:ascii="宋体" w:hAnsi="宋体" w:cs="宋体" w:eastAsia="宋体" w:hint="default"/>
        </w:rPr>
        <w:t>Newegg</w:t>
      </w:r>
      <w:r>
        <w:rPr/>
        <w:t>拥有科技产品覆盖广泛。截至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Newegg</w:t>
      </w:r>
      <w:r>
        <w:rPr/>
        <w:t>拥有超过</w:t>
      </w:r>
      <w:r>
        <w:rPr>
          <w:rFonts w:ascii="宋体" w:hAnsi="宋体" w:cs="宋体" w:eastAsia="宋体" w:hint="default"/>
        </w:rPr>
        <w:t>4,500</w:t>
      </w:r>
      <w:r>
        <w:rPr/>
        <w:t>万个库存单位，涵盖</w:t>
      </w:r>
      <w:r>
        <w:rPr>
          <w:rFonts w:ascii="宋体" w:hAnsi="宋体" w:cs="宋体" w:eastAsia="宋体" w:hint="default"/>
        </w:rPr>
        <w:t>1,600</w:t>
      </w:r>
      <w:r>
        <w:rPr/>
        <w:t>多个类</w:t>
      </w:r>
      <w:r>
        <w:rPr>
          <w:spacing w:val="1"/>
        </w:rPr>
        <w:t> </w:t>
      </w:r>
      <w:r>
        <w:rPr>
          <w:spacing w:val="-2"/>
        </w:rPr>
        <w:t>别。基于广泛的供应商关系，</w:t>
      </w:r>
      <w:r>
        <w:rPr>
          <w:rFonts w:ascii="宋体" w:hAnsi="宋体" w:cs="宋体" w:eastAsia="宋体" w:hint="default"/>
          <w:spacing w:val="-2"/>
        </w:rPr>
        <w:t>Newegg</w:t>
      </w:r>
      <w:r>
        <w:rPr>
          <w:spacing w:val="-2"/>
        </w:rPr>
        <w:t>能够优先获得最新、最热门的技术产品，这对科技产品客户有巨大吸引力，他们热情地</w:t>
      </w:r>
      <w:r>
        <w:rPr>
          <w:spacing w:val="-61"/>
        </w:rPr>
        <w:t> </w:t>
      </w:r>
      <w:r>
        <w:rPr>
          <w:spacing w:val="-61"/>
        </w:rPr>
      </w:r>
      <w:r>
        <w:rPr/>
        <w:t>接受前沿技术趋势，并寻求购买新产品。</w:t>
      </w:r>
    </w:p>
    <w:p>
      <w:pPr>
        <w:pStyle w:val="BodyText"/>
        <w:spacing w:line="319" w:lineRule="auto" w:before="19"/>
        <w:ind w:right="1132" w:firstLine="480"/>
        <w:jc w:val="both"/>
      </w:pPr>
      <w:r>
        <w:rPr/>
        <w:t>（</w:t>
      </w:r>
      <w:r>
        <w:rPr>
          <w:rFonts w:ascii="宋体" w:hAnsi="宋体" w:cs="宋体" w:eastAsia="宋体" w:hint="default"/>
        </w:rPr>
        <w:t>2</w:t>
      </w:r>
      <w:r>
        <w:rPr/>
        <w:t>）</w:t>
      </w:r>
      <w:r>
        <w:rPr>
          <w:rFonts w:ascii="宋体" w:hAnsi="宋体" w:cs="宋体" w:eastAsia="宋体" w:hint="default"/>
        </w:rPr>
        <w:t>Newegg</w:t>
      </w:r>
      <w:r>
        <w:rPr/>
        <w:t>网站内容丰富，界面友好。基于对精通技术的客户的品味和偏好的深刻理解和数据分析，</w:t>
      </w:r>
      <w:r>
        <w:rPr>
          <w:rFonts w:ascii="宋体" w:hAnsi="宋体" w:cs="宋体" w:eastAsia="宋体" w:hint="default"/>
        </w:rPr>
        <w:t>Newegg</w:t>
      </w:r>
      <w:r>
        <w:rPr/>
        <w:t>的网站 </w:t>
      </w:r>
      <w:r>
        <w:rPr>
          <w:spacing w:val="-2"/>
        </w:rPr>
        <w:t>设计使访问者能够快速、轻松地在其平台上发现、比较和购买产品。</w:t>
      </w:r>
      <w:r>
        <w:rPr>
          <w:rFonts w:ascii="宋体" w:hAnsi="宋体" w:cs="宋体" w:eastAsia="宋体" w:hint="default"/>
          <w:spacing w:val="-2"/>
        </w:rPr>
        <w:t>Newegg</w:t>
      </w:r>
      <w:r>
        <w:rPr>
          <w:spacing w:val="-2"/>
        </w:rPr>
        <w:t>还提供丰富的内容库，包括评论、视频内容和流</w:t>
      </w:r>
      <w:r>
        <w:rPr>
          <w:spacing w:val="-60"/>
        </w:rPr>
        <w:t> </w:t>
      </w:r>
      <w:r>
        <w:rPr>
          <w:spacing w:val="-60"/>
        </w:rPr>
      </w:r>
      <w:r>
        <w:rPr/>
        <w:t>媒体，帮助客户分享购物心得、做出明智的购买决定。</w:t>
      </w:r>
    </w:p>
    <w:p>
      <w:pPr>
        <w:pStyle w:val="BodyText"/>
        <w:spacing w:line="316" w:lineRule="auto" w:before="17"/>
        <w:ind w:right="1127" w:firstLine="480"/>
        <w:jc w:val="both"/>
      </w:pPr>
      <w:r>
        <w:rPr/>
        <w:t>（</w:t>
      </w:r>
      <w:r>
        <w:rPr>
          <w:rFonts w:ascii="宋体" w:hAnsi="宋体" w:cs="宋体" w:eastAsia="宋体" w:hint="default"/>
        </w:rPr>
        <w:t>3</w:t>
      </w:r>
      <w:r>
        <w:rPr/>
        <w:t>）</w:t>
      </w:r>
      <w:r>
        <w:rPr>
          <w:rFonts w:ascii="宋体" w:hAnsi="宋体" w:cs="宋体" w:eastAsia="宋体" w:hint="default"/>
        </w:rPr>
        <w:t>Newegg</w:t>
      </w:r>
      <w:r>
        <w:rPr/>
        <w:t>有优质客服服务。提供广泛而有针对性的服务，以满足不同的需求。截至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Newegg</w:t>
      </w:r>
      <w:r>
        <w:rPr/>
        <w:t>在美</w:t>
      </w:r>
      <w:r>
        <w:rPr>
          <w:spacing w:val="2"/>
        </w:rPr>
        <w:t> </w:t>
      </w:r>
      <w:r>
        <w:rPr/>
        <w:t>国、中国大陆和台湾拥有自己的呼叫中心（</w:t>
      </w:r>
      <w:r>
        <w:rPr>
          <w:rFonts w:ascii="宋体" w:hAnsi="宋体" w:cs="宋体" w:eastAsia="宋体" w:hint="default"/>
        </w:rPr>
        <w:t>7</w:t>
      </w:r>
      <w:r>
        <w:rPr/>
        <w:t>×</w:t>
      </w:r>
      <w:r>
        <w:rPr>
          <w:rFonts w:ascii="宋体" w:hAnsi="宋体" w:cs="宋体" w:eastAsia="宋体" w:hint="default"/>
        </w:rPr>
        <w:t>24</w:t>
      </w:r>
      <w:r>
        <w:rPr/>
        <w:t>小时），并拥有超过</w:t>
      </w:r>
      <w:r>
        <w:rPr>
          <w:rFonts w:ascii="宋体" w:hAnsi="宋体" w:cs="宋体" w:eastAsia="宋体" w:hint="default"/>
        </w:rPr>
        <w:t>200</w:t>
      </w:r>
      <w:r>
        <w:rPr/>
        <w:t>名专业客户服务代表。</w:t>
      </w:r>
      <w:r>
        <w:rPr>
          <w:rFonts w:ascii="宋体" w:hAnsi="宋体" w:cs="宋体" w:eastAsia="宋体" w:hint="default"/>
        </w:rPr>
        <w:t>Newegg</w:t>
      </w:r>
      <w:r>
        <w:rPr/>
        <w:t>还为</w:t>
      </w:r>
      <w:r>
        <w:rPr>
          <w:rFonts w:ascii="宋体" w:hAnsi="宋体" w:cs="宋体" w:eastAsia="宋体" w:hint="default"/>
        </w:rPr>
        <w:t>B2B</w:t>
      </w:r>
      <w:r>
        <w:rPr/>
        <w:t>帐户分配了</w:t>
      </w:r>
      <w:r>
        <w:rPr>
          <w:spacing w:val="-83"/>
        </w:rPr>
        <w:t> </w:t>
      </w:r>
      <w:r>
        <w:rPr>
          <w:spacing w:val="-83"/>
        </w:rPr>
      </w:r>
      <w:r>
        <w:rPr/>
        <w:t>擅长于特定业务的帐户管理人员，以帮助他们根据特定行业的需求获取技术和处理订单。</w:t>
      </w:r>
    </w:p>
    <w:p>
      <w:pPr>
        <w:pStyle w:val="BodyText"/>
        <w:spacing w:line="316" w:lineRule="auto" w:before="19"/>
        <w:ind w:right="1130" w:firstLine="480"/>
        <w:jc w:val="both"/>
      </w:pPr>
      <w:r>
        <w:rPr>
          <w:spacing w:val="-1"/>
        </w:rPr>
        <w:t>（</w:t>
      </w:r>
      <w:r>
        <w:rPr>
          <w:rFonts w:ascii="宋体" w:hAnsi="宋体" w:cs="宋体" w:eastAsia="宋体" w:hint="default"/>
          <w:spacing w:val="-1"/>
        </w:rPr>
        <w:t>4</w:t>
      </w:r>
      <w:r>
        <w:rPr>
          <w:spacing w:val="-1"/>
        </w:rPr>
        <w:t>）</w:t>
      </w:r>
      <w:r>
        <w:rPr>
          <w:rFonts w:ascii="宋体" w:hAnsi="宋体" w:cs="宋体" w:eastAsia="宋体" w:hint="default"/>
          <w:spacing w:val="-1"/>
        </w:rPr>
        <w:t>Newegg</w:t>
      </w:r>
      <w:r>
        <w:rPr>
          <w:spacing w:val="-1"/>
        </w:rPr>
        <w:t>有高效的物流体系。截至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rFonts w:ascii="宋体" w:hAnsi="宋体" w:cs="宋体" w:eastAsia="宋体" w:hint="default"/>
          <w:spacing w:val="-1"/>
        </w:rPr>
        <w:t>Newegg</w:t>
      </w:r>
      <w:r>
        <w:rPr>
          <w:spacing w:val="-1"/>
        </w:rPr>
        <w:t>运营了</w:t>
      </w:r>
      <w:r>
        <w:rPr>
          <w:rFonts w:ascii="宋体" w:hAnsi="宋体" w:cs="宋体" w:eastAsia="宋体" w:hint="default"/>
          <w:spacing w:val="-1"/>
        </w:rPr>
        <w:t>8</w:t>
      </w:r>
      <w:r>
        <w:rPr>
          <w:spacing w:val="-1"/>
        </w:rPr>
        <w:t>个战略物流中心，包括北美</w:t>
      </w:r>
      <w:r>
        <w:rPr>
          <w:rFonts w:ascii="宋体" w:hAnsi="宋体" w:cs="宋体" w:eastAsia="宋体" w:hint="default"/>
          <w:spacing w:val="-1"/>
        </w:rPr>
        <w:t>7</w:t>
      </w:r>
      <w:r>
        <w:rPr>
          <w:spacing w:val="-1"/>
        </w:rPr>
        <w:t>个仓库和中国</w:t>
      </w:r>
      <w:r>
        <w:rPr>
          <w:rFonts w:ascii="宋体" w:hAnsi="宋体" w:cs="宋体" w:eastAsia="宋体" w:hint="default"/>
          <w:spacing w:val="-1"/>
        </w:rPr>
        <w:t>1</w:t>
      </w:r>
      <w:r>
        <w:rPr>
          <w:spacing w:val="-1"/>
        </w:rPr>
        <w:t>个</w:t>
      </w:r>
      <w:r>
        <w:rPr/>
        <w:t> </w:t>
      </w:r>
      <w:r>
        <w:rPr>
          <w:spacing w:val="-2"/>
        </w:rPr>
        <w:t>仓库，总占地面积超过</w:t>
      </w:r>
      <w:r>
        <w:rPr>
          <w:rFonts w:ascii="宋体" w:hAnsi="宋体" w:cs="宋体" w:eastAsia="宋体" w:hint="default"/>
          <w:spacing w:val="-2"/>
        </w:rPr>
        <w:t>160</w:t>
      </w:r>
      <w:r>
        <w:rPr>
          <w:spacing w:val="-2"/>
        </w:rPr>
        <w:t>万平方英尺</w:t>
      </w:r>
      <w:r>
        <w:rPr>
          <w:rFonts w:ascii="宋体" w:hAnsi="宋体" w:cs="宋体" w:eastAsia="宋体" w:hint="default"/>
          <w:spacing w:val="-2"/>
        </w:rPr>
        <w:t>,</w:t>
      </w:r>
      <w:r>
        <w:rPr>
          <w:spacing w:val="-2"/>
        </w:rPr>
        <w:t>每个仓库平均每天能处理</w:t>
      </w:r>
      <w:r>
        <w:rPr>
          <w:rFonts w:ascii="宋体" w:hAnsi="宋体" w:cs="宋体" w:eastAsia="宋体" w:hint="default"/>
          <w:spacing w:val="-2"/>
        </w:rPr>
        <w:t>13000</w:t>
      </w:r>
      <w:r>
        <w:rPr>
          <w:spacing w:val="-2"/>
        </w:rPr>
        <w:t>进入件和</w:t>
      </w:r>
      <w:r>
        <w:rPr>
          <w:rFonts w:ascii="宋体" w:hAnsi="宋体" w:cs="宋体" w:eastAsia="宋体" w:hint="default"/>
          <w:spacing w:val="-2"/>
        </w:rPr>
        <w:t>10000</w:t>
      </w:r>
      <w:r>
        <w:rPr>
          <w:spacing w:val="-2"/>
        </w:rPr>
        <w:t>出口件。同时</w:t>
      </w:r>
      <w:r>
        <w:rPr>
          <w:rFonts w:ascii="宋体" w:hAnsi="宋体" w:cs="宋体" w:eastAsia="宋体" w:hint="default"/>
          <w:spacing w:val="-2"/>
        </w:rPr>
        <w:t>Newegg</w:t>
      </w:r>
      <w:r>
        <w:rPr>
          <w:spacing w:val="-2"/>
        </w:rPr>
        <w:t>也与供应商和第三</w:t>
      </w:r>
      <w:r>
        <w:rPr>
          <w:spacing w:val="-44"/>
        </w:rPr>
        <w:t> </w:t>
      </w:r>
      <w:r>
        <w:rPr/>
        <w:t>方运营商紧密合作，为客户提供一系列灵活的交付选择，以满足客户的多样化的运输需求。</w:t>
      </w:r>
    </w:p>
    <w:p>
      <w:pPr>
        <w:pStyle w:val="BodyText"/>
        <w:spacing w:line="316" w:lineRule="auto" w:before="19"/>
        <w:ind w:left="594" w:right="0"/>
        <w:jc w:val="left"/>
      </w:pPr>
      <w:r>
        <w:rPr/>
        <w:t>（四）</w:t>
      </w:r>
      <w:r>
        <w:rPr>
          <w:rFonts w:ascii="宋体" w:hAnsi="宋体" w:cs="宋体" w:eastAsia="宋体" w:hint="default"/>
        </w:rPr>
        <w:t>Newegg</w:t>
      </w:r>
      <w:r>
        <w:rPr/>
        <w:t>的线上销售情况 </w:t>
      </w:r>
      <w:r>
        <w:rPr>
          <w:rFonts w:ascii="宋体" w:hAnsi="宋体" w:cs="宋体" w:eastAsia="宋体" w:hint="default"/>
        </w:rPr>
        <w:t>Newegg</w:t>
      </w:r>
      <w:r>
        <w:rPr/>
        <w:t>业务模式主要有两种，自营业务和第三方市场平台业务（</w:t>
      </w:r>
      <w:r>
        <w:rPr>
          <w:rFonts w:ascii="宋体" w:hAnsi="宋体" w:cs="宋体" w:eastAsia="宋体" w:hint="default"/>
        </w:rPr>
        <w:t>Marketplace</w:t>
      </w:r>
      <w:r>
        <w:rPr/>
        <w:t>）。</w:t>
      </w:r>
      <w:r>
        <w:rPr>
          <w:rFonts w:ascii="宋体" w:hAnsi="宋体" w:cs="宋体" w:eastAsia="宋体" w:hint="default"/>
        </w:rPr>
        <w:t>2016</w:t>
      </w:r>
      <w:r>
        <w:rPr/>
        <w:t>、</w:t>
      </w:r>
      <w:r>
        <w:rPr>
          <w:rFonts w:ascii="宋体" w:hAnsi="宋体" w:cs="宋体" w:eastAsia="宋体" w:hint="default"/>
        </w:rPr>
        <w:t>2017</w:t>
      </w:r>
      <w:r>
        <w:rPr/>
        <w:t>年和</w:t>
      </w:r>
      <w:r>
        <w:rPr>
          <w:rFonts w:ascii="宋体" w:hAnsi="宋体" w:cs="宋体" w:eastAsia="宋体" w:hint="default"/>
        </w:rPr>
        <w:t>2018</w:t>
      </w:r>
      <w:r>
        <w:rPr/>
        <w:t>年，</w:t>
      </w:r>
      <w:r>
        <w:rPr>
          <w:rFonts w:ascii="宋体" w:hAnsi="宋体" w:cs="宋体" w:eastAsia="宋体" w:hint="default"/>
        </w:rPr>
        <w:t>Newegg</w:t>
      </w:r>
      <w:r>
        <w:rPr/>
        <w:t>总</w:t>
      </w:r>
    </w:p>
    <w:p>
      <w:pPr>
        <w:pStyle w:val="BodyText"/>
        <w:spacing w:line="316" w:lineRule="auto" w:before="19"/>
        <w:ind w:right="1132"/>
        <w:jc w:val="both"/>
      </w:pPr>
      <w:r>
        <w:rPr>
          <w:rFonts w:ascii="宋体" w:hAnsi="宋体" w:cs="宋体" w:eastAsia="宋体" w:hint="default"/>
          <w:spacing w:val="-2"/>
        </w:rPr>
        <w:t>GMV</w:t>
      </w:r>
      <w:r>
        <w:rPr>
          <w:spacing w:val="-2"/>
        </w:rPr>
        <w:t>分别约为</w:t>
      </w:r>
      <w:r>
        <w:rPr>
          <w:rFonts w:ascii="宋体" w:hAnsi="宋体" w:cs="宋体" w:eastAsia="宋体" w:hint="default"/>
          <w:spacing w:val="-2"/>
        </w:rPr>
        <w:t>25.3</w:t>
      </w:r>
      <w:r>
        <w:rPr>
          <w:spacing w:val="-2"/>
        </w:rPr>
        <w:t>亿美元、</w:t>
      </w:r>
      <w:r>
        <w:rPr>
          <w:rFonts w:ascii="宋体" w:hAnsi="宋体" w:cs="宋体" w:eastAsia="宋体" w:hint="default"/>
          <w:spacing w:val="-2"/>
        </w:rPr>
        <w:t>25.3</w:t>
      </w:r>
      <w:r>
        <w:rPr>
          <w:spacing w:val="-2"/>
        </w:rPr>
        <w:t>亿美元和</w:t>
      </w:r>
      <w:r>
        <w:rPr>
          <w:rFonts w:ascii="宋体" w:hAnsi="宋体" w:cs="宋体" w:eastAsia="宋体" w:hint="default"/>
          <w:spacing w:val="-2"/>
        </w:rPr>
        <w:t>24.5</w:t>
      </w:r>
      <w:r>
        <w:rPr>
          <w:spacing w:val="-2"/>
        </w:rPr>
        <w:t>亿美元。</w:t>
      </w:r>
      <w:r>
        <w:rPr>
          <w:rFonts w:ascii="宋体" w:hAnsi="宋体" w:cs="宋体" w:eastAsia="宋体" w:hint="default"/>
          <w:spacing w:val="-2"/>
        </w:rPr>
        <w:t>Newegg</w:t>
      </w:r>
      <w:r>
        <w:rPr>
          <w:spacing w:val="-2"/>
        </w:rPr>
        <w:t>自</w:t>
      </w:r>
      <w:r>
        <w:rPr>
          <w:rFonts w:ascii="宋体" w:hAnsi="宋体" w:cs="宋体" w:eastAsia="宋体" w:hint="default"/>
          <w:spacing w:val="-2"/>
        </w:rPr>
        <w:t>2010</w:t>
      </w:r>
      <w:r>
        <w:rPr>
          <w:spacing w:val="-2"/>
        </w:rPr>
        <w:t>年开始推出第三方市场平台业务（</w:t>
      </w:r>
      <w:r>
        <w:rPr>
          <w:rFonts w:ascii="宋体" w:hAnsi="宋体" w:cs="宋体" w:eastAsia="宋体" w:hint="default"/>
          <w:spacing w:val="-2"/>
        </w:rPr>
        <w:t>Marketplace</w:t>
      </w:r>
      <w:r>
        <w:rPr>
          <w:spacing w:val="-2"/>
        </w:rPr>
        <w:t>）。截至</w:t>
      </w:r>
      <w:r>
        <w:rPr>
          <w:spacing w:val="-30"/>
        </w:rPr>
        <w:t> </w:t>
      </w:r>
      <w:r>
        <w:rPr>
          <w:spacing w:val="-30"/>
        </w:rPr>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Newegg</w:t>
      </w:r>
      <w:r>
        <w:rPr>
          <w:spacing w:val="-2"/>
        </w:rPr>
        <w:t>的第三方市场平台将客户连接到全球约</w:t>
      </w:r>
      <w:r>
        <w:rPr>
          <w:rFonts w:ascii="宋体" w:hAnsi="宋体" w:cs="宋体" w:eastAsia="宋体" w:hint="default"/>
          <w:spacing w:val="-2"/>
        </w:rPr>
        <w:t>12,572</w:t>
      </w:r>
      <w:r>
        <w:rPr>
          <w:spacing w:val="-2"/>
        </w:rPr>
        <w:t>家第三方销售商，其中包括戴尔、戴森和联想等科技</w:t>
      </w:r>
      <w:r>
        <w:rPr>
          <w:spacing w:val="-46"/>
        </w:rPr>
        <w:t> </w:t>
      </w:r>
      <w:r>
        <w:rPr>
          <w:spacing w:val="-46"/>
        </w:rPr>
      </w:r>
      <w:r>
        <w:rPr/>
        <w:t>行业最知名的品牌。</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126.48%</w:t>
            </w:r>
            <w:r>
              <w:rPr>
                <w:rFonts w:ascii="宋体" w:hAnsi="宋体" w:cs="宋体" w:eastAsia="宋体" w:hint="default"/>
                <w:sz w:val="18"/>
                <w:szCs w:val="18"/>
              </w:rPr>
              <w:t>，主要系杭州智能硬件研发基地建造持续投入所致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较年初下降</w:t>
            </w:r>
            <w:r>
              <w:rPr>
                <w:rFonts w:ascii="Times New Roman" w:hAnsi="Times New Roman" w:cs="Times New Roman" w:eastAsia="Times New Roman" w:hint="default"/>
                <w:sz w:val="18"/>
                <w:szCs w:val="18"/>
              </w:rPr>
              <w:t>-46.42%</w:t>
            </w:r>
            <w:r>
              <w:rPr>
                <w:rFonts w:ascii="宋体" w:hAnsi="宋体" w:cs="宋体" w:eastAsia="宋体" w:hint="default"/>
                <w:sz w:val="18"/>
                <w:szCs w:val="18"/>
              </w:rPr>
              <w:t>，主要系本期归还银行借款和投资支付现金所致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100.83%</w:t>
            </w:r>
            <w:r>
              <w:rPr>
                <w:rFonts w:ascii="宋体" w:hAnsi="宋体" w:cs="宋体" w:eastAsia="宋体" w:hint="default"/>
                <w:sz w:val="18"/>
                <w:szCs w:val="18"/>
              </w:rPr>
              <w:t>，主要系本期合并迪岸双赢报表中的预付账款所致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113.35%</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主要系本期合并迪岸双赢报表中的其他应收款和其他账款</w:t>
            </w:r>
            <w:r>
              <w:rPr>
                <w:rFonts w:ascii="宋体" w:hAnsi="宋体" w:cs="宋体" w:eastAsia="宋体" w:hint="default"/>
                <w:sz w:val="18"/>
                <w:szCs w:val="18"/>
              </w:rPr>
              <w:t> 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较年初下降 </w:t>
            </w:r>
            <w:r>
              <w:rPr>
                <w:rFonts w:ascii="Times New Roman" w:hAnsi="Times New Roman" w:cs="Times New Roman" w:eastAsia="Times New Roman" w:hint="default"/>
                <w:sz w:val="18"/>
                <w:szCs w:val="18"/>
              </w:rPr>
              <w:t>53.85</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，主要为银行理财资金转上年减少</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较年初下降</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52.92%</w:t>
            </w:r>
            <w:r>
              <w:rPr>
                <w:rFonts w:ascii="宋体" w:hAnsi="宋体" w:cs="宋体" w:eastAsia="宋体" w:hint="default"/>
                <w:sz w:val="18"/>
                <w:szCs w:val="18"/>
              </w:rPr>
              <w:t>，主要系本期出售及公允价值变动影响</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66.34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，主要系本期合并迪岸双赢新形成的商誉</w:t>
            </w:r>
          </w:p>
        </w:tc>
      </w:tr>
    </w:tbl>
    <w:p>
      <w:pPr>
        <w:spacing w:line="240" w:lineRule="auto" w:before="2"/>
        <w:rPr>
          <w:rFonts w:ascii="宋体" w:hAnsi="宋体" w:cs="宋体" w:eastAsia="宋体" w:hint="default"/>
          <w:b/>
          <w:bCs/>
          <w:sz w:val="19"/>
          <w:szCs w:val="19"/>
        </w:rPr>
      </w:pPr>
    </w:p>
    <w:p>
      <w:pPr>
        <w:pStyle w:val="Heading6"/>
        <w:spacing w:line="240" w:lineRule="auto" w:before="35"/>
        <w:ind w:left="11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166" w:hanging="90"/>
              <w:jc w:val="left"/>
              <w:rPr>
                <w:rFonts w:ascii="宋体" w:hAnsi="宋体" w:cs="宋体" w:eastAsia="宋体" w:hint="default"/>
                <w:sz w:val="18"/>
                <w:szCs w:val="18"/>
              </w:rPr>
            </w:pPr>
            <w:r>
              <w:rPr>
                <w:rFonts w:ascii="宋体" w:hAnsi="宋体" w:cs="宋体" w:eastAsia="宋体" w:hint="default"/>
                <w:sz w:val="18"/>
                <w:szCs w:val="18"/>
              </w:rPr>
              <w:t>资产的具 体内容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境外资产 占公司净 资产的比 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5" w:right="163"/>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62" w:lineRule="auto"/>
              <w:ind w:left="103" w:right="154"/>
              <w:jc w:val="left"/>
              <w:rPr>
                <w:rFonts w:ascii="Times New Roman" w:hAnsi="Times New Roman" w:cs="Times New Roman" w:eastAsia="Times New Roman" w:hint="default"/>
                <w:sz w:val="18"/>
                <w:szCs w:val="18"/>
              </w:rPr>
            </w:pPr>
            <w:r>
              <w:rPr>
                <w:rFonts w:ascii="Times New Roman"/>
                <w:sz w:val="18"/>
              </w:rPr>
              <w:t>Newegg.In</w:t>
            </w:r>
            <w:r>
              <w:rPr>
                <w:rFonts w:ascii="Times New Roman"/>
                <w:w w:val="99"/>
                <w:sz w:val="18"/>
              </w:rPr>
              <w:t> </w:t>
            </w:r>
            <w:r>
              <w:rPr>
                <w:rFonts w:ascii="Times New Roman"/>
                <w:sz w:val="18"/>
              </w:rPr>
              <w:t>c</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103" w:right="18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 购形成控 股子公司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393,934.00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29"/>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控股子公 </w:t>
            </w:r>
            <w:r>
              <w:rPr>
                <w:rFonts w:ascii="宋体" w:hAnsi="宋体" w:cs="宋体" w:eastAsia="宋体" w:hint="default"/>
                <w:spacing w:val="-11"/>
                <w:sz w:val="18"/>
                <w:szCs w:val="18"/>
              </w:rPr>
              <w:t>司管理，加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强运营、财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务、法务和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人事等多 方面的管 理</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-29,992.71</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69.69%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right="0" w:firstLine="480"/>
        <w:jc w:val="left"/>
      </w:pPr>
      <w:r>
        <w:rPr>
          <w:spacing w:val="-1"/>
        </w:rPr>
        <w:t>报告期内，公司通过整合研发技术、人力资料、营销渠道、金融配置等资源，积极发挥协同优势，努力实施业务升级</w:t>
      </w:r>
      <w:r>
        <w:rPr/>
        <w:t> 转型，重塑并优化核心竞争力，主要体现在以下四个方面：</w:t>
      </w:r>
    </w:p>
    <w:p>
      <w:pPr>
        <w:pStyle w:val="BodyText"/>
        <w:spacing w:line="316" w:lineRule="auto" w:before="19"/>
        <w:ind w:left="594" w:right="0"/>
        <w:jc w:val="left"/>
      </w:pPr>
      <w:r>
        <w:rPr>
          <w:rFonts w:ascii="宋体" w:hAnsi="宋体" w:cs="宋体" w:eastAsia="宋体" w:hint="default"/>
        </w:rPr>
        <w:t>1</w:t>
      </w:r>
      <w:r>
        <w:rPr/>
        <w:t>、多元化的产业布局和产业协同能力 </w:t>
      </w:r>
      <w:r>
        <w:rPr>
          <w:spacing w:val="-3"/>
        </w:rPr>
        <w:t>公司目前已经形成了跨境电商、文化传媒、智能硬件和联络金融的产业布局，是具备产业协同效应的互联网集团公司，</w:t>
      </w:r>
    </w:p>
    <w:p>
      <w:pPr>
        <w:pStyle w:val="BodyText"/>
        <w:spacing w:line="316" w:lineRule="auto" w:before="19"/>
        <w:ind w:right="0"/>
        <w:jc w:val="left"/>
      </w:pPr>
      <w:r>
        <w:rPr>
          <w:spacing w:val="-4"/>
        </w:rPr>
        <w:t>围绕“产品极致创新、平台绝对领先、市场全球构建”的核心战略发展方向，公司积极发挥多产业协同效应，通过业务整合，</w:t>
      </w:r>
      <w:r>
        <w:rPr>
          <w:spacing w:val="-44"/>
        </w:rPr>
        <w:t> </w:t>
      </w:r>
      <w:r>
        <w:rPr>
          <w:spacing w:val="-44"/>
        </w:rPr>
      </w:r>
      <w:r>
        <w:rPr/>
        <w:t>进一步拓展业务链条。同时，通过财务投资项目的变现，公司有效拓宽了盈利来源，利润组成趋于多元化。</w:t>
      </w:r>
    </w:p>
    <w:p>
      <w:pPr>
        <w:pStyle w:val="BodyText"/>
        <w:spacing w:line="316" w:lineRule="auto" w:before="19"/>
        <w:ind w:left="594" w:right="1092"/>
        <w:jc w:val="left"/>
      </w:pPr>
      <w:r>
        <w:rPr>
          <w:rFonts w:ascii="宋体" w:hAnsi="宋体" w:cs="宋体" w:eastAsia="宋体" w:hint="default"/>
        </w:rPr>
        <w:t>2</w:t>
      </w:r>
      <w:r>
        <w:rPr/>
        <w:t>、全球化渠道优势和营销网络 公司目前已经建立起线上加线下，国内加海外全面立体的销售渠道和营销网络。公司旗下电商平台</w:t>
      </w:r>
      <w:r>
        <w:rPr>
          <w:rFonts w:ascii="宋体" w:hAnsi="宋体" w:cs="宋体" w:eastAsia="宋体" w:hint="default"/>
        </w:rPr>
        <w:t>Newegg</w:t>
      </w:r>
      <w:r>
        <w:rPr/>
        <w:t>立足北美，</w:t>
      </w:r>
    </w:p>
    <w:p>
      <w:pPr>
        <w:pStyle w:val="BodyText"/>
        <w:spacing w:line="316" w:lineRule="auto" w:before="19"/>
        <w:ind w:right="0"/>
        <w:jc w:val="left"/>
      </w:pPr>
      <w:r>
        <w:rPr>
          <w:spacing w:val="-2"/>
        </w:rPr>
        <w:t>业务遍及</w:t>
      </w:r>
      <w:r>
        <w:rPr>
          <w:rFonts w:ascii="宋体" w:hAnsi="宋体" w:cs="宋体" w:eastAsia="宋体" w:hint="default"/>
          <w:spacing w:val="-2"/>
        </w:rPr>
        <w:t>50</w:t>
      </w:r>
      <w:r>
        <w:rPr>
          <w:spacing w:val="-2"/>
        </w:rPr>
        <w:t>多个国家和地区，拥有强大分销实力和物流网络；参股公司</w:t>
      </w:r>
      <w:r>
        <w:rPr>
          <w:rFonts w:ascii="宋体" w:hAnsi="宋体" w:cs="宋体" w:eastAsia="宋体" w:hint="default"/>
          <w:spacing w:val="-2"/>
        </w:rPr>
        <w:t>Ispace</w:t>
      </w:r>
      <w:r>
        <w:rPr>
          <w:spacing w:val="-2"/>
        </w:rPr>
        <w:t>在国内各大城市开设了数十家旗舰门店，主要</w:t>
      </w:r>
      <w:r>
        <w:rPr>
          <w:spacing w:val="-58"/>
        </w:rPr>
        <w:t> </w:t>
      </w:r>
      <w:r>
        <w:rPr>
          <w:spacing w:val="-58"/>
        </w:rPr>
      </w:r>
      <w:r>
        <w:rPr>
          <w:spacing w:val="-4"/>
        </w:rPr>
        <w:t>销售创新智能硬件；迪岸双赢拥有丰富的户外广告资源和运营经验，提供丰富一站式全媒体营销解决方案；公司从渠道建设、</w:t>
      </w:r>
      <w:r>
        <w:rPr>
          <w:spacing w:val="-44"/>
        </w:rPr>
        <w:t> </w:t>
      </w:r>
      <w:r>
        <w:rPr>
          <w:spacing w:val="-44"/>
        </w:rPr>
      </w:r>
      <w:r>
        <w:rPr/>
        <w:t>营销推广和服务体系上提供快速、优质、立体的销售方案。</w:t>
      </w:r>
    </w:p>
    <w:p>
      <w:pPr>
        <w:pStyle w:val="BodyText"/>
        <w:spacing w:line="240" w:lineRule="auto" w:before="19"/>
        <w:ind w:left="594" w:right="0"/>
        <w:jc w:val="left"/>
      </w:pPr>
      <w:r>
        <w:rPr>
          <w:rFonts w:ascii="宋体" w:hAnsi="宋体" w:cs="宋体" w:eastAsia="宋体" w:hint="default"/>
        </w:rPr>
        <w:t>3</w:t>
      </w:r>
      <w:r>
        <w:rPr/>
        <w:t>、资源获取优势</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right="1131" w:firstLine="480"/>
        <w:jc w:val="both"/>
      </w:pPr>
      <w:r>
        <w:rPr>
          <w:spacing w:val="-1"/>
        </w:rPr>
        <w:t>技术方面，未来跨境电商渠道平台的战略拓展将更多的借助于互联网技术研发优势，尤其是在大数据、云计算、区块</w:t>
      </w:r>
      <w:r>
        <w:rPr/>
        <w:t> </w:t>
      </w:r>
      <w:r>
        <w:rPr>
          <w:spacing w:val="-2"/>
        </w:rPr>
        <w:t>链等核心新兴互联网技术的投入、研发和应用。公司一直从事互联网相关技术的研发，有较强的技术储备和人才储备，为公</w:t>
      </w:r>
      <w:r>
        <w:rPr>
          <w:spacing w:val="-66"/>
        </w:rPr>
        <w:t> </w:t>
      </w:r>
      <w:r>
        <w:rPr>
          <w:spacing w:val="-66"/>
        </w:rPr>
      </w:r>
      <w:r>
        <w:rPr>
          <w:spacing w:val="-2"/>
        </w:rPr>
        <w:t>司后续发展提供了强有力的动能；金融支持方面，公司作为全国首批互联网企业、上市公司，与国内外各大银行等金融机构</w:t>
      </w:r>
      <w:r>
        <w:rPr>
          <w:spacing w:val="-66"/>
        </w:rPr>
        <w:t> </w:t>
      </w:r>
      <w:r>
        <w:rPr>
          <w:spacing w:val="-66"/>
        </w:rPr>
      </w:r>
      <w:r>
        <w:rPr>
          <w:spacing w:val="-2"/>
        </w:rPr>
        <w:t>建立良好战略合作关系，构筑强大资金实力，在满足公司迅速扩张的同时，能够更好的支持各项业务的资金需求服务；人力</w:t>
      </w:r>
      <w:r>
        <w:rPr>
          <w:spacing w:val="-66"/>
        </w:rPr>
        <w:t> </w:t>
      </w:r>
      <w:r>
        <w:rPr>
          <w:spacing w:val="-66"/>
        </w:rPr>
      </w:r>
      <w:r>
        <w:rPr/>
        <w:t>资源方面，公司管理层和核心团队均为具有丰富经验和技术实力的行业人士，为公司未来发展构筑了坚强后盾。</w:t>
      </w:r>
    </w:p>
    <w:p>
      <w:pPr>
        <w:pStyle w:val="BodyText"/>
        <w:spacing w:line="316" w:lineRule="auto" w:before="17"/>
        <w:ind w:left="594" w:right="0"/>
        <w:jc w:val="left"/>
      </w:pPr>
      <w:r>
        <w:rPr>
          <w:rFonts w:ascii="宋体" w:hAnsi="宋体" w:cs="宋体" w:eastAsia="宋体" w:hint="default"/>
        </w:rPr>
        <w:t>4</w:t>
      </w:r>
      <w:r>
        <w:rPr/>
        <w:t>、强大的联络企业文化 </w:t>
      </w:r>
      <w:r>
        <w:rPr>
          <w:spacing w:val="-3"/>
        </w:rPr>
        <w:t>企业文化建设是公司持续发展的基石。高效的跨文化管理体系是公司国际化战略的重要保障。公司在国际化的过程中，</w:t>
      </w:r>
    </w:p>
    <w:p>
      <w:pPr>
        <w:pStyle w:val="BodyText"/>
        <w:spacing w:line="316" w:lineRule="auto" w:before="19"/>
        <w:ind w:right="0"/>
        <w:jc w:val="left"/>
      </w:pPr>
      <w:r>
        <w:rPr>
          <w:spacing w:val="-2"/>
        </w:rPr>
        <w:t>充分尊重不同国家、不同民族、不同区域人员的风俗习惯和特点，通过不断的自我更新和调整机制，在互相认同的框架下组</w:t>
      </w:r>
      <w:r>
        <w:rPr>
          <w:spacing w:val="-66"/>
        </w:rPr>
        <w:t> </w:t>
      </w:r>
      <w:r>
        <w:rPr>
          <w:spacing w:val="-66"/>
        </w:rPr>
      </w:r>
      <w:r>
        <w:rPr/>
        <w:t>成了有战斗力的本地化团队，形成了卓有成效的跨文化管理体系。</w:t>
      </w:r>
    </w:p>
    <w:p>
      <w:pPr>
        <w:spacing w:after="0" w:line="316"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18"/>
        <w:jc w:val="left"/>
      </w:pPr>
      <w:r>
        <w:rPr>
          <w:rFonts w:ascii="宋体" w:hAnsi="宋体" w:cs="宋体" w:eastAsia="宋体" w:hint="default"/>
          <w:spacing w:val="-2"/>
        </w:rPr>
        <w:t>2018</w:t>
      </w:r>
      <w:r>
        <w:rPr>
          <w:spacing w:val="-2"/>
        </w:rPr>
        <w:t>年，国际局势风云变幻，受国内经济转型及海外不确定性等多重因素影响，公司整体经营业绩增长放缓。同时，报告期</w:t>
      </w:r>
      <w:r>
        <w:rPr>
          <w:spacing w:val="-62"/>
        </w:rPr>
        <w:t> </w:t>
      </w:r>
      <w:r>
        <w:rPr>
          <w:spacing w:val="-62"/>
        </w:rPr>
      </w:r>
      <w:r>
        <w:rPr>
          <w:spacing w:val="-2"/>
        </w:rPr>
        <w:t>内，公司以移动互联网业务为基础，通过产业整合和升级，成功完成了跨境电商、文化传媒、智能硬件和联络金融的板块布</w:t>
      </w:r>
      <w:r>
        <w:rPr>
          <w:spacing w:val="-65"/>
        </w:rPr>
        <w:t> </w:t>
      </w:r>
      <w:r>
        <w:rPr>
          <w:spacing w:val="-65"/>
        </w:rPr>
      </w:r>
      <w:r>
        <w:rPr/>
        <w:t>局，形成了相互协同发展的综合产业布局。 </w:t>
      </w:r>
      <w:r>
        <w:rPr>
          <w:spacing w:val="-2"/>
        </w:rPr>
        <w:t>报告期内，公司秉承稳健的发展理念，继续整合各业务板块，项目稳步推进，并通过资本市场的运作和协调，积极推进电商</w:t>
      </w:r>
      <w:r>
        <w:rPr>
          <w:spacing w:val="-66"/>
        </w:rPr>
        <w:t> </w:t>
      </w:r>
      <w:r>
        <w:rPr>
          <w:spacing w:val="-66"/>
        </w:rPr>
      </w:r>
      <w:r>
        <w:rPr/>
        <w:t>板块</w:t>
      </w:r>
      <w:r>
        <w:rPr>
          <w:rFonts w:ascii="宋体" w:hAnsi="宋体" w:cs="宋体" w:eastAsia="宋体" w:hint="default"/>
        </w:rPr>
        <w:t>Newegg</w:t>
      </w:r>
      <w:r>
        <w:rPr/>
        <w:t>境外分拆上市工作，为电商业务注入新动能，为后续发展奠定良好的基础。报告期内，公司继续坚持</w:t>
      </w:r>
      <w:r>
        <w:rPr>
          <w:rFonts w:ascii="Times New Roman" w:hAnsi="Times New Roman" w:cs="Times New Roman" w:eastAsia="Times New Roman" w:hint="default"/>
        </w:rPr>
        <w:t>“</w:t>
      </w:r>
      <w:r>
        <w:rPr/>
        <w:t>产品极致 创新、平台绝对领先、市场全球构建</w:t>
      </w:r>
      <w:r>
        <w:rPr>
          <w:rFonts w:ascii="Times New Roman" w:hAnsi="Times New Roman" w:cs="Times New Roman" w:eastAsia="Times New Roman" w:hint="default"/>
        </w:rPr>
        <w:t>”</w:t>
      </w:r>
      <w:r>
        <w:rPr/>
        <w:t>的整体经营策略，通过对综合产业架构的进一步整合拓展，打造了多层次、多元化的 业务体系。</w:t>
      </w:r>
    </w:p>
    <w:p>
      <w:pPr>
        <w:pStyle w:val="BodyText"/>
        <w:spacing w:line="240" w:lineRule="auto" w:before="22"/>
        <w:ind w:right="0"/>
        <w:jc w:val="left"/>
      </w:pPr>
      <w:r>
        <w:rPr/>
        <w:t>报告期内公司的重点工作：</w:t>
      </w:r>
    </w:p>
    <w:p>
      <w:pPr>
        <w:pStyle w:val="BodyText"/>
        <w:spacing w:line="312" w:lineRule="auto" w:before="76"/>
        <w:ind w:right="0"/>
        <w:jc w:val="left"/>
      </w:pPr>
      <w:r>
        <w:rPr>
          <w:rFonts w:ascii="Times New Roman" w:hAnsi="Times New Roman" w:cs="Times New Roman" w:eastAsia="Times New Roman" w:hint="default"/>
        </w:rPr>
        <w:t>1</w:t>
      </w:r>
      <w:r>
        <w:rPr/>
        <w:t>、推进电商平台</w:t>
      </w:r>
      <w:r>
        <w:rPr>
          <w:rFonts w:ascii="宋体" w:hAnsi="宋体" w:cs="宋体" w:eastAsia="宋体" w:hint="default"/>
        </w:rPr>
        <w:t>Newegg</w:t>
      </w:r>
      <w:r>
        <w:rPr/>
        <w:t>境外分拆上市工作 </w:t>
      </w:r>
      <w:r>
        <w:rPr>
          <w:spacing w:val="-2"/>
        </w:rPr>
        <w:t>报告期内，公司持续推进电商平台</w:t>
      </w:r>
      <w:r>
        <w:rPr>
          <w:rFonts w:ascii="宋体" w:hAnsi="宋体" w:cs="宋体" w:eastAsia="宋体" w:hint="default"/>
          <w:spacing w:val="-2"/>
        </w:rPr>
        <w:t>Newegg</w:t>
      </w:r>
      <w:r>
        <w:rPr>
          <w:spacing w:val="-2"/>
        </w:rPr>
        <w:t>境外分拆上市工作，在实现境外独立募资后将进一步提升</w:t>
      </w:r>
      <w:r>
        <w:rPr>
          <w:rFonts w:ascii="宋体" w:hAnsi="宋体" w:cs="宋体" w:eastAsia="宋体" w:hint="default"/>
          <w:spacing w:val="-2"/>
        </w:rPr>
        <w:t>Newegg</w:t>
      </w:r>
      <w:r>
        <w:rPr>
          <w:spacing w:val="-2"/>
        </w:rPr>
        <w:t>现有业务能力，支</w:t>
      </w:r>
      <w:r>
        <w:rPr>
          <w:spacing w:val="-54"/>
        </w:rPr>
        <w:t> </w:t>
      </w:r>
      <w:r>
        <w:rPr>
          <w:spacing w:val="-54"/>
        </w:rPr>
      </w:r>
      <w:r>
        <w:rPr>
          <w:spacing w:val="-2"/>
        </w:rPr>
        <w:t>持未来业务的发展和扩张，同时补充营运资金，主要包括扩展业务品类和区域，支付系统等运营功能的研发，以助力公司实</w:t>
      </w:r>
      <w:r>
        <w:rPr>
          <w:spacing w:val="-66"/>
        </w:rPr>
        <w:t> </w:t>
      </w:r>
      <w:r>
        <w:rPr>
          <w:spacing w:val="-66"/>
        </w:rPr>
      </w:r>
      <w:r>
        <w:rPr/>
        <w:t>现跨越式发展、提升公司业绩与盈利能力。</w:t>
      </w:r>
    </w:p>
    <w:p>
      <w:pPr>
        <w:pStyle w:val="BodyText"/>
        <w:spacing w:line="316" w:lineRule="auto" w:before="22"/>
        <w:ind w:right="1032"/>
        <w:jc w:val="left"/>
      </w:pPr>
      <w:r>
        <w:rPr>
          <w:rFonts w:ascii="宋体" w:hAnsi="宋体" w:cs="宋体" w:eastAsia="宋体" w:hint="default"/>
        </w:rPr>
        <w:t>2</w:t>
      </w:r>
      <w:r>
        <w:rPr/>
        <w:t>、优化企业业务结构 </w:t>
      </w:r>
      <w:r>
        <w:rPr>
          <w:spacing w:val="-2"/>
        </w:rPr>
        <w:t>报告期内全球经济环境复杂多变，国际经济进入下行通道，国内经济新旧能动转换，经济增长下行压</w:t>
      </w:r>
      <w:r>
        <w:rPr>
          <w:rFonts w:ascii="Arial" w:hAnsi="Arial" w:cs="Arial" w:eastAsia="Arial" w:hint="default"/>
          <w:spacing w:val="-2"/>
        </w:rPr>
        <w:t>力</w:t>
      </w:r>
      <w:r>
        <w:rPr>
          <w:spacing w:val="-2"/>
        </w:rPr>
        <w:t>进一步加大，市场竞</w:t>
      </w:r>
      <w:r>
        <w:rPr>
          <w:spacing w:val="-66"/>
        </w:rPr>
        <w:t> </w:t>
      </w:r>
      <w:r>
        <w:rPr>
          <w:spacing w:val="-66"/>
        </w:rPr>
      </w:r>
      <w:r>
        <w:rPr>
          <w:spacing w:val="-4"/>
        </w:rPr>
        <w:t>争更加激烈。为全面应对当前复杂多变的经营环境可能对公司长远发展造成的不利影响，公司对自身原有业务进行全面优化，</w:t>
      </w:r>
      <w:r>
        <w:rPr>
          <w:spacing w:val="-44"/>
        </w:rPr>
        <w:t> </w:t>
      </w:r>
      <w:r>
        <w:rPr>
          <w:spacing w:val="-44"/>
        </w:rPr>
      </w:r>
      <w:r>
        <w:rPr/>
        <w:t>对存在较大不确定性和处于市场冷淡期的产品线进行精简，轻装上阵，为后续经营打下较好基础。 </w:t>
      </w:r>
      <w:r>
        <w:rPr>
          <w:rFonts w:ascii="宋体" w:hAnsi="宋体" w:cs="宋体" w:eastAsia="宋体" w:hint="default"/>
        </w:rPr>
        <w:t>3</w:t>
      </w:r>
      <w:r>
        <w:rPr/>
        <w:t>、进一步夯实公司运营管理，强化内部控制 </w:t>
      </w:r>
      <w:r>
        <w:rPr>
          <w:spacing w:val="-2"/>
        </w:rPr>
        <w:t>报告期内，公司在积极整合综合产业布局的同时，对内进一步强化企业运营管理，尤其是面对当前的经济环境下，公司实行</w:t>
      </w:r>
      <w:r>
        <w:rPr>
          <w:spacing w:val="-66"/>
        </w:rPr>
        <w:t> </w:t>
      </w:r>
      <w:r>
        <w:rPr>
          <w:spacing w:val="-66"/>
        </w:rPr>
      </w:r>
      <w:r>
        <w:rPr>
          <w:spacing w:val="-2"/>
        </w:rPr>
        <w:t>了一系列的成本管控措施，有效的控制项目成本、加强对各类款项的回收。同时组织开展年度内控制度自查和内部控制评价</w:t>
      </w:r>
      <w:r>
        <w:rPr>
          <w:spacing w:val="-66"/>
        </w:rPr>
        <w:t> </w:t>
      </w:r>
      <w:r>
        <w:rPr>
          <w:spacing w:val="-66"/>
        </w:rPr>
      </w:r>
      <w:r>
        <w:rPr>
          <w:spacing w:val="-2"/>
        </w:rPr>
        <w:t>工作，对内部控制设计和运行的有效性进行了检查测试，对自查中发现的内部控制缺陷进行分析整改，进一步健全了内控管</w:t>
      </w:r>
      <w:r>
        <w:rPr>
          <w:spacing w:val="-66"/>
        </w:rPr>
        <w:t> </w:t>
      </w:r>
      <w:r>
        <w:rPr>
          <w:spacing w:val="-66"/>
        </w:rPr>
      </w:r>
      <w:r>
        <w:rPr/>
        <w:t>理体系。</w:t>
      </w:r>
    </w:p>
    <w:p>
      <w:pPr>
        <w:pStyle w:val="BodyText"/>
        <w:spacing w:line="316" w:lineRule="auto" w:before="19"/>
        <w:ind w:right="0"/>
        <w:jc w:val="left"/>
      </w:pPr>
      <w:r>
        <w:rPr>
          <w:rFonts w:ascii="宋体" w:hAnsi="宋体" w:cs="宋体" w:eastAsia="宋体" w:hint="default"/>
        </w:rPr>
        <w:t>4</w:t>
      </w:r>
      <w:r>
        <w:rPr/>
        <w:t>、持续关注行业动态和投资机遇 </w:t>
      </w:r>
      <w:r>
        <w:rPr>
          <w:spacing w:val="-4"/>
        </w:rPr>
        <w:t>经过</w:t>
      </w:r>
      <w:r>
        <w:rPr>
          <w:rFonts w:ascii="宋体" w:hAnsi="宋体" w:cs="宋体" w:eastAsia="宋体" w:hint="default"/>
          <w:spacing w:val="-4"/>
        </w:rPr>
        <w:t>2018</w:t>
      </w:r>
      <w:r>
        <w:rPr>
          <w:spacing w:val="-4"/>
        </w:rPr>
        <w:t>年的调整后，新兴的科技企业将迎来更好的发展机会，公司将持续关注行业投资机会，积极布局科创企业投资机遇，</w:t>
      </w:r>
      <w:r>
        <w:rPr>
          <w:spacing w:val="-36"/>
        </w:rPr>
        <w:t> </w:t>
      </w:r>
      <w:r>
        <w:rPr>
          <w:spacing w:val="-36"/>
        </w:rPr>
      </w:r>
      <w:r>
        <w:rPr/>
        <w:t>创造新的利润增长点。</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Heading9"/>
        <w:spacing w:line="240" w:lineRule="auto"/>
        <w:ind w:left="114" w:right="0"/>
        <w:jc w:val="left"/>
        <w:rPr>
          <w:b w:val="0"/>
          <w:bCs w:val="0"/>
        </w:rPr>
      </w:pPr>
      <w:bookmarkStart w:name="具体内容详见“第三节 公司业务概要”相关章节。" w:id="28"/>
      <w:bookmarkEnd w:id="28"/>
      <w:r>
        <w:rPr>
          <w:b w:val="0"/>
          <w:bCs w:val="0"/>
        </w:rPr>
      </w:r>
      <w:r>
        <w:rPr/>
        <w:t>具体内容详见“第三节</w:t>
      </w:r>
      <w:r>
        <w:rPr>
          <w:spacing w:val="-4"/>
        </w:rPr>
        <w:t> </w:t>
      </w:r>
      <w:r>
        <w:rPr/>
        <w:t>公司业务概要”相关章节。</w:t>
      </w:r>
      <w:r>
        <w:rPr>
          <w:b w:val="0"/>
          <w:bCs w:val="0"/>
        </w:rPr>
      </w:r>
    </w:p>
    <w:p>
      <w:pPr>
        <w:spacing w:line="240" w:lineRule="auto" w:before="12"/>
        <w:rPr>
          <w:rFonts w:ascii="宋体" w:hAnsi="宋体" w:cs="宋体" w:eastAsia="宋体" w:hint="default"/>
          <w:b/>
          <w:bCs/>
          <w:sz w:val="26"/>
          <w:szCs w:val="26"/>
        </w:rPr>
      </w:pPr>
    </w:p>
    <w:p>
      <w:pPr>
        <w:pStyle w:val="Heading6"/>
        <w:spacing w:line="240" w:lineRule="auto"/>
        <w:ind w:left="114" w:right="0"/>
        <w:jc w:val="left"/>
        <w:rPr>
          <w:b w:val="0"/>
          <w:bCs w:val="0"/>
        </w:rPr>
      </w:pPr>
      <w:bookmarkStart w:name="2、收入与成本" w:id="29"/>
      <w:bookmarkEnd w:id="29"/>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3189"/>
        <w:gridCol w:w="3188"/>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9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13,989,142,419.92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2"/>
                <w:sz w:val="18"/>
              </w:rPr>
              <w:t>12,345,021,111.37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13.32%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13,599,074,622.84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11,574,926,109.01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应用分发及数据 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90,229,471.76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426,343,769.53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27,050,955.79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77,227,048.82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33,312,101.36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225,324,493.15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164,192,260.82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47,462,876.38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69,019,821.83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13,599,074,622.84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11,574,926,109.01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应用分发及数据 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90,229,471.76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426,343,769.53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27,050,955.79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77,227,048.82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33,312,101.36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225,324,493.15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164,192,260.82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47,462,876.38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69,019,821.83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719,973,455.92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951,494,327.98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海外收入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13,269,168,964.00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11,393,526,783.39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2.56%</w:t>
            </w:r>
          </w:p>
        </w:tc>
      </w:tr>
    </w:tbl>
    <w:p>
      <w:pPr>
        <w:spacing w:line="240" w:lineRule="auto" w:before="2"/>
        <w:rPr>
          <w:rFonts w:ascii="宋体" w:hAnsi="宋体" w:cs="宋体" w:eastAsia="宋体" w:hint="default"/>
          <w:sz w:val="19"/>
          <w:szCs w:val="19"/>
        </w:rPr>
      </w:pPr>
    </w:p>
    <w:p>
      <w:pPr>
        <w:pStyle w:val="Heading6"/>
        <w:spacing w:line="240" w:lineRule="auto" w:before="35"/>
        <w:ind w:left="114" w:right="0"/>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360"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3" w:right="0"/>
        <w:jc w:val="left"/>
      </w:pPr>
      <w:r>
        <w:rPr/>
        <w:t>单位：元</w:t>
      </w:r>
    </w:p>
    <w:p>
      <w:pPr>
        <w:spacing w:after="0" w:line="240" w:lineRule="auto"/>
        <w:jc w:val="left"/>
        <w:sectPr>
          <w:type w:val="continuous"/>
          <w:pgSz w:w="11910" w:h="16840"/>
          <w:pgMar w:top="1100" w:bottom="1200" w:left="1020" w:right="0"/>
          <w:cols w:num="2" w:equalWidth="0">
            <w:col w:w="3175" w:space="5745"/>
            <w:col w:w="197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电商及经销收 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13,599,074,622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11,785,544,958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-0.11%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应用分发及数 据运营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90,229,471.76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79,764,450.22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27,050,955.79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10,300,596.15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智能硬件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互联网金融服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225,324,493.15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19,746,909.86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47,462,876.38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36,871,055.33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-54.28%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电商及经销收 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13,599,074,622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11,785,544,958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-0.11%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应用分发及数 据运营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90,229,471.76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79,764,450.22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-53.92%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27,050,955.79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10,300,596.15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智能硬件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互联网金融服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225,324,493.15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19,746,909.86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47,462,876.38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36,871,055.33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-54.28%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719,973,455.92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488,851,733.71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海外收入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13,269,168,964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11,443,376,236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-2.48%</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0"/>
        <w:jc w:val="left"/>
      </w:pPr>
      <w:r>
        <w:rPr/>
        <w:t>□ 适用 √ 不适用</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电商及经销产品 收入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1,359,907.46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1,157,492.61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17.49%</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165,643.32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162,037.26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2.23%</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14" w:right="0"/>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14" w:right="0"/>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2734"/>
        <w:gridCol w:w="2735"/>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电商及经销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11,785,544,958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10,017,566,282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应用分发及数 据运营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应用分发及数 据运营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79,764,450.22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147,016,435.84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10,300,596.15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48,461,130.74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-81.63%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智能硬件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联络智能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32,096,400.02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4"/>
              <w:jc w:val="left"/>
              <w:rPr>
                <w:rFonts w:ascii="宋体" w:hAnsi="宋体" w:cs="宋体" w:eastAsia="宋体" w:hint="default"/>
                <w:sz w:val="18"/>
                <w:szCs w:val="18"/>
              </w:rPr>
            </w:pPr>
            <w:r>
              <w:rPr>
                <w:rFonts w:ascii="宋体" w:hAnsi="宋体" w:cs="宋体" w:eastAsia="宋体" w:hint="default"/>
                <w:sz w:val="18"/>
                <w:szCs w:val="18"/>
              </w:rPr>
              <w:t>互联网金融服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互联网金融服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19,746,909.86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14,975,230.75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36,871,055.33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16,151,944.89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93.13%</w:t>
            </w:r>
          </w:p>
        </w:tc>
      </w:tr>
    </w:tbl>
    <w:p>
      <w:pPr>
        <w:pStyle w:val="BodyText"/>
        <w:spacing w:line="357" w:lineRule="auto" w:before="51"/>
        <w:ind w:right="10392"/>
        <w:jc w:val="left"/>
      </w:pPr>
      <w:r>
        <w:rPr/>
        <w:t>说明 无</w:t>
      </w:r>
    </w:p>
    <w:p>
      <w:pPr>
        <w:spacing w:line="240" w:lineRule="auto" w:before="2"/>
        <w:rPr>
          <w:rFonts w:ascii="宋体" w:hAnsi="宋体" w:cs="宋体" w:eastAsia="宋体" w:hint="default"/>
          <w:sz w:val="20"/>
          <w:szCs w:val="20"/>
        </w:rPr>
      </w:pPr>
    </w:p>
    <w:p>
      <w:pPr>
        <w:pStyle w:val="Heading6"/>
        <w:spacing w:line="240" w:lineRule="auto"/>
        <w:ind w:left="114" w:right="0"/>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118"/>
        <w:jc w:val="left"/>
      </w:pPr>
      <w:r>
        <w:rPr/>
        <w:t>√ 是 □ 否 </w:t>
      </w:r>
      <w:r>
        <w:rPr>
          <w:spacing w:val="-2"/>
        </w:rPr>
        <w:t>报告期内，公司通过非同一控制下企业合并收购迪岸双赢集团有限公司，迪岸双赢纳入合并报表范围。详见第十一节、财务</w:t>
      </w:r>
      <w:r>
        <w:rPr>
          <w:spacing w:val="-65"/>
        </w:rPr>
        <w:t> </w:t>
      </w:r>
      <w:r>
        <w:rPr>
          <w:spacing w:val="-65"/>
        </w:rPr>
      </w:r>
      <w:r>
        <w:rPr/>
        <w:t>报告第八段 合并范围变更。</w:t>
      </w:r>
    </w:p>
    <w:p>
      <w:pPr>
        <w:spacing w:line="240" w:lineRule="auto" w:before="4"/>
        <w:rPr>
          <w:rFonts w:ascii="宋体" w:hAnsi="宋体" w:cs="宋体" w:eastAsia="宋体" w:hint="default"/>
          <w:sz w:val="21"/>
          <w:szCs w:val="21"/>
        </w:rPr>
      </w:pPr>
    </w:p>
    <w:p>
      <w:pPr>
        <w:pStyle w:val="Heading6"/>
        <w:spacing w:line="240" w:lineRule="auto"/>
        <w:ind w:left="114" w:right="0"/>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14" w:right="0"/>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733,038,100.65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412,288,912.61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95,991,236.12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85,062,136.75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79,018,681.70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60,677,133.47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733,038,100.65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主要客户其他情况说明</w:t>
      </w:r>
    </w:p>
    <w:p>
      <w:pPr>
        <w:pStyle w:val="BodyText"/>
        <w:spacing w:line="360" w:lineRule="auto" w:before="116"/>
        <w:ind w:right="9132"/>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4,431,627,051.84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37.77%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1,321,319,403.15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11.26%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940,075,091.77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852,217,752.77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709,129,794.03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608,885,010.12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4,431,627,051.84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37.77%</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1,724,480,078.78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1,315,798,261.24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合并期间较上期增 加一个季度，实际未发生重大变化</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633,173,357.54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488,165,281.89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合并期间较上期增 加一个季度，实际未发生重大变化</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186,251,180.38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212,748,721.41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主要系本期银行贷款基数较上期有 所下降</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190,420,878.00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164,487,011.95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line="240" w:lineRule="auto" w:before="2"/>
        <w:rPr>
          <w:rFonts w:ascii="宋体" w:hAnsi="宋体" w:cs="宋体" w:eastAsia="宋体" w:hint="default"/>
          <w:sz w:val="19"/>
          <w:szCs w:val="19"/>
        </w:rPr>
      </w:pPr>
    </w:p>
    <w:p>
      <w:pPr>
        <w:pStyle w:val="Heading6"/>
        <w:spacing w:line="240" w:lineRule="auto" w:before="35"/>
        <w:ind w:left="114"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0"/>
        <w:jc w:val="left"/>
      </w:pPr>
      <w:r>
        <w:rPr/>
        <w:t>√ 适用 □ 不适用 </w:t>
      </w:r>
      <w:r>
        <w:rPr>
          <w:spacing w:val="-2"/>
        </w:rPr>
        <w:t>报告期内，为支持业务创新，全面提升核心竞争力，公司进一步优化了电商平台系统运行稳定性，并通过自行开发、测试的</w:t>
      </w:r>
      <w:r>
        <w:rPr>
          <w:spacing w:val="-66"/>
        </w:rPr>
        <w:t> </w:t>
      </w:r>
      <w:r>
        <w:rPr>
          <w:spacing w:val="-66"/>
        </w:rPr>
      </w:r>
      <w:r>
        <w:rPr/>
        <w:t>方式研发电商平台移动端软件，总投入</w:t>
      </w:r>
      <w:r>
        <w:rPr>
          <w:rFonts w:ascii="宋体" w:hAnsi="宋体" w:cs="宋体" w:eastAsia="宋体" w:hint="default"/>
        </w:rPr>
        <w:t>21,701.24</w:t>
      </w:r>
      <w:r>
        <w:rPr/>
        <w:t>万元。</w:t>
      </w:r>
    </w:p>
    <w:p>
      <w:pPr>
        <w:pStyle w:val="BodyText"/>
        <w:spacing w:line="240" w:lineRule="auto" w:before="44"/>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-33.79%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217,012,440.76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215,408,501.57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37,049,490.73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49,269,003.24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-5.80%</w:t>
            </w:r>
          </w:p>
        </w:tc>
      </w:tr>
    </w:tbl>
    <w:p>
      <w:pPr>
        <w:pStyle w:val="BodyText"/>
        <w:spacing w:line="240" w:lineRule="auto" w:before="51"/>
        <w:ind w:right="0"/>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22,090,315,075.96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16,989,574,380.93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22,490,248,732.15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17,812,502,614.02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26.26%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-399,933,656.19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-822,928,233.09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2,113,421,200.75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10,187,564,033.07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1,676,651,999.19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12,866,757,970.14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-86.97%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436,769,201.56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-2,679,193,937.07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3,981,517,660.07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8,811,582,928.00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4,925,779,485.59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6,802,155,447.85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-27.59%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-944,261,825.52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2,009,427,480.15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-146.99%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-897,834,951.57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-1,529,773,025.96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41.48%</w:t>
            </w:r>
          </w:p>
        </w:tc>
      </w:tr>
    </w:tbl>
    <w:p>
      <w:pPr>
        <w:pStyle w:val="BodyText"/>
        <w:spacing w:line="240" w:lineRule="auto" w:before="51"/>
        <w:ind w:right="0"/>
        <w:jc w:val="left"/>
      </w:pPr>
      <w:r>
        <w:rPr/>
        <w:t>相关数据同比发生重大变动的主要影响因素说明</w:t>
      </w:r>
    </w:p>
    <w:p>
      <w:pPr>
        <w:pStyle w:val="BodyText"/>
        <w:spacing w:line="338" w:lineRule="auto" w:before="117"/>
        <w:ind w:right="0"/>
        <w:jc w:val="left"/>
      </w:pPr>
      <w:r>
        <w:rPr/>
        <w:t>√ 适用 □ 不适用 </w:t>
      </w:r>
      <w:r>
        <w:rPr>
          <w:rFonts w:ascii="宋体" w:hAnsi="宋体" w:cs="宋体" w:eastAsia="宋体" w:hint="default"/>
          <w:spacing w:val="-2"/>
        </w:rPr>
        <w:t>1</w:t>
      </w:r>
      <w:r>
        <w:rPr>
          <w:spacing w:val="-2"/>
        </w:rPr>
        <w:t>、本期合并</w:t>
      </w:r>
      <w:r>
        <w:rPr>
          <w:rFonts w:ascii="宋体" w:hAnsi="宋体" w:cs="宋体" w:eastAsia="宋体" w:hint="default"/>
          <w:spacing w:val="-2"/>
        </w:rPr>
        <w:t>Newegg</w:t>
      </w:r>
      <w:r>
        <w:rPr>
          <w:spacing w:val="-2"/>
        </w:rPr>
        <w:t>期间增加一个季度，经营性现金流入和经营性现金流出同比增加。同时，本期销售回款较上期有所增加，</w:t>
      </w:r>
      <w:r>
        <w:rPr>
          <w:spacing w:val="-58"/>
        </w:rPr>
        <w:t> </w:t>
      </w:r>
      <w:r>
        <w:rPr>
          <w:spacing w:val="-58"/>
        </w:rPr>
      </w:r>
      <w:r>
        <w:rPr/>
        <w:t>所以经营活动产生的现金流量净额较上期增加；</w:t>
      </w:r>
    </w:p>
    <w:p>
      <w:pPr>
        <w:pStyle w:val="BodyText"/>
        <w:spacing w:line="319" w:lineRule="auto" w:before="2"/>
        <w:ind w:right="1122"/>
        <w:jc w:val="left"/>
      </w:pPr>
      <w:r>
        <w:rPr>
          <w:rFonts w:ascii="宋体" w:hAnsi="宋体" w:cs="宋体" w:eastAsia="宋体" w:hint="default"/>
        </w:rPr>
        <w:t>2</w:t>
      </w:r>
      <w:r>
        <w:rPr/>
        <w:t>、本期银行理财金额较上期减少，投资活动现金流入和流出同比减少。同时，本期项目投资金额减少，处置股票等资产获 得投资活动现金流入增加，所以投资活动产生的现金流量净额增加； </w:t>
      </w:r>
      <w:r>
        <w:rPr>
          <w:rFonts w:ascii="宋体" w:hAnsi="宋体" w:cs="宋体" w:eastAsia="宋体" w:hint="default"/>
        </w:rPr>
        <w:t>3</w:t>
      </w:r>
      <w:r>
        <w:rPr/>
        <w:t>、本期归还银行贷款金额增加，所以筹资活动产生的现金流量净额同比减少；</w:t>
      </w:r>
    </w:p>
    <w:p>
      <w:pPr>
        <w:pStyle w:val="BodyText"/>
        <w:spacing w:line="240" w:lineRule="auto" w:before="58"/>
        <w:ind w:right="0"/>
        <w:jc w:val="left"/>
      </w:pPr>
      <w:r>
        <w:rPr/>
        <w:t>报告期内公司经营活动产生的现金净流量与本年度净利润存在重大差异的原因说明</w:t>
      </w:r>
    </w:p>
    <w:p>
      <w:pPr>
        <w:pStyle w:val="BodyText"/>
        <w:spacing w:line="240" w:lineRule="auto" w:before="117"/>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3"/>
        <w:spacing w:line="240" w:lineRule="auto" w:before="26"/>
        <w:ind w:right="0"/>
        <w:jc w:val="left"/>
        <w:rPr>
          <w:b w:val="0"/>
          <w:bCs w:val="0"/>
        </w:rPr>
      </w:pPr>
      <w:bookmarkStart w:name="三、非主营业务分析" w:id="41"/>
      <w:bookmarkEnd w:id="41"/>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3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1,060,033,157.89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219.73%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59"/>
              <w:jc w:val="left"/>
              <w:rPr>
                <w:rFonts w:ascii="宋体" w:hAnsi="宋体" w:cs="宋体" w:eastAsia="宋体" w:hint="default"/>
                <w:sz w:val="18"/>
                <w:szCs w:val="18"/>
              </w:rPr>
            </w:pPr>
            <w:r>
              <w:rPr>
                <w:rFonts w:ascii="宋体" w:hAnsi="宋体" w:cs="宋体" w:eastAsia="宋体" w:hint="default"/>
                <w:sz w:val="18"/>
                <w:szCs w:val="18"/>
              </w:rPr>
              <w:t>本期处置部分股权项目产 生的投资收益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否，本期投资收益主要是 公司出售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Qudian.Inc </w:t>
            </w:r>
            <w:r>
              <w:rPr>
                <w:rFonts w:ascii="宋体" w:hAnsi="宋体" w:cs="宋体" w:eastAsia="宋体" w:hint="default"/>
                <w:sz w:val="18"/>
                <w:szCs w:val="18"/>
              </w:rPr>
              <w:t>和 </w:t>
            </w:r>
            <w:r>
              <w:rPr>
                <w:rFonts w:ascii="Times New Roman" w:hAnsi="Times New Roman" w:cs="Times New Roman" w:eastAsia="Times New Roman" w:hint="default"/>
                <w:sz w:val="18"/>
                <w:szCs w:val="18"/>
              </w:rPr>
              <w:t>Razer.Inc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的权益以及委托 理财收益。</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1,469,337,714.94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258.52%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both"/>
              <w:rPr>
                <w:rFonts w:ascii="宋体" w:hAnsi="宋体" w:cs="宋体" w:eastAsia="宋体" w:hint="default"/>
                <w:sz w:val="18"/>
                <w:szCs w:val="18"/>
              </w:rPr>
            </w:pPr>
            <w:r>
              <w:rPr>
                <w:rFonts w:ascii="宋体" w:hAnsi="宋体" w:cs="宋体" w:eastAsia="宋体" w:hint="default"/>
                <w:sz w:val="18"/>
                <w:szCs w:val="18"/>
              </w:rPr>
              <w:t>应收款项、其他应收款、 存货、长期股权投资和商 誉等资产计提减值准备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8"/>
              <w:jc w:val="both"/>
              <w:rPr>
                <w:rFonts w:ascii="宋体" w:hAnsi="宋体" w:cs="宋体" w:eastAsia="宋体" w:hint="default"/>
                <w:sz w:val="18"/>
                <w:szCs w:val="18"/>
              </w:rPr>
            </w:pPr>
            <w:r>
              <w:rPr>
                <w:rFonts w:ascii="宋体" w:hAnsi="宋体" w:cs="宋体" w:eastAsia="宋体" w:hint="default"/>
                <w:sz w:val="18"/>
                <w:szCs w:val="18"/>
              </w:rPr>
              <w:t>是，公司资产减值损失计 提范围均为公司开展日常 业务所产生的。</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3,545,393.54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-0.53%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8,025,138.29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left"/>
              <w:rPr>
                <w:rFonts w:ascii="宋体" w:hAnsi="宋体" w:cs="宋体" w:eastAsia="宋体" w:hint="default"/>
                <w:sz w:val="18"/>
                <w:szCs w:val="18"/>
              </w:rPr>
            </w:pPr>
            <w:r>
              <w:rPr>
                <w:rFonts w:ascii="宋体" w:hAnsi="宋体" w:cs="宋体" w:eastAsia="宋体" w:hint="default"/>
                <w:sz w:val="18"/>
                <w:szCs w:val="18"/>
              </w:rPr>
              <w:t>处置固定资产、存货报废 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四、资产及负债状况分析" w:id="42"/>
      <w:bookmarkEnd w:id="42"/>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1,013,441,47</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1,891,372,66</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4.35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主要系本期归还银行借款和支付对 外投资款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3,167,386,29</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0.57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2,246,464,75</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1.58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主要系本期增加租房分期业务债权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1,656,433,23</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9.68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1,620,372,60</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0.89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本期无重大变化</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834,058,756.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637,863,050.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主要系本期增加对外出租房屋</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384,972,352.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1,365,516,59</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0.29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主要系本期合并迪岸双赢，相关股 权价值重新分类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863,478,201.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1,072,079,71</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主要系本期部分房屋对外出租，分 类至投资性房地产</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150,360,507.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66,391,490.1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主要系本期杭州联络大厦基地持续 投入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2,054,404,15</w:t>
            </w:r>
          </w:p>
          <w:p>
            <w:pPr>
              <w:pStyle w:val="TableParagraph"/>
              <w:spacing w:line="240" w:lineRule="auto" w:before="105"/>
              <w:ind w:left="736" w:right="0"/>
              <w:jc w:val="left"/>
              <w:rPr>
                <w:rFonts w:ascii="Times New Roman" w:hAnsi="Times New Roman" w:cs="Times New Roman" w:eastAsia="Times New Roman" w:hint="default"/>
                <w:sz w:val="18"/>
                <w:szCs w:val="18"/>
              </w:rPr>
            </w:pPr>
            <w:r>
              <w:rPr>
                <w:rFonts w:ascii="Times New Roman"/>
                <w:sz w:val="18"/>
              </w:rPr>
              <w:t>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2,624,835,10</w:t>
            </w:r>
          </w:p>
          <w:p>
            <w:pPr>
              <w:pStyle w:val="TableParagraph"/>
              <w:spacing w:line="240" w:lineRule="auto" w:before="105"/>
              <w:ind w:left="768" w:right="0"/>
              <w:jc w:val="lef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主要系本期归还银行借款</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1,028,763,80</w:t>
            </w:r>
          </w:p>
          <w:p>
            <w:pPr>
              <w:pStyle w:val="TableParagraph"/>
              <w:spacing w:line="240" w:lineRule="auto" w:before="106"/>
              <w:ind w:left="736" w:right="0"/>
              <w:jc w:val="left"/>
              <w:rPr>
                <w:rFonts w:ascii="Times New Roman" w:hAnsi="Times New Roman" w:cs="Times New Roman" w:eastAsia="Times New Roman" w:hint="default"/>
                <w:sz w:val="18"/>
                <w:szCs w:val="18"/>
              </w:rPr>
            </w:pPr>
            <w:r>
              <w:rPr>
                <w:rFonts w:ascii="Times New Roman"/>
                <w:sz w:val="18"/>
              </w:rPr>
              <w:t>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7.35%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837,027,931.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5.51%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1" w:right="134"/>
              <w:jc w:val="left"/>
              <w:rPr>
                <w:rFonts w:ascii="宋体" w:hAnsi="宋体" w:cs="宋体" w:eastAsia="宋体" w:hint="default"/>
                <w:sz w:val="18"/>
                <w:szCs w:val="18"/>
              </w:rPr>
            </w:pPr>
            <w:r>
              <w:rPr>
                <w:rFonts w:ascii="宋体" w:hAnsi="宋体" w:cs="宋体" w:eastAsia="宋体" w:hint="default"/>
                <w:sz w:val="18"/>
                <w:szCs w:val="18"/>
              </w:rPr>
              <w:t>主要系本期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根据业务需要 增加部分长期借款</w:t>
            </w:r>
          </w:p>
        </w:tc>
      </w:tr>
    </w:tbl>
    <w:p>
      <w:pPr>
        <w:spacing w:line="240" w:lineRule="auto" w:before="2"/>
        <w:rPr>
          <w:rFonts w:ascii="宋体" w:hAnsi="宋体" w:cs="宋体" w:eastAsia="宋体" w:hint="default"/>
          <w:sz w:val="19"/>
          <w:szCs w:val="19"/>
        </w:rPr>
      </w:pPr>
    </w:p>
    <w:p>
      <w:pPr>
        <w:pStyle w:val="Heading6"/>
        <w:spacing w:line="240" w:lineRule="auto" w:before="35"/>
        <w:ind w:left="114" w:right="0"/>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20"/>
        <w:gridCol w:w="1213"/>
        <w:gridCol w:w="1213"/>
        <w:gridCol w:w="1212"/>
        <w:gridCol w:w="1213"/>
        <w:gridCol w:w="1214"/>
        <w:gridCol w:w="1213"/>
        <w:gridCol w:w="1073"/>
      </w:tblGrid>
      <w:tr>
        <w:trPr>
          <w:trHeight w:val="102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23"/>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1" w:right="15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0" w:right="15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1" w:right="150"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1" w:right="15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1" w:right="150"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4"/>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 金融资产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2,191,875,06</w:t>
            </w:r>
          </w:p>
          <w:p>
            <w:pPr>
              <w:pStyle w:val="TableParagraph"/>
              <w:spacing w:line="240" w:lineRule="auto" w:before="106"/>
              <w:ind w:left="785" w:right="0"/>
              <w:jc w:val="left"/>
              <w:rPr>
                <w:rFonts w:ascii="Times New Roman" w:hAnsi="Times New Roman" w:cs="Times New Roman" w:eastAsia="Times New Roman" w:hint="default"/>
                <w:sz w:val="18"/>
                <w:szCs w:val="18"/>
              </w:rPr>
            </w:pPr>
            <w:r>
              <w:rPr>
                <w:rFonts w:ascii="Times New Roman"/>
                <w:sz w:val="18"/>
              </w:rPr>
              <w:t>1.20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-137,252,448</w:t>
            </w:r>
            <w:r>
              <w:rPr>
                <w:rFonts w:ascii="Times New Roman"/>
                <w:sz w:val="18"/>
              </w:rPr>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.48</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1,801,406,66</w:t>
            </w:r>
          </w:p>
          <w:p>
            <w:pPr>
              <w:pStyle w:val="TableParagraph"/>
              <w:spacing w:line="240" w:lineRule="auto" w:before="106"/>
              <w:ind w:left="786" w:right="0"/>
              <w:jc w:val="left"/>
              <w:rPr>
                <w:rFonts w:ascii="Times New Roman" w:hAnsi="Times New Roman" w:cs="Times New Roman" w:eastAsia="Times New Roman" w:hint="default"/>
                <w:sz w:val="18"/>
                <w:szCs w:val="18"/>
              </w:rPr>
            </w:pPr>
            <w:r>
              <w:rPr>
                <w:rFonts w:ascii="Times New Roman"/>
                <w:sz w:val="18"/>
              </w:rPr>
              <w:t>8.36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253,215,94</w:t>
            </w:r>
          </w:p>
          <w:p>
            <w:pPr>
              <w:pStyle w:val="TableParagraph"/>
              <w:spacing w:line="240" w:lineRule="auto" w:before="106"/>
              <w:ind w:left="645" w:right="0"/>
              <w:jc w:val="left"/>
              <w:rPr>
                <w:rFonts w:ascii="Times New Roman" w:hAnsi="Times New Roman" w:cs="Times New Roman" w:eastAsia="Times New Roman" w:hint="default"/>
                <w:sz w:val="18"/>
                <w:szCs w:val="18"/>
              </w:rPr>
            </w:pPr>
            <w:r>
              <w:rPr>
                <w:rFonts w:ascii="Times New Roman"/>
                <w:sz w:val="18"/>
              </w:rPr>
              <w:t>4.36</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4"/>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2,191,875,06</w:t>
            </w:r>
          </w:p>
          <w:p>
            <w:pPr>
              <w:pStyle w:val="TableParagraph"/>
              <w:spacing w:line="240" w:lineRule="auto" w:before="106"/>
              <w:ind w:left="785" w:right="0"/>
              <w:jc w:val="left"/>
              <w:rPr>
                <w:rFonts w:ascii="Times New Roman" w:hAnsi="Times New Roman" w:cs="Times New Roman" w:eastAsia="Times New Roman" w:hint="default"/>
                <w:sz w:val="18"/>
                <w:szCs w:val="18"/>
              </w:rPr>
            </w:pPr>
            <w:r>
              <w:rPr>
                <w:rFonts w:ascii="Times New Roman"/>
                <w:sz w:val="18"/>
              </w:rPr>
              <w:t>1.20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-137,252,448</w:t>
            </w:r>
            <w:r>
              <w:rPr>
                <w:rFonts w:ascii="Times New Roman"/>
                <w:sz w:val="18"/>
              </w:rPr>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.48</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1,801,406,66</w:t>
            </w:r>
          </w:p>
          <w:p>
            <w:pPr>
              <w:pStyle w:val="TableParagraph"/>
              <w:spacing w:line="240" w:lineRule="auto" w:before="106"/>
              <w:ind w:left="786" w:right="0"/>
              <w:jc w:val="left"/>
              <w:rPr>
                <w:rFonts w:ascii="Times New Roman" w:hAnsi="Times New Roman" w:cs="Times New Roman" w:eastAsia="Times New Roman" w:hint="default"/>
                <w:sz w:val="18"/>
                <w:szCs w:val="18"/>
              </w:rPr>
            </w:pPr>
            <w:r>
              <w:rPr>
                <w:rFonts w:ascii="Times New Roman"/>
                <w:sz w:val="18"/>
              </w:rPr>
              <w:t>8.36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253,215,94</w:t>
            </w:r>
          </w:p>
          <w:p>
            <w:pPr>
              <w:pStyle w:val="TableParagraph"/>
              <w:spacing w:line="240" w:lineRule="auto" w:before="106"/>
              <w:ind w:left="645" w:right="0"/>
              <w:jc w:val="lef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4"/>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5" w:right="0"/>
              <w:jc w:val="lef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5" w:right="0"/>
              <w:jc w:val="lef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6" w:right="0"/>
              <w:jc w:val="lef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t>□ 是 √ 否</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3、截至报告期末的资产权利受限情况" w:id="45"/>
      <w:bookmarkEnd w:id="4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3462"/>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日，主要资产权利受限情况如下： </w:t>
      </w:r>
      <w:r>
        <w:rPr>
          <w:rFonts w:ascii="宋体" w:hAnsi="宋体" w:cs="宋体" w:eastAsia="宋体" w:hint="default"/>
        </w:rPr>
        <w:t>1</w:t>
      </w:r>
      <w:r>
        <w:rPr/>
        <w:t>、公司质押货币资金</w:t>
      </w:r>
      <w:r>
        <w:rPr>
          <w:rFonts w:ascii="宋体" w:hAnsi="宋体" w:cs="宋体" w:eastAsia="宋体" w:hint="default"/>
        </w:rPr>
        <w:t>5,388.47</w:t>
      </w:r>
      <w:r>
        <w:rPr/>
        <w:t>万元用于银行借款、开具保函、信用证和商业承兑汇票贴现；</w:t>
      </w:r>
    </w:p>
    <w:p>
      <w:pPr>
        <w:pStyle w:val="BodyText"/>
        <w:spacing w:line="240" w:lineRule="auto" w:before="19"/>
        <w:ind w:right="0"/>
        <w:jc w:val="left"/>
      </w:pPr>
      <w:r>
        <w:rPr>
          <w:rFonts w:ascii="宋体" w:hAnsi="宋体" w:cs="宋体" w:eastAsia="宋体" w:hint="default"/>
        </w:rPr>
        <w:t>2</w:t>
      </w:r>
      <w:r>
        <w:rPr/>
        <w:t>、公司向北京银行光明支行抵押北京市朝阳区望京街</w:t>
      </w:r>
      <w:r>
        <w:rPr>
          <w:rFonts w:ascii="宋体" w:hAnsi="宋体" w:cs="宋体" w:eastAsia="宋体" w:hint="default"/>
        </w:rPr>
        <w:t>10</w:t>
      </w:r>
      <w:r>
        <w:rPr/>
        <w:t>号院</w:t>
      </w:r>
      <w:r>
        <w:rPr>
          <w:rFonts w:ascii="宋体" w:hAnsi="宋体" w:cs="宋体" w:eastAsia="宋体" w:hint="default"/>
        </w:rPr>
        <w:t>3</w:t>
      </w:r>
      <w:r>
        <w:rPr/>
        <w:t>号楼地上</w:t>
      </w:r>
      <w:r>
        <w:rPr>
          <w:rFonts w:ascii="宋体" w:hAnsi="宋体" w:cs="宋体" w:eastAsia="宋体" w:hint="default"/>
        </w:rPr>
        <w:t>2-15</w:t>
      </w:r>
      <w:r>
        <w:rPr/>
        <w:t>层</w:t>
      </w:r>
      <w:r>
        <w:rPr>
          <w:spacing w:val="84"/>
        </w:rPr>
        <w:t> </w:t>
      </w:r>
      <w:r>
        <w:rPr>
          <w:rFonts w:ascii="宋体" w:hAnsi="宋体" w:cs="宋体" w:eastAsia="宋体" w:hint="default"/>
          <w:spacing w:val="-3"/>
        </w:rPr>
        <w:t>16</w:t>
      </w:r>
      <w:r>
        <w:rPr>
          <w:spacing w:val="-3"/>
        </w:rPr>
        <w:t>层</w:t>
      </w:r>
      <w:r>
        <w:rPr>
          <w:rFonts w:ascii="宋体" w:hAnsi="宋体" w:cs="宋体" w:eastAsia="宋体" w:hint="default"/>
          <w:spacing w:val="-3"/>
        </w:rPr>
        <w:t>1604</w:t>
      </w:r>
      <w:r>
        <w:rPr>
          <w:spacing w:val="-3"/>
        </w:rPr>
        <w:t>、</w:t>
      </w:r>
      <w:r>
        <w:rPr>
          <w:rFonts w:ascii="宋体" w:hAnsi="宋体" w:cs="宋体" w:eastAsia="宋体" w:hint="default"/>
          <w:spacing w:val="-3"/>
        </w:rPr>
        <w:t>1605</w:t>
      </w:r>
      <w:r>
        <w:rPr>
          <w:spacing w:val="-3"/>
        </w:rPr>
        <w:t>、</w:t>
      </w:r>
      <w:r>
        <w:rPr>
          <w:rFonts w:ascii="宋体" w:hAnsi="宋体" w:cs="宋体" w:eastAsia="宋体" w:hint="default"/>
          <w:spacing w:val="-3"/>
        </w:rPr>
        <w:t>1608</w:t>
      </w:r>
      <w:r>
        <w:rPr>
          <w:spacing w:val="-3"/>
        </w:rPr>
        <w:t>，用于最高额人民币</w:t>
      </w:r>
    </w:p>
    <w:p>
      <w:pPr>
        <w:pStyle w:val="BodyText"/>
        <w:spacing w:line="240" w:lineRule="auto" w:before="76"/>
        <w:ind w:right="0"/>
        <w:jc w:val="left"/>
      </w:pPr>
      <w:r>
        <w:rPr>
          <w:rFonts w:ascii="宋体" w:hAnsi="宋体" w:cs="宋体" w:eastAsia="宋体" w:hint="default"/>
        </w:rPr>
        <w:t>436,500,000.00</w:t>
      </w:r>
      <w:r>
        <w:rPr/>
        <w:t>元以内的房产抵押贷款。</w:t>
      </w:r>
    </w:p>
    <w:p>
      <w:pPr>
        <w:pStyle w:val="BodyText"/>
        <w:spacing w:line="316" w:lineRule="auto" w:before="76"/>
        <w:ind w:right="0"/>
        <w:jc w:val="left"/>
      </w:pPr>
      <w:r>
        <w:rPr>
          <w:rFonts w:ascii="宋体" w:hAnsi="宋体" w:cs="宋体" w:eastAsia="宋体" w:hint="default"/>
          <w:spacing w:val="-2"/>
        </w:rPr>
        <w:t>3</w:t>
      </w:r>
      <w:r>
        <w:rPr>
          <w:spacing w:val="-2"/>
        </w:rPr>
        <w:t>、公司向浙商银行抵押北京市朝阳区望京街</w:t>
      </w:r>
      <w:r>
        <w:rPr>
          <w:rFonts w:ascii="宋体" w:hAnsi="宋体" w:cs="宋体" w:eastAsia="宋体" w:hint="default"/>
          <w:spacing w:val="-2"/>
        </w:rPr>
        <w:t>10</w:t>
      </w:r>
      <w:r>
        <w:rPr>
          <w:spacing w:val="-2"/>
        </w:rPr>
        <w:t>号院</w:t>
      </w:r>
      <w:r>
        <w:rPr>
          <w:rFonts w:ascii="宋体" w:hAnsi="宋体" w:cs="宋体" w:eastAsia="宋体" w:hint="default"/>
          <w:spacing w:val="-2"/>
        </w:rPr>
        <w:t>3</w:t>
      </w:r>
      <w:r>
        <w:rPr>
          <w:spacing w:val="-2"/>
        </w:rPr>
        <w:t>号楼</w:t>
      </w:r>
      <w:r>
        <w:rPr>
          <w:rFonts w:ascii="宋体" w:hAnsi="宋体" w:cs="宋体" w:eastAsia="宋体" w:hint="default"/>
          <w:spacing w:val="-2"/>
        </w:rPr>
        <w:t>16</w:t>
      </w:r>
      <w:r>
        <w:rPr>
          <w:spacing w:val="-2"/>
        </w:rPr>
        <w:t>层</w:t>
      </w:r>
      <w:r>
        <w:rPr>
          <w:rFonts w:ascii="宋体" w:hAnsi="宋体" w:cs="宋体" w:eastAsia="宋体" w:hint="default"/>
          <w:spacing w:val="-2"/>
        </w:rPr>
        <w:t>1601</w:t>
      </w:r>
      <w:r>
        <w:rPr>
          <w:spacing w:val="-2"/>
        </w:rPr>
        <w:t>、</w:t>
      </w:r>
      <w:r>
        <w:rPr>
          <w:rFonts w:ascii="宋体" w:hAnsi="宋体" w:cs="宋体" w:eastAsia="宋体" w:hint="default"/>
          <w:spacing w:val="-2"/>
        </w:rPr>
        <w:t>1602</w:t>
      </w:r>
      <w:r>
        <w:rPr>
          <w:spacing w:val="-2"/>
        </w:rPr>
        <w:t>、</w:t>
      </w:r>
      <w:r>
        <w:rPr>
          <w:rFonts w:ascii="宋体" w:hAnsi="宋体" w:cs="宋体" w:eastAsia="宋体" w:hint="default"/>
          <w:spacing w:val="-2"/>
        </w:rPr>
        <w:t>1603</w:t>
      </w:r>
      <w:r>
        <w:rPr>
          <w:spacing w:val="-2"/>
        </w:rPr>
        <w:t>、</w:t>
      </w:r>
      <w:r>
        <w:rPr>
          <w:rFonts w:ascii="宋体" w:hAnsi="宋体" w:cs="宋体" w:eastAsia="宋体" w:hint="default"/>
          <w:spacing w:val="-2"/>
        </w:rPr>
        <w:t>1606</w:t>
      </w:r>
      <w:r>
        <w:rPr>
          <w:spacing w:val="-2"/>
        </w:rPr>
        <w:t>、</w:t>
      </w:r>
      <w:r>
        <w:rPr>
          <w:rFonts w:ascii="宋体" w:hAnsi="宋体" w:cs="宋体" w:eastAsia="宋体" w:hint="default"/>
          <w:spacing w:val="-2"/>
        </w:rPr>
        <w:t>1607</w:t>
      </w:r>
      <w:r>
        <w:rPr>
          <w:spacing w:val="-2"/>
        </w:rPr>
        <w:t>、</w:t>
      </w:r>
      <w:r>
        <w:rPr>
          <w:rFonts w:ascii="宋体" w:hAnsi="宋体" w:cs="宋体" w:eastAsia="宋体" w:hint="default"/>
          <w:spacing w:val="-2"/>
        </w:rPr>
        <w:t>1609</w:t>
      </w:r>
      <w:r>
        <w:rPr>
          <w:spacing w:val="-2"/>
        </w:rPr>
        <w:t>、</w:t>
      </w:r>
      <w:r>
        <w:rPr>
          <w:rFonts w:ascii="宋体" w:hAnsi="宋体" w:cs="宋体" w:eastAsia="宋体" w:hint="default"/>
          <w:spacing w:val="-2"/>
        </w:rPr>
        <w:t>1610</w:t>
      </w:r>
      <w:r>
        <w:rPr>
          <w:spacing w:val="-2"/>
        </w:rPr>
        <w:t>，</w:t>
      </w:r>
      <w:r>
        <w:rPr>
          <w:rFonts w:ascii="宋体" w:hAnsi="宋体" w:cs="宋体" w:eastAsia="宋体" w:hint="default"/>
          <w:spacing w:val="-2"/>
        </w:rPr>
        <w:t>17</w:t>
      </w:r>
      <w:r>
        <w:rPr>
          <w:spacing w:val="-2"/>
        </w:rPr>
        <w:t>层</w:t>
      </w:r>
      <w:r>
        <w:rPr>
          <w:rFonts w:ascii="宋体" w:hAnsi="宋体" w:cs="宋体" w:eastAsia="宋体" w:hint="default"/>
          <w:spacing w:val="-2"/>
        </w:rPr>
        <w:t>1701</w:t>
      </w:r>
      <w:r>
        <w:rPr>
          <w:spacing w:val="-2"/>
        </w:rPr>
        <w:t>，</w:t>
      </w:r>
      <w:r>
        <w:rPr>
          <w:rFonts w:ascii="宋体" w:hAnsi="宋体" w:cs="宋体" w:eastAsia="宋体" w:hint="default"/>
          <w:spacing w:val="-2"/>
        </w:rPr>
        <w:t>18</w:t>
      </w:r>
      <w:r>
        <w:rPr>
          <w:rFonts w:ascii="宋体" w:hAnsi="宋体" w:cs="宋体" w:eastAsia="宋体" w:hint="default"/>
          <w:spacing w:val="-27"/>
        </w:rPr>
        <w:t> </w:t>
      </w:r>
      <w:r>
        <w:rPr/>
        <w:t>层</w:t>
      </w:r>
      <w:r>
        <w:rPr>
          <w:rFonts w:ascii="宋体" w:hAnsi="宋体" w:cs="宋体" w:eastAsia="宋体" w:hint="default"/>
        </w:rPr>
        <w:t>1801</w:t>
      </w:r>
      <w:r>
        <w:rPr/>
        <w:t>，用于最高额</w:t>
      </w:r>
      <w:r>
        <w:rPr>
          <w:rFonts w:ascii="宋体" w:hAnsi="宋体" w:cs="宋体" w:eastAsia="宋体" w:hint="default"/>
        </w:rPr>
        <w:t>288,500,000.00</w:t>
      </w:r>
      <w:r>
        <w:rPr/>
        <w:t>元以内的房产抵押贷款。</w:t>
      </w:r>
    </w:p>
    <w:p>
      <w:pPr>
        <w:pStyle w:val="BodyText"/>
        <w:spacing w:line="240" w:lineRule="auto" w:before="19"/>
        <w:ind w:right="0"/>
        <w:jc w:val="left"/>
      </w:pPr>
      <w:r>
        <w:rPr>
          <w:rFonts w:ascii="宋体" w:hAnsi="宋体" w:cs="宋体" w:eastAsia="宋体" w:hint="default"/>
        </w:rPr>
        <w:t>4</w:t>
      </w:r>
      <w:r>
        <w:rPr/>
        <w:t>、公司子公司</w:t>
      </w:r>
      <w:r>
        <w:rPr>
          <w:rFonts w:ascii="宋体" w:hAnsi="宋体" w:cs="宋体" w:eastAsia="宋体" w:hint="default"/>
        </w:rPr>
        <w:t>Newegg.Inc</w:t>
      </w:r>
      <w:r>
        <w:rPr/>
        <w:t>向</w:t>
      </w:r>
      <w:r>
        <w:rPr>
          <w:rFonts w:ascii="宋体" w:hAnsi="宋体" w:cs="宋体" w:eastAsia="宋体" w:hint="default"/>
        </w:rPr>
        <w:t>Preferred Bank</w:t>
      </w:r>
      <w:r>
        <w:rPr/>
        <w:t>抵押美国房产（账面价值</w:t>
      </w:r>
      <w:r>
        <w:rPr>
          <w:rFonts w:ascii="宋体" w:hAnsi="宋体" w:cs="宋体" w:eastAsia="宋体" w:hint="default"/>
        </w:rPr>
        <w:t>903.60</w:t>
      </w:r>
      <w:r>
        <w:rPr/>
        <w:t>万美元）用于</w:t>
      </w:r>
      <w:r>
        <w:rPr>
          <w:rFonts w:ascii="宋体" w:hAnsi="宋体" w:cs="宋体" w:eastAsia="宋体" w:hint="default"/>
        </w:rPr>
        <w:t>1,300.00</w:t>
      </w:r>
      <w:r>
        <w:rPr/>
        <w:t>万美元银行借款；</w:t>
      </w:r>
    </w:p>
    <w:p>
      <w:pPr>
        <w:pStyle w:val="BodyText"/>
        <w:spacing w:line="316" w:lineRule="auto" w:before="76"/>
        <w:ind w:right="1122"/>
        <w:jc w:val="left"/>
      </w:pPr>
      <w:r>
        <w:rPr>
          <w:rFonts w:ascii="宋体" w:hAnsi="宋体" w:cs="宋体" w:eastAsia="宋体" w:hint="default"/>
        </w:rPr>
        <w:t>5</w:t>
      </w:r>
      <w:r>
        <w:rPr/>
        <w:t>、公司子公司台湾新蛋股份有限公司使用台湾地区房产（账面价值</w:t>
      </w:r>
      <w:r>
        <w:rPr>
          <w:rFonts w:ascii="宋体" w:hAnsi="宋体" w:cs="宋体" w:eastAsia="宋体" w:hint="default"/>
        </w:rPr>
        <w:t>20,566.94</w:t>
      </w:r>
      <w:r>
        <w:rPr/>
        <w:t>万新台币）抵押向银行申请了</w:t>
      </w:r>
      <w:r>
        <w:rPr>
          <w:rFonts w:ascii="宋体" w:hAnsi="宋体" w:cs="宋体" w:eastAsia="宋体" w:hint="default"/>
        </w:rPr>
        <w:t>2.7</w:t>
      </w:r>
      <w:r>
        <w:rPr/>
        <w:t>亿新台币的 银行借款；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五、投资状况分析" w:id="46"/>
      <w:bookmarkEnd w:id="46"/>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759,934,964.75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7" w:right="0"/>
              <w:jc w:val="left"/>
              <w:rPr>
                <w:rFonts w:ascii="Times New Roman" w:hAnsi="Times New Roman" w:cs="Times New Roman" w:eastAsia="Times New Roman" w:hint="default"/>
                <w:sz w:val="18"/>
                <w:szCs w:val="18"/>
              </w:rPr>
            </w:pPr>
            <w:r>
              <w:rPr>
                <w:rFonts w:ascii="Times New Roman"/>
                <w:sz w:val="18"/>
              </w:rPr>
              <w:t>3,596,514,848.59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-78.87%</w:t>
            </w:r>
          </w:p>
        </w:tc>
      </w:tr>
    </w:tbl>
    <w:p>
      <w:pPr>
        <w:spacing w:line="240" w:lineRule="auto" w:before="2"/>
        <w:rPr>
          <w:rFonts w:ascii="宋体" w:hAnsi="宋体" w:cs="宋体" w:eastAsia="宋体" w:hint="default"/>
          <w:sz w:val="19"/>
          <w:szCs w:val="19"/>
        </w:rPr>
      </w:pPr>
    </w:p>
    <w:p>
      <w:pPr>
        <w:pStyle w:val="Heading6"/>
        <w:spacing w:line="240" w:lineRule="auto" w:before="35"/>
        <w:ind w:left="114" w:right="0"/>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41" w:right="141"/>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40" w:right="139"/>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5" w:right="12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6" w:right="125"/>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6" w:right="12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5" w:right="12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122"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2" w:right="121"/>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23" w:right="12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62" w:right="158"/>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59" w:right="15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59" w:right="158"/>
              <w:jc w:val="left"/>
              <w:rPr>
                <w:rFonts w:ascii="宋体" w:hAnsi="宋体" w:cs="宋体" w:eastAsia="宋体" w:hint="default"/>
                <w:sz w:val="18"/>
                <w:szCs w:val="18"/>
              </w:rPr>
            </w:pPr>
            <w:r>
              <w:rPr>
                <w:rFonts w:ascii="宋体" w:hAnsi="宋体" w:cs="宋体" w:eastAsia="宋体" w:hint="default"/>
                <w:sz w:val="18"/>
                <w:szCs w:val="18"/>
              </w:rPr>
              <w:t>（如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8" w:right="149"/>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48" w:right="149"/>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414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179"/>
              <w:jc w:val="both"/>
              <w:rPr>
                <w:rFonts w:ascii="宋体" w:hAnsi="宋体" w:cs="宋体" w:eastAsia="宋体" w:hint="default"/>
                <w:sz w:val="18"/>
                <w:szCs w:val="18"/>
              </w:rPr>
            </w:pPr>
            <w:r>
              <w:rPr>
                <w:rFonts w:ascii="宋体" w:hAnsi="宋体" w:cs="宋体" w:eastAsia="宋体" w:hint="default"/>
                <w:sz w:val="18"/>
                <w:szCs w:val="18"/>
              </w:rPr>
              <w:t>北京 迪岸 双赢 广告 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03" w:right="176"/>
              <w:jc w:val="both"/>
              <w:rPr>
                <w:rFonts w:ascii="宋体" w:hAnsi="宋体" w:cs="宋体" w:eastAsia="宋体" w:hint="default"/>
                <w:sz w:val="18"/>
                <w:szCs w:val="18"/>
              </w:rPr>
            </w:pPr>
            <w:r>
              <w:rPr>
                <w:rFonts w:ascii="宋体" w:hAnsi="宋体" w:cs="宋体" w:eastAsia="宋体" w:hint="default"/>
                <w:sz w:val="18"/>
                <w:szCs w:val="18"/>
              </w:rPr>
              <w:t>广告 媒体 运营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277,9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194" w:right="0"/>
              <w:jc w:val="left"/>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4" w:right="0"/>
              <w:jc w:val="left"/>
              <w:rPr>
                <w:rFonts w:ascii="Times New Roman" w:hAnsi="Times New Roman" w:cs="Times New Roman" w:eastAsia="Times New Roman" w:hint="default"/>
                <w:sz w:val="18"/>
                <w:szCs w:val="18"/>
              </w:rPr>
            </w:pPr>
            <w:r>
              <w:rPr>
                <w:rFonts w:ascii="Times New Roman"/>
                <w:sz w:val="18"/>
              </w:rPr>
              <w:t>59.20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03" w:right="148"/>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03" w:right="143"/>
              <w:jc w:val="both"/>
              <w:rPr>
                <w:rFonts w:ascii="宋体" w:hAnsi="宋体" w:cs="宋体" w:eastAsia="宋体" w:hint="default"/>
                <w:sz w:val="18"/>
                <w:szCs w:val="18"/>
              </w:rPr>
            </w:pPr>
            <w:r>
              <w:rPr>
                <w:rFonts w:ascii="宋体" w:hAnsi="宋体" w:cs="宋体" w:eastAsia="宋体" w:hint="default"/>
                <w:sz w:val="18"/>
                <w:szCs w:val="18"/>
              </w:rPr>
              <w:t>北京 迪岸 双赢 广告 有限 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03" w:right="143"/>
              <w:jc w:val="both"/>
              <w:rPr>
                <w:rFonts w:ascii="宋体" w:hAnsi="宋体" w:cs="宋体" w:eastAsia="宋体" w:hint="default"/>
                <w:sz w:val="18"/>
                <w:szCs w:val="18"/>
              </w:rPr>
            </w:pPr>
            <w:r>
              <w:rPr>
                <w:rFonts w:ascii="宋体" w:hAnsi="宋体" w:cs="宋体" w:eastAsia="宋体" w:hint="default"/>
                <w:sz w:val="18"/>
                <w:szCs w:val="18"/>
              </w:rPr>
              <w:t>广告 传媒 及综 合营 销解 决方 案</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16"/>
              <w:jc w:val="both"/>
              <w:rPr>
                <w:rFonts w:ascii="宋体" w:hAnsi="宋体" w:cs="宋体" w:eastAsia="宋体" w:hint="default"/>
                <w:sz w:val="18"/>
                <w:szCs w:val="18"/>
              </w:rPr>
            </w:pPr>
            <w:r>
              <w:rPr>
                <w:rFonts w:ascii="宋体" w:hAnsi="宋体" w:cs="宋体" w:eastAsia="宋体" w:hint="default"/>
                <w:sz w:val="18"/>
                <w:szCs w:val="18"/>
              </w:rPr>
              <w:t>已按 照协 议步 骤， 完成 协议 项下 的首 次股 权交 割</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247,6</w:t>
            </w:r>
          </w:p>
          <w:p>
            <w:pPr>
              <w:pStyle w:val="TableParagraph"/>
              <w:spacing w:line="240" w:lineRule="auto" w:before="105"/>
              <w:ind w:left="176"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6"/>
              <w:ind w:left="266"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5" w:lineRule="auto" w:before="19"/>
              <w:ind w:left="103"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 p://w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ww.c</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ninfo. com.c</w:t>
            </w:r>
          </w:p>
          <w:p>
            <w:pPr>
              <w:pStyle w:val="TableParagraph"/>
              <w:spacing w:line="219"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）公</w:t>
            </w:r>
          </w:p>
          <w:p>
            <w:pPr>
              <w:pStyle w:val="TableParagraph"/>
              <w:spacing w:line="338" w:lineRule="auto" w:before="63"/>
              <w:ind w:left="103" w:right="133"/>
              <w:jc w:val="both"/>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2018-</w:t>
            </w:r>
          </w:p>
          <w:p>
            <w:pPr>
              <w:pStyle w:val="TableParagraph"/>
              <w:spacing w:line="240" w:lineRule="auto" w:before="24"/>
              <w:ind w:left="103" w:right="0"/>
              <w:jc w:val="both"/>
              <w:rPr>
                <w:rFonts w:ascii="Times New Roman" w:hAnsi="Times New Roman" w:cs="Times New Roman" w:eastAsia="Times New Roman" w:hint="default"/>
                <w:sz w:val="18"/>
                <w:szCs w:val="18"/>
              </w:rPr>
            </w:pPr>
            <w:r>
              <w:rPr>
                <w:rFonts w:ascii="Times New Roman"/>
                <w:sz w:val="18"/>
              </w:rPr>
              <w:t>050</w:t>
            </w: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277,9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194" w:right="0"/>
              <w:jc w:val="left"/>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247,6</w:t>
            </w:r>
          </w:p>
          <w:p>
            <w:pPr>
              <w:pStyle w:val="TableParagraph"/>
              <w:spacing w:line="240" w:lineRule="auto" w:before="105"/>
              <w:ind w:left="176" w:right="0"/>
              <w:jc w:val="left"/>
              <w:rPr>
                <w:rFonts w:ascii="Times New Roman" w:hAnsi="Times New Roman" w:cs="Times New Roman" w:eastAsia="Times New Roman" w:hint="default"/>
                <w:sz w:val="18"/>
                <w:szCs w:val="18"/>
              </w:rPr>
            </w:pPr>
            <w:r>
              <w:rPr>
                <w:rFonts w:ascii="Times New Roman"/>
                <w:sz w:val="18"/>
              </w:rPr>
              <w:t>06,60</w:t>
            </w:r>
          </w:p>
          <w:p>
            <w:pPr>
              <w:pStyle w:val="TableParagraph"/>
              <w:spacing w:line="240" w:lineRule="auto" w:before="106"/>
              <w:ind w:left="266"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14" w:right="0"/>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227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82" w:right="181"/>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是否 为固 定资 产投 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投资 项目 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截至 报告 期末 累计 实际 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82" w:right="181"/>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82" w:right="182"/>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3"/>
              <w:jc w:val="both"/>
              <w:rPr>
                <w:rFonts w:ascii="宋体" w:hAnsi="宋体" w:cs="宋体" w:eastAsia="宋体" w:hint="default"/>
                <w:sz w:val="18"/>
                <w:szCs w:val="18"/>
              </w:rPr>
            </w:pPr>
            <w:r>
              <w:rPr>
                <w:rFonts w:ascii="宋体" w:hAnsi="宋体" w:cs="宋体" w:eastAsia="宋体" w:hint="default"/>
                <w:sz w:val="18"/>
                <w:szCs w:val="18"/>
              </w:rPr>
              <w:t>截止 报告 期末 累计 实现 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2" w:right="181"/>
              <w:jc w:val="both"/>
              <w:rPr>
                <w:rFonts w:ascii="宋体" w:hAnsi="宋体" w:cs="宋体" w:eastAsia="宋体" w:hint="default"/>
                <w:sz w:val="18"/>
                <w:szCs w:val="18"/>
              </w:rPr>
            </w:pPr>
            <w:r>
              <w:rPr>
                <w:rFonts w:ascii="宋体" w:hAnsi="宋体" w:cs="宋体" w:eastAsia="宋体" w:hint="default"/>
                <w:sz w:val="18"/>
                <w:szCs w:val="18"/>
              </w:rPr>
              <w:t>未达 到计 划进 度和 预计 收益 的原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82" w:right="182"/>
              <w:jc w:val="left"/>
              <w:rPr>
                <w:rFonts w:ascii="宋体" w:hAnsi="宋体" w:cs="宋体" w:eastAsia="宋体" w:hint="default"/>
                <w:sz w:val="18"/>
                <w:szCs w:val="18"/>
              </w:rPr>
            </w:pPr>
            <w:r>
              <w:rPr>
                <w:rFonts w:ascii="宋体" w:hAnsi="宋体" w:cs="宋体" w:eastAsia="宋体" w:hint="default"/>
                <w:sz w:val="18"/>
                <w:szCs w:val="18"/>
              </w:rPr>
              <w:t>（如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182" w:right="181"/>
              <w:jc w:val="left"/>
              <w:rPr>
                <w:rFonts w:ascii="宋体" w:hAnsi="宋体" w:cs="宋体" w:eastAsia="宋体" w:hint="default"/>
                <w:sz w:val="18"/>
                <w:szCs w:val="18"/>
              </w:rPr>
            </w:pPr>
            <w:r>
              <w:rPr>
                <w:rFonts w:ascii="宋体" w:hAnsi="宋体" w:cs="宋体" w:eastAsia="宋体" w:hint="default"/>
                <w:sz w:val="18"/>
                <w:szCs w:val="18"/>
              </w:rPr>
              <w:t>（如 有）</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智能 硬件 研发 基地</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0"/>
              <w:jc w:val="left"/>
              <w:rPr>
                <w:rFonts w:ascii="宋体" w:hAnsi="宋体" w:cs="宋体" w:eastAsia="宋体" w:hint="default"/>
                <w:sz w:val="18"/>
                <w:szCs w:val="18"/>
              </w:rPr>
            </w:pPr>
            <w:r>
              <w:rPr>
                <w:rFonts w:ascii="宋体" w:hAnsi="宋体" w:cs="宋体" w:eastAsia="宋体" w:hint="default"/>
                <w:sz w:val="18"/>
                <w:szCs w:val="18"/>
              </w:rPr>
              <w:t>智能 硬件</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61,919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149,20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0"/>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19.63</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0"/>
              <w:jc w:val="both"/>
              <w:rPr>
                <w:rFonts w:ascii="宋体" w:hAnsi="宋体" w:cs="宋体" w:eastAsia="宋体" w:hint="default"/>
                <w:sz w:val="18"/>
                <w:szCs w:val="18"/>
              </w:rPr>
            </w:pPr>
            <w:r>
              <w:rPr>
                <w:rFonts w:ascii="宋体" w:hAnsi="宋体" w:cs="宋体" w:eastAsia="宋体" w:hint="default"/>
                <w:sz w:val="18"/>
                <w:szCs w:val="18"/>
              </w:rPr>
              <w:t>巨潮 资讯 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61,919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149,20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14" w:right="0"/>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2" w:right="170"/>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8" w:right="179"/>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5"/>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1" w:right="14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3" w:right="112" w:hanging="181"/>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902,990,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-137,252,448</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1,801,406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,668.36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642,198,4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69.53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253,215,9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902,990,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-137,252,448</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1,801,406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,668.36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642,198,4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69.53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253,215,9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44.36</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5"/>
        <w:ind w:left="114"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254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103" w:right="209"/>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480,000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6,191.9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112,008.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195,941.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375,824.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78.30%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0.57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已于</w:t>
            </w:r>
          </w:p>
          <w:p>
            <w:pPr>
              <w:pStyle w:val="TableParagraph"/>
              <w:spacing w:line="240" w:lineRule="auto" w:before="76"/>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316" w:lineRule="auto" w:before="63"/>
              <w:ind w:left="103" w:right="215"/>
              <w:jc w:val="both"/>
              <w:rPr>
                <w:rFonts w:ascii="宋体" w:hAnsi="宋体" w:cs="宋体" w:eastAsia="宋体" w:hint="default"/>
                <w:sz w:val="18"/>
                <w:szCs w:val="18"/>
              </w:rPr>
            </w:pPr>
            <w:r>
              <w:rPr>
                <w:rFonts w:ascii="宋体" w:hAnsi="宋体" w:cs="宋体" w:eastAsia="宋体" w:hint="default"/>
                <w:sz w:val="18"/>
                <w:szCs w:val="18"/>
              </w:rPr>
              <w:t>日转入 公司开 立的一 般账户 并完成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298"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15"/>
              <w:jc w:val="both"/>
              <w:rPr>
                <w:rFonts w:ascii="宋体" w:hAnsi="宋体" w:cs="宋体" w:eastAsia="宋体" w:hint="default"/>
                <w:sz w:val="18"/>
                <w:szCs w:val="18"/>
              </w:rPr>
            </w:pPr>
            <w:r>
              <w:rPr>
                <w:rFonts w:ascii="宋体" w:hAnsi="宋体" w:cs="宋体" w:eastAsia="宋体" w:hint="default"/>
                <w:sz w:val="18"/>
                <w:szCs w:val="18"/>
              </w:rPr>
              <w:t>募集资 金专户 的注销 手续</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480,000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6,191.9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w w:val="95"/>
                <w:sz w:val="18"/>
              </w:rPr>
              <w:t>112,008.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195,941.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375,824.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78.30%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0.57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本报告期披露的募集资金为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年非公开发行股票募集的资金。</w:t>
            </w:r>
          </w:p>
        </w:tc>
      </w:tr>
    </w:tbl>
    <w:p>
      <w:pPr>
        <w:spacing w:line="240" w:lineRule="auto" w:before="2"/>
        <w:rPr>
          <w:rFonts w:ascii="宋体" w:hAnsi="宋体" w:cs="宋体" w:eastAsia="宋体" w:hint="default"/>
          <w:sz w:val="19"/>
          <w:szCs w:val="19"/>
        </w:rPr>
      </w:pPr>
    </w:p>
    <w:p>
      <w:pPr>
        <w:pStyle w:val="Heading6"/>
        <w:spacing w:line="240" w:lineRule="auto" w:before="35"/>
        <w:ind w:left="114"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4"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渠道建设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38,180.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38,180.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联络金融服务平台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19,800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智能硬件</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324,71</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18,743.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74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6,191.9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18,743.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8.94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6,191.9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8.94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8.94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6,191.9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8.94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769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9" w:lineRule="auto"/>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、智能硬件市场经过前几年的火热和资金投入，一大批创新产品上市，但始终未能出现突破 性的技术和产品，智能硬件整体市场情况存在不确定性。近两年公司持续投入研发，先后自研和 </w:t>
            </w:r>
            <w:r>
              <w:rPr>
                <w:rFonts w:ascii="宋体" w:hAnsi="宋体" w:cs="宋体" w:eastAsia="宋体" w:hint="default"/>
                <w:spacing w:val="-2"/>
                <w:sz w:val="18"/>
                <w:szCs w:val="18"/>
              </w:rPr>
              <w:t>合作了十几款智能硬件产品，并采取各种渠道加强营销、扩大销售，但市场销售情况都不尽人意。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若公司现阶段仍坚持在该产品上继续投入成本，从未来发展看，能否如期成功拓展市场以及获得 预期的投资收益均存在较大的不确定性，故公司将原募投项目“智能硬件”中剩余募集资金 </w:t>
            </w:r>
            <w:r>
              <w:rPr>
                <w:rFonts w:ascii="Times New Roman" w:hAnsi="Times New Roman" w:cs="Times New Roman" w:eastAsia="Times New Roman" w:hint="default"/>
                <w:sz w:val="18"/>
                <w:szCs w:val="18"/>
              </w:rPr>
              <w:t>152,679.80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万元变更为永久性补充流动资金，本次永久补流后公司将以自有资金继续投入后续研 发基地建设。</w:t>
            </w:r>
          </w:p>
          <w:p>
            <w:pPr>
              <w:pStyle w:val="TableParagraph"/>
              <w:spacing w:line="309" w:lineRule="auto" w:before="6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、渠道建设项目主要是建设公司线下营销网络，通过在北上广深和省会热点城市开设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家店 旗舰中心，达到提升公司品牌影响力及公司各种智能硬件产品的客户体验，从而使公司在竞争中 扩大市场份额，保持竞争优势的目的，本身不产生盈利。鉴于公司参股公司北京百维博锐贸易有 </w:t>
            </w:r>
            <w:r>
              <w:rPr>
                <w:rFonts w:ascii="宋体" w:hAnsi="宋体" w:cs="宋体" w:eastAsia="宋体" w:hint="default"/>
                <w:spacing w:val="-2"/>
                <w:sz w:val="18"/>
                <w:szCs w:val="18"/>
              </w:rPr>
              <w:t>限公司（苹果经销商，品牌名“</w:t>
            </w:r>
            <w:r>
              <w:rPr>
                <w:rFonts w:ascii="Times New Roman" w:hAnsi="Times New Roman" w:cs="Times New Roman" w:eastAsia="Times New Roman" w:hint="default"/>
                <w:spacing w:val="-2"/>
                <w:sz w:val="18"/>
                <w:szCs w:val="18"/>
              </w:rPr>
              <w:t>Ispace</w:t>
            </w:r>
            <w:r>
              <w:rPr>
                <w:rFonts w:ascii="宋体" w:hAnsi="宋体" w:cs="宋体" w:eastAsia="宋体" w:hint="default"/>
                <w:spacing w:val="-2"/>
                <w:sz w:val="18"/>
                <w:szCs w:val="18"/>
              </w:rPr>
              <w:t>”）在国内已有数十家门店，并且公司智能硬件项目投资放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缓，为节约成本提高资金使用效率，公司目前主要通过和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Isapce </w:t>
            </w:r>
            <w:r>
              <w:rPr>
                <w:rFonts w:ascii="宋体" w:hAnsi="宋体" w:cs="宋体" w:eastAsia="宋体" w:hint="default"/>
                <w:sz w:val="18"/>
                <w:szCs w:val="18"/>
              </w:rPr>
              <w:t>的合作，借助其渠道展示公司产 品。为确保募集资金的有效使用，此次随智能硬件项目终止，剩余募集资金一并永久补充流动资 金。</w:t>
            </w:r>
          </w:p>
          <w:p>
            <w:pPr>
              <w:pStyle w:val="TableParagraph"/>
              <w:spacing w:line="300" w:lineRule="auto" w:before="62"/>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、联络金融服务平台项目的剩余募集资金已经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年第一次临时股东大会审议通过变更收购会 找房（北京）网络技术有限公司相关股权项目（公告编号</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2017-021</w:t>
            </w:r>
            <w:r>
              <w:rPr>
                <w:rFonts w:ascii="宋体" w:hAnsi="宋体" w:cs="宋体" w:eastAsia="宋体" w:hint="default"/>
                <w:sz w:val="18"/>
                <w:szCs w:val="18"/>
              </w:rPr>
              <w:t>），此次将联络金融服务平台 项目募集账户中的节余资金及理财及利息收入 </w:t>
            </w:r>
            <w:r>
              <w:rPr>
                <w:rFonts w:ascii="Times New Roman" w:hAnsi="Times New Roman" w:cs="Times New Roman" w:eastAsia="Times New Roman" w:hint="default"/>
                <w:sz w:val="18"/>
                <w:szCs w:val="18"/>
              </w:rPr>
              <w:t>391.62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万元，一并永久补充流动资金。</w:t>
            </w:r>
          </w:p>
          <w:p>
            <w:pPr>
              <w:pStyle w:val="TableParagraph"/>
              <w:spacing w:line="240" w:lineRule="auto" w:before="52"/>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、本着稳健经营的原则，经公司审慎考虑，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日，经第五届董事会第六次会议和</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第五届监事会第四次会议审议、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p>
            <w:pPr>
              <w:pStyle w:val="TableParagraph"/>
              <w:spacing w:line="300" w:lineRule="auto" w:before="63"/>
              <w:ind w:left="103" w:right="122"/>
              <w:jc w:val="both"/>
              <w:rPr>
                <w:rFonts w:ascii="宋体" w:hAnsi="宋体" w:cs="宋体" w:eastAsia="宋体" w:hint="default"/>
                <w:sz w:val="18"/>
                <w:szCs w:val="18"/>
              </w:rPr>
            </w:pPr>
            <w:r>
              <w:rPr>
                <w:rFonts w:ascii="宋体" w:hAnsi="宋体" w:cs="宋体" w:eastAsia="宋体" w:hint="default"/>
                <w:sz w:val="18"/>
                <w:szCs w:val="18"/>
              </w:rPr>
              <w:t>《关于终止募投项目并将剩余募集资金永久性补充流动资金的议案》，同意公司终止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 公开发行募投项目，并将原募投项目 “智能硬件”中剩余募集资金 </w:t>
            </w:r>
            <w:r>
              <w:rPr>
                <w:rFonts w:ascii="Times New Roman" w:hAnsi="Times New Roman" w:cs="Times New Roman" w:eastAsia="Times New Roman" w:hint="default"/>
                <w:sz w:val="18"/>
                <w:szCs w:val="18"/>
              </w:rPr>
              <w:t>152,679.80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万元和“渠道建 设项目”的剩余募集资金 </w:t>
            </w:r>
            <w:r>
              <w:rPr>
                <w:rFonts w:ascii="Times New Roman" w:hAnsi="Times New Roman" w:cs="Times New Roman" w:eastAsia="Times New Roman" w:hint="default"/>
                <w:sz w:val="18"/>
                <w:szCs w:val="18"/>
              </w:rPr>
              <w:t>42,869.57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万元以及“联络金融服务平台”募集资金账户剩下的理财利</w:t>
            </w:r>
          </w:p>
          <w:p>
            <w:pPr>
              <w:pStyle w:val="TableParagraph"/>
              <w:spacing w:line="302" w:lineRule="auto" w:before="13"/>
              <w:ind w:left="103" w:right="101"/>
              <w:jc w:val="both"/>
              <w:rPr>
                <w:rFonts w:ascii="宋体" w:hAnsi="宋体" w:cs="宋体" w:eastAsia="宋体" w:hint="default"/>
                <w:sz w:val="18"/>
                <w:szCs w:val="18"/>
              </w:rPr>
            </w:pPr>
            <w:r>
              <w:rPr>
                <w:rFonts w:ascii="宋体" w:hAnsi="宋体" w:cs="宋体" w:eastAsia="宋体" w:hint="default"/>
                <w:sz w:val="18"/>
                <w:szCs w:val="18"/>
              </w:rPr>
              <w:t>息收入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391.62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万元，补充流动资金账户剩下的利息收入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万元，共计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195,941.49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万元变更为永 久性补充流动资金。（公告编号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2018-067</w:t>
            </w:r>
            <w:r>
              <w:rPr>
                <w:rFonts w:ascii="宋体" w:hAnsi="宋体" w:cs="宋体" w:eastAsia="宋体" w:hint="default"/>
                <w:sz w:val="18"/>
                <w:szCs w:val="18"/>
              </w:rPr>
              <w:t>）</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公司拟将原募投项目“智能硬件”中剩余募集资金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152,679.80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万元和“渠道建设项目”的剩余募</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集资金 </w:t>
            </w:r>
            <w:r>
              <w:rPr>
                <w:rFonts w:ascii="Times New Roman" w:hAnsi="Times New Roman" w:cs="Times New Roman" w:eastAsia="Times New Roman" w:hint="default"/>
                <w:sz w:val="18"/>
                <w:szCs w:val="18"/>
              </w:rPr>
              <w:t>42,869.57 </w:t>
            </w:r>
            <w:r>
              <w:rPr>
                <w:rFonts w:ascii="宋体" w:hAnsi="宋体" w:cs="宋体" w:eastAsia="宋体" w:hint="default"/>
                <w:spacing w:val="-3"/>
                <w:sz w:val="18"/>
                <w:szCs w:val="18"/>
              </w:rPr>
              <w:t>万元以及“联络金融服务平台”募集资金账户剩下的理财利息收入 </w:t>
            </w:r>
            <w:r>
              <w:rPr>
                <w:rFonts w:ascii="Times New Roman" w:hAnsi="Times New Roman" w:cs="Times New Roman" w:eastAsia="Times New Roman" w:hint="default"/>
                <w:sz w:val="18"/>
                <w:szCs w:val="18"/>
              </w:rPr>
              <w:t>391.62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w:t>
            </w:r>
          </w:p>
          <w:p>
            <w:pPr>
              <w:pStyle w:val="TableParagraph"/>
              <w:spacing w:line="302" w:lineRule="auto" w:before="63"/>
              <w:ind w:left="103" w:right="78"/>
              <w:jc w:val="left"/>
              <w:rPr>
                <w:rFonts w:ascii="宋体" w:hAnsi="宋体" w:cs="宋体" w:eastAsia="宋体" w:hint="default"/>
                <w:sz w:val="18"/>
                <w:szCs w:val="18"/>
              </w:rPr>
            </w:pPr>
            <w:r>
              <w:rPr>
                <w:rFonts w:ascii="宋体" w:hAnsi="宋体" w:cs="宋体" w:eastAsia="宋体" w:hint="default"/>
                <w:sz w:val="18"/>
                <w:szCs w:val="18"/>
              </w:rPr>
              <w:t>补充流动资金账户剩下的利息收入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195,941.49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万元变更为永久性补充流动资金。 项目变更情况详见《</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年度募集资金存放与实际使用情况的专项报告》。</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92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本着稳健经营的原则，经公司审慎考虑，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日，经第五届董事会第六次会议和第五</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届监事会第四次会议审议、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年第四次临时股东大会审议通过《关</w:t>
            </w:r>
          </w:p>
          <w:p>
            <w:pPr>
              <w:pStyle w:val="TableParagraph"/>
              <w:spacing w:line="300" w:lineRule="auto" w:before="63"/>
              <w:ind w:left="103" w:right="123"/>
              <w:jc w:val="both"/>
              <w:rPr>
                <w:rFonts w:ascii="宋体" w:hAnsi="宋体" w:cs="宋体" w:eastAsia="宋体" w:hint="default"/>
                <w:sz w:val="18"/>
                <w:szCs w:val="18"/>
              </w:rPr>
            </w:pPr>
            <w:r>
              <w:rPr>
                <w:rFonts w:ascii="宋体" w:hAnsi="宋体" w:cs="宋体" w:eastAsia="宋体" w:hint="default"/>
                <w:sz w:val="18"/>
                <w:szCs w:val="18"/>
              </w:rPr>
              <w:t>于终止募投项目并将剩余募集资金永久性补充流动资金的议案》，同意公司终止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 发行募投项目，并将原募投项目 “智能硬件”中剩余募集资金 </w:t>
            </w:r>
            <w:r>
              <w:rPr>
                <w:rFonts w:ascii="Times New Roman" w:hAnsi="Times New Roman" w:cs="Times New Roman" w:eastAsia="Times New Roman" w:hint="default"/>
                <w:sz w:val="18"/>
                <w:szCs w:val="18"/>
              </w:rPr>
              <w:t>152,679.80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万元和“渠道建设项 目”的剩余募集资金 </w:t>
            </w:r>
            <w:r>
              <w:rPr>
                <w:rFonts w:ascii="Times New Roman" w:hAnsi="Times New Roman" w:cs="Times New Roman" w:eastAsia="Times New Roman" w:hint="default"/>
                <w:sz w:val="18"/>
                <w:szCs w:val="18"/>
              </w:rPr>
              <w:t>42,869.57</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万元以及“联络金融服务平台”募集资金账户剩下的理财利息收</w:t>
            </w:r>
          </w:p>
          <w:p>
            <w:pPr>
              <w:pStyle w:val="TableParagraph"/>
              <w:spacing w:line="240" w:lineRule="auto" w:before="13"/>
              <w:ind w:left="103" w:right="0"/>
              <w:jc w:val="both"/>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391.62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万元，补充流动资金账户剩下的利息收入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万元，共计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195,941.49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万元变更为永久性</w:t>
            </w:r>
          </w:p>
        </w:tc>
      </w:tr>
    </w:tbl>
    <w:p>
      <w:pPr>
        <w:spacing w:after="0" w:line="240"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补充流动资金。（公告编号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2018-067</w:t>
            </w:r>
            <w:r>
              <w:rPr>
                <w:rFonts w:ascii="宋体" w:hAnsi="宋体" w:cs="宋体" w:eastAsia="宋体" w:hint="default"/>
                <w:sz w:val="18"/>
                <w:szCs w:val="18"/>
              </w:rPr>
              <w:t>）</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日召开第四届董事会第四十一次会议，审议通过了《关于继续使用 部分闲置募集资金暂时补充流动资金的议案》，同意公司在确保不影响募集资金项目建设和募集 资金使用的前提下，使用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万元闲置募集资金暂时补充流动资金，期限自董事会审议通过</w:t>
            </w:r>
          </w:p>
          <w:p>
            <w:pPr>
              <w:pStyle w:val="TableParagraph"/>
              <w:spacing w:line="240" w:lineRule="auto" w:before="5"/>
              <w:ind w:left="103" w:right="0"/>
              <w:jc w:val="both"/>
              <w:rPr>
                <w:rFonts w:ascii="宋体" w:hAnsi="宋体" w:cs="宋体" w:eastAsia="宋体" w:hint="default"/>
                <w:sz w:val="18"/>
                <w:szCs w:val="18"/>
              </w:rPr>
            </w:pPr>
            <w:r>
              <w:rPr>
                <w:rFonts w:ascii="宋体" w:hAnsi="宋体" w:cs="宋体" w:eastAsia="宋体" w:hint="default"/>
                <w:sz w:val="18"/>
                <w:szCs w:val="18"/>
              </w:rPr>
              <w:t>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个月，到期后将及时归还至募集资金专用账户。截止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使用闲置募集资金暂时补充流动余额为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102"/>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日，经第五届董事会第六次会议和第五届监事会第四次会议审议，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年第四次临时股东大会审议通过《关于终止募投项目并将剩余募集资金永</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久性补充流动资金的议案》，同意公司终止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年非公开发行募投项目，并将剩余募集资金及</w:t>
            </w:r>
          </w:p>
          <w:p>
            <w:pPr>
              <w:pStyle w:val="TableParagraph"/>
              <w:spacing w:line="309" w:lineRule="auto" w:before="63"/>
              <w:ind w:left="103" w:right="122"/>
              <w:jc w:val="both"/>
              <w:rPr>
                <w:rFonts w:ascii="宋体" w:hAnsi="宋体" w:cs="宋体" w:eastAsia="宋体" w:hint="default"/>
                <w:sz w:val="18"/>
                <w:szCs w:val="18"/>
              </w:rPr>
            </w:pPr>
            <w:r>
              <w:rPr>
                <w:rFonts w:ascii="宋体" w:hAnsi="宋体" w:cs="宋体" w:eastAsia="宋体" w:hint="default"/>
                <w:sz w:val="18"/>
                <w:szCs w:val="18"/>
              </w:rPr>
              <w:t>理财利息收入净额合计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195,941.49 </w:t>
            </w:r>
            <w:r>
              <w:rPr>
                <w:rFonts w:ascii="宋体" w:hAnsi="宋体" w:cs="宋体" w:eastAsia="宋体" w:hint="default"/>
                <w:sz w:val="18"/>
                <w:szCs w:val="18"/>
              </w:rPr>
              <w:t>万元用于永久性补充流动资金，公司独立董事和保荐机构中德 证券均发表明确同意意见。本次以剩余募集资金永久性补充流动资金的实施划转过程中，前期已 用于暂时性补充流动资金的款项，将视同直接划转，不再归还至募集资金账户。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pacing w:val="-4"/>
                <w:sz w:val="18"/>
                <w:szCs w:val="18"/>
              </w:rPr>
              <w:t>截止本报告期末，公司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年非公开发行股票募集资金已使用完毕，公司已将上述募集资金专户</w:t>
            </w:r>
          </w:p>
          <w:p>
            <w:pPr>
              <w:pStyle w:val="TableParagraph"/>
              <w:spacing w:line="309" w:lineRule="auto" w:before="63"/>
              <w:ind w:left="103" w:right="79"/>
              <w:jc w:val="both"/>
              <w:rPr>
                <w:rFonts w:ascii="宋体" w:hAnsi="宋体" w:cs="宋体" w:eastAsia="宋体" w:hint="default"/>
                <w:sz w:val="18"/>
                <w:szCs w:val="18"/>
              </w:rPr>
            </w:pPr>
            <w:r>
              <w:rPr>
                <w:rFonts w:ascii="宋体" w:hAnsi="宋体" w:cs="宋体" w:eastAsia="宋体" w:hint="default"/>
                <w:sz w:val="18"/>
                <w:szCs w:val="18"/>
              </w:rPr>
              <w:t>中结存余额共计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元转入公司开立的一般账户并已办理完成全部募集资金专户的注销手续， 公司严格按照《深圳证券交易所中小板上市公司规范运作指引》、《募集资金三方监管协议》等 规定使用募集资金，并按要求提前通知了保荐机构和保荐代表。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报告期内，公司严格按照《深圳证券交易所中小企业板上市公司规范运作指引》及《杭州联络互 动信息科技股份有限公司募集资金管理办法》的有关规定使用募集资金，并及时、真实、准确、 完整地对相关信息进行了披露，不存在募集资金的违规使用情形。</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14"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65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94" w:right="112"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12" w:right="113"/>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0"/>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112"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4" w:right="11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11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13" w:right="11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8"/>
              <w:jc w:val="both"/>
              <w:rPr>
                <w:rFonts w:ascii="宋体" w:hAnsi="宋体" w:cs="宋体" w:eastAsia="宋体" w:hint="default"/>
                <w:sz w:val="18"/>
                <w:szCs w:val="18"/>
              </w:rPr>
            </w:pPr>
            <w:r>
              <w:rPr>
                <w:rFonts w:ascii="宋体" w:hAnsi="宋体" w:cs="宋体" w:eastAsia="宋体" w:hint="default"/>
                <w:sz w:val="18"/>
                <w:szCs w:val="18"/>
              </w:rPr>
              <w:t>收购北京 迪岸双赢 广告有限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的股权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1" w:right="125"/>
              <w:jc w:val="left"/>
              <w:rPr>
                <w:rFonts w:ascii="宋体" w:hAnsi="宋体" w:cs="宋体" w:eastAsia="宋体" w:hint="default"/>
                <w:sz w:val="18"/>
                <w:szCs w:val="18"/>
              </w:rPr>
            </w:pPr>
            <w:r>
              <w:rPr>
                <w:rFonts w:ascii="宋体" w:hAnsi="宋体" w:cs="宋体" w:eastAsia="宋体" w:hint="default"/>
                <w:sz w:val="18"/>
                <w:szCs w:val="18"/>
              </w:rPr>
              <w:t>智能硬件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62,025.32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62,025.32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6,932.98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289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购买会找 </w:t>
            </w:r>
            <w:r>
              <w:rPr>
                <w:rFonts w:ascii="宋体" w:hAnsi="宋体" w:cs="宋体" w:eastAsia="宋体" w:hint="default"/>
                <w:spacing w:val="-14"/>
                <w:sz w:val="18"/>
                <w:szCs w:val="18"/>
              </w:rPr>
              <w:t>房（北京）</w:t>
            </w:r>
            <w:r>
              <w:rPr>
                <w:rFonts w:ascii="宋体" w:hAnsi="宋体" w:cs="宋体" w:eastAsia="宋体" w:hint="default"/>
                <w:sz w:val="18"/>
                <w:szCs w:val="18"/>
              </w:rPr>
              <w:t> 网络技术 有限公司 部分股权 并对其进 行增资后 </w:t>
            </w:r>
            <w:r>
              <w:rPr>
                <w:rFonts w:ascii="Times New Roman" w:hAnsi="Times New Roman" w:cs="Times New Roman" w:eastAsia="Times New Roman" w:hint="default"/>
                <w:sz w:val="18"/>
                <w:szCs w:val="18"/>
              </w:rPr>
              <w:t>51.33%</w:t>
            </w:r>
            <w:r>
              <w:rPr>
                <w:rFonts w:ascii="宋体" w:hAnsi="宋体" w:cs="宋体" w:eastAsia="宋体" w:hint="default"/>
                <w:sz w:val="18"/>
                <w:szCs w:val="18"/>
              </w:rPr>
              <w:t>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1" w:right="125"/>
              <w:jc w:val="left"/>
              <w:rPr>
                <w:rFonts w:ascii="宋体" w:hAnsi="宋体" w:cs="宋体" w:eastAsia="宋体" w:hint="default"/>
                <w:sz w:val="18"/>
                <w:szCs w:val="18"/>
              </w:rPr>
            </w:pPr>
            <w:r>
              <w:rPr>
                <w:rFonts w:ascii="宋体" w:hAnsi="宋体" w:cs="宋体" w:eastAsia="宋体" w:hint="default"/>
                <w:sz w:val="18"/>
                <w:szCs w:val="18"/>
              </w:rPr>
              <w:t>联络金融 服务平台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20,422.06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20,422.06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w w:val="95"/>
                <w:sz w:val="18"/>
              </w:rPr>
              <w:t>-17,507.5</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募集资金 永久补充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25"/>
              <w:jc w:val="left"/>
              <w:rPr>
                <w:rFonts w:ascii="宋体" w:hAnsi="宋体" w:cs="宋体" w:eastAsia="宋体" w:hint="default"/>
                <w:sz w:val="18"/>
                <w:szCs w:val="18"/>
              </w:rPr>
            </w:pPr>
            <w:r>
              <w:rPr>
                <w:rFonts w:ascii="宋体" w:hAnsi="宋体" w:cs="宋体" w:eastAsia="宋体" w:hint="default"/>
                <w:sz w:val="18"/>
                <w:szCs w:val="18"/>
              </w:rPr>
              <w:t>智能硬件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97,415.49</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97,415.49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募集资金 永久补充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25"/>
              <w:jc w:val="left"/>
              <w:rPr>
                <w:rFonts w:ascii="宋体" w:hAnsi="宋体" w:cs="宋体" w:eastAsia="宋体" w:hint="default"/>
                <w:sz w:val="18"/>
                <w:szCs w:val="18"/>
              </w:rPr>
            </w:pPr>
            <w:r>
              <w:rPr>
                <w:rFonts w:ascii="宋体" w:hAnsi="宋体" w:cs="宋体" w:eastAsia="宋体" w:hint="default"/>
                <w:sz w:val="18"/>
                <w:szCs w:val="18"/>
              </w:rPr>
              <w:t>渠道建设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42,869.57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42,869.57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42,869.57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募集资金 永久补充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25"/>
              <w:jc w:val="left"/>
              <w:rPr>
                <w:rFonts w:ascii="宋体" w:hAnsi="宋体" w:cs="宋体" w:eastAsia="宋体" w:hint="default"/>
                <w:sz w:val="18"/>
                <w:szCs w:val="18"/>
              </w:rPr>
            </w:pPr>
            <w:r>
              <w:rPr>
                <w:rFonts w:ascii="宋体" w:hAnsi="宋体" w:cs="宋体" w:eastAsia="宋体" w:hint="default"/>
                <w:sz w:val="18"/>
                <w:szCs w:val="18"/>
              </w:rPr>
              <w:t>智能硬件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152,679.8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152,679.8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152,679.8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375,412.2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195,549.3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375,412.2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-10,574.5</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703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变更原因、决策程序及信息披露情</w:t>
            </w:r>
            <w:r>
              <w:rPr>
                <w:rFonts w:ascii="宋体" w:hAnsi="宋体" w:cs="宋体" w:eastAsia="宋体" w:hint="default"/>
                <w:sz w:val="18"/>
                <w:szCs w:val="18"/>
              </w:rPr>
              <w:t>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、变更“联络金融服务平台”项目中的剩余未使用募集资金 </w:t>
            </w:r>
            <w:r>
              <w:rPr>
                <w:rFonts w:ascii="Times New Roman" w:hAnsi="Times New Roman" w:cs="Times New Roman" w:eastAsia="Times New Roman" w:hint="default"/>
                <w:sz w:val="18"/>
                <w:szCs w:val="18"/>
              </w:rPr>
              <w:t>20,422.06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万元用途， 用于购买会找房（北京）网络技术有限公司部分股权并对其进行增资。本次变更部 分募集资金投资项目暨收购资产事项已于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z w:val="18"/>
                <w:szCs w:val="18"/>
              </w:rPr>
              <w:t>日经公司第四届董事会 第三十次会议审议《关于变更募集资金项目暨收购资产的议案》通过。具体内容已 在巨潮资讯网上进行披露，公告编号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2017-012.</w:t>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日止，已支付股</w:t>
            </w:r>
          </w:p>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权收购价款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20,422.06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4" w:lineRule="auto" w:before="10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、变更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年非公开发行智能硬件项目的部分募集资金 </w:t>
            </w:r>
            <w:r>
              <w:rPr>
                <w:rFonts w:ascii="Times New Roman" w:hAnsi="Times New Roman" w:cs="Times New Roman" w:eastAsia="Times New Roman" w:hint="default"/>
                <w:sz w:val="18"/>
                <w:szCs w:val="18"/>
              </w:rPr>
              <w:t>62,025.3165</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万元，收购</w:t>
            </w:r>
            <w:r>
              <w:rPr>
                <w:rFonts w:ascii="宋体" w:hAnsi="宋体" w:cs="宋体" w:eastAsia="宋体" w:hint="default"/>
                <w:sz w:val="18"/>
                <w:szCs w:val="18"/>
              </w:rPr>
              <w:t> 北京迪岸双赢广告有限公司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的股权，股权转让完成后，公司将合计持有迪岸双 赢 </w:t>
            </w:r>
            <w:r>
              <w:rPr>
                <w:rFonts w:ascii="Times New Roman" w:hAnsi="Times New Roman" w:cs="Times New Roman" w:eastAsia="Times New Roman" w:hint="default"/>
                <w:sz w:val="18"/>
                <w:szCs w:val="18"/>
              </w:rPr>
              <w:t>49.00%</w:t>
            </w:r>
            <w:r>
              <w:rPr>
                <w:rFonts w:ascii="宋体" w:hAnsi="宋体" w:cs="宋体" w:eastAsia="宋体" w:hint="default"/>
                <w:sz w:val="18"/>
                <w:szCs w:val="18"/>
              </w:rPr>
              <w:t>的股权。本次变更募集资金项目暨收购资产事项已于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日经公司第四届董事会第三十六次会议审议《关于变更部分募集资金项目暨收购相 </w:t>
            </w:r>
            <w:r>
              <w:rPr>
                <w:rFonts w:ascii="宋体" w:hAnsi="宋体" w:cs="宋体" w:eastAsia="宋体" w:hint="default"/>
                <w:spacing w:val="-5"/>
                <w:sz w:val="18"/>
                <w:szCs w:val="18"/>
              </w:rPr>
              <w:t>关资产的议案》通过，并经</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年第三次临时股东大会审议通过。具体内容已在巨</w:t>
            </w:r>
          </w:p>
          <w:p>
            <w:pPr>
              <w:pStyle w:val="TableParagraph"/>
              <w:spacing w:line="302" w:lineRule="auto" w:before="9"/>
              <w:ind w:left="103" w:right="180"/>
              <w:jc w:val="left"/>
              <w:rPr>
                <w:rFonts w:ascii="宋体" w:hAnsi="宋体" w:cs="宋体" w:eastAsia="宋体" w:hint="default"/>
                <w:sz w:val="18"/>
                <w:szCs w:val="18"/>
              </w:rPr>
            </w:pPr>
            <w:r>
              <w:rPr>
                <w:rFonts w:ascii="宋体" w:hAnsi="宋体" w:cs="宋体" w:eastAsia="宋体" w:hint="default"/>
                <w:sz w:val="18"/>
                <w:szCs w:val="18"/>
              </w:rPr>
              <w:t>潮资讯网上进行披露，公告编号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2017-081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日止，已完成支 付股权收购价款，双方已交割股权。</w:t>
            </w:r>
          </w:p>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、变更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年非公开发行智能硬件项目的部分募集资金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97,415.49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万元为永久补</w:t>
            </w:r>
          </w:p>
          <w:p>
            <w:pPr>
              <w:pStyle w:val="TableParagraph"/>
              <w:spacing w:line="312" w:lineRule="auto" w:before="63"/>
              <w:ind w:left="103" w:right="102"/>
              <w:jc w:val="both"/>
              <w:rPr>
                <w:rFonts w:ascii="宋体" w:hAnsi="宋体" w:cs="宋体" w:eastAsia="宋体" w:hint="default"/>
                <w:sz w:val="18"/>
                <w:szCs w:val="18"/>
              </w:rPr>
            </w:pPr>
            <w:r>
              <w:rPr>
                <w:rFonts w:ascii="宋体" w:hAnsi="宋体" w:cs="宋体" w:eastAsia="宋体" w:hint="default"/>
                <w:sz w:val="18"/>
                <w:szCs w:val="18"/>
              </w:rPr>
              <w:t>充流动资金。公司于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日召开第四届董事会第三十九次会议，审议 通过了《关于变更部分募集资金用于永久性补充流动资金的议案》，同意公司变更 部分募集资金用于永久性补充流动资金。公司拟将原募集资金投资项目“智能硬件 </w:t>
            </w:r>
            <w:r>
              <w:rPr>
                <w:rFonts w:ascii="宋体" w:hAnsi="宋体" w:cs="宋体" w:eastAsia="宋体" w:hint="default"/>
                <w:spacing w:val="-3"/>
                <w:sz w:val="18"/>
                <w:szCs w:val="18"/>
              </w:rPr>
              <w:t>项目”中部分子项目剩余募集资金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97,415.49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万元变更为永久性补充流动资金。以上</w:t>
            </w:r>
          </w:p>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事项经公司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年第五次临时股东大会审议通过，截止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变更募集资金永久补充流动资金金额为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97,415.49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、本着稳健经营的原则，经公司审慎考虑，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日，经第五届董事会</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第六次会议和第五届监事会第四次会议审议、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72"/>
        <w:gridCol w:w="6699"/>
      </w:tblGrid>
      <w:tr>
        <w:trPr>
          <w:trHeight w:val="192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四次临时股东大会审议通过《关于终止募投项目并将剩余募集资金永久性补充流动 资金的议案》，同意公司终止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年非公开发行募投项目，并将原募投项目</w:t>
            </w:r>
            <w:r>
              <w:rPr>
                <w:rFonts w:ascii="宋体" w:hAnsi="宋体" w:cs="宋体" w:eastAsia="宋体" w:hint="default"/>
                <w:spacing w:val="-43"/>
                <w:sz w:val="18"/>
                <w:szCs w:val="18"/>
              </w:rPr>
              <w:t> </w:t>
            </w:r>
            <w:r>
              <w:rPr>
                <w:rFonts w:ascii="宋体" w:hAnsi="宋体" w:cs="宋体" w:eastAsia="宋体" w:hint="default"/>
                <w:sz w:val="18"/>
                <w:szCs w:val="18"/>
              </w:rPr>
              <w:t>“智</w:t>
            </w:r>
            <w:r>
              <w:rPr>
                <w:rFonts w:ascii="宋体" w:hAnsi="宋体" w:cs="宋体" w:eastAsia="宋体" w:hint="default"/>
                <w:sz w:val="18"/>
                <w:szCs w:val="18"/>
              </w:rPr>
              <w:t> 能硬件”中剩余募集资金 </w:t>
            </w:r>
            <w:r>
              <w:rPr>
                <w:rFonts w:ascii="Times New Roman" w:hAnsi="Times New Roman" w:cs="Times New Roman" w:eastAsia="Times New Roman" w:hint="default"/>
                <w:sz w:val="18"/>
                <w:szCs w:val="18"/>
              </w:rPr>
              <w:t>152,679.80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万元和“渠道建设项目”的剩余募集资金</w:t>
            </w:r>
          </w:p>
          <w:p>
            <w:pPr>
              <w:pStyle w:val="TableParagraph"/>
              <w:spacing w:line="240" w:lineRule="auto" w:before="5"/>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42,869.57  </w:t>
            </w:r>
            <w:r>
              <w:rPr>
                <w:rFonts w:ascii="宋体" w:hAnsi="宋体" w:cs="宋体" w:eastAsia="宋体" w:hint="default"/>
                <w:spacing w:val="-4"/>
                <w:sz w:val="18"/>
                <w:szCs w:val="18"/>
              </w:rPr>
              <w:t>万元以及“联络金融服务平台”募集资金账户剩下的理财利息收入</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391.62</w:t>
            </w:r>
          </w:p>
          <w:p>
            <w:pPr>
              <w:pStyle w:val="TableParagraph"/>
              <w:spacing w:line="302" w:lineRule="auto" w:before="63"/>
              <w:ind w:left="103" w:right="102"/>
              <w:jc w:val="both"/>
              <w:rPr>
                <w:rFonts w:ascii="宋体" w:hAnsi="宋体" w:cs="宋体" w:eastAsia="宋体" w:hint="default"/>
                <w:sz w:val="18"/>
                <w:szCs w:val="18"/>
              </w:rPr>
            </w:pPr>
            <w:r>
              <w:rPr>
                <w:rFonts w:ascii="宋体" w:hAnsi="宋体" w:cs="宋体" w:eastAsia="宋体" w:hint="default"/>
                <w:sz w:val="18"/>
                <w:szCs w:val="18"/>
              </w:rPr>
              <w:t>万元，补充流动资金账户剩下的利息收入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195,941.49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万元变更为永 久性补充流动资金。具体内容已在巨潮资讯网上进行披露，公告编号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2018-067</w:t>
            </w:r>
            <w:r>
              <w:rPr>
                <w:rFonts w:ascii="宋体" w:hAnsi="宋体" w:cs="宋体" w:eastAsia="宋体" w:hint="default"/>
                <w:sz w:val="18"/>
                <w:szCs w:val="18"/>
              </w:rPr>
              <w:t>。</w:t>
            </w:r>
          </w:p>
        </w:tc>
      </w:tr>
      <w:tr>
        <w:trPr>
          <w:trHeight w:val="1026"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由于会找房（北京）网络技术有限公司相关债权出现坏账损失，本期收购的会找房</w:t>
            </w:r>
          </w:p>
          <w:p>
            <w:pPr>
              <w:pStyle w:val="TableParagraph"/>
              <w:spacing w:line="302" w:lineRule="auto" w:before="75"/>
              <w:ind w:left="103" w:right="179"/>
              <w:jc w:val="left"/>
              <w:rPr>
                <w:rFonts w:ascii="宋体" w:hAnsi="宋体" w:cs="宋体" w:eastAsia="宋体" w:hint="default"/>
                <w:sz w:val="18"/>
                <w:szCs w:val="18"/>
              </w:rPr>
            </w:pPr>
            <w:r>
              <w:rPr>
                <w:rFonts w:ascii="宋体" w:hAnsi="宋体" w:cs="宋体" w:eastAsia="宋体" w:hint="default"/>
                <w:sz w:val="18"/>
                <w:szCs w:val="18"/>
              </w:rPr>
              <w:t>（北京）网络技术有限公司项目归属上市公司亏损</w:t>
            </w:r>
            <w:r>
              <w:rPr>
                <w:rFonts w:ascii="Times New Roman" w:hAnsi="Times New Roman" w:cs="Times New Roman" w:eastAsia="Times New Roman" w:hint="default"/>
                <w:sz w:val="18"/>
                <w:szCs w:val="18"/>
              </w:rPr>
              <w:t>-17,507.55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万元，未达到预计的 收益目标。</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line="240" w:lineRule="auto" w:before="1"/>
        <w:rPr>
          <w:rFonts w:ascii="宋体" w:hAnsi="宋体" w:cs="宋体" w:eastAsia="宋体" w:hint="default"/>
          <w:sz w:val="20"/>
          <w:szCs w:val="20"/>
        </w:rPr>
      </w:pPr>
    </w:p>
    <w:p>
      <w:pPr>
        <w:pStyle w:val="Heading6"/>
        <w:spacing w:line="240" w:lineRule="auto"/>
        <w:ind w:left="114"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5082"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57" w:right="156"/>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55" w:right="155"/>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45" w:right="155"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55" w:right="155"/>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155" w:right="155"/>
              <w:jc w:val="left"/>
              <w:rPr>
                <w:rFonts w:ascii="宋体" w:hAnsi="宋体" w:cs="宋体" w:eastAsia="宋体" w:hint="default"/>
                <w:sz w:val="18"/>
                <w:szCs w:val="18"/>
              </w:rPr>
            </w:pPr>
            <w:r>
              <w:rPr>
                <w:rFonts w:ascii="宋体" w:hAnsi="宋体" w:cs="宋体" w:eastAsia="宋体" w:hint="default"/>
                <w:sz w:val="18"/>
                <w:szCs w:val="18"/>
              </w:rPr>
              <w:t>（万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5" w:right="156"/>
              <w:jc w:val="both"/>
              <w:rPr>
                <w:rFonts w:ascii="宋体" w:hAnsi="宋体" w:cs="宋体" w:eastAsia="宋体" w:hint="default"/>
                <w:sz w:val="18"/>
                <w:szCs w:val="18"/>
              </w:rPr>
            </w:pPr>
            <w:r>
              <w:rPr>
                <w:rFonts w:ascii="宋体" w:hAnsi="宋体" w:cs="宋体" w:eastAsia="宋体" w:hint="default"/>
                <w:sz w:val="18"/>
                <w:szCs w:val="18"/>
              </w:rPr>
              <w:t>本期 初起 至出 售日 该股 权为 上市 公司 贡献 的净 利润</w:t>
            </w:r>
          </w:p>
          <w:p>
            <w:pPr>
              <w:pStyle w:val="TableParagraph"/>
              <w:spacing w:line="319" w:lineRule="auto" w:before="19"/>
              <w:ind w:left="155" w:right="156"/>
              <w:jc w:val="both"/>
              <w:rPr>
                <w:rFonts w:ascii="宋体" w:hAnsi="宋体" w:cs="宋体" w:eastAsia="宋体" w:hint="default"/>
                <w:sz w:val="18"/>
                <w:szCs w:val="18"/>
              </w:rPr>
            </w:pPr>
            <w:r>
              <w:rPr>
                <w:rFonts w:ascii="宋体" w:hAnsi="宋体" w:cs="宋体" w:eastAsia="宋体" w:hint="default"/>
                <w:sz w:val="18"/>
                <w:szCs w:val="18"/>
              </w:rPr>
              <w:t>（万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154" w:right="156"/>
              <w:jc w:val="both"/>
              <w:rPr>
                <w:rFonts w:ascii="宋体" w:hAnsi="宋体" w:cs="宋体" w:eastAsia="宋体" w:hint="default"/>
                <w:sz w:val="18"/>
                <w:szCs w:val="18"/>
              </w:rPr>
            </w:pPr>
            <w:r>
              <w:rPr>
                <w:rFonts w:ascii="宋体" w:hAnsi="宋体" w:cs="宋体" w:eastAsia="宋体" w:hint="default"/>
                <w:sz w:val="18"/>
                <w:szCs w:val="18"/>
              </w:rPr>
              <w:t>出售 对公 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5" w:right="155"/>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156" w:right="155"/>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155" w:right="155"/>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56" w:right="155"/>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156" w:right="156"/>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9" w:hanging="75"/>
              <w:jc w:val="center"/>
              <w:rPr>
                <w:rFonts w:ascii="宋体" w:hAnsi="宋体" w:cs="宋体" w:eastAsia="宋体" w:hint="default"/>
                <w:sz w:val="18"/>
                <w:szCs w:val="18"/>
              </w:rPr>
            </w:pPr>
            <w:r>
              <w:rPr>
                <w:rFonts w:ascii="宋体" w:hAnsi="宋体" w:cs="宋体" w:eastAsia="宋体" w:hint="default"/>
                <w:sz w:val="18"/>
                <w:szCs w:val="18"/>
              </w:rPr>
              <w:t>是否 按计 划如 期实 </w:t>
            </w:r>
            <w:r>
              <w:rPr>
                <w:rFonts w:ascii="宋体" w:hAnsi="宋体" w:cs="宋体" w:eastAsia="宋体" w:hint="default"/>
                <w:spacing w:val="-25"/>
                <w:sz w:val="18"/>
                <w:szCs w:val="18"/>
              </w:rPr>
              <w:t>施，如</w:t>
            </w:r>
            <w:r>
              <w:rPr>
                <w:rFonts w:ascii="宋体" w:hAnsi="宋体" w:cs="宋体" w:eastAsia="宋体" w:hint="default"/>
                <w:sz w:val="18"/>
                <w:szCs w:val="18"/>
              </w:rPr>
              <w:t> 未按 计划 实施， 应当 说明 原因 及公 司已 采取 的措</w:t>
            </w:r>
          </w:p>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56" w:right="155"/>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55" w:right="155"/>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65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0"/>
              <w:jc w:val="both"/>
              <w:rPr>
                <w:rFonts w:ascii="宋体" w:hAnsi="宋体" w:cs="宋体" w:eastAsia="宋体" w:hint="default"/>
                <w:sz w:val="18"/>
                <w:szCs w:val="18"/>
              </w:rPr>
            </w:pPr>
            <w:r>
              <w:rPr>
                <w:rFonts w:ascii="宋体" w:hAnsi="宋体" w:cs="宋体" w:eastAsia="宋体" w:hint="default"/>
                <w:sz w:val="18"/>
                <w:szCs w:val="18"/>
              </w:rPr>
              <w:t>美国 股市 投资 者</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17"/>
              <w:jc w:val="left"/>
              <w:rPr>
                <w:rFonts w:ascii="Times New Roman" w:hAnsi="Times New Roman" w:cs="Times New Roman" w:eastAsia="Times New Roman" w:hint="default"/>
                <w:sz w:val="18"/>
                <w:szCs w:val="18"/>
              </w:rPr>
            </w:pPr>
            <w:r>
              <w:rPr>
                <w:rFonts w:ascii="Times New Roman"/>
                <w:sz w:val="18"/>
              </w:rPr>
              <w:t>Qudia</w:t>
            </w:r>
            <w:r>
              <w:rPr>
                <w:rFonts w:ascii="Times New Roman"/>
                <w:w w:val="99"/>
                <w:sz w:val="18"/>
              </w:rPr>
              <w:t> </w:t>
            </w:r>
            <w:r>
              <w:rPr>
                <w:rFonts w:ascii="Times New Roman"/>
                <w:sz w:val="18"/>
              </w:rPr>
              <w:t>n.Inc</w:t>
            </w:r>
            <w:r>
              <w:rPr>
                <w:rFonts w:ascii="Times New Roman"/>
                <w:w w:val="99"/>
                <w:sz w:val="18"/>
              </w:rPr>
              <w:t> </w:t>
            </w:r>
            <w:r>
              <w:rPr>
                <w:rFonts w:ascii="Times New Roman"/>
                <w:sz w:val="18"/>
              </w:rPr>
              <w:t>1,148.</w:t>
            </w:r>
          </w:p>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88,47</w:t>
            </w:r>
          </w:p>
          <w:p>
            <w:pPr>
              <w:pStyle w:val="TableParagraph"/>
              <w:spacing w:line="240" w:lineRule="auto" w:before="105"/>
              <w:ind w:left="255" w:right="0"/>
              <w:jc w:val="left"/>
              <w:rPr>
                <w:rFonts w:ascii="Times New Roman" w:hAnsi="Times New Roman" w:cs="Times New Roman" w:eastAsia="Times New Roman" w:hint="default"/>
                <w:sz w:val="18"/>
                <w:szCs w:val="18"/>
              </w:rPr>
            </w:pPr>
            <w:r>
              <w:rPr>
                <w:rFonts w:ascii="Times New Roman"/>
                <w:sz w:val="18"/>
              </w:rPr>
              <w:t>9.16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42,02</w:t>
            </w:r>
          </w:p>
          <w:p>
            <w:pPr>
              <w:pStyle w:val="TableParagraph"/>
              <w:spacing w:line="240" w:lineRule="auto" w:before="105"/>
              <w:ind w:left="255" w:right="0"/>
              <w:jc w:val="left"/>
              <w:rPr>
                <w:rFonts w:ascii="Times New Roman" w:hAnsi="Times New Roman" w:cs="Times New Roman" w:eastAsia="Times New Roman" w:hint="default"/>
                <w:sz w:val="18"/>
                <w:szCs w:val="18"/>
              </w:rPr>
            </w:pPr>
            <w:r>
              <w:rPr>
                <w:rFonts w:ascii="Times New Roman"/>
                <w:sz w:val="18"/>
              </w:rPr>
              <w:t>9.12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1" w:right="29"/>
              <w:jc w:val="left"/>
              <w:rPr>
                <w:rFonts w:ascii="宋体" w:hAnsi="宋体" w:cs="宋体" w:eastAsia="宋体" w:hint="default"/>
                <w:sz w:val="18"/>
                <w:szCs w:val="18"/>
              </w:rPr>
            </w:pPr>
            <w:r>
              <w:rPr>
                <w:rFonts w:ascii="宋体" w:hAnsi="宋体" w:cs="宋体" w:eastAsia="宋体" w:hint="default"/>
                <w:sz w:val="18"/>
                <w:szCs w:val="18"/>
              </w:rPr>
              <w:t>增加 投资 收益， 获得 流动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3,635.</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30%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09"/>
              <w:jc w:val="left"/>
              <w:rPr>
                <w:rFonts w:ascii="宋体" w:hAnsi="宋体" w:cs="宋体" w:eastAsia="宋体" w:hint="default"/>
                <w:sz w:val="18"/>
                <w:szCs w:val="18"/>
              </w:rPr>
            </w:pPr>
            <w:r>
              <w:rPr>
                <w:rFonts w:ascii="宋体" w:hAnsi="宋体" w:cs="宋体" w:eastAsia="宋体" w:hint="default"/>
                <w:sz w:val="18"/>
                <w:szCs w:val="18"/>
              </w:rPr>
              <w:t>股票 市价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10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047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62"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both"/>
              <w:rPr>
                <w:rFonts w:ascii="宋体" w:hAnsi="宋体" w:cs="宋体" w:eastAsia="宋体" w:hint="default"/>
                <w:sz w:val="18"/>
                <w:szCs w:val="18"/>
              </w:rPr>
            </w:pPr>
            <w:r>
              <w:rPr>
                <w:rFonts w:ascii="宋体" w:hAnsi="宋体" w:cs="宋体" w:eastAsia="宋体" w:hint="default"/>
                <w:sz w:val="18"/>
                <w:szCs w:val="18"/>
              </w:rPr>
              <w:t>香港 股市 投资 者</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103" w:right="112"/>
              <w:jc w:val="left"/>
              <w:rPr>
                <w:rFonts w:ascii="Times New Roman" w:hAnsi="Times New Roman" w:cs="Times New Roman" w:eastAsia="Times New Roman" w:hint="default"/>
                <w:sz w:val="18"/>
                <w:szCs w:val="18"/>
              </w:rPr>
            </w:pPr>
            <w:r>
              <w:rPr>
                <w:rFonts w:ascii="Times New Roman"/>
                <w:spacing w:val="-2"/>
                <w:sz w:val="18"/>
              </w:rPr>
              <w:t>Razer.</w:t>
            </w:r>
            <w:r>
              <w:rPr>
                <w:rFonts w:ascii="Times New Roman"/>
                <w:sz w:val="18"/>
              </w:rPr>
              <w:t> Inc 1,188.</w:t>
            </w:r>
          </w:p>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万</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14,16</w:t>
            </w:r>
          </w:p>
          <w:p>
            <w:pPr>
              <w:pStyle w:val="TableParagraph"/>
              <w:spacing w:line="240" w:lineRule="auto" w:before="105"/>
              <w:ind w:left="255" w:right="0"/>
              <w:jc w:val="left"/>
              <w:rPr>
                <w:rFonts w:ascii="Times New Roman" w:hAnsi="Times New Roman" w:cs="Times New Roman" w:eastAsia="Times New Roman" w:hint="default"/>
                <w:sz w:val="18"/>
                <w:szCs w:val="18"/>
              </w:rPr>
            </w:pPr>
            <w:r>
              <w:rPr>
                <w:rFonts w:ascii="Times New Roman"/>
                <w:sz w:val="18"/>
              </w:rPr>
              <w:t>1.68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9"/>
              <w:jc w:val="left"/>
              <w:rPr>
                <w:rFonts w:ascii="宋体" w:hAnsi="宋体" w:cs="宋体" w:eastAsia="宋体" w:hint="default"/>
                <w:sz w:val="18"/>
                <w:szCs w:val="18"/>
              </w:rPr>
            </w:pPr>
            <w:r>
              <w:rPr>
                <w:rFonts w:ascii="宋体" w:hAnsi="宋体" w:cs="宋体" w:eastAsia="宋体" w:hint="default"/>
                <w:sz w:val="18"/>
                <w:szCs w:val="18"/>
              </w:rPr>
              <w:t>增加 投资 收益， 获得 流动 资金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88.35</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209"/>
              <w:jc w:val="left"/>
              <w:rPr>
                <w:rFonts w:ascii="宋体" w:hAnsi="宋体" w:cs="宋体" w:eastAsia="宋体" w:hint="default"/>
                <w:sz w:val="18"/>
                <w:szCs w:val="18"/>
              </w:rPr>
            </w:pPr>
            <w:r>
              <w:rPr>
                <w:rFonts w:ascii="宋体" w:hAnsi="宋体" w:cs="宋体" w:eastAsia="宋体" w:hint="default"/>
                <w:sz w:val="18"/>
                <w:szCs w:val="18"/>
              </w:rPr>
              <w:t>股票 市价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10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047</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right="-19"/>
        <w:jc w:val="left"/>
      </w:pPr>
      <w:r>
        <w:rPr/>
        <w:t>√ 适用 □ 不适用</w:t>
      </w:r>
    </w:p>
    <w:p>
      <w:pPr>
        <w:pStyle w:val="BodyText"/>
        <w:spacing w:line="240" w:lineRule="auto" w:before="116"/>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100" w:bottom="1200" w:left="1020" w:right="0"/>
          <w:cols w:num="2" w:equalWidth="0">
            <w:col w:w="4810" w:space="4110"/>
            <w:col w:w="197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数字天域</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pacing w:val="-13"/>
                <w:sz w:val="18"/>
                <w:szCs w:val="18"/>
              </w:rPr>
              <w:t>（香港）科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22"/>
              <w:jc w:val="left"/>
              <w:rPr>
                <w:rFonts w:ascii="Times New Roman" w:hAnsi="Times New Roman" w:cs="Times New Roman" w:eastAsia="Times New Roman" w:hint="default"/>
                <w:sz w:val="18"/>
                <w:szCs w:val="18"/>
              </w:rPr>
            </w:pPr>
            <w:r>
              <w:rPr>
                <w:rFonts w:ascii="Times New Roman"/>
                <w:spacing w:val="-2"/>
                <w:sz w:val="18"/>
              </w:rPr>
              <w:t>Technologi</w:t>
            </w:r>
            <w:r>
              <w:rPr>
                <w:rFonts w:ascii="Times New Roman"/>
                <w:spacing w:val="-38"/>
                <w:sz w:val="18"/>
              </w:rPr>
              <w:t> </w:t>
            </w:r>
            <w:r>
              <w:rPr>
                <w:rFonts w:ascii="Times New Roman"/>
                <w:spacing w:val="-38"/>
                <w:sz w:val="18"/>
              </w:rPr>
            </w:r>
            <w:r>
              <w:rPr>
                <w:rFonts w:ascii="Times New Roman"/>
                <w:sz w:val="18"/>
              </w:rPr>
              <w:t>es</w:t>
            </w:r>
            <w:r>
              <w:rPr>
                <w:rFonts w:ascii="Times New Roman"/>
                <w:w w:val="99"/>
                <w:sz w:val="18"/>
              </w:rPr>
              <w:t> </w:t>
            </w:r>
            <w:r>
              <w:rPr>
                <w:rFonts w:ascii="Times New Roman"/>
                <w:sz w:val="18"/>
              </w:rPr>
              <w:t>Promotion,</w:t>
            </w:r>
            <w:r>
              <w:rPr>
                <w:rFonts w:ascii="Times New Roman"/>
                <w:w w:val="99"/>
                <w:sz w:val="18"/>
              </w:rPr>
              <w:t> </w:t>
            </w:r>
            <w:r>
              <w:rPr>
                <w:rFonts w:ascii="Times New Roman"/>
                <w:sz w:val="18"/>
              </w:rPr>
              <w:t>Developm</w:t>
            </w:r>
            <w:r>
              <w:rPr>
                <w:rFonts w:ascii="Times New Roman"/>
                <w:w w:val="99"/>
                <w:sz w:val="18"/>
              </w:rPr>
              <w:t> </w:t>
            </w:r>
            <w:r>
              <w:rPr>
                <w:rFonts w:ascii="Times New Roman"/>
                <w:sz w:val="18"/>
              </w:rPr>
              <w:t>ent and</w:t>
            </w:r>
            <w:r>
              <w:rPr>
                <w:rFonts w:ascii="Times New Roman"/>
                <w:w w:val="99"/>
                <w:sz w:val="18"/>
              </w:rPr>
              <w:t> </w:t>
            </w:r>
            <w:r>
              <w:rPr>
                <w:rFonts w:ascii="Times New Roman"/>
                <w:sz w:val="18"/>
              </w:rPr>
              <w:t>Services</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美</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3,633,054,</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883.79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2,550,173,</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088.81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46,914,106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189,662,18</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6.40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189,662,18</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6.40</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103" w:right="143"/>
              <w:jc w:val="left"/>
              <w:rPr>
                <w:rFonts w:ascii="Times New Roman" w:hAnsi="Times New Roman" w:cs="Times New Roman" w:eastAsia="Times New Roman" w:hint="default"/>
                <w:sz w:val="18"/>
                <w:szCs w:val="18"/>
              </w:rPr>
            </w:pPr>
            <w:r>
              <w:rPr>
                <w:rFonts w:ascii="Times New Roman"/>
                <w:sz w:val="18"/>
              </w:rPr>
              <w:t>Newegg.In</w:t>
            </w:r>
            <w:r>
              <w:rPr>
                <w:rFonts w:ascii="Times New Roman"/>
                <w:w w:val="99"/>
                <w:sz w:val="18"/>
              </w:rPr>
              <w:t> </w:t>
            </w:r>
            <w:r>
              <w:rPr>
                <w:rFonts w:ascii="Times New Roman"/>
                <w:sz w:val="18"/>
              </w:rPr>
              <w:t>c</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电商平台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68,477,167</w:t>
            </w:r>
          </w:p>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3,939,340,</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031.5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1,058,912,</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698.00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13,394,797</w:t>
            </w:r>
          </w:p>
          <w:p>
            <w:pPr>
              <w:pStyle w:val="TableParagraph"/>
              <w:spacing w:line="240" w:lineRule="auto" w:before="106"/>
              <w:ind w:left="392" w:right="0"/>
              <w:jc w:val="left"/>
              <w:rPr>
                <w:rFonts w:ascii="Times New Roman" w:hAnsi="Times New Roman" w:cs="Times New Roman" w:eastAsia="Times New Roman" w:hint="default"/>
                <w:sz w:val="18"/>
                <w:szCs w:val="18"/>
              </w:rPr>
            </w:pPr>
            <w:r>
              <w:rPr>
                <w:rFonts w:ascii="Times New Roman"/>
                <w:sz w:val="18"/>
              </w:rPr>
              <w:t>,637.50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-291,366,0</w:t>
            </w:r>
          </w:p>
          <w:p>
            <w:pPr>
              <w:pStyle w:val="TableParagraph"/>
              <w:spacing w:line="240" w:lineRule="auto" w:before="106"/>
              <w:ind w:left="527" w:right="0"/>
              <w:jc w:val="left"/>
              <w:rPr>
                <w:rFonts w:ascii="Times New Roman" w:hAnsi="Times New Roman" w:cs="Times New Roman" w:eastAsia="Times New Roman" w:hint="default"/>
                <w:sz w:val="18"/>
                <w:szCs w:val="18"/>
              </w:rPr>
            </w:pPr>
            <w:r>
              <w:rPr>
                <w:rFonts w:ascii="Times New Roman"/>
                <w:sz w:val="18"/>
              </w:rPr>
              <w:t>79.50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-299,927,1</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08.50</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3"/>
                <w:sz w:val="18"/>
                <w:szCs w:val="18"/>
              </w:rPr>
              <w:t>会找房（北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京）网络技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210"/>
              <w:jc w:val="left"/>
              <w:rPr>
                <w:rFonts w:ascii="宋体" w:hAnsi="宋体" w:cs="宋体" w:eastAsia="宋体" w:hint="default"/>
                <w:sz w:val="18"/>
                <w:szCs w:val="18"/>
              </w:rPr>
            </w:pPr>
            <w:r>
              <w:rPr>
                <w:rFonts w:ascii="宋体" w:hAnsi="宋体" w:cs="宋体" w:eastAsia="宋体" w:hint="default"/>
                <w:sz w:val="18"/>
                <w:szCs w:val="18"/>
              </w:rPr>
              <w:t>租房分期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6"/>
              <w:jc w:val="center"/>
              <w:rPr>
                <w:rFonts w:ascii="Times New Roman" w:hAnsi="Times New Roman" w:cs="Times New Roman" w:eastAsia="Times New Roman" w:hint="default"/>
                <w:sz w:val="18"/>
                <w:szCs w:val="18"/>
              </w:rPr>
            </w:pPr>
            <w:r>
              <w:rPr>
                <w:rFonts w:ascii="Times New Roman"/>
                <w:sz w:val="18"/>
              </w:rPr>
              <w:t>3,857,000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1,275,055,</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091.62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-218,444,5</w:t>
            </w:r>
          </w:p>
          <w:p>
            <w:pPr>
              <w:pStyle w:val="TableParagraph"/>
              <w:spacing w:line="240" w:lineRule="auto" w:before="106"/>
              <w:ind w:left="528" w:right="0"/>
              <w:jc w:val="left"/>
              <w:rPr>
                <w:rFonts w:ascii="Times New Roman" w:hAnsi="Times New Roman" w:cs="Times New Roman" w:eastAsia="Times New Roman" w:hint="default"/>
                <w:sz w:val="18"/>
                <w:szCs w:val="18"/>
              </w:rPr>
            </w:pPr>
            <w:r>
              <w:rPr>
                <w:rFonts w:ascii="Times New Roman"/>
                <w:sz w:val="18"/>
              </w:rPr>
              <w:t>95.35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162,114,11</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5.63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-333,340,8</w:t>
            </w:r>
          </w:p>
          <w:p>
            <w:pPr>
              <w:pStyle w:val="TableParagraph"/>
              <w:spacing w:line="240" w:lineRule="auto" w:before="106"/>
              <w:ind w:left="527" w:right="0"/>
              <w:jc w:val="left"/>
              <w:rPr>
                <w:rFonts w:ascii="Times New Roman" w:hAnsi="Times New Roman" w:cs="Times New Roman" w:eastAsia="Times New Roman" w:hint="default"/>
                <w:sz w:val="18"/>
                <w:szCs w:val="18"/>
              </w:rPr>
            </w:pPr>
            <w:r>
              <w:rPr>
                <w:rFonts w:ascii="Times New Roman"/>
                <w:sz w:val="18"/>
              </w:rPr>
              <w:t>75.79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-340,556,4</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08.30</w:t>
            </w: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03" w:right="219"/>
              <w:jc w:val="both"/>
              <w:rPr>
                <w:rFonts w:ascii="宋体" w:hAnsi="宋体" w:cs="宋体" w:eastAsia="宋体" w:hint="default"/>
                <w:sz w:val="18"/>
                <w:szCs w:val="18"/>
              </w:rPr>
            </w:pPr>
            <w:r>
              <w:rPr>
                <w:rFonts w:ascii="宋体" w:hAnsi="宋体" w:cs="宋体" w:eastAsia="宋体" w:hint="default"/>
                <w:sz w:val="18"/>
                <w:szCs w:val="18"/>
              </w:rPr>
              <w:t>东阳三尚 传媒股份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制作、复 制、发行： 专题、专 栏、综艺、 </w:t>
            </w:r>
            <w:r>
              <w:rPr>
                <w:rFonts w:ascii="宋体" w:hAnsi="宋体" w:cs="宋体" w:eastAsia="宋体" w:hint="default"/>
                <w:spacing w:val="-15"/>
                <w:sz w:val="18"/>
                <w:szCs w:val="18"/>
              </w:rPr>
              <w:t>动画片、广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播剧、电视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剧；影视剧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本创作、策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划、交易； </w:t>
            </w:r>
            <w:r>
              <w:rPr>
                <w:rFonts w:ascii="宋体" w:hAnsi="宋体" w:cs="宋体" w:eastAsia="宋体" w:hint="default"/>
                <w:spacing w:val="-15"/>
                <w:sz w:val="18"/>
                <w:szCs w:val="18"/>
              </w:rPr>
              <w:t>微电影、网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络剧的制 作、发行； 艺人经纪</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6"/>
              <w:jc w:val="center"/>
              <w:rPr>
                <w:rFonts w:ascii="Times New Roman" w:hAnsi="Times New Roman" w:cs="Times New Roman" w:eastAsia="Times New Roman" w:hint="default"/>
                <w:sz w:val="18"/>
                <w:szCs w:val="18"/>
              </w:rPr>
            </w:pPr>
            <w:r>
              <w:rPr>
                <w:rFonts w:ascii="Times New Roman"/>
                <w:sz w:val="18"/>
              </w:rPr>
              <w:t>68,017,829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308,821,63</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8.99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283,240,37</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8.39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26,029,496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3,254,367.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2,947,338.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79</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19"/>
              <w:jc w:val="left"/>
              <w:rPr>
                <w:rFonts w:ascii="宋体" w:hAnsi="宋体" w:cs="宋体" w:eastAsia="宋体" w:hint="default"/>
                <w:sz w:val="18"/>
                <w:szCs w:val="18"/>
              </w:rPr>
            </w:pPr>
            <w:r>
              <w:rPr>
                <w:rFonts w:ascii="宋体" w:hAnsi="宋体" w:cs="宋体" w:eastAsia="宋体" w:hint="default"/>
                <w:sz w:val="18"/>
                <w:szCs w:val="18"/>
              </w:rPr>
              <w:t>迪岸双赢 集团有限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01"/>
              <w:jc w:val="left"/>
              <w:rPr>
                <w:rFonts w:ascii="宋体" w:hAnsi="宋体" w:cs="宋体" w:eastAsia="宋体" w:hint="default"/>
                <w:sz w:val="18"/>
                <w:szCs w:val="18"/>
              </w:rPr>
            </w:pPr>
            <w:r>
              <w:rPr>
                <w:rFonts w:ascii="宋体" w:hAnsi="宋体" w:cs="宋体" w:eastAsia="宋体" w:hint="default"/>
                <w:spacing w:val="-15"/>
                <w:sz w:val="18"/>
                <w:szCs w:val="18"/>
              </w:rPr>
              <w:t>代理、发布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广告；广告</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1,614,727,</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670.76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598,053,52</w:t>
            </w:r>
          </w:p>
          <w:p>
            <w:pPr>
              <w:pStyle w:val="TableParagraph"/>
              <w:spacing w:line="240" w:lineRule="auto" w:before="106"/>
              <w:ind w:left="618" w:right="0"/>
              <w:jc w:val="left"/>
              <w:rPr>
                <w:rFonts w:ascii="Times New Roman" w:hAnsi="Times New Roman" w:cs="Times New Roman" w:eastAsia="Times New Roman" w:hint="default"/>
                <w:sz w:val="18"/>
                <w:szCs w:val="18"/>
              </w:rPr>
            </w:pPr>
            <w:r>
              <w:rPr>
                <w:rFonts w:ascii="Times New Roman"/>
                <w:sz w:val="18"/>
              </w:rPr>
              <w:t>4.39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1,719,402,</w:t>
            </w:r>
          </w:p>
          <w:p>
            <w:pPr>
              <w:pStyle w:val="TableParagraph"/>
              <w:spacing w:line="240" w:lineRule="auto" w:before="106"/>
              <w:ind w:left="437" w:right="0"/>
              <w:jc w:val="left"/>
              <w:rPr>
                <w:rFonts w:ascii="Times New Roman" w:hAnsi="Times New Roman" w:cs="Times New Roman" w:eastAsia="Times New Roman" w:hint="default"/>
                <w:sz w:val="18"/>
                <w:szCs w:val="18"/>
              </w:rPr>
            </w:pPr>
            <w:r>
              <w:rPr>
                <w:rFonts w:ascii="Times New Roman"/>
                <w:sz w:val="18"/>
              </w:rPr>
              <w:t>740.10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267,653,63</w:t>
            </w:r>
          </w:p>
          <w:p>
            <w:pPr>
              <w:pStyle w:val="TableParagraph"/>
              <w:spacing w:line="240" w:lineRule="auto" w:before="106"/>
              <w:ind w:left="617" w:right="0"/>
              <w:jc w:val="left"/>
              <w:rPr>
                <w:rFonts w:ascii="Times New Roman" w:hAnsi="Times New Roman" w:cs="Times New Roman" w:eastAsia="Times New Roman" w:hint="default"/>
                <w:sz w:val="18"/>
                <w:szCs w:val="18"/>
              </w:rPr>
            </w:pPr>
            <w:r>
              <w:rPr>
                <w:rFonts w:ascii="Times New Roman"/>
                <w:sz w:val="18"/>
              </w:rPr>
              <w:t>8.08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244,158,19</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2.02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设计、制 </w:t>
            </w:r>
            <w:r>
              <w:rPr>
                <w:rFonts w:ascii="宋体" w:hAnsi="宋体" w:cs="宋体" w:eastAsia="宋体" w:hint="default"/>
                <w:spacing w:val="-15"/>
                <w:sz w:val="18"/>
                <w:szCs w:val="18"/>
              </w:rPr>
              <w:t>作；承办展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览展示；组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织文化艺 术交流活 </w:t>
            </w:r>
            <w:r>
              <w:rPr>
                <w:rFonts w:ascii="宋体" w:hAnsi="宋体" w:cs="宋体" w:eastAsia="宋体" w:hint="default"/>
                <w:spacing w:val="-15"/>
                <w:sz w:val="18"/>
                <w:szCs w:val="18"/>
              </w:rPr>
              <w:t>动（演出除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外）；广告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信息咨询</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29"/>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5"/>
              <w:jc w:val="right"/>
              <w:rPr>
                <w:rFonts w:ascii="宋体" w:hAnsi="宋体" w:cs="宋体" w:eastAsia="宋体" w:hint="default"/>
                <w:sz w:val="18"/>
                <w:szCs w:val="18"/>
              </w:rPr>
            </w:pPr>
            <w:r>
              <w:rPr>
                <w:rFonts w:ascii="宋体" w:hAnsi="宋体" w:cs="宋体" w:eastAsia="宋体" w:hint="default"/>
                <w:sz w:val="18"/>
                <w:szCs w:val="18"/>
              </w:rPr>
              <w:t>迪岸双赢集团有限公司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对公司整体业绩有正面影响</w:t>
            </w:r>
          </w:p>
        </w:tc>
      </w:tr>
    </w:tbl>
    <w:p>
      <w:pPr>
        <w:pStyle w:val="BodyText"/>
        <w:spacing w:line="240" w:lineRule="auto" w:before="51"/>
        <w:ind w:right="0"/>
        <w:jc w:val="left"/>
      </w:pPr>
      <w:r>
        <w:rPr/>
        <w:t>主要控股参股公司情况说明</w:t>
      </w:r>
    </w:p>
    <w:p>
      <w:pPr>
        <w:pStyle w:val="BodyText"/>
        <w:spacing w:line="307" w:lineRule="auto" w:before="113"/>
        <w:ind w:right="1122"/>
        <w:jc w:val="left"/>
      </w:pPr>
      <w:r>
        <w:rPr>
          <w:rFonts w:ascii="Times New Roman" w:hAnsi="Times New Roman" w:cs="Times New Roman" w:eastAsia="Times New Roman" w:hint="default"/>
        </w:rPr>
        <w:t>1</w:t>
      </w:r>
      <w:r>
        <w:rPr/>
        <w:t>、数字天域（香港）科技有限公司：是公司全资子公司，主要为公司海外移动互联网信息服务业务的业务主体，并且承接 较多海外投资业务，本报告期通过香港数字天域出售</w:t>
      </w:r>
      <w:r>
        <w:rPr>
          <w:rFonts w:ascii="Times New Roman" w:hAnsi="Times New Roman" w:cs="Times New Roman" w:eastAsia="Times New Roman" w:hint="default"/>
        </w:rPr>
        <w:t>Qudian</w:t>
      </w:r>
      <w:r>
        <w:rPr/>
        <w:t>和</w:t>
      </w:r>
      <w:r>
        <w:rPr>
          <w:rFonts w:ascii="Times New Roman" w:hAnsi="Times New Roman" w:cs="Times New Roman" w:eastAsia="Times New Roman" w:hint="default"/>
        </w:rPr>
        <w:t>Razer</w:t>
      </w:r>
      <w:r>
        <w:rPr/>
        <w:t>相关股权获得较大收益，对公司利润贡献较大。 </w:t>
      </w:r>
      <w:r>
        <w:rPr>
          <w:rFonts w:ascii="Times New Roman" w:hAnsi="Times New Roman" w:cs="Times New Roman" w:eastAsia="Times New Roman" w:hint="default"/>
        </w:rPr>
        <w:t>2</w:t>
      </w:r>
      <w:r>
        <w:rPr/>
        <w:t>、</w:t>
      </w:r>
      <w:r>
        <w:rPr>
          <w:rFonts w:ascii="Times New Roman" w:hAnsi="Times New Roman" w:cs="Times New Roman" w:eastAsia="Times New Roman" w:hint="default"/>
        </w:rPr>
        <w:t>Newegg.Inc</w:t>
      </w:r>
      <w:r>
        <w:rPr/>
        <w:t>：为公司旗下电商板块，由于电商行业竞争激烈，报告期内有一定程度的亏损。目前计划通过加大品类和区 域扩张，改善经营环境，还正在积极推进境外分拆上市工作； </w:t>
      </w:r>
      <w:r>
        <w:rPr>
          <w:rFonts w:ascii="Times New Roman" w:hAnsi="Times New Roman" w:cs="Times New Roman" w:eastAsia="Times New Roman" w:hint="default"/>
        </w:rPr>
        <w:t>3</w:t>
      </w:r>
      <w:r>
        <w:rPr/>
        <w:t>、会找房（北京）网络技术有限公司：是公司控股子公司，主要业务为租房分期金融服务业务，报告期内受租房租赁市场 的恶性竞争和部分中介影响，存在较大亏损； </w:t>
      </w:r>
      <w:r>
        <w:rPr>
          <w:rFonts w:ascii="Times New Roman" w:hAnsi="Times New Roman" w:cs="Times New Roman" w:eastAsia="Times New Roman" w:hint="default"/>
        </w:rPr>
        <w:t>4</w:t>
      </w:r>
      <w:r>
        <w:rPr/>
        <w:t>、东阳三尚传媒股份有限公司为公司控股子公司，主要从事影视剧制作、发行等业务，报告期内经营情况良好；</w:t>
      </w:r>
    </w:p>
    <w:p>
      <w:pPr>
        <w:pStyle w:val="BodyText"/>
        <w:spacing w:line="240" w:lineRule="auto" w:before="7"/>
        <w:ind w:right="0"/>
        <w:jc w:val="left"/>
      </w:pPr>
      <w:r>
        <w:rPr>
          <w:rFonts w:ascii="Times New Roman" w:hAnsi="Times New Roman" w:cs="Times New Roman" w:eastAsia="Times New Roman" w:hint="default"/>
        </w:rPr>
        <w:t>5</w:t>
      </w:r>
      <w:r>
        <w:rPr/>
        <w:t>、迪岸双赢集团有限公司：为公司控股子公司，迪岸双赢主要从事广告营销业务，报告期内经营情况良好。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ind w:right="0"/>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94" w:right="1120" w:hanging="120"/>
        <w:jc w:val="left"/>
      </w:pPr>
      <w:r>
        <w:rPr/>
        <w:t>（一）公司发展战略 </w:t>
      </w:r>
      <w:r>
        <w:rPr>
          <w:spacing w:val="-4"/>
        </w:rPr>
        <w:t>公司作为行业内多元化传媒互联网平台级企业，从多个维度获取用户流量，加强公司核心竞争力。公司未来将秉承“产</w:t>
      </w:r>
    </w:p>
    <w:p>
      <w:pPr>
        <w:pStyle w:val="BodyText"/>
        <w:spacing w:line="316" w:lineRule="auto" w:before="19"/>
        <w:ind w:right="0"/>
        <w:jc w:val="left"/>
      </w:pPr>
      <w:r>
        <w:rPr>
          <w:spacing w:val="-2"/>
        </w:rPr>
        <w:t>品极致创新、平台绝对领先、市场全球构建”为经营策略，不但继续保持在传媒互联网领域的领先地位，同时以强大的创新</w:t>
      </w:r>
      <w:r>
        <w:rPr>
          <w:spacing w:val="-66"/>
        </w:rPr>
        <w:t> </w:t>
      </w:r>
      <w:r>
        <w:rPr>
          <w:spacing w:val="-66"/>
        </w:rPr>
      </w:r>
      <w:r>
        <w:rPr/>
        <w:t>自生长能力为壁垒，通过投资、合作等多样的方式拓展公司产业链，以达到充分的产业协同效应。</w:t>
      </w:r>
    </w:p>
    <w:p>
      <w:pPr>
        <w:pStyle w:val="BodyText"/>
        <w:spacing w:line="316" w:lineRule="auto" w:before="19"/>
        <w:ind w:right="1130" w:firstLine="480"/>
        <w:jc w:val="both"/>
      </w:pPr>
      <w:r>
        <w:rPr>
          <w:spacing w:val="-1"/>
        </w:rPr>
        <w:t>作为多元移动互联网平台级公司，公司目前已经搭建了跨境电商、文化传媒、智能硬件、联络金融四大板块，各板块</w:t>
      </w:r>
      <w:r>
        <w:rPr/>
        <w:t> </w:t>
      </w:r>
      <w:r>
        <w:rPr>
          <w:spacing w:val="-2"/>
        </w:rPr>
        <w:t>均有落地项目，板块间相互促进、相互协同，未来还将根据整体发展战略，采取内生式自生长和外延并购式发展的双重举措</w:t>
      </w:r>
      <w:r>
        <w:rPr>
          <w:spacing w:val="-66"/>
        </w:rPr>
        <w:t> </w:t>
      </w:r>
      <w:r>
        <w:rPr>
          <w:spacing w:val="-66"/>
        </w:rPr>
      </w:r>
      <w:r>
        <w:rPr>
          <w:spacing w:val="-2"/>
        </w:rPr>
        <w:t>整合行业内优质资源，实现用户增长和优质变现，以进一步提升公司价值，提升公司长期竞争优势，更好地回报上市公司全</w:t>
      </w:r>
      <w:r>
        <w:rPr>
          <w:spacing w:val="-66"/>
        </w:rPr>
        <w:t> </w:t>
      </w:r>
      <w:r>
        <w:rPr>
          <w:spacing w:val="-66"/>
        </w:rPr>
      </w:r>
      <w:r>
        <w:rPr/>
        <w:t>体股东。</w:t>
      </w:r>
    </w:p>
    <w:p>
      <w:pPr>
        <w:pStyle w:val="BodyText"/>
        <w:spacing w:line="319" w:lineRule="auto" w:before="19"/>
        <w:ind w:left="594" w:right="0" w:hanging="210"/>
        <w:jc w:val="left"/>
      </w:pPr>
      <w:r>
        <w:rPr/>
        <w:t>（二）未来战略展望 </w:t>
      </w:r>
      <w:r>
        <w:rPr>
          <w:rFonts w:ascii="宋体" w:hAnsi="宋体" w:cs="宋体" w:eastAsia="宋体" w:hint="default"/>
          <w:spacing w:val="-3"/>
        </w:rPr>
        <w:t>2018</w:t>
      </w:r>
      <w:r>
        <w:rPr>
          <w:spacing w:val="-3"/>
        </w:rPr>
        <w:t>年，企业发展的外部环境错综复杂，公司秉承“产品极致创新、平台绝对领先、市场全球构建”的整体经营策略，</w:t>
      </w:r>
    </w:p>
    <w:p>
      <w:pPr>
        <w:pStyle w:val="BodyText"/>
        <w:spacing w:line="316" w:lineRule="auto" w:before="17"/>
        <w:ind w:right="1131"/>
        <w:jc w:val="both"/>
      </w:pPr>
      <w:r>
        <w:rPr>
          <w:spacing w:val="-2"/>
        </w:rPr>
        <w:t>通过对综合产业架构的进一步整合拓展，打造了多层次、多元化的业务体系。作为行业内多元化移动互联网平台级企业，未</w:t>
      </w:r>
      <w:r>
        <w:rPr>
          <w:spacing w:val="-66"/>
        </w:rPr>
        <w:t> </w:t>
      </w:r>
      <w:r>
        <w:rPr>
          <w:spacing w:val="-66"/>
        </w:rPr>
      </w:r>
      <w:r>
        <w:rPr>
          <w:spacing w:val="-2"/>
        </w:rPr>
        <w:t>来将基于自身条件，深度聚焦，继续整合产业上下游资源，进一步加大市场开拓力度，全面优化业务结构，提升公司长期竞</w:t>
      </w:r>
      <w:r>
        <w:rPr>
          <w:spacing w:val="-66"/>
        </w:rPr>
        <w:t> </w:t>
      </w:r>
      <w:r>
        <w:rPr>
          <w:spacing w:val="-66"/>
        </w:rPr>
      </w:r>
      <w:r>
        <w:rPr/>
        <w:t>争优势。</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left="594" w:right="6222"/>
        <w:jc w:val="left"/>
      </w:pPr>
      <w:r>
        <w:rPr/>
        <w:t>具体发展思路如下： </w:t>
      </w:r>
      <w:r>
        <w:rPr>
          <w:rFonts w:ascii="宋体" w:hAnsi="宋体" w:cs="宋体" w:eastAsia="宋体" w:hint="default"/>
        </w:rPr>
        <w:t>1</w:t>
      </w:r>
      <w:r>
        <w:rPr/>
        <w:t>、推进</w:t>
      </w:r>
      <w:r>
        <w:rPr>
          <w:rFonts w:ascii="宋体" w:hAnsi="宋体" w:cs="宋体" w:eastAsia="宋体" w:hint="default"/>
        </w:rPr>
        <w:t>Newegg</w:t>
      </w:r>
      <w:r>
        <w:rPr/>
        <w:t>分拆上市工作，为电商产业升级赋能</w:t>
      </w:r>
    </w:p>
    <w:p>
      <w:pPr>
        <w:pStyle w:val="BodyText"/>
        <w:spacing w:line="319" w:lineRule="auto" w:before="19"/>
        <w:ind w:right="1038" w:firstLine="480"/>
        <w:jc w:val="left"/>
      </w:pPr>
      <w:r>
        <w:rPr/>
        <w:t>目前，电商板块</w:t>
      </w:r>
      <w:r>
        <w:rPr>
          <w:rFonts w:ascii="宋体" w:hAnsi="宋体" w:cs="宋体" w:eastAsia="宋体" w:hint="default"/>
        </w:rPr>
        <w:t>Newegg</w:t>
      </w:r>
      <w:r>
        <w:rPr/>
        <w:t>独立</w:t>
      </w:r>
      <w:r>
        <w:rPr>
          <w:rFonts w:ascii="宋体" w:hAnsi="宋体" w:cs="宋体" w:eastAsia="宋体" w:hint="default"/>
        </w:rPr>
        <w:t>IPO</w:t>
      </w:r>
      <w:r>
        <w:rPr/>
        <w:t>工作正在积极推进中，在实现境外独立募资后，将进一步拓宽企业融资渠道，该部分 </w:t>
      </w:r>
      <w:r>
        <w:rPr>
          <w:spacing w:val="-2"/>
        </w:rPr>
        <w:t>募集资金将提升</w:t>
      </w:r>
      <w:r>
        <w:rPr>
          <w:rFonts w:ascii="宋体" w:hAnsi="宋体" w:cs="宋体" w:eastAsia="宋体" w:hint="default"/>
          <w:spacing w:val="-2"/>
        </w:rPr>
        <w:t>Newegg</w:t>
      </w:r>
      <w:r>
        <w:rPr>
          <w:spacing w:val="-2"/>
        </w:rPr>
        <w:t>现有业务能力，支持未来业务的发展和扩张，同时补充营运资金，主要包括扩展业务品类和区域，支</w:t>
      </w:r>
      <w:r>
        <w:rPr>
          <w:spacing w:val="-60"/>
        </w:rPr>
        <w:t> </w:t>
      </w:r>
      <w:r>
        <w:rPr>
          <w:spacing w:val="-60"/>
        </w:rPr>
      </w:r>
      <w:r>
        <w:rPr>
          <w:spacing w:val="-3"/>
        </w:rPr>
        <w:t>付系统等运营功能的研发，以打造</w:t>
      </w:r>
      <w:r>
        <w:rPr>
          <w:rFonts w:ascii="宋体" w:hAnsi="宋体" w:cs="宋体" w:eastAsia="宋体" w:hint="default"/>
          <w:spacing w:val="-3"/>
        </w:rPr>
        <w:t>Newegg</w:t>
      </w:r>
      <w:r>
        <w:rPr>
          <w:spacing w:val="-3"/>
        </w:rPr>
        <w:t>自身技术壁垒，形成以快捷支付、</w:t>
      </w:r>
      <w:r>
        <w:rPr>
          <w:rFonts w:ascii="宋体" w:hAnsi="宋体" w:cs="宋体" w:eastAsia="宋体" w:hint="default"/>
          <w:spacing w:val="-3"/>
        </w:rPr>
        <w:t>48</w:t>
      </w:r>
      <w:r>
        <w:rPr>
          <w:spacing w:val="-3"/>
        </w:rPr>
        <w:t>小时速运为特色的</w:t>
      </w:r>
      <w:r>
        <w:rPr>
          <w:rFonts w:ascii="宋体" w:hAnsi="宋体" w:cs="宋体" w:eastAsia="宋体" w:hint="default"/>
          <w:spacing w:val="-3"/>
        </w:rPr>
        <w:t>Newegg</w:t>
      </w:r>
      <w:r>
        <w:rPr>
          <w:spacing w:val="-3"/>
        </w:rPr>
        <w:t>全球差异化竞争策略，</w:t>
      </w:r>
      <w:r>
        <w:rPr>
          <w:spacing w:val="-78"/>
        </w:rPr>
        <w:t> </w:t>
      </w:r>
      <w:r>
        <w:rPr/>
        <w:t>为产业升级赋能。</w:t>
      </w:r>
    </w:p>
    <w:p>
      <w:pPr>
        <w:pStyle w:val="BodyText"/>
        <w:spacing w:line="316" w:lineRule="auto" w:before="17"/>
        <w:ind w:left="594" w:right="1092"/>
        <w:jc w:val="left"/>
      </w:pPr>
      <w:r>
        <w:rPr>
          <w:rFonts w:ascii="宋体" w:hAnsi="宋体" w:cs="宋体" w:eastAsia="宋体" w:hint="default"/>
        </w:rPr>
        <w:t>2</w:t>
      </w:r>
      <w:r>
        <w:rPr/>
        <w:t>、加速产业整合，充分发挥深度协调效应 报告期内，公司已完成迪岸双赢</w:t>
      </w:r>
      <w:r>
        <w:rPr>
          <w:rFonts w:ascii="宋体" w:hAnsi="宋体" w:cs="宋体" w:eastAsia="宋体" w:hint="default"/>
        </w:rPr>
        <w:t>10.2%</w:t>
      </w:r>
      <w:r>
        <w:rPr/>
        <w:t>的收购工作，目前持有迪岸双赢</w:t>
      </w:r>
      <w:r>
        <w:rPr>
          <w:rFonts w:ascii="宋体" w:hAnsi="宋体" w:cs="宋体" w:eastAsia="宋体" w:hint="default"/>
        </w:rPr>
        <w:t>59.2%</w:t>
      </w:r>
      <w:r>
        <w:rPr/>
        <w:t>的股权，后续将继续推进全资收购工作，</w:t>
      </w:r>
    </w:p>
    <w:p>
      <w:pPr>
        <w:pStyle w:val="BodyText"/>
        <w:spacing w:line="316" w:lineRule="auto" w:before="19"/>
        <w:ind w:right="0"/>
        <w:jc w:val="left"/>
      </w:pPr>
      <w:r>
        <w:rPr>
          <w:spacing w:val="-2"/>
        </w:rPr>
        <w:t>未来迪岸双赢在获得充足的资金支持后将进一步深耕机场广告市场，继续拓展业务覆盖范围，布局包括沈阳机场在内的东北</w:t>
      </w:r>
      <w:r>
        <w:rPr>
          <w:spacing w:val="-64"/>
        </w:rPr>
        <w:t> </w:t>
      </w:r>
      <w:r>
        <w:rPr>
          <w:spacing w:val="-64"/>
        </w:rPr>
      </w:r>
      <w:r>
        <w:rPr>
          <w:spacing w:val="-4"/>
        </w:rPr>
        <w:t>地区机场广告资源，以及对前期自有和代理的机场媒体网络继续整合升级，继续保持未来</w:t>
      </w:r>
      <w:r>
        <w:rPr>
          <w:rFonts w:ascii="宋体" w:hAnsi="宋体" w:cs="宋体" w:eastAsia="宋体" w:hint="default"/>
          <w:spacing w:val="-4"/>
        </w:rPr>
        <w:t>3</w:t>
      </w:r>
      <w:r>
        <w:rPr>
          <w:spacing w:val="-4"/>
        </w:rPr>
        <w:t>到</w:t>
      </w:r>
      <w:r>
        <w:rPr>
          <w:rFonts w:ascii="宋体" w:hAnsi="宋体" w:cs="宋体" w:eastAsia="宋体" w:hint="default"/>
          <w:spacing w:val="-4"/>
        </w:rPr>
        <w:t>5</w:t>
      </w:r>
      <w:r>
        <w:rPr>
          <w:spacing w:val="-4"/>
        </w:rPr>
        <w:t>年的机场广告资源的覆盖优势，</w:t>
      </w:r>
      <w:r>
        <w:rPr>
          <w:spacing w:val="-40"/>
        </w:rPr>
        <w:t> </w:t>
      </w:r>
      <w:r>
        <w:rPr/>
        <w:t>通过加强新媒体、新技术、新营销方面的探索，打造迪岸双赢全媒体产业布局</w:t>
      </w:r>
    </w:p>
    <w:p>
      <w:pPr>
        <w:pStyle w:val="BodyText"/>
        <w:spacing w:line="240" w:lineRule="auto" w:before="19"/>
        <w:ind w:left="594" w:right="0"/>
        <w:jc w:val="left"/>
      </w:pPr>
      <w:r>
        <w:rPr>
          <w:rFonts w:ascii="宋体" w:hAnsi="宋体" w:cs="宋体" w:eastAsia="宋体" w:hint="default"/>
        </w:rPr>
        <w:t>3</w:t>
      </w:r>
      <w:r>
        <w:rPr/>
        <w:t>、加强内部控制，不断优化经营管理水平</w:t>
      </w:r>
    </w:p>
    <w:p>
      <w:pPr>
        <w:pStyle w:val="BodyText"/>
        <w:spacing w:line="316" w:lineRule="auto" w:before="76"/>
        <w:ind w:right="1131" w:firstLine="480"/>
        <w:jc w:val="both"/>
      </w:pPr>
      <w:r>
        <w:rPr>
          <w:rFonts w:ascii="宋体" w:hAnsi="宋体" w:cs="宋体" w:eastAsia="宋体" w:hint="default"/>
          <w:spacing w:val="-1"/>
        </w:rPr>
        <w:t>2019</w:t>
      </w:r>
      <w:r>
        <w:rPr>
          <w:spacing w:val="-1"/>
        </w:rPr>
        <w:t>年，公司将进一步深化公司治理，不断完善公司内部管理制度和内控体系建设，不断优化公司规范运作水平，维</w:t>
      </w:r>
      <w:r>
        <w:rPr/>
        <w:t> </w:t>
      </w:r>
      <w:r>
        <w:rPr>
          <w:spacing w:val="-2"/>
        </w:rPr>
        <w:t>护公司和广大股东的合法权益，建立提高公司治理水平的长效机制，促进公司快速健康发展。同时，公司将认真履行信息披</w:t>
      </w:r>
      <w:r>
        <w:rPr>
          <w:spacing w:val="-66"/>
        </w:rPr>
        <w:t> </w:t>
      </w:r>
      <w:r>
        <w:rPr>
          <w:spacing w:val="-66"/>
        </w:rPr>
      </w:r>
      <w:r>
        <w:rPr>
          <w:spacing w:val="-2"/>
        </w:rPr>
        <w:t>露义务，确保信息披露的及时、真实、准确和完整；认真做好投资者关系管理工作，通过多种渠道加强与投资者的联系和沟</w:t>
      </w:r>
      <w:r>
        <w:rPr>
          <w:spacing w:val="-66"/>
        </w:rPr>
        <w:t> </w:t>
      </w:r>
      <w:r>
        <w:rPr>
          <w:spacing w:val="-66"/>
        </w:rPr>
      </w:r>
      <w:r>
        <w:rPr/>
        <w:t>通，以便于投资者快捷、全面获取公司信息，树立公司良好的资本市场形象。</w:t>
      </w:r>
    </w:p>
    <w:p>
      <w:pPr>
        <w:pStyle w:val="BodyText"/>
        <w:spacing w:line="316" w:lineRule="auto" w:before="19"/>
        <w:ind w:left="594" w:right="0"/>
        <w:jc w:val="left"/>
      </w:pPr>
      <w:r>
        <w:rPr>
          <w:rFonts w:ascii="宋体" w:hAnsi="宋体" w:cs="宋体" w:eastAsia="宋体" w:hint="default"/>
        </w:rPr>
        <w:t>4</w:t>
      </w:r>
      <w:r>
        <w:rPr/>
        <w:t>、继续关注产业投资机会，创造新的利润增长点 </w:t>
      </w:r>
      <w:r>
        <w:rPr>
          <w:spacing w:val="-3"/>
        </w:rPr>
        <w:t>近年来，公司依托数字天域（香港）科技有限公司为海外平台，投资了一批海外优秀项目，并实现了较大的投资收益，</w:t>
      </w:r>
    </w:p>
    <w:p>
      <w:pPr>
        <w:pStyle w:val="BodyText"/>
        <w:spacing w:line="316" w:lineRule="auto" w:before="19"/>
        <w:ind w:right="0"/>
        <w:jc w:val="left"/>
      </w:pPr>
      <w:r>
        <w:rPr>
          <w:spacing w:val="-2"/>
        </w:rPr>
        <w:t>也储备了一定的资金实力。未来，公司持续关注海外科技投资机遇，子公司数字天域（香港）科技有限公司的资金将继续用</w:t>
      </w:r>
      <w:r>
        <w:rPr>
          <w:spacing w:val="-65"/>
        </w:rPr>
        <w:t> </w:t>
      </w:r>
      <w:r>
        <w:rPr>
          <w:spacing w:val="-65"/>
        </w:rPr>
      </w:r>
      <w:r>
        <w:rPr/>
        <w:t>于海外平台的投资和运营，暂不计划向国内进行分红。</w:t>
      </w:r>
    </w:p>
    <w:p>
      <w:pPr>
        <w:pStyle w:val="BodyText"/>
        <w:spacing w:line="316" w:lineRule="auto" w:before="19"/>
        <w:ind w:left="594" w:right="8472"/>
        <w:jc w:val="left"/>
      </w:pPr>
      <w:r>
        <w:rPr/>
        <w:t>（三）可能面对的风险 </w:t>
      </w:r>
      <w:r>
        <w:rPr>
          <w:rFonts w:ascii="宋体" w:hAnsi="宋体" w:cs="宋体" w:eastAsia="宋体" w:hint="default"/>
        </w:rPr>
        <w:t>1</w:t>
      </w:r>
      <w:r>
        <w:rPr/>
        <w:t>、产业布局风险</w:t>
      </w:r>
    </w:p>
    <w:p>
      <w:pPr>
        <w:pStyle w:val="BodyText"/>
        <w:spacing w:line="316" w:lineRule="auto" w:before="19"/>
        <w:ind w:right="1130" w:firstLine="480"/>
        <w:jc w:val="both"/>
      </w:pPr>
      <w:r>
        <w:rPr/>
        <w:t>公司的多领域业务快速拓展或导致经营与财务风险显著加大。公司目前布局电商、智能硬件、</w:t>
      </w:r>
      <w:r>
        <w:rPr>
          <w:spacing w:val="59"/>
        </w:rPr>
        <w:t> </w:t>
      </w:r>
      <w:r>
        <w:rPr/>
        <w:t>互联网金融、文化传</w:t>
      </w:r>
      <w:r>
        <w:rPr/>
        <w:t> </w:t>
      </w:r>
      <w:r>
        <w:rPr>
          <w:spacing w:val="-2"/>
        </w:rPr>
        <w:t>媒等新兴行业，上述行业发展时间短，后续发展存在的不确定性因素较多。多领域的业务扩展，资金投入较多，且部分领域</w:t>
      </w:r>
      <w:r>
        <w:rPr>
          <w:spacing w:val="-66"/>
        </w:rPr>
        <w:t> </w:t>
      </w:r>
      <w:r>
        <w:rPr>
          <w:spacing w:val="-66"/>
        </w:rPr>
      </w:r>
      <w:r>
        <w:rPr/>
        <w:t>尚处在投入期，产出相对有限。</w:t>
      </w:r>
    </w:p>
    <w:p>
      <w:pPr>
        <w:pStyle w:val="BodyText"/>
        <w:spacing w:line="316" w:lineRule="auto" w:before="19"/>
        <w:ind w:right="1049" w:firstLine="480"/>
        <w:jc w:val="both"/>
      </w:pPr>
      <w:r>
        <w:rPr/>
        <w:t>应对措施：公司将综合分析外部宏观、行业发展动态及公司内部的实际经营情况，对收购项目作出科学合理的分析与 策划，同时，采用委派董事、财务人员等方面强化对项目开发过程的风险管控和动态管理，不断提升公司的风险管控能力。</w:t>
      </w:r>
    </w:p>
    <w:p>
      <w:pPr>
        <w:pStyle w:val="BodyText"/>
        <w:spacing w:line="316" w:lineRule="auto" w:before="19"/>
        <w:ind w:left="594" w:right="0"/>
        <w:jc w:val="left"/>
      </w:pPr>
      <w:r>
        <w:rPr>
          <w:rFonts w:ascii="宋体" w:hAnsi="宋体" w:cs="宋体" w:eastAsia="宋体" w:hint="default"/>
        </w:rPr>
        <w:t>2</w:t>
      </w:r>
      <w:r>
        <w:rPr/>
        <w:t>、市场竞争风险 </w:t>
      </w:r>
      <w:r>
        <w:rPr>
          <w:spacing w:val="-1"/>
        </w:rPr>
        <w:t>公司自战略转型以来，专注于电商平台的研发和销售工作，在北美地区拥有良好的品牌形象和客户资源储备，若新进</w:t>
      </w:r>
    </w:p>
    <w:p>
      <w:pPr>
        <w:pStyle w:val="BodyText"/>
        <w:spacing w:line="316" w:lineRule="auto" w:before="19"/>
        <w:ind w:right="1122"/>
        <w:jc w:val="left"/>
      </w:pPr>
      <w:r>
        <w:rPr/>
        <w:t>行业竞争对手通过新增</w:t>
      </w:r>
      <w:r>
        <w:rPr>
          <w:rFonts w:ascii="宋体" w:hAnsi="宋体" w:cs="宋体" w:eastAsia="宋体" w:hint="default"/>
        </w:rPr>
        <w:t>SKU</w:t>
      </w:r>
      <w:r>
        <w:rPr/>
        <w:t>数量、扩大销售规模、降价促销等方式来抢占市场份额，公司可能面临市场竞争加剧从而导致平</w:t>
      </w:r>
      <w:r>
        <w:rPr>
          <w:spacing w:val="-83"/>
        </w:rPr>
        <w:t> </w:t>
      </w:r>
      <w:r>
        <w:rPr>
          <w:spacing w:val="-83"/>
        </w:rPr>
      </w:r>
      <w:r>
        <w:rPr/>
        <w:t>台销售量下跌、有效客户丢失等风险，对公司业绩造成不利影响。</w:t>
      </w:r>
    </w:p>
    <w:p>
      <w:pPr>
        <w:pStyle w:val="BodyText"/>
        <w:spacing w:line="316" w:lineRule="auto" w:before="19"/>
        <w:ind w:right="1131" w:firstLine="480"/>
        <w:jc w:val="both"/>
      </w:pPr>
      <w:r>
        <w:rPr>
          <w:spacing w:val="-1"/>
        </w:rPr>
        <w:t>应对措施：</w:t>
      </w:r>
      <w:r>
        <w:rPr>
          <w:rFonts w:ascii="宋体" w:hAnsi="宋体" w:cs="宋体" w:eastAsia="宋体" w:hint="default"/>
          <w:spacing w:val="-1"/>
        </w:rPr>
        <w:t>Newegg</w:t>
      </w:r>
      <w:r>
        <w:rPr>
          <w:spacing w:val="-1"/>
        </w:rPr>
        <w:t>作为北美地区老牌电商平台，自身拥有足够的知名度和运营经验，将利用先发优势以及平台全供应</w:t>
      </w:r>
      <w:r>
        <w:rPr/>
        <w:t> </w:t>
      </w:r>
      <w:r>
        <w:rPr>
          <w:spacing w:val="-2"/>
        </w:rPr>
        <w:t>链管理的优势，积极拓展欧美发达国家的第三方电商平台渠道，分享第三方电商平台渠道的发展红利。已经为公司在跨境电</w:t>
      </w:r>
      <w:r>
        <w:rPr>
          <w:spacing w:val="-66"/>
        </w:rPr>
        <w:t> </w:t>
      </w:r>
      <w:r>
        <w:rPr>
          <w:spacing w:val="-66"/>
        </w:rPr>
      </w:r>
      <w:r>
        <w:rPr/>
        <w:t>商领域的市场竞争中建立了较高的竞争壁垒，从而保证了公司在激烈的市场竞争环境下，仍能持续保持领先优势。</w:t>
      </w:r>
    </w:p>
    <w:p>
      <w:pPr>
        <w:pStyle w:val="BodyText"/>
        <w:spacing w:line="316" w:lineRule="auto" w:before="19"/>
        <w:ind w:left="594" w:right="0"/>
        <w:jc w:val="left"/>
      </w:pPr>
      <w:r>
        <w:rPr>
          <w:rFonts w:ascii="宋体" w:hAnsi="宋体" w:cs="宋体" w:eastAsia="宋体" w:hint="default"/>
        </w:rPr>
        <w:t>3</w:t>
      </w:r>
      <w:r>
        <w:rPr/>
        <w:t>、人才储备压力和技术更替风险 </w:t>
      </w:r>
      <w:r>
        <w:rPr>
          <w:spacing w:val="-1"/>
        </w:rPr>
        <w:t>公司属于技术密集型企业，技术人才及管理人才的储备情况对其后续业务发展影响较大。另外，未来信息技术的更替</w:t>
      </w:r>
    </w:p>
    <w:p>
      <w:pPr>
        <w:pStyle w:val="BodyText"/>
        <w:spacing w:line="316" w:lineRule="auto" w:before="19"/>
        <w:ind w:left="594" w:right="0" w:hanging="480"/>
        <w:jc w:val="left"/>
      </w:pPr>
      <w:r>
        <w:rPr/>
        <w:t>也可能对公司经营稳定性造成负面影响。 </w:t>
      </w:r>
      <w:r>
        <w:rPr>
          <w:spacing w:val="-1"/>
        </w:rPr>
        <w:t>应对措施：公司将加大高端人才引进力度及现有人才队伍培养体系建设，以多种方式优化融资渠道，保证技术研发体</w:t>
      </w:r>
    </w:p>
    <w:p>
      <w:pPr>
        <w:pStyle w:val="BodyText"/>
        <w:spacing w:line="316" w:lineRule="auto" w:before="19"/>
        <w:ind w:left="594" w:right="4812" w:hanging="480"/>
        <w:jc w:val="left"/>
      </w:pPr>
      <w:r>
        <w:rPr/>
        <w:t>系建设投入，有效提升公司综合运营能力，从而提升公司可持续发展能力。 </w:t>
      </w:r>
      <w:r>
        <w:rPr>
          <w:rFonts w:ascii="宋体" w:hAnsi="宋体" w:cs="宋体" w:eastAsia="宋体" w:hint="default"/>
        </w:rPr>
        <w:t>4</w:t>
      </w:r>
      <w:r>
        <w:rPr/>
        <w:t>、公司整合和商誉减值风险</w:t>
      </w:r>
    </w:p>
    <w:p>
      <w:pPr>
        <w:pStyle w:val="BodyText"/>
        <w:spacing w:line="316" w:lineRule="auto" w:before="19"/>
        <w:ind w:right="1131" w:firstLine="480"/>
        <w:jc w:val="both"/>
      </w:pPr>
      <w:r>
        <w:rPr>
          <w:spacing w:val="-1"/>
        </w:rPr>
        <w:t>近几年，公司在产业链上下游进行了一些收购和整合，形成了一定规模的商誉。收购后需要进行必要的资产、人员整</w:t>
      </w:r>
      <w:r>
        <w:rPr/>
        <w:t> </w:t>
      </w:r>
      <w:r>
        <w:rPr>
          <w:spacing w:val="-2"/>
        </w:rPr>
        <w:t>合，且公司与被收购企业之间存在企业文化、管理制度上的差异，特别是针对一些境外并购项目，还存在国家政策、法律差</w:t>
      </w:r>
      <w:r>
        <w:rPr>
          <w:spacing w:val="-66"/>
        </w:rPr>
        <w:t> </w:t>
      </w:r>
      <w:r>
        <w:rPr>
          <w:spacing w:val="-66"/>
        </w:rPr>
      </w:r>
      <w:r>
        <w:rPr>
          <w:spacing w:val="-2"/>
        </w:rPr>
        <w:t>异、文化差异、国外管理经验缺失等问题。若因宏观政治经济环境的恶化或被收购公司的经营出现风险，相关收购形成的商</w:t>
      </w:r>
      <w:r>
        <w:rPr>
          <w:spacing w:val="-66"/>
        </w:rPr>
        <w:t> </w:t>
      </w:r>
      <w:r>
        <w:rPr>
          <w:spacing w:val="-66"/>
        </w:rPr>
      </w:r>
      <w:r>
        <w:rPr/>
        <w:t>誉将对公司的年度经营业绩产生不利影响。</w:t>
      </w:r>
    </w:p>
    <w:p>
      <w:pPr>
        <w:spacing w:after="0" w:line="316"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2" w:firstLine="480"/>
        <w:jc w:val="both"/>
      </w:pPr>
      <w:r>
        <w:rPr>
          <w:spacing w:val="-1"/>
        </w:rPr>
        <w:t>应对措施：公司将积极推进各方在业务、管理及文化等各个方面有效整合，进一步完善收购标的治理结构、加强内控</w:t>
      </w:r>
      <w:r>
        <w:rPr/>
        <w:t> </w:t>
      </w:r>
      <w:r>
        <w:rPr>
          <w:spacing w:val="-2"/>
        </w:rPr>
        <w:t>管理及信息化建设、明确规定其经营决策权限，完善员工激励机制，互派技术、管理人员加强双方的企业文化融合，并逐步</w:t>
      </w:r>
      <w:r>
        <w:rPr>
          <w:spacing w:val="-66"/>
        </w:rPr>
        <w:t> </w:t>
      </w:r>
      <w:r>
        <w:rPr>
          <w:spacing w:val="-66"/>
        </w:rPr>
      </w:r>
      <w:r>
        <w:rPr>
          <w:spacing w:val="-2"/>
        </w:rPr>
        <w:t>将母公司优秀的管理经验融合到收购标的经营管理中，不断发挥双方在市场开拓、技术研发等方面的协同作用，努力实现预</w:t>
      </w:r>
      <w:r>
        <w:rPr>
          <w:spacing w:val="-66"/>
        </w:rPr>
        <w:t> </w:t>
      </w:r>
      <w:r>
        <w:rPr>
          <w:spacing w:val="-66"/>
        </w:rPr>
      </w:r>
      <w:r>
        <w:rPr/>
        <w:t>期收益，最大限度地降低可能的商誉减值风险。</w:t>
      </w:r>
    </w:p>
    <w:p>
      <w:pPr>
        <w:pStyle w:val="BodyText"/>
        <w:spacing w:line="316" w:lineRule="auto" w:before="19"/>
        <w:ind w:left="594" w:right="0"/>
        <w:jc w:val="left"/>
      </w:pPr>
      <w:r>
        <w:rPr>
          <w:rFonts w:ascii="宋体" w:hAnsi="宋体" w:cs="宋体" w:eastAsia="宋体" w:hint="default"/>
        </w:rPr>
        <w:t>5</w:t>
      </w:r>
      <w:r>
        <w:rPr/>
        <w:t>、境外分拆上市项目的风险 </w:t>
      </w:r>
      <w:r>
        <w:rPr>
          <w:spacing w:val="-1"/>
        </w:rPr>
        <w:t>公司目前正在推进</w:t>
      </w:r>
      <w:r>
        <w:rPr>
          <w:rFonts w:ascii="宋体" w:hAnsi="宋体" w:cs="宋体" w:eastAsia="宋体" w:hint="default"/>
          <w:spacing w:val="-1"/>
        </w:rPr>
        <w:t>Newegg</w:t>
      </w:r>
      <w:r>
        <w:rPr>
          <w:spacing w:val="-1"/>
        </w:rPr>
        <w:t>境外分拆上市项目，公司及有关各方正在积极推进分拆上市事项涉及的各项工作，因本次境</w:t>
      </w:r>
    </w:p>
    <w:p>
      <w:pPr>
        <w:pStyle w:val="BodyText"/>
        <w:spacing w:line="316" w:lineRule="auto" w:before="19"/>
        <w:ind w:right="1131"/>
        <w:jc w:val="both"/>
      </w:pPr>
      <w:r>
        <w:rPr/>
        <w:t>外</w:t>
      </w:r>
      <w:r>
        <w:rPr>
          <w:rFonts w:ascii="宋体" w:hAnsi="宋体" w:cs="宋体" w:eastAsia="宋体" w:hint="default"/>
        </w:rPr>
        <w:t>IPO</w:t>
      </w:r>
      <w:r>
        <w:rPr/>
        <w:t>事项涉及的尽职调查、审批等工作尚未最终完成，具体方案仍需进一步商讨、论证和完善。该事项已经公司董事会、</w:t>
      </w:r>
      <w:r>
        <w:rPr>
          <w:spacing w:val="-83"/>
        </w:rPr>
        <w:t> </w:t>
      </w:r>
      <w:r>
        <w:rPr>
          <w:spacing w:val="-83"/>
        </w:rPr>
      </w:r>
      <w:r>
        <w:rPr>
          <w:spacing w:val="-2"/>
        </w:rPr>
        <w:t>股东大会审议通过，尚需中国证监会等监管部门审核。鉴于本次筹划的境外分拆上市事项尚存在一定不确定性，敬请广大投</w:t>
      </w:r>
      <w:r>
        <w:rPr>
          <w:spacing w:val="-66"/>
        </w:rPr>
        <w:t> </w:t>
      </w:r>
      <w:r>
        <w:rPr>
          <w:spacing w:val="-66"/>
        </w:rPr>
      </w:r>
      <w:r>
        <w:rPr/>
        <w:t>资者注意风险。</w:t>
      </w:r>
    </w:p>
    <w:p>
      <w:pPr>
        <w:pStyle w:val="BodyText"/>
        <w:spacing w:line="316" w:lineRule="auto" w:before="19"/>
        <w:ind w:right="1110" w:firstLine="480"/>
        <w:jc w:val="both"/>
      </w:pPr>
      <w:r>
        <w:rPr/>
        <w:t>应对措施：公司将积极跟踪境外分拆上市项目进展并履行信息披露义务，确保信息披露的及时、真实、准确和完整， 如有最新进展将依照相关法律法规进行披露。</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十、接待调研、沟通、采访等活动" w:id="61"/>
      <w:bookmarkEnd w:id="61"/>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both"/>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612"/>
        <w:jc w:val="left"/>
      </w:pPr>
      <w:r>
        <w:rPr/>
        <w:t>□ 适用 √ 不适用 公司报告期内未发生接待调研、沟通、采访等活动。</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040"/>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1032"/>
        <w:jc w:val="left"/>
      </w:pPr>
      <w:r>
        <w:rPr/>
        <w:t>√ 适用 □ 不适用 报告期内，公司实行持续、稳定的利润分配政策，现金分红政策的制定及执行符合公司章程的规定及股东大会决议的要求， </w:t>
      </w:r>
      <w:r>
        <w:rPr>
          <w:spacing w:val="-2"/>
        </w:rPr>
        <w:t>分红比例明确、清晰，相关的决策程序和机制完备，独立董事尽职尽责并充分发挥了作用，公司的利润分配预案均提交股东</w:t>
      </w:r>
    </w:p>
    <w:p>
      <w:pPr>
        <w:pStyle w:val="BodyText"/>
        <w:spacing w:line="300" w:lineRule="auto" w:before="2"/>
        <w:ind w:right="1041"/>
        <w:jc w:val="left"/>
      </w:pPr>
      <w:r>
        <w:rPr/>
        <w:t>大会进行审议，中小股东拥有充分表达意见和诉求的机会，其合法权益得到了充分保护；公司于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日公布了《未 </w:t>
      </w:r>
      <w:r>
        <w:rPr>
          <w:spacing w:val="-1"/>
        </w:rPr>
        <w:t>来三年股东回报规划（</w:t>
      </w:r>
      <w:r>
        <w:rPr>
          <w:rFonts w:ascii="Times New Roman" w:hAnsi="Times New Roman" w:cs="Times New Roman" w:eastAsia="Times New Roman" w:hint="default"/>
          <w:spacing w:val="-1"/>
        </w:rPr>
        <w:t>2018-2020</w:t>
      </w:r>
      <w:r>
        <w:rPr>
          <w:spacing w:val="-1"/>
        </w:rPr>
        <w:t>年度）》，进一步完善公司分红机制，切实保护公司中小股东的权益，建立了稳定、持续、</w:t>
      </w:r>
      <w:r>
        <w:rPr>
          <w:spacing w:val="-88"/>
        </w:rPr>
        <w:t> </w:t>
      </w:r>
      <w:r>
        <w:rPr>
          <w:spacing w:val="-88"/>
        </w:rPr>
      </w:r>
      <w:r>
        <w:rPr/>
        <w:t>科学的投资者回报机制。</w:t>
      </w: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38" w:lineRule="auto" w:before="72"/>
        <w:ind w:right="265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 </w:t>
      </w:r>
      <w:r>
        <w:rPr>
          <w:rFonts w:ascii="宋体" w:hAnsi="宋体" w:cs="宋体" w:eastAsia="宋体" w:hint="default"/>
        </w:rPr>
        <w:t>1</w:t>
      </w:r>
      <w:r>
        <w:rPr/>
        <w:t>、公司</w:t>
      </w:r>
      <w:r>
        <w:rPr>
          <w:rFonts w:ascii="宋体" w:hAnsi="宋体" w:cs="宋体" w:eastAsia="宋体" w:hint="default"/>
        </w:rPr>
        <w:t>2018</w:t>
      </w:r>
      <w:r>
        <w:rPr/>
        <w:t>年度不实施利润分配，无普通股股利分配及资本公积金转增股本方案；</w:t>
      </w:r>
    </w:p>
    <w:p>
      <w:pPr>
        <w:pStyle w:val="BodyText"/>
        <w:spacing w:line="240" w:lineRule="auto" w:before="2"/>
        <w:ind w:right="0"/>
        <w:jc w:val="left"/>
      </w:pPr>
      <w:r>
        <w:rPr>
          <w:rFonts w:ascii="宋体" w:hAnsi="宋体" w:cs="宋体" w:eastAsia="宋体" w:hint="default"/>
        </w:rPr>
        <w:t>2</w:t>
      </w:r>
      <w:r>
        <w:rPr/>
        <w:t>、公司</w:t>
      </w:r>
      <w:r>
        <w:rPr>
          <w:rFonts w:ascii="Times New Roman" w:hAnsi="Times New Roman" w:cs="Times New Roman" w:eastAsia="Times New Roman" w:hint="default"/>
        </w:rPr>
        <w:t>2017</w:t>
      </w:r>
      <w:r>
        <w:rPr/>
        <w:t>年度不实施利润分配，无普通股股利分配及资本公积金转增股本方案；</w:t>
      </w:r>
    </w:p>
    <w:p>
      <w:pPr>
        <w:pStyle w:val="BodyText"/>
        <w:spacing w:line="300" w:lineRule="auto" w:before="63"/>
        <w:ind w:right="1167"/>
        <w:jc w:val="left"/>
      </w:pPr>
      <w:r>
        <w:rPr>
          <w:rFonts w:ascii="宋体" w:hAnsi="宋体" w:cs="宋体" w:eastAsia="宋体" w:hint="default"/>
        </w:rPr>
        <w:t>3</w:t>
      </w:r>
      <w:r>
        <w:rPr/>
        <w:t>、公司</w:t>
      </w:r>
      <w:r>
        <w:rPr>
          <w:rFonts w:ascii="Times New Roman" w:hAnsi="Times New Roman" w:cs="Times New Roman" w:eastAsia="Times New Roman" w:hint="default"/>
        </w:rPr>
        <w:t>2016</w:t>
      </w:r>
      <w:r>
        <w:rPr/>
        <w:t>年度股东大会审议通过了</w:t>
      </w:r>
      <w:r>
        <w:rPr>
          <w:rFonts w:ascii="Times New Roman" w:hAnsi="Times New Roman" w:cs="Times New Roman" w:eastAsia="Times New Roman" w:hint="default"/>
        </w:rPr>
        <w:t>2016</w:t>
      </w:r>
      <w:r>
        <w:rPr/>
        <w:t>年度权益分派方案，以公司现有股本</w:t>
      </w:r>
      <w:r>
        <w:rPr>
          <w:rFonts w:ascii="Times New Roman" w:hAnsi="Times New Roman" w:cs="Times New Roman" w:eastAsia="Times New Roman" w:hint="default"/>
        </w:rPr>
        <w:t>2,177,149,675</w:t>
      </w:r>
      <w:r>
        <w:rPr/>
        <w:t>股份基数，按每</w:t>
      </w:r>
      <w:r>
        <w:rPr>
          <w:rFonts w:ascii="Times New Roman" w:hAnsi="Times New Roman" w:cs="Times New Roman" w:eastAsia="Times New Roman" w:hint="default"/>
        </w:rPr>
        <w:t>10</w:t>
      </w:r>
      <w:r>
        <w:rPr/>
        <w:t>股派发现金 股利人民币</w:t>
      </w:r>
      <w:r>
        <w:rPr>
          <w:rFonts w:ascii="Times New Roman" w:hAnsi="Times New Roman" w:cs="Times New Roman" w:eastAsia="Times New Roman" w:hint="default"/>
        </w:rPr>
        <w:t>0.45</w:t>
      </w:r>
      <w:r>
        <w:rPr/>
        <w:t>元，共计</w:t>
      </w:r>
      <w:r>
        <w:rPr>
          <w:rFonts w:ascii="Times New Roman" w:hAnsi="Times New Roman" w:cs="Times New Roman" w:eastAsia="Times New Roman" w:hint="default"/>
        </w:rPr>
        <w:t>97,971,735.38</w:t>
      </w:r>
      <w:r>
        <w:rPr/>
        <w:t>元，剩余未分配利润滚存至下一年度。该方案已于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日实施完毕；</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58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41" w:right="14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2" w:right="143"/>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3"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142" w:right="140"/>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2"/>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42"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0"/>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-668,712,491</w:t>
            </w:r>
            <w:r>
              <w:rPr>
                <w:rFonts w:ascii="Times New Roman"/>
                <w:sz w:val="18"/>
              </w:rPr>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65,234,207.0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97,971,735.3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353,630,886.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二、本报告期利润分配及资本公积金转增股本预案情况" w:id="66"/>
      <w:bookmarkEnd w:id="66"/>
      <w:r>
        <w:rPr>
          <w:b w:val="0"/>
          <w:bCs w:val="0"/>
        </w:rPr>
      </w:r>
      <w:r>
        <w:rPr/>
        <w:t>二、本报告期利润分配及资本公积金转增股本预案情况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532"/>
        <w:jc w:val="left"/>
      </w:pPr>
      <w:r>
        <w:rPr/>
        <w:t>□ 适用 √ 不适用 公司计划年度不派发现金红利，不送红股，不以公积金转增股本。</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6"/>
        <w:spacing w:line="259" w:lineRule="auto"/>
        <w:ind w:left="114"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3"/>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公开发行募 集配套资金 的发行对象 为何志涛， 何志涛承 诺：于该次 重大资产重 组取得的联 络互动的股 份自相关股 份发行上市 之日起三十 六个月内不 得转让，之 后按照中国 证监会及深 圳证券交易 所的有关规 定执行。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2018-01-12</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执行完成</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5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103" w:right="223"/>
              <w:jc w:val="left"/>
              <w:rPr>
                <w:rFonts w:ascii="Times New Roman" w:hAnsi="Times New Roman" w:cs="Times New Roman" w:eastAsia="Times New Roman"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 理</w:t>
            </w:r>
            <w:r>
              <w:rPr>
                <w:rFonts w:ascii="Times New Roman" w:hAnsi="Times New Roman" w:cs="Times New Roman" w:eastAsia="Times New Roman" w:hint="default"/>
                <w:sz w:val="18"/>
                <w:szCs w:val="18"/>
              </w:rPr>
              <w:t>;</w:t>
            </w:r>
            <w:r>
              <w:rPr>
                <w:rFonts w:ascii="宋体" w:hAnsi="宋体" w:cs="宋体" w:eastAsia="宋体" w:hint="default"/>
                <w:sz w:val="18"/>
                <w:szCs w:val="18"/>
              </w:rPr>
              <w:t>郭静 </w:t>
            </w:r>
            <w:r>
              <w:rPr>
                <w:rFonts w:ascii="宋体" w:hAnsi="宋体" w:cs="宋体" w:eastAsia="宋体" w:hint="default"/>
                <w:spacing w:val="-2"/>
                <w:sz w:val="18"/>
                <w:szCs w:val="18"/>
              </w:rPr>
              <w:t>波</w:t>
            </w:r>
            <w:r>
              <w:rPr>
                <w:rFonts w:ascii="Times New Roman" w:hAnsi="Times New Roman" w:cs="Times New Roman" w:eastAsia="Times New Roman" w:hint="default"/>
                <w:spacing w:val="-2"/>
                <w:sz w:val="18"/>
                <w:szCs w:val="18"/>
              </w:rPr>
              <w:t>;E.T.XU</w:t>
            </w:r>
          </w:p>
          <w:p>
            <w:pPr>
              <w:pStyle w:val="TableParagraph"/>
              <w:spacing w:line="362" w:lineRule="auto" w:before="52"/>
              <w:ind w:left="103" w:right="421"/>
              <w:jc w:val="left"/>
              <w:rPr>
                <w:rFonts w:ascii="Times New Roman" w:hAnsi="Times New Roman" w:cs="Times New Roman" w:eastAsia="Times New Roman" w:hint="default"/>
                <w:sz w:val="18"/>
                <w:szCs w:val="18"/>
              </w:rPr>
            </w:pPr>
            <w:r>
              <w:rPr>
                <w:rFonts w:ascii="Times New Roman"/>
                <w:sz w:val="18"/>
              </w:rPr>
              <w:t>N(Hong Kong) Holding Limited</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103" w:right="11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年重</w:t>
            </w:r>
          </w:p>
          <w:p>
            <w:pPr>
              <w:pStyle w:val="TableParagraph"/>
              <w:spacing w:line="319" w:lineRule="auto" w:before="63"/>
              <w:ind w:left="103"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大资产重组 取得的联络 互动的股份 自相关股份 发行上市之 日起三十六 个月内不得 转让，之后 按照中国证 监会及深圳 证券交易所 的有关规定 执行。</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2017-12-16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执行完成</w:t>
            </w:r>
          </w:p>
        </w:tc>
      </w:tr>
      <w:tr>
        <w:trPr>
          <w:trHeight w:val="789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21"/>
              <w:ind w:left="103" w:right="240"/>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 理</w:t>
            </w:r>
            <w:r>
              <w:rPr>
                <w:rFonts w:ascii="Times New Roman" w:hAnsi="Times New Roman" w:cs="Times New Roman" w:eastAsia="Times New Roman" w:hint="default"/>
                <w:sz w:val="18"/>
                <w:szCs w:val="18"/>
              </w:rPr>
              <w:t>;</w:t>
            </w:r>
            <w:r>
              <w:rPr>
                <w:rFonts w:ascii="宋体" w:hAnsi="宋体" w:cs="宋体" w:eastAsia="宋体" w:hint="default"/>
                <w:sz w:val="18"/>
                <w:szCs w:val="18"/>
              </w:rPr>
              <w:t>郭静波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为充分保 护上市公司 及其股东利 益，何志涛 及其一致行 动人陈理、 郭静波已出 具书面《关 于避免同业 竞争的承诺 函》，承诺 本次重大资 产重组完成 后，采取有 效措施避免 何志涛及其 一致行动人 及下属企业 从事与上市 公司及其下 属企业构成 或可能构成 实质性同业 竞争的业务 或活动。</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1"/>
              <w:ind w:left="103" w:right="275"/>
              <w:jc w:val="left"/>
              <w:rPr>
                <w:rFonts w:ascii="宋体" w:hAnsi="宋体" w:cs="宋体" w:eastAsia="宋体" w:hint="default"/>
                <w:sz w:val="18"/>
                <w:szCs w:val="18"/>
              </w:rPr>
            </w:pPr>
            <w:r>
              <w:rPr>
                <w:rFonts w:ascii="宋体" w:hAnsi="宋体" w:cs="宋体" w:eastAsia="宋体" w:hint="default"/>
                <w:sz w:val="18"/>
                <w:szCs w:val="18"/>
              </w:rPr>
              <w:t>正在执行 中</w:t>
            </w: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7"/>
              <w:ind w:left="103" w:right="240"/>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 理</w:t>
            </w:r>
            <w:r>
              <w:rPr>
                <w:rFonts w:ascii="Times New Roman" w:hAnsi="Times New Roman" w:cs="Times New Roman" w:eastAsia="Times New Roman" w:hint="default"/>
                <w:sz w:val="18"/>
                <w:szCs w:val="18"/>
              </w:rPr>
              <w:t>;</w:t>
            </w:r>
            <w:r>
              <w:rPr>
                <w:rFonts w:ascii="宋体" w:hAnsi="宋体" w:cs="宋体" w:eastAsia="宋体" w:hint="default"/>
                <w:sz w:val="18"/>
                <w:szCs w:val="18"/>
              </w:rPr>
              <w:t>郭静波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为减少和 规范本次重 大资产重组 完成后的关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103" w:right="275"/>
              <w:jc w:val="left"/>
              <w:rPr>
                <w:rFonts w:ascii="宋体" w:hAnsi="宋体" w:cs="宋体" w:eastAsia="宋体" w:hint="default"/>
                <w:sz w:val="18"/>
                <w:szCs w:val="18"/>
              </w:rPr>
            </w:pPr>
            <w:r>
              <w:rPr>
                <w:rFonts w:ascii="宋体" w:hAnsi="宋体" w:cs="宋体" w:eastAsia="宋体" w:hint="default"/>
                <w:sz w:val="18"/>
                <w:szCs w:val="18"/>
              </w:rPr>
              <w:t>正在执行 中</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联交易，何 志涛及其一 致行动人陈 理、郭静波 承诺如下：</w:t>
            </w:r>
          </w:p>
          <w:p>
            <w:pPr>
              <w:pStyle w:val="TableParagraph"/>
              <w:spacing w:line="240" w:lineRule="auto" w:before="1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316" w:lineRule="auto" w:before="63"/>
              <w:ind w:left="103" w:right="113"/>
              <w:jc w:val="left"/>
              <w:rPr>
                <w:rFonts w:ascii="宋体" w:hAnsi="宋体" w:cs="宋体" w:eastAsia="宋体" w:hint="default"/>
                <w:sz w:val="18"/>
                <w:szCs w:val="18"/>
              </w:rPr>
            </w:pPr>
            <w:r>
              <w:rPr>
                <w:rFonts w:ascii="宋体" w:hAnsi="宋体" w:cs="宋体" w:eastAsia="宋体" w:hint="default"/>
                <w:sz w:val="18"/>
                <w:szCs w:val="18"/>
              </w:rPr>
              <w:t>年重大资产 置换及发行 股份购买资 产并募集配 套资金暨关 联交易完成 后，我们将 尽可能避免 我们和</w:t>
            </w:r>
            <w:r>
              <w:rPr>
                <w:rFonts w:ascii="Times New Roman" w:hAnsi="Times New Roman" w:cs="Times New Roman" w:eastAsia="Times New Roman" w:hint="default"/>
                <w:sz w:val="18"/>
                <w:szCs w:val="18"/>
              </w:rPr>
              <w:t>/</w:t>
            </w:r>
            <w:r>
              <w:rPr>
                <w:rFonts w:ascii="宋体" w:hAnsi="宋体" w:cs="宋体" w:eastAsia="宋体" w:hint="default"/>
                <w:sz w:val="18"/>
                <w:szCs w:val="18"/>
              </w:rPr>
              <w:t>或 我们控制的 其他公司和 联络互动及 其控制的其 他公司发生 关联交易。</w:t>
            </w:r>
          </w:p>
          <w:p>
            <w:pPr>
              <w:pStyle w:val="TableParagraph"/>
              <w:spacing w:line="316" w:lineRule="auto" w:before="19"/>
              <w:ind w:left="103" w:right="12"/>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）在不与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法律、法规、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规范性文 件、联络互 动公司章程 相抵触的前 提下，若我 们和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 们控制的其 他公司有与 联络互动及 其控制的其 他公司不可 避免的关联 交易，我们 承诺将严格 按照法律、 法规、规范 性文件和联 络互动公司 章程规定的 程序进行， 且在交易时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确保按公 平、公开的 市场原则进 行，不通过 与联络互动 及其控制的 其他公司之 间的关联关 系谋求特殊 的利益，不 会进行任何 有损联络互 动和联络互 动其他股东 利益的关联 交易。</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E.T.XUN(H</w:t>
            </w:r>
          </w:p>
          <w:p>
            <w:pPr>
              <w:pStyle w:val="TableParagraph"/>
              <w:spacing w:line="362" w:lineRule="auto" w:before="105"/>
              <w:ind w:left="103" w:right="235"/>
              <w:jc w:val="left"/>
              <w:rPr>
                <w:rFonts w:ascii="Times New Roman" w:hAnsi="Times New Roman" w:cs="Times New Roman" w:eastAsia="Times New Roman" w:hint="default"/>
                <w:sz w:val="18"/>
                <w:szCs w:val="18"/>
              </w:rPr>
            </w:pPr>
            <w:r>
              <w:rPr>
                <w:rFonts w:ascii="Times New Roman"/>
                <w:sz w:val="18"/>
              </w:rPr>
              <w:t>ong Kong) Holding Limited</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壹通讯香 港的控股股 东</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E.T.XUN</w:t>
            </w:r>
          </w:p>
          <w:p>
            <w:pPr>
              <w:pStyle w:val="TableParagraph"/>
              <w:spacing w:line="240" w:lineRule="auto" w:before="45"/>
              <w:ind w:left="103" w:right="0"/>
              <w:jc w:val="left"/>
              <w:rPr>
                <w:rFonts w:ascii="Times New Roman" w:hAnsi="Times New Roman" w:cs="Times New Roman" w:eastAsia="Times New Roman" w:hint="default"/>
                <w:sz w:val="18"/>
                <w:szCs w:val="18"/>
              </w:rPr>
            </w:pPr>
            <w:r>
              <w:rPr>
                <w:rFonts w:ascii="Times New Roman"/>
                <w:sz w:val="18"/>
              </w:rPr>
              <w:t>Holding</w:t>
            </w:r>
            <w:r>
              <w:rPr>
                <w:rFonts w:ascii="Times New Roman"/>
                <w:spacing w:val="-2"/>
                <w:sz w:val="18"/>
              </w:rPr>
              <w:t> </w:t>
            </w:r>
            <w:r>
              <w:rPr>
                <w:rFonts w:ascii="Times New Roman"/>
                <w:sz w:val="18"/>
              </w:rPr>
              <w:t>Inc.</w:t>
            </w:r>
          </w:p>
          <w:p>
            <w:pPr>
              <w:pStyle w:val="TableParagraph"/>
              <w:spacing w:line="314" w:lineRule="auto" w:before="65"/>
              <w:ind w:left="103" w:right="12"/>
              <w:jc w:val="left"/>
              <w:rPr>
                <w:rFonts w:ascii="宋体" w:hAnsi="宋体" w:cs="宋体" w:eastAsia="宋体" w:hint="default"/>
                <w:sz w:val="18"/>
                <w:szCs w:val="18"/>
              </w:rPr>
            </w:pP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壹通讯控 股</w:t>
            </w:r>
            <w:r>
              <w:rPr>
                <w:rFonts w:ascii="Times New Roman" w:hAnsi="Times New Roman" w:cs="Times New Roman" w:eastAsia="Times New Roman" w:hint="default"/>
                <w:sz w:val="18"/>
                <w:szCs w:val="18"/>
              </w:rPr>
              <w:t>"</w:t>
            </w:r>
            <w:r>
              <w:rPr>
                <w:rFonts w:ascii="宋体" w:hAnsi="宋体" w:cs="宋体" w:eastAsia="宋体" w:hint="default"/>
                <w:sz w:val="18"/>
                <w:szCs w:val="18"/>
              </w:rPr>
              <w:t>）承诺， 壹通讯控股 和</w:t>
            </w:r>
            <w:r>
              <w:rPr>
                <w:rFonts w:ascii="Times New Roman" w:hAnsi="Times New Roman" w:cs="Times New Roman" w:eastAsia="Times New Roman" w:hint="default"/>
                <w:sz w:val="18"/>
                <w:szCs w:val="18"/>
              </w:rPr>
              <w:t>/</w:t>
            </w:r>
            <w:r>
              <w:rPr>
                <w:rFonts w:ascii="宋体" w:hAnsi="宋体" w:cs="宋体" w:eastAsia="宋体" w:hint="default"/>
                <w:sz w:val="18"/>
                <w:szCs w:val="18"/>
              </w:rPr>
              <w:t>或壹通 讯香港未来 不会从事与 数字天域相 竞争的海外 业务或获取 相关经济利 益；如壹通 讯控股和</w:t>
            </w:r>
            <w:r>
              <w:rPr>
                <w:rFonts w:ascii="Times New Roman" w:hAnsi="Times New Roman" w:cs="Times New Roman" w:eastAsia="Times New Roman" w:hint="default"/>
                <w:sz w:val="18"/>
                <w:szCs w:val="18"/>
              </w:rPr>
              <w:t>/ </w:t>
            </w:r>
            <w:r>
              <w:rPr>
                <w:rFonts w:ascii="宋体" w:hAnsi="宋体" w:cs="宋体" w:eastAsia="宋体" w:hint="default"/>
                <w:sz w:val="18"/>
                <w:szCs w:val="18"/>
              </w:rPr>
              <w:t>或壹通讯香 港违反相关 承诺导致数 字天域和</w:t>
            </w:r>
            <w:r>
              <w:rPr>
                <w:rFonts w:ascii="Times New Roman" w:hAnsi="Times New Roman" w:cs="Times New Roman" w:eastAsia="Times New Roman" w:hint="default"/>
                <w:sz w:val="18"/>
                <w:szCs w:val="18"/>
              </w:rPr>
              <w:t>/ </w:t>
            </w:r>
            <w:r>
              <w:rPr>
                <w:rFonts w:ascii="宋体" w:hAnsi="宋体" w:cs="宋体" w:eastAsia="宋体" w:hint="default"/>
                <w:sz w:val="18"/>
                <w:szCs w:val="18"/>
              </w:rPr>
              <w:t>或数字天域 香港遭受损 失（包括因 第三方就此 提起索赔导 </w:t>
            </w:r>
            <w:r>
              <w:rPr>
                <w:rFonts w:ascii="宋体" w:hAnsi="宋体" w:cs="宋体" w:eastAsia="宋体" w:hint="default"/>
                <w:spacing w:val="-14"/>
                <w:sz w:val="18"/>
                <w:szCs w:val="18"/>
              </w:rPr>
              <w:t>致的损失），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壹通讯控股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275"/>
              <w:jc w:val="left"/>
              <w:rPr>
                <w:rFonts w:ascii="宋体" w:hAnsi="宋体" w:cs="宋体" w:eastAsia="宋体" w:hint="default"/>
                <w:sz w:val="18"/>
                <w:szCs w:val="18"/>
              </w:rPr>
            </w:pPr>
            <w:r>
              <w:rPr>
                <w:rFonts w:ascii="宋体" w:hAnsi="宋体" w:cs="宋体" w:eastAsia="宋体" w:hint="default"/>
                <w:sz w:val="18"/>
                <w:szCs w:val="18"/>
              </w:rPr>
              <w:t>正在执行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2"/>
              <w:jc w:val="both"/>
              <w:rPr>
                <w:rFonts w:ascii="Times New Roman" w:hAnsi="Times New Roman" w:cs="Times New Roman" w:eastAsia="Times New Roman" w:hint="default"/>
                <w:sz w:val="18"/>
                <w:szCs w:val="18"/>
              </w:rPr>
            </w:pPr>
            <w:r>
              <w:rPr>
                <w:rFonts w:ascii="宋体" w:hAnsi="宋体" w:cs="宋体" w:eastAsia="宋体" w:hint="default"/>
                <w:sz w:val="18"/>
                <w:szCs w:val="18"/>
              </w:rPr>
              <w:t>将及时足额 予以补偿， 以消除可能 给数字天域 重组及未来 日常经营带 </w:t>
            </w:r>
            <w:r>
              <w:rPr>
                <w:rFonts w:ascii="宋体" w:hAnsi="宋体" w:cs="宋体" w:eastAsia="宋体" w:hint="default"/>
                <w:spacing w:val="-11"/>
                <w:sz w:val="18"/>
                <w:szCs w:val="18"/>
              </w:rPr>
              <w:t>来的影响。</w:t>
            </w:r>
            <w:r>
              <w:rPr>
                <w:rFonts w:ascii="Times New Roman" w:hAnsi="Times New Roman" w:cs="Times New Roman" w:eastAsia="Times New Roman" w:hint="default"/>
                <w:spacing w:val="-11"/>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0" w:lineRule="auto"/>
              <w:ind w:left="103" w:right="240"/>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 理</w:t>
            </w:r>
            <w:r>
              <w:rPr>
                <w:rFonts w:ascii="Times New Roman" w:hAnsi="Times New Roman" w:cs="Times New Roman" w:eastAsia="Times New Roman" w:hint="default"/>
                <w:sz w:val="18"/>
                <w:szCs w:val="18"/>
              </w:rPr>
              <w:t>;</w:t>
            </w:r>
            <w:r>
              <w:rPr>
                <w:rFonts w:ascii="宋体" w:hAnsi="宋体" w:cs="宋体" w:eastAsia="宋体" w:hint="default"/>
                <w:sz w:val="18"/>
                <w:szCs w:val="18"/>
              </w:rPr>
              <w:t>郭静波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为保证上 市公司的独 立性，何志 涛及其一致 行动人陈 理、郭静波 承诺：在本 次重大资产 重组完成 后，其将保 证上市公司 在业务、资 产、财务、 人员、机构 等本公司及 董事会全体 成员保证公 告内容真 实、准确和 完整，没有 虚假记载、 误导性陈述 或重大遗 漏。</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正在执行 中</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0" w:lineRule="auto"/>
              <w:ind w:left="103" w:right="190"/>
              <w:jc w:val="both"/>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乔 文东</w:t>
            </w:r>
            <w:r>
              <w:rPr>
                <w:rFonts w:ascii="Times New Roman" w:hAnsi="Times New Roman" w:cs="Times New Roman" w:eastAsia="Times New Roman" w:hint="default"/>
                <w:sz w:val="18"/>
                <w:szCs w:val="18"/>
              </w:rPr>
              <w:t>;</w:t>
            </w:r>
            <w:r>
              <w:rPr>
                <w:rFonts w:ascii="宋体" w:hAnsi="宋体" w:cs="宋体" w:eastAsia="宋体" w:hint="default"/>
                <w:sz w:val="18"/>
                <w:szCs w:val="18"/>
              </w:rPr>
              <w:t>高雁 峰</w:t>
            </w:r>
            <w:r>
              <w:rPr>
                <w:rFonts w:ascii="Times New Roman" w:hAnsi="Times New Roman" w:cs="Times New Roman" w:eastAsia="Times New Roman" w:hint="default"/>
                <w:sz w:val="18"/>
                <w:szCs w:val="18"/>
              </w:rPr>
              <w:t>;</w:t>
            </w:r>
            <w:r>
              <w:rPr>
                <w:rFonts w:ascii="宋体" w:hAnsi="宋体" w:cs="宋体" w:eastAsia="宋体" w:hint="default"/>
                <w:sz w:val="18"/>
                <w:szCs w:val="18"/>
              </w:rPr>
              <w:t>滕学军</w:t>
            </w:r>
            <w:r>
              <w:rPr>
                <w:rFonts w:ascii="Times New Roman" w:hAnsi="Times New Roman" w:cs="Times New Roman" w:eastAsia="Times New Roman" w:hint="default"/>
                <w:sz w:val="18"/>
                <w:szCs w:val="18"/>
              </w:rPr>
              <w:t>; </w:t>
            </w:r>
            <w:r>
              <w:rPr>
                <w:rFonts w:ascii="宋体" w:hAnsi="宋体" w:cs="宋体" w:eastAsia="宋体" w:hint="default"/>
                <w:sz w:val="18"/>
                <w:szCs w:val="18"/>
              </w:rPr>
              <w:t>陆燕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徐智勇等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名自然人承 诺：为维护 联络互动经 营稳定及可 持续发展， 在一致行动 的《终止协 </w:t>
            </w:r>
            <w:r>
              <w:rPr>
                <w:rFonts w:ascii="宋体" w:hAnsi="宋体" w:cs="宋体" w:eastAsia="宋体" w:hint="default"/>
                <w:spacing w:val="-14"/>
                <w:sz w:val="18"/>
                <w:szCs w:val="18"/>
              </w:rPr>
              <w:t>议》生效后，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愿意共同保 障何志涛、 陈理、郭静 波先生作为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正在执行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联络互动实 际控制人的 地位，在作 为联络互动 股东期间， 不以任何形 式谋求成为 联络互动的 控股股东或 实际控制 人，不以控 制为目的增 持联络互动 股份，不与 何志涛、陈 理、郭静波 先生之外的 联络互动其 他股东签订 与控制权相 关的任何协 议</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 不限于一致 行动协议、 限制实际控 制人行使权 利的协议</w:t>
            </w:r>
            <w:r>
              <w:rPr>
                <w:rFonts w:ascii="Times New Roman" w:hAnsi="Times New Roman" w:cs="Times New Roman" w:eastAsia="Times New Roman" w:hint="default"/>
                <w:sz w:val="18"/>
                <w:szCs w:val="18"/>
              </w:rPr>
              <w:t>)</w:t>
            </w:r>
            <w:r>
              <w:rPr>
                <w:rFonts w:ascii="宋体" w:hAnsi="宋体" w:cs="宋体" w:eastAsia="宋体" w:hint="default"/>
                <w:sz w:val="18"/>
                <w:szCs w:val="18"/>
              </w:rPr>
              <w:t>， 且不参与任 何可能影响 何志涛、陈 理、郭静波 先生作为联 络互动实际 控制人地位 的活动；并 在《终止协 议》生效后 仍将尽最大 可能共同维 护联络互动 及股东的利 </w:t>
            </w:r>
            <w:r>
              <w:rPr>
                <w:rFonts w:ascii="宋体" w:hAnsi="宋体" w:cs="宋体" w:eastAsia="宋体" w:hint="default"/>
                <w:spacing w:val="-11"/>
                <w:sz w:val="18"/>
                <w:szCs w:val="18"/>
              </w:rPr>
              <w:t>益最大化。</w:t>
            </w:r>
            <w:r>
              <w:rPr>
                <w:rFonts w:ascii="Times New Roman" w:hAnsi="Times New Roman" w:cs="Times New Roman" w:eastAsia="Times New Roman" w:hint="default"/>
                <w:spacing w:val="-11"/>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103" w:right="240"/>
              <w:jc w:val="left"/>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高 雁峰</w:t>
            </w:r>
            <w:r>
              <w:rPr>
                <w:rFonts w:ascii="Times New Roman" w:hAnsi="Times New Roman" w:cs="Times New Roman" w:eastAsia="Times New Roman" w:hint="default"/>
                <w:sz w:val="18"/>
                <w:szCs w:val="18"/>
              </w:rPr>
              <w:t>;</w:t>
            </w:r>
            <w:r>
              <w:rPr>
                <w:rFonts w:ascii="宋体" w:hAnsi="宋体" w:cs="宋体" w:eastAsia="宋体" w:hint="default"/>
                <w:sz w:val="18"/>
                <w:szCs w:val="18"/>
              </w:rPr>
              <w:t>乔文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103"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联络互动、 数字天域全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5"/>
              <w:jc w:val="left"/>
              <w:rPr>
                <w:rFonts w:ascii="宋体" w:hAnsi="宋体" w:cs="宋体" w:eastAsia="宋体" w:hint="default"/>
                <w:sz w:val="18"/>
                <w:szCs w:val="18"/>
              </w:rPr>
            </w:pPr>
            <w:r>
              <w:rPr>
                <w:rFonts w:ascii="宋体" w:hAnsi="宋体" w:cs="宋体" w:eastAsia="宋体" w:hint="default"/>
                <w:sz w:val="18"/>
                <w:szCs w:val="18"/>
              </w:rPr>
              <w:t>正在执行 中</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东</w:t>
            </w:r>
            <w:r>
              <w:rPr>
                <w:rFonts w:ascii="Times New Roman" w:hAnsi="Times New Roman" w:cs="Times New Roman" w:eastAsia="Times New Roman" w:hint="default"/>
                <w:sz w:val="18"/>
                <w:szCs w:val="18"/>
              </w:rPr>
              <w:t>;</w:t>
            </w:r>
            <w:r>
              <w:rPr>
                <w:rFonts w:ascii="宋体" w:hAnsi="宋体" w:cs="宋体" w:eastAsia="宋体" w:hint="default"/>
                <w:sz w:val="18"/>
                <w:szCs w:val="18"/>
              </w:rPr>
              <w:t>滕学军</w:t>
            </w:r>
            <w:r>
              <w:rPr>
                <w:rFonts w:ascii="Times New Roman" w:hAnsi="Times New Roman" w:cs="Times New Roman" w:eastAsia="Times New Roman" w:hint="default"/>
                <w:sz w:val="18"/>
                <w:szCs w:val="18"/>
              </w:rPr>
              <w:t>; </w:t>
            </w:r>
            <w:r>
              <w:rPr>
                <w:rFonts w:ascii="宋体" w:hAnsi="宋体" w:cs="宋体" w:eastAsia="宋体" w:hint="default"/>
                <w:sz w:val="18"/>
                <w:szCs w:val="18"/>
              </w:rPr>
              <w:t>陆燕</w:t>
            </w:r>
            <w:r>
              <w:rPr>
                <w:rFonts w:ascii="Times New Roman" w:hAnsi="Times New Roman" w:cs="Times New Roman" w:eastAsia="Times New Roman" w:hint="default"/>
                <w:sz w:val="18"/>
                <w:szCs w:val="18"/>
              </w:rPr>
              <w:t>;</w:t>
            </w:r>
            <w:r>
              <w:rPr>
                <w:rFonts w:ascii="宋体" w:hAnsi="宋体" w:cs="宋体" w:eastAsia="宋体" w:hint="default"/>
                <w:sz w:val="18"/>
                <w:szCs w:val="18"/>
              </w:rPr>
              <w:t>何志 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w:t>
            </w:r>
            <w:r>
              <w:rPr>
                <w:rFonts w:ascii="宋体" w:hAnsi="宋体" w:cs="宋体" w:eastAsia="宋体" w:hint="default"/>
                <w:sz w:val="18"/>
                <w:szCs w:val="18"/>
              </w:rPr>
              <w:t>郭 静波</w:t>
            </w:r>
            <w:r>
              <w:rPr>
                <w:rFonts w:ascii="Times New Roman" w:hAnsi="Times New Roman" w:cs="Times New Roman" w:eastAsia="Times New Roman" w:hint="default"/>
                <w:sz w:val="18"/>
                <w:szCs w:val="18"/>
              </w:rPr>
              <w:t>;</w:t>
            </w:r>
            <w:r>
              <w:rPr>
                <w:rFonts w:ascii="宋体" w:hAnsi="宋体" w:cs="宋体" w:eastAsia="宋体" w:hint="default"/>
                <w:sz w:val="18"/>
                <w:szCs w:val="18"/>
              </w:rPr>
              <w:t>陈书 智</w:t>
            </w:r>
            <w:r>
              <w:rPr>
                <w:rFonts w:ascii="Times New Roman" w:hAnsi="Times New Roman" w:cs="Times New Roman" w:eastAsia="Times New Roman" w:hint="default"/>
                <w:sz w:val="18"/>
                <w:szCs w:val="18"/>
              </w:rPr>
              <w:t>;</w:t>
            </w:r>
            <w:r>
              <w:rPr>
                <w:rFonts w:ascii="宋体" w:hAnsi="宋体" w:cs="宋体" w:eastAsia="宋体" w:hint="default"/>
                <w:sz w:val="18"/>
                <w:szCs w:val="18"/>
              </w:rPr>
              <w:t>王海燕</w:t>
            </w:r>
            <w:r>
              <w:rPr>
                <w:rFonts w:ascii="Times New Roman" w:hAnsi="Times New Roman" w:cs="Times New Roman" w:eastAsia="Times New Roman" w:hint="default"/>
                <w:sz w:val="18"/>
                <w:szCs w:val="18"/>
              </w:rPr>
              <w:t>; </w:t>
            </w:r>
            <w:r>
              <w:rPr>
                <w:rFonts w:ascii="宋体" w:hAnsi="宋体" w:cs="宋体" w:eastAsia="宋体" w:hint="default"/>
                <w:sz w:val="18"/>
                <w:szCs w:val="18"/>
              </w:rPr>
              <w:t>李一男</w:t>
            </w:r>
            <w:r>
              <w:rPr>
                <w:rFonts w:ascii="Times New Roman" w:hAnsi="Times New Roman" w:cs="Times New Roman" w:eastAsia="Times New Roman" w:hint="default"/>
                <w:sz w:val="18"/>
                <w:szCs w:val="18"/>
              </w:rPr>
              <w:t>;</w:t>
            </w:r>
            <w:r>
              <w:rPr>
                <w:rFonts w:ascii="宋体" w:hAnsi="宋体" w:cs="宋体" w:eastAsia="宋体" w:hint="default"/>
                <w:sz w:val="18"/>
                <w:szCs w:val="18"/>
              </w:rPr>
              <w:t>北 京携手世邦 科技合伙企 业（有限合 </w:t>
            </w:r>
            <w:r>
              <w:rPr>
                <w:rFonts w:ascii="宋体" w:hAnsi="宋体" w:cs="宋体" w:eastAsia="宋体" w:hint="default"/>
                <w:spacing w:val="-7"/>
                <w:sz w:val="18"/>
                <w:szCs w:val="18"/>
              </w:rPr>
              <w:t>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东方富</w:t>
            </w:r>
            <w:r>
              <w:rPr>
                <w:rFonts w:ascii="宋体" w:hAnsi="宋体" w:cs="宋体" w:eastAsia="宋体" w:hint="default"/>
                <w:sz w:val="18"/>
                <w:szCs w:val="18"/>
              </w:rPr>
              <w:t> 海</w:t>
            </w:r>
            <w:r>
              <w:rPr>
                <w:rFonts w:ascii="Times New Roman" w:hAnsi="Times New Roman" w:cs="Times New Roman" w:eastAsia="Times New Roman" w:hint="default"/>
                <w:sz w:val="18"/>
                <w:szCs w:val="18"/>
              </w:rPr>
              <w:t>(</w:t>
            </w:r>
            <w:r>
              <w:rPr>
                <w:rFonts w:ascii="宋体" w:hAnsi="宋体" w:cs="宋体" w:eastAsia="宋体" w:hint="default"/>
                <w:sz w:val="18"/>
                <w:szCs w:val="18"/>
              </w:rPr>
              <w:t>芜湖</w:t>
            </w:r>
            <w:r>
              <w:rPr>
                <w:rFonts w:ascii="Times New Roman" w:hAnsi="Times New Roman" w:cs="Times New Roman" w:eastAsia="Times New Roman" w:hint="default"/>
                <w:sz w:val="18"/>
                <w:szCs w:val="18"/>
              </w:rPr>
              <w:t>)</w:t>
            </w:r>
            <w:r>
              <w:rPr>
                <w:rFonts w:ascii="宋体" w:hAnsi="宋体" w:cs="宋体" w:eastAsia="宋体" w:hint="default"/>
                <w:sz w:val="18"/>
                <w:szCs w:val="18"/>
              </w:rPr>
              <w:t>二 号股权投资 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苏州 华慧创业投 资中心（有 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苏州方广创 业投资合伙 企业（有限 合 伙</w:t>
            </w:r>
            <w:r>
              <w:rPr>
                <w:rFonts w:ascii="Times New Roman" w:hAnsi="Times New Roman" w:cs="Times New Roman" w:eastAsia="Times New Roman" w:hint="default"/>
                <w:sz w:val="18"/>
                <w:szCs w:val="18"/>
              </w:rPr>
              <w:t>;E.T.XU</w:t>
            </w:r>
          </w:p>
          <w:p>
            <w:pPr>
              <w:pStyle w:val="TableParagraph"/>
              <w:spacing w:line="362" w:lineRule="auto" w:before="45"/>
              <w:ind w:left="103" w:right="421"/>
              <w:jc w:val="left"/>
              <w:rPr>
                <w:rFonts w:ascii="Times New Roman" w:hAnsi="Times New Roman" w:cs="Times New Roman" w:eastAsia="Times New Roman" w:hint="default"/>
                <w:sz w:val="18"/>
                <w:szCs w:val="18"/>
              </w:rPr>
            </w:pPr>
            <w:r>
              <w:rPr>
                <w:rFonts w:ascii="Times New Roman"/>
                <w:sz w:val="18"/>
              </w:rPr>
              <w:t>N(Hong Kong) Holding Limited</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both"/>
              <w:rPr>
                <w:rFonts w:ascii="Times New Roman" w:hAnsi="Times New Roman" w:cs="Times New Roman" w:eastAsia="Times New Roman" w:hint="default"/>
                <w:sz w:val="18"/>
                <w:szCs w:val="18"/>
              </w:rPr>
            </w:pPr>
            <w:r>
              <w:rPr>
                <w:rFonts w:ascii="宋体" w:hAnsi="宋体" w:cs="宋体" w:eastAsia="宋体" w:hint="default"/>
                <w:sz w:val="18"/>
                <w:szCs w:val="18"/>
              </w:rPr>
              <w:t>体股东及徐 智勇等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 承诺：保证 为本次重大 资产重组所 提供的所有 相关信息均 真实、准确 和完整，不 存在虚假记 载、误导性 陈述或者重 大遗漏。对 所提供信息 的真实性、 准确性和完 整性承担个 别和连带的 </w:t>
            </w:r>
            <w:r>
              <w:rPr>
                <w:rFonts w:ascii="宋体" w:hAnsi="宋体" w:cs="宋体" w:eastAsia="宋体" w:hint="default"/>
                <w:spacing w:val="-11"/>
                <w:sz w:val="18"/>
                <w:szCs w:val="18"/>
              </w:rPr>
              <w:t>法律责任。</w:t>
            </w:r>
            <w:r>
              <w:rPr>
                <w:rFonts w:ascii="Times New Roman" w:hAnsi="Times New Roman" w:cs="Times New Roman" w:eastAsia="Times New Roman" w:hint="default"/>
                <w:spacing w:val="-11"/>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Fred</w:t>
            </w:r>
            <w:r>
              <w:rPr>
                <w:rFonts w:ascii="Times New Roman"/>
                <w:spacing w:val="-1"/>
                <w:sz w:val="18"/>
              </w:rPr>
              <w:t> </w:t>
            </w:r>
            <w:r>
              <w:rPr>
                <w:rFonts w:ascii="Times New Roman"/>
                <w:sz w:val="18"/>
              </w:rPr>
              <w:t>Chang</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、标的公司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为根据美国 特拉华州法 律合法注 册、有效存 续且运营良 好的公司； </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、本人已履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行了标的公 司《公司章 程》规定的 股东出资义 </w:t>
            </w:r>
            <w:r>
              <w:rPr>
                <w:rFonts w:ascii="宋体" w:hAnsi="宋体" w:cs="宋体" w:eastAsia="宋体" w:hint="default"/>
                <w:spacing w:val="-14"/>
                <w:sz w:val="18"/>
                <w:szCs w:val="18"/>
              </w:rPr>
              <w:t>务；</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依法拥有标 的公司完整 的所有权， 包括占有、 使用、收益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103" w:right="275"/>
              <w:jc w:val="left"/>
              <w:rPr>
                <w:rFonts w:ascii="宋体" w:hAnsi="宋体" w:cs="宋体" w:eastAsia="宋体" w:hint="default"/>
                <w:sz w:val="18"/>
                <w:szCs w:val="18"/>
              </w:rPr>
            </w:pPr>
            <w:r>
              <w:rPr>
                <w:rFonts w:ascii="宋体" w:hAnsi="宋体" w:cs="宋体" w:eastAsia="宋体" w:hint="default"/>
                <w:sz w:val="18"/>
                <w:szCs w:val="18"/>
              </w:rPr>
              <w:t>正在执行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及处分标的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利；</w:t>
            </w:r>
            <w:r>
              <w:rPr>
                <w:rFonts w:ascii="Times New Roman" w:hAnsi="Times New Roman" w:cs="Times New Roman" w:eastAsia="Times New Roman" w:hint="default"/>
                <w:spacing w:val="-14"/>
                <w:sz w:val="18"/>
                <w:szCs w:val="18"/>
              </w:rPr>
              <w:t>4</w:t>
            </w:r>
            <w:r>
              <w:rPr>
                <w:rFonts w:ascii="宋体" w:hAnsi="宋体" w:cs="宋体" w:eastAsia="宋体" w:hint="default"/>
                <w:spacing w:val="-14"/>
                <w:sz w:val="18"/>
                <w:szCs w:val="18"/>
              </w:rPr>
              <w:t>、根据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本人合理所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知，本人所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持有的标的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公司股权权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属清晰，不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存在与第三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方的任何权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属纠纷；</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根据本人合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理所知，本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人持有的本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次交易的标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的公司股权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不存在质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押、抵押、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其他担保或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第三方权益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或限制情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形，也不存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在法院或其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他有权机关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冻结</w:t>
            </w:r>
            <w:r>
              <w:rPr>
                <w:rFonts w:ascii="宋体" w:hAnsi="宋体" w:cs="宋体" w:eastAsia="宋体" w:hint="default"/>
                <w:spacing w:val="-81"/>
                <w:sz w:val="18"/>
                <w:szCs w:val="18"/>
              </w:rPr>
              <w:t>、</w:t>
            </w:r>
            <w:r>
              <w:rPr>
                <w:rFonts w:ascii="宋体" w:hAnsi="宋体" w:cs="宋体" w:eastAsia="宋体" w:hint="default"/>
                <w:sz w:val="18"/>
                <w:szCs w:val="18"/>
              </w:rPr>
              <w:t>查封、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拍卖标的股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权之情形；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pacing w:val="-81"/>
                <w:sz w:val="18"/>
                <w:szCs w:val="18"/>
              </w:rPr>
              <w:t>、</w:t>
            </w:r>
            <w:r>
              <w:rPr>
                <w:rFonts w:ascii="宋体" w:hAnsi="宋体" w:cs="宋体" w:eastAsia="宋体" w:hint="default"/>
                <w:sz w:val="18"/>
                <w:szCs w:val="18"/>
              </w:rPr>
              <w:t>本人拥有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签署本次交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易之协议以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及履行协议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项下相关义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务的必要权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限；</w:t>
            </w:r>
            <w:r>
              <w:rPr>
                <w:rFonts w:ascii="Times New Roman" w:hAnsi="Times New Roman" w:cs="Times New Roman" w:eastAsia="Times New Roman" w:hint="default"/>
                <w:spacing w:val="-14"/>
                <w:sz w:val="18"/>
                <w:szCs w:val="18"/>
              </w:rPr>
              <w:t>7</w:t>
            </w:r>
            <w:r>
              <w:rPr>
                <w:rFonts w:ascii="宋体" w:hAnsi="宋体" w:cs="宋体" w:eastAsia="宋体" w:hint="default"/>
                <w:spacing w:val="-14"/>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之间不存在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任何关联关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系，未向上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市公司推荐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董事或者高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员；</w:t>
            </w:r>
            <w:r>
              <w:rPr>
                <w:rFonts w:ascii="Times New Roman" w:hAnsi="Times New Roman" w:cs="Times New Roman" w:eastAsia="Times New Roman" w:hint="default"/>
                <w:spacing w:val="-14"/>
                <w:sz w:val="18"/>
                <w:szCs w:val="18"/>
              </w:rPr>
              <w:t>8</w:t>
            </w:r>
            <w:r>
              <w:rPr>
                <w:rFonts w:ascii="宋体" w:hAnsi="宋体" w:cs="宋体" w:eastAsia="宋体" w:hint="default"/>
                <w:spacing w:val="-14"/>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最近五年未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受过与中国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证券市场有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关的行政处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罚、刑事处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罚；截至本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函出具之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涉及与经济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纠纷有关的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重大民事诉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讼或者仲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裁；</w:t>
            </w:r>
            <w:r>
              <w:rPr>
                <w:rFonts w:ascii="Times New Roman" w:hAnsi="Times New Roman" w:cs="Times New Roman" w:eastAsia="Times New Roman" w:hint="default"/>
                <w:spacing w:val="-14"/>
                <w:sz w:val="18"/>
                <w:szCs w:val="18"/>
              </w:rPr>
              <w:t>9</w:t>
            </w:r>
            <w:r>
              <w:rPr>
                <w:rFonts w:ascii="宋体" w:hAnsi="宋体" w:cs="宋体" w:eastAsia="宋体" w:hint="default"/>
                <w:spacing w:val="-14"/>
                <w:sz w:val="18"/>
                <w:szCs w:val="18"/>
              </w:rPr>
              <w:t>、根据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本人合理所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知，本人在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月的前五名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供应商或客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户中未占有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根据本人合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理所知，本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司股票因本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次交易首次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停牌日前六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个月起至今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未曾对上市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公司股票进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行任何交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易，未曾向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任何第三方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披露有关本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次交易的内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幕信息；</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的关联方不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得要求标的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公司垫支工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资、福利、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保险、广告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等期间费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用，也不得</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互相代为承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担成本和其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他支出；本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人及本人的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关联方不会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要求且不会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促使通过下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列方式将资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接地提供给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的关联方使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w:t>
            </w:r>
            <w:r>
              <w:rPr>
                <w:rFonts w:ascii="Times New Roman" w:hAnsi="Times New Roman" w:cs="Times New Roman" w:eastAsia="Times New Roman" w:hint="default"/>
                <w:sz w:val="18"/>
                <w:szCs w:val="18"/>
              </w:rPr>
              <w:t>12</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任职期满后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两年内，本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人及本人投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资、控制或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担任董事、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高管的企业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不会直接或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间接经营任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何与标的公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司、联络互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动及其其他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下属公司经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的业务，亦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不会投资或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联络互动及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其其他下属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成竞争的其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他企业；本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后，在本人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在标的公司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任职期满后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两年内，如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或担任董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事、高管的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企业的现有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业务或该等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企业为进一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步拓展业务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范围，与联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络互动及其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下属公司经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营的业务产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生竞争，则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或担任董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事、高管的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企业将采取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包括但不限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于停止经营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产生竞争的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业务、将产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务纳入联络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互动或者转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让给无关联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关系第三方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式，使本人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及本人投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资、控制或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担任董事、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高管的企业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不再从事与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联络互动及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其下属公司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主营业务相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同或类似的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业务，以避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免同业竞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w:t>
            </w:r>
            <w:r>
              <w:rPr>
                <w:rFonts w:ascii="Times New Roman" w:hAnsi="Times New Roman" w:cs="Times New Roman" w:eastAsia="Times New Roman" w:hint="default"/>
                <w:sz w:val="18"/>
                <w:szCs w:val="18"/>
              </w:rPr>
              <w:t>13</w:t>
            </w:r>
            <w:r>
              <w:rPr>
                <w:rFonts w:ascii="宋体" w:hAnsi="宋体" w:cs="宋体" w:eastAsia="宋体" w:hint="default"/>
                <w:sz w:val="18"/>
                <w:szCs w:val="18"/>
              </w:rPr>
              <w:t>、本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4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人作为标的 公司现实际 控制人，就 上海新蛋电 子商务有限 </w:t>
            </w:r>
            <w:r>
              <w:rPr>
                <w:rFonts w:ascii="宋体" w:hAnsi="宋体" w:cs="宋体" w:eastAsia="宋体" w:hint="default"/>
                <w:spacing w:val="-11"/>
                <w:sz w:val="18"/>
                <w:szCs w:val="18"/>
              </w:rPr>
              <w:t>公司（</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新蛋</w:t>
            </w:r>
            <w:r>
              <w:rPr>
                <w:rFonts w:ascii="宋体" w:hAnsi="宋体" w:cs="宋体" w:eastAsia="宋体" w:hint="default"/>
                <w:sz w:val="18"/>
                <w:szCs w:val="18"/>
              </w:rPr>
              <w:t> </w:t>
            </w:r>
            <w:r>
              <w:rPr>
                <w:rFonts w:ascii="宋体" w:hAnsi="宋体" w:cs="宋体" w:eastAsia="宋体" w:hint="default"/>
                <w:spacing w:val="-11"/>
                <w:sz w:val="18"/>
                <w:szCs w:val="18"/>
              </w:rPr>
              <w:t>中国</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）业务</w:t>
            </w:r>
            <w:r>
              <w:rPr>
                <w:rFonts w:ascii="宋体" w:hAnsi="宋体" w:cs="宋体" w:eastAsia="宋体" w:hint="default"/>
                <w:sz w:val="18"/>
                <w:szCs w:val="18"/>
              </w:rPr>
              <w:t> 合规性问题 承诺如下： 如因新蛋中 国未就开展 其业务取得 相应政府许 可、资质或 相关许可、 资质不完备 或存在瑕 疵，导致收 购方联络互 动、标的公 司或其附属 公司遭受损 失的，本人 将在收到相 关方书面通 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 对相关经济 损失或支出 的费用予以 全额赔偿。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0" w:lineRule="auto"/>
              <w:ind w:left="103" w:right="190"/>
              <w:jc w:val="both"/>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高 雁峰</w:t>
            </w:r>
            <w:r>
              <w:rPr>
                <w:rFonts w:ascii="Times New Roman" w:hAnsi="Times New Roman" w:cs="Times New Roman" w:eastAsia="Times New Roman" w:hint="default"/>
                <w:sz w:val="18"/>
                <w:szCs w:val="18"/>
              </w:rPr>
              <w:t>;</w:t>
            </w:r>
            <w:r>
              <w:rPr>
                <w:rFonts w:ascii="宋体" w:hAnsi="宋体" w:cs="宋体" w:eastAsia="宋体" w:hint="default"/>
                <w:sz w:val="18"/>
                <w:szCs w:val="18"/>
              </w:rPr>
              <w:t>滕学 军</w:t>
            </w:r>
            <w:r>
              <w:rPr>
                <w:rFonts w:ascii="Times New Roman" w:hAnsi="Times New Roman" w:cs="Times New Roman" w:eastAsia="Times New Roman" w:hint="default"/>
                <w:sz w:val="18"/>
                <w:szCs w:val="18"/>
              </w:rPr>
              <w:t>;</w:t>
            </w:r>
            <w:r>
              <w:rPr>
                <w:rFonts w:ascii="宋体" w:hAnsi="宋体" w:cs="宋体" w:eastAsia="宋体" w:hint="default"/>
                <w:sz w:val="18"/>
                <w:szCs w:val="18"/>
              </w:rPr>
              <w:t>乔文东</w:t>
            </w:r>
            <w:r>
              <w:rPr>
                <w:rFonts w:ascii="Times New Roman" w:hAnsi="Times New Roman" w:cs="Times New Roman" w:eastAsia="Times New Roman" w:hint="default"/>
                <w:sz w:val="18"/>
                <w:szCs w:val="18"/>
              </w:rPr>
              <w:t>; </w:t>
            </w:r>
            <w:r>
              <w:rPr>
                <w:rFonts w:ascii="宋体" w:hAnsi="宋体" w:cs="宋体" w:eastAsia="宋体" w:hint="default"/>
                <w:sz w:val="18"/>
                <w:szCs w:val="18"/>
              </w:rPr>
              <w:t>陆燕</w:t>
            </w:r>
            <w:r>
              <w:rPr>
                <w:rFonts w:ascii="Times New Roman" w:hAnsi="Times New Roman" w:cs="Times New Roman" w:eastAsia="Times New Roman" w:hint="default"/>
                <w:sz w:val="18"/>
                <w:szCs w:val="18"/>
              </w:rPr>
              <w:t>;</w:t>
            </w:r>
            <w:r>
              <w:rPr>
                <w:rFonts w:ascii="宋体" w:hAnsi="宋体" w:cs="宋体" w:eastAsia="宋体" w:hint="default"/>
                <w:sz w:val="18"/>
                <w:szCs w:val="18"/>
              </w:rPr>
              <w:t>龚莉 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承诺人目前 没有，将来 亦不会在中 国境内外以 任何方式 </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 限于单独经 营、通过合 资经营或拥 有另一公司 或企业的股 份或其他权 益</w:t>
            </w:r>
            <w:r>
              <w:rPr>
                <w:rFonts w:ascii="Times New Roman" w:hAnsi="Times New Roman" w:cs="Times New Roman" w:eastAsia="Times New Roman" w:hint="default"/>
                <w:sz w:val="18"/>
                <w:szCs w:val="18"/>
              </w:rPr>
              <w:t>)</w:t>
            </w:r>
            <w:r>
              <w:rPr>
                <w:rFonts w:ascii="宋体" w:hAnsi="宋体" w:cs="宋体" w:eastAsia="宋体" w:hint="default"/>
                <w:sz w:val="18"/>
                <w:szCs w:val="18"/>
              </w:rPr>
              <w:t>直接或 间接参与任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正在执行 中</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66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何导致或可 能导致与本 公司及本公 司控股子公 司直接或间 接产生竞争 的业务或活 动、亦不生 产任何与本 公司及本公 司控股子公 司产品相同 或相似或可 以取代本公 司及本公司 控股子公司 产品的产 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2" w:lineRule="auto"/>
              <w:ind w:left="103" w:right="110"/>
              <w:jc w:val="both"/>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12 </w:t>
            </w:r>
            <w:r>
              <w:rPr>
                <w:rFonts w:ascii="宋体" w:hAnsi="宋体" w:cs="宋体" w:eastAsia="宋体" w:hint="default"/>
                <w:sz w:val="18"/>
                <w:szCs w:val="18"/>
              </w:rPr>
              <w:t>个 月内不减持 公司股份的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基于对中国 经济、资本 市场及公司 未来发展前 景的信心， 以及对公司 中长期价值 的认可，为 促进公司持 续、稳定、 健康发展， 支持公司实 现未来战略 规划，维护 广大中小投 资者利益， 公司控股股 东、实际控 制人何志涛 先生承诺</w:t>
            </w:r>
          </w:p>
          <w:p>
            <w:pPr>
              <w:pStyle w:val="TableParagraph"/>
              <w:spacing w:line="314" w:lineRule="auto" w:before="19"/>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不减持所持 有的本公司 股票，若违 反上述承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执行完成</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left"/>
              <w:rPr>
                <w:rFonts w:ascii="宋体" w:hAnsi="宋体" w:cs="宋体" w:eastAsia="宋体" w:hint="default"/>
                <w:sz w:val="18"/>
                <w:szCs w:val="18"/>
              </w:rPr>
            </w:pPr>
            <w:r>
              <w:rPr>
                <w:rFonts w:ascii="宋体" w:hAnsi="宋体" w:cs="宋体" w:eastAsia="宋体" w:hint="default"/>
                <w:sz w:val="18"/>
                <w:szCs w:val="18"/>
              </w:rPr>
              <w:t>诺，减持股 份所得全部 归公司所 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2" w:lineRule="auto"/>
              <w:ind w:left="103" w:right="11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月内增持公 司股份的承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基于对公司 未来的发展 前景和价值 的认可，坚 定广大投资 者对公司未 来发展的信 心，结合对 公司股票价 值的合理判 断，通过深 圳证券交易 所系统允许 的方式（包 括但不限于 集中竞价和 </w:t>
            </w:r>
            <w:r>
              <w:rPr>
                <w:rFonts w:ascii="宋体" w:hAnsi="宋体" w:cs="宋体" w:eastAsia="宋体" w:hint="default"/>
                <w:spacing w:val="-14"/>
                <w:sz w:val="18"/>
                <w:szCs w:val="18"/>
              </w:rPr>
              <w:t>大宗交易），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计划增持比 例不低于公 司总股本的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。增持所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需的资金来 源于何志涛 先生自有或 自筹资金。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3" w:right="272"/>
              <w:jc w:val="left"/>
              <w:rPr>
                <w:rFonts w:ascii="宋体" w:hAnsi="宋体" w:cs="宋体" w:eastAsia="宋体" w:hint="default"/>
                <w:sz w:val="18"/>
                <w:szCs w:val="18"/>
              </w:rPr>
            </w:pPr>
            <w:r>
              <w:rPr>
                <w:rFonts w:ascii="宋体" w:hAnsi="宋体" w:cs="宋体" w:eastAsia="宋体" w:hint="default"/>
                <w:sz w:val="18"/>
                <w:szCs w:val="18"/>
              </w:rPr>
              <w:t>正在执行 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5"/>
        <w:ind w:left="114"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3" w:right="133"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5" w:right="133"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4" w:right="134"/>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3" w:right="134"/>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34" w:right="135"/>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5" w:right="134"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4" w:right="132"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1"/>
              <w:jc w:val="left"/>
              <w:rPr>
                <w:rFonts w:ascii="宋体" w:hAnsi="宋体" w:cs="宋体" w:eastAsia="宋体" w:hint="default"/>
                <w:sz w:val="18"/>
                <w:szCs w:val="18"/>
              </w:rPr>
            </w:pPr>
            <w:r>
              <w:rPr>
                <w:rFonts w:ascii="宋体" w:hAnsi="宋体" w:cs="宋体" w:eastAsia="宋体" w:hint="default"/>
                <w:sz w:val="18"/>
                <w:szCs w:val="18"/>
              </w:rPr>
              <w:t>迪岸双赢集团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2" w:right="0"/>
              <w:jc w:val="left"/>
              <w:rPr>
                <w:rFonts w:ascii="Times New Roman" w:hAnsi="Times New Roman" w:cs="Times New Roman" w:eastAsia="Times New Roman" w:hint="default"/>
                <w:sz w:val="18"/>
                <w:szCs w:val="18"/>
              </w:rPr>
            </w:pPr>
            <w:r>
              <w:rPr>
                <w:rFonts w:ascii="Times New Roman"/>
                <w:sz w:val="18"/>
              </w:rPr>
              <w:t>24,480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24,760.66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63"/>
              <w:jc w:val="left"/>
              <w:rPr>
                <w:rFonts w:ascii="宋体" w:hAnsi="宋体" w:cs="宋体" w:eastAsia="宋体" w:hint="default"/>
                <w:sz w:val="18"/>
                <w:szCs w:val="18"/>
              </w:rPr>
            </w:pPr>
            <w:r>
              <w:rPr>
                <w:rFonts w:ascii="宋体" w:hAnsi="宋体" w:cs="宋体" w:eastAsia="宋体" w:hint="default"/>
                <w:sz w:val="18"/>
                <w:szCs w:val="18"/>
              </w:rPr>
              <w:t>详见巨潮资 讯网，公告</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317" w:hRule="exact"/>
        </w:trPr>
        <w:tc>
          <w:tcPr>
            <w:tcW w:w="1306" w:type="dxa"/>
            <w:vMerge w:val="restart"/>
            <w:tcBorders>
              <w:top w:val="single" w:sz="4" w:space="0" w:color="000000"/>
              <w:left w:val="single" w:sz="4" w:space="0" w:color="000000"/>
              <w:right w:val="single" w:sz="4" w:space="0" w:color="000000"/>
            </w:tcBorders>
          </w:tcPr>
          <w:p>
            <w:pPr/>
          </w:p>
        </w:tc>
        <w:tc>
          <w:tcPr>
            <w:tcW w:w="1178"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
        </w:tc>
        <w:tc>
          <w:tcPr>
            <w:tcW w:w="1182" w:type="dxa"/>
            <w:vMerge w:val="restart"/>
            <w:tcBorders>
              <w:top w:val="single" w:sz="4" w:space="0" w:color="000000"/>
              <w:left w:val="single" w:sz="4" w:space="0" w:color="000000"/>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编号：《变</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更部分募集</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资金项目暨</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收购相关资</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产的公告》</w:t>
            </w:r>
          </w:p>
        </w:tc>
      </w:tr>
      <w:tr>
        <w:trPr>
          <w:trHeight w:val="317"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2017-081</w:t>
            </w:r>
          </w:p>
        </w:tc>
      </w:tr>
      <w:tr>
        <w:trPr>
          <w:trHeight w:val="307"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）、《关于</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拟收购迪岸</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双赢集团有</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限公司剩余</w:t>
            </w:r>
          </w:p>
        </w:tc>
      </w:tr>
      <w:tr>
        <w:trPr>
          <w:trHeight w:val="317"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2018-050</w:t>
            </w:r>
          </w:p>
        </w:tc>
      </w:tr>
      <w:tr>
        <w:trPr>
          <w:trHeight w:val="307"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）、关《于</w:t>
            </w:r>
          </w:p>
        </w:tc>
      </w:tr>
      <w:tr>
        <w:trPr>
          <w:trHeight w:val="317"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收购</w:t>
            </w:r>
          </w:p>
        </w:tc>
      </w:tr>
      <w:tr>
        <w:trPr>
          <w:trHeight w:val="307"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迪岸双赢集</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r>
      <w:tr>
        <w:trPr>
          <w:trHeight w:val="317"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tc>
      </w:tr>
      <w:tr>
        <w:trPr>
          <w:trHeight w:val="307"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权收购协议</w:t>
            </w:r>
          </w:p>
        </w:tc>
      </w:tr>
      <w:tr>
        <w:trPr>
          <w:trHeight w:val="312"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之补充协</w:t>
            </w:r>
          </w:p>
        </w:tc>
      </w:tr>
      <w:tr>
        <w:trPr>
          <w:trHeight w:val="318" w:hRule="exact"/>
        </w:trPr>
        <w:tc>
          <w:tcPr>
            <w:tcW w:w="1306" w:type="dxa"/>
            <w:vMerge/>
            <w:tcBorders>
              <w:left w:val="single" w:sz="4" w:space="0" w:color="000000"/>
              <w:right w:val="single" w:sz="4" w:space="0" w:color="000000"/>
            </w:tcBorders>
          </w:tcPr>
          <w:p>
            <w:pPr/>
          </w:p>
        </w:tc>
        <w:tc>
          <w:tcPr>
            <w:tcW w:w="1178"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w:t>
            </w:r>
          </w:p>
        </w:tc>
      </w:tr>
      <w:tr>
        <w:trPr>
          <w:trHeight w:val="352" w:hRule="exact"/>
        </w:trPr>
        <w:tc>
          <w:tcPr>
            <w:tcW w:w="1306"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82" w:type="dxa"/>
            <w:vMerge/>
            <w:tcBorders>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2018-053</w:t>
            </w:r>
            <w:r>
              <w:rPr>
                <w:rFonts w:ascii="宋体" w:hAnsi="宋体" w:cs="宋体" w:eastAsia="宋体" w:hint="default"/>
                <w:sz w:val="18"/>
                <w:szCs w:val="18"/>
              </w:rPr>
              <w:t>）</w:t>
            </w:r>
          </w:p>
        </w:tc>
      </w:tr>
    </w:tbl>
    <w:p>
      <w:pPr>
        <w:pStyle w:val="BodyText"/>
        <w:spacing w:line="240" w:lineRule="auto" w:before="51"/>
        <w:ind w:right="0"/>
        <w:jc w:val="left"/>
      </w:pPr>
      <w:r>
        <w:rPr/>
        <w:t>公司股东、交易对手方在报告年度经营业绩做出的承诺情况</w:t>
      </w:r>
    </w:p>
    <w:p>
      <w:pPr>
        <w:pStyle w:val="BodyText"/>
        <w:spacing w:line="357" w:lineRule="auto" w:before="117"/>
        <w:ind w:right="6972"/>
        <w:jc w:val="left"/>
      </w:pPr>
      <w:r>
        <w:rPr/>
        <w:t>□ 适用 √ 不适用 业绩承诺的完成情况及其对商誉减值测试的影响</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992"/>
        <w:jc w:val="left"/>
      </w:pPr>
      <w:r>
        <w:rPr/>
        <w:t>□ 适用 √ 不适用 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3"/>
        <w:spacing w:line="240" w:lineRule="auto"/>
        <w:ind w:right="1392"/>
        <w:jc w:val="left"/>
        <w:rPr>
          <w:b w:val="0"/>
          <w:bCs w:val="0"/>
        </w:rPr>
      </w:pPr>
      <w:bookmarkStart w:name="五、董事会、监事会、独立董事（如有）对会计师事务所本报告期“非标准审计报告”的说" w:id="71"/>
      <w:bookmarkEnd w:id="71"/>
      <w:r>
        <w:rPr>
          <w:b w:val="0"/>
          <w:bCs w:val="0"/>
        </w:rPr>
      </w:r>
      <w:r>
        <w:rPr>
          <w:w w:val="95"/>
        </w:rPr>
        <w:t>五、董事会、监事会、独立董事（如有）对会计师事务所本报告期“非标准审计报告”的说  </w:t>
      </w:r>
      <w:r>
        <w:rPr>
          <w:spacing w:val="105"/>
          <w:w w:val="95"/>
        </w:rPr>
        <w:t> </w:t>
      </w:r>
      <w:r>
        <w:rPr>
          <w:spacing w:val="105"/>
          <w:w w:val="95"/>
        </w:rPr>
      </w:r>
      <w:r>
        <w:rPr/>
        <w:t>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 适用 √ 不适用 公司报告期无会计政策、会计估计和核算方法发生变化的情况。</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12"/>
        <w:jc w:val="left"/>
      </w:pPr>
      <w:r>
        <w:rPr/>
        <w:t>□ 适用 √ 不适用 公司报告期无重大会计差错更正需追溯重述的情况。</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3"/>
        <w:spacing w:line="240" w:lineRule="auto" w:before="26"/>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12"/>
        <w:jc w:val="left"/>
      </w:pPr>
      <w:r>
        <w:rPr/>
        <w:t>√ 适用 □ 不适用 详情请见第十一节财务报告第八段合并范围的变更。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廖家河、丛存</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当期是否改聘会计师事务所</w:t>
      </w:r>
    </w:p>
    <w:p>
      <w:pPr>
        <w:pStyle w:val="BodyText"/>
        <w:spacing w:line="357" w:lineRule="auto" w:before="117"/>
        <w:ind w:right="6252"/>
        <w:jc w:val="left"/>
      </w:pPr>
      <w:r>
        <w:rPr/>
        <w:t>□ 是 √ 否 聘请内部控制审计会计师事务所、财务顾问或保荐人情况</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95" w:right="173" w:hanging="42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7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7" w:right="168"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63" w:right="163"/>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41" w:right="140" w:firstLine="3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69"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南达科他州巡回 法庭要求</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及其他电商替南 达科他州向客户 收取并缴纳销售 个人有形物品和 服务相关的销售 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未决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9"/>
              <w:ind w:left="103" w:right="102"/>
              <w:jc w:val="both"/>
              <w:rPr>
                <w:rFonts w:ascii="宋体" w:hAnsi="宋体" w:cs="宋体" w:eastAsia="宋体" w:hint="default"/>
                <w:sz w:val="18"/>
                <w:szCs w:val="18"/>
              </w:rPr>
            </w:pPr>
            <w:r>
              <w:rPr>
                <w:rFonts w:ascii="宋体" w:hAnsi="宋体" w:cs="宋体" w:eastAsia="宋体" w:hint="default"/>
                <w:sz w:val="18"/>
                <w:szCs w:val="18"/>
              </w:rPr>
              <w:t>美国最高法院 做出了有利于 南达科他州的 裁决，</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年开始 征收销售税</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03" w:right="233"/>
              <w:jc w:val="left"/>
              <w:rPr>
                <w:rFonts w:ascii="宋体" w:hAnsi="宋体" w:cs="宋体" w:eastAsia="宋体" w:hint="default"/>
                <w:sz w:val="18"/>
                <w:szCs w:val="18"/>
              </w:rPr>
            </w:pPr>
            <w:r>
              <w:rPr>
                <w:rFonts w:ascii="宋体" w:hAnsi="宋体" w:cs="宋体" w:eastAsia="宋体" w:hint="default"/>
                <w:sz w:val="18"/>
                <w:szCs w:val="18"/>
              </w:rPr>
              <w:t>尚未涉及执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28"/>
              <w:jc w:val="both"/>
              <w:rPr>
                <w:rFonts w:ascii="宋体" w:hAnsi="宋体" w:cs="宋体" w:eastAsia="宋体" w:hint="default"/>
                <w:sz w:val="18"/>
                <w:szCs w:val="18"/>
              </w:rPr>
            </w:pPr>
            <w:r>
              <w:rPr>
                <w:rFonts w:ascii="宋体" w:hAnsi="宋体" w:cs="宋体" w:eastAsia="宋体" w:hint="default"/>
                <w:sz w:val="18"/>
                <w:szCs w:val="18"/>
              </w:rPr>
              <w:t>刊登于巨 潮资讯网</w:t>
            </w:r>
          </w:p>
          <w:p>
            <w:pPr>
              <w:pStyle w:val="TableParagraph"/>
              <w:spacing w:line="319" w:lineRule="auto" w:before="19"/>
              <w:ind w:left="103" w:right="153"/>
              <w:jc w:val="both"/>
              <w:rPr>
                <w:rFonts w:ascii="宋体" w:hAnsi="宋体" w:cs="宋体" w:eastAsia="宋体" w:hint="default"/>
                <w:sz w:val="18"/>
                <w:szCs w:val="18"/>
              </w:rPr>
            </w:pPr>
            <w:r>
              <w:rPr>
                <w:rFonts w:ascii="宋体" w:hAnsi="宋体" w:cs="宋体" w:eastAsia="宋体" w:hint="default"/>
                <w:sz w:val="18"/>
                <w:szCs w:val="18"/>
              </w:rPr>
              <w:t>《联络互 动重大资 产购买</w:t>
            </w:r>
          </w:p>
          <w:p>
            <w:pPr>
              <w:pStyle w:val="TableParagraph"/>
              <w:spacing w:line="316" w:lineRule="auto" w:before="57"/>
              <w:ind w:left="103"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Newegg.In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c55.70%</w:t>
            </w:r>
            <w:r>
              <w:rPr>
                <w:rFonts w:ascii="宋体" w:hAnsi="宋体" w:cs="宋体" w:eastAsia="宋体" w:hint="default"/>
                <w:sz w:val="18"/>
                <w:szCs w:val="18"/>
              </w:rPr>
              <w:t>股</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权的报告</w:t>
            </w:r>
          </w:p>
        </w:tc>
      </w:tr>
    </w:tbl>
    <w:p>
      <w:pPr>
        <w:spacing w:after="0" w:line="235" w:lineRule="exact"/>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24"/>
                <w:sz w:val="18"/>
                <w:szCs w:val="18"/>
              </w:rPr>
              <w:t>书（草案）》</w:t>
            </w:r>
          </w:p>
        </w:tc>
      </w:tr>
      <w:tr>
        <w:trPr>
          <w:trHeight w:val="28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103" w:right="140"/>
              <w:jc w:val="left"/>
              <w:rPr>
                <w:rFonts w:ascii="宋体" w:hAnsi="宋体" w:cs="宋体" w:eastAsia="宋体" w:hint="default"/>
                <w:sz w:val="18"/>
                <w:szCs w:val="18"/>
              </w:rPr>
            </w:pPr>
            <w:r>
              <w:rPr>
                <w:rFonts w:ascii="宋体" w:hAnsi="宋体" w:cs="宋体" w:eastAsia="宋体" w:hint="default"/>
                <w:sz w:val="18"/>
                <w:szCs w:val="18"/>
              </w:rPr>
              <w:t>阿拉巴马州要求 </w:t>
            </w:r>
            <w:r>
              <w:rPr>
                <w:rFonts w:ascii="Times New Roman" w:hAnsi="Times New Roman" w:cs="Times New Roman" w:eastAsia="Times New Roman" w:hint="default"/>
                <w:sz w:val="18"/>
                <w:szCs w:val="18"/>
              </w:rPr>
              <w:t>Newegg </w:t>
            </w:r>
            <w:r>
              <w:rPr>
                <w:rFonts w:ascii="宋体" w:hAnsi="宋体" w:cs="宋体" w:eastAsia="宋体" w:hint="default"/>
                <w:sz w:val="18"/>
                <w:szCs w:val="18"/>
              </w:rPr>
              <w:t>补交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日期间消费税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0"/>
              <w:jc w:val="right"/>
              <w:rPr>
                <w:rFonts w:ascii="Times New Roman" w:hAnsi="Times New Roman" w:cs="Times New Roman" w:eastAsia="Times New Roman" w:hint="default"/>
                <w:sz w:val="18"/>
                <w:szCs w:val="18"/>
              </w:rPr>
            </w:pPr>
            <w:r>
              <w:rPr>
                <w:rFonts w:ascii="Times New Roman"/>
                <w:sz w:val="18"/>
              </w:rPr>
              <w:t>18.68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2" w:right="0"/>
              <w:jc w:val="left"/>
              <w:rPr>
                <w:rFonts w:ascii="宋体" w:hAnsi="宋体" w:cs="宋体" w:eastAsia="宋体" w:hint="default"/>
                <w:sz w:val="18"/>
                <w:szCs w:val="18"/>
              </w:rPr>
            </w:pPr>
            <w:r>
              <w:rPr>
                <w:rFonts w:ascii="宋体" w:hAnsi="宋体" w:cs="宋体" w:eastAsia="宋体" w:hint="default"/>
                <w:sz w:val="18"/>
                <w:szCs w:val="18"/>
              </w:rPr>
              <w:t>驳回</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314" w:lineRule="auto" w:before="62"/>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日起，阿拉巴</w:t>
            </w:r>
            <w:r>
              <w:rPr>
                <w:rFonts w:ascii="宋体" w:hAnsi="宋体" w:cs="宋体" w:eastAsia="宋体" w:hint="default"/>
                <w:sz w:val="18"/>
                <w:szCs w:val="18"/>
              </w:rPr>
              <w:t> 马州税收部门 提议撤销对新 蛋的评估，事 项被驳回</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刊登于巨 潮资讯网</w:t>
            </w:r>
          </w:p>
          <w:p>
            <w:pPr>
              <w:pStyle w:val="TableParagraph"/>
              <w:spacing w:line="319" w:lineRule="auto" w:before="19"/>
              <w:ind w:left="103" w:right="152"/>
              <w:jc w:val="both"/>
              <w:rPr>
                <w:rFonts w:ascii="宋体" w:hAnsi="宋体" w:cs="宋体" w:eastAsia="宋体" w:hint="default"/>
                <w:sz w:val="18"/>
                <w:szCs w:val="18"/>
              </w:rPr>
            </w:pPr>
            <w:r>
              <w:rPr>
                <w:rFonts w:ascii="宋体" w:hAnsi="宋体" w:cs="宋体" w:eastAsia="宋体" w:hint="default"/>
                <w:sz w:val="18"/>
                <w:szCs w:val="18"/>
              </w:rPr>
              <w:t>《联络互 动重大资 产购买</w:t>
            </w:r>
          </w:p>
          <w:p>
            <w:pPr>
              <w:pStyle w:val="TableParagraph"/>
              <w:spacing w:line="316" w:lineRule="auto" w:before="57"/>
              <w:ind w:left="103"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Newegg.In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c55.70%</w:t>
            </w:r>
            <w:r>
              <w:rPr>
                <w:rFonts w:ascii="宋体" w:hAnsi="宋体" w:cs="宋体" w:eastAsia="宋体" w:hint="default"/>
                <w:sz w:val="18"/>
                <w:szCs w:val="18"/>
              </w:rPr>
              <w:t>股</w:t>
            </w:r>
          </w:p>
          <w:p>
            <w:pPr>
              <w:pStyle w:val="TableParagraph"/>
              <w:spacing w:line="319" w:lineRule="auto"/>
              <w:ind w:left="103" w:right="9"/>
              <w:jc w:val="left"/>
              <w:rPr>
                <w:rFonts w:ascii="宋体" w:hAnsi="宋体" w:cs="宋体" w:eastAsia="宋体" w:hint="default"/>
                <w:sz w:val="18"/>
                <w:szCs w:val="18"/>
              </w:rPr>
            </w:pPr>
            <w:r>
              <w:rPr>
                <w:rFonts w:ascii="宋体" w:hAnsi="宋体" w:cs="宋体" w:eastAsia="宋体" w:hint="default"/>
                <w:sz w:val="18"/>
                <w:szCs w:val="18"/>
              </w:rPr>
              <w:t>权的报告 </w:t>
            </w:r>
            <w:r>
              <w:rPr>
                <w:rFonts w:ascii="宋体" w:hAnsi="宋体" w:cs="宋体" w:eastAsia="宋体" w:hint="default"/>
                <w:spacing w:val="-24"/>
                <w:sz w:val="18"/>
                <w:szCs w:val="18"/>
              </w:rPr>
              <w:t>书（草案）》</w:t>
            </w:r>
          </w:p>
        </w:tc>
      </w:tr>
      <w:tr>
        <w:trPr>
          <w:trHeight w:val="28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4"/>
              <w:ind w:left="103" w:right="101"/>
              <w:jc w:val="left"/>
              <w:rPr>
                <w:rFonts w:ascii="宋体" w:hAnsi="宋体" w:cs="宋体" w:eastAsia="宋体" w:hint="default"/>
                <w:sz w:val="18"/>
                <w:szCs w:val="18"/>
              </w:rPr>
            </w:pPr>
            <w:r>
              <w:rPr>
                <w:rFonts w:ascii="宋体" w:hAnsi="宋体" w:cs="宋体" w:eastAsia="宋体" w:hint="default"/>
                <w:sz w:val="18"/>
                <w:szCs w:val="18"/>
              </w:rPr>
              <w:t>怀俄明州诉 </w:t>
            </w: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及其他电 商在该州的销售 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2" w:right="0"/>
              <w:jc w:val="left"/>
              <w:rPr>
                <w:rFonts w:ascii="宋体" w:hAnsi="宋体" w:cs="宋体" w:eastAsia="宋体" w:hint="default"/>
                <w:sz w:val="18"/>
                <w:szCs w:val="18"/>
              </w:rPr>
            </w:pPr>
            <w:r>
              <w:rPr>
                <w:rFonts w:ascii="宋体" w:hAnsi="宋体" w:cs="宋体" w:eastAsia="宋体" w:hint="default"/>
                <w:sz w:val="18"/>
                <w:szCs w:val="18"/>
              </w:rPr>
              <w:t>未决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同意 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年开始 征收销售税</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233"/>
              <w:jc w:val="left"/>
              <w:rPr>
                <w:rFonts w:ascii="宋体" w:hAnsi="宋体" w:cs="宋体" w:eastAsia="宋体" w:hint="default"/>
                <w:sz w:val="18"/>
                <w:szCs w:val="18"/>
              </w:rPr>
            </w:pPr>
            <w:r>
              <w:rPr>
                <w:rFonts w:ascii="宋体" w:hAnsi="宋体" w:cs="宋体" w:eastAsia="宋体" w:hint="default"/>
                <w:sz w:val="18"/>
                <w:szCs w:val="18"/>
              </w:rPr>
              <w:t>尚未涉及执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刊登于巨 潮资讯网</w:t>
            </w:r>
          </w:p>
          <w:p>
            <w:pPr>
              <w:pStyle w:val="TableParagraph"/>
              <w:spacing w:line="316" w:lineRule="auto" w:before="19"/>
              <w:ind w:left="103" w:right="152"/>
              <w:jc w:val="both"/>
              <w:rPr>
                <w:rFonts w:ascii="宋体" w:hAnsi="宋体" w:cs="宋体" w:eastAsia="宋体" w:hint="default"/>
                <w:sz w:val="18"/>
                <w:szCs w:val="18"/>
              </w:rPr>
            </w:pPr>
            <w:r>
              <w:rPr>
                <w:rFonts w:ascii="宋体" w:hAnsi="宋体" w:cs="宋体" w:eastAsia="宋体" w:hint="default"/>
                <w:sz w:val="18"/>
                <w:szCs w:val="18"/>
              </w:rPr>
              <w:t>《联络互 动重大资 产购买</w:t>
            </w:r>
          </w:p>
          <w:p>
            <w:pPr>
              <w:pStyle w:val="TableParagraph"/>
              <w:spacing w:line="316" w:lineRule="auto" w:before="58"/>
              <w:ind w:left="103"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Newegg.In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c55.70%</w:t>
            </w:r>
            <w:r>
              <w:rPr>
                <w:rFonts w:ascii="宋体" w:hAnsi="宋体" w:cs="宋体" w:eastAsia="宋体" w:hint="default"/>
                <w:sz w:val="18"/>
                <w:szCs w:val="18"/>
              </w:rPr>
              <w:t>股</w:t>
            </w:r>
          </w:p>
          <w:p>
            <w:pPr>
              <w:pStyle w:val="TableParagraph"/>
              <w:spacing w:line="319" w:lineRule="auto"/>
              <w:ind w:left="103" w:right="9"/>
              <w:jc w:val="left"/>
              <w:rPr>
                <w:rFonts w:ascii="宋体" w:hAnsi="宋体" w:cs="宋体" w:eastAsia="宋体" w:hint="default"/>
                <w:sz w:val="18"/>
                <w:szCs w:val="18"/>
              </w:rPr>
            </w:pPr>
            <w:r>
              <w:rPr>
                <w:rFonts w:ascii="宋体" w:hAnsi="宋体" w:cs="宋体" w:eastAsia="宋体" w:hint="default"/>
                <w:sz w:val="18"/>
                <w:szCs w:val="18"/>
              </w:rPr>
              <w:t>权的报告 </w:t>
            </w:r>
            <w:r>
              <w:rPr>
                <w:rFonts w:ascii="宋体" w:hAnsi="宋体" w:cs="宋体" w:eastAsia="宋体" w:hint="default"/>
                <w:spacing w:val="-24"/>
                <w:sz w:val="18"/>
                <w:szCs w:val="18"/>
              </w:rPr>
              <w:t>书（草案）》</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872"/>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452"/>
        <w:jc w:val="left"/>
      </w:pPr>
      <w:r>
        <w:rPr/>
        <w:t>□ 适用 √ 不适用 公司报告期无股权激励计划、员工持股计划或其他员工激励措施及其实施情况。</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4" w:right="0"/>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92"/>
        <w:jc w:val="left"/>
      </w:pPr>
      <w:r>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6"/>
        <w:spacing w:line="240" w:lineRule="auto"/>
        <w:ind w:left="114" w:right="0"/>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公司报告期未发生资产或股权收购、出售的关联交易。</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2"/>
        <w:jc w:val="left"/>
      </w:pPr>
      <w:r>
        <w:rPr/>
        <w:t>□ 适用 √ 不适用 公司报告期未发生共同对外投资的关联交易。</w:t>
      </w:r>
    </w:p>
    <w:p>
      <w:pPr>
        <w:spacing w:line="240" w:lineRule="auto" w:before="1"/>
        <w:rPr>
          <w:rFonts w:ascii="宋体" w:hAnsi="宋体" w:cs="宋体" w:eastAsia="宋体" w:hint="default"/>
          <w:sz w:val="20"/>
          <w:szCs w:val="20"/>
        </w:rPr>
      </w:pPr>
    </w:p>
    <w:p>
      <w:pPr>
        <w:pStyle w:val="Heading6"/>
        <w:spacing w:line="240" w:lineRule="auto"/>
        <w:ind w:left="114" w:right="0"/>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 适用 √ 不适用 公司报告期不存在关联债权债务往来。</w:t>
      </w:r>
    </w:p>
    <w:p>
      <w:pPr>
        <w:spacing w:line="240" w:lineRule="auto" w:before="11"/>
        <w:rPr>
          <w:rFonts w:ascii="宋体" w:hAnsi="宋体" w:cs="宋体" w:eastAsia="宋体" w:hint="default"/>
          <w:sz w:val="19"/>
          <w:szCs w:val="19"/>
        </w:rPr>
      </w:pPr>
    </w:p>
    <w:p>
      <w:pPr>
        <w:pStyle w:val="Heading6"/>
        <w:spacing w:line="240" w:lineRule="auto"/>
        <w:ind w:left="114" w:right="0"/>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公司报告期无其他重大关联交易。</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6"/>
        <w:spacing w:line="240" w:lineRule="auto"/>
        <w:ind w:left="114" w:right="0"/>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6"/>
        <w:spacing w:line="240" w:lineRule="auto"/>
        <w:ind w:left="114" w:right="0"/>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公司报告期不存在租赁情况。</w:t>
      </w:r>
    </w:p>
    <w:p>
      <w:pPr>
        <w:spacing w:line="240" w:lineRule="auto" w:before="11"/>
        <w:rPr>
          <w:rFonts w:ascii="宋体" w:hAnsi="宋体" w:cs="宋体" w:eastAsia="宋体" w:hint="default"/>
          <w:sz w:val="19"/>
          <w:szCs w:val="19"/>
        </w:rPr>
      </w:pPr>
    </w:p>
    <w:p>
      <w:pPr>
        <w:pStyle w:val="Heading6"/>
        <w:spacing w:line="240" w:lineRule="auto"/>
        <w:ind w:left="114" w:right="0"/>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4"/>
        <w:rPr>
          <w:rFonts w:ascii="宋体" w:hAnsi="宋体" w:cs="宋体" w:eastAsia="宋体" w:hint="default"/>
          <w:sz w:val="8"/>
          <w:szCs w:val="8"/>
        </w:rPr>
      </w:pPr>
    </w:p>
    <w:p>
      <w:pPr>
        <w:spacing w:line="402"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5pt;height:20.1pt;mso-position-horizontal-relative:char;mso-position-vertical-relative:line" type="#_x0000_t202" filled="true" fillcolor="#d2d2d2" stroked="true" strokeweight=".47998pt" strokecolor="#000000">
            <w10:anchorlock/>
            <v:textbox inset="0,0,0,0">
              <w:txbxContent>
                <w:p>
                  <w:pPr>
                    <w:pStyle w:val="BodyText"/>
                    <w:spacing w:line="240" w:lineRule="auto" w:before="51"/>
                    <w:ind w:left="2532" w:right="0"/>
                    <w:jc w:val="left"/>
                  </w:pPr>
                  <w:r>
                    <w:rPr/>
                    <w:t>公司及其子公司对外担保情况（不包括对子公司的担保）</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9"/>
        <w:gridCol w:w="927"/>
        <w:gridCol w:w="923"/>
        <w:gridCol w:w="1296"/>
        <w:gridCol w:w="1063"/>
        <w:gridCol w:w="1034"/>
        <w:gridCol w:w="1049"/>
        <w:gridCol w:w="792"/>
        <w:gridCol w:w="780"/>
      </w:tblGrid>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1"/>
              <w:ind w:left="189" w:right="184"/>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66"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22"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北京百维博锐贸易 有限公司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5"/>
              <w:jc w:val="left"/>
              <w:rPr>
                <w:rFonts w:ascii="宋体" w:hAnsi="宋体" w:cs="宋体" w:eastAsia="宋体" w:hint="default"/>
                <w:sz w:val="18"/>
                <w:szCs w:val="18"/>
              </w:rPr>
            </w:pPr>
            <w:r>
              <w:rPr>
                <w:rFonts w:ascii="宋体" w:hAnsi="宋体" w:cs="宋体" w:eastAsia="宋体" w:hint="default"/>
                <w:sz w:val="18"/>
                <w:szCs w:val="18"/>
              </w:rPr>
              <w:t>北京百维博锐贸易 有限公司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1"/>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16,000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1"/>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16,000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6" w:right="189"/>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64" w:right="18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18"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55"/>
              <w:jc w:val="left"/>
              <w:rPr>
                <w:rFonts w:ascii="宋体" w:hAnsi="宋体" w:cs="宋体" w:eastAsia="宋体" w:hint="default"/>
                <w:sz w:val="18"/>
                <w:szCs w:val="18"/>
              </w:rPr>
            </w:pPr>
            <w:r>
              <w:rPr>
                <w:rFonts w:ascii="宋体" w:hAnsi="宋体" w:cs="宋体" w:eastAsia="宋体" w:hint="default"/>
                <w:sz w:val="18"/>
                <w:szCs w:val="18"/>
              </w:rPr>
              <w:t>数字天域（香港） 科技有限公司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46,189.34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迪岸双赢集团有限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迪岸双赢集团有限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迪岸双赢集团有限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迪岸双赢集团有限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9,559.22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迪岸双赢集团有限 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北京数字天域科技 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09"/>
        <w:gridCol w:w="922"/>
        <w:gridCol w:w="920"/>
        <w:gridCol w:w="1305"/>
        <w:gridCol w:w="1054"/>
        <w:gridCol w:w="1044"/>
        <w:gridCol w:w="1046"/>
        <w:gridCol w:w="791"/>
        <w:gridCol w:w="785"/>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深圳联络商业保理 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50,000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深圳联络汇融商业 保理有限公司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50,000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会找房（北京）网 络技术有限公司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300,000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76,567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持续发生</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Newegg.Inc</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136,400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2"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726,400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101,567</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726,400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97" w:right="0"/>
              <w:jc w:val="left"/>
              <w:rPr>
                <w:rFonts w:ascii="Times New Roman" w:hAnsi="Times New Roman" w:cs="Times New Roman" w:eastAsia="Times New Roman" w:hint="default"/>
                <w:sz w:val="18"/>
                <w:szCs w:val="18"/>
              </w:rPr>
            </w:pPr>
            <w:r>
              <w:rPr>
                <w:rFonts w:ascii="Times New Roman"/>
                <w:sz w:val="18"/>
              </w:rPr>
              <w:t>147,756.34</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7"/>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57" w:right="19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3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17"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4"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7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746,400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117,567</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746,400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97" w:right="0"/>
              <w:jc w:val="left"/>
              <w:rPr>
                <w:rFonts w:ascii="Times New Roman" w:hAnsi="Times New Roman" w:cs="Times New Roman" w:eastAsia="Times New Roman" w:hint="default"/>
                <w:sz w:val="18"/>
                <w:szCs w:val="18"/>
              </w:rPr>
            </w:pPr>
            <w:r>
              <w:rPr>
                <w:rFonts w:ascii="Times New Roman"/>
                <w:sz w:val="18"/>
              </w:rPr>
              <w:t>163,756.34</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31.38%</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856"/>
        <w:gridCol w:w="4719"/>
      </w:tblGrid>
      <w:tr>
        <w:trPr>
          <w:trHeight w:val="36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偿责任的情况说明（如有）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6"/>
        <w:spacing w:line="240" w:lineRule="auto"/>
        <w:ind w:left="114" w:right="0"/>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792"/>
        <w:jc w:val="left"/>
      </w:pPr>
      <w:r>
        <w:rPr/>
        <w:t>□ 适用 √ 不适用 公司报告期无违规对外担保情况。</w:t>
      </w:r>
    </w:p>
    <w:p>
      <w:pPr>
        <w:spacing w:line="240" w:lineRule="auto" w:before="11"/>
        <w:rPr>
          <w:rFonts w:ascii="宋体" w:hAnsi="宋体" w:cs="宋体" w:eastAsia="宋体" w:hint="default"/>
          <w:sz w:val="19"/>
          <w:szCs w:val="19"/>
        </w:rPr>
      </w:pPr>
    </w:p>
    <w:p>
      <w:pPr>
        <w:pStyle w:val="Heading6"/>
        <w:spacing w:line="240" w:lineRule="auto"/>
        <w:ind w:left="114" w:right="0"/>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4" w:right="0"/>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6"/>
        <w:spacing w:line="240" w:lineRule="auto"/>
        <w:ind w:left="114"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公司报告期不存在委托贷款。</w:t>
      </w:r>
    </w:p>
    <w:p>
      <w:pPr>
        <w:spacing w:line="240" w:lineRule="auto" w:before="12"/>
        <w:rPr>
          <w:rFonts w:ascii="宋体" w:hAnsi="宋体" w:cs="宋体" w:eastAsia="宋体" w:hint="default"/>
          <w:sz w:val="19"/>
          <w:szCs w:val="19"/>
        </w:rPr>
      </w:pPr>
    </w:p>
    <w:p>
      <w:pPr>
        <w:pStyle w:val="Heading6"/>
        <w:spacing w:line="240" w:lineRule="auto"/>
        <w:ind w:left="114" w:right="0"/>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公司报告期不存在其他重大合同。</w:t>
      </w:r>
    </w:p>
    <w:p>
      <w:pPr>
        <w:spacing w:line="240" w:lineRule="auto" w:before="3"/>
        <w:rPr>
          <w:rFonts w:ascii="宋体" w:hAnsi="宋体" w:cs="宋体" w:eastAsia="宋体" w:hint="default"/>
          <w:sz w:val="18"/>
          <w:szCs w:val="18"/>
        </w:rPr>
      </w:pPr>
    </w:p>
    <w:p>
      <w:pPr>
        <w:spacing w:line="506" w:lineRule="auto" w:before="0"/>
        <w:ind w:left="114" w:right="8583" w:firstLine="0"/>
        <w:jc w:val="left"/>
        <w:rPr>
          <w:rFonts w:ascii="宋体" w:hAnsi="宋体" w:cs="宋体" w:eastAsia="宋体" w:hint="default"/>
          <w:sz w:val="18"/>
          <w:szCs w:val="18"/>
        </w:rPr>
      </w:pPr>
      <w:bookmarkStart w:name="十八、社会责任情况" w:id="100"/>
      <w:bookmarkEnd w:id="100"/>
      <w:r>
        <w:rPr/>
      </w:r>
      <w:r>
        <w:rPr>
          <w:rFonts w:ascii="宋体" w:hAnsi="宋体" w:cs="宋体" w:eastAsia="宋体" w:hint="default"/>
          <w:b/>
          <w:bCs/>
          <w:sz w:val="24"/>
          <w:szCs w:val="24"/>
        </w:rPr>
        <w:t>十八、社会责任情况</w:t>
      </w:r>
      <w:r>
        <w:rPr>
          <w:rFonts w:ascii="宋体" w:hAnsi="宋体" w:cs="宋体" w:eastAsia="宋体" w:hint="default"/>
          <w:b/>
          <w:bCs/>
          <w:w w:val="99"/>
          <w:sz w:val="24"/>
          <w:szCs w:val="24"/>
        </w:rPr>
        <w:t> </w:t>
      </w:r>
      <w:bookmarkStart w:name="1、履行社会责任情况" w:id="101"/>
      <w:bookmarkEnd w:id="10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6"/>
        <w:spacing w:line="240" w:lineRule="auto" w:before="152"/>
        <w:ind w:left="114" w:right="0"/>
        <w:jc w:val="left"/>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精准扶贫规划" w:id="103"/>
      <w:bookmarkEnd w:id="103"/>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jc w:val="both"/>
      </w:pPr>
      <w:r>
        <w:rPr>
          <w:spacing w:val="-2"/>
        </w:rPr>
        <w:t>公司积极响应党和国家、省市政府的扶贫攻坚号召，坚决贯彻执行精准扶贫的决策部署，以切实提升贫困地区人民生活质量</w:t>
      </w:r>
      <w:r>
        <w:rPr>
          <w:spacing w:val="-66"/>
        </w:rPr>
        <w:t> </w:t>
      </w:r>
      <w:r>
        <w:rPr>
          <w:spacing w:val="-66"/>
        </w:rPr>
      </w:r>
      <w:r>
        <w:rPr>
          <w:spacing w:val="-2"/>
        </w:rPr>
        <w:t>为出发点，积极谋划，充分发挥互联网信息企业的特色优势，积极开展教育帮扶、科教下乡等项目，在努力发展自身的同时</w:t>
      </w:r>
      <w:r>
        <w:rPr>
          <w:spacing w:val="-66"/>
        </w:rPr>
        <w:t> </w:t>
      </w:r>
      <w:r>
        <w:rPr>
          <w:spacing w:val="-66"/>
        </w:rPr>
      </w:r>
      <w:r>
        <w:rPr/>
        <w:t>认真履行社会责任，为全面建成小康社会贡献力量。</w:t>
      </w:r>
    </w:p>
    <w:p>
      <w:pPr>
        <w:spacing w:after="0" w:line="316"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6"/>
        <w:spacing w:line="240" w:lineRule="auto" w:before="35"/>
        <w:ind w:left="114" w:right="0"/>
        <w:jc w:val="left"/>
        <w:rPr>
          <w:b w:val="0"/>
          <w:bCs w:val="0"/>
        </w:rPr>
      </w:pPr>
      <w:bookmarkStart w:name="（2）年度精准扶贫概要" w:id="104"/>
      <w:bookmarkEnd w:id="104"/>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3）精准扶贫成效" w:id="105"/>
      <w:bookmarkEnd w:id="105"/>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6"/>
        <w:spacing w:line="240" w:lineRule="auto" w:before="35"/>
        <w:ind w:left="114" w:right="0"/>
        <w:jc w:val="left"/>
        <w:rPr>
          <w:b w:val="0"/>
          <w:bCs w:val="0"/>
        </w:rPr>
      </w:pPr>
      <w:bookmarkStart w:name="（4）后续精准扶贫计划" w:id="106"/>
      <w:bookmarkEnd w:id="106"/>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4" w:right="0"/>
        <w:jc w:val="left"/>
        <w:rPr>
          <w:b w:val="0"/>
          <w:bCs w:val="0"/>
        </w:rPr>
      </w:pPr>
      <w:bookmarkStart w:name="3、环境保护相关的情况" w:id="107"/>
      <w:bookmarkEnd w:id="10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w:t>
      </w:r>
    </w:p>
    <w:p>
      <w:pPr>
        <w:pStyle w:val="BodyText"/>
        <w:spacing w:line="240" w:lineRule="auto" w:before="26"/>
        <w:ind w:right="0"/>
        <w:jc w:val="left"/>
      </w:pPr>
      <w:r>
        <w:rPr/>
        <w:t>公司不属于排污单位</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十九、其他重大事项的说明" w:id="108"/>
      <w:bookmarkEnd w:id="108"/>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152"/>
        <w:jc w:val="left"/>
      </w:pPr>
      <w:r>
        <w:rPr/>
        <w:t>□ 适用 √ 不适用 公司报告期不存在需要说明的其他重大事项。</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二十、公司子公司重大事项" w:id="109"/>
      <w:bookmarkEnd w:id="109"/>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26" w:right="0"/>
        <w:jc w:val="left"/>
        <w:rPr>
          <w:b w:val="0"/>
          <w:bCs w:val="0"/>
        </w:rPr>
      </w:pPr>
      <w:bookmarkStart w:name="第六节 股份变动及股东情况" w:id="110"/>
      <w:bookmarkEnd w:id="110"/>
      <w:r>
        <w:rPr>
          <w:b w:val="0"/>
          <w:bCs w:val="0"/>
        </w:rPr>
      </w:r>
      <w:bookmarkStart w:name="_bookmark5" w:id="111"/>
      <w:bookmarkEnd w:id="11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12"/>
      <w:bookmarkEnd w:id="11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股份变动情况" w:id="113"/>
      <w:bookmarkEnd w:id="11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569,480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,583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26.16%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-144,18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7,302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-144,18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7,302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425,29</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3,281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19.53%</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569,480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,583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26.16%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-144,18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7,302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-144,18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7,302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425,29</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3,281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19.53%</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569,480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,583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26.16%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-144,18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7,302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-144,18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7,302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425,29</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3,281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19.53%</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1,607,6</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69,092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73.84%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144,187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144,187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1,751,8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56,394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80.47%</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1,607,6</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69,092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73.84%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144,187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144,187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1,751,8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56,394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80.47%</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2,177,1</w:t>
            </w:r>
          </w:p>
          <w:p>
            <w:pPr>
              <w:pStyle w:val="TableParagraph"/>
              <w:spacing w:line="240" w:lineRule="auto" w:before="105"/>
              <w:ind w:left="216" w:right="0"/>
              <w:jc w:val="left"/>
              <w:rPr>
                <w:rFonts w:ascii="Times New Roman" w:hAnsi="Times New Roman" w:cs="Times New Roman" w:eastAsia="Times New Roman" w:hint="default"/>
                <w:sz w:val="18"/>
                <w:szCs w:val="18"/>
              </w:rPr>
            </w:pPr>
            <w:r>
              <w:rPr>
                <w:rFonts w:ascii="Times New Roman"/>
                <w:sz w:val="18"/>
              </w:rPr>
              <w:t>49,675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2,177,1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49,675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0"/>
        <w:jc w:val="left"/>
      </w:pPr>
      <w:r>
        <w:rPr/>
        <w:t>股份变动的原因</w:t>
      </w:r>
    </w:p>
    <w:p>
      <w:pPr>
        <w:pStyle w:val="BodyText"/>
        <w:spacing w:line="357" w:lineRule="auto" w:before="117"/>
        <w:ind w:right="1212"/>
        <w:jc w:val="left"/>
      </w:pPr>
      <w:r>
        <w:rPr/>
        <w:t>√ 适用 □ 不适用 </w:t>
      </w:r>
      <w:r>
        <w:rPr>
          <w:rFonts w:ascii="宋体" w:hAnsi="宋体" w:cs="宋体" w:eastAsia="宋体" w:hint="default"/>
        </w:rPr>
        <w:t>1</w:t>
      </w:r>
      <w:r>
        <w:rPr/>
        <w:t>、郭静波先生已于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27</w:t>
      </w:r>
      <w:r>
        <w:rPr/>
        <w:t>日任期满离任公司董事一职，截止报告期末，郭静波先生所持</w:t>
      </w:r>
      <w:r>
        <w:rPr>
          <w:rFonts w:ascii="宋体" w:hAnsi="宋体" w:cs="宋体" w:eastAsia="宋体" w:hint="default"/>
        </w:rPr>
        <w:t>39,964,022</w:t>
      </w:r>
      <w:r>
        <w:rPr/>
        <w:t>股已解除限售。</w:t>
      </w:r>
    </w:p>
    <w:p>
      <w:pPr>
        <w:pStyle w:val="BodyText"/>
        <w:spacing w:line="224" w:lineRule="exact"/>
        <w:ind w:right="0"/>
        <w:jc w:val="left"/>
      </w:pPr>
      <w:r>
        <w:rPr>
          <w:rFonts w:ascii="宋体" w:hAnsi="宋体" w:cs="宋体" w:eastAsia="宋体" w:hint="default"/>
        </w:rPr>
        <w:t>2</w:t>
      </w:r>
      <w:r>
        <w:rPr/>
        <w:t>、陈理先生已于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21</w:t>
      </w:r>
      <w:r>
        <w:rPr/>
        <w:t>日离职，截止报告期末，陈理先生所持的</w:t>
      </w:r>
      <w:r>
        <w:rPr>
          <w:rFonts w:ascii="宋体" w:hAnsi="宋体" w:cs="宋体" w:eastAsia="宋体" w:hint="default"/>
        </w:rPr>
        <w:t>53,202,863</w:t>
      </w:r>
      <w:r>
        <w:rPr/>
        <w:t>股全部锁定，增加限售</w:t>
      </w:r>
      <w:r>
        <w:rPr>
          <w:rFonts w:ascii="宋体" w:hAnsi="宋体" w:cs="宋体" w:eastAsia="宋体" w:hint="default"/>
        </w:rPr>
        <w:t>13,300,716</w:t>
      </w:r>
      <w:r>
        <w:rPr/>
        <w:t>股。</w:t>
      </w:r>
    </w:p>
    <w:p>
      <w:pPr>
        <w:pStyle w:val="BodyText"/>
        <w:spacing w:line="240" w:lineRule="auto" w:before="76"/>
        <w:ind w:right="0"/>
        <w:jc w:val="left"/>
      </w:pPr>
      <w:r>
        <w:rPr>
          <w:rFonts w:ascii="宋体" w:hAnsi="宋体" w:cs="宋体" w:eastAsia="宋体" w:hint="default"/>
        </w:rPr>
        <w:t>3</w:t>
      </w:r>
      <w:r>
        <w:rPr/>
        <w:t>、每年年初，公司高管锁定股数按照高管持有股份总数的</w:t>
      </w:r>
      <w:r>
        <w:rPr>
          <w:rFonts w:ascii="宋体" w:hAnsi="宋体" w:cs="宋体" w:eastAsia="宋体" w:hint="default"/>
        </w:rPr>
        <w:t>75%</w:t>
      </w:r>
      <w:r>
        <w:rPr/>
        <w:t>重新核定。</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股份变动的批准情况</w:t>
      </w:r>
    </w:p>
    <w:p>
      <w:pPr>
        <w:pStyle w:val="BodyText"/>
        <w:spacing w:line="360" w:lineRule="auto" w:before="116"/>
        <w:ind w:right="9132"/>
        <w:jc w:val="left"/>
      </w:pPr>
      <w:r>
        <w:rPr/>
        <w:t>□ 适用 √ 不适用 股份变动的过户情况</w:t>
      </w:r>
    </w:p>
    <w:p>
      <w:pPr>
        <w:pStyle w:val="BodyText"/>
        <w:spacing w:line="357" w:lineRule="auto" w:before="26"/>
        <w:ind w:right="8772"/>
        <w:jc w:val="left"/>
      </w:pPr>
      <w:r>
        <w:rPr/>
        <w:t>□ 适用 √ 不适用 股份回购的实施进展情况</w:t>
      </w:r>
    </w:p>
    <w:p>
      <w:pPr>
        <w:pStyle w:val="BodyText"/>
        <w:spacing w:line="357" w:lineRule="auto" w:before="29"/>
        <w:ind w:right="6972"/>
        <w:jc w:val="left"/>
      </w:pPr>
      <w:r>
        <w:rPr/>
        <w:t>□ 适用 √ 不适用 采用集中竞价方式减持回购股份的实施进展情况</w:t>
      </w:r>
    </w:p>
    <w:p>
      <w:pPr>
        <w:pStyle w:val="BodyText"/>
        <w:spacing w:line="360" w:lineRule="auto" w:before="28"/>
        <w:ind w:right="1392"/>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right="6792"/>
        <w:jc w:val="left"/>
      </w:pPr>
      <w:r>
        <w:rPr/>
        <w:t>□ 适用 √ 不适用 公司认为必要或证券监管机构要求披露的其他内容</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2、限售股份变动情况" w:id="114"/>
      <w:bookmarkEnd w:id="11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7" w:right="13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487,799,587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117,598,997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370,200,590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股票解除限售 后，按高管锁 定股重新核 定，部分解除 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39,964,022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39,964,022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both"/>
              <w:rPr>
                <w:rFonts w:ascii="宋体" w:hAnsi="宋体" w:cs="宋体" w:eastAsia="宋体" w:hint="default"/>
                <w:sz w:val="18"/>
                <w:szCs w:val="18"/>
              </w:rPr>
            </w:pPr>
            <w:r>
              <w:rPr>
                <w:rFonts w:ascii="宋体" w:hAnsi="宋体" w:cs="宋体" w:eastAsia="宋体" w:hint="default"/>
                <w:sz w:val="18"/>
                <w:szCs w:val="18"/>
              </w:rPr>
              <w:t>高管任期届满 离职后六个月 所持股票全部 解限。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39,902,147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13,300,716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53,202,863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both"/>
              <w:rPr>
                <w:rFonts w:ascii="宋体" w:hAnsi="宋体" w:cs="宋体" w:eastAsia="宋体" w:hint="default"/>
                <w:sz w:val="18"/>
                <w:szCs w:val="18"/>
              </w:rPr>
            </w:pPr>
            <w:r>
              <w:rPr>
                <w:rFonts w:ascii="宋体" w:hAnsi="宋体" w:cs="宋体" w:eastAsia="宋体" w:hint="default"/>
                <w:sz w:val="18"/>
                <w:szCs w:val="18"/>
              </w:rPr>
              <w:t>高管离职未满 六个月所持股 份全部锁定。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1,814,827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1,889,828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both"/>
              <w:rPr>
                <w:rFonts w:ascii="宋体" w:hAnsi="宋体" w:cs="宋体" w:eastAsia="宋体" w:hint="default"/>
                <w:sz w:val="18"/>
                <w:szCs w:val="18"/>
              </w:rPr>
            </w:pPr>
            <w:r>
              <w:rPr>
                <w:rFonts w:ascii="宋体" w:hAnsi="宋体" w:cs="宋体" w:eastAsia="宋体" w:hint="default"/>
                <w:sz w:val="18"/>
                <w:szCs w:val="18"/>
              </w:rPr>
              <w:t>其他高管按照 相关规定重新 核算锁定股份 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569,480,583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157,563,019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13,375,717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425,293,281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3"/>
        <w:spacing w:line="240" w:lineRule="auto" w:before="26"/>
        <w:ind w:right="0"/>
        <w:jc w:val="left"/>
        <w:rPr>
          <w:b w:val="0"/>
          <w:bCs w:val="0"/>
        </w:rPr>
      </w:pPr>
      <w:bookmarkStart w:name="二、证券发行与上市情况" w:id="115"/>
      <w:bookmarkEnd w:id="11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报告期内证券发行（不含优先股）情况" w:id="116"/>
      <w:bookmarkEnd w:id="11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2、公司股份总数及股东结构的变动、公司资产和负债结构的变动情况说明" w:id="117"/>
      <w:bookmarkEnd w:id="11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14" w:right="0"/>
        <w:jc w:val="left"/>
        <w:rPr>
          <w:b w:val="0"/>
          <w:bCs w:val="0"/>
        </w:rPr>
      </w:pPr>
      <w:bookmarkStart w:name="3、现存的内部职工股情况" w:id="118"/>
      <w:bookmarkEnd w:id="11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三、股东和实际控制人情况" w:id="119"/>
      <w:bookmarkEnd w:id="119"/>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公司股东数量及持股情况" w:id="120"/>
      <w:bookmarkEnd w:id="12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274"/>
        <w:gridCol w:w="923"/>
        <w:gridCol w:w="490"/>
        <w:gridCol w:w="748"/>
        <w:gridCol w:w="827"/>
        <w:gridCol w:w="328"/>
        <w:gridCol w:w="461"/>
        <w:gridCol w:w="761"/>
        <w:gridCol w:w="866"/>
        <w:gridCol w:w="305"/>
        <w:gridCol w:w="1044"/>
        <w:gridCol w:w="152"/>
        <w:gridCol w:w="1195"/>
      </w:tblGrid>
      <w:tr>
        <w:trPr>
          <w:trHeight w:val="227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127,561</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1" w:right="223"/>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129,192</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36"/>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1"/>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9" w:lineRule="auto" w:before="19"/>
              <w:ind w:left="103" w:right="102"/>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8"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19"/>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8" w:right="9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22.67%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493,60</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0,787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5,551,2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370,20</w:t>
            </w:r>
          </w:p>
          <w:p>
            <w:pPr>
              <w:pStyle w:val="TableParagraph"/>
              <w:spacing w:line="240" w:lineRule="auto" w:before="105"/>
              <w:ind w:left="269" w:right="0"/>
              <w:jc w:val="left"/>
              <w:rPr>
                <w:rFonts w:ascii="Times New Roman" w:hAnsi="Times New Roman" w:cs="Times New Roman" w:eastAsia="Times New Roman" w:hint="default"/>
                <w:sz w:val="18"/>
                <w:szCs w:val="18"/>
              </w:rPr>
            </w:pPr>
            <w:r>
              <w:rPr>
                <w:rFonts w:ascii="Times New Roman"/>
                <w:sz w:val="18"/>
              </w:rPr>
              <w:t>0,590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123,400</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,197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476,983,512</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E.T.XUN(Hong</w:t>
            </w:r>
          </w:p>
          <w:p>
            <w:pPr>
              <w:pStyle w:val="TableParagraph"/>
              <w:spacing w:line="362" w:lineRule="auto" w:before="104"/>
              <w:ind w:left="103" w:right="258"/>
              <w:jc w:val="left"/>
              <w:rPr>
                <w:rFonts w:ascii="Times New Roman" w:hAnsi="Times New Roman" w:cs="Times New Roman" w:eastAsia="Times New Roman" w:hint="default"/>
                <w:sz w:val="18"/>
                <w:szCs w:val="18"/>
              </w:rPr>
            </w:pPr>
            <w:r>
              <w:rPr>
                <w:rFonts w:ascii="Times New Roman"/>
                <w:sz w:val="18"/>
              </w:rPr>
              <w:t>Kong)</w:t>
            </w:r>
            <w:r>
              <w:rPr>
                <w:rFonts w:ascii="Times New Roman"/>
                <w:spacing w:val="-1"/>
                <w:sz w:val="18"/>
              </w:rPr>
              <w:t> </w:t>
            </w:r>
            <w:r>
              <w:rPr>
                <w:rFonts w:ascii="Times New Roman"/>
                <w:sz w:val="18"/>
              </w:rPr>
              <w:t>Holding</w:t>
            </w:r>
            <w:r>
              <w:rPr>
                <w:rFonts w:ascii="Times New Roman"/>
                <w:w w:val="99"/>
                <w:sz w:val="18"/>
              </w:rPr>
              <w:t> </w:t>
            </w:r>
            <w:r>
              <w:rPr>
                <w:rFonts w:ascii="Times New Roman"/>
                <w:sz w:val="18"/>
              </w:rPr>
              <w:t>Limited</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2"/>
                <w:sz w:val="18"/>
              </w:rPr>
              <w:t>11.88%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258,67</w:t>
            </w:r>
          </w:p>
          <w:p>
            <w:pPr>
              <w:pStyle w:val="TableParagraph"/>
              <w:spacing w:line="240" w:lineRule="auto" w:before="105"/>
              <w:ind w:left="314" w:right="0"/>
              <w:jc w:val="left"/>
              <w:rPr>
                <w:rFonts w:ascii="Times New Roman" w:hAnsi="Times New Roman" w:cs="Times New Roman" w:eastAsia="Times New Roman" w:hint="default"/>
                <w:sz w:val="18"/>
                <w:szCs w:val="18"/>
              </w:rPr>
            </w:pPr>
            <w:r>
              <w:rPr>
                <w:rFonts w:ascii="Times New Roman"/>
                <w:sz w:val="18"/>
              </w:rPr>
              <w:t>6,611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-58,041</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258,676</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,611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深圳中植产投 并购投资合伙 企业（有限合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5.73%</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124,77</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1,669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124,771</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,669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105,042,017</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4.21%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91,549,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654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780,19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91,549,</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654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75,317,200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63,335,</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391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-96,150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63,335,</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391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53,202,</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863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53,202,</w:t>
            </w:r>
          </w:p>
          <w:p>
            <w:pPr>
              <w:pStyle w:val="TableParagraph"/>
              <w:spacing w:line="240" w:lineRule="auto" w:before="106"/>
              <w:ind w:left="404" w:right="0"/>
              <w:jc w:val="left"/>
              <w:rPr>
                <w:rFonts w:ascii="Times New Roman" w:hAnsi="Times New Roman" w:cs="Times New Roman" w:eastAsia="Times New Roman" w:hint="default"/>
                <w:sz w:val="18"/>
                <w:szCs w:val="18"/>
              </w:rPr>
            </w:pPr>
            <w:r>
              <w:rPr>
                <w:rFonts w:ascii="Times New Roman"/>
                <w:sz w:val="18"/>
              </w:rPr>
              <w:t>863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48,030,000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51,135,</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363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51,135,</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363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51,009,500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44,548,</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105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-29,014</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,070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44,548,</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105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34,599,999</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广东粤财信托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粤财 信托·粤中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 集合资金信托 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2" w:right="0"/>
              <w:jc w:val="lef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7" w:right="0"/>
              <w:jc w:val="lef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6"/>
              <w:ind w:left="457" w:right="0"/>
              <w:jc w:val="left"/>
              <w:rPr>
                <w:rFonts w:ascii="Times New Roman" w:hAnsi="Times New Roman" w:cs="Times New Roman" w:eastAsia="Times New Roman" w:hint="default"/>
                <w:sz w:val="18"/>
                <w:szCs w:val="18"/>
              </w:rPr>
            </w:pPr>
            <w:r>
              <w:rPr>
                <w:rFonts w:ascii="Times New Roman"/>
                <w:sz w:val="18"/>
              </w:rPr>
              <w:t>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0.96%</w:t>
            </w:r>
          </w:p>
        </w:tc>
        <w:tc>
          <w:tcPr>
            <w:tcW w:w="786" w:type="dxa"/>
            <w:vMerge w:val="restart"/>
            <w:tcBorders>
              <w:top w:val="single" w:sz="4" w:space="0" w:color="000000"/>
              <w:left w:val="single" w:sz="4" w:space="0" w:color="000000"/>
              <w:right w:val="single" w:sz="4" w:space="0" w:color="000000"/>
            </w:tcBorders>
          </w:tcPr>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20,985,</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022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36"/>
              <w:ind w:left="102" w:right="0"/>
              <w:jc w:val="left"/>
              <w:rPr>
                <w:rFonts w:ascii="Times New Roman" w:hAnsi="Times New Roman" w:cs="Times New Roman" w:eastAsia="Times New Roman" w:hint="default"/>
                <w:sz w:val="18"/>
                <w:szCs w:val="18"/>
              </w:rPr>
            </w:pPr>
            <w:r>
              <w:rPr>
                <w:rFonts w:ascii="Times New Roman"/>
                <w:sz w:val="18"/>
              </w:rPr>
              <w:t>-21,943</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,224</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36"/>
              <w:ind w:left="187" w:right="0"/>
              <w:jc w:val="left"/>
              <w:rPr>
                <w:rFonts w:ascii="Times New Roman" w:hAnsi="Times New Roman" w:cs="Times New Roman" w:eastAsia="Times New Roman" w:hint="default"/>
                <w:sz w:val="18"/>
                <w:szCs w:val="18"/>
              </w:rPr>
            </w:pPr>
            <w:r>
              <w:rPr>
                <w:rFonts w:ascii="Times New Roman"/>
                <w:sz w:val="18"/>
              </w:rPr>
              <w:t>20,985,</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022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15,929,931</w:t>
            </w:r>
          </w:p>
        </w:tc>
      </w:tr>
      <w:tr>
        <w:trPr>
          <w:trHeight w:val="402"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20,985,022</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
              <w:jc w:val="left"/>
              <w:rPr>
                <w:rFonts w:ascii="宋体" w:hAnsi="宋体" w:cs="宋体" w:eastAsia="宋体" w:hint="default"/>
                <w:sz w:val="18"/>
                <w:szCs w:val="18"/>
              </w:rPr>
            </w:pPr>
            <w:r>
              <w:rPr>
                <w:rFonts w:ascii="宋体" w:hAnsi="宋体" w:cs="宋体" w:eastAsia="宋体" w:hint="default"/>
                <w:spacing w:val="-3"/>
                <w:sz w:val="18"/>
                <w:szCs w:val="18"/>
              </w:rPr>
              <w:t>上述股东中，何志涛是公司实际控制人。未知其他股东相互之间是否存在关联关系，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也未知是否属于《上市公司收购管理办法》中规定的一致行动人。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gridSpan w:val="2"/>
            <w:vMerge/>
            <w:tcBorders>
              <w:left w:val="single" w:sz="4" w:space="0" w:color="000000"/>
              <w:bottom w:val="single" w:sz="4" w:space="0" w:color="000000"/>
              <w:right w:val="single" w:sz="4" w:space="0" w:color="000000"/>
            </w:tcBorders>
            <w:shd w:val="clear" w:color="auto" w:fill="D2D2D2"/>
          </w:tcPr>
          <w:p>
            <w:pPr/>
          </w:p>
        </w:tc>
        <w:tc>
          <w:tcPr>
            <w:tcW w:w="3990"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480"/>
              <w:jc w:val="left"/>
              <w:rPr>
                <w:rFonts w:ascii="Times New Roman" w:hAnsi="Times New Roman" w:cs="Times New Roman" w:eastAsia="Times New Roman" w:hint="default"/>
                <w:sz w:val="18"/>
                <w:szCs w:val="18"/>
              </w:rPr>
            </w:pPr>
            <w:r>
              <w:rPr>
                <w:rFonts w:ascii="Times New Roman"/>
                <w:sz w:val="18"/>
              </w:rPr>
              <w:t>E.T.XUN(Hong Kong)</w:t>
            </w:r>
            <w:r>
              <w:rPr>
                <w:rFonts w:ascii="Times New Roman"/>
                <w:spacing w:val="-14"/>
                <w:sz w:val="18"/>
              </w:rPr>
              <w:t> </w:t>
            </w:r>
            <w:r>
              <w:rPr>
                <w:rFonts w:ascii="Times New Roman"/>
                <w:sz w:val="18"/>
              </w:rPr>
              <w:t>Holding</w:t>
            </w:r>
            <w:r>
              <w:rPr>
                <w:rFonts w:ascii="Times New Roman"/>
                <w:sz w:val="18"/>
              </w:rPr>
              <w:t> Limited</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258,676,611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258,676,611</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深圳中植产投并购投资合伙企业</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124,771,669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124,771,669</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123,400,197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123,400,197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91,549,654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91,549,654</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63,335,391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63,335,391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51,135,363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51,135,363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44,548,105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44,548,105</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广东粤财信托有限公司－粤财信 托·粤中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20,985,022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20,985,022</w:t>
            </w:r>
          </w:p>
        </w:tc>
      </w:tr>
      <w:tr>
        <w:trPr>
          <w:trHeight w:val="402" w:hRule="exact"/>
        </w:trPr>
        <w:tc>
          <w:tcPr>
            <w:tcW w:w="2882"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18,800,000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1"/>
                <w:sz w:val="18"/>
                <w:szCs w:val="18"/>
              </w:rPr>
              <w:t>前十名无限售条件股东之间，未知是否存在关联关系，也未知是否属于《上市公司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收购管理办法》中规定的一致行动人</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82"/>
        <w:gridCol w:w="6687"/>
      </w:tblGrid>
      <w:tr>
        <w:trPr>
          <w:trHeight w:val="67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103"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业务情况说明（如有）（参见注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以上股东未有参与融资融券业务情况</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t>□ 是 √ 否</w:t>
      </w:r>
    </w:p>
    <w:p>
      <w:pPr>
        <w:pStyle w:val="BodyText"/>
        <w:spacing w:line="240" w:lineRule="auto" w:before="11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6"/>
        <w:spacing w:line="240" w:lineRule="auto"/>
        <w:ind w:left="114" w:right="0"/>
        <w:jc w:val="left"/>
        <w:rPr>
          <w:b w:val="0"/>
          <w:bCs w:val="0"/>
        </w:rPr>
      </w:pPr>
      <w:bookmarkStart w:name="2、公司控股股东情况" w:id="121"/>
      <w:bookmarkEnd w:id="12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何志涛先生为公司董事长兼总经理，其简历详见下文“董监高任职情况”</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57" w:lineRule="auto" w:before="117"/>
        <w:ind w:right="6792"/>
        <w:jc w:val="left"/>
      </w:pPr>
      <w:r>
        <w:rPr/>
        <w:t>□ 适用 √ 不适用 公司报告期控股股东未发生变更。</w:t>
      </w:r>
    </w:p>
    <w:p>
      <w:pPr>
        <w:spacing w:line="240" w:lineRule="auto" w:before="0"/>
        <w:rPr>
          <w:rFonts w:ascii="宋体" w:hAnsi="宋体" w:cs="宋体" w:eastAsia="宋体" w:hint="default"/>
          <w:sz w:val="20"/>
          <w:szCs w:val="20"/>
        </w:rPr>
      </w:pPr>
    </w:p>
    <w:p>
      <w:pPr>
        <w:pStyle w:val="Heading6"/>
        <w:spacing w:line="240" w:lineRule="auto"/>
        <w:ind w:left="114" w:right="0"/>
        <w:jc w:val="left"/>
        <w:rPr>
          <w:b w:val="0"/>
          <w:bCs w:val="0"/>
        </w:rPr>
      </w:pPr>
      <w:bookmarkStart w:name="3、公司实际控制人及其一致行动人" w:id="122"/>
      <w:bookmarkEnd w:id="12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何志涛先生为公司董事长兼总经理，其简历详见下文“董监高任职情况”</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57" w:lineRule="auto" w:before="117"/>
        <w:ind w:right="6792"/>
        <w:jc w:val="left"/>
      </w:pPr>
      <w:r>
        <w:rPr/>
        <w:t>□ 适用 √ 不适用 公司报告期实际控制人未发生变更。 公司与实际控制人之间的产权及控制关系的方框图</w:t>
      </w:r>
    </w:p>
    <w:p>
      <w:pPr>
        <w:spacing w:after="0" w:line="357" w:lineRule="auto"/>
        <w:jc w:val="left"/>
        <w:sectPr>
          <w:pgSz w:w="11910" w:h="16840"/>
          <w:pgMar w:header="907" w:footer="1019" w:top="1100" w:bottom="1200" w:left="1020" w:right="0"/>
        </w:sectPr>
      </w:pPr>
    </w:p>
    <w:p>
      <w:pPr>
        <w:spacing w:line="240" w:lineRule="auto" w:before="12"/>
        <w:rPr>
          <w:rFonts w:ascii="宋体" w:hAnsi="宋体" w:cs="宋体" w:eastAsia="宋体" w:hint="default"/>
          <w:sz w:val="25"/>
          <w:szCs w:val="25"/>
        </w:rPr>
      </w:pPr>
    </w:p>
    <w:p>
      <w:pPr>
        <w:spacing w:line="1869" w:lineRule="exact"/>
        <w:ind w:left="2522"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3076641" cy="118700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076641" cy="1187005"/>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2"/>
        <w:rPr>
          <w:rFonts w:ascii="宋体" w:hAnsi="宋体" w:cs="宋体" w:eastAsia="宋体" w:hint="default"/>
          <w:sz w:val="10"/>
          <w:szCs w:val="10"/>
        </w:rPr>
      </w:pPr>
    </w:p>
    <w:p>
      <w:pPr>
        <w:pStyle w:val="Heading4"/>
        <w:spacing w:line="240" w:lineRule="auto" w:before="26"/>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6"/>
        <w:spacing w:line="240" w:lineRule="auto"/>
        <w:ind w:left="114" w:right="0"/>
        <w:jc w:val="left"/>
        <w:rPr>
          <w:b w:val="0"/>
          <w:bCs w:val="0"/>
        </w:rPr>
      </w:pPr>
      <w:bookmarkStart w:name="4、其他持股在10%以上的法人股东" w:id="123"/>
      <w:bookmarkEnd w:id="12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22" w:right="159"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5" w:right="156" w:hanging="810"/>
              <w:jc w:val="left"/>
              <w:rPr>
                <w:rFonts w:ascii="宋体" w:hAnsi="宋体" w:cs="宋体" w:eastAsia="宋体" w:hint="default"/>
                <w:sz w:val="18"/>
                <w:szCs w:val="18"/>
              </w:rPr>
            </w:pPr>
            <w:r>
              <w:rPr>
                <w:rFonts w:ascii="宋体" w:hAnsi="宋体" w:cs="宋体" w:eastAsia="宋体" w:hint="default"/>
                <w:sz w:val="18"/>
                <w:szCs w:val="18"/>
              </w:rPr>
              <w:t>主要经营业务或管理活 动</w:t>
            </w:r>
          </w:p>
        </w:tc>
      </w:tr>
      <w:tr>
        <w:trPr>
          <w:trHeight w:val="71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78"/>
              <w:jc w:val="left"/>
              <w:rPr>
                <w:rFonts w:ascii="Times New Roman" w:hAnsi="Times New Roman" w:cs="Times New Roman" w:eastAsia="Times New Roman" w:hint="default"/>
                <w:sz w:val="18"/>
                <w:szCs w:val="18"/>
              </w:rPr>
            </w:pPr>
            <w:r>
              <w:rPr>
                <w:rFonts w:ascii="Times New Roman"/>
                <w:sz w:val="18"/>
              </w:rPr>
              <w:t>E.T.XUN(Hong Kong)</w:t>
            </w:r>
            <w:r>
              <w:rPr>
                <w:rFonts w:ascii="Times New Roman"/>
                <w:spacing w:val="-14"/>
                <w:sz w:val="18"/>
              </w:rPr>
              <w:t> </w:t>
            </w:r>
            <w:r>
              <w:rPr>
                <w:rFonts w:ascii="Times New Roman"/>
                <w:sz w:val="18"/>
              </w:rPr>
              <w:t>Holding</w:t>
            </w:r>
            <w:r>
              <w:rPr>
                <w:rFonts w:ascii="Times New Roman"/>
                <w:sz w:val="18"/>
              </w:rPr>
              <w:t> Limited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周逵、宓群</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technologies</w:t>
            </w:r>
          </w:p>
        </w:tc>
      </w:tr>
    </w:tbl>
    <w:p>
      <w:pPr>
        <w:spacing w:line="240" w:lineRule="auto" w:before="2"/>
        <w:rPr>
          <w:rFonts w:ascii="宋体" w:hAnsi="宋体" w:cs="宋体" w:eastAsia="宋体" w:hint="default"/>
          <w:sz w:val="19"/>
          <w:szCs w:val="19"/>
        </w:rPr>
      </w:pPr>
    </w:p>
    <w:p>
      <w:pPr>
        <w:pStyle w:val="Heading6"/>
        <w:spacing w:line="240" w:lineRule="auto" w:before="35"/>
        <w:ind w:left="114" w:right="0"/>
        <w:jc w:val="left"/>
        <w:rPr>
          <w:b w:val="0"/>
          <w:bCs w:val="0"/>
        </w:rPr>
      </w:pPr>
      <w:bookmarkStart w:name="5、控股股东、实际控制人、重组方及其他承诺主体股份限制减持情况" w:id="124"/>
      <w:bookmarkEnd w:id="12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46" w:right="0"/>
        <w:jc w:val="left"/>
        <w:rPr>
          <w:b w:val="0"/>
          <w:bCs w:val="0"/>
        </w:rPr>
      </w:pPr>
      <w:bookmarkStart w:name="第七节 优先股相关情况" w:id="125"/>
      <w:bookmarkEnd w:id="125"/>
      <w:r>
        <w:rPr>
          <w:b w:val="0"/>
          <w:bCs w:val="0"/>
        </w:rPr>
      </w:r>
      <w:bookmarkStart w:name="_bookmark6" w:id="126"/>
      <w:bookmarkEnd w:id="12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1640" w:right="0"/>
        <w:jc w:val="left"/>
        <w:rPr>
          <w:b w:val="0"/>
          <w:bCs w:val="0"/>
        </w:rPr>
      </w:pPr>
      <w:bookmarkStart w:name="第八节 董事、监事、高级管理人员和员工情况" w:id="127"/>
      <w:bookmarkEnd w:id="127"/>
      <w:r>
        <w:rPr>
          <w:b w:val="0"/>
          <w:bCs w:val="0"/>
        </w:rPr>
      </w:r>
      <w:bookmarkStart w:name="_bookmark7" w:id="128"/>
      <w:bookmarkEnd w:id="12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29"/>
      <w:bookmarkEnd w:id="12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488,04</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9,587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5,551,2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493,60</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0,787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何海明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李学东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支运成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曾晓东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苑辉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白皙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高级管 理人员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高级管 理人员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1,160,1</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1,160,1</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高级管 理人员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462,45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462,45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高级管 理人员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464,99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464,99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金玉花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高级管 理人员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赵耸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高级管 理人员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53,202,</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53,202,</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863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53,285,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2,150,0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51,135,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363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597,39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5,551,2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2,150,0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18"/>
                <w:szCs w:val="18"/>
              </w:rPr>
            </w:pPr>
            <w:r>
              <w:rPr>
                <w:rFonts w:ascii="Times New Roman"/>
                <w:sz w:val="18"/>
              </w:rPr>
              <w:t>600,79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7"/>
        <w:gridCol w:w="799"/>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1" w:right="0"/>
              <w:jc w:val="left"/>
              <w:rPr>
                <w:rFonts w:ascii="Times New Roman" w:hAnsi="Times New Roman" w:cs="Times New Roman" w:eastAsia="Times New Roman" w:hint="default"/>
                <w:sz w:val="18"/>
                <w:szCs w:val="18"/>
              </w:rPr>
            </w:pPr>
            <w:r>
              <w:rPr>
                <w:rFonts w:ascii="Times New Roman"/>
                <w:sz w:val="18"/>
              </w:rPr>
              <w:t>8,585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0" w:right="0"/>
              <w:jc w:val="left"/>
              <w:rPr>
                <w:rFonts w:ascii="Times New Roman" w:hAnsi="Times New Roman" w:cs="Times New Roman" w:eastAsia="Times New Roman" w:hint="default"/>
                <w:sz w:val="18"/>
                <w:szCs w:val="18"/>
              </w:rPr>
            </w:pPr>
            <w:r>
              <w:rPr>
                <w:rFonts w:ascii="Times New Roman"/>
                <w:sz w:val="18"/>
              </w:rPr>
              <w:t>9,785</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二、公司董事、监事、高级管理人员变动情况" w:id="130"/>
      <w:bookmarkEnd w:id="130"/>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因个人原因主动离职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因个人原因主动离职高级管理人员职务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因公司业务需要聘任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金玉花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因公司业务需要聘任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支运成</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因公司业务需要聘任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李学东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何海明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曾晓东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白皙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三、任职情况" w:id="131"/>
      <w:bookmarkEnd w:id="13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5"/>
        <w:ind w:right="1122"/>
        <w:jc w:val="left"/>
      </w:pPr>
      <w:r>
        <w:rPr>
          <w:rFonts w:ascii="宋体" w:hAnsi="宋体" w:cs="宋体" w:eastAsia="宋体" w:hint="default"/>
        </w:rPr>
        <w:t>1</w:t>
      </w:r>
      <w:r>
        <w:rPr/>
        <w:t>、何志涛先生，现任本公司董事长兼总经理。</w:t>
      </w:r>
      <w:r>
        <w:rPr>
          <w:rFonts w:ascii="Times New Roman" w:hAnsi="Times New Roman" w:cs="Times New Roman" w:eastAsia="Times New Roman" w:hint="default"/>
        </w:rPr>
        <w:t>1982</w:t>
      </w:r>
      <w:r>
        <w:rPr/>
        <w:t>年出生，中国国籍，硕士，无境外永久居留权。曾担任</w:t>
      </w:r>
      <w:r>
        <w:rPr>
          <w:rFonts w:ascii="Times New Roman" w:hAnsi="Times New Roman" w:cs="Times New Roman" w:eastAsia="Times New Roman" w:hint="default"/>
        </w:rPr>
        <w:t>LinkWell</w:t>
      </w:r>
      <w:r>
        <w:rPr/>
        <w:t>副总裁 兼首席运营官，北京酷宝网络科技有限公司首席执行官，</w:t>
      </w:r>
      <w:r>
        <w:rPr>
          <w:rFonts w:ascii="Times New Roman" w:hAnsi="Times New Roman" w:cs="Times New Roman" w:eastAsia="Times New Roman" w:hint="default"/>
        </w:rPr>
        <w:t>E.T. Xun (Hong Kong) Holding Limited</w:t>
      </w:r>
      <w:r>
        <w:rPr/>
        <w:t>和 </w:t>
      </w:r>
      <w:r>
        <w:rPr>
          <w:rFonts w:ascii="Times New Roman" w:hAnsi="Times New Roman" w:cs="Times New Roman" w:eastAsia="Times New Roman" w:hint="default"/>
          <w:spacing w:val="-4"/>
        </w:rPr>
        <w:t>E.T. </w:t>
      </w:r>
      <w:r>
        <w:rPr>
          <w:rFonts w:ascii="Times New Roman" w:hAnsi="Times New Roman" w:cs="Times New Roman" w:eastAsia="Times New Roman" w:hint="default"/>
        </w:rPr>
        <w:t>Xun Holding</w:t>
      </w:r>
      <w:r>
        <w:rPr>
          <w:rFonts w:ascii="Times New Roman" w:hAnsi="Times New Roman" w:cs="Times New Roman" w:eastAsia="Times New Roman" w:hint="default"/>
          <w:spacing w:val="-28"/>
        </w:rPr>
        <w:t> </w:t>
      </w:r>
      <w:r>
        <w:rPr>
          <w:rFonts w:ascii="Times New Roman" w:hAnsi="Times New Roman" w:cs="Times New Roman" w:eastAsia="Times New Roman" w:hint="default"/>
        </w:rPr>
        <w:t>Inc</w:t>
      </w:r>
      <w:r>
        <w:rPr/>
        <w:t>的董 事； </w:t>
      </w:r>
      <w:r>
        <w:rPr>
          <w:rFonts w:ascii="Times New Roman" w:hAnsi="Times New Roman" w:cs="Times New Roman" w:eastAsia="Times New Roman" w:hint="default"/>
        </w:rPr>
        <w:t>2</w:t>
      </w:r>
      <w:r>
        <w:rPr/>
        <w:t>、支运成先生，现任本公司董事。</w:t>
      </w:r>
      <w:r>
        <w:rPr>
          <w:rFonts w:ascii="Times New Roman" w:hAnsi="Times New Roman" w:cs="Times New Roman" w:eastAsia="Times New Roman" w:hint="default"/>
        </w:rPr>
        <w:t>1975</w:t>
      </w:r>
      <w:r>
        <w:rPr/>
        <w:t>年出生，中国国籍，无境外永久居留权，本科毕业于中国科技技术大学，哈尔科夫 </w:t>
      </w:r>
      <w:r>
        <w:rPr>
          <w:spacing w:val="-2"/>
        </w:rPr>
        <w:t>国立大学硕士学历。曾任海南白马广告媒体投资有限公司中国东中部销售中心副总经理，上海聚众传媒有限公司华东区销售</w:t>
      </w:r>
      <w:r>
        <w:rPr>
          <w:spacing w:val="-64"/>
        </w:rPr>
        <w:t> </w:t>
      </w:r>
      <w:r>
        <w:rPr>
          <w:spacing w:val="-64"/>
        </w:rPr>
      </w:r>
      <w:r>
        <w:rPr/>
        <w:t>总监兼上海总经理，自</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2016</w:t>
      </w:r>
      <w:r>
        <w:rPr/>
        <w:t>年担任上海迪岸广告有限公司</w:t>
      </w:r>
      <w:r>
        <w:rPr>
          <w:rFonts w:ascii="Times New Roman" w:hAnsi="Times New Roman" w:cs="Times New Roman" w:eastAsia="Times New Roman" w:hint="default"/>
        </w:rPr>
        <w:t>CEO</w:t>
      </w:r>
      <w:r>
        <w:rPr/>
        <w:t>，</w:t>
      </w:r>
      <w:r>
        <w:rPr>
          <w:rFonts w:ascii="Times New Roman" w:hAnsi="Times New Roman" w:cs="Times New Roman" w:eastAsia="Times New Roman" w:hint="default"/>
        </w:rPr>
        <w:t>2016</w:t>
      </w:r>
      <w:r>
        <w:rPr/>
        <w:t>年至今担任迪岸双赢传媒集团</w:t>
      </w:r>
      <w:r>
        <w:rPr>
          <w:rFonts w:ascii="Times New Roman" w:hAnsi="Times New Roman" w:cs="Times New Roman" w:eastAsia="Times New Roman" w:hint="default"/>
        </w:rPr>
        <w:t>CEO,</w:t>
      </w:r>
      <w:r>
        <w:rPr/>
        <w:t>首席战略 规划师。 </w:t>
      </w:r>
      <w:r>
        <w:rPr>
          <w:rFonts w:ascii="Times New Roman" w:hAnsi="Times New Roman" w:cs="Times New Roman" w:eastAsia="Times New Roman" w:hint="default"/>
        </w:rPr>
        <w:t>3</w:t>
      </w:r>
      <w:r>
        <w:rPr/>
        <w:t>、李学东先生，现任本公司董事兼副总经理。</w:t>
      </w:r>
      <w:r>
        <w:rPr>
          <w:rFonts w:ascii="Times New Roman" w:hAnsi="Times New Roman" w:cs="Times New Roman" w:eastAsia="Times New Roman" w:hint="default"/>
        </w:rPr>
        <w:t>1970</w:t>
      </w:r>
      <w:r>
        <w:rPr/>
        <w:t>年出生，中国国籍，无境外永久居留权，中共党员，本科学历，毕业于 </w:t>
      </w:r>
      <w:r>
        <w:rPr>
          <w:spacing w:val="-2"/>
        </w:rPr>
        <w:t>中国传媒大学，主任编辑。曾任华夏视联股份有限公司副总裁，华数数字电视传媒集团有限公司副总裁，华数传媒控股股份</w:t>
      </w:r>
      <w:r>
        <w:rPr>
          <w:spacing w:val="-66"/>
        </w:rPr>
        <w:t> </w:t>
      </w:r>
      <w:r>
        <w:rPr>
          <w:spacing w:val="-66"/>
        </w:rPr>
      </w:r>
      <w:r>
        <w:rPr/>
        <w:t>有限公司副总裁。 </w:t>
      </w:r>
      <w:r>
        <w:rPr>
          <w:rFonts w:ascii="Times New Roman" w:hAnsi="Times New Roman" w:cs="Times New Roman" w:eastAsia="Times New Roman" w:hint="default"/>
        </w:rPr>
        <w:t>4</w:t>
      </w:r>
      <w:r>
        <w:rPr/>
        <w:t>、何海明先生，现任本公司董事。</w:t>
      </w:r>
      <w:r>
        <w:rPr>
          <w:rFonts w:ascii="Times New Roman" w:hAnsi="Times New Roman" w:cs="Times New Roman" w:eastAsia="Times New Roman" w:hint="default"/>
        </w:rPr>
        <w:t>1969</w:t>
      </w:r>
      <w:r>
        <w:rPr/>
        <w:t>年出生，中国国籍，博士，无境外永久居留权，中共党员。中国传媒大学广告学院 </w:t>
      </w:r>
      <w:r>
        <w:rPr>
          <w:spacing w:val="-2"/>
        </w:rPr>
        <w:t>教授，国家广告研究院副院长，传播学博士。先后就读于中国传媒大学，中国人民大学，长江商学院</w:t>
      </w:r>
      <w:r>
        <w:rPr>
          <w:rFonts w:ascii="Times New Roman" w:hAnsi="Times New Roman" w:cs="Times New Roman" w:eastAsia="Times New Roman" w:hint="default"/>
          <w:spacing w:val="-2"/>
        </w:rPr>
        <w:t>EMBA</w:t>
      </w:r>
      <w:r>
        <w:rPr>
          <w:spacing w:val="-2"/>
        </w:rPr>
        <w:t>，上海交大高级</w:t>
      </w:r>
      <w:r>
        <w:rPr>
          <w:spacing w:val="-45"/>
        </w:rPr>
        <w:t> </w:t>
      </w:r>
      <w:r>
        <w:rPr>
          <w:spacing w:val="-45"/>
        </w:rPr>
      </w:r>
      <w:r>
        <w:rPr>
          <w:spacing w:val="-2"/>
        </w:rPr>
        <w:t>金融学院</w:t>
      </w:r>
      <w:r>
        <w:rPr>
          <w:rFonts w:ascii="Times New Roman" w:hAnsi="Times New Roman" w:cs="Times New Roman" w:eastAsia="Times New Roman" w:hint="default"/>
          <w:spacing w:val="-2"/>
        </w:rPr>
        <w:t>EMBA</w:t>
      </w:r>
      <w:r>
        <w:rPr>
          <w:spacing w:val="-2"/>
        </w:rPr>
        <w:t>。著有《广告公司的经营与管理》，编著《中国品牌市场攻略》（Ⅰ～Ⅴ）。目前在传媒大学组织《企业营</w:t>
      </w:r>
      <w:r>
        <w:rPr>
          <w:spacing w:val="-42"/>
        </w:rPr>
        <w:t> </w:t>
      </w:r>
      <w:r>
        <w:rPr>
          <w:spacing w:val="-42"/>
        </w:rPr>
      </w:r>
      <w:r>
        <w:rPr>
          <w:spacing w:val="-2"/>
        </w:rPr>
        <w:t>销战略研究》和《新媒体创业与创新》两门课，研究的方向为企业营销战略，新媒体创业，文化产业投资和体育营销。曾任</w:t>
      </w:r>
      <w:r>
        <w:rPr>
          <w:spacing w:val="-72"/>
        </w:rPr>
        <w:t> </w:t>
      </w:r>
      <w:r>
        <w:rPr>
          <w:spacing w:val="-72"/>
        </w:rPr>
      </w:r>
      <w:r>
        <w:rPr/>
        <w:t>北京未来广告公司副总经理，央视广告部副主任，广告中心副主任，央视广告中心主任，中国国际电视总公司副总裁； </w:t>
      </w:r>
      <w:r>
        <w:rPr>
          <w:rFonts w:ascii="Times New Roman" w:hAnsi="Times New Roman" w:cs="Times New Roman" w:eastAsia="Times New Roman" w:hint="default"/>
        </w:rPr>
        <w:t>5</w:t>
      </w:r>
      <w:r>
        <w:rPr/>
        <w:t>、王晓峰先生，现任本公司独立董事。</w:t>
      </w:r>
      <w:r>
        <w:rPr>
          <w:rFonts w:ascii="Times New Roman" w:hAnsi="Times New Roman" w:cs="Times New Roman" w:eastAsia="Times New Roman" w:hint="default"/>
        </w:rPr>
        <w:t>1967</w:t>
      </w:r>
      <w:r>
        <w:rPr/>
        <w:t>年出生，中国国籍，无境外永久居留权，本科学历。曾任冶金工业部干部，中 </w:t>
      </w:r>
      <w:r>
        <w:rPr>
          <w:spacing w:val="-2"/>
        </w:rPr>
        <w:t>国农村发展信托投资公司国际金融部信贷处处长，荷兰国际银行（北京）经理，北京首创集团首创证融国际投资公司金融经</w:t>
      </w:r>
      <w:r>
        <w:rPr>
          <w:spacing w:val="-66"/>
        </w:rPr>
        <w:t> </w:t>
      </w:r>
      <w:r>
        <w:rPr>
          <w:spacing w:val="-66"/>
        </w:rPr>
      </w:r>
      <w:r>
        <w:rPr/>
        <w:t>理；现任北京中瑞优测电气技术公司总经理。 </w:t>
      </w:r>
      <w:r>
        <w:rPr>
          <w:rFonts w:ascii="Times New Roman" w:hAnsi="Times New Roman" w:cs="Times New Roman" w:eastAsia="Times New Roman" w:hint="default"/>
        </w:rPr>
        <w:t>6</w:t>
      </w:r>
      <w:r>
        <w:rPr/>
        <w:t>、曾晓东先生，现任本公司独立董事。</w:t>
      </w:r>
      <w:r>
        <w:rPr>
          <w:rFonts w:ascii="Times New Roman" w:hAnsi="Times New Roman" w:cs="Times New Roman" w:eastAsia="Times New Roman" w:hint="default"/>
        </w:rPr>
        <w:t>1968</w:t>
      </w:r>
      <w:r>
        <w:rPr/>
        <w:t>年出生，中国国籍，硕士，无境外永久居留权，本科毕业于北京大学，硕士毕 </w:t>
      </w:r>
      <w:r>
        <w:rPr>
          <w:spacing w:val="-2"/>
        </w:rPr>
        <w:t>业于哈佛大学肯尼迪政府学院。曾担任中关村管委会国际化业务总监，北京市金融工作局高级研究员，世界银行集团总部资</w:t>
      </w:r>
      <w:r>
        <w:rPr>
          <w:spacing w:val="-66"/>
        </w:rPr>
        <w:t> </w:t>
      </w:r>
      <w:r>
        <w:rPr>
          <w:spacing w:val="-66"/>
        </w:rPr>
      </w:r>
      <w:r>
        <w:rPr/>
        <w:t>源管理官员。 </w:t>
      </w:r>
      <w:r>
        <w:rPr>
          <w:rFonts w:ascii="Times New Roman" w:hAnsi="Times New Roman" w:cs="Times New Roman" w:eastAsia="Times New Roman" w:hint="default"/>
        </w:rPr>
        <w:t>7</w:t>
      </w:r>
      <w:r>
        <w:rPr/>
        <w:t>、陆国华先生，现任本公司独立董事。</w:t>
      </w:r>
      <w:r>
        <w:rPr>
          <w:rFonts w:ascii="Times New Roman" w:hAnsi="Times New Roman" w:cs="Times New Roman" w:eastAsia="Times New Roman" w:hint="default"/>
        </w:rPr>
        <w:t>1968</w:t>
      </w:r>
      <w:r>
        <w:rPr/>
        <w:t>年出生，中国国籍，无境外永久居留权，中共党员，本科学历，注册会计师。 </w:t>
      </w:r>
      <w:r>
        <w:rPr>
          <w:spacing w:val="-2"/>
        </w:rPr>
        <w:t>曾任万向集团财务结算中心监管部经理，万向财务有限公司稽核部、财务部经理，杭州先锋电子股份有限公司财务总监，杭</w:t>
      </w:r>
      <w:r>
        <w:rPr>
          <w:spacing w:val="-66"/>
        </w:rPr>
        <w:t> </w:t>
      </w:r>
      <w:r>
        <w:rPr>
          <w:spacing w:val="-66"/>
        </w:rPr>
      </w:r>
      <w:r>
        <w:rPr/>
        <w:t>州鸿卓实业有限公司副总经理；现任杭州荟信源资产管理有限公司财务总监。</w:t>
      </w:r>
    </w:p>
    <w:p>
      <w:pPr>
        <w:pStyle w:val="BodyText"/>
        <w:spacing w:line="240" w:lineRule="auto" w:before="24"/>
        <w:ind w:right="0"/>
        <w:jc w:val="left"/>
      </w:pPr>
      <w:r>
        <w:rPr/>
        <w:t>监事会：</w:t>
      </w:r>
    </w:p>
    <w:p>
      <w:pPr>
        <w:pStyle w:val="BodyText"/>
        <w:spacing w:line="302" w:lineRule="auto" w:before="76"/>
        <w:ind w:right="1051"/>
        <w:jc w:val="left"/>
      </w:pPr>
      <w:r>
        <w:rPr>
          <w:rFonts w:ascii="Times New Roman" w:hAnsi="Times New Roman" w:cs="Times New Roman" w:eastAsia="Times New Roman" w:hint="default"/>
        </w:rPr>
        <w:t>1</w:t>
      </w:r>
      <w:r>
        <w:rPr/>
        <w:t>、曾昭龙先生，现任本公司监事。</w:t>
      </w:r>
      <w:r>
        <w:rPr>
          <w:rFonts w:ascii="Times New Roman" w:hAnsi="Times New Roman" w:cs="Times New Roman" w:eastAsia="Times New Roman" w:hint="default"/>
        </w:rPr>
        <w:t>1968</w:t>
      </w:r>
      <w:r>
        <w:rPr>
          <w:rFonts w:ascii="Times New Roman" w:hAnsi="Times New Roman" w:cs="Times New Roman" w:eastAsia="Times New Roman" w:hint="default"/>
          <w:spacing w:val="26"/>
        </w:rPr>
        <w:t> </w:t>
      </w:r>
      <w:r>
        <w:rPr/>
        <w:t>年出生，硕士，中国国籍，无境外居留权，曾就职于中国航空技术深圳有限公司； </w:t>
      </w:r>
      <w:r>
        <w:rPr>
          <w:spacing w:val="-2"/>
        </w:rPr>
        <w:t>现任深圳惠云投资有限公司执行董事，游惠宝（深圳）网络科技有限公司总经理，深圳市赛云数据有限公司执行董事，深圳</w:t>
      </w:r>
      <w:r>
        <w:rPr>
          <w:spacing w:val="-66"/>
        </w:rPr>
        <w:t> </w:t>
      </w:r>
      <w:r>
        <w:rPr>
          <w:spacing w:val="-66"/>
        </w:rPr>
      </w:r>
      <w:r>
        <w:rPr/>
        <w:t>市盟盟投资有限公司执行董事，</w:t>
      </w:r>
      <w:r>
        <w:rPr>
          <w:rFonts w:ascii="Times New Roman" w:hAnsi="Times New Roman" w:cs="Times New Roman" w:eastAsia="Times New Roman" w:hint="default"/>
        </w:rPr>
        <w:t>GRIDTEL INTERNATIONAL LIMITED</w:t>
      </w:r>
      <w:r>
        <w:rPr>
          <w:rFonts w:ascii="Times New Roman" w:hAnsi="Times New Roman" w:cs="Times New Roman" w:eastAsia="Times New Roman" w:hint="default"/>
          <w:spacing w:val="7"/>
        </w:rPr>
        <w:t> </w:t>
      </w:r>
      <w:r>
        <w:rPr/>
        <w:t>董事、华测检测认证集团股份有限公司监事。 </w:t>
      </w:r>
      <w:r>
        <w:rPr>
          <w:rFonts w:ascii="Times New Roman" w:hAnsi="Times New Roman" w:cs="Times New Roman" w:eastAsia="Times New Roman" w:hint="default"/>
        </w:rPr>
        <w:t>2</w:t>
      </w:r>
      <w:r>
        <w:rPr/>
        <w:t>、白皙女士，现任本公司监事。</w:t>
      </w:r>
      <w:r>
        <w:rPr>
          <w:rFonts w:ascii="Times New Roman" w:hAnsi="Times New Roman" w:cs="Times New Roman" w:eastAsia="Times New Roman" w:hint="default"/>
        </w:rPr>
        <w:t>1982</w:t>
      </w:r>
      <w:r>
        <w:rPr>
          <w:rFonts w:ascii="Times New Roman" w:hAnsi="Times New Roman" w:cs="Times New Roman" w:eastAsia="Times New Roman" w:hint="default"/>
          <w:spacing w:val="-7"/>
        </w:rPr>
        <w:t> </w:t>
      </w:r>
      <w:r>
        <w:rPr/>
        <w:t>年出生，中国国籍，本科学历，无境外居留权。曾担任中国青少年发展基金会（希望 工程）部门主管</w:t>
      </w:r>
      <w:r>
        <w:rPr>
          <w:rFonts w:ascii="Times New Roman" w:hAnsi="Times New Roman" w:cs="Times New Roman" w:eastAsia="Times New Roman" w:hint="default"/>
        </w:rPr>
        <w:t>/</w:t>
      </w:r>
      <w:r>
        <w:rPr/>
        <w:t>副部长；</w:t>
      </w:r>
      <w:r>
        <w:rPr>
          <w:rFonts w:ascii="Times New Roman" w:hAnsi="Times New Roman" w:cs="Times New Roman" w:eastAsia="Times New Roman" w:hint="default"/>
        </w:rPr>
        <w:t>2016</w:t>
      </w:r>
      <w:r>
        <w:rPr/>
        <w:t>年加入北京数字天域科技有限责任公司，现任北京数字天域科技有限责任公司行政副总裁。 </w:t>
      </w:r>
      <w:r>
        <w:rPr>
          <w:rFonts w:ascii="Times New Roman" w:hAnsi="Times New Roman" w:cs="Times New Roman" w:eastAsia="Times New Roman" w:hint="default"/>
        </w:rPr>
        <w:t>3</w:t>
      </w:r>
      <w:r>
        <w:rPr/>
        <w:t>、苑辉先生，现任本公司监事。</w:t>
      </w:r>
      <w:r>
        <w:rPr>
          <w:rFonts w:ascii="Times New Roman" w:hAnsi="Times New Roman" w:cs="Times New Roman" w:eastAsia="Times New Roman" w:hint="default"/>
        </w:rPr>
        <w:t>1982</w:t>
      </w:r>
      <w:r>
        <w:rPr>
          <w:rFonts w:ascii="Times New Roman" w:hAnsi="Times New Roman" w:cs="Times New Roman" w:eastAsia="Times New Roman" w:hint="default"/>
          <w:spacing w:val="-7"/>
        </w:rPr>
        <w:t> </w:t>
      </w:r>
      <w:r>
        <w:rPr/>
        <w:t>年出生，专科，中国国籍，无境外居留权。曾就职于上海浩方科技信息有限公司，北 京网乐天下互联网信息服务有限公司</w:t>
      </w:r>
      <w:r>
        <w:rPr>
          <w:spacing w:val="-11"/>
        </w:rPr>
        <w:t> </w:t>
      </w:r>
      <w:r>
        <w:rPr>
          <w:rFonts w:ascii="Times New Roman" w:hAnsi="Times New Roman" w:cs="Times New Roman" w:eastAsia="Times New Roman" w:hint="default"/>
        </w:rPr>
        <w:t>A8</w:t>
      </w:r>
      <w:r>
        <w:rPr>
          <w:rFonts w:ascii="Times New Roman" w:hAnsi="Times New Roman" w:cs="Times New Roman" w:eastAsia="Times New Roman" w:hint="default"/>
          <w:spacing w:val="32"/>
        </w:rPr>
        <w:t> </w:t>
      </w:r>
      <w:r>
        <w:rPr>
          <w:spacing w:val="-3"/>
        </w:rPr>
        <w:t>电媒音乐，卓望信息技术有限公司；现任杭州联络互动信息科技股份有限公司游戏</w:t>
      </w:r>
      <w:r>
        <w:rPr>
          <w:spacing w:val="-84"/>
        </w:rPr>
        <w:t> </w:t>
      </w:r>
      <w:r>
        <w:rPr>
          <w:spacing w:val="-84"/>
        </w:rPr>
      </w:r>
      <w:r>
        <w:rPr/>
        <w:t>事业部总经理。</w:t>
      </w:r>
    </w:p>
    <w:p>
      <w:pPr>
        <w:pStyle w:val="BodyText"/>
        <w:spacing w:line="316" w:lineRule="auto" w:before="30"/>
        <w:ind w:right="4272"/>
        <w:jc w:val="left"/>
      </w:pPr>
      <w:r>
        <w:rPr/>
        <w:t>本公司高级管理人员包括总经理、副总经理、财务总监、董事会秘书，简历如下： 高级管理人员：</w:t>
      </w:r>
    </w:p>
    <w:p>
      <w:pPr>
        <w:pStyle w:val="BodyText"/>
        <w:spacing w:line="240" w:lineRule="auto" w:before="19"/>
        <w:ind w:right="0"/>
        <w:jc w:val="left"/>
      </w:pPr>
      <w:r>
        <w:rPr>
          <w:rFonts w:ascii="Times New Roman" w:hAnsi="Times New Roman" w:cs="Times New Roman" w:eastAsia="Times New Roman" w:hint="default"/>
        </w:rPr>
        <w:t>1</w:t>
      </w:r>
      <w:r>
        <w:rPr/>
        <w:t>、何志涛先生相关情况参见董事任职情况。</w:t>
      </w:r>
    </w:p>
    <w:p>
      <w:pPr>
        <w:pStyle w:val="BodyText"/>
        <w:spacing w:line="240" w:lineRule="auto" w:before="63"/>
        <w:ind w:right="0"/>
        <w:jc w:val="left"/>
      </w:pPr>
      <w:r>
        <w:rPr>
          <w:rFonts w:ascii="Times New Roman" w:hAnsi="Times New Roman" w:cs="Times New Roman" w:eastAsia="Times New Roman" w:hint="default"/>
        </w:rPr>
        <w:t>2</w:t>
      </w:r>
      <w:r>
        <w:rPr/>
        <w:t>、李学东先生相关情况参见董事任职情况。</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right="0"/>
        <w:jc w:val="left"/>
      </w:pPr>
      <w:r>
        <w:rPr>
          <w:rFonts w:ascii="Times New Roman" w:hAnsi="Times New Roman" w:cs="Times New Roman" w:eastAsia="Times New Roman" w:hint="default"/>
          <w:spacing w:val="-2"/>
        </w:rPr>
        <w:t>3</w:t>
      </w:r>
      <w:r>
        <w:rPr>
          <w:spacing w:val="-2"/>
        </w:rPr>
        <w:t>、杨颖梅女士，现任本公司副总经理。</w:t>
      </w:r>
      <w:r>
        <w:rPr>
          <w:rFonts w:ascii="Times New Roman" w:hAnsi="Times New Roman" w:cs="Times New Roman" w:eastAsia="Times New Roman" w:hint="default"/>
          <w:spacing w:val="-2"/>
        </w:rPr>
        <w:t>1970</w:t>
      </w:r>
      <w:r>
        <w:rPr>
          <w:rFonts w:ascii="Times New Roman" w:hAnsi="Times New Roman" w:cs="Times New Roman" w:eastAsia="Times New Roman" w:hint="default"/>
          <w:spacing w:val="19"/>
        </w:rPr>
        <w:t> </w:t>
      </w:r>
      <w:r>
        <w:rPr>
          <w:spacing w:val="-2"/>
        </w:rPr>
        <w:t>年出生，本科，中国国籍，无境外居留权。曾担任杭州联络互动信息科技股份</w:t>
      </w:r>
      <w:r>
        <w:rPr>
          <w:spacing w:val="-85"/>
        </w:rPr>
        <w:t> </w:t>
      </w:r>
      <w:r>
        <w:rPr>
          <w:spacing w:val="-85"/>
        </w:rPr>
      </w:r>
      <w:r>
        <w:rPr/>
        <w:t>有限公司财务总监，上海龙宇燃油股份有限公司董事会秘书。</w:t>
      </w:r>
    </w:p>
    <w:p>
      <w:pPr>
        <w:pStyle w:val="BodyText"/>
        <w:spacing w:line="307" w:lineRule="auto" w:before="31"/>
        <w:ind w:right="1032"/>
        <w:jc w:val="left"/>
      </w:pPr>
      <w:r>
        <w:rPr>
          <w:rFonts w:ascii="Times New Roman" w:hAnsi="Times New Roman" w:cs="Times New Roman" w:eastAsia="Times New Roman" w:hint="default"/>
          <w:spacing w:val="-3"/>
        </w:rPr>
        <w:t>4</w:t>
      </w:r>
      <w:r>
        <w:rPr>
          <w:spacing w:val="-3"/>
        </w:rPr>
        <w:t>、俞竣华先生，</w:t>
      </w:r>
      <w:r>
        <w:rPr>
          <w:rFonts w:ascii="Times New Roman" w:hAnsi="Times New Roman" w:cs="Times New Roman" w:eastAsia="Times New Roman" w:hint="default"/>
          <w:spacing w:val="-3"/>
        </w:rPr>
        <w:t>1972</w:t>
      </w:r>
      <w:r>
        <w:rPr>
          <w:rFonts w:ascii="Times New Roman" w:hAnsi="Times New Roman" w:cs="Times New Roman" w:eastAsia="Times New Roman" w:hint="default"/>
          <w:spacing w:val="-2"/>
        </w:rPr>
        <w:t> </w:t>
      </w:r>
      <w:r>
        <w:rPr>
          <w:spacing w:val="-3"/>
        </w:rPr>
        <w:t>年出生，中国国籍，无境外居留权，大专学历，会计师、中国注册税务师、经济师，毕业于浙江大学。</w:t>
      </w:r>
      <w:r>
        <w:rPr/>
        <w:t> 自 </w:t>
      </w:r>
      <w:r>
        <w:rPr>
          <w:rFonts w:ascii="Times New Roman" w:hAnsi="Times New Roman" w:cs="Times New Roman" w:eastAsia="Times New Roman" w:hint="default"/>
        </w:rPr>
        <w:t>2015</w:t>
      </w:r>
      <w:r>
        <w:rPr>
          <w:rFonts w:ascii="Times New Roman" w:hAnsi="Times New Roman" w:cs="Times New Roman" w:eastAsia="Times New Roman" w:hint="default"/>
          <w:spacing w:val="-19"/>
        </w:rPr>
        <w:t> </w:t>
      </w:r>
      <w:r>
        <w:rPr/>
        <w:t>年起至今担任杭州联络互动信息科技股份有限公司董事会秘书兼副总经理。曾任万向钱潮股份有限公司财务总监助 </w:t>
      </w:r>
      <w:r>
        <w:rPr>
          <w:spacing w:val="-2"/>
        </w:rPr>
        <w:t>理、万向集团公司审计主管、杭州新世纪信息技术股份有限公司董事会秘书、财务部负责人、副总经理等职务；现任杭州福</w:t>
      </w:r>
      <w:r>
        <w:rPr>
          <w:spacing w:val="-66"/>
        </w:rPr>
        <w:t> </w:t>
      </w:r>
      <w:r>
        <w:rPr>
          <w:spacing w:val="-66"/>
        </w:rPr>
      </w:r>
      <w:r>
        <w:rPr/>
        <w:t>斯特应用材料股份有限公司独立董事。</w:t>
      </w:r>
    </w:p>
    <w:p>
      <w:pPr>
        <w:pStyle w:val="BodyText"/>
        <w:spacing w:line="240" w:lineRule="auto" w:before="26"/>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5</w:t>
      </w:r>
      <w:r>
        <w:rPr>
          <w:spacing w:val="-5"/>
        </w:rPr>
        <w:t>、刘洋先生，现任本公司副总经理。</w:t>
      </w:r>
      <w:r>
        <w:rPr>
          <w:rFonts w:ascii="Times New Roman" w:hAnsi="Times New Roman" w:cs="Times New Roman" w:eastAsia="Times New Roman" w:hint="default"/>
          <w:spacing w:val="-5"/>
        </w:rPr>
        <w:t>1978  </w:t>
      </w:r>
      <w:r>
        <w:rPr>
          <w:spacing w:val="-4"/>
        </w:rPr>
        <w:t>年出生，本科，中国国籍，无境外居留权。历任北京雅虎网信息技术有限公司</w:t>
      </w:r>
      <w:r>
        <w:rPr>
          <w:spacing w:val="6"/>
        </w:rPr>
        <w:t> </w:t>
      </w:r>
      <w:r>
        <w:rPr>
          <w:rFonts w:ascii="Times New Roman" w:hAnsi="Times New Roman" w:cs="Times New Roman" w:eastAsia="Times New Roman" w:hint="default"/>
        </w:rPr>
        <w:t>OA</w:t>
      </w:r>
    </w:p>
    <w:p>
      <w:pPr>
        <w:pStyle w:val="BodyText"/>
        <w:spacing w:line="240" w:lineRule="auto" w:before="63"/>
        <w:ind w:right="0"/>
        <w:jc w:val="left"/>
      </w:pPr>
      <w:r>
        <w:rPr/>
        <w:t>经理、谷歌信息技术（中国）有限公司产品经理。</w:t>
      </w:r>
    </w:p>
    <w:p>
      <w:pPr>
        <w:pStyle w:val="BodyText"/>
        <w:spacing w:line="304" w:lineRule="auto" w:before="76"/>
        <w:ind w:right="1122"/>
        <w:jc w:val="left"/>
      </w:pPr>
      <w:r>
        <w:rPr>
          <w:rFonts w:ascii="Times New Roman" w:hAnsi="Times New Roman" w:cs="Times New Roman" w:eastAsia="Times New Roman" w:hint="default"/>
          <w:spacing w:val="-2"/>
        </w:rPr>
        <w:t>6</w:t>
      </w:r>
      <w:r>
        <w:rPr>
          <w:spacing w:val="-2"/>
        </w:rPr>
        <w:t>、赵耸女士，现任本公司副总经理。</w:t>
      </w:r>
      <w:r>
        <w:rPr>
          <w:rFonts w:ascii="Times New Roman" w:hAnsi="Times New Roman" w:cs="Times New Roman" w:eastAsia="Times New Roman" w:hint="default"/>
          <w:spacing w:val="-2"/>
        </w:rPr>
        <w:t>1969</w:t>
      </w:r>
      <w:r>
        <w:rPr>
          <w:rFonts w:ascii="Times New Roman" w:hAnsi="Times New Roman" w:cs="Times New Roman" w:eastAsia="Times New Roman" w:hint="default"/>
          <w:spacing w:val="19"/>
        </w:rPr>
        <w:t> </w:t>
      </w:r>
      <w:r>
        <w:rPr>
          <w:spacing w:val="-2"/>
        </w:rPr>
        <w:t>年出生，双硕士，中国国籍，无境外居留权，中共党员。在中国科技大学获得管</w:t>
      </w:r>
      <w:r>
        <w:rPr>
          <w:spacing w:val="-85"/>
        </w:rPr>
        <w:t> </w:t>
      </w:r>
      <w:r>
        <w:rPr>
          <w:spacing w:val="-85"/>
        </w:rPr>
      </w:r>
      <w:r>
        <w:rPr/>
        <w:t>理科学与工程硕士学位，并在清华大学经管学院获得</w:t>
      </w:r>
      <w:r>
        <w:rPr>
          <w:rFonts w:ascii="Times New Roman" w:hAnsi="Times New Roman" w:cs="Times New Roman" w:eastAsia="Times New Roman" w:hint="default"/>
        </w:rPr>
        <w:t>EMBA</w:t>
      </w:r>
      <w:r>
        <w:rPr/>
        <w:t>硕士。曾在中国电子信息产业集团公司系统工作多年。 </w:t>
      </w:r>
      <w:r>
        <w:rPr>
          <w:rFonts w:ascii="Times New Roman" w:hAnsi="Times New Roman" w:cs="Times New Roman" w:eastAsia="Times New Roman" w:hint="default"/>
          <w:spacing w:val="-2"/>
        </w:rPr>
        <w:t>7</w:t>
      </w:r>
      <w:r>
        <w:rPr>
          <w:spacing w:val="-2"/>
        </w:rPr>
        <w:t>、葛新刚先生，现任本公司副总经理。</w:t>
      </w:r>
      <w:r>
        <w:rPr>
          <w:rFonts w:ascii="Times New Roman" w:hAnsi="Times New Roman" w:cs="Times New Roman" w:eastAsia="Times New Roman" w:hint="default"/>
          <w:spacing w:val="-2"/>
        </w:rPr>
        <w:t>1973</w:t>
      </w:r>
      <w:r>
        <w:rPr>
          <w:rFonts w:ascii="Times New Roman" w:hAnsi="Times New Roman" w:cs="Times New Roman" w:eastAsia="Times New Roman" w:hint="default"/>
          <w:spacing w:val="19"/>
        </w:rPr>
        <w:t> </w:t>
      </w:r>
      <w:r>
        <w:rPr>
          <w:spacing w:val="-2"/>
        </w:rPr>
        <w:t>年出生，本科，中国国籍，无境外居留权。曾任浙江新湖集团股份有限公司资</w:t>
      </w:r>
      <w:r>
        <w:rPr>
          <w:spacing w:val="-85"/>
        </w:rPr>
        <w:t> </w:t>
      </w:r>
      <w:r>
        <w:rPr>
          <w:spacing w:val="-85"/>
        </w:rPr>
      </w:r>
      <w:r>
        <w:rPr/>
        <w:t>金部总经理、新湖中宝股份有限公司总裁助理、温州银行股份有限总行票据中心总经理。 </w:t>
      </w:r>
      <w:r>
        <w:rPr>
          <w:rFonts w:ascii="Times New Roman" w:hAnsi="Times New Roman" w:cs="Times New Roman" w:eastAsia="Times New Roman" w:hint="default"/>
        </w:rPr>
        <w:t>8</w:t>
      </w:r>
      <w:r>
        <w:rPr/>
        <w:t>、金玉花女士，</w:t>
      </w:r>
      <w:r>
        <w:rPr>
          <w:rFonts w:ascii="Times New Roman" w:hAnsi="Times New Roman" w:cs="Times New Roman" w:eastAsia="Times New Roman" w:hint="default"/>
        </w:rPr>
        <w:t>1979</w:t>
      </w:r>
      <w:r>
        <w:rPr/>
        <w:t>年出生，本科，中国国籍，无境外居留权。自</w:t>
      </w:r>
      <w:r>
        <w:rPr>
          <w:rFonts w:ascii="Times New Roman" w:hAnsi="Times New Roman" w:cs="Times New Roman" w:eastAsia="Times New Roman" w:hint="default"/>
        </w:rPr>
        <w:t>2013</w:t>
      </w:r>
      <w:r>
        <w:rPr/>
        <w:t>年至今先后担任杭州联络互动信息科技股份有限公 司审计经理、财务经理、财务副总监，曾任喜来健医疗器械（北京）有限公司财务经理、财务副部长。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t>在股东单位任职情况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4" w:right="153"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3" w:right="170"/>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11" w:right="14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7"/>
              <w:jc w:val="left"/>
              <w:rPr>
                <w:rFonts w:ascii="宋体" w:hAnsi="宋体" w:cs="宋体" w:eastAsia="宋体" w:hint="default"/>
                <w:sz w:val="18"/>
                <w:szCs w:val="18"/>
              </w:rPr>
            </w:pPr>
            <w:r>
              <w:rPr>
                <w:rFonts w:ascii="宋体" w:hAnsi="宋体" w:cs="宋体" w:eastAsia="宋体" w:hint="default"/>
                <w:sz w:val="18"/>
                <w:szCs w:val="18"/>
              </w:rPr>
              <w:t>北京携手世邦科技合伙企业（有限合 伙）</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1"/>
              <w:jc w:val="left"/>
              <w:rPr>
                <w:rFonts w:ascii="宋体" w:hAnsi="宋体" w:cs="宋体" w:eastAsia="宋体" w:hint="default"/>
                <w:sz w:val="18"/>
                <w:szCs w:val="18"/>
              </w:rPr>
            </w:pPr>
            <w:r>
              <w:rPr>
                <w:rFonts w:ascii="宋体" w:hAnsi="宋体" w:cs="宋体" w:eastAsia="宋体" w:hint="default"/>
                <w:sz w:val="18"/>
                <w:szCs w:val="18"/>
              </w:rPr>
              <w:t>执行事务 合伙人</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2"/>
              <w:jc w:val="both"/>
              <w:rPr>
                <w:rFonts w:ascii="宋体" w:hAnsi="宋体" w:cs="宋体" w:eastAsia="宋体" w:hint="default"/>
                <w:sz w:val="18"/>
                <w:szCs w:val="18"/>
              </w:rPr>
            </w:pPr>
            <w:r>
              <w:rPr>
                <w:rFonts w:ascii="宋体" w:hAnsi="宋体" w:cs="宋体" w:eastAsia="宋体" w:hint="default"/>
                <w:sz w:val="18"/>
                <w:szCs w:val="18"/>
              </w:rPr>
              <w:t>在股东单位 任职情况的 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36"/>
              <w:jc w:val="left"/>
              <w:rPr>
                <w:rFonts w:ascii="宋体" w:hAnsi="宋体" w:cs="宋体" w:eastAsia="宋体" w:hint="default"/>
                <w:sz w:val="18"/>
                <w:szCs w:val="18"/>
              </w:rPr>
            </w:pPr>
            <w:r>
              <w:rPr>
                <w:rFonts w:ascii="宋体" w:hAnsi="宋体" w:cs="宋体" w:eastAsia="宋体" w:hint="default"/>
                <w:sz w:val="18"/>
                <w:szCs w:val="18"/>
              </w:rPr>
              <w:t>北京携手世邦科技合伙企业（有限合伙）为公司前身北京数字天域科技有限责任公司的高管和核心人员 的持股平台。</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4"/>
        <w:gridCol w:w="3276"/>
        <w:gridCol w:w="1964"/>
        <w:gridCol w:w="2781"/>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2" w:right="160"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86" w:right="167"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2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在其他单位是否领取报酬津贴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深圳市爱联络投资有限责任公司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北京联络优家科技有限责任公司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杭州联络控股有限公司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沈阳智通融网络科技有限公司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李学东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风山渐文化传播（北京）有限公司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李学东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成都动鱼数码科技有限公司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支运成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北京太清投资管理有限公司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支运成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南京禄口国际机场迪岸双赢文化传媒有 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何海明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宁波高新区灏海投资管理有限公司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34"/>
        <w:gridCol w:w="3276"/>
        <w:gridCol w:w="1964"/>
        <w:gridCol w:w="2781"/>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何海明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宁波嘉镕投资管理合伙企</w:t>
            </w:r>
            <w:r>
              <w:rPr>
                <w:rFonts w:ascii="宋体" w:hAnsi="宋体" w:cs="宋体" w:eastAsia="宋体" w:hint="default"/>
                <w:spacing w:val="-89"/>
                <w:sz w:val="18"/>
                <w:szCs w:val="18"/>
              </w:rPr>
              <w:t>业</w:t>
            </w:r>
            <w:r>
              <w:rPr>
                <w:rFonts w:ascii="宋体" w:hAnsi="宋体" w:cs="宋体" w:eastAsia="宋体" w:hint="default"/>
                <w:sz w:val="18"/>
                <w:szCs w:val="18"/>
              </w:rPr>
              <w:t>（有限合伙）</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杭州荟信源资产管理有限公司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财务总监兼监事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杭州玮源投资咨询有限公司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北京中瑞优测电气技术有限公司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深圳市赛云数据有限公司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深圳市一联智能物联网有限公司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游惠宝（深圳）网络科技有限公司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深圳前海游惠宝网络科技有限公司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深圳惠云投资有限公司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华测检测认证集团股份有限公司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深圳市盟盟投资有限公司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乐芃信息科技有限公司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家芃信息科技有限公司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深圳呼朋旅游有限公司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广州禾讯通信产品有限公司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康希通信科技（上海）有限公司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上海埃德斯生物科技有限公司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杭州数聚科技有限公司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上海融喆投资发展有限公司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杭州至蓝投资股份有限公司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杭州至蓝科技有限公司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湖南格兰德芯微电子有限公司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葛新刚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浙江领城置业发展股份有限公司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杭州福斯特应用材料股份有限公司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t>√ 适用 □ 不适用</w:t>
      </w:r>
    </w:p>
    <w:p>
      <w:pPr>
        <w:pStyle w:val="Heading7"/>
        <w:spacing w:line="264" w:lineRule="auto" w:before="89"/>
        <w:ind w:left="114" w:right="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日收到浙江证监局《关于对杭州联络互动信息科技股份有限公司采取责令改正措施的决 定》和《关于对何志涛、俞竣华、杨颖梅</w:t>
      </w:r>
      <w:r>
        <w:rPr>
          <w:spacing w:val="-2"/>
        </w:rPr>
        <w:t> </w:t>
      </w:r>
      <w:r>
        <w:rPr/>
        <w:t>采取出具警示函措施的决定》，并于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日在《证券时 报》和巨潮资讯网对《决定书》进行了全文公告收到《决定书》后，公司对《决定书》所关注事项高度重 视，收函后，第一时间向全体董事、监事和高级管理人员传达本次现场检查的结果，及时组织董事会办公 室、财务部、审计部等相关部门对《决定书》所关注的事项进行深入分析，制定出相应的整改措施，指定 </w:t>
      </w:r>
      <w:r>
        <w:rPr>
          <w:spacing w:val="-8"/>
        </w:rPr>
        <w:t>了整改责任人，形成了《关于对浙江证监局责令改正行政监管措施决定书的整改报告》。整改报告已于 </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日经公司第四届董事会第三十九次会议、第四届监事会第二十七次会议审议通过，对以下三项内 </w:t>
      </w:r>
      <w:r>
        <w:rPr>
          <w:spacing w:val="-1"/>
        </w:rPr>
        <w:t>容做出了整改措施：</w:t>
      </w:r>
      <w:r>
        <w:rPr>
          <w:rFonts w:ascii="Times New Roman" w:hAnsi="Times New Roman" w:cs="Times New Roman" w:eastAsia="Times New Roman" w:hint="default"/>
          <w:spacing w:val="-1"/>
        </w:rPr>
        <w:t>1</w:t>
      </w:r>
      <w:r>
        <w:rPr>
          <w:spacing w:val="-1"/>
        </w:rPr>
        <w:t>、关联方及关联交易披露存在遗漏；</w:t>
      </w:r>
      <w:r>
        <w:rPr>
          <w:rFonts w:ascii="Times New Roman" w:hAnsi="Times New Roman" w:cs="Times New Roman" w:eastAsia="Times New Roman" w:hint="default"/>
          <w:spacing w:val="-1"/>
        </w:rPr>
        <w:t>2</w:t>
      </w:r>
      <w:r>
        <w:rPr>
          <w:spacing w:val="-1"/>
        </w:rPr>
        <w:t>、二、重大合同未履行临时公告义务；</w:t>
      </w:r>
      <w:r>
        <w:rPr>
          <w:rFonts w:ascii="Times New Roman" w:hAnsi="Times New Roman" w:cs="Times New Roman" w:eastAsia="Times New Roman" w:hint="default"/>
          <w:spacing w:val="-1"/>
        </w:rPr>
        <w:t>3</w:t>
      </w:r>
      <w:r>
        <w:rPr>
          <w:spacing w:val="-1"/>
        </w:rPr>
        <w:t>、三、</w:t>
      </w:r>
      <w:r>
        <w:rPr>
          <w:spacing w:val="-84"/>
        </w:rPr>
        <w:t> </w:t>
      </w:r>
      <w:r>
        <w:rPr>
          <w:spacing w:val="-84"/>
        </w:rPr>
      </w:r>
      <w:r>
        <w:rPr/>
        <w:t>内部控制自我评价报告不准确。具体内容可见公司于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日在巨潮资讯网</w:t>
      </w:r>
    </w:p>
    <w:p>
      <w:pPr>
        <w:pStyle w:val="Heading7"/>
        <w:spacing w:line="289" w:lineRule="exact"/>
        <w:ind w:left="114" w:right="0"/>
        <w:jc w:val="left"/>
      </w:pPr>
      <w:r>
        <w:rPr/>
        <w:t>（</w:t>
      </w:r>
      <w:hyperlink r:id="rId14">
        <w:r>
          <w:rPr>
            <w:rFonts w:ascii="Times New Roman" w:hAnsi="Times New Roman" w:cs="Times New Roman" w:eastAsia="Times New Roman" w:hint="default"/>
          </w:rPr>
          <w:t>http://www.cninfo.com.cn/cninfo-new/index</w:t>
        </w:r>
      </w:hyperlink>
      <w:r>
        <w:rPr/>
        <w:t>）披露的公告，公告编号：</w:t>
      </w:r>
      <w:r>
        <w:rPr>
          <w:rFonts w:ascii="Times New Roman" w:hAnsi="Times New Roman" w:cs="Times New Roman" w:eastAsia="Times New Roman" w:hint="default"/>
        </w:rPr>
        <w:t>2017-110</w:t>
      </w:r>
      <w:r>
        <w:rPr/>
        <w:t>。</w:t>
      </w:r>
    </w:p>
    <w:p>
      <w:pPr>
        <w:spacing w:after="0" w:line="289" w:lineRule="exact"/>
        <w:jc w:val="left"/>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3"/>
        <w:spacing w:line="240" w:lineRule="auto" w:before="26"/>
        <w:ind w:right="0"/>
        <w:jc w:val="left"/>
        <w:rPr>
          <w:b w:val="0"/>
          <w:bCs w:val="0"/>
        </w:rPr>
      </w:pPr>
      <w:bookmarkStart w:name="四、董事、监事、高级管理人员报酬情况" w:id="132"/>
      <w:bookmarkEnd w:id="132"/>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12"/>
        <w:rPr>
          <w:rFonts w:ascii="宋体" w:hAnsi="宋体" w:cs="宋体" w:eastAsia="宋体" w:hint="default"/>
          <w:sz w:val="14"/>
          <w:szCs w:val="14"/>
        </w:rPr>
      </w:pPr>
    </w:p>
    <w:p>
      <w:pPr>
        <w:pStyle w:val="BodyText"/>
        <w:spacing w:line="300" w:lineRule="auto"/>
        <w:ind w:right="1118" w:firstLine="480"/>
        <w:jc w:val="left"/>
      </w:pPr>
      <w:r>
        <w:rPr>
          <w:rFonts w:ascii="Times New Roman" w:hAnsi="Times New Roman" w:cs="Times New Roman" w:eastAsia="Times New Roman" w:hint="default"/>
        </w:rPr>
        <w:t>1</w:t>
      </w:r>
      <w:r>
        <w:rPr/>
        <w:t>、报酬的决策程序和报酬确定依据：</w:t>
      </w:r>
      <w:r>
        <w:rPr>
          <w:spacing w:val="-26"/>
        </w:rPr>
        <w:t> </w:t>
      </w:r>
      <w:r>
        <w:rPr/>
        <w:t>公司按照《公司章程》的规定确定董事、监事和高级管理人员的报酬。在公司</w:t>
      </w:r>
      <w:r>
        <w:rPr/>
        <w:t> 任职的董事、监事、高级管理人员按其职务根据公司现行的薪酬制度、参考公司经营业绩和个人绩效领取报酬。</w:t>
      </w:r>
    </w:p>
    <w:p>
      <w:pPr>
        <w:pStyle w:val="BodyText"/>
        <w:spacing w:line="240" w:lineRule="auto" w:before="151"/>
        <w:ind w:left="594" w:right="0"/>
        <w:jc w:val="left"/>
      </w:pPr>
      <w:r>
        <w:rPr>
          <w:rFonts w:ascii="Times New Roman" w:hAnsi="Times New Roman" w:cs="Times New Roman" w:eastAsia="Times New Roman" w:hint="default"/>
        </w:rPr>
        <w:t>2</w:t>
      </w:r>
      <w:r>
        <w:rPr/>
        <w:t>、报酬的实际支付情况公司严格按照董事、监事、高级管理人员薪酬的决策程序与确定依据按时支付薪酬。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何海明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李学东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支运成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白皙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苑辉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金玉花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1,120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五、公司员工情况" w:id="133"/>
      <w:bookmarkEnd w:id="133"/>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14" w:right="0"/>
        <w:jc w:val="left"/>
        <w:rPr>
          <w:b w:val="0"/>
          <w:bCs w:val="0"/>
        </w:rPr>
      </w:pPr>
      <w:bookmarkStart w:name="1、员工数量、专业构成及教育程度" w:id="134"/>
      <w:bookmarkEnd w:id="13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2,820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2,991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3,001</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989</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2,991</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硕士</w:t>
            </w:r>
            <w:r>
              <w:rPr>
                <w:rFonts w:ascii="Times New Roman" w:hAnsi="Times New Roman" w:cs="Times New Roman" w:eastAsia="Times New Roman" w:hint="default"/>
                <w:sz w:val="18"/>
                <w:szCs w:val="18"/>
              </w:rPr>
              <w:t>/</w:t>
            </w:r>
            <w:r>
              <w:rPr>
                <w:rFonts w:ascii="宋体" w:hAnsi="宋体" w:cs="宋体" w:eastAsia="宋体" w:hint="default"/>
                <w:sz w:val="18"/>
                <w:szCs w:val="18"/>
              </w:rPr>
              <w:t>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1,419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2,991</w:t>
            </w:r>
          </w:p>
        </w:tc>
      </w:tr>
    </w:tbl>
    <w:p>
      <w:pPr>
        <w:spacing w:line="240" w:lineRule="auto" w:before="2"/>
        <w:rPr>
          <w:rFonts w:ascii="宋体" w:hAnsi="宋体" w:cs="宋体" w:eastAsia="宋体" w:hint="default"/>
          <w:b/>
          <w:bCs/>
          <w:sz w:val="19"/>
          <w:szCs w:val="19"/>
        </w:rPr>
      </w:pPr>
    </w:p>
    <w:p>
      <w:pPr>
        <w:pStyle w:val="Heading6"/>
        <w:spacing w:line="240" w:lineRule="auto" w:before="35"/>
        <w:ind w:left="114" w:right="0"/>
        <w:jc w:val="left"/>
        <w:rPr>
          <w:b w:val="0"/>
          <w:bCs w:val="0"/>
        </w:rPr>
      </w:pPr>
      <w:bookmarkStart w:name="2、薪酬政策" w:id="135"/>
      <w:bookmarkEnd w:id="13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4"/>
        </w:rPr>
        <w:t>公司严格按照《中华人民共和国劳动合同法》和有关劳动法律法规的规定，向员工提供稳定且在行业内具备竞争优势的薪酬，</w:t>
      </w:r>
      <w:r>
        <w:rPr>
          <w:spacing w:val="-44"/>
        </w:rPr>
        <w:t> </w:t>
      </w:r>
      <w:r>
        <w:rPr>
          <w:spacing w:val="-44"/>
        </w:rPr>
      </w:r>
      <w:r>
        <w:rPr>
          <w:spacing w:val="-2"/>
        </w:rPr>
        <w:t>以维持员工队伍的凝聚力及向心力，并充分调动员工的积极性和创造性。公司严格执行国家用工制度、劳动保护制度、社会</w:t>
      </w:r>
      <w:r>
        <w:rPr>
          <w:spacing w:val="-65"/>
        </w:rPr>
        <w:t> </w:t>
      </w:r>
      <w:r>
        <w:rPr>
          <w:spacing w:val="-65"/>
        </w:rPr>
      </w:r>
      <w:r>
        <w:rPr>
          <w:spacing w:val="-2"/>
        </w:rPr>
        <w:t>保障制度和医疗保障制度，按照国家规定为员工缴纳医疗保险金、养老保险、失业保险、工伤保险、生育保险、公积金。境</w:t>
      </w:r>
      <w:r>
        <w:rPr>
          <w:spacing w:val="-71"/>
        </w:rPr>
        <w:t> </w:t>
      </w:r>
      <w:r>
        <w:rPr>
          <w:spacing w:val="-71"/>
        </w:rPr>
      </w:r>
      <w:r>
        <w:rPr/>
        <w:t>外员工按照当地的法律法规制定薪酬制度。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36"/>
        <w:ind w:left="114" w:right="0"/>
        <w:jc w:val="left"/>
        <w:rPr>
          <w:b w:val="0"/>
          <w:bCs w:val="0"/>
        </w:rPr>
      </w:pPr>
      <w:bookmarkStart w:name="3、培训计划" w:id="136"/>
      <w:bookmarkEnd w:id="13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公司将培训工作作为公司长期战略的重要组成部分。通过综合平衡长期战略目标、年度发展计划、岗位职责和绩效改进的需</w:t>
      </w:r>
      <w:r>
        <w:rPr>
          <w:spacing w:val="-66"/>
        </w:rPr>
        <w:t> </w:t>
      </w:r>
      <w:r>
        <w:rPr>
          <w:spacing w:val="-66"/>
        </w:rPr>
      </w:r>
      <w:r>
        <w:rPr>
          <w:spacing w:val="-2"/>
        </w:rPr>
        <w:t>要，以及员工自身能力差距和职业发展的需求，使员工的学习和发展既能促进公司整体目标的实现，又能满足员工个人能力</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right="0"/>
        <w:jc w:val="left"/>
      </w:pPr>
      <w:r>
        <w:rPr>
          <w:spacing w:val="-2"/>
        </w:rPr>
        <w:t>和职业发展的需求，实现公司和个人的双赢。</w:t>
      </w:r>
      <w:r>
        <w:rPr>
          <w:rFonts w:ascii="Times New Roman" w:hAnsi="Times New Roman" w:cs="Times New Roman" w:eastAsia="Times New Roman" w:hint="default"/>
          <w:spacing w:val="-2"/>
        </w:rPr>
        <w:t>2018</w:t>
      </w:r>
      <w:r>
        <w:rPr>
          <w:spacing w:val="-2"/>
        </w:rPr>
        <w:t>年的计划培训内容包含工作技能、安全、质量、管理等各个方面知识，以</w:t>
      </w:r>
      <w:r>
        <w:rPr>
          <w:spacing w:val="-62"/>
        </w:rPr>
        <w:t> </w:t>
      </w:r>
      <w:r>
        <w:rPr>
          <w:spacing w:val="-62"/>
        </w:rPr>
      </w:r>
      <w:r>
        <w:rPr/>
        <w:t>内部培训、外部培训、在职培训等多种形式开展。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48"/>
        <w:ind w:left="114" w:right="0"/>
        <w:jc w:val="left"/>
        <w:rPr>
          <w:b w:val="0"/>
          <w:bCs w:val="0"/>
        </w:rPr>
      </w:pPr>
      <w:bookmarkStart w:name="4、劳务外包情况" w:id="137"/>
      <w:bookmarkEnd w:id="13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040"/>
        <w:jc w:val="center"/>
        <w:rPr>
          <w:b w:val="0"/>
          <w:bCs w:val="0"/>
        </w:rPr>
      </w:pPr>
      <w:bookmarkStart w:name="第九节 公司治理" w:id="138"/>
      <w:bookmarkEnd w:id="138"/>
      <w:r>
        <w:rPr>
          <w:b w:val="0"/>
          <w:bCs w:val="0"/>
        </w:rPr>
      </w:r>
      <w:bookmarkStart w:name="_bookmark8" w:id="139"/>
      <w:bookmarkEnd w:id="13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40"/>
      <w:bookmarkEnd w:id="14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032"/>
        <w:jc w:val="left"/>
      </w:pPr>
      <w:r>
        <w:rPr>
          <w:spacing w:val="-2"/>
        </w:rPr>
        <w:t>报告期内，公司严格按照《公司法》、《证券法》、《上市公司治理准则》、《深圳证券交易所股票上市规则》和中国证监</w:t>
      </w:r>
      <w:r>
        <w:rPr>
          <w:spacing w:val="-72"/>
        </w:rPr>
        <w:t> </w:t>
      </w:r>
      <w:r>
        <w:rPr>
          <w:spacing w:val="-72"/>
        </w:rPr>
      </w:r>
      <w:r>
        <w:rPr>
          <w:spacing w:val="-2"/>
        </w:rPr>
        <w:t>会有关法律法规等的要求，不断地完善公司治理结构，建立健全内部管理和控制制度，持续深入开展公司治理活动，以进一</w:t>
      </w:r>
      <w:r>
        <w:rPr>
          <w:spacing w:val="-66"/>
        </w:rPr>
        <w:t> </w:t>
      </w:r>
      <w:r>
        <w:rPr>
          <w:spacing w:val="-66"/>
        </w:rPr>
      </w:r>
      <w:r>
        <w:rPr/>
        <w:t>步规范公司运作，提高了公司治理水平。 截至报告期末，公司治理的实际状况基本符合中国证监会发布的有关上市公司治理的规范性文件。 </w:t>
      </w:r>
      <w:r>
        <w:rPr>
          <w:rFonts w:ascii="Times New Roman" w:hAnsi="Times New Roman" w:cs="Times New Roman" w:eastAsia="Times New Roman" w:hint="default"/>
        </w:rPr>
        <w:t>1</w:t>
      </w:r>
      <w:r>
        <w:rPr/>
        <w:t>、关于股东与股东大会：公司严格按照《上市公司股东大会规则》和《公司股东大会议事规则》等的规定和要求，召集、 召开股东大会，能够确保全体股东特别是中小股东享有平等地位，充分行使自己的权力。 </w:t>
      </w:r>
      <w:r>
        <w:rPr>
          <w:rFonts w:ascii="Times New Roman" w:hAnsi="Times New Roman" w:cs="Times New Roman" w:eastAsia="Times New Roman" w:hint="default"/>
        </w:rPr>
        <w:t>2</w:t>
      </w:r>
      <w:r>
        <w:rPr/>
        <w:t>、关于公司与控股股东：公司拥有独立的业务和经营自主能力，在业务、人员、资产、机构、财务上独立于控股股东，公 </w:t>
      </w:r>
      <w:r>
        <w:rPr>
          <w:spacing w:val="-2"/>
        </w:rPr>
        <w:t>司董事会、监事会和内部机构独立运作。公司控股股东能严格规范自己的行为，没有超越公司股东大会直接或间接干预公司</w:t>
      </w:r>
      <w:r>
        <w:rPr>
          <w:spacing w:val="-66"/>
        </w:rPr>
        <w:t> </w:t>
      </w:r>
      <w:r>
        <w:rPr>
          <w:spacing w:val="-66"/>
        </w:rPr>
      </w:r>
      <w:r>
        <w:rPr/>
        <w:t>的决策和经营活动的行为。 </w:t>
      </w:r>
      <w:r>
        <w:rPr>
          <w:rFonts w:ascii="Times New Roman" w:hAnsi="Times New Roman" w:cs="Times New Roman" w:eastAsia="Times New Roman" w:hint="default"/>
        </w:rPr>
        <w:t>3</w:t>
      </w:r>
      <w:r>
        <w:rPr/>
        <w:t>、关于董事与董事会：公司严格按照《公司章程》规定的选聘程序选举董事；公司目前有独立董事三名，占全体董事的三 分之一以上，董事会的人数及人员构成符合法律法规和《公司章程》的要求。公司全体董事能够依据《董事会议事规则》、</w:t>
      </w:r>
    </w:p>
    <w:p>
      <w:pPr>
        <w:pStyle w:val="BodyText"/>
        <w:spacing w:line="309" w:lineRule="auto" w:before="22"/>
        <w:ind w:right="0"/>
        <w:jc w:val="left"/>
        <w:rPr>
          <w:sz w:val="20"/>
          <w:szCs w:val="20"/>
        </w:rPr>
      </w:pPr>
      <w:r>
        <w:rPr>
          <w:spacing w:val="-2"/>
        </w:rPr>
        <w:t>《独立董事工作制度》、《中小企业板块上市公司董事行为指引》等开展工作，认真出席董事会和股东大会，积极参加相关</w:t>
      </w:r>
      <w:r>
        <w:rPr>
          <w:spacing w:val="-67"/>
        </w:rPr>
        <w:t> </w:t>
      </w:r>
      <w:r>
        <w:rPr>
          <w:spacing w:val="-67"/>
        </w:rPr>
      </w:r>
      <w:r>
        <w:rPr>
          <w:spacing w:val="-2"/>
        </w:rPr>
        <w:t>知识的培训，熟悉有关法律法规。为了完善公司治理结构，公司董事会根据《上市公司治理准则》设立了战略委员会、提名</w:t>
      </w:r>
      <w:r>
        <w:rPr>
          <w:spacing w:val="-68"/>
        </w:rPr>
        <w:t> </w:t>
      </w:r>
      <w:r>
        <w:rPr>
          <w:spacing w:val="-68"/>
        </w:rPr>
      </w:r>
      <w:r>
        <w:rPr/>
        <w:t>委员会、审计委员会和薪酬与考核委员会四个专业委员会，为董事会的决策提供了科学和专业的意见和参考。 </w:t>
      </w:r>
      <w:r>
        <w:rPr>
          <w:rFonts w:ascii="Times New Roman" w:hAnsi="Times New Roman" w:cs="Times New Roman" w:eastAsia="Times New Roman" w:hint="default"/>
        </w:rPr>
        <w:t>4</w:t>
      </w:r>
      <w:r>
        <w:rPr/>
        <w:t>、关于监事与监事会：公司严格按照《公司法》、《公司章程》等的有关规定产生监事，公司监事会由三名监事组成，其 </w:t>
      </w:r>
      <w:r>
        <w:rPr>
          <w:spacing w:val="-2"/>
        </w:rPr>
        <w:t>中职工代表监事一名，占全体监事的三分之一。监事会的人数及构成符合法律、法规的要求。公司监事能够按照《监事会议</w:t>
      </w:r>
      <w:r>
        <w:rPr>
          <w:spacing w:val="-66"/>
        </w:rPr>
        <w:t> </w:t>
      </w:r>
      <w:r>
        <w:rPr>
          <w:spacing w:val="-66"/>
        </w:rPr>
      </w:r>
      <w:r>
        <w:rPr>
          <w:spacing w:val="-2"/>
        </w:rPr>
        <w:t>事规则》等的要求，认真履行自己的职责，对公司重大事项、关联交易、财务状况、董事和经理的履职情况等进行有效监督</w:t>
      </w:r>
      <w:r>
        <w:rPr>
          <w:spacing w:val="-68"/>
        </w:rPr>
        <w:t> </w:t>
      </w:r>
      <w:r>
        <w:rPr>
          <w:spacing w:val="-68"/>
        </w:rPr>
      </w:r>
      <w:r>
        <w:rPr/>
        <w:t>并发表独立意见。 </w:t>
      </w:r>
      <w:r>
        <w:rPr>
          <w:rFonts w:ascii="Times New Roman" w:hAnsi="Times New Roman" w:cs="Times New Roman" w:eastAsia="Times New Roman" w:hint="default"/>
        </w:rPr>
        <w:t>5</w:t>
      </w:r>
      <w:r>
        <w:rPr/>
        <w:t>、关于绩效评价和激励约束机制：公司正逐步建立和完善公正、透明的董事、监事和经理人员的绩效评价标准和激励约束 机制，公司经理人员的聘任公开、透明，符合法律法规的规定。 </w:t>
      </w:r>
      <w:r>
        <w:rPr>
          <w:rFonts w:ascii="Times New Roman" w:hAnsi="Times New Roman" w:cs="Times New Roman" w:eastAsia="Times New Roman" w:hint="default"/>
        </w:rPr>
        <w:t>6</w:t>
      </w:r>
      <w:r>
        <w:rPr/>
        <w:t>、关于相关利益者：公司充分尊重和维护相关利益者的合法权益，实现社会、股东、公司、员工等各方利益的协调平衡， 共同推动公司持续、稳健发展。 </w:t>
      </w:r>
      <w:r>
        <w:rPr>
          <w:rFonts w:ascii="Times New Roman" w:hAnsi="Times New Roman" w:cs="Times New Roman" w:eastAsia="Times New Roman" w:hint="default"/>
        </w:rPr>
        <w:t>7</w:t>
      </w:r>
      <w:r>
        <w:rPr/>
        <w:t>、关于信息披露与透明度：公司严格按照有关法律法规的规定和《公司信息披露管理制度》的规定，加强信息披露事务管 理，履行信息披露义务，并指定《证券时报》和巨潮资讯网（</w:t>
      </w:r>
      <w:hyperlink r:id="rId12">
        <w:r>
          <w:rPr>
            <w:rFonts w:ascii="Times New Roman" w:hAnsi="Times New Roman" w:cs="Times New Roman" w:eastAsia="Times New Roman" w:hint="default"/>
          </w:rPr>
          <w:t>www.cninfo.com.cn</w:t>
        </w:r>
      </w:hyperlink>
      <w:r>
        <w:rPr/>
        <w:t>）为公司信息披露的报纸和网站，真实、 准确、及时、完整地披露信息，确保所有投资者公平获取公司信息。 </w:t>
      </w:r>
      <w:r>
        <w:rPr>
          <w:rFonts w:ascii="Times New Roman" w:hAnsi="Times New Roman" w:cs="Times New Roman" w:eastAsia="Times New Roman" w:hint="default"/>
          <w:spacing w:val="-3"/>
          <w:w w:val="100"/>
        </w:rPr>
        <w:t>8</w:t>
      </w:r>
      <w:r>
        <w:rPr>
          <w:spacing w:val="-3"/>
          <w:w w:val="100"/>
        </w:rPr>
        <w:t>、关于内部审计：公司设立了内部审计机构，内审负责人和内审人员在董</w:t>
      </w:r>
      <w:r>
        <w:rPr>
          <w:spacing w:val="-3"/>
          <w:w w:val="100"/>
          <w:sz w:val="20"/>
          <w:szCs w:val="20"/>
        </w:rPr>
        <w:t>事会审计委员会的领导下对公司的内部控制、</w:t>
      </w:r>
    </w:p>
    <w:p>
      <w:pPr>
        <w:pStyle w:val="Heading8"/>
        <w:spacing w:line="255" w:lineRule="exact"/>
        <w:ind w:right="0"/>
        <w:jc w:val="left"/>
      </w:pPr>
      <w:r>
        <w:rPr/>
        <w:t>项目运行及财务状况等进行审计和监督。加强了公司内部监督和风险控制</w:t>
      </w:r>
      <w:r>
        <w:rPr>
          <w:rFonts w:ascii="Times New Roman" w:hAnsi="Times New Roman" w:cs="Times New Roman" w:eastAsia="Times New Roman" w:hint="default"/>
        </w:rPr>
        <w:t>,</w:t>
      </w:r>
      <w:r>
        <w:rPr/>
        <w:t>保障了公司财务管理、会计核算和生</w:t>
      </w:r>
    </w:p>
    <w:p>
      <w:pPr>
        <w:pStyle w:val="Heading8"/>
        <w:spacing w:line="240" w:lineRule="auto" w:before="35"/>
        <w:ind w:right="0"/>
        <w:jc w:val="left"/>
      </w:pPr>
      <w:r>
        <w:rPr/>
        <w:t>产经营等符合国家各项法律法规要求，维护了包括中小投资者股东的合法权益。</w:t>
      </w:r>
    </w:p>
    <w:p>
      <w:pPr>
        <w:pStyle w:val="BodyText"/>
        <w:spacing w:line="240" w:lineRule="auto" w:before="66"/>
        <w:ind w:right="0"/>
        <w:jc w:val="left"/>
      </w:pPr>
      <w:r>
        <w:rPr/>
        <w:t>综上，公司治理与《公司法》和中国证监会相关规定的要求不存在差异。</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57" w:lineRule="auto" w:before="117"/>
        <w:ind w:right="3552"/>
        <w:jc w:val="left"/>
      </w:pPr>
      <w:r>
        <w:rPr/>
        <w:t>□ 是 √ 否 公司治理的实际状况与中国证监会发布的有关上市公司治理的规范性文件不存在重大差异。</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二、公司相对于控股股东在业务、人员、资产、机构、财务等方面的独立情况" w:id="141"/>
      <w:bookmarkEnd w:id="14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jc w:val="left"/>
      </w:pPr>
      <w:r>
        <w:rPr/>
        <w:t>公司在业务、人员、资产、机构、财务等方面与控股股东相互独立，公司具有独立完整的业务及自主经营能力。 </w:t>
      </w:r>
      <w:r>
        <w:rPr>
          <w:rFonts w:ascii="宋体" w:hAnsi="宋体" w:cs="宋体" w:eastAsia="宋体" w:hint="default"/>
        </w:rPr>
        <w:t>1</w:t>
      </w:r>
      <w:r>
        <w:rPr/>
        <w:t>、业务：公司业务独立于控股股东及其下属企业，拥有独立完整的供应、生产和销售系统，独立开展业务，不依赖于股东</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22"/>
        <w:jc w:val="left"/>
      </w:pPr>
      <w:r>
        <w:rPr/>
        <w:t>或其它任何关联方。 </w:t>
      </w:r>
      <w:r>
        <w:rPr>
          <w:rFonts w:ascii="宋体" w:hAnsi="宋体" w:cs="宋体" w:eastAsia="宋体" w:hint="default"/>
        </w:rPr>
        <w:t>2</w:t>
      </w:r>
      <w:r>
        <w:rPr/>
        <w:t>、人员：公司人员、劳动、人事及工资完全独立。公司总经理、副总经理、董事会秘书、财务负责人等高级管理人员均在 公司工作并领取薪酬，未在控股股东及其下属企业担任职务和领取报酬。 </w:t>
      </w:r>
      <w:r>
        <w:rPr>
          <w:rFonts w:ascii="宋体" w:hAnsi="宋体" w:cs="宋体" w:eastAsia="宋体" w:hint="default"/>
        </w:rPr>
        <w:t>3</w:t>
      </w:r>
      <w:r>
        <w:rPr/>
        <w:t>、资产：公司拥有独立于控股股东的生产经营场所，拥有独立完整的资产结构，拥有独立的生产系统、辅助生产系统和配 套设施、土地使用权、房屋所有权等资产，拥有独立的采购和销售系统。 </w:t>
      </w:r>
      <w:r>
        <w:rPr>
          <w:rFonts w:ascii="宋体" w:hAnsi="宋体" w:cs="宋体" w:eastAsia="宋体" w:hint="default"/>
        </w:rPr>
        <w:t>4</w:t>
      </w:r>
      <w:r>
        <w:rPr/>
        <w:t>、机构：公司设立了健全的组织机构体系，独立运作，不存在与控股股东或其职能部门之间的从属关系。</w:t>
      </w:r>
    </w:p>
    <w:p>
      <w:pPr>
        <w:pStyle w:val="BodyText"/>
        <w:spacing w:line="316" w:lineRule="auto" w:before="19"/>
        <w:ind w:right="1122"/>
        <w:jc w:val="left"/>
      </w:pPr>
      <w:r>
        <w:rPr>
          <w:rFonts w:ascii="宋体" w:hAnsi="宋体" w:cs="宋体" w:eastAsia="宋体" w:hint="default"/>
        </w:rPr>
        <w:t>5</w:t>
      </w:r>
      <w:r>
        <w:rPr/>
        <w:t>、财务：公司有独立的财务会计部门，建立了独立的会计核算体系和财务管理制度，独立进行财务决策。公司独立开设银 行账户，独立纳税。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三、同业竞争情况" w:id="142"/>
      <w:bookmarkEnd w:id="14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四、报告期内召开的年度股东大会和临时股东大会的有关情况" w:id="143"/>
      <w:bookmarkEnd w:id="14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4" w:right="0"/>
        <w:jc w:val="left"/>
        <w:rPr>
          <w:b w:val="0"/>
          <w:bCs w:val="0"/>
        </w:rPr>
      </w:pPr>
      <w:bookmarkStart w:name="1、本报告期股东大会情况" w:id="144"/>
      <w:bookmarkEnd w:id="14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详见公司信息披 露媒体《证券时 </w:t>
            </w:r>
            <w:r>
              <w:rPr>
                <w:rFonts w:ascii="宋体" w:hAnsi="宋体" w:cs="宋体" w:eastAsia="宋体" w:hint="default"/>
                <w:spacing w:val="-8"/>
                <w:sz w:val="18"/>
                <w:szCs w:val="18"/>
              </w:rPr>
              <w:t>报》及巨潮资讯网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详见公司信息披 露媒体《证券时 </w:t>
            </w:r>
            <w:r>
              <w:rPr>
                <w:rFonts w:ascii="宋体" w:hAnsi="宋体" w:cs="宋体" w:eastAsia="宋体" w:hint="default"/>
                <w:spacing w:val="-8"/>
                <w:sz w:val="18"/>
                <w:szCs w:val="18"/>
              </w:rPr>
              <w:t>报》及巨潮资讯网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详见公司信息披 露媒体《证券时 </w:t>
            </w:r>
            <w:r>
              <w:rPr>
                <w:rFonts w:ascii="宋体" w:hAnsi="宋体" w:cs="宋体" w:eastAsia="宋体" w:hint="default"/>
                <w:spacing w:val="-8"/>
                <w:sz w:val="18"/>
                <w:szCs w:val="18"/>
              </w:rPr>
              <w:t>报》及巨潮资讯网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详见公司信息披 露媒体《证券时 </w:t>
            </w:r>
            <w:r>
              <w:rPr>
                <w:rFonts w:ascii="宋体" w:hAnsi="宋体" w:cs="宋体" w:eastAsia="宋体" w:hint="default"/>
                <w:spacing w:val="-8"/>
                <w:sz w:val="18"/>
                <w:szCs w:val="18"/>
              </w:rPr>
              <w:t>报》及巨潮资讯网</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详见公司信息披 露媒体《证券时 </w:t>
            </w:r>
            <w:r>
              <w:rPr>
                <w:rFonts w:ascii="宋体" w:hAnsi="宋体" w:cs="宋体" w:eastAsia="宋体" w:hint="default"/>
                <w:spacing w:val="-8"/>
                <w:sz w:val="18"/>
                <w:szCs w:val="18"/>
              </w:rPr>
              <w:t>报》及巨潮资讯网</w:t>
            </w:r>
          </w:p>
        </w:tc>
      </w:tr>
    </w:tbl>
    <w:p>
      <w:pPr>
        <w:spacing w:line="240" w:lineRule="auto" w:before="2"/>
        <w:rPr>
          <w:rFonts w:ascii="宋体" w:hAnsi="宋体" w:cs="宋体" w:eastAsia="宋体" w:hint="default"/>
          <w:b/>
          <w:bCs/>
          <w:sz w:val="19"/>
          <w:szCs w:val="19"/>
        </w:rPr>
      </w:pPr>
    </w:p>
    <w:p>
      <w:pPr>
        <w:pStyle w:val="Heading6"/>
        <w:spacing w:line="240" w:lineRule="auto" w:before="35"/>
        <w:ind w:left="114" w:right="0"/>
        <w:jc w:val="left"/>
        <w:rPr>
          <w:b w:val="0"/>
          <w:bCs w:val="0"/>
        </w:rPr>
      </w:pPr>
      <w:bookmarkStart w:name="2、表决权恢复的优先股股东请求召开临时股东大会" w:id="145"/>
      <w:bookmarkEnd w:id="14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3"/>
        <w:spacing w:line="240" w:lineRule="auto" w:before="26"/>
        <w:ind w:right="0"/>
        <w:jc w:val="left"/>
        <w:rPr>
          <w:b w:val="0"/>
          <w:bCs w:val="0"/>
        </w:rPr>
      </w:pPr>
      <w:bookmarkStart w:name="五、报告期内独立董事履行职责的情况" w:id="146"/>
      <w:bookmarkEnd w:id="14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4" w:right="0"/>
        <w:jc w:val="left"/>
        <w:rPr>
          <w:b w:val="0"/>
          <w:bCs w:val="0"/>
        </w:rPr>
      </w:pPr>
      <w:bookmarkStart w:name="1、独立董事出席董事会及股东大会的情况" w:id="147"/>
      <w:bookmarkEnd w:id="14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05"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曾晓东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6"/>
        <w:spacing w:line="240" w:lineRule="auto"/>
        <w:ind w:left="114" w:right="0"/>
        <w:jc w:val="left"/>
        <w:rPr>
          <w:b w:val="0"/>
          <w:bCs w:val="0"/>
        </w:rPr>
      </w:pPr>
      <w:bookmarkStart w:name="2、独立董事对公司有关事项提出异议的情况" w:id="148"/>
      <w:bookmarkEnd w:id="14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7"/>
        <w:ind w:right="6972"/>
        <w:jc w:val="left"/>
      </w:pPr>
      <w:r>
        <w:rPr/>
        <w:t>□ 是 √ 否 报告期内独立董事对公司有关事项未提出异议。</w:t>
      </w:r>
    </w:p>
    <w:p>
      <w:pPr>
        <w:spacing w:line="240" w:lineRule="auto" w:before="0"/>
        <w:rPr>
          <w:rFonts w:ascii="宋体" w:hAnsi="宋体" w:cs="宋体" w:eastAsia="宋体" w:hint="default"/>
          <w:sz w:val="20"/>
          <w:szCs w:val="20"/>
        </w:rPr>
      </w:pPr>
    </w:p>
    <w:p>
      <w:pPr>
        <w:pStyle w:val="Heading6"/>
        <w:spacing w:line="240" w:lineRule="auto"/>
        <w:ind w:left="114" w:right="0"/>
        <w:jc w:val="left"/>
        <w:rPr>
          <w:b w:val="0"/>
          <w:bCs w:val="0"/>
        </w:rPr>
      </w:pPr>
      <w:bookmarkStart w:name="3、独立董事履行职责的其他说明" w:id="149"/>
      <w:bookmarkEnd w:id="14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6"/>
        <w:ind w:right="6792"/>
        <w:jc w:val="left"/>
      </w:pPr>
      <w:r>
        <w:rPr/>
        <w:t>√ 是 □ 否 独立董事对公司有关建议被采纳或未被采纳的说明</w:t>
      </w:r>
    </w:p>
    <w:p>
      <w:pPr>
        <w:pStyle w:val="BodyText"/>
        <w:spacing w:line="316" w:lineRule="auto" w:before="25"/>
        <w:ind w:right="1130"/>
        <w:jc w:val="both"/>
      </w:pPr>
      <w:r>
        <w:rPr>
          <w:spacing w:val="-2"/>
        </w:rPr>
        <w:t>报告期内，独立董事能够充分利用自己的专业优势，密切关注公司的经营情况，并利用召开董事会、股东大会的机会及其他</w:t>
      </w:r>
      <w:r>
        <w:rPr>
          <w:spacing w:val="-66"/>
        </w:rPr>
        <w:t> </w:t>
      </w:r>
      <w:r>
        <w:rPr>
          <w:spacing w:val="-66"/>
        </w:rPr>
      </w:r>
      <w:r>
        <w:rPr>
          <w:spacing w:val="-2"/>
        </w:rPr>
        <w:t>时间，深入现场了解公司的生产、经营和管理情况，积极与其他董事、监事、管理人员进行沟通交流，及时掌握公司的经营</w:t>
      </w:r>
      <w:r>
        <w:rPr>
          <w:spacing w:val="-68"/>
        </w:rPr>
        <w:t> </w:t>
      </w:r>
      <w:r>
        <w:rPr>
          <w:spacing w:val="-68"/>
        </w:rPr>
      </w:r>
      <w:r>
        <w:rPr>
          <w:spacing w:val="-2"/>
        </w:rPr>
        <w:t>动态，对公司面临的行业竞争格局、总体发展战略进行探讨，及时提示风险。独立董事从各自专业角度为公司的经营发展提</w:t>
      </w:r>
      <w:r>
        <w:rPr>
          <w:spacing w:val="-66"/>
        </w:rPr>
        <w:t> </w:t>
      </w:r>
      <w:r>
        <w:rPr>
          <w:spacing w:val="-66"/>
        </w:rPr>
      </w:r>
      <w:r>
        <w:rPr>
          <w:spacing w:val="-2"/>
        </w:rPr>
        <w:t>出合理的意见和建议，并对报告期内公司的对外担保、利润分配、对外投资、募集资金使用等方面提出意见。对于独立董事</w:t>
      </w:r>
      <w:r>
        <w:rPr>
          <w:spacing w:val="-66"/>
        </w:rPr>
        <w:t> </w:t>
      </w:r>
      <w:r>
        <w:rPr>
          <w:spacing w:val="-66"/>
        </w:rPr>
      </w:r>
      <w:r>
        <w:rPr/>
        <w:t>所提出的意见，公司均予以采纳。</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六、董事会下设专门委员会在报告期内履行职责情况" w:id="150"/>
      <w:bookmarkEnd w:id="150"/>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公司董事会设立了战略委员会、审计委员会、薪酬与考核委员会、提名委员会，并制定专门委员会工作细则。各专门委员会</w:t>
      </w:r>
      <w:r>
        <w:rPr>
          <w:spacing w:val="-66"/>
        </w:rPr>
        <w:t> </w:t>
      </w:r>
      <w:r>
        <w:rPr>
          <w:spacing w:val="-66"/>
        </w:rPr>
      </w:r>
      <w:r>
        <w:rPr>
          <w:spacing w:val="-2"/>
        </w:rPr>
        <w:t>的人员组成符合《上市公司治理准则》、《深圳证券交易所中小企业板上市公司规范运作指引》、《公司章程》以及各专门</w:t>
      </w:r>
      <w:r>
        <w:rPr>
          <w:spacing w:val="-67"/>
        </w:rPr>
        <w:t> </w:t>
      </w:r>
      <w:r>
        <w:rPr>
          <w:spacing w:val="-67"/>
        </w:rPr>
      </w:r>
      <w:r>
        <w:rPr>
          <w:spacing w:val="-2"/>
        </w:rPr>
        <w:t>委员会工作细则的相关规定。四个专门委员会自成立起一直按照相应的议事规则运作，在公司战略制定、内部审计、人才选</w:t>
      </w:r>
      <w:r>
        <w:rPr>
          <w:spacing w:val="-66"/>
        </w:rPr>
        <w:t> </w:t>
      </w:r>
      <w:r>
        <w:rPr>
          <w:spacing w:val="-66"/>
        </w:rPr>
      </w:r>
      <w:r>
        <w:rPr/>
        <w:t>拔、薪酬与考核等各个方面发挥着积极的作用。 根据相关规定，公司第四届董事会下设战略、提名、审计、薪酬与考核四个专门委员会： 战略委员会何志涛先生、李学东先生和王晓峰先生组成，公司董事何志涛先生为主任委员。 提名委员会由王晓峰先生、曾晓东先生和何志涛先生组成，公司独立董事王晓峰先生为主任委员。</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4" w:lineRule="auto" w:before="44"/>
        <w:ind w:right="1118"/>
        <w:jc w:val="left"/>
      </w:pPr>
      <w:r>
        <w:rPr/>
        <w:t>审计委员会由陆国华先生、曾晓东先生组成，公司独立董事陆国华先生为主任委员。 薪酬与考核委员会由曾晓东先生、陆国华先生和何志涛先生组成，公司独立董事曾晓东先生为主任委员。 </w:t>
      </w:r>
      <w:r>
        <w:rPr>
          <w:rFonts w:ascii="Times New Roman" w:hAnsi="Times New Roman" w:cs="Times New Roman" w:eastAsia="Times New Roman" w:hint="default"/>
        </w:rPr>
        <w:t>1</w:t>
      </w:r>
      <w:r>
        <w:rPr/>
        <w:t>、战略委员会履职情况 </w:t>
      </w:r>
      <w:r>
        <w:rPr>
          <w:spacing w:val="-2"/>
        </w:rPr>
        <w:t>在报告期内，战略委员会通过召开会议，结合国内外经济形势和公司所处行业的特点，对公司经营现状、发展前景、公司目</w:t>
      </w:r>
      <w:r>
        <w:rPr>
          <w:spacing w:val="-66"/>
        </w:rPr>
        <w:t> </w:t>
      </w:r>
      <w:r>
        <w:rPr>
          <w:spacing w:val="-66"/>
        </w:rPr>
      </w:r>
      <w:r>
        <w:rPr>
          <w:spacing w:val="-2"/>
        </w:rPr>
        <w:t>前所处的风险和机遇进行了深入地分析，制定出适合公司情况和发展的规划和战略。为公司发展战略的实施提出了宝贵的建</w:t>
      </w:r>
      <w:r>
        <w:rPr>
          <w:spacing w:val="-64"/>
        </w:rPr>
        <w:t> </w:t>
      </w:r>
      <w:r>
        <w:rPr>
          <w:spacing w:val="-64"/>
        </w:rPr>
      </w:r>
      <w:r>
        <w:rPr/>
        <w:t>议，保证了公司发展规划和战略决策的科学性，为公司的持续、稳健发展提供了战略层面的支持。</w:t>
      </w:r>
    </w:p>
    <w:p>
      <w:pPr>
        <w:pStyle w:val="BodyText"/>
        <w:spacing w:line="309" w:lineRule="auto" w:before="20"/>
        <w:ind w:right="1032"/>
        <w:jc w:val="left"/>
      </w:pPr>
      <w:r>
        <w:rPr>
          <w:rFonts w:ascii="Times New Roman" w:hAnsi="Times New Roman" w:cs="Times New Roman" w:eastAsia="Times New Roman" w:hint="default"/>
        </w:rPr>
        <w:t>2</w:t>
      </w:r>
      <w:r>
        <w:rPr/>
        <w:t>、审计委员会履职情况 </w:t>
      </w:r>
      <w:r>
        <w:rPr>
          <w:spacing w:val="-2"/>
        </w:rPr>
        <w:t>审计委员会根据《公司法》、《证券法》、《上市公司治理准则》、《审计委员会工作细则》及《内部审计制度》等有关规</w:t>
      </w:r>
      <w:r>
        <w:rPr>
          <w:spacing w:val="-70"/>
        </w:rPr>
        <w:t> </w:t>
      </w:r>
      <w:r>
        <w:rPr>
          <w:spacing w:val="-70"/>
        </w:rPr>
      </w:r>
      <w:r>
        <w:rPr>
          <w:spacing w:val="-2"/>
        </w:rPr>
        <w:t>定，积极履行职责。报告期内，审计委员会审查了公司内部控制制度及执行情况，审核了公司所有重要的会计政策，定期了</w:t>
      </w:r>
      <w:r>
        <w:rPr>
          <w:spacing w:val="-66"/>
        </w:rPr>
        <w:t> </w:t>
      </w:r>
      <w:r>
        <w:rPr>
          <w:spacing w:val="-66"/>
        </w:rPr>
      </w:r>
      <w:r>
        <w:rPr>
          <w:spacing w:val="-2"/>
        </w:rPr>
        <w:t>解公司财务状况和经营情况，督促和指导内审部门对公司财务管理运行情况进行定期和不定期的检查和评估，委员会认为公</w:t>
      </w:r>
      <w:r>
        <w:rPr>
          <w:spacing w:val="-64"/>
        </w:rPr>
        <w:t> </w:t>
      </w:r>
      <w:r>
        <w:rPr>
          <w:spacing w:val="-64"/>
        </w:rPr>
      </w:r>
      <w:r>
        <w:rPr/>
        <w:t>司内控制度体系符合法律、法规及《公司章程》的要求，适应当前公司生产经营实际情况的需要，并能够得到有效的执行。 </w:t>
      </w:r>
      <w:r>
        <w:rPr>
          <w:spacing w:val="-2"/>
        </w:rPr>
        <w:t>同时，审计委员会还就下列事项展开工作：（</w:t>
      </w:r>
      <w:r>
        <w:rPr>
          <w:rFonts w:ascii="Times New Roman" w:hAnsi="Times New Roman" w:cs="Times New Roman" w:eastAsia="Times New Roman" w:hint="default"/>
          <w:spacing w:val="-2"/>
        </w:rPr>
        <w:t>1</w:t>
      </w:r>
      <w:r>
        <w:rPr>
          <w:spacing w:val="-2"/>
        </w:rPr>
        <w:t>）与会计师事务所就年度审计报告编制进行沟通与交流；（</w:t>
      </w:r>
      <w:r>
        <w:rPr>
          <w:rFonts w:ascii="Times New Roman" w:hAnsi="Times New Roman" w:cs="Times New Roman" w:eastAsia="Times New Roman" w:hint="default"/>
          <w:spacing w:val="-2"/>
        </w:rPr>
        <w:t>2</w:t>
      </w:r>
      <w:r>
        <w:rPr>
          <w:spacing w:val="-2"/>
        </w:rPr>
        <w:t>）与公司审计部</w:t>
      </w:r>
      <w:r>
        <w:rPr>
          <w:spacing w:val="-65"/>
        </w:rPr>
        <w:t> </w:t>
      </w:r>
      <w:r>
        <w:rPr>
          <w:spacing w:val="-65"/>
        </w:rPr>
      </w:r>
      <w:r>
        <w:rPr>
          <w:spacing w:val="-2"/>
        </w:rPr>
        <w:t>就公司的内部控制制度的完善与执行保持沟通；（</w:t>
      </w:r>
      <w:r>
        <w:rPr>
          <w:rFonts w:ascii="Times New Roman" w:hAnsi="Times New Roman" w:cs="Times New Roman" w:eastAsia="Times New Roman" w:hint="default"/>
          <w:spacing w:val="-2"/>
        </w:rPr>
        <w:t>3</w:t>
      </w:r>
      <w:r>
        <w:rPr>
          <w:spacing w:val="-2"/>
        </w:rPr>
        <w:t>）审议公司内审部门提交的季度工作报告，年度工作计划；（</w:t>
      </w:r>
      <w:r>
        <w:rPr>
          <w:rFonts w:ascii="Times New Roman" w:hAnsi="Times New Roman" w:cs="Times New Roman" w:eastAsia="Times New Roman" w:hint="default"/>
          <w:spacing w:val="-2"/>
        </w:rPr>
        <w:t>4</w:t>
      </w:r>
      <w:r>
        <w:rPr>
          <w:spacing w:val="-2"/>
        </w:rPr>
        <w:t>）对会计</w:t>
      </w:r>
      <w:r>
        <w:rPr>
          <w:spacing w:val="-66"/>
        </w:rPr>
        <w:t> </w:t>
      </w:r>
      <w:r>
        <w:rPr>
          <w:spacing w:val="-66"/>
        </w:rPr>
      </w:r>
      <w:r>
        <w:rPr/>
        <w:t>师事务所的工作进行评价，并向董事会提出续聘建议。（</w:t>
      </w:r>
      <w:r>
        <w:rPr>
          <w:rFonts w:ascii="Times New Roman" w:hAnsi="Times New Roman" w:cs="Times New Roman" w:eastAsia="Times New Roman" w:hint="default"/>
        </w:rPr>
        <w:t>5</w:t>
      </w:r>
      <w:r>
        <w:rPr/>
        <w:t>）对公司募集资金的使用、募集资金购买理财产品及其到期赎回 的情况等进行了检查。</w:t>
      </w:r>
    </w:p>
    <w:p>
      <w:pPr>
        <w:pStyle w:val="BodyText"/>
        <w:spacing w:line="240" w:lineRule="auto" w:before="24"/>
        <w:ind w:right="0"/>
        <w:jc w:val="left"/>
      </w:pPr>
      <w:r>
        <w:rPr>
          <w:rFonts w:ascii="Times New Roman" w:hAnsi="Times New Roman" w:cs="Times New Roman" w:eastAsia="Times New Roman" w:hint="default"/>
        </w:rPr>
        <w:t>3</w:t>
      </w:r>
      <w:r>
        <w:rPr/>
        <w:t>、提名委员会履职情况</w:t>
      </w:r>
    </w:p>
    <w:p>
      <w:pPr>
        <w:pStyle w:val="BodyText"/>
        <w:spacing w:line="240" w:lineRule="auto" w:before="63"/>
        <w:ind w:right="0"/>
        <w:jc w:val="left"/>
      </w:pPr>
      <w:r>
        <w:rPr/>
        <w:t>（</w:t>
      </w:r>
      <w:r>
        <w:rPr>
          <w:rFonts w:ascii="Times New Roman" w:hAnsi="Times New Roman" w:cs="Times New Roman" w:eastAsia="Times New Roman" w:hint="default"/>
        </w:rPr>
        <w:t>1</w:t>
      </w:r>
      <w:r>
        <w:rPr/>
        <w:t>）根据公司经营活动情况、资产规模和股权结构对董事会的规模和构成向董事会提出建议；</w:t>
      </w:r>
    </w:p>
    <w:p>
      <w:pPr>
        <w:pStyle w:val="BodyText"/>
        <w:spacing w:line="240" w:lineRule="auto" w:before="46"/>
        <w:ind w:right="0"/>
        <w:jc w:val="left"/>
        <w:rPr>
          <w:sz w:val="20"/>
          <w:szCs w:val="20"/>
        </w:rPr>
      </w:pPr>
      <w:r>
        <w:rPr/>
        <w:t>（</w:t>
      </w:r>
      <w:r>
        <w:rPr>
          <w:rFonts w:ascii="Times New Roman" w:hAnsi="Times New Roman" w:cs="Times New Roman" w:eastAsia="Times New Roman" w:hint="default"/>
        </w:rPr>
        <w:t>2</w:t>
      </w:r>
      <w:r>
        <w:rPr/>
        <w:t>）研究董事、高级管理人员的选择标准和程序，并向董事会提</w:t>
      </w:r>
      <w:r>
        <w:rPr>
          <w:sz w:val="20"/>
          <w:szCs w:val="20"/>
        </w:rPr>
        <w:t>出建议；</w:t>
      </w:r>
    </w:p>
    <w:p>
      <w:pPr>
        <w:pStyle w:val="BodyText"/>
        <w:spacing w:line="240" w:lineRule="auto" w:before="55"/>
        <w:ind w:right="0"/>
        <w:jc w:val="left"/>
      </w:pPr>
      <w:r>
        <w:rPr/>
        <w:t>（</w:t>
      </w:r>
      <w:r>
        <w:rPr>
          <w:rFonts w:ascii="Times New Roman" w:hAnsi="Times New Roman" w:cs="Times New Roman" w:eastAsia="Times New Roman" w:hint="default"/>
        </w:rPr>
        <w:t>3</w:t>
      </w:r>
      <w:r>
        <w:rPr/>
        <w:t>）广泛搜寻合格的董事和高级管理人员人选；</w:t>
      </w:r>
    </w:p>
    <w:p>
      <w:pPr>
        <w:pStyle w:val="BodyText"/>
        <w:spacing w:line="240" w:lineRule="auto" w:before="63"/>
        <w:ind w:right="0"/>
        <w:jc w:val="left"/>
      </w:pPr>
      <w:r>
        <w:rPr/>
        <w:t>（</w:t>
      </w:r>
      <w:r>
        <w:rPr>
          <w:rFonts w:ascii="Times New Roman" w:hAnsi="Times New Roman" w:cs="Times New Roman" w:eastAsia="Times New Roman" w:hint="default"/>
        </w:rPr>
        <w:t>4</w:t>
      </w:r>
      <w:r>
        <w:rPr/>
        <w:t>）对董事</w:t>
      </w:r>
      <w:r>
        <w:rPr>
          <w:rFonts w:ascii="Times New Roman" w:hAnsi="Times New Roman" w:cs="Times New Roman" w:eastAsia="Times New Roman" w:hint="default"/>
        </w:rPr>
        <w:t>(</w:t>
      </w:r>
      <w:r>
        <w:rPr/>
        <w:t>包括独立董事</w:t>
      </w:r>
      <w:r>
        <w:rPr>
          <w:rFonts w:ascii="Times New Roman" w:hAnsi="Times New Roman" w:cs="Times New Roman" w:eastAsia="Times New Roman" w:hint="default"/>
        </w:rPr>
        <w:t>)</w:t>
      </w:r>
      <w:r>
        <w:rPr/>
        <w:t>候选人和高级管理人员人选进行审查并提出建议；</w:t>
      </w:r>
    </w:p>
    <w:p>
      <w:pPr>
        <w:pStyle w:val="BodyText"/>
        <w:spacing w:line="309" w:lineRule="auto" w:before="63"/>
        <w:ind w:right="1118"/>
        <w:jc w:val="left"/>
      </w:pPr>
      <w:r>
        <w:rPr/>
        <w:t>（</w:t>
      </w:r>
      <w:r>
        <w:rPr>
          <w:rFonts w:ascii="Times New Roman" w:hAnsi="Times New Roman" w:cs="Times New Roman" w:eastAsia="Times New Roman" w:hint="default"/>
        </w:rPr>
        <w:t>5</w:t>
      </w:r>
      <w:r>
        <w:rPr/>
        <w:t>）董事会授权的其他事宜。 </w:t>
      </w:r>
      <w:r>
        <w:rPr>
          <w:spacing w:val="-2"/>
        </w:rPr>
        <w:t>报告期内，提名委员会认真学习相关制度规定，严格筛选公司各董监高候选人，根据公司的实际情况履行提名委员会的职责</w:t>
      </w:r>
      <w:r>
        <w:rPr>
          <w:spacing w:val="-66"/>
        </w:rPr>
        <w:t> </w:t>
      </w:r>
      <w:r>
        <w:rPr>
          <w:spacing w:val="-66"/>
        </w:rPr>
      </w:r>
      <w:r>
        <w:rPr/>
        <w:t>和义务。</w:t>
      </w:r>
    </w:p>
    <w:p>
      <w:pPr>
        <w:pStyle w:val="BodyText"/>
        <w:spacing w:line="309" w:lineRule="auto" w:before="24"/>
        <w:ind w:right="0"/>
        <w:jc w:val="left"/>
      </w:pPr>
      <w:r>
        <w:rPr>
          <w:rFonts w:ascii="Times New Roman" w:hAnsi="Times New Roman" w:cs="Times New Roman" w:eastAsia="Times New Roman" w:hint="default"/>
        </w:rPr>
        <w:t>4</w:t>
      </w:r>
      <w:r>
        <w:rPr/>
        <w:t>、薪酬与考核委员会履职情况 </w:t>
      </w:r>
      <w:r>
        <w:rPr>
          <w:spacing w:val="-2"/>
        </w:rPr>
        <w:t>薪酬与考核委员会对公司董事和高级管理人员的薪酬情况进行了审核，认为其薪酬标准和年度薪酬总额的确定符合公司相关</w:t>
      </w:r>
      <w:r>
        <w:rPr>
          <w:spacing w:val="-64"/>
        </w:rPr>
        <w:t> </w:t>
      </w:r>
      <w:r>
        <w:rPr>
          <w:spacing w:val="-64"/>
        </w:rPr>
      </w:r>
      <w:r>
        <w:rPr/>
        <w:t>薪酬管理制度的规定。同时，薪酬与考核委员会不断探讨绩效考核体系的进一步完善。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七、监事会工作情况" w:id="151"/>
      <w:bookmarkEnd w:id="15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60" w:lineRule="auto" w:before="116"/>
        <w:ind w:right="7692"/>
        <w:jc w:val="left"/>
      </w:pPr>
      <w:r>
        <w:rPr/>
        <w:t>□ 是 √ 否 监事会对报告期内的监督事项无异议。</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八、高级管理人员的考评及激励情况" w:id="152"/>
      <w:bookmarkEnd w:id="15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报告期内，本公司高级管理人员能够严格按照《公司法》、《公司章程》等法律法规，认真履行职责。公司建立了完善的高</w:t>
      </w:r>
      <w:r>
        <w:rPr>
          <w:spacing w:val="-67"/>
        </w:rPr>
        <w:t> </w:t>
      </w:r>
      <w:r>
        <w:rPr>
          <w:spacing w:val="-67"/>
        </w:rPr>
      </w:r>
      <w:r>
        <w:rPr>
          <w:spacing w:val="-2"/>
        </w:rPr>
        <w:t>级管理人员绩效考评体系和薪酬制度，高级管理人员的工作绩效与其收入直接挂钩。董事会薪酬与考核委员会负责对高级管</w:t>
      </w:r>
      <w:r>
        <w:rPr>
          <w:spacing w:val="-64"/>
        </w:rPr>
        <w:t> </w:t>
      </w:r>
      <w:r>
        <w:rPr>
          <w:spacing w:val="-64"/>
        </w:rPr>
      </w:r>
      <w:r>
        <w:rPr/>
        <w:t>理人员的工作能力、履职情况、责任目标完成情况等进行年终考评，制定薪酬方案报公司董事会审批。</w:t>
      </w:r>
    </w:p>
    <w:p>
      <w:pPr>
        <w:spacing w:after="0" w:line="316" w:lineRule="auto"/>
        <w:jc w:val="both"/>
        <w:sectPr>
          <w:pgSz w:w="11910" w:h="16840"/>
          <w:pgMar w:header="907" w:footer="1019" w:top="1100" w:bottom="1200" w:left="1020" w:right="0"/>
        </w:sectPr>
      </w:pPr>
    </w:p>
    <w:p>
      <w:pPr>
        <w:spacing w:line="240" w:lineRule="auto" w:before="9"/>
        <w:rPr>
          <w:rFonts w:ascii="宋体" w:hAnsi="宋体" w:cs="宋体" w:eastAsia="宋体" w:hint="default"/>
          <w:sz w:val="20"/>
          <w:szCs w:val="20"/>
        </w:rPr>
      </w:pPr>
    </w:p>
    <w:p>
      <w:pPr>
        <w:pStyle w:val="Heading3"/>
        <w:spacing w:line="240" w:lineRule="auto" w:before="26"/>
        <w:ind w:right="0"/>
        <w:jc w:val="left"/>
        <w:rPr>
          <w:b w:val="0"/>
          <w:bCs w:val="0"/>
        </w:rPr>
      </w:pPr>
      <w:bookmarkStart w:name="九、内部控制评价报告" w:id="153"/>
      <w:bookmarkEnd w:id="15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4" w:right="0"/>
        <w:jc w:val="left"/>
        <w:rPr>
          <w:b w:val="0"/>
          <w:bCs w:val="0"/>
        </w:rPr>
      </w:pPr>
      <w:bookmarkStart w:name="1、报告期内发现的内部控制重大缺陷的具体情况" w:id="154"/>
      <w:bookmarkEnd w:id="15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0"/>
        <w:rPr>
          <w:rFonts w:ascii="宋体" w:hAnsi="宋体" w:cs="宋体" w:eastAsia="宋体" w:hint="default"/>
          <w:sz w:val="26"/>
          <w:szCs w:val="26"/>
        </w:rPr>
      </w:pPr>
    </w:p>
    <w:p>
      <w:pPr>
        <w:pStyle w:val="Heading6"/>
        <w:spacing w:line="240" w:lineRule="auto"/>
        <w:ind w:left="114" w:right="0"/>
        <w:jc w:val="left"/>
        <w:rPr>
          <w:b w:val="0"/>
          <w:bCs w:val="0"/>
        </w:rPr>
      </w:pPr>
      <w:bookmarkStart w:name="2、内控自我评价报告" w:id="155"/>
      <w:bookmarkEnd w:id="15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5"/>
        <w:gridCol w:w="3324"/>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）《杭州联络互动信息科技股份有限公司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330"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3"/>
                <w:sz w:val="18"/>
                <w:szCs w:val="18"/>
              </w:rPr>
              <w:t>出现下列情形之一的，认定为重大缺陷：</w:t>
            </w:r>
          </w:p>
          <w:p>
            <w:pPr>
              <w:pStyle w:val="TableParagraph"/>
              <w:spacing w:line="309" w:lineRule="auto" w:before="75"/>
              <w:ind w:left="103"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）控制环境无效；（</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 监事和高级管理人员的舞弊行为；（</w:t>
            </w:r>
            <w:r>
              <w:rPr>
                <w:rFonts w:ascii="Times New Roman" w:hAnsi="Times New Roman" w:cs="Times New Roman" w:eastAsia="Times New Roman" w:hint="default"/>
                <w:sz w:val="18"/>
                <w:szCs w:val="18"/>
              </w:rPr>
              <w:t>3</w:t>
            </w:r>
            <w:r>
              <w:rPr>
                <w:rFonts w:ascii="宋体" w:hAnsi="宋体" w:cs="宋体" w:eastAsia="宋体" w:hint="default"/>
                <w:sz w:val="18"/>
                <w:szCs w:val="18"/>
              </w:rPr>
              <w:t>） 公司更正已公布的财务报告（并对主要 指标做出超过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以上的修正）；（</w:t>
            </w:r>
            <w:r>
              <w:rPr>
                <w:rFonts w:ascii="Times New Roman" w:hAnsi="Times New Roman" w:cs="Times New Roman" w:eastAsia="Times New Roman" w:hint="default"/>
                <w:sz w:val="18"/>
                <w:szCs w:val="18"/>
              </w:rPr>
              <w:t>4</w:t>
            </w:r>
            <w:r>
              <w:rPr>
                <w:rFonts w:ascii="宋体" w:hAnsi="宋体" w:cs="宋体" w:eastAsia="宋体" w:hint="default"/>
                <w:sz w:val="18"/>
                <w:szCs w:val="18"/>
              </w:rPr>
              <w:t>） 注册会计师发现的却未被公司内部控制 </w:t>
            </w:r>
            <w:r>
              <w:rPr>
                <w:rFonts w:ascii="宋体" w:hAnsi="宋体" w:cs="宋体" w:eastAsia="宋体" w:hint="default"/>
                <w:spacing w:val="-7"/>
                <w:sz w:val="18"/>
                <w:szCs w:val="18"/>
              </w:rPr>
              <w:t>识别的当期财务报告中的重大错报；（</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宋体" w:hAnsi="宋体" w:cs="宋体" w:eastAsia="宋体" w:hint="default"/>
                <w:sz w:val="18"/>
                <w:szCs w:val="18"/>
              </w:rPr>
              <w:t> 董事会审计委员会和审计部对公司的对 外财务报告和财务报告内部控制监督无 效。出现下列情形之一的，认定为重要 </w:t>
            </w:r>
            <w:r>
              <w:rPr>
                <w:rFonts w:ascii="宋体" w:hAnsi="宋体" w:cs="宋体" w:eastAsia="宋体" w:hint="default"/>
                <w:spacing w:val="-3"/>
                <w:sz w:val="18"/>
                <w:szCs w:val="18"/>
              </w:rPr>
              <w:t>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）未依照公认会计准则选择和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应用会计政策；（</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）未建立反舞弊程序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和控制措施；（</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）对于非常规或特殊交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易的账务处理没有建立相应的控制机制 或没有实施且没有相应的补偿性控制；</w:t>
            </w:r>
          </w:p>
          <w:p>
            <w:pPr>
              <w:pStyle w:val="TableParagraph"/>
              <w:spacing w:line="314" w:lineRule="auto" w:before="24"/>
              <w:ind w:left="103" w:right="10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）对于期末财务报告过程的控制存在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一项或多项缺陷，且不能合理保证编制 的财务报表达到真实、完整的目标。一 般缺陷是指除上述重大缺陷、重要缺陷 之外的其他内部控制缺陷。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3" w:right="57"/>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 </w:t>
            </w:r>
            <w:r>
              <w:rPr>
                <w:rFonts w:ascii="宋体" w:hAnsi="宋体" w:cs="宋体" w:eastAsia="宋体" w:hint="default"/>
                <w:spacing w:val="-3"/>
                <w:sz w:val="18"/>
                <w:szCs w:val="18"/>
              </w:rPr>
              <w:t>业务流程有效性的影响程度、发生的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可能性作判定。如果缺陷发生的可能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性较小，会降低工作效率或效果、或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加大效果的不确定性、或使之偏离预</w:t>
            </w:r>
            <w:r>
              <w:rPr>
                <w:rFonts w:ascii="宋体" w:hAnsi="宋体" w:cs="宋体" w:eastAsia="宋体" w:hint="default"/>
                <w:sz w:val="18"/>
                <w:szCs w:val="18"/>
              </w:rPr>
              <w:t> </w:t>
            </w:r>
            <w:r>
              <w:rPr>
                <w:rFonts w:ascii="宋体" w:hAnsi="宋体" w:cs="宋体" w:eastAsia="宋体" w:hint="default"/>
                <w:spacing w:val="-3"/>
                <w:sz w:val="18"/>
                <w:szCs w:val="18"/>
              </w:rPr>
              <w:t>期目标为一般缺陷；如果缺陷发生的</w:t>
            </w:r>
            <w:r>
              <w:rPr>
                <w:rFonts w:ascii="宋体" w:hAnsi="宋体" w:cs="宋体" w:eastAsia="宋体" w:hint="default"/>
                <w:sz w:val="18"/>
                <w:szCs w:val="18"/>
              </w:rPr>
              <w:t> </w:t>
            </w:r>
            <w:r>
              <w:rPr>
                <w:rFonts w:ascii="宋体" w:hAnsi="宋体" w:cs="宋体" w:eastAsia="宋体" w:hint="default"/>
                <w:spacing w:val="-3"/>
                <w:sz w:val="18"/>
                <w:szCs w:val="18"/>
              </w:rPr>
              <w:t>可能性较高，会显著降低工作效率或</w:t>
            </w:r>
            <w:r>
              <w:rPr>
                <w:rFonts w:ascii="宋体" w:hAnsi="宋体" w:cs="宋体" w:eastAsia="宋体" w:hint="default"/>
                <w:sz w:val="18"/>
                <w:szCs w:val="18"/>
              </w:rPr>
              <w:t> 效果、或显著加大效果的不确定性、 或使之显著偏离预期目标为重要缺 </w:t>
            </w:r>
            <w:r>
              <w:rPr>
                <w:rFonts w:ascii="宋体" w:hAnsi="宋体" w:cs="宋体" w:eastAsia="宋体" w:hint="default"/>
                <w:spacing w:val="-3"/>
                <w:sz w:val="18"/>
                <w:szCs w:val="18"/>
              </w:rPr>
              <w:t>陷；如果缺陷发生的可能性高，会严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重降低工作效率或效果、或严重加大</w:t>
            </w:r>
            <w:r>
              <w:rPr>
                <w:rFonts w:ascii="宋体" w:hAnsi="宋体" w:cs="宋体" w:eastAsia="宋体" w:hint="default"/>
                <w:sz w:val="18"/>
                <w:szCs w:val="18"/>
              </w:rPr>
              <w:t> </w:t>
            </w:r>
            <w:r>
              <w:rPr>
                <w:rFonts w:ascii="宋体" w:hAnsi="宋体" w:cs="宋体" w:eastAsia="宋体" w:hint="default"/>
                <w:spacing w:val="-3"/>
                <w:sz w:val="18"/>
                <w:szCs w:val="18"/>
              </w:rPr>
              <w:t>效果的不确定性、或使之严重偏离预</w:t>
            </w:r>
            <w:r>
              <w:rPr>
                <w:rFonts w:ascii="宋体" w:hAnsi="宋体" w:cs="宋体" w:eastAsia="宋体" w:hint="default"/>
                <w:sz w:val="18"/>
                <w:szCs w:val="18"/>
              </w:rPr>
              <w:t> 期目标为重大缺陷。</w:t>
            </w:r>
          </w:p>
        </w:tc>
      </w:tr>
      <w:tr>
        <w:trPr>
          <w:trHeight w:val="161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 的定量标准如下：内部控制缺陷可能导 致或导致的损失与利润表相关的，以营 业收入指标衡量。如果该缺陷单独或连 同其他缺陷可能导致的财务报告错报金</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both"/>
              <w:rPr>
                <w:rFonts w:ascii="宋体" w:hAnsi="宋体" w:cs="宋体" w:eastAsia="宋体" w:hint="default"/>
                <w:sz w:val="18"/>
                <w:szCs w:val="18"/>
              </w:rPr>
            </w:pPr>
            <w:r>
              <w:rPr>
                <w:rFonts w:ascii="宋体" w:hAnsi="宋体" w:cs="宋体" w:eastAsia="宋体" w:hint="default"/>
                <w:spacing w:val="-3"/>
                <w:sz w:val="18"/>
                <w:szCs w:val="18"/>
              </w:rPr>
              <w:t>定量标准以营业收入、资产总额作为</w:t>
            </w:r>
            <w:r>
              <w:rPr>
                <w:rFonts w:ascii="宋体" w:hAnsi="宋体" w:cs="宋体" w:eastAsia="宋体" w:hint="default"/>
                <w:sz w:val="18"/>
                <w:szCs w:val="18"/>
              </w:rPr>
              <w:t> </w:t>
            </w:r>
            <w:r>
              <w:rPr>
                <w:rFonts w:ascii="宋体" w:hAnsi="宋体" w:cs="宋体" w:eastAsia="宋体" w:hint="default"/>
                <w:spacing w:val="-3"/>
                <w:sz w:val="18"/>
                <w:szCs w:val="18"/>
              </w:rPr>
              <w:t>衡量指标。内部控制缺陷可能导致或</w:t>
            </w:r>
            <w:r>
              <w:rPr>
                <w:rFonts w:ascii="宋体" w:hAnsi="宋体" w:cs="宋体" w:eastAsia="宋体" w:hint="default"/>
                <w:sz w:val="18"/>
                <w:szCs w:val="18"/>
              </w:rPr>
              <w:t> </w:t>
            </w:r>
            <w:r>
              <w:rPr>
                <w:rFonts w:ascii="宋体" w:hAnsi="宋体" w:cs="宋体" w:eastAsia="宋体" w:hint="default"/>
                <w:spacing w:val="-3"/>
                <w:sz w:val="18"/>
                <w:szCs w:val="18"/>
              </w:rPr>
              <w:t>导致的损失与利润报表相关的，以营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业收入指标衡量。如果该缺陷单独或</w:t>
            </w:r>
            <w:r>
              <w:rPr>
                <w:rFonts w:ascii="宋体" w:hAnsi="宋体" w:cs="宋体" w:eastAsia="宋体" w:hint="default"/>
                <w:sz w:val="18"/>
                <w:szCs w:val="18"/>
              </w:rPr>
              <w:t> 连同其他缺陷可能导致的财务报告</w:t>
            </w:r>
          </w:p>
        </w:tc>
      </w:tr>
    </w:tbl>
    <w:p>
      <w:pPr>
        <w:spacing w:after="0" w:line="319"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4"/>
        <w:gridCol w:w="3051"/>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3" w:right="100"/>
              <w:jc w:val="both"/>
              <w:rPr>
                <w:rFonts w:ascii="宋体" w:hAnsi="宋体" w:cs="宋体" w:eastAsia="宋体" w:hint="default"/>
                <w:sz w:val="18"/>
                <w:szCs w:val="18"/>
              </w:rPr>
            </w:pPr>
            <w:r>
              <w:rPr>
                <w:rFonts w:ascii="宋体" w:hAnsi="宋体" w:cs="宋体" w:eastAsia="宋体" w:hint="default"/>
                <w:sz w:val="18"/>
                <w:szCs w:val="18"/>
              </w:rPr>
              <w:t>额小于营业收入的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 缺陷；如果超过营业收入的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，则为重要缺陷；如果超过营业收入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，则认定为重大缺陷。内部控制缺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陷可能导致或导致的损失与资产管理相 关的，以资产总额指标衡量。如果该缺 陷单独或连同其他缺陷可能导致的财务 报告错报金额小于资产总额的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w:t>
            </w:r>
            <w:r>
              <w:rPr>
                <w:rFonts w:ascii="宋体" w:hAnsi="宋体" w:cs="宋体" w:eastAsia="宋体" w:hint="default"/>
                <w:spacing w:val="-14"/>
                <w:sz w:val="18"/>
                <w:szCs w:val="18"/>
              </w:rPr>
              <w:t> </w:t>
            </w:r>
            <w:r>
              <w:rPr>
                <w:rFonts w:ascii="宋体" w:hAnsi="宋体" w:cs="宋体" w:eastAsia="宋体" w:hint="default"/>
                <w:sz w:val="18"/>
                <w:szCs w:val="18"/>
              </w:rPr>
              <w:t>认定为一般缺陷；如果超过资产总额的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认定为重要缺陷；如果超</w:t>
            </w:r>
            <w:r>
              <w:rPr>
                <w:rFonts w:ascii="宋体" w:hAnsi="宋体" w:cs="宋体" w:eastAsia="宋体" w:hint="default"/>
                <w:sz w:val="18"/>
                <w:szCs w:val="18"/>
              </w:rPr>
              <w:t>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71"/>
              <w:jc w:val="left"/>
              <w:rPr>
                <w:rFonts w:ascii="宋体" w:hAnsi="宋体" w:cs="宋体" w:eastAsia="宋体" w:hint="default"/>
                <w:sz w:val="18"/>
                <w:szCs w:val="18"/>
              </w:rPr>
            </w:pPr>
            <w:r>
              <w:rPr>
                <w:rFonts w:ascii="宋体" w:hAnsi="宋体" w:cs="宋体" w:eastAsia="宋体" w:hint="default"/>
                <w:sz w:val="18"/>
                <w:szCs w:val="18"/>
              </w:rPr>
              <w:t>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 </w:t>
            </w:r>
            <w:r>
              <w:rPr>
                <w:rFonts w:ascii="宋体" w:hAnsi="宋体" w:cs="宋体" w:eastAsia="宋体" w:hint="default"/>
                <w:spacing w:val="-3"/>
                <w:sz w:val="18"/>
                <w:szCs w:val="18"/>
              </w:rPr>
              <w:t>认定为一般缺陷；如果超过营业收入</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 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 </w:t>
            </w:r>
            <w:r>
              <w:rPr>
                <w:rFonts w:ascii="宋体" w:hAnsi="宋体" w:cs="宋体" w:eastAsia="宋体" w:hint="default"/>
                <w:spacing w:val="-3"/>
                <w:sz w:val="18"/>
                <w:szCs w:val="18"/>
              </w:rPr>
              <w:t>重大缺陷。内部控制缺陷可能导致或</w:t>
            </w:r>
            <w:r>
              <w:rPr>
                <w:rFonts w:ascii="宋体" w:hAnsi="宋体" w:cs="宋体" w:eastAsia="宋体" w:hint="default"/>
                <w:sz w:val="18"/>
                <w:szCs w:val="18"/>
              </w:rPr>
              <w:t> </w:t>
            </w:r>
            <w:r>
              <w:rPr>
                <w:rFonts w:ascii="宋体" w:hAnsi="宋体" w:cs="宋体" w:eastAsia="宋体" w:hint="default"/>
                <w:spacing w:val="-3"/>
                <w:sz w:val="18"/>
                <w:szCs w:val="18"/>
              </w:rPr>
              <w:t>导致的损失与资产管理相关的，以资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产总额指标衡量。如果该缺陷单独或</w:t>
            </w:r>
            <w:r>
              <w:rPr>
                <w:rFonts w:ascii="宋体" w:hAnsi="宋体" w:cs="宋体" w:eastAsia="宋体" w:hint="default"/>
                <w:sz w:val="18"/>
                <w:szCs w:val="18"/>
              </w:rPr>
              <w:t> 连同其他缺陷可能导致的财务报告 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 </w:t>
            </w:r>
            <w:r>
              <w:rPr>
                <w:rFonts w:ascii="宋体" w:hAnsi="宋体" w:cs="宋体" w:eastAsia="宋体" w:hint="default"/>
                <w:spacing w:val="-3"/>
                <w:sz w:val="18"/>
                <w:szCs w:val="18"/>
              </w:rPr>
              <w:t>认定为一般缺陷；如果超过资产总额</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 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 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十、内部控制审计报告或鉴证报告" w:id="156"/>
      <w:bookmarkEnd w:id="15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内部控制审计报告</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3"/>
              <w:jc w:val="left"/>
              <w:rPr>
                <w:rFonts w:ascii="宋体" w:hAnsi="宋体" w:cs="宋体" w:eastAsia="宋体" w:hint="default"/>
                <w:sz w:val="18"/>
                <w:szCs w:val="18"/>
              </w:rPr>
            </w:pPr>
            <w:r>
              <w:rPr>
                <w:rFonts w:ascii="宋体" w:hAnsi="宋体" w:cs="宋体" w:eastAsia="宋体" w:hint="default"/>
                <w:spacing w:val="-1"/>
                <w:sz w:val="18"/>
                <w:szCs w:val="18"/>
              </w:rPr>
              <w:t>立信会计师事务所（特殊普通合伙）接受委托，审核了杭州联络互动信息科技股份有限公司管理层按照《企业内部控制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基本规范》及相关规定对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日与财务报表相关的内部控制有效性作出的认定。认为：按照财政部等五部</w:t>
            </w:r>
          </w:p>
          <w:p>
            <w:pPr>
              <w:pStyle w:val="TableParagraph"/>
              <w:spacing w:line="302" w:lineRule="auto"/>
              <w:ind w:left="103" w:right="183"/>
              <w:jc w:val="left"/>
              <w:rPr>
                <w:rFonts w:ascii="宋体" w:hAnsi="宋体" w:cs="宋体" w:eastAsia="宋体" w:hint="default"/>
                <w:sz w:val="18"/>
                <w:szCs w:val="18"/>
              </w:rPr>
            </w:pPr>
            <w:r>
              <w:rPr>
                <w:rFonts w:ascii="宋体" w:hAnsi="宋体" w:cs="宋体" w:eastAsia="宋体" w:hint="default"/>
                <w:sz w:val="18"/>
                <w:szCs w:val="18"/>
              </w:rPr>
              <w:t>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 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内部控制审计报告全文披露索 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60" w:lineRule="auto" w:before="116"/>
        <w:ind w:right="4632"/>
        <w:jc w:val="left"/>
      </w:pPr>
      <w:r>
        <w:rPr/>
        <w:t>□ 是 √ 否 会计师事务所出具的内部控制审计报告与董事会的自我评价报告意见是否一致</w:t>
      </w:r>
    </w:p>
    <w:p>
      <w:pPr>
        <w:pStyle w:val="BodyText"/>
        <w:spacing w:line="240" w:lineRule="auto" w:before="26"/>
        <w:ind w:right="0"/>
        <w:jc w:val="left"/>
      </w:pPr>
      <w:r>
        <w:rPr/>
        <w:t>√ 是 □ 否</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086" w:right="0"/>
        <w:jc w:val="left"/>
        <w:rPr>
          <w:b w:val="0"/>
          <w:bCs w:val="0"/>
        </w:rPr>
      </w:pPr>
      <w:bookmarkStart w:name="第十节 公司债券相关情况" w:id="157"/>
      <w:bookmarkEnd w:id="157"/>
      <w:r>
        <w:rPr>
          <w:b w:val="0"/>
          <w:bCs w:val="0"/>
        </w:rPr>
      </w:r>
      <w:bookmarkStart w:name="_bookmark9" w:id="158"/>
      <w:bookmarkEnd w:id="158"/>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1"/>
        <w:spacing w:line="240" w:lineRule="auto"/>
        <w:ind w:left="2893" w:right="1782"/>
        <w:jc w:val="left"/>
        <w:rPr>
          <w:b w:val="0"/>
          <w:bCs w:val="0"/>
        </w:rPr>
      </w:pPr>
      <w:bookmarkStart w:name="第十一节 财务报告" w:id="159"/>
      <w:bookmarkEnd w:id="159"/>
      <w:r>
        <w:rPr>
          <w:b w:val="0"/>
          <w:bCs w:val="0"/>
        </w:rPr>
      </w:r>
      <w:bookmarkStart w:name="_bookmark10" w:id="160"/>
      <w:bookmarkEnd w:id="16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17" w:right="1782"/>
        <w:jc w:val="left"/>
        <w:rPr>
          <w:b w:val="0"/>
          <w:bCs w:val="0"/>
        </w:rPr>
      </w:pPr>
      <w:bookmarkStart w:name="一、审计报告" w:id="161"/>
      <w:bookmarkEnd w:id="16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4783"/>
        <w:gridCol w:w="4785"/>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廖家河、丛存</w:t>
            </w:r>
          </w:p>
        </w:tc>
      </w:tr>
    </w:tbl>
    <w:p>
      <w:pPr>
        <w:pStyle w:val="BodyText"/>
        <w:spacing w:line="240" w:lineRule="auto" w:before="51"/>
        <w:ind w:left="2589" w:right="4298"/>
        <w:jc w:val="center"/>
      </w:pPr>
      <w:r>
        <w:rPr/>
        <w:t>审计报告正文</w:t>
      </w:r>
    </w:p>
    <w:p>
      <w:pPr>
        <w:spacing w:line="240" w:lineRule="auto" w:before="6"/>
        <w:rPr>
          <w:rFonts w:ascii="宋体" w:hAnsi="宋体" w:cs="宋体" w:eastAsia="宋体" w:hint="default"/>
          <w:sz w:val="14"/>
          <w:szCs w:val="14"/>
        </w:rPr>
      </w:pPr>
    </w:p>
    <w:p>
      <w:pPr>
        <w:pStyle w:val="Heading2"/>
        <w:spacing w:line="240" w:lineRule="auto"/>
        <w:ind w:left="117" w:right="1782"/>
        <w:jc w:val="left"/>
        <w:rPr>
          <w:b w:val="0"/>
          <w:bCs w:val="0"/>
        </w:rPr>
      </w:pPr>
      <w:r>
        <w:rPr/>
        <w:t>杭州联络互动信息科技股份有限公司全体股东：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spacing w:line="240" w:lineRule="auto"/>
        <w:ind w:left="3606" w:right="4298"/>
        <w:jc w:val="center"/>
        <w:rPr>
          <w:b w:val="0"/>
          <w:bCs w:val="0"/>
        </w:rPr>
      </w:pPr>
      <w:r>
        <w:rPr/>
        <w:t>审计意见</w:t>
      </w:r>
      <w:r>
        <w:rPr>
          <w:b w:val="0"/>
          <w:bCs w:val="0"/>
        </w:rPr>
      </w: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33"/>
          <w:szCs w:val="33"/>
        </w:rPr>
      </w:pPr>
    </w:p>
    <w:p>
      <w:pPr>
        <w:pStyle w:val="BodyText"/>
        <w:spacing w:line="316" w:lineRule="auto"/>
        <w:ind w:left="117" w:right="1793" w:firstLine="567"/>
        <w:jc w:val="both"/>
      </w:pPr>
      <w:r>
        <w:rPr/>
        <w:t>我们审计了杭州联络互动信息科技股份有限公司（以下简称联络互动）财务报表，包括</w:t>
      </w:r>
      <w:r>
        <w:rPr>
          <w:rFonts w:ascii="宋体" w:hAnsi="宋体" w:cs="宋体" w:eastAsia="宋体" w:hint="default"/>
        </w:rPr>
        <w:t>2018</w:t>
      </w:r>
      <w:r>
        <w:rPr/>
        <w:t>年</w:t>
      </w:r>
      <w:r>
        <w:rPr>
          <w:rFonts w:ascii="宋体" w:hAnsi="宋体" w:cs="宋体" w:eastAsia="宋体" w:hint="default"/>
        </w:rPr>
        <w:t>12</w:t>
      </w:r>
      <w:r>
        <w:rPr/>
        <w:t>月 </w:t>
      </w:r>
      <w:r>
        <w:rPr>
          <w:rFonts w:ascii="宋体" w:hAnsi="宋体" w:cs="宋体" w:eastAsia="宋体" w:hint="default"/>
        </w:rPr>
        <w:t>31</w:t>
      </w:r>
      <w:r>
        <w:rPr/>
        <w:t>日的合并及母公司资产负债表，</w:t>
      </w:r>
      <w:r>
        <w:rPr>
          <w:rFonts w:ascii="宋体" w:hAnsi="宋体" w:cs="宋体" w:eastAsia="宋体" w:hint="default"/>
        </w:rPr>
        <w:t>2018</w:t>
      </w:r>
      <w:r>
        <w:rPr/>
        <w:t>年度的合并及母公司利润表、合并及母公司现金流量表、合并及母</w:t>
      </w:r>
      <w:r>
        <w:rPr>
          <w:spacing w:val="-62"/>
        </w:rPr>
        <w:t> </w:t>
      </w:r>
      <w:r>
        <w:rPr>
          <w:spacing w:val="-62"/>
        </w:rPr>
      </w:r>
      <w:r>
        <w:rPr/>
        <w:t>公司股东权益变动表以及相关财务报表附注。</w:t>
      </w:r>
    </w:p>
    <w:p>
      <w:pPr>
        <w:pStyle w:val="BodyText"/>
        <w:spacing w:line="316" w:lineRule="auto" w:before="19"/>
        <w:ind w:left="117" w:right="1794" w:firstLine="567"/>
        <w:jc w:val="both"/>
      </w:pPr>
      <w:r>
        <w:rPr>
          <w:spacing w:val="-4"/>
        </w:rPr>
        <w:t>我们认为，后附的财务报表在所有重大方面按照企业会计准则的规定编制，公允反映了联络互动</w:t>
      </w:r>
      <w:r>
        <w:rPr>
          <w:rFonts w:ascii="宋体" w:hAnsi="宋体" w:cs="宋体" w:eastAsia="宋体" w:hint="default"/>
          <w:spacing w:val="-4"/>
        </w:rPr>
        <w:t>2018</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2018</w:t>
      </w:r>
      <w:r>
        <w:rPr/>
        <w:t>年度的合并及母公司经营成果和现金流量。</w:t>
      </w:r>
    </w:p>
    <w:p>
      <w:pPr>
        <w:pStyle w:val="BodyText"/>
        <w:spacing w:line="624" w:lineRule="exact" w:before="42"/>
        <w:ind w:left="685" w:right="1782" w:firstLine="60"/>
        <w:jc w:val="left"/>
      </w:pPr>
      <w:r>
        <w:rPr>
          <w:rFonts w:ascii="宋体" w:hAnsi="宋体" w:cs="宋体" w:eastAsia="宋体" w:hint="default"/>
          <w:b/>
          <w:bCs/>
        </w:rPr>
        <w:t>形成审计意见的基础</w:t>
      </w:r>
      <w:r>
        <w:rPr>
          <w:rFonts w:ascii="宋体" w:hAnsi="宋体" w:cs="宋体" w:eastAsia="宋体" w:hint="default"/>
          <w:b/>
          <w:bCs/>
          <w:w w:val="99"/>
        </w:rPr>
        <w:t> </w:t>
      </w:r>
      <w:r>
        <w:rPr/>
        <w:t>我们按照中国注册会计师审计准则的规定执行了审计工作。审计报告的“注册会计师对财务报表审</w:t>
      </w:r>
    </w:p>
    <w:p>
      <w:pPr>
        <w:pStyle w:val="BodyText"/>
        <w:spacing w:line="213" w:lineRule="exact"/>
        <w:ind w:left="117" w:right="1782"/>
        <w:jc w:val="left"/>
      </w:pPr>
      <w:r>
        <w:rPr/>
        <w:t>计的责任”部分进一步阐述了我们在这些准则下的责任。按照中国注册会计师职业道德守则，我们独立于</w:t>
      </w:r>
    </w:p>
    <w:p>
      <w:pPr>
        <w:pStyle w:val="BodyText"/>
        <w:spacing w:line="316" w:lineRule="auto" w:before="76"/>
        <w:ind w:left="117" w:right="1782"/>
        <w:jc w:val="left"/>
      </w:pPr>
      <w:r>
        <w:rPr/>
        <w:t>联络互动，并履行了职业道德方面的其他责任。我们相信，我们获取的审计证据是充分、适当的，为发表</w:t>
      </w:r>
      <w:r>
        <w:rPr>
          <w:spacing w:val="-62"/>
        </w:rPr>
        <w:t> </w:t>
      </w:r>
      <w:r>
        <w:rPr>
          <w:spacing w:val="-62"/>
        </w:rPr>
      </w:r>
      <w:r>
        <w:rPr/>
        <w:t>审计意见提供了基础。</w:t>
      </w:r>
    </w:p>
    <w:p>
      <w:pPr>
        <w:pStyle w:val="BodyText"/>
        <w:spacing w:line="624" w:lineRule="exact" w:before="42"/>
        <w:ind w:left="685" w:right="1782" w:firstLine="60"/>
        <w:jc w:val="left"/>
      </w:pPr>
      <w:r>
        <w:rPr>
          <w:rFonts w:ascii="宋体" w:hAnsi="宋体" w:cs="宋体" w:eastAsia="宋体" w:hint="default"/>
          <w:b/>
          <w:bCs/>
        </w:rPr>
        <w:t>关键审计事项</w:t>
      </w:r>
      <w:r>
        <w:rPr>
          <w:rFonts w:ascii="宋体" w:hAnsi="宋体" w:cs="宋体" w:eastAsia="宋体" w:hint="default"/>
          <w:b/>
          <w:bCs/>
          <w:w w:val="99"/>
        </w:rPr>
        <w:t> </w:t>
      </w:r>
      <w:r>
        <w:rPr/>
        <w:t>关键审计事项是我们根据职业判断，认为对本期财务报表审计最为重要的事项。这些事项的应对以</w:t>
      </w:r>
    </w:p>
    <w:p>
      <w:pPr>
        <w:pStyle w:val="BodyText"/>
        <w:spacing w:line="213" w:lineRule="exact"/>
        <w:ind w:left="117" w:right="1782"/>
        <w:jc w:val="left"/>
      </w:pPr>
      <w:r>
        <w:rPr/>
        <w:t>对财务报表整体进行审计并形成审计意见为背景，我们不对这些事项单独发表意见。我们确定下列事项是</w:t>
      </w:r>
    </w:p>
    <w:p>
      <w:pPr>
        <w:pStyle w:val="BodyText"/>
        <w:spacing w:line="240" w:lineRule="auto" w:before="76"/>
        <w:ind w:left="117" w:right="1782"/>
        <w:jc w:val="left"/>
      </w:pPr>
      <w:r>
        <w:rPr/>
        <w:t>需要在审计报告中沟通的关键审计事项。</w:t>
      </w:r>
    </w:p>
    <w:p>
      <w:pPr>
        <w:spacing w:line="240" w:lineRule="auto" w:before="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704"/>
        <w:gridCol w:w="4680"/>
      </w:tblGrid>
      <w:tr>
        <w:trPr>
          <w:trHeight w:val="347" w:hRule="exact"/>
        </w:trPr>
        <w:tc>
          <w:tcPr>
            <w:tcW w:w="4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58"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3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（一）商誉减值</w:t>
            </w:r>
            <w:r>
              <w:rPr>
                <w:rFonts w:ascii="宋体" w:hAnsi="宋体" w:cs="宋体" w:eastAsia="宋体" w:hint="default"/>
                <w:sz w:val="18"/>
                <w:szCs w:val="18"/>
              </w:rPr>
            </w:r>
          </w:p>
        </w:tc>
      </w:tr>
      <w:tr>
        <w:trPr>
          <w:trHeight w:val="660" w:hRule="exact"/>
        </w:trPr>
        <w:tc>
          <w:tcPr>
            <w:tcW w:w="4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日，联络互动商誉的账面价值合计人民币 </w:t>
            </w:r>
            <w:r>
              <w:rPr>
                <w:rFonts w:ascii="宋体" w:hAnsi="宋体" w:cs="宋体" w:eastAsia="宋体" w:hint="default"/>
                <w:sz w:val="18"/>
                <w:szCs w:val="18"/>
              </w:rPr>
              <w:t>24.47</w:t>
            </w:r>
            <w:r>
              <w:rPr>
                <w:rFonts w:ascii="宋体" w:hAnsi="宋体" w:cs="宋体" w:eastAsia="宋体" w:hint="default"/>
                <w:sz w:val="18"/>
                <w:szCs w:val="18"/>
              </w:rPr>
              <w:t>亿元。</w:t>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与商誉减值有关的审计程序包括：</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、评估与商誉减值相关的关键内部控制</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1910" w:h="16840"/>
          <w:pgMar w:header="765" w:footer="1018" w:top="960" w:bottom="1200" w:left="1680" w:right="0"/>
          <w:pgNumType w:start="78"/>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4704"/>
        <w:gridCol w:w="4680"/>
      </w:tblGrid>
      <w:tr>
        <w:trPr>
          <w:trHeight w:val="3467" w:hRule="exact"/>
        </w:trPr>
        <w:tc>
          <w:tcPr>
            <w:tcW w:w="4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管理层每年对存在减值迹象的商誉进行减值测试。商誉的减 值评估结果由管理层依据其聘任的外部评估师编制的估值报 告进行确定。减值评估是依据所编制的折现现金流预测而估 计商誉的使用价值。折现现金流预测的编制涉及运用重大判 断和估计。 由于商誉的减值预测和折现未来现金流量涉及固有不确定 性，以及管理层在选用假设和估计时可能出现偏好的风险， 我们将评估商誉的减值视为联络互动的关键审计事项。</w:t>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、评价管理层委聘的外部估值专家的胜任能力、专业素质 和客观性； </w:t>
            </w:r>
            <w:r>
              <w:rPr>
                <w:rFonts w:ascii="Times New Roman" w:hAnsi="Times New Roman" w:cs="Times New Roman" w:eastAsia="Times New Roman" w:hint="default"/>
                <w:sz w:val="18"/>
                <w:szCs w:val="18"/>
              </w:rPr>
              <w:t>3</w:t>
            </w:r>
            <w:r>
              <w:rPr>
                <w:rFonts w:ascii="宋体" w:hAnsi="宋体" w:cs="宋体" w:eastAsia="宋体" w:hint="default"/>
                <w:sz w:val="18"/>
                <w:szCs w:val="18"/>
              </w:rPr>
              <w:t>、通过参考行业惯例，评估了管理层使用的估值方法的适 当性； </w:t>
            </w:r>
            <w:r>
              <w:rPr>
                <w:rFonts w:ascii="Times New Roman" w:hAnsi="Times New Roman" w:cs="Times New Roman" w:eastAsia="Times New Roman" w:hint="default"/>
                <w:sz w:val="18"/>
                <w:szCs w:val="18"/>
              </w:rPr>
              <w:t>4</w:t>
            </w:r>
            <w:r>
              <w:rPr>
                <w:rFonts w:ascii="宋体" w:hAnsi="宋体" w:cs="宋体" w:eastAsia="宋体" w:hint="default"/>
                <w:sz w:val="18"/>
                <w:szCs w:val="18"/>
              </w:rPr>
              <w:t>、给予我们对于行业的了解，分析并复核管理层在减值测 试中预计未来现金流量现值时运用的重大估计及判断的合 理性； </w:t>
            </w:r>
            <w:r>
              <w:rPr>
                <w:rFonts w:ascii="Times New Roman" w:hAnsi="Times New Roman" w:cs="Times New Roman" w:eastAsia="Times New Roman" w:hint="default"/>
                <w:sz w:val="18"/>
                <w:szCs w:val="18"/>
              </w:rPr>
              <w:t>5</w:t>
            </w:r>
            <w:r>
              <w:rPr>
                <w:rFonts w:ascii="宋体" w:hAnsi="宋体" w:cs="宋体" w:eastAsia="宋体" w:hint="default"/>
                <w:sz w:val="18"/>
                <w:szCs w:val="18"/>
              </w:rPr>
              <w:t>、利用我们的估值专家评估管理层减值测试中所采用的关 </w:t>
            </w:r>
            <w:r>
              <w:rPr>
                <w:rFonts w:ascii="宋体" w:hAnsi="宋体" w:cs="宋体" w:eastAsia="宋体" w:hint="default"/>
                <w:spacing w:val="-1"/>
                <w:sz w:val="18"/>
                <w:szCs w:val="18"/>
              </w:rPr>
              <w:t>键假设及判断的合理性，以及了解和评价管理层利用其估值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专家的工作；</w:t>
            </w:r>
          </w:p>
        </w:tc>
      </w:tr>
      <w:tr>
        <w:trPr>
          <w:trHeight w:val="347" w:hRule="exact"/>
        </w:trPr>
        <w:tc>
          <w:tcPr>
            <w:tcW w:w="93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（二）应收账款及其他应收款的可收回性</w:t>
            </w:r>
            <w:r>
              <w:rPr>
                <w:rFonts w:ascii="宋体" w:hAnsi="宋体" w:cs="宋体" w:eastAsia="宋体" w:hint="default"/>
                <w:sz w:val="18"/>
                <w:szCs w:val="18"/>
              </w:rPr>
            </w:r>
          </w:p>
        </w:tc>
      </w:tr>
      <w:tr>
        <w:trPr>
          <w:trHeight w:val="4404" w:hRule="exact"/>
        </w:trPr>
        <w:tc>
          <w:tcPr>
            <w:tcW w:w="47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日，联络互动合并财务报表中应收账款的 原值为</w:t>
            </w:r>
            <w:r>
              <w:rPr>
                <w:rFonts w:ascii="宋体" w:hAnsi="宋体" w:cs="宋体" w:eastAsia="宋体" w:hint="default"/>
                <w:sz w:val="18"/>
                <w:szCs w:val="18"/>
              </w:rPr>
              <w:t>33.08</w:t>
            </w:r>
            <w:r>
              <w:rPr>
                <w:rFonts w:ascii="宋体" w:hAnsi="宋体" w:cs="宋体" w:eastAsia="宋体" w:hint="default"/>
                <w:sz w:val="18"/>
                <w:szCs w:val="18"/>
              </w:rPr>
              <w:t>亿元，其他应收款原值为</w:t>
            </w:r>
            <w:r>
              <w:rPr>
                <w:rFonts w:ascii="宋体" w:hAnsi="宋体" w:cs="宋体" w:eastAsia="宋体" w:hint="default"/>
                <w:sz w:val="18"/>
                <w:szCs w:val="18"/>
              </w:rPr>
              <w:t>15.50</w:t>
            </w:r>
            <w:r>
              <w:rPr>
                <w:rFonts w:ascii="宋体" w:hAnsi="宋体" w:cs="宋体" w:eastAsia="宋体" w:hint="default"/>
                <w:sz w:val="18"/>
                <w:szCs w:val="18"/>
              </w:rPr>
              <w:t>亿元。</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 w:right="-17"/>
              <w:jc w:val="both"/>
              <w:rPr>
                <w:rFonts w:ascii="宋体" w:hAnsi="宋体" w:cs="宋体" w:eastAsia="宋体" w:hint="default"/>
                <w:sz w:val="18"/>
                <w:szCs w:val="18"/>
              </w:rPr>
            </w:pPr>
            <w:r>
              <w:rPr>
                <w:rFonts w:ascii="宋体" w:hAnsi="宋体" w:cs="宋体" w:eastAsia="宋体" w:hint="default"/>
                <w:sz w:val="18"/>
                <w:szCs w:val="18"/>
              </w:rPr>
              <w:t>管理层在对应收账款的可回收性进行评估时，需要综合考虑 </w:t>
            </w:r>
            <w:r>
              <w:rPr>
                <w:rFonts w:ascii="宋体" w:hAnsi="宋体" w:cs="宋体" w:eastAsia="宋体" w:hint="default"/>
                <w:spacing w:val="-6"/>
                <w:sz w:val="18"/>
                <w:szCs w:val="18"/>
              </w:rPr>
              <w:t>应收账款的账龄、债务人的还款记录、债务人的行业现状等。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由于应收账款余额重大且坏账准备的评估涉及复杂且重大的</w:t>
            </w:r>
            <w:r>
              <w:rPr>
                <w:rFonts w:ascii="宋体" w:hAnsi="宋体" w:cs="宋体" w:eastAsia="宋体" w:hint="default"/>
                <w:sz w:val="18"/>
                <w:szCs w:val="18"/>
              </w:rPr>
              <w:t> 管理层判断，因此我们将其作为关键审计事项进行关注。</w:t>
            </w:r>
          </w:p>
        </w:tc>
        <w:tc>
          <w:tcPr>
            <w:tcW w:w="468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71"/>
              <w:jc w:val="left"/>
              <w:rPr>
                <w:rFonts w:ascii="宋体" w:hAnsi="宋体" w:cs="宋体" w:eastAsia="宋体" w:hint="default"/>
                <w:sz w:val="18"/>
                <w:szCs w:val="18"/>
              </w:rPr>
            </w:pPr>
            <w:r>
              <w:rPr>
                <w:rFonts w:ascii="宋体" w:hAnsi="宋体" w:cs="宋体" w:eastAsia="宋体" w:hint="default"/>
                <w:sz w:val="18"/>
                <w:szCs w:val="18"/>
              </w:rPr>
              <w:t>我们就应收账款及其他应收款的可收回性实施的审计程序 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、了解并测试管理层对应收账款日常管理及可收回性评估 相关的关键内部控制；</w:t>
            </w:r>
          </w:p>
          <w:p>
            <w:pPr>
              <w:pStyle w:val="TableParagraph"/>
              <w:spacing w:line="300" w:lineRule="auto" w:before="22"/>
              <w:ind w:left="2"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z w:val="18"/>
                <w:szCs w:val="18"/>
              </w:rPr>
              <w:t>复核管理层对应收账款进行减值测试的相关考虑及客观</w:t>
            </w:r>
            <w:r>
              <w:rPr>
                <w:rFonts w:ascii="宋体" w:hAnsi="宋体" w:cs="宋体" w:eastAsia="宋体" w:hint="default"/>
                <w:sz w:val="18"/>
                <w:szCs w:val="18"/>
              </w:rPr>
              <w:t> 证据，关注管理层是否充分识别已发生减值的项目；</w:t>
            </w:r>
          </w:p>
          <w:p>
            <w:pPr>
              <w:pStyle w:val="TableParagraph"/>
              <w:spacing w:line="307" w:lineRule="auto" w:before="31"/>
              <w:ind w:left="2"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7"/>
                <w:sz w:val="18"/>
                <w:szCs w:val="18"/>
              </w:rPr>
              <w:t> </w:t>
            </w:r>
            <w:r>
              <w:rPr>
                <w:rFonts w:ascii="宋体" w:hAnsi="宋体" w:cs="宋体" w:eastAsia="宋体" w:hint="default"/>
                <w:sz w:val="18"/>
                <w:szCs w:val="18"/>
              </w:rPr>
              <w:t>对于单独计提坏账准备的应收账款选取样本，复核管理</w:t>
            </w:r>
            <w:r>
              <w:rPr>
                <w:rFonts w:ascii="宋体" w:hAnsi="宋体" w:cs="宋体" w:eastAsia="宋体" w:hint="default"/>
                <w:sz w:val="18"/>
                <w:szCs w:val="18"/>
              </w:rPr>
              <w:t> 层对预计未来可获得的现金流量做出估计的依据及合理性；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z w:val="18"/>
                <w:szCs w:val="18"/>
              </w:rPr>
              <w:t>对于管理层按照信用风险特征组合计提坏账准备的应收</w:t>
            </w:r>
            <w:r>
              <w:rPr>
                <w:rFonts w:ascii="宋体" w:hAnsi="宋体" w:cs="宋体" w:eastAsia="宋体" w:hint="default"/>
                <w:sz w:val="18"/>
                <w:szCs w:val="18"/>
              </w:rPr>
              <w:t> 账款，评价管理层确定的坏账准备计提比例是否合理；</w:t>
            </w:r>
          </w:p>
          <w:p>
            <w:pPr>
              <w:pStyle w:val="TableParagraph"/>
              <w:spacing w:line="300" w:lineRule="auto" w:before="2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实施函证程序，并将函证结果与管理层记录的金额进行</w:t>
            </w:r>
            <w:r>
              <w:rPr>
                <w:rFonts w:ascii="宋体" w:hAnsi="宋体" w:cs="宋体" w:eastAsia="宋体" w:hint="default"/>
                <w:sz w:val="18"/>
                <w:szCs w:val="18"/>
              </w:rPr>
              <w:t> 了核对；</w:t>
            </w:r>
          </w:p>
          <w:p>
            <w:pPr>
              <w:pStyle w:val="TableParagraph"/>
              <w:spacing w:line="300" w:lineRule="auto" w:before="3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结合期后回款情况检查，评价管理层坏账准备计提的合</w:t>
            </w:r>
            <w:r>
              <w:rPr>
                <w:rFonts w:ascii="宋体" w:hAnsi="宋体" w:cs="宋体" w:eastAsia="宋体" w:hint="default"/>
                <w:sz w:val="18"/>
                <w:szCs w:val="18"/>
              </w:rPr>
              <w:t> 理性。</w:t>
            </w:r>
          </w:p>
        </w:tc>
      </w:tr>
    </w:tbl>
    <w:p>
      <w:pPr>
        <w:spacing w:line="240" w:lineRule="auto" w:before="3"/>
        <w:rPr>
          <w:rFonts w:ascii="宋体" w:hAnsi="宋体" w:cs="宋体" w:eastAsia="宋体" w:hint="default"/>
          <w:sz w:val="21"/>
          <w:szCs w:val="21"/>
        </w:rPr>
      </w:pPr>
    </w:p>
    <w:p>
      <w:pPr>
        <w:pStyle w:val="Heading9"/>
        <w:spacing w:line="240" w:lineRule="auto" w:before="44"/>
        <w:ind w:left="1105" w:right="1782"/>
        <w:jc w:val="left"/>
        <w:rPr>
          <w:b w:val="0"/>
          <w:bCs w:val="0"/>
        </w:rPr>
      </w:pPr>
      <w:r>
        <w:rPr/>
        <w:t>其他信息</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left="477" w:right="1782" w:firstLine="568"/>
        <w:jc w:val="left"/>
      </w:pPr>
      <w:r>
        <w:rPr/>
        <w:t>联络互动管理层（以下简称管理层）对其他信息负责。其他信息包括联络互动</w:t>
      </w:r>
      <w:r>
        <w:rPr>
          <w:rFonts w:ascii="宋体" w:hAnsi="宋体" w:cs="宋体" w:eastAsia="宋体" w:hint="default"/>
        </w:rPr>
        <w:t>2018</w:t>
      </w:r>
      <w:r>
        <w:rPr/>
        <w:t>年年度报告 中涵盖的信息，但不包括财务报表和我们的审计报告。</w:t>
      </w:r>
    </w:p>
    <w:p>
      <w:pPr>
        <w:pStyle w:val="BodyText"/>
        <w:spacing w:line="240" w:lineRule="auto" w:before="19"/>
        <w:ind w:left="1045" w:right="1010"/>
        <w:jc w:val="left"/>
      </w:pPr>
      <w:r>
        <w:rPr/>
        <w:t>我们对财务报表发表的审计意见不涵盖其他信息，我们也不对其他信息发表任何形式的鉴证结</w:t>
      </w:r>
    </w:p>
    <w:p>
      <w:pPr>
        <w:pStyle w:val="BodyText"/>
        <w:spacing w:line="240" w:lineRule="auto" w:before="76"/>
        <w:ind w:left="477" w:right="1782"/>
        <w:jc w:val="left"/>
      </w:pPr>
      <w:r>
        <w:rPr/>
        <w:t>论。</w:t>
      </w:r>
    </w:p>
    <w:p>
      <w:pPr>
        <w:pStyle w:val="BodyText"/>
        <w:spacing w:line="240" w:lineRule="auto" w:before="76"/>
        <w:ind w:left="1045" w:right="1010"/>
        <w:jc w:val="left"/>
      </w:pPr>
      <w:r>
        <w:rPr/>
        <w:t>结合我们对财务报表的审计，我们的责任是阅读其他信息，在此过程中，考虑其他信息是否与</w:t>
      </w:r>
    </w:p>
    <w:p>
      <w:pPr>
        <w:pStyle w:val="BodyText"/>
        <w:spacing w:line="316" w:lineRule="auto" w:before="76"/>
        <w:ind w:left="1045" w:right="1782" w:hanging="568"/>
        <w:jc w:val="left"/>
      </w:pPr>
      <w:r>
        <w:rPr/>
        <w:t>财务报表或我们在审计过程中了解到的情况存在重大不一致或者似乎存在重大错报。 基于我们已执行的工作，如果我们确定其他信息存在重大错报，我们应当报告该事实。在这方</w:t>
      </w:r>
    </w:p>
    <w:p>
      <w:pPr>
        <w:spacing w:line="636" w:lineRule="auto" w:before="19"/>
        <w:ind w:left="1105" w:right="6392" w:hanging="628"/>
        <w:jc w:val="left"/>
        <w:rPr>
          <w:rFonts w:ascii="宋体" w:hAnsi="宋体" w:cs="宋体" w:eastAsia="宋体" w:hint="default"/>
          <w:sz w:val="18"/>
          <w:szCs w:val="18"/>
        </w:rPr>
      </w:pPr>
      <w:r>
        <w:rPr>
          <w:rFonts w:ascii="宋体" w:hAnsi="宋体" w:cs="宋体" w:eastAsia="宋体" w:hint="default"/>
          <w:sz w:val="18"/>
          <w:szCs w:val="18"/>
        </w:rPr>
        <w:t>面，我们无任何事项需要报告。 </w:t>
      </w:r>
      <w:r>
        <w:rPr>
          <w:rFonts w:ascii="宋体" w:hAnsi="宋体" w:cs="宋体" w:eastAsia="宋体" w:hint="default"/>
          <w:b/>
          <w:bCs/>
          <w:sz w:val="18"/>
          <w:szCs w:val="18"/>
        </w:rPr>
        <w:t>管理层和治理层对财务报表的责任</w:t>
      </w:r>
      <w:r>
        <w:rPr>
          <w:rFonts w:ascii="宋体" w:hAnsi="宋体" w:cs="宋体" w:eastAsia="宋体" w:hint="default"/>
          <w:sz w:val="18"/>
          <w:szCs w:val="18"/>
        </w:rPr>
      </w:r>
    </w:p>
    <w:p>
      <w:pPr>
        <w:pStyle w:val="BodyText"/>
        <w:spacing w:line="316" w:lineRule="auto" w:before="92"/>
        <w:ind w:left="477" w:right="1782" w:firstLine="568"/>
        <w:jc w:val="left"/>
      </w:pPr>
      <w:r>
        <w:rPr/>
        <w:t>管理层负责按照企业会计准则的规定编制财务报表，使其实现公允反映，并设计、执行和维护 必要的内部控制，以使财务报表不存在由于舞弊或错误导致的重大错报。</w:t>
      </w:r>
    </w:p>
    <w:p>
      <w:pPr>
        <w:pStyle w:val="BodyText"/>
        <w:spacing w:line="316" w:lineRule="auto" w:before="19"/>
        <w:ind w:left="477" w:right="1782" w:firstLine="568"/>
        <w:jc w:val="left"/>
      </w:pPr>
      <w:r>
        <w:rPr>
          <w:spacing w:val="-5"/>
        </w:rPr>
        <w:t>在编制财务报表时，管理层负责评估联络互动的持续经营能力，披露与持续经营相关的事项（如</w:t>
      </w:r>
      <w:r>
        <w:rPr/>
        <w:t> 适用），并运用持续经营假设，除非计划进行清算、终止运营或别无其他现实的选择。</w:t>
      </w:r>
    </w:p>
    <w:p>
      <w:pPr>
        <w:spacing w:after="0" w:line="316"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636" w:lineRule="auto" w:before="0"/>
        <w:ind w:left="745" w:right="5742" w:firstLine="300"/>
        <w:jc w:val="left"/>
        <w:rPr>
          <w:rFonts w:ascii="宋体" w:hAnsi="宋体" w:cs="宋体" w:eastAsia="宋体" w:hint="default"/>
          <w:sz w:val="18"/>
          <w:szCs w:val="18"/>
        </w:rPr>
      </w:pPr>
      <w:r>
        <w:rPr>
          <w:rFonts w:ascii="宋体" w:hAnsi="宋体" w:cs="宋体" w:eastAsia="宋体" w:hint="default"/>
          <w:sz w:val="18"/>
          <w:szCs w:val="18"/>
        </w:rPr>
        <w:t>治理层负责监督联络互动的财务报告过程。 </w:t>
      </w:r>
      <w:r>
        <w:rPr>
          <w:rFonts w:ascii="宋体" w:hAnsi="宋体" w:cs="宋体" w:eastAsia="宋体" w:hint="default"/>
          <w:b/>
          <w:bCs/>
          <w:sz w:val="18"/>
          <w:szCs w:val="18"/>
        </w:rPr>
        <w:t>注册会计师对财务报表审计的责任</w:t>
      </w:r>
      <w:r>
        <w:rPr>
          <w:rFonts w:ascii="宋体" w:hAnsi="宋体" w:cs="宋体" w:eastAsia="宋体" w:hint="default"/>
          <w:sz w:val="18"/>
          <w:szCs w:val="18"/>
        </w:rPr>
      </w:r>
    </w:p>
    <w:p>
      <w:pPr>
        <w:pStyle w:val="BodyText"/>
        <w:spacing w:line="316" w:lineRule="auto" w:before="92"/>
        <w:ind w:left="117" w:right="1795" w:firstLine="567"/>
        <w:jc w:val="both"/>
      </w:pPr>
      <w:r>
        <w:rPr/>
        <w:t>我们的目标是对财务报表整体是否不存在由于舞弊或错误导致的重大错报获取合理保证，并出具包 含审计意见的审计报告。合理保证是高水平的保证，但并不能保证按照审计准则执行的审计在某一重大错</w:t>
      </w:r>
      <w:r>
        <w:rPr>
          <w:spacing w:val="-62"/>
        </w:rPr>
        <w:t> </w:t>
      </w:r>
      <w:r>
        <w:rPr>
          <w:spacing w:val="-62"/>
        </w:rPr>
      </w:r>
      <w:r>
        <w:rPr/>
        <w:t>报存在时总能发现。错报可能由于舞弊或错误导致，如果合理预期错报单独或汇总起来可能影响财务报表</w:t>
      </w:r>
      <w:r>
        <w:rPr>
          <w:spacing w:val="-62"/>
        </w:rPr>
        <w:t> </w:t>
      </w:r>
      <w:r>
        <w:rPr>
          <w:spacing w:val="-62"/>
        </w:rPr>
      </w:r>
      <w:r>
        <w:rPr/>
        <w:t>使用者依据财务报表作出的经济决策，则通常认为错报是重大的。</w:t>
      </w:r>
    </w:p>
    <w:p>
      <w:pPr>
        <w:pStyle w:val="BodyText"/>
        <w:spacing w:line="316" w:lineRule="auto" w:before="19"/>
        <w:ind w:left="117" w:right="1783" w:firstLine="567"/>
        <w:jc w:val="left"/>
      </w:pPr>
      <w:r>
        <w:rPr/>
        <w:t>在按照审计准则执行审计工作的过程中，我们运用职业判断，并保持职业怀疑。同时，我们也执行 以下工作：</w:t>
      </w:r>
    </w:p>
    <w:p>
      <w:pPr>
        <w:pStyle w:val="BodyText"/>
        <w:spacing w:line="316" w:lineRule="auto" w:before="19"/>
        <w:ind w:left="117" w:right="1010" w:firstLine="567"/>
        <w:jc w:val="left"/>
      </w:pPr>
      <w:r>
        <w:rPr>
          <w:spacing w:val="-2"/>
        </w:rPr>
        <w:t>（</w:t>
      </w:r>
      <w:r>
        <w:rPr>
          <w:rFonts w:ascii="宋体" w:hAnsi="宋体" w:cs="宋体" w:eastAsia="宋体" w:hint="default"/>
          <w:spacing w:val="-2"/>
        </w:rPr>
        <w:t>1</w:t>
      </w:r>
      <w:r>
        <w:rPr>
          <w:spacing w:val="-2"/>
        </w:rPr>
        <w:t>）识别和评估由于舞弊或错误导致的财务报表重大错报风险，设计和实施审计程序以应对这些风</w:t>
      </w:r>
      <w:r>
        <w:rPr/>
        <w:t> </w:t>
      </w:r>
      <w:r>
        <w:rPr>
          <w:spacing w:val="-2"/>
        </w:rPr>
        <w:t>险，并获取充分、适当的审计证据，作为发表审计意见的基础。由于舞弊可能涉及串通、伪造、故意遗漏、</w:t>
      </w:r>
      <w:r>
        <w:rPr>
          <w:spacing w:val="-56"/>
        </w:rPr>
        <w:t> </w:t>
      </w:r>
      <w:r>
        <w:rPr>
          <w:spacing w:val="-56"/>
        </w:rPr>
      </w:r>
      <w:r>
        <w:rPr/>
        <w:t>虚假陈述或凌驾于内部控制之上，未能发现由于舞弊导致的重大错报的风险高于未能发现由于错误导致的</w:t>
      </w:r>
      <w:r>
        <w:rPr>
          <w:spacing w:val="-62"/>
        </w:rPr>
        <w:t> </w:t>
      </w:r>
      <w:r>
        <w:rPr>
          <w:spacing w:val="-62"/>
        </w:rPr>
      </w:r>
      <w:r>
        <w:rPr/>
        <w:t>重大错报的风险。</w:t>
      </w:r>
    </w:p>
    <w:p>
      <w:pPr>
        <w:pStyle w:val="BodyText"/>
        <w:spacing w:line="240" w:lineRule="auto" w:before="19"/>
        <w:ind w:left="685" w:right="1010"/>
        <w:jc w:val="left"/>
      </w:pPr>
      <w:r>
        <w:rPr/>
        <w:t>（</w:t>
      </w:r>
      <w:r>
        <w:rPr>
          <w:rFonts w:ascii="宋体" w:hAnsi="宋体" w:cs="宋体" w:eastAsia="宋体" w:hint="default"/>
        </w:rPr>
        <w:t>2</w:t>
      </w:r>
      <w:r>
        <w:rPr/>
        <w:t>）了解与审计相关的内部控制，以设计恰当的审计程序，但目的并非对内部控制的有效性发表意</w:t>
      </w:r>
    </w:p>
    <w:p>
      <w:pPr>
        <w:pStyle w:val="BodyText"/>
        <w:spacing w:line="240" w:lineRule="auto" w:before="76"/>
        <w:ind w:left="117" w:right="1782"/>
        <w:jc w:val="left"/>
      </w:pPr>
      <w:r>
        <w:rPr/>
        <w:t>见。</w:t>
      </w:r>
    </w:p>
    <w:p>
      <w:pPr>
        <w:pStyle w:val="BodyText"/>
        <w:spacing w:line="240" w:lineRule="auto" w:before="76"/>
        <w:ind w:left="685" w:right="1782"/>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40" w:lineRule="auto" w:before="76"/>
        <w:ind w:left="685" w:right="1010"/>
        <w:jc w:val="left"/>
      </w:pPr>
      <w:r>
        <w:rPr/>
        <w:t>（</w:t>
      </w:r>
      <w:r>
        <w:rPr>
          <w:rFonts w:ascii="宋体" w:hAnsi="宋体" w:cs="宋体" w:eastAsia="宋体" w:hint="default"/>
        </w:rPr>
        <w:t>4</w:t>
      </w:r>
      <w:r>
        <w:rPr/>
        <w:t>）对管理层使用持续经营假设的恰当性得出结论。同时，根据获取的审计证据，就可能导致对联</w:t>
      </w:r>
    </w:p>
    <w:p>
      <w:pPr>
        <w:pStyle w:val="BodyText"/>
        <w:spacing w:line="316" w:lineRule="auto" w:before="76"/>
        <w:ind w:left="117" w:right="1796"/>
        <w:jc w:val="both"/>
      </w:pPr>
      <w:r>
        <w:rPr/>
        <w:t>络互动持续经营能力产生重大疑虑的事项或情况是否存在重大不确定性得出结论。如果我们得出结论认为</w:t>
      </w:r>
      <w:r>
        <w:rPr>
          <w:spacing w:val="-62"/>
        </w:rPr>
        <w:t> </w:t>
      </w:r>
      <w:r>
        <w:rPr>
          <w:spacing w:val="-62"/>
        </w:rPr>
      </w:r>
      <w:r>
        <w:rPr/>
        <w:t>存在重大不确定性，审计准则要求我们在审计报告中提请报表使用者注意财务报表中的相关披露；如果披</w:t>
      </w:r>
      <w:r>
        <w:rPr>
          <w:spacing w:val="-62"/>
        </w:rPr>
        <w:t> </w:t>
      </w:r>
      <w:r>
        <w:rPr>
          <w:spacing w:val="-62"/>
        </w:rPr>
      </w:r>
      <w:r>
        <w:rPr/>
        <w:t>露不充分，我们应当发表非无保留意见。我们的结论基于截至审计报告日可获得的信息。然而，未来的事</w:t>
      </w:r>
      <w:r>
        <w:rPr>
          <w:spacing w:val="-62"/>
        </w:rPr>
        <w:t> </w:t>
      </w:r>
      <w:r>
        <w:rPr>
          <w:spacing w:val="-62"/>
        </w:rPr>
      </w:r>
      <w:r>
        <w:rPr/>
        <w:t>项或情况可能导致联络互动不能持续经营。</w:t>
      </w:r>
    </w:p>
    <w:p>
      <w:pPr>
        <w:pStyle w:val="BodyText"/>
        <w:spacing w:line="316" w:lineRule="auto" w:before="19"/>
        <w:ind w:left="117" w:right="1793" w:firstLine="567"/>
        <w:jc w:val="both"/>
      </w:pPr>
      <w:r>
        <w:rPr>
          <w:spacing w:val="-2"/>
        </w:rPr>
        <w:t>（</w:t>
      </w:r>
      <w:r>
        <w:rPr>
          <w:rFonts w:ascii="宋体" w:hAnsi="宋体" w:cs="宋体" w:eastAsia="宋体" w:hint="default"/>
          <w:spacing w:val="-2"/>
        </w:rPr>
        <w:t>5</w:t>
      </w:r>
      <w:r>
        <w:rPr>
          <w:spacing w:val="-2"/>
        </w:rPr>
        <w:t>）评价财务报表的总体列报、结构和内容（包括披露），并评价财务报表是否公允反映相关交易</w:t>
      </w:r>
      <w:r>
        <w:rPr/>
        <w:t> 和事项。</w:t>
      </w:r>
    </w:p>
    <w:p>
      <w:pPr>
        <w:pStyle w:val="BodyText"/>
        <w:spacing w:line="316" w:lineRule="auto" w:before="19"/>
        <w:ind w:left="117" w:right="1793" w:firstLine="567"/>
        <w:jc w:val="both"/>
      </w:pPr>
      <w:r>
        <w:rPr>
          <w:spacing w:val="-2"/>
        </w:rPr>
        <w:t>（</w:t>
      </w:r>
      <w:r>
        <w:rPr>
          <w:rFonts w:ascii="宋体" w:hAnsi="宋体" w:cs="宋体" w:eastAsia="宋体" w:hint="default"/>
          <w:spacing w:val="-2"/>
        </w:rPr>
        <w:t>6</w:t>
      </w:r>
      <w:r>
        <w:rPr>
          <w:spacing w:val="-2"/>
        </w:rPr>
        <w:t>）就联络互动中实体或业务活动的财务信息获取充分、适当的审计证据，以对财务报表发表审计</w:t>
      </w:r>
      <w:r>
        <w:rPr/>
        <w:t> 意见。我们负责指导、监督和执行集团审计，并对审计意见承担全部责任。</w:t>
      </w:r>
    </w:p>
    <w:p>
      <w:pPr>
        <w:pStyle w:val="BodyText"/>
        <w:spacing w:line="316" w:lineRule="auto" w:before="19"/>
        <w:ind w:left="117" w:right="1795" w:firstLine="567"/>
        <w:jc w:val="both"/>
      </w:pPr>
      <w:r>
        <w:rPr/>
        <w:t>我们与治理层就计划的审计范围、时间安排和重大审计发现等事项进行沟通，包括沟通我们在审计 中识别出的值得关注的内部控制缺陷。</w:t>
      </w:r>
    </w:p>
    <w:p>
      <w:pPr>
        <w:pStyle w:val="BodyText"/>
        <w:spacing w:line="316" w:lineRule="auto" w:before="19"/>
        <w:ind w:left="117" w:right="1795" w:firstLine="567"/>
        <w:jc w:val="both"/>
      </w:pPr>
      <w:r>
        <w:rPr/>
        <w:t>我们还就已遵守与独立性相关的职业道德要求向治理层提供声明，并与治理层沟通可能被合理认为 影响我们独立性的所有关系和其他事项，以及相关的防范措施（如适用）。</w:t>
      </w:r>
    </w:p>
    <w:p>
      <w:pPr>
        <w:pStyle w:val="BodyText"/>
        <w:spacing w:line="316" w:lineRule="auto" w:before="19"/>
        <w:ind w:left="117" w:right="1793" w:firstLine="567"/>
        <w:jc w:val="both"/>
      </w:pPr>
      <w:r>
        <w:rPr/>
        <w:t>从与治理层沟通过的事项中，我们确定哪些事项对本期财务报表审计最为重要，因而构成关键审计 事项。我们在审计报告中描述这些事项，除非法律法规禁止公开披露这些事项，或在极少数情形下，如果</w:t>
      </w:r>
      <w:r>
        <w:rPr>
          <w:spacing w:val="-62"/>
        </w:rPr>
        <w:t> </w:t>
      </w:r>
      <w:r>
        <w:rPr>
          <w:spacing w:val="-62"/>
        </w:rPr>
      </w:r>
      <w:r>
        <w:rPr/>
        <w:t>合理预期在审计报告中沟通某事项造成的负面后果超过在公众利益方面产生的益处，我们确定不应在审计</w:t>
      </w:r>
      <w:r>
        <w:rPr>
          <w:spacing w:val="-62"/>
        </w:rPr>
        <w:t> </w:t>
      </w:r>
      <w:r>
        <w:rPr>
          <w:spacing w:val="-62"/>
        </w:rPr>
      </w:r>
      <w:r>
        <w:rPr/>
        <w:t>报告中沟通该事项。</w:t>
      </w:r>
    </w:p>
    <w:p>
      <w:pPr>
        <w:spacing w:line="240" w:lineRule="auto" w:before="4"/>
        <w:rPr>
          <w:rFonts w:ascii="宋体" w:hAnsi="宋体" w:cs="宋体" w:eastAsia="宋体" w:hint="default"/>
          <w:sz w:val="25"/>
          <w:szCs w:val="25"/>
        </w:rPr>
      </w:pPr>
    </w:p>
    <w:p>
      <w:pPr>
        <w:pStyle w:val="Heading9"/>
        <w:tabs>
          <w:tab w:pos="4721" w:val="left" w:leader="none"/>
        </w:tabs>
        <w:spacing w:line="240" w:lineRule="auto"/>
        <w:ind w:right="1782"/>
        <w:jc w:val="left"/>
        <w:rPr>
          <w:b w:val="0"/>
          <w:bCs w:val="0"/>
        </w:rPr>
      </w:pPr>
      <w:r>
        <w:rPr>
          <w:w w:val="95"/>
        </w:rPr>
        <w:t>立信会计师事务所</w:t>
        <w:tab/>
      </w:r>
      <w:r>
        <w:rPr/>
        <w:t>中国注册会计师：廖家河（项目合伙人）</w:t>
      </w:r>
      <w:r>
        <w:rPr>
          <w:b w:val="0"/>
          <w:bCs w:val="0"/>
        </w:rPr>
      </w:r>
    </w:p>
    <w:p>
      <w:pPr>
        <w:pStyle w:val="Heading9"/>
        <w:spacing w:line="240" w:lineRule="auto" w:before="76"/>
        <w:ind w:right="1782"/>
        <w:jc w:val="left"/>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9"/>
        <w:spacing w:line="240" w:lineRule="auto"/>
        <w:ind w:left="3699" w:right="3915"/>
        <w:jc w:val="center"/>
        <w:rPr>
          <w:b w:val="0"/>
          <w:bCs w:val="0"/>
        </w:rPr>
      </w:pPr>
      <w:r>
        <w:rPr/>
        <w:t>中国注册会计师：丛存</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9"/>
        <w:tabs>
          <w:tab w:pos="5137" w:val="left" w:leader="none"/>
        </w:tabs>
        <w:spacing w:line="240" w:lineRule="auto"/>
        <w:ind w:right="1782"/>
        <w:jc w:val="left"/>
        <w:rPr>
          <w:b w:val="0"/>
          <w:bCs w:val="0"/>
        </w:rPr>
      </w:pPr>
      <w:r>
        <w:rPr>
          <w:w w:val="95"/>
        </w:rPr>
        <w:t>中国•上海</w:t>
        <w:tab/>
      </w:r>
      <w:r>
        <w:rPr>
          <w:rFonts w:ascii="Times New Roman" w:hAnsi="Times New Roman" w:cs="Times New Roman" w:eastAsia="Times New Roman" w:hint="default"/>
        </w:rPr>
        <w:t>2019</w:t>
      </w:r>
      <w:r>
        <w:rPr/>
        <w:t>年</w:t>
      </w:r>
      <w:r>
        <w:rPr>
          <w:rFonts w:ascii="宋体" w:hAnsi="宋体" w:cs="宋体" w:eastAsia="宋体" w:hint="default"/>
        </w:rPr>
        <w:t>4</w:t>
      </w:r>
      <w:r>
        <w:rPr/>
        <w:t>月</w:t>
      </w:r>
      <w:r>
        <w:rPr>
          <w:rFonts w:ascii="宋体" w:hAnsi="宋体" w:cs="宋体" w:eastAsia="宋体" w:hint="default"/>
        </w:rPr>
        <w:t>23</w:t>
      </w:r>
      <w:r>
        <w:rPr/>
        <w:t>日</w:t>
      </w:r>
      <w:r>
        <w:rPr>
          <w:b w:val="0"/>
          <w:bCs w:val="0"/>
        </w:rPr>
      </w:r>
    </w:p>
    <w:p>
      <w:pPr>
        <w:spacing w:after="0" w:line="240" w:lineRule="auto"/>
        <w:jc w:val="left"/>
        <w:sectPr>
          <w:pgSz w:w="11910" w:h="16840"/>
          <w:pgMar w:header="765" w:footer="1018" w:top="960" w:bottom="120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Heading3"/>
        <w:spacing w:line="240" w:lineRule="auto" w:before="26"/>
        <w:ind w:left="117" w:right="1782"/>
        <w:jc w:val="left"/>
        <w:rPr>
          <w:b w:val="0"/>
          <w:bCs w:val="0"/>
        </w:rPr>
      </w:pPr>
      <w:bookmarkStart w:name="二、财务报表" w:id="162"/>
      <w:bookmarkEnd w:id="162"/>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7" w:right="1782"/>
        <w:jc w:val="left"/>
      </w:pPr>
      <w:r>
        <w:rPr/>
        <w:t>财务附注中报表的单位为：人民币元</w:t>
      </w:r>
    </w:p>
    <w:p>
      <w:pPr>
        <w:spacing w:line="240" w:lineRule="auto" w:before="10"/>
        <w:rPr>
          <w:rFonts w:ascii="宋体" w:hAnsi="宋体" w:cs="宋体" w:eastAsia="宋体" w:hint="default"/>
          <w:sz w:val="26"/>
          <w:szCs w:val="26"/>
        </w:rPr>
      </w:pPr>
    </w:p>
    <w:p>
      <w:pPr>
        <w:pStyle w:val="Heading6"/>
        <w:spacing w:line="240" w:lineRule="auto"/>
        <w:ind w:left="117" w:right="1782"/>
        <w:jc w:val="left"/>
        <w:rPr>
          <w:b w:val="0"/>
          <w:bCs w:val="0"/>
        </w:rPr>
      </w:pPr>
      <w:bookmarkStart w:name="1、合并资产负债表" w:id="163"/>
      <w:bookmarkEnd w:id="16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65" w:footer="1018" w:top="960" w:bottom="1200" w:left="1680" w:right="0"/>
        </w:sectPr>
      </w:pPr>
    </w:p>
    <w:p>
      <w:pPr>
        <w:pStyle w:val="BodyText"/>
        <w:spacing w:line="240" w:lineRule="auto" w:before="44"/>
        <w:ind w:left="117" w:right="0"/>
        <w:jc w:val="left"/>
      </w:pPr>
      <w:r>
        <w:rPr/>
        <w:t>编制单位：杭州联络互动信息科技股份有限公司</w:t>
      </w:r>
    </w:p>
    <w:p>
      <w:pPr>
        <w:pStyle w:val="BodyText"/>
        <w:spacing w:line="240" w:lineRule="auto" w:before="116"/>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7" w:right="0"/>
        <w:jc w:val="left"/>
      </w:pPr>
      <w:r>
        <w:rPr/>
        <w:t>单位：元</w:t>
      </w:r>
    </w:p>
    <w:p>
      <w:pPr>
        <w:spacing w:after="0" w:line="240" w:lineRule="auto"/>
        <w:jc w:val="left"/>
        <w:sectPr>
          <w:type w:val="continuous"/>
          <w:pgSz w:w="11910" w:h="16840"/>
          <w:pgMar w:top="1100" w:bottom="1200" w:left="1680" w:right="0"/>
          <w:cols w:num="2" w:equalWidth="0">
            <w:col w:w="5001" w:space="2561"/>
            <w:col w:w="2668"/>
          </w:cols>
        </w:sectPr>
      </w:pP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1,013,441,477.45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1,891,372,664.35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3,174,490,810.57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2,246,464,751.58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7,104,520.00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3,167,386,290.57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2,246,464,751.58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339,437,455.08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169,021,133.58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1,144,767,077.51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536,573,888.93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10,618,546.96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5,390,386.79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1,656,433,239.68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1,620,372,600.89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284,404,668.03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616,298,231.19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7,612,974,728.32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7,080,103,270.52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1,294,001,313.68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2,748,508,244.79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384,972,352.48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1,365,516,590.29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834,058,756.67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637,863,050.64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863,478,201.63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1,072,079,710.08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150,360,507.43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66,391,490.12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242,722,456.01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478,694,553.33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33,109,587.00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24,477,307.01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2,446,739,826.50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1,470,909,204.09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64,927,274.98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97,837,936.81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32,375,831.13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25,172,893.35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32,200,000.00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114,996,294.06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6,378,946,107.51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8,102,447,274.57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13,991,920,835.83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15,182,550,545.09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2,054,404,154.00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2,624,835,101.00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2,420,210,158.10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1,911,601,025.76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304,082,998.28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296,554,142.14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115,139,991.32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108,081,995.62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99,665,930.07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60,712,645.78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1,344,158,019.98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225,051,471.10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4,394,054.31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4,802,928.80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31,128,033.38</w:t>
            </w: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277,265,639.00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473,401,882.00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40,452,515.88</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6,655,379,406.63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5,700,238,263.40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1,028,763,803.00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837,027,931.00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264,156,475.54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18,777,727.00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3,187,779.00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3,332,991.00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73,350,657.84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236,986,315.53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17,523,632.52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9,195,310.00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1,386,982,347.90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1,105,320,274.53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8,042,361,754.53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6,805,558,537.93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2,177,149,675.00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2,177,149,675.00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3,016,619,011.36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3,085,748,498.23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-37,521,990.01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1,373,660,167.46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26,687,004.08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26,687,004.08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35,335,925.47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704,048,416.50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5,218,269,625.90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7,367,293,761.27</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731,289,455.40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1,009,698,245.89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5,949,559,081.30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8,376,992,007.16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13,991,920,835.83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15,182,550,545.09</w:t>
            </w:r>
          </w:p>
        </w:tc>
      </w:tr>
    </w:tbl>
    <w:p>
      <w:pPr>
        <w:spacing w:line="240" w:lineRule="auto" w:before="2"/>
        <w:rPr>
          <w:rFonts w:ascii="Times New Roman" w:hAnsi="Times New Roman" w:cs="Times New Roman" w:eastAsia="Times New Roman" w:hint="default"/>
          <w:sz w:val="23"/>
          <w:szCs w:val="23"/>
        </w:rPr>
      </w:pPr>
    </w:p>
    <w:p>
      <w:pPr>
        <w:pStyle w:val="BodyText"/>
        <w:tabs>
          <w:tab w:pos="3537" w:val="left" w:leader="none"/>
          <w:tab w:pos="7679" w:val="left" w:leader="none"/>
        </w:tabs>
        <w:spacing w:line="319" w:lineRule="auto" w:before="44"/>
        <w:ind w:left="117" w:right="1827"/>
        <w:jc w:val="left"/>
      </w:pPr>
      <w:r>
        <w:rPr/>
        <w:t>法定代表人：何志涛</w:t>
        <w:tab/>
        <w:t>主管会计工作负责人：金玉花</w:t>
        <w:tab/>
        <w:t>会计机构 负责人：王燕飞</w:t>
      </w:r>
    </w:p>
    <w:p>
      <w:pPr>
        <w:spacing w:line="240" w:lineRule="auto" w:before="4"/>
        <w:rPr>
          <w:rFonts w:ascii="宋体" w:hAnsi="宋体" w:cs="宋体" w:eastAsia="宋体" w:hint="default"/>
          <w:sz w:val="22"/>
          <w:szCs w:val="22"/>
        </w:rPr>
      </w:pPr>
    </w:p>
    <w:p>
      <w:pPr>
        <w:pStyle w:val="Heading6"/>
        <w:spacing w:line="240" w:lineRule="auto"/>
        <w:ind w:left="117" w:right="1782"/>
        <w:jc w:val="left"/>
        <w:rPr>
          <w:b w:val="0"/>
          <w:bCs w:val="0"/>
        </w:rPr>
      </w:pPr>
      <w:bookmarkStart w:name="2、母公司资产负债表" w:id="164"/>
      <w:bookmarkEnd w:id="16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826"/>
        <w:jc w:val="right"/>
      </w:pPr>
      <w:r>
        <w:rPr/>
        <w:t>单位：元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302"/>
        <w:gridCol w:w="3302"/>
        <w:gridCol w:w="296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260,499,329.10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462,387,676.95</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64,976,177.21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103,687,732.97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64,976,177.21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103,687,732.97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91,409,689.94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113,158,110.29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2,116,802,005.48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1,880,382,243.64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68,243,804.19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47,377,487.66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61,690,531.20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117,685,425.96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80,182,046.82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542,878,861.48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2,675,559,779.75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3,220,180,051.29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6,034,988,748.40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5,869,681,297.84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772,147,552.73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637,863,050.64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173,280,294.92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333,592,236.56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144,576,742.43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60,965,784.12</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302"/>
        <w:gridCol w:w="3302"/>
        <w:gridCol w:w="296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24,773,123.09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35,615,060.25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8,856,925.18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36,849,453.77</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51,834,315.35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9,238,264.58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7,201,615,915.34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7,036,046,934.52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9,877,175,695.09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10,256,226,985.81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1,290,000,000.00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2,520,000,000.00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246,807,530.23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18,769,851.58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811,886.89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3,174,052.38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5,393,169.31</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7,889,275.16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584,080.46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2,209,492.09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768,942,581.08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31,453,802.48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173,960,000.00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48,310,000.00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894,744.82</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2,487,393,992.79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2,631,806,473.69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561,800,000.00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375,760,000.00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63,646,900.00</w:t>
            </w: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302"/>
        <w:gridCol w:w="3302"/>
        <w:gridCol w:w="296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9,320,000.00</w:t>
            </w: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634,766,900.00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375,760,000.00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3,122,160,892.79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3,007,566,473.69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2,177,149,675.00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2,177,149,675.00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5,130,878,851.66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5,130,657,714.43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50,057,555.53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50,057,555.53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-603,071,279.89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-109,204,432.84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6,755,014,802.30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7,248,660,512.12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9,877,175,695.09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10,256,226,985.81</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17" w:right="1782"/>
        <w:jc w:val="left"/>
        <w:rPr>
          <w:b w:val="0"/>
          <w:bCs w:val="0"/>
        </w:rPr>
      </w:pPr>
      <w:bookmarkStart w:name="3、合并利润表" w:id="165"/>
      <w:bookmarkEnd w:id="16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826"/>
        <w:jc w:val="right"/>
      </w:pPr>
      <w:r>
        <w:rPr/>
        <w:t>单位：元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13,989,142,419.92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12,345,021,111.37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13,989,142,419.92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12,345,021,111.37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16,161,636,156.17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12,573,951,906.30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11,932,227,970.17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10,276,267,424.36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9"/>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25,744,976.36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19,608,604.81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1,724,480,078.78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1,315,798,261.24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633,173,357.54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488,165,281.89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190,420,878.00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164,487,011.95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8"/>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186,251,180.38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212,748,721.41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179,788,678.14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179,403,141.32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7,457,534.67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20,697,196.93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1,469,337,714.94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96,876,600.64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3,409,559.00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1,428,142.00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1,060,033,157.89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341,319,484.15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104,206,164.41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67,378,874.67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-580,957.31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-2,384,294.52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-1,109,631,976.67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111,432,536.70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3,545,393.54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15,501,487.80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8,025,138.29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17,785,708.46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-1,114,111,721.42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109,148,316.04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-136,489,824.13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49,769,017.04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-977,621,897.29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59,379,299.00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-975,717,115.02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59,433,952.83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-1,904,782.27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-54,653.83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-668,712,491.03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65,234,207.00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-308,909,406.26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-5,854,908.00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-1,407,481,459.85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1,234,715,409.54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-1,411,182,157.47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1,263,225,156.57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-1,411,182,157.47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1,263,225,156.57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-1,462,914,791.82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1,325,662,343.34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51,732,634.35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-62,437,186.77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3,700,697.62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-28,509,747.03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-2,385,103,357.14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1,294,094,708.54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-2,079,894,648.50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1,328,459,363.57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-305,208,708.64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-34,364,655.03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r>
    </w:tbl>
    <w:p>
      <w:pPr>
        <w:pStyle w:val="BodyText"/>
        <w:spacing w:line="302" w:lineRule="auto" w:before="51"/>
        <w:ind w:left="117" w:right="1810"/>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 润为：</w:t>
      </w:r>
      <w:r>
        <w:rPr>
          <w:rFonts w:ascii="Times New Roman" w:hAnsi="Times New Roman" w:cs="Times New Roman" w:eastAsia="Times New Roman" w:hint="default"/>
        </w:rPr>
        <w:t>0.00 </w:t>
      </w:r>
      <w:r>
        <w:rPr/>
        <w:t>元。</w:t>
      </w:r>
    </w:p>
    <w:p>
      <w:pPr>
        <w:spacing w:line="240" w:lineRule="auto" w:before="9"/>
        <w:rPr>
          <w:rFonts w:ascii="宋体" w:hAnsi="宋体" w:cs="宋体" w:eastAsia="宋体" w:hint="default"/>
          <w:sz w:val="23"/>
          <w:szCs w:val="23"/>
        </w:rPr>
      </w:pPr>
    </w:p>
    <w:p>
      <w:pPr>
        <w:pStyle w:val="BodyText"/>
        <w:tabs>
          <w:tab w:pos="2997" w:val="left" w:leader="none"/>
          <w:tab w:pos="5878" w:val="left" w:leader="none"/>
        </w:tabs>
        <w:spacing w:line="240" w:lineRule="auto"/>
        <w:ind w:left="117" w:right="1782"/>
        <w:jc w:val="left"/>
      </w:pPr>
      <w:r>
        <w:rPr/>
        <w:t>法定代表人：何志涛</w:t>
        <w:tab/>
        <w:t>主管会计工作负责人：金玉花</w:t>
        <w:tab/>
        <w:t>会计机构负责人：王燕飞</w:t>
      </w:r>
    </w:p>
    <w:p>
      <w:pPr>
        <w:spacing w:after="0" w:line="240"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6"/>
        <w:spacing w:line="240" w:lineRule="auto"/>
        <w:ind w:left="117" w:right="1782"/>
        <w:jc w:val="left"/>
        <w:rPr>
          <w:b w:val="0"/>
          <w:bCs w:val="0"/>
        </w:rPr>
      </w:pPr>
      <w:bookmarkStart w:name="4、母公司利润表" w:id="166"/>
      <w:bookmarkEnd w:id="16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826"/>
        <w:jc w:val="right"/>
      </w:pPr>
      <w:r>
        <w:rPr/>
        <w:t>单位：元</w:t>
      </w:r>
    </w:p>
    <w:p>
      <w:pPr>
        <w:spacing w:line="240" w:lineRule="auto" w:before="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257,500,636.39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428,103,677.07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254,871,167.31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383,460,197.98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6,980,959.57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8,025,544.44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56,297,718.25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49,394,804.07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89,925,588.69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88,521,140.09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32,397,877.35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25,046,069.91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47,909,189.49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67,639,515.57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148,538,637.52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128,244,177.40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107,585,519.80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75,111,616.57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363,356,555.55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36,667,045.33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850,300.00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892,600.00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110,481,546.19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110,530,097.75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107,691,296.61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87,981,837.48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75,006.60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-482,831,567.03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-119,227,942.57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344,373.53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92,900.14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-483,175,940.56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-119,320,842.24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10,690,906.49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-8,119,973.70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-493,866,847.05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-111,200,868.54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-493,866,847.05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-111,200,868.54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2" w:right="0"/>
              <w:jc w:val="left"/>
              <w:rPr>
                <w:rFonts w:ascii="Times New Roman" w:hAnsi="Times New Roman" w:cs="Times New Roman" w:eastAsia="Times New Roman" w:hint="default"/>
                <w:sz w:val="18"/>
                <w:szCs w:val="18"/>
              </w:rPr>
            </w:pPr>
            <w:r>
              <w:rPr>
                <w:rFonts w:ascii="Times New Roman"/>
                <w:sz w:val="18"/>
              </w:rPr>
              <w:t>-493,866,847.05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6" w:right="0"/>
              <w:jc w:val="left"/>
              <w:rPr>
                <w:rFonts w:ascii="Times New Roman" w:hAnsi="Times New Roman" w:cs="Times New Roman" w:eastAsia="Times New Roman" w:hint="default"/>
                <w:sz w:val="18"/>
                <w:szCs w:val="18"/>
              </w:rPr>
            </w:pPr>
            <w:r>
              <w:rPr>
                <w:rFonts w:ascii="Times New Roman"/>
                <w:sz w:val="18"/>
              </w:rPr>
              <w:t>-111,200,868.54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17" w:right="1782"/>
        <w:jc w:val="left"/>
        <w:rPr>
          <w:b w:val="0"/>
          <w:bCs w:val="0"/>
        </w:rPr>
      </w:pPr>
      <w:bookmarkStart w:name="5、合并现金流量表" w:id="167"/>
      <w:bookmarkEnd w:id="16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826"/>
        <w:jc w:val="right"/>
      </w:pPr>
      <w:r>
        <w:rPr/>
        <w:t>单位：元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7" w:right="0"/>
              <w:jc w:val="left"/>
              <w:rPr>
                <w:rFonts w:ascii="Times New Roman" w:hAnsi="Times New Roman" w:cs="Times New Roman" w:eastAsia="Times New Roman" w:hint="default"/>
                <w:sz w:val="18"/>
                <w:szCs w:val="18"/>
              </w:rPr>
            </w:pPr>
            <w:r>
              <w:rPr>
                <w:rFonts w:ascii="Times New Roman"/>
                <w:sz w:val="18"/>
              </w:rPr>
              <w:t>18,832,897,813.96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7" w:right="0"/>
              <w:jc w:val="left"/>
              <w:rPr>
                <w:rFonts w:ascii="Times New Roman" w:hAnsi="Times New Roman" w:cs="Times New Roman" w:eastAsia="Times New Roman" w:hint="default"/>
                <w:sz w:val="18"/>
                <w:szCs w:val="18"/>
              </w:rPr>
            </w:pPr>
            <w:r>
              <w:rPr>
                <w:rFonts w:ascii="Times New Roman"/>
                <w:sz w:val="18"/>
              </w:rPr>
              <w:t>16,210,035,162.35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5,306,792.89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3,985,339.38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2"/>
                <w:sz w:val="18"/>
              </w:rPr>
              <w:t>3,252,110,469.11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775,553,879.20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22,090,315,075.96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16,989,574,380.93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16,648,634,320.54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14,871,544,198.13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873,305,301.23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668,102,327.53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295,989,838.05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190,207,637.28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4,672,319,272.33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2,082,648,451.08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22,490,248,732.15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17,812,502,614.02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-399,933,656.19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-822,928,233.09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2,068,113,793.16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6,615,147,471.37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24,864,376.87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51,080,998.81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985,252.34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356,695.00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9,457,778.38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3,520,978,867.89</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2,113,421,200.75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10,187,564,033.07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152,782,634.77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177,389,882.36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1,277,574,964.75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8,172,866,935.17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111,495,567.36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955,371,629.74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134,798,832.31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3,561,129,522.87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1,676,651,999.19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12,866,757,970.14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436,769,201.56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-2,679,193,937.07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2,635,830.08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52,990,000.00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2,635,830.08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52,990,000.00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3,351,881,829.99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8,758,592,928.00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3,981,517,660.07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8,811,582,928.00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4,438,445,434.96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6,521,853,224.00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173,288,912.32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270,909,917.69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583,842.31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314,045,138.31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9,392,306.16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4,925,779,485.59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6,802,155,447.85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-944,261,825.52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2,009,427,480.15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9,591,328.58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-37,078,335.95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-897,834,951.57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-1,529,773,025.96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1,854,804,139.35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3,384,577,165.31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956,969,187.78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1,854,804,139.35</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Heading6"/>
        <w:spacing w:line="240" w:lineRule="auto" w:before="35"/>
        <w:ind w:left="117" w:right="1782"/>
        <w:jc w:val="left"/>
        <w:rPr>
          <w:b w:val="0"/>
          <w:bCs w:val="0"/>
        </w:rPr>
      </w:pPr>
      <w:bookmarkStart w:name="6、母公司现金流量表" w:id="168"/>
      <w:bookmarkEnd w:id="16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826"/>
        <w:jc w:val="right"/>
      </w:pPr>
      <w:r>
        <w:rPr/>
        <w:t>单位：元</w:t>
      </w:r>
    </w:p>
    <w:p>
      <w:pPr>
        <w:spacing w:line="240" w:lineRule="auto" w:before="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2,500,078,656.18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1,885,468,451.02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3,372,099,800.61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3,768,472,377.79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5,872,178,456.79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5,653,940,828.81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2,285,097,046.04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1,917,989,592.39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65,486,842.55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64,494,360.52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9,464,876.03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11,501,767.16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2,682,619,756.47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5,007,306,990.32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5,042,668,521.09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7,001,292,710.39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829,509,935.70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-1,347,351,881.58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580,010,000.00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5,760,970,000.00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4,834,209.58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22,548,260.27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368,167.30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7,054,299.98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3,520,978,867.89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595,212,376.88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9,311,551,428.14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96,214,420.47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144,000,452.62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373,877,377.00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7,928,125,584.96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100,850,000.00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3,537,179,800.00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570,941,797.47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11,609,305,837.58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24,270,579.41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-2,297,754,409.44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5,238,100,000.00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5,238,100,000.00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3,368,310,000.00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3,847,405,000.00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142,938,530.36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223,817,900.96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11,278,340.62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9,351,926.16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3,522,526,870.98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4,080,574,827.12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-1,072,526,870.98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1,157,525,172.88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7,396.04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-218,738,959.83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-2,487,581,118.14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451,916,252.95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2,939,497,371.09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233,177,293.12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451,916,252.95</w:t>
            </w:r>
          </w:p>
        </w:tc>
      </w:tr>
    </w:tbl>
    <w:p>
      <w:pPr>
        <w:spacing w:line="240" w:lineRule="auto" w:before="2"/>
        <w:rPr>
          <w:rFonts w:ascii="宋体" w:hAnsi="宋体" w:cs="宋体" w:eastAsia="宋体" w:hint="default"/>
          <w:sz w:val="19"/>
          <w:szCs w:val="19"/>
        </w:rPr>
      </w:pPr>
    </w:p>
    <w:p>
      <w:pPr>
        <w:pStyle w:val="Heading6"/>
        <w:spacing w:line="240" w:lineRule="auto" w:before="35"/>
        <w:ind w:left="117" w:right="1782"/>
        <w:jc w:val="left"/>
        <w:rPr>
          <w:b w:val="0"/>
          <w:bCs w:val="0"/>
        </w:rPr>
      </w:pPr>
      <w:bookmarkStart w:name="7、合并所有者权益变动表" w:id="169"/>
      <w:bookmarkEnd w:id="16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7" w:right="1782"/>
        <w:jc w:val="left"/>
      </w:pPr>
      <w:r>
        <w:rPr/>
        <w:t>本期金额</w:t>
      </w:r>
    </w:p>
    <w:p>
      <w:pPr>
        <w:pStyle w:val="BodyText"/>
        <w:spacing w:line="240" w:lineRule="auto" w:before="117"/>
        <w:ind w:left="0" w:right="1826"/>
        <w:jc w:val="right"/>
      </w:pPr>
      <w:r>
        <w:rPr/>
        <w:t>单位：元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2" w:right="144"/>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6"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6" w:right="14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9" w:right="16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9" w:right="169"/>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7,14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3,085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,748,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498.2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1,373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167.4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26,68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7,004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704,0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48,41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6.50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,698,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245.8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007.1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7,14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3,085</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,748,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498.2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1,373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167.4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26,68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7,004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704,0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48,41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6.50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1,009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,698,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245.8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007.1</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-69,1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29,48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6.87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1,182</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-668,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712,4</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91.03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408,7</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90.49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-2,42</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7,432</w:t>
            </w:r>
          </w:p>
          <w:p>
            <w:pPr>
              <w:pStyle w:val="TableParagraph"/>
              <w:spacing w:line="240" w:lineRule="auto" w:before="105"/>
              <w:ind w:left="80" w:right="0"/>
              <w:jc w:val="center"/>
              <w:rPr>
                <w:rFonts w:ascii="Times New Roman" w:hAnsi="Times New Roman" w:cs="Times New Roman" w:eastAsia="Times New Roman" w:hint="default"/>
                <w:sz w:val="18"/>
                <w:szCs w:val="18"/>
              </w:rPr>
            </w:pPr>
            <w:r>
              <w:rPr>
                <w:rFonts w:ascii="Times New Roman"/>
                <w:sz w:val="18"/>
              </w:rPr>
              <w:t>,925.</w:t>
            </w:r>
          </w:p>
          <w:p>
            <w:pPr>
              <w:pStyle w:val="TableParagraph"/>
              <w:spacing w:line="240" w:lineRule="auto" w:before="106"/>
              <w:ind w:left="260" w:right="0"/>
              <w:jc w:val="center"/>
              <w:rPr>
                <w:rFonts w:ascii="Times New Roman" w:hAnsi="Times New Roman" w:cs="Times New Roman" w:eastAsia="Times New Roman" w:hint="default"/>
                <w:sz w:val="18"/>
                <w:szCs w:val="18"/>
              </w:rPr>
            </w:pPr>
            <w:r>
              <w:rPr>
                <w:rFonts w:ascii="Times New Roman"/>
                <w:sz w:val="18"/>
              </w:rPr>
              <w:t>86</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1,182</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-668,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712,4</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91.03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208,7</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08.64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-2,38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5,103</w:t>
            </w:r>
          </w:p>
          <w:p>
            <w:pPr>
              <w:pStyle w:val="TableParagraph"/>
              <w:spacing w:line="240" w:lineRule="auto" w:before="105"/>
              <w:ind w:left="80" w:right="0"/>
              <w:jc w:val="center"/>
              <w:rPr>
                <w:rFonts w:ascii="Times New Roman" w:hAnsi="Times New Roman" w:cs="Times New Roman" w:eastAsia="Times New Roman" w:hint="default"/>
                <w:sz w:val="18"/>
                <w:szCs w:val="18"/>
              </w:rPr>
            </w:pPr>
            <w:r>
              <w:rPr>
                <w:rFonts w:ascii="Times New Roman"/>
                <w:sz w:val="18"/>
              </w:rPr>
              <w:t>,357.</w:t>
            </w:r>
          </w:p>
          <w:p>
            <w:pPr>
              <w:pStyle w:val="TableParagraph"/>
              <w:spacing w:line="240" w:lineRule="auto" w:before="106"/>
              <w:ind w:left="260" w:right="0"/>
              <w:jc w:val="center"/>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21,22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7,858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,857.</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22,83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5,716</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-13,4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89,62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-13,4</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89,62</w:t>
            </w:r>
          </w:p>
          <w:p>
            <w:pPr>
              <w:pStyle w:val="TableParagraph"/>
              <w:spacing w:line="240" w:lineRule="auto" w:before="106"/>
              <w:ind w:left="230" w:right="0"/>
              <w:jc w:val="left"/>
              <w:rPr>
                <w:rFonts w:ascii="Times New Roman" w:hAnsi="Times New Roman" w:cs="Times New Roman" w:eastAsia="Times New Roman" w:hint="default"/>
                <w:sz w:val="18"/>
                <w:szCs w:val="18"/>
              </w:rPr>
            </w:pPr>
            <w:r>
              <w:rPr>
                <w:rFonts w:ascii="Times New Roman"/>
                <w:sz w:val="18"/>
              </w:rPr>
              <w:t>8.02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21,22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7,858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15,09</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7,485</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36,32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154.5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154.5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154.5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154.5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-90,3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57,34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25,99</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6,215</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-64,3</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61,13</w:t>
            </w:r>
          </w:p>
          <w:p>
            <w:pPr>
              <w:pStyle w:val="TableParagraph"/>
              <w:spacing w:line="240" w:lineRule="auto" w:before="106"/>
              <w:ind w:left="230" w:right="0"/>
              <w:jc w:val="left"/>
              <w:rPr>
                <w:rFonts w:ascii="Times New Roman" w:hAnsi="Times New Roman" w:cs="Times New Roman" w:eastAsia="Times New Roman" w:hint="default"/>
                <w:sz w:val="18"/>
                <w:szCs w:val="18"/>
              </w:rPr>
            </w:pPr>
            <w:r>
              <w:rPr>
                <w:rFonts w:ascii="Times New Roman"/>
                <w:sz w:val="18"/>
              </w:rPr>
              <w:t>0.63</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7,14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3,016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,619,</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011.3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-37,5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21,99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26,68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7,004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35,33</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5,925</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731,2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89,45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5,949</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,559,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081.3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7" w:right="1782"/>
        <w:jc w:val="left"/>
      </w:pPr>
      <w:r>
        <w:rPr/>
        <w:t>上期金额</w:t>
      </w:r>
    </w:p>
    <w:p>
      <w:pPr>
        <w:pStyle w:val="BodyText"/>
        <w:spacing w:line="240" w:lineRule="auto" w:before="117"/>
        <w:ind w:left="0" w:right="1826"/>
        <w:jc w:val="right"/>
      </w:pPr>
      <w:r>
        <w:rPr/>
        <w:t>单位：元</w:t>
      </w:r>
    </w:p>
    <w:p>
      <w:pPr>
        <w:spacing w:line="240" w:lineRule="auto" w:before="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44"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2" w:right="15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39" w:right="140"/>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9" w:right="16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69" w:right="169"/>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3"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7,14</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9,67</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4"/>
              <w:ind w:left="107" w:right="0"/>
              <w:jc w:val="left"/>
              <w:rPr>
                <w:rFonts w:ascii="Times New Roman" w:hAnsi="Times New Roman" w:cs="Times New Roman" w:eastAsia="Times New Roman" w:hint="default"/>
                <w:sz w:val="18"/>
                <w:szCs w:val="18"/>
              </w:rPr>
            </w:pPr>
            <w:r>
              <w:rPr>
                <w:rFonts w:ascii="Times New Roman"/>
                <w:sz w:val="18"/>
              </w:rPr>
              <w:t>,623,1</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16.55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2" w:right="0"/>
              <w:jc w:val="left"/>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26,68</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7,004</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736,7</w:t>
            </w:r>
          </w:p>
          <w:p>
            <w:pPr>
              <w:pStyle w:val="TableParagraph"/>
              <w:spacing w:line="240" w:lineRule="auto" w:before="104"/>
              <w:ind w:left="159" w:right="0"/>
              <w:jc w:val="left"/>
              <w:rPr>
                <w:rFonts w:ascii="Times New Roman" w:hAnsi="Times New Roman" w:cs="Times New Roman" w:eastAsia="Times New Roman" w:hint="default"/>
                <w:sz w:val="18"/>
                <w:szCs w:val="18"/>
              </w:rPr>
            </w:pPr>
            <w:r>
              <w:rPr>
                <w:rFonts w:ascii="Times New Roman"/>
                <w:sz w:val="18"/>
              </w:rPr>
              <w:t>85,94</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0.19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86,73</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7,216</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1" w:right="0"/>
              <w:jc w:val="left"/>
              <w:rPr>
                <w:rFonts w:ascii="Times New Roman" w:hAnsi="Times New Roman" w:cs="Times New Roman" w:eastAsia="Times New Roman" w:hint="default"/>
                <w:sz w:val="18"/>
                <w:szCs w:val="18"/>
              </w:rPr>
            </w:pPr>
            <w:r>
              <w:rPr>
                <w:rFonts w:ascii="Times New Roman"/>
                <w:sz w:val="18"/>
              </w:rPr>
              <w:t>6,277</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,417,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963.1</w:t>
            </w:r>
          </w:p>
        </w:tc>
      </w:tr>
    </w:tbl>
    <w:p>
      <w:pPr>
        <w:spacing w:after="0" w:line="240" w:lineRule="auto"/>
        <w:jc w:val="left"/>
        <w:rPr>
          <w:rFonts w:ascii="Times New Roman" w:hAnsi="Times New Roman" w:cs="Times New Roman" w:eastAsia="Times New Roman" w:hint="default"/>
          <w:sz w:val="18"/>
          <w:szCs w:val="18"/>
        </w:rPr>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3" w:right="0"/>
              <w:jc w:val="left"/>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7,14</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6"/>
              <w:ind w:left="133" w:right="0"/>
              <w:jc w:val="left"/>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4"/>
              <w:ind w:left="107" w:right="0"/>
              <w:jc w:val="left"/>
              <w:rPr>
                <w:rFonts w:ascii="Times New Roman" w:hAnsi="Times New Roman" w:cs="Times New Roman" w:eastAsia="Times New Roman" w:hint="default"/>
                <w:sz w:val="18"/>
                <w:szCs w:val="18"/>
              </w:rPr>
            </w:pPr>
            <w:r>
              <w:rPr>
                <w:rFonts w:ascii="Times New Roman"/>
                <w:sz w:val="18"/>
              </w:rPr>
              <w:t>,623,1</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16.55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26,68</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7,004</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736,7</w:t>
            </w:r>
          </w:p>
          <w:p>
            <w:pPr>
              <w:pStyle w:val="TableParagraph"/>
              <w:spacing w:line="240" w:lineRule="auto" w:before="104"/>
              <w:ind w:left="159" w:right="0"/>
              <w:jc w:val="left"/>
              <w:rPr>
                <w:rFonts w:ascii="Times New Roman" w:hAnsi="Times New Roman" w:cs="Times New Roman" w:eastAsia="Times New Roman" w:hint="default"/>
                <w:sz w:val="18"/>
                <w:szCs w:val="18"/>
              </w:rPr>
            </w:pPr>
            <w:r>
              <w:rPr>
                <w:rFonts w:ascii="Times New Roman"/>
                <w:sz w:val="18"/>
              </w:rPr>
              <w:t>85,94</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0.19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86,73</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7,216</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.47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6,277</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,417,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963.1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-53,8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74,61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1,263</w:t>
            </w:r>
          </w:p>
          <w:p>
            <w:pPr>
              <w:pStyle w:val="TableParagraph"/>
              <w:spacing w:line="240" w:lineRule="auto" w:before="104"/>
              <w:ind w:left="190" w:right="0"/>
              <w:jc w:val="left"/>
              <w:rPr>
                <w:rFonts w:ascii="Times New Roman" w:hAnsi="Times New Roman" w:cs="Times New Roman" w:eastAsia="Times New Roman" w:hint="default"/>
                <w:sz w:val="18"/>
                <w:szCs w:val="18"/>
              </w:rPr>
            </w:pPr>
            <w:r>
              <w:rPr>
                <w:rFonts w:ascii="Times New Roman"/>
                <w:sz w:val="18"/>
              </w:rPr>
              <w:t>,225,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156.5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-32,7</w:t>
            </w:r>
          </w:p>
          <w:p>
            <w:pPr>
              <w:pStyle w:val="TableParagraph"/>
              <w:spacing w:line="240" w:lineRule="auto" w:before="104"/>
              <w:ind w:left="159" w:right="0"/>
              <w:jc w:val="left"/>
              <w:rPr>
                <w:rFonts w:ascii="Times New Roman" w:hAnsi="Times New Roman" w:cs="Times New Roman" w:eastAsia="Times New Roman" w:hint="default"/>
                <w:sz w:val="18"/>
                <w:szCs w:val="18"/>
              </w:rPr>
            </w:pPr>
            <w:r>
              <w:rPr>
                <w:rFonts w:ascii="Times New Roman"/>
                <w:sz w:val="18"/>
              </w:rPr>
              <w:t>37,52</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3.69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922,9</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61,02</w:t>
            </w:r>
          </w:p>
          <w:p>
            <w:pPr>
              <w:pStyle w:val="TableParagraph"/>
              <w:spacing w:line="240" w:lineRule="auto" w:before="106"/>
              <w:ind w:left="223" w:right="0"/>
              <w:jc w:val="left"/>
              <w:rPr>
                <w:rFonts w:ascii="Times New Roman" w:hAnsi="Times New Roman" w:cs="Times New Roman" w:eastAsia="Times New Roman" w:hint="default"/>
                <w:sz w:val="18"/>
                <w:szCs w:val="18"/>
              </w:rPr>
            </w:pPr>
            <w:r>
              <w:rPr>
                <w:rFonts w:ascii="Times New Roman"/>
                <w:sz w:val="18"/>
              </w:rPr>
              <w:t>9.42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2,099</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043.9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1,263</w:t>
            </w:r>
          </w:p>
          <w:p>
            <w:pPr>
              <w:pStyle w:val="TableParagraph"/>
              <w:spacing w:line="240" w:lineRule="auto" w:before="104"/>
              <w:ind w:left="190" w:right="0"/>
              <w:jc w:val="left"/>
              <w:rPr>
                <w:rFonts w:ascii="Times New Roman" w:hAnsi="Times New Roman" w:cs="Times New Roman" w:eastAsia="Times New Roman" w:hint="default"/>
                <w:sz w:val="18"/>
                <w:szCs w:val="18"/>
              </w:rPr>
            </w:pPr>
            <w:r>
              <w:rPr>
                <w:rFonts w:ascii="Times New Roman"/>
                <w:sz w:val="18"/>
              </w:rPr>
              <w:t>,225,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156.5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65,23</w:t>
            </w:r>
          </w:p>
          <w:p>
            <w:pPr>
              <w:pStyle w:val="TableParagraph"/>
              <w:spacing w:line="240" w:lineRule="auto" w:before="104"/>
              <w:ind w:left="113" w:right="0"/>
              <w:jc w:val="left"/>
              <w:rPr>
                <w:rFonts w:ascii="Times New Roman" w:hAnsi="Times New Roman" w:cs="Times New Roman" w:eastAsia="Times New Roman" w:hint="default"/>
                <w:sz w:val="18"/>
                <w:szCs w:val="18"/>
              </w:rPr>
            </w:pPr>
            <w:r>
              <w:rPr>
                <w:rFonts w:ascii="Times New Roman"/>
                <w:sz w:val="18"/>
              </w:rPr>
              <w:t>4,207.</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-34,3</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64,65</w:t>
            </w:r>
          </w:p>
          <w:p>
            <w:pPr>
              <w:pStyle w:val="TableParagraph"/>
              <w:spacing w:line="240" w:lineRule="auto" w:before="106"/>
              <w:ind w:left="223" w:right="0"/>
              <w:jc w:val="left"/>
              <w:rPr>
                <w:rFonts w:ascii="Times New Roman" w:hAnsi="Times New Roman" w:cs="Times New Roman" w:eastAsia="Times New Roman" w:hint="default"/>
                <w:sz w:val="18"/>
                <w:szCs w:val="18"/>
              </w:rPr>
            </w:pPr>
            <w:r>
              <w:rPr>
                <w:rFonts w:ascii="Times New Roman"/>
                <w:sz w:val="18"/>
              </w:rPr>
              <w:t>5.03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,094,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708.5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8,858</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,834.</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56,41</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65,27</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1,635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.17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52,99</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52,99</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4,919</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3,422</w:t>
            </w:r>
          </w:p>
          <w:p>
            <w:pPr>
              <w:pStyle w:val="TableParagraph"/>
              <w:spacing w:line="240" w:lineRule="auto" w:before="104"/>
              <w:ind w:left="73"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6"/>
              <w:ind w:left="253" w:right="0"/>
              <w:jc w:val="center"/>
              <w:rPr>
                <w:rFonts w:ascii="Times New Roman" w:hAnsi="Times New Roman" w:cs="Times New Roman" w:eastAsia="Times New Roman" w:hint="default"/>
                <w:sz w:val="18"/>
                <w:szCs w:val="18"/>
              </w:rPr>
            </w:pPr>
            <w:r>
              <w:rPr>
                <w:rFonts w:ascii="Times New Roman"/>
                <w:sz w:val="18"/>
              </w:rPr>
              <w:t>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8,341</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,969.</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21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3,939</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,665.</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3,939</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,665.</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96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-97,9</w:t>
            </w:r>
          </w:p>
          <w:p>
            <w:pPr>
              <w:pStyle w:val="TableParagraph"/>
              <w:spacing w:line="240" w:lineRule="auto" w:before="104"/>
              <w:ind w:left="159" w:right="0"/>
              <w:jc w:val="left"/>
              <w:rPr>
                <w:rFonts w:ascii="Times New Roman" w:hAnsi="Times New Roman" w:cs="Times New Roman" w:eastAsia="Times New Roman" w:hint="default"/>
                <w:sz w:val="18"/>
                <w:szCs w:val="18"/>
              </w:rPr>
            </w:pPr>
            <w:r>
              <w:rPr>
                <w:rFonts w:ascii="Times New Roman"/>
                <w:sz w:val="18"/>
              </w:rPr>
              <w:t>71,73</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0.69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-97,9</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71,73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-97,9</w:t>
            </w:r>
          </w:p>
          <w:p>
            <w:pPr>
              <w:pStyle w:val="TableParagraph"/>
              <w:spacing w:line="240" w:lineRule="auto" w:before="104"/>
              <w:ind w:left="159" w:right="0"/>
              <w:jc w:val="left"/>
              <w:rPr>
                <w:rFonts w:ascii="Times New Roman" w:hAnsi="Times New Roman" w:cs="Times New Roman" w:eastAsia="Times New Roman" w:hint="default"/>
                <w:sz w:val="18"/>
                <w:szCs w:val="18"/>
              </w:rPr>
            </w:pPr>
            <w:r>
              <w:rPr>
                <w:rFonts w:ascii="Times New Roman"/>
                <w:sz w:val="18"/>
              </w:rPr>
              <w:t>71,73</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0.69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-97,9</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71,73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-62,7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33,45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900,9</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12,88</w:t>
            </w:r>
          </w:p>
          <w:p>
            <w:pPr>
              <w:pStyle w:val="TableParagraph"/>
              <w:spacing w:line="240" w:lineRule="auto" w:before="106"/>
              <w:ind w:left="223" w:right="0"/>
              <w:jc w:val="left"/>
              <w:rPr>
                <w:rFonts w:ascii="Times New Roman" w:hAnsi="Times New Roman" w:cs="Times New Roman" w:eastAsia="Times New Roman" w:hint="default"/>
                <w:sz w:val="18"/>
                <w:szCs w:val="18"/>
              </w:rPr>
            </w:pPr>
            <w:r>
              <w:rPr>
                <w:rFonts w:ascii="Times New Roman"/>
                <w:sz w:val="18"/>
              </w:rPr>
              <w:t>4.06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838,1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79,43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0.96</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4"/>
              <w:ind w:left="133" w:right="0"/>
              <w:jc w:val="left"/>
              <w:rPr>
                <w:rFonts w:ascii="Times New Roman" w:hAnsi="Times New Roman" w:cs="Times New Roman" w:eastAsia="Times New Roman" w:hint="default"/>
                <w:sz w:val="18"/>
                <w:szCs w:val="18"/>
              </w:rPr>
            </w:pPr>
            <w:r>
              <w:rPr>
                <w:rFonts w:ascii="Times New Roman"/>
                <w:sz w:val="18"/>
              </w:rPr>
              <w:t>7,14</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6"/>
              <w:ind w:left="133" w:right="0"/>
              <w:jc w:val="left"/>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3,085</w:t>
            </w:r>
          </w:p>
          <w:p>
            <w:pPr>
              <w:pStyle w:val="TableParagraph"/>
              <w:spacing w:line="240" w:lineRule="auto" w:before="104"/>
              <w:ind w:left="190" w:right="0"/>
              <w:jc w:val="left"/>
              <w:rPr>
                <w:rFonts w:ascii="Times New Roman" w:hAnsi="Times New Roman" w:cs="Times New Roman" w:eastAsia="Times New Roman" w:hint="default"/>
                <w:sz w:val="18"/>
                <w:szCs w:val="18"/>
              </w:rPr>
            </w:pPr>
            <w:r>
              <w:rPr>
                <w:rFonts w:ascii="Times New Roman"/>
                <w:sz w:val="18"/>
              </w:rPr>
              <w:t>,748,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498.2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1,373</w:t>
            </w:r>
          </w:p>
          <w:p>
            <w:pPr>
              <w:pStyle w:val="TableParagraph"/>
              <w:spacing w:line="240" w:lineRule="auto" w:before="104"/>
              <w:ind w:left="190"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167.4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26,68</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7,004</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704,0</w:t>
            </w:r>
          </w:p>
          <w:p>
            <w:pPr>
              <w:pStyle w:val="TableParagraph"/>
              <w:spacing w:line="240" w:lineRule="auto" w:before="104"/>
              <w:ind w:left="159" w:right="0"/>
              <w:jc w:val="left"/>
              <w:rPr>
                <w:rFonts w:ascii="Times New Roman" w:hAnsi="Times New Roman" w:cs="Times New Roman" w:eastAsia="Times New Roman" w:hint="default"/>
                <w:sz w:val="18"/>
                <w:szCs w:val="18"/>
              </w:rPr>
            </w:pPr>
            <w:r>
              <w:rPr>
                <w:rFonts w:ascii="Times New Roman"/>
                <w:sz w:val="18"/>
              </w:rPr>
              <w:t>48,41</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6.50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1,009</w:t>
            </w:r>
          </w:p>
          <w:p>
            <w:pPr>
              <w:pStyle w:val="TableParagraph"/>
              <w:spacing w:line="240" w:lineRule="auto" w:before="104"/>
              <w:ind w:left="177" w:right="0"/>
              <w:jc w:val="left"/>
              <w:rPr>
                <w:rFonts w:ascii="Times New Roman" w:hAnsi="Times New Roman" w:cs="Times New Roman" w:eastAsia="Times New Roman" w:hint="default"/>
                <w:sz w:val="18"/>
                <w:szCs w:val="18"/>
              </w:rPr>
            </w:pPr>
            <w:r>
              <w:rPr>
                <w:rFonts w:ascii="Times New Roman"/>
                <w:sz w:val="18"/>
              </w:rPr>
              <w:t>,698,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245.8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8,376</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007.1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17" w:right="1782"/>
        <w:jc w:val="left"/>
        <w:rPr>
          <w:b w:val="0"/>
          <w:bCs w:val="0"/>
        </w:rPr>
      </w:pPr>
      <w:bookmarkStart w:name="8、母公司所有者权益变动表" w:id="170"/>
      <w:bookmarkEnd w:id="17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7" w:right="1782"/>
        <w:jc w:val="left"/>
      </w:pPr>
      <w:r>
        <w:rPr/>
        <w:t>本期金额</w:t>
      </w:r>
    </w:p>
    <w:p>
      <w:pPr>
        <w:pStyle w:val="BodyText"/>
        <w:spacing w:line="240" w:lineRule="auto" w:before="116"/>
        <w:ind w:left="0" w:right="1826"/>
        <w:jc w:val="right"/>
      </w:pPr>
      <w:r>
        <w:rPr/>
        <w:t>单位：元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13" w:right="123"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02" w:right="12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151" w:right="152"/>
              <w:jc w:val="left"/>
              <w:rPr>
                <w:rFonts w:ascii="宋体" w:hAnsi="宋体" w:cs="宋体" w:eastAsia="宋体" w:hint="default"/>
                <w:sz w:val="18"/>
                <w:szCs w:val="18"/>
              </w:rPr>
            </w:pPr>
            <w:r>
              <w:rPr>
                <w:rFonts w:ascii="宋体" w:hAnsi="宋体" w:cs="宋体" w:eastAsia="宋体" w:hint="default"/>
                <w:sz w:val="18"/>
                <w:szCs w:val="18"/>
              </w:rPr>
              <w:t>未分 配利</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115" w:right="11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6"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6"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06"/>
              <w:ind w:left="172" w:right="0"/>
              <w:jc w:val="left"/>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5,130,6</w:t>
            </w:r>
          </w:p>
          <w:p>
            <w:pPr>
              <w:pStyle w:val="TableParagraph"/>
              <w:spacing w:line="240" w:lineRule="auto" w:before="104"/>
              <w:ind w:left="144" w:right="0"/>
              <w:jc w:val="left"/>
              <w:rPr>
                <w:rFonts w:ascii="Times New Roman" w:hAnsi="Times New Roman" w:cs="Times New Roman" w:eastAsia="Times New Roman" w:hint="default"/>
                <w:sz w:val="18"/>
                <w:szCs w:val="18"/>
              </w:rPr>
            </w:pPr>
            <w:r>
              <w:rPr>
                <w:rFonts w:ascii="Times New Roman"/>
                <w:sz w:val="18"/>
              </w:rPr>
              <w:t>57,714.</w:t>
            </w:r>
          </w:p>
          <w:p>
            <w:pPr>
              <w:pStyle w:val="TableParagraph"/>
              <w:spacing w:line="240" w:lineRule="auto" w:before="106"/>
              <w:ind w:left="504" w:right="0"/>
              <w:jc w:val="lef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50,057,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555.53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4"/>
              <w:ind w:left="157"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32.84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7,248,6</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60,512.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12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06"/>
              <w:ind w:left="172" w:right="0"/>
              <w:jc w:val="left"/>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5,130,6</w:t>
            </w:r>
          </w:p>
          <w:p>
            <w:pPr>
              <w:pStyle w:val="TableParagraph"/>
              <w:spacing w:line="240" w:lineRule="auto" w:before="104"/>
              <w:ind w:left="144" w:right="0"/>
              <w:jc w:val="left"/>
              <w:rPr>
                <w:rFonts w:ascii="Times New Roman" w:hAnsi="Times New Roman" w:cs="Times New Roman" w:eastAsia="Times New Roman" w:hint="default"/>
                <w:sz w:val="18"/>
                <w:szCs w:val="18"/>
              </w:rPr>
            </w:pPr>
            <w:r>
              <w:rPr>
                <w:rFonts w:ascii="Times New Roman"/>
                <w:sz w:val="18"/>
              </w:rPr>
              <w:t>57,714.</w:t>
            </w:r>
          </w:p>
          <w:p>
            <w:pPr>
              <w:pStyle w:val="TableParagraph"/>
              <w:spacing w:line="240" w:lineRule="auto" w:before="106"/>
              <w:ind w:left="504" w:right="0"/>
              <w:jc w:val="lef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50,057,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555.53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4"/>
              <w:ind w:left="157"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32.84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7,248,6</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60,512.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12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221,13</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4"/>
              <w:ind w:left="157" w:right="0"/>
              <w:jc w:val="left"/>
              <w:rPr>
                <w:rFonts w:ascii="Times New Roman" w:hAnsi="Times New Roman" w:cs="Times New Roman" w:eastAsia="Times New Roman" w:hint="default"/>
                <w:sz w:val="18"/>
                <w:szCs w:val="18"/>
              </w:rPr>
            </w:pPr>
            <w:r>
              <w:rPr>
                <w:rFonts w:ascii="Times New Roman"/>
                <w:sz w:val="18"/>
              </w:rPr>
              <w:t>866,8</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47.05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-493,64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5,709.8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4"/>
              <w:ind w:left="157" w:right="0"/>
              <w:jc w:val="left"/>
              <w:rPr>
                <w:rFonts w:ascii="Times New Roman" w:hAnsi="Times New Roman" w:cs="Times New Roman" w:eastAsia="Times New Roman" w:hint="default"/>
                <w:sz w:val="18"/>
                <w:szCs w:val="18"/>
              </w:rPr>
            </w:pPr>
            <w:r>
              <w:rPr>
                <w:rFonts w:ascii="Times New Roman"/>
                <w:sz w:val="18"/>
              </w:rPr>
              <w:t>866,8</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47.05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6,847.0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8"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441"/>
        <w:gridCol w:w="692"/>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221,13</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221,13</w:t>
            </w:r>
          </w:p>
          <w:p>
            <w:pPr>
              <w:pStyle w:val="TableParagraph"/>
              <w:spacing w:line="240" w:lineRule="auto" w:before="105"/>
              <w:ind w:left="251" w:right="0"/>
              <w:jc w:val="center"/>
              <w:rPr>
                <w:rFonts w:ascii="Times New Roman" w:hAnsi="Times New Roman" w:cs="Times New Roman" w:eastAsia="Times New Roman" w:hint="default"/>
                <w:sz w:val="18"/>
                <w:szCs w:val="18"/>
              </w:rPr>
            </w:pPr>
            <w:r>
              <w:rPr>
                <w:rFonts w:ascii="Times New Roman"/>
                <w:sz w:val="18"/>
              </w:rPr>
              <w:t>7.23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5,130,8</w:t>
            </w:r>
          </w:p>
          <w:p>
            <w:pPr>
              <w:pStyle w:val="TableParagraph"/>
              <w:spacing w:line="240" w:lineRule="auto" w:before="104"/>
              <w:ind w:left="144" w:right="0"/>
              <w:jc w:val="left"/>
              <w:rPr>
                <w:rFonts w:ascii="Times New Roman" w:hAnsi="Times New Roman" w:cs="Times New Roman" w:eastAsia="Times New Roman" w:hint="default"/>
                <w:sz w:val="18"/>
                <w:szCs w:val="18"/>
              </w:rPr>
            </w:pPr>
            <w:r>
              <w:rPr>
                <w:rFonts w:ascii="Times New Roman"/>
                <w:sz w:val="18"/>
              </w:rPr>
              <w:t>78,851.</w:t>
            </w:r>
          </w:p>
          <w:p>
            <w:pPr>
              <w:pStyle w:val="TableParagraph"/>
              <w:spacing w:line="240" w:lineRule="auto" w:before="106"/>
              <w:ind w:left="504" w:right="0"/>
              <w:jc w:val="lef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50,057,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555.53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-603,</w:t>
            </w:r>
          </w:p>
          <w:p>
            <w:pPr>
              <w:pStyle w:val="TableParagraph"/>
              <w:spacing w:line="240" w:lineRule="auto" w:before="104"/>
              <w:ind w:left="157" w:right="0"/>
              <w:jc w:val="left"/>
              <w:rPr>
                <w:rFonts w:ascii="Times New Roman" w:hAnsi="Times New Roman" w:cs="Times New Roman" w:eastAsia="Times New Roman" w:hint="default"/>
                <w:sz w:val="18"/>
                <w:szCs w:val="18"/>
              </w:rPr>
            </w:pPr>
            <w:r>
              <w:rPr>
                <w:rFonts w:ascii="Times New Roman"/>
                <w:sz w:val="18"/>
              </w:rPr>
              <w:t>071,2</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79.89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6,755,0</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14,802.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30</w:t>
            </w:r>
          </w:p>
        </w:tc>
      </w:tr>
    </w:tbl>
    <w:p>
      <w:pPr>
        <w:pStyle w:val="BodyText"/>
        <w:spacing w:line="240" w:lineRule="auto" w:before="51"/>
        <w:ind w:left="117" w:right="1782"/>
        <w:jc w:val="left"/>
      </w:pPr>
      <w:r>
        <w:rPr/>
        <w:t>上期金额</w:t>
      </w:r>
    </w:p>
    <w:p>
      <w:pPr>
        <w:pStyle w:val="BodyText"/>
        <w:spacing w:line="240" w:lineRule="auto" w:before="117"/>
        <w:ind w:left="0" w:right="1826"/>
        <w:jc w:val="right"/>
      </w:pPr>
      <w:r>
        <w:rPr/>
        <w:t>单位：元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3"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1"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6" w:right="14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6" w:right="14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06"/>
              <w:ind w:left="172" w:right="0"/>
              <w:jc w:val="left"/>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5,126,7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18,048.</w:t>
            </w:r>
          </w:p>
          <w:p>
            <w:pPr>
              <w:pStyle w:val="TableParagraph"/>
              <w:spacing w:line="240" w:lineRule="auto" w:before="106"/>
              <w:ind w:left="504" w:right="0"/>
              <w:jc w:val="lef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50,057,</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99,96</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8,166.</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7,453,8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93,445.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06"/>
              <w:ind w:left="172" w:right="0"/>
              <w:jc w:val="left"/>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5,126,7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18,048.</w:t>
            </w:r>
          </w:p>
          <w:p>
            <w:pPr>
              <w:pStyle w:val="TableParagraph"/>
              <w:spacing w:line="240" w:lineRule="auto" w:before="106"/>
              <w:ind w:left="504" w:right="0"/>
              <w:jc w:val="lef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50,057,</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99,96</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8,166.</w:t>
            </w:r>
          </w:p>
          <w:p>
            <w:pPr>
              <w:pStyle w:val="TableParagraph"/>
              <w:spacing w:line="240" w:lineRule="auto" w:before="106"/>
              <w:ind w:left="381" w:right="0"/>
              <w:jc w:val="left"/>
              <w:rPr>
                <w:rFonts w:ascii="Times New Roman" w:hAnsi="Times New Roman" w:cs="Times New Roman" w:eastAsia="Times New Roman" w:hint="default"/>
                <w:sz w:val="18"/>
                <w:szCs w:val="18"/>
              </w:rPr>
            </w:pPr>
            <w:r>
              <w:rPr>
                <w:rFonts w:ascii="Times New Roman"/>
                <w:sz w:val="18"/>
              </w:rPr>
              <w:t>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7,453,8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93,445.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3,939,6</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65.96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99.23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-205,23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2,933.2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1018" w:header="765"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441"/>
        <w:gridCol w:w="692"/>
        <w:gridCol w:w="665"/>
        <w:gridCol w:w="665"/>
        <w:gridCol w:w="665"/>
        <w:gridCol w:w="797"/>
        <w:gridCol w:w="798"/>
        <w:gridCol w:w="798"/>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pacing w:val="-3"/>
                <w:sz w:val="18"/>
              </w:rPr>
              <w:t>-111,2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00,86</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8.54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3"/>
                <w:sz w:val="18"/>
              </w:rPr>
              <w:t>-111,20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0,868.5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3,939,6</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65.96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3,939,6</w:t>
            </w:r>
          </w:p>
          <w:p>
            <w:pPr>
              <w:pStyle w:val="TableParagraph"/>
              <w:spacing w:line="240" w:lineRule="auto" w:before="106"/>
              <w:ind w:left="161" w:right="0"/>
              <w:jc w:val="center"/>
              <w:rPr>
                <w:rFonts w:ascii="Times New Roman" w:hAnsi="Times New Roman" w:cs="Times New Roman" w:eastAsia="Times New Roman" w:hint="default"/>
                <w:sz w:val="18"/>
                <w:szCs w:val="18"/>
              </w:rPr>
            </w:pPr>
            <w:r>
              <w:rPr>
                <w:rFonts w:ascii="Times New Roman"/>
                <w:sz w:val="18"/>
              </w:rPr>
              <w:t>65.96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3,939,6</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65.96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3,939,6</w:t>
            </w:r>
          </w:p>
          <w:p>
            <w:pPr>
              <w:pStyle w:val="TableParagraph"/>
              <w:spacing w:line="240" w:lineRule="auto" w:before="106"/>
              <w:ind w:left="161" w:right="0"/>
              <w:jc w:val="center"/>
              <w:rPr>
                <w:rFonts w:ascii="Times New Roman" w:hAnsi="Times New Roman" w:cs="Times New Roman" w:eastAsia="Times New Roman" w:hint="default"/>
                <w:sz w:val="18"/>
                <w:szCs w:val="18"/>
              </w:rPr>
            </w:pPr>
            <w:r>
              <w:rPr>
                <w:rFonts w:ascii="Times New Roman"/>
                <w:sz w:val="18"/>
              </w:rPr>
              <w:t>65.96</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-97,9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71,73</w:t>
            </w:r>
          </w:p>
          <w:p>
            <w:pPr>
              <w:pStyle w:val="TableParagraph"/>
              <w:spacing w:line="240" w:lineRule="auto" w:before="106"/>
              <w:ind w:left="247" w:right="0"/>
              <w:jc w:val="left"/>
              <w:rPr>
                <w:rFonts w:ascii="Times New Roman" w:hAnsi="Times New Roman" w:cs="Times New Roman" w:eastAsia="Times New Roman" w:hint="default"/>
                <w:sz w:val="18"/>
                <w:szCs w:val="18"/>
              </w:rPr>
            </w:pPr>
            <w:r>
              <w:rPr>
                <w:rFonts w:ascii="Times New Roman"/>
                <w:sz w:val="18"/>
              </w:rPr>
              <w:t>0.69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-97,971</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,730.69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-97,9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71,73</w:t>
            </w:r>
          </w:p>
          <w:p>
            <w:pPr>
              <w:pStyle w:val="TableParagraph"/>
              <w:spacing w:line="240" w:lineRule="auto" w:before="106"/>
              <w:ind w:left="247" w:right="0"/>
              <w:jc w:val="left"/>
              <w:rPr>
                <w:rFonts w:ascii="Times New Roman" w:hAnsi="Times New Roman" w:cs="Times New Roman" w:eastAsia="Times New Roman" w:hint="default"/>
                <w:sz w:val="18"/>
                <w:szCs w:val="18"/>
              </w:rPr>
            </w:pPr>
            <w:r>
              <w:rPr>
                <w:rFonts w:ascii="Times New Roman"/>
                <w:sz w:val="18"/>
              </w:rPr>
              <w:t>0.69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-97,971</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,730.69</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1018" w:header="765" w:top="960" w:bottom="1200" w:left="16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1441"/>
        <w:gridCol w:w="692"/>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149,6</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5,130,6</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57,714.</w:t>
            </w:r>
          </w:p>
          <w:p>
            <w:pPr>
              <w:pStyle w:val="TableParagraph"/>
              <w:spacing w:line="240" w:lineRule="auto" w:before="106"/>
              <w:ind w:left="504" w:right="0"/>
              <w:jc w:val="lef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50,057,</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555.53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204,4</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32.84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7,248,6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60,512.</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12</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17" w:right="1782"/>
        <w:jc w:val="left"/>
        <w:rPr>
          <w:b w:val="0"/>
          <w:bCs w:val="0"/>
        </w:rPr>
      </w:pPr>
      <w:bookmarkStart w:name="三、公司基本情况" w:id="171"/>
      <w:bookmarkEnd w:id="171"/>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693"/>
        <w:jc w:val="left"/>
      </w:pPr>
      <w:r>
        <w:rPr>
          <w:spacing w:val="-3"/>
        </w:rPr>
        <w:t>杭州联络互动信息科技股份有限公司（以下简称“本公司”或者“公司”），原名杭州新世</w:t>
      </w:r>
      <w:r>
        <w:rPr>
          <w:spacing w:val="-73"/>
        </w:rPr>
        <w:t> </w:t>
      </w:r>
      <w:r>
        <w:rPr>
          <w:spacing w:val="-73"/>
        </w:rPr>
      </w:r>
      <w:r>
        <w:rPr>
          <w:spacing w:val="-3"/>
        </w:rPr>
        <w:t>纪信息技术股份有限公司系由陆燕、高雁峰、滕学军、乔文东等自然人出资的杭州新世纪信</w:t>
      </w:r>
      <w:r>
        <w:rPr>
          <w:spacing w:val="-72"/>
        </w:rPr>
        <w:t> </w:t>
      </w:r>
      <w:r>
        <w:rPr>
          <w:spacing w:val="-72"/>
        </w:rPr>
      </w:r>
      <w:r>
        <w:rPr/>
        <w:t>息技术有限公司整体变更设立，于</w:t>
      </w:r>
      <w:r>
        <w:rPr>
          <w:rFonts w:ascii="宋体" w:hAnsi="宋体" w:cs="宋体" w:eastAsia="宋体" w:hint="default"/>
        </w:rPr>
        <w:t>2007</w:t>
      </w:r>
      <w:r>
        <w:rPr/>
        <w:t>年</w:t>
      </w:r>
      <w:r>
        <w:rPr>
          <w:rFonts w:ascii="宋体" w:hAnsi="宋体" w:cs="宋体" w:eastAsia="宋体" w:hint="default"/>
        </w:rPr>
        <w:t>2</w:t>
      </w:r>
      <w:r>
        <w:rPr/>
        <w:t>月</w:t>
      </w:r>
      <w:r>
        <w:rPr>
          <w:rFonts w:ascii="宋体" w:hAnsi="宋体" w:cs="宋体" w:eastAsia="宋体" w:hint="default"/>
        </w:rPr>
        <w:t>12</w:t>
      </w:r>
      <w:r>
        <w:rPr/>
        <w:t>日在杭州市工商行政管理局登记注册。 </w:t>
      </w:r>
      <w:r>
        <w:rPr>
          <w:rFonts w:ascii="宋体" w:hAnsi="宋体" w:cs="宋体" w:eastAsia="宋体" w:hint="default"/>
          <w:spacing w:val="-2"/>
        </w:rPr>
        <w:t>2009</w:t>
      </w:r>
      <w:r>
        <w:rPr>
          <w:spacing w:val="-2"/>
        </w:rPr>
        <w:t>年</w:t>
      </w:r>
      <w:r>
        <w:rPr>
          <w:rFonts w:ascii="宋体" w:hAnsi="宋体" w:cs="宋体" w:eastAsia="宋体" w:hint="default"/>
          <w:spacing w:val="-2"/>
        </w:rPr>
        <w:t>8</w:t>
      </w:r>
      <w:r>
        <w:rPr>
          <w:spacing w:val="-2"/>
        </w:rPr>
        <w:t>月经中国证券监督管理委员会证监许可〔</w:t>
      </w:r>
      <w:r>
        <w:rPr>
          <w:rFonts w:ascii="宋体" w:hAnsi="宋体" w:cs="宋体" w:eastAsia="宋体" w:hint="default"/>
          <w:spacing w:val="-2"/>
        </w:rPr>
        <w:t>2009</w:t>
      </w:r>
      <w:r>
        <w:rPr>
          <w:spacing w:val="-2"/>
        </w:rPr>
        <w:t>〕</w:t>
      </w:r>
      <w:r>
        <w:rPr>
          <w:rFonts w:ascii="宋体" w:hAnsi="宋体" w:cs="宋体" w:eastAsia="宋体" w:hint="default"/>
          <w:spacing w:val="-2"/>
        </w:rPr>
        <w:t>672</w:t>
      </w:r>
      <w:r>
        <w:rPr>
          <w:spacing w:val="-2"/>
        </w:rPr>
        <w:t>号批准，公司通过深圳证券交易</w:t>
      </w:r>
      <w:r>
        <w:rPr>
          <w:spacing w:val="-103"/>
        </w:rPr>
        <w:t> </w:t>
      </w:r>
      <w:r>
        <w:rPr>
          <w:spacing w:val="-103"/>
        </w:rPr>
      </w:r>
      <w:r>
        <w:rPr/>
        <w:t>所发行新股</w:t>
      </w:r>
      <w:r>
        <w:rPr>
          <w:rFonts w:ascii="宋体" w:hAnsi="宋体" w:cs="宋体" w:eastAsia="宋体" w:hint="default"/>
        </w:rPr>
        <w:t>13,500,000.00</w:t>
      </w:r>
      <w:r>
        <w:rPr/>
        <w:t>股，并于</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21</w:t>
      </w:r>
      <w:r>
        <w:rPr/>
        <w:t>日在深圳证券交易所挂牌交易。 根据</w:t>
      </w:r>
      <w:r>
        <w:rPr>
          <w:rFonts w:ascii="宋体" w:hAnsi="宋体" w:cs="宋体" w:eastAsia="宋体" w:hint="default"/>
        </w:rPr>
        <w:t>2009</w:t>
      </w:r>
      <w:r>
        <w:rPr/>
        <w:t>年度股东大会决议，公司以</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53,500,000.00</w:t>
      </w:r>
      <w:r>
        <w:rPr/>
        <w:t>股为基数，以资 本公积向全体股东每</w:t>
      </w:r>
      <w:r>
        <w:rPr>
          <w:rFonts w:ascii="宋体" w:hAnsi="宋体" w:cs="宋体" w:eastAsia="宋体" w:hint="default"/>
        </w:rPr>
        <w:t>10</w:t>
      </w:r>
      <w:r>
        <w:rPr/>
        <w:t>股转增</w:t>
      </w:r>
      <w:r>
        <w:rPr>
          <w:rFonts w:ascii="宋体" w:hAnsi="宋体" w:cs="宋体" w:eastAsia="宋体" w:hint="default"/>
        </w:rPr>
        <w:t>10</w:t>
      </w:r>
      <w:r>
        <w:rPr/>
        <w:t>股，变更后注册资本</w:t>
      </w:r>
      <w:r>
        <w:rPr>
          <w:rFonts w:ascii="宋体" w:hAnsi="宋体" w:cs="宋体" w:eastAsia="宋体" w:hint="default"/>
        </w:rPr>
        <w:t>107,000,000.00</w:t>
      </w:r>
      <w:r>
        <w:rPr/>
        <w:t>元。</w:t>
      </w:r>
      <w:r>
        <w:rPr>
          <w:spacing w:val="-2"/>
        </w:rPr>
        <w:t> </w:t>
      </w:r>
      <w:r>
        <w:rPr>
          <w:spacing w:val="-3"/>
        </w:rPr>
        <w:t>根据公司召开的</w:t>
      </w:r>
      <w:r>
        <w:rPr>
          <w:rFonts w:ascii="宋体" w:hAnsi="宋体" w:cs="宋体" w:eastAsia="宋体" w:hint="default"/>
          <w:spacing w:val="-3"/>
        </w:rPr>
        <w:t>2014</w:t>
      </w:r>
      <w:r>
        <w:rPr>
          <w:spacing w:val="-3"/>
        </w:rPr>
        <w:t>年第一次临时股东大会决议，并经</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29</w:t>
      </w:r>
      <w:r>
        <w:rPr>
          <w:spacing w:val="-3"/>
        </w:rPr>
        <w:t>日中国证券监督管理委</w:t>
      </w:r>
      <w:r>
        <w:rPr>
          <w:spacing w:val="-61"/>
        </w:rPr>
        <w:t> </w:t>
      </w:r>
      <w:r>
        <w:rPr>
          <w:spacing w:val="-61"/>
        </w:rPr>
      </w:r>
      <w:r>
        <w:rPr>
          <w:spacing w:val="-2"/>
        </w:rPr>
        <w:t>员会证监许可</w:t>
      </w:r>
      <w:r>
        <w:rPr>
          <w:rFonts w:ascii="宋体" w:hAnsi="宋体" w:cs="宋体" w:eastAsia="宋体" w:hint="default"/>
          <w:spacing w:val="-2"/>
        </w:rPr>
        <w:t>[2014]1108</w:t>
      </w:r>
      <w:r>
        <w:rPr>
          <w:spacing w:val="-2"/>
        </w:rPr>
        <w:t>号文《关于核准杭州新世纪信息技术股份有限公司重大资产重组及</w:t>
      </w:r>
      <w:r>
        <w:rPr/>
        <w:t> </w:t>
      </w:r>
      <w:r>
        <w:rPr>
          <w:spacing w:val="-3"/>
        </w:rPr>
        <w:t>向何志涛等发行股份购买资产并募集配套资金的批复》核准，公司向何志涛等</w:t>
      </w:r>
      <w:r>
        <w:rPr>
          <w:rFonts w:ascii="宋体" w:hAnsi="宋体" w:cs="宋体" w:eastAsia="宋体" w:hint="default"/>
          <w:spacing w:val="-3"/>
        </w:rPr>
        <w:t>11</w:t>
      </w:r>
      <w:r>
        <w:rPr>
          <w:spacing w:val="-3"/>
        </w:rPr>
        <w:t>名交易对方</w:t>
      </w:r>
      <w:r>
        <w:rPr>
          <w:spacing w:val="-72"/>
        </w:rPr>
        <w:t> </w:t>
      </w:r>
      <w:r>
        <w:rPr>
          <w:spacing w:val="-72"/>
        </w:rPr>
      </w:r>
      <w:r>
        <w:rPr/>
        <w:t>发行</w:t>
      </w:r>
      <w:r>
        <w:rPr>
          <w:rFonts w:ascii="宋体" w:hAnsi="宋体" w:cs="宋体" w:eastAsia="宋体" w:hint="default"/>
        </w:rPr>
        <w:t>135,233,994</w:t>
      </w:r>
      <w:r>
        <w:rPr/>
        <w:t>股人民币普通股，同时向何志涛非公开发行</w:t>
      </w:r>
      <w:r>
        <w:rPr>
          <w:rFonts w:ascii="宋体" w:hAnsi="宋体" w:cs="宋体" w:eastAsia="宋体" w:hint="default"/>
        </w:rPr>
        <w:t>38,765,163</w:t>
      </w:r>
      <w:r>
        <w:rPr/>
        <w:t>股人民币普通股， 每股面值为人民币</w:t>
      </w:r>
      <w:r>
        <w:rPr>
          <w:rFonts w:ascii="宋体" w:hAnsi="宋体" w:cs="宋体" w:eastAsia="宋体" w:hint="default"/>
        </w:rPr>
        <w:t>1.00</w:t>
      </w:r>
      <w:r>
        <w:rPr/>
        <w:t>元，发行后的注册资本为人民币</w:t>
      </w:r>
      <w:r>
        <w:rPr>
          <w:rFonts w:ascii="宋体" w:hAnsi="宋体" w:cs="宋体" w:eastAsia="宋体" w:hint="default"/>
        </w:rPr>
        <w:t>280,999,157.00</w:t>
      </w:r>
      <w:r>
        <w:rPr/>
        <w:t>元。 </w:t>
      </w:r>
      <w:r>
        <w:rPr>
          <w:spacing w:val="-2"/>
        </w:rPr>
        <w:t>根据</w:t>
      </w:r>
      <w:r>
        <w:rPr>
          <w:rFonts w:ascii="宋体" w:hAnsi="宋体" w:cs="宋体" w:eastAsia="宋体" w:hint="default"/>
          <w:spacing w:val="-2"/>
        </w:rPr>
        <w:t>2014</w:t>
      </w:r>
      <w:r>
        <w:rPr>
          <w:spacing w:val="-2"/>
        </w:rPr>
        <w:t>年度股东大会决议，公司以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280,999,157.00</w:t>
      </w:r>
      <w:r>
        <w:rPr>
          <w:spacing w:val="-2"/>
        </w:rPr>
        <w:t>股为基数，以资</w:t>
      </w:r>
      <w:r>
        <w:rPr>
          <w:spacing w:val="-95"/>
        </w:rPr>
        <w:t> </w:t>
      </w:r>
      <w:r>
        <w:rPr>
          <w:spacing w:val="-95"/>
        </w:rPr>
      </w:r>
      <w:r>
        <w:rPr/>
        <w:t>本公积向全体股东每</w:t>
      </w:r>
      <w:r>
        <w:rPr>
          <w:rFonts w:ascii="宋体" w:hAnsi="宋体" w:cs="宋体" w:eastAsia="宋体" w:hint="default"/>
        </w:rPr>
        <w:t>10</w:t>
      </w:r>
      <w:r>
        <w:rPr/>
        <w:t>股转增</w:t>
      </w:r>
      <w:r>
        <w:rPr>
          <w:rFonts w:ascii="宋体" w:hAnsi="宋体" w:cs="宋体" w:eastAsia="宋体" w:hint="default"/>
        </w:rPr>
        <w:t>15</w:t>
      </w:r>
      <w:r>
        <w:rPr/>
        <w:t>股，变更后注册资本为</w:t>
      </w:r>
      <w:r>
        <w:rPr>
          <w:rFonts w:ascii="宋体" w:hAnsi="宋体" w:cs="宋体" w:eastAsia="宋体" w:hint="default"/>
        </w:rPr>
        <w:t>702,497,892.00</w:t>
      </w:r>
      <w:r>
        <w:rPr/>
        <w:t>元。 </w:t>
      </w:r>
      <w:r>
        <w:rPr>
          <w:spacing w:val="-2"/>
        </w:rPr>
        <w:t>根据公司</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12</w:t>
      </w:r>
      <w:r>
        <w:rPr>
          <w:spacing w:val="-2"/>
        </w:rPr>
        <w:t>日召开的</w:t>
      </w:r>
      <w:r>
        <w:rPr>
          <w:rFonts w:ascii="宋体" w:hAnsi="宋体" w:cs="宋体" w:eastAsia="宋体" w:hint="default"/>
          <w:spacing w:val="-2"/>
        </w:rPr>
        <w:t>2015</w:t>
      </w:r>
      <w:r>
        <w:rPr>
          <w:spacing w:val="-2"/>
        </w:rPr>
        <w:t>年第三次临时股东大会决议，并经</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日中国</w:t>
      </w:r>
      <w:r>
        <w:rPr>
          <w:spacing w:val="-102"/>
        </w:rPr>
        <w:t> </w:t>
      </w:r>
      <w:r>
        <w:rPr/>
        <w:t>证券监督管理委员会《关于核准杭州联络互动信息科技股份有限公司非公开发行股票的批 复》（证监许可</w:t>
      </w:r>
      <w:r>
        <w:rPr>
          <w:rFonts w:ascii="宋体" w:hAnsi="宋体" w:cs="宋体" w:eastAsia="宋体" w:hint="default"/>
        </w:rPr>
        <w:t>[2015]</w:t>
      </w:r>
      <w:r>
        <w:rPr>
          <w:rFonts w:ascii="宋体" w:hAnsi="宋体" w:cs="宋体" w:eastAsia="宋体" w:hint="default"/>
          <w:spacing w:val="-3"/>
        </w:rPr>
        <w:t> </w:t>
      </w:r>
      <w:r>
        <w:rPr>
          <w:rFonts w:ascii="宋体" w:hAnsi="宋体" w:cs="宋体" w:eastAsia="宋体" w:hint="default"/>
        </w:rPr>
        <w:t>3129</w:t>
      </w:r>
      <w:r>
        <w:rPr/>
        <w:t>号）核准。公司非公开发行</w:t>
      </w:r>
      <w:r>
        <w:rPr>
          <w:rFonts w:ascii="宋体" w:hAnsi="宋体" w:cs="宋体" w:eastAsia="宋体" w:hint="default"/>
        </w:rPr>
        <w:t>168,361,978</w:t>
      </w:r>
      <w:r>
        <w:rPr/>
        <w:t>股人民币普通股股票， 每股面值为人民币</w:t>
      </w:r>
      <w:r>
        <w:rPr>
          <w:rFonts w:ascii="宋体" w:hAnsi="宋体" w:cs="宋体" w:eastAsia="宋体" w:hint="default"/>
        </w:rPr>
        <w:t>1.00</w:t>
      </w:r>
      <w:r>
        <w:rPr/>
        <w:t>元，发行后的注册资本为人民币</w:t>
      </w:r>
      <w:r>
        <w:rPr>
          <w:rFonts w:ascii="宋体" w:hAnsi="宋体" w:cs="宋体" w:eastAsia="宋体" w:hint="default"/>
        </w:rPr>
        <w:t>870,859,870.00</w:t>
      </w:r>
      <w:r>
        <w:rPr>
          <w:rFonts w:ascii="宋体" w:hAnsi="宋体" w:cs="宋体" w:eastAsia="宋体" w:hint="default"/>
          <w:spacing w:val="-2"/>
        </w:rPr>
        <w:t> </w:t>
      </w:r>
      <w:r>
        <w:rPr/>
        <w:t>元，并已在浙江省 工商行政管理局办理完成相关变更程序。 根据</w:t>
      </w:r>
      <w:r>
        <w:rPr>
          <w:rFonts w:ascii="宋体" w:hAnsi="宋体" w:cs="宋体" w:eastAsia="宋体" w:hint="default"/>
        </w:rPr>
        <w:t>2015</w:t>
      </w:r>
      <w:r>
        <w:rPr/>
        <w:t>年年度股东大会决议，以</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31</w:t>
      </w:r>
      <w:r>
        <w:rPr/>
        <w:t>日总股本</w:t>
      </w:r>
      <w:r>
        <w:rPr>
          <w:rFonts w:ascii="宋体" w:hAnsi="宋体" w:cs="宋体" w:eastAsia="宋体" w:hint="default"/>
        </w:rPr>
        <w:t>870,859,870.00</w:t>
      </w:r>
      <w:r>
        <w:rPr/>
        <w:t>股为股份基数，以 资本公积转增股份的方式向全体股东每</w:t>
      </w:r>
      <w:r>
        <w:rPr>
          <w:rFonts w:ascii="宋体" w:hAnsi="宋体" w:cs="宋体" w:eastAsia="宋体" w:hint="default"/>
        </w:rPr>
        <w:t>10</w:t>
      </w:r>
      <w:r>
        <w:rPr/>
        <w:t>股转增</w:t>
      </w:r>
      <w:r>
        <w:rPr>
          <w:rFonts w:ascii="宋体" w:hAnsi="宋体" w:cs="宋体" w:eastAsia="宋体" w:hint="default"/>
        </w:rPr>
        <w:t>15</w:t>
      </w:r>
      <w:r>
        <w:rPr/>
        <w:t>股，变更后的注册资本为人民币 </w:t>
      </w:r>
      <w:r>
        <w:rPr>
          <w:rFonts w:ascii="宋体" w:hAnsi="宋体" w:cs="宋体" w:eastAsia="宋体" w:hint="default"/>
        </w:rPr>
        <w:t>2,177,149,675.00</w:t>
      </w:r>
      <w:r>
        <w:rPr/>
        <w:t>元。</w:t>
      </w:r>
    </w:p>
    <w:p>
      <w:pPr>
        <w:pStyle w:val="Heading7"/>
        <w:spacing w:line="273" w:lineRule="auto" w:before="7"/>
        <w:ind w:right="1795"/>
        <w:jc w:val="left"/>
      </w:pPr>
      <w:r>
        <w:rPr/>
        <w:t>公司注册地址：浙江省杭州市滨江区物联网街</w:t>
      </w:r>
      <w:r>
        <w:rPr>
          <w:rFonts w:ascii="宋体" w:hAnsi="宋体" w:cs="宋体" w:eastAsia="宋体" w:hint="default"/>
        </w:rPr>
        <w:t>451</w:t>
      </w:r>
      <w:r>
        <w:rPr/>
        <w:t>号芯图大厦</w:t>
      </w:r>
      <w:r>
        <w:rPr>
          <w:rFonts w:ascii="宋体" w:hAnsi="宋体" w:cs="宋体" w:eastAsia="宋体" w:hint="default"/>
        </w:rPr>
        <w:t>18</w:t>
      </w:r>
      <w:r>
        <w:rPr/>
        <w:t>层，现在浙江省工商行政管 理局登记注册，取得注册号为</w:t>
      </w:r>
      <w:r>
        <w:rPr>
          <w:rFonts w:ascii="宋体" w:hAnsi="宋体" w:cs="宋体" w:eastAsia="宋体" w:hint="default"/>
        </w:rPr>
        <w:t>91330000740545604A</w:t>
      </w:r>
      <w:r>
        <w:rPr/>
        <w:t>的《营业执照》。</w:t>
      </w:r>
    </w:p>
    <w:p>
      <w:pPr>
        <w:pStyle w:val="Heading7"/>
        <w:spacing w:line="273" w:lineRule="auto" w:before="7"/>
        <w:ind w:right="1685"/>
        <w:jc w:val="left"/>
      </w:pPr>
      <w:r>
        <w:rPr/>
        <w:t>本公司经营范围为： </w:t>
      </w:r>
      <w:r>
        <w:rPr>
          <w:spacing w:val="-3"/>
        </w:rPr>
        <w:t>通讯技术推广、技术开发、技术服务、技术咨询、技术转让；计算机技术培训；批发电子产</w:t>
      </w:r>
      <w:r>
        <w:rPr>
          <w:spacing w:val="-75"/>
        </w:rPr>
        <w:t> </w:t>
      </w:r>
      <w:r>
        <w:rPr>
          <w:spacing w:val="-75"/>
        </w:rPr>
      </w:r>
      <w:r>
        <w:rPr>
          <w:spacing w:val="-3"/>
        </w:rPr>
        <w:t>品、计算机、软件及辅助设备、通讯设备；货物进出口、技术进出口、代理进出口；文化艺</w:t>
      </w:r>
      <w:r>
        <w:rPr>
          <w:spacing w:val="-73"/>
        </w:rPr>
        <w:t> </w:t>
      </w:r>
      <w:r>
        <w:rPr>
          <w:spacing w:val="-73"/>
        </w:rPr>
      </w:r>
      <w:r>
        <w:rPr>
          <w:spacing w:val="-3"/>
        </w:rPr>
        <w:t>术交流活动策划（除演出及演出中介）；设计、制作、发布及代理国内外广告；通信及智能</w:t>
      </w:r>
      <w:r>
        <w:rPr>
          <w:spacing w:val="-75"/>
        </w:rPr>
        <w:t> </w:t>
      </w:r>
      <w:r>
        <w:rPr>
          <w:spacing w:val="-75"/>
        </w:rPr>
      </w:r>
      <w:r>
        <w:rPr>
          <w:spacing w:val="-5"/>
        </w:rPr>
        <w:t>硬件产品设计、开发、销售，物业管理，自有房屋租赁，有色金属、煤炭（无储存）、钢材、</w:t>
      </w:r>
      <w:r>
        <w:rPr>
          <w:spacing w:val="-98"/>
        </w:rPr>
        <w:t> </w:t>
      </w:r>
      <w:r>
        <w:rPr>
          <w:spacing w:val="-98"/>
        </w:rPr>
      </w:r>
      <w:r>
        <w:rPr>
          <w:spacing w:val="-5"/>
        </w:rPr>
        <w:t>办公设备、家用电器及零配件、日用百货、体育用品、服装鞋帽、化妆品、针纺织品、箱包、</w:t>
      </w:r>
      <w:r>
        <w:rPr>
          <w:spacing w:val="-96"/>
        </w:rPr>
        <w:t> </w:t>
      </w:r>
      <w:r>
        <w:rPr>
          <w:spacing w:val="-96"/>
        </w:rPr>
      </w:r>
      <w:r>
        <w:rPr>
          <w:spacing w:val="-10"/>
        </w:rPr>
        <w:t>钟表、母婴用品、玩具的销售，食品经营（凭许可证经营）、增值电信业务（凭许可证经营）。</w:t>
      </w:r>
      <w:r>
        <w:rPr>
          <w:spacing w:val="-93"/>
        </w:rPr>
        <w:t> </w:t>
      </w:r>
      <w:r>
        <w:rPr>
          <w:spacing w:val="-93"/>
        </w:rPr>
      </w:r>
      <w:r>
        <w:rPr/>
        <w:t>依法须经批准的项目，经相关部门批准后方可开展经营活动。 公司最终实际控制人：何志涛。</w:t>
      </w:r>
    </w:p>
    <w:p>
      <w:pPr>
        <w:pStyle w:val="Heading7"/>
        <w:spacing w:line="240" w:lineRule="auto" w:before="7"/>
        <w:ind w:right="1782"/>
        <w:jc w:val="left"/>
      </w:pPr>
      <w:r>
        <w:rPr/>
        <w:t>本财务报表业经公司董事会于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23</w:t>
      </w:r>
      <w:r>
        <w:rPr/>
        <w:t>日批准报出。</w:t>
      </w:r>
    </w:p>
    <w:p>
      <w:pPr>
        <w:spacing w:after="0" w:line="240"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7"/>
        <w:spacing w:line="240" w:lineRule="auto" w:before="35"/>
        <w:ind w:left="747" w:right="1782"/>
        <w:jc w:val="left"/>
      </w:pPr>
      <w:r>
        <w:rPr/>
        <w:t>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日，本公司合并财务报表范围内子公司如下：</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8530"/>
      </w:tblGrid>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数字天域</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科技有限公司</w:t>
            </w:r>
          </w:p>
        </w:tc>
      </w:tr>
      <w:tr>
        <w:trPr>
          <w:trHeight w:val="348"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上海海漾软件技术有限公司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CONNECTTECHNOVAINC</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去玩有限公司（合并）</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上海卓属信息技术有限公司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上海乐泾达软件科技有限公司（合并）</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北京联络金服科技有限公司</w:t>
            </w:r>
          </w:p>
        </w:tc>
      </w:tr>
      <w:tr>
        <w:trPr>
          <w:trHeight w:val="348"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深圳联络商业保理有限公司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上海域恩信息科技有限公司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北京酷能量科技有限公司（合并）</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LianluoSmartLimited</w:t>
            </w:r>
            <w:r>
              <w:rPr>
                <w:rFonts w:ascii="宋体" w:hAnsi="宋体" w:cs="宋体" w:eastAsia="宋体" w:hint="default"/>
                <w:sz w:val="18"/>
                <w:szCs w:val="18"/>
              </w:rPr>
              <w:t>（合并）</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联络融资租赁（天津）有限公司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会找房（北京）网络技术有限公司（合并）</w:t>
            </w:r>
          </w:p>
        </w:tc>
      </w:tr>
      <w:tr>
        <w:trPr>
          <w:trHeight w:val="348"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东阳三尚传媒股份有限公司（合并）</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杭州联络文化发展有限公司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NeweggInc.(</w:t>
            </w:r>
            <w:r>
              <w:rPr>
                <w:rFonts w:ascii="宋体" w:hAnsi="宋体" w:cs="宋体" w:eastAsia="宋体" w:hint="default"/>
                <w:sz w:val="18"/>
                <w:szCs w:val="18"/>
              </w:rPr>
              <w:t>合并）</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深圳联络汇融商业保理有限公司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北京雷昂汽车贸易有限公司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杭州胜光科技有限公司</w:t>
            </w:r>
          </w:p>
        </w:tc>
      </w:tr>
      <w:tr>
        <w:trPr>
          <w:trHeight w:val="348"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杭州联络互动电子商务有限公司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杭州联络互动资产管理有限公司</w:t>
            </w:r>
          </w:p>
        </w:tc>
      </w:tr>
      <w:tr>
        <w:trPr>
          <w:trHeight w:val="347" w:hRule="exact"/>
        </w:trPr>
        <w:tc>
          <w:tcPr>
            <w:tcW w:w="8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北京联络无忧科技有限公司</w:t>
            </w:r>
          </w:p>
        </w:tc>
      </w:tr>
      <w:tr>
        <w:trPr>
          <w:trHeight w:val="355" w:hRule="exact"/>
        </w:trPr>
        <w:tc>
          <w:tcPr>
            <w:tcW w:w="8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迪岸双赢集团有限公司（合并）</w:t>
            </w:r>
          </w:p>
        </w:tc>
      </w:tr>
    </w:tbl>
    <w:p>
      <w:pPr>
        <w:pStyle w:val="Heading7"/>
        <w:spacing w:line="260" w:lineRule="exact"/>
        <w:ind w:right="0"/>
        <w:jc w:val="both"/>
      </w:pPr>
      <w:r>
        <w:rPr>
          <w:spacing w:val="-3"/>
        </w:rPr>
        <w:t>本期合并财务报表范围及其变化情况详见本附注“六、合并范围的变更”和“七、在其他主</w:t>
      </w:r>
    </w:p>
    <w:p>
      <w:pPr>
        <w:pStyle w:val="Heading7"/>
        <w:spacing w:line="240" w:lineRule="auto" w:before="37"/>
        <w:ind w:right="0"/>
        <w:jc w:val="both"/>
      </w:pPr>
      <w:r>
        <w:rPr/>
        <w:t>体中的权益”。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ind w:left="117" w:right="0"/>
        <w:jc w:val="both"/>
        <w:rPr>
          <w:b w:val="0"/>
          <w:bCs w:val="0"/>
        </w:rPr>
      </w:pPr>
      <w:bookmarkStart w:name="四、财务报表的编制基础" w:id="172"/>
      <w:bookmarkEnd w:id="172"/>
      <w:r>
        <w:rPr>
          <w:b w:val="0"/>
          <w:bCs w:val="0"/>
        </w:rPr>
      </w:r>
      <w:r>
        <w:rPr/>
        <w:t>四、财务报表的编制基础</w:t>
      </w:r>
      <w:r>
        <w:rPr>
          <w:b w:val="0"/>
          <w:bCs w:val="0"/>
        </w:rPr>
      </w:r>
    </w:p>
    <w:p>
      <w:pPr>
        <w:pStyle w:val="Heading7"/>
        <w:spacing w:line="590" w:lineRule="atLeast" w:before="23"/>
        <w:ind w:right="1793"/>
        <w:jc w:val="both"/>
      </w:pPr>
      <w:bookmarkStart w:name="1、编制基础" w:id="173"/>
      <w:bookmarkEnd w:id="173"/>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spacing w:val="-3"/>
        </w:rPr>
        <w:t>公司以持续经营为基础，根据实际发生的交易和事项，按照财政部颁布的《企业会计准则—</w:t>
      </w:r>
    </w:p>
    <w:p>
      <w:pPr>
        <w:pStyle w:val="Heading7"/>
        <w:spacing w:line="273" w:lineRule="auto" w:before="37"/>
        <w:ind w:right="1794"/>
        <w:jc w:val="both"/>
      </w:pPr>
      <w:r>
        <w:rPr>
          <w:spacing w:val="-3"/>
        </w:rPr>
        <w:t>—基本准则》和各项具体会计准则、企业会计准则应用指南、企业会计准则解释及其他相关</w:t>
      </w:r>
      <w:r>
        <w:rPr>
          <w:spacing w:val="-72"/>
        </w:rPr>
        <w:t> </w:t>
      </w:r>
      <w:r>
        <w:rPr>
          <w:spacing w:val="-72"/>
        </w:rPr>
      </w:r>
      <w:r>
        <w:rPr>
          <w:spacing w:val="-3"/>
        </w:rPr>
        <w:t>规定（以下合称“企业会计准则”），以及中国证券监督管理委员会《公开发行证券的公司</w:t>
      </w:r>
      <w:r>
        <w:rPr>
          <w:spacing w:val="-75"/>
        </w:rPr>
        <w:t> </w:t>
      </w:r>
      <w:r>
        <w:rPr>
          <w:spacing w:val="-75"/>
        </w:rPr>
      </w:r>
      <w:r>
        <w:rPr/>
        <w:t>信息披露编报规则第</w:t>
      </w:r>
      <w:r>
        <w:rPr>
          <w:rFonts w:ascii="宋体" w:hAnsi="宋体" w:cs="宋体" w:eastAsia="宋体" w:hint="default"/>
        </w:rPr>
        <w:t>15</w:t>
      </w:r>
      <w:r>
        <w:rPr/>
        <w:t>号——财务报告的一般规定》的披露规定编制财务报表。</w:t>
      </w:r>
    </w:p>
    <w:p>
      <w:pPr>
        <w:spacing w:after="0" w:line="273" w:lineRule="auto"/>
        <w:jc w:val="both"/>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7"/>
        <w:spacing w:line="506" w:lineRule="auto"/>
        <w:ind w:right="2530"/>
        <w:jc w:val="left"/>
      </w:pPr>
      <w:bookmarkStart w:name="2、持续经营" w:id="174"/>
      <w:bookmarkEnd w:id="174"/>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公司自本报告期末起</w:t>
      </w:r>
      <w:r>
        <w:rPr>
          <w:rFonts w:ascii="宋体" w:hAnsi="宋体" w:cs="宋体" w:eastAsia="宋体" w:hint="default"/>
        </w:rPr>
        <w:t>12</w:t>
      </w:r>
      <w:r>
        <w:rPr/>
        <w:t>个月具备持续经营能力，无影响持续经营能力的重大事项。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ind w:left="117" w:right="1782"/>
        <w:jc w:val="left"/>
        <w:rPr>
          <w:b w:val="0"/>
          <w:bCs w:val="0"/>
        </w:rPr>
      </w:pPr>
      <w:bookmarkStart w:name="五、重要会计政策及会计估计" w:id="175"/>
      <w:bookmarkEnd w:id="17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7" w:right="7030"/>
        <w:jc w:val="left"/>
      </w:pPr>
      <w:r>
        <w:rPr/>
        <w:t>公司是否需要遵守特殊行业的披露要求 否</w:t>
      </w:r>
    </w:p>
    <w:p>
      <w:pPr>
        <w:pStyle w:val="BodyText"/>
        <w:spacing w:line="357" w:lineRule="auto" w:before="29"/>
        <w:ind w:left="117" w:right="7070"/>
        <w:jc w:val="left"/>
      </w:pPr>
      <w:r>
        <w:rPr/>
        <w:t>具体会计政策和会计估计提示： 不适用</w:t>
      </w:r>
    </w:p>
    <w:p>
      <w:pPr>
        <w:spacing w:line="240" w:lineRule="auto" w:before="2"/>
        <w:rPr>
          <w:rFonts w:ascii="宋体" w:hAnsi="宋体" w:cs="宋体" w:eastAsia="宋体" w:hint="default"/>
          <w:sz w:val="20"/>
          <w:szCs w:val="20"/>
        </w:rPr>
      </w:pPr>
    </w:p>
    <w:p>
      <w:pPr>
        <w:pStyle w:val="Heading6"/>
        <w:spacing w:line="240" w:lineRule="auto"/>
        <w:ind w:left="117" w:right="1782"/>
        <w:jc w:val="left"/>
        <w:rPr>
          <w:b w:val="0"/>
          <w:bCs w:val="0"/>
        </w:rPr>
      </w:pPr>
      <w:bookmarkStart w:name="1、遵循企业会计准则的声明" w:id="176"/>
      <w:bookmarkEnd w:id="17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782"/>
        <w:jc w:val="left"/>
      </w:pPr>
      <w:r>
        <w:rPr>
          <w:spacing w:val="-3"/>
        </w:rPr>
        <w:t>公司所编制的财务报表符合企业会计准则的要求，真实、完整地反映了报告期公司的财务状</w:t>
      </w:r>
      <w:r>
        <w:rPr>
          <w:spacing w:val="-75"/>
        </w:rPr>
        <w:t> </w:t>
      </w:r>
      <w:r>
        <w:rPr>
          <w:spacing w:val="-75"/>
        </w:rPr>
      </w:r>
      <w:r>
        <w:rPr/>
        <w:t>况、经营成果、现金流量等有关信息。</w:t>
      </w:r>
    </w:p>
    <w:p>
      <w:pPr>
        <w:spacing w:line="240" w:lineRule="auto" w:before="8"/>
        <w:rPr>
          <w:rFonts w:ascii="宋体" w:hAnsi="宋体" w:cs="宋体" w:eastAsia="宋体" w:hint="default"/>
          <w:sz w:val="23"/>
          <w:szCs w:val="23"/>
        </w:rPr>
      </w:pPr>
    </w:p>
    <w:p>
      <w:pPr>
        <w:spacing w:line="506" w:lineRule="auto" w:before="0"/>
        <w:ind w:left="117" w:right="5890" w:firstLine="0"/>
        <w:jc w:val="left"/>
        <w:rPr>
          <w:rFonts w:ascii="宋体" w:hAnsi="宋体" w:cs="宋体" w:eastAsia="宋体" w:hint="default"/>
          <w:sz w:val="21"/>
          <w:szCs w:val="21"/>
        </w:rPr>
      </w:pPr>
      <w:bookmarkStart w:name="2、会计期间" w:id="177"/>
      <w:bookmarkEnd w:id="17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日止为一个会计年度。</w:t>
      </w:r>
    </w:p>
    <w:p>
      <w:pPr>
        <w:spacing w:line="240" w:lineRule="auto" w:before="0"/>
        <w:rPr>
          <w:rFonts w:ascii="宋体" w:hAnsi="宋体" w:cs="宋体" w:eastAsia="宋体" w:hint="default"/>
          <w:sz w:val="20"/>
          <w:szCs w:val="20"/>
        </w:rPr>
      </w:pPr>
    </w:p>
    <w:p>
      <w:pPr>
        <w:spacing w:line="520" w:lineRule="auto" w:before="156"/>
        <w:ind w:left="117" w:right="7570" w:firstLine="0"/>
        <w:jc w:val="left"/>
        <w:rPr>
          <w:rFonts w:ascii="宋体" w:hAnsi="宋体" w:cs="宋体" w:eastAsia="宋体" w:hint="default"/>
          <w:sz w:val="21"/>
          <w:szCs w:val="21"/>
        </w:rPr>
      </w:pPr>
      <w:bookmarkStart w:name="3、营业周期" w:id="178"/>
      <w:bookmarkEnd w:id="17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宋体" w:hAnsi="宋体" w:cs="宋体" w:eastAsia="宋体" w:hint="default"/>
          <w:sz w:val="21"/>
          <w:szCs w:val="21"/>
        </w:rPr>
        <w:t>12</w:t>
      </w:r>
      <w:r>
        <w:rPr>
          <w:rFonts w:ascii="宋体" w:hAnsi="宋体" w:cs="宋体" w:eastAsia="宋体" w:hint="default"/>
          <w:sz w:val="21"/>
          <w:szCs w:val="21"/>
        </w:rPr>
        <w:t>个月。 </w:t>
      </w:r>
      <w:bookmarkStart w:name="4、记账本位币" w:id="179"/>
      <w:bookmarkEnd w:id="179"/>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Heading7"/>
        <w:spacing w:line="273" w:lineRule="auto" w:before="49"/>
        <w:ind w:right="1794"/>
        <w:jc w:val="both"/>
      </w:pPr>
      <w:r>
        <w:rPr>
          <w:spacing w:val="4"/>
        </w:rPr>
        <w:t>本公司采用人民币为记账本位币；子公司——数字天域（香港）科技有限公司、</w:t>
      </w:r>
      <w:r>
        <w:rPr>
          <w:rFonts w:ascii="宋体" w:hAnsi="宋体" w:cs="宋体" w:eastAsia="宋体" w:hint="default"/>
          <w:spacing w:val="4"/>
        </w:rPr>
        <w:t>CONNECT</w:t>
      </w:r>
      <w:r>
        <w:rPr>
          <w:rFonts w:ascii="宋体" w:hAnsi="宋体" w:cs="宋体" w:eastAsia="宋体" w:hint="default"/>
          <w:spacing w:val="-76"/>
        </w:rPr>
        <w:t> </w:t>
      </w:r>
      <w:r>
        <w:rPr>
          <w:rFonts w:ascii="宋体" w:hAnsi="宋体" w:cs="宋体" w:eastAsia="宋体" w:hint="default"/>
          <w:spacing w:val="-76"/>
        </w:rPr>
      </w:r>
      <w:r>
        <w:rPr>
          <w:rFonts w:ascii="宋体" w:hAnsi="宋体" w:cs="宋体" w:eastAsia="宋体" w:hint="default"/>
        </w:rPr>
        <w:t>TECHNOVA</w:t>
      </w:r>
      <w:r>
        <w:rPr>
          <w:rFonts w:ascii="宋体" w:hAnsi="宋体" w:cs="宋体" w:eastAsia="宋体" w:hint="default"/>
          <w:spacing w:val="-23"/>
        </w:rPr>
        <w:t> </w:t>
      </w:r>
      <w:r>
        <w:rPr>
          <w:rFonts w:ascii="宋体" w:hAnsi="宋体" w:cs="宋体" w:eastAsia="宋体" w:hint="default"/>
        </w:rPr>
        <w:t>INC</w:t>
      </w:r>
      <w:r>
        <w:rPr/>
        <w:t>、去玩有限公司、</w:t>
      </w:r>
      <w:r>
        <w:rPr>
          <w:rFonts w:ascii="宋体" w:hAnsi="宋体" w:cs="宋体" w:eastAsia="宋体" w:hint="default"/>
        </w:rPr>
        <w:t>Lianluo</w:t>
      </w:r>
      <w:r>
        <w:rPr>
          <w:rFonts w:ascii="宋体" w:hAnsi="宋体" w:cs="宋体" w:eastAsia="宋体" w:hint="default"/>
          <w:spacing w:val="-24"/>
        </w:rPr>
        <w:t> </w:t>
      </w:r>
      <w:r>
        <w:rPr>
          <w:rFonts w:ascii="宋体" w:hAnsi="宋体" w:cs="宋体" w:eastAsia="宋体" w:hint="default"/>
        </w:rPr>
        <w:t>Smart</w:t>
      </w:r>
      <w:r>
        <w:rPr>
          <w:rFonts w:ascii="宋体" w:hAnsi="宋体" w:cs="宋体" w:eastAsia="宋体" w:hint="default"/>
          <w:spacing w:val="-24"/>
        </w:rPr>
        <w:t> </w:t>
      </w:r>
      <w:r>
        <w:rPr>
          <w:rFonts w:ascii="宋体" w:hAnsi="宋体" w:cs="宋体" w:eastAsia="宋体" w:hint="default"/>
        </w:rPr>
        <w:t>Limited</w:t>
      </w:r>
      <w:r>
        <w:rPr/>
        <w:t>、</w:t>
      </w:r>
      <w:r>
        <w:rPr>
          <w:rFonts w:ascii="宋体" w:hAnsi="宋体" w:cs="宋体" w:eastAsia="宋体" w:hint="default"/>
        </w:rPr>
        <w:t>Newegg</w:t>
      </w:r>
      <w:r>
        <w:rPr>
          <w:rFonts w:ascii="宋体" w:hAnsi="宋体" w:cs="宋体" w:eastAsia="宋体" w:hint="default"/>
          <w:spacing w:val="-25"/>
        </w:rPr>
        <w:t> </w:t>
      </w:r>
      <w:r>
        <w:rPr>
          <w:rFonts w:ascii="宋体" w:hAnsi="宋体" w:cs="宋体" w:eastAsia="宋体" w:hint="default"/>
        </w:rPr>
        <w:t>Inc.</w:t>
      </w:r>
      <w:r>
        <w:rPr/>
        <w:t>采用美元为记账本位 币；子公司——去玩股份有限公司采用新台币为记账本位币。</w:t>
      </w:r>
    </w:p>
    <w:p>
      <w:pPr>
        <w:spacing w:line="240" w:lineRule="auto" w:before="8"/>
        <w:rPr>
          <w:rFonts w:ascii="宋体" w:hAnsi="宋体" w:cs="宋体" w:eastAsia="宋体" w:hint="default"/>
          <w:sz w:val="23"/>
          <w:szCs w:val="23"/>
        </w:rPr>
      </w:pPr>
    </w:p>
    <w:p>
      <w:pPr>
        <w:pStyle w:val="Heading6"/>
        <w:spacing w:line="240" w:lineRule="auto"/>
        <w:ind w:left="117" w:right="1782"/>
        <w:jc w:val="left"/>
        <w:rPr>
          <w:b w:val="0"/>
          <w:bCs w:val="0"/>
        </w:rPr>
      </w:pPr>
      <w:bookmarkStart w:name="5、同一控制下和非同一控制下企业合并的会计处理方法" w:id="180"/>
      <w:bookmarkEnd w:id="18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7"/>
        <w:spacing w:line="273" w:lineRule="auto"/>
        <w:ind w:right="1685"/>
        <w:jc w:val="left"/>
      </w:pPr>
      <w:r>
        <w:rPr>
          <w:spacing w:val="-5"/>
        </w:rPr>
        <w:t>同一控制下企业合并：本公司在企业合并中取得的资产和负债，按照合并日在被合并方资产、</w:t>
      </w:r>
      <w:r>
        <w:rPr>
          <w:spacing w:val="-92"/>
        </w:rPr>
        <w:t> </w:t>
      </w:r>
      <w:r>
        <w:rPr>
          <w:spacing w:val="-92"/>
        </w:rPr>
      </w:r>
      <w:r>
        <w:rPr>
          <w:spacing w:val="-3"/>
        </w:rPr>
        <w:t>负债（包括最终控制方收购被合并方而形成的商誉）在最终控制方合并财务报表中的账面价</w:t>
      </w:r>
      <w:r>
        <w:rPr>
          <w:spacing w:val="-73"/>
        </w:rPr>
        <w:t> </w:t>
      </w:r>
      <w:r>
        <w:rPr>
          <w:spacing w:val="-73"/>
        </w:rPr>
      </w:r>
      <w:r>
        <w:rPr>
          <w:spacing w:val="-5"/>
        </w:rPr>
        <w:t>值计量。在合并中取得的净资产账面价值与支付的合并对价账面价值（或发行股份面值总额）</w:t>
      </w:r>
      <w:r>
        <w:rPr>
          <w:spacing w:val="-92"/>
        </w:rPr>
        <w:t> </w:t>
      </w:r>
      <w:r>
        <w:rPr>
          <w:spacing w:val="-92"/>
        </w:rPr>
      </w:r>
      <w:r>
        <w:rPr/>
        <w:t>的差额，调整资本公积中的股本溢价，资本公积中的股本溢价不足冲减的，调整留存收益。 </w:t>
      </w:r>
      <w:r>
        <w:rPr>
          <w:spacing w:val="-3"/>
        </w:rPr>
        <w:t>非同一控制下企业合并：本公司在购买日对作为企业合并对价付出的资产、发生或承担的负</w:t>
      </w:r>
      <w:r>
        <w:rPr>
          <w:spacing w:val="-73"/>
        </w:rPr>
        <w:t> </w:t>
      </w:r>
      <w:r>
        <w:rPr>
          <w:spacing w:val="-73"/>
        </w:rPr>
      </w:r>
      <w:r>
        <w:rPr>
          <w:spacing w:val="-3"/>
        </w:rPr>
        <w:t>债按照公允价值计量，公允价值与其账面价值的差额，计入当期损益。本公司对合并成本大</w:t>
      </w:r>
      <w:r>
        <w:rPr>
          <w:spacing w:val="-72"/>
        </w:rPr>
        <w:t> </w:t>
      </w:r>
      <w:r>
        <w:rPr>
          <w:spacing w:val="-72"/>
        </w:rPr>
      </w:r>
      <w:r>
        <w:rPr>
          <w:spacing w:val="-3"/>
        </w:rPr>
        <w:t>于合并中取得的被购买方可辨认净资产公允价值份额的差额，确认为商誉；合并成本小于合</w:t>
      </w:r>
      <w:r>
        <w:rPr>
          <w:spacing w:val="-73"/>
        </w:rPr>
        <w:t> </w:t>
      </w:r>
      <w:r>
        <w:rPr>
          <w:spacing w:val="-73"/>
        </w:rPr>
      </w:r>
      <w:r>
        <w:rPr/>
        <w:t>并中取得的被购买方可辨认净资产公允价值份额的差额，经复核后，计入当期损益。 </w:t>
      </w:r>
      <w:r>
        <w:rPr>
          <w:spacing w:val="-3"/>
        </w:rPr>
        <w:t>为企业合并发生的审计、法律服务、评估咨询等中介费用以及其他直接相关费用，于发生时</w:t>
      </w:r>
    </w:p>
    <w:p>
      <w:pPr>
        <w:spacing w:after="0" w:line="273"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7"/>
        <w:spacing w:line="240" w:lineRule="auto"/>
        <w:ind w:right="1782"/>
        <w:jc w:val="left"/>
      </w:pPr>
      <w:r>
        <w:rPr/>
        <w:t>计入当期损益；为企业合并而发行权益性证券的交易费用，冲减权益。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left="117" w:right="1782"/>
        <w:jc w:val="left"/>
        <w:rPr>
          <w:b w:val="0"/>
          <w:bCs w:val="0"/>
        </w:rPr>
      </w:pPr>
      <w:bookmarkStart w:name="6、合并财务报表的编制方法" w:id="181"/>
      <w:bookmarkEnd w:id="18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7"/>
        <w:spacing w:line="264" w:lineRule="auto"/>
        <w:ind w:right="1782" w:firstLine="56"/>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合并范围</w:t>
      </w:r>
      <w:r>
        <w:rPr>
          <w:rFonts w:ascii="宋体" w:hAnsi="宋体" w:cs="宋体" w:eastAsia="宋体" w:hint="default"/>
          <w:b/>
          <w:bCs/>
          <w:spacing w:val="1"/>
          <w:w w:val="99"/>
        </w:rPr>
        <w:t> </w:t>
      </w:r>
      <w:r>
        <w:rPr>
          <w:spacing w:val="-3"/>
        </w:rPr>
        <w:t>本公司合并财务报表的合并范围以控制为基础确定，所有子公司（包括本公司所控制的被投</w:t>
      </w:r>
      <w:r>
        <w:rPr>
          <w:spacing w:val="-73"/>
        </w:rPr>
        <w:t> </w:t>
      </w:r>
      <w:r>
        <w:rPr>
          <w:spacing w:val="-73"/>
        </w:rPr>
      </w:r>
      <w:r>
        <w:rPr/>
        <w:t>资方可分割的部分）均纳入合并财务报表。</w:t>
      </w:r>
    </w:p>
    <w:p>
      <w:pPr>
        <w:spacing w:line="240" w:lineRule="auto" w:before="1"/>
        <w:rPr>
          <w:rFonts w:ascii="宋体" w:hAnsi="宋体" w:cs="宋体" w:eastAsia="宋体" w:hint="default"/>
          <w:sz w:val="25"/>
          <w:szCs w:val="25"/>
        </w:rPr>
      </w:pPr>
    </w:p>
    <w:p>
      <w:pPr>
        <w:pStyle w:val="Heading7"/>
        <w:spacing w:line="271" w:lineRule="auto"/>
        <w:ind w:right="1690" w:firstLine="56"/>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合并程序</w:t>
      </w:r>
      <w:r>
        <w:rPr>
          <w:rFonts w:ascii="宋体" w:hAnsi="宋体" w:cs="宋体" w:eastAsia="宋体" w:hint="default"/>
          <w:b/>
          <w:bCs/>
          <w:spacing w:val="1"/>
          <w:w w:val="99"/>
        </w:rPr>
        <w:t> </w:t>
      </w:r>
      <w:r>
        <w:rPr>
          <w:spacing w:val="-3"/>
        </w:rPr>
        <w:t>本公司以自身和各子公司的财务报表为基础，根据其他有关资料，编制合并财务报表。本公</w:t>
      </w:r>
      <w:r>
        <w:rPr>
          <w:spacing w:val="-72"/>
        </w:rPr>
        <w:t> </w:t>
      </w:r>
      <w:r>
        <w:rPr>
          <w:spacing w:val="-72"/>
        </w:rPr>
      </w:r>
      <w:r>
        <w:rPr/>
        <w:t>司编制合并财务报表，将整个企业集团视为一个会计主体，依据相关企业会计准则的确认、 </w:t>
      </w:r>
      <w:r>
        <w:rPr>
          <w:spacing w:val="-3"/>
        </w:rPr>
        <w:t>计量和列报要求，按照统一的会计政策，反映本企业集团整体财务状况、经营成果和现金流</w:t>
      </w:r>
      <w:r>
        <w:rPr>
          <w:spacing w:val="-72"/>
        </w:rPr>
        <w:t> </w:t>
      </w:r>
      <w:r>
        <w:rPr>
          <w:spacing w:val="-72"/>
        </w:rPr>
      </w:r>
      <w:r>
        <w:rPr/>
        <w:t>量。 </w:t>
      </w:r>
      <w:r>
        <w:rPr>
          <w:spacing w:val="-3"/>
        </w:rPr>
        <w:t>所有纳入合并财务报表合并范围的子公司所采用的会计政策、会计期间与本公司一致，如子</w:t>
      </w:r>
      <w:r>
        <w:rPr>
          <w:spacing w:val="-73"/>
        </w:rPr>
        <w:t> </w:t>
      </w:r>
      <w:r>
        <w:rPr>
          <w:spacing w:val="-73"/>
        </w:rPr>
      </w:r>
      <w:r>
        <w:rPr>
          <w:spacing w:val="-3"/>
        </w:rPr>
        <w:t>公司采用的会计政策、会计期间与本公司不一致的，在编制合并财务报表时，按本公司的会</w:t>
      </w:r>
      <w:r>
        <w:rPr>
          <w:spacing w:val="-72"/>
        </w:rPr>
        <w:t> </w:t>
      </w:r>
      <w:r>
        <w:rPr>
          <w:spacing w:val="-72"/>
        </w:rPr>
      </w:r>
      <w:r>
        <w:rPr>
          <w:spacing w:val="-3"/>
        </w:rPr>
        <w:t>计政策、会计期间进行必要的调整。对于非同一控制下企业合并取得的子公司，以购买日可</w:t>
      </w:r>
      <w:r>
        <w:rPr>
          <w:spacing w:val="-72"/>
        </w:rPr>
        <w:t> </w:t>
      </w:r>
      <w:r>
        <w:rPr>
          <w:spacing w:val="-72"/>
        </w:rPr>
      </w:r>
      <w:r>
        <w:rPr>
          <w:spacing w:val="2"/>
        </w:rPr>
        <w:t>辨认净资产公允价值为基础对其财务报表进行调整。对于同一控制下企业合并取得的子公</w:t>
      </w:r>
      <w:r>
        <w:rPr>
          <w:spacing w:val="-82"/>
        </w:rPr>
        <w:t> </w:t>
      </w:r>
      <w:r>
        <w:rPr>
          <w:spacing w:val="-82"/>
        </w:rPr>
      </w:r>
      <w:r>
        <w:rPr>
          <w:spacing w:val="-3"/>
        </w:rPr>
        <w:t>司，以其资产、负债（包括最终控制方收购该子公司而形成的商誉）在最终控制方财务报表</w:t>
      </w:r>
      <w:r>
        <w:rPr>
          <w:spacing w:val="-73"/>
        </w:rPr>
        <w:t> </w:t>
      </w:r>
      <w:r>
        <w:rPr>
          <w:spacing w:val="-73"/>
        </w:rPr>
      </w:r>
      <w:r>
        <w:rPr/>
        <w:t>中的账面价值为基础对其财务报表进行调整。 </w:t>
      </w:r>
      <w:r>
        <w:rPr>
          <w:spacing w:val="-3"/>
        </w:rPr>
        <w:t>子公司所有者权益、当期净损益和当期综合收益中属于少数股东的份额分别在合并资产负债</w:t>
      </w:r>
      <w:r>
        <w:rPr>
          <w:spacing w:val="-74"/>
        </w:rPr>
        <w:t> </w:t>
      </w:r>
      <w:r>
        <w:rPr>
          <w:spacing w:val="-74"/>
        </w:rPr>
      </w:r>
      <w:r>
        <w:rPr>
          <w:spacing w:val="-3"/>
        </w:rPr>
        <w:t>表中所有者权益项目下、合并利润表中净利润项目下和综合收益总额项目下单独列示。子公</w:t>
      </w:r>
      <w:r>
        <w:rPr>
          <w:spacing w:val="-73"/>
        </w:rPr>
        <w:t> </w:t>
      </w:r>
      <w:r>
        <w:rPr>
          <w:spacing w:val="-73"/>
        </w:rPr>
      </w:r>
      <w:r>
        <w:rPr>
          <w:spacing w:val="2"/>
        </w:rPr>
        <w:t>司少数股东分担的当期亏损超过了少数股东在该子公司期初所有者权益中所享有份额而形</w:t>
      </w:r>
      <w:r>
        <w:rPr>
          <w:spacing w:val="-82"/>
        </w:rPr>
        <w:t> </w:t>
      </w:r>
      <w:r>
        <w:rPr>
          <w:spacing w:val="-82"/>
        </w:rPr>
      </w:r>
      <w:r>
        <w:rPr/>
        <w:t>成的余额，冲减少数股东权益。</w:t>
      </w:r>
    </w:p>
    <w:p>
      <w:pPr>
        <w:pStyle w:val="Heading7"/>
        <w:spacing w:line="273" w:lineRule="auto" w:before="10"/>
        <w:ind w:right="1782"/>
        <w:jc w:val="left"/>
      </w:pPr>
      <w:r>
        <w:rPr/>
        <w:t>（</w:t>
      </w:r>
      <w:r>
        <w:rPr>
          <w:rFonts w:ascii="宋体" w:hAnsi="宋体" w:cs="宋体" w:eastAsia="宋体" w:hint="default"/>
        </w:rPr>
        <w:t>1</w:t>
      </w:r>
      <w:r>
        <w:rPr/>
        <w:t>）增加子公司或业务 </w:t>
      </w:r>
      <w:r>
        <w:rPr>
          <w:spacing w:val="-3"/>
        </w:rPr>
        <w:t>在报告期内，若因同一控制下企业合并增加子公司或业务的，则调整合并资产负债表的期初</w:t>
      </w:r>
      <w:r>
        <w:rPr>
          <w:spacing w:val="-73"/>
        </w:rPr>
        <w:t> </w:t>
      </w:r>
      <w:r>
        <w:rPr>
          <w:spacing w:val="-73"/>
        </w:rPr>
      </w:r>
      <w:r>
        <w:rPr>
          <w:spacing w:val="-3"/>
        </w:rPr>
        <w:t>数；将子公司或业务合并当期期初至报告期末的收入、费用、利润纳入合并利润表；将子公</w:t>
      </w:r>
      <w:r>
        <w:rPr>
          <w:spacing w:val="-73"/>
        </w:rPr>
        <w:t> </w:t>
      </w:r>
      <w:r>
        <w:rPr>
          <w:spacing w:val="-73"/>
        </w:rPr>
      </w:r>
      <w:r>
        <w:rPr>
          <w:spacing w:val="-3"/>
        </w:rPr>
        <w:t>司或业务合并当期期初至报告期末的现金流量纳入合并现金流量表，同时对比较报表的相关</w:t>
      </w:r>
      <w:r>
        <w:rPr>
          <w:spacing w:val="-74"/>
        </w:rPr>
        <w:t> </w:t>
      </w:r>
      <w:r>
        <w:rPr>
          <w:spacing w:val="-74"/>
        </w:rPr>
      </w:r>
      <w:r>
        <w:rPr/>
        <w:t>项目进行调整，视同合并后的报告主体自最终控制方开始控制时点起一直存在。 </w:t>
      </w:r>
      <w:r>
        <w:rPr>
          <w:spacing w:val="-3"/>
        </w:rPr>
        <w:t>因追加投资等原因能够对同一控制下的被投资方实施控制的，视同参与合并的各方在最终控</w:t>
      </w:r>
      <w:r>
        <w:rPr>
          <w:spacing w:val="-74"/>
        </w:rPr>
        <w:t> </w:t>
      </w:r>
      <w:r>
        <w:rPr>
          <w:spacing w:val="-74"/>
        </w:rPr>
      </w:r>
      <w:r>
        <w:rPr>
          <w:spacing w:val="2"/>
        </w:rPr>
        <w:t>制方开始控制时即以目前的状态存在进行调整。在取得被合并方控制权之前持有的股权投</w:t>
      </w:r>
      <w:r>
        <w:rPr>
          <w:spacing w:val="-82"/>
        </w:rPr>
        <w:t> </w:t>
      </w:r>
      <w:r>
        <w:rPr>
          <w:spacing w:val="-82"/>
        </w:rPr>
      </w:r>
      <w:r>
        <w:rPr>
          <w:spacing w:val="-3"/>
        </w:rPr>
        <w:t>资，在取得原股权之日与合并方和被合并方同处于同一控制之日孰晚日起至合并日之间已确</w:t>
      </w:r>
      <w:r>
        <w:rPr>
          <w:spacing w:val="-74"/>
        </w:rPr>
        <w:t> </w:t>
      </w:r>
      <w:r>
        <w:rPr>
          <w:spacing w:val="-74"/>
        </w:rPr>
      </w:r>
      <w:r>
        <w:rPr>
          <w:spacing w:val="-3"/>
        </w:rPr>
        <w:t>认有关损益、其他综合收益以及其他净资产变动，分别冲减比较报表期间的期初留存收益或</w:t>
      </w:r>
      <w:r>
        <w:rPr>
          <w:spacing w:val="-73"/>
        </w:rPr>
        <w:t> </w:t>
      </w:r>
      <w:r>
        <w:rPr>
          <w:spacing w:val="-73"/>
        </w:rPr>
      </w:r>
      <w:r>
        <w:rPr/>
        <w:t>当期损益。 </w:t>
      </w:r>
      <w:r>
        <w:rPr>
          <w:spacing w:val="-3"/>
        </w:rPr>
        <w:t>在报告期内，若因非同一控制下企业合并增加子公司或业务的，则不调整合并资产负债表期</w:t>
      </w:r>
      <w:r>
        <w:rPr>
          <w:spacing w:val="-73"/>
        </w:rPr>
        <w:t> </w:t>
      </w:r>
      <w:r>
        <w:rPr>
          <w:spacing w:val="-73"/>
        </w:rPr>
      </w:r>
      <w:r>
        <w:rPr>
          <w:spacing w:val="-3"/>
        </w:rPr>
        <w:t>初数；将该子公司或业务自购买日至报告期末的收入、费用、利润纳入合并利润表；该子公</w:t>
      </w:r>
      <w:r>
        <w:rPr>
          <w:spacing w:val="-72"/>
        </w:rPr>
        <w:t> </w:t>
      </w:r>
      <w:r>
        <w:rPr>
          <w:spacing w:val="-72"/>
        </w:rPr>
      </w:r>
      <w:r>
        <w:rPr/>
        <w:t>司或业务自购买日至报告期末的现金流量纳入合并现金流量表。 </w:t>
      </w:r>
      <w:r>
        <w:rPr>
          <w:spacing w:val="-3"/>
        </w:rPr>
        <w:t>因追加投资等原因能够对非同一控制下的被投资方实施控制的，对于购买日之前持有的被购</w:t>
      </w:r>
      <w:r>
        <w:rPr>
          <w:spacing w:val="-74"/>
        </w:rPr>
        <w:t> </w:t>
      </w:r>
      <w:r>
        <w:rPr>
          <w:spacing w:val="-74"/>
        </w:rPr>
      </w:r>
      <w:r>
        <w:rPr>
          <w:spacing w:val="-3"/>
        </w:rPr>
        <w:t>买方的股权，本公司按照该股权在购买日的公允价值进行重新计量，公允价值与其账面价值</w:t>
      </w:r>
      <w:r>
        <w:rPr>
          <w:spacing w:val="-73"/>
        </w:rPr>
        <w:t> </w:t>
      </w:r>
      <w:r>
        <w:rPr>
          <w:spacing w:val="-73"/>
        </w:rPr>
      </w:r>
      <w:r>
        <w:rPr>
          <w:spacing w:val="-3"/>
        </w:rPr>
        <w:t>的差额计入当期投资收益。购买日之前持有的被购买方的股权涉及权益法核算下的其他综合</w:t>
      </w:r>
      <w:r>
        <w:rPr>
          <w:spacing w:val="-74"/>
        </w:rPr>
        <w:t> </w:t>
      </w:r>
      <w:r>
        <w:rPr>
          <w:spacing w:val="-74"/>
        </w:rPr>
      </w:r>
      <w:r>
        <w:rPr>
          <w:spacing w:val="-3"/>
        </w:rPr>
        <w:t>收益以及除净损益、其他综合收益和利润分配之外的其他所有者权益变动的，与其相关的其</w:t>
      </w:r>
      <w:r>
        <w:rPr>
          <w:spacing w:val="-73"/>
        </w:rPr>
        <w:t> </w:t>
      </w:r>
      <w:r>
        <w:rPr>
          <w:spacing w:val="-73"/>
        </w:rPr>
      </w:r>
      <w:r>
        <w:rPr>
          <w:spacing w:val="-3"/>
        </w:rPr>
        <w:t>他综合收益、其他所有者权益变动转为购买日所属当期投资收益，由于被投资方重新计量设</w:t>
      </w:r>
      <w:r>
        <w:rPr>
          <w:spacing w:val="-73"/>
        </w:rPr>
        <w:t> </w:t>
      </w:r>
      <w:r>
        <w:rPr>
          <w:spacing w:val="-73"/>
        </w:rPr>
      </w:r>
      <w:r>
        <w:rPr/>
        <w:t>定受益计划净负债或净资产变动而产生的其他综合收益除外。</w:t>
      </w:r>
    </w:p>
    <w:p>
      <w:pPr>
        <w:pStyle w:val="Heading7"/>
        <w:spacing w:line="240" w:lineRule="auto" w:before="7"/>
        <w:ind w:right="1782"/>
        <w:jc w:val="left"/>
      </w:pPr>
      <w:r>
        <w:rPr/>
        <w:t>（</w:t>
      </w:r>
      <w:r>
        <w:rPr>
          <w:rFonts w:ascii="宋体" w:hAnsi="宋体" w:cs="宋体" w:eastAsia="宋体" w:hint="default"/>
        </w:rPr>
        <w:t>2</w:t>
      </w:r>
      <w:r>
        <w:rPr/>
        <w:t>）处置子公司或业务</w:t>
      </w:r>
    </w:p>
    <w:p>
      <w:pPr>
        <w:spacing w:after="0" w:line="240"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7"/>
        <w:spacing w:line="273" w:lineRule="auto"/>
        <w:ind w:right="1690"/>
        <w:jc w:val="left"/>
      </w:pPr>
      <w:r>
        <w:rPr/>
        <w:t>①一般处理方法 </w:t>
      </w:r>
      <w:r>
        <w:rPr>
          <w:spacing w:val="-3"/>
        </w:rPr>
        <w:t>在报告期内，本公司处置子公司或业务，则该子公司或业务期初至处置日的收入、费用、利</w:t>
      </w:r>
      <w:r>
        <w:rPr>
          <w:spacing w:val="-73"/>
        </w:rPr>
        <w:t> </w:t>
      </w:r>
      <w:r>
        <w:rPr>
          <w:spacing w:val="-73"/>
        </w:rPr>
      </w:r>
      <w:r>
        <w:rPr/>
        <w:t>润纳入合并利润表；该子公司或业务期初至处置日的现金流量纳入合并现金流量表。 因处置部分股权投资或其他原因丧失了对被投资方控制权时，对于处置后的剩余股权投资， </w:t>
      </w:r>
      <w:r>
        <w:rPr>
          <w:spacing w:val="-3"/>
        </w:rPr>
        <w:t>本公司按照其在丧失控制权日的公允价值进行重新计量。处置股权取得的对价与剩余股权公</w:t>
      </w:r>
      <w:r>
        <w:rPr>
          <w:spacing w:val="-74"/>
        </w:rPr>
        <w:t> </w:t>
      </w:r>
      <w:r>
        <w:rPr>
          <w:spacing w:val="-74"/>
        </w:rPr>
      </w:r>
      <w:r>
        <w:rPr>
          <w:spacing w:val="-3"/>
        </w:rPr>
        <w:t>允价值之和，减去按原持股比例计算应享有原有子公司自购买日或合并日开始持续计算的净</w:t>
      </w:r>
      <w:r>
        <w:rPr>
          <w:spacing w:val="-73"/>
        </w:rPr>
        <w:t> </w:t>
      </w:r>
      <w:r>
        <w:rPr>
          <w:spacing w:val="-73"/>
        </w:rPr>
      </w:r>
      <w:r>
        <w:rPr>
          <w:spacing w:val="-3"/>
        </w:rPr>
        <w:t>资产的份额与商誉之和的差额，计入丧失控制权当期的投资收益。与原有子公司股权投资相</w:t>
      </w:r>
      <w:r>
        <w:rPr>
          <w:spacing w:val="-73"/>
        </w:rPr>
        <w:t> </w:t>
      </w:r>
      <w:r>
        <w:rPr>
          <w:spacing w:val="-73"/>
        </w:rPr>
      </w:r>
      <w:r>
        <w:rPr>
          <w:spacing w:val="-3"/>
        </w:rPr>
        <w:t>关的其他综合收益或除净损益、其他综合收益及利润分配之外的其他所有者权益变动，在丧</w:t>
      </w:r>
      <w:r>
        <w:rPr>
          <w:spacing w:val="-73"/>
        </w:rPr>
        <w:t> </w:t>
      </w:r>
      <w:r>
        <w:rPr>
          <w:spacing w:val="-73"/>
        </w:rPr>
      </w:r>
      <w:r>
        <w:rPr>
          <w:spacing w:val="-3"/>
        </w:rPr>
        <w:t>失控制权时转为当期投资收益，由于被投资方重新计量设定受益计划净负债或净资产变动而</w:t>
      </w:r>
      <w:r>
        <w:rPr>
          <w:spacing w:val="-74"/>
        </w:rPr>
        <w:t> </w:t>
      </w:r>
      <w:r>
        <w:rPr>
          <w:spacing w:val="-74"/>
        </w:rPr>
      </w:r>
      <w:r>
        <w:rPr/>
        <w:t>产生的其他综合收益除外。</w:t>
      </w:r>
    </w:p>
    <w:p>
      <w:pPr>
        <w:pStyle w:val="Heading7"/>
        <w:spacing w:line="273" w:lineRule="auto" w:before="7"/>
        <w:ind w:right="1782"/>
        <w:jc w:val="left"/>
      </w:pPr>
      <w:r>
        <w:rPr/>
        <w:t>②分步处置子公司 </w:t>
      </w:r>
      <w:r>
        <w:rPr>
          <w:spacing w:val="-3"/>
        </w:rPr>
        <w:t>通过多次交易分步处置对子公司股权投资直至丧失控制权的，处置对子公司股权投资的各项</w:t>
      </w:r>
      <w:r>
        <w:rPr>
          <w:spacing w:val="-74"/>
        </w:rPr>
        <w:t> </w:t>
      </w:r>
      <w:r>
        <w:rPr>
          <w:spacing w:val="-74"/>
        </w:rPr>
      </w:r>
      <w:r>
        <w:rPr>
          <w:spacing w:val="-3"/>
        </w:rPr>
        <w:t>交易的条款、条件以及经济影响符合以下一种或多种情况，通常表明应将多次交易事项作为</w:t>
      </w:r>
      <w:r>
        <w:rPr>
          <w:spacing w:val="-73"/>
        </w:rPr>
        <w:t> </w:t>
      </w:r>
      <w:r>
        <w:rPr>
          <w:spacing w:val="-73"/>
        </w:rPr>
      </w:r>
      <w:r>
        <w:rPr/>
        <w:t>一揽子交易进行会计处理：</w:t>
      </w:r>
    </w:p>
    <w:p>
      <w:pPr>
        <w:pStyle w:val="Heading7"/>
        <w:spacing w:line="273" w:lineRule="auto" w:before="7"/>
        <w:ind w:right="1782"/>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3"/>
        </w:rPr>
        <w:t>处置对子公司股权投资直至丧失控制权的各项交易属于一揽子交易的，本公司将各项交易作</w:t>
      </w:r>
      <w:r>
        <w:rPr>
          <w:spacing w:val="-73"/>
        </w:rPr>
        <w:t> </w:t>
      </w:r>
      <w:r>
        <w:rPr>
          <w:spacing w:val="-73"/>
        </w:rPr>
      </w:r>
      <w:r>
        <w:rPr>
          <w:spacing w:val="-3"/>
        </w:rPr>
        <w:t>为一项处置子公司并丧失控制权的交易进行会计处理；但是，在丧失控制权之前每一次处置</w:t>
      </w:r>
      <w:r>
        <w:rPr>
          <w:spacing w:val="-73"/>
        </w:rPr>
        <w:t> </w:t>
      </w:r>
      <w:r>
        <w:rPr>
          <w:spacing w:val="-73"/>
        </w:rPr>
      </w:r>
      <w:r>
        <w:rPr>
          <w:spacing w:val="-3"/>
        </w:rPr>
        <w:t>价款与处置投资对应的享有该子公司净资产份额的差额，在合并财务报表中确认为其他综合</w:t>
      </w:r>
      <w:r>
        <w:rPr>
          <w:spacing w:val="-74"/>
        </w:rPr>
        <w:t> </w:t>
      </w:r>
      <w:r>
        <w:rPr>
          <w:spacing w:val="-74"/>
        </w:rPr>
      </w:r>
      <w:r>
        <w:rPr/>
        <w:t>收益，在丧失控制权时一并转入丧失控制权当期的损益。 </w:t>
      </w:r>
      <w:r>
        <w:rPr>
          <w:spacing w:val="2"/>
        </w:rPr>
        <w:t>处置对子公司股权投资直至丧失控制权的各项交易不属于一揽子交易的，在丧失控制权之</w:t>
      </w:r>
      <w:r>
        <w:rPr>
          <w:spacing w:val="-82"/>
        </w:rPr>
        <w:t> </w:t>
      </w:r>
      <w:r>
        <w:rPr>
          <w:spacing w:val="-82"/>
        </w:rPr>
      </w:r>
      <w:r>
        <w:rPr>
          <w:spacing w:val="-3"/>
        </w:rPr>
        <w:t>前，按不丧失控制权的情况下部分处置对子公司的股权投资的相关政策进行会计处理；在丧</w:t>
      </w:r>
      <w:r>
        <w:rPr>
          <w:spacing w:val="-73"/>
        </w:rPr>
        <w:t> </w:t>
      </w:r>
      <w:r>
        <w:rPr>
          <w:spacing w:val="-73"/>
        </w:rPr>
      </w:r>
      <w:r>
        <w:rPr/>
        <w:t>失控制权时，按处置子公司一般处理方法进行会计处理。</w:t>
      </w:r>
    </w:p>
    <w:p>
      <w:pPr>
        <w:pStyle w:val="Heading7"/>
        <w:spacing w:line="273" w:lineRule="auto" w:before="7"/>
        <w:ind w:right="1782"/>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w:t>
      </w:r>
      <w:r>
        <w:rPr>
          <w:spacing w:val="-82"/>
        </w:rPr>
        <w:t> </w:t>
      </w:r>
      <w:r>
        <w:rPr>
          <w:spacing w:val="-82"/>
        </w:rPr>
      </w:r>
      <w:r>
        <w:rPr>
          <w:spacing w:val="-3"/>
        </w:rPr>
        <w:t>买日（或合并日）开始持续计算的净资产份额之间的差额，调整合并资产负债表中的资本公</w:t>
      </w:r>
      <w:r>
        <w:rPr>
          <w:spacing w:val="-72"/>
        </w:rPr>
        <w:t> </w:t>
      </w:r>
      <w:r>
        <w:rPr>
          <w:spacing w:val="-72"/>
        </w:rPr>
      </w:r>
      <w:r>
        <w:rPr/>
        <w:t>积中的股本溢价，资本公积中的股本溢价不足冲减的，调整留存收益。</w:t>
      </w:r>
    </w:p>
    <w:p>
      <w:pPr>
        <w:pStyle w:val="Heading7"/>
        <w:spacing w:line="273" w:lineRule="auto" w:before="7"/>
        <w:ind w:right="1782"/>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 </w:t>
      </w:r>
      <w:r>
        <w:rPr>
          <w:spacing w:val="-3"/>
        </w:rPr>
        <w:t>期股权投资相对应享有子公司自购买日或合并日开始持续计算的净资产份额之间的差额，调</w:t>
      </w:r>
      <w:r>
        <w:rPr>
          <w:spacing w:val="-72"/>
        </w:rPr>
        <w:t> </w:t>
      </w:r>
      <w:r>
        <w:rPr>
          <w:spacing w:val="-72"/>
        </w:rPr>
      </w:r>
      <w:r>
        <w:rPr>
          <w:spacing w:val="-3"/>
        </w:rPr>
        <w:t>整合并资产负债表中的资本公积中的股本溢价，资本公积中的股本溢价不足冲减的，调整留</w:t>
      </w:r>
      <w:r>
        <w:rPr>
          <w:spacing w:val="-73"/>
        </w:rPr>
        <w:t> </w:t>
      </w:r>
      <w:r>
        <w:rPr>
          <w:spacing w:val="-73"/>
        </w:rPr>
      </w:r>
      <w:r>
        <w:rPr/>
        <w:t>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6"/>
        <w:spacing w:line="240" w:lineRule="auto"/>
        <w:ind w:left="117" w:right="1782"/>
        <w:jc w:val="left"/>
        <w:rPr>
          <w:b w:val="0"/>
          <w:bCs w:val="0"/>
        </w:rPr>
      </w:pPr>
      <w:bookmarkStart w:name="7、合营安排分类及共同经营会计处理方法" w:id="182"/>
      <w:bookmarkEnd w:id="18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7" w:right="1782"/>
        <w:jc w:val="left"/>
        <w:rPr>
          <w:b w:val="0"/>
          <w:bCs w:val="0"/>
        </w:rPr>
      </w:pPr>
      <w:bookmarkStart w:name="8、现金及现金等价物的确定标准" w:id="183"/>
      <w:bookmarkEnd w:id="18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782"/>
        <w:jc w:val="left"/>
      </w:pPr>
      <w:r>
        <w:rPr>
          <w:spacing w:val="-3"/>
        </w:rPr>
        <w:t>在编制现金流量表时，将本公司库存现金以及可以随时用于支付的存款确认为现金。将同时</w:t>
      </w:r>
      <w:r>
        <w:rPr>
          <w:spacing w:val="-73"/>
        </w:rPr>
        <w:t> </w:t>
      </w:r>
      <w:r>
        <w:rPr>
          <w:spacing w:val="-73"/>
        </w:rPr>
      </w:r>
      <w:r>
        <w:rPr>
          <w:spacing w:val="-3"/>
        </w:rPr>
        <w:t>具备期限短（从购买日起三个月内到期）、流动性强、易于转换为已知现金、价值变动风险</w:t>
      </w:r>
    </w:p>
    <w:p>
      <w:pPr>
        <w:spacing w:after="0" w:line="273"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7"/>
        <w:spacing w:line="240" w:lineRule="auto"/>
        <w:ind w:right="1782"/>
        <w:jc w:val="left"/>
      </w:pPr>
      <w:r>
        <w:rPr/>
        <w:t>很小四个条件的投资，确定为现金等价物。</w:t>
      </w:r>
    </w:p>
    <w:p>
      <w:pPr>
        <w:spacing w:line="240" w:lineRule="auto" w:before="11"/>
        <w:rPr>
          <w:rFonts w:ascii="宋体" w:hAnsi="宋体" w:cs="宋体" w:eastAsia="宋体" w:hint="default"/>
          <w:sz w:val="25"/>
          <w:szCs w:val="25"/>
        </w:rPr>
      </w:pPr>
    </w:p>
    <w:p>
      <w:pPr>
        <w:pStyle w:val="Heading6"/>
        <w:spacing w:line="240" w:lineRule="auto"/>
        <w:ind w:left="117" w:right="1782"/>
        <w:jc w:val="left"/>
        <w:rPr>
          <w:b w:val="0"/>
          <w:bCs w:val="0"/>
        </w:rPr>
      </w:pPr>
      <w:bookmarkStart w:name="9、外币业务和外币报表折算" w:id="184"/>
      <w:bookmarkEnd w:id="18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7"/>
        <w:spacing w:line="268" w:lineRule="auto"/>
        <w:ind w:right="178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外币业务采用交易发生日的即期汇率的近似汇率作为折算汇率折合成记账本位币。 </w:t>
      </w:r>
      <w:r>
        <w:rPr>
          <w:spacing w:val="-3"/>
        </w:rPr>
        <w:t>资产负债表日外币货币性项目余额按资产负债表日即期汇率折算，由此产生的汇兑差额，除</w:t>
      </w:r>
      <w:r>
        <w:rPr>
          <w:spacing w:val="-73"/>
        </w:rPr>
        <w:t> </w:t>
      </w:r>
      <w:r>
        <w:rPr>
          <w:spacing w:val="-73"/>
        </w:rPr>
      </w:r>
      <w:r>
        <w:rPr>
          <w:spacing w:val="2"/>
        </w:rPr>
        <w:t>属于与购建符合资本化条件的资产相关的外币专门借款产生的汇兑差额按照借款费用资本</w:t>
      </w:r>
      <w:r>
        <w:rPr>
          <w:spacing w:val="-82"/>
        </w:rPr>
        <w:t> </w:t>
      </w:r>
      <w:r>
        <w:rPr>
          <w:spacing w:val="-82"/>
        </w:rPr>
      </w:r>
      <w:r>
        <w:rPr/>
        <w:t>化的原则处理外，均计入当期损益。</w:t>
      </w:r>
    </w:p>
    <w:p>
      <w:pPr>
        <w:spacing w:line="240" w:lineRule="auto" w:before="10"/>
        <w:rPr>
          <w:rFonts w:ascii="宋体" w:hAnsi="宋体" w:cs="宋体" w:eastAsia="宋体" w:hint="default"/>
          <w:sz w:val="24"/>
          <w:szCs w:val="24"/>
        </w:rPr>
      </w:pPr>
    </w:p>
    <w:p>
      <w:pPr>
        <w:pStyle w:val="Heading7"/>
        <w:spacing w:line="268" w:lineRule="auto"/>
        <w:ind w:right="1782"/>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8"/>
        </w:rPr>
        <w:t>资产负债表中的资产和负债项目，采用资产负债表日的即期汇率折算；所有者权益项目除“未</w:t>
      </w:r>
      <w:r>
        <w:rPr>
          <w:spacing w:val="-77"/>
        </w:rPr>
        <w:t> </w:t>
      </w:r>
      <w:r>
        <w:rPr>
          <w:spacing w:val="-77"/>
        </w:rPr>
      </w:r>
      <w:r>
        <w:rPr>
          <w:spacing w:val="-3"/>
        </w:rPr>
        <w:t>分配利润”项目外，其他项目采用发生时的即期汇率折算。利润表中的收入和费用项目，采</w:t>
      </w:r>
      <w:r>
        <w:rPr>
          <w:spacing w:val="-73"/>
        </w:rPr>
        <w:t> </w:t>
      </w:r>
      <w:r>
        <w:rPr>
          <w:spacing w:val="-73"/>
        </w:rPr>
      </w:r>
      <w:r>
        <w:rPr/>
        <w:t>用交易发生日的即期汇率的近似汇率折算。 </w:t>
      </w:r>
      <w:r>
        <w:rPr>
          <w:spacing w:val="-3"/>
        </w:rPr>
        <w:t>处置境外经营时，将与该境外经营相关的外币财务报表折算差额，自所有者权益项目转入处</w:t>
      </w:r>
      <w:r>
        <w:rPr>
          <w:spacing w:val="-73"/>
        </w:rPr>
        <w:t> </w:t>
      </w:r>
      <w:r>
        <w:rPr>
          <w:spacing w:val="-73"/>
        </w:rPr>
      </w:r>
      <w:r>
        <w:rPr/>
        <w:t>置当期损益。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90" w:lineRule="atLeast" w:before="164"/>
        <w:ind w:left="117" w:right="5680" w:firstLine="0"/>
        <w:jc w:val="left"/>
        <w:rPr>
          <w:rFonts w:ascii="宋体" w:hAnsi="宋体" w:cs="宋体" w:eastAsia="宋体" w:hint="default"/>
          <w:sz w:val="21"/>
          <w:szCs w:val="21"/>
        </w:rPr>
      </w:pPr>
      <w:bookmarkStart w:name="10、金融工具" w:id="185"/>
      <w:bookmarkEnd w:id="185"/>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Heading7"/>
        <w:spacing w:line="268" w:lineRule="auto" w:before="37"/>
        <w:ind w:right="1782" w:firstLine="56"/>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3"/>
        </w:rPr>
        <w:t>金融资产和金融负债于初始确认时分类为：以公允价值计量且其变动计入当期损益的金融资</w:t>
      </w:r>
      <w:r>
        <w:rPr>
          <w:spacing w:val="-74"/>
        </w:rPr>
        <w:t> </w:t>
      </w:r>
      <w:r>
        <w:rPr>
          <w:spacing w:val="-74"/>
        </w:rPr>
      </w:r>
      <w:r>
        <w:rPr>
          <w:spacing w:val="-3"/>
        </w:rPr>
        <w:t>产或金融负债，包括交易性金融资产或金融负债和直接指定为以公允价值计量且其变动计入</w:t>
      </w:r>
      <w:r>
        <w:rPr>
          <w:spacing w:val="-74"/>
        </w:rPr>
        <w:t> </w:t>
      </w:r>
      <w:r>
        <w:rPr>
          <w:spacing w:val="-74"/>
        </w:rPr>
      </w:r>
      <w:r>
        <w:rPr>
          <w:spacing w:val="-3"/>
        </w:rPr>
        <w:t>当期损益的金融资产或金融负债；持有至到期投资；应收款项；可供出售金融资产；其他金</w:t>
      </w:r>
      <w:r>
        <w:rPr>
          <w:spacing w:val="-73"/>
        </w:rPr>
        <w:t> </w:t>
      </w:r>
      <w:r>
        <w:rPr>
          <w:spacing w:val="-73"/>
        </w:rPr>
      </w:r>
      <w:r>
        <w:rPr/>
        <w:t>融负债等。</w:t>
      </w:r>
    </w:p>
    <w:p>
      <w:pPr>
        <w:spacing w:line="240" w:lineRule="auto" w:before="10"/>
        <w:rPr>
          <w:rFonts w:ascii="宋体" w:hAnsi="宋体" w:cs="宋体" w:eastAsia="宋体" w:hint="default"/>
          <w:sz w:val="24"/>
          <w:szCs w:val="24"/>
        </w:rPr>
      </w:pPr>
    </w:p>
    <w:p>
      <w:pPr>
        <w:pStyle w:val="Heading6"/>
        <w:spacing w:line="240" w:lineRule="auto"/>
        <w:ind w:left="117" w:right="1782"/>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Heading7"/>
        <w:spacing w:line="273" w:lineRule="auto" w:before="21"/>
        <w:ind w:right="1782"/>
        <w:jc w:val="left"/>
      </w:pPr>
      <w:r>
        <w:rPr/>
        <w:t>（</w:t>
      </w:r>
      <w:r>
        <w:rPr>
          <w:rFonts w:ascii="宋体" w:hAnsi="宋体" w:cs="宋体" w:eastAsia="宋体" w:hint="default"/>
        </w:rPr>
        <w:t>1</w:t>
      </w:r>
      <w:r>
        <w:rPr/>
        <w:t>）以公允价值计量且其变动计入当期损益的金融资产（金融负债） </w:t>
      </w:r>
      <w:r>
        <w:rPr>
          <w:spacing w:val="2"/>
        </w:rPr>
        <w:t>取得时以公允价值（扣除已宣告但尚未发放的现金股利或已到付息期但尚未领取的债券利</w:t>
      </w:r>
      <w:r>
        <w:rPr>
          <w:spacing w:val="-77"/>
        </w:rPr>
        <w:t> </w:t>
      </w:r>
      <w:r>
        <w:rPr>
          <w:spacing w:val="-77"/>
        </w:rPr>
      </w:r>
      <w:r>
        <w:rPr/>
        <w:t>息）作为初始确认金额，相关的交易费用计入当期损益。 持有期间将取得的利息或现金股利确认为投资收益，期末将公允价值变动计入当期损益。 </w:t>
      </w:r>
      <w:r>
        <w:rPr>
          <w:spacing w:val="-3"/>
        </w:rPr>
        <w:t>处置时，其公允价值与初始入账金额之间的差额确认为投资收益，同时调整公允价值变动损</w:t>
      </w:r>
      <w:r>
        <w:rPr>
          <w:spacing w:val="-73"/>
        </w:rPr>
        <w:t> </w:t>
      </w:r>
      <w:r>
        <w:rPr>
          <w:spacing w:val="-73"/>
        </w:rPr>
      </w:r>
      <w:r>
        <w:rPr/>
        <w:t>益。</w:t>
      </w:r>
    </w:p>
    <w:p>
      <w:pPr>
        <w:pStyle w:val="Heading7"/>
        <w:spacing w:line="273" w:lineRule="auto" w:before="7"/>
        <w:ind w:right="1782"/>
        <w:jc w:val="left"/>
      </w:pPr>
      <w:r>
        <w:rPr/>
        <w:t>（</w:t>
      </w:r>
      <w:r>
        <w:rPr>
          <w:rFonts w:ascii="宋体" w:hAnsi="宋体" w:cs="宋体" w:eastAsia="宋体" w:hint="default"/>
        </w:rPr>
        <w:t>2</w:t>
      </w:r>
      <w:r>
        <w:rPr/>
        <w:t>）持有至到期投资 </w:t>
      </w:r>
      <w:r>
        <w:rPr>
          <w:spacing w:val="-3"/>
        </w:rPr>
        <w:t>取得时按公允价值（扣除已到付息期但尚未领取的债券利息）和相关交易费用之和作为初始</w:t>
      </w:r>
      <w:r>
        <w:rPr>
          <w:spacing w:val="-73"/>
        </w:rPr>
        <w:t> </w:t>
      </w:r>
      <w:r>
        <w:rPr>
          <w:spacing w:val="-73"/>
        </w:rPr>
      </w:r>
      <w:r>
        <w:rPr/>
        <w:t>确认金额。 </w:t>
      </w:r>
      <w:r>
        <w:rPr>
          <w:spacing w:val="-3"/>
        </w:rPr>
        <w:t>持有期间按照摊余成本和实际利率计算确认利息收入，计入投资收益。实际利率在取得时确</w:t>
      </w:r>
      <w:r>
        <w:rPr>
          <w:spacing w:val="-73"/>
        </w:rPr>
        <w:t> </w:t>
      </w:r>
      <w:r>
        <w:rPr>
          <w:spacing w:val="-73"/>
        </w:rPr>
      </w:r>
      <w:r>
        <w:rPr/>
        <w:t>定，在该预期存续期间或适用的更短期间内保持不变。 处置时，将所取得价款与该投资账面价值之间的差额计入投资收益。</w:t>
      </w:r>
    </w:p>
    <w:p>
      <w:pPr>
        <w:pStyle w:val="Heading7"/>
        <w:spacing w:line="273" w:lineRule="auto" w:before="7"/>
        <w:ind w:right="1782"/>
        <w:jc w:val="left"/>
      </w:pPr>
      <w:r>
        <w:rPr/>
        <w:t>（</w:t>
      </w:r>
      <w:r>
        <w:rPr>
          <w:rFonts w:ascii="宋体" w:hAnsi="宋体" w:cs="宋体" w:eastAsia="宋体" w:hint="default"/>
        </w:rPr>
        <w:t>3</w:t>
      </w:r>
      <w:r>
        <w:rPr/>
        <w:t>）应收款项 </w:t>
      </w:r>
      <w:r>
        <w:rPr>
          <w:spacing w:val="-3"/>
        </w:rPr>
        <w:t>公司对外销售商品或提供劳务形成的应收债权，以及公司持有的其他企业的不包括在活跃市</w:t>
      </w:r>
    </w:p>
    <w:p>
      <w:pPr>
        <w:spacing w:after="0" w:line="273"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7"/>
        <w:spacing w:line="273" w:lineRule="auto"/>
        <w:ind w:right="1782"/>
        <w:jc w:val="left"/>
      </w:pPr>
      <w:r>
        <w:rPr>
          <w:spacing w:val="-3"/>
        </w:rPr>
        <w:t>场上有报价的债务工具的债权，包括应收账款、其他应收款等，以向购货方应收的合同或协</w:t>
      </w:r>
      <w:r>
        <w:rPr>
          <w:spacing w:val="-72"/>
        </w:rPr>
        <w:t> </w:t>
      </w:r>
      <w:r>
        <w:rPr>
          <w:spacing w:val="-72"/>
        </w:rPr>
      </w:r>
      <w:r>
        <w:rPr/>
        <w:t>议价款作为初始确认金额；具有融资性质的，按其现值进行初始确认。 收回或处置时，将取得的价款与该应收款项账面价值之间的差额计入当期损益。</w:t>
      </w:r>
    </w:p>
    <w:p>
      <w:pPr>
        <w:pStyle w:val="Heading7"/>
        <w:spacing w:line="273" w:lineRule="auto" w:before="7"/>
        <w:ind w:right="1690"/>
        <w:jc w:val="left"/>
      </w:pPr>
      <w:r>
        <w:rPr/>
        <w:t>（</w:t>
      </w:r>
      <w:r>
        <w:rPr>
          <w:rFonts w:ascii="宋体" w:hAnsi="宋体" w:cs="宋体" w:eastAsia="宋体" w:hint="default"/>
        </w:rPr>
        <w:t>4</w:t>
      </w:r>
      <w:r>
        <w:rPr/>
        <w:t>）可供出售金融资产 </w:t>
      </w:r>
      <w:r>
        <w:rPr>
          <w:spacing w:val="2"/>
        </w:rPr>
        <w:t>取得时按公允价值（扣除已宣告但尚未发放的现金股利或已到付息期但尚未领取的债券利</w:t>
      </w:r>
      <w:r>
        <w:rPr>
          <w:spacing w:val="-82"/>
        </w:rPr>
        <w:t> </w:t>
      </w:r>
      <w:r>
        <w:rPr>
          <w:spacing w:val="-82"/>
        </w:rPr>
      </w:r>
      <w:r>
        <w:rPr/>
        <w:t>息）和相关交易费用之和作为初始确认金额。 </w:t>
      </w:r>
      <w:r>
        <w:rPr>
          <w:spacing w:val="-3"/>
        </w:rPr>
        <w:t>持有期间将取得的利息或现金股利确认为投资收益。期末以公允价值计量且将公允价值变动</w:t>
      </w:r>
      <w:r>
        <w:rPr>
          <w:spacing w:val="-74"/>
        </w:rPr>
        <w:t> </w:t>
      </w:r>
      <w:r>
        <w:rPr>
          <w:spacing w:val="-74"/>
        </w:rPr>
      </w:r>
      <w:r>
        <w:rPr>
          <w:spacing w:val="-3"/>
        </w:rPr>
        <w:t>计入其他综合收益。但是，在活跃市场中没有报价且其公允价值不能可靠计量的权益工具投</w:t>
      </w:r>
      <w:r>
        <w:rPr>
          <w:spacing w:val="-73"/>
        </w:rPr>
        <w:t> </w:t>
      </w:r>
      <w:r>
        <w:rPr>
          <w:spacing w:val="-73"/>
        </w:rPr>
      </w:r>
      <w:r>
        <w:rPr/>
        <w:t>资，以及与该权益工具挂钩并须通过交付该权益工具结算的衍生金融资产，按照成本计量。 </w:t>
      </w:r>
      <w:r>
        <w:rPr>
          <w:spacing w:val="-3"/>
        </w:rPr>
        <w:t>处置时，将取得的价款与该金融资产账面价值之间的差额，计入投资损益；同时，将原直接</w:t>
      </w:r>
      <w:r>
        <w:rPr>
          <w:spacing w:val="-73"/>
        </w:rPr>
        <w:t> </w:t>
      </w:r>
      <w:r>
        <w:rPr>
          <w:spacing w:val="-73"/>
        </w:rPr>
      </w:r>
      <w:r>
        <w:rPr/>
        <w:t>计入其他综合收益的公允价值变动累计额对应处置部分的金额转出，计入当期损益。</w:t>
      </w:r>
    </w:p>
    <w:p>
      <w:pPr>
        <w:pStyle w:val="Heading7"/>
        <w:spacing w:line="273" w:lineRule="auto" w:before="7"/>
        <w:ind w:right="2320"/>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6"/>
        <w:rPr>
          <w:rFonts w:ascii="宋体" w:hAnsi="宋体" w:cs="宋体" w:eastAsia="宋体" w:hint="default"/>
          <w:sz w:val="24"/>
          <w:szCs w:val="24"/>
        </w:rPr>
      </w:pPr>
    </w:p>
    <w:p>
      <w:pPr>
        <w:pStyle w:val="Heading7"/>
        <w:spacing w:line="271" w:lineRule="auto"/>
        <w:ind w:right="1690"/>
        <w:jc w:val="left"/>
      </w:pP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公司发生金融资产转移时，如已将金融资产所有权上几乎所有的风险和报酬转移给转入方， </w:t>
      </w:r>
      <w:r>
        <w:rPr>
          <w:spacing w:val="-3"/>
        </w:rPr>
        <w:t>则终止确认该金融资产；如保留了金融资产所有权上几乎所有的风险和报酬的，则不终止确</w:t>
      </w:r>
      <w:r>
        <w:rPr>
          <w:spacing w:val="-73"/>
        </w:rPr>
        <w:t> </w:t>
      </w:r>
      <w:r>
        <w:rPr>
          <w:spacing w:val="-73"/>
        </w:rPr>
      </w:r>
      <w:r>
        <w:rPr/>
        <w:t>认该金融资产。 </w:t>
      </w:r>
      <w:r>
        <w:rPr>
          <w:spacing w:val="-3"/>
        </w:rPr>
        <w:t>在判断金融资产转移是否满足上述金融资产终止确认条件时，采用实质重于形式的原则。公</w:t>
      </w:r>
      <w:r>
        <w:rPr>
          <w:spacing w:val="-73"/>
        </w:rPr>
        <w:t> </w:t>
      </w:r>
      <w:r>
        <w:rPr>
          <w:spacing w:val="-73"/>
        </w:rPr>
      </w:r>
      <w:r>
        <w:rPr>
          <w:spacing w:val="-3"/>
        </w:rPr>
        <w:t>司将金融资产转移区分为金融资产整体转移和部分转移。金融资产整体转移满足终止确认条</w:t>
      </w:r>
      <w:r>
        <w:rPr>
          <w:spacing w:val="-74"/>
        </w:rPr>
        <w:t> </w:t>
      </w:r>
      <w:r>
        <w:rPr>
          <w:spacing w:val="-74"/>
        </w:rPr>
      </w:r>
      <w:r>
        <w:rPr/>
        <w:t>件的，将下列两项金额的差额计入当期损益：</w:t>
      </w:r>
    </w:p>
    <w:p>
      <w:pPr>
        <w:pStyle w:val="Heading7"/>
        <w:spacing w:line="240" w:lineRule="auto" w:before="10"/>
        <w:ind w:right="1782"/>
        <w:jc w:val="left"/>
      </w:pPr>
      <w:r>
        <w:rPr/>
        <w:t>（</w:t>
      </w:r>
      <w:r>
        <w:rPr>
          <w:rFonts w:ascii="宋体" w:hAnsi="宋体" w:cs="宋体" w:eastAsia="宋体" w:hint="default"/>
        </w:rPr>
        <w:t>1</w:t>
      </w:r>
      <w:r>
        <w:rPr/>
        <w:t>）所转移金融资产的账面价值；</w:t>
      </w:r>
    </w:p>
    <w:p>
      <w:pPr>
        <w:pStyle w:val="Heading7"/>
        <w:spacing w:line="273" w:lineRule="auto" w:before="37"/>
        <w:ind w:right="1782"/>
        <w:jc w:val="left"/>
      </w:pPr>
      <w:r>
        <w:rPr/>
        <w:t>（</w:t>
      </w:r>
      <w:r>
        <w:rPr>
          <w:rFonts w:ascii="宋体" w:hAnsi="宋体" w:cs="宋体" w:eastAsia="宋体" w:hint="default"/>
        </w:rPr>
        <w:t>2</w:t>
      </w:r>
      <w:r>
        <w:rPr/>
        <w:t>）因转移而收到的对价，与原直接计入所有者权益的公允价值变动累计额（涉及转移的</w:t>
      </w:r>
      <w:r>
        <w:rPr>
          <w:spacing w:val="-90"/>
        </w:rPr>
        <w:t> </w:t>
      </w:r>
      <w:r>
        <w:rPr>
          <w:spacing w:val="-90"/>
        </w:rPr>
      </w:r>
      <w:r>
        <w:rPr/>
        <w:t>金融资产为可供出售金融资产的情形）之和。 </w:t>
      </w:r>
      <w:r>
        <w:rPr>
          <w:spacing w:val="-3"/>
        </w:rPr>
        <w:t>金融资产部分转移满足终止确认条件的，将所转移金融资产整体的账面价值，在终止确认部</w:t>
      </w:r>
      <w:r>
        <w:rPr>
          <w:spacing w:val="-73"/>
        </w:rPr>
        <w:t> </w:t>
      </w:r>
      <w:r>
        <w:rPr>
          <w:spacing w:val="-73"/>
        </w:rPr>
      </w:r>
      <w:r>
        <w:rPr>
          <w:spacing w:val="-3"/>
        </w:rPr>
        <w:t>分和未终止确认部分之间，按照各自的相对公允价值进行分摊，并将下列两项金额的差额计</w:t>
      </w:r>
      <w:r>
        <w:rPr>
          <w:spacing w:val="-73"/>
        </w:rPr>
        <w:t> </w:t>
      </w:r>
      <w:r>
        <w:rPr>
          <w:spacing w:val="-73"/>
        </w:rPr>
      </w:r>
      <w:r>
        <w:rPr/>
        <w:t>入当期损益：</w:t>
      </w:r>
    </w:p>
    <w:p>
      <w:pPr>
        <w:pStyle w:val="Heading7"/>
        <w:spacing w:line="240" w:lineRule="auto" w:before="7"/>
        <w:ind w:right="1782"/>
        <w:jc w:val="left"/>
      </w:pPr>
      <w:r>
        <w:rPr/>
        <w:t>（</w:t>
      </w:r>
      <w:r>
        <w:rPr>
          <w:rFonts w:ascii="宋体" w:hAnsi="宋体" w:cs="宋体" w:eastAsia="宋体" w:hint="default"/>
        </w:rPr>
        <w:t>1</w:t>
      </w:r>
      <w:r>
        <w:rPr/>
        <w:t>）终止确认部分的账面价值；</w:t>
      </w:r>
    </w:p>
    <w:p>
      <w:pPr>
        <w:pStyle w:val="Heading7"/>
        <w:spacing w:line="273" w:lineRule="auto" w:before="37"/>
        <w:ind w:right="1782"/>
        <w:jc w:val="left"/>
      </w:pPr>
      <w:r>
        <w:rPr/>
        <w:t>（</w:t>
      </w:r>
      <w:r>
        <w:rPr>
          <w:rFonts w:ascii="宋体" w:hAnsi="宋体" w:cs="宋体" w:eastAsia="宋体" w:hint="default"/>
        </w:rPr>
        <w:t>2</w:t>
      </w:r>
      <w:r>
        <w:rPr/>
        <w:t>）终止确认部分的对价，与原直接计入所有者权益的公允价值变动累计额中对应终止确</w:t>
      </w:r>
      <w:r>
        <w:rPr>
          <w:spacing w:val="-92"/>
        </w:rPr>
        <w:t> </w:t>
      </w:r>
      <w:r>
        <w:rPr>
          <w:spacing w:val="-92"/>
        </w:rPr>
      </w:r>
      <w:r>
        <w:rPr/>
        <w:t>认部分的金额（涉及转移的金融资产为可供出售金融资产的情形）之和。 </w:t>
      </w:r>
      <w:r>
        <w:rPr>
          <w:spacing w:val="-3"/>
        </w:rPr>
        <w:t>金融资产转移不满足终止确认条件的，继续确认该金融资产，所收到的对价确认为一项金融</w:t>
      </w:r>
      <w:r>
        <w:rPr>
          <w:spacing w:val="-73"/>
        </w:rPr>
        <w:t> </w:t>
      </w:r>
      <w:r>
        <w:rPr>
          <w:spacing w:val="-73"/>
        </w:rPr>
      </w:r>
      <w:r>
        <w:rPr/>
        <w:t>负债。</w:t>
      </w:r>
    </w:p>
    <w:p>
      <w:pPr>
        <w:spacing w:line="240" w:lineRule="auto" w:before="6"/>
        <w:rPr>
          <w:rFonts w:ascii="宋体" w:hAnsi="宋体" w:cs="宋体" w:eastAsia="宋体" w:hint="default"/>
          <w:sz w:val="24"/>
          <w:szCs w:val="24"/>
        </w:rPr>
      </w:pPr>
    </w:p>
    <w:p>
      <w:pPr>
        <w:pStyle w:val="Heading7"/>
        <w:spacing w:line="271" w:lineRule="auto"/>
        <w:ind w:right="1782"/>
        <w:jc w:val="left"/>
      </w:pP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3"/>
        </w:rPr>
        <w:t>金融负债的现时义务全部或部分已经解除的，则终止确认该金融负债或其一部分；本公司若</w:t>
      </w:r>
      <w:r>
        <w:rPr>
          <w:spacing w:val="-73"/>
        </w:rPr>
        <w:t> </w:t>
      </w:r>
      <w:r>
        <w:rPr>
          <w:spacing w:val="-73"/>
        </w:rPr>
      </w:r>
      <w:r>
        <w:rPr>
          <w:spacing w:val="-3"/>
        </w:rPr>
        <w:t>与债权人签定协议，以承担新金融负债方式替换现存金融负债，且新金融负债与现存金融负</w:t>
      </w:r>
      <w:r>
        <w:rPr>
          <w:spacing w:val="-73"/>
        </w:rPr>
        <w:t> </w:t>
      </w:r>
      <w:r>
        <w:rPr>
          <w:spacing w:val="-73"/>
        </w:rPr>
      </w:r>
      <w:r>
        <w:rPr/>
        <w:t>债的合同条款实质上不同的，则终止确认现存金融负债，并同时确认新金融负债。 </w:t>
      </w:r>
      <w:r>
        <w:rPr>
          <w:spacing w:val="-3"/>
        </w:rPr>
        <w:t>对现存金融负债全部或部分合同条款作出实质性修改的，则终止确认现存金融负债或其一部</w:t>
      </w:r>
      <w:r>
        <w:rPr>
          <w:spacing w:val="-74"/>
        </w:rPr>
        <w:t> </w:t>
      </w:r>
      <w:r>
        <w:rPr>
          <w:spacing w:val="-74"/>
        </w:rPr>
      </w:r>
      <w:r>
        <w:rPr/>
        <w:t>分，同时将修改条款后的金融负债确认为一项新金融负债。 </w:t>
      </w:r>
      <w:r>
        <w:rPr>
          <w:spacing w:val="-3"/>
        </w:rPr>
        <w:t>金融负债全部或部分终止确认时，终止确认的金融负债账面价值与支付对价（包括转出的非</w:t>
      </w:r>
      <w:r>
        <w:rPr>
          <w:spacing w:val="-73"/>
        </w:rPr>
        <w:t> </w:t>
      </w:r>
      <w:r>
        <w:rPr>
          <w:spacing w:val="-73"/>
        </w:rPr>
      </w:r>
      <w:r>
        <w:rPr/>
        <w:t>现金资产或承担的新金融负债）之间的差额，计入当期损益。 </w:t>
      </w:r>
      <w:r>
        <w:rPr>
          <w:spacing w:val="2"/>
        </w:rPr>
        <w:t>本公司若回购部分金融负债的，在回购日按照继续确认部分与终止确认部分的相对公允价</w:t>
      </w:r>
      <w:r>
        <w:rPr>
          <w:spacing w:val="-82"/>
        </w:rPr>
        <w:t> </w:t>
      </w:r>
      <w:r>
        <w:rPr>
          <w:spacing w:val="-82"/>
        </w:rPr>
      </w:r>
      <w:r>
        <w:rPr>
          <w:spacing w:val="-3"/>
        </w:rPr>
        <w:t>值，将该金融负债整体的账面价值进行分配。分配给终止确认部分的账面价值与支付的对价</w:t>
      </w:r>
    </w:p>
    <w:p>
      <w:pPr>
        <w:pStyle w:val="Heading7"/>
        <w:spacing w:line="240" w:lineRule="auto" w:before="10"/>
        <w:ind w:right="1782"/>
        <w:jc w:val="left"/>
      </w:pPr>
      <w:r>
        <w:rPr/>
        <w:t>（包括转出的非现金资产或承担的新金融负债）之间的差额，计入当期损益。</w:t>
      </w:r>
    </w:p>
    <w:p>
      <w:pPr>
        <w:spacing w:after="0" w:line="240"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7"/>
        <w:spacing w:line="268" w:lineRule="auto" w:before="35"/>
        <w:ind w:left="237" w:right="1777"/>
        <w:jc w:val="left"/>
      </w:pPr>
      <w:r>
        <w:rPr>
          <w:rFonts w:ascii="Times New Roman" w:hAnsi="Times New Roman" w:cs="Times New Roman" w:eastAsia="Times New Roman"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3"/>
        </w:rPr>
        <w:t>存在活跃市场的金融工具，以活跃市场中的报价确定其公允价值。不存在活跃市场的金融工</w:t>
      </w:r>
      <w:r>
        <w:rPr>
          <w:spacing w:val="-73"/>
        </w:rPr>
        <w:t> </w:t>
      </w:r>
      <w:r>
        <w:rPr>
          <w:spacing w:val="-73"/>
        </w:rPr>
      </w:r>
      <w:r>
        <w:rPr>
          <w:spacing w:val="-3"/>
        </w:rPr>
        <w:t>具，采用估值技术确定其公允价值。在估值时，本公司采用在当前情况下适用并且有足够可</w:t>
      </w:r>
      <w:r>
        <w:rPr>
          <w:spacing w:val="-72"/>
        </w:rPr>
        <w:t> </w:t>
      </w:r>
      <w:r>
        <w:rPr>
          <w:spacing w:val="-72"/>
        </w:rPr>
      </w:r>
      <w:r>
        <w:rPr>
          <w:spacing w:val="-3"/>
        </w:rPr>
        <w:t>利用数据和其他信息支持的估值技术，选择与市场参与者在相关资产或负债的交易中所考虑</w:t>
      </w:r>
      <w:r>
        <w:rPr>
          <w:spacing w:val="-74"/>
        </w:rPr>
        <w:t> </w:t>
      </w:r>
      <w:r>
        <w:rPr>
          <w:spacing w:val="-74"/>
        </w:rPr>
      </w:r>
      <w:r>
        <w:rPr>
          <w:spacing w:val="-3"/>
        </w:rPr>
        <w:t>的资产或负债特征相一致的输入值，并优先使用相关可观察输入值。只有在相关可观察输入</w:t>
      </w:r>
      <w:r>
        <w:rPr>
          <w:spacing w:val="-73"/>
        </w:rPr>
        <w:t> </w:t>
      </w:r>
      <w:r>
        <w:rPr>
          <w:spacing w:val="-73"/>
        </w:rPr>
      </w:r>
      <w:r>
        <w:rPr/>
        <w:t>值无法取得或取得不切实可行的情况下，才使用不可观察输入值。</w:t>
      </w:r>
    </w:p>
    <w:p>
      <w:pPr>
        <w:spacing w:line="240" w:lineRule="auto" w:before="10"/>
        <w:rPr>
          <w:rFonts w:ascii="宋体" w:hAnsi="宋体" w:cs="宋体" w:eastAsia="宋体" w:hint="default"/>
          <w:sz w:val="24"/>
          <w:szCs w:val="24"/>
        </w:rPr>
      </w:pPr>
    </w:p>
    <w:p>
      <w:pPr>
        <w:spacing w:line="264" w:lineRule="auto" w:before="0"/>
        <w:ind w:left="237" w:right="1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除以公允价值计量且其变动计入当期损益的金融资产外，本公司于资产负债表日对金融资产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的账面价值进行检查，如果有客观证据表明某项金融资产发生减值的，计提减值准备。</w:t>
      </w:r>
    </w:p>
    <w:p>
      <w:pPr>
        <w:pStyle w:val="Heading7"/>
        <w:spacing w:line="273" w:lineRule="auto" w:before="16"/>
        <w:ind w:left="237" w:right="1777"/>
        <w:jc w:val="left"/>
      </w:pPr>
      <w:r>
        <w:rPr/>
        <w:t>（</w:t>
      </w:r>
      <w:r>
        <w:rPr>
          <w:rFonts w:ascii="宋体" w:hAnsi="宋体" w:cs="宋体" w:eastAsia="宋体" w:hint="default"/>
        </w:rPr>
        <w:t>1</w:t>
      </w:r>
      <w:r>
        <w:rPr/>
        <w:t>）可供出售金融资产的减值准备： </w:t>
      </w:r>
      <w:r>
        <w:rPr>
          <w:spacing w:val="-3"/>
        </w:rPr>
        <w:t>期末如果可供出售金融资产的公允价值发生严重下降，或在综合考虑各种相关因素后，预期</w:t>
      </w:r>
      <w:r>
        <w:rPr>
          <w:spacing w:val="-73"/>
        </w:rPr>
        <w:t> </w:t>
      </w:r>
      <w:r>
        <w:rPr>
          <w:spacing w:val="-73"/>
        </w:rPr>
      </w:r>
      <w:r>
        <w:rPr>
          <w:spacing w:val="-3"/>
        </w:rPr>
        <w:t>这种下降趋势属于非暂时性的，就认定其已发生减值，将原直接计入所有者权益的公允价值</w:t>
      </w:r>
      <w:r>
        <w:rPr>
          <w:spacing w:val="-73"/>
        </w:rPr>
        <w:t> </w:t>
      </w:r>
      <w:r>
        <w:rPr>
          <w:spacing w:val="-73"/>
        </w:rPr>
      </w:r>
      <w:r>
        <w:rPr/>
        <w:t>下降形成的累计损失一并转出，确认减值损失。 </w:t>
      </w:r>
      <w:r>
        <w:rPr>
          <w:spacing w:val="-3"/>
        </w:rPr>
        <w:t>对于已确认减值损失的可供出售债务工具，在随后的会计期间公允价值已上升且客观上与确</w:t>
      </w:r>
      <w:r>
        <w:rPr>
          <w:spacing w:val="-74"/>
        </w:rPr>
        <w:t> </w:t>
      </w:r>
      <w:r>
        <w:rPr>
          <w:spacing w:val="-74"/>
        </w:rPr>
      </w:r>
      <w:r>
        <w:rPr/>
        <w:t>认原减值损失确认后发生的事项有关的，原确认的减值损失予以转回，计入当期损益。 可供出售权益工具投资发生的减值损失，不通过损益转回。</w:t>
      </w:r>
    </w:p>
    <w:p>
      <w:pPr>
        <w:pStyle w:val="Heading7"/>
        <w:spacing w:line="273" w:lineRule="auto" w:before="7"/>
        <w:ind w:left="237" w:right="3580"/>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8"/>
        <w:rPr>
          <w:rFonts w:ascii="宋体" w:hAnsi="宋体" w:cs="宋体" w:eastAsia="宋体" w:hint="default"/>
          <w:sz w:val="23"/>
          <w:szCs w:val="23"/>
        </w:rPr>
      </w:pPr>
    </w:p>
    <w:p>
      <w:pPr>
        <w:pStyle w:val="Heading6"/>
        <w:spacing w:line="240" w:lineRule="auto"/>
        <w:ind w:left="237" w:right="1777"/>
        <w:jc w:val="left"/>
        <w:rPr>
          <w:b w:val="0"/>
          <w:bCs w:val="0"/>
        </w:rPr>
      </w:pPr>
      <w:bookmarkStart w:name="11、应收票据及应收账款" w:id="186"/>
      <w:bookmarkEnd w:id="186"/>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5"/>
        <w:rPr>
          <w:rFonts w:ascii="宋体" w:hAnsi="宋体" w:cs="宋体" w:eastAsia="宋体" w:hint="default"/>
          <w:b/>
          <w:bCs/>
          <w:sz w:val="23"/>
          <w:szCs w:val="23"/>
        </w:rPr>
      </w:pPr>
    </w:p>
    <w:p>
      <w:pPr>
        <w:spacing w:line="264" w:lineRule="auto" w:before="0"/>
        <w:ind w:left="1318" w:right="3580" w:hanging="46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
          <w:sz w:val="18"/>
          <w:szCs w:val="18"/>
        </w:rPr>
        <w:t> </w:t>
      </w:r>
      <w:r>
        <w:rPr>
          <w:rFonts w:ascii="宋体" w:hAnsi="宋体" w:cs="宋体" w:eastAsia="宋体" w:hint="default"/>
          <w:b/>
          <w:bCs/>
          <w:sz w:val="18"/>
          <w:szCs w:val="18"/>
        </w:rPr>
        <w:t>单项金额重大并单独计提坏账准备的应收款项：</w:t>
      </w:r>
      <w:r>
        <w:rPr>
          <w:rFonts w:ascii="宋体" w:hAnsi="宋体" w:cs="宋体" w:eastAsia="宋体" w:hint="default"/>
          <w:b/>
          <w:bCs/>
          <w:w w:val="99"/>
          <w:sz w:val="18"/>
          <w:szCs w:val="18"/>
        </w:rPr>
        <w:t> </w:t>
      </w:r>
      <w:r>
        <w:rPr>
          <w:rFonts w:ascii="宋体" w:hAnsi="宋体" w:cs="宋体" w:eastAsia="宋体" w:hint="default"/>
          <w:sz w:val="18"/>
          <w:szCs w:val="18"/>
        </w:rPr>
        <w:t>单项金额重大的判断依据或金额标准：</w:t>
      </w:r>
    </w:p>
    <w:p>
      <w:pPr>
        <w:pStyle w:val="BodyText"/>
        <w:spacing w:line="232" w:lineRule="exact" w:before="44"/>
        <w:ind w:left="1318" w:right="1777"/>
        <w:jc w:val="left"/>
      </w:pPr>
      <w:r>
        <w:rPr>
          <w:spacing w:val="-3"/>
        </w:rPr>
        <w:t>本公司将余额大于（含）</w:t>
      </w:r>
      <w:r>
        <w:rPr>
          <w:rFonts w:ascii="Times New Roman" w:hAnsi="Times New Roman" w:cs="Times New Roman" w:eastAsia="Times New Roman" w:hint="default"/>
          <w:spacing w:val="-3"/>
        </w:rPr>
        <w:t>500 </w:t>
      </w:r>
      <w:r>
        <w:rPr/>
        <w:t>万元的单个项目应收账款及余额大于（含）</w:t>
      </w:r>
      <w:r>
        <w:rPr>
          <w:rFonts w:ascii="Times New Roman" w:hAnsi="Times New Roman" w:cs="Times New Roman" w:eastAsia="Times New Roman" w:hint="default"/>
        </w:rPr>
        <w:t>200</w:t>
      </w:r>
      <w:r>
        <w:rPr>
          <w:rFonts w:ascii="Times New Roman" w:hAnsi="Times New Roman" w:cs="Times New Roman" w:eastAsia="Times New Roman" w:hint="default"/>
          <w:spacing w:val="-13"/>
        </w:rPr>
        <w:t> </w:t>
      </w:r>
      <w:r>
        <w:rPr/>
        <w:t>万元的单个往来 单位的其他应收款，确定为单项金额重大的应收款项。</w:t>
      </w:r>
    </w:p>
    <w:p>
      <w:pPr>
        <w:pStyle w:val="BodyText"/>
        <w:spacing w:line="259" w:lineRule="auto" w:before="17"/>
        <w:ind w:left="1318" w:right="1777"/>
        <w:jc w:val="left"/>
      </w:pPr>
      <w:r>
        <w:rPr/>
        <w:t>单项金额重大并单项计提坏账准备的计提方法： 在资产负债表日，本公司对单项金额重大的应收款项单独进行减值测试，经测试发生了减值</w:t>
      </w:r>
      <w:r>
        <w:rPr>
          <w:spacing w:val="-64"/>
        </w:rPr>
        <w:t> </w:t>
      </w:r>
      <w:r>
        <w:rPr>
          <w:spacing w:val="-64"/>
        </w:rPr>
      </w:r>
      <w:r>
        <w:rPr/>
        <w:t>的，按其未来现金流量现值低于其账面价值的差额，确定减值损失，计提坏账准备；对单项</w:t>
      </w:r>
    </w:p>
    <w:p>
      <w:pPr>
        <w:pStyle w:val="BodyText"/>
        <w:spacing w:line="218" w:lineRule="exact"/>
        <w:ind w:left="1318" w:right="1777"/>
        <w:jc w:val="left"/>
      </w:pPr>
      <w:r>
        <w:rPr/>
        <w:t>测试未减值的应收款项，汇同对单项金额非重大的应收款项，按类似的信用风险特征划分为</w:t>
      </w:r>
    </w:p>
    <w:p>
      <w:pPr>
        <w:pStyle w:val="BodyText"/>
        <w:spacing w:line="232" w:lineRule="exact" w:before="24"/>
        <w:ind w:left="1318" w:right="1777"/>
        <w:jc w:val="left"/>
      </w:pPr>
      <w:r>
        <w:rPr/>
        <w:t>若干组合，再按这些应收款项组合在资产负债表日余额的一定比例计算确定减值损失，计提</w:t>
      </w:r>
      <w:r>
        <w:rPr>
          <w:spacing w:val="-64"/>
        </w:rPr>
        <w:t> </w:t>
      </w:r>
      <w:r>
        <w:rPr>
          <w:spacing w:val="-64"/>
        </w:rPr>
      </w:r>
      <w:r>
        <w:rPr/>
        <w:t>坏账准备。</w:t>
      </w:r>
    </w:p>
    <w:p>
      <w:pPr>
        <w:spacing w:line="240" w:lineRule="auto" w:before="2"/>
        <w:rPr>
          <w:rFonts w:ascii="宋体" w:hAnsi="宋体" w:cs="宋体" w:eastAsia="宋体" w:hint="default"/>
          <w:sz w:val="20"/>
          <w:szCs w:val="20"/>
        </w:rPr>
      </w:pPr>
    </w:p>
    <w:p>
      <w:pPr>
        <w:pStyle w:val="Heading9"/>
        <w:spacing w:line="240" w:lineRule="auto"/>
        <w:ind w:left="853" w:right="1777"/>
        <w:jc w:val="left"/>
        <w:rPr>
          <w:b w:val="0"/>
          <w:bCs w:val="0"/>
        </w:rPr>
      </w:pPr>
      <w:r>
        <w:rPr>
          <w:rFonts w:ascii="Times New Roman" w:hAnsi="Times New Roman" w:cs="Times New Roman" w:eastAsia="Times New Roman" w:hint="default"/>
        </w:rPr>
        <w:t>2</w:t>
      </w:r>
      <w:r>
        <w:rPr/>
        <w:t>、 </w:t>
      </w:r>
      <w:r>
        <w:rPr>
          <w:spacing w:val="5"/>
        </w:rPr>
        <w:t> </w:t>
      </w:r>
      <w:r>
        <w:rPr/>
        <w:t>按信用风险特征组合计提坏账准备应收款项：</w:t>
      </w:r>
      <w:r>
        <w:rPr>
          <w:b w:val="0"/>
          <w:bCs w:val="0"/>
        </w:rPr>
      </w:r>
    </w:p>
    <w:p>
      <w:pPr>
        <w:pStyle w:val="BodyText"/>
        <w:spacing w:line="244" w:lineRule="auto" w:before="24"/>
        <w:ind w:left="1318" w:right="1777"/>
        <w:jc w:val="left"/>
      </w:pPr>
      <w:r>
        <w:rPr/>
        <w:t>（</w:t>
      </w:r>
      <w:r>
        <w:rPr>
          <w:rFonts w:ascii="Times New Roman" w:hAnsi="Times New Roman" w:cs="Times New Roman" w:eastAsia="Times New Roman" w:hint="default"/>
        </w:rPr>
        <w:t>1</w:t>
      </w:r>
      <w:r>
        <w:rPr/>
        <w:t>）信用风险特征组合的确定依据 本公司对单项金额不重大以及金额重大但单项测试未发生减值的应收款项，按信用风险特征</w:t>
      </w:r>
      <w:r>
        <w:rPr>
          <w:spacing w:val="-64"/>
        </w:rPr>
        <w:t> </w:t>
      </w:r>
      <w:r>
        <w:rPr>
          <w:spacing w:val="-64"/>
        </w:rPr>
      </w:r>
      <w:r>
        <w:rPr/>
        <w:t>的相似性和相关性对应收款项进行分组。再按这些应收款项组合余额的一定比例计提坏帐准</w:t>
      </w:r>
      <w:r>
        <w:rPr>
          <w:spacing w:val="-64"/>
        </w:rPr>
        <w:t> </w:t>
      </w:r>
      <w:r>
        <w:rPr>
          <w:spacing w:val="-64"/>
        </w:rPr>
      </w:r>
      <w:r>
        <w:rPr/>
        <w:t>备。根据以前年度与之相同或相类似的应收款项组合的实际损失率为基础，结合现实情况确</w:t>
      </w:r>
      <w:r>
        <w:rPr>
          <w:spacing w:val="-64"/>
        </w:rPr>
        <w:t> </w:t>
      </w:r>
      <w:r>
        <w:rPr>
          <w:spacing w:val="-64"/>
        </w:rPr>
      </w:r>
      <w:r>
        <w:rPr/>
        <w:t>定本期各项组合计提坏账准备的比例，据此计算本期应计提的坏账准备。</w:t>
      </w:r>
    </w:p>
    <w:p>
      <w:pPr>
        <w:pStyle w:val="BodyText"/>
        <w:spacing w:line="234" w:lineRule="exact" w:before="57"/>
        <w:ind w:left="1318" w:right="1777"/>
        <w:jc w:val="left"/>
      </w:pPr>
      <w:r>
        <w:rPr>
          <w:spacing w:val="-2"/>
        </w:rPr>
        <w:t>（</w:t>
      </w:r>
      <w:r>
        <w:rPr>
          <w:rFonts w:ascii="Times New Roman" w:hAnsi="Times New Roman" w:cs="Times New Roman" w:eastAsia="Times New Roman" w:hint="default"/>
          <w:spacing w:val="-2"/>
        </w:rPr>
        <w:t>2</w:t>
      </w:r>
      <w:r>
        <w:rPr>
          <w:spacing w:val="-2"/>
        </w:rPr>
        <w:t>）本集团结合各业务板块、所处地域特征等，按照信用风险特征划分不同组合，结合行业</w:t>
      </w:r>
      <w:r>
        <w:rPr>
          <w:spacing w:val="-68"/>
        </w:rPr>
        <w:t> </w:t>
      </w:r>
      <w:r>
        <w:rPr>
          <w:spacing w:val="-68"/>
        </w:rPr>
      </w:r>
      <w:r>
        <w:rPr/>
        <w:t>惯例选取不同方法计提坏账准备</w:t>
      </w:r>
    </w:p>
    <w:p>
      <w:pPr>
        <w:spacing w:line="240" w:lineRule="auto" w:before="6"/>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90"/>
        <w:gridCol w:w="5655"/>
      </w:tblGrid>
      <w:tr>
        <w:trPr>
          <w:trHeight w:val="421" w:hRule="exact"/>
        </w:trPr>
        <w:tc>
          <w:tcPr>
            <w:tcW w:w="8545"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97"/>
              <w:ind w:left="135"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410" w:hRule="exact"/>
        </w:trPr>
        <w:tc>
          <w:tcPr>
            <w:tcW w:w="2890"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3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655" w:type="dxa"/>
            <w:tcBorders>
              <w:top w:val="single" w:sz="8" w:space="0" w:color="000000"/>
              <w:left w:val="nil" w:sz="6" w:space="0" w:color="auto"/>
              <w:bottom w:val="single" w:sz="8" w:space="0" w:color="000000"/>
              <w:right w:val="nil" w:sz="6" w:space="0" w:color="auto"/>
            </w:tcBorders>
          </w:tcPr>
          <w:p>
            <w:pPr>
              <w:pStyle w:val="TableParagraph"/>
              <w:spacing w:line="20" w:lineRule="exact"/>
              <w:ind w:left="565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9" cstate="print"/>
                          <a:stretch>
                            <a:fillRect/>
                          </a:stretch>
                        </pic:blipFill>
                        <pic:spPr>
                          <a:xfrm>
                            <a:off x="0" y="0"/>
                            <a:ext cx="1523"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7"/>
              <w:ind w:left="1005"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21" w:hRule="exact"/>
        </w:trPr>
        <w:tc>
          <w:tcPr>
            <w:tcW w:w="2890"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left="135"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5655" w:type="dxa"/>
            <w:tcBorders>
              <w:top w:val="single" w:sz="8" w:space="0" w:color="000000"/>
              <w:left w:val="nil" w:sz="6" w:space="0" w:color="auto"/>
              <w:bottom w:val="single" w:sz="12" w:space="0" w:color="000000"/>
              <w:right w:val="nil" w:sz="6" w:space="0" w:color="auto"/>
            </w:tcBorders>
          </w:tcPr>
          <w:p>
            <w:pPr>
              <w:pStyle w:val="TableParagraph"/>
              <w:spacing w:line="20" w:lineRule="exact"/>
              <w:ind w:left="565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9" cstate="print"/>
                          <a:stretch>
                            <a:fillRect/>
                          </a:stretch>
                        </pic:blipFill>
                        <pic:spPr>
                          <a:xfrm>
                            <a:off x="0" y="0"/>
                            <a:ext cx="1524"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7"/>
              <w:ind w:left="954"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pStyle w:val="BodyText"/>
        <w:spacing w:line="234" w:lineRule="exact" w:before="32"/>
        <w:ind w:left="1318" w:right="1781"/>
        <w:jc w:val="left"/>
      </w:pPr>
      <w:r>
        <w:rPr/>
        <w:pict>
          <v:group style="position:absolute;margin-left:270.380005pt;margin-top:-41.080021pt;width:.5pt;height:38.75pt;mso-position-horizontal-relative:page;mso-position-vertical-relative:paragraph;z-index:-1593184" coordorigin="5408,-822" coordsize="10,775">
            <v:group style="position:absolute;left:5408;top:-822;width:10;height:20" coordorigin="5408,-822" coordsize="10,20">
              <v:shape style="position:absolute;left:5408;top:-822;width:10;height:20" coordorigin="5408,-822" coordsize="10,20" path="m5408,-802l5417,-802,5417,-822,5408,-822,5408,-802xe" filled="true" fillcolor="#000000" stroked="false">
                <v:path arrowok="t"/>
                <v:fill type="solid"/>
              </v:shape>
            </v:group>
            <v:group style="position:absolute;left:5408;top:-802;width:10;height:20" coordorigin="5408,-802" coordsize="10,20">
              <v:shape style="position:absolute;left:5408;top:-802;width:10;height:20" coordorigin="5408,-802" coordsize="10,20" path="m5408,-783l5417,-783,5417,-802,5408,-802,5408,-783xe" filled="true" fillcolor="#000000" stroked="false">
                <v:path arrowok="t"/>
                <v:fill type="solid"/>
              </v:shape>
            </v:group>
            <v:group style="position:absolute;left:5408;top:-783;width:10;height:20" coordorigin="5408,-783" coordsize="10,20">
              <v:shape style="position:absolute;left:5408;top:-783;width:10;height:20" coordorigin="5408,-783" coordsize="10,20" path="m5408,-764l5417,-764,5417,-783,5408,-783,5408,-764xe" filled="true" fillcolor="#000000" stroked="false">
                <v:path arrowok="t"/>
                <v:fill type="solid"/>
              </v:shape>
            </v:group>
            <v:group style="position:absolute;left:5408;top:-764;width:10;height:20" coordorigin="5408,-764" coordsize="10,20">
              <v:shape style="position:absolute;left:5408;top:-764;width:10;height:20" coordorigin="5408,-764" coordsize="10,20" path="m5408,-745l5417,-745,5417,-764,5408,-764,5408,-745xe" filled="true" fillcolor="#000000" stroked="false">
                <v:path arrowok="t"/>
                <v:fill type="solid"/>
              </v:shape>
            </v:group>
            <v:group style="position:absolute;left:5408;top:-745;width:10;height:20" coordorigin="5408,-745" coordsize="10,20">
              <v:shape style="position:absolute;left:5408;top:-745;width:10;height:20" coordorigin="5408,-745" coordsize="10,20" path="m5408,-726l5417,-726,5417,-745,5408,-745,5408,-726xe" filled="true" fillcolor="#000000" stroked="false">
                <v:path arrowok="t"/>
                <v:fill type="solid"/>
              </v:shape>
            </v:group>
            <v:group style="position:absolute;left:5408;top:-726;width:10;height:20" coordorigin="5408,-726" coordsize="10,20">
              <v:shape style="position:absolute;left:5408;top:-726;width:10;height:20" coordorigin="5408,-726" coordsize="10,20" path="m5408,-706l5417,-706,5417,-726,5408,-726,5408,-706xe" filled="true" fillcolor="#000000" stroked="false">
                <v:path arrowok="t"/>
                <v:fill type="solid"/>
              </v:shape>
            </v:group>
            <v:group style="position:absolute;left:5408;top:-706;width:10;height:20" coordorigin="5408,-706" coordsize="10,20">
              <v:shape style="position:absolute;left:5408;top:-706;width:10;height:20" coordorigin="5408,-706" coordsize="10,20" path="m5408,-687l5417,-687,5417,-706,5408,-706,5408,-687xe" filled="true" fillcolor="#000000" stroked="false">
                <v:path arrowok="t"/>
                <v:fill type="solid"/>
              </v:shape>
            </v:group>
            <v:group style="position:absolute;left:5408;top:-687;width:10;height:20" coordorigin="5408,-687" coordsize="10,20">
              <v:shape style="position:absolute;left:5408;top:-687;width:10;height:20" coordorigin="5408,-687" coordsize="10,20" path="m5408,-668l5417,-668,5417,-687,5408,-687,5408,-668xe" filled="true" fillcolor="#000000" stroked="false">
                <v:path arrowok="t"/>
                <v:fill type="solid"/>
              </v:shape>
            </v:group>
            <v:group style="position:absolute;left:5408;top:-668;width:10;height:20" coordorigin="5408,-668" coordsize="10,20">
              <v:shape style="position:absolute;left:5408;top:-668;width:10;height:20" coordorigin="5408,-668" coordsize="10,20" path="m5408,-648l5417,-648,5417,-668,5408,-668,5408,-648xe" filled="true" fillcolor="#000000" stroked="false">
                <v:path arrowok="t"/>
                <v:fill type="solid"/>
              </v:shape>
            </v:group>
            <v:group style="position:absolute;left:5408;top:-648;width:10;height:20" coordorigin="5408,-648" coordsize="10,20">
              <v:shape style="position:absolute;left:5408;top:-648;width:10;height:20" coordorigin="5408,-648" coordsize="10,20" path="m5408,-629l5417,-629,5417,-648,5408,-648,5408,-629xe" filled="true" fillcolor="#000000" stroked="false">
                <v:path arrowok="t"/>
                <v:fill type="solid"/>
              </v:shape>
            </v:group>
            <v:group style="position:absolute;left:5408;top:-629;width:10;height:20" coordorigin="5408,-629" coordsize="10,20">
              <v:shape style="position:absolute;left:5408;top:-629;width:10;height:20" coordorigin="5408,-629" coordsize="10,20" path="m5408,-610l5417,-610,5417,-629,5408,-629,5408,-610xe" filled="true" fillcolor="#000000" stroked="false">
                <v:path arrowok="t"/>
                <v:fill type="solid"/>
              </v:shape>
            </v:group>
            <v:group style="position:absolute;left:5408;top:-610;width:10;height:20" coordorigin="5408,-610" coordsize="10,20">
              <v:shape style="position:absolute;left:5408;top:-610;width:10;height:20" coordorigin="5408,-610" coordsize="10,20" path="m5408,-591l5417,-591,5417,-610,5408,-610,5408,-591xe" filled="true" fillcolor="#000000" stroked="false">
                <v:path arrowok="t"/>
                <v:fill type="solid"/>
              </v:shape>
            </v:group>
            <v:group style="position:absolute;left:5408;top:-591;width:10;height:20" coordorigin="5408,-591" coordsize="10,20">
              <v:shape style="position:absolute;left:5408;top:-591;width:10;height:20" coordorigin="5408,-591" coordsize="10,20" path="m5408,-572l5417,-572,5417,-591,5408,-591,5408,-572xe" filled="true" fillcolor="#000000" stroked="false">
                <v:path arrowok="t"/>
                <v:fill type="solid"/>
              </v:shape>
            </v:group>
            <v:group style="position:absolute;left:5408;top:-572;width:10;height:20" coordorigin="5408,-572" coordsize="10,20">
              <v:shape style="position:absolute;left:5408;top:-572;width:10;height:20" coordorigin="5408,-572" coordsize="10,20" path="m5408,-552l5417,-552,5417,-572,5408,-572,5408,-552xe" filled="true" fillcolor="#000000" stroked="false">
                <v:path arrowok="t"/>
                <v:fill type="solid"/>
              </v:shape>
            </v:group>
            <v:group style="position:absolute;left:5408;top:-552;width:10;height:20" coordorigin="5408,-552" coordsize="10,20">
              <v:shape style="position:absolute;left:5408;top:-552;width:10;height:20" coordorigin="5408,-552" coordsize="10,20" path="m5408,-533l5417,-533,5417,-552,5408,-552,5408,-533xe" filled="true" fillcolor="#000000" stroked="false">
                <v:path arrowok="t"/>
                <v:fill type="solid"/>
              </v:shape>
            </v:group>
            <v:group style="position:absolute;left:5408;top:-533;width:10;height:20" coordorigin="5408,-533" coordsize="10,20">
              <v:shape style="position:absolute;left:5408;top:-533;width:10;height:20" coordorigin="5408,-533" coordsize="10,20" path="m5408,-514l5417,-514,5417,-533,5408,-533,5408,-514xe" filled="true" fillcolor="#000000" stroked="false">
                <v:path arrowok="t"/>
                <v:fill type="solid"/>
              </v:shape>
            </v:group>
            <v:group style="position:absolute;left:5408;top:-514;width:10;height:20" coordorigin="5408,-514" coordsize="10,20">
              <v:shape style="position:absolute;left:5408;top:-514;width:10;height:20" coordorigin="5408,-514" coordsize="10,20" path="m5408,-495l5417,-495,5417,-514,5408,-514,5408,-495xe" filled="true" fillcolor="#000000" stroked="false">
                <v:path arrowok="t"/>
                <v:fill type="solid"/>
              </v:shape>
            </v:group>
            <v:group style="position:absolute;left:5408;top:-495;width:10;height:20" coordorigin="5408,-495" coordsize="10,20">
              <v:shape style="position:absolute;left:5408;top:-495;width:10;height:20" coordorigin="5408,-495" coordsize="10,20" path="m5408,-476l5417,-476,5417,-495,5408,-495,5408,-476xe" filled="true" fillcolor="#000000" stroked="false">
                <v:path arrowok="t"/>
                <v:fill type="solid"/>
              </v:shape>
            </v:group>
            <v:group style="position:absolute;left:5408;top:-412;width:10;height:20" coordorigin="5408,-412" coordsize="10,20">
              <v:shape style="position:absolute;left:5408;top:-412;width:10;height:20" coordorigin="5408,-412" coordsize="10,20" path="m5408,-393l5417,-393,5417,-412,5408,-412,5408,-393xe" filled="true" fillcolor="#000000" stroked="false">
                <v:path arrowok="t"/>
                <v:fill type="solid"/>
              </v:shape>
            </v:group>
            <v:group style="position:absolute;left:5408;top:-393;width:10;height:20" coordorigin="5408,-393" coordsize="10,20">
              <v:shape style="position:absolute;left:5408;top:-393;width:10;height:20" coordorigin="5408,-393" coordsize="10,20" path="m5408,-374l5417,-374,5417,-393,5408,-393,5408,-374xe" filled="true" fillcolor="#000000" stroked="false">
                <v:path arrowok="t"/>
                <v:fill type="solid"/>
              </v:shape>
            </v:group>
            <v:group style="position:absolute;left:5408;top:-374;width:10;height:20" coordorigin="5408,-374" coordsize="10,20">
              <v:shape style="position:absolute;left:5408;top:-374;width:10;height:20" coordorigin="5408,-374" coordsize="10,20" path="m5408,-354l5417,-354,5417,-374,5408,-374,5408,-354xe" filled="true" fillcolor="#000000" stroked="false">
                <v:path arrowok="t"/>
                <v:fill type="solid"/>
              </v:shape>
            </v:group>
            <v:group style="position:absolute;left:5408;top:-354;width:10;height:20" coordorigin="5408,-354" coordsize="10,20">
              <v:shape style="position:absolute;left:5408;top:-354;width:10;height:20" coordorigin="5408,-354" coordsize="10,20" path="m5408,-335l5417,-335,5417,-354,5408,-354,5408,-335xe" filled="true" fillcolor="#000000" stroked="false">
                <v:path arrowok="t"/>
                <v:fill type="solid"/>
              </v:shape>
            </v:group>
            <v:group style="position:absolute;left:5408;top:-335;width:10;height:20" coordorigin="5408,-335" coordsize="10,20">
              <v:shape style="position:absolute;left:5408;top:-335;width:10;height:20" coordorigin="5408,-335" coordsize="10,20" path="m5408,-316l5417,-316,5417,-335,5408,-335,5408,-316xe" filled="true" fillcolor="#000000" stroked="false">
                <v:path arrowok="t"/>
                <v:fill type="solid"/>
              </v:shape>
            </v:group>
            <v:group style="position:absolute;left:5408;top:-316;width:10;height:20" coordorigin="5408,-316" coordsize="10,20">
              <v:shape style="position:absolute;left:5408;top:-316;width:10;height:20" coordorigin="5408,-316" coordsize="10,20" path="m5408,-297l5417,-297,5417,-316,5408,-316,5408,-297xe" filled="true" fillcolor="#000000" stroked="false">
                <v:path arrowok="t"/>
                <v:fill type="solid"/>
              </v:shape>
            </v:group>
            <v:group style="position:absolute;left:5408;top:-297;width:10;height:20" coordorigin="5408,-297" coordsize="10,20">
              <v:shape style="position:absolute;left:5408;top:-297;width:10;height:20" coordorigin="5408,-297" coordsize="10,20" path="m5408,-278l5417,-278,5417,-297,5408,-297,5408,-278xe" filled="true" fillcolor="#000000" stroked="false">
                <v:path arrowok="t"/>
                <v:fill type="solid"/>
              </v:shape>
            </v:group>
            <v:group style="position:absolute;left:5408;top:-278;width:10;height:20" coordorigin="5408,-278" coordsize="10,20">
              <v:shape style="position:absolute;left:5408;top:-278;width:10;height:20" coordorigin="5408,-278" coordsize="10,20" path="m5408,-258l5417,-258,5417,-278,5408,-278,5408,-258xe" filled="true" fillcolor="#000000" stroked="false">
                <v:path arrowok="t"/>
                <v:fill type="solid"/>
              </v:shape>
            </v:group>
            <v:group style="position:absolute;left:5408;top:-258;width:10;height:20" coordorigin="5408,-258" coordsize="10,20">
              <v:shape style="position:absolute;left:5408;top:-258;width:10;height:20" coordorigin="5408,-258" coordsize="10,20" path="m5408,-239l5417,-239,5417,-258,5408,-258,5408,-239xe" filled="true" fillcolor="#000000" stroked="false">
                <v:path arrowok="t"/>
                <v:fill type="solid"/>
              </v:shape>
            </v:group>
            <v:group style="position:absolute;left:5408;top:-239;width:10;height:20" coordorigin="5408,-239" coordsize="10,20">
              <v:shape style="position:absolute;left:5408;top:-239;width:10;height:20" coordorigin="5408,-239" coordsize="10,20" path="m5408,-220l5417,-220,5417,-239,5408,-239,5408,-220xe" filled="true" fillcolor="#000000" stroked="false">
                <v:path arrowok="t"/>
                <v:fill type="solid"/>
              </v:shape>
            </v:group>
            <v:group style="position:absolute;left:5408;top:-220;width:10;height:20" coordorigin="5408,-220" coordsize="10,20">
              <v:shape style="position:absolute;left:5408;top:-220;width:10;height:20" coordorigin="5408,-220" coordsize="10,20" path="m5408,-201l5417,-201,5417,-220,5408,-220,5408,-201xe" filled="true" fillcolor="#000000" stroked="false">
                <v:path arrowok="t"/>
                <v:fill type="solid"/>
              </v:shape>
            </v:group>
            <v:group style="position:absolute;left:5408;top:-201;width:10;height:20" coordorigin="5408,-201" coordsize="10,20">
              <v:shape style="position:absolute;left:5408;top:-201;width:10;height:20" coordorigin="5408,-201" coordsize="10,20" path="m5408,-182l5417,-182,5417,-201,5408,-201,5408,-182xe" filled="true" fillcolor="#000000" stroked="false">
                <v:path arrowok="t"/>
                <v:fill type="solid"/>
              </v:shape>
            </v:group>
            <v:group style="position:absolute;left:5408;top:-182;width:10;height:20" coordorigin="5408,-182" coordsize="10,20">
              <v:shape style="position:absolute;left:5408;top:-182;width:10;height:20" coordorigin="5408,-182" coordsize="10,20" path="m5408,-162l5417,-162,5417,-182,5408,-182,5408,-162xe" filled="true" fillcolor="#000000" stroked="false">
                <v:path arrowok="t"/>
                <v:fill type="solid"/>
              </v:shape>
            </v:group>
            <v:group style="position:absolute;left:5408;top:-162;width:10;height:20" coordorigin="5408,-162" coordsize="10,20">
              <v:shape style="position:absolute;left:5408;top:-162;width:10;height:20" coordorigin="5408,-162" coordsize="10,20" path="m5408,-143l5417,-143,5417,-162,5408,-162,5408,-143xe" filled="true" fillcolor="#000000" stroked="false">
                <v:path arrowok="t"/>
                <v:fill type="solid"/>
              </v:shape>
            </v:group>
            <v:group style="position:absolute;left:5408;top:-143;width:10;height:20" coordorigin="5408,-143" coordsize="10,20">
              <v:shape style="position:absolute;left:5408;top:-143;width:10;height:20" coordorigin="5408,-143" coordsize="10,20" path="m5408,-124l5417,-124,5417,-143,5408,-143,5408,-124xe" filled="true" fillcolor="#000000" stroked="false">
                <v:path arrowok="t"/>
                <v:fill type="solid"/>
              </v:shape>
            </v:group>
            <v:group style="position:absolute;left:5408;top:-124;width:10;height:20" coordorigin="5408,-124" coordsize="10,20">
              <v:shape style="position:absolute;left:5408;top:-124;width:10;height:20" coordorigin="5408,-124" coordsize="10,20" path="m5408,-105l5417,-105,5417,-124,5408,-124,5408,-105xe" filled="true" fillcolor="#000000" stroked="false">
                <v:path arrowok="t"/>
                <v:fill type="solid"/>
              </v:shape>
            </v:group>
            <v:group style="position:absolute;left:5408;top:-105;width:10;height:20" coordorigin="5408,-105" coordsize="10,20">
              <v:shape style="position:absolute;left:5408;top:-105;width:10;height:20" coordorigin="5408,-105" coordsize="10,20" path="m5408,-86l5417,-86,5417,-105,5408,-105,5408,-86xe" filled="true" fillcolor="#000000" stroked="false">
                <v:path arrowok="t"/>
                <v:fill type="solid"/>
              </v:shape>
            </v:group>
            <v:group style="position:absolute;left:5408;top:-86;width:10;height:20" coordorigin="5408,-86" coordsize="10,20">
              <v:shape style="position:absolute;left:5408;top:-86;width:10;height:20" coordorigin="5408,-86" coordsize="10,20" path="m5408,-66l5417,-66,5417,-86,5408,-86,5408,-66xe" filled="true" fillcolor="#000000" stroked="false">
                <v:path arrowok="t"/>
                <v:fill type="solid"/>
              </v:shape>
            </v:group>
            <v:group style="position:absolute;left:5408;top:-66;width:10;height:20" coordorigin="5408,-66" coordsize="10,20">
              <v:shape style="position:absolute;left:5408;top:-66;width:10;height:20" coordorigin="5408,-66" coordsize="10,20" path="m5408,-47l5417,-47,5417,-66,5408,-66,5408,-47xe" filled="true" fillcolor="#000000" stroked="false">
                <v:path arrowok="t"/>
                <v:fill type="solid"/>
              </v:shape>
            </v:group>
            <w10:wrap type="none"/>
          </v:group>
        </w:pict>
      </w:r>
      <w:r>
        <w:rPr/>
        <w:t>①账龄组合中，电子商务板块（主要指</w:t>
      </w:r>
      <w:r>
        <w:rPr>
          <w:spacing w:val="-47"/>
        </w:rPr>
        <w:t> </w:t>
      </w:r>
      <w:r>
        <w:rPr>
          <w:rFonts w:ascii="Times New Roman" w:hAnsi="Times New Roman" w:cs="Times New Roman" w:eastAsia="Times New Roman" w:hint="default"/>
        </w:rPr>
        <w:t>Newegg</w:t>
      </w:r>
      <w:r>
        <w:rPr>
          <w:rFonts w:ascii="Times New Roman" w:hAnsi="Times New Roman" w:cs="Times New Roman" w:eastAsia="Times New Roman" w:hint="default"/>
          <w:spacing w:val="11"/>
        </w:rPr>
        <w:t> </w:t>
      </w:r>
      <w:r>
        <w:rPr>
          <w:rFonts w:ascii="Times New Roman" w:hAnsi="Times New Roman" w:cs="Times New Roman" w:eastAsia="Times New Roman" w:hint="default"/>
        </w:rPr>
        <w:t>Inc</w:t>
      </w:r>
      <w:r>
        <w:rPr/>
        <w:t>），采用如下组合分类按账龄分析法计提 坏账准备：</w:t>
      </w:r>
    </w:p>
    <w:p>
      <w:pPr>
        <w:spacing w:after="0" w:line="234" w:lineRule="exact"/>
        <w:jc w:val="left"/>
        <w:sectPr>
          <w:pgSz w:w="11910" w:h="16840"/>
          <w:pgMar w:header="765" w:footer="1018" w:top="960" w:bottom="1200" w:left="156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left="1318" w:right="1777"/>
        <w:jc w:val="left"/>
      </w:pPr>
      <w:r>
        <w:rPr/>
        <w:pict>
          <v:group style="position:absolute;margin-left:293.299988pt;margin-top:17.651741pt;width:.5pt;height:100.25pt;mso-position-horizontal-relative:page;mso-position-vertical-relative:paragraph;z-index:-1593160" coordorigin="5866,353" coordsize="10,2005">
            <v:group style="position:absolute;left:5866;top:353;width:10;height:20" coordorigin="5866,353" coordsize="10,20">
              <v:shape style="position:absolute;left:5866;top:353;width:10;height:20" coordorigin="5866,353" coordsize="10,20" path="m5866,372l5876,372,5876,353,5866,353,5866,372xe" filled="true" fillcolor="#000000" stroked="false">
                <v:path arrowok="t"/>
                <v:fill type="solid"/>
              </v:shape>
            </v:group>
            <v:group style="position:absolute;left:5866;top:372;width:10;height:20" coordorigin="5866,372" coordsize="10,20">
              <v:shape style="position:absolute;left:5866;top:372;width:10;height:20" coordorigin="5866,372" coordsize="10,20" path="m5866,391l5876,391,5876,372,5866,372,5866,391xe" filled="true" fillcolor="#000000" stroked="false">
                <v:path arrowok="t"/>
                <v:fill type="solid"/>
              </v:shape>
            </v:group>
            <v:group style="position:absolute;left:5866;top:391;width:10;height:20" coordorigin="5866,391" coordsize="10,20">
              <v:shape style="position:absolute;left:5866;top:391;width:10;height:20" coordorigin="5866,391" coordsize="10,20" path="m5866,411l5876,411,5876,391,5866,391,5866,411xe" filled="true" fillcolor="#000000" stroked="false">
                <v:path arrowok="t"/>
                <v:fill type="solid"/>
              </v:shape>
            </v:group>
            <v:group style="position:absolute;left:5866;top:411;width:10;height:20" coordorigin="5866,411" coordsize="10,20">
              <v:shape style="position:absolute;left:5866;top:411;width:10;height:20" coordorigin="5866,411" coordsize="10,20" path="m5866,430l5876,430,5876,411,5866,411,5866,430xe" filled="true" fillcolor="#000000" stroked="false">
                <v:path arrowok="t"/>
                <v:fill type="solid"/>
              </v:shape>
            </v:group>
            <v:group style="position:absolute;left:5866;top:430;width:10;height:20" coordorigin="5866,430" coordsize="10,20">
              <v:shape style="position:absolute;left:5866;top:430;width:10;height:20" coordorigin="5866,430" coordsize="10,20" path="m5866,449l5876,449,5876,430,5866,430,5866,449xe" filled="true" fillcolor="#000000" stroked="false">
                <v:path arrowok="t"/>
                <v:fill type="solid"/>
              </v:shape>
            </v:group>
            <v:group style="position:absolute;left:5866;top:449;width:10;height:20" coordorigin="5866,449" coordsize="10,20">
              <v:shape style="position:absolute;left:5866;top:449;width:10;height:20" coordorigin="5866,449" coordsize="10,20" path="m5866,468l5876,468,5876,449,5866,449,5866,468xe" filled="true" fillcolor="#000000" stroked="false">
                <v:path arrowok="t"/>
                <v:fill type="solid"/>
              </v:shape>
            </v:group>
            <v:group style="position:absolute;left:5866;top:468;width:10;height:20" coordorigin="5866,468" coordsize="10,20">
              <v:shape style="position:absolute;left:5866;top:468;width:10;height:20" coordorigin="5866,468" coordsize="10,20" path="m5866,487l5876,487,5876,468,5866,468,5866,487xe" filled="true" fillcolor="#000000" stroked="false">
                <v:path arrowok="t"/>
                <v:fill type="solid"/>
              </v:shape>
            </v:group>
            <v:group style="position:absolute;left:5866;top:487;width:10;height:20" coordorigin="5866,487" coordsize="10,20">
              <v:shape style="position:absolute;left:5866;top:487;width:10;height:20" coordorigin="5866,487" coordsize="10,20" path="m5866,507l5876,507,5876,487,5866,487,5866,507xe" filled="true" fillcolor="#000000" stroked="false">
                <v:path arrowok="t"/>
                <v:fill type="solid"/>
              </v:shape>
            </v:group>
            <v:group style="position:absolute;left:5866;top:507;width:10;height:20" coordorigin="5866,507" coordsize="10,20">
              <v:shape style="position:absolute;left:5866;top:507;width:10;height:20" coordorigin="5866,507" coordsize="10,20" path="m5866,526l5876,526,5876,507,5866,507,5866,526xe" filled="true" fillcolor="#000000" stroked="false">
                <v:path arrowok="t"/>
                <v:fill type="solid"/>
              </v:shape>
            </v:group>
            <v:group style="position:absolute;left:5866;top:526;width:10;height:20" coordorigin="5866,526" coordsize="10,20">
              <v:shape style="position:absolute;left:5866;top:526;width:10;height:20" coordorigin="5866,526" coordsize="10,20" path="m5866,545l5876,545,5876,526,5866,526,5866,545xe" filled="true" fillcolor="#000000" stroked="false">
                <v:path arrowok="t"/>
                <v:fill type="solid"/>
              </v:shape>
            </v:group>
            <v:group style="position:absolute;left:5866;top:545;width:10;height:20" coordorigin="5866,545" coordsize="10,20">
              <v:shape style="position:absolute;left:5866;top:545;width:10;height:20" coordorigin="5866,545" coordsize="10,20" path="m5866,564l5876,564,5876,545,5866,545,5866,564xe" filled="true" fillcolor="#000000" stroked="false">
                <v:path arrowok="t"/>
                <v:fill type="solid"/>
              </v:shape>
            </v:group>
            <v:group style="position:absolute;left:5866;top:564;width:10;height:20" coordorigin="5866,564" coordsize="10,20">
              <v:shape style="position:absolute;left:5866;top:564;width:10;height:20" coordorigin="5866,564" coordsize="10,20" path="m5866,583l5876,583,5876,564,5866,564,5866,583xe" filled="true" fillcolor="#000000" stroked="false">
                <v:path arrowok="t"/>
                <v:fill type="solid"/>
              </v:shape>
            </v:group>
            <v:group style="position:absolute;left:5866;top:583;width:10;height:20" coordorigin="5866,583" coordsize="10,20">
              <v:shape style="position:absolute;left:5866;top:583;width:10;height:20" coordorigin="5866,583" coordsize="10,20" path="m5866,603l5876,603,5876,583,5866,583,5866,603xe" filled="true" fillcolor="#000000" stroked="false">
                <v:path arrowok="t"/>
                <v:fill type="solid"/>
              </v:shape>
            </v:group>
            <v:group style="position:absolute;left:5866;top:603;width:10;height:20" coordorigin="5866,603" coordsize="10,20">
              <v:shape style="position:absolute;left:5866;top:603;width:10;height:20" coordorigin="5866,603" coordsize="10,20" path="m5866,622l5876,622,5876,603,5866,603,5866,622xe" filled="true" fillcolor="#000000" stroked="false">
                <v:path arrowok="t"/>
                <v:fill type="solid"/>
              </v:shape>
            </v:group>
            <v:group style="position:absolute;left:5866;top:622;width:10;height:20" coordorigin="5866,622" coordsize="10,20">
              <v:shape style="position:absolute;left:5866;top:622;width:10;height:20" coordorigin="5866,622" coordsize="10,20" path="m5866,641l5876,641,5876,622,5866,622,5866,641xe" filled="true" fillcolor="#000000" stroked="false">
                <v:path arrowok="t"/>
                <v:fill type="solid"/>
              </v:shape>
            </v:group>
            <v:group style="position:absolute;left:5866;top:641;width:10;height:20" coordorigin="5866,641" coordsize="10,20">
              <v:shape style="position:absolute;left:5866;top:641;width:10;height:20" coordorigin="5866,641" coordsize="10,20" path="m5866,660l5876,660,5876,641,5866,641,5866,660xe" filled="true" fillcolor="#000000" stroked="false">
                <v:path arrowok="t"/>
                <v:fill type="solid"/>
              </v:shape>
            </v:group>
            <v:group style="position:absolute;left:5866;top:660;width:10;height:20" coordorigin="5866,660" coordsize="10,20">
              <v:shape style="position:absolute;left:5866;top:660;width:10;height:20" coordorigin="5866,660" coordsize="10,20" path="m5866,679l5876,679,5876,660,5866,660,5866,679xe" filled="true" fillcolor="#000000" stroked="false">
                <v:path arrowok="t"/>
                <v:fill type="solid"/>
              </v:shape>
            </v:group>
            <v:group style="position:absolute;left:5866;top:679;width:10;height:20" coordorigin="5866,679" coordsize="10,20">
              <v:shape style="position:absolute;left:5866;top:679;width:10;height:20" coordorigin="5866,679" coordsize="10,20" path="m5866,699l5876,699,5876,679,5866,679,5866,699xe" filled="true" fillcolor="#000000" stroked="false">
                <v:path arrowok="t"/>
                <v:fill type="solid"/>
              </v:shape>
            </v:group>
            <v:group style="position:absolute;left:5866;top:762;width:10;height:20" coordorigin="5866,762" coordsize="10,20">
              <v:shape style="position:absolute;left:5866;top:762;width:10;height:20" coordorigin="5866,762" coordsize="10,20" path="m5866,781l5876,781,5876,762,5866,762,5866,781xe" filled="true" fillcolor="#000000" stroked="false">
                <v:path arrowok="t"/>
                <v:fill type="solid"/>
              </v:shape>
            </v:group>
            <v:group style="position:absolute;left:5866;top:781;width:10;height:20" coordorigin="5866,781" coordsize="10,20">
              <v:shape style="position:absolute;left:5866;top:781;width:10;height:20" coordorigin="5866,781" coordsize="10,20" path="m5866,801l5876,801,5876,781,5866,781,5866,801xe" filled="true" fillcolor="#000000" stroked="false">
                <v:path arrowok="t"/>
                <v:fill type="solid"/>
              </v:shape>
            </v:group>
            <v:group style="position:absolute;left:5866;top:801;width:10;height:20" coordorigin="5866,801" coordsize="10,20">
              <v:shape style="position:absolute;left:5866;top:801;width:10;height:20" coordorigin="5866,801" coordsize="10,20" path="m5866,820l5876,820,5876,801,5866,801,5866,820xe" filled="true" fillcolor="#000000" stroked="false">
                <v:path arrowok="t"/>
                <v:fill type="solid"/>
              </v:shape>
            </v:group>
            <v:group style="position:absolute;left:5866;top:820;width:10;height:20" coordorigin="5866,820" coordsize="10,20">
              <v:shape style="position:absolute;left:5866;top:820;width:10;height:20" coordorigin="5866,820" coordsize="10,20" path="m5866,839l5876,839,5876,820,5866,820,5866,839xe" filled="true" fillcolor="#000000" stroked="false">
                <v:path arrowok="t"/>
                <v:fill type="solid"/>
              </v:shape>
            </v:group>
            <v:group style="position:absolute;left:5866;top:839;width:10;height:20" coordorigin="5866,839" coordsize="10,20">
              <v:shape style="position:absolute;left:5866;top:839;width:10;height:20" coordorigin="5866,839" coordsize="10,20" path="m5866,858l5876,858,5876,839,5866,839,5866,858xe" filled="true" fillcolor="#000000" stroked="false">
                <v:path arrowok="t"/>
                <v:fill type="solid"/>
              </v:shape>
            </v:group>
            <v:group style="position:absolute;left:5866;top:858;width:10;height:20" coordorigin="5866,858" coordsize="10,20">
              <v:shape style="position:absolute;left:5866;top:858;width:10;height:20" coordorigin="5866,858" coordsize="10,20" path="m5866,877l5876,877,5876,858,5866,858,5866,877xe" filled="true" fillcolor="#000000" stroked="false">
                <v:path arrowok="t"/>
                <v:fill type="solid"/>
              </v:shape>
            </v:group>
            <v:group style="position:absolute;left:5866;top:877;width:10;height:20" coordorigin="5866,877" coordsize="10,20">
              <v:shape style="position:absolute;left:5866;top:877;width:10;height:20" coordorigin="5866,877" coordsize="10,20" path="m5866,897l5876,897,5876,877,5866,877,5866,897xe" filled="true" fillcolor="#000000" stroked="false">
                <v:path arrowok="t"/>
                <v:fill type="solid"/>
              </v:shape>
            </v:group>
            <v:group style="position:absolute;left:5866;top:897;width:10;height:20" coordorigin="5866,897" coordsize="10,20">
              <v:shape style="position:absolute;left:5866;top:897;width:10;height:20" coordorigin="5866,897" coordsize="10,20" path="m5866,916l5876,916,5876,897,5866,897,5866,916xe" filled="true" fillcolor="#000000" stroked="false">
                <v:path arrowok="t"/>
                <v:fill type="solid"/>
              </v:shape>
            </v:group>
            <v:group style="position:absolute;left:5866;top:916;width:10;height:20" coordorigin="5866,916" coordsize="10,20">
              <v:shape style="position:absolute;left:5866;top:916;width:10;height:20" coordorigin="5866,916" coordsize="10,20" path="m5866,935l5876,935,5876,916,5866,916,5866,935xe" filled="true" fillcolor="#000000" stroked="false">
                <v:path arrowok="t"/>
                <v:fill type="solid"/>
              </v:shape>
            </v:group>
            <v:group style="position:absolute;left:5866;top:935;width:10;height:20" coordorigin="5866,935" coordsize="10,20">
              <v:shape style="position:absolute;left:5866;top:935;width:10;height:20" coordorigin="5866,935" coordsize="10,20" path="m5866,954l5876,954,5876,935,5866,935,5866,954xe" filled="true" fillcolor="#000000" stroked="false">
                <v:path arrowok="t"/>
                <v:fill type="solid"/>
              </v:shape>
            </v:group>
            <v:group style="position:absolute;left:5866;top:954;width:10;height:20" coordorigin="5866,954" coordsize="10,20">
              <v:shape style="position:absolute;left:5866;top:954;width:10;height:20" coordorigin="5866,954" coordsize="10,20" path="m5866,973l5876,973,5876,954,5866,954,5866,973xe" filled="true" fillcolor="#000000" stroked="false">
                <v:path arrowok="t"/>
                <v:fill type="solid"/>
              </v:shape>
            </v:group>
            <v:group style="position:absolute;left:5866;top:973;width:10;height:20" coordorigin="5866,973" coordsize="10,20">
              <v:shape style="position:absolute;left:5866;top:973;width:10;height:20" coordorigin="5866,973" coordsize="10,20" path="m5866,993l5876,993,5876,973,5866,973,5866,993xe" filled="true" fillcolor="#000000" stroked="false">
                <v:path arrowok="t"/>
                <v:fill type="solid"/>
              </v:shape>
            </v:group>
            <v:group style="position:absolute;left:5866;top:993;width:10;height:20" coordorigin="5866,993" coordsize="10,20">
              <v:shape style="position:absolute;left:5866;top:993;width:10;height:20" coordorigin="5866,993" coordsize="10,20" path="m5866,1012l5876,1012,5876,993,5866,993,5866,1012xe" filled="true" fillcolor="#000000" stroked="false">
                <v:path arrowok="t"/>
                <v:fill type="solid"/>
              </v:shape>
            </v:group>
            <v:group style="position:absolute;left:5866;top:1012;width:10;height:20" coordorigin="5866,1012" coordsize="10,20">
              <v:shape style="position:absolute;left:5866;top:1012;width:10;height:20" coordorigin="5866,1012" coordsize="10,20" path="m5866,1031l5876,1031,5876,1012,5866,1012,5866,1031xe" filled="true" fillcolor="#000000" stroked="false">
                <v:path arrowok="t"/>
                <v:fill type="solid"/>
              </v:shape>
            </v:group>
            <v:group style="position:absolute;left:5866;top:1031;width:10;height:20" coordorigin="5866,1031" coordsize="10,20">
              <v:shape style="position:absolute;left:5866;top:1031;width:10;height:20" coordorigin="5866,1031" coordsize="10,20" path="m5866,1050l5876,1050,5876,1031,5866,1031,5866,1050xe" filled="true" fillcolor="#000000" stroked="false">
                <v:path arrowok="t"/>
                <v:fill type="solid"/>
              </v:shape>
            </v:group>
            <v:group style="position:absolute;left:5866;top:1050;width:10;height:20" coordorigin="5866,1050" coordsize="10,20">
              <v:shape style="position:absolute;left:5866;top:1050;width:10;height:20" coordorigin="5866,1050" coordsize="10,20" path="m5866,1069l5876,1069,5876,1050,5866,1050,5866,1069xe" filled="true" fillcolor="#000000" stroked="false">
                <v:path arrowok="t"/>
                <v:fill type="solid"/>
              </v:shape>
            </v:group>
            <v:group style="position:absolute;left:5866;top:1069;width:10;height:20" coordorigin="5866,1069" coordsize="10,20">
              <v:shape style="position:absolute;left:5866;top:1069;width:10;height:20" coordorigin="5866,1069" coordsize="10,20" path="m5866,1089l5876,1089,5876,1069,5866,1069,5866,1089xe" filled="true" fillcolor="#000000" stroked="false">
                <v:path arrowok="t"/>
                <v:fill type="solid"/>
              </v:shape>
            </v:group>
            <v:group style="position:absolute;left:5866;top:1089;width:10;height:20" coordorigin="5866,1089" coordsize="10,20">
              <v:shape style="position:absolute;left:5866;top:1089;width:10;height:20" coordorigin="5866,1089" coordsize="10,20" path="m5866,1108l5876,1108,5876,1089,5866,1089,5866,1108xe" filled="true" fillcolor="#000000" stroked="false">
                <v:path arrowok="t"/>
                <v:fill type="solid"/>
              </v:shape>
            </v:group>
            <v:group style="position:absolute;left:5866;top:1173;width:10;height:20" coordorigin="5866,1173" coordsize="10,20">
              <v:shape style="position:absolute;left:5866;top:1173;width:10;height:20" coordorigin="5866,1173" coordsize="10,20" path="m5866,1192l5876,1192,5876,1173,5866,1173,5866,1192xe" filled="true" fillcolor="#000000" stroked="false">
                <v:path arrowok="t"/>
                <v:fill type="solid"/>
              </v:shape>
            </v:group>
            <v:group style="position:absolute;left:5866;top:1192;width:10;height:20" coordorigin="5866,1192" coordsize="10,20">
              <v:shape style="position:absolute;left:5866;top:1192;width:10;height:20" coordorigin="5866,1192" coordsize="10,20" path="m5866,1211l5876,1211,5876,1192,5866,1192,5866,1211xe" filled="true" fillcolor="#000000" stroked="false">
                <v:path arrowok="t"/>
                <v:fill type="solid"/>
              </v:shape>
            </v:group>
            <v:group style="position:absolute;left:5866;top:1211;width:10;height:20" coordorigin="5866,1211" coordsize="10,20">
              <v:shape style="position:absolute;left:5866;top:1211;width:10;height:20" coordorigin="5866,1211" coordsize="10,20" path="m5866,1230l5876,1230,5876,1211,5866,1211,5866,1230xe" filled="true" fillcolor="#000000" stroked="false">
                <v:path arrowok="t"/>
                <v:fill type="solid"/>
              </v:shape>
            </v:group>
            <v:group style="position:absolute;left:5866;top:1230;width:10;height:20" coordorigin="5866,1230" coordsize="10,20">
              <v:shape style="position:absolute;left:5866;top:1230;width:10;height:20" coordorigin="5866,1230" coordsize="10,20" path="m5866,1249l5876,1249,5876,1230,5866,1230,5866,1249xe" filled="true" fillcolor="#000000" stroked="false">
                <v:path arrowok="t"/>
                <v:fill type="solid"/>
              </v:shape>
            </v:group>
            <v:group style="position:absolute;left:5866;top:1249;width:10;height:20" coordorigin="5866,1249" coordsize="10,20">
              <v:shape style="position:absolute;left:5866;top:1249;width:10;height:20" coordorigin="5866,1249" coordsize="10,20" path="m5866,1269l5876,1269,5876,1249,5866,1249,5866,1269xe" filled="true" fillcolor="#000000" stroked="false">
                <v:path arrowok="t"/>
                <v:fill type="solid"/>
              </v:shape>
            </v:group>
            <v:group style="position:absolute;left:5866;top:1269;width:10;height:20" coordorigin="5866,1269" coordsize="10,20">
              <v:shape style="position:absolute;left:5866;top:1269;width:10;height:20" coordorigin="5866,1269" coordsize="10,20" path="m5866,1288l5876,1288,5876,1269,5866,1269,5866,1288xe" filled="true" fillcolor="#000000" stroked="false">
                <v:path arrowok="t"/>
                <v:fill type="solid"/>
              </v:shape>
            </v:group>
            <v:group style="position:absolute;left:5866;top:1288;width:10;height:20" coordorigin="5866,1288" coordsize="10,20">
              <v:shape style="position:absolute;left:5866;top:1288;width:10;height:20" coordorigin="5866,1288" coordsize="10,20" path="m5866,1307l5876,1307,5876,1288,5866,1288,5866,1307xe" filled="true" fillcolor="#000000" stroked="false">
                <v:path arrowok="t"/>
                <v:fill type="solid"/>
              </v:shape>
            </v:group>
            <v:group style="position:absolute;left:5866;top:1307;width:10;height:20" coordorigin="5866,1307" coordsize="10,20">
              <v:shape style="position:absolute;left:5866;top:1307;width:10;height:20" coordorigin="5866,1307" coordsize="10,20" path="m5866,1326l5876,1326,5876,1307,5866,1307,5866,1326xe" filled="true" fillcolor="#000000" stroked="false">
                <v:path arrowok="t"/>
                <v:fill type="solid"/>
              </v:shape>
            </v:group>
            <v:group style="position:absolute;left:5866;top:1326;width:10;height:20" coordorigin="5866,1326" coordsize="10,20">
              <v:shape style="position:absolute;left:5866;top:1326;width:10;height:20" coordorigin="5866,1326" coordsize="10,20" path="m5866,1345l5876,1345,5876,1326,5866,1326,5866,1345xe" filled="true" fillcolor="#000000" stroked="false">
                <v:path arrowok="t"/>
                <v:fill type="solid"/>
              </v:shape>
            </v:group>
            <v:group style="position:absolute;left:5866;top:1345;width:10;height:20" coordorigin="5866,1345" coordsize="10,20">
              <v:shape style="position:absolute;left:5866;top:1345;width:10;height:20" coordorigin="5866,1345" coordsize="10,20" path="m5866,1365l5876,1365,5876,1345,5866,1345,5866,1365xe" filled="true" fillcolor="#000000" stroked="false">
                <v:path arrowok="t"/>
                <v:fill type="solid"/>
              </v:shape>
            </v:group>
            <v:group style="position:absolute;left:5866;top:1365;width:10;height:20" coordorigin="5866,1365" coordsize="10,20">
              <v:shape style="position:absolute;left:5866;top:1365;width:10;height:20" coordorigin="5866,1365" coordsize="10,20" path="m5866,1384l5876,1384,5876,1365,5866,1365,5866,1384xe" filled="true" fillcolor="#000000" stroked="false">
                <v:path arrowok="t"/>
                <v:fill type="solid"/>
              </v:shape>
            </v:group>
            <v:group style="position:absolute;left:5866;top:1384;width:10;height:20" coordorigin="5866,1384" coordsize="10,20">
              <v:shape style="position:absolute;left:5866;top:1384;width:10;height:20" coordorigin="5866,1384" coordsize="10,20" path="m5866,1403l5876,1403,5876,1384,5866,1384,5866,1403xe" filled="true" fillcolor="#000000" stroked="false">
                <v:path arrowok="t"/>
                <v:fill type="solid"/>
              </v:shape>
            </v:group>
            <v:group style="position:absolute;left:5866;top:1403;width:10;height:20" coordorigin="5866,1403" coordsize="10,20">
              <v:shape style="position:absolute;left:5866;top:1403;width:10;height:20" coordorigin="5866,1403" coordsize="10,20" path="m5866,1423l5876,1423,5876,1403,5866,1403,5866,1423xe" filled="true" fillcolor="#000000" stroked="false">
                <v:path arrowok="t"/>
                <v:fill type="solid"/>
              </v:shape>
            </v:group>
            <v:group style="position:absolute;left:5866;top:1423;width:10;height:20" coordorigin="5866,1423" coordsize="10,20">
              <v:shape style="position:absolute;left:5866;top:1423;width:10;height:20" coordorigin="5866,1423" coordsize="10,20" path="m5866,1442l5876,1442,5876,1423,5866,1423,5866,1442xe" filled="true" fillcolor="#000000" stroked="false">
                <v:path arrowok="t"/>
                <v:fill type="solid"/>
              </v:shape>
            </v:group>
            <v:group style="position:absolute;left:5866;top:1442;width:10;height:20" coordorigin="5866,1442" coordsize="10,20">
              <v:shape style="position:absolute;left:5866;top:1442;width:10;height:20" coordorigin="5866,1442" coordsize="10,20" path="m5866,1461l5876,1461,5876,1442,5866,1442,5866,1461xe" filled="true" fillcolor="#000000" stroked="false">
                <v:path arrowok="t"/>
                <v:fill type="solid"/>
              </v:shape>
            </v:group>
            <v:group style="position:absolute;left:5866;top:1461;width:10;height:20" coordorigin="5866,1461" coordsize="10,20">
              <v:shape style="position:absolute;left:5866;top:1461;width:10;height:20" coordorigin="5866,1461" coordsize="10,20" path="m5866,1480l5876,1480,5876,1461,5866,1461,5866,1480xe" filled="true" fillcolor="#000000" stroked="false">
                <v:path arrowok="t"/>
                <v:fill type="solid"/>
              </v:shape>
            </v:group>
            <v:group style="position:absolute;left:5866;top:1480;width:10;height:20" coordorigin="5866,1480" coordsize="10,20">
              <v:shape style="position:absolute;left:5866;top:1480;width:10;height:20" coordorigin="5866,1480" coordsize="10,20" path="m5866,1499l5876,1499,5876,1480,5866,1480,5866,1499xe" filled="true" fillcolor="#000000" stroked="false">
                <v:path arrowok="t"/>
                <v:fill type="solid"/>
              </v:shape>
            </v:group>
            <v:group style="position:absolute;left:5866;top:1499;width:10;height:20" coordorigin="5866,1499" coordsize="10,20">
              <v:shape style="position:absolute;left:5866;top:1499;width:10;height:20" coordorigin="5866,1499" coordsize="10,20" path="m5866,1519l5876,1519,5876,1499,5866,1499,5866,1519xe" filled="true" fillcolor="#000000" stroked="false">
                <v:path arrowok="t"/>
                <v:fill type="solid"/>
              </v:shape>
            </v:group>
            <v:group style="position:absolute;left:5866;top:1583;width:10;height:20" coordorigin="5866,1583" coordsize="10,20">
              <v:shape style="position:absolute;left:5866;top:1583;width:10;height:20" coordorigin="5866,1583" coordsize="10,20" path="m5866,1603l5876,1603,5876,1583,5866,1583,5866,1603xe" filled="true" fillcolor="#000000" stroked="false">
                <v:path arrowok="t"/>
                <v:fill type="solid"/>
              </v:shape>
            </v:group>
            <v:group style="position:absolute;left:5866;top:1603;width:10;height:20" coordorigin="5866,1603" coordsize="10,20">
              <v:shape style="position:absolute;left:5866;top:1603;width:10;height:20" coordorigin="5866,1603" coordsize="10,20" path="m5866,1622l5876,1622,5876,1603,5866,1603,5866,1622xe" filled="true" fillcolor="#000000" stroked="false">
                <v:path arrowok="t"/>
                <v:fill type="solid"/>
              </v:shape>
            </v:group>
            <v:group style="position:absolute;left:5866;top:1622;width:10;height:20" coordorigin="5866,1622" coordsize="10,20">
              <v:shape style="position:absolute;left:5866;top:1622;width:10;height:20" coordorigin="5866,1622" coordsize="10,20" path="m5866,1641l5876,1641,5876,1622,5866,1622,5866,1641xe" filled="true" fillcolor="#000000" stroked="false">
                <v:path arrowok="t"/>
                <v:fill type="solid"/>
              </v:shape>
            </v:group>
            <v:group style="position:absolute;left:5866;top:1641;width:10;height:20" coordorigin="5866,1641" coordsize="10,20">
              <v:shape style="position:absolute;left:5866;top:1641;width:10;height:20" coordorigin="5866,1641" coordsize="10,20" path="m5866,1660l5876,1660,5876,1641,5866,1641,5866,1660xe" filled="true" fillcolor="#000000" stroked="false">
                <v:path arrowok="t"/>
                <v:fill type="solid"/>
              </v:shape>
            </v:group>
            <v:group style="position:absolute;left:5866;top:1660;width:10;height:20" coordorigin="5866,1660" coordsize="10,20">
              <v:shape style="position:absolute;left:5866;top:1660;width:10;height:20" coordorigin="5866,1660" coordsize="10,20" path="m5866,1679l5876,1679,5876,1660,5866,1660,5866,1679xe" filled="true" fillcolor="#000000" stroked="false">
                <v:path arrowok="t"/>
                <v:fill type="solid"/>
              </v:shape>
            </v:group>
            <v:group style="position:absolute;left:5866;top:1679;width:10;height:20" coordorigin="5866,1679" coordsize="10,20">
              <v:shape style="position:absolute;left:5866;top:1679;width:10;height:20" coordorigin="5866,1679" coordsize="10,20" path="m5866,1699l5876,1699,5876,1679,5866,1679,5866,1699xe" filled="true" fillcolor="#000000" stroked="false">
                <v:path arrowok="t"/>
                <v:fill type="solid"/>
              </v:shape>
            </v:group>
            <v:group style="position:absolute;left:5866;top:1699;width:10;height:20" coordorigin="5866,1699" coordsize="10,20">
              <v:shape style="position:absolute;left:5866;top:1699;width:10;height:20" coordorigin="5866,1699" coordsize="10,20" path="m5866,1718l5876,1718,5876,1699,5866,1699,5866,1718xe" filled="true" fillcolor="#000000" stroked="false">
                <v:path arrowok="t"/>
                <v:fill type="solid"/>
              </v:shape>
            </v:group>
            <v:group style="position:absolute;left:5866;top:1718;width:10;height:20" coordorigin="5866,1718" coordsize="10,20">
              <v:shape style="position:absolute;left:5866;top:1718;width:10;height:20" coordorigin="5866,1718" coordsize="10,20" path="m5866,1737l5876,1737,5876,1718,5866,1718,5866,1737xe" filled="true" fillcolor="#000000" stroked="false">
                <v:path arrowok="t"/>
                <v:fill type="solid"/>
              </v:shape>
            </v:group>
            <v:group style="position:absolute;left:5866;top:1737;width:10;height:20" coordorigin="5866,1737" coordsize="10,20">
              <v:shape style="position:absolute;left:5866;top:1737;width:10;height:20" coordorigin="5866,1737" coordsize="10,20" path="m5866,1756l5876,1756,5876,1737,5866,1737,5866,1756xe" filled="true" fillcolor="#000000" stroked="false">
                <v:path arrowok="t"/>
                <v:fill type="solid"/>
              </v:shape>
            </v:group>
            <v:group style="position:absolute;left:5866;top:1756;width:10;height:20" coordorigin="5866,1756" coordsize="10,20">
              <v:shape style="position:absolute;left:5866;top:1756;width:10;height:20" coordorigin="5866,1756" coordsize="10,20" path="m5866,1775l5876,1775,5876,1756,5866,1756,5866,1775xe" filled="true" fillcolor="#000000" stroked="false">
                <v:path arrowok="t"/>
                <v:fill type="solid"/>
              </v:shape>
            </v:group>
            <v:group style="position:absolute;left:5866;top:1775;width:10;height:20" coordorigin="5866,1775" coordsize="10,20">
              <v:shape style="position:absolute;left:5866;top:1775;width:10;height:20" coordorigin="5866,1775" coordsize="10,20" path="m5866,1795l5876,1795,5876,1775,5866,1775,5866,1795xe" filled="true" fillcolor="#000000" stroked="false">
                <v:path arrowok="t"/>
                <v:fill type="solid"/>
              </v:shape>
            </v:group>
            <v:group style="position:absolute;left:5866;top:1795;width:10;height:20" coordorigin="5866,1795" coordsize="10,20">
              <v:shape style="position:absolute;left:5866;top:1795;width:10;height:20" coordorigin="5866,1795" coordsize="10,20" path="m5866,1814l5876,1814,5876,1795,5866,1795,5866,1814xe" filled="true" fillcolor="#000000" stroked="false">
                <v:path arrowok="t"/>
                <v:fill type="solid"/>
              </v:shape>
            </v:group>
            <v:group style="position:absolute;left:5866;top:1814;width:10;height:20" coordorigin="5866,1814" coordsize="10,20">
              <v:shape style="position:absolute;left:5866;top:1814;width:10;height:20" coordorigin="5866,1814" coordsize="10,20" path="m5866,1833l5876,1833,5876,1814,5866,1814,5866,1833xe" filled="true" fillcolor="#000000" stroked="false">
                <v:path arrowok="t"/>
                <v:fill type="solid"/>
              </v:shape>
            </v:group>
            <v:group style="position:absolute;left:5866;top:1833;width:10;height:20" coordorigin="5866,1833" coordsize="10,20">
              <v:shape style="position:absolute;left:5866;top:1833;width:10;height:20" coordorigin="5866,1833" coordsize="10,20" path="m5866,1852l5876,1852,5876,1833,5866,1833,5866,1852xe" filled="true" fillcolor="#000000" stroked="false">
                <v:path arrowok="t"/>
                <v:fill type="solid"/>
              </v:shape>
            </v:group>
            <v:group style="position:absolute;left:5866;top:1852;width:10;height:20" coordorigin="5866,1852" coordsize="10,20">
              <v:shape style="position:absolute;left:5866;top:1852;width:10;height:20" coordorigin="5866,1852" coordsize="10,20" path="m5866,1871l5876,1871,5876,1852,5866,1852,5866,1871xe" filled="true" fillcolor="#000000" stroked="false">
                <v:path arrowok="t"/>
                <v:fill type="solid"/>
              </v:shape>
            </v:group>
            <v:group style="position:absolute;left:5866;top:1871;width:10;height:20" coordorigin="5866,1871" coordsize="10,20">
              <v:shape style="position:absolute;left:5866;top:1871;width:10;height:20" coordorigin="5866,1871" coordsize="10,20" path="m5866,1891l5876,1891,5876,1871,5866,1871,5866,1891xe" filled="true" fillcolor="#000000" stroked="false">
                <v:path arrowok="t"/>
                <v:fill type="solid"/>
              </v:shape>
            </v:group>
            <v:group style="position:absolute;left:5866;top:1891;width:10;height:20" coordorigin="5866,1891" coordsize="10,20">
              <v:shape style="position:absolute;left:5866;top:1891;width:10;height:20" coordorigin="5866,1891" coordsize="10,20" path="m5866,1910l5876,1910,5876,1891,5866,1891,5866,1910xe" filled="true" fillcolor="#000000" stroked="false">
                <v:path arrowok="t"/>
                <v:fill type="solid"/>
              </v:shape>
            </v:group>
            <v:group style="position:absolute;left:5866;top:1910;width:10;height:20" coordorigin="5866,1910" coordsize="10,20">
              <v:shape style="position:absolute;left:5866;top:1910;width:10;height:20" coordorigin="5866,1910" coordsize="10,20" path="m5866,1929l5876,1929,5876,1910,5866,1910,5866,1929xe" filled="true" fillcolor="#000000" stroked="false">
                <v:path arrowok="t"/>
                <v:fill type="solid"/>
              </v:shape>
            </v:group>
            <v:group style="position:absolute;left:5866;top:1993;width:10;height:20" coordorigin="5866,1993" coordsize="10,20">
              <v:shape style="position:absolute;left:5866;top:1993;width:10;height:20" coordorigin="5866,1993" coordsize="10,20" path="m5866,2012l5876,2012,5876,1993,5866,1993,5866,2012xe" filled="true" fillcolor="#000000" stroked="false">
                <v:path arrowok="t"/>
                <v:fill type="solid"/>
              </v:shape>
            </v:group>
            <v:group style="position:absolute;left:5866;top:2012;width:10;height:20" coordorigin="5866,2012" coordsize="10,20">
              <v:shape style="position:absolute;left:5866;top:2012;width:10;height:20" coordorigin="5866,2012" coordsize="10,20" path="m5866,2031l5876,2031,5876,2012,5866,2012,5866,2031xe" filled="true" fillcolor="#000000" stroked="false">
                <v:path arrowok="t"/>
                <v:fill type="solid"/>
              </v:shape>
            </v:group>
            <v:group style="position:absolute;left:5866;top:2031;width:10;height:20" coordorigin="5866,2031" coordsize="10,20">
              <v:shape style="position:absolute;left:5866;top:2031;width:10;height:20" coordorigin="5866,2031" coordsize="10,20" path="m5866,2050l5876,2050,5876,2031,5866,2031,5866,2050xe" filled="true" fillcolor="#000000" stroked="false">
                <v:path arrowok="t"/>
                <v:fill type="solid"/>
              </v:shape>
            </v:group>
            <v:group style="position:absolute;left:5866;top:2050;width:10;height:20" coordorigin="5866,2050" coordsize="10,20">
              <v:shape style="position:absolute;left:5866;top:2050;width:10;height:20" coordorigin="5866,2050" coordsize="10,20" path="m5866,2069l5876,2069,5876,2050,5866,2050,5866,2069xe" filled="true" fillcolor="#000000" stroked="false">
                <v:path arrowok="t"/>
                <v:fill type="solid"/>
              </v:shape>
            </v:group>
            <v:group style="position:absolute;left:5866;top:2069;width:10;height:20" coordorigin="5866,2069" coordsize="10,20">
              <v:shape style="position:absolute;left:5866;top:2069;width:10;height:20" coordorigin="5866,2069" coordsize="10,20" path="m5866,2089l5876,2089,5876,2069,5866,2069,5866,2089xe" filled="true" fillcolor="#000000" stroked="false">
                <v:path arrowok="t"/>
                <v:fill type="solid"/>
              </v:shape>
            </v:group>
            <v:group style="position:absolute;left:5866;top:2089;width:10;height:20" coordorigin="5866,2089" coordsize="10,20">
              <v:shape style="position:absolute;left:5866;top:2089;width:10;height:20" coordorigin="5866,2089" coordsize="10,20" path="m5866,2108l5876,2108,5876,2089,5866,2089,5866,2108xe" filled="true" fillcolor="#000000" stroked="false">
                <v:path arrowok="t"/>
                <v:fill type="solid"/>
              </v:shape>
            </v:group>
            <v:group style="position:absolute;left:5866;top:2108;width:10;height:20" coordorigin="5866,2108" coordsize="10,20">
              <v:shape style="position:absolute;left:5866;top:2108;width:10;height:20" coordorigin="5866,2108" coordsize="10,20" path="m5866,2127l5876,2127,5876,2108,5866,2108,5866,2127xe" filled="true" fillcolor="#000000" stroked="false">
                <v:path arrowok="t"/>
                <v:fill type="solid"/>
              </v:shape>
            </v:group>
            <v:group style="position:absolute;left:5866;top:2127;width:10;height:20" coordorigin="5866,2127" coordsize="10,20">
              <v:shape style="position:absolute;left:5866;top:2127;width:10;height:20" coordorigin="5866,2127" coordsize="10,20" path="m5866,2146l5876,2146,5876,2127,5866,2127,5866,2146xe" filled="true" fillcolor="#000000" stroked="false">
                <v:path arrowok="t"/>
                <v:fill type="solid"/>
              </v:shape>
            </v:group>
            <v:group style="position:absolute;left:5866;top:2146;width:10;height:20" coordorigin="5866,2146" coordsize="10,20">
              <v:shape style="position:absolute;left:5866;top:2146;width:10;height:20" coordorigin="5866,2146" coordsize="10,20" path="m5866,2165l5876,2165,5876,2146,5866,2146,5866,2165xe" filled="true" fillcolor="#000000" stroked="false">
                <v:path arrowok="t"/>
                <v:fill type="solid"/>
              </v:shape>
            </v:group>
            <v:group style="position:absolute;left:5866;top:2165;width:10;height:20" coordorigin="5866,2165" coordsize="10,20">
              <v:shape style="position:absolute;left:5866;top:2165;width:10;height:20" coordorigin="5866,2165" coordsize="10,20" path="m5866,2185l5876,2185,5876,2165,5866,2165,5866,2185xe" filled="true" fillcolor="#000000" stroked="false">
                <v:path arrowok="t"/>
                <v:fill type="solid"/>
              </v:shape>
            </v:group>
            <v:group style="position:absolute;left:5866;top:2185;width:10;height:20" coordorigin="5866,2185" coordsize="10,20">
              <v:shape style="position:absolute;left:5866;top:2185;width:10;height:20" coordorigin="5866,2185" coordsize="10,20" path="m5866,2204l5876,2204,5876,2185,5866,2185,5866,2204xe" filled="true" fillcolor="#000000" stroked="false">
                <v:path arrowok="t"/>
                <v:fill type="solid"/>
              </v:shape>
            </v:group>
            <v:group style="position:absolute;left:5866;top:2204;width:10;height:20" coordorigin="5866,2204" coordsize="10,20">
              <v:shape style="position:absolute;left:5866;top:2204;width:10;height:20" coordorigin="5866,2204" coordsize="10,20" path="m5866,2223l5876,2223,5876,2204,5866,2204,5866,2223xe" filled="true" fillcolor="#000000" stroked="false">
                <v:path arrowok="t"/>
                <v:fill type="solid"/>
              </v:shape>
            </v:group>
            <v:group style="position:absolute;left:5866;top:2223;width:10;height:20" coordorigin="5866,2223" coordsize="10,20">
              <v:shape style="position:absolute;left:5866;top:2223;width:10;height:20" coordorigin="5866,2223" coordsize="10,20" path="m5866,2242l5876,2242,5876,2223,5866,2223,5866,2242xe" filled="true" fillcolor="#000000" stroked="false">
                <v:path arrowok="t"/>
                <v:fill type="solid"/>
              </v:shape>
            </v:group>
            <v:group style="position:absolute;left:5866;top:2242;width:10;height:20" coordorigin="5866,2242" coordsize="10,20">
              <v:shape style="position:absolute;left:5866;top:2242;width:10;height:20" coordorigin="5866,2242" coordsize="10,20" path="m5866,2261l5876,2261,5876,2242,5866,2242,5866,2261xe" filled="true" fillcolor="#000000" stroked="false">
                <v:path arrowok="t"/>
                <v:fill type="solid"/>
              </v:shape>
            </v:group>
            <v:group style="position:absolute;left:5866;top:2261;width:10;height:20" coordorigin="5866,2261" coordsize="10,20">
              <v:shape style="position:absolute;left:5866;top:2261;width:10;height:20" coordorigin="5866,2261" coordsize="10,20" path="m5866,2281l5876,2281,5876,2261,5866,2261,5866,2281xe" filled="true" fillcolor="#000000" stroked="false">
                <v:path arrowok="t"/>
                <v:fill type="solid"/>
              </v:shape>
            </v:group>
            <v:group style="position:absolute;left:5866;top:2281;width:10;height:20" coordorigin="5866,2281" coordsize="10,20">
              <v:shape style="position:absolute;left:5866;top:2281;width:10;height:20" coordorigin="5866,2281" coordsize="10,20" path="m5866,2300l5876,2300,5876,2281,5866,2281,5866,2300xe" filled="true" fillcolor="#000000" stroked="false">
                <v:path arrowok="t"/>
                <v:fill type="solid"/>
              </v:shape>
            </v:group>
            <v:group style="position:absolute;left:5866;top:2300;width:10;height:20" coordorigin="5866,2300" coordsize="10,20">
              <v:shape style="position:absolute;left:5866;top:2300;width:10;height:20" coordorigin="5866,2300" coordsize="10,20" path="m5866,2319l5876,2319,5876,2300,5866,2300,5866,2319xe" filled="true" fillcolor="#000000" stroked="false">
                <v:path arrowok="t"/>
                <v:fill type="solid"/>
              </v:shape>
            </v:group>
            <v:group style="position:absolute;left:5866;top:2319;width:10;height:20" coordorigin="5866,2319" coordsize="10,20">
              <v:shape style="position:absolute;left:5866;top:2319;width:10;height:20" coordorigin="5866,2319" coordsize="10,20" path="m5866,2338l5876,2338,5876,2319,5866,2319,5866,2338xe" filled="true" fillcolor="#000000" stroked="false">
                <v:path arrowok="t"/>
                <v:fill type="solid"/>
              </v:shape>
            </v:group>
            <v:group style="position:absolute;left:5866;top:2338;width:10;height:20" coordorigin="5866,2338" coordsize="10,20">
              <v:shape style="position:absolute;left:5866;top:2338;width:10;height:20" coordorigin="5866,2338" coordsize="10,20" path="m5866,2357l5876,2357,5876,2338,5866,2338,5866,2357xe" filled="true" fillcolor="#000000" stroked="false">
                <v:path arrowok="t"/>
                <v:fill type="solid"/>
              </v:shape>
            </v:group>
            <w10:wrap type="none"/>
          </v:group>
        </w:pict>
      </w:r>
      <w:r>
        <w:rPr/>
        <w:t>应收账款：企业客户销售款项</w:t>
      </w:r>
      <w:r>
        <w:rPr>
          <w:rFonts w:ascii="Times New Roman" w:hAnsi="Times New Roman" w:cs="Times New Roman" w:eastAsia="Times New Roman" w:hint="default"/>
        </w:rPr>
        <w:t>-</w:t>
      </w:r>
      <w:r>
        <w:rPr/>
        <w:t>中国地区组合</w:t>
      </w:r>
    </w:p>
    <w:p>
      <w:pPr>
        <w:spacing w:line="240" w:lineRule="auto" w:before="2"/>
        <w:rPr>
          <w:rFonts w:ascii="宋体" w:hAnsi="宋体" w:cs="宋体" w:eastAsia="宋体" w:hint="default"/>
          <w:sz w:val="4"/>
          <w:szCs w:val="4"/>
        </w:rPr>
      </w:pPr>
    </w:p>
    <w:tbl>
      <w:tblPr>
        <w:tblW w:w="0" w:type="auto"/>
        <w:jc w:val="left"/>
        <w:tblInd w:w="129" w:type="dxa"/>
        <w:tblLayout w:type="fixed"/>
        <w:tblCellMar>
          <w:top w:w="0" w:type="dxa"/>
          <w:left w:w="0" w:type="dxa"/>
          <w:bottom w:w="0" w:type="dxa"/>
          <w:right w:w="0" w:type="dxa"/>
        </w:tblCellMar>
        <w:tblLook w:val="01E0"/>
      </w:tblPr>
      <w:tblGrid>
        <w:gridCol w:w="3953"/>
        <w:gridCol w:w="4578"/>
      </w:tblGrid>
      <w:tr>
        <w:trPr>
          <w:trHeight w:val="419" w:hRule="exact"/>
        </w:trPr>
        <w:tc>
          <w:tcPr>
            <w:tcW w:w="3953" w:type="dxa"/>
            <w:tcBorders>
              <w:top w:val="single" w:sz="12" w:space="0" w:color="000000"/>
              <w:left w:val="nil" w:sz="6" w:space="0" w:color="auto"/>
              <w:bottom w:val="single" w:sz="4" w:space="0" w:color="000000"/>
              <w:right w:val="nil" w:sz="6" w:space="0" w:color="auto"/>
            </w:tcBorders>
          </w:tcPr>
          <w:p>
            <w:pPr>
              <w:pStyle w:val="TableParagraph"/>
              <w:spacing w:line="240" w:lineRule="auto" w:before="97"/>
              <w:ind w:left="22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578" w:type="dxa"/>
            <w:tcBorders>
              <w:top w:val="single" w:sz="12" w:space="0" w:color="000000"/>
              <w:left w:val="nil" w:sz="6" w:space="0" w:color="auto"/>
              <w:bottom w:val="single" w:sz="8" w:space="0" w:color="000000"/>
              <w:right w:val="nil" w:sz="6" w:space="0" w:color="auto"/>
            </w:tcBorders>
          </w:tcPr>
          <w:p>
            <w:pPr>
              <w:pStyle w:val="TableParagraph"/>
              <w:spacing w:line="240" w:lineRule="auto" w:before="97"/>
              <w:ind w:left="16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r>
      <w:tr>
        <w:trPr>
          <w:trHeight w:val="410" w:hRule="exact"/>
        </w:trPr>
        <w:tc>
          <w:tcPr>
            <w:tcW w:w="3953"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天以内</w:t>
            </w:r>
          </w:p>
        </w:tc>
        <w:tc>
          <w:tcPr>
            <w:tcW w:w="4578" w:type="dxa"/>
            <w:tcBorders>
              <w:top w:val="single" w:sz="8" w:space="0" w:color="000000"/>
              <w:left w:val="nil" w:sz="6" w:space="0" w:color="auto"/>
              <w:bottom w:val="single" w:sz="8" w:space="0" w:color="000000"/>
              <w:right w:val="nil" w:sz="6" w:space="0" w:color="auto"/>
            </w:tcBorders>
          </w:tcPr>
          <w:p>
            <w:pPr>
              <w:pStyle w:val="TableParagraph"/>
              <w:spacing w:line="20" w:lineRule="exact"/>
              <w:ind w:left="457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9"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9"/>
              <w:ind w:right="107"/>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411" w:hRule="exact"/>
        </w:trPr>
        <w:tc>
          <w:tcPr>
            <w:tcW w:w="3953"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4578" w:type="dxa"/>
            <w:tcBorders>
              <w:top w:val="single" w:sz="8" w:space="0" w:color="000000"/>
              <w:left w:val="nil" w:sz="6" w:space="0" w:color="auto"/>
              <w:bottom w:val="single" w:sz="8" w:space="0" w:color="000000"/>
              <w:right w:val="nil" w:sz="6" w:space="0" w:color="auto"/>
            </w:tcBorders>
          </w:tcPr>
          <w:p>
            <w:pPr>
              <w:pStyle w:val="TableParagraph"/>
              <w:spacing w:line="240" w:lineRule="auto" w:before="144"/>
              <w:ind w:right="107"/>
              <w:jc w:val="right"/>
              <w:rPr>
                <w:rFonts w:ascii="Times New Roman" w:hAnsi="Times New Roman" w:cs="Times New Roman" w:eastAsia="Times New Roman" w:hint="default"/>
                <w:sz w:val="18"/>
                <w:szCs w:val="18"/>
              </w:rPr>
            </w:pPr>
            <w:r>
              <w:rPr>
                <w:rFonts w:ascii="Times New Roman"/>
                <w:sz w:val="18"/>
              </w:rPr>
              <w:t>30%</w:t>
            </w:r>
          </w:p>
        </w:tc>
      </w:tr>
      <w:tr>
        <w:trPr>
          <w:trHeight w:val="409" w:hRule="exact"/>
        </w:trPr>
        <w:tc>
          <w:tcPr>
            <w:tcW w:w="3953"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4578" w:type="dxa"/>
            <w:tcBorders>
              <w:top w:val="single" w:sz="8" w:space="0" w:color="000000"/>
              <w:left w:val="nil" w:sz="6" w:space="0" w:color="auto"/>
              <w:bottom w:val="single" w:sz="8" w:space="0" w:color="000000"/>
              <w:right w:val="nil" w:sz="6" w:space="0" w:color="auto"/>
            </w:tcBorders>
          </w:tcPr>
          <w:p>
            <w:pPr>
              <w:pStyle w:val="TableParagraph"/>
              <w:spacing w:line="240" w:lineRule="auto" w:before="144"/>
              <w:ind w:right="107"/>
              <w:jc w:val="right"/>
              <w:rPr>
                <w:rFonts w:ascii="Times New Roman" w:hAnsi="Times New Roman" w:cs="Times New Roman" w:eastAsia="Times New Roman" w:hint="default"/>
                <w:sz w:val="18"/>
                <w:szCs w:val="18"/>
              </w:rPr>
            </w:pPr>
            <w:r>
              <w:rPr>
                <w:rFonts w:ascii="Times New Roman"/>
                <w:sz w:val="18"/>
              </w:rPr>
              <w:t>50%</w:t>
            </w:r>
          </w:p>
        </w:tc>
      </w:tr>
      <w:tr>
        <w:trPr>
          <w:trHeight w:val="421" w:hRule="exact"/>
        </w:trPr>
        <w:tc>
          <w:tcPr>
            <w:tcW w:w="3953"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578" w:type="dxa"/>
            <w:tcBorders>
              <w:top w:val="single" w:sz="8" w:space="0" w:color="000000"/>
              <w:left w:val="nil" w:sz="6" w:space="0" w:color="auto"/>
              <w:bottom w:val="single" w:sz="12" w:space="0" w:color="000000"/>
              <w:right w:val="nil" w:sz="6" w:space="0" w:color="auto"/>
            </w:tcBorders>
          </w:tcPr>
          <w:p>
            <w:pPr>
              <w:pStyle w:val="TableParagraph"/>
              <w:spacing w:line="240" w:lineRule="auto" w:before="145"/>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10"/>
        <w:ind w:left="1318" w:right="1777"/>
        <w:jc w:val="left"/>
      </w:pPr>
      <w:r>
        <w:rPr/>
        <w:pict>
          <v:group style="position:absolute;margin-left:293.299988pt;margin-top:18.091751pt;width:.5pt;height:59.25pt;mso-position-horizontal-relative:page;mso-position-vertical-relative:paragraph;z-index:-1593136" coordorigin="5866,362" coordsize="10,1185">
            <v:group style="position:absolute;left:5866;top:362;width:10;height:20" coordorigin="5866,362" coordsize="10,20">
              <v:shape style="position:absolute;left:5866;top:362;width:10;height:20" coordorigin="5866,362" coordsize="10,20" path="m5866,381l5876,381,5876,362,5866,362,5866,381xe" filled="true" fillcolor="#000000" stroked="false">
                <v:path arrowok="t"/>
                <v:fill type="solid"/>
              </v:shape>
            </v:group>
            <v:group style="position:absolute;left:5866;top:381;width:10;height:20" coordorigin="5866,381" coordsize="10,20">
              <v:shape style="position:absolute;left:5866;top:381;width:10;height:20" coordorigin="5866,381" coordsize="10,20" path="m5866,400l5876,400,5876,381,5866,381,5866,400xe" filled="true" fillcolor="#000000" stroked="false">
                <v:path arrowok="t"/>
                <v:fill type="solid"/>
              </v:shape>
            </v:group>
            <v:group style="position:absolute;left:5866;top:400;width:10;height:20" coordorigin="5866,400" coordsize="10,20">
              <v:shape style="position:absolute;left:5866;top:400;width:10;height:20" coordorigin="5866,400" coordsize="10,20" path="m5866,419l5876,419,5876,400,5866,400,5866,419xe" filled="true" fillcolor="#000000" stroked="false">
                <v:path arrowok="t"/>
                <v:fill type="solid"/>
              </v:shape>
            </v:group>
            <v:group style="position:absolute;left:5866;top:419;width:10;height:20" coordorigin="5866,419" coordsize="10,20">
              <v:shape style="position:absolute;left:5866;top:419;width:10;height:20" coordorigin="5866,419" coordsize="10,20" path="m5866,439l5876,439,5876,419,5866,419,5866,439xe" filled="true" fillcolor="#000000" stroked="false">
                <v:path arrowok="t"/>
                <v:fill type="solid"/>
              </v:shape>
            </v:group>
            <v:group style="position:absolute;left:5866;top:439;width:10;height:20" coordorigin="5866,439" coordsize="10,20">
              <v:shape style="position:absolute;left:5866;top:439;width:10;height:20" coordorigin="5866,439" coordsize="10,20" path="m5866,458l5876,458,5876,439,5866,439,5866,458xe" filled="true" fillcolor="#000000" stroked="false">
                <v:path arrowok="t"/>
                <v:fill type="solid"/>
              </v:shape>
            </v:group>
            <v:group style="position:absolute;left:5866;top:458;width:10;height:20" coordorigin="5866,458" coordsize="10,20">
              <v:shape style="position:absolute;left:5866;top:458;width:10;height:20" coordorigin="5866,458" coordsize="10,20" path="m5866,477l5876,477,5876,458,5866,458,5866,477xe" filled="true" fillcolor="#000000" stroked="false">
                <v:path arrowok="t"/>
                <v:fill type="solid"/>
              </v:shape>
            </v:group>
            <v:group style="position:absolute;left:5866;top:477;width:10;height:20" coordorigin="5866,477" coordsize="10,20">
              <v:shape style="position:absolute;left:5866;top:477;width:10;height:20" coordorigin="5866,477" coordsize="10,20" path="m5866,496l5876,496,5876,477,5866,477,5866,496xe" filled="true" fillcolor="#000000" stroked="false">
                <v:path arrowok="t"/>
                <v:fill type="solid"/>
              </v:shape>
            </v:group>
            <v:group style="position:absolute;left:5866;top:496;width:10;height:20" coordorigin="5866,496" coordsize="10,20">
              <v:shape style="position:absolute;left:5866;top:496;width:10;height:20" coordorigin="5866,496" coordsize="10,20" path="m5866,515l5876,515,5876,496,5866,496,5866,515xe" filled="true" fillcolor="#000000" stroked="false">
                <v:path arrowok="t"/>
                <v:fill type="solid"/>
              </v:shape>
            </v:group>
            <v:group style="position:absolute;left:5866;top:515;width:10;height:20" coordorigin="5866,515" coordsize="10,20">
              <v:shape style="position:absolute;left:5866;top:515;width:10;height:20" coordorigin="5866,515" coordsize="10,20" path="m5866,535l5876,535,5876,515,5866,515,5866,535xe" filled="true" fillcolor="#000000" stroked="false">
                <v:path arrowok="t"/>
                <v:fill type="solid"/>
              </v:shape>
            </v:group>
            <v:group style="position:absolute;left:5866;top:535;width:10;height:20" coordorigin="5866,535" coordsize="10,20">
              <v:shape style="position:absolute;left:5866;top:535;width:10;height:20" coordorigin="5866,535" coordsize="10,20" path="m5866,554l5876,554,5876,535,5866,535,5866,554xe" filled="true" fillcolor="#000000" stroked="false">
                <v:path arrowok="t"/>
                <v:fill type="solid"/>
              </v:shape>
            </v:group>
            <v:group style="position:absolute;left:5866;top:554;width:10;height:20" coordorigin="5866,554" coordsize="10,20">
              <v:shape style="position:absolute;left:5866;top:554;width:10;height:20" coordorigin="5866,554" coordsize="10,20" path="m5866,573l5876,573,5876,554,5866,554,5866,573xe" filled="true" fillcolor="#000000" stroked="false">
                <v:path arrowok="t"/>
                <v:fill type="solid"/>
              </v:shape>
            </v:group>
            <v:group style="position:absolute;left:5866;top:573;width:10;height:20" coordorigin="5866,573" coordsize="10,20">
              <v:shape style="position:absolute;left:5866;top:573;width:10;height:20" coordorigin="5866,573" coordsize="10,20" path="m5866,592l5876,592,5876,573,5866,573,5866,592xe" filled="true" fillcolor="#000000" stroked="false">
                <v:path arrowok="t"/>
                <v:fill type="solid"/>
              </v:shape>
            </v:group>
            <v:group style="position:absolute;left:5866;top:592;width:10;height:20" coordorigin="5866,592" coordsize="10,20">
              <v:shape style="position:absolute;left:5866;top:592;width:10;height:20" coordorigin="5866,592" coordsize="10,20" path="m5866,611l5876,611,5876,592,5866,592,5866,611xe" filled="true" fillcolor="#000000" stroked="false">
                <v:path arrowok="t"/>
                <v:fill type="solid"/>
              </v:shape>
            </v:group>
            <v:group style="position:absolute;left:5866;top:611;width:10;height:20" coordorigin="5866,611" coordsize="10,20">
              <v:shape style="position:absolute;left:5866;top:611;width:10;height:20" coordorigin="5866,611" coordsize="10,20" path="m5866,631l5876,631,5876,611,5866,611,5866,631xe" filled="true" fillcolor="#000000" stroked="false">
                <v:path arrowok="t"/>
                <v:fill type="solid"/>
              </v:shape>
            </v:group>
            <v:group style="position:absolute;left:5866;top:631;width:10;height:20" coordorigin="5866,631" coordsize="10,20">
              <v:shape style="position:absolute;left:5866;top:631;width:10;height:20" coordorigin="5866,631" coordsize="10,20" path="m5866,650l5876,650,5876,631,5866,631,5866,650xe" filled="true" fillcolor="#000000" stroked="false">
                <v:path arrowok="t"/>
                <v:fill type="solid"/>
              </v:shape>
            </v:group>
            <v:group style="position:absolute;left:5866;top:650;width:10;height:20" coordorigin="5866,650" coordsize="10,20">
              <v:shape style="position:absolute;left:5866;top:650;width:10;height:20" coordorigin="5866,650" coordsize="10,20" path="m5866,669l5876,669,5876,650,5866,650,5866,669xe" filled="true" fillcolor="#000000" stroked="false">
                <v:path arrowok="t"/>
                <v:fill type="solid"/>
              </v:shape>
            </v:group>
            <v:group style="position:absolute;left:5866;top:669;width:10;height:20" coordorigin="5866,669" coordsize="10,20">
              <v:shape style="position:absolute;left:5866;top:669;width:10;height:20" coordorigin="5866,669" coordsize="10,20" path="m5866,688l5876,688,5876,669,5866,669,5866,688xe" filled="true" fillcolor="#000000" stroked="false">
                <v:path arrowok="t"/>
                <v:fill type="solid"/>
              </v:shape>
            </v:group>
            <v:group style="position:absolute;left:5866;top:688;width:10;height:20" coordorigin="5866,688" coordsize="10,20">
              <v:shape style="position:absolute;left:5866;top:688;width:10;height:20" coordorigin="5866,688" coordsize="10,20" path="m5866,707l5876,707,5876,688,5866,688,5866,707xe" filled="true" fillcolor="#000000" stroked="false">
                <v:path arrowok="t"/>
                <v:fill type="solid"/>
              </v:shape>
            </v:group>
            <v:group style="position:absolute;left:5866;top:771;width:10;height:20" coordorigin="5866,771" coordsize="10,20">
              <v:shape style="position:absolute;left:5866;top:771;width:10;height:20" coordorigin="5866,771" coordsize="10,20" path="m5866,790l5876,790,5876,771,5866,771,5866,790xe" filled="true" fillcolor="#000000" stroked="false">
                <v:path arrowok="t"/>
                <v:fill type="solid"/>
              </v:shape>
            </v:group>
            <v:group style="position:absolute;left:5866;top:790;width:10;height:20" coordorigin="5866,790" coordsize="10,20">
              <v:shape style="position:absolute;left:5866;top:790;width:10;height:20" coordorigin="5866,790" coordsize="10,20" path="m5866,809l5876,809,5876,790,5866,790,5866,809xe" filled="true" fillcolor="#000000" stroked="false">
                <v:path arrowok="t"/>
                <v:fill type="solid"/>
              </v:shape>
            </v:group>
            <v:group style="position:absolute;left:5866;top:809;width:10;height:20" coordorigin="5866,809" coordsize="10,20">
              <v:shape style="position:absolute;left:5866;top:809;width:10;height:20" coordorigin="5866,809" coordsize="10,20" path="m5866,829l5876,829,5876,809,5866,809,5866,829xe" filled="true" fillcolor="#000000" stroked="false">
                <v:path arrowok="t"/>
                <v:fill type="solid"/>
              </v:shape>
            </v:group>
            <v:group style="position:absolute;left:5866;top:829;width:10;height:20" coordorigin="5866,829" coordsize="10,20">
              <v:shape style="position:absolute;left:5866;top:829;width:10;height:20" coordorigin="5866,829" coordsize="10,20" path="m5866,848l5876,848,5876,829,5866,829,5866,848xe" filled="true" fillcolor="#000000" stroked="false">
                <v:path arrowok="t"/>
                <v:fill type="solid"/>
              </v:shape>
            </v:group>
            <v:group style="position:absolute;left:5866;top:848;width:10;height:20" coordorigin="5866,848" coordsize="10,20">
              <v:shape style="position:absolute;left:5866;top:848;width:10;height:20" coordorigin="5866,848" coordsize="10,20" path="m5866,867l5876,867,5876,848,5866,848,5866,867xe" filled="true" fillcolor="#000000" stroked="false">
                <v:path arrowok="t"/>
                <v:fill type="solid"/>
              </v:shape>
            </v:group>
            <v:group style="position:absolute;left:5866;top:867;width:10;height:20" coordorigin="5866,867" coordsize="10,20">
              <v:shape style="position:absolute;left:5866;top:867;width:10;height:20" coordorigin="5866,867" coordsize="10,20" path="m5866,886l5876,886,5876,867,5866,867,5866,886xe" filled="true" fillcolor="#000000" stroked="false">
                <v:path arrowok="t"/>
                <v:fill type="solid"/>
              </v:shape>
            </v:group>
            <v:group style="position:absolute;left:5866;top:886;width:10;height:20" coordorigin="5866,886" coordsize="10,20">
              <v:shape style="position:absolute;left:5866;top:886;width:10;height:20" coordorigin="5866,886" coordsize="10,20" path="m5866,905l5876,905,5876,886,5866,886,5866,905xe" filled="true" fillcolor="#000000" stroked="false">
                <v:path arrowok="t"/>
                <v:fill type="solid"/>
              </v:shape>
            </v:group>
            <v:group style="position:absolute;left:5866;top:905;width:10;height:20" coordorigin="5866,905" coordsize="10,20">
              <v:shape style="position:absolute;left:5866;top:905;width:10;height:20" coordorigin="5866,905" coordsize="10,20" path="m5866,925l5876,925,5876,905,5866,905,5866,925xe" filled="true" fillcolor="#000000" stroked="false">
                <v:path arrowok="t"/>
                <v:fill type="solid"/>
              </v:shape>
            </v:group>
            <v:group style="position:absolute;left:5866;top:925;width:10;height:20" coordorigin="5866,925" coordsize="10,20">
              <v:shape style="position:absolute;left:5866;top:925;width:10;height:20" coordorigin="5866,925" coordsize="10,20" path="m5866,944l5876,944,5876,925,5866,925,5866,944xe" filled="true" fillcolor="#000000" stroked="false">
                <v:path arrowok="t"/>
                <v:fill type="solid"/>
              </v:shape>
            </v:group>
            <v:group style="position:absolute;left:5866;top:944;width:10;height:20" coordorigin="5866,944" coordsize="10,20">
              <v:shape style="position:absolute;left:5866;top:944;width:10;height:20" coordorigin="5866,944" coordsize="10,20" path="m5866,963l5876,963,5876,944,5866,944,5866,963xe" filled="true" fillcolor="#000000" stroked="false">
                <v:path arrowok="t"/>
                <v:fill type="solid"/>
              </v:shape>
            </v:group>
            <v:group style="position:absolute;left:5866;top:963;width:10;height:20" coordorigin="5866,963" coordsize="10,20">
              <v:shape style="position:absolute;left:5866;top:963;width:10;height:20" coordorigin="5866,963" coordsize="10,20" path="m5866,982l5876,982,5876,963,5866,963,5866,982xe" filled="true" fillcolor="#000000" stroked="false">
                <v:path arrowok="t"/>
                <v:fill type="solid"/>
              </v:shape>
            </v:group>
            <v:group style="position:absolute;left:5866;top:982;width:10;height:20" coordorigin="5866,982" coordsize="10,20">
              <v:shape style="position:absolute;left:5866;top:982;width:10;height:20" coordorigin="5866,982" coordsize="10,20" path="m5866,1001l5876,1001,5876,982,5866,982,5866,1001xe" filled="true" fillcolor="#000000" stroked="false">
                <v:path arrowok="t"/>
                <v:fill type="solid"/>
              </v:shape>
            </v:group>
            <v:group style="position:absolute;left:5866;top:1001;width:10;height:20" coordorigin="5866,1001" coordsize="10,20">
              <v:shape style="position:absolute;left:5866;top:1001;width:10;height:20" coordorigin="5866,1001" coordsize="10,20" path="m5866,1021l5876,1021,5876,1001,5866,1001,5866,1021xe" filled="true" fillcolor="#000000" stroked="false">
                <v:path arrowok="t"/>
                <v:fill type="solid"/>
              </v:shape>
            </v:group>
            <v:group style="position:absolute;left:5866;top:1021;width:10;height:20" coordorigin="5866,1021" coordsize="10,20">
              <v:shape style="position:absolute;left:5866;top:1021;width:10;height:20" coordorigin="5866,1021" coordsize="10,20" path="m5866,1040l5876,1040,5876,1021,5866,1021,5866,1040xe" filled="true" fillcolor="#000000" stroked="false">
                <v:path arrowok="t"/>
                <v:fill type="solid"/>
              </v:shape>
            </v:group>
            <v:group style="position:absolute;left:5866;top:1040;width:10;height:20" coordorigin="5866,1040" coordsize="10,20">
              <v:shape style="position:absolute;left:5866;top:1040;width:10;height:20" coordorigin="5866,1040" coordsize="10,20" path="m5866,1059l5876,1059,5876,1040,5866,1040,5866,1059xe" filled="true" fillcolor="#000000" stroked="false">
                <v:path arrowok="t"/>
                <v:fill type="solid"/>
              </v:shape>
            </v:group>
            <v:group style="position:absolute;left:5866;top:1059;width:10;height:20" coordorigin="5866,1059" coordsize="10,20">
              <v:shape style="position:absolute;left:5866;top:1059;width:10;height:20" coordorigin="5866,1059" coordsize="10,20" path="m5866,1078l5876,1078,5876,1059,5866,1059,5866,1078xe" filled="true" fillcolor="#000000" stroked="false">
                <v:path arrowok="t"/>
                <v:fill type="solid"/>
              </v:shape>
            </v:group>
            <v:group style="position:absolute;left:5866;top:1078;width:10;height:20" coordorigin="5866,1078" coordsize="10,20">
              <v:shape style="position:absolute;left:5866;top:1078;width:10;height:20" coordorigin="5866,1078" coordsize="10,20" path="m5866,1097l5876,1097,5876,1078,5866,1078,5866,1097xe" filled="true" fillcolor="#000000" stroked="false">
                <v:path arrowok="t"/>
                <v:fill type="solid"/>
              </v:shape>
            </v:group>
            <v:group style="position:absolute;left:5866;top:1097;width:10;height:20" coordorigin="5866,1097" coordsize="10,20">
              <v:shape style="position:absolute;left:5866;top:1097;width:10;height:20" coordorigin="5866,1097" coordsize="10,20" path="m5866,1117l5876,1117,5876,1097,5866,1097,5866,1117xe" filled="true" fillcolor="#000000" stroked="false">
                <v:path arrowok="t"/>
                <v:fill type="solid"/>
              </v:shape>
            </v:group>
            <v:group style="position:absolute;left:5866;top:1181;width:10;height:20" coordorigin="5866,1181" coordsize="10,20">
              <v:shape style="position:absolute;left:5866;top:1181;width:10;height:20" coordorigin="5866,1181" coordsize="10,20" path="m5866,1201l5876,1201,5876,1181,5866,1181,5866,1201xe" filled="true" fillcolor="#000000" stroked="false">
                <v:path arrowok="t"/>
                <v:fill type="solid"/>
              </v:shape>
            </v:group>
            <v:group style="position:absolute;left:5866;top:1201;width:10;height:20" coordorigin="5866,1201" coordsize="10,20">
              <v:shape style="position:absolute;left:5866;top:1201;width:10;height:20" coordorigin="5866,1201" coordsize="10,20" path="m5866,1220l5876,1220,5876,1201,5866,1201,5866,1220xe" filled="true" fillcolor="#000000" stroked="false">
                <v:path arrowok="t"/>
                <v:fill type="solid"/>
              </v:shape>
            </v:group>
            <v:group style="position:absolute;left:5866;top:1220;width:10;height:20" coordorigin="5866,1220" coordsize="10,20">
              <v:shape style="position:absolute;left:5866;top:1220;width:10;height:20" coordorigin="5866,1220" coordsize="10,20" path="m5866,1239l5876,1239,5876,1220,5866,1220,5866,1239xe" filled="true" fillcolor="#000000" stroked="false">
                <v:path arrowok="t"/>
                <v:fill type="solid"/>
              </v:shape>
            </v:group>
            <v:group style="position:absolute;left:5866;top:1239;width:10;height:20" coordorigin="5866,1239" coordsize="10,20">
              <v:shape style="position:absolute;left:5866;top:1239;width:10;height:20" coordorigin="5866,1239" coordsize="10,20" path="m5866,1258l5876,1258,5876,1239,5866,1239,5866,1258xe" filled="true" fillcolor="#000000" stroked="false">
                <v:path arrowok="t"/>
                <v:fill type="solid"/>
              </v:shape>
            </v:group>
            <v:group style="position:absolute;left:5866;top:1258;width:10;height:20" coordorigin="5866,1258" coordsize="10,20">
              <v:shape style="position:absolute;left:5866;top:1258;width:10;height:20" coordorigin="5866,1258" coordsize="10,20" path="m5866,1277l5876,1277,5876,1258,5866,1258,5866,1277xe" filled="true" fillcolor="#000000" stroked="false">
                <v:path arrowok="t"/>
                <v:fill type="solid"/>
              </v:shape>
            </v:group>
            <v:group style="position:absolute;left:5866;top:1277;width:10;height:20" coordorigin="5866,1277" coordsize="10,20">
              <v:shape style="position:absolute;left:5866;top:1277;width:10;height:20" coordorigin="5866,1277" coordsize="10,20" path="m5866,1297l5876,1297,5876,1277,5866,1277,5866,1297xe" filled="true" fillcolor="#000000" stroked="false">
                <v:path arrowok="t"/>
                <v:fill type="solid"/>
              </v:shape>
            </v:group>
            <v:group style="position:absolute;left:5866;top:1297;width:10;height:20" coordorigin="5866,1297" coordsize="10,20">
              <v:shape style="position:absolute;left:5866;top:1297;width:10;height:20" coordorigin="5866,1297" coordsize="10,20" path="m5866,1316l5876,1316,5876,1297,5866,1297,5866,1316xe" filled="true" fillcolor="#000000" stroked="false">
                <v:path arrowok="t"/>
                <v:fill type="solid"/>
              </v:shape>
            </v:group>
            <v:group style="position:absolute;left:5866;top:1316;width:10;height:20" coordorigin="5866,1316" coordsize="10,20">
              <v:shape style="position:absolute;left:5866;top:1316;width:10;height:20" coordorigin="5866,1316" coordsize="10,20" path="m5866,1335l5876,1335,5876,1316,5866,1316,5866,1335xe" filled="true" fillcolor="#000000" stroked="false">
                <v:path arrowok="t"/>
                <v:fill type="solid"/>
              </v:shape>
            </v:group>
            <v:group style="position:absolute;left:5866;top:1335;width:10;height:20" coordorigin="5866,1335" coordsize="10,20">
              <v:shape style="position:absolute;left:5866;top:1335;width:10;height:20" coordorigin="5866,1335" coordsize="10,20" path="m5866,1354l5876,1354,5876,1335,5866,1335,5866,1354xe" filled="true" fillcolor="#000000" stroked="false">
                <v:path arrowok="t"/>
                <v:fill type="solid"/>
              </v:shape>
            </v:group>
            <v:group style="position:absolute;left:5866;top:1354;width:10;height:20" coordorigin="5866,1354" coordsize="10,20">
              <v:shape style="position:absolute;left:5866;top:1354;width:10;height:20" coordorigin="5866,1354" coordsize="10,20" path="m5866,1373l5876,1373,5876,1354,5866,1354,5866,1373xe" filled="true" fillcolor="#000000" stroked="false">
                <v:path arrowok="t"/>
                <v:fill type="solid"/>
              </v:shape>
            </v:group>
            <v:group style="position:absolute;left:5866;top:1373;width:10;height:20" coordorigin="5866,1373" coordsize="10,20">
              <v:shape style="position:absolute;left:5866;top:1373;width:10;height:20" coordorigin="5866,1373" coordsize="10,20" path="m5866,1393l5876,1393,5876,1373,5866,1373,5866,1393xe" filled="true" fillcolor="#000000" stroked="false">
                <v:path arrowok="t"/>
                <v:fill type="solid"/>
              </v:shape>
            </v:group>
            <v:group style="position:absolute;left:5866;top:1393;width:10;height:20" coordorigin="5866,1393" coordsize="10,20">
              <v:shape style="position:absolute;left:5866;top:1393;width:10;height:20" coordorigin="5866,1393" coordsize="10,20" path="m5866,1412l5876,1412,5876,1393,5866,1393,5866,1412xe" filled="true" fillcolor="#000000" stroked="false">
                <v:path arrowok="t"/>
                <v:fill type="solid"/>
              </v:shape>
            </v:group>
            <v:group style="position:absolute;left:5866;top:1412;width:10;height:20" coordorigin="5866,1412" coordsize="10,20">
              <v:shape style="position:absolute;left:5866;top:1412;width:10;height:20" coordorigin="5866,1412" coordsize="10,20" path="m5866,1431l5876,1431,5876,1412,5866,1412,5866,1431xe" filled="true" fillcolor="#000000" stroked="false">
                <v:path arrowok="t"/>
                <v:fill type="solid"/>
              </v:shape>
            </v:group>
            <v:group style="position:absolute;left:5866;top:1431;width:10;height:20" coordorigin="5866,1431" coordsize="10,20">
              <v:shape style="position:absolute;left:5866;top:1431;width:10;height:20" coordorigin="5866,1431" coordsize="10,20" path="m5866,1450l5876,1450,5876,1431,5866,1431,5866,1450xe" filled="true" fillcolor="#000000" stroked="false">
                <v:path arrowok="t"/>
                <v:fill type="solid"/>
              </v:shape>
            </v:group>
            <v:group style="position:absolute;left:5866;top:1450;width:10;height:20" coordorigin="5866,1450" coordsize="10,20">
              <v:shape style="position:absolute;left:5866;top:1450;width:10;height:20" coordorigin="5866,1450" coordsize="10,20" path="m5866,1469l5876,1469,5876,1450,5866,1450,5866,1469xe" filled="true" fillcolor="#000000" stroked="false">
                <v:path arrowok="t"/>
                <v:fill type="solid"/>
              </v:shape>
            </v:group>
            <v:group style="position:absolute;left:5866;top:1469;width:10;height:20" coordorigin="5866,1469" coordsize="10,20">
              <v:shape style="position:absolute;left:5866;top:1469;width:10;height:20" coordorigin="5866,1469" coordsize="10,20" path="m5866,1489l5876,1489,5876,1469,5866,1469,5866,1489xe" filled="true" fillcolor="#000000" stroked="false">
                <v:path arrowok="t"/>
                <v:fill type="solid"/>
              </v:shape>
            </v:group>
            <v:group style="position:absolute;left:5866;top:1489;width:10;height:20" coordorigin="5866,1489" coordsize="10,20">
              <v:shape style="position:absolute;left:5866;top:1489;width:10;height:20" coordorigin="5866,1489" coordsize="10,20" path="m5866,1508l5876,1508,5876,1489,5866,1489,5866,1508xe" filled="true" fillcolor="#000000" stroked="false">
                <v:path arrowok="t"/>
                <v:fill type="solid"/>
              </v:shape>
            </v:group>
            <v:group style="position:absolute;left:5866;top:1508;width:10;height:20" coordorigin="5866,1508" coordsize="10,20">
              <v:shape style="position:absolute;left:5866;top:1508;width:10;height:20" coordorigin="5866,1508" coordsize="10,20" path="m5866,1527l5876,1527,5876,1508,5866,1508,5866,1527xe" filled="true" fillcolor="#000000" stroked="false">
                <v:path arrowok="t"/>
                <v:fill type="solid"/>
              </v:shape>
            </v:group>
            <v:group style="position:absolute;left:5866;top:1527;width:10;height:20" coordorigin="5866,1527" coordsize="10,20">
              <v:shape style="position:absolute;left:5866;top:1527;width:10;height:20" coordorigin="5866,1527" coordsize="10,20" path="m5866,1546l5876,1546,5876,1527,5866,1527,5866,1546xe" filled="true" fillcolor="#000000" stroked="false">
                <v:path arrowok="t"/>
                <v:fill type="solid"/>
              </v:shape>
            </v:group>
            <w10:wrap type="none"/>
          </v:group>
        </w:pict>
      </w:r>
      <w:r>
        <w:rPr/>
        <w:t>应收账款：企业客户销售款项–北美地区及其他业务组合</w:t>
      </w:r>
    </w:p>
    <w:p>
      <w:pPr>
        <w:spacing w:line="240" w:lineRule="auto" w:before="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3967"/>
        <w:gridCol w:w="4578"/>
      </w:tblGrid>
      <w:tr>
        <w:trPr>
          <w:trHeight w:val="419" w:hRule="exact"/>
        </w:trPr>
        <w:tc>
          <w:tcPr>
            <w:tcW w:w="3967" w:type="dxa"/>
            <w:tcBorders>
              <w:top w:val="single" w:sz="12" w:space="0" w:color="000000"/>
              <w:left w:val="nil" w:sz="6" w:space="0" w:color="auto"/>
              <w:bottom w:val="single" w:sz="4" w:space="0" w:color="000000"/>
              <w:right w:val="nil" w:sz="6" w:space="0" w:color="auto"/>
            </w:tcBorders>
          </w:tcPr>
          <w:p>
            <w:pPr>
              <w:pStyle w:val="TableParagraph"/>
              <w:spacing w:line="240" w:lineRule="auto" w:before="97"/>
              <w:ind w:left="24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578" w:type="dxa"/>
            <w:tcBorders>
              <w:top w:val="single" w:sz="12" w:space="0" w:color="000000"/>
              <w:left w:val="nil" w:sz="6" w:space="0" w:color="auto"/>
              <w:bottom w:val="single" w:sz="8" w:space="0" w:color="000000"/>
              <w:right w:val="nil" w:sz="6" w:space="0" w:color="auto"/>
            </w:tcBorders>
          </w:tcPr>
          <w:p>
            <w:pPr>
              <w:pStyle w:val="TableParagraph"/>
              <w:spacing w:line="240" w:lineRule="auto" w:before="97"/>
              <w:ind w:left="16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r>
      <w:tr>
        <w:trPr>
          <w:trHeight w:val="410" w:hRule="exact"/>
        </w:trPr>
        <w:tc>
          <w:tcPr>
            <w:tcW w:w="3967"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578"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0" w:lineRule="exact"/>
              <w:ind w:left="4573"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9"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tc>
      </w:tr>
      <w:tr>
        <w:trPr>
          <w:trHeight w:val="421" w:hRule="exact"/>
        </w:trPr>
        <w:tc>
          <w:tcPr>
            <w:tcW w:w="3967"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578" w:type="dxa"/>
            <w:tcBorders>
              <w:top w:val="single" w:sz="8" w:space="0" w:color="000000"/>
              <w:left w:val="nil" w:sz="6" w:space="0" w:color="auto"/>
              <w:bottom w:val="single" w:sz="12" w:space="0" w:color="000000"/>
              <w:right w:val="nil" w:sz="6" w:space="0" w:color="auto"/>
            </w:tcBorders>
          </w:tcPr>
          <w:p>
            <w:pPr>
              <w:pStyle w:val="TableParagraph"/>
              <w:spacing w:line="240" w:lineRule="auto" w:before="144"/>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10"/>
        <w:ind w:left="1318" w:right="1777"/>
        <w:jc w:val="left"/>
      </w:pPr>
      <w:r>
        <w:rPr/>
        <w:pict>
          <v:group style="position:absolute;margin-left:291.859985pt;margin-top:18.0917pt;width:.5pt;height:59.25pt;mso-position-horizontal-relative:page;mso-position-vertical-relative:paragraph;z-index:-1593112" coordorigin="5837,362" coordsize="10,1185">
            <v:group style="position:absolute;left:5837;top:362;width:10;height:20" coordorigin="5837,362" coordsize="10,20">
              <v:shape style="position:absolute;left:5837;top:362;width:10;height:20" coordorigin="5837,362" coordsize="10,20" path="m5837,381l5847,381,5847,362,5837,362,5837,381xe" filled="true" fillcolor="#000000" stroked="false">
                <v:path arrowok="t"/>
                <v:fill type="solid"/>
              </v:shape>
            </v:group>
            <v:group style="position:absolute;left:5837;top:381;width:10;height:20" coordorigin="5837,381" coordsize="10,20">
              <v:shape style="position:absolute;left:5837;top:381;width:10;height:20" coordorigin="5837,381" coordsize="10,20" path="m5837,400l5847,400,5847,381,5837,381,5837,400xe" filled="true" fillcolor="#000000" stroked="false">
                <v:path arrowok="t"/>
                <v:fill type="solid"/>
              </v:shape>
            </v:group>
            <v:group style="position:absolute;left:5837;top:400;width:10;height:20" coordorigin="5837,400" coordsize="10,20">
              <v:shape style="position:absolute;left:5837;top:400;width:10;height:20" coordorigin="5837,400" coordsize="10,20" path="m5837,419l5847,419,5847,400,5837,400,5837,419xe" filled="true" fillcolor="#000000" stroked="false">
                <v:path arrowok="t"/>
                <v:fill type="solid"/>
              </v:shape>
            </v:group>
            <v:group style="position:absolute;left:5837;top:419;width:10;height:20" coordorigin="5837,419" coordsize="10,20">
              <v:shape style="position:absolute;left:5837;top:419;width:10;height:20" coordorigin="5837,419" coordsize="10,20" path="m5837,439l5847,439,5847,419,5837,419,5837,439xe" filled="true" fillcolor="#000000" stroked="false">
                <v:path arrowok="t"/>
                <v:fill type="solid"/>
              </v:shape>
            </v:group>
            <v:group style="position:absolute;left:5837;top:439;width:10;height:20" coordorigin="5837,439" coordsize="10,20">
              <v:shape style="position:absolute;left:5837;top:439;width:10;height:20" coordorigin="5837,439" coordsize="10,20" path="m5837,458l5847,458,5847,439,5837,439,5837,458xe" filled="true" fillcolor="#000000" stroked="false">
                <v:path arrowok="t"/>
                <v:fill type="solid"/>
              </v:shape>
            </v:group>
            <v:group style="position:absolute;left:5837;top:458;width:10;height:20" coordorigin="5837,458" coordsize="10,20">
              <v:shape style="position:absolute;left:5837;top:458;width:10;height:20" coordorigin="5837,458" coordsize="10,20" path="m5837,477l5847,477,5847,458,5837,458,5837,477xe" filled="true" fillcolor="#000000" stroked="false">
                <v:path arrowok="t"/>
                <v:fill type="solid"/>
              </v:shape>
            </v:group>
            <v:group style="position:absolute;left:5837;top:477;width:10;height:20" coordorigin="5837,477" coordsize="10,20">
              <v:shape style="position:absolute;left:5837;top:477;width:10;height:20" coordorigin="5837,477" coordsize="10,20" path="m5837,496l5847,496,5847,477,5837,477,5837,496xe" filled="true" fillcolor="#000000" stroked="false">
                <v:path arrowok="t"/>
                <v:fill type="solid"/>
              </v:shape>
            </v:group>
            <v:group style="position:absolute;left:5837;top:496;width:10;height:20" coordorigin="5837,496" coordsize="10,20">
              <v:shape style="position:absolute;left:5837;top:496;width:10;height:20" coordorigin="5837,496" coordsize="10,20" path="m5837,515l5847,515,5847,496,5837,496,5837,515xe" filled="true" fillcolor="#000000" stroked="false">
                <v:path arrowok="t"/>
                <v:fill type="solid"/>
              </v:shape>
            </v:group>
            <v:group style="position:absolute;left:5837;top:515;width:10;height:20" coordorigin="5837,515" coordsize="10,20">
              <v:shape style="position:absolute;left:5837;top:515;width:10;height:20" coordorigin="5837,515" coordsize="10,20" path="m5837,535l5847,535,5847,515,5837,515,5837,535xe" filled="true" fillcolor="#000000" stroked="false">
                <v:path arrowok="t"/>
                <v:fill type="solid"/>
              </v:shape>
            </v:group>
            <v:group style="position:absolute;left:5837;top:535;width:10;height:20" coordorigin="5837,535" coordsize="10,20">
              <v:shape style="position:absolute;left:5837;top:535;width:10;height:20" coordorigin="5837,535" coordsize="10,20" path="m5837,554l5847,554,5847,535,5837,535,5837,554xe" filled="true" fillcolor="#000000" stroked="false">
                <v:path arrowok="t"/>
                <v:fill type="solid"/>
              </v:shape>
            </v:group>
            <v:group style="position:absolute;left:5837;top:554;width:10;height:20" coordorigin="5837,554" coordsize="10,20">
              <v:shape style="position:absolute;left:5837;top:554;width:10;height:20" coordorigin="5837,554" coordsize="10,20" path="m5837,573l5847,573,5847,554,5837,554,5837,573xe" filled="true" fillcolor="#000000" stroked="false">
                <v:path arrowok="t"/>
                <v:fill type="solid"/>
              </v:shape>
            </v:group>
            <v:group style="position:absolute;left:5837;top:573;width:10;height:20" coordorigin="5837,573" coordsize="10,20">
              <v:shape style="position:absolute;left:5837;top:573;width:10;height:20" coordorigin="5837,573" coordsize="10,20" path="m5837,592l5847,592,5847,573,5837,573,5837,592xe" filled="true" fillcolor="#000000" stroked="false">
                <v:path arrowok="t"/>
                <v:fill type="solid"/>
              </v:shape>
            </v:group>
            <v:group style="position:absolute;left:5837;top:592;width:10;height:20" coordorigin="5837,592" coordsize="10,20">
              <v:shape style="position:absolute;left:5837;top:592;width:10;height:20" coordorigin="5837,592" coordsize="10,20" path="m5837,611l5847,611,5847,592,5837,592,5837,611xe" filled="true" fillcolor="#000000" stroked="false">
                <v:path arrowok="t"/>
                <v:fill type="solid"/>
              </v:shape>
            </v:group>
            <v:group style="position:absolute;left:5837;top:611;width:10;height:20" coordorigin="5837,611" coordsize="10,20">
              <v:shape style="position:absolute;left:5837;top:611;width:10;height:20" coordorigin="5837,611" coordsize="10,20" path="m5837,631l5847,631,5847,611,5837,611,5837,631xe" filled="true" fillcolor="#000000" stroked="false">
                <v:path arrowok="t"/>
                <v:fill type="solid"/>
              </v:shape>
            </v:group>
            <v:group style="position:absolute;left:5837;top:631;width:10;height:20" coordorigin="5837,631" coordsize="10,20">
              <v:shape style="position:absolute;left:5837;top:631;width:10;height:20" coordorigin="5837,631" coordsize="10,20" path="m5837,650l5847,650,5847,631,5837,631,5837,650xe" filled="true" fillcolor="#000000" stroked="false">
                <v:path arrowok="t"/>
                <v:fill type="solid"/>
              </v:shape>
            </v:group>
            <v:group style="position:absolute;left:5837;top:650;width:10;height:20" coordorigin="5837,650" coordsize="10,20">
              <v:shape style="position:absolute;left:5837;top:650;width:10;height:20" coordorigin="5837,650" coordsize="10,20" path="m5837,669l5847,669,5847,650,5837,650,5837,669xe" filled="true" fillcolor="#000000" stroked="false">
                <v:path arrowok="t"/>
                <v:fill type="solid"/>
              </v:shape>
            </v:group>
            <v:group style="position:absolute;left:5837;top:669;width:10;height:20" coordorigin="5837,669" coordsize="10,20">
              <v:shape style="position:absolute;left:5837;top:669;width:10;height:20" coordorigin="5837,669" coordsize="10,20" path="m5837,688l5847,688,5847,669,5837,669,5837,688xe" filled="true" fillcolor="#000000" stroked="false">
                <v:path arrowok="t"/>
                <v:fill type="solid"/>
              </v:shape>
            </v:group>
            <v:group style="position:absolute;left:5837;top:688;width:10;height:20" coordorigin="5837,688" coordsize="10,20">
              <v:shape style="position:absolute;left:5837;top:688;width:10;height:20" coordorigin="5837,688" coordsize="10,20" path="m5837,707l5847,707,5847,688,5837,688,5837,707xe" filled="true" fillcolor="#000000" stroked="false">
                <v:path arrowok="t"/>
                <v:fill type="solid"/>
              </v:shape>
            </v:group>
            <v:group style="position:absolute;left:5837;top:771;width:10;height:20" coordorigin="5837,771" coordsize="10,20">
              <v:shape style="position:absolute;left:5837;top:771;width:10;height:20" coordorigin="5837,771" coordsize="10,20" path="m5837,790l5847,790,5847,771,5837,771,5837,790xe" filled="true" fillcolor="#000000" stroked="false">
                <v:path arrowok="t"/>
                <v:fill type="solid"/>
              </v:shape>
            </v:group>
            <v:group style="position:absolute;left:5837;top:790;width:10;height:20" coordorigin="5837,790" coordsize="10,20">
              <v:shape style="position:absolute;left:5837;top:790;width:10;height:20" coordorigin="5837,790" coordsize="10,20" path="m5837,809l5847,809,5847,790,5837,790,5837,809xe" filled="true" fillcolor="#000000" stroked="false">
                <v:path arrowok="t"/>
                <v:fill type="solid"/>
              </v:shape>
            </v:group>
            <v:group style="position:absolute;left:5837;top:809;width:10;height:20" coordorigin="5837,809" coordsize="10,20">
              <v:shape style="position:absolute;left:5837;top:809;width:10;height:20" coordorigin="5837,809" coordsize="10,20" path="m5837,829l5847,829,5847,809,5837,809,5837,829xe" filled="true" fillcolor="#000000" stroked="false">
                <v:path arrowok="t"/>
                <v:fill type="solid"/>
              </v:shape>
            </v:group>
            <v:group style="position:absolute;left:5837;top:829;width:10;height:20" coordorigin="5837,829" coordsize="10,20">
              <v:shape style="position:absolute;left:5837;top:829;width:10;height:20" coordorigin="5837,829" coordsize="10,20" path="m5837,848l5847,848,5847,829,5837,829,5837,848xe" filled="true" fillcolor="#000000" stroked="false">
                <v:path arrowok="t"/>
                <v:fill type="solid"/>
              </v:shape>
            </v:group>
            <v:group style="position:absolute;left:5837;top:848;width:10;height:20" coordorigin="5837,848" coordsize="10,20">
              <v:shape style="position:absolute;left:5837;top:848;width:10;height:20" coordorigin="5837,848" coordsize="10,20" path="m5837,867l5847,867,5847,848,5837,848,5837,867xe" filled="true" fillcolor="#000000" stroked="false">
                <v:path arrowok="t"/>
                <v:fill type="solid"/>
              </v:shape>
            </v:group>
            <v:group style="position:absolute;left:5837;top:867;width:10;height:20" coordorigin="5837,867" coordsize="10,20">
              <v:shape style="position:absolute;left:5837;top:867;width:10;height:20" coordorigin="5837,867" coordsize="10,20" path="m5837,886l5847,886,5847,867,5837,867,5837,886xe" filled="true" fillcolor="#000000" stroked="false">
                <v:path arrowok="t"/>
                <v:fill type="solid"/>
              </v:shape>
            </v:group>
            <v:group style="position:absolute;left:5837;top:886;width:10;height:20" coordorigin="5837,886" coordsize="10,20">
              <v:shape style="position:absolute;left:5837;top:886;width:10;height:20" coordorigin="5837,886" coordsize="10,20" path="m5837,905l5847,905,5847,886,5837,886,5837,905xe" filled="true" fillcolor="#000000" stroked="false">
                <v:path arrowok="t"/>
                <v:fill type="solid"/>
              </v:shape>
            </v:group>
            <v:group style="position:absolute;left:5837;top:905;width:10;height:20" coordorigin="5837,905" coordsize="10,20">
              <v:shape style="position:absolute;left:5837;top:905;width:10;height:20" coordorigin="5837,905" coordsize="10,20" path="m5837,925l5847,925,5847,905,5837,905,5837,925xe" filled="true" fillcolor="#000000" stroked="false">
                <v:path arrowok="t"/>
                <v:fill type="solid"/>
              </v:shape>
            </v:group>
            <v:group style="position:absolute;left:5837;top:925;width:10;height:20" coordorigin="5837,925" coordsize="10,20">
              <v:shape style="position:absolute;left:5837;top:925;width:10;height:20" coordorigin="5837,925" coordsize="10,20" path="m5837,944l5847,944,5847,925,5837,925,5837,944xe" filled="true" fillcolor="#000000" stroked="false">
                <v:path arrowok="t"/>
                <v:fill type="solid"/>
              </v:shape>
            </v:group>
            <v:group style="position:absolute;left:5837;top:944;width:10;height:20" coordorigin="5837,944" coordsize="10,20">
              <v:shape style="position:absolute;left:5837;top:944;width:10;height:20" coordorigin="5837,944" coordsize="10,20" path="m5837,963l5847,963,5847,944,5837,944,5837,963xe" filled="true" fillcolor="#000000" stroked="false">
                <v:path arrowok="t"/>
                <v:fill type="solid"/>
              </v:shape>
            </v:group>
            <v:group style="position:absolute;left:5837;top:963;width:10;height:20" coordorigin="5837,963" coordsize="10,20">
              <v:shape style="position:absolute;left:5837;top:963;width:10;height:20" coordorigin="5837,963" coordsize="10,20" path="m5837,982l5847,982,5847,963,5837,963,5837,982xe" filled="true" fillcolor="#000000" stroked="false">
                <v:path arrowok="t"/>
                <v:fill type="solid"/>
              </v:shape>
            </v:group>
            <v:group style="position:absolute;left:5837;top:982;width:10;height:20" coordorigin="5837,982" coordsize="10,20">
              <v:shape style="position:absolute;left:5837;top:982;width:10;height:20" coordorigin="5837,982" coordsize="10,20" path="m5837,1001l5847,1001,5847,982,5837,982,5837,1001xe" filled="true" fillcolor="#000000" stroked="false">
                <v:path arrowok="t"/>
                <v:fill type="solid"/>
              </v:shape>
            </v:group>
            <v:group style="position:absolute;left:5837;top:1001;width:10;height:20" coordorigin="5837,1001" coordsize="10,20">
              <v:shape style="position:absolute;left:5837;top:1001;width:10;height:20" coordorigin="5837,1001" coordsize="10,20" path="m5837,1021l5847,1021,5847,1001,5837,1001,5837,1021xe" filled="true" fillcolor="#000000" stroked="false">
                <v:path arrowok="t"/>
                <v:fill type="solid"/>
              </v:shape>
            </v:group>
            <v:group style="position:absolute;left:5837;top:1021;width:10;height:20" coordorigin="5837,1021" coordsize="10,20">
              <v:shape style="position:absolute;left:5837;top:1021;width:10;height:20" coordorigin="5837,1021" coordsize="10,20" path="m5837,1040l5847,1040,5847,1021,5837,1021,5837,1040xe" filled="true" fillcolor="#000000" stroked="false">
                <v:path arrowok="t"/>
                <v:fill type="solid"/>
              </v:shape>
            </v:group>
            <v:group style="position:absolute;left:5837;top:1040;width:10;height:20" coordorigin="5837,1040" coordsize="10,20">
              <v:shape style="position:absolute;left:5837;top:1040;width:10;height:20" coordorigin="5837,1040" coordsize="10,20" path="m5837,1059l5847,1059,5847,1040,5837,1040,5837,1059xe" filled="true" fillcolor="#000000" stroked="false">
                <v:path arrowok="t"/>
                <v:fill type="solid"/>
              </v:shape>
            </v:group>
            <v:group style="position:absolute;left:5837;top:1059;width:10;height:20" coordorigin="5837,1059" coordsize="10,20">
              <v:shape style="position:absolute;left:5837;top:1059;width:10;height:20" coordorigin="5837,1059" coordsize="10,20" path="m5837,1078l5847,1078,5847,1059,5837,1059,5837,1078xe" filled="true" fillcolor="#000000" stroked="false">
                <v:path arrowok="t"/>
                <v:fill type="solid"/>
              </v:shape>
            </v:group>
            <v:group style="position:absolute;left:5837;top:1078;width:10;height:20" coordorigin="5837,1078" coordsize="10,20">
              <v:shape style="position:absolute;left:5837;top:1078;width:10;height:20" coordorigin="5837,1078" coordsize="10,20" path="m5837,1097l5847,1097,5847,1078,5837,1078,5837,1097xe" filled="true" fillcolor="#000000" stroked="false">
                <v:path arrowok="t"/>
                <v:fill type="solid"/>
              </v:shape>
            </v:group>
            <v:group style="position:absolute;left:5837;top:1097;width:10;height:20" coordorigin="5837,1097" coordsize="10,20">
              <v:shape style="position:absolute;left:5837;top:1097;width:10;height:20" coordorigin="5837,1097" coordsize="10,20" path="m5837,1117l5847,1117,5847,1097,5837,1097,5837,1117xe" filled="true" fillcolor="#000000" stroked="false">
                <v:path arrowok="t"/>
                <v:fill type="solid"/>
              </v:shape>
            </v:group>
            <v:group style="position:absolute;left:5837;top:1181;width:10;height:20" coordorigin="5837,1181" coordsize="10,20">
              <v:shape style="position:absolute;left:5837;top:1181;width:10;height:20" coordorigin="5837,1181" coordsize="10,20" path="m5837,1201l5847,1201,5847,1181,5837,1181,5837,1201xe" filled="true" fillcolor="#000000" stroked="false">
                <v:path arrowok="t"/>
                <v:fill type="solid"/>
              </v:shape>
            </v:group>
            <v:group style="position:absolute;left:5837;top:1201;width:10;height:20" coordorigin="5837,1201" coordsize="10,20">
              <v:shape style="position:absolute;left:5837;top:1201;width:10;height:20" coordorigin="5837,1201" coordsize="10,20" path="m5837,1220l5847,1220,5847,1201,5837,1201,5837,1220xe" filled="true" fillcolor="#000000" stroked="false">
                <v:path arrowok="t"/>
                <v:fill type="solid"/>
              </v:shape>
            </v:group>
            <v:group style="position:absolute;left:5837;top:1220;width:10;height:20" coordorigin="5837,1220" coordsize="10,20">
              <v:shape style="position:absolute;left:5837;top:1220;width:10;height:20" coordorigin="5837,1220" coordsize="10,20" path="m5837,1239l5847,1239,5847,1220,5837,1220,5837,1239xe" filled="true" fillcolor="#000000" stroked="false">
                <v:path arrowok="t"/>
                <v:fill type="solid"/>
              </v:shape>
            </v:group>
            <v:group style="position:absolute;left:5837;top:1239;width:10;height:20" coordorigin="5837,1239" coordsize="10,20">
              <v:shape style="position:absolute;left:5837;top:1239;width:10;height:20" coordorigin="5837,1239" coordsize="10,20" path="m5837,1258l5847,1258,5847,1239,5837,1239,5837,1258xe" filled="true" fillcolor="#000000" stroked="false">
                <v:path arrowok="t"/>
                <v:fill type="solid"/>
              </v:shape>
            </v:group>
            <v:group style="position:absolute;left:5837;top:1258;width:10;height:20" coordorigin="5837,1258" coordsize="10,20">
              <v:shape style="position:absolute;left:5837;top:1258;width:10;height:20" coordorigin="5837,1258" coordsize="10,20" path="m5837,1277l5847,1277,5847,1258,5837,1258,5837,1277xe" filled="true" fillcolor="#000000" stroked="false">
                <v:path arrowok="t"/>
                <v:fill type="solid"/>
              </v:shape>
            </v:group>
            <v:group style="position:absolute;left:5837;top:1277;width:10;height:20" coordorigin="5837,1277" coordsize="10,20">
              <v:shape style="position:absolute;left:5837;top:1277;width:10;height:20" coordorigin="5837,1277" coordsize="10,20" path="m5837,1297l5847,1297,5847,1277,5837,1277,5837,1297xe" filled="true" fillcolor="#000000" stroked="false">
                <v:path arrowok="t"/>
                <v:fill type="solid"/>
              </v:shape>
            </v:group>
            <v:group style="position:absolute;left:5837;top:1297;width:10;height:20" coordorigin="5837,1297" coordsize="10,20">
              <v:shape style="position:absolute;left:5837;top:1297;width:10;height:20" coordorigin="5837,1297" coordsize="10,20" path="m5837,1316l5847,1316,5847,1297,5837,1297,5837,1316xe" filled="true" fillcolor="#000000" stroked="false">
                <v:path arrowok="t"/>
                <v:fill type="solid"/>
              </v:shape>
            </v:group>
            <v:group style="position:absolute;left:5837;top:1316;width:10;height:20" coordorigin="5837,1316" coordsize="10,20">
              <v:shape style="position:absolute;left:5837;top:1316;width:10;height:20" coordorigin="5837,1316" coordsize="10,20" path="m5837,1335l5847,1335,5847,1316,5837,1316,5837,1335xe" filled="true" fillcolor="#000000" stroked="false">
                <v:path arrowok="t"/>
                <v:fill type="solid"/>
              </v:shape>
            </v:group>
            <v:group style="position:absolute;left:5837;top:1335;width:10;height:20" coordorigin="5837,1335" coordsize="10,20">
              <v:shape style="position:absolute;left:5837;top:1335;width:10;height:20" coordorigin="5837,1335" coordsize="10,20" path="m5837,1354l5847,1354,5847,1335,5837,1335,5837,1354xe" filled="true" fillcolor="#000000" stroked="false">
                <v:path arrowok="t"/>
                <v:fill type="solid"/>
              </v:shape>
            </v:group>
            <v:group style="position:absolute;left:5837;top:1354;width:10;height:20" coordorigin="5837,1354" coordsize="10,20">
              <v:shape style="position:absolute;left:5837;top:1354;width:10;height:20" coordorigin="5837,1354" coordsize="10,20" path="m5837,1373l5847,1373,5847,1354,5837,1354,5837,1373xe" filled="true" fillcolor="#000000" stroked="false">
                <v:path arrowok="t"/>
                <v:fill type="solid"/>
              </v:shape>
            </v:group>
            <v:group style="position:absolute;left:5837;top:1373;width:10;height:20" coordorigin="5837,1373" coordsize="10,20">
              <v:shape style="position:absolute;left:5837;top:1373;width:10;height:20" coordorigin="5837,1373" coordsize="10,20" path="m5837,1393l5847,1393,5847,1373,5837,1373,5837,1393xe" filled="true" fillcolor="#000000" stroked="false">
                <v:path arrowok="t"/>
                <v:fill type="solid"/>
              </v:shape>
            </v:group>
            <v:group style="position:absolute;left:5837;top:1393;width:10;height:20" coordorigin="5837,1393" coordsize="10,20">
              <v:shape style="position:absolute;left:5837;top:1393;width:10;height:20" coordorigin="5837,1393" coordsize="10,20" path="m5837,1412l5847,1412,5847,1393,5837,1393,5837,1412xe" filled="true" fillcolor="#000000" stroked="false">
                <v:path arrowok="t"/>
                <v:fill type="solid"/>
              </v:shape>
            </v:group>
            <v:group style="position:absolute;left:5837;top:1412;width:10;height:20" coordorigin="5837,1412" coordsize="10,20">
              <v:shape style="position:absolute;left:5837;top:1412;width:10;height:20" coordorigin="5837,1412" coordsize="10,20" path="m5837,1431l5847,1431,5847,1412,5837,1412,5837,1431xe" filled="true" fillcolor="#000000" stroked="false">
                <v:path arrowok="t"/>
                <v:fill type="solid"/>
              </v:shape>
            </v:group>
            <v:group style="position:absolute;left:5837;top:1431;width:10;height:20" coordorigin="5837,1431" coordsize="10,20">
              <v:shape style="position:absolute;left:5837;top:1431;width:10;height:20" coordorigin="5837,1431" coordsize="10,20" path="m5837,1450l5847,1450,5847,1431,5837,1431,5837,1450xe" filled="true" fillcolor="#000000" stroked="false">
                <v:path arrowok="t"/>
                <v:fill type="solid"/>
              </v:shape>
            </v:group>
            <v:group style="position:absolute;left:5837;top:1450;width:10;height:20" coordorigin="5837,1450" coordsize="10,20">
              <v:shape style="position:absolute;left:5837;top:1450;width:10;height:20" coordorigin="5837,1450" coordsize="10,20" path="m5837,1469l5847,1469,5847,1450,5837,1450,5837,1469xe" filled="true" fillcolor="#000000" stroked="false">
                <v:path arrowok="t"/>
                <v:fill type="solid"/>
              </v:shape>
            </v:group>
            <v:group style="position:absolute;left:5837;top:1469;width:10;height:20" coordorigin="5837,1469" coordsize="10,20">
              <v:shape style="position:absolute;left:5837;top:1469;width:10;height:20" coordorigin="5837,1469" coordsize="10,20" path="m5837,1489l5847,1489,5847,1469,5837,1469,5837,1489xe" filled="true" fillcolor="#000000" stroked="false">
                <v:path arrowok="t"/>
                <v:fill type="solid"/>
              </v:shape>
            </v:group>
            <v:group style="position:absolute;left:5837;top:1489;width:10;height:20" coordorigin="5837,1489" coordsize="10,20">
              <v:shape style="position:absolute;left:5837;top:1489;width:10;height:20" coordorigin="5837,1489" coordsize="10,20" path="m5837,1508l5847,1508,5847,1489,5837,1489,5837,1508xe" filled="true" fillcolor="#000000" stroked="false">
                <v:path arrowok="t"/>
                <v:fill type="solid"/>
              </v:shape>
            </v:group>
            <v:group style="position:absolute;left:5837;top:1508;width:10;height:20" coordorigin="5837,1508" coordsize="10,20">
              <v:shape style="position:absolute;left:5837;top:1508;width:10;height:20" coordorigin="5837,1508" coordsize="10,20" path="m5837,1527l5847,1527,5847,1508,5837,1508,5837,1527xe" filled="true" fillcolor="#000000" stroked="false">
                <v:path arrowok="t"/>
                <v:fill type="solid"/>
              </v:shape>
            </v:group>
            <v:group style="position:absolute;left:5837;top:1527;width:10;height:20" coordorigin="5837,1527" coordsize="10,20">
              <v:shape style="position:absolute;left:5837;top:1527;width:10;height:20" coordorigin="5837,1527" coordsize="10,20" path="m5837,1546l5847,1546,5847,1527,5837,1527,5837,1546xe" filled="true" fillcolor="#000000" stroked="false">
                <v:path arrowok="t"/>
                <v:fill type="solid"/>
              </v:shape>
            </v:group>
            <w10:wrap type="none"/>
          </v:group>
        </w:pict>
      </w:r>
      <w:r>
        <w:rPr/>
        <w:t>其他应收款：应收供应商退货款组合</w:t>
      </w:r>
    </w:p>
    <w:p>
      <w:pPr>
        <w:spacing w:line="240" w:lineRule="auto" w:before="2"/>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938"/>
        <w:gridCol w:w="4592"/>
      </w:tblGrid>
      <w:tr>
        <w:trPr>
          <w:trHeight w:val="419" w:hRule="exact"/>
        </w:trPr>
        <w:tc>
          <w:tcPr>
            <w:tcW w:w="3938" w:type="dxa"/>
            <w:tcBorders>
              <w:top w:val="single" w:sz="12" w:space="0" w:color="000000"/>
              <w:left w:val="nil" w:sz="6" w:space="0" w:color="auto"/>
              <w:bottom w:val="single" w:sz="4" w:space="0" w:color="000000"/>
              <w:right w:val="nil" w:sz="6" w:space="0" w:color="auto"/>
            </w:tcBorders>
          </w:tcPr>
          <w:p>
            <w:pPr>
              <w:pStyle w:val="TableParagraph"/>
              <w:spacing w:line="240" w:lineRule="auto" w:before="97"/>
              <w:ind w:left="2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592" w:type="dxa"/>
            <w:tcBorders>
              <w:top w:val="single" w:sz="12" w:space="0" w:color="000000"/>
              <w:left w:val="nil" w:sz="6" w:space="0" w:color="auto"/>
              <w:bottom w:val="single" w:sz="8" w:space="0" w:color="000000"/>
              <w:right w:val="nil" w:sz="6" w:space="0" w:color="auto"/>
            </w:tcBorders>
          </w:tcPr>
          <w:p>
            <w:pPr>
              <w:pStyle w:val="TableParagraph"/>
              <w:spacing w:line="240" w:lineRule="auto" w:before="97"/>
              <w:ind w:left="16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r>
      <w:tr>
        <w:trPr>
          <w:trHeight w:val="410" w:hRule="exact"/>
        </w:trPr>
        <w:tc>
          <w:tcPr>
            <w:tcW w:w="3938"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天以内</w:t>
            </w:r>
          </w:p>
        </w:tc>
        <w:tc>
          <w:tcPr>
            <w:tcW w:w="4592" w:type="dxa"/>
            <w:tcBorders>
              <w:top w:val="single" w:sz="8" w:space="0" w:color="000000"/>
              <w:left w:val="nil" w:sz="6" w:space="0" w:color="auto"/>
              <w:bottom w:val="single" w:sz="8" w:space="0" w:color="000000"/>
              <w:right w:val="nil" w:sz="6" w:space="0" w:color="auto"/>
            </w:tcBorders>
          </w:tcPr>
          <w:p>
            <w:pPr>
              <w:pStyle w:val="TableParagraph"/>
              <w:spacing w:line="240" w:lineRule="auto" w:before="145"/>
              <w:ind w:right="107"/>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421" w:hRule="exact"/>
        </w:trPr>
        <w:tc>
          <w:tcPr>
            <w:tcW w:w="3938"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天以上</w:t>
            </w:r>
          </w:p>
        </w:tc>
        <w:tc>
          <w:tcPr>
            <w:tcW w:w="4592" w:type="dxa"/>
            <w:tcBorders>
              <w:top w:val="single" w:sz="8" w:space="0" w:color="000000"/>
              <w:left w:val="nil" w:sz="6" w:space="0" w:color="auto"/>
              <w:bottom w:val="single" w:sz="12" w:space="0" w:color="000000"/>
              <w:right w:val="nil" w:sz="6" w:space="0" w:color="auto"/>
            </w:tcBorders>
          </w:tcPr>
          <w:p>
            <w:pPr>
              <w:pStyle w:val="TableParagraph"/>
              <w:spacing w:line="240" w:lineRule="auto" w:before="144"/>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10"/>
        <w:ind w:left="1318" w:right="1777"/>
        <w:jc w:val="left"/>
      </w:pPr>
      <w:r>
        <w:rPr/>
        <w:pict>
          <v:group style="position:absolute;margin-left:291.859985pt;margin-top:18.091705pt;width:.5pt;height:59.25pt;mso-position-horizontal-relative:page;mso-position-vertical-relative:paragraph;z-index:-1593088" coordorigin="5837,362" coordsize="10,1185">
            <v:group style="position:absolute;left:5837;top:362;width:10;height:20" coordorigin="5837,362" coordsize="10,20">
              <v:shape style="position:absolute;left:5837;top:362;width:10;height:20" coordorigin="5837,362" coordsize="10,20" path="m5837,381l5847,381,5847,362,5837,362,5837,381xe" filled="true" fillcolor="#000000" stroked="false">
                <v:path arrowok="t"/>
                <v:fill type="solid"/>
              </v:shape>
            </v:group>
            <v:group style="position:absolute;left:5837;top:381;width:10;height:20" coordorigin="5837,381" coordsize="10,20">
              <v:shape style="position:absolute;left:5837;top:381;width:10;height:20" coordorigin="5837,381" coordsize="10,20" path="m5837,400l5847,400,5847,381,5837,381,5837,400xe" filled="true" fillcolor="#000000" stroked="false">
                <v:path arrowok="t"/>
                <v:fill type="solid"/>
              </v:shape>
            </v:group>
            <v:group style="position:absolute;left:5837;top:400;width:10;height:20" coordorigin="5837,400" coordsize="10,20">
              <v:shape style="position:absolute;left:5837;top:400;width:10;height:20" coordorigin="5837,400" coordsize="10,20" path="m5837,419l5847,419,5847,400,5837,400,5837,419xe" filled="true" fillcolor="#000000" stroked="false">
                <v:path arrowok="t"/>
                <v:fill type="solid"/>
              </v:shape>
            </v:group>
            <v:group style="position:absolute;left:5837;top:419;width:10;height:20" coordorigin="5837,419" coordsize="10,20">
              <v:shape style="position:absolute;left:5837;top:419;width:10;height:20" coordorigin="5837,419" coordsize="10,20" path="m5837,439l5847,439,5847,419,5837,419,5837,439xe" filled="true" fillcolor="#000000" stroked="false">
                <v:path arrowok="t"/>
                <v:fill type="solid"/>
              </v:shape>
            </v:group>
            <v:group style="position:absolute;left:5837;top:439;width:10;height:20" coordorigin="5837,439" coordsize="10,20">
              <v:shape style="position:absolute;left:5837;top:439;width:10;height:20" coordorigin="5837,439" coordsize="10,20" path="m5837,458l5847,458,5847,439,5837,439,5837,458xe" filled="true" fillcolor="#000000" stroked="false">
                <v:path arrowok="t"/>
                <v:fill type="solid"/>
              </v:shape>
            </v:group>
            <v:group style="position:absolute;left:5837;top:458;width:10;height:20" coordorigin="5837,458" coordsize="10,20">
              <v:shape style="position:absolute;left:5837;top:458;width:10;height:20" coordorigin="5837,458" coordsize="10,20" path="m5837,477l5847,477,5847,458,5837,458,5837,477xe" filled="true" fillcolor="#000000" stroked="false">
                <v:path arrowok="t"/>
                <v:fill type="solid"/>
              </v:shape>
            </v:group>
            <v:group style="position:absolute;left:5837;top:477;width:10;height:20" coordorigin="5837,477" coordsize="10,20">
              <v:shape style="position:absolute;left:5837;top:477;width:10;height:20" coordorigin="5837,477" coordsize="10,20" path="m5837,496l5847,496,5847,477,5837,477,5837,496xe" filled="true" fillcolor="#000000" stroked="false">
                <v:path arrowok="t"/>
                <v:fill type="solid"/>
              </v:shape>
            </v:group>
            <v:group style="position:absolute;left:5837;top:496;width:10;height:20" coordorigin="5837,496" coordsize="10,20">
              <v:shape style="position:absolute;left:5837;top:496;width:10;height:20" coordorigin="5837,496" coordsize="10,20" path="m5837,515l5847,515,5847,496,5837,496,5837,515xe" filled="true" fillcolor="#000000" stroked="false">
                <v:path arrowok="t"/>
                <v:fill type="solid"/>
              </v:shape>
            </v:group>
            <v:group style="position:absolute;left:5837;top:515;width:10;height:20" coordorigin="5837,515" coordsize="10,20">
              <v:shape style="position:absolute;left:5837;top:515;width:10;height:20" coordorigin="5837,515" coordsize="10,20" path="m5837,535l5847,535,5847,515,5837,515,5837,535xe" filled="true" fillcolor="#000000" stroked="false">
                <v:path arrowok="t"/>
                <v:fill type="solid"/>
              </v:shape>
            </v:group>
            <v:group style="position:absolute;left:5837;top:535;width:10;height:20" coordorigin="5837,535" coordsize="10,20">
              <v:shape style="position:absolute;left:5837;top:535;width:10;height:20" coordorigin="5837,535" coordsize="10,20" path="m5837,554l5847,554,5847,535,5837,535,5837,554xe" filled="true" fillcolor="#000000" stroked="false">
                <v:path arrowok="t"/>
                <v:fill type="solid"/>
              </v:shape>
            </v:group>
            <v:group style="position:absolute;left:5837;top:554;width:10;height:20" coordorigin="5837,554" coordsize="10,20">
              <v:shape style="position:absolute;left:5837;top:554;width:10;height:20" coordorigin="5837,554" coordsize="10,20" path="m5837,573l5847,573,5847,554,5837,554,5837,573xe" filled="true" fillcolor="#000000" stroked="false">
                <v:path arrowok="t"/>
                <v:fill type="solid"/>
              </v:shape>
            </v:group>
            <v:group style="position:absolute;left:5837;top:573;width:10;height:20" coordorigin="5837,573" coordsize="10,20">
              <v:shape style="position:absolute;left:5837;top:573;width:10;height:20" coordorigin="5837,573" coordsize="10,20" path="m5837,592l5847,592,5847,573,5837,573,5837,592xe" filled="true" fillcolor="#000000" stroked="false">
                <v:path arrowok="t"/>
                <v:fill type="solid"/>
              </v:shape>
            </v:group>
            <v:group style="position:absolute;left:5837;top:592;width:10;height:20" coordorigin="5837,592" coordsize="10,20">
              <v:shape style="position:absolute;left:5837;top:592;width:10;height:20" coordorigin="5837,592" coordsize="10,20" path="m5837,611l5847,611,5847,592,5837,592,5837,611xe" filled="true" fillcolor="#000000" stroked="false">
                <v:path arrowok="t"/>
                <v:fill type="solid"/>
              </v:shape>
            </v:group>
            <v:group style="position:absolute;left:5837;top:611;width:10;height:20" coordorigin="5837,611" coordsize="10,20">
              <v:shape style="position:absolute;left:5837;top:611;width:10;height:20" coordorigin="5837,611" coordsize="10,20" path="m5837,631l5847,631,5847,611,5837,611,5837,631xe" filled="true" fillcolor="#000000" stroked="false">
                <v:path arrowok="t"/>
                <v:fill type="solid"/>
              </v:shape>
            </v:group>
            <v:group style="position:absolute;left:5837;top:631;width:10;height:20" coordorigin="5837,631" coordsize="10,20">
              <v:shape style="position:absolute;left:5837;top:631;width:10;height:20" coordorigin="5837,631" coordsize="10,20" path="m5837,650l5847,650,5847,631,5837,631,5837,650xe" filled="true" fillcolor="#000000" stroked="false">
                <v:path arrowok="t"/>
                <v:fill type="solid"/>
              </v:shape>
            </v:group>
            <v:group style="position:absolute;left:5837;top:650;width:10;height:20" coordorigin="5837,650" coordsize="10,20">
              <v:shape style="position:absolute;left:5837;top:650;width:10;height:20" coordorigin="5837,650" coordsize="10,20" path="m5837,669l5847,669,5847,650,5837,650,5837,669xe" filled="true" fillcolor="#000000" stroked="false">
                <v:path arrowok="t"/>
                <v:fill type="solid"/>
              </v:shape>
            </v:group>
            <v:group style="position:absolute;left:5837;top:669;width:10;height:20" coordorigin="5837,669" coordsize="10,20">
              <v:shape style="position:absolute;left:5837;top:669;width:10;height:20" coordorigin="5837,669" coordsize="10,20" path="m5837,688l5847,688,5847,669,5837,669,5837,688xe" filled="true" fillcolor="#000000" stroked="false">
                <v:path arrowok="t"/>
                <v:fill type="solid"/>
              </v:shape>
            </v:group>
            <v:group style="position:absolute;left:5837;top:688;width:10;height:20" coordorigin="5837,688" coordsize="10,20">
              <v:shape style="position:absolute;left:5837;top:688;width:10;height:20" coordorigin="5837,688" coordsize="10,20" path="m5837,707l5847,707,5847,688,5837,688,5837,707xe" filled="true" fillcolor="#000000" stroked="false">
                <v:path arrowok="t"/>
                <v:fill type="solid"/>
              </v:shape>
            </v:group>
            <v:group style="position:absolute;left:5837;top:771;width:10;height:20" coordorigin="5837,771" coordsize="10,20">
              <v:shape style="position:absolute;left:5837;top:771;width:10;height:20" coordorigin="5837,771" coordsize="10,20" path="m5837,790l5847,790,5847,771,5837,771,5837,790xe" filled="true" fillcolor="#000000" stroked="false">
                <v:path arrowok="t"/>
                <v:fill type="solid"/>
              </v:shape>
            </v:group>
            <v:group style="position:absolute;left:5837;top:790;width:10;height:20" coordorigin="5837,790" coordsize="10,20">
              <v:shape style="position:absolute;left:5837;top:790;width:10;height:20" coordorigin="5837,790" coordsize="10,20" path="m5837,809l5847,809,5847,790,5837,790,5837,809xe" filled="true" fillcolor="#000000" stroked="false">
                <v:path arrowok="t"/>
                <v:fill type="solid"/>
              </v:shape>
            </v:group>
            <v:group style="position:absolute;left:5837;top:809;width:10;height:20" coordorigin="5837,809" coordsize="10,20">
              <v:shape style="position:absolute;left:5837;top:809;width:10;height:20" coordorigin="5837,809" coordsize="10,20" path="m5837,829l5847,829,5847,809,5837,809,5837,829xe" filled="true" fillcolor="#000000" stroked="false">
                <v:path arrowok="t"/>
                <v:fill type="solid"/>
              </v:shape>
            </v:group>
            <v:group style="position:absolute;left:5837;top:829;width:10;height:20" coordorigin="5837,829" coordsize="10,20">
              <v:shape style="position:absolute;left:5837;top:829;width:10;height:20" coordorigin="5837,829" coordsize="10,20" path="m5837,848l5847,848,5847,829,5837,829,5837,848xe" filled="true" fillcolor="#000000" stroked="false">
                <v:path arrowok="t"/>
                <v:fill type="solid"/>
              </v:shape>
            </v:group>
            <v:group style="position:absolute;left:5837;top:848;width:10;height:20" coordorigin="5837,848" coordsize="10,20">
              <v:shape style="position:absolute;left:5837;top:848;width:10;height:20" coordorigin="5837,848" coordsize="10,20" path="m5837,867l5847,867,5847,848,5837,848,5837,867xe" filled="true" fillcolor="#000000" stroked="false">
                <v:path arrowok="t"/>
                <v:fill type="solid"/>
              </v:shape>
            </v:group>
            <v:group style="position:absolute;left:5837;top:867;width:10;height:20" coordorigin="5837,867" coordsize="10,20">
              <v:shape style="position:absolute;left:5837;top:867;width:10;height:20" coordorigin="5837,867" coordsize="10,20" path="m5837,886l5847,886,5847,867,5837,867,5837,886xe" filled="true" fillcolor="#000000" stroked="false">
                <v:path arrowok="t"/>
                <v:fill type="solid"/>
              </v:shape>
            </v:group>
            <v:group style="position:absolute;left:5837;top:886;width:10;height:20" coordorigin="5837,886" coordsize="10,20">
              <v:shape style="position:absolute;left:5837;top:886;width:10;height:20" coordorigin="5837,886" coordsize="10,20" path="m5837,905l5847,905,5847,886,5837,886,5837,905xe" filled="true" fillcolor="#000000" stroked="false">
                <v:path arrowok="t"/>
                <v:fill type="solid"/>
              </v:shape>
            </v:group>
            <v:group style="position:absolute;left:5837;top:905;width:10;height:20" coordorigin="5837,905" coordsize="10,20">
              <v:shape style="position:absolute;left:5837;top:905;width:10;height:20" coordorigin="5837,905" coordsize="10,20" path="m5837,925l5847,925,5847,905,5837,905,5837,925xe" filled="true" fillcolor="#000000" stroked="false">
                <v:path arrowok="t"/>
                <v:fill type="solid"/>
              </v:shape>
            </v:group>
            <v:group style="position:absolute;left:5837;top:925;width:10;height:20" coordorigin="5837,925" coordsize="10,20">
              <v:shape style="position:absolute;left:5837;top:925;width:10;height:20" coordorigin="5837,925" coordsize="10,20" path="m5837,944l5847,944,5847,925,5837,925,5837,944xe" filled="true" fillcolor="#000000" stroked="false">
                <v:path arrowok="t"/>
                <v:fill type="solid"/>
              </v:shape>
            </v:group>
            <v:group style="position:absolute;left:5837;top:944;width:10;height:20" coordorigin="5837,944" coordsize="10,20">
              <v:shape style="position:absolute;left:5837;top:944;width:10;height:20" coordorigin="5837,944" coordsize="10,20" path="m5837,963l5847,963,5847,944,5837,944,5837,963xe" filled="true" fillcolor="#000000" stroked="false">
                <v:path arrowok="t"/>
                <v:fill type="solid"/>
              </v:shape>
            </v:group>
            <v:group style="position:absolute;left:5837;top:963;width:10;height:20" coordorigin="5837,963" coordsize="10,20">
              <v:shape style="position:absolute;left:5837;top:963;width:10;height:20" coordorigin="5837,963" coordsize="10,20" path="m5837,982l5847,982,5847,963,5837,963,5837,982xe" filled="true" fillcolor="#000000" stroked="false">
                <v:path arrowok="t"/>
                <v:fill type="solid"/>
              </v:shape>
            </v:group>
            <v:group style="position:absolute;left:5837;top:982;width:10;height:20" coordorigin="5837,982" coordsize="10,20">
              <v:shape style="position:absolute;left:5837;top:982;width:10;height:20" coordorigin="5837,982" coordsize="10,20" path="m5837,1001l5847,1001,5847,982,5837,982,5837,1001xe" filled="true" fillcolor="#000000" stroked="false">
                <v:path arrowok="t"/>
                <v:fill type="solid"/>
              </v:shape>
            </v:group>
            <v:group style="position:absolute;left:5837;top:1001;width:10;height:20" coordorigin="5837,1001" coordsize="10,20">
              <v:shape style="position:absolute;left:5837;top:1001;width:10;height:20" coordorigin="5837,1001" coordsize="10,20" path="m5837,1021l5847,1021,5847,1001,5837,1001,5837,1021xe" filled="true" fillcolor="#000000" stroked="false">
                <v:path arrowok="t"/>
                <v:fill type="solid"/>
              </v:shape>
            </v:group>
            <v:group style="position:absolute;left:5837;top:1021;width:10;height:20" coordorigin="5837,1021" coordsize="10,20">
              <v:shape style="position:absolute;left:5837;top:1021;width:10;height:20" coordorigin="5837,1021" coordsize="10,20" path="m5837,1040l5847,1040,5847,1021,5837,1021,5837,1040xe" filled="true" fillcolor="#000000" stroked="false">
                <v:path arrowok="t"/>
                <v:fill type="solid"/>
              </v:shape>
            </v:group>
            <v:group style="position:absolute;left:5837;top:1040;width:10;height:20" coordorigin="5837,1040" coordsize="10,20">
              <v:shape style="position:absolute;left:5837;top:1040;width:10;height:20" coordorigin="5837,1040" coordsize="10,20" path="m5837,1059l5847,1059,5847,1040,5837,1040,5837,1059xe" filled="true" fillcolor="#000000" stroked="false">
                <v:path arrowok="t"/>
                <v:fill type="solid"/>
              </v:shape>
            </v:group>
            <v:group style="position:absolute;left:5837;top:1059;width:10;height:20" coordorigin="5837,1059" coordsize="10,20">
              <v:shape style="position:absolute;left:5837;top:1059;width:10;height:20" coordorigin="5837,1059" coordsize="10,20" path="m5837,1078l5847,1078,5847,1059,5837,1059,5837,1078xe" filled="true" fillcolor="#000000" stroked="false">
                <v:path arrowok="t"/>
                <v:fill type="solid"/>
              </v:shape>
            </v:group>
            <v:group style="position:absolute;left:5837;top:1078;width:10;height:20" coordorigin="5837,1078" coordsize="10,20">
              <v:shape style="position:absolute;left:5837;top:1078;width:10;height:20" coordorigin="5837,1078" coordsize="10,20" path="m5837,1097l5847,1097,5847,1078,5837,1078,5837,1097xe" filled="true" fillcolor="#000000" stroked="false">
                <v:path arrowok="t"/>
                <v:fill type="solid"/>
              </v:shape>
            </v:group>
            <v:group style="position:absolute;left:5837;top:1097;width:10;height:20" coordorigin="5837,1097" coordsize="10,20">
              <v:shape style="position:absolute;left:5837;top:1097;width:10;height:20" coordorigin="5837,1097" coordsize="10,20" path="m5837,1117l5847,1117,5847,1097,5837,1097,5837,1117xe" filled="true" fillcolor="#000000" stroked="false">
                <v:path arrowok="t"/>
                <v:fill type="solid"/>
              </v:shape>
            </v:group>
            <v:group style="position:absolute;left:5837;top:1181;width:10;height:20" coordorigin="5837,1181" coordsize="10,20">
              <v:shape style="position:absolute;left:5837;top:1181;width:10;height:20" coordorigin="5837,1181" coordsize="10,20" path="m5837,1201l5847,1201,5847,1181,5837,1181,5837,1201xe" filled="true" fillcolor="#000000" stroked="false">
                <v:path arrowok="t"/>
                <v:fill type="solid"/>
              </v:shape>
            </v:group>
            <v:group style="position:absolute;left:5837;top:1201;width:10;height:20" coordorigin="5837,1201" coordsize="10,20">
              <v:shape style="position:absolute;left:5837;top:1201;width:10;height:20" coordorigin="5837,1201" coordsize="10,20" path="m5837,1220l5847,1220,5847,1201,5837,1201,5837,1220xe" filled="true" fillcolor="#000000" stroked="false">
                <v:path arrowok="t"/>
                <v:fill type="solid"/>
              </v:shape>
            </v:group>
            <v:group style="position:absolute;left:5837;top:1220;width:10;height:20" coordorigin="5837,1220" coordsize="10,20">
              <v:shape style="position:absolute;left:5837;top:1220;width:10;height:20" coordorigin="5837,1220" coordsize="10,20" path="m5837,1239l5847,1239,5847,1220,5837,1220,5837,1239xe" filled="true" fillcolor="#000000" stroked="false">
                <v:path arrowok="t"/>
                <v:fill type="solid"/>
              </v:shape>
            </v:group>
            <v:group style="position:absolute;left:5837;top:1239;width:10;height:20" coordorigin="5837,1239" coordsize="10,20">
              <v:shape style="position:absolute;left:5837;top:1239;width:10;height:20" coordorigin="5837,1239" coordsize="10,20" path="m5837,1258l5847,1258,5847,1239,5837,1239,5837,1258xe" filled="true" fillcolor="#000000" stroked="false">
                <v:path arrowok="t"/>
                <v:fill type="solid"/>
              </v:shape>
            </v:group>
            <v:group style="position:absolute;left:5837;top:1258;width:10;height:20" coordorigin="5837,1258" coordsize="10,20">
              <v:shape style="position:absolute;left:5837;top:1258;width:10;height:20" coordorigin="5837,1258" coordsize="10,20" path="m5837,1277l5847,1277,5847,1258,5837,1258,5837,1277xe" filled="true" fillcolor="#000000" stroked="false">
                <v:path arrowok="t"/>
                <v:fill type="solid"/>
              </v:shape>
            </v:group>
            <v:group style="position:absolute;left:5837;top:1277;width:10;height:20" coordorigin="5837,1277" coordsize="10,20">
              <v:shape style="position:absolute;left:5837;top:1277;width:10;height:20" coordorigin="5837,1277" coordsize="10,20" path="m5837,1297l5847,1297,5847,1277,5837,1277,5837,1297xe" filled="true" fillcolor="#000000" stroked="false">
                <v:path arrowok="t"/>
                <v:fill type="solid"/>
              </v:shape>
            </v:group>
            <v:group style="position:absolute;left:5837;top:1297;width:10;height:20" coordorigin="5837,1297" coordsize="10,20">
              <v:shape style="position:absolute;left:5837;top:1297;width:10;height:20" coordorigin="5837,1297" coordsize="10,20" path="m5837,1316l5847,1316,5847,1297,5837,1297,5837,1316xe" filled="true" fillcolor="#000000" stroked="false">
                <v:path arrowok="t"/>
                <v:fill type="solid"/>
              </v:shape>
            </v:group>
            <v:group style="position:absolute;left:5837;top:1316;width:10;height:20" coordorigin="5837,1316" coordsize="10,20">
              <v:shape style="position:absolute;left:5837;top:1316;width:10;height:20" coordorigin="5837,1316" coordsize="10,20" path="m5837,1335l5847,1335,5847,1316,5837,1316,5837,1335xe" filled="true" fillcolor="#000000" stroked="false">
                <v:path arrowok="t"/>
                <v:fill type="solid"/>
              </v:shape>
            </v:group>
            <v:group style="position:absolute;left:5837;top:1335;width:10;height:20" coordorigin="5837,1335" coordsize="10,20">
              <v:shape style="position:absolute;left:5837;top:1335;width:10;height:20" coordorigin="5837,1335" coordsize="10,20" path="m5837,1354l5847,1354,5847,1335,5837,1335,5837,1354xe" filled="true" fillcolor="#000000" stroked="false">
                <v:path arrowok="t"/>
                <v:fill type="solid"/>
              </v:shape>
            </v:group>
            <v:group style="position:absolute;left:5837;top:1354;width:10;height:20" coordorigin="5837,1354" coordsize="10,20">
              <v:shape style="position:absolute;left:5837;top:1354;width:10;height:20" coordorigin="5837,1354" coordsize="10,20" path="m5837,1373l5847,1373,5847,1354,5837,1354,5837,1373xe" filled="true" fillcolor="#000000" stroked="false">
                <v:path arrowok="t"/>
                <v:fill type="solid"/>
              </v:shape>
            </v:group>
            <v:group style="position:absolute;left:5837;top:1373;width:10;height:20" coordorigin="5837,1373" coordsize="10,20">
              <v:shape style="position:absolute;left:5837;top:1373;width:10;height:20" coordorigin="5837,1373" coordsize="10,20" path="m5837,1393l5847,1393,5847,1373,5837,1373,5837,1393xe" filled="true" fillcolor="#000000" stroked="false">
                <v:path arrowok="t"/>
                <v:fill type="solid"/>
              </v:shape>
            </v:group>
            <v:group style="position:absolute;left:5837;top:1393;width:10;height:20" coordorigin="5837,1393" coordsize="10,20">
              <v:shape style="position:absolute;left:5837;top:1393;width:10;height:20" coordorigin="5837,1393" coordsize="10,20" path="m5837,1412l5847,1412,5847,1393,5837,1393,5837,1412xe" filled="true" fillcolor="#000000" stroked="false">
                <v:path arrowok="t"/>
                <v:fill type="solid"/>
              </v:shape>
            </v:group>
            <v:group style="position:absolute;left:5837;top:1412;width:10;height:20" coordorigin="5837,1412" coordsize="10,20">
              <v:shape style="position:absolute;left:5837;top:1412;width:10;height:20" coordorigin="5837,1412" coordsize="10,20" path="m5837,1431l5847,1431,5847,1412,5837,1412,5837,1431xe" filled="true" fillcolor="#000000" stroked="false">
                <v:path arrowok="t"/>
                <v:fill type="solid"/>
              </v:shape>
            </v:group>
            <v:group style="position:absolute;left:5837;top:1431;width:10;height:20" coordorigin="5837,1431" coordsize="10,20">
              <v:shape style="position:absolute;left:5837;top:1431;width:10;height:20" coordorigin="5837,1431" coordsize="10,20" path="m5837,1451l5847,1451,5847,1431,5837,1431,5837,1451xe" filled="true" fillcolor="#000000" stroked="false">
                <v:path arrowok="t"/>
                <v:fill type="solid"/>
              </v:shape>
            </v:group>
            <v:group style="position:absolute;left:5837;top:1451;width:10;height:20" coordorigin="5837,1451" coordsize="10,20">
              <v:shape style="position:absolute;left:5837;top:1451;width:10;height:20" coordorigin="5837,1451" coordsize="10,20" path="m5837,1470l5847,1470,5847,1451,5837,1451,5837,1470xe" filled="true" fillcolor="#000000" stroked="false">
                <v:path arrowok="t"/>
                <v:fill type="solid"/>
              </v:shape>
            </v:group>
            <v:group style="position:absolute;left:5837;top:1470;width:10;height:20" coordorigin="5837,1470" coordsize="10,20">
              <v:shape style="position:absolute;left:5837;top:1470;width:10;height:20" coordorigin="5837,1470" coordsize="10,20" path="m5837,1489l5847,1489,5847,1470,5837,1470,5837,1489xe" filled="true" fillcolor="#000000" stroked="false">
                <v:path arrowok="t"/>
                <v:fill type="solid"/>
              </v:shape>
            </v:group>
            <v:group style="position:absolute;left:5837;top:1489;width:10;height:20" coordorigin="5837,1489" coordsize="10,20">
              <v:shape style="position:absolute;left:5837;top:1489;width:10;height:20" coordorigin="5837,1489" coordsize="10,20" path="m5837,1508l5847,1508,5847,1489,5837,1489,5837,1508xe" filled="true" fillcolor="#000000" stroked="false">
                <v:path arrowok="t"/>
                <v:fill type="solid"/>
              </v:shape>
            </v:group>
            <v:group style="position:absolute;left:5837;top:1508;width:10;height:20" coordorigin="5837,1508" coordsize="10,20">
              <v:shape style="position:absolute;left:5837;top:1508;width:10;height:20" coordorigin="5837,1508" coordsize="10,20" path="m5837,1527l5847,1527,5847,1508,5837,1508,5837,1527xe" filled="true" fillcolor="#000000" stroked="false">
                <v:path arrowok="t"/>
                <v:fill type="solid"/>
              </v:shape>
            </v:group>
            <v:group style="position:absolute;left:5837;top:1527;width:10;height:20" coordorigin="5837,1527" coordsize="10,20">
              <v:shape style="position:absolute;left:5837;top:1527;width:10;height:20" coordorigin="5837,1527" coordsize="10,20" path="m5837,1547l5847,1547,5847,1527,5837,1527,5837,1547xe" filled="true" fillcolor="#000000" stroked="false">
                <v:path arrowok="t"/>
                <v:fill type="solid"/>
              </v:shape>
            </v:group>
            <w10:wrap type="none"/>
          </v:group>
        </w:pict>
      </w:r>
      <w:r>
        <w:rPr/>
        <w:t>其他应收款：应收供应商返点组合</w:t>
      </w:r>
    </w:p>
    <w:p>
      <w:pPr>
        <w:spacing w:line="240" w:lineRule="auto" w:before="2"/>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938"/>
        <w:gridCol w:w="4592"/>
      </w:tblGrid>
      <w:tr>
        <w:trPr>
          <w:trHeight w:val="419" w:hRule="exact"/>
        </w:trPr>
        <w:tc>
          <w:tcPr>
            <w:tcW w:w="3938" w:type="dxa"/>
            <w:tcBorders>
              <w:top w:val="single" w:sz="12" w:space="0" w:color="000000"/>
              <w:left w:val="nil" w:sz="6" w:space="0" w:color="auto"/>
              <w:bottom w:val="single" w:sz="4" w:space="0" w:color="000000"/>
              <w:right w:val="nil" w:sz="6" w:space="0" w:color="auto"/>
            </w:tcBorders>
          </w:tcPr>
          <w:p>
            <w:pPr>
              <w:pStyle w:val="TableParagraph"/>
              <w:spacing w:line="240" w:lineRule="auto" w:before="97"/>
              <w:ind w:left="2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592" w:type="dxa"/>
            <w:tcBorders>
              <w:top w:val="single" w:sz="12" w:space="0" w:color="000000"/>
              <w:left w:val="nil" w:sz="6" w:space="0" w:color="auto"/>
              <w:bottom w:val="single" w:sz="8" w:space="0" w:color="000000"/>
              <w:right w:val="nil" w:sz="6" w:space="0" w:color="auto"/>
            </w:tcBorders>
          </w:tcPr>
          <w:p>
            <w:pPr>
              <w:pStyle w:val="TableParagraph"/>
              <w:spacing w:line="240" w:lineRule="auto" w:before="97"/>
              <w:ind w:left="16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r>
      <w:tr>
        <w:trPr>
          <w:trHeight w:val="410" w:hRule="exact"/>
        </w:trPr>
        <w:tc>
          <w:tcPr>
            <w:tcW w:w="3938"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天以内</w:t>
            </w:r>
          </w:p>
        </w:tc>
        <w:tc>
          <w:tcPr>
            <w:tcW w:w="4592" w:type="dxa"/>
            <w:tcBorders>
              <w:top w:val="single" w:sz="8" w:space="0" w:color="000000"/>
              <w:left w:val="nil" w:sz="6" w:space="0" w:color="auto"/>
              <w:bottom w:val="single" w:sz="8" w:space="0" w:color="000000"/>
              <w:right w:val="nil" w:sz="6" w:space="0" w:color="auto"/>
            </w:tcBorders>
          </w:tcPr>
          <w:p>
            <w:pPr>
              <w:pStyle w:val="TableParagraph"/>
              <w:spacing w:line="240" w:lineRule="auto" w:before="144"/>
              <w:ind w:right="107"/>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420" w:hRule="exact"/>
        </w:trPr>
        <w:tc>
          <w:tcPr>
            <w:tcW w:w="3938"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天以上</w:t>
            </w:r>
          </w:p>
        </w:tc>
        <w:tc>
          <w:tcPr>
            <w:tcW w:w="4592" w:type="dxa"/>
            <w:tcBorders>
              <w:top w:val="single" w:sz="8" w:space="0" w:color="000000"/>
              <w:left w:val="nil" w:sz="6" w:space="0" w:color="auto"/>
              <w:bottom w:val="single" w:sz="12" w:space="0" w:color="000000"/>
              <w:right w:val="nil" w:sz="6" w:space="0" w:color="auto"/>
            </w:tcBorders>
          </w:tcPr>
          <w:p>
            <w:pPr>
              <w:pStyle w:val="TableParagraph"/>
              <w:spacing w:line="240" w:lineRule="auto" w:before="144"/>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10"/>
        <w:ind w:left="1318" w:right="1777"/>
        <w:jc w:val="left"/>
      </w:pPr>
      <w:r>
        <w:rPr/>
        <w:pict>
          <v:group style="position:absolute;margin-left:291.859985pt;margin-top:18.151722pt;width:.5pt;height:59.25pt;mso-position-horizontal-relative:page;mso-position-vertical-relative:paragraph;z-index:-1593064" coordorigin="5837,363" coordsize="10,1185">
            <v:group style="position:absolute;left:5837;top:363;width:10;height:20" coordorigin="5837,363" coordsize="10,20">
              <v:shape style="position:absolute;left:5837;top:363;width:10;height:20" coordorigin="5837,363" coordsize="10,20" path="m5837,382l5847,382,5847,363,5837,363,5837,382xe" filled="true" fillcolor="#000000" stroked="false">
                <v:path arrowok="t"/>
                <v:fill type="solid"/>
              </v:shape>
            </v:group>
            <v:group style="position:absolute;left:5837;top:382;width:10;height:20" coordorigin="5837,382" coordsize="10,20">
              <v:shape style="position:absolute;left:5837;top:382;width:10;height:20" coordorigin="5837,382" coordsize="10,20" path="m5837,401l5847,401,5847,382,5837,382,5837,401xe" filled="true" fillcolor="#000000" stroked="false">
                <v:path arrowok="t"/>
                <v:fill type="solid"/>
              </v:shape>
            </v:group>
            <v:group style="position:absolute;left:5837;top:401;width:10;height:20" coordorigin="5837,401" coordsize="10,20">
              <v:shape style="position:absolute;left:5837;top:401;width:10;height:20" coordorigin="5837,401" coordsize="10,20" path="m5837,421l5847,421,5847,401,5837,401,5837,421xe" filled="true" fillcolor="#000000" stroked="false">
                <v:path arrowok="t"/>
                <v:fill type="solid"/>
              </v:shape>
            </v:group>
            <v:group style="position:absolute;left:5837;top:421;width:10;height:20" coordorigin="5837,421" coordsize="10,20">
              <v:shape style="position:absolute;left:5837;top:421;width:10;height:20" coordorigin="5837,421" coordsize="10,20" path="m5837,440l5847,440,5847,421,5837,421,5837,440xe" filled="true" fillcolor="#000000" stroked="false">
                <v:path arrowok="t"/>
                <v:fill type="solid"/>
              </v:shape>
            </v:group>
            <v:group style="position:absolute;left:5837;top:440;width:10;height:20" coordorigin="5837,440" coordsize="10,20">
              <v:shape style="position:absolute;left:5837;top:440;width:10;height:20" coordorigin="5837,440" coordsize="10,20" path="m5837,459l5847,459,5847,440,5837,440,5837,459xe" filled="true" fillcolor="#000000" stroked="false">
                <v:path arrowok="t"/>
                <v:fill type="solid"/>
              </v:shape>
            </v:group>
            <v:group style="position:absolute;left:5837;top:459;width:10;height:20" coordorigin="5837,459" coordsize="10,20">
              <v:shape style="position:absolute;left:5837;top:459;width:10;height:20" coordorigin="5837,459" coordsize="10,20" path="m5837,478l5847,478,5847,459,5837,459,5837,478xe" filled="true" fillcolor="#000000" stroked="false">
                <v:path arrowok="t"/>
                <v:fill type="solid"/>
              </v:shape>
            </v:group>
            <v:group style="position:absolute;left:5837;top:478;width:10;height:20" coordorigin="5837,478" coordsize="10,20">
              <v:shape style="position:absolute;left:5837;top:478;width:10;height:20" coordorigin="5837,478" coordsize="10,20" path="m5837,497l5847,497,5847,478,5837,478,5837,497xe" filled="true" fillcolor="#000000" stroked="false">
                <v:path arrowok="t"/>
                <v:fill type="solid"/>
              </v:shape>
            </v:group>
            <v:group style="position:absolute;left:5837;top:497;width:10;height:20" coordorigin="5837,497" coordsize="10,20">
              <v:shape style="position:absolute;left:5837;top:497;width:10;height:20" coordorigin="5837,497" coordsize="10,20" path="m5837,517l5847,517,5847,497,5837,497,5837,517xe" filled="true" fillcolor="#000000" stroked="false">
                <v:path arrowok="t"/>
                <v:fill type="solid"/>
              </v:shape>
            </v:group>
            <v:group style="position:absolute;left:5837;top:517;width:10;height:20" coordorigin="5837,517" coordsize="10,20">
              <v:shape style="position:absolute;left:5837;top:517;width:10;height:20" coordorigin="5837,517" coordsize="10,20" path="m5837,536l5847,536,5847,517,5837,517,5837,536xe" filled="true" fillcolor="#000000" stroked="false">
                <v:path arrowok="t"/>
                <v:fill type="solid"/>
              </v:shape>
            </v:group>
            <v:group style="position:absolute;left:5837;top:536;width:10;height:20" coordorigin="5837,536" coordsize="10,20">
              <v:shape style="position:absolute;left:5837;top:536;width:10;height:20" coordorigin="5837,536" coordsize="10,20" path="m5837,555l5847,555,5847,536,5837,536,5837,555xe" filled="true" fillcolor="#000000" stroked="false">
                <v:path arrowok="t"/>
                <v:fill type="solid"/>
              </v:shape>
            </v:group>
            <v:group style="position:absolute;left:5837;top:555;width:10;height:20" coordorigin="5837,555" coordsize="10,20">
              <v:shape style="position:absolute;left:5837;top:555;width:10;height:20" coordorigin="5837,555" coordsize="10,20" path="m5837,574l5847,574,5847,555,5837,555,5837,574xe" filled="true" fillcolor="#000000" stroked="false">
                <v:path arrowok="t"/>
                <v:fill type="solid"/>
              </v:shape>
            </v:group>
            <v:group style="position:absolute;left:5837;top:574;width:10;height:20" coordorigin="5837,574" coordsize="10,20">
              <v:shape style="position:absolute;left:5837;top:574;width:10;height:20" coordorigin="5837,574" coordsize="10,20" path="m5837,593l5847,593,5847,574,5837,574,5837,593xe" filled="true" fillcolor="#000000" stroked="false">
                <v:path arrowok="t"/>
                <v:fill type="solid"/>
              </v:shape>
            </v:group>
            <v:group style="position:absolute;left:5837;top:593;width:10;height:20" coordorigin="5837,593" coordsize="10,20">
              <v:shape style="position:absolute;left:5837;top:593;width:10;height:20" coordorigin="5837,593" coordsize="10,20" path="m5837,613l5847,613,5847,593,5837,593,5837,613xe" filled="true" fillcolor="#000000" stroked="false">
                <v:path arrowok="t"/>
                <v:fill type="solid"/>
              </v:shape>
            </v:group>
            <v:group style="position:absolute;left:5837;top:613;width:10;height:20" coordorigin="5837,613" coordsize="10,20">
              <v:shape style="position:absolute;left:5837;top:613;width:10;height:20" coordorigin="5837,613" coordsize="10,20" path="m5837,632l5847,632,5847,613,5837,613,5837,632xe" filled="true" fillcolor="#000000" stroked="false">
                <v:path arrowok="t"/>
                <v:fill type="solid"/>
              </v:shape>
            </v:group>
            <v:group style="position:absolute;left:5837;top:632;width:10;height:20" coordorigin="5837,632" coordsize="10,20">
              <v:shape style="position:absolute;left:5837;top:632;width:10;height:20" coordorigin="5837,632" coordsize="10,20" path="m5837,651l5847,651,5847,632,5837,632,5837,651xe" filled="true" fillcolor="#000000" stroked="false">
                <v:path arrowok="t"/>
                <v:fill type="solid"/>
              </v:shape>
            </v:group>
            <v:group style="position:absolute;left:5837;top:651;width:10;height:20" coordorigin="5837,651" coordsize="10,20">
              <v:shape style="position:absolute;left:5837;top:651;width:10;height:20" coordorigin="5837,651" coordsize="10,20" path="m5837,670l5847,670,5847,651,5837,651,5837,670xe" filled="true" fillcolor="#000000" stroked="false">
                <v:path arrowok="t"/>
                <v:fill type="solid"/>
              </v:shape>
            </v:group>
            <v:group style="position:absolute;left:5837;top:670;width:10;height:20" coordorigin="5837,670" coordsize="10,20">
              <v:shape style="position:absolute;left:5837;top:670;width:10;height:20" coordorigin="5837,670" coordsize="10,20" path="m5837,689l5847,689,5847,670,5837,670,5837,689xe" filled="true" fillcolor="#000000" stroked="false">
                <v:path arrowok="t"/>
                <v:fill type="solid"/>
              </v:shape>
            </v:group>
            <v:group style="position:absolute;left:5837;top:689;width:10;height:20" coordorigin="5837,689" coordsize="10,20">
              <v:shape style="position:absolute;left:5837;top:689;width:10;height:20" coordorigin="5837,689" coordsize="10,20" path="m5837,709l5847,709,5847,689,5837,689,5837,709xe" filled="true" fillcolor="#000000" stroked="false">
                <v:path arrowok="t"/>
                <v:fill type="solid"/>
              </v:shape>
            </v:group>
            <v:group style="position:absolute;left:5837;top:772;width:10;height:20" coordorigin="5837,772" coordsize="10,20">
              <v:shape style="position:absolute;left:5837;top:772;width:10;height:20" coordorigin="5837,772" coordsize="10,20" path="m5837,791l5847,791,5847,772,5837,772,5837,791xe" filled="true" fillcolor="#000000" stroked="false">
                <v:path arrowok="t"/>
                <v:fill type="solid"/>
              </v:shape>
            </v:group>
            <v:group style="position:absolute;left:5837;top:791;width:10;height:20" coordorigin="5837,791" coordsize="10,20">
              <v:shape style="position:absolute;left:5837;top:791;width:10;height:20" coordorigin="5837,791" coordsize="10,20" path="m5837,811l5847,811,5847,791,5837,791,5837,811xe" filled="true" fillcolor="#000000" stroked="false">
                <v:path arrowok="t"/>
                <v:fill type="solid"/>
              </v:shape>
            </v:group>
            <v:group style="position:absolute;left:5837;top:811;width:10;height:20" coordorigin="5837,811" coordsize="10,20">
              <v:shape style="position:absolute;left:5837;top:811;width:10;height:20" coordorigin="5837,811" coordsize="10,20" path="m5837,830l5847,830,5847,811,5837,811,5837,830xe" filled="true" fillcolor="#000000" stroked="false">
                <v:path arrowok="t"/>
                <v:fill type="solid"/>
              </v:shape>
            </v:group>
            <v:group style="position:absolute;left:5837;top:830;width:10;height:20" coordorigin="5837,830" coordsize="10,20">
              <v:shape style="position:absolute;left:5837;top:830;width:10;height:20" coordorigin="5837,830" coordsize="10,20" path="m5837,849l5847,849,5847,830,5837,830,5837,849xe" filled="true" fillcolor="#000000" stroked="false">
                <v:path arrowok="t"/>
                <v:fill type="solid"/>
              </v:shape>
            </v:group>
            <v:group style="position:absolute;left:5837;top:849;width:10;height:20" coordorigin="5837,849" coordsize="10,20">
              <v:shape style="position:absolute;left:5837;top:849;width:10;height:20" coordorigin="5837,849" coordsize="10,20" path="m5837,868l5847,868,5847,849,5837,849,5837,868xe" filled="true" fillcolor="#000000" stroked="false">
                <v:path arrowok="t"/>
                <v:fill type="solid"/>
              </v:shape>
            </v:group>
            <v:group style="position:absolute;left:5837;top:868;width:10;height:20" coordorigin="5837,868" coordsize="10,20">
              <v:shape style="position:absolute;left:5837;top:868;width:10;height:20" coordorigin="5837,868" coordsize="10,20" path="m5837,887l5847,887,5847,868,5837,868,5837,887xe" filled="true" fillcolor="#000000" stroked="false">
                <v:path arrowok="t"/>
                <v:fill type="solid"/>
              </v:shape>
            </v:group>
            <v:group style="position:absolute;left:5837;top:887;width:10;height:20" coordorigin="5837,887" coordsize="10,20">
              <v:shape style="position:absolute;left:5837;top:887;width:10;height:20" coordorigin="5837,887" coordsize="10,20" path="m5837,907l5847,907,5847,887,5837,887,5837,907xe" filled="true" fillcolor="#000000" stroked="false">
                <v:path arrowok="t"/>
                <v:fill type="solid"/>
              </v:shape>
            </v:group>
            <v:group style="position:absolute;left:5837;top:907;width:10;height:20" coordorigin="5837,907" coordsize="10,20">
              <v:shape style="position:absolute;left:5837;top:907;width:10;height:20" coordorigin="5837,907" coordsize="10,20" path="m5837,926l5847,926,5847,907,5837,907,5837,926xe" filled="true" fillcolor="#000000" stroked="false">
                <v:path arrowok="t"/>
                <v:fill type="solid"/>
              </v:shape>
            </v:group>
            <v:group style="position:absolute;left:5837;top:926;width:10;height:20" coordorigin="5837,926" coordsize="10,20">
              <v:shape style="position:absolute;left:5837;top:926;width:10;height:20" coordorigin="5837,926" coordsize="10,20" path="m5837,945l5847,945,5847,926,5837,926,5837,945xe" filled="true" fillcolor="#000000" stroked="false">
                <v:path arrowok="t"/>
                <v:fill type="solid"/>
              </v:shape>
            </v:group>
            <v:group style="position:absolute;left:5837;top:945;width:10;height:20" coordorigin="5837,945" coordsize="10,20">
              <v:shape style="position:absolute;left:5837;top:945;width:10;height:20" coordorigin="5837,945" coordsize="10,20" path="m5837,964l5847,964,5847,945,5837,945,5837,964xe" filled="true" fillcolor="#000000" stroked="false">
                <v:path arrowok="t"/>
                <v:fill type="solid"/>
              </v:shape>
            </v:group>
            <v:group style="position:absolute;left:5837;top:964;width:10;height:20" coordorigin="5837,964" coordsize="10,20">
              <v:shape style="position:absolute;left:5837;top:964;width:10;height:20" coordorigin="5837,964" coordsize="10,20" path="m5837,983l5847,983,5847,964,5837,964,5837,983xe" filled="true" fillcolor="#000000" stroked="false">
                <v:path arrowok="t"/>
                <v:fill type="solid"/>
              </v:shape>
            </v:group>
            <v:group style="position:absolute;left:5837;top:983;width:10;height:20" coordorigin="5837,983" coordsize="10,20">
              <v:shape style="position:absolute;left:5837;top:983;width:10;height:20" coordorigin="5837,983" coordsize="10,20" path="m5837,1003l5847,1003,5847,983,5837,983,5837,1003xe" filled="true" fillcolor="#000000" stroked="false">
                <v:path arrowok="t"/>
                <v:fill type="solid"/>
              </v:shape>
            </v:group>
            <v:group style="position:absolute;left:5837;top:1003;width:10;height:20" coordorigin="5837,1003" coordsize="10,20">
              <v:shape style="position:absolute;left:5837;top:1003;width:10;height:20" coordorigin="5837,1003" coordsize="10,20" path="m5837,1022l5847,1022,5847,1003,5837,1003,5837,1022xe" filled="true" fillcolor="#000000" stroked="false">
                <v:path arrowok="t"/>
                <v:fill type="solid"/>
              </v:shape>
            </v:group>
            <v:group style="position:absolute;left:5837;top:1022;width:10;height:20" coordorigin="5837,1022" coordsize="10,20">
              <v:shape style="position:absolute;left:5837;top:1022;width:10;height:20" coordorigin="5837,1022" coordsize="10,20" path="m5837,1041l5847,1041,5847,1022,5837,1022,5837,1041xe" filled="true" fillcolor="#000000" stroked="false">
                <v:path arrowok="t"/>
                <v:fill type="solid"/>
              </v:shape>
            </v:group>
            <v:group style="position:absolute;left:5837;top:1041;width:10;height:20" coordorigin="5837,1041" coordsize="10,20">
              <v:shape style="position:absolute;left:5837;top:1041;width:10;height:20" coordorigin="5837,1041" coordsize="10,20" path="m5837,1060l5847,1060,5847,1041,5837,1041,5837,1060xe" filled="true" fillcolor="#000000" stroked="false">
                <v:path arrowok="t"/>
                <v:fill type="solid"/>
              </v:shape>
            </v:group>
            <v:group style="position:absolute;left:5837;top:1060;width:10;height:20" coordorigin="5837,1060" coordsize="10,20">
              <v:shape style="position:absolute;left:5837;top:1060;width:10;height:20" coordorigin="5837,1060" coordsize="10,20" path="m5837,1079l5847,1079,5847,1060,5837,1060,5837,1079xe" filled="true" fillcolor="#000000" stroked="false">
                <v:path arrowok="t"/>
                <v:fill type="solid"/>
              </v:shape>
            </v:group>
            <v:group style="position:absolute;left:5837;top:1079;width:10;height:20" coordorigin="5837,1079" coordsize="10,20">
              <v:shape style="position:absolute;left:5837;top:1079;width:10;height:20" coordorigin="5837,1079" coordsize="10,20" path="m5837,1099l5847,1099,5847,1079,5837,1079,5837,1099xe" filled="true" fillcolor="#000000" stroked="false">
                <v:path arrowok="t"/>
                <v:fill type="solid"/>
              </v:shape>
            </v:group>
            <v:group style="position:absolute;left:5837;top:1099;width:10;height:20" coordorigin="5837,1099" coordsize="10,20">
              <v:shape style="position:absolute;left:5837;top:1099;width:10;height:20" coordorigin="5837,1099" coordsize="10,20" path="m5837,1118l5847,1118,5847,1099,5837,1099,5837,1118xe" filled="true" fillcolor="#000000" stroked="false">
                <v:path arrowok="t"/>
                <v:fill type="solid"/>
              </v:shape>
            </v:group>
            <v:group style="position:absolute;left:5837;top:1183;width:10;height:20" coordorigin="5837,1183" coordsize="10,20">
              <v:shape style="position:absolute;left:5837;top:1183;width:10;height:20" coordorigin="5837,1183" coordsize="10,20" path="m5837,1202l5847,1202,5847,1183,5837,1183,5837,1202xe" filled="true" fillcolor="#000000" stroked="false">
                <v:path arrowok="t"/>
                <v:fill type="solid"/>
              </v:shape>
            </v:group>
            <v:group style="position:absolute;left:5837;top:1202;width:10;height:20" coordorigin="5837,1202" coordsize="10,20">
              <v:shape style="position:absolute;left:5837;top:1202;width:10;height:20" coordorigin="5837,1202" coordsize="10,20" path="m5837,1221l5847,1221,5847,1202,5837,1202,5837,1221xe" filled="true" fillcolor="#000000" stroked="false">
                <v:path arrowok="t"/>
                <v:fill type="solid"/>
              </v:shape>
            </v:group>
            <v:group style="position:absolute;left:5837;top:1221;width:10;height:20" coordorigin="5837,1221" coordsize="10,20">
              <v:shape style="position:absolute;left:5837;top:1221;width:10;height:20" coordorigin="5837,1221" coordsize="10,20" path="m5837,1240l5847,1240,5847,1221,5837,1221,5837,1240xe" filled="true" fillcolor="#000000" stroked="false">
                <v:path arrowok="t"/>
                <v:fill type="solid"/>
              </v:shape>
            </v:group>
            <v:group style="position:absolute;left:5837;top:1240;width:10;height:20" coordorigin="5837,1240" coordsize="10,20">
              <v:shape style="position:absolute;left:5837;top:1240;width:10;height:20" coordorigin="5837,1240" coordsize="10,20" path="m5837,1259l5847,1259,5847,1240,5837,1240,5837,1259xe" filled="true" fillcolor="#000000" stroked="false">
                <v:path arrowok="t"/>
                <v:fill type="solid"/>
              </v:shape>
            </v:group>
            <v:group style="position:absolute;left:5837;top:1259;width:10;height:20" coordorigin="5837,1259" coordsize="10,20">
              <v:shape style="position:absolute;left:5837;top:1259;width:10;height:20" coordorigin="5837,1259" coordsize="10,20" path="m5837,1279l5847,1279,5847,1259,5837,1259,5837,1279xe" filled="true" fillcolor="#000000" stroked="false">
                <v:path arrowok="t"/>
                <v:fill type="solid"/>
              </v:shape>
            </v:group>
            <v:group style="position:absolute;left:5837;top:1279;width:10;height:20" coordorigin="5837,1279" coordsize="10,20">
              <v:shape style="position:absolute;left:5837;top:1279;width:10;height:20" coordorigin="5837,1279" coordsize="10,20" path="m5837,1298l5847,1298,5847,1279,5837,1279,5837,1298xe" filled="true" fillcolor="#000000" stroked="false">
                <v:path arrowok="t"/>
                <v:fill type="solid"/>
              </v:shape>
            </v:group>
            <v:group style="position:absolute;left:5837;top:1298;width:10;height:20" coordorigin="5837,1298" coordsize="10,20">
              <v:shape style="position:absolute;left:5837;top:1298;width:10;height:20" coordorigin="5837,1298" coordsize="10,20" path="m5837,1317l5847,1317,5847,1298,5837,1298,5837,1317xe" filled="true" fillcolor="#000000" stroked="false">
                <v:path arrowok="t"/>
                <v:fill type="solid"/>
              </v:shape>
            </v:group>
            <v:group style="position:absolute;left:5837;top:1317;width:10;height:20" coordorigin="5837,1317" coordsize="10,20">
              <v:shape style="position:absolute;left:5837;top:1317;width:10;height:20" coordorigin="5837,1317" coordsize="10,20" path="m5837,1336l5847,1336,5847,1317,5837,1317,5837,1336xe" filled="true" fillcolor="#000000" stroked="false">
                <v:path arrowok="t"/>
                <v:fill type="solid"/>
              </v:shape>
            </v:group>
            <v:group style="position:absolute;left:5837;top:1336;width:10;height:20" coordorigin="5837,1336" coordsize="10,20">
              <v:shape style="position:absolute;left:5837;top:1336;width:10;height:20" coordorigin="5837,1336" coordsize="10,20" path="m5837,1355l5847,1355,5847,1336,5837,1336,5837,1355xe" filled="true" fillcolor="#000000" stroked="false">
                <v:path arrowok="t"/>
                <v:fill type="solid"/>
              </v:shape>
            </v:group>
            <v:group style="position:absolute;left:5837;top:1355;width:10;height:20" coordorigin="5837,1355" coordsize="10,20">
              <v:shape style="position:absolute;left:5837;top:1355;width:10;height:20" coordorigin="5837,1355" coordsize="10,20" path="m5837,1375l5847,1375,5847,1355,5837,1355,5837,1375xe" filled="true" fillcolor="#000000" stroked="false">
                <v:path arrowok="t"/>
                <v:fill type="solid"/>
              </v:shape>
            </v:group>
            <v:group style="position:absolute;left:5837;top:1375;width:10;height:20" coordorigin="5837,1375" coordsize="10,20">
              <v:shape style="position:absolute;left:5837;top:1375;width:10;height:20" coordorigin="5837,1375" coordsize="10,20" path="m5837,1394l5847,1394,5847,1375,5837,1375,5837,1394xe" filled="true" fillcolor="#000000" stroked="false">
                <v:path arrowok="t"/>
                <v:fill type="solid"/>
              </v:shape>
            </v:group>
            <v:group style="position:absolute;left:5837;top:1394;width:10;height:20" coordorigin="5837,1394" coordsize="10,20">
              <v:shape style="position:absolute;left:5837;top:1394;width:10;height:20" coordorigin="5837,1394" coordsize="10,20" path="m5837,1413l5847,1413,5847,1394,5837,1394,5837,1413xe" filled="true" fillcolor="#000000" stroked="false">
                <v:path arrowok="t"/>
                <v:fill type="solid"/>
              </v:shape>
            </v:group>
            <v:group style="position:absolute;left:5837;top:1413;width:10;height:20" coordorigin="5837,1413" coordsize="10,20">
              <v:shape style="position:absolute;left:5837;top:1413;width:10;height:20" coordorigin="5837,1413" coordsize="10,20" path="m5837,1432l5847,1432,5847,1413,5837,1413,5837,1432xe" filled="true" fillcolor="#000000" stroked="false">
                <v:path arrowok="t"/>
                <v:fill type="solid"/>
              </v:shape>
            </v:group>
            <v:group style="position:absolute;left:5837;top:1432;width:10;height:20" coordorigin="5837,1432" coordsize="10,20">
              <v:shape style="position:absolute;left:5837;top:1432;width:10;height:20" coordorigin="5837,1432" coordsize="10,20" path="m5837,1451l5847,1451,5847,1432,5837,1432,5837,1451xe" filled="true" fillcolor="#000000" stroked="false">
                <v:path arrowok="t"/>
                <v:fill type="solid"/>
              </v:shape>
            </v:group>
            <v:group style="position:absolute;left:5837;top:1451;width:10;height:20" coordorigin="5837,1451" coordsize="10,20">
              <v:shape style="position:absolute;left:5837;top:1451;width:10;height:20" coordorigin="5837,1451" coordsize="10,20" path="m5837,1471l5847,1471,5847,1451,5837,1451,5837,1471xe" filled="true" fillcolor="#000000" stroked="false">
                <v:path arrowok="t"/>
                <v:fill type="solid"/>
              </v:shape>
            </v:group>
            <v:group style="position:absolute;left:5837;top:1471;width:10;height:20" coordorigin="5837,1471" coordsize="10,20">
              <v:shape style="position:absolute;left:5837;top:1471;width:10;height:20" coordorigin="5837,1471" coordsize="10,20" path="m5837,1490l5847,1490,5847,1471,5837,1471,5837,1490xe" filled="true" fillcolor="#000000" stroked="false">
                <v:path arrowok="t"/>
                <v:fill type="solid"/>
              </v:shape>
            </v:group>
            <v:group style="position:absolute;left:5837;top:1490;width:10;height:20" coordorigin="5837,1490" coordsize="10,20">
              <v:shape style="position:absolute;left:5837;top:1490;width:10;height:20" coordorigin="5837,1490" coordsize="10,20" path="m5837,1509l5847,1509,5847,1490,5837,1490,5837,1509xe" filled="true" fillcolor="#000000" stroked="false">
                <v:path arrowok="t"/>
                <v:fill type="solid"/>
              </v:shape>
            </v:group>
            <v:group style="position:absolute;left:5837;top:1509;width:10;height:20" coordorigin="5837,1509" coordsize="10,20">
              <v:shape style="position:absolute;left:5837;top:1509;width:10;height:20" coordorigin="5837,1509" coordsize="10,20" path="m5837,1528l5847,1528,5847,1509,5837,1509,5837,1528xe" filled="true" fillcolor="#000000" stroked="false">
                <v:path arrowok="t"/>
                <v:fill type="solid"/>
              </v:shape>
            </v:group>
            <v:group style="position:absolute;left:5837;top:1528;width:10;height:20" coordorigin="5837,1528" coordsize="10,20">
              <v:shape style="position:absolute;left:5837;top:1528;width:10;height:20" coordorigin="5837,1528" coordsize="10,20" path="m5837,1547l5847,1547,5847,1528,5837,1528,5837,1547xe" filled="true" fillcolor="#000000" stroked="false">
                <v:path arrowok="t"/>
                <v:fill type="solid"/>
              </v:shape>
            </v:group>
            <w10:wrap type="none"/>
          </v:group>
        </w:pict>
      </w:r>
      <w:r>
        <w:rPr/>
        <w:t>其他应收款：其他–非关联方</w:t>
      </w:r>
    </w:p>
    <w:p>
      <w:pPr>
        <w:spacing w:line="240" w:lineRule="auto" w:before="3"/>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3938"/>
        <w:gridCol w:w="4592"/>
      </w:tblGrid>
      <w:tr>
        <w:trPr>
          <w:trHeight w:val="419" w:hRule="exact"/>
        </w:trPr>
        <w:tc>
          <w:tcPr>
            <w:tcW w:w="3938" w:type="dxa"/>
            <w:tcBorders>
              <w:top w:val="single" w:sz="12" w:space="0" w:color="000000"/>
              <w:left w:val="nil" w:sz="6" w:space="0" w:color="auto"/>
              <w:bottom w:val="single" w:sz="4" w:space="0" w:color="000000"/>
              <w:right w:val="nil" w:sz="6" w:space="0" w:color="auto"/>
            </w:tcBorders>
          </w:tcPr>
          <w:p>
            <w:pPr>
              <w:pStyle w:val="TableParagraph"/>
              <w:spacing w:line="240" w:lineRule="auto" w:before="97"/>
              <w:ind w:left="2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592" w:type="dxa"/>
            <w:tcBorders>
              <w:top w:val="single" w:sz="12" w:space="0" w:color="000000"/>
              <w:left w:val="nil" w:sz="6" w:space="0" w:color="auto"/>
              <w:bottom w:val="single" w:sz="8" w:space="0" w:color="000000"/>
              <w:right w:val="nil" w:sz="6" w:space="0" w:color="auto"/>
            </w:tcBorders>
          </w:tcPr>
          <w:p>
            <w:pPr>
              <w:pStyle w:val="TableParagraph"/>
              <w:spacing w:line="240" w:lineRule="auto" w:before="97"/>
              <w:ind w:left="16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r>
      <w:tr>
        <w:trPr>
          <w:trHeight w:val="410" w:hRule="exact"/>
        </w:trPr>
        <w:tc>
          <w:tcPr>
            <w:tcW w:w="3938"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592" w:type="dxa"/>
            <w:tcBorders>
              <w:top w:val="single" w:sz="8" w:space="0" w:color="000000"/>
              <w:left w:val="nil" w:sz="6" w:space="0" w:color="auto"/>
              <w:bottom w:val="single" w:sz="8" w:space="0" w:color="000000"/>
              <w:right w:val="nil" w:sz="6" w:space="0" w:color="auto"/>
            </w:tcBorders>
          </w:tcPr>
          <w:p>
            <w:pPr>
              <w:pStyle w:val="TableParagraph"/>
              <w:spacing w:line="240" w:lineRule="auto" w:before="144"/>
              <w:ind w:right="107"/>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419" w:hRule="exact"/>
        </w:trPr>
        <w:tc>
          <w:tcPr>
            <w:tcW w:w="3938" w:type="dxa"/>
            <w:tcBorders>
              <w:top w:val="single" w:sz="4" w:space="0" w:color="000000"/>
              <w:left w:val="nil" w:sz="6" w:space="0" w:color="auto"/>
              <w:bottom w:val="single" w:sz="12" w:space="0" w:color="000000"/>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592" w:type="dxa"/>
            <w:tcBorders>
              <w:top w:val="single" w:sz="8" w:space="0" w:color="000000"/>
              <w:left w:val="nil" w:sz="6" w:space="0" w:color="auto"/>
              <w:bottom w:val="single" w:sz="12" w:space="0" w:color="000000"/>
              <w:right w:val="nil" w:sz="6" w:space="0" w:color="auto"/>
            </w:tcBorders>
          </w:tcPr>
          <w:p>
            <w:pPr>
              <w:pStyle w:val="TableParagraph"/>
              <w:spacing w:line="240" w:lineRule="auto" w:before="144"/>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10"/>
        <w:ind w:left="1318" w:right="1777"/>
        <w:jc w:val="left"/>
      </w:pPr>
      <w:r>
        <w:rPr/>
        <w:t>其他应收款其他类中的应收关联方款项，由于其可收回性风险极低，不计提坏账准备。</w:t>
      </w:r>
    </w:p>
    <w:p>
      <w:pPr>
        <w:pStyle w:val="BodyText"/>
        <w:spacing w:line="232" w:lineRule="exact" w:before="62"/>
        <w:ind w:left="1318" w:right="1782"/>
        <w:jc w:val="left"/>
      </w:pPr>
      <w:r>
        <w:rPr/>
        <w:pict>
          <v:group style="position:absolute;margin-left:84.480003pt;margin-top:45.560047pt;width:426.55pt;height:5.1pt;mso-position-horizontal-relative:page;mso-position-vertical-relative:paragraph;z-index:-1593040" coordorigin="1690,911" coordsize="8531,102">
            <v:shape style="position:absolute;left:1690;top:911;width:2892;height:102" type="#_x0000_t75" stroked="false">
              <v:imagedata r:id="rId20" o:title=""/>
            </v:shape>
            <v:shape style="position:absolute;left:4558;top:1004;width:2882;height:10" type="#_x0000_t75" stroked="false">
              <v:imagedata r:id="rId21" o:title=""/>
            </v:shape>
            <v:shape style="position:absolute;left:7435;top:1004;width:2785;height:10" type="#_x0000_t75" stroked="false">
              <v:imagedata r:id="rId22" o:title=""/>
            </v:shape>
            <w10:wrap type="none"/>
          </v:group>
        </w:pict>
      </w:r>
      <w:r>
        <w:rPr/>
        <w:pict>
          <v:group style="position:absolute;margin-left:84.480003pt;margin-top:66.019989pt;width:426.55pt;height:5.2pt;mso-position-horizontal-relative:page;mso-position-vertical-relative:paragraph;z-index:-1593016" coordorigin="1690,1320" coordsize="8531,104">
            <v:shape style="position:absolute;left:1690;top:1320;width:2892;height:103" type="#_x0000_t75" stroked="false">
              <v:imagedata r:id="rId23" o:title=""/>
            </v:shape>
            <v:shape style="position:absolute;left:4558;top:1414;width:2882;height:10" type="#_x0000_t75" stroked="false">
              <v:imagedata r:id="rId21" o:title=""/>
            </v:shape>
            <v:shape style="position:absolute;left:7435;top:1414;width:2785;height:10" type="#_x0000_t75" stroked="false">
              <v:imagedata r:id="rId22" o:title=""/>
            </v:shape>
            <w10:wrap type="none"/>
          </v:group>
        </w:pict>
      </w:r>
      <w:r>
        <w:rPr/>
        <w:pict>
          <v:group style="position:absolute;margin-left:84.480003pt;margin-top:86.540047pt;width:426.55pt;height:5.2pt;mso-position-horizontal-relative:page;mso-position-vertical-relative:paragraph;z-index:-1592992" coordorigin="1690,1731" coordsize="8531,104">
            <v:shape style="position:absolute;left:1690;top:1731;width:2892;height:103" type="#_x0000_t75" stroked="false">
              <v:imagedata r:id="rId24" o:title=""/>
            </v:shape>
            <v:shape style="position:absolute;left:4558;top:1824;width:2882;height:10" type="#_x0000_t75" stroked="false">
              <v:imagedata r:id="rId25" o:title=""/>
            </v:shape>
            <v:shape style="position:absolute;left:7435;top:1824;width:2785;height:10" type="#_x0000_t75" stroked="false">
              <v:imagedata r:id="rId26" o:title=""/>
            </v:shape>
            <w10:wrap type="none"/>
          </v:group>
        </w:pict>
      </w:r>
      <w:r>
        <w:rPr/>
        <w:t>② 账龄组合中，智能医疗设备板块（主要指 </w:t>
      </w:r>
      <w:r>
        <w:rPr>
          <w:rFonts w:ascii="Times New Roman" w:hAnsi="Times New Roman" w:cs="Times New Roman" w:eastAsia="Times New Roman" w:hint="default"/>
        </w:rPr>
        <w:t>Lianluo Smart</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t>），采用如下组合分类按 账龄分析法计提坏账准备：</w:t>
      </w:r>
    </w:p>
    <w:p>
      <w:pPr>
        <w:spacing w:line="240" w:lineRule="auto" w:before="8"/>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92"/>
        <w:gridCol w:w="2877"/>
        <w:gridCol w:w="2776"/>
      </w:tblGrid>
      <w:tr>
        <w:trPr>
          <w:trHeight w:val="322" w:hRule="exact"/>
        </w:trPr>
        <w:tc>
          <w:tcPr>
            <w:tcW w:w="2892" w:type="dxa"/>
            <w:tcBorders>
              <w:top w:val="single" w:sz="12" w:space="0" w:color="000000"/>
              <w:left w:val="nil" w:sz="6" w:space="0" w:color="auto"/>
              <w:bottom w:val="nil" w:sz="6" w:space="0" w:color="auto"/>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7"/>
              <w:ind w:left="71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776" w:type="dxa"/>
            <w:tcBorders>
              <w:top w:val="single" w:sz="12" w:space="0" w:color="000000"/>
              <w:left w:val="single" w:sz="4" w:space="0" w:color="000000"/>
              <w:bottom w:val="nil" w:sz="6" w:space="0" w:color="auto"/>
              <w:right w:val="nil" w:sz="6" w:space="0" w:color="auto"/>
            </w:tcBorders>
          </w:tcPr>
          <w:p>
            <w:pPr>
              <w:pStyle w:val="TableParagraph"/>
              <w:spacing w:line="240" w:lineRule="auto" w:before="97"/>
              <w:ind w:left="57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55" w:hRule="exact"/>
        </w:trPr>
        <w:tc>
          <w:tcPr>
            <w:tcW w:w="2892"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87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277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57" w:hRule="exact"/>
        </w:trPr>
        <w:tc>
          <w:tcPr>
            <w:tcW w:w="2892" w:type="dxa"/>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single" w:sz="4" w:space="0" w:color="000000"/>
            </w:tcBorders>
          </w:tcPr>
          <w:p>
            <w:pPr/>
          </w:p>
        </w:tc>
        <w:tc>
          <w:tcPr>
            <w:tcW w:w="27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892"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30%</w:t>
            </w:r>
          </w:p>
        </w:tc>
        <w:tc>
          <w:tcPr>
            <w:tcW w:w="277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30%</w:t>
            </w:r>
          </w:p>
        </w:tc>
      </w:tr>
      <w:tr>
        <w:trPr>
          <w:trHeight w:val="58" w:hRule="exact"/>
        </w:trPr>
        <w:tc>
          <w:tcPr>
            <w:tcW w:w="2892" w:type="dxa"/>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single" w:sz="4" w:space="0" w:color="000000"/>
            </w:tcBorders>
          </w:tcPr>
          <w:p>
            <w:pPr/>
          </w:p>
        </w:tc>
        <w:tc>
          <w:tcPr>
            <w:tcW w:w="27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892"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50%</w:t>
            </w:r>
          </w:p>
        </w:tc>
        <w:tc>
          <w:tcPr>
            <w:tcW w:w="277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50%</w:t>
            </w:r>
          </w:p>
        </w:tc>
      </w:tr>
      <w:tr>
        <w:trPr>
          <w:trHeight w:val="57" w:hRule="exact"/>
        </w:trPr>
        <w:tc>
          <w:tcPr>
            <w:tcW w:w="2892" w:type="dxa"/>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single" w:sz="4" w:space="0" w:color="000000"/>
            </w:tcBorders>
          </w:tcPr>
          <w:p>
            <w:pPr/>
          </w:p>
        </w:tc>
        <w:tc>
          <w:tcPr>
            <w:tcW w:w="2776"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892"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2776"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16" w:hRule="exact"/>
        </w:trPr>
        <w:tc>
          <w:tcPr>
            <w:tcW w:w="2892"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2776" w:type="dxa"/>
            <w:tcBorders>
              <w:top w:val="nil" w:sz="6" w:space="0" w:color="auto"/>
              <w:left w:val="single" w:sz="4" w:space="0" w:color="000000"/>
              <w:bottom w:val="single" w:sz="12"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32" w:lineRule="exact" w:before="34"/>
        <w:ind w:left="1318" w:right="1774"/>
        <w:jc w:val="left"/>
      </w:pPr>
      <w:r>
        <w:rPr/>
        <w:pict>
          <v:group style="position:absolute;margin-left:84.480003pt;margin-top:-47.159962pt;width:426.55pt;height:5.1pt;mso-position-horizontal-relative:page;mso-position-vertical-relative:paragraph;z-index:-1592968" coordorigin="1690,-943" coordsize="8531,102">
            <v:shape style="position:absolute;left:1690;top:-943;width:2892;height:102" type="#_x0000_t75" stroked="false">
              <v:imagedata r:id="rId20" o:title=""/>
            </v:shape>
            <v:shape style="position:absolute;left:4558;top:-851;width:2882;height:10" type="#_x0000_t75" stroked="false">
              <v:imagedata r:id="rId21" o:title=""/>
            </v:shape>
            <v:shape style="position:absolute;left:7435;top:-851;width:2785;height:10" type="#_x0000_t75" stroked="false">
              <v:imagedata r:id="rId22" o:title=""/>
            </v:shape>
            <w10:wrap type="none"/>
          </v:group>
        </w:pict>
      </w:r>
      <w:r>
        <w:rPr/>
        <w:pict>
          <v:group style="position:absolute;margin-left:84.480003pt;margin-top:-26.70002pt;width:426.55pt;height:5.2pt;mso-position-horizontal-relative:page;mso-position-vertical-relative:paragraph;z-index:-1592944" coordorigin="1690,-534" coordsize="8531,104">
            <v:shape style="position:absolute;left:1690;top:-534;width:2892;height:103" type="#_x0000_t75" stroked="false">
              <v:imagedata r:id="rId27" o:title=""/>
            </v:shape>
            <v:shape style="position:absolute;left:4558;top:-440;width:2882;height:10" type="#_x0000_t75" stroked="false">
              <v:imagedata r:id="rId21" o:title=""/>
            </v:shape>
            <v:shape style="position:absolute;left:7435;top:-440;width:2785;height:10" type="#_x0000_t75" stroked="false">
              <v:imagedata r:id="rId22" o:title=""/>
            </v:shape>
            <w10:wrap type="none"/>
          </v:group>
        </w:pict>
      </w:r>
      <w:r>
        <w:rPr/>
        <w:pict>
          <v:group style="position:absolute;margin-left:84.480003pt;margin-top:44.179981pt;width:426.55pt;height:5.2pt;mso-position-horizontal-relative:page;mso-position-vertical-relative:paragraph;z-index:-1592920" coordorigin="1690,884" coordsize="8531,104">
            <v:shape style="position:absolute;left:1690;top:884;width:2892;height:103" type="#_x0000_t75" stroked="false">
              <v:imagedata r:id="rId27" o:title=""/>
            </v:shape>
            <v:shape style="position:absolute;left:4558;top:977;width:2882;height:10" type="#_x0000_t75" stroked="false">
              <v:imagedata r:id="rId21" o:title=""/>
            </v:shape>
            <v:shape style="position:absolute;left:7435;top:977;width:2785;height:10" type="#_x0000_t75" stroked="false">
              <v:imagedata r:id="rId22" o:title=""/>
            </v:shape>
            <w10:wrap type="none"/>
          </v:group>
        </w:pict>
      </w:r>
      <w:r>
        <w:rPr/>
        <w:pict>
          <v:group style="position:absolute;margin-left:84.480003pt;margin-top:64.700043pt;width:426.55pt;height:5.1pt;mso-position-horizontal-relative:page;mso-position-vertical-relative:paragraph;z-index:-1592896" coordorigin="1690,1294" coordsize="8531,102">
            <v:shape style="position:absolute;left:1690;top:1294;width:2892;height:102" type="#_x0000_t75" stroked="false">
              <v:imagedata r:id="rId28" o:title=""/>
            </v:shape>
            <v:shape style="position:absolute;left:4558;top:1386;width:2882;height:10" type="#_x0000_t75" stroked="false">
              <v:imagedata r:id="rId25" o:title=""/>
            </v:shape>
            <v:shape style="position:absolute;left:7435;top:1386;width:2785;height:10" type="#_x0000_t75" stroked="false">
              <v:imagedata r:id="rId26" o:title=""/>
            </v:shape>
            <w10:wrap type="none"/>
          </v:group>
        </w:pict>
      </w:r>
      <w:r>
        <w:rPr/>
        <w:pict>
          <v:group style="position:absolute;margin-left:83.760002pt;margin-top:85.159981pt;width:427.25pt;height:5.2pt;mso-position-horizontal-relative:page;mso-position-vertical-relative:paragraph;z-index:-1592872" coordorigin="1675,1703" coordsize="8545,104">
            <v:shape style="position:absolute;left:1675;top:1797;width:2888;height:10" type="#_x0000_t75" stroked="false">
              <v:imagedata r:id="rId29" o:title=""/>
            </v:shape>
            <v:shape style="position:absolute;left:4553;top:1703;width:2886;height:103" type="#_x0000_t75" stroked="false">
              <v:imagedata r:id="rId30" o:title=""/>
            </v:shape>
            <v:shape style="position:absolute;left:7430;top:1703;width:2790;height:103" type="#_x0000_t75" stroked="false">
              <v:imagedata r:id="rId31" o:title=""/>
            </v:shape>
            <w10:wrap type="none"/>
          </v:group>
        </w:pict>
      </w:r>
      <w:r>
        <w:rPr/>
        <w:t>③</w:t>
      </w:r>
      <w:r>
        <w:rPr>
          <w:spacing w:val="-55"/>
        </w:rPr>
        <w:t> </w:t>
      </w:r>
      <w:r>
        <w:rPr/>
        <w:t>账龄组合中，影视传媒板块（主要指东阳三尚传媒股份有限公司），采用如下组合分类按</w:t>
      </w:r>
      <w:r>
        <w:rPr/>
        <w:t> 账龄分析法计提坏账准备：</w:t>
      </w:r>
    </w:p>
    <w:p>
      <w:pPr>
        <w:spacing w:line="240" w:lineRule="auto" w:before="8"/>
        <w:rPr>
          <w:rFonts w:ascii="宋体" w:hAnsi="宋体" w:cs="宋体" w:eastAsia="宋体" w:hint="default"/>
          <w:sz w:val="3"/>
          <w:szCs w:val="3"/>
        </w:rPr>
      </w:pPr>
    </w:p>
    <w:tbl>
      <w:tblPr>
        <w:tblW w:w="0" w:type="auto"/>
        <w:jc w:val="left"/>
        <w:tblInd w:w="129" w:type="dxa"/>
        <w:tblLayout w:type="fixed"/>
        <w:tblCellMar>
          <w:top w:w="0" w:type="dxa"/>
          <w:left w:w="0" w:type="dxa"/>
          <w:bottom w:w="0" w:type="dxa"/>
          <w:right w:w="0" w:type="dxa"/>
        </w:tblCellMar>
        <w:tblLook w:val="01E0"/>
      </w:tblPr>
      <w:tblGrid>
        <w:gridCol w:w="2878"/>
        <w:gridCol w:w="2877"/>
        <w:gridCol w:w="2776"/>
      </w:tblGrid>
      <w:tr>
        <w:trPr>
          <w:trHeight w:val="348" w:hRule="exact"/>
        </w:trPr>
        <w:tc>
          <w:tcPr>
            <w:tcW w:w="2878" w:type="dxa"/>
            <w:tcBorders>
              <w:top w:val="single" w:sz="12" w:space="0" w:color="000000"/>
              <w:left w:val="nil" w:sz="6" w:space="0" w:color="auto"/>
              <w:bottom w:val="nil" w:sz="6" w:space="0" w:color="auto"/>
              <w:right w:val="single" w:sz="4"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7"/>
              <w:ind w:left="71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776" w:type="dxa"/>
            <w:tcBorders>
              <w:top w:val="single" w:sz="12" w:space="0" w:color="000000"/>
              <w:left w:val="single" w:sz="4" w:space="0" w:color="000000"/>
              <w:bottom w:val="nil" w:sz="6" w:space="0" w:color="auto"/>
              <w:right w:val="nil" w:sz="6" w:space="0" w:color="auto"/>
            </w:tcBorders>
          </w:tcPr>
          <w:p>
            <w:pPr>
              <w:pStyle w:val="TableParagraph"/>
              <w:spacing w:line="240" w:lineRule="auto" w:before="97"/>
              <w:ind w:left="57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8" w:hRule="exact"/>
        </w:trPr>
        <w:tc>
          <w:tcPr>
            <w:tcW w:w="2878" w:type="dxa"/>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single" w:sz="4" w:space="0" w:color="000000"/>
            </w:tcBorders>
          </w:tcPr>
          <w:p>
            <w:pPr/>
          </w:p>
        </w:tc>
        <w:tc>
          <w:tcPr>
            <w:tcW w:w="277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878"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277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57" w:hRule="exact"/>
        </w:trPr>
        <w:tc>
          <w:tcPr>
            <w:tcW w:w="2878" w:type="dxa"/>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single" w:sz="4" w:space="0" w:color="000000"/>
            </w:tcBorders>
          </w:tcPr>
          <w:p>
            <w:pPr/>
          </w:p>
        </w:tc>
        <w:tc>
          <w:tcPr>
            <w:tcW w:w="2776" w:type="dxa"/>
            <w:tcBorders>
              <w:top w:val="nil" w:sz="6" w:space="0" w:color="auto"/>
              <w:left w:val="single" w:sz="4" w:space="0" w:color="000000"/>
              <w:bottom w:val="nil" w:sz="6" w:space="0" w:color="auto"/>
              <w:right w:val="nil" w:sz="6" w:space="0" w:color="auto"/>
            </w:tcBorders>
          </w:tcPr>
          <w:p>
            <w:pPr/>
          </w:p>
        </w:tc>
      </w:tr>
      <w:tr>
        <w:trPr>
          <w:trHeight w:val="335" w:hRule="exact"/>
        </w:trPr>
        <w:tc>
          <w:tcPr>
            <w:tcW w:w="2878"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776"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107"/>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8" w:top="960" w:bottom="1200" w:left="1560" w:right="0"/>
        </w:sectPr>
      </w:pPr>
    </w:p>
    <w:p>
      <w:pPr>
        <w:spacing w:line="240" w:lineRule="auto" w:before="0"/>
        <w:rPr>
          <w:rFonts w:ascii="宋体" w:hAnsi="宋体" w:cs="宋体" w:eastAsia="宋体" w:hint="default"/>
          <w:sz w:val="20"/>
          <w:szCs w:val="20"/>
        </w:rPr>
      </w:pPr>
      <w:r>
        <w:rPr/>
        <w:pict>
          <v:group style="position:absolute;margin-left:83.760002pt;margin-top:748.799988pt;width:427.25pt;height:5.2pt;mso-position-horizontal-relative:page;mso-position-vertical-relative:page;z-index:-1592368" coordorigin="1675,14976" coordsize="8545,104">
            <v:shape style="position:absolute;left:1675;top:15070;width:2954;height:10" type="#_x0000_t75" stroked="false">
              <v:imagedata r:id="rId32" o:title=""/>
            </v:shape>
            <v:shape style="position:absolute;left:4619;top:14976;width:2987;height:103" type="#_x0000_t75" stroked="false">
              <v:imagedata r:id="rId33" o:title=""/>
            </v:shape>
            <v:shape style="position:absolute;left:7597;top:14976;width:2623;height:103" type="#_x0000_t75" stroked="false">
              <v:imagedata r:id="rId34" o:title=""/>
            </v:shape>
            <w10:wrap type="none"/>
          </v:group>
        </w:pict>
      </w:r>
    </w:p>
    <w:p>
      <w:pPr>
        <w:spacing w:line="240" w:lineRule="auto" w:before="4"/>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2892"/>
        <w:gridCol w:w="2877"/>
        <w:gridCol w:w="2776"/>
      </w:tblGrid>
      <w:tr>
        <w:trPr>
          <w:trHeight w:val="322" w:hRule="exact"/>
        </w:trPr>
        <w:tc>
          <w:tcPr>
            <w:tcW w:w="2892" w:type="dxa"/>
            <w:tcBorders>
              <w:top w:val="single" w:sz="12" w:space="0" w:color="000000"/>
              <w:left w:val="nil" w:sz="6" w:space="0" w:color="auto"/>
              <w:bottom w:val="nil" w:sz="6" w:space="0" w:color="auto"/>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77"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7"/>
              <w:ind w:left="71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776" w:type="dxa"/>
            <w:tcBorders>
              <w:top w:val="single" w:sz="12" w:space="0" w:color="000000"/>
              <w:left w:val="single" w:sz="4" w:space="0" w:color="000000"/>
              <w:bottom w:val="nil" w:sz="6" w:space="0" w:color="auto"/>
              <w:right w:val="nil" w:sz="6" w:space="0" w:color="auto"/>
            </w:tcBorders>
          </w:tcPr>
          <w:p>
            <w:pPr>
              <w:pStyle w:val="TableParagraph"/>
              <w:spacing w:line="240" w:lineRule="auto" w:before="97"/>
              <w:ind w:left="57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37" w:hRule="exact"/>
        </w:trPr>
        <w:tc>
          <w:tcPr>
            <w:tcW w:w="2892"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w:t>
            </w:r>
          </w:p>
        </w:tc>
        <w:tc>
          <w:tcPr>
            <w:tcW w:w="2776"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10%</w:t>
            </w:r>
          </w:p>
        </w:tc>
      </w:tr>
      <w:tr>
        <w:trPr>
          <w:trHeight w:val="75" w:hRule="exact"/>
        </w:trPr>
        <w:tc>
          <w:tcPr>
            <w:tcW w:w="2892" w:type="dxa"/>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single" w:sz="4" w:space="0" w:color="000000"/>
            </w:tcBorders>
          </w:tcPr>
          <w:p>
            <w:pPr/>
          </w:p>
        </w:tc>
        <w:tc>
          <w:tcPr>
            <w:tcW w:w="2776"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892"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z w:val="18"/>
              </w:rPr>
              <w:t>50%</w:t>
            </w:r>
          </w:p>
        </w:tc>
        <w:tc>
          <w:tcPr>
            <w:tcW w:w="2776"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107"/>
              <w:jc w:val="right"/>
              <w:rPr>
                <w:rFonts w:ascii="Times New Roman" w:hAnsi="Times New Roman" w:cs="Times New Roman" w:eastAsia="Times New Roman" w:hint="default"/>
                <w:sz w:val="18"/>
                <w:szCs w:val="18"/>
              </w:rPr>
            </w:pPr>
            <w:r>
              <w:rPr>
                <w:rFonts w:ascii="Times New Roman"/>
                <w:sz w:val="18"/>
              </w:rPr>
              <w:t>50%</w:t>
            </w:r>
          </w:p>
        </w:tc>
      </w:tr>
      <w:tr>
        <w:trPr>
          <w:trHeight w:val="415" w:hRule="exact"/>
        </w:trPr>
        <w:tc>
          <w:tcPr>
            <w:tcW w:w="2892" w:type="dxa"/>
            <w:tcBorders>
              <w:top w:val="nil" w:sz="6" w:space="0" w:color="auto"/>
              <w:left w:val="nil" w:sz="6" w:space="0" w:color="auto"/>
              <w:bottom w:val="single" w:sz="12"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2776" w:type="dxa"/>
            <w:tcBorders>
              <w:top w:val="nil" w:sz="6" w:space="0" w:color="auto"/>
              <w:left w:val="single" w:sz="4" w:space="0" w:color="000000"/>
              <w:bottom w:val="single" w:sz="12" w:space="0" w:color="000000"/>
              <w:right w:val="nil" w:sz="6" w:space="0" w:color="auto"/>
            </w:tcBorders>
          </w:tcPr>
          <w:p>
            <w:pPr>
              <w:pStyle w:val="TableParagraph"/>
              <w:spacing w:line="240" w:lineRule="auto" w:before="131"/>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10"/>
        <w:ind w:left="1318" w:right="1777"/>
        <w:jc w:val="left"/>
      </w:pPr>
      <w:r>
        <w:rPr/>
        <w:pict>
          <v:group style="position:absolute;margin-left:84.480003pt;margin-top:-67.668297pt;width:426.55pt;height:5.1pt;mso-position-horizontal-relative:page;mso-position-vertical-relative:paragraph;z-index:-1592848" coordorigin="1690,-1353" coordsize="8531,102">
            <v:shape style="position:absolute;left:1690;top:-1353;width:2892;height:102" type="#_x0000_t75" stroked="false">
              <v:imagedata r:id="rId20" o:title=""/>
            </v:shape>
            <v:shape style="position:absolute;left:4558;top:-1261;width:2882;height:10" type="#_x0000_t75" stroked="false">
              <v:imagedata r:id="rId21" o:title=""/>
            </v:shape>
            <v:shape style="position:absolute;left:7435;top:-1261;width:2785;height:10" type="#_x0000_t75" stroked="false">
              <v:imagedata r:id="rId22" o:title=""/>
            </v:shape>
            <w10:wrap type="none"/>
          </v:group>
        </w:pict>
      </w:r>
      <w:r>
        <w:rPr/>
        <w:pict>
          <v:group style="position:absolute;margin-left:84.480003pt;margin-top:-47.208237pt;width:426.55pt;height:5.2pt;mso-position-horizontal-relative:page;mso-position-vertical-relative:paragraph;z-index:-1592824" coordorigin="1690,-944" coordsize="8531,104">
            <v:shape style="position:absolute;left:1690;top:-944;width:2892;height:103" type="#_x0000_t75" stroked="false">
              <v:imagedata r:id="rId35" o:title=""/>
            </v:shape>
            <v:shape style="position:absolute;left:4558;top:-851;width:2882;height:10" type="#_x0000_t75" stroked="false">
              <v:imagedata r:id="rId21" o:title=""/>
            </v:shape>
            <v:shape style="position:absolute;left:7435;top:-851;width:2785;height:10" type="#_x0000_t75" stroked="false">
              <v:imagedata r:id="rId22" o:title=""/>
            </v:shape>
            <w10:wrap type="none"/>
          </v:group>
        </w:pict>
      </w:r>
      <w:r>
        <w:rPr/>
        <w:pict>
          <v:group style="position:absolute;margin-left:84.480003pt;margin-top:-26.688236pt;width:426.55pt;height:5.2pt;mso-position-horizontal-relative:page;mso-position-vertical-relative:paragraph;z-index:-1592800" coordorigin="1690,-534" coordsize="8531,104">
            <v:shape style="position:absolute;left:1690;top:-534;width:2892;height:103" type="#_x0000_t75" stroked="false">
              <v:imagedata r:id="rId35" o:title=""/>
            </v:shape>
            <v:shape style="position:absolute;left:4558;top:-440;width:2882;height:10" type="#_x0000_t75" stroked="false">
              <v:imagedata r:id="rId21" o:title=""/>
            </v:shape>
            <v:shape style="position:absolute;left:7435;top:-440;width:2785;height:10" type="#_x0000_t75" stroked="false">
              <v:imagedata r:id="rId22" o:title=""/>
            </v:shape>
            <w10:wrap type="none"/>
          </v:group>
        </w:pict>
      </w:r>
      <w:r>
        <w:rPr/>
        <w:t>其中：押金不计提坏账。</w:t>
      </w:r>
    </w:p>
    <w:p>
      <w:pPr>
        <w:pStyle w:val="BodyText"/>
        <w:spacing w:line="256" w:lineRule="auto" w:before="38"/>
        <w:ind w:left="1318" w:right="1690"/>
        <w:jc w:val="left"/>
      </w:pPr>
      <w:r>
        <w:rPr/>
        <w:t>④</w:t>
      </w:r>
      <w:r>
        <w:rPr>
          <w:spacing w:val="-29"/>
        </w:rPr>
        <w:t> </w:t>
      </w:r>
      <w:r>
        <w:rPr/>
        <w:t>账龄组合中，类金融板块（主要指会找房（北京）网络技术有限公司），采用如下组合分</w:t>
      </w:r>
      <w:r>
        <w:rPr/>
        <w:t> 类按账龄分析法计提坏账准备： </w:t>
      </w:r>
      <w:r>
        <w:rPr>
          <w:spacing w:val="-2"/>
        </w:rPr>
        <w:t>类金融企业组合中保理业务，按照风险等级将款项分为正常、关注、次级、可疑和损失五类，</w:t>
      </w:r>
    </w:p>
    <w:p>
      <w:pPr>
        <w:pStyle w:val="BodyText"/>
        <w:spacing w:line="220" w:lineRule="exact"/>
        <w:ind w:left="1318" w:right="1777"/>
        <w:jc w:val="left"/>
      </w:pPr>
      <w:r>
        <w:rPr/>
        <w:pict>
          <v:group style="position:absolute;margin-left:84.480003pt;margin-top:31.28442pt;width:426.55pt;height:5.2pt;mso-position-horizontal-relative:page;mso-position-vertical-relative:paragraph;z-index:-1592776" coordorigin="1690,626" coordsize="8531,104">
            <v:shape style="position:absolute;left:1690;top:626;width:5878;height:103" type="#_x0000_t75" stroked="false">
              <v:imagedata r:id="rId36" o:title=""/>
            </v:shape>
            <v:shape style="position:absolute;left:7544;top:719;width:2676;height:10" type="#_x0000_t75" stroked="false">
              <v:imagedata r:id="rId37" o:title=""/>
            </v:shape>
            <w10:wrap type="none"/>
          </v:group>
        </w:pict>
      </w:r>
      <w:r>
        <w:rPr/>
        <w:pict>
          <v:group style="position:absolute;margin-left:84.480003pt;margin-top:51.804359pt;width:426.55pt;height:5.1pt;mso-position-horizontal-relative:page;mso-position-vertical-relative:paragraph;z-index:-1592752" coordorigin="1690,1036" coordsize="8531,102">
            <v:shape style="position:absolute;left:1690;top:1036;width:5878;height:102" type="#_x0000_t75" stroked="false">
              <v:imagedata r:id="rId38" o:title=""/>
            </v:shape>
            <v:shape style="position:absolute;left:7544;top:1128;width:2676;height:10" type="#_x0000_t75" stroked="false">
              <v:imagedata r:id="rId37" o:title=""/>
            </v:shape>
            <w10:wrap type="none"/>
          </v:group>
        </w:pict>
      </w:r>
      <w:r>
        <w:rPr/>
        <w:pict>
          <v:group style="position:absolute;margin-left:84.480003pt;margin-top:72.26442pt;width:426.55pt;height:5.2pt;mso-position-horizontal-relative:page;mso-position-vertical-relative:paragraph;z-index:-1592728" coordorigin="1690,1445" coordsize="8531,104">
            <v:shape style="position:absolute;left:1690;top:1445;width:5878;height:103" type="#_x0000_t75" stroked="false">
              <v:imagedata r:id="rId36" o:title=""/>
            </v:shape>
            <v:shape style="position:absolute;left:7544;top:1539;width:2676;height:10" type="#_x0000_t75" stroked="false">
              <v:imagedata r:id="rId37" o:title=""/>
            </v:shape>
            <w10:wrap type="none"/>
          </v:group>
        </w:pict>
      </w:r>
      <w:r>
        <w:rPr/>
        <w:t>资产负债表日按照风险类型对应的比例计提坏账准备：</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958"/>
        <w:gridCol w:w="2920"/>
        <w:gridCol w:w="2666"/>
      </w:tblGrid>
      <w:tr>
        <w:trPr>
          <w:trHeight w:val="322" w:hRule="exact"/>
        </w:trPr>
        <w:tc>
          <w:tcPr>
            <w:tcW w:w="2958" w:type="dxa"/>
            <w:tcBorders>
              <w:top w:val="single" w:sz="12" w:space="0" w:color="000000"/>
              <w:left w:val="nil" w:sz="6" w:space="0" w:color="auto"/>
              <w:bottom w:val="nil" w:sz="6" w:space="0" w:color="auto"/>
              <w:right w:val="single" w:sz="4" w:space="0" w:color="000000"/>
            </w:tcBorders>
          </w:tcPr>
          <w:p>
            <w:pPr>
              <w:pStyle w:val="TableParagraph"/>
              <w:spacing w:line="240" w:lineRule="auto" w:before="97"/>
              <w:ind w:left="18" w:right="0"/>
              <w:jc w:val="center"/>
              <w:rPr>
                <w:rFonts w:ascii="宋体" w:hAnsi="宋体" w:cs="宋体" w:eastAsia="宋体" w:hint="default"/>
                <w:sz w:val="18"/>
                <w:szCs w:val="18"/>
              </w:rPr>
            </w:pPr>
            <w:r>
              <w:rPr>
                <w:rFonts w:ascii="宋体" w:hAnsi="宋体" w:cs="宋体" w:eastAsia="宋体" w:hint="default"/>
                <w:sz w:val="18"/>
                <w:szCs w:val="18"/>
              </w:rPr>
              <w:t>分类</w:t>
            </w:r>
          </w:p>
        </w:tc>
        <w:tc>
          <w:tcPr>
            <w:tcW w:w="292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7"/>
              <w:ind w:right="3"/>
              <w:jc w:val="center"/>
              <w:rPr>
                <w:rFonts w:ascii="宋体" w:hAnsi="宋体" w:cs="宋体" w:eastAsia="宋体" w:hint="default"/>
                <w:sz w:val="18"/>
                <w:szCs w:val="18"/>
              </w:rPr>
            </w:pPr>
            <w:r>
              <w:rPr>
                <w:rFonts w:ascii="宋体" w:hAnsi="宋体" w:cs="宋体" w:eastAsia="宋体" w:hint="default"/>
                <w:sz w:val="18"/>
                <w:szCs w:val="18"/>
              </w:rPr>
              <w:t>分类依据</w:t>
            </w:r>
          </w:p>
        </w:tc>
        <w:tc>
          <w:tcPr>
            <w:tcW w:w="2666" w:type="dxa"/>
            <w:tcBorders>
              <w:top w:val="single" w:sz="12" w:space="0" w:color="000000"/>
              <w:left w:val="single" w:sz="4" w:space="0" w:color="000000"/>
              <w:bottom w:val="nil" w:sz="6" w:space="0" w:color="auto"/>
              <w:right w:val="nil" w:sz="6" w:space="0" w:color="auto"/>
            </w:tcBorders>
          </w:tcPr>
          <w:p>
            <w:pPr>
              <w:pStyle w:val="TableParagraph"/>
              <w:spacing w:line="240" w:lineRule="auto" w:before="97"/>
              <w:ind w:left="607" w:right="0"/>
              <w:jc w:val="left"/>
              <w:rPr>
                <w:rFonts w:ascii="宋体" w:hAnsi="宋体" w:cs="宋体" w:eastAsia="宋体" w:hint="default"/>
                <w:sz w:val="18"/>
                <w:szCs w:val="18"/>
              </w:rPr>
            </w:pPr>
            <w:r>
              <w:rPr>
                <w:rFonts w:ascii="宋体" w:hAnsi="宋体" w:cs="宋体" w:eastAsia="宋体" w:hint="default"/>
                <w:sz w:val="18"/>
                <w:szCs w:val="18"/>
              </w:rPr>
              <w:t>坏账准备计提比例</w:t>
            </w:r>
          </w:p>
        </w:tc>
      </w:tr>
      <w:tr>
        <w:trPr>
          <w:trHeight w:val="455"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9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未逾期或逾期</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10</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天以内</w:t>
            </w:r>
          </w:p>
        </w:tc>
        <w:tc>
          <w:tcPr>
            <w:tcW w:w="266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57" w:hRule="exact"/>
        </w:trPr>
        <w:tc>
          <w:tcPr>
            <w:tcW w:w="2958" w:type="dxa"/>
            <w:tcBorders>
              <w:top w:val="nil" w:sz="6" w:space="0" w:color="auto"/>
              <w:left w:val="nil" w:sz="6" w:space="0" w:color="auto"/>
              <w:bottom w:val="nil" w:sz="6" w:space="0" w:color="auto"/>
              <w:right w:val="single" w:sz="4" w:space="0" w:color="000000"/>
            </w:tcBorders>
          </w:tcPr>
          <w:p>
            <w:pPr/>
          </w:p>
        </w:tc>
        <w:tc>
          <w:tcPr>
            <w:tcW w:w="2920" w:type="dxa"/>
            <w:tcBorders>
              <w:top w:val="nil" w:sz="6" w:space="0" w:color="auto"/>
              <w:left w:val="single" w:sz="4" w:space="0" w:color="000000"/>
              <w:bottom w:val="nil" w:sz="6" w:space="0" w:color="auto"/>
              <w:right w:val="nil" w:sz="6" w:space="0" w:color="auto"/>
            </w:tcBorders>
          </w:tcPr>
          <w:p>
            <w:pPr/>
          </w:p>
        </w:tc>
        <w:tc>
          <w:tcPr>
            <w:tcW w:w="2666" w:type="dxa"/>
            <w:tcBorders>
              <w:top w:val="nil" w:sz="6" w:space="0" w:color="auto"/>
              <w:left w:val="nil" w:sz="6" w:space="0" w:color="auto"/>
              <w:bottom w:val="nil" w:sz="6" w:space="0" w:color="auto"/>
              <w:right w:val="nil" w:sz="6" w:space="0" w:color="auto"/>
            </w:tcBorders>
          </w:tcPr>
          <w:p>
            <w:pPr/>
          </w:p>
        </w:tc>
      </w:tr>
      <w:tr>
        <w:trPr>
          <w:trHeight w:val="353"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2920"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0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position w:val="1"/>
                <w:sz w:val="18"/>
                <w:szCs w:val="18"/>
              </w:rPr>
              <w:t>11-90</w:t>
            </w:r>
            <w:r>
              <w:rPr>
                <w:rFonts w:ascii="Times New Roman" w:hAnsi="Times New Roman" w:cs="Times New Roman" w:eastAsia="Times New Roman" w:hint="default"/>
                <w:spacing w:val="-1"/>
                <w:position w:val="1"/>
                <w:sz w:val="18"/>
                <w:szCs w:val="18"/>
              </w:rPr>
              <w:t> </w:t>
            </w:r>
            <w:r>
              <w:rPr>
                <w:rFonts w:ascii="宋体" w:hAnsi="宋体" w:cs="宋体" w:eastAsia="宋体" w:hint="default"/>
                <w:sz w:val="18"/>
                <w:szCs w:val="18"/>
              </w:rPr>
              <w:t>天</w:t>
            </w:r>
          </w:p>
        </w:tc>
        <w:tc>
          <w:tcPr>
            <w:tcW w:w="2666"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7"/>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r>
      <w:tr>
        <w:trPr>
          <w:trHeight w:val="57" w:hRule="exact"/>
        </w:trPr>
        <w:tc>
          <w:tcPr>
            <w:tcW w:w="2958" w:type="dxa"/>
            <w:tcBorders>
              <w:top w:val="nil" w:sz="6" w:space="0" w:color="auto"/>
              <w:left w:val="nil" w:sz="6" w:space="0" w:color="auto"/>
              <w:bottom w:val="nil" w:sz="6" w:space="0" w:color="auto"/>
              <w:right w:val="single" w:sz="4" w:space="0" w:color="000000"/>
            </w:tcBorders>
          </w:tcPr>
          <w:p>
            <w:pPr/>
          </w:p>
        </w:tc>
        <w:tc>
          <w:tcPr>
            <w:tcW w:w="2920" w:type="dxa"/>
            <w:tcBorders>
              <w:top w:val="nil" w:sz="6" w:space="0" w:color="auto"/>
              <w:left w:val="single" w:sz="4" w:space="0" w:color="000000"/>
              <w:bottom w:val="nil" w:sz="6" w:space="0" w:color="auto"/>
              <w:right w:val="nil" w:sz="6" w:space="0" w:color="auto"/>
            </w:tcBorders>
          </w:tcPr>
          <w:p>
            <w:pPr/>
          </w:p>
        </w:tc>
        <w:tc>
          <w:tcPr>
            <w:tcW w:w="2666" w:type="dxa"/>
            <w:tcBorders>
              <w:top w:val="nil" w:sz="6" w:space="0" w:color="auto"/>
              <w:left w:val="nil" w:sz="6" w:space="0" w:color="auto"/>
              <w:bottom w:val="nil" w:sz="6" w:space="0" w:color="auto"/>
              <w:right w:val="nil" w:sz="6" w:space="0" w:color="auto"/>
            </w:tcBorders>
          </w:tcPr>
          <w:p>
            <w:pPr/>
          </w:p>
        </w:tc>
      </w:tr>
      <w:tr>
        <w:trPr>
          <w:trHeight w:val="352"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292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266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25%</w:t>
            </w:r>
          </w:p>
        </w:tc>
      </w:tr>
      <w:tr>
        <w:trPr>
          <w:trHeight w:val="58" w:hRule="exact"/>
        </w:trPr>
        <w:tc>
          <w:tcPr>
            <w:tcW w:w="2958" w:type="dxa"/>
            <w:tcBorders>
              <w:top w:val="nil" w:sz="6" w:space="0" w:color="auto"/>
              <w:left w:val="nil" w:sz="6" w:space="0" w:color="auto"/>
              <w:bottom w:val="nil" w:sz="6" w:space="0" w:color="auto"/>
              <w:right w:val="single" w:sz="4" w:space="0" w:color="000000"/>
            </w:tcBorders>
          </w:tcPr>
          <w:p>
            <w:pPr/>
          </w:p>
        </w:tc>
        <w:tc>
          <w:tcPr>
            <w:tcW w:w="2920" w:type="dxa"/>
            <w:tcBorders>
              <w:top w:val="nil" w:sz="6" w:space="0" w:color="auto"/>
              <w:left w:val="single" w:sz="4" w:space="0" w:color="000000"/>
              <w:bottom w:val="nil" w:sz="6" w:space="0" w:color="auto"/>
              <w:right w:val="nil" w:sz="6" w:space="0" w:color="auto"/>
            </w:tcBorders>
          </w:tcPr>
          <w:p>
            <w:pPr/>
          </w:p>
        </w:tc>
        <w:tc>
          <w:tcPr>
            <w:tcW w:w="2666" w:type="dxa"/>
            <w:tcBorders>
              <w:top w:val="nil" w:sz="6" w:space="0" w:color="auto"/>
              <w:left w:val="nil" w:sz="6" w:space="0" w:color="auto"/>
              <w:bottom w:val="nil" w:sz="6" w:space="0" w:color="auto"/>
              <w:right w:val="nil" w:sz="6" w:space="0" w:color="auto"/>
            </w:tcBorders>
          </w:tcPr>
          <w:p>
            <w:pPr/>
          </w:p>
        </w:tc>
      </w:tr>
      <w:tr>
        <w:trPr>
          <w:trHeight w:val="409"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2920"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181-360 </w:t>
            </w:r>
            <w:r>
              <w:rPr>
                <w:rFonts w:ascii="宋体" w:hAnsi="宋体" w:cs="宋体" w:eastAsia="宋体" w:hint="default"/>
                <w:sz w:val="18"/>
                <w:szCs w:val="18"/>
              </w:rPr>
              <w:t>天</w:t>
            </w:r>
          </w:p>
        </w:tc>
        <w:tc>
          <w:tcPr>
            <w:tcW w:w="266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50%</w:t>
            </w:r>
          </w:p>
        </w:tc>
      </w:tr>
      <w:tr>
        <w:trPr>
          <w:trHeight w:val="416" w:hRule="exact"/>
        </w:trPr>
        <w:tc>
          <w:tcPr>
            <w:tcW w:w="2958" w:type="dxa"/>
            <w:tcBorders>
              <w:top w:val="nil" w:sz="6" w:space="0" w:color="auto"/>
              <w:left w:val="nil" w:sz="6" w:space="0" w:color="auto"/>
              <w:bottom w:val="single" w:sz="12"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9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8"/>
              <w:ind w:left="101"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天以上</w:t>
            </w:r>
          </w:p>
        </w:tc>
        <w:tc>
          <w:tcPr>
            <w:tcW w:w="2666" w:type="dxa"/>
            <w:tcBorders>
              <w:top w:val="nil" w:sz="6" w:space="0" w:color="auto"/>
              <w:left w:val="single" w:sz="4" w:space="0" w:color="000000"/>
              <w:bottom w:val="single" w:sz="12" w:space="0" w:color="000000"/>
              <w:right w:val="nil" w:sz="6" w:space="0" w:color="auto"/>
            </w:tcBorders>
          </w:tcPr>
          <w:p>
            <w:pPr>
              <w:pStyle w:val="TableParagraph"/>
              <w:spacing w:line="240" w:lineRule="auto" w:before="150"/>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9"/>
        <w:ind w:left="1318" w:right="1690"/>
        <w:jc w:val="left"/>
      </w:pPr>
      <w:r>
        <w:rPr/>
        <w:pict>
          <v:group style="position:absolute;margin-left:84.480003pt;margin-top:-47.178246pt;width:426.55pt;height:5.2pt;mso-position-horizontal-relative:page;mso-position-vertical-relative:paragraph;z-index:-1592704" coordorigin="1690,-944" coordsize="8531,104">
            <v:shape style="position:absolute;left:1690;top:-944;width:5878;height:103" type="#_x0000_t75" stroked="false">
              <v:imagedata r:id="rId36" o:title=""/>
            </v:shape>
            <v:shape style="position:absolute;left:7544;top:-850;width:2676;height:10" type="#_x0000_t75" stroked="false">
              <v:imagedata r:id="rId37" o:title=""/>
            </v:shape>
            <w10:wrap type="none"/>
          </v:group>
        </w:pict>
      </w:r>
      <w:r>
        <w:rPr/>
        <w:pict>
          <v:group style="position:absolute;margin-left:84.480003pt;margin-top:-26.658304pt;width:426.55pt;height:5.1pt;mso-position-horizontal-relative:page;mso-position-vertical-relative:paragraph;z-index:-1592680" coordorigin="1690,-533" coordsize="8531,102">
            <v:shape style="position:absolute;left:1690;top:-533;width:5878;height:102" type="#_x0000_t75" stroked="false">
              <v:imagedata r:id="rId38" o:title=""/>
            </v:shape>
            <v:shape style="position:absolute;left:7544;top:-441;width:2676;height:10" type="#_x0000_t75" stroked="false">
              <v:imagedata r:id="rId37" o:title=""/>
            </v:shape>
            <w10:wrap type="none"/>
          </v:group>
        </w:pict>
      </w:r>
      <w:r>
        <w:rPr/>
        <w:pict>
          <v:shape style="position:absolute;margin-left:89.099998pt;margin-top:45.941727pt;width:416.11111pt;height:5.625pt;mso-position-horizontal-relative:page;mso-position-vertical-relative:paragraph;z-index:-1592656" type="#_x0000_t75" stroked="false">
            <v:imagedata r:id="rId39" o:title=""/>
          </v:shape>
        </w:pict>
      </w:r>
      <w:r>
        <w:rPr/>
        <w:pict>
          <v:shape style="position:absolute;margin-left:89.099998pt;margin-top:67.901695pt;width:418.494997pt;height:5.7375pt;mso-position-horizontal-relative:page;mso-position-vertical-relative:paragraph;z-index:-1592632" type="#_x0000_t75" stroked="false">
            <v:imagedata r:id="rId40" o:title=""/>
          </v:shape>
        </w:pict>
      </w:r>
      <w:r>
        <w:rPr>
          <w:spacing w:val="-2"/>
        </w:rPr>
        <w:t>类金融企业组合中债权管理及贷款服务等业务，按照风险等级将款项分为正常、关注、次级、</w:t>
      </w:r>
      <w:r>
        <w:rPr>
          <w:spacing w:val="-68"/>
        </w:rPr>
        <w:t> </w:t>
      </w:r>
      <w:r>
        <w:rPr>
          <w:spacing w:val="-68"/>
        </w:rPr>
      </w:r>
      <w:r>
        <w:rPr/>
        <w:t>可疑和损失五类，资产负债表日按照风险类型对应的比例计提坏账准备：</w:t>
      </w:r>
    </w:p>
    <w:p>
      <w:pPr>
        <w:spacing w:line="240" w:lineRule="auto" w:before="3"/>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2866"/>
        <w:gridCol w:w="2976"/>
        <w:gridCol w:w="2516"/>
      </w:tblGrid>
      <w:tr>
        <w:trPr>
          <w:trHeight w:val="357" w:hRule="exact"/>
        </w:trPr>
        <w:tc>
          <w:tcPr>
            <w:tcW w:w="2866" w:type="dxa"/>
            <w:tcBorders>
              <w:top w:val="single" w:sz="12" w:space="0" w:color="000000"/>
              <w:left w:val="nil" w:sz="6" w:space="0" w:color="auto"/>
              <w:bottom w:val="nil" w:sz="6" w:space="0" w:color="auto"/>
              <w:right w:val="single" w:sz="4" w:space="0" w:color="000000"/>
            </w:tcBorders>
          </w:tcPr>
          <w:p>
            <w:pPr>
              <w:pStyle w:val="TableParagraph"/>
              <w:spacing w:line="240" w:lineRule="auto" w:before="111"/>
              <w:ind w:left="19" w:right="0"/>
              <w:jc w:val="center"/>
              <w:rPr>
                <w:rFonts w:ascii="宋体" w:hAnsi="宋体" w:cs="宋体" w:eastAsia="宋体" w:hint="default"/>
                <w:sz w:val="18"/>
                <w:szCs w:val="18"/>
              </w:rPr>
            </w:pPr>
            <w:r>
              <w:rPr>
                <w:rFonts w:ascii="宋体" w:hAnsi="宋体" w:cs="宋体" w:eastAsia="宋体" w:hint="default"/>
                <w:sz w:val="18"/>
                <w:szCs w:val="18"/>
              </w:rPr>
              <w:t>分类</w:t>
            </w:r>
          </w:p>
        </w:tc>
        <w:tc>
          <w:tcPr>
            <w:tcW w:w="297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分类依据</w:t>
            </w:r>
          </w:p>
        </w:tc>
        <w:tc>
          <w:tcPr>
            <w:tcW w:w="2516" w:type="dxa"/>
            <w:tcBorders>
              <w:top w:val="single" w:sz="12" w:space="0" w:color="000000"/>
              <w:left w:val="single" w:sz="4" w:space="0" w:color="000000"/>
              <w:bottom w:val="nil" w:sz="6" w:space="0" w:color="auto"/>
              <w:right w:val="nil" w:sz="6" w:space="0" w:color="auto"/>
            </w:tcBorders>
          </w:tcPr>
          <w:p>
            <w:pPr>
              <w:pStyle w:val="TableParagraph"/>
              <w:spacing w:line="240" w:lineRule="auto" w:before="111"/>
              <w:ind w:left="712" w:right="0"/>
              <w:jc w:val="left"/>
              <w:rPr>
                <w:rFonts w:ascii="宋体" w:hAnsi="宋体" w:cs="宋体" w:eastAsia="宋体" w:hint="default"/>
                <w:sz w:val="18"/>
                <w:szCs w:val="18"/>
              </w:rPr>
            </w:pPr>
            <w:r>
              <w:rPr>
                <w:rFonts w:ascii="宋体" w:hAnsi="宋体" w:cs="宋体" w:eastAsia="宋体" w:hint="default"/>
                <w:sz w:val="18"/>
                <w:szCs w:val="18"/>
              </w:rPr>
              <w:t>计提损失比例</w:t>
            </w:r>
          </w:p>
        </w:tc>
      </w:tr>
      <w:tr>
        <w:trPr>
          <w:trHeight w:val="465" w:hRule="exact"/>
        </w:trPr>
        <w:tc>
          <w:tcPr>
            <w:tcW w:w="2866"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51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89" w:hRule="exact"/>
        </w:trPr>
        <w:tc>
          <w:tcPr>
            <w:tcW w:w="2866" w:type="dxa"/>
            <w:tcBorders>
              <w:top w:val="nil" w:sz="6" w:space="0" w:color="auto"/>
              <w:left w:val="nil" w:sz="6" w:space="0" w:color="auto"/>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
        </w:tc>
      </w:tr>
      <w:tr>
        <w:trPr>
          <w:trHeight w:val="439" w:hRule="exact"/>
        </w:trPr>
        <w:tc>
          <w:tcPr>
            <w:tcW w:w="2866"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0"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9"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51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z w:val="18"/>
              </w:rPr>
              <w:t>20%</w:t>
            </w:r>
          </w:p>
        </w:tc>
      </w:tr>
      <w:tr>
        <w:trPr>
          <w:trHeight w:val="472" w:hRule="exact"/>
        </w:trPr>
        <w:tc>
          <w:tcPr>
            <w:tcW w:w="2866"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0"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9"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51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z w:val="18"/>
              </w:rPr>
              <w:t>50%</w:t>
            </w:r>
          </w:p>
        </w:tc>
      </w:tr>
      <w:tr>
        <w:trPr>
          <w:trHeight w:val="398" w:hRule="exact"/>
        </w:trPr>
        <w:tc>
          <w:tcPr>
            <w:tcW w:w="2866" w:type="dxa"/>
            <w:tcBorders>
              <w:top w:val="nil" w:sz="6" w:space="0" w:color="auto"/>
              <w:left w:val="nil" w:sz="6" w:space="0" w:color="auto"/>
              <w:bottom w:val="single" w:sz="12" w:space="0" w:color="000000"/>
              <w:right w:val="single" w:sz="4" w:space="0" w:color="000000"/>
            </w:tcBorders>
          </w:tcPr>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9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5"/>
              <w:ind w:left="9"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月以上</w:t>
            </w:r>
          </w:p>
        </w:tc>
        <w:tc>
          <w:tcPr>
            <w:tcW w:w="2516" w:type="dxa"/>
            <w:tcBorders>
              <w:top w:val="nil" w:sz="6" w:space="0" w:color="auto"/>
              <w:left w:val="single" w:sz="4" w:space="0" w:color="000000"/>
              <w:bottom w:val="single" w:sz="12" w:space="0" w:color="000000"/>
              <w:right w:val="nil" w:sz="6" w:space="0" w:color="auto"/>
            </w:tcBorders>
          </w:tcPr>
          <w:p>
            <w:pPr>
              <w:pStyle w:val="TableParagraph"/>
              <w:spacing w:line="240" w:lineRule="auto" w:before="116"/>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9"/>
        <w:ind w:left="1318" w:right="1777"/>
        <w:jc w:val="left"/>
      </w:pPr>
      <w:r>
        <w:rPr/>
        <w:pict>
          <v:shape style="position:absolute;margin-left:89.099998pt;margin-top:-49.938278pt;width:416.11111pt;height:5.625pt;mso-position-horizontal-relative:page;mso-position-vertical-relative:paragraph;z-index:-1592608" type="#_x0000_t75" stroked="false">
            <v:imagedata r:id="rId39" o:title=""/>
          </v:shape>
        </w:pict>
      </w:r>
      <w:r>
        <w:rPr/>
        <w:pict>
          <v:group style="position:absolute;margin-left:89.099998pt;margin-top:-23.538309pt;width:417.25pt;height:1.3pt;mso-position-horizontal-relative:page;mso-position-vertical-relative:paragraph;z-index:-1592584" coordorigin="1782,-471" coordsize="8345,26">
            <v:shape style="position:absolute;left:1782;top:-471;width:2847;height:10" type="#_x0000_t75" stroked="false">
              <v:imagedata r:id="rId41" o:title=""/>
            </v:shape>
            <v:shape style="position:absolute;left:4619;top:-471;width:2986;height:25" type="#_x0000_t75" stroked="false">
              <v:imagedata r:id="rId42" o:title=""/>
            </v:shape>
            <v:shape style="position:absolute;left:7596;top:-471;width:2531;height:25" type="#_x0000_t75" stroked="false">
              <v:imagedata r:id="rId43" o:title=""/>
            </v:shape>
            <w10:wrap type="none"/>
          </v:group>
        </w:pict>
      </w:r>
      <w:r>
        <w:rPr/>
        <w:pict>
          <v:group style="position:absolute;margin-left:84.480003pt;margin-top:44.141693pt;width:426.55pt;height:5.2pt;mso-position-horizontal-relative:page;mso-position-vertical-relative:paragraph;z-index:-1592560" coordorigin="1690,883" coordsize="8531,104">
            <v:shape style="position:absolute;left:1690;top:883;width:5936;height:103" type="#_x0000_t75" stroked="false">
              <v:imagedata r:id="rId44" o:title=""/>
            </v:shape>
            <v:shape style="position:absolute;left:7602;top:976;width:2618;height:10" type="#_x0000_t75" stroked="false">
              <v:imagedata r:id="rId45" o:title=""/>
            </v:shape>
            <w10:wrap type="none"/>
          </v:group>
        </w:pict>
      </w:r>
      <w:r>
        <w:rPr/>
        <w:pict>
          <v:group style="position:absolute;margin-left:84.480003pt;margin-top:64.661690pt;width:426.55pt;height:5.1pt;mso-position-horizontal-relative:page;mso-position-vertical-relative:paragraph;z-index:-1592536" coordorigin="1690,1293" coordsize="8531,102">
            <v:shape style="position:absolute;left:1690;top:1293;width:5936;height:102" type="#_x0000_t75" stroked="false">
              <v:imagedata r:id="rId46" o:title=""/>
            </v:shape>
            <v:shape style="position:absolute;left:7602;top:1386;width:2618;height:10" type="#_x0000_t75" stroked="false">
              <v:imagedata r:id="rId45" o:title=""/>
            </v:shape>
            <w10:wrap type="none"/>
          </v:group>
        </w:pict>
      </w:r>
      <w:r>
        <w:rPr/>
        <w:t>⑤账龄组合中，传媒广告板块（主要指迪岸双赢集团有限公司）采用账龄分析法计提坏账准</w:t>
      </w:r>
      <w:r>
        <w:rPr>
          <w:spacing w:val="-64"/>
        </w:rPr>
        <w:t> </w:t>
      </w:r>
      <w:r>
        <w:rPr>
          <w:spacing w:val="-64"/>
        </w:rPr>
      </w:r>
      <w:r>
        <w:rPr/>
        <w:t>备比例如下：</w:t>
      </w:r>
    </w:p>
    <w:p>
      <w:pPr>
        <w:spacing w:line="240" w:lineRule="auto" w:before="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958"/>
        <w:gridCol w:w="2978"/>
        <w:gridCol w:w="2609"/>
      </w:tblGrid>
      <w:tr>
        <w:trPr>
          <w:trHeight w:val="322" w:hRule="exact"/>
        </w:trPr>
        <w:tc>
          <w:tcPr>
            <w:tcW w:w="2958" w:type="dxa"/>
            <w:tcBorders>
              <w:top w:val="single" w:sz="12" w:space="0" w:color="000000"/>
              <w:left w:val="nil" w:sz="6" w:space="0" w:color="auto"/>
              <w:bottom w:val="nil" w:sz="6" w:space="0" w:color="auto"/>
              <w:right w:val="single" w:sz="4" w:space="0" w:color="000000"/>
            </w:tcBorders>
          </w:tcPr>
          <w:p>
            <w:pPr>
              <w:pStyle w:val="TableParagraph"/>
              <w:spacing w:line="240" w:lineRule="auto" w:before="97"/>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7"/>
              <w:ind w:left="76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609" w:type="dxa"/>
            <w:tcBorders>
              <w:top w:val="single" w:sz="12" w:space="0" w:color="000000"/>
              <w:left w:val="single" w:sz="4" w:space="0" w:color="000000"/>
              <w:bottom w:val="nil" w:sz="6" w:space="0" w:color="auto"/>
              <w:right w:val="nil" w:sz="6" w:space="0" w:color="auto"/>
            </w:tcBorders>
          </w:tcPr>
          <w:p>
            <w:pPr>
              <w:pStyle w:val="TableParagraph"/>
              <w:spacing w:line="240" w:lineRule="auto" w:before="97"/>
              <w:ind w:left="48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55"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r>
      <w:tr>
        <w:trPr>
          <w:trHeight w:val="57" w:hRule="exact"/>
        </w:trPr>
        <w:tc>
          <w:tcPr>
            <w:tcW w:w="2958" w:type="dxa"/>
            <w:tcBorders>
              <w:top w:val="nil" w:sz="6" w:space="0" w:color="auto"/>
              <w:left w:val="nil" w:sz="6" w:space="0" w:color="auto"/>
              <w:bottom w:val="nil" w:sz="6" w:space="0" w:color="auto"/>
              <w:right w:val="single" w:sz="4" w:space="0" w:color="000000"/>
            </w:tcBorders>
          </w:tcPr>
          <w:p>
            <w:pPr/>
          </w:p>
        </w:tc>
        <w:tc>
          <w:tcPr>
            <w:tcW w:w="2978" w:type="dxa"/>
            <w:tcBorders>
              <w:top w:val="nil" w:sz="6" w:space="0" w:color="auto"/>
              <w:left w:val="single" w:sz="4" w:space="0" w:color="000000"/>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
        </w:tc>
      </w:tr>
      <w:tr>
        <w:trPr>
          <w:trHeight w:val="353"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10%</w:t>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7"/>
              <w:jc w:val="right"/>
              <w:rPr>
                <w:rFonts w:ascii="Times New Roman" w:hAnsi="Times New Roman" w:cs="Times New Roman" w:eastAsia="Times New Roman" w:hint="default"/>
                <w:sz w:val="18"/>
                <w:szCs w:val="18"/>
              </w:rPr>
            </w:pPr>
            <w:r>
              <w:rPr>
                <w:rFonts w:ascii="Times New Roman"/>
                <w:sz w:val="18"/>
              </w:rPr>
              <w:t>10%</w:t>
            </w:r>
          </w:p>
        </w:tc>
      </w:tr>
      <w:tr>
        <w:trPr>
          <w:trHeight w:val="57" w:hRule="exact"/>
        </w:trPr>
        <w:tc>
          <w:tcPr>
            <w:tcW w:w="2958" w:type="dxa"/>
            <w:tcBorders>
              <w:top w:val="nil" w:sz="6" w:space="0" w:color="auto"/>
              <w:left w:val="nil" w:sz="6" w:space="0" w:color="auto"/>
              <w:bottom w:val="nil" w:sz="6" w:space="0" w:color="auto"/>
              <w:right w:val="single" w:sz="4" w:space="0" w:color="000000"/>
            </w:tcBorders>
          </w:tcPr>
          <w:p>
            <w:pPr/>
          </w:p>
        </w:tc>
        <w:tc>
          <w:tcPr>
            <w:tcW w:w="2978" w:type="dxa"/>
            <w:tcBorders>
              <w:top w:val="nil" w:sz="6" w:space="0" w:color="auto"/>
              <w:left w:val="single" w:sz="4" w:space="0" w:color="000000"/>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
        </w:tc>
      </w:tr>
      <w:tr>
        <w:trPr>
          <w:trHeight w:val="410"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30%</w:t>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30%</w:t>
            </w:r>
          </w:p>
        </w:tc>
      </w:tr>
      <w:tr>
        <w:trPr>
          <w:trHeight w:val="415" w:hRule="exact"/>
        </w:trPr>
        <w:tc>
          <w:tcPr>
            <w:tcW w:w="2958"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2609" w:type="dxa"/>
            <w:tcBorders>
              <w:top w:val="nil" w:sz="6" w:space="0" w:color="auto"/>
              <w:left w:val="single" w:sz="4" w:space="0" w:color="000000"/>
              <w:bottom w:val="single" w:sz="12"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10"/>
        <w:ind w:left="1318" w:right="1777"/>
        <w:jc w:val="left"/>
      </w:pPr>
      <w:r>
        <w:rPr/>
        <w:pict>
          <v:group style="position:absolute;margin-left:84.480003pt;margin-top:-47.188232pt;width:426.55pt;height:5.2pt;mso-position-horizontal-relative:page;mso-position-vertical-relative:paragraph;z-index:-1592512" coordorigin="1690,-944" coordsize="8531,104">
            <v:shape style="position:absolute;left:1690;top:-944;width:5936;height:103" type="#_x0000_t75" stroked="false">
              <v:imagedata r:id="rId47" o:title=""/>
            </v:shape>
            <v:shape style="position:absolute;left:7602;top:-850;width:2618;height:10" type="#_x0000_t75" stroked="false">
              <v:imagedata r:id="rId48" o:title=""/>
            </v:shape>
            <w10:wrap type="none"/>
          </v:group>
        </w:pict>
      </w:r>
      <w:r>
        <w:rPr/>
        <w:pict>
          <v:group style="position:absolute;margin-left:84.480003pt;margin-top:-26.668293pt;width:426.55pt;height:5.2pt;mso-position-horizontal-relative:page;mso-position-vertical-relative:paragraph;z-index:-1592488" coordorigin="1690,-533" coordsize="8531,104">
            <v:shape style="position:absolute;left:1690;top:-533;width:5936;height:103" type="#_x0000_t75" stroked="false">
              <v:imagedata r:id="rId44" o:title=""/>
            </v:shape>
            <v:shape style="position:absolute;left:7602;top:-440;width:2618;height:10" type="#_x0000_t75" stroked="false">
              <v:imagedata r:id="rId45" o:title=""/>
            </v:shape>
            <w10:wrap type="none"/>
          </v:group>
        </w:pict>
      </w:r>
      <w:r>
        <w:rPr/>
        <w:t>其中：押金及保证金不计提坏账。</w:t>
      </w:r>
    </w:p>
    <w:p>
      <w:pPr>
        <w:pStyle w:val="BodyText"/>
        <w:spacing w:line="240" w:lineRule="auto" w:before="38"/>
        <w:ind w:left="1318" w:right="1777"/>
        <w:jc w:val="left"/>
      </w:pPr>
      <w:r>
        <w:rPr/>
        <w:pict>
          <v:group style="position:absolute;margin-left:84.480003pt;margin-top:33.951698pt;width:426.55pt;height:5.1pt;mso-position-horizontal-relative:page;mso-position-vertical-relative:paragraph;z-index:-1592464" coordorigin="1690,679" coordsize="8531,102">
            <v:shape style="position:absolute;left:1690;top:679;width:5936;height:102" type="#_x0000_t75" stroked="false">
              <v:imagedata r:id="rId46" o:title=""/>
            </v:shape>
            <v:shape style="position:absolute;left:7602;top:771;width:2618;height:10" type="#_x0000_t75" stroked="false">
              <v:imagedata r:id="rId48" o:title=""/>
            </v:shape>
            <w10:wrap type="none"/>
          </v:group>
        </w:pict>
      </w:r>
      <w:r>
        <w:rPr/>
        <w:pict>
          <v:group style="position:absolute;margin-left:84.480003pt;margin-top:54.411758pt;width:426.55pt;height:5.2pt;mso-position-horizontal-relative:page;mso-position-vertical-relative:paragraph;z-index:-1592440" coordorigin="1690,1088" coordsize="8531,104">
            <v:shape style="position:absolute;left:1690;top:1088;width:5936;height:103" type="#_x0000_t75" stroked="false">
              <v:imagedata r:id="rId49" o:title=""/>
            </v:shape>
            <v:shape style="position:absolute;left:7602;top:1182;width:2618;height:10" type="#_x0000_t75" stroked="false">
              <v:imagedata r:id="rId45" o:title=""/>
            </v:shape>
            <w10:wrap type="none"/>
          </v:group>
        </w:pict>
      </w:r>
      <w:r>
        <w:rPr/>
        <w:pict>
          <v:group style="position:absolute;margin-left:84.480003pt;margin-top:74.951698pt;width:426.55pt;height:5.1pt;mso-position-horizontal-relative:page;mso-position-vertical-relative:paragraph;z-index:-1592416" coordorigin="1690,1499" coordsize="8531,102">
            <v:shape style="position:absolute;left:1690;top:1499;width:5936;height:102" type="#_x0000_t75" stroked="false">
              <v:imagedata r:id="rId46" o:title=""/>
            </v:shape>
            <v:shape style="position:absolute;left:7602;top:1591;width:2618;height:10" type="#_x0000_t75" stroked="false">
              <v:imagedata r:id="rId45" o:title=""/>
            </v:shape>
            <w10:wrap type="none"/>
          </v:group>
        </w:pict>
      </w:r>
      <w:r>
        <w:rPr/>
        <w:pict>
          <v:group style="position:absolute;margin-left:84.480003pt;margin-top:95.411758pt;width:426.55pt;height:5.2pt;mso-position-horizontal-relative:page;mso-position-vertical-relative:paragraph;z-index:-1592392" coordorigin="1690,1908" coordsize="8531,104">
            <v:shape style="position:absolute;left:1690;top:1908;width:5936;height:103" type="#_x0000_t75" stroked="false">
              <v:imagedata r:id="rId47" o:title=""/>
            </v:shape>
            <v:shape style="position:absolute;left:7602;top:2002;width:2618;height:10" type="#_x0000_t75" stroked="false">
              <v:imagedata r:id="rId48" o:title=""/>
            </v:shape>
            <w10:wrap type="none"/>
          </v:group>
        </w:pict>
      </w:r>
      <w:r>
        <w:rPr/>
        <w:t>⑥账龄组合中，其他业务板块采用账龄分析法计提坏账准备比例如下：</w:t>
      </w:r>
    </w:p>
    <w:p>
      <w:pPr>
        <w:spacing w:line="240" w:lineRule="auto" w:before="3"/>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2944"/>
        <w:gridCol w:w="2978"/>
        <w:gridCol w:w="2609"/>
      </w:tblGrid>
      <w:tr>
        <w:trPr>
          <w:trHeight w:val="348" w:hRule="exact"/>
        </w:trPr>
        <w:tc>
          <w:tcPr>
            <w:tcW w:w="2944" w:type="dxa"/>
            <w:tcBorders>
              <w:top w:val="single" w:sz="12" w:space="0" w:color="000000"/>
              <w:left w:val="nil" w:sz="6" w:space="0" w:color="auto"/>
              <w:bottom w:val="nil" w:sz="6" w:space="0" w:color="auto"/>
              <w:right w:val="single" w:sz="4" w:space="0" w:color="000000"/>
            </w:tcBorders>
          </w:tcPr>
          <w:p>
            <w:pPr>
              <w:pStyle w:val="TableParagraph"/>
              <w:spacing w:line="240" w:lineRule="auto" w:before="97"/>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7"/>
              <w:ind w:left="76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609" w:type="dxa"/>
            <w:tcBorders>
              <w:top w:val="single" w:sz="12" w:space="0" w:color="000000"/>
              <w:left w:val="single" w:sz="4" w:space="0" w:color="000000"/>
              <w:bottom w:val="nil" w:sz="6" w:space="0" w:color="auto"/>
              <w:right w:val="nil" w:sz="6" w:space="0" w:color="auto"/>
            </w:tcBorders>
          </w:tcPr>
          <w:p>
            <w:pPr>
              <w:pStyle w:val="TableParagraph"/>
              <w:spacing w:line="240" w:lineRule="auto" w:before="97"/>
              <w:ind w:left="48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7" w:hRule="exact"/>
        </w:trPr>
        <w:tc>
          <w:tcPr>
            <w:tcW w:w="2944" w:type="dxa"/>
            <w:tcBorders>
              <w:top w:val="nil" w:sz="6" w:space="0" w:color="auto"/>
              <w:left w:val="nil" w:sz="6" w:space="0" w:color="auto"/>
              <w:bottom w:val="nil" w:sz="6" w:space="0" w:color="auto"/>
              <w:right w:val="single" w:sz="4" w:space="0" w:color="000000"/>
            </w:tcBorders>
          </w:tcPr>
          <w:p>
            <w:pPr/>
          </w:p>
        </w:tc>
        <w:tc>
          <w:tcPr>
            <w:tcW w:w="2978" w:type="dxa"/>
            <w:tcBorders>
              <w:top w:val="nil" w:sz="6" w:space="0" w:color="auto"/>
              <w:left w:val="single" w:sz="4" w:space="0" w:color="000000"/>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
        </w:tc>
      </w:tr>
      <w:tr>
        <w:trPr>
          <w:trHeight w:val="352" w:hRule="exact"/>
        </w:trPr>
        <w:tc>
          <w:tcPr>
            <w:tcW w:w="2944"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5"/>
                <w:sz w:val="18"/>
              </w:rPr>
              <w:t>1%</w:t>
            </w:r>
            <w:r>
              <w:rPr>
                <w:rFonts w:ascii="Times New Roman"/>
                <w:sz w:val="18"/>
              </w:rPr>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w w:val="95"/>
                <w:sz w:val="18"/>
              </w:rPr>
              <w:t>1%</w:t>
            </w:r>
            <w:r>
              <w:rPr>
                <w:rFonts w:ascii="Times New Roman"/>
                <w:sz w:val="18"/>
              </w:rPr>
            </w:r>
          </w:p>
        </w:tc>
      </w:tr>
      <w:tr>
        <w:trPr>
          <w:trHeight w:val="58" w:hRule="exact"/>
        </w:trPr>
        <w:tc>
          <w:tcPr>
            <w:tcW w:w="2944" w:type="dxa"/>
            <w:tcBorders>
              <w:top w:val="nil" w:sz="6" w:space="0" w:color="auto"/>
              <w:left w:val="nil" w:sz="6" w:space="0" w:color="auto"/>
              <w:bottom w:val="nil" w:sz="6" w:space="0" w:color="auto"/>
              <w:right w:val="single" w:sz="4" w:space="0" w:color="000000"/>
            </w:tcBorders>
          </w:tcPr>
          <w:p>
            <w:pPr/>
          </w:p>
        </w:tc>
        <w:tc>
          <w:tcPr>
            <w:tcW w:w="2978" w:type="dxa"/>
            <w:tcBorders>
              <w:top w:val="nil" w:sz="6" w:space="0" w:color="auto"/>
              <w:left w:val="single" w:sz="4" w:space="0" w:color="000000"/>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
        </w:tc>
      </w:tr>
      <w:tr>
        <w:trPr>
          <w:trHeight w:val="352" w:hRule="exact"/>
        </w:trPr>
        <w:tc>
          <w:tcPr>
            <w:tcW w:w="2944"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149"/>
              <w:ind w:right="107"/>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57" w:hRule="exact"/>
        </w:trPr>
        <w:tc>
          <w:tcPr>
            <w:tcW w:w="2944" w:type="dxa"/>
            <w:tcBorders>
              <w:top w:val="nil" w:sz="6" w:space="0" w:color="auto"/>
              <w:left w:val="nil" w:sz="6" w:space="0" w:color="auto"/>
              <w:bottom w:val="nil" w:sz="6" w:space="0" w:color="auto"/>
              <w:right w:val="single" w:sz="4" w:space="0" w:color="000000"/>
            </w:tcBorders>
          </w:tcPr>
          <w:p>
            <w:pPr/>
          </w:p>
        </w:tc>
        <w:tc>
          <w:tcPr>
            <w:tcW w:w="2978" w:type="dxa"/>
            <w:tcBorders>
              <w:top w:val="nil" w:sz="6" w:space="0" w:color="auto"/>
              <w:left w:val="single" w:sz="4" w:space="0" w:color="000000"/>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
        </w:tc>
      </w:tr>
      <w:tr>
        <w:trPr>
          <w:trHeight w:val="353" w:hRule="exact"/>
        </w:trPr>
        <w:tc>
          <w:tcPr>
            <w:tcW w:w="2944"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10%</w:t>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7"/>
              <w:jc w:val="right"/>
              <w:rPr>
                <w:rFonts w:ascii="Times New Roman" w:hAnsi="Times New Roman" w:cs="Times New Roman" w:eastAsia="Times New Roman" w:hint="default"/>
                <w:sz w:val="18"/>
                <w:szCs w:val="18"/>
              </w:rPr>
            </w:pPr>
            <w:r>
              <w:rPr>
                <w:rFonts w:ascii="Times New Roman"/>
                <w:sz w:val="18"/>
              </w:rPr>
              <w:t>10%</w:t>
            </w:r>
          </w:p>
        </w:tc>
      </w:tr>
      <w:tr>
        <w:trPr>
          <w:trHeight w:val="57" w:hRule="exact"/>
        </w:trPr>
        <w:tc>
          <w:tcPr>
            <w:tcW w:w="2944" w:type="dxa"/>
            <w:tcBorders>
              <w:top w:val="nil" w:sz="6" w:space="0" w:color="auto"/>
              <w:left w:val="nil" w:sz="6" w:space="0" w:color="auto"/>
              <w:bottom w:val="nil" w:sz="6" w:space="0" w:color="auto"/>
              <w:right w:val="single" w:sz="4" w:space="0" w:color="000000"/>
            </w:tcBorders>
          </w:tcPr>
          <w:p>
            <w:pPr/>
          </w:p>
        </w:tc>
        <w:tc>
          <w:tcPr>
            <w:tcW w:w="2978" w:type="dxa"/>
            <w:tcBorders>
              <w:top w:val="nil" w:sz="6" w:space="0" w:color="auto"/>
              <w:left w:val="single" w:sz="4" w:space="0" w:color="000000"/>
              <w:bottom w:val="nil" w:sz="6" w:space="0" w:color="auto"/>
              <w:right w:val="nil" w:sz="6" w:space="0" w:color="auto"/>
            </w:tcBorders>
          </w:tcPr>
          <w:p>
            <w:pPr/>
          </w:p>
        </w:tc>
        <w:tc>
          <w:tcPr>
            <w:tcW w:w="2609" w:type="dxa"/>
            <w:tcBorders>
              <w:top w:val="nil" w:sz="6" w:space="0" w:color="auto"/>
              <w:left w:val="nil" w:sz="6" w:space="0" w:color="auto"/>
              <w:bottom w:val="nil" w:sz="6" w:space="0" w:color="auto"/>
              <w:right w:val="nil" w:sz="6" w:space="0" w:color="auto"/>
            </w:tcBorders>
          </w:tcPr>
          <w:p>
            <w:pPr/>
          </w:p>
        </w:tc>
      </w:tr>
      <w:tr>
        <w:trPr>
          <w:trHeight w:val="352" w:hRule="exact"/>
        </w:trPr>
        <w:tc>
          <w:tcPr>
            <w:tcW w:w="2944"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30%</w:t>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8" w:top="960" w:bottom="120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2958"/>
        <w:gridCol w:w="2978"/>
        <w:gridCol w:w="2609"/>
      </w:tblGrid>
      <w:tr>
        <w:trPr>
          <w:trHeight w:val="322" w:hRule="exact"/>
        </w:trPr>
        <w:tc>
          <w:tcPr>
            <w:tcW w:w="2958" w:type="dxa"/>
            <w:tcBorders>
              <w:top w:val="single" w:sz="12" w:space="0" w:color="000000"/>
              <w:left w:val="nil" w:sz="6" w:space="0" w:color="auto"/>
              <w:bottom w:val="nil" w:sz="6" w:space="0" w:color="auto"/>
              <w:right w:val="single" w:sz="4" w:space="0" w:color="000000"/>
            </w:tcBorders>
          </w:tcPr>
          <w:p>
            <w:pPr>
              <w:pStyle w:val="TableParagraph"/>
              <w:spacing w:line="240" w:lineRule="auto" w:before="97"/>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97"/>
              <w:ind w:left="76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609" w:type="dxa"/>
            <w:tcBorders>
              <w:top w:val="single" w:sz="12" w:space="0" w:color="000000"/>
              <w:left w:val="single" w:sz="4" w:space="0" w:color="000000"/>
              <w:bottom w:val="nil" w:sz="6" w:space="0" w:color="auto"/>
              <w:right w:val="nil" w:sz="6" w:space="0" w:color="auto"/>
            </w:tcBorders>
          </w:tcPr>
          <w:p>
            <w:pPr>
              <w:pStyle w:val="TableParagraph"/>
              <w:spacing w:line="240" w:lineRule="auto" w:before="97"/>
              <w:ind w:left="48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512" w:hRule="exact"/>
        </w:trPr>
        <w:tc>
          <w:tcPr>
            <w:tcW w:w="2958"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w:t>
            </w:r>
          </w:p>
        </w:tc>
        <w:tc>
          <w:tcPr>
            <w:tcW w:w="2609"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80%</w:t>
            </w:r>
          </w:p>
        </w:tc>
      </w:tr>
      <w:tr>
        <w:trPr>
          <w:trHeight w:val="416" w:hRule="exact"/>
        </w:trPr>
        <w:tc>
          <w:tcPr>
            <w:tcW w:w="2958"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2609" w:type="dxa"/>
            <w:tcBorders>
              <w:top w:val="nil" w:sz="6" w:space="0" w:color="auto"/>
              <w:left w:val="single" w:sz="4" w:space="0" w:color="000000"/>
              <w:bottom w:val="single" w:sz="12" w:space="0" w:color="000000"/>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3"/>
        <w:rPr>
          <w:rFonts w:ascii="宋体" w:hAnsi="宋体" w:cs="宋体" w:eastAsia="宋体" w:hint="default"/>
          <w:sz w:val="16"/>
          <w:szCs w:val="16"/>
        </w:rPr>
      </w:pPr>
    </w:p>
    <w:p>
      <w:pPr>
        <w:spacing w:line="264" w:lineRule="auto" w:before="44"/>
        <w:ind w:left="1318" w:right="3580" w:hanging="465"/>
        <w:jc w:val="left"/>
        <w:rPr>
          <w:rFonts w:ascii="宋体" w:hAnsi="宋体" w:cs="宋体" w:eastAsia="宋体" w:hint="default"/>
          <w:sz w:val="18"/>
          <w:szCs w:val="18"/>
        </w:rPr>
      </w:pPr>
      <w:r>
        <w:rPr/>
        <w:pict>
          <v:group style="position:absolute;margin-left:84.480003pt;margin-top:-57.808323pt;width:426.55pt;height:5.1pt;mso-position-horizontal-relative:page;mso-position-vertical-relative:paragraph;z-index:-1592344" coordorigin="1690,-1156" coordsize="8531,102">
            <v:shape style="position:absolute;left:1690;top:-1156;width:5936;height:102" type="#_x0000_t75" stroked="false">
              <v:imagedata r:id="rId50" o:title=""/>
            </v:shape>
            <v:shape style="position:absolute;left:7602;top:-1064;width:2618;height:10" type="#_x0000_t75" stroked="false">
              <v:imagedata r:id="rId45" o:title=""/>
            </v:shape>
            <w10:wrap type="none"/>
          </v:group>
        </w:pict>
      </w:r>
      <w:r>
        <w:rPr/>
        <w:pict>
          <v:group style="position:absolute;margin-left:84.480003pt;margin-top:-37.348263pt;width:426.55pt;height:5.2pt;mso-position-horizontal-relative:page;mso-position-vertical-relative:paragraph;z-index:-1592320" coordorigin="1690,-747" coordsize="8531,104">
            <v:shape style="position:absolute;left:1690;top:-747;width:5936;height:103" type="#_x0000_t75" stroked="false">
              <v:imagedata r:id="rId47" o:title=""/>
            </v:shape>
            <v:shape style="position:absolute;left:7602;top:-653;width:2618;height:10" type="#_x0000_t75" stroked="false">
              <v:imagedata r:id="rId45" o:title=""/>
            </v:shape>
            <w10:wrap type="none"/>
          </v:group>
        </w:pic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4"/>
          <w:sz w:val="18"/>
          <w:szCs w:val="18"/>
        </w:rPr>
        <w:t> </w:t>
      </w:r>
      <w:r>
        <w:rPr>
          <w:rFonts w:ascii="宋体" w:hAnsi="宋体" w:cs="宋体" w:eastAsia="宋体" w:hint="default"/>
          <w:b/>
          <w:bCs/>
          <w:sz w:val="18"/>
          <w:szCs w:val="18"/>
        </w:rPr>
        <w:t>单项金额不重大但单独计提坏账准备的应收款项：</w:t>
      </w:r>
      <w:r>
        <w:rPr>
          <w:rFonts w:ascii="宋体" w:hAnsi="宋体" w:cs="宋体" w:eastAsia="宋体" w:hint="default"/>
          <w:b/>
          <w:bCs/>
          <w:w w:val="99"/>
          <w:sz w:val="18"/>
          <w:szCs w:val="18"/>
        </w:rPr>
        <w:t> </w:t>
      </w:r>
      <w:r>
        <w:rPr>
          <w:rFonts w:ascii="宋体" w:hAnsi="宋体" w:cs="宋体" w:eastAsia="宋体" w:hint="default"/>
          <w:sz w:val="18"/>
          <w:szCs w:val="18"/>
        </w:rPr>
        <w:t>单独计提坏账准备的理由</w:t>
      </w:r>
    </w:p>
    <w:p>
      <w:pPr>
        <w:pStyle w:val="BodyText"/>
        <w:spacing w:line="232" w:lineRule="exact" w:before="44"/>
        <w:ind w:left="1303" w:right="1777"/>
        <w:jc w:val="left"/>
      </w:pPr>
      <w:r>
        <w:rPr/>
        <w:t>在资产负债表日，本公司对存在明显减值迹象的其他单项金额不重大的应收款项按其未来现</w:t>
      </w:r>
      <w:r>
        <w:rPr>
          <w:spacing w:val="-51"/>
        </w:rPr>
        <w:t> </w:t>
      </w:r>
      <w:r>
        <w:rPr/>
        <w:t>金流量现值低于其账面价值的差额，确定减值损失，计提坏账准备。</w:t>
      </w:r>
    </w:p>
    <w:p>
      <w:pPr>
        <w:pStyle w:val="BodyText"/>
        <w:spacing w:line="256" w:lineRule="auto" w:before="17"/>
        <w:ind w:left="1318" w:right="1690" w:hanging="15"/>
        <w:jc w:val="left"/>
      </w:pPr>
      <w:r>
        <w:rPr/>
        <w:t>坏账准备的计提方法 在资产负债表日，本公司对单项金额虽不重大但单项计提坏账准备的应收账款单独进行减值</w:t>
      </w:r>
      <w:r>
        <w:rPr>
          <w:spacing w:val="-79"/>
        </w:rPr>
        <w:t> </w:t>
      </w:r>
      <w:r>
        <w:rPr>
          <w:spacing w:val="-79"/>
        </w:rPr>
      </w:r>
      <w:r>
        <w:rPr>
          <w:spacing w:val="-2"/>
        </w:rPr>
        <w:t>测试，经测试发生了减值的，按其未来现金流量现值低于其账面价值的差额，确定减值损失，</w:t>
      </w:r>
    </w:p>
    <w:p>
      <w:pPr>
        <w:pStyle w:val="BodyText"/>
        <w:spacing w:line="221" w:lineRule="exact"/>
        <w:ind w:left="1318" w:right="1777"/>
        <w:jc w:val="left"/>
      </w:pPr>
      <w:r>
        <w:rPr/>
        <w:t>计提坏账准备；</w:t>
      </w:r>
    </w:p>
    <w:p>
      <w:pPr>
        <w:spacing w:line="240" w:lineRule="auto" w:before="13"/>
        <w:rPr>
          <w:rFonts w:ascii="宋体" w:hAnsi="宋体" w:cs="宋体" w:eastAsia="宋体" w:hint="default"/>
          <w:sz w:val="23"/>
          <w:szCs w:val="23"/>
        </w:rPr>
      </w:pPr>
    </w:p>
    <w:p>
      <w:pPr>
        <w:pStyle w:val="Heading6"/>
        <w:spacing w:line="240" w:lineRule="auto"/>
        <w:ind w:left="237" w:right="1777"/>
        <w:jc w:val="left"/>
        <w:rPr>
          <w:b w:val="0"/>
          <w:bCs w:val="0"/>
        </w:rPr>
      </w:pPr>
      <w:bookmarkStart w:name="12、存货" w:id="187"/>
      <w:bookmarkEnd w:id="18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237" w:right="7030"/>
        <w:jc w:val="left"/>
      </w:pPr>
      <w:r>
        <w:rPr/>
        <w:t>公司是否需要遵守特殊行业的披露要求 否</w:t>
      </w:r>
    </w:p>
    <w:p>
      <w:pPr>
        <w:pStyle w:val="Heading7"/>
        <w:spacing w:line="256" w:lineRule="auto"/>
        <w:ind w:left="237" w:right="3160"/>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t>存货分类为：低值易耗品、原材料、库存商品、委托加工物资、在产品等。</w:t>
      </w:r>
    </w:p>
    <w:p>
      <w:pPr>
        <w:spacing w:line="240" w:lineRule="auto" w:before="7"/>
        <w:rPr>
          <w:rFonts w:ascii="宋体" w:hAnsi="宋体" w:cs="宋体" w:eastAsia="宋体" w:hint="default"/>
          <w:sz w:val="25"/>
          <w:szCs w:val="25"/>
        </w:rPr>
      </w:pPr>
    </w:p>
    <w:p>
      <w:pPr>
        <w:spacing w:line="256" w:lineRule="auto" w:before="0"/>
        <w:ind w:left="237" w:right="70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存货发出时按先进先出法计量。</w:t>
      </w:r>
    </w:p>
    <w:p>
      <w:pPr>
        <w:spacing w:line="240" w:lineRule="auto" w:before="8"/>
        <w:rPr>
          <w:rFonts w:ascii="宋体" w:hAnsi="宋体" w:cs="宋体" w:eastAsia="宋体" w:hint="default"/>
          <w:sz w:val="25"/>
          <w:szCs w:val="25"/>
        </w:rPr>
      </w:pPr>
    </w:p>
    <w:p>
      <w:pPr>
        <w:pStyle w:val="Heading7"/>
        <w:spacing w:line="271" w:lineRule="auto"/>
        <w:ind w:left="237" w:right="1690"/>
        <w:jc w:val="left"/>
      </w:pPr>
      <w:r>
        <w:rPr>
          <w:rFonts w:ascii="Times New Roman" w:hAnsi="Times New Roman" w:cs="Times New Roman" w:eastAsia="Times New Roman" w:hint="default"/>
          <w:b/>
          <w:bCs/>
        </w:rPr>
        <w:t>3</w:t>
      </w:r>
      <w:r>
        <w:rPr>
          <w:rFonts w:ascii="宋体" w:hAnsi="宋体" w:cs="宋体" w:eastAsia="宋体" w:hint="default"/>
          <w:b/>
          <w:bCs/>
        </w:rPr>
        <w:t>、不同类别存货可变现净值的确定依据</w:t>
      </w:r>
      <w:r>
        <w:rPr>
          <w:rFonts w:ascii="宋体" w:hAnsi="宋体" w:cs="宋体" w:eastAsia="宋体" w:hint="default"/>
          <w:b/>
          <w:bCs/>
          <w:w w:val="99"/>
        </w:rPr>
        <w:t> </w:t>
      </w:r>
      <w:r>
        <w:rPr/>
        <w:t>产成品、库存商品和用于出售的材料等直接用于出售的商品存货，在正常生产经营过程中， </w:t>
      </w:r>
      <w:r>
        <w:rPr>
          <w:spacing w:val="-3"/>
        </w:rPr>
        <w:t>以该存货的估计售价减去估计的销售费用和相关税费后的金额，确定其可变现净值；需要经</w:t>
      </w:r>
      <w:r>
        <w:rPr>
          <w:spacing w:val="-73"/>
        </w:rPr>
        <w:t> </w:t>
      </w:r>
      <w:r>
        <w:rPr>
          <w:spacing w:val="-73"/>
        </w:rPr>
      </w:r>
      <w:r>
        <w:rPr>
          <w:spacing w:val="-3"/>
        </w:rPr>
        <w:t>过加工的材料存货，在正常生产经营过程中，以所生产的产成品的估计售价减去至完工时估</w:t>
      </w:r>
      <w:r>
        <w:rPr>
          <w:spacing w:val="-73"/>
        </w:rPr>
        <w:t> </w:t>
      </w:r>
      <w:r>
        <w:rPr>
          <w:spacing w:val="-73"/>
        </w:rPr>
      </w:r>
      <w:r>
        <w:rPr>
          <w:spacing w:val="-3"/>
        </w:rPr>
        <w:t>计将要发生的成本、估计的销售费用和相关税费后的金额，确定其可变现净值；为执行销售</w:t>
      </w:r>
      <w:r>
        <w:rPr>
          <w:spacing w:val="-72"/>
        </w:rPr>
        <w:t> </w:t>
      </w:r>
      <w:r>
        <w:rPr>
          <w:spacing w:val="-72"/>
        </w:rPr>
      </w:r>
      <w:r>
        <w:rPr>
          <w:spacing w:val="-3"/>
        </w:rPr>
        <w:t>合同或者劳务合同而持有的存货，其可变现净值以合同价格为基础计算，若持有存货的数量</w:t>
      </w:r>
      <w:r>
        <w:rPr>
          <w:spacing w:val="-73"/>
        </w:rPr>
        <w:t> </w:t>
      </w:r>
      <w:r>
        <w:rPr>
          <w:spacing w:val="-73"/>
        </w:rPr>
      </w:r>
      <w:r>
        <w:rPr/>
        <w:t>多于销售合同订购数量的，超出部分的存货的可变现净值以一般销售价格为基础计算。 </w:t>
      </w:r>
      <w:r>
        <w:rPr>
          <w:spacing w:val="-3"/>
        </w:rPr>
        <w:t>期末按照单个存货项目计提存货跌价准备；但对于数量繁多、单价较低的存货，按照存货类</w:t>
      </w:r>
      <w:r>
        <w:rPr>
          <w:spacing w:val="-72"/>
        </w:rPr>
        <w:t> </w:t>
      </w:r>
      <w:r>
        <w:rPr>
          <w:spacing w:val="-72"/>
        </w:rPr>
      </w:r>
      <w:r>
        <w:rPr>
          <w:spacing w:val="-3"/>
        </w:rPr>
        <w:t>别计提存货跌价准备；与在同一地区生产和销售的产品系列相关、具有相同或类似最终用途</w:t>
      </w:r>
      <w:r>
        <w:rPr>
          <w:spacing w:val="-73"/>
        </w:rPr>
        <w:t> </w:t>
      </w:r>
      <w:r>
        <w:rPr>
          <w:spacing w:val="-73"/>
        </w:rPr>
      </w:r>
      <w:r>
        <w:rPr/>
        <w:t>或目的，且难以与其他项目分开计量的存货，则合并计提存货跌价准备。 </w:t>
      </w:r>
      <w:r>
        <w:rPr>
          <w:spacing w:val="-3"/>
        </w:rPr>
        <w:t>除有明确证据表明资产负债表日市场价格异常外，存货项目的可变现净值以资产负债表日市</w:t>
      </w:r>
      <w:r>
        <w:rPr>
          <w:spacing w:val="-74"/>
        </w:rPr>
        <w:t> </w:t>
      </w:r>
      <w:r>
        <w:rPr>
          <w:spacing w:val="-74"/>
        </w:rPr>
      </w:r>
      <w:r>
        <w:rPr/>
        <w:t>场价格为基础确定。</w:t>
      </w:r>
    </w:p>
    <w:p>
      <w:pPr>
        <w:pStyle w:val="Heading7"/>
        <w:spacing w:line="240" w:lineRule="auto" w:before="10"/>
        <w:ind w:left="237" w:right="1777"/>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56" w:lineRule="auto" w:before="0"/>
        <w:ind w:left="237" w:right="70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8"/>
        <w:rPr>
          <w:rFonts w:ascii="宋体" w:hAnsi="宋体" w:cs="宋体" w:eastAsia="宋体" w:hint="default"/>
          <w:sz w:val="25"/>
          <w:szCs w:val="25"/>
        </w:rPr>
      </w:pPr>
    </w:p>
    <w:p>
      <w:pPr>
        <w:pStyle w:val="Heading6"/>
        <w:spacing w:line="240" w:lineRule="auto"/>
        <w:ind w:left="237" w:right="1777"/>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Heading7"/>
        <w:spacing w:line="240" w:lineRule="auto" w:before="21"/>
        <w:ind w:left="237" w:right="1777"/>
        <w:jc w:val="left"/>
      </w:pPr>
      <w:r>
        <w:rPr/>
        <w:t>（</w:t>
      </w:r>
      <w:r>
        <w:rPr>
          <w:rFonts w:ascii="宋体" w:hAnsi="宋体" w:cs="宋体" w:eastAsia="宋体" w:hint="default"/>
        </w:rPr>
        <w:t>1</w:t>
      </w:r>
      <w:r>
        <w:rPr/>
        <w:t>）低值易耗品采用一次转销法；</w:t>
      </w:r>
    </w:p>
    <w:p>
      <w:pPr>
        <w:pStyle w:val="Heading7"/>
        <w:spacing w:line="240" w:lineRule="auto" w:before="37"/>
        <w:ind w:left="237" w:right="1777"/>
        <w:jc w:val="left"/>
      </w:pPr>
      <w:r>
        <w:rPr/>
        <w:t>（</w:t>
      </w:r>
      <w:r>
        <w:rPr>
          <w:rFonts w:ascii="宋体" w:hAnsi="宋体" w:cs="宋体" w:eastAsia="宋体" w:hint="default"/>
        </w:rPr>
        <w:t>2</w:t>
      </w:r>
      <w:r>
        <w:rPr/>
        <w:t>）包装物采用一次转销法；</w:t>
      </w:r>
    </w:p>
    <w:p>
      <w:pPr>
        <w:spacing w:after="0" w:line="240" w:lineRule="auto"/>
        <w:jc w:val="left"/>
        <w:sectPr>
          <w:pgSz w:w="11910" w:h="16840"/>
          <w:pgMar w:header="765" w:footer="1018" w:top="960" w:bottom="1200" w:left="15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6"/>
        <w:spacing w:line="240" w:lineRule="auto"/>
        <w:ind w:left="117" w:right="1782"/>
        <w:jc w:val="left"/>
        <w:rPr>
          <w:b w:val="0"/>
          <w:bCs w:val="0"/>
        </w:rPr>
      </w:pPr>
      <w:bookmarkStart w:name="13、划分为持有待售的资产" w:id="188"/>
      <w:bookmarkEnd w:id="188"/>
      <w:r>
        <w:rPr>
          <w:b w:val="0"/>
          <w:bCs w:val="0"/>
        </w:rPr>
      </w:r>
      <w:r>
        <w:rPr>
          <w:rFonts w:ascii="Times New Roman" w:hAnsi="Times New Roman" w:cs="Times New Roman" w:eastAsia="Times New Roman" w:hint="default"/>
        </w:rPr>
        <w:t>13</w:t>
      </w:r>
      <w:r>
        <w:rPr/>
        <w:t>、划分为持有待售的资产</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782"/>
        <w:jc w:val="left"/>
      </w:pPr>
      <w:r>
        <w:rPr/>
        <w:t>本公司将同时满足下列条件的组成部分（或非流动资产）确认为持有待售：</w:t>
      </w:r>
    </w:p>
    <w:p>
      <w:pPr>
        <w:pStyle w:val="Heading7"/>
        <w:spacing w:line="240" w:lineRule="auto" w:before="37"/>
        <w:ind w:right="1010"/>
        <w:jc w:val="left"/>
      </w:pPr>
      <w:r>
        <w:rPr/>
        <w:t>（</w:t>
      </w:r>
      <w:r>
        <w:rPr>
          <w:rFonts w:ascii="宋体" w:hAnsi="宋体" w:cs="宋体" w:eastAsia="宋体" w:hint="default"/>
        </w:rPr>
        <w:t>1</w:t>
      </w:r>
      <w:r>
        <w:rPr/>
        <w:t>）该组成部分必须在其当前状况下仅根据出售此类组成部分的惯常条款即可立即出售；</w:t>
      </w:r>
    </w:p>
    <w:p>
      <w:pPr>
        <w:pStyle w:val="Heading7"/>
        <w:spacing w:line="273" w:lineRule="auto" w:before="37"/>
        <w:ind w:right="1010"/>
        <w:jc w:val="left"/>
      </w:pPr>
      <w:r>
        <w:rPr>
          <w:spacing w:val="-3"/>
        </w:rPr>
        <w:t>（</w:t>
      </w:r>
      <w:r>
        <w:rPr>
          <w:rFonts w:ascii="宋体" w:hAnsi="宋体" w:cs="宋体" w:eastAsia="宋体" w:hint="default"/>
          <w:spacing w:val="-3"/>
        </w:rPr>
        <w:t>2</w:t>
      </w:r>
      <w:r>
        <w:rPr>
          <w:spacing w:val="-3"/>
        </w:rPr>
        <w:t>）公司已经就处置该组成部分（或非流动资产）作出决议，如按规定需得到股东批准的，</w:t>
      </w:r>
      <w:r>
        <w:rPr>
          <w:spacing w:val="-72"/>
        </w:rPr>
        <w:t> </w:t>
      </w:r>
      <w:r>
        <w:rPr>
          <w:spacing w:val="-72"/>
        </w:rPr>
      </w:r>
      <w:r>
        <w:rPr/>
        <w:t>已经取得股东大会或相应权力机构的批准；</w:t>
      </w:r>
    </w:p>
    <w:p>
      <w:pPr>
        <w:pStyle w:val="Heading7"/>
        <w:spacing w:line="240" w:lineRule="auto" w:before="7"/>
        <w:ind w:right="1782"/>
        <w:jc w:val="left"/>
      </w:pPr>
      <w:r>
        <w:rPr/>
        <w:t>（</w:t>
      </w:r>
      <w:r>
        <w:rPr>
          <w:rFonts w:ascii="宋体" w:hAnsi="宋体" w:cs="宋体" w:eastAsia="宋体" w:hint="default"/>
        </w:rPr>
        <w:t>3</w:t>
      </w:r>
      <w:r>
        <w:rPr/>
        <w:t>）公司已与受让方签订了不可撤销的转让协议；</w:t>
      </w:r>
    </w:p>
    <w:p>
      <w:pPr>
        <w:pStyle w:val="Heading7"/>
        <w:spacing w:line="240" w:lineRule="auto" w:before="37"/>
        <w:ind w:right="1782"/>
        <w:jc w:val="left"/>
      </w:pPr>
      <w:r>
        <w:rPr/>
        <w:t>（</w:t>
      </w:r>
      <w:r>
        <w:rPr>
          <w:rFonts w:ascii="宋体" w:hAnsi="宋体" w:cs="宋体" w:eastAsia="宋体" w:hint="default"/>
        </w:rPr>
        <w:t>4</w:t>
      </w:r>
      <w:r>
        <w:rPr/>
        <w:t>）该项转让将在一年内完成。</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left="117" w:right="1782"/>
        <w:jc w:val="left"/>
        <w:rPr>
          <w:b w:val="0"/>
          <w:bCs w:val="0"/>
        </w:rPr>
      </w:pPr>
      <w:bookmarkStart w:name="14、长期股权投资" w:id="189"/>
      <w:bookmarkEnd w:id="18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7"/>
        <w:spacing w:line="271" w:lineRule="auto"/>
        <w:ind w:right="1782"/>
        <w:jc w:val="left"/>
      </w:pP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3"/>
        </w:rPr>
        <w:t>共同控制，是指按照相关约定对某项安排所共有的控制，并且该安排的相关活动必须经过分</w:t>
      </w:r>
      <w:r>
        <w:rPr>
          <w:spacing w:val="-73"/>
        </w:rPr>
        <w:t> </w:t>
      </w:r>
      <w:r>
        <w:rPr>
          <w:spacing w:val="-73"/>
        </w:rPr>
      </w:r>
      <w:r>
        <w:rPr>
          <w:spacing w:val="-3"/>
        </w:rPr>
        <w:t>享控制权的参与方一致同意后才能决策。本公司与其他合营方一同对被投资单位实施共同控</w:t>
      </w:r>
      <w:r>
        <w:rPr>
          <w:spacing w:val="-74"/>
        </w:rPr>
        <w:t> </w:t>
      </w:r>
      <w:r>
        <w:rPr>
          <w:spacing w:val="-74"/>
        </w:rPr>
      </w:r>
      <w:r>
        <w:rPr/>
        <w:t>制且对被投资单位净资产享有权利的，被投资单位为本公司的合营企业。 </w:t>
      </w:r>
      <w:r>
        <w:rPr>
          <w:spacing w:val="-3"/>
        </w:rPr>
        <w:t>重大影响，是指对一个企业的财务和经营决策有参与决策的权力，但并不能够控制或者与其</w:t>
      </w:r>
      <w:r>
        <w:rPr>
          <w:spacing w:val="-73"/>
        </w:rPr>
        <w:t> </w:t>
      </w:r>
      <w:r>
        <w:rPr>
          <w:spacing w:val="-73"/>
        </w:rPr>
      </w:r>
      <w:r>
        <w:rPr>
          <w:spacing w:val="-3"/>
        </w:rPr>
        <w:t>他方一起共同控制这些政策的制定。本能够对被投资单位施加重大影响的，被投资单位为本</w:t>
      </w:r>
      <w:r>
        <w:rPr>
          <w:spacing w:val="-73"/>
        </w:rPr>
        <w:t> </w:t>
      </w:r>
      <w:r>
        <w:rPr>
          <w:spacing w:val="-73"/>
        </w:rPr>
      </w:r>
      <w:r>
        <w:rPr/>
        <w:t>公司联营企业。</w:t>
      </w:r>
    </w:p>
    <w:p>
      <w:pPr>
        <w:spacing w:line="240" w:lineRule="auto" w:before="8"/>
        <w:rPr>
          <w:rFonts w:ascii="宋体" w:hAnsi="宋体" w:cs="宋体" w:eastAsia="宋体" w:hint="default"/>
          <w:sz w:val="24"/>
          <w:szCs w:val="24"/>
        </w:rPr>
      </w:pPr>
    </w:p>
    <w:p>
      <w:pPr>
        <w:pStyle w:val="Heading6"/>
        <w:spacing w:line="240" w:lineRule="auto"/>
        <w:ind w:left="117" w:right="1782"/>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Heading7"/>
        <w:spacing w:line="273" w:lineRule="auto" w:before="21"/>
        <w:ind w:right="1782"/>
        <w:jc w:val="left"/>
      </w:pPr>
      <w:r>
        <w:rPr/>
        <w:t>（</w:t>
      </w:r>
      <w:r>
        <w:rPr>
          <w:rFonts w:ascii="宋体" w:hAnsi="宋体" w:cs="宋体" w:eastAsia="宋体" w:hint="default"/>
        </w:rPr>
        <w:t>1</w:t>
      </w:r>
      <w:r>
        <w:rPr/>
        <w:t>）企业合并形成的长期股权投资 </w:t>
      </w:r>
      <w:r>
        <w:rPr>
          <w:spacing w:val="-3"/>
        </w:rPr>
        <w:t>同一控制下的企业合并：公司以支付现金、转让非现金资产或承担债务方式以及以发行权益</w:t>
      </w:r>
      <w:r>
        <w:rPr>
          <w:spacing w:val="-73"/>
        </w:rPr>
        <w:t> </w:t>
      </w:r>
      <w:r>
        <w:rPr>
          <w:spacing w:val="-73"/>
        </w:rPr>
      </w:r>
      <w:r>
        <w:rPr>
          <w:spacing w:val="-3"/>
        </w:rPr>
        <w:t>性证券作为合并对价的，在合并日按照取得被合并方所有者权益在最终控制方合并财务报表</w:t>
      </w:r>
      <w:r>
        <w:rPr>
          <w:spacing w:val="-73"/>
        </w:rPr>
        <w:t> </w:t>
      </w:r>
      <w:r>
        <w:rPr>
          <w:spacing w:val="-73"/>
        </w:rPr>
      </w:r>
      <w:r>
        <w:rPr>
          <w:spacing w:val="-3"/>
        </w:rPr>
        <w:t>中的账面价值的份额作为长期股权投资的初始投资成本。因追加投资等原因能够对同一控制</w:t>
      </w:r>
      <w:r>
        <w:rPr>
          <w:spacing w:val="-74"/>
        </w:rPr>
        <w:t> </w:t>
      </w:r>
      <w:r>
        <w:rPr>
          <w:spacing w:val="-74"/>
        </w:rPr>
      </w:r>
      <w:r>
        <w:rPr>
          <w:spacing w:val="-3"/>
        </w:rPr>
        <w:t>下的被投资单位实施控制的，在合并日根据合并后应享有被合并方净资产在最终控制方合并</w:t>
      </w:r>
      <w:r>
        <w:rPr>
          <w:spacing w:val="-74"/>
        </w:rPr>
        <w:t> </w:t>
      </w:r>
      <w:r>
        <w:rPr>
          <w:spacing w:val="-74"/>
        </w:rPr>
      </w:r>
      <w:r>
        <w:rPr>
          <w:spacing w:val="-3"/>
        </w:rPr>
        <w:t>财务报表中的账面价值的份额，确定长期股权投资的初始投资成本。合并日长期股权投资的</w:t>
      </w:r>
      <w:r>
        <w:rPr>
          <w:spacing w:val="-73"/>
        </w:rPr>
        <w:t> </w:t>
      </w:r>
      <w:r>
        <w:rPr>
          <w:spacing w:val="-73"/>
        </w:rPr>
      </w:r>
      <w:r>
        <w:rPr>
          <w:spacing w:val="-3"/>
        </w:rPr>
        <w:t>初始投资成本，与达到合并前的长期股权投资账面价值加上合并日进一步取得股份新支付对</w:t>
      </w:r>
      <w:r>
        <w:rPr>
          <w:spacing w:val="-74"/>
        </w:rPr>
        <w:t> </w:t>
      </w:r>
      <w:r>
        <w:rPr>
          <w:spacing w:val="-74"/>
        </w:rPr>
      </w:r>
      <w:r>
        <w:rPr/>
        <w:t>价的账面价值之和的差额，调整股本溢价，股本溢价不足冲减的，冲减留存收益。 </w:t>
      </w:r>
      <w:r>
        <w:rPr>
          <w:spacing w:val="-3"/>
        </w:rPr>
        <w:t>非同一控制下的企业合并：公司按照购买日确定的合并成本作为长期股权投资的初始投资成</w:t>
      </w:r>
      <w:r>
        <w:rPr>
          <w:spacing w:val="-74"/>
        </w:rPr>
        <w:t> </w:t>
      </w:r>
      <w:r>
        <w:rPr>
          <w:spacing w:val="-74"/>
        </w:rPr>
      </w:r>
      <w:r>
        <w:rPr>
          <w:spacing w:val="-3"/>
        </w:rPr>
        <w:t>本。因追加投资等原因能够对非同一控制下的被投资单位实施控制的，按照原持有的股权投</w:t>
      </w:r>
      <w:r>
        <w:rPr>
          <w:spacing w:val="-73"/>
        </w:rPr>
        <w:t> </w:t>
      </w:r>
      <w:r>
        <w:rPr>
          <w:spacing w:val="-73"/>
        </w:rPr>
      </w:r>
      <w:r>
        <w:rPr/>
        <w:t>资账面价值加上新增投资成本之和，作为改按成本法核算的初始投资成本。</w:t>
      </w:r>
    </w:p>
    <w:p>
      <w:pPr>
        <w:pStyle w:val="Heading7"/>
        <w:spacing w:line="273" w:lineRule="auto" w:before="7"/>
        <w:ind w:right="1782"/>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w:t>
      </w:r>
      <w:r>
        <w:rPr>
          <w:spacing w:val="2"/>
        </w:rPr>
        <w:t>以发行权益性证券取得的长期股权投资，按照发行权益性证券的公允价值作为初始投资成</w:t>
      </w:r>
      <w:r>
        <w:rPr>
          <w:spacing w:val="-82"/>
        </w:rPr>
        <w:t> </w:t>
      </w:r>
      <w:r>
        <w:rPr>
          <w:spacing w:val="-82"/>
        </w:rPr>
      </w:r>
      <w:r>
        <w:rPr/>
        <w:t>本。 </w:t>
      </w:r>
      <w:r>
        <w:rPr>
          <w:spacing w:val="2"/>
        </w:rPr>
        <w:t>在非货币性资产交换具备商业实质和换入资产或换出资产的公允价值能够可靠计量的前提</w:t>
      </w:r>
      <w:r>
        <w:rPr>
          <w:spacing w:val="-82"/>
        </w:rPr>
        <w:t> </w:t>
      </w:r>
      <w:r>
        <w:rPr>
          <w:spacing w:val="-82"/>
        </w:rPr>
      </w:r>
      <w:r>
        <w:rPr>
          <w:spacing w:val="-3"/>
        </w:rPr>
        <w:t>下，非货币性资产交换换入的长期股权投资以换出资产的公允价值和应支付的相关税费确定</w:t>
      </w:r>
      <w:r>
        <w:rPr>
          <w:spacing w:val="-74"/>
        </w:rPr>
        <w:t> </w:t>
      </w:r>
      <w:r>
        <w:rPr>
          <w:spacing w:val="-74"/>
        </w:rPr>
      </w:r>
      <w:r>
        <w:rPr>
          <w:spacing w:val="-3"/>
        </w:rPr>
        <w:t>其初始投资成本，除非有确凿证据表明换入资产的公允价值更加可靠；不满足上述前提的非</w:t>
      </w:r>
      <w:r>
        <w:rPr>
          <w:spacing w:val="-73"/>
        </w:rPr>
        <w:t> </w:t>
      </w:r>
      <w:r>
        <w:rPr>
          <w:spacing w:val="-73"/>
        </w:rPr>
      </w:r>
      <w:r>
        <w:rPr>
          <w:spacing w:val="-3"/>
        </w:rPr>
        <w:t>货币性资产交换，以换出资产的账面价值和应支付的相关税费作为换入长期股权投资的初始</w:t>
      </w:r>
      <w:r>
        <w:rPr>
          <w:spacing w:val="-74"/>
        </w:rPr>
        <w:t> </w:t>
      </w:r>
      <w:r>
        <w:rPr>
          <w:spacing w:val="-74"/>
        </w:rPr>
      </w:r>
      <w:r>
        <w:rPr/>
        <w:t>投资成本。 通过债务重组取得的长期股权投资，其初始投资成本按照公允价值为基础确定。</w:t>
      </w:r>
    </w:p>
    <w:p>
      <w:pPr>
        <w:spacing w:line="240" w:lineRule="auto" w:before="6"/>
        <w:rPr>
          <w:rFonts w:ascii="宋体" w:hAnsi="宋体" w:cs="宋体" w:eastAsia="宋体" w:hint="default"/>
          <w:sz w:val="24"/>
          <w:szCs w:val="24"/>
        </w:rPr>
      </w:pPr>
    </w:p>
    <w:p>
      <w:pPr>
        <w:pStyle w:val="Heading6"/>
        <w:spacing w:line="240" w:lineRule="auto"/>
        <w:ind w:left="117" w:right="1782"/>
        <w:jc w:val="left"/>
        <w:rPr>
          <w:b w:val="0"/>
          <w:bCs w:val="0"/>
        </w:rPr>
      </w:pPr>
      <w:r>
        <w:rPr>
          <w:rFonts w:ascii="Times New Roman" w:hAnsi="Times New Roman" w:cs="Times New Roman" w:eastAsia="Times New Roman" w:hint="default"/>
        </w:rPr>
        <w:t>3</w:t>
      </w:r>
      <w:r>
        <w:rPr/>
        <w:t>、后续计量及损益确认方法</w:t>
      </w:r>
      <w:r>
        <w:rPr>
          <w:b w:val="0"/>
          <w:bCs w:val="0"/>
        </w:rPr>
      </w:r>
    </w:p>
    <w:p>
      <w:pPr>
        <w:spacing w:after="0" w:line="240" w:lineRule="auto"/>
        <w:jc w:val="left"/>
        <w:sectPr>
          <w:pgSz w:w="11910" w:h="16840"/>
          <w:pgMar w:header="765" w:footer="1018" w:top="960" w:bottom="1200" w:left="16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7"/>
        <w:spacing w:line="273" w:lineRule="auto"/>
        <w:ind w:right="1782"/>
        <w:jc w:val="left"/>
      </w:pPr>
      <w:r>
        <w:rPr/>
        <w:t>（</w:t>
      </w:r>
      <w:r>
        <w:rPr>
          <w:rFonts w:ascii="宋体" w:hAnsi="宋体" w:cs="宋体" w:eastAsia="宋体" w:hint="default"/>
        </w:rPr>
        <w:t>1</w:t>
      </w:r>
      <w:r>
        <w:rPr/>
        <w:t>）成本法核算的长期股权投资 </w:t>
      </w:r>
      <w:r>
        <w:rPr>
          <w:spacing w:val="-3"/>
        </w:rPr>
        <w:t>公司对子公司的长期股权投资，采用成本法核算。除取得投资时实际支付的价款或对价中包</w:t>
      </w:r>
      <w:r>
        <w:rPr>
          <w:spacing w:val="-73"/>
        </w:rPr>
        <w:t> </w:t>
      </w:r>
      <w:r>
        <w:rPr>
          <w:spacing w:val="-73"/>
        </w:rPr>
      </w:r>
      <w:r>
        <w:rPr>
          <w:spacing w:val="-3"/>
        </w:rPr>
        <w:t>含的已宣告但尚未发放的现金股利或利润外，公司按照享有被投资单位宣告发放的现金股利</w:t>
      </w:r>
      <w:r>
        <w:rPr>
          <w:spacing w:val="-74"/>
        </w:rPr>
        <w:t> </w:t>
      </w:r>
      <w:r>
        <w:rPr>
          <w:spacing w:val="-74"/>
        </w:rPr>
      </w:r>
      <w:r>
        <w:rPr/>
        <w:t>或利润确认当期投资收益。</w:t>
      </w:r>
    </w:p>
    <w:p>
      <w:pPr>
        <w:pStyle w:val="Heading7"/>
        <w:spacing w:line="273" w:lineRule="auto" w:before="8"/>
        <w:ind w:right="1685"/>
        <w:jc w:val="left"/>
      </w:pPr>
      <w:r>
        <w:rPr/>
        <w:t>（</w:t>
      </w:r>
      <w:r>
        <w:rPr>
          <w:rFonts w:ascii="宋体" w:hAnsi="宋体" w:cs="宋体" w:eastAsia="宋体" w:hint="default"/>
        </w:rPr>
        <w:t>2</w:t>
      </w:r>
      <w:r>
        <w:rPr/>
        <w:t>）权益法核算的长期股权投资 </w:t>
      </w:r>
      <w:r>
        <w:rPr>
          <w:spacing w:val="-3"/>
        </w:rPr>
        <w:t>对联营企业和合营企业的长期股权投资，采用权益法核算。初始投资成本大于投资时应享有</w:t>
      </w:r>
      <w:r>
        <w:rPr>
          <w:spacing w:val="-73"/>
        </w:rPr>
        <w:t> </w:t>
      </w:r>
      <w:r>
        <w:rPr>
          <w:spacing w:val="-73"/>
        </w:rPr>
      </w:r>
      <w:r>
        <w:rPr>
          <w:spacing w:val="-3"/>
        </w:rPr>
        <w:t>被投资单位可辨认净资产公允价值份额的差额，不调整长期股权投资的初始投资成本；初始</w:t>
      </w:r>
      <w:r>
        <w:rPr>
          <w:spacing w:val="-73"/>
        </w:rPr>
        <w:t> </w:t>
      </w:r>
      <w:r>
        <w:rPr>
          <w:spacing w:val="-73"/>
        </w:rPr>
      </w:r>
      <w:r>
        <w:rPr/>
        <w:t>投资成本小于投资时应享有被投资单位可辨认净资产公允价值份额的差额，计入当期损益。 </w:t>
      </w:r>
      <w:r>
        <w:rPr>
          <w:spacing w:val="-3"/>
        </w:rPr>
        <w:t>公司按照应享有或应分担的被投资单位实现的净损益和其他综合收益的份额，分别确认投资</w:t>
      </w:r>
      <w:r>
        <w:rPr>
          <w:spacing w:val="-74"/>
        </w:rPr>
        <w:t> </w:t>
      </w:r>
      <w:r>
        <w:rPr>
          <w:spacing w:val="-74"/>
        </w:rPr>
      </w:r>
      <w:r>
        <w:rPr>
          <w:spacing w:val="-3"/>
        </w:rPr>
        <w:t>收益和其他综合收益，同时调整长期股权投资的账面价值；按照被投资单位宣告分派的利润</w:t>
      </w:r>
      <w:r>
        <w:rPr>
          <w:spacing w:val="-73"/>
        </w:rPr>
        <w:t> </w:t>
      </w:r>
      <w:r>
        <w:rPr>
          <w:spacing w:val="-73"/>
        </w:rPr>
      </w:r>
      <w:r>
        <w:rPr>
          <w:spacing w:val="-3"/>
        </w:rPr>
        <w:t>或现金股利计算应享有的部分，相应减少长期股权投资的账面价值；对于被投资单位除净损</w:t>
      </w:r>
      <w:r>
        <w:rPr>
          <w:spacing w:val="-73"/>
        </w:rPr>
        <w:t> </w:t>
      </w:r>
      <w:r>
        <w:rPr>
          <w:spacing w:val="-73"/>
        </w:rPr>
      </w:r>
      <w:r>
        <w:rPr>
          <w:spacing w:val="-3"/>
        </w:rPr>
        <w:t>益、其他综合收益和利润分配以外所有者权益的其他变动，调整长期股权投资的账面价值并</w:t>
      </w:r>
      <w:r>
        <w:rPr>
          <w:spacing w:val="-73"/>
        </w:rPr>
        <w:t> </w:t>
      </w:r>
      <w:r>
        <w:rPr>
          <w:spacing w:val="-73"/>
        </w:rPr>
      </w:r>
      <w:r>
        <w:rPr/>
        <w:t>计入所有者权益。 </w:t>
      </w:r>
      <w:r>
        <w:rPr>
          <w:spacing w:val="-3"/>
        </w:rPr>
        <w:t>在确认应享有被投资单位净损益的份额时，以取得投资时被投资单位可辨认净资产的公允价</w:t>
      </w:r>
      <w:r>
        <w:rPr>
          <w:spacing w:val="-74"/>
        </w:rPr>
        <w:t> </w:t>
      </w:r>
      <w:r>
        <w:rPr>
          <w:spacing w:val="-74"/>
        </w:rPr>
      </w:r>
      <w:r>
        <w:rPr>
          <w:spacing w:val="-3"/>
        </w:rPr>
        <w:t>值为基础，并按照公司的会计政策及会计期间，对被投资单位的净利润进行调整后确认。在</w:t>
      </w:r>
      <w:r>
        <w:rPr>
          <w:spacing w:val="-72"/>
        </w:rPr>
        <w:t> </w:t>
      </w:r>
      <w:r>
        <w:rPr>
          <w:spacing w:val="-72"/>
        </w:rPr>
      </w:r>
      <w:r>
        <w:rPr>
          <w:spacing w:val="-3"/>
        </w:rPr>
        <w:t>持有投资期间，被投资单位编制合并财务报表的，以合并财务报表中的净利润、其他综合收</w:t>
      </w:r>
      <w:r>
        <w:rPr>
          <w:spacing w:val="-72"/>
        </w:rPr>
        <w:t> </w:t>
      </w:r>
      <w:r>
        <w:rPr>
          <w:spacing w:val="-72"/>
        </w:rPr>
      </w:r>
      <w:r>
        <w:rPr/>
        <w:t>益和其他所有者权益变动中归属于被投资单位的金额为基础进行核算。 </w:t>
      </w:r>
      <w:r>
        <w:rPr>
          <w:spacing w:val="-3"/>
        </w:rPr>
        <w:t>公司与联营企业、合营企业之间发生的未实现内部交易损益按照应享有的比例计算归属于公</w:t>
      </w:r>
      <w:r>
        <w:rPr>
          <w:spacing w:val="-74"/>
        </w:rPr>
        <w:t> </w:t>
      </w:r>
      <w:r>
        <w:rPr>
          <w:spacing w:val="-74"/>
        </w:rPr>
      </w:r>
      <w:r>
        <w:rPr>
          <w:spacing w:val="-5"/>
        </w:rPr>
        <w:t>司的部分，予以抵销，在此基础上确认投资收益。与被投资单位发生的未实现内部交易损失，</w:t>
      </w:r>
      <w:r>
        <w:rPr>
          <w:spacing w:val="-92"/>
        </w:rPr>
        <w:t> </w:t>
      </w:r>
      <w:r>
        <w:rPr>
          <w:spacing w:val="-92"/>
        </w:rPr>
      </w:r>
      <w:r>
        <w:rPr>
          <w:spacing w:val="-3"/>
        </w:rPr>
        <w:t>属于资产减值损失的，全额确认。公司与联营企业、合营企业之间发生投出或出售资产的交</w:t>
      </w:r>
      <w:r>
        <w:rPr>
          <w:spacing w:val="-72"/>
        </w:rPr>
        <w:t> </w:t>
      </w:r>
      <w:r>
        <w:rPr>
          <w:spacing w:val="-72"/>
        </w:rPr>
      </w:r>
      <w:r>
        <w:rPr>
          <w:spacing w:val="-3"/>
        </w:rPr>
        <w:t>易，该资产构成业务的，按照本附注同一控制下和非同一控制下企业合并的会计处理方法和</w:t>
      </w:r>
      <w:r>
        <w:rPr>
          <w:spacing w:val="-73"/>
        </w:rPr>
        <w:t> </w:t>
      </w:r>
      <w:r>
        <w:rPr>
          <w:spacing w:val="-73"/>
        </w:rPr>
      </w:r>
      <w:r>
        <w:rPr/>
        <w:t>合并财务报表的编制方法中披露的相关政策进行会计处理。 </w:t>
      </w:r>
      <w:r>
        <w:rPr>
          <w:spacing w:val="-3"/>
        </w:rPr>
        <w:t>在公司确认应分担被投资单位发生的亏损时，按照以下顺序进行处理：首先，冲减长期股权</w:t>
      </w:r>
      <w:r>
        <w:rPr>
          <w:spacing w:val="-72"/>
        </w:rPr>
        <w:t> </w:t>
      </w:r>
      <w:r>
        <w:rPr>
          <w:spacing w:val="-72"/>
        </w:rPr>
      </w:r>
      <w:r>
        <w:rPr>
          <w:spacing w:val="-3"/>
        </w:rPr>
        <w:t>投资的账面价值。其次，长期股权投资的账面价值不足以冲减的，以其他实质上构成对被投</w:t>
      </w:r>
      <w:r>
        <w:rPr>
          <w:spacing w:val="-72"/>
        </w:rPr>
        <w:t> </w:t>
      </w:r>
      <w:r>
        <w:rPr>
          <w:spacing w:val="-72"/>
        </w:rPr>
      </w:r>
      <w:r>
        <w:rPr>
          <w:spacing w:val="2"/>
        </w:rPr>
        <w:t>资单位净投资的长期权益账面价值为限继续确认投资损失，冲减长期应收项目等的账面价</w:t>
      </w:r>
      <w:r>
        <w:rPr>
          <w:spacing w:val="-82"/>
        </w:rPr>
        <w:t> </w:t>
      </w:r>
      <w:r>
        <w:rPr>
          <w:spacing w:val="-82"/>
        </w:rPr>
      </w:r>
      <w:r>
        <w:rPr>
          <w:spacing w:val="-3"/>
        </w:rPr>
        <w:t>值。最后，经过上述处理，按照投资合同或协议约定企业仍承担额外义务的，按预计承担的</w:t>
      </w:r>
      <w:r>
        <w:rPr>
          <w:spacing w:val="-73"/>
        </w:rPr>
        <w:t> </w:t>
      </w:r>
      <w:r>
        <w:rPr>
          <w:spacing w:val="-73"/>
        </w:rPr>
      </w:r>
      <w:r>
        <w:rPr/>
        <w:t>义务确认预计负债，计入当期投资损失。</w:t>
      </w:r>
    </w:p>
    <w:p>
      <w:pPr>
        <w:pStyle w:val="Heading7"/>
        <w:spacing w:line="273" w:lineRule="auto" w:before="7"/>
        <w:ind w:left="328" w:right="1782" w:hanging="212"/>
        <w:jc w:val="left"/>
      </w:pPr>
      <w:r>
        <w:rPr/>
        <w:t>（</w:t>
      </w:r>
      <w:r>
        <w:rPr>
          <w:rFonts w:ascii="宋体" w:hAnsi="宋体" w:cs="宋体" w:eastAsia="宋体" w:hint="default"/>
        </w:rPr>
        <w:t>3</w:t>
      </w:r>
      <w:r>
        <w:rPr/>
        <w:t>）长期股权投资的处置 处置长期股权投资，其账面价值与实际取得价款的差额，计入当期损益。 </w:t>
      </w:r>
      <w:r>
        <w:rPr>
          <w:spacing w:val="-3"/>
        </w:rPr>
        <w:t>采用权益法核算的长期股权投资，在处置该项投资时，采用与被投资单位直接处置相关资</w:t>
      </w:r>
    </w:p>
    <w:p>
      <w:pPr>
        <w:pStyle w:val="Heading7"/>
        <w:spacing w:line="273" w:lineRule="auto" w:before="7"/>
        <w:ind w:right="1794"/>
        <w:jc w:val="both"/>
      </w:pPr>
      <w:r>
        <w:rPr>
          <w:spacing w:val="-3"/>
        </w:rPr>
        <w:t>产或负债相同的基础，按相应比例对原计入其他综合收益的部分进行会计处理。因被投资单</w:t>
      </w:r>
      <w:r>
        <w:rPr>
          <w:spacing w:val="-73"/>
        </w:rPr>
        <w:t> </w:t>
      </w:r>
      <w:r>
        <w:rPr>
          <w:spacing w:val="-73"/>
        </w:rPr>
      </w:r>
      <w:r>
        <w:rPr>
          <w:spacing w:val="-3"/>
        </w:rPr>
        <w:t>位除净损益、其他综合收益和利润分配以外的其他所有者权益变动而确认的所有者权益，按</w:t>
      </w:r>
      <w:r>
        <w:rPr>
          <w:spacing w:val="-73"/>
        </w:rPr>
        <w:t> </w:t>
      </w:r>
      <w:r>
        <w:rPr>
          <w:spacing w:val="-73"/>
        </w:rPr>
      </w:r>
      <w:r>
        <w:rPr/>
        <w:t>比例结转入当期损益，</w:t>
      </w:r>
      <w:r>
        <w:rPr>
          <w:spacing w:val="13"/>
        </w:rPr>
        <w:t> </w:t>
      </w:r>
      <w:r>
        <w:rPr/>
        <w:t>由于被投资方重新计量设定受益计划净负债或净资产变动</w:t>
      </w:r>
      <w:r>
        <w:rPr/>
        <w:t> 而产生的其他综合收益除外。</w:t>
      </w:r>
    </w:p>
    <w:p>
      <w:pPr>
        <w:pStyle w:val="Heading7"/>
        <w:spacing w:line="273" w:lineRule="auto" w:before="7"/>
        <w:ind w:right="1794" w:firstLine="211"/>
        <w:jc w:val="both"/>
      </w:pPr>
      <w:r>
        <w:rPr>
          <w:spacing w:val="-3"/>
        </w:rPr>
        <w:t>因处置部分股权投资等原因丧失了对被投资单位的共同控制或重大影响的，处置后的剩余</w:t>
      </w:r>
      <w:r>
        <w:rPr/>
        <w:t> </w:t>
      </w:r>
      <w:r>
        <w:rPr>
          <w:spacing w:val="-3"/>
        </w:rPr>
        <w:t>股权改按金融工具确认和计量准则核算，其在丧失共同控制或重大影响之日的公允价值与账</w:t>
      </w:r>
      <w:r>
        <w:rPr>
          <w:spacing w:val="-74"/>
        </w:rPr>
        <w:t> </w:t>
      </w:r>
      <w:r>
        <w:rPr>
          <w:spacing w:val="-74"/>
        </w:rPr>
      </w:r>
      <w:r>
        <w:rPr>
          <w:spacing w:val="-3"/>
        </w:rPr>
        <w:t>面价值之间的差额计入当期损益。原股权投资因采用权益法核算而确认的其他综合收益，在</w:t>
      </w:r>
      <w:r>
        <w:rPr>
          <w:spacing w:val="-73"/>
        </w:rPr>
        <w:t> </w:t>
      </w:r>
      <w:r>
        <w:rPr>
          <w:spacing w:val="-73"/>
        </w:rPr>
      </w:r>
      <w:r>
        <w:rPr>
          <w:spacing w:val="2"/>
        </w:rPr>
        <w:t>终止采用权益法核算时采用与被投资单位直接处置相关资产或负债相同的基础进行会计处</w:t>
      </w:r>
      <w:r>
        <w:rPr>
          <w:spacing w:val="-82"/>
        </w:rPr>
        <w:t> </w:t>
      </w:r>
      <w:r>
        <w:rPr>
          <w:spacing w:val="-82"/>
        </w:rPr>
      </w:r>
      <w:r>
        <w:rPr>
          <w:spacing w:val="-3"/>
        </w:rPr>
        <w:t>理。因被投资方除净损益、其他综合收益和利润分配以外的其他所有者权益变动而确认的所</w:t>
      </w:r>
      <w:r>
        <w:rPr>
          <w:spacing w:val="-73"/>
        </w:rPr>
        <w:t> </w:t>
      </w:r>
      <w:r>
        <w:rPr>
          <w:spacing w:val="-73"/>
        </w:rPr>
      </w:r>
      <w:r>
        <w:rPr/>
        <w:t>有者权益，在终止采用权益法核算时全部转入当期损益。</w:t>
      </w:r>
    </w:p>
    <w:p>
      <w:pPr>
        <w:pStyle w:val="Heading7"/>
        <w:spacing w:line="273" w:lineRule="auto" w:before="8"/>
        <w:ind w:right="1794" w:firstLine="211"/>
        <w:jc w:val="both"/>
      </w:pPr>
      <w:r>
        <w:rPr>
          <w:spacing w:val="-3"/>
        </w:rPr>
        <w:t>因处置部分股权投资等原因丧失了对被投资单位控制权的，在编制个别财务报表时，处置</w:t>
      </w:r>
      <w:r>
        <w:rPr/>
        <w:t> </w:t>
      </w:r>
      <w:r>
        <w:rPr>
          <w:spacing w:val="-3"/>
        </w:rPr>
        <w:t>后的剩余股权能够对被投资单位实施共同控制或重大影响的，改按权益法核算，并对该剩余</w:t>
      </w:r>
      <w:r>
        <w:rPr>
          <w:spacing w:val="-73"/>
        </w:rPr>
        <w:t> </w:t>
      </w:r>
      <w:r>
        <w:rPr>
          <w:spacing w:val="-73"/>
        </w:rPr>
      </w:r>
      <w:r>
        <w:rPr>
          <w:spacing w:val="-3"/>
        </w:rPr>
        <w:t>股权视同自取得时即采用权益法核算进行调整；处置后的剩余股权不能对被投资单位实施共</w:t>
      </w:r>
      <w:r>
        <w:rPr>
          <w:spacing w:val="-73"/>
        </w:rPr>
        <w:t> </w:t>
      </w:r>
      <w:r>
        <w:rPr>
          <w:spacing w:val="-73"/>
        </w:rPr>
      </w:r>
      <w:r>
        <w:rPr>
          <w:spacing w:val="-3"/>
        </w:rPr>
        <w:t>同控制或施加重大影响的，改按金融工具确认和计量准则的有关规定进行会计处理，其在丧</w:t>
      </w:r>
    </w:p>
    <w:p>
      <w:pPr>
        <w:spacing w:after="0" w:line="273" w:lineRule="auto"/>
        <w:jc w:val="both"/>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7"/>
        <w:spacing w:line="273" w:lineRule="auto"/>
        <w:ind w:left="328" w:right="1782" w:hanging="212"/>
        <w:jc w:val="left"/>
      </w:pPr>
      <w:r>
        <w:rPr/>
        <w:t>失控制之日的公允价值与账面价值间的差额计入当期损益。 </w:t>
      </w:r>
      <w:r>
        <w:rPr>
          <w:spacing w:val="-3"/>
        </w:rPr>
        <w:t>处置的股权是因追加投资等原因通过企业合并取得的，在编制个别财务报表时，处置后的</w:t>
      </w:r>
    </w:p>
    <w:p>
      <w:pPr>
        <w:pStyle w:val="Heading7"/>
        <w:spacing w:line="273" w:lineRule="auto" w:before="7"/>
        <w:ind w:right="1795"/>
        <w:jc w:val="both"/>
      </w:pPr>
      <w:r>
        <w:rPr>
          <w:spacing w:val="-3"/>
        </w:rPr>
        <w:t>剩余股权采用成本法或权益法核算的，购买日之前持有的股权投资因采用权益法核算而确认</w:t>
      </w:r>
      <w:r>
        <w:rPr>
          <w:spacing w:val="-74"/>
        </w:rPr>
        <w:t> </w:t>
      </w:r>
      <w:r>
        <w:rPr>
          <w:spacing w:val="-74"/>
        </w:rPr>
      </w:r>
      <w:r>
        <w:rPr>
          <w:spacing w:val="-3"/>
        </w:rPr>
        <w:t>的其他综合收益和其他所有者权益按比例结转；处置后的剩余股权改按金融工具确认和计量</w:t>
      </w:r>
      <w:r>
        <w:rPr>
          <w:spacing w:val="-73"/>
        </w:rPr>
        <w:t> </w:t>
      </w:r>
      <w:r>
        <w:rPr>
          <w:spacing w:val="-73"/>
        </w:rPr>
      </w:r>
      <w:r>
        <w:rPr/>
        <w:t>准则进行会计处理的，其他综合收益和其他所有者权益全部结转。</w:t>
      </w:r>
    </w:p>
    <w:p>
      <w:pPr>
        <w:spacing w:line="240" w:lineRule="auto" w:before="8"/>
        <w:rPr>
          <w:rFonts w:ascii="宋体" w:hAnsi="宋体" w:cs="宋体" w:eastAsia="宋体" w:hint="default"/>
          <w:sz w:val="23"/>
          <w:szCs w:val="23"/>
        </w:rPr>
      </w:pPr>
    </w:p>
    <w:p>
      <w:pPr>
        <w:pStyle w:val="Heading6"/>
        <w:spacing w:line="240" w:lineRule="auto"/>
        <w:ind w:left="117" w:right="0"/>
        <w:jc w:val="both"/>
        <w:rPr>
          <w:b w:val="0"/>
          <w:bCs w:val="0"/>
        </w:rPr>
      </w:pPr>
      <w:bookmarkStart w:name="15、投资性房地产" w:id="190"/>
      <w:bookmarkEnd w:id="19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7" w:right="8290"/>
        <w:jc w:val="left"/>
      </w:pPr>
      <w:r>
        <w:rPr/>
        <w:t>投资性房地产计量模式 不适用</w:t>
      </w:r>
    </w:p>
    <w:p>
      <w:pPr>
        <w:spacing w:line="240" w:lineRule="auto" w:before="1"/>
        <w:rPr>
          <w:rFonts w:ascii="宋体" w:hAnsi="宋体" w:cs="宋体" w:eastAsia="宋体" w:hint="default"/>
          <w:sz w:val="20"/>
          <w:szCs w:val="20"/>
        </w:rPr>
      </w:pPr>
    </w:p>
    <w:p>
      <w:pPr>
        <w:pStyle w:val="Heading6"/>
        <w:spacing w:line="240" w:lineRule="auto"/>
        <w:ind w:left="117" w:right="0"/>
        <w:jc w:val="both"/>
        <w:rPr>
          <w:b w:val="0"/>
          <w:bCs w:val="0"/>
        </w:rPr>
      </w:pPr>
      <w:bookmarkStart w:name="16、固定资产" w:id="191"/>
      <w:bookmarkEnd w:id="19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7" w:right="0"/>
        <w:jc w:val="both"/>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7" w:right="1724"/>
        <w:jc w:val="left"/>
      </w:pPr>
      <w:r>
        <w:rPr>
          <w:spacing w:val="-2"/>
        </w:rPr>
        <w:t>固定资产指为生产商品、提供劳务、出租或经营管理而持有，并且使用寿命超过一个会计年度的有形资产。</w:t>
      </w:r>
      <w:r>
        <w:rPr/>
        <w:t> 固定资产在同时满足下列条件时予以确认：</w:t>
      </w:r>
    </w:p>
    <w:p>
      <w:pPr>
        <w:pStyle w:val="BodyText"/>
        <w:spacing w:line="240" w:lineRule="auto" w:before="56"/>
        <w:ind w:left="117" w:right="0"/>
        <w:jc w:val="both"/>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2"/>
        <w:ind w:left="117" w:right="0"/>
        <w:jc w:val="both"/>
      </w:pPr>
      <w:r>
        <w:rPr/>
        <w:t>（</w:t>
      </w:r>
      <w:r>
        <w:rPr>
          <w:rFonts w:ascii="Times New Roman" w:hAnsi="Times New Roman" w:cs="Times New Roman" w:eastAsia="Times New Roman" w:hint="default"/>
        </w:rPr>
        <w:t>2</w:t>
      </w:r>
      <w:r>
        <w:rPr/>
        <w:t>）该固定资产的成本能够可靠地计量。</w:t>
      </w:r>
    </w:p>
    <w:p>
      <w:pPr>
        <w:spacing w:line="240" w:lineRule="auto" w:before="10"/>
        <w:rPr>
          <w:rFonts w:ascii="宋体" w:hAnsi="宋体" w:cs="宋体" w:eastAsia="宋体" w:hint="default"/>
          <w:sz w:val="25"/>
          <w:szCs w:val="25"/>
        </w:rPr>
      </w:pPr>
    </w:p>
    <w:p>
      <w:pPr>
        <w:pStyle w:val="Heading6"/>
        <w:spacing w:line="240" w:lineRule="auto"/>
        <w:ind w:left="117" w:right="0"/>
        <w:jc w:val="both"/>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19.00-31.67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设备、工具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80"/>
              <w:jc w:val="left"/>
              <w:rPr>
                <w:rFonts w:ascii="宋体" w:hAnsi="宋体" w:cs="宋体" w:eastAsia="宋体" w:hint="default"/>
                <w:sz w:val="18"/>
                <w:szCs w:val="18"/>
              </w:rPr>
            </w:pPr>
            <w:r>
              <w:rPr>
                <w:rFonts w:ascii="宋体" w:hAnsi="宋体" w:cs="宋体" w:eastAsia="宋体" w:hint="default"/>
                <w:sz w:val="18"/>
                <w:szCs w:val="18"/>
              </w:rPr>
              <w:t>年限平均法、年数总 和法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31.67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bl>
    <w:p>
      <w:pPr>
        <w:pStyle w:val="Heading7"/>
        <w:spacing w:line="276" w:lineRule="exact"/>
        <w:ind w:right="1782"/>
        <w:jc w:val="left"/>
      </w:pPr>
      <w:r>
        <w:rPr>
          <w:rFonts w:ascii="Times New Roman" w:hAnsi="Times New Roman" w:cs="Times New Roman" w:eastAsia="Times New Roman" w:hint="default"/>
        </w:rPr>
        <w:t>Newegg</w:t>
      </w:r>
      <w:r>
        <w:rPr>
          <w:rFonts w:ascii="Times New Roman" w:hAnsi="Times New Roman" w:cs="Times New Roman" w:eastAsia="Times New Roman" w:hint="default"/>
          <w:spacing w:val="-2"/>
        </w:rPr>
        <w:t> </w:t>
      </w:r>
      <w:r>
        <w:rPr>
          <w:rFonts w:ascii="Times New Roman" w:hAnsi="Times New Roman" w:cs="Times New Roman" w:eastAsia="Times New Roman" w:hint="default"/>
        </w:rPr>
        <w:t>Inc.</w:t>
      </w:r>
      <w:r>
        <w:rPr/>
        <w:t>各类固定资产折旧年限、残值率和年折旧率如下：</w:t>
      </w: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94"/>
        <w:gridCol w:w="2147"/>
        <w:gridCol w:w="2193"/>
        <w:gridCol w:w="2189"/>
      </w:tblGrid>
      <w:tr>
        <w:trPr>
          <w:trHeight w:val="355" w:hRule="exact"/>
        </w:trPr>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1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21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33"/>
              <w:jc w:val="righ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52" w:hRule="exact"/>
        </w:trPr>
        <w:tc>
          <w:tcPr>
            <w:tcW w:w="18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3" w:right="0"/>
              <w:jc w:val="center"/>
              <w:rPr>
                <w:rFonts w:ascii="宋体" w:hAnsi="宋体" w:cs="宋体" w:eastAsia="宋体" w:hint="default"/>
                <w:sz w:val="18"/>
                <w:szCs w:val="18"/>
              </w:rPr>
            </w:pPr>
            <w:r>
              <w:rPr>
                <w:rFonts w:ascii="宋体" w:hAnsi="宋体" w:cs="宋体" w:eastAsia="宋体" w:hint="default"/>
                <w:sz w:val="18"/>
                <w:szCs w:val="18"/>
              </w:rPr>
              <w:t>20-39</w:t>
            </w:r>
            <w:r>
              <w:rPr>
                <w:rFonts w:ascii="宋体" w:hAnsi="宋体" w:cs="宋体" w:eastAsia="宋体" w:hint="default"/>
                <w:sz w:val="18"/>
                <w:szCs w:val="18"/>
              </w:rPr>
              <w:t>年</w:t>
            </w:r>
          </w:p>
        </w:tc>
        <w:tc>
          <w:tcPr>
            <w:tcW w:w="2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5" w:right="0"/>
              <w:jc w:val="center"/>
              <w:rPr>
                <w:rFonts w:ascii="宋体" w:hAnsi="宋体" w:cs="宋体" w:eastAsia="宋体" w:hint="default"/>
                <w:sz w:val="18"/>
                <w:szCs w:val="18"/>
              </w:rPr>
            </w:pPr>
            <w:r>
              <w:rPr>
                <w:rFonts w:ascii="宋体"/>
                <w:sz w:val="18"/>
              </w:rPr>
              <w:t>0.00%</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97" w:right="0"/>
              <w:jc w:val="center"/>
              <w:rPr>
                <w:rFonts w:ascii="宋体" w:hAnsi="宋体" w:cs="宋体" w:eastAsia="宋体" w:hint="default"/>
                <w:sz w:val="18"/>
                <w:szCs w:val="18"/>
              </w:rPr>
            </w:pPr>
            <w:r>
              <w:rPr>
                <w:rFonts w:ascii="宋体"/>
                <w:sz w:val="18"/>
              </w:rPr>
              <w:t>3%-5%</w:t>
            </w:r>
          </w:p>
        </w:tc>
      </w:tr>
      <w:tr>
        <w:trPr>
          <w:trHeight w:val="352" w:hRule="exact"/>
        </w:trPr>
        <w:tc>
          <w:tcPr>
            <w:tcW w:w="18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3" w:right="0"/>
              <w:jc w:val="center"/>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z w:val="18"/>
                <w:szCs w:val="18"/>
              </w:rPr>
              <w:t>年</w:t>
            </w:r>
          </w:p>
        </w:tc>
        <w:tc>
          <w:tcPr>
            <w:tcW w:w="2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5" w:right="0"/>
              <w:jc w:val="center"/>
              <w:rPr>
                <w:rFonts w:ascii="宋体" w:hAnsi="宋体" w:cs="宋体" w:eastAsia="宋体" w:hint="default"/>
                <w:sz w:val="18"/>
                <w:szCs w:val="18"/>
              </w:rPr>
            </w:pPr>
            <w:r>
              <w:rPr>
                <w:rFonts w:ascii="宋体"/>
                <w:sz w:val="18"/>
              </w:rPr>
              <w:t>0.00%</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25"/>
              <w:jc w:val="right"/>
              <w:rPr>
                <w:rFonts w:ascii="宋体" w:hAnsi="宋体" w:cs="宋体" w:eastAsia="宋体" w:hint="default"/>
                <w:sz w:val="18"/>
                <w:szCs w:val="18"/>
              </w:rPr>
            </w:pPr>
            <w:r>
              <w:rPr>
                <w:rFonts w:ascii="宋体"/>
                <w:sz w:val="18"/>
              </w:rPr>
              <w:t>14%-33%</w:t>
            </w:r>
          </w:p>
        </w:tc>
      </w:tr>
      <w:tr>
        <w:trPr>
          <w:trHeight w:val="353" w:hRule="exact"/>
        </w:trPr>
        <w:tc>
          <w:tcPr>
            <w:tcW w:w="18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办公设备及其他设备</w:t>
            </w:r>
          </w:p>
        </w:tc>
        <w:tc>
          <w:tcPr>
            <w:tcW w:w="21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3"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年</w:t>
            </w:r>
          </w:p>
        </w:tc>
        <w:tc>
          <w:tcPr>
            <w:tcW w:w="2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5" w:right="0"/>
              <w:jc w:val="center"/>
              <w:rPr>
                <w:rFonts w:ascii="宋体" w:hAnsi="宋体" w:cs="宋体" w:eastAsia="宋体" w:hint="default"/>
                <w:sz w:val="18"/>
                <w:szCs w:val="18"/>
              </w:rPr>
            </w:pPr>
            <w:r>
              <w:rPr>
                <w:rFonts w:ascii="宋体"/>
                <w:sz w:val="18"/>
              </w:rPr>
              <w:t>0.00%</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25"/>
              <w:jc w:val="right"/>
              <w:rPr>
                <w:rFonts w:ascii="宋体" w:hAnsi="宋体" w:cs="宋体" w:eastAsia="宋体" w:hint="default"/>
                <w:sz w:val="18"/>
                <w:szCs w:val="18"/>
              </w:rPr>
            </w:pPr>
            <w:r>
              <w:rPr>
                <w:rFonts w:ascii="宋体"/>
                <w:sz w:val="18"/>
              </w:rPr>
              <w:t>20%-33%</w:t>
            </w:r>
          </w:p>
        </w:tc>
      </w:tr>
      <w:tr>
        <w:trPr>
          <w:trHeight w:val="352" w:hRule="exact"/>
        </w:trPr>
        <w:tc>
          <w:tcPr>
            <w:tcW w:w="18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3" w:right="0"/>
              <w:jc w:val="center"/>
              <w:rPr>
                <w:rFonts w:ascii="宋体" w:hAnsi="宋体" w:cs="宋体" w:eastAsia="宋体" w:hint="default"/>
                <w:sz w:val="18"/>
                <w:szCs w:val="18"/>
              </w:rPr>
            </w:pPr>
            <w:r>
              <w:rPr>
                <w:rFonts w:ascii="宋体" w:hAnsi="宋体" w:cs="宋体" w:eastAsia="宋体" w:hint="default"/>
                <w:sz w:val="18"/>
                <w:szCs w:val="18"/>
              </w:rPr>
              <w:t>5-7</w:t>
            </w:r>
            <w:r>
              <w:rPr>
                <w:rFonts w:ascii="宋体" w:hAnsi="宋体" w:cs="宋体" w:eastAsia="宋体" w:hint="default"/>
                <w:sz w:val="18"/>
                <w:szCs w:val="18"/>
              </w:rPr>
              <w:t>年</w:t>
            </w:r>
          </w:p>
        </w:tc>
        <w:tc>
          <w:tcPr>
            <w:tcW w:w="21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5" w:right="0"/>
              <w:jc w:val="center"/>
              <w:rPr>
                <w:rFonts w:ascii="宋体" w:hAnsi="宋体" w:cs="宋体" w:eastAsia="宋体" w:hint="default"/>
                <w:sz w:val="18"/>
                <w:szCs w:val="18"/>
              </w:rPr>
            </w:pPr>
            <w:r>
              <w:rPr>
                <w:rFonts w:ascii="宋体"/>
                <w:sz w:val="18"/>
              </w:rPr>
              <w:t>0.00%</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25"/>
              <w:jc w:val="right"/>
              <w:rPr>
                <w:rFonts w:ascii="宋体" w:hAnsi="宋体" w:cs="宋体" w:eastAsia="宋体" w:hint="default"/>
                <w:sz w:val="18"/>
                <w:szCs w:val="18"/>
              </w:rPr>
            </w:pPr>
            <w:r>
              <w:rPr>
                <w:rFonts w:ascii="宋体"/>
                <w:sz w:val="18"/>
              </w:rPr>
              <w:t>14%-20%</w:t>
            </w:r>
          </w:p>
        </w:tc>
      </w:tr>
      <w:tr>
        <w:trPr>
          <w:trHeight w:val="664" w:hRule="exact"/>
        </w:trPr>
        <w:tc>
          <w:tcPr>
            <w:tcW w:w="189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08" w:right="149"/>
              <w:jc w:val="left"/>
              <w:rPr>
                <w:rFonts w:ascii="宋体" w:hAnsi="宋体" w:cs="宋体" w:eastAsia="宋体" w:hint="default"/>
                <w:sz w:val="18"/>
                <w:szCs w:val="18"/>
              </w:rPr>
            </w:pPr>
            <w:r>
              <w:rPr>
                <w:rFonts w:ascii="宋体" w:hAnsi="宋体" w:cs="宋体" w:eastAsia="宋体" w:hint="default"/>
                <w:sz w:val="18"/>
                <w:szCs w:val="18"/>
              </w:rPr>
              <w:t>中国大陆地区之外的 土地</w:t>
            </w:r>
          </w:p>
        </w:tc>
        <w:tc>
          <w:tcPr>
            <w:tcW w:w="6528" w:type="dxa"/>
            <w:gridSpan w:val="3"/>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93" w:right="0"/>
              <w:jc w:val="center"/>
              <w:rPr>
                <w:rFonts w:ascii="宋体" w:hAnsi="宋体" w:cs="宋体" w:eastAsia="宋体" w:hint="default"/>
                <w:sz w:val="18"/>
                <w:szCs w:val="18"/>
              </w:rPr>
            </w:pPr>
            <w:r>
              <w:rPr>
                <w:rFonts w:ascii="宋体" w:hAnsi="宋体" w:cs="宋体" w:eastAsia="宋体" w:hint="default"/>
                <w:sz w:val="18"/>
                <w:szCs w:val="18"/>
              </w:rPr>
              <w:t>不计提折旧</w:t>
            </w:r>
          </w:p>
        </w:tc>
      </w:tr>
    </w:tbl>
    <w:p>
      <w:pPr>
        <w:spacing w:after="0" w:line="240" w:lineRule="auto"/>
        <w:jc w:val="center"/>
        <w:rPr>
          <w:rFonts w:ascii="宋体" w:hAnsi="宋体" w:cs="宋体" w:eastAsia="宋体" w:hint="default"/>
          <w:sz w:val="18"/>
          <w:szCs w:val="18"/>
        </w:rPr>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6"/>
        <w:spacing w:line="240" w:lineRule="auto"/>
        <w:ind w:left="117" w:right="1782"/>
        <w:jc w:val="left"/>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7" w:right="1782"/>
        <w:jc w:val="left"/>
      </w:pPr>
      <w:r>
        <w:rPr/>
        <w:t>公司与租赁方所签订的租赁协议条款中规定了下列条件之一的，确认为融资租入资产：</w:t>
      </w:r>
    </w:p>
    <w:p>
      <w:pPr>
        <w:pStyle w:val="BodyText"/>
        <w:spacing w:line="240" w:lineRule="auto" w:before="116"/>
        <w:ind w:left="117" w:right="1782"/>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04"/>
        <w:ind w:left="117" w:right="1782"/>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02"/>
        <w:ind w:left="117" w:right="1782"/>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28" w:lineRule="auto" w:before="102"/>
        <w:ind w:left="117" w:right="1810"/>
        <w:jc w:val="left"/>
      </w:pPr>
      <w:r>
        <w:rPr/>
        <w:t>（</w:t>
      </w:r>
      <w:r>
        <w:rPr>
          <w:rFonts w:ascii="Times New Roman" w:hAnsi="Times New Roman" w:cs="Times New Roman" w:eastAsia="Times New Roman" w:hint="default"/>
        </w:rPr>
        <w:t>4</w:t>
      </w:r>
      <w:r>
        <w:rPr/>
        <w:t>）租赁开始日的最低租赁付款额现值，与该资产的公允价值不存在较大的差异。 公司在承租开始日，将租赁资产公允价值与最低租赁付款额现值两者中较低者作为租入资产的入账价值， 将最低租赁付款额作为长期应付款的入账价值，其差额作为未确认的融资费。</w:t>
      </w:r>
    </w:p>
    <w:p>
      <w:pPr>
        <w:spacing w:line="240" w:lineRule="auto" w:before="8"/>
        <w:rPr>
          <w:rFonts w:ascii="宋体" w:hAnsi="宋体" w:cs="宋体" w:eastAsia="宋体" w:hint="default"/>
          <w:sz w:val="21"/>
          <w:szCs w:val="21"/>
        </w:rPr>
      </w:pPr>
    </w:p>
    <w:p>
      <w:pPr>
        <w:pStyle w:val="Heading6"/>
        <w:spacing w:line="240" w:lineRule="auto"/>
        <w:ind w:left="117" w:right="1782"/>
        <w:jc w:val="left"/>
        <w:rPr>
          <w:b w:val="0"/>
          <w:bCs w:val="0"/>
        </w:rPr>
      </w:pPr>
      <w:bookmarkStart w:name="17、在建工程" w:id="195"/>
      <w:bookmarkEnd w:id="19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7" w:right="7030"/>
        <w:jc w:val="left"/>
      </w:pPr>
      <w:r>
        <w:rPr/>
        <w:t>公司是否需要遵守特殊行业的披露要求 否</w:t>
      </w:r>
    </w:p>
    <w:p>
      <w:pPr>
        <w:pStyle w:val="Heading7"/>
        <w:spacing w:line="273" w:lineRule="auto" w:before="1"/>
        <w:ind w:right="1794"/>
        <w:jc w:val="both"/>
      </w:pPr>
      <w:r>
        <w:rPr>
          <w:spacing w:val="-3"/>
        </w:rPr>
        <w:t>在建工程项目按建造该项资产达到预定可使用状态前所发生的必要支出，作为固定资产的入</w:t>
      </w:r>
      <w:r>
        <w:rPr>
          <w:spacing w:val="-74"/>
        </w:rPr>
        <w:t> </w:t>
      </w:r>
      <w:r>
        <w:rPr>
          <w:spacing w:val="-74"/>
        </w:rPr>
      </w:r>
      <w:r>
        <w:rPr>
          <w:spacing w:val="-3"/>
        </w:rPr>
        <w:t>账价值。所建造的固定资产在建工程已达到预定可使用状态，但尚未办理竣工决算的，自达</w:t>
      </w:r>
      <w:r>
        <w:rPr>
          <w:spacing w:val="-72"/>
        </w:rPr>
        <w:t> </w:t>
      </w:r>
      <w:r>
        <w:rPr>
          <w:spacing w:val="-72"/>
        </w:rPr>
      </w:r>
      <w:r>
        <w:rPr>
          <w:spacing w:val="-3"/>
        </w:rPr>
        <w:t>到预定可使用状态之日起，根据工程预算、造价或者工程实际成本等，按估计的价值转入固</w:t>
      </w:r>
      <w:r>
        <w:rPr>
          <w:spacing w:val="-72"/>
        </w:rPr>
        <w:t> </w:t>
      </w:r>
      <w:r>
        <w:rPr>
          <w:spacing w:val="-72"/>
        </w:rPr>
      </w:r>
      <w:r>
        <w:rPr>
          <w:spacing w:val="-3"/>
        </w:rPr>
        <w:t>定资产，并按本公司固定资产折旧政策计提固定资产的折旧，待办理竣工决算后，再按实际</w:t>
      </w:r>
      <w:r>
        <w:rPr>
          <w:spacing w:val="-72"/>
        </w:rPr>
        <w:t> </w:t>
      </w:r>
      <w:r>
        <w:rPr>
          <w:spacing w:val="-72"/>
        </w:rPr>
      </w:r>
      <w:r>
        <w:rPr/>
        <w:t>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17" w:right="1782"/>
        <w:jc w:val="left"/>
        <w:rPr>
          <w:b w:val="0"/>
          <w:bCs w:val="0"/>
        </w:rPr>
      </w:pPr>
      <w:bookmarkStart w:name="18、借款费用" w:id="196"/>
      <w:bookmarkEnd w:id="19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pStyle w:val="Heading7"/>
        <w:spacing w:line="271" w:lineRule="auto"/>
        <w:ind w:right="1685"/>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spacing w:val="-3"/>
        </w:rPr>
        <w:t>借款费用，包括借款利息、折价或者溢价的摊销、辅助费用以及因外币借款而发生的汇兑差</w:t>
      </w:r>
      <w:r>
        <w:rPr>
          <w:spacing w:val="-72"/>
        </w:rPr>
        <w:t> </w:t>
      </w:r>
      <w:r>
        <w:rPr>
          <w:spacing w:val="-72"/>
        </w:rPr>
      </w:r>
      <w:r>
        <w:rPr/>
        <w:t>额等。 </w:t>
      </w:r>
      <w:r>
        <w:rPr>
          <w:spacing w:val="-5"/>
        </w:rPr>
        <w:t>公司发生的借款费用，可直接归属于符合资本化条件的资产的购建或者生产的，予以资本化，</w:t>
      </w:r>
      <w:r>
        <w:rPr>
          <w:spacing w:val="-92"/>
        </w:rPr>
        <w:t> </w:t>
      </w:r>
      <w:r>
        <w:rPr>
          <w:spacing w:val="-92"/>
        </w:rPr>
      </w:r>
      <w:r>
        <w:rPr/>
        <w:t>计入相关资产成本；其他借款费用，在发生时根据其发生额确认为费用，计入当期损益。 </w:t>
      </w:r>
      <w:r>
        <w:rPr>
          <w:spacing w:val="-3"/>
        </w:rPr>
        <w:t>符合资本化条件的资产，是指需要经过相当长时间的购建或者生产活动才能达到预定可使用</w:t>
      </w:r>
      <w:r>
        <w:rPr>
          <w:spacing w:val="-73"/>
        </w:rPr>
        <w:t> </w:t>
      </w:r>
      <w:r>
        <w:rPr>
          <w:spacing w:val="-73"/>
        </w:rPr>
      </w:r>
      <w:r>
        <w:rPr/>
        <w:t>或者可销售状态的固定资产、投资性房地产和存货等资产。 借款费用同时满足下列条件时开始资本化：</w:t>
      </w:r>
    </w:p>
    <w:p>
      <w:pPr>
        <w:pStyle w:val="Heading7"/>
        <w:spacing w:line="273" w:lineRule="auto" w:before="10"/>
        <w:ind w:right="1782"/>
        <w:jc w:val="left"/>
      </w:pPr>
      <w:r>
        <w:rPr/>
        <w:t>（</w:t>
      </w:r>
      <w:r>
        <w:rPr>
          <w:rFonts w:ascii="宋体" w:hAnsi="宋体" w:cs="宋体" w:eastAsia="宋体" w:hint="default"/>
        </w:rPr>
        <w:t>1</w:t>
      </w:r>
      <w:r>
        <w:rPr/>
        <w:t>）资产支出已经发生，资产支出包括为购建或者生产符合资本化条件的资产而以支付现</w:t>
      </w:r>
      <w:r>
        <w:rPr>
          <w:spacing w:val="-90"/>
        </w:rPr>
        <w:t> </w:t>
      </w:r>
      <w:r>
        <w:rPr>
          <w:spacing w:val="-90"/>
        </w:rPr>
      </w:r>
      <w:r>
        <w:rPr/>
        <w:t>金、转移非现金资产或者承担带息债务形式发生的支出；</w:t>
      </w:r>
    </w:p>
    <w:p>
      <w:pPr>
        <w:pStyle w:val="Heading7"/>
        <w:spacing w:line="240" w:lineRule="auto" w:before="7"/>
        <w:ind w:right="1782"/>
        <w:jc w:val="left"/>
      </w:pPr>
      <w:r>
        <w:rPr/>
        <w:t>（</w:t>
      </w:r>
      <w:r>
        <w:rPr>
          <w:rFonts w:ascii="宋体" w:hAnsi="宋体" w:cs="宋体" w:eastAsia="宋体" w:hint="default"/>
        </w:rPr>
        <w:t>2</w:t>
      </w:r>
      <w:r>
        <w:rPr/>
        <w:t>）借款费用已经发生；</w:t>
      </w:r>
    </w:p>
    <w:p>
      <w:pPr>
        <w:pStyle w:val="Heading7"/>
        <w:spacing w:line="271" w:lineRule="auto" w:before="37"/>
        <w:ind w:right="1690"/>
        <w:jc w:val="left"/>
      </w:pPr>
      <w:r>
        <w:rPr/>
        <w:t>（</w:t>
      </w:r>
      <w:r>
        <w:rPr>
          <w:rFonts w:ascii="宋体" w:hAnsi="宋体" w:cs="宋体" w:eastAsia="宋体" w:hint="default"/>
        </w:rPr>
        <w:t>3</w:t>
      </w:r>
      <w:r>
        <w:rPr/>
        <w:t>）为使资产达到预定可使用或者可销售状态所必要的购建或者生产活动已经开始。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3"/>
        </w:rPr>
        <w:t>资本化期间，指从借款费用开始资本化时点到停止资本化时点的期间，借款费用暂停资本化</w:t>
      </w:r>
      <w:r>
        <w:rPr>
          <w:spacing w:val="-73"/>
        </w:rPr>
        <w:t> </w:t>
      </w:r>
      <w:r>
        <w:rPr>
          <w:spacing w:val="-73"/>
        </w:rPr>
      </w:r>
      <w:r>
        <w:rPr/>
        <w:t>的期间不包括在内。 </w:t>
      </w:r>
      <w:r>
        <w:rPr>
          <w:spacing w:val="-3"/>
        </w:rPr>
        <w:t>当购建或者生产符合资本化条件的资产达到预定可使用或者可销售状态时，借款费用停止资</w:t>
      </w:r>
      <w:r>
        <w:rPr>
          <w:spacing w:val="-74"/>
        </w:rPr>
        <w:t> </w:t>
      </w:r>
      <w:r>
        <w:rPr>
          <w:spacing w:val="-74"/>
        </w:rPr>
      </w:r>
      <w:r>
        <w:rPr/>
        <w:t>本化。 </w:t>
      </w:r>
      <w:r>
        <w:rPr>
          <w:spacing w:val="-3"/>
        </w:rPr>
        <w:t>当购建或者生产符合资本化条件的资产中部分项目分别完工且可单独使用时，该部分资产借</w:t>
      </w:r>
      <w:r>
        <w:rPr>
          <w:spacing w:val="-74"/>
        </w:rPr>
        <w:t> </w:t>
      </w:r>
      <w:r>
        <w:rPr>
          <w:spacing w:val="-74"/>
        </w:rPr>
      </w:r>
      <w:r>
        <w:rPr/>
        <w:t>款费用停止资本化。 购建或者生产的资产的各部分分别完工，但必须等到整体完工后才可使用或可对外销售的， 在该资产整体完工时停止借款费用资本化。</w:t>
      </w:r>
    </w:p>
    <w:p>
      <w:pPr>
        <w:spacing w:after="0" w:line="271"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7"/>
        <w:spacing w:line="268" w:lineRule="auto" w:before="35"/>
        <w:ind w:right="1782"/>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宋体" w:hAnsi="宋体" w:cs="宋体" w:eastAsia="宋体" w:hint="default"/>
        </w:rPr>
        <w:t>3</w:t>
      </w:r>
      <w:r>
        <w:rPr/>
        <w:t>个月</w:t>
      </w:r>
      <w:r>
        <w:rPr>
          <w:spacing w:val="-90"/>
        </w:rPr>
        <w:t> </w:t>
      </w:r>
      <w:r>
        <w:rPr>
          <w:spacing w:val="-3"/>
        </w:rPr>
        <w:t>的，则借款费用暂停资本化；该项中断如是所购建或生产的符合资本化条件的资产达到预定</w:t>
      </w:r>
      <w:r>
        <w:rPr>
          <w:spacing w:val="-73"/>
        </w:rPr>
        <w:t> </w:t>
      </w:r>
      <w:r>
        <w:rPr>
          <w:spacing w:val="-73"/>
        </w:rPr>
      </w:r>
      <w:r>
        <w:rPr>
          <w:spacing w:val="-3"/>
        </w:rPr>
        <w:t>可使用状态或者可销售状态必要的程序，则借款费用继续资本化。在中断期间发生的借款费</w:t>
      </w:r>
      <w:r>
        <w:rPr>
          <w:spacing w:val="-73"/>
        </w:rPr>
        <w:t> </w:t>
      </w:r>
      <w:r>
        <w:rPr>
          <w:spacing w:val="-73"/>
        </w:rPr>
      </w:r>
      <w:r>
        <w:rPr/>
        <w:t>用确认为当期损益，直至资产的购建或者生产活动重新开始后借款费用继续资本化。</w:t>
      </w:r>
    </w:p>
    <w:p>
      <w:pPr>
        <w:spacing w:line="240" w:lineRule="auto" w:before="10"/>
        <w:rPr>
          <w:rFonts w:ascii="宋体" w:hAnsi="宋体" w:cs="宋体" w:eastAsia="宋体" w:hint="default"/>
          <w:sz w:val="24"/>
          <w:szCs w:val="24"/>
        </w:rPr>
      </w:pPr>
    </w:p>
    <w:p>
      <w:pPr>
        <w:pStyle w:val="Heading7"/>
        <w:spacing w:line="271" w:lineRule="auto"/>
        <w:ind w:right="1782"/>
        <w:jc w:val="left"/>
      </w:pPr>
      <w:r>
        <w:rPr>
          <w:rFonts w:ascii="Times New Roman" w:hAnsi="Times New Roman" w:cs="Times New Roman" w:eastAsia="Times New Roman" w:hint="default"/>
          <w:b/>
          <w:bCs/>
        </w:rPr>
        <w:t>4</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3"/>
        </w:rPr>
        <w:t>对于为购建或者生产符合资本化条件的资产而借入的专门借款，以专门借款当期实际发生的</w:t>
      </w:r>
      <w:r>
        <w:rPr>
          <w:spacing w:val="-74"/>
        </w:rPr>
        <w:t> </w:t>
      </w:r>
      <w:r>
        <w:rPr>
          <w:spacing w:val="-74"/>
        </w:rPr>
      </w:r>
      <w:r>
        <w:rPr>
          <w:spacing w:val="-3"/>
        </w:rPr>
        <w:t>借款费用，减去尚未动用的借款资金存入银行取得的利息收入或进行暂时性投资取得的投资</w:t>
      </w:r>
      <w:r>
        <w:rPr>
          <w:spacing w:val="-74"/>
        </w:rPr>
        <w:t> </w:t>
      </w:r>
      <w:r>
        <w:rPr>
          <w:spacing w:val="-74"/>
        </w:rPr>
      </w:r>
      <w:r>
        <w:rPr/>
        <w:t>收益后的金额，来确定借款费用的资本化金额。 </w:t>
      </w:r>
      <w:r>
        <w:rPr>
          <w:spacing w:val="-3"/>
        </w:rPr>
        <w:t>对于为购建或者生产符合资本化条件的资产而占用的一般借款，根据累计资产支出超过专门</w:t>
      </w:r>
      <w:r>
        <w:rPr>
          <w:spacing w:val="-74"/>
        </w:rPr>
        <w:t> </w:t>
      </w:r>
      <w:r>
        <w:rPr>
          <w:spacing w:val="-74"/>
        </w:rPr>
      </w:r>
      <w:r>
        <w:rPr>
          <w:spacing w:val="-3"/>
        </w:rPr>
        <w:t>借款部分的资产支出加权平均数乘以所占用一般借款的资本化率，计算确定一般借款应予资</w:t>
      </w:r>
      <w:r>
        <w:rPr>
          <w:spacing w:val="-74"/>
        </w:rPr>
        <w:t> </w:t>
      </w:r>
      <w:r>
        <w:rPr>
          <w:spacing w:val="-74"/>
        </w:rPr>
      </w:r>
      <w:r>
        <w:rPr/>
        <w:t>本化的借款费用金额。资本化率根据一般借款加权平均利率计算确定。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6"/>
        <w:spacing w:line="240" w:lineRule="auto"/>
        <w:ind w:left="117" w:right="1782"/>
        <w:jc w:val="left"/>
        <w:rPr>
          <w:b w:val="0"/>
          <w:bCs w:val="0"/>
        </w:rPr>
      </w:pPr>
      <w:bookmarkStart w:name="19、生物资产" w:id="197"/>
      <w:bookmarkEnd w:id="19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7" w:right="1782"/>
        <w:jc w:val="left"/>
        <w:rPr>
          <w:b w:val="0"/>
          <w:bCs w:val="0"/>
        </w:rPr>
      </w:pPr>
      <w:bookmarkStart w:name="20、油气资产" w:id="198"/>
      <w:bookmarkEnd w:id="19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7" w:right="1782"/>
        <w:jc w:val="left"/>
        <w:rPr>
          <w:b w:val="0"/>
          <w:bCs w:val="0"/>
        </w:rPr>
      </w:pPr>
      <w:bookmarkStart w:name="21、无形资产" w:id="199"/>
      <w:bookmarkEnd w:id="19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7" w:right="1782"/>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17" w:right="1782"/>
        <w:jc w:val="left"/>
        <w:rPr>
          <w:b w:val="0"/>
          <w:bCs w:val="0"/>
        </w:rPr>
      </w:pPr>
      <w:r>
        <w:rPr>
          <w:rFonts w:ascii="Times New Roman" w:hAnsi="Times New Roman" w:cs="Times New Roman" w:eastAsia="Times New Roman" w:hint="default"/>
        </w:rPr>
        <w:t>1</w:t>
      </w:r>
      <w:r>
        <w:rPr/>
        <w:t>、无形资产的计价方法</w:t>
      </w:r>
      <w:r>
        <w:rPr>
          <w:b w:val="0"/>
          <w:bCs w:val="0"/>
        </w:rPr>
      </w:r>
    </w:p>
    <w:p>
      <w:pPr>
        <w:pStyle w:val="Heading7"/>
        <w:spacing w:line="273" w:lineRule="auto" w:before="21"/>
        <w:ind w:right="1685"/>
        <w:jc w:val="left"/>
      </w:pPr>
      <w:r>
        <w:rPr/>
        <w:t>（</w:t>
      </w:r>
      <w:r>
        <w:rPr>
          <w:rFonts w:ascii="宋体" w:hAnsi="宋体" w:cs="宋体" w:eastAsia="宋体" w:hint="default"/>
        </w:rPr>
        <w:t>1</w:t>
      </w:r>
      <w:r>
        <w:rPr/>
        <w:t>）公司取得无形资产时按成本进行初始计量； </w:t>
      </w:r>
      <w:r>
        <w:rPr>
          <w:spacing w:val="-3"/>
        </w:rPr>
        <w:t>外购无形资产的成本，包括购买价款、相关税费以及直接归属于使该项资产达到预定用途所</w:t>
      </w:r>
      <w:r>
        <w:rPr>
          <w:spacing w:val="-73"/>
        </w:rPr>
        <w:t> </w:t>
      </w:r>
      <w:r>
        <w:rPr>
          <w:spacing w:val="-73"/>
        </w:rPr>
      </w:r>
      <w:r>
        <w:rPr>
          <w:spacing w:val="-5"/>
        </w:rPr>
        <w:t>发生的其他支出。购买无形资产的价款超过正常信用条件延期支付，实质上具有融资性质的，</w:t>
      </w:r>
      <w:r>
        <w:rPr>
          <w:spacing w:val="-92"/>
        </w:rPr>
        <w:t> </w:t>
      </w:r>
      <w:r>
        <w:rPr>
          <w:spacing w:val="-92"/>
        </w:rPr>
      </w:r>
      <w:r>
        <w:rPr/>
        <w:t>无形资产的成本以购买价款的现值为基础确定。 </w:t>
      </w:r>
      <w:r>
        <w:rPr>
          <w:spacing w:val="2"/>
        </w:rPr>
        <w:t>债务重组取得债务人用以抵债的无形资产，以该无形资产的公允价值为基础确定其入账价</w:t>
      </w:r>
      <w:r>
        <w:rPr>
          <w:spacing w:val="-82"/>
        </w:rPr>
        <w:t> </w:t>
      </w:r>
      <w:r>
        <w:rPr>
          <w:spacing w:val="-82"/>
        </w:rPr>
      </w:r>
      <w:r>
        <w:rPr>
          <w:spacing w:val="-5"/>
        </w:rPr>
        <w:t>值，并将重组债务的账面价值与该用以抵债的无形资产公允价值之间的差额，计入当期损益。</w:t>
      </w:r>
      <w:r>
        <w:rPr>
          <w:spacing w:val="-92"/>
        </w:rPr>
        <w:t> </w:t>
      </w:r>
      <w:r>
        <w:rPr>
          <w:spacing w:val="-92"/>
        </w:rPr>
      </w:r>
      <w:r>
        <w:rPr>
          <w:spacing w:val="2"/>
        </w:rPr>
        <w:t>在非货币性资产交换具备商业实质且换入资产或换出资产的公允价值能够可靠计量的前提</w:t>
      </w:r>
      <w:r>
        <w:rPr>
          <w:spacing w:val="-82"/>
        </w:rPr>
        <w:t> </w:t>
      </w:r>
      <w:r>
        <w:rPr>
          <w:spacing w:val="-82"/>
        </w:rPr>
      </w:r>
      <w:r>
        <w:rPr>
          <w:spacing w:val="-3"/>
        </w:rPr>
        <w:t>下，非货币性资产交换换入的无形资产以换出资产的公允价值为基础确定其入账价值，除非</w:t>
      </w:r>
      <w:r>
        <w:rPr>
          <w:spacing w:val="-73"/>
        </w:rPr>
        <w:t> </w:t>
      </w:r>
      <w:r>
        <w:rPr>
          <w:spacing w:val="-73"/>
        </w:rPr>
      </w:r>
      <w:r>
        <w:rPr>
          <w:spacing w:val="-3"/>
        </w:rPr>
        <w:t>有确凿证据表明换入资产的公允价值更加可靠；不满足上述前提的非货币性资产交换，以换</w:t>
      </w:r>
      <w:r>
        <w:rPr>
          <w:spacing w:val="-73"/>
        </w:rPr>
        <w:t> </w:t>
      </w:r>
      <w:r>
        <w:rPr>
          <w:spacing w:val="-73"/>
        </w:rPr>
      </w:r>
      <w:r>
        <w:rPr/>
        <w:t>出资产的账面价值和应支付的相关税费作为换入无形资产的成本，不确认损益。</w:t>
      </w:r>
    </w:p>
    <w:p>
      <w:pPr>
        <w:pStyle w:val="Heading7"/>
        <w:spacing w:line="273" w:lineRule="auto" w:before="7"/>
        <w:ind w:right="6310" w:firstLine="60"/>
        <w:jc w:val="left"/>
      </w:pPr>
      <w:r>
        <w:rPr/>
        <w:t>（</w:t>
      </w:r>
      <w:r>
        <w:rPr>
          <w:rFonts w:ascii="宋体" w:hAnsi="宋体" w:cs="宋体" w:eastAsia="宋体" w:hint="default"/>
        </w:rPr>
        <w:t>2</w:t>
      </w:r>
      <w:r>
        <w:rPr/>
        <w:t>）后续计量 在取得无形资产时分析判断其使用寿命。</w:t>
      </w:r>
    </w:p>
    <w:p>
      <w:pPr>
        <w:spacing w:line="273" w:lineRule="auto" w:before="7"/>
        <w:ind w:left="117" w:right="1782" w:firstLine="0"/>
        <w:jc w:val="left"/>
        <w:rPr>
          <w:rFonts w:ascii="宋体" w:hAnsi="宋体" w:cs="宋体" w:eastAsia="宋体" w:hint="default"/>
          <w:sz w:val="21"/>
          <w:szCs w:val="21"/>
        </w:rPr>
      </w:pPr>
      <w:r>
        <w:rPr>
          <w:rFonts w:ascii="宋体" w:hAnsi="宋体" w:cs="宋体" w:eastAsia="宋体" w:hint="default"/>
          <w:spacing w:val="-3"/>
          <w:sz w:val="21"/>
          <w:szCs w:val="21"/>
        </w:rPr>
        <w:t>对于使用寿命有限的无形资产，在为企业带来经济利益的期限内按直线法摊销；无法预见无</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形资产为企业带来经济利益期限的，视为使用寿命不确定的无形资产，不予摊销。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tbl>
      <w:tblPr>
        <w:tblW w:w="0" w:type="auto"/>
        <w:jc w:val="left"/>
        <w:tblInd w:w="110" w:type="dxa"/>
        <w:tblLayout w:type="fixed"/>
        <w:tblCellMar>
          <w:top w:w="0" w:type="dxa"/>
          <w:left w:w="0" w:type="dxa"/>
          <w:bottom w:w="0" w:type="dxa"/>
          <w:right w:w="0" w:type="dxa"/>
        </w:tblCellMar>
        <w:tblLook w:val="01E0"/>
      </w:tblPr>
      <w:tblGrid>
        <w:gridCol w:w="3176"/>
        <w:gridCol w:w="2510"/>
        <w:gridCol w:w="2737"/>
      </w:tblGrid>
      <w:tr>
        <w:trPr>
          <w:trHeight w:val="355" w:hRule="exact"/>
        </w:trPr>
        <w:tc>
          <w:tcPr>
            <w:tcW w:w="3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06"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73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3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年</w:t>
            </w:r>
          </w:p>
        </w:tc>
        <w:tc>
          <w:tcPr>
            <w:tcW w:w="27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参照同行业</w:t>
            </w:r>
          </w:p>
        </w:tc>
      </w:tr>
      <w:tr>
        <w:trPr>
          <w:trHeight w:val="352" w:hRule="exact"/>
        </w:trPr>
        <w:tc>
          <w:tcPr>
            <w:tcW w:w="3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专利及著作权</w:t>
            </w:r>
          </w:p>
        </w:tc>
        <w:tc>
          <w:tcPr>
            <w:tcW w:w="2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年</w:t>
            </w:r>
          </w:p>
        </w:tc>
        <w:tc>
          <w:tcPr>
            <w:tcW w:w="27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经济使用寿命</w:t>
            </w:r>
          </w:p>
        </w:tc>
      </w:tr>
      <w:tr>
        <w:trPr>
          <w:trHeight w:val="352" w:hRule="exact"/>
        </w:trPr>
        <w:tc>
          <w:tcPr>
            <w:tcW w:w="31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年</w:t>
            </w:r>
          </w:p>
        </w:tc>
        <w:tc>
          <w:tcPr>
            <w:tcW w:w="273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经济使用寿命</w:t>
            </w:r>
          </w:p>
        </w:tc>
      </w:tr>
    </w:tbl>
    <w:p>
      <w:pPr>
        <w:spacing w:after="0" w:line="240" w:lineRule="auto"/>
        <w:jc w:val="left"/>
        <w:rPr>
          <w:rFonts w:ascii="宋体" w:hAnsi="宋体" w:cs="宋体" w:eastAsia="宋体" w:hint="default"/>
          <w:sz w:val="18"/>
          <w:szCs w:val="18"/>
        </w:rPr>
        <w:sectPr>
          <w:pgSz w:w="11910" w:h="16840"/>
          <w:pgMar w:header="765" w:footer="1018" w:top="960" w:bottom="1200" w:left="16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tbl>
      <w:tblPr>
        <w:tblW w:w="0" w:type="auto"/>
        <w:jc w:val="left"/>
        <w:tblInd w:w="106" w:type="dxa"/>
        <w:tblLayout w:type="fixed"/>
        <w:tblCellMar>
          <w:top w:w="0" w:type="dxa"/>
          <w:left w:w="0" w:type="dxa"/>
          <w:bottom w:w="0" w:type="dxa"/>
          <w:right w:w="0" w:type="dxa"/>
        </w:tblCellMar>
        <w:tblLook w:val="01E0"/>
      </w:tblPr>
      <w:tblGrid>
        <w:gridCol w:w="3179"/>
        <w:gridCol w:w="2510"/>
        <w:gridCol w:w="2737"/>
      </w:tblGrid>
      <w:tr>
        <w:trPr>
          <w:trHeight w:val="355" w:hRule="exact"/>
        </w:trPr>
        <w:tc>
          <w:tcPr>
            <w:tcW w:w="31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c>
          <w:tcPr>
            <w:tcW w:w="273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经济使用寿命</w:t>
            </w:r>
          </w:p>
        </w:tc>
      </w:tr>
    </w:tbl>
    <w:p>
      <w:pPr>
        <w:pStyle w:val="Heading7"/>
        <w:spacing w:line="260" w:lineRule="exact"/>
        <w:ind w:right="1782"/>
        <w:jc w:val="left"/>
      </w:pPr>
      <w:r>
        <w:rPr/>
        <w:t>每年度终了，对使用寿命有限的无形资产的使用寿命及摊销方法进行复核。</w:t>
      </w:r>
    </w:p>
    <w:p>
      <w:pPr>
        <w:pStyle w:val="Heading7"/>
        <w:spacing w:line="240" w:lineRule="auto" w:before="37"/>
        <w:ind w:right="1782"/>
        <w:jc w:val="left"/>
      </w:pPr>
      <w:r>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6"/>
        <w:spacing w:line="240" w:lineRule="auto"/>
        <w:ind w:left="117" w:right="1782"/>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7"/>
        <w:spacing w:line="268" w:lineRule="auto"/>
        <w:ind w:right="1685"/>
        <w:jc w:val="left"/>
      </w:pPr>
      <w:r>
        <w:rPr>
          <w:rFonts w:ascii="Times New Roman" w:hAnsi="Times New Roman" w:cs="Times New Roman" w:eastAsia="Times New Roman" w:hint="default"/>
          <w:b/>
          <w:bCs/>
        </w:rPr>
        <w:t>3</w:t>
      </w:r>
      <w:r>
        <w:rPr>
          <w:rFonts w:ascii="宋体" w:hAnsi="宋体" w:cs="宋体" w:eastAsia="宋体" w:hint="default"/>
          <w:b/>
          <w:bCs/>
        </w:rPr>
        <w:t>、划分研究阶段和开发阶段的具体标准</w:t>
      </w:r>
      <w:r>
        <w:rPr>
          <w:rFonts w:ascii="宋体" w:hAnsi="宋体" w:cs="宋体" w:eastAsia="宋体" w:hint="default"/>
          <w:b/>
          <w:bCs/>
          <w:w w:val="99"/>
        </w:rPr>
        <w:t> </w:t>
      </w:r>
      <w:r>
        <w:rPr>
          <w:spacing w:val="-3"/>
        </w:rPr>
        <w:t>研究阶段：为获取并理解新的科学或技术知识等而进行的独创性的有计划调查、研究活动的</w:t>
      </w:r>
      <w:r>
        <w:rPr>
          <w:spacing w:val="-73"/>
        </w:rPr>
        <w:t> </w:t>
      </w:r>
      <w:r>
        <w:rPr>
          <w:spacing w:val="-73"/>
        </w:rPr>
      </w:r>
      <w:r>
        <w:rPr>
          <w:spacing w:val="-3"/>
        </w:rPr>
        <w:t>阶段。公司的具体研究阶段一般是指研发部门根据市场需求、技术需要等因素对需研究开发</w:t>
      </w:r>
      <w:r>
        <w:rPr>
          <w:spacing w:val="-73"/>
        </w:rPr>
        <w:t> </w:t>
      </w:r>
      <w:r>
        <w:rPr>
          <w:spacing w:val="-73"/>
        </w:rPr>
      </w:r>
      <w:r>
        <w:rPr>
          <w:spacing w:val="-3"/>
        </w:rPr>
        <w:t>的项目进行相关分析立项，由项目管理部门对该项目进行技术创新能力、成果转化能力、实</w:t>
      </w:r>
      <w:r>
        <w:rPr>
          <w:spacing w:val="-72"/>
        </w:rPr>
        <w:t> </w:t>
      </w:r>
      <w:r>
        <w:rPr>
          <w:spacing w:val="-72"/>
        </w:rPr>
      </w:r>
      <w:r>
        <w:rPr/>
        <w:t>际需求能力及项目预算资金保障能力等情况进行评审分析的阶段。 </w:t>
      </w:r>
      <w:r>
        <w:rPr>
          <w:spacing w:val="-3"/>
        </w:rPr>
        <w:t>开发阶段：在进行商业性生产或使用前，将研究成果或其他知识应用于某项计划或设计，以</w:t>
      </w:r>
      <w:r>
        <w:rPr>
          <w:spacing w:val="-72"/>
        </w:rPr>
        <w:t> </w:t>
      </w:r>
      <w:r>
        <w:rPr>
          <w:spacing w:val="-72"/>
        </w:rPr>
      </w:r>
      <w:r>
        <w:rPr>
          <w:spacing w:val="-3"/>
        </w:rPr>
        <w:t>生产出新的或具有实质性改进的材料、装置、产品等活动的阶段。公司的具体开发阶段是指</w:t>
      </w:r>
      <w:r>
        <w:rPr>
          <w:spacing w:val="-72"/>
        </w:rPr>
        <w:t> </w:t>
      </w:r>
      <w:r>
        <w:rPr>
          <w:spacing w:val="-72"/>
        </w:rPr>
      </w:r>
      <w:r>
        <w:rPr>
          <w:spacing w:val="-5"/>
        </w:rPr>
        <w:t>项目立项申请经过研究阶段的研究、分析、评审形成立项报告后，研发项目组完成功能手板、</w:t>
      </w:r>
      <w:r>
        <w:rPr>
          <w:spacing w:val="-92"/>
        </w:rPr>
        <w:t> </w:t>
      </w:r>
      <w:r>
        <w:rPr>
          <w:spacing w:val="-92"/>
        </w:rPr>
      </w:r>
      <w:r>
        <w:rPr>
          <w:rFonts w:ascii="宋体" w:hAnsi="宋体" w:cs="宋体" w:eastAsia="宋体" w:hint="default"/>
        </w:rPr>
        <w:t>BOM</w:t>
      </w:r>
      <w:r>
        <w:rPr/>
        <w:t>输出、开模打样等工作，并且通过不断修订完善直至达到可使用或可销售状态。 </w:t>
      </w:r>
      <w:r>
        <w:rPr>
          <w:rFonts w:ascii="Times New Roman" w:hAnsi="Times New Roman" w:cs="Times New Roman" w:eastAsia="Times New Roman" w:hint="default"/>
          <w:b/>
          <w:bCs/>
        </w:rPr>
        <w:t>4</w:t>
      </w:r>
      <w:r>
        <w:rPr>
          <w:rFonts w:ascii="宋体" w:hAnsi="宋体" w:cs="宋体" w:eastAsia="宋体" w:hint="default"/>
          <w:b/>
          <w:bCs/>
        </w:rPr>
        <w:t>、开发阶段支出资本化的具体条件</w:t>
      </w:r>
      <w:r>
        <w:rPr>
          <w:rFonts w:ascii="宋体" w:hAnsi="宋体" w:cs="宋体" w:eastAsia="宋体" w:hint="default"/>
          <w:b/>
          <w:bCs/>
          <w:w w:val="99"/>
        </w:rPr>
        <w:t> </w:t>
      </w:r>
      <w:r>
        <w:rPr/>
        <w:t>开发阶段的支出，同时满足下列条件时确认为无形资产：</w:t>
      </w:r>
    </w:p>
    <w:p>
      <w:pPr>
        <w:pStyle w:val="Heading7"/>
        <w:spacing w:line="240" w:lineRule="auto" w:before="12"/>
        <w:ind w:right="1782"/>
        <w:jc w:val="left"/>
      </w:pPr>
      <w:r>
        <w:rPr/>
        <w:t>（</w:t>
      </w:r>
      <w:r>
        <w:rPr>
          <w:rFonts w:ascii="宋体" w:hAnsi="宋体" w:cs="宋体" w:eastAsia="宋体" w:hint="default"/>
        </w:rPr>
        <w:t>1</w:t>
      </w:r>
      <w:r>
        <w:rPr/>
        <w:t>）完成该无形资产以使其能够使用或出售在技术上具有可行性；</w:t>
      </w:r>
    </w:p>
    <w:p>
      <w:pPr>
        <w:pStyle w:val="Heading7"/>
        <w:spacing w:line="240" w:lineRule="auto" w:before="37"/>
        <w:ind w:right="1782"/>
        <w:jc w:val="left"/>
      </w:pPr>
      <w:r>
        <w:rPr/>
        <w:t>（</w:t>
      </w:r>
      <w:r>
        <w:rPr>
          <w:rFonts w:ascii="宋体" w:hAnsi="宋体" w:cs="宋体" w:eastAsia="宋体" w:hint="default"/>
        </w:rPr>
        <w:t>2</w:t>
      </w:r>
      <w:r>
        <w:rPr/>
        <w:t>）具有完成该无形资产并使用或出售的意图；</w:t>
      </w:r>
    </w:p>
    <w:p>
      <w:pPr>
        <w:pStyle w:val="Heading7"/>
        <w:spacing w:line="273" w:lineRule="auto" w:before="37"/>
        <w:ind w:right="1795"/>
        <w:jc w:val="left"/>
      </w:pPr>
      <w:r>
        <w:rPr/>
        <w:t>（</w:t>
      </w:r>
      <w:r>
        <w:rPr>
          <w:rFonts w:ascii="宋体" w:hAnsi="宋体" w:cs="宋体" w:eastAsia="宋体" w:hint="default"/>
        </w:rPr>
        <w:t>3</w:t>
      </w:r>
      <w:r>
        <w:rPr/>
        <w:t>）无形资产产生经济利益的方式，包括能够证明运用该无形资产生产的产品存在市场或</w:t>
      </w:r>
      <w:r>
        <w:rPr>
          <w:spacing w:val="-92"/>
        </w:rPr>
        <w:t> </w:t>
      </w:r>
      <w:r>
        <w:rPr>
          <w:spacing w:val="-92"/>
        </w:rPr>
      </w:r>
      <w:r>
        <w:rPr/>
        <w:t>无形资产自身存在市场，无形资产将在内部使用的，能够证明其有用性；</w:t>
      </w:r>
    </w:p>
    <w:p>
      <w:pPr>
        <w:pStyle w:val="Heading7"/>
        <w:spacing w:line="273" w:lineRule="auto" w:before="8"/>
        <w:ind w:right="1795"/>
        <w:jc w:val="left"/>
      </w:pPr>
      <w:r>
        <w:rPr/>
        <w:t>（</w:t>
      </w:r>
      <w:r>
        <w:rPr>
          <w:rFonts w:ascii="宋体" w:hAnsi="宋体" w:cs="宋体" w:eastAsia="宋体" w:hint="default"/>
        </w:rPr>
        <w:t>4</w:t>
      </w:r>
      <w:r>
        <w:rPr/>
        <w:t>）有足够的技术、财务资源和其他资源支持，以完成该无形资产的开发，并有能力使用</w:t>
      </w:r>
      <w:r>
        <w:rPr>
          <w:spacing w:val="-92"/>
        </w:rPr>
        <w:t> </w:t>
      </w:r>
      <w:r>
        <w:rPr>
          <w:spacing w:val="-92"/>
        </w:rPr>
      </w:r>
      <w:r>
        <w:rPr/>
        <w:t>或出售该无形资产；</w:t>
      </w:r>
    </w:p>
    <w:p>
      <w:pPr>
        <w:pStyle w:val="Heading7"/>
        <w:spacing w:line="240" w:lineRule="auto" w:before="7"/>
        <w:ind w:right="1782"/>
        <w:jc w:val="left"/>
      </w:pPr>
      <w:r>
        <w:rPr/>
        <w:t>（</w:t>
      </w:r>
      <w:r>
        <w:rPr>
          <w:rFonts w:ascii="宋体" w:hAnsi="宋体" w:cs="宋体" w:eastAsia="宋体" w:hint="default"/>
        </w:rPr>
        <w:t>5</w:t>
      </w:r>
      <w:r>
        <w:rPr/>
        <w:t>）归属于该无形资产开发阶段的支出能够可靠地计量。</w:t>
      </w:r>
    </w:p>
    <w:p>
      <w:pPr>
        <w:spacing w:line="240" w:lineRule="auto" w:before="11"/>
        <w:rPr>
          <w:rFonts w:ascii="宋体" w:hAnsi="宋体" w:cs="宋体" w:eastAsia="宋体" w:hint="default"/>
          <w:sz w:val="25"/>
          <w:szCs w:val="25"/>
        </w:rPr>
      </w:pPr>
    </w:p>
    <w:p>
      <w:pPr>
        <w:pStyle w:val="Heading6"/>
        <w:spacing w:line="240" w:lineRule="auto"/>
        <w:ind w:left="117" w:right="1782"/>
        <w:jc w:val="left"/>
        <w:rPr>
          <w:b w:val="0"/>
          <w:bCs w:val="0"/>
        </w:rPr>
      </w:pPr>
      <w:bookmarkStart w:name="22、长期资产减值" w:id="202"/>
      <w:bookmarkEnd w:id="20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782"/>
        <w:jc w:val="left"/>
      </w:pPr>
      <w:r>
        <w:rPr>
          <w:spacing w:val="-3"/>
        </w:rPr>
        <w:t>长期股权投资、采用成本模式计量的投资性房地产、固定资产、在建工程、无形资产等长期</w:t>
      </w:r>
      <w:r>
        <w:rPr>
          <w:spacing w:val="-73"/>
        </w:rPr>
        <w:t> </w:t>
      </w:r>
      <w:r>
        <w:rPr>
          <w:spacing w:val="-73"/>
        </w:rPr>
      </w:r>
      <w:r>
        <w:rPr>
          <w:spacing w:val="-3"/>
        </w:rPr>
        <w:t>资产，于资产负债表日存在减值迹象的，进行减值测试。减值测试结果表明资产的可收回金</w:t>
      </w:r>
      <w:r>
        <w:rPr>
          <w:spacing w:val="-72"/>
        </w:rPr>
        <w:t> </w:t>
      </w:r>
      <w:r>
        <w:rPr>
          <w:spacing w:val="-72"/>
        </w:rPr>
      </w:r>
      <w:r>
        <w:rPr>
          <w:spacing w:val="-3"/>
        </w:rPr>
        <w:t>额低于其账面价值的，按其差额计提减值准备并计入减值损失。可收回金额为资产的公允价</w:t>
      </w:r>
      <w:r>
        <w:rPr>
          <w:spacing w:val="-73"/>
        </w:rPr>
        <w:t> </w:t>
      </w:r>
      <w:r>
        <w:rPr>
          <w:spacing w:val="-73"/>
        </w:rPr>
      </w:r>
      <w:r>
        <w:rPr>
          <w:spacing w:val="-3"/>
        </w:rPr>
        <w:t>值减去处置费用后的净额与资产预计未来现金流量的现值两者之间的较高者。资产减值准备</w:t>
      </w:r>
      <w:r>
        <w:rPr>
          <w:spacing w:val="-74"/>
        </w:rPr>
        <w:t> </w:t>
      </w:r>
      <w:r>
        <w:rPr>
          <w:spacing w:val="-74"/>
        </w:rPr>
      </w:r>
      <w:r>
        <w:rPr>
          <w:spacing w:val="-3"/>
        </w:rPr>
        <w:t>按单项资产为基础计算并确认，如果难以对单项资产的可收回金额进行估计的，以该资产所</w:t>
      </w:r>
      <w:r>
        <w:rPr>
          <w:spacing w:val="-73"/>
        </w:rPr>
        <w:t> </w:t>
      </w:r>
      <w:r>
        <w:rPr>
          <w:spacing w:val="-73"/>
        </w:rPr>
      </w:r>
      <w:r>
        <w:rPr/>
        <w:t>属的资产组确定资产组的可收回金额。资产组是能够独立产生现金流入的最小资产组合。 商誉至少在每年年度终了进行减值测试。 </w:t>
      </w:r>
      <w:r>
        <w:rPr>
          <w:spacing w:val="-3"/>
        </w:rPr>
        <w:t>本公司进行商誉减值测试，对于因企业合并形成的商誉的账面价值，自购买日起按照合理的</w:t>
      </w:r>
      <w:r>
        <w:rPr>
          <w:spacing w:val="-73"/>
        </w:rPr>
        <w:t> </w:t>
      </w:r>
      <w:r>
        <w:rPr>
          <w:spacing w:val="-73"/>
        </w:rPr>
      </w:r>
      <w:r>
        <w:rPr>
          <w:spacing w:val="-3"/>
        </w:rPr>
        <w:t>方法分摊至相关的资产组；难以分摊至相关的资产组的，将其分摊至相关的资产组组合。在</w:t>
      </w:r>
      <w:r>
        <w:rPr>
          <w:spacing w:val="-72"/>
        </w:rPr>
        <w:t> </w:t>
      </w:r>
      <w:r>
        <w:rPr>
          <w:spacing w:val="-72"/>
        </w:rPr>
      </w:r>
      <w:r>
        <w:rPr>
          <w:spacing w:val="-3"/>
        </w:rPr>
        <w:t>将商誉的账面价值分摊至相关的资产组或者资产组组合时，按照各资产组或者资产组组合的</w:t>
      </w:r>
      <w:r>
        <w:rPr>
          <w:spacing w:val="-73"/>
        </w:rPr>
        <w:t> </w:t>
      </w:r>
      <w:r>
        <w:rPr>
          <w:spacing w:val="-73"/>
        </w:rPr>
      </w:r>
      <w:r>
        <w:rPr>
          <w:spacing w:val="-3"/>
        </w:rPr>
        <w:t>公允价值占相关资产组或者资产组组合公允价值总额的比例进行分摊。公允价值难以可靠计</w:t>
      </w:r>
      <w:r>
        <w:rPr>
          <w:spacing w:val="-73"/>
        </w:rPr>
        <w:t> </w:t>
      </w:r>
      <w:r>
        <w:rPr>
          <w:spacing w:val="-73"/>
        </w:rPr>
      </w:r>
      <w:r>
        <w:rPr>
          <w:spacing w:val="-3"/>
        </w:rPr>
        <w:t>量的，按照各资产组或者资产组组合的账面价值占相关资产组或者资产组组合账面价值总额</w:t>
      </w:r>
      <w:r>
        <w:rPr>
          <w:spacing w:val="-74"/>
        </w:rPr>
        <w:t> </w:t>
      </w:r>
      <w:r>
        <w:rPr>
          <w:spacing w:val="-74"/>
        </w:rPr>
      </w:r>
      <w:r>
        <w:rPr/>
        <w:t>的比例进行分摊。 </w:t>
      </w:r>
      <w:r>
        <w:rPr>
          <w:spacing w:val="-3"/>
        </w:rPr>
        <w:t>在对包含商誉的相关资产组或者资产组组合进行减值测试时，如与商誉相关的资产组或者资</w:t>
      </w:r>
      <w:r>
        <w:rPr>
          <w:spacing w:val="-74"/>
        </w:rPr>
        <w:t> </w:t>
      </w:r>
      <w:r>
        <w:rPr>
          <w:spacing w:val="-74"/>
        </w:rPr>
      </w:r>
      <w:r>
        <w:rPr>
          <w:spacing w:val="-3"/>
        </w:rPr>
        <w:t>产组组合存在减值迹象的，先对不包含商誉的资产组或者资产组组合进行减值测试，计算可</w:t>
      </w:r>
      <w:r>
        <w:rPr>
          <w:spacing w:val="-73"/>
        </w:rPr>
        <w:t> </w:t>
      </w:r>
      <w:r>
        <w:rPr>
          <w:spacing w:val="-73"/>
        </w:rPr>
      </w:r>
      <w:r>
        <w:rPr>
          <w:spacing w:val="-3"/>
        </w:rPr>
        <w:t>收回金额，并与相关账面价值相比较，确认相应的减值损失。再对包含商誉的资产组或者资</w:t>
      </w:r>
    </w:p>
    <w:p>
      <w:pPr>
        <w:spacing w:after="0" w:line="273"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7"/>
        <w:spacing w:line="273" w:lineRule="auto"/>
        <w:ind w:right="1782"/>
        <w:jc w:val="left"/>
      </w:pPr>
      <w:r>
        <w:rPr>
          <w:spacing w:val="-3"/>
        </w:rPr>
        <w:t>产组组合进行减值测试，比较这些相关资产组或者资产组组合的账面价值（包括所分摊的商</w:t>
      </w:r>
      <w:r>
        <w:rPr>
          <w:spacing w:val="-73"/>
        </w:rPr>
        <w:t> </w:t>
      </w:r>
      <w:r>
        <w:rPr>
          <w:spacing w:val="-73"/>
        </w:rPr>
      </w:r>
      <w:r>
        <w:rPr>
          <w:spacing w:val="-3"/>
        </w:rPr>
        <w:t>誉的账面价值部分）与其可收回金额，如相关资产组或者资产组组合的可收回金额低于其账</w:t>
      </w:r>
      <w:r>
        <w:rPr>
          <w:spacing w:val="-73"/>
        </w:rPr>
        <w:t> </w:t>
      </w:r>
      <w:r>
        <w:rPr>
          <w:spacing w:val="-73"/>
        </w:rPr>
      </w:r>
      <w:r>
        <w:rPr/>
        <w:t>面价值的，确认商誉的减值损失。 上述资产减值损失一经确认，在以后会计期间不予转回。</w:t>
      </w:r>
    </w:p>
    <w:p>
      <w:pPr>
        <w:spacing w:line="590" w:lineRule="atLeast" w:before="10"/>
        <w:ind w:left="117" w:right="1900" w:firstLine="0"/>
        <w:jc w:val="left"/>
        <w:rPr>
          <w:rFonts w:ascii="宋体" w:hAnsi="宋体" w:cs="宋体" w:eastAsia="宋体" w:hint="default"/>
          <w:sz w:val="21"/>
          <w:szCs w:val="21"/>
        </w:rPr>
      </w:pPr>
      <w:bookmarkStart w:name="23、长期待摊费用" w:id="203"/>
      <w:bookmarkEnd w:id="203"/>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长期待摊费用为已经发生但应由本期和以后各期负担的分摊期限在一年以上的各项费用。</w:t>
      </w:r>
    </w:p>
    <w:p>
      <w:pPr>
        <w:spacing w:line="256" w:lineRule="auto" w:before="37"/>
        <w:ind w:left="117" w:right="69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240" w:lineRule="auto" w:before="7"/>
        <w:rPr>
          <w:rFonts w:ascii="宋体" w:hAnsi="宋体" w:cs="宋体" w:eastAsia="宋体" w:hint="default"/>
          <w:sz w:val="25"/>
          <w:szCs w:val="25"/>
        </w:rPr>
      </w:pPr>
    </w:p>
    <w:p>
      <w:pPr>
        <w:spacing w:line="256" w:lineRule="auto" w:before="0"/>
        <w:ind w:left="117" w:right="69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b/>
          <w:bCs/>
          <w:w w:val="99"/>
          <w:sz w:val="21"/>
          <w:szCs w:val="21"/>
        </w:rPr>
        <w:t> </w:t>
      </w:r>
      <w:r>
        <w:rPr>
          <w:rFonts w:ascii="宋体" w:hAnsi="宋体" w:cs="宋体" w:eastAsia="宋体" w:hint="default"/>
          <w:sz w:val="21"/>
          <w:szCs w:val="21"/>
        </w:rPr>
        <w:t>依据合同约定或预计受益期间确定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left="117" w:right="1782"/>
        <w:jc w:val="left"/>
        <w:rPr>
          <w:b w:val="0"/>
          <w:bCs w:val="0"/>
        </w:rPr>
      </w:pPr>
      <w:bookmarkStart w:name="24、职工薪酬" w:id="204"/>
      <w:bookmarkEnd w:id="20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7" w:right="1782"/>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782"/>
        <w:jc w:val="left"/>
      </w:pPr>
      <w:r>
        <w:rPr>
          <w:spacing w:val="-3"/>
        </w:rPr>
        <w:t>本公司在职工为本公司提供服务的会计期间，将实际发生的短期薪酬确认为负债，并计入当</w:t>
      </w:r>
      <w:r>
        <w:rPr>
          <w:spacing w:val="-73"/>
        </w:rPr>
        <w:t> </w:t>
      </w:r>
      <w:r>
        <w:rPr>
          <w:spacing w:val="-73"/>
        </w:rPr>
      </w:r>
      <w:r>
        <w:rPr/>
        <w:t>期损益或相关资产成本。 </w:t>
      </w:r>
      <w:r>
        <w:rPr>
          <w:spacing w:val="2"/>
        </w:rPr>
        <w:t>本公司为职工缴纳的社会保险费和住房公积金，以及按规定提取的工会经费和职工教育经</w:t>
      </w:r>
      <w:r>
        <w:rPr>
          <w:spacing w:val="-82"/>
        </w:rPr>
        <w:t> </w:t>
      </w:r>
      <w:r>
        <w:rPr>
          <w:spacing w:val="-82"/>
        </w:rPr>
      </w:r>
      <w:r>
        <w:rPr>
          <w:spacing w:val="-3"/>
        </w:rPr>
        <w:t>费，在职工为本公司提供服务的会计期间，根据规定的计提基础和计提比例计算确定相应的</w:t>
      </w:r>
      <w:r>
        <w:rPr>
          <w:spacing w:val="-73"/>
        </w:rPr>
        <w:t> </w:t>
      </w:r>
      <w:r>
        <w:rPr>
          <w:spacing w:val="-73"/>
        </w:rPr>
      </w:r>
      <w:r>
        <w:rPr/>
        <w:t>职工薪酬金额。</w:t>
      </w:r>
    </w:p>
    <w:p>
      <w:pPr>
        <w:pStyle w:val="Heading7"/>
        <w:spacing w:line="240" w:lineRule="auto" w:before="7"/>
        <w:ind w:right="1782"/>
        <w:jc w:val="left"/>
      </w:pPr>
      <w:r>
        <w:rPr/>
        <w:t>职工福利费为非货币性福利的，如能够可靠计量的，按照公允价值计量。</w:t>
      </w:r>
    </w:p>
    <w:p>
      <w:pPr>
        <w:spacing w:line="240" w:lineRule="auto" w:before="11"/>
        <w:rPr>
          <w:rFonts w:ascii="宋体" w:hAnsi="宋体" w:cs="宋体" w:eastAsia="宋体" w:hint="default"/>
          <w:sz w:val="26"/>
          <w:szCs w:val="26"/>
        </w:rPr>
      </w:pPr>
    </w:p>
    <w:p>
      <w:pPr>
        <w:spacing w:line="590" w:lineRule="atLeast" w:before="0"/>
        <w:ind w:left="117" w:right="7034" w:firstLine="0"/>
        <w:jc w:val="left"/>
        <w:rPr>
          <w:rFonts w:ascii="宋体" w:hAnsi="宋体" w:cs="宋体" w:eastAsia="宋体" w:hint="default"/>
          <w:sz w:val="21"/>
          <w:szCs w:val="21"/>
        </w:rPr>
      </w:pPr>
      <w:bookmarkStart w:name="（2）离职后福利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设定提存计划</w:t>
      </w:r>
    </w:p>
    <w:p>
      <w:pPr>
        <w:pStyle w:val="Heading7"/>
        <w:spacing w:line="273" w:lineRule="auto" w:before="37"/>
        <w:ind w:right="1794"/>
        <w:jc w:val="both"/>
      </w:pPr>
      <w:r>
        <w:rPr>
          <w:spacing w:val="-3"/>
        </w:rPr>
        <w:t>本公司按当地政府的相关规定为职工缴纳基本养老保险和失业保险，在职工为本公司提供服</w:t>
      </w:r>
      <w:r>
        <w:rPr>
          <w:spacing w:val="-74"/>
        </w:rPr>
        <w:t> </w:t>
      </w:r>
      <w:r>
        <w:rPr>
          <w:spacing w:val="-74"/>
        </w:rPr>
      </w:r>
      <w:r>
        <w:rPr>
          <w:spacing w:val="-3"/>
        </w:rPr>
        <w:t>务的会计期间，按以当地规定的缴纳基数和比例计算应缴纳金额，确认为负债，并计入当期</w:t>
      </w:r>
      <w:r>
        <w:rPr>
          <w:spacing w:val="-72"/>
        </w:rPr>
        <w:t> </w:t>
      </w:r>
      <w:r>
        <w:rPr>
          <w:spacing w:val="-72"/>
        </w:rPr>
      </w:r>
      <w:r>
        <w:rPr/>
        <w:t>损益或相关资产成本。</w:t>
      </w:r>
    </w:p>
    <w:p>
      <w:pPr>
        <w:spacing w:line="240" w:lineRule="auto" w:before="8"/>
        <w:rPr>
          <w:rFonts w:ascii="宋体" w:hAnsi="宋体" w:cs="宋体" w:eastAsia="宋体" w:hint="default"/>
          <w:sz w:val="23"/>
          <w:szCs w:val="23"/>
        </w:rPr>
      </w:pPr>
    </w:p>
    <w:p>
      <w:pPr>
        <w:pStyle w:val="Heading6"/>
        <w:spacing w:line="240" w:lineRule="auto"/>
        <w:ind w:left="117" w:right="1782"/>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794"/>
        <w:jc w:val="both"/>
      </w:pPr>
      <w:r>
        <w:rPr>
          <w:spacing w:val="-3"/>
        </w:rPr>
        <w:t>本公司在不能单方面撤回因解除劳动关系计划或裁减建议所提供的辞退福利时，或确认与涉</w:t>
      </w:r>
      <w:r>
        <w:rPr>
          <w:spacing w:val="-74"/>
        </w:rPr>
        <w:t> </w:t>
      </w:r>
      <w:r>
        <w:rPr>
          <w:spacing w:val="-74"/>
        </w:rPr>
      </w:r>
      <w:r>
        <w:rPr>
          <w:spacing w:val="-3"/>
        </w:rPr>
        <w:t>及支付辞退福利的重组相关的成本或费用时（两者孰早），确认辞退福利产生的职工薪酬负</w:t>
      </w:r>
      <w:r>
        <w:rPr>
          <w:spacing w:val="-72"/>
        </w:rPr>
        <w:t> </w:t>
      </w:r>
      <w:r>
        <w:rPr>
          <w:spacing w:val="-72"/>
        </w:rPr>
      </w:r>
      <w:r>
        <w:rPr/>
        <w:t>债，并计入当期损益。</w:t>
      </w:r>
    </w:p>
    <w:p>
      <w:pPr>
        <w:spacing w:line="240" w:lineRule="auto" w:before="8"/>
        <w:rPr>
          <w:rFonts w:ascii="宋体" w:hAnsi="宋体" w:cs="宋体" w:eastAsia="宋体" w:hint="default"/>
          <w:sz w:val="23"/>
          <w:szCs w:val="23"/>
        </w:rPr>
      </w:pPr>
    </w:p>
    <w:p>
      <w:pPr>
        <w:pStyle w:val="Heading6"/>
        <w:spacing w:line="240" w:lineRule="auto"/>
        <w:ind w:left="117" w:right="1782"/>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7" w:right="1782"/>
        <w:jc w:val="left"/>
        <w:rPr>
          <w:b w:val="0"/>
          <w:bCs w:val="0"/>
        </w:rPr>
      </w:pPr>
      <w:bookmarkStart w:name="25、预计负债" w:id="209"/>
      <w:bookmarkEnd w:id="20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17" w:right="1782"/>
        <w:jc w:val="left"/>
        <w:rPr>
          <w:b w:val="0"/>
          <w:bCs w:val="0"/>
        </w:rPr>
      </w:pPr>
      <w:r>
        <w:rPr>
          <w:rFonts w:ascii="Times New Roman" w:hAnsi="Times New Roman" w:cs="Times New Roman" w:eastAsia="Times New Roman" w:hint="default"/>
        </w:rPr>
        <w:t>1</w:t>
      </w:r>
      <w:r>
        <w:rPr/>
        <w:t>、预计负债的确认标准</w:t>
      </w:r>
      <w:r>
        <w:rPr>
          <w:b w:val="0"/>
          <w:bCs w:val="0"/>
        </w:rPr>
      </w:r>
    </w:p>
    <w:p>
      <w:pPr>
        <w:spacing w:after="0" w:line="240" w:lineRule="auto"/>
        <w:jc w:val="left"/>
        <w:sectPr>
          <w:pgSz w:w="11910" w:h="16840"/>
          <w:pgMar w:header="765" w:footer="1018" w:top="960" w:bottom="1200" w:left="16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7"/>
        <w:spacing w:line="273" w:lineRule="auto"/>
        <w:ind w:right="1782"/>
        <w:jc w:val="left"/>
      </w:pPr>
      <w:r>
        <w:rPr>
          <w:spacing w:val="-3"/>
        </w:rPr>
        <w:t>与诉讼、债务担保、亏损合同、重组事项等或有事项相关的义务同时满足下列条件时，本公</w:t>
      </w:r>
      <w:r>
        <w:rPr>
          <w:spacing w:val="-73"/>
        </w:rPr>
        <w:t> </w:t>
      </w:r>
      <w:r>
        <w:rPr>
          <w:spacing w:val="-73"/>
        </w:rPr>
      </w:r>
      <w:r>
        <w:rPr/>
        <w:t>司确认为预计负债：</w:t>
      </w:r>
    </w:p>
    <w:p>
      <w:pPr>
        <w:pStyle w:val="Heading7"/>
        <w:spacing w:line="240" w:lineRule="auto" w:before="7"/>
        <w:ind w:right="1782"/>
        <w:jc w:val="left"/>
      </w:pPr>
      <w:r>
        <w:rPr/>
        <w:t>（</w:t>
      </w:r>
      <w:r>
        <w:rPr>
          <w:rFonts w:ascii="宋体" w:hAnsi="宋体" w:cs="宋体" w:eastAsia="宋体" w:hint="default"/>
        </w:rPr>
        <w:t>1</w:t>
      </w:r>
      <w:r>
        <w:rPr/>
        <w:t>）该义务是本公司承担的现时义务；</w:t>
      </w:r>
    </w:p>
    <w:p>
      <w:pPr>
        <w:pStyle w:val="Heading7"/>
        <w:spacing w:line="240" w:lineRule="auto" w:before="37"/>
        <w:ind w:right="1782"/>
        <w:jc w:val="left"/>
      </w:pPr>
      <w:r>
        <w:rPr/>
        <w:t>（</w:t>
      </w:r>
      <w:r>
        <w:rPr>
          <w:rFonts w:ascii="宋体" w:hAnsi="宋体" w:cs="宋体" w:eastAsia="宋体" w:hint="default"/>
        </w:rPr>
        <w:t>2</w:t>
      </w:r>
      <w:r>
        <w:rPr/>
        <w:t>）履行该义务很可能导致经济利益流出本公司；</w:t>
      </w:r>
    </w:p>
    <w:p>
      <w:pPr>
        <w:pStyle w:val="Heading7"/>
        <w:spacing w:line="240" w:lineRule="auto" w:before="37"/>
        <w:ind w:right="1782"/>
        <w:jc w:val="left"/>
      </w:pPr>
      <w:r>
        <w:rPr/>
        <w:t>（</w:t>
      </w:r>
      <w:r>
        <w:rPr>
          <w:rFonts w:ascii="宋体" w:hAnsi="宋体" w:cs="宋体" w:eastAsia="宋体" w:hint="default"/>
        </w:rPr>
        <w:t>3</w:t>
      </w:r>
      <w:r>
        <w:rPr/>
        <w:t>）该义务的金额能够可靠地计量。</w:t>
      </w:r>
    </w:p>
    <w:p>
      <w:pPr>
        <w:spacing w:line="240" w:lineRule="auto" w:before="9"/>
        <w:rPr>
          <w:rFonts w:ascii="宋体" w:hAnsi="宋体" w:cs="宋体" w:eastAsia="宋体" w:hint="default"/>
          <w:sz w:val="26"/>
          <w:szCs w:val="26"/>
        </w:rPr>
      </w:pPr>
    </w:p>
    <w:p>
      <w:pPr>
        <w:pStyle w:val="Heading7"/>
        <w:spacing w:line="266" w:lineRule="auto"/>
        <w:ind w:right="1685"/>
        <w:jc w:val="left"/>
      </w:pPr>
      <w:r>
        <w:rPr>
          <w:rFonts w:ascii="Times New Roman" w:hAnsi="Times New Roman" w:cs="Times New Roman" w:eastAsia="Times New Roman" w:hint="default"/>
          <w:b/>
          <w:bCs/>
        </w:rPr>
        <w:t>2</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3"/>
        </w:rPr>
        <w:t>本公司在确定最佳估计数时，综合考虑与或有事项有关的风险、不确定性和货币时间价值等</w:t>
      </w:r>
      <w:r>
        <w:rPr>
          <w:spacing w:val="-73"/>
        </w:rPr>
        <w:t> </w:t>
      </w:r>
      <w:r>
        <w:rPr>
          <w:spacing w:val="-73"/>
        </w:rPr>
      </w:r>
      <w:r>
        <w:rPr>
          <w:spacing w:val="-5"/>
        </w:rPr>
        <w:t>因素。对于货币时间价值影响重大的，通过对相关未来现金流出进行折现后确定最佳估计数。</w:t>
      </w:r>
    </w:p>
    <w:p>
      <w:pPr>
        <w:spacing w:line="240" w:lineRule="auto" w:before="12"/>
        <w:rPr>
          <w:rFonts w:ascii="宋体" w:hAnsi="宋体" w:cs="宋体" w:eastAsia="宋体" w:hint="default"/>
          <w:sz w:val="24"/>
          <w:szCs w:val="24"/>
        </w:rPr>
      </w:pPr>
    </w:p>
    <w:p>
      <w:pPr>
        <w:pStyle w:val="Heading7"/>
        <w:spacing w:line="273" w:lineRule="auto"/>
        <w:ind w:right="1685"/>
        <w:jc w:val="left"/>
      </w:pPr>
      <w:r>
        <w:rPr/>
        <w:t>最佳估计数分别以下情况处理： </w:t>
      </w:r>
      <w:r>
        <w:rPr>
          <w:spacing w:val="-3"/>
        </w:rPr>
        <w:t>所需支出存在一个连续范围（或区间），且该范围内各种结果发生的可能性相同的，则最佳</w:t>
      </w:r>
      <w:r>
        <w:rPr>
          <w:spacing w:val="-73"/>
        </w:rPr>
        <w:t> </w:t>
      </w:r>
      <w:r>
        <w:rPr>
          <w:spacing w:val="-73"/>
        </w:rPr>
      </w:r>
      <w:r>
        <w:rPr/>
        <w:t>估计数按照该范围的中间值即上下限金额的平均数确定。 </w:t>
      </w:r>
      <w:r>
        <w:rPr>
          <w:spacing w:val="-3"/>
        </w:rPr>
        <w:t>所需支出不存在一个连续范围（或区间），或虽然存在一个连续范围但该范围内各种结果发</w:t>
      </w:r>
      <w:r>
        <w:rPr>
          <w:spacing w:val="-72"/>
        </w:rPr>
        <w:t> </w:t>
      </w:r>
      <w:r>
        <w:rPr>
          <w:spacing w:val="-72"/>
        </w:rPr>
      </w:r>
      <w:r>
        <w:rPr>
          <w:spacing w:val="-5"/>
        </w:rPr>
        <w:t>生的可能性不相同的，如或有事项涉及单个项目的，则最佳估计数按照最可能发生金额确定；</w:t>
      </w:r>
      <w:r>
        <w:rPr>
          <w:spacing w:val="-92"/>
        </w:rPr>
        <w:t> </w:t>
      </w:r>
      <w:r>
        <w:rPr>
          <w:spacing w:val="-92"/>
        </w:rPr>
      </w:r>
      <w:r>
        <w:rPr/>
        <w:t>如或有事项涉及多个项目的，则最佳估计数按各种可能结果及相关概率计算确定。 </w:t>
      </w:r>
      <w:r>
        <w:rPr>
          <w:spacing w:val="-3"/>
        </w:rPr>
        <w:t>本公司清偿预计负债所需支出全部或部分预期由第三方补偿的，补偿金额在基本确定能够收</w:t>
      </w:r>
      <w:r>
        <w:rPr>
          <w:spacing w:val="-74"/>
        </w:rPr>
        <w:t> </w:t>
      </w:r>
      <w:r>
        <w:rPr>
          <w:spacing w:val="-74"/>
        </w:rPr>
      </w:r>
      <w:r>
        <w:rPr/>
        <w:t>到时，作为资产单独确认，确认的补偿金额不超过预计负债的账面价值。</w:t>
      </w:r>
    </w:p>
    <w:p>
      <w:pPr>
        <w:spacing w:line="240" w:lineRule="auto" w:before="8"/>
        <w:rPr>
          <w:rFonts w:ascii="宋体" w:hAnsi="宋体" w:cs="宋体" w:eastAsia="宋体" w:hint="default"/>
          <w:sz w:val="23"/>
          <w:szCs w:val="23"/>
        </w:rPr>
      </w:pPr>
    </w:p>
    <w:p>
      <w:pPr>
        <w:pStyle w:val="Heading6"/>
        <w:spacing w:line="240" w:lineRule="auto"/>
        <w:ind w:left="117" w:right="1782"/>
        <w:jc w:val="left"/>
        <w:rPr>
          <w:b w:val="0"/>
          <w:bCs w:val="0"/>
        </w:rPr>
      </w:pPr>
      <w:bookmarkStart w:name="26、股份支付" w:id="210"/>
      <w:bookmarkEnd w:id="21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7"/>
        <w:spacing w:line="273" w:lineRule="auto"/>
        <w:ind w:right="1685"/>
        <w:jc w:val="left"/>
      </w:pPr>
      <w:r>
        <w:rPr>
          <w:spacing w:val="2"/>
        </w:rPr>
        <w:t>本公司的股份支付是为了获取职工或其他方提供服务而授予权益工具或者承担以权益工具</w:t>
      </w:r>
      <w:r>
        <w:rPr>
          <w:spacing w:val="-82"/>
        </w:rPr>
        <w:t> </w:t>
      </w:r>
      <w:r>
        <w:rPr>
          <w:spacing w:val="-82"/>
        </w:rPr>
      </w:r>
      <w:r>
        <w:rPr/>
        <w:t>为基础确定的负债的交易。本公司的股份支付为以权益结算的股份支付。 </w:t>
      </w:r>
      <w:r>
        <w:rPr>
          <w:spacing w:val="-3"/>
        </w:rPr>
        <w:t>以权益结算的股份支付换取职工提供服务的，以授予职工权益工具的公允价值计量。本公司</w:t>
      </w:r>
      <w:r>
        <w:rPr>
          <w:spacing w:val="-73"/>
        </w:rPr>
        <w:t> </w:t>
      </w:r>
      <w:r>
        <w:rPr>
          <w:spacing w:val="-73"/>
        </w:rPr>
      </w:r>
      <w:r>
        <w:rPr>
          <w:spacing w:val="-3"/>
        </w:rPr>
        <w:t>以限制性股票进行股份支付的，职工出资认购股票，股票在达到解锁条件并解锁前不得上市</w:t>
      </w:r>
      <w:r>
        <w:rPr>
          <w:spacing w:val="-73"/>
        </w:rPr>
        <w:t> </w:t>
      </w:r>
      <w:r>
        <w:rPr>
          <w:spacing w:val="-73"/>
        </w:rPr>
      </w:r>
      <w:r>
        <w:rPr>
          <w:spacing w:val="-3"/>
        </w:rPr>
        <w:t>流通或转让；如果最终股权激励计划规定的解锁条件未能达到，则本公司按照事先约定的价</w:t>
      </w:r>
      <w:r>
        <w:rPr>
          <w:spacing w:val="-73"/>
        </w:rPr>
        <w:t> </w:t>
      </w:r>
      <w:r>
        <w:rPr>
          <w:spacing w:val="-73"/>
        </w:rPr>
      </w:r>
      <w:r>
        <w:rPr>
          <w:spacing w:val="-3"/>
        </w:rPr>
        <w:t>格回购股票。本公司取得职工认购限制性股票支付的款项时，按照取得的认股款确认股本和</w:t>
      </w:r>
      <w:r>
        <w:rPr>
          <w:spacing w:val="-73"/>
        </w:rPr>
        <w:t> </w:t>
      </w:r>
      <w:r>
        <w:rPr>
          <w:spacing w:val="-73"/>
        </w:rPr>
      </w:r>
      <w:r>
        <w:rPr>
          <w:spacing w:val="-3"/>
        </w:rPr>
        <w:t>资本公积（股本溢价），同时就回购义务全额确认一项负债并确认库存股。在等待期内每个</w:t>
      </w:r>
      <w:r>
        <w:rPr>
          <w:spacing w:val="-73"/>
        </w:rPr>
        <w:t> </w:t>
      </w:r>
      <w:r>
        <w:rPr>
          <w:spacing w:val="-73"/>
        </w:rPr>
      </w:r>
      <w:r>
        <w:rPr>
          <w:spacing w:val="-3"/>
        </w:rPr>
        <w:t>资产负债表日，本公司根据最新取得的可行权职工人数变动、是否达到规定业绩条件等后续</w:t>
      </w:r>
      <w:r>
        <w:rPr>
          <w:spacing w:val="-73"/>
        </w:rPr>
        <w:t> </w:t>
      </w:r>
      <w:r>
        <w:rPr>
          <w:spacing w:val="-73"/>
        </w:rPr>
      </w:r>
      <w:r>
        <w:rPr>
          <w:spacing w:val="-3"/>
        </w:rPr>
        <w:t>信息对可行权权益工具数量作出最佳估计，以此为基础，按照授予日的公允价值，将当期取</w:t>
      </w:r>
      <w:r>
        <w:rPr>
          <w:spacing w:val="-72"/>
        </w:rPr>
        <w:t> </w:t>
      </w:r>
      <w:r>
        <w:rPr>
          <w:spacing w:val="-72"/>
        </w:rPr>
      </w:r>
      <w:r>
        <w:rPr>
          <w:spacing w:val="-3"/>
        </w:rPr>
        <w:t>得的服务计入相关成本或费用，相应增加资本公积。在可行权日之后不再对已确认的相关成</w:t>
      </w:r>
      <w:r>
        <w:rPr>
          <w:spacing w:val="-73"/>
        </w:rPr>
        <w:t> </w:t>
      </w:r>
      <w:r>
        <w:rPr>
          <w:spacing w:val="-73"/>
        </w:rPr>
      </w:r>
      <w:r>
        <w:rPr>
          <w:spacing w:val="-3"/>
        </w:rPr>
        <w:t>本或费用和所有者权益总额进行调整。但授予后立即可行权的，在授予日按照公允价值计入</w:t>
      </w:r>
      <w:r>
        <w:rPr>
          <w:spacing w:val="-73"/>
        </w:rPr>
        <w:t> </w:t>
      </w:r>
      <w:r>
        <w:rPr>
          <w:spacing w:val="-73"/>
        </w:rPr>
      </w:r>
      <w:r>
        <w:rPr/>
        <w:t>相关成本或费用，相应增加资本公积。 </w:t>
      </w:r>
      <w:r>
        <w:rPr>
          <w:spacing w:val="-3"/>
        </w:rPr>
        <w:t>对于最终未能行权的股份支付，不确认成本或费用，除非行权条件是市场条件或非可行权条</w:t>
      </w:r>
      <w:r>
        <w:rPr>
          <w:spacing w:val="-73"/>
        </w:rPr>
        <w:t> </w:t>
      </w:r>
      <w:r>
        <w:rPr>
          <w:spacing w:val="-73"/>
        </w:rPr>
      </w:r>
      <w:r>
        <w:rPr>
          <w:spacing w:val="-5"/>
        </w:rPr>
        <w:t>件，此时无论是否满足市场条件或非可行权条件，只要满足所有可行权条件中的非市场条件，</w:t>
      </w:r>
      <w:r>
        <w:rPr>
          <w:spacing w:val="-92"/>
        </w:rPr>
        <w:t> </w:t>
      </w:r>
      <w:r>
        <w:rPr>
          <w:spacing w:val="-92"/>
        </w:rPr>
      </w:r>
      <w:r>
        <w:rPr/>
        <w:t>即视为可行权。 </w:t>
      </w:r>
      <w:r>
        <w:rPr>
          <w:spacing w:val="-3"/>
        </w:rPr>
        <w:t>如果修改了以权益结算的股份支付的条款，至少按照未修改条款的情况确认取得的服务。此</w:t>
      </w:r>
      <w:r>
        <w:rPr>
          <w:spacing w:val="-73"/>
        </w:rPr>
        <w:t> </w:t>
      </w:r>
      <w:r>
        <w:rPr>
          <w:spacing w:val="-73"/>
        </w:rPr>
      </w:r>
      <w:r>
        <w:rPr>
          <w:spacing w:val="-3"/>
        </w:rPr>
        <w:t>外，任何增加所授予权益工具公允价值的修改，或在修改日对职工有利的变更，均确认取得</w:t>
      </w:r>
      <w:r>
        <w:rPr>
          <w:spacing w:val="-72"/>
        </w:rPr>
        <w:t> </w:t>
      </w:r>
      <w:r>
        <w:rPr>
          <w:spacing w:val="-72"/>
        </w:rPr>
      </w:r>
      <w:r>
        <w:rPr/>
        <w:t>服务的增加。 </w:t>
      </w:r>
      <w:r>
        <w:rPr>
          <w:spacing w:val="-3"/>
        </w:rPr>
        <w:t>如果取消了以权益结算的股份支付，则于取消日作为加速行权处理，立即确认尚未确认的金</w:t>
      </w:r>
      <w:r>
        <w:rPr>
          <w:spacing w:val="-73"/>
        </w:rPr>
        <w:t> </w:t>
      </w:r>
      <w:r>
        <w:rPr>
          <w:spacing w:val="-73"/>
        </w:rPr>
      </w:r>
      <w:r>
        <w:rPr>
          <w:spacing w:val="-3"/>
        </w:rPr>
        <w:t>额。职工或其他方能够选择满足非可行权条件但在等待期内未满足的，作为取消以权益结算</w:t>
      </w:r>
      <w:r>
        <w:rPr>
          <w:spacing w:val="-73"/>
        </w:rPr>
        <w:t> </w:t>
      </w:r>
      <w:r>
        <w:rPr>
          <w:spacing w:val="-73"/>
        </w:rPr>
      </w:r>
      <w:r>
        <w:rPr>
          <w:spacing w:val="-3"/>
        </w:rPr>
        <w:t>的股份支付处理。但是，如果授予新的权益工具，并在新权益工具授予日认定所授予的新权</w:t>
      </w:r>
      <w:r>
        <w:rPr>
          <w:spacing w:val="-72"/>
        </w:rPr>
        <w:t> </w:t>
      </w:r>
      <w:r>
        <w:rPr>
          <w:spacing w:val="-72"/>
        </w:rPr>
      </w:r>
      <w:r>
        <w:rPr>
          <w:spacing w:val="2"/>
        </w:rPr>
        <w:t>益工具是用于替代被取消的权益工具的，则以与处理原权益工具条款和条件修改相同的方</w:t>
      </w:r>
    </w:p>
    <w:p>
      <w:pPr>
        <w:spacing w:after="0" w:line="273"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7"/>
        <w:spacing w:line="240" w:lineRule="auto"/>
        <w:ind w:right="1782"/>
        <w:jc w:val="left"/>
      </w:pPr>
      <w:r>
        <w:rPr/>
        <w:t>式，对所授予的替代权益工具进行处理。</w:t>
      </w:r>
    </w:p>
    <w:p>
      <w:pPr>
        <w:spacing w:line="240" w:lineRule="auto" w:before="11"/>
        <w:rPr>
          <w:rFonts w:ascii="宋体" w:hAnsi="宋体" w:cs="宋体" w:eastAsia="宋体" w:hint="default"/>
          <w:sz w:val="25"/>
          <w:szCs w:val="25"/>
        </w:rPr>
      </w:pPr>
    </w:p>
    <w:p>
      <w:pPr>
        <w:pStyle w:val="Heading6"/>
        <w:spacing w:line="240" w:lineRule="auto"/>
        <w:ind w:left="117" w:right="1782"/>
        <w:jc w:val="left"/>
        <w:rPr>
          <w:b w:val="0"/>
          <w:bCs w:val="0"/>
        </w:rPr>
      </w:pPr>
      <w:bookmarkStart w:name="27、优先股、永续债等其他金融工具" w:id="211"/>
      <w:bookmarkEnd w:id="21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17" w:right="1782"/>
        <w:jc w:val="left"/>
        <w:rPr>
          <w:b w:val="0"/>
          <w:bCs w:val="0"/>
        </w:rPr>
      </w:pPr>
      <w:bookmarkStart w:name="28、收入" w:id="212"/>
      <w:bookmarkEnd w:id="212"/>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7" w:right="7030"/>
        <w:jc w:val="left"/>
      </w:pPr>
      <w:r>
        <w:rPr/>
        <w:t>公司是否需要遵守特殊行业的披露要求 否</w:t>
      </w:r>
    </w:p>
    <w:p>
      <w:pPr>
        <w:pStyle w:val="Heading6"/>
        <w:spacing w:line="240" w:lineRule="auto" w:before="2"/>
        <w:ind w:left="117" w:right="1782"/>
        <w:jc w:val="left"/>
        <w:rPr>
          <w:b w:val="0"/>
          <w:bCs w:val="0"/>
        </w:rPr>
      </w:pPr>
      <w:r>
        <w:rPr>
          <w:rFonts w:ascii="宋体" w:hAnsi="宋体" w:cs="宋体" w:eastAsia="宋体" w:hint="default"/>
        </w:rPr>
        <w:t>1</w:t>
      </w:r>
      <w:r>
        <w:rPr/>
        <w:t>、销售商品收入的确认一般原则：</w:t>
      </w:r>
      <w:r>
        <w:rPr>
          <w:b w:val="0"/>
          <w:bCs w:val="0"/>
        </w:rPr>
      </w:r>
    </w:p>
    <w:p>
      <w:pPr>
        <w:pStyle w:val="Heading7"/>
        <w:spacing w:line="240" w:lineRule="auto" w:before="37"/>
        <w:ind w:right="1782"/>
        <w:jc w:val="left"/>
      </w:pPr>
      <w:r>
        <w:rPr/>
        <w:t>（</w:t>
      </w:r>
      <w:r>
        <w:rPr>
          <w:rFonts w:ascii="宋体" w:hAnsi="宋体" w:cs="宋体" w:eastAsia="宋体" w:hint="default"/>
        </w:rPr>
        <w:t>1</w:t>
      </w:r>
      <w:r>
        <w:rPr/>
        <w:t>）本公司已将商品所有权上的主要风险和报酬转移给购货方；</w:t>
      </w:r>
    </w:p>
    <w:p>
      <w:pPr>
        <w:pStyle w:val="Heading7"/>
        <w:spacing w:line="273" w:lineRule="auto" w:before="37"/>
        <w:ind w:right="1795"/>
        <w:jc w:val="left"/>
      </w:pPr>
      <w:r>
        <w:rPr/>
        <w:t>（</w:t>
      </w:r>
      <w:r>
        <w:rPr>
          <w:rFonts w:ascii="宋体" w:hAnsi="宋体" w:cs="宋体" w:eastAsia="宋体" w:hint="default"/>
        </w:rPr>
        <w:t>2</w:t>
      </w:r>
      <w:r>
        <w:rPr/>
        <w:t>）本公司既没有保留通常与所有权相联系的继续管理权，也没有对已售出的商品实施有 效控制；</w:t>
      </w:r>
    </w:p>
    <w:p>
      <w:pPr>
        <w:pStyle w:val="Heading7"/>
        <w:spacing w:line="240" w:lineRule="auto" w:before="7"/>
        <w:ind w:right="1782"/>
        <w:jc w:val="left"/>
      </w:pPr>
      <w:r>
        <w:rPr/>
        <w:t>（</w:t>
      </w:r>
      <w:r>
        <w:rPr>
          <w:rFonts w:ascii="宋体" w:hAnsi="宋体" w:cs="宋体" w:eastAsia="宋体" w:hint="default"/>
        </w:rPr>
        <w:t>3</w:t>
      </w:r>
      <w:r>
        <w:rPr/>
        <w:t>）收入的金额能够可靠地计量；</w:t>
      </w:r>
    </w:p>
    <w:p>
      <w:pPr>
        <w:pStyle w:val="Heading7"/>
        <w:spacing w:line="240" w:lineRule="auto" w:before="37"/>
        <w:ind w:right="1782"/>
        <w:jc w:val="left"/>
      </w:pPr>
      <w:r>
        <w:rPr/>
        <w:t>（</w:t>
      </w:r>
      <w:r>
        <w:rPr>
          <w:rFonts w:ascii="宋体" w:hAnsi="宋体" w:cs="宋体" w:eastAsia="宋体" w:hint="default"/>
        </w:rPr>
        <w:t>4</w:t>
      </w:r>
      <w:r>
        <w:rPr/>
        <w:t>）相关的经济利益很可能流入本公司；</w:t>
      </w:r>
    </w:p>
    <w:p>
      <w:pPr>
        <w:pStyle w:val="Heading7"/>
        <w:spacing w:line="240" w:lineRule="auto" w:before="37"/>
        <w:ind w:right="1782"/>
        <w:jc w:val="left"/>
      </w:pPr>
      <w:r>
        <w:rPr/>
        <w:t>（</w:t>
      </w:r>
      <w:r>
        <w:rPr>
          <w:rFonts w:ascii="宋体" w:hAnsi="宋体" w:cs="宋体" w:eastAsia="宋体" w:hint="default"/>
        </w:rPr>
        <w:t>5</w:t>
      </w:r>
      <w:r>
        <w:rPr/>
        <w:t>）相关的、已发生或将发生的成本能够可靠地计量。</w:t>
      </w:r>
    </w:p>
    <w:p>
      <w:pPr>
        <w:spacing w:line="240" w:lineRule="auto" w:before="9"/>
        <w:rPr>
          <w:rFonts w:ascii="宋体" w:hAnsi="宋体" w:cs="宋体" w:eastAsia="宋体" w:hint="default"/>
          <w:sz w:val="26"/>
          <w:szCs w:val="26"/>
        </w:rPr>
      </w:pPr>
    </w:p>
    <w:p>
      <w:pPr>
        <w:pStyle w:val="Heading6"/>
        <w:spacing w:line="240" w:lineRule="auto"/>
        <w:ind w:left="117" w:right="1782"/>
        <w:jc w:val="left"/>
        <w:rPr>
          <w:b w:val="0"/>
          <w:bCs w:val="0"/>
        </w:rPr>
      </w:pPr>
      <w:r>
        <w:rPr>
          <w:rFonts w:ascii="宋体" w:hAnsi="宋体" w:cs="宋体" w:eastAsia="宋体" w:hint="default"/>
        </w:rPr>
        <w:t>2</w:t>
      </w:r>
      <w:r>
        <w:rPr/>
        <w:t>、具体原则</w:t>
      </w:r>
      <w:r>
        <w:rPr>
          <w:b w:val="0"/>
          <w:bCs w:val="0"/>
        </w:rPr>
      </w:r>
    </w:p>
    <w:p>
      <w:pPr>
        <w:pStyle w:val="Heading7"/>
        <w:spacing w:line="273" w:lineRule="auto" w:before="37"/>
        <w:ind w:right="1900"/>
        <w:jc w:val="left"/>
      </w:pPr>
      <w:r>
        <w:rPr>
          <w:rFonts w:ascii="宋体" w:hAnsi="宋体" w:cs="宋体" w:eastAsia="宋体" w:hint="default"/>
        </w:rPr>
        <w:t>1</w:t>
      </w:r>
      <w:r>
        <w:rPr/>
        <w:t>、互联网服务收入 公司在收到互联网服务商提供的计费账单并经公司相关部门核对结算金额后，确认业务收 入。</w:t>
      </w:r>
    </w:p>
    <w:p>
      <w:pPr>
        <w:pStyle w:val="Heading7"/>
        <w:spacing w:line="240" w:lineRule="auto" w:before="7"/>
        <w:ind w:right="1782"/>
        <w:jc w:val="left"/>
      </w:pPr>
      <w:r>
        <w:rPr>
          <w:rFonts w:ascii="宋体" w:hAnsi="宋体" w:cs="宋体" w:eastAsia="宋体" w:hint="default"/>
        </w:rPr>
        <w:t>2</w:t>
      </w:r>
      <w:r>
        <w:rPr/>
        <w:t>、产品销售收入</w:t>
      </w:r>
    </w:p>
    <w:p>
      <w:pPr>
        <w:pStyle w:val="Heading7"/>
        <w:spacing w:line="240" w:lineRule="auto" w:before="37"/>
        <w:ind w:right="1010"/>
        <w:jc w:val="left"/>
      </w:pPr>
      <w:r>
        <w:rPr/>
        <w:t>（</w:t>
      </w:r>
      <w:r>
        <w:rPr>
          <w:rFonts w:ascii="宋体" w:hAnsi="宋体" w:cs="宋体" w:eastAsia="宋体" w:hint="default"/>
        </w:rPr>
        <w:t>1</w:t>
      </w:r>
      <w:r>
        <w:rPr/>
        <w:t>）线上销售，在客户在交易平台下订单并付款后，公司将货物发给客户时，确认收入；</w:t>
      </w:r>
    </w:p>
    <w:p>
      <w:pPr>
        <w:pStyle w:val="Heading7"/>
        <w:spacing w:line="240" w:lineRule="auto" w:before="37"/>
        <w:ind w:right="1782"/>
        <w:jc w:val="left"/>
      </w:pPr>
      <w:r>
        <w:rPr/>
        <w:t>（</w:t>
      </w:r>
      <w:r>
        <w:rPr>
          <w:rFonts w:ascii="宋体" w:hAnsi="宋体" w:cs="宋体" w:eastAsia="宋体" w:hint="default"/>
        </w:rPr>
        <w:t>2</w:t>
      </w:r>
      <w:r>
        <w:rPr/>
        <w:t>）线下销售，根据合同约定将产品交付给客户且经客户验收接受时确认收入。</w:t>
      </w:r>
    </w:p>
    <w:p>
      <w:pPr>
        <w:pStyle w:val="Heading7"/>
        <w:spacing w:line="273" w:lineRule="auto" w:before="37"/>
        <w:ind w:right="1782"/>
        <w:jc w:val="left"/>
      </w:pPr>
      <w:r>
        <w:rPr/>
        <w:t>（</w:t>
      </w:r>
      <w:r>
        <w:rPr>
          <w:rFonts w:ascii="宋体" w:hAnsi="宋体" w:cs="宋体" w:eastAsia="宋体" w:hint="default"/>
        </w:rPr>
        <w:t>3</w:t>
      </w:r>
      <w:r>
        <w:rPr/>
        <w:t>）代销销售，在收到经销商的销售清单时确认收入。 </w:t>
      </w:r>
      <w:r>
        <w:rPr>
          <w:rFonts w:ascii="宋体" w:hAnsi="宋体" w:cs="宋体" w:eastAsia="宋体" w:hint="default"/>
        </w:rPr>
        <w:t>3</w:t>
      </w:r>
      <w:r>
        <w:rPr/>
        <w:t>、电视剧的制作发行、播映权转让等业务收入 </w:t>
      </w:r>
      <w:r>
        <w:rPr>
          <w:spacing w:val="-3"/>
        </w:rPr>
        <w:t>电视剧在完成摄制并经电视行政主管部门审查通过，取得《电视剧发行许可证》后，将电视</w:t>
      </w:r>
      <w:r>
        <w:rPr>
          <w:spacing w:val="-73"/>
        </w:rPr>
        <w:t> </w:t>
      </w:r>
      <w:r>
        <w:rPr>
          <w:spacing w:val="-73"/>
        </w:rPr>
      </w:r>
      <w:r>
        <w:rPr/>
        <w:t>剧拷贝、播映带和其他载体转移给购货方，相关经济利益很可能流入本公司时确认收入。 </w:t>
      </w:r>
      <w:r>
        <w:rPr>
          <w:rFonts w:ascii="宋体" w:hAnsi="宋体" w:cs="宋体" w:eastAsia="宋体" w:hint="default"/>
        </w:rPr>
        <w:t>4</w:t>
      </w:r>
      <w:r>
        <w:rPr/>
        <w:t>、保理业务收入 </w:t>
      </w:r>
      <w:r>
        <w:rPr>
          <w:spacing w:val="-3"/>
        </w:rPr>
        <w:t>在相关的保理利息收入金额能够可靠地计量，相关的经济利益可以收到时，按保理合同约定</w:t>
      </w:r>
      <w:r>
        <w:rPr>
          <w:spacing w:val="-73"/>
        </w:rPr>
        <w:t> </w:t>
      </w:r>
      <w:r>
        <w:rPr>
          <w:spacing w:val="-73"/>
        </w:rPr>
      </w:r>
      <w:r>
        <w:rPr/>
        <w:t>的利率及投放的保理本金计算当期应确认的保理利息收入。</w:t>
      </w:r>
    </w:p>
    <w:p>
      <w:pPr>
        <w:pStyle w:val="Heading7"/>
        <w:spacing w:line="273" w:lineRule="auto" w:before="7"/>
        <w:ind w:right="3790"/>
        <w:jc w:val="left"/>
      </w:pPr>
      <w:r>
        <w:rPr>
          <w:rFonts w:ascii="宋体" w:hAnsi="宋体" w:cs="宋体" w:eastAsia="宋体" w:hint="default"/>
        </w:rPr>
        <w:t>5</w:t>
      </w:r>
      <w:r>
        <w:rPr/>
        <w:t>、信托收入 按信托合同中规定的计算方法确认，并在合同期内分期确认的收益。 </w:t>
      </w:r>
      <w:r>
        <w:rPr>
          <w:rFonts w:ascii="宋体" w:hAnsi="宋体" w:cs="宋体" w:eastAsia="宋体" w:hint="default"/>
        </w:rPr>
        <w:t>6</w:t>
      </w:r>
      <w:r>
        <w:rPr/>
        <w:t>、债权管理及贷款顾问服务费收入</w:t>
      </w:r>
    </w:p>
    <w:p>
      <w:pPr>
        <w:pStyle w:val="Heading7"/>
        <w:spacing w:line="273" w:lineRule="auto" w:before="7"/>
        <w:ind w:right="1795"/>
        <w:jc w:val="both"/>
      </w:pPr>
      <w:r>
        <w:rPr>
          <w:spacing w:val="-3"/>
        </w:rPr>
        <w:t>公司采用实际利率法计算当期应当确认的贷款服务费收入。实际利率是指将金融资产和金融</w:t>
      </w:r>
      <w:r>
        <w:rPr>
          <w:spacing w:val="-73"/>
        </w:rPr>
        <w:t> </w:t>
      </w:r>
      <w:r>
        <w:rPr>
          <w:spacing w:val="-73"/>
        </w:rPr>
      </w:r>
      <w:r>
        <w:rPr>
          <w:spacing w:val="-3"/>
        </w:rPr>
        <w:t>负债在预期存续期间或适用的更短期间内的未来现金流量，折现为该金融资产或金融负债当</w:t>
      </w:r>
      <w:r>
        <w:rPr>
          <w:spacing w:val="-73"/>
        </w:rPr>
        <w:t> </w:t>
      </w:r>
      <w:r>
        <w:rPr>
          <w:spacing w:val="-73"/>
        </w:rPr>
      </w:r>
      <w:r>
        <w:rPr/>
        <w:t>前账面价值所使用的利率。</w:t>
      </w:r>
    </w:p>
    <w:p>
      <w:pPr>
        <w:spacing w:line="240" w:lineRule="auto" w:before="8"/>
        <w:rPr>
          <w:rFonts w:ascii="宋体" w:hAnsi="宋体" w:cs="宋体" w:eastAsia="宋体" w:hint="default"/>
          <w:sz w:val="23"/>
          <w:szCs w:val="23"/>
        </w:rPr>
      </w:pPr>
    </w:p>
    <w:p>
      <w:pPr>
        <w:pStyle w:val="Heading6"/>
        <w:spacing w:line="240" w:lineRule="auto"/>
        <w:ind w:left="117" w:right="1782"/>
        <w:jc w:val="left"/>
        <w:rPr>
          <w:b w:val="0"/>
          <w:bCs w:val="0"/>
        </w:rPr>
      </w:pPr>
      <w:bookmarkStart w:name="29、政府补助" w:id="213"/>
      <w:bookmarkEnd w:id="21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7"/>
        <w:spacing w:line="268" w:lineRule="auto"/>
        <w:ind w:right="1782"/>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spacing w:val="-3"/>
        </w:rPr>
        <w:t>政府补助，是本公司从政府无偿取得的货币性资产与非货币性资产。分为与资产相关的政府</w:t>
      </w:r>
      <w:r>
        <w:rPr>
          <w:spacing w:val="-73"/>
        </w:rPr>
        <w:t> </w:t>
      </w:r>
      <w:r>
        <w:rPr>
          <w:spacing w:val="-73"/>
        </w:rPr>
      </w:r>
      <w:r>
        <w:rPr/>
        <w:t>补助和与收益相关的政府补助。 </w:t>
      </w:r>
      <w:r>
        <w:rPr>
          <w:spacing w:val="-3"/>
        </w:rPr>
        <w:t>与资产相关的政府补助，是指本公司取得的、用于购建或以其他方式形成长期资产的政府补</w:t>
      </w:r>
      <w:r>
        <w:rPr>
          <w:spacing w:val="-73"/>
        </w:rPr>
        <w:t> </w:t>
      </w:r>
      <w:r>
        <w:rPr>
          <w:spacing w:val="-73"/>
        </w:rPr>
      </w:r>
      <w:r>
        <w:rPr>
          <w:spacing w:val="-3"/>
        </w:rPr>
        <w:t>助，包括购买固定资产或无形资产的财政拨款、固定资产专门借款的财政贴息等。与收益相</w:t>
      </w:r>
    </w:p>
    <w:p>
      <w:pPr>
        <w:spacing w:after="0" w:line="268"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7"/>
        <w:spacing w:line="240" w:lineRule="auto"/>
        <w:ind w:right="1782"/>
        <w:jc w:val="left"/>
      </w:pPr>
      <w:r>
        <w:rPr/>
        <w:t>关的政府补助，是指除与资产相关的政府补助之外的政府补助。</w:t>
      </w:r>
    </w:p>
    <w:p>
      <w:pPr>
        <w:spacing w:line="240" w:lineRule="auto" w:before="9"/>
        <w:rPr>
          <w:rFonts w:ascii="宋体" w:hAnsi="宋体" w:cs="宋体" w:eastAsia="宋体" w:hint="default"/>
          <w:sz w:val="26"/>
          <w:szCs w:val="26"/>
        </w:rPr>
      </w:pPr>
    </w:p>
    <w:p>
      <w:pPr>
        <w:pStyle w:val="Heading7"/>
        <w:spacing w:line="268" w:lineRule="auto"/>
        <w:ind w:right="1782"/>
        <w:jc w:val="left"/>
      </w:pPr>
      <w:r>
        <w:rPr>
          <w:rFonts w:ascii="Times New Roman" w:hAnsi="Times New Roman" w:cs="Times New Roman" w:eastAsia="Times New Roman" w:hint="default"/>
          <w:b/>
          <w:bCs/>
        </w:rPr>
        <w:t>2</w:t>
      </w:r>
      <w:r>
        <w:rPr>
          <w:rFonts w:ascii="宋体" w:hAnsi="宋体" w:cs="宋体" w:eastAsia="宋体" w:hint="default"/>
          <w:b/>
          <w:bCs/>
        </w:rPr>
        <w:t>、确认时点</w:t>
      </w:r>
      <w:r>
        <w:rPr>
          <w:rFonts w:ascii="宋体" w:hAnsi="宋体" w:cs="宋体" w:eastAsia="宋体" w:hint="default"/>
          <w:b/>
          <w:bCs/>
          <w:w w:val="99"/>
        </w:rPr>
        <w:t> </w:t>
      </w:r>
      <w:r>
        <w:rPr>
          <w:spacing w:val="-3"/>
        </w:rPr>
        <w:t>按照应收金额计量的政府补助，在期末有确凿证据表明能够符合财政扶持政策规定的相关条</w:t>
      </w:r>
      <w:r>
        <w:rPr>
          <w:spacing w:val="-74"/>
        </w:rPr>
        <w:t> </w:t>
      </w:r>
      <w:r>
        <w:rPr>
          <w:spacing w:val="-74"/>
        </w:rPr>
      </w:r>
      <w:r>
        <w:rPr>
          <w:spacing w:val="-3"/>
        </w:rPr>
        <w:t>件且预计能够收到财政扶持资金时予以确认。除按照应收金额计量的政府补助外的其他政府</w:t>
      </w:r>
      <w:r>
        <w:rPr>
          <w:spacing w:val="-74"/>
        </w:rPr>
        <w:t> </w:t>
      </w:r>
      <w:r>
        <w:rPr>
          <w:spacing w:val="-74"/>
        </w:rPr>
      </w:r>
      <w:r>
        <w:rPr/>
        <w:t>补助，在实际收到补助款项时予以确认。</w:t>
      </w:r>
    </w:p>
    <w:p>
      <w:pPr>
        <w:spacing w:line="240" w:lineRule="auto" w:before="10"/>
        <w:rPr>
          <w:rFonts w:ascii="宋体" w:hAnsi="宋体" w:cs="宋体" w:eastAsia="宋体" w:hint="default"/>
          <w:sz w:val="24"/>
          <w:szCs w:val="24"/>
        </w:rPr>
      </w:pPr>
    </w:p>
    <w:p>
      <w:pPr>
        <w:pStyle w:val="Heading7"/>
        <w:spacing w:line="271" w:lineRule="auto"/>
        <w:ind w:right="1685"/>
        <w:jc w:val="left"/>
      </w:pPr>
      <w:r>
        <w:rPr>
          <w:rFonts w:ascii="Times New Roman" w:hAnsi="Times New Roman" w:cs="Times New Roman" w:eastAsia="Times New Roman" w:hint="default"/>
          <w:b/>
          <w:bCs/>
        </w:rPr>
        <w:t>3</w:t>
      </w:r>
      <w:r>
        <w:rPr>
          <w:rFonts w:ascii="宋体" w:hAnsi="宋体" w:cs="宋体" w:eastAsia="宋体" w:hint="default"/>
          <w:b/>
          <w:bCs/>
        </w:rPr>
        <w:t>、会计处理</w:t>
      </w:r>
      <w:r>
        <w:rPr>
          <w:rFonts w:ascii="宋体" w:hAnsi="宋体" w:cs="宋体" w:eastAsia="宋体" w:hint="default"/>
          <w:b/>
          <w:bCs/>
          <w:w w:val="99"/>
        </w:rPr>
        <w:t> </w:t>
      </w:r>
      <w:r>
        <w:rPr>
          <w:spacing w:val="-3"/>
        </w:rPr>
        <w:t>与资产相关的政府补助，冲减相关资产账面价值或确认为递延收益。确认为递延收益的，在</w:t>
      </w:r>
      <w:r>
        <w:rPr>
          <w:spacing w:val="-72"/>
        </w:rPr>
        <w:t> </w:t>
      </w:r>
      <w:r>
        <w:rPr>
          <w:spacing w:val="-72"/>
        </w:rPr>
      </w:r>
      <w:r>
        <w:rPr/>
        <w:t>相关资产使用寿命内按照合理、系统的方法分期计入当期损益（与本公司日常活动相关的， 计入其他收益；与本公司日常活动无关的，计入营业外收入）； </w:t>
      </w:r>
      <w:r>
        <w:rPr>
          <w:spacing w:val="-3"/>
        </w:rPr>
        <w:t>与收益相关的政府补助，用于补偿本公司以后期间的相关成本费用或损失的，确认为递延收</w:t>
      </w:r>
      <w:r>
        <w:rPr>
          <w:spacing w:val="-73"/>
        </w:rPr>
        <w:t> </w:t>
      </w:r>
      <w:r>
        <w:rPr>
          <w:spacing w:val="-73"/>
        </w:rPr>
      </w:r>
      <w:r>
        <w:rPr>
          <w:spacing w:val="-3"/>
        </w:rPr>
        <w:t>益，并在确认相关成本费用或损失的期间，计入当期损益（与本公司日常活动相关的，计入</w:t>
      </w:r>
      <w:r>
        <w:rPr>
          <w:spacing w:val="-73"/>
        </w:rPr>
        <w:t> </w:t>
      </w:r>
      <w:r>
        <w:rPr>
          <w:spacing w:val="-73"/>
        </w:rPr>
      </w:r>
      <w:r>
        <w:rPr>
          <w:spacing w:val="-3"/>
        </w:rPr>
        <w:t>其他收益；与本公司日常活动无关的，计入营业外收入）或冲减相关成本费用或损失；用于</w:t>
      </w:r>
      <w:r>
        <w:rPr>
          <w:spacing w:val="-73"/>
        </w:rPr>
        <w:t> </w:t>
      </w:r>
      <w:r>
        <w:rPr>
          <w:spacing w:val="-73"/>
        </w:rPr>
      </w:r>
      <w:r>
        <w:rPr>
          <w:spacing w:val="-5"/>
        </w:rPr>
        <w:t>补偿本公司已发生的相关成本费用或损失的，直接计入当期损益（与本公司日常活动相关的，</w:t>
      </w:r>
      <w:r>
        <w:rPr>
          <w:spacing w:val="-92"/>
        </w:rPr>
        <w:t> </w:t>
      </w:r>
      <w:r>
        <w:rPr>
          <w:spacing w:val="-92"/>
        </w:rPr>
      </w:r>
      <w:r>
        <w:rPr/>
        <w:t>计入其他收益；与本公司日常活动无关的，计入营业外收入）或冲减相关成本费用或损失。 本公司取得的政策性优惠贷款贴息，区分以下两种情况，分别进行会计处理：</w:t>
      </w:r>
    </w:p>
    <w:p>
      <w:pPr>
        <w:pStyle w:val="Heading7"/>
        <w:spacing w:line="273" w:lineRule="auto" w:before="10"/>
        <w:ind w:right="1010"/>
        <w:jc w:val="left"/>
      </w:pPr>
      <w:r>
        <w:rPr>
          <w:spacing w:val="-3"/>
        </w:rPr>
        <w:t>（</w:t>
      </w:r>
      <w:r>
        <w:rPr>
          <w:rFonts w:ascii="宋体" w:hAnsi="宋体" w:cs="宋体" w:eastAsia="宋体" w:hint="default"/>
          <w:spacing w:val="-3"/>
        </w:rPr>
        <w:t>1</w:t>
      </w:r>
      <w:r>
        <w:rPr>
          <w:spacing w:val="-3"/>
        </w:rPr>
        <w:t>）财政将贴息资金拨付给贷款银行，由贷款银行以政策性优惠利率向本公司提供贷款的，</w:t>
      </w:r>
      <w:r>
        <w:rPr>
          <w:spacing w:val="-72"/>
        </w:rPr>
        <w:t> </w:t>
      </w:r>
      <w:r>
        <w:rPr>
          <w:spacing w:val="-72"/>
        </w:rPr>
      </w:r>
      <w:r>
        <w:rPr>
          <w:spacing w:val="-3"/>
        </w:rPr>
        <w:t>本公司以实际收到的借款金额作为借款的入账价值，按照借款本金和该政策性优惠利率计算</w:t>
      </w:r>
      <w:r>
        <w:rPr>
          <w:spacing w:val="-74"/>
        </w:rPr>
        <w:t> </w:t>
      </w:r>
      <w:r>
        <w:rPr>
          <w:spacing w:val="-74"/>
        </w:rPr>
      </w:r>
      <w:r>
        <w:rPr/>
        <w:t>相关借款费用。 </w:t>
      </w:r>
      <w:r>
        <w:rPr>
          <w:rFonts w:ascii="宋体" w:hAnsi="宋体" w:cs="宋体" w:eastAsia="宋体"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17" w:right="1782"/>
        <w:jc w:val="left"/>
        <w:rPr>
          <w:b w:val="0"/>
          <w:bCs w:val="0"/>
        </w:rPr>
      </w:pPr>
      <w:bookmarkStart w:name="30、递延所得税资产/递延所得税负债" w:id="214"/>
      <w:bookmarkEnd w:id="21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690"/>
        <w:jc w:val="left"/>
      </w:pPr>
      <w:r>
        <w:rPr>
          <w:spacing w:val="-3"/>
        </w:rPr>
        <w:t>对于可抵扣暂时性差异确认递延所得税资产，以未来期间很可能取得的用来抵扣可抵扣暂时</w:t>
      </w:r>
      <w:r>
        <w:rPr>
          <w:spacing w:val="-74"/>
        </w:rPr>
        <w:t> </w:t>
      </w:r>
      <w:r>
        <w:rPr>
          <w:spacing w:val="-74"/>
        </w:rPr>
      </w:r>
      <w:r>
        <w:rPr>
          <w:spacing w:val="-3"/>
        </w:rPr>
        <w:t>性差异的应纳税所得额为限。对于能够结转以后年度的可抵扣亏损和税款抵减，以很可能获</w:t>
      </w:r>
      <w:r>
        <w:rPr>
          <w:spacing w:val="-73"/>
        </w:rPr>
        <w:t> </w:t>
      </w:r>
      <w:r>
        <w:rPr>
          <w:spacing w:val="-73"/>
        </w:rPr>
      </w:r>
      <w:r>
        <w:rPr/>
        <w:t>得用来抵扣可抵扣亏损和税款抵减的未来应纳税所得额为限，确认相应的递延所得税资产。 对于应纳税暂时性差异，除特殊情况外，确认递延所得税负债。 </w:t>
      </w:r>
      <w:r>
        <w:rPr>
          <w:spacing w:val="-3"/>
        </w:rPr>
        <w:t>不确认递延所得税资产或递延所得税负债的特殊情况包括：商誉的初始确认；除企业合并以</w:t>
      </w:r>
      <w:r>
        <w:rPr>
          <w:spacing w:val="-73"/>
        </w:rPr>
        <w:t> </w:t>
      </w:r>
      <w:r>
        <w:rPr>
          <w:spacing w:val="-73"/>
        </w:rPr>
      </w:r>
      <w:r>
        <w:rPr/>
        <w:t>外的发生时既不影响会计利润也不影响应纳税所得额（或可抵扣亏损）的其他交易或事项。 </w:t>
      </w:r>
      <w:r>
        <w:rPr>
          <w:spacing w:val="-3"/>
        </w:rPr>
        <w:t>当拥有以净额结算的法定权利，且意图以净额结算或取得资产、清偿负债同时进行时，当期</w:t>
      </w:r>
      <w:r>
        <w:rPr>
          <w:spacing w:val="-72"/>
        </w:rPr>
        <w:t> </w:t>
      </w:r>
      <w:r>
        <w:rPr>
          <w:spacing w:val="-72"/>
        </w:rPr>
      </w:r>
      <w:r>
        <w:rPr/>
        <w:t>所得税资产及当期所得税负债以抵销后的净额列报。 </w:t>
      </w:r>
      <w:r>
        <w:rPr>
          <w:spacing w:val="-3"/>
        </w:rPr>
        <w:t>当拥有以净额结算当期所得税资产及当期所得税负债的法定权利，且递延所得税资产及递延</w:t>
      </w:r>
      <w:r>
        <w:rPr>
          <w:spacing w:val="-74"/>
        </w:rPr>
        <w:t> </w:t>
      </w:r>
      <w:r>
        <w:rPr>
          <w:spacing w:val="-74"/>
        </w:rPr>
      </w:r>
      <w:r>
        <w:rPr/>
        <w:t>所得税负债是与同一税收征管部门对同一纳税主体征收的所得税相关或者是对不同的纳税 </w:t>
      </w:r>
      <w:r>
        <w:rPr>
          <w:spacing w:val="-3"/>
        </w:rPr>
        <w:t>主体相关，但在未来每一具有重要性的递延所得税资产及负债转回的期间内，涉及的纳税主</w:t>
      </w:r>
      <w:r>
        <w:rPr>
          <w:spacing w:val="-73"/>
        </w:rPr>
        <w:t> </w:t>
      </w:r>
      <w:r>
        <w:rPr>
          <w:spacing w:val="-73"/>
        </w:rPr>
      </w:r>
      <w:r>
        <w:rPr>
          <w:spacing w:val="-3"/>
        </w:rPr>
        <w:t>体意图以净额结算当期所得税资产和负债或是同时取得资产、清偿负债时，递延所得税资产</w:t>
      </w:r>
      <w:r>
        <w:rPr>
          <w:spacing w:val="-73"/>
        </w:rPr>
        <w:t> </w:t>
      </w:r>
      <w:r>
        <w:rPr>
          <w:spacing w:val="-73"/>
        </w:rPr>
      </w:r>
      <w:r>
        <w:rPr/>
        <w:t>及递延所得税负债以抵销后的净额列报。</w:t>
      </w:r>
    </w:p>
    <w:p>
      <w:pPr>
        <w:spacing w:after="0" w:line="273"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r>
        <w:rPr/>
        <w:pict>
          <v:group style="position:absolute;margin-left:119.459999pt;margin-top:764.219971pt;width:391.45pt;height:5.4pt;mso-position-horizontal-relative:page;mso-position-vertical-relative:page;z-index:-1592272" coordorigin="2389,15284" coordsize="7829,108">
            <v:shape style="position:absolute;left:2389;top:15284;width:3964;height:108" type="#_x0000_t75" stroked="false">
              <v:imagedata r:id="rId51" o:title=""/>
            </v:shape>
            <v:shape style="position:absolute;left:6344;top:15284;width:1144;height:108" type="#_x0000_t75" stroked="false">
              <v:imagedata r:id="rId52" o:title=""/>
            </v:shape>
            <v:shape style="position:absolute;left:7464;top:15383;width:2754;height:10" type="#_x0000_t75" stroked="false">
              <v:imagedata r:id="rId53" o:title=""/>
            </v:shape>
            <w10:wrap type="none"/>
          </v:group>
        </w:pict>
      </w:r>
    </w:p>
    <w:p>
      <w:pPr>
        <w:spacing w:line="240" w:lineRule="auto" w:before="3"/>
        <w:rPr>
          <w:rFonts w:ascii="宋体" w:hAnsi="宋体" w:cs="宋体" w:eastAsia="宋体" w:hint="default"/>
          <w:sz w:val="15"/>
          <w:szCs w:val="15"/>
        </w:rPr>
      </w:pPr>
    </w:p>
    <w:p>
      <w:pPr>
        <w:pStyle w:val="Heading6"/>
        <w:spacing w:line="240" w:lineRule="auto"/>
        <w:ind w:left="117" w:right="1782"/>
        <w:jc w:val="left"/>
        <w:rPr>
          <w:b w:val="0"/>
          <w:bCs w:val="0"/>
        </w:rPr>
      </w:pPr>
      <w:bookmarkStart w:name="31、租赁" w:id="215"/>
      <w:bookmarkEnd w:id="21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17" w:right="1782"/>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7"/>
        <w:spacing w:line="273" w:lineRule="auto"/>
        <w:ind w:right="1010"/>
        <w:jc w:val="left"/>
      </w:pPr>
      <w:r>
        <w:rPr>
          <w:spacing w:val="-3"/>
        </w:rPr>
        <w:t>（</w:t>
      </w:r>
      <w:r>
        <w:rPr>
          <w:rFonts w:ascii="宋体" w:hAnsi="宋体" w:cs="宋体" w:eastAsia="宋体" w:hint="default"/>
          <w:spacing w:val="-3"/>
        </w:rPr>
        <w:t>1</w:t>
      </w:r>
      <w:r>
        <w:rPr>
          <w:spacing w:val="-3"/>
        </w:rPr>
        <w:t>）公司租入资产所支付的租赁费，在不扣除免租期的整个租赁期内，按直线法进行分摊，</w:t>
      </w:r>
      <w:r>
        <w:rPr>
          <w:spacing w:val="-71"/>
        </w:rPr>
        <w:t> </w:t>
      </w:r>
      <w:r>
        <w:rPr>
          <w:spacing w:val="-71"/>
        </w:rPr>
      </w:r>
      <w:r>
        <w:rPr/>
        <w:t>计入当期费用。公司支付的与租赁交易相关的初始直接费用，计入当期费用。 </w:t>
      </w:r>
      <w:r>
        <w:rPr>
          <w:spacing w:val="-3"/>
        </w:rPr>
        <w:t>资产出租方承担了应由公司承担的与租赁相关的费用时，公司将该部分费用从租金总额中扣</w:t>
      </w:r>
      <w:r>
        <w:rPr>
          <w:spacing w:val="-74"/>
        </w:rPr>
        <w:t> </w:t>
      </w:r>
      <w:r>
        <w:rPr>
          <w:spacing w:val="-74"/>
        </w:rPr>
      </w:r>
      <w:r>
        <w:rPr/>
        <w:t>除，按扣除后的租金费用在租赁期内分摊，计入当期费用。</w:t>
      </w:r>
    </w:p>
    <w:p>
      <w:pPr>
        <w:pStyle w:val="Heading7"/>
        <w:spacing w:line="273" w:lineRule="auto" w:before="7"/>
        <w:ind w:right="1010"/>
        <w:jc w:val="left"/>
      </w:pPr>
      <w:r>
        <w:rPr>
          <w:spacing w:val="-3"/>
        </w:rPr>
        <w:t>（</w:t>
      </w:r>
      <w:r>
        <w:rPr>
          <w:rFonts w:ascii="宋体" w:hAnsi="宋体" w:cs="宋体" w:eastAsia="宋体" w:hint="default"/>
          <w:spacing w:val="-3"/>
        </w:rPr>
        <w:t>2</w:t>
      </w:r>
      <w:r>
        <w:rPr>
          <w:spacing w:val="-3"/>
        </w:rPr>
        <w:t>）公司出租资产所收取的租赁费，在不扣除免租期的整个租赁期内，按直线法进行分摊，</w:t>
      </w:r>
      <w:r>
        <w:rPr>
          <w:spacing w:val="-71"/>
        </w:rPr>
        <w:t> </w:t>
      </w:r>
      <w:r>
        <w:rPr>
          <w:spacing w:val="-71"/>
        </w:rPr>
      </w:r>
      <w:r>
        <w:rPr>
          <w:spacing w:val="-3"/>
        </w:rPr>
        <w:t>确认为租赁相关收入。公司支付的与租赁交易相关的初始直接费用，计入当期费用；如金额</w:t>
      </w:r>
      <w:r>
        <w:rPr>
          <w:spacing w:val="-72"/>
        </w:rPr>
        <w:t> </w:t>
      </w:r>
      <w:r>
        <w:rPr>
          <w:spacing w:val="-72"/>
        </w:rPr>
      </w:r>
      <w:r>
        <w:rPr>
          <w:spacing w:val="-3"/>
        </w:rPr>
        <w:t>较大的，则予以资本化，在整个租赁期间内按照与租赁相关收入确认相同的基础分期计入当</w:t>
      </w:r>
      <w:r>
        <w:rPr>
          <w:spacing w:val="-73"/>
        </w:rPr>
        <w:t> </w:t>
      </w:r>
      <w:r>
        <w:rPr>
          <w:spacing w:val="-73"/>
        </w:rPr>
      </w:r>
      <w:r>
        <w:rPr/>
        <w:t>期收益。 </w:t>
      </w:r>
      <w:r>
        <w:rPr>
          <w:spacing w:val="-3"/>
        </w:rPr>
        <w:t>公司承担了应由承租方承担的与租赁相关的费用时，公司将该部分费用从租金收入总额中扣</w:t>
      </w:r>
      <w:r>
        <w:rPr>
          <w:spacing w:val="-74"/>
        </w:rPr>
        <w:t> </w:t>
      </w:r>
      <w:r>
        <w:rPr>
          <w:spacing w:val="-74"/>
        </w:rPr>
      </w:r>
      <w:r>
        <w:rPr/>
        <w:t>除，按扣除后的租金费用在租赁期内分配。</w:t>
      </w:r>
    </w:p>
    <w:p>
      <w:pPr>
        <w:spacing w:line="240" w:lineRule="auto" w:before="8"/>
        <w:rPr>
          <w:rFonts w:ascii="宋体" w:hAnsi="宋体" w:cs="宋体" w:eastAsia="宋体" w:hint="default"/>
          <w:sz w:val="23"/>
          <w:szCs w:val="23"/>
        </w:rPr>
      </w:pPr>
    </w:p>
    <w:p>
      <w:pPr>
        <w:pStyle w:val="Heading6"/>
        <w:spacing w:line="240" w:lineRule="auto"/>
        <w:ind w:left="117" w:right="1782"/>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7"/>
        <w:spacing w:line="273" w:lineRule="auto"/>
        <w:ind w:right="1685"/>
        <w:jc w:val="left"/>
      </w:pPr>
      <w:r>
        <w:rPr/>
        <w:t>（</w:t>
      </w:r>
      <w:r>
        <w:rPr>
          <w:rFonts w:ascii="宋体" w:hAnsi="宋体" w:cs="宋体" w:eastAsia="宋体" w:hint="default"/>
        </w:rPr>
        <w:t>1</w:t>
      </w:r>
      <w:r>
        <w:rPr/>
        <w:t>）融资租入资产：公司在承租开始日，将租赁资产公允价值与最低租赁付款额现值两者</w:t>
      </w:r>
      <w:r>
        <w:rPr>
          <w:spacing w:val="-92"/>
        </w:rPr>
        <w:t> </w:t>
      </w:r>
      <w:r>
        <w:rPr>
          <w:spacing w:val="-92"/>
        </w:rPr>
      </w:r>
      <w:r>
        <w:rPr>
          <w:spacing w:val="-3"/>
        </w:rPr>
        <w:t>中较低者作为租入资产的入账价值，将最低租赁付款额作为长期应付款的入账价值，其差额</w:t>
      </w:r>
      <w:r>
        <w:rPr>
          <w:spacing w:val="-73"/>
        </w:rPr>
        <w:t> </w:t>
      </w:r>
      <w:r>
        <w:rPr>
          <w:spacing w:val="-73"/>
        </w:rPr>
      </w:r>
      <w:r>
        <w:rPr>
          <w:spacing w:val="-5"/>
        </w:rPr>
        <w:t>作为未确认的融资费用。公司采用实际利率法对未确认的融资费用，在资产租赁期间内摊销，</w:t>
      </w:r>
      <w:r>
        <w:rPr>
          <w:spacing w:val="-92"/>
        </w:rPr>
        <w:t> </w:t>
      </w:r>
      <w:r>
        <w:rPr>
          <w:spacing w:val="-92"/>
        </w:rPr>
      </w:r>
      <w:r>
        <w:rPr/>
        <w:t>计入财务费用。公司发生的初始直接费用，计入租入资产价值。</w:t>
      </w:r>
    </w:p>
    <w:p>
      <w:pPr>
        <w:pStyle w:val="Heading7"/>
        <w:spacing w:line="273" w:lineRule="auto" w:before="7"/>
        <w:ind w:right="1794"/>
        <w:jc w:val="both"/>
      </w:pPr>
      <w:r>
        <w:rPr/>
        <w:t>（</w:t>
      </w:r>
      <w:r>
        <w:rPr>
          <w:rFonts w:ascii="宋体" w:hAnsi="宋体" w:cs="宋体" w:eastAsia="宋体" w:hint="default"/>
        </w:rPr>
        <w:t>2</w:t>
      </w:r>
      <w:r>
        <w:rPr/>
        <w:t>）融资租出资产：公司在租赁开始日，将应收融资租赁款，未担保余值之和与其现值的</w:t>
      </w:r>
      <w:r>
        <w:rPr>
          <w:spacing w:val="-92"/>
        </w:rPr>
        <w:t> </w:t>
      </w:r>
      <w:r>
        <w:rPr>
          <w:spacing w:val="-92"/>
        </w:rPr>
      </w:r>
      <w:r>
        <w:rPr>
          <w:spacing w:val="-3"/>
        </w:rPr>
        <w:t>差额确认为未实现融资收益，在将来收到租金的各期间内确认为租赁收入。公司发生的与出</w:t>
      </w:r>
      <w:r>
        <w:rPr>
          <w:spacing w:val="-73"/>
        </w:rPr>
        <w:t> </w:t>
      </w:r>
      <w:r>
        <w:rPr>
          <w:spacing w:val="-73"/>
        </w:rPr>
      </w:r>
      <w:r>
        <w:rPr>
          <w:spacing w:val="-3"/>
        </w:rPr>
        <w:t>租交易相关的初始直接费用，计入应收融资租赁款的初始计量中，并减少租赁期内确认的收</w:t>
      </w:r>
      <w:r>
        <w:rPr>
          <w:spacing w:val="-73"/>
        </w:rPr>
        <w:t> </w:t>
      </w:r>
      <w:r>
        <w:rPr>
          <w:spacing w:val="-73"/>
        </w:rPr>
      </w:r>
      <w:r>
        <w:rPr/>
        <w:t>益金额。</w:t>
      </w:r>
    </w:p>
    <w:p>
      <w:pPr>
        <w:spacing w:line="240" w:lineRule="auto" w:before="8"/>
        <w:rPr>
          <w:rFonts w:ascii="宋体" w:hAnsi="宋体" w:cs="宋体" w:eastAsia="宋体" w:hint="default"/>
          <w:sz w:val="23"/>
          <w:szCs w:val="23"/>
        </w:rPr>
      </w:pPr>
    </w:p>
    <w:p>
      <w:pPr>
        <w:spacing w:line="520" w:lineRule="auto" w:before="0"/>
        <w:ind w:left="117" w:right="5680" w:firstLine="0"/>
        <w:jc w:val="left"/>
        <w:rPr>
          <w:rFonts w:ascii="宋体" w:hAnsi="宋体" w:cs="宋体" w:eastAsia="宋体" w:hint="default"/>
          <w:sz w:val="21"/>
          <w:szCs w:val="21"/>
        </w:rPr>
      </w:pPr>
      <w:bookmarkStart w:name="32、其他重要的会计政策和会计估计" w:id="218"/>
      <w:bookmarkEnd w:id="218"/>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z w:val="21"/>
          <w:szCs w:val="21"/>
        </w:rPr>
        <w:t>公司本期无其他重要会计估计和会计政策变更。 </w:t>
      </w:r>
      <w:bookmarkStart w:name="33、重要会计政策和会计估计变更" w:id="219"/>
      <w:bookmarkEnd w:id="219"/>
      <w:r>
        <w:rPr>
          <w:rFonts w:ascii="宋体" w:hAnsi="宋体" w:cs="宋体" w:eastAsia="宋体" w:hint="default"/>
          <w:sz w:val="21"/>
          <w:szCs w:val="21"/>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pStyle w:val="Heading6"/>
        <w:spacing w:line="240" w:lineRule="auto" w:before="50"/>
        <w:ind w:left="117" w:right="1782"/>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1"/>
        <w:rPr>
          <w:rFonts w:ascii="宋体" w:hAnsi="宋体" w:cs="宋体" w:eastAsia="宋体" w:hint="default"/>
          <w:b/>
          <w:bCs/>
          <w:sz w:val="32"/>
          <w:szCs w:val="32"/>
        </w:rPr>
      </w:pPr>
    </w:p>
    <w:p>
      <w:pPr>
        <w:pStyle w:val="Heading7"/>
        <w:spacing w:line="331" w:lineRule="auto"/>
        <w:ind w:left="1393" w:right="1796"/>
        <w:jc w:val="both"/>
      </w:pPr>
      <w:r>
        <w:rPr/>
        <w:pict>
          <v:group style="position:absolute;margin-left:120.18pt;margin-top:92.54364pt;width:390.7pt;height:.5pt;mso-position-horizontal-relative:page;mso-position-vertical-relative:paragraph;z-index:-1592296" coordorigin="2404,1851" coordsize="7814,10">
            <v:shape style="position:absolute;left:2404;top:1851;width:3930;height:10" type="#_x0000_t75" stroked="false">
              <v:imagedata r:id="rId54" o:title=""/>
            </v:shape>
            <v:shape style="position:absolute;left:6329;top:1851;width:1139;height:10" type="#_x0000_t75" stroked="false">
              <v:imagedata r:id="rId55" o:title=""/>
            </v:shape>
            <v:shape style="position:absolute;left:7464;top:1851;width:2754;height:10" type="#_x0000_t75" stroked="false">
              <v:imagedata r:id="rId53" o:title=""/>
            </v:shape>
            <w10:wrap type="none"/>
          </v:group>
        </w:pict>
      </w:r>
      <w:r>
        <w:rPr/>
        <w:t>财政部于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日发布了《财政部关于修订印发</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年度一般企业 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51"/>
        </w:rPr>
        <w:t> </w:t>
      </w:r>
      <w:r>
        <w:rPr/>
        <w:t>号），对一般企业财务报表格式进 行了修订。</w:t>
      </w:r>
      <w:r>
        <w:rPr>
          <w:spacing w:val="-1"/>
        </w:rPr>
        <w:t> </w:t>
      </w:r>
      <w:r>
        <w:rPr/>
        <w:t>本公司执行上述规定的主要影响如下：</w:t>
      </w:r>
    </w:p>
    <w:p>
      <w:pPr>
        <w:spacing w:line="240" w:lineRule="auto" w:before="12"/>
        <w:rPr>
          <w:rFonts w:ascii="宋体" w:hAnsi="宋体" w:cs="宋体" w:eastAsia="宋体" w:hint="default"/>
          <w:sz w:val="26"/>
          <w:szCs w:val="26"/>
        </w:rPr>
      </w:pPr>
    </w:p>
    <w:tbl>
      <w:tblPr>
        <w:tblW w:w="0" w:type="auto"/>
        <w:jc w:val="left"/>
        <w:tblInd w:w="723" w:type="dxa"/>
        <w:tblLayout w:type="fixed"/>
        <w:tblCellMar>
          <w:top w:w="0" w:type="dxa"/>
          <w:left w:w="0" w:type="dxa"/>
          <w:bottom w:w="0" w:type="dxa"/>
          <w:right w:w="0" w:type="dxa"/>
        </w:tblCellMar>
        <w:tblLook w:val="01E0"/>
      </w:tblPr>
      <w:tblGrid>
        <w:gridCol w:w="3935"/>
        <w:gridCol w:w="1134"/>
        <w:gridCol w:w="2744"/>
      </w:tblGrid>
      <w:tr>
        <w:trPr>
          <w:trHeight w:val="332" w:hRule="exact"/>
        </w:trPr>
        <w:tc>
          <w:tcPr>
            <w:tcW w:w="3935"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left="88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3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2744"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492" w:hRule="exact"/>
        </w:trPr>
        <w:tc>
          <w:tcPr>
            <w:tcW w:w="3935" w:type="dxa"/>
            <w:tcBorders>
              <w:top w:val="nil" w:sz="6" w:space="0" w:color="auto"/>
              <w:left w:val="nil" w:sz="6" w:space="0" w:color="auto"/>
              <w:bottom w:val="nil" w:sz="6" w:space="0" w:color="auto"/>
              <w:right w:val="single" w:sz="4" w:space="0" w:color="000000"/>
            </w:tcBorders>
          </w:tcPr>
          <w:p>
            <w:pPr>
              <w:pStyle w:val="TableParagraph"/>
              <w:spacing w:line="235" w:lineRule="auto" w:before="40"/>
              <w:ind w:left="108" w:right="1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）资产负债表中“应收票据”和“应收账款”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合并列示为“应收票据及应收账款”；“应付票</w:t>
            </w:r>
            <w:r>
              <w:rPr>
                <w:rFonts w:ascii="宋体" w:hAnsi="宋体" w:cs="宋体" w:eastAsia="宋体" w:hint="default"/>
                <w:sz w:val="18"/>
                <w:szCs w:val="18"/>
              </w:rPr>
              <w:t> </w:t>
            </w:r>
            <w:r>
              <w:rPr>
                <w:rFonts w:ascii="宋体" w:hAnsi="宋体" w:cs="宋体" w:eastAsia="宋体" w:hint="default"/>
                <w:spacing w:val="-3"/>
                <w:sz w:val="18"/>
                <w:szCs w:val="18"/>
              </w:rPr>
              <w:t>据”和“应付账款”合并列示为“应付票据及应</w:t>
            </w:r>
            <w:r>
              <w:rPr>
                <w:rFonts w:ascii="宋体" w:hAnsi="宋体" w:cs="宋体" w:eastAsia="宋体" w:hint="default"/>
                <w:sz w:val="18"/>
                <w:szCs w:val="18"/>
              </w:rPr>
              <w:t> </w:t>
            </w:r>
            <w:r>
              <w:rPr>
                <w:rFonts w:ascii="宋体" w:hAnsi="宋体" w:cs="宋体" w:eastAsia="宋体" w:hint="default"/>
                <w:spacing w:val="-11"/>
                <w:sz w:val="18"/>
                <w:szCs w:val="18"/>
              </w:rPr>
              <w:t>付账款”；“应收利息”和“应收股利”并入“其</w:t>
            </w:r>
            <w:r>
              <w:rPr>
                <w:rFonts w:ascii="宋体" w:hAnsi="宋体" w:cs="宋体" w:eastAsia="宋体" w:hint="default"/>
                <w:sz w:val="18"/>
                <w:szCs w:val="18"/>
              </w:rPr>
              <w:t> 他应收款”列示；“应付利息”和“应付股利” </w:t>
            </w:r>
            <w:r>
              <w:rPr>
                <w:rFonts w:ascii="宋体" w:hAnsi="宋体" w:cs="宋体" w:eastAsia="宋体" w:hint="default"/>
                <w:spacing w:val="-3"/>
                <w:sz w:val="18"/>
                <w:szCs w:val="18"/>
              </w:rPr>
              <w:t>并入“其他应付款”列示；“固定资产清理”并</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2744"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left="103"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“应收票据”和“应收账款”合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并列示为“</w:t>
            </w:r>
            <w:r>
              <w:rPr>
                <w:rFonts w:ascii="宋体" w:hAnsi="宋体" w:cs="宋体" w:eastAsia="宋体" w:hint="default"/>
                <w:spacing w:val="-75"/>
                <w:sz w:val="18"/>
                <w:szCs w:val="18"/>
              </w:rPr>
              <w:t> </w:t>
            </w:r>
            <w:r>
              <w:rPr>
                <w:rFonts w:ascii="宋体" w:hAnsi="宋体" w:cs="宋体" w:eastAsia="宋体" w:hint="default"/>
                <w:spacing w:val="15"/>
                <w:sz w:val="18"/>
                <w:szCs w:val="18"/>
              </w:rPr>
              <w:t>应收票据及应收账</w:t>
            </w:r>
            <w:r>
              <w:rPr>
                <w:rFonts w:ascii="宋体" w:hAnsi="宋体" w:cs="宋体" w:eastAsia="宋体" w:hint="default"/>
                <w:spacing w:val="15"/>
                <w:sz w:val="18"/>
                <w:szCs w:val="18"/>
              </w:rPr>
              <w:t> </w:t>
            </w:r>
            <w:r>
              <w:rPr>
                <w:rFonts w:ascii="宋体" w:hAnsi="宋体" w:cs="宋体" w:eastAsia="宋体" w:hint="default"/>
                <w:spacing w:val="-6"/>
                <w:sz w:val="18"/>
                <w:szCs w:val="18"/>
              </w:rPr>
              <w:t>款”，本期金额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3,174,490,810.57</w:t>
            </w:r>
          </w:p>
          <w:p>
            <w:pPr>
              <w:pStyle w:val="TableParagraph"/>
              <w:spacing w:line="225"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元，</w:t>
            </w:r>
            <w:r>
              <w:rPr>
                <w:rFonts w:ascii="宋体" w:hAnsi="宋体" w:cs="宋体" w:eastAsia="宋体" w:hint="default"/>
                <w:spacing w:val="-75"/>
                <w:sz w:val="18"/>
                <w:szCs w:val="18"/>
              </w:rPr>
              <w:t> </w:t>
            </w:r>
            <w:r>
              <w:rPr>
                <w:rFonts w:ascii="宋体" w:hAnsi="宋体" w:cs="宋体" w:eastAsia="宋体" w:hint="default"/>
                <w:spacing w:val="11"/>
                <w:sz w:val="18"/>
                <w:szCs w:val="18"/>
              </w:rPr>
              <w:t>上期金额</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2,246,464,751.58</w:t>
            </w:r>
          </w:p>
          <w:p>
            <w:pPr>
              <w:pStyle w:val="TableParagraph"/>
              <w:spacing w:line="278" w:lineRule="auto"/>
              <w:ind w:left="103" w:right="107"/>
              <w:jc w:val="both"/>
              <w:rPr>
                <w:rFonts w:ascii="宋体" w:hAnsi="宋体" w:cs="宋体" w:eastAsia="宋体" w:hint="default"/>
                <w:sz w:val="18"/>
                <w:szCs w:val="18"/>
              </w:rPr>
            </w:pPr>
            <w:r>
              <w:rPr>
                <w:rFonts w:ascii="宋体" w:hAnsi="宋体" w:cs="宋体" w:eastAsia="宋体" w:hint="default"/>
                <w:sz w:val="18"/>
                <w:szCs w:val="18"/>
              </w:rPr>
              <w:t>元； “应付票据”和“应付账款”合</w:t>
            </w:r>
          </w:p>
        </w:tc>
      </w:tr>
    </w:tbl>
    <w:p>
      <w:pPr>
        <w:spacing w:after="0" w:line="278" w:lineRule="auto"/>
        <w:jc w:val="both"/>
        <w:rPr>
          <w:rFonts w:ascii="宋体" w:hAnsi="宋体" w:cs="宋体" w:eastAsia="宋体" w:hint="default"/>
          <w:sz w:val="18"/>
          <w:szCs w:val="18"/>
        </w:rPr>
        <w:sectPr>
          <w:pgSz w:w="11910" w:h="16840"/>
          <w:pgMar w:header="765" w:footer="1018" w:top="960" w:bottom="1200" w:left="1680" w:right="0"/>
        </w:sectPr>
      </w:pPr>
    </w:p>
    <w:p>
      <w:pPr>
        <w:spacing w:line="240" w:lineRule="auto" w:before="0"/>
        <w:rPr>
          <w:rFonts w:ascii="宋体" w:hAnsi="宋体" w:cs="宋体" w:eastAsia="宋体" w:hint="default"/>
          <w:sz w:val="20"/>
          <w:szCs w:val="20"/>
        </w:rPr>
      </w:pPr>
      <w:r>
        <w:rPr/>
        <w:pict>
          <v:group style="position:absolute;margin-left:120.18pt;margin-top:89.159943pt;width:390.7pt;height:.5pt;mso-position-horizontal-relative:page;mso-position-vertical-relative:page;z-index:-1592248" coordorigin="2404,1783" coordsize="7814,10">
            <v:shape style="position:absolute;left:2404;top:1783;width:3930;height:10" type="#_x0000_t75" stroked="false">
              <v:imagedata r:id="rId54" o:title=""/>
            </v:shape>
            <v:shape style="position:absolute;left:6329;top:1783;width:1139;height:10" type="#_x0000_t75" stroked="false">
              <v:imagedata r:id="rId55" o:title=""/>
            </v:shape>
            <v:shape style="position:absolute;left:7464;top:1783;width:2754;height:10" type="#_x0000_t75" stroked="false">
              <v:imagedata r:id="rId53" o:title=""/>
            </v:shape>
            <w10:wrap type="none"/>
          </v:group>
        </w:pict>
      </w:r>
      <w:r>
        <w:rPr/>
        <w:pict>
          <v:group style="position:absolute;margin-left:120.18pt;margin-top:207.73996pt;width:390.7pt;height:5.2pt;mso-position-horizontal-relative:page;mso-position-vertical-relative:page;z-index:-1592224" coordorigin="2404,4155" coordsize="7814,104">
            <v:shape style="position:absolute;left:2404;top:4155;width:3950;height:103" type="#_x0000_t75" stroked="false">
              <v:imagedata r:id="rId56" o:title=""/>
            </v:shape>
            <v:shape style="position:absolute;left:6329;top:4248;width:1139;height:10" type="#_x0000_t75" stroked="false">
              <v:imagedata r:id="rId57" o:title=""/>
            </v:shape>
            <v:shape style="position:absolute;left:7464;top:4248;width:2754;height:10" type="#_x0000_t75" stroked="false">
              <v:imagedata r:id="rId58" o:title=""/>
            </v:shape>
            <w10:wrap type="none"/>
          </v:group>
        </w:pict>
      </w:r>
    </w:p>
    <w:p>
      <w:pPr>
        <w:spacing w:line="240" w:lineRule="auto" w:before="4"/>
        <w:rPr>
          <w:rFonts w:ascii="宋体" w:hAnsi="宋体" w:cs="宋体" w:eastAsia="宋体" w:hint="default"/>
          <w:sz w:val="16"/>
          <w:szCs w:val="16"/>
        </w:rPr>
      </w:pPr>
    </w:p>
    <w:tbl>
      <w:tblPr>
        <w:tblW w:w="0" w:type="auto"/>
        <w:jc w:val="left"/>
        <w:tblInd w:w="709" w:type="dxa"/>
        <w:tblLayout w:type="fixed"/>
        <w:tblCellMar>
          <w:top w:w="0" w:type="dxa"/>
          <w:left w:w="0" w:type="dxa"/>
          <w:bottom w:w="0" w:type="dxa"/>
          <w:right w:w="0" w:type="dxa"/>
        </w:tblCellMar>
        <w:tblLook w:val="01E0"/>
      </w:tblPr>
      <w:tblGrid>
        <w:gridCol w:w="3950"/>
        <w:gridCol w:w="1134"/>
        <w:gridCol w:w="2744"/>
      </w:tblGrid>
      <w:tr>
        <w:trPr>
          <w:trHeight w:val="313" w:hRule="exact"/>
        </w:trPr>
        <w:tc>
          <w:tcPr>
            <w:tcW w:w="3950"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left="90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34" w:type="dxa"/>
            <w:vMerge w:val="restart"/>
            <w:tcBorders>
              <w:top w:val="single" w:sz="12" w:space="0" w:color="000000"/>
              <w:left w:val="single" w:sz="4" w:space="0" w:color="000000"/>
              <w:right w:val="single" w:sz="4" w:space="0" w:color="000000"/>
            </w:tcBorders>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2744" w:type="dxa"/>
            <w:tcBorders>
              <w:top w:val="single" w:sz="12" w:space="0" w:color="000000"/>
              <w:left w:val="single" w:sz="4" w:space="0" w:color="000000"/>
              <w:bottom w:val="nil" w:sz="6" w:space="0" w:color="auto"/>
              <w:right w:val="nil" w:sz="6" w:space="0" w:color="auto"/>
            </w:tcBorders>
          </w:tcPr>
          <w:p>
            <w:pPr>
              <w:pStyle w:val="TableParagraph"/>
              <w:spacing w:line="240" w:lineRule="auto" w:before="10"/>
              <w:ind w:left="196"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2387" w:hRule="exact"/>
        </w:trPr>
        <w:tc>
          <w:tcPr>
            <w:tcW w:w="3950" w:type="dxa"/>
            <w:tcBorders>
              <w:top w:val="nil" w:sz="6" w:space="0" w:color="auto"/>
              <w:left w:val="nil" w:sz="6" w:space="0" w:color="auto"/>
              <w:bottom w:val="nil" w:sz="6" w:space="0" w:color="auto"/>
              <w:right w:val="single" w:sz="4" w:space="0" w:color="000000"/>
            </w:tcBorders>
          </w:tcPr>
          <w:p>
            <w:pPr>
              <w:pStyle w:val="TableParagraph"/>
              <w:spacing w:line="237" w:lineRule="auto"/>
              <w:ind w:left="122" w:right="11"/>
              <w:jc w:val="left"/>
              <w:rPr>
                <w:rFonts w:ascii="宋体" w:hAnsi="宋体" w:cs="宋体" w:eastAsia="宋体" w:hint="default"/>
                <w:sz w:val="18"/>
                <w:szCs w:val="18"/>
              </w:rPr>
            </w:pPr>
            <w:r>
              <w:rPr>
                <w:rFonts w:ascii="宋体" w:hAnsi="宋体" w:cs="宋体" w:eastAsia="宋体" w:hint="default"/>
                <w:spacing w:val="-4"/>
                <w:sz w:val="18"/>
                <w:szCs w:val="18"/>
              </w:rPr>
              <w:t>入“固定资产”列示；“工程物资”并入“在建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7"/>
                <w:sz w:val="18"/>
                <w:szCs w:val="18"/>
              </w:rPr>
              <w:t>工程”列示；“专项应付款”并入“长期应付款”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列示。比较数据相应调整。</w:t>
            </w:r>
          </w:p>
        </w:tc>
        <w:tc>
          <w:tcPr>
            <w:tcW w:w="1134" w:type="dxa"/>
            <w:vMerge/>
            <w:tcBorders>
              <w:left w:val="single" w:sz="4" w:space="0" w:color="000000"/>
              <w:bottom w:val="nil" w:sz="6" w:space="0" w:color="auto"/>
              <w:right w:val="single" w:sz="4" w:space="0" w:color="000000"/>
            </w:tcBorders>
          </w:tcPr>
          <w:p>
            <w:pPr/>
          </w:p>
        </w:tc>
        <w:tc>
          <w:tcPr>
            <w:tcW w:w="2744" w:type="dxa"/>
            <w:tcBorders>
              <w:top w:val="nil" w:sz="6" w:space="0" w:color="auto"/>
              <w:left w:val="single" w:sz="4" w:space="0" w:color="000000"/>
              <w:bottom w:val="nil" w:sz="6" w:space="0" w:color="auto"/>
              <w:right w:val="nil" w:sz="6" w:space="0" w:color="auto"/>
            </w:tcBorders>
          </w:tcPr>
          <w:p>
            <w:pPr>
              <w:pStyle w:val="TableParagraph"/>
              <w:spacing w:line="232" w:lineRule="exact" w:before="20"/>
              <w:ind w:left="103" w:right="91"/>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并列示为“</w:t>
            </w:r>
            <w:r>
              <w:rPr>
                <w:rFonts w:ascii="宋体" w:hAnsi="宋体" w:cs="宋体" w:eastAsia="宋体" w:hint="default"/>
                <w:spacing w:val="-75"/>
                <w:sz w:val="18"/>
                <w:szCs w:val="18"/>
              </w:rPr>
              <w:t> </w:t>
            </w:r>
            <w:r>
              <w:rPr>
                <w:rFonts w:ascii="宋体" w:hAnsi="宋体" w:cs="宋体" w:eastAsia="宋体" w:hint="default"/>
                <w:spacing w:val="15"/>
                <w:sz w:val="18"/>
                <w:szCs w:val="18"/>
              </w:rPr>
              <w:t>应付票据及应付账</w:t>
            </w:r>
            <w:r>
              <w:rPr>
                <w:rFonts w:ascii="宋体" w:hAnsi="宋体" w:cs="宋体" w:eastAsia="宋体" w:hint="default"/>
                <w:spacing w:val="15"/>
                <w:sz w:val="18"/>
                <w:szCs w:val="18"/>
              </w:rPr>
              <w:t> </w:t>
            </w:r>
            <w:r>
              <w:rPr>
                <w:rFonts w:ascii="宋体" w:hAnsi="宋体" w:cs="宋体" w:eastAsia="宋体" w:hint="default"/>
                <w:spacing w:val="-6"/>
                <w:sz w:val="18"/>
                <w:szCs w:val="18"/>
              </w:rPr>
              <w:t>款”，本期金额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2,420,210,158.10</w:t>
            </w:r>
          </w:p>
          <w:p>
            <w:pPr>
              <w:pStyle w:val="TableParagraph"/>
              <w:spacing w:line="21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元，</w:t>
            </w:r>
            <w:r>
              <w:rPr>
                <w:rFonts w:ascii="宋体" w:hAnsi="宋体" w:cs="宋体" w:eastAsia="宋体" w:hint="default"/>
                <w:spacing w:val="-75"/>
                <w:sz w:val="18"/>
                <w:szCs w:val="18"/>
              </w:rPr>
              <w:t> </w:t>
            </w:r>
            <w:r>
              <w:rPr>
                <w:rFonts w:ascii="宋体" w:hAnsi="宋体" w:cs="宋体" w:eastAsia="宋体" w:hint="default"/>
                <w:spacing w:val="12"/>
                <w:sz w:val="18"/>
                <w:szCs w:val="18"/>
              </w:rPr>
              <w:t>上期金额</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1,911,601,025.76</w:t>
            </w:r>
          </w:p>
          <w:p>
            <w:pPr>
              <w:pStyle w:val="TableParagraph"/>
              <w:spacing w:line="259" w:lineRule="auto"/>
              <w:ind w:left="103" w:right="91"/>
              <w:jc w:val="left"/>
              <w:rPr>
                <w:rFonts w:ascii="宋体" w:hAnsi="宋体" w:cs="宋体" w:eastAsia="宋体" w:hint="default"/>
                <w:sz w:val="18"/>
                <w:szCs w:val="18"/>
              </w:rPr>
            </w:pPr>
            <w:r>
              <w:rPr>
                <w:rFonts w:ascii="宋体" w:hAnsi="宋体" w:cs="宋体" w:eastAsia="宋体" w:hint="default"/>
                <w:sz w:val="18"/>
                <w:szCs w:val="18"/>
              </w:rPr>
              <w:t>元；      </w:t>
            </w:r>
            <w:r>
              <w:rPr>
                <w:rFonts w:ascii="宋体" w:hAnsi="宋体" w:cs="宋体" w:eastAsia="宋体" w:hint="default"/>
                <w:spacing w:val="10"/>
                <w:sz w:val="18"/>
                <w:szCs w:val="18"/>
              </w:rPr>
              <w:t>调增“</w:t>
            </w:r>
            <w:r>
              <w:rPr>
                <w:rFonts w:ascii="宋体" w:hAnsi="宋体" w:cs="宋体" w:eastAsia="宋体" w:hint="default"/>
                <w:spacing w:val="-75"/>
                <w:sz w:val="18"/>
                <w:szCs w:val="18"/>
              </w:rPr>
              <w:t> </w:t>
            </w:r>
            <w:r>
              <w:rPr>
                <w:rFonts w:ascii="宋体" w:hAnsi="宋体" w:cs="宋体" w:eastAsia="宋体" w:hint="default"/>
                <w:spacing w:val="12"/>
                <w:sz w:val="18"/>
                <w:szCs w:val="18"/>
              </w:rPr>
              <w:t>其他应收款”</w:t>
            </w:r>
            <w:r>
              <w:rPr>
                <w:rFonts w:ascii="宋体" w:hAnsi="宋体" w:cs="宋体" w:eastAsia="宋体" w:hint="default"/>
                <w:spacing w:val="-75"/>
                <w:sz w:val="18"/>
                <w:szCs w:val="18"/>
              </w:rPr>
              <w:t> </w:t>
            </w:r>
            <w:r>
              <w:rPr>
                <w:rFonts w:ascii="宋体" w:hAnsi="宋体" w:cs="宋体" w:eastAsia="宋体" w:hint="default"/>
                <w:spacing w:val="15"/>
                <w:sz w:val="18"/>
                <w:szCs w:val="18"/>
              </w:rPr>
              <w:t>本期金额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10,618,546.96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宋体" w:hAnsi="宋体" w:cs="宋体" w:eastAsia="宋体" w:hint="default"/>
                <w:spacing w:val="-38"/>
                <w:sz w:val="18"/>
                <w:szCs w:val="18"/>
              </w:rPr>
              <w:t> </w:t>
            </w: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上</w:t>
            </w:r>
            <w:r>
              <w:rPr>
                <w:rFonts w:ascii="宋体" w:hAnsi="宋体" w:cs="宋体" w:eastAsia="宋体" w:hint="default"/>
                <w:spacing w:val="-38"/>
                <w:sz w:val="18"/>
                <w:szCs w:val="18"/>
              </w:rPr>
              <w:t> </w:t>
            </w:r>
            <w:r>
              <w:rPr>
                <w:rFonts w:ascii="宋体" w:hAnsi="宋体" w:cs="宋体" w:eastAsia="宋体" w:hint="default"/>
                <w:sz w:val="18"/>
                <w:szCs w:val="18"/>
              </w:rPr>
              <w:t>期</w:t>
            </w:r>
            <w:r>
              <w:rPr>
                <w:rFonts w:ascii="宋体" w:hAnsi="宋体" w:cs="宋体" w:eastAsia="宋体" w:hint="default"/>
                <w:spacing w:val="-38"/>
                <w:sz w:val="18"/>
                <w:szCs w:val="18"/>
              </w:rPr>
              <w:t> </w:t>
            </w:r>
            <w:r>
              <w:rPr>
                <w:rFonts w:ascii="宋体" w:hAnsi="宋体" w:cs="宋体" w:eastAsia="宋体" w:hint="default"/>
                <w:sz w:val="18"/>
                <w:szCs w:val="18"/>
              </w:rPr>
              <w:t>金</w:t>
            </w:r>
            <w:r>
              <w:rPr>
                <w:rFonts w:ascii="宋体" w:hAnsi="宋体" w:cs="宋体" w:eastAsia="宋体" w:hint="default"/>
                <w:spacing w:val="-39"/>
                <w:sz w:val="18"/>
                <w:szCs w:val="18"/>
              </w:rPr>
              <w:t> </w:t>
            </w:r>
            <w:r>
              <w:rPr>
                <w:rFonts w:ascii="宋体" w:hAnsi="宋体" w:cs="宋体" w:eastAsia="宋体" w:hint="default"/>
                <w:sz w:val="18"/>
                <w:szCs w:val="18"/>
              </w:rPr>
              <w:t>额</w:t>
            </w:r>
          </w:p>
          <w:p>
            <w:pPr>
              <w:pStyle w:val="TableParagraph"/>
              <w:spacing w:line="21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5,390,386.79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34" w:lineRule="exact" w:before="24"/>
              <w:ind w:left="103" w:right="0"/>
              <w:jc w:val="left"/>
              <w:rPr>
                <w:rFonts w:ascii="宋体" w:hAnsi="宋体" w:cs="宋体" w:eastAsia="宋体" w:hint="default"/>
                <w:sz w:val="18"/>
                <w:szCs w:val="18"/>
              </w:rPr>
            </w:pPr>
            <w:r>
              <w:rPr>
                <w:rFonts w:ascii="宋体" w:hAnsi="宋体" w:cs="宋体" w:eastAsia="宋体" w:hint="default"/>
                <w:spacing w:val="10"/>
                <w:sz w:val="18"/>
                <w:szCs w:val="18"/>
              </w:rPr>
              <w:t>调增“</w:t>
            </w:r>
            <w:r>
              <w:rPr>
                <w:rFonts w:ascii="宋体" w:hAnsi="宋体" w:cs="宋体" w:eastAsia="宋体" w:hint="default"/>
                <w:spacing w:val="-74"/>
                <w:sz w:val="18"/>
                <w:szCs w:val="18"/>
              </w:rPr>
              <w:t> </w:t>
            </w:r>
            <w:r>
              <w:rPr>
                <w:rFonts w:ascii="宋体" w:hAnsi="宋体" w:cs="宋体" w:eastAsia="宋体" w:hint="default"/>
                <w:spacing w:val="12"/>
                <w:sz w:val="18"/>
                <w:szCs w:val="18"/>
              </w:rPr>
              <w:t>其他应付款”</w:t>
            </w:r>
            <w:r>
              <w:rPr>
                <w:rFonts w:ascii="宋体" w:hAnsi="宋体" w:cs="宋体" w:eastAsia="宋体" w:hint="default"/>
                <w:spacing w:val="-74"/>
                <w:sz w:val="18"/>
                <w:szCs w:val="18"/>
              </w:rPr>
              <w:t> </w:t>
            </w:r>
            <w:r>
              <w:rPr>
                <w:rFonts w:ascii="宋体" w:hAnsi="宋体" w:cs="宋体" w:eastAsia="宋体" w:hint="default"/>
                <w:spacing w:val="15"/>
                <w:sz w:val="18"/>
                <w:szCs w:val="18"/>
              </w:rPr>
              <w:t>本期金额</w:t>
            </w:r>
            <w:r>
              <w:rPr>
                <w:rFonts w:ascii="宋体" w:hAnsi="宋体" w:cs="宋体" w:eastAsia="宋体" w:hint="default"/>
                <w:sz w:val="18"/>
                <w:szCs w:val="18"/>
              </w:rPr>
            </w:r>
          </w:p>
          <w:p>
            <w:pPr>
              <w:pStyle w:val="TableParagraph"/>
              <w:spacing w:line="24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35,522,087.69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宋体" w:hAnsi="宋体" w:cs="宋体" w:eastAsia="宋体" w:hint="default"/>
                <w:spacing w:val="-38"/>
                <w:sz w:val="18"/>
                <w:szCs w:val="18"/>
              </w:rPr>
              <w:t> </w:t>
            </w: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上</w:t>
            </w:r>
            <w:r>
              <w:rPr>
                <w:rFonts w:ascii="宋体" w:hAnsi="宋体" w:cs="宋体" w:eastAsia="宋体" w:hint="default"/>
                <w:spacing w:val="-38"/>
                <w:sz w:val="18"/>
                <w:szCs w:val="18"/>
              </w:rPr>
              <w:t> </w:t>
            </w:r>
            <w:r>
              <w:rPr>
                <w:rFonts w:ascii="宋体" w:hAnsi="宋体" w:cs="宋体" w:eastAsia="宋体" w:hint="default"/>
                <w:sz w:val="18"/>
                <w:szCs w:val="18"/>
              </w:rPr>
              <w:t>期</w:t>
            </w:r>
            <w:r>
              <w:rPr>
                <w:rFonts w:ascii="宋体" w:hAnsi="宋体" w:cs="宋体" w:eastAsia="宋体" w:hint="default"/>
                <w:spacing w:val="-38"/>
                <w:sz w:val="18"/>
                <w:szCs w:val="18"/>
              </w:rPr>
              <w:t> </w:t>
            </w:r>
            <w:r>
              <w:rPr>
                <w:rFonts w:ascii="宋体" w:hAnsi="宋体" w:cs="宋体" w:eastAsia="宋体" w:hint="default"/>
                <w:sz w:val="18"/>
                <w:szCs w:val="18"/>
              </w:rPr>
              <w:t>金</w:t>
            </w:r>
            <w:r>
              <w:rPr>
                <w:rFonts w:ascii="宋体" w:hAnsi="宋体" w:cs="宋体" w:eastAsia="宋体" w:hint="default"/>
                <w:spacing w:val="-39"/>
                <w:sz w:val="18"/>
                <w:szCs w:val="18"/>
              </w:rPr>
              <w:t> </w:t>
            </w:r>
            <w:r>
              <w:rPr>
                <w:rFonts w:ascii="宋体" w:hAnsi="宋体" w:cs="宋体" w:eastAsia="宋体" w:hint="default"/>
                <w:sz w:val="18"/>
                <w:szCs w:val="18"/>
              </w:rPr>
              <w:t>额</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4,802,928.80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361" w:hRule="exact"/>
        </w:trPr>
        <w:tc>
          <w:tcPr>
            <w:tcW w:w="3950" w:type="dxa"/>
            <w:tcBorders>
              <w:top w:val="nil" w:sz="6" w:space="0" w:color="auto"/>
              <w:left w:val="nil" w:sz="6" w:space="0" w:color="auto"/>
              <w:bottom w:val="nil" w:sz="6" w:space="0" w:color="auto"/>
              <w:right w:val="single" w:sz="4" w:space="0" w:color="000000"/>
            </w:tcBorders>
          </w:tcPr>
          <w:p>
            <w:pPr>
              <w:pStyle w:val="TableParagraph"/>
              <w:spacing w:line="235" w:lineRule="auto" w:before="116"/>
              <w:ind w:left="122"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）在利润表中新增“研发费用”项目，将原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7"/>
                <w:sz w:val="18"/>
                <w:szCs w:val="18"/>
              </w:rPr>
              <w:t>“管理费用”中的研发费用重分类至“研发费用”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单独列示；在利润表中财务费用项下新增“其中：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利息费用”和“利息收入”项目。比较数据相应</w:t>
            </w:r>
            <w:r>
              <w:rPr>
                <w:rFonts w:ascii="宋体" w:hAnsi="宋体" w:cs="宋体" w:eastAsia="宋体" w:hint="default"/>
                <w:sz w:val="18"/>
                <w:szCs w:val="18"/>
              </w:rPr>
              <w:t> 调整。</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274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调减</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管</w:t>
            </w:r>
            <w:r>
              <w:rPr>
                <w:rFonts w:ascii="宋体" w:hAnsi="宋体" w:cs="宋体" w:eastAsia="宋体" w:hint="default"/>
                <w:spacing w:val="-57"/>
                <w:sz w:val="18"/>
                <w:szCs w:val="18"/>
              </w:rPr>
              <w:t> </w:t>
            </w:r>
            <w:r>
              <w:rPr>
                <w:rFonts w:ascii="宋体" w:hAnsi="宋体" w:cs="宋体" w:eastAsia="宋体" w:hint="default"/>
                <w:sz w:val="18"/>
                <w:szCs w:val="18"/>
              </w:rPr>
              <w:t>理</w:t>
            </w:r>
            <w:r>
              <w:rPr>
                <w:rFonts w:ascii="宋体" w:hAnsi="宋体" w:cs="宋体" w:eastAsia="宋体" w:hint="default"/>
                <w:spacing w:val="-58"/>
                <w:sz w:val="18"/>
                <w:szCs w:val="18"/>
              </w:rPr>
              <w:t> </w:t>
            </w:r>
            <w:r>
              <w:rPr>
                <w:rFonts w:ascii="宋体" w:hAnsi="宋体" w:cs="宋体" w:eastAsia="宋体" w:hint="default"/>
                <w:sz w:val="18"/>
                <w:szCs w:val="18"/>
              </w:rPr>
              <w:t>费</w:t>
            </w:r>
            <w:r>
              <w:rPr>
                <w:rFonts w:ascii="宋体" w:hAnsi="宋体" w:cs="宋体" w:eastAsia="宋体" w:hint="default"/>
                <w:spacing w:val="-57"/>
                <w:sz w:val="18"/>
                <w:szCs w:val="18"/>
              </w:rPr>
              <w:t> </w:t>
            </w:r>
            <w:r>
              <w:rPr>
                <w:rFonts w:ascii="宋体" w:hAnsi="宋体" w:cs="宋体" w:eastAsia="宋体" w:hint="default"/>
                <w:sz w:val="18"/>
                <w:szCs w:val="18"/>
              </w:rPr>
              <w:t>用</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本</w:t>
            </w:r>
            <w:r>
              <w:rPr>
                <w:rFonts w:ascii="宋体" w:hAnsi="宋体" w:cs="宋体" w:eastAsia="宋体" w:hint="default"/>
                <w:spacing w:val="-57"/>
                <w:sz w:val="18"/>
                <w:szCs w:val="18"/>
              </w:rPr>
              <w:t> </w:t>
            </w:r>
            <w:r>
              <w:rPr>
                <w:rFonts w:ascii="宋体" w:hAnsi="宋体" w:cs="宋体" w:eastAsia="宋体" w:hint="default"/>
                <w:sz w:val="18"/>
                <w:szCs w:val="18"/>
              </w:rPr>
              <w:t>期</w:t>
            </w:r>
            <w:r>
              <w:rPr>
                <w:rFonts w:ascii="宋体" w:hAnsi="宋体" w:cs="宋体" w:eastAsia="宋体" w:hint="default"/>
                <w:spacing w:val="-58"/>
                <w:sz w:val="18"/>
                <w:szCs w:val="18"/>
              </w:rPr>
              <w:t> </w:t>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宋体" w:hAnsi="宋体" w:cs="宋体" w:eastAsia="宋体" w:hint="default"/>
                <w:sz w:val="18"/>
                <w:szCs w:val="18"/>
              </w:rPr>
              <w:t>额</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190,420,878.00 </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w:t>
            </w:r>
            <w:r>
              <w:rPr>
                <w:rFonts w:ascii="宋体" w:hAnsi="宋体" w:cs="宋体" w:eastAsia="宋体" w:hint="default"/>
                <w:spacing w:val="-53"/>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上</w:t>
            </w:r>
            <w:r>
              <w:rPr>
                <w:rFonts w:ascii="宋体" w:hAnsi="宋体" w:cs="宋体" w:eastAsia="宋体" w:hint="default"/>
                <w:spacing w:val="-52"/>
                <w:sz w:val="18"/>
                <w:szCs w:val="18"/>
              </w:rPr>
              <w:t> </w:t>
            </w:r>
            <w:r>
              <w:rPr>
                <w:rFonts w:ascii="宋体" w:hAnsi="宋体" w:cs="宋体" w:eastAsia="宋体" w:hint="default"/>
                <w:sz w:val="18"/>
                <w:szCs w:val="18"/>
              </w:rPr>
              <w:t>期</w:t>
            </w:r>
            <w:r>
              <w:rPr>
                <w:rFonts w:ascii="宋体" w:hAnsi="宋体" w:cs="宋体" w:eastAsia="宋体" w:hint="default"/>
                <w:spacing w:val="-52"/>
                <w:sz w:val="18"/>
                <w:szCs w:val="18"/>
              </w:rPr>
              <w:t> </w:t>
            </w:r>
            <w:r>
              <w:rPr>
                <w:rFonts w:ascii="宋体" w:hAnsi="宋体" w:cs="宋体" w:eastAsia="宋体" w:hint="default"/>
                <w:sz w:val="18"/>
                <w:szCs w:val="18"/>
              </w:rPr>
              <w:t>金</w:t>
            </w:r>
            <w:r>
              <w:rPr>
                <w:rFonts w:ascii="宋体" w:hAnsi="宋体" w:cs="宋体" w:eastAsia="宋体" w:hint="default"/>
                <w:spacing w:val="-53"/>
                <w:sz w:val="18"/>
                <w:szCs w:val="18"/>
              </w:rPr>
              <w:t> </w:t>
            </w:r>
            <w:r>
              <w:rPr>
                <w:rFonts w:ascii="宋体" w:hAnsi="宋体" w:cs="宋体" w:eastAsia="宋体" w:hint="default"/>
                <w:sz w:val="18"/>
                <w:szCs w:val="18"/>
              </w:rPr>
              <w:t>额</w:t>
            </w:r>
          </w:p>
          <w:p>
            <w:pPr>
              <w:pStyle w:val="TableParagraph"/>
              <w:spacing w:line="232" w:lineRule="exact" w:before="17"/>
              <w:ind w:left="103"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164,487,011.9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元，重分类至“研 发费用”。</w:t>
            </w:r>
          </w:p>
        </w:tc>
      </w:tr>
      <w:tr>
        <w:trPr>
          <w:trHeight w:val="562" w:hRule="exact"/>
        </w:trPr>
        <w:tc>
          <w:tcPr>
            <w:tcW w:w="3950" w:type="dxa"/>
            <w:tcBorders>
              <w:top w:val="nil" w:sz="6" w:space="0" w:color="auto"/>
              <w:left w:val="nil" w:sz="6" w:space="0" w:color="auto"/>
              <w:bottom w:val="single" w:sz="12" w:space="0" w:color="000000"/>
              <w:right w:val="single" w:sz="4" w:space="0" w:color="000000"/>
            </w:tcBorders>
          </w:tcPr>
          <w:p>
            <w:pPr>
              <w:pStyle w:val="TableParagraph"/>
              <w:spacing w:line="234" w:lineRule="exact" w:before="32"/>
              <w:ind w:left="122" w:right="1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）所有者权益变动表中新增“设定受益计划</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7"/>
                <w:sz w:val="18"/>
                <w:szCs w:val="18"/>
              </w:rPr>
              <w:t>变动额结转留存收益”项目。比较数据相应调整。</w:t>
            </w:r>
          </w:p>
        </w:tc>
        <w:tc>
          <w:tcPr>
            <w:tcW w:w="11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2744" w:type="dxa"/>
            <w:tcBorders>
              <w:top w:val="nil" w:sz="6" w:space="0" w:color="auto"/>
              <w:left w:val="single" w:sz="4" w:space="0" w:color="000000"/>
              <w:bottom w:val="single" w:sz="12" w:space="0" w:color="000000"/>
              <w:right w:val="nil" w:sz="6" w:space="0" w:color="auto"/>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6"/>
        <w:spacing w:line="240" w:lineRule="auto" w:before="35"/>
        <w:ind w:left="117" w:right="1782"/>
        <w:jc w:val="left"/>
        <w:rPr>
          <w:b w:val="0"/>
          <w:bCs w:val="0"/>
        </w:rPr>
      </w:pPr>
      <w:r>
        <w:rPr/>
        <w:pict>
          <v:group style="position:absolute;margin-left:120.18pt;margin-top:-46.706337pt;width:390.7pt;height:5.3pt;mso-position-horizontal-relative:page;mso-position-vertical-relative:paragraph;z-index:-1592200" coordorigin="2404,-934" coordsize="7814,106">
            <v:shape style="position:absolute;left:2404;top:-934;width:3950;height:106" type="#_x0000_t75" stroked="false">
              <v:imagedata r:id="rId59" o:title=""/>
            </v:shape>
            <v:shape style="position:absolute;left:6329;top:-838;width:1139;height:10" type="#_x0000_t75" stroked="false">
              <v:imagedata r:id="rId55" o:title=""/>
            </v:shape>
            <v:shape style="position:absolute;left:7464;top:-838;width:2754;height:10" type="#_x0000_t75" stroked="false">
              <v:imagedata r:id="rId53" o:title=""/>
            </v:shape>
            <w10:wrap type="none"/>
          </v:group>
        </w:pict>
      </w: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7" w:right="1782"/>
        <w:jc w:val="left"/>
      </w:pPr>
      <w:r>
        <w:rPr/>
        <w:t>□ 适用 √ 不适用</w:t>
      </w:r>
    </w:p>
    <w:p>
      <w:pPr>
        <w:spacing w:line="240" w:lineRule="auto" w:before="10"/>
        <w:rPr>
          <w:rFonts w:ascii="宋体" w:hAnsi="宋体" w:cs="宋体" w:eastAsia="宋体" w:hint="default"/>
          <w:sz w:val="26"/>
          <w:szCs w:val="26"/>
        </w:rPr>
      </w:pPr>
    </w:p>
    <w:p>
      <w:pPr>
        <w:spacing w:line="487" w:lineRule="auto" w:before="0"/>
        <w:ind w:left="117" w:right="8304" w:firstLine="0"/>
        <w:jc w:val="left"/>
        <w:rPr>
          <w:rFonts w:ascii="宋体" w:hAnsi="宋体" w:cs="宋体" w:eastAsia="宋体" w:hint="default"/>
          <w:sz w:val="21"/>
          <w:szCs w:val="21"/>
        </w:rPr>
      </w:pPr>
      <w:bookmarkStart w:name="34、其他" w:id="222"/>
      <w:bookmarkEnd w:id="22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3"/>
      <w:bookmarkEnd w:id="22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4"/>
      <w:bookmarkEnd w:id="22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境内服务收入、商品销售收入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房产原值和租金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51"/>
        <w:ind w:left="117" w:right="1782"/>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以香港当地税收法律为准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杭州联络互动资产管理有限公司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Connect    Technova  </w:t>
            </w:r>
            <w:r>
              <w:rPr>
                <w:rFonts w:ascii="Times New Roman"/>
                <w:spacing w:val="29"/>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适用于美国当地税收法律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去玩有限公司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以香港当地税收法律为准</w:t>
            </w:r>
          </w:p>
        </w:tc>
      </w:tr>
    </w:tbl>
    <w:p>
      <w:pPr>
        <w:spacing w:after="0" w:line="240" w:lineRule="auto"/>
        <w:jc w:val="left"/>
        <w:rPr>
          <w:rFonts w:ascii="宋体" w:hAnsi="宋体" w:cs="宋体" w:eastAsia="宋体" w:hint="default"/>
          <w:sz w:val="18"/>
          <w:szCs w:val="18"/>
        </w:rPr>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去玩股份有限公司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适用于台湾当地税收法律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西藏乐泾达科技有限公司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上海域恩信息科技有限公司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联络融资租赁（天津）有限公司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Lianluo Smart</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适用于英属维尔京群岛当地税收法律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北京酷能量科技有限公司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会找房（北京）网络技术有限公司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Newegg</w:t>
            </w:r>
            <w:r>
              <w:rPr>
                <w:rFonts w:ascii="Times New Roman"/>
                <w:spacing w:val="-1"/>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西藏联络影视文化传媒有限公司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公司部分小型微利企业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sz w:val="19"/>
          <w:szCs w:val="19"/>
        </w:rPr>
      </w:pPr>
    </w:p>
    <w:p>
      <w:pPr>
        <w:pStyle w:val="Heading6"/>
        <w:spacing w:line="240" w:lineRule="auto" w:before="35"/>
        <w:ind w:left="117" w:right="1782"/>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7"/>
        <w:spacing w:line="240" w:lineRule="auto"/>
        <w:ind w:right="1782"/>
        <w:jc w:val="left"/>
      </w:pPr>
      <w:r>
        <w:rPr/>
        <w:t>本公司</w:t>
      </w:r>
      <w:r>
        <w:rPr>
          <w:rFonts w:ascii="宋体" w:hAnsi="宋体" w:cs="宋体" w:eastAsia="宋体" w:hint="default"/>
        </w:rPr>
        <w:t>2018</w:t>
      </w:r>
      <w:r>
        <w:rPr/>
        <w:t>年度企业所得税率为</w:t>
      </w:r>
      <w:r>
        <w:rPr>
          <w:rFonts w:ascii="宋体" w:hAnsi="宋体" w:cs="宋体" w:eastAsia="宋体" w:hint="default"/>
        </w:rPr>
        <w:t>25%</w:t>
      </w:r>
      <w:r>
        <w:rPr/>
        <w:t>，其他公司税率如下：</w:t>
      </w:r>
    </w:p>
    <w:p>
      <w:pPr>
        <w:pStyle w:val="Heading7"/>
        <w:spacing w:line="240" w:lineRule="auto" w:before="37"/>
        <w:ind w:right="1782"/>
        <w:jc w:val="left"/>
      </w:pPr>
      <w:r>
        <w:rPr/>
        <w:t>（</w:t>
      </w:r>
      <w:r>
        <w:rPr>
          <w:rFonts w:ascii="宋体" w:hAnsi="宋体" w:cs="宋体" w:eastAsia="宋体" w:hint="default"/>
        </w:rPr>
        <w:t>1</w:t>
      </w:r>
      <w:r>
        <w:rPr/>
        <w:t>）北京数字天域科技有限责任公司属于高新技术企业，按</w:t>
      </w:r>
      <w:r>
        <w:rPr>
          <w:rFonts w:ascii="宋体" w:hAnsi="宋体" w:cs="宋体" w:eastAsia="宋体" w:hint="default"/>
        </w:rPr>
        <w:t>15%</w:t>
      </w:r>
      <w:r>
        <w:rPr/>
        <w:t>税率征收企业所得税。</w:t>
      </w:r>
    </w:p>
    <w:p>
      <w:pPr>
        <w:pStyle w:val="Heading7"/>
        <w:spacing w:line="240" w:lineRule="auto" w:before="37"/>
        <w:ind w:right="1782"/>
        <w:jc w:val="left"/>
      </w:pPr>
      <w:r>
        <w:rPr/>
        <w:t>（</w:t>
      </w:r>
      <w:r>
        <w:rPr>
          <w:rFonts w:ascii="宋体" w:hAnsi="宋体" w:cs="宋体" w:eastAsia="宋体" w:hint="default"/>
        </w:rPr>
        <w:t>2</w:t>
      </w:r>
      <w:r>
        <w:rPr/>
        <w:t>）数字天域</w:t>
      </w:r>
      <w:r>
        <w:rPr>
          <w:rFonts w:ascii="宋体" w:hAnsi="宋体" w:cs="宋体" w:eastAsia="宋体" w:hint="default"/>
        </w:rPr>
        <w:t>(</w:t>
      </w:r>
      <w:r>
        <w:rPr/>
        <w:t>香港</w:t>
      </w:r>
      <w:r>
        <w:rPr>
          <w:rFonts w:ascii="宋体" w:hAnsi="宋体" w:cs="宋体" w:eastAsia="宋体" w:hint="default"/>
        </w:rPr>
        <w:t>)</w:t>
      </w:r>
      <w:r>
        <w:rPr/>
        <w:t>科技有限公司税项适用于香港当地税收法律。</w:t>
      </w:r>
    </w:p>
    <w:p>
      <w:pPr>
        <w:pStyle w:val="Heading7"/>
        <w:spacing w:line="240" w:lineRule="auto" w:before="37"/>
        <w:ind w:right="1010"/>
        <w:jc w:val="left"/>
      </w:pPr>
      <w:r>
        <w:rPr>
          <w:spacing w:val="-3"/>
        </w:rPr>
        <w:t>（</w:t>
      </w:r>
      <w:r>
        <w:rPr>
          <w:rFonts w:ascii="宋体" w:hAnsi="宋体" w:cs="宋体" w:eastAsia="宋体" w:hint="default"/>
          <w:spacing w:val="-3"/>
        </w:rPr>
        <w:t>3</w:t>
      </w:r>
      <w:r>
        <w:rPr>
          <w:spacing w:val="-3"/>
        </w:rPr>
        <w:t>）杭州联络互动资产管理有限公司属于小规模纳税人，增值税率</w:t>
      </w:r>
      <w:r>
        <w:rPr>
          <w:rFonts w:ascii="Times New Roman" w:hAnsi="Times New Roman" w:cs="Times New Roman" w:eastAsia="Times New Roman" w:hint="default"/>
          <w:spacing w:val="-3"/>
        </w:rPr>
        <w:t>3%</w:t>
      </w:r>
      <w:r>
        <w:rPr>
          <w:spacing w:val="-3"/>
        </w:rPr>
        <w:t>，企业所得税率</w:t>
      </w:r>
      <w:r>
        <w:rPr>
          <w:rFonts w:ascii="Times New Roman" w:hAnsi="Times New Roman" w:cs="Times New Roman" w:eastAsia="Times New Roman" w:hint="default"/>
          <w:spacing w:val="-3"/>
        </w:rPr>
        <w:t>25%</w:t>
      </w:r>
      <w:r>
        <w:rPr>
          <w:spacing w:val="-3"/>
        </w:rPr>
        <w:t>。</w:t>
      </w:r>
    </w:p>
    <w:p>
      <w:pPr>
        <w:pStyle w:val="Heading7"/>
        <w:tabs>
          <w:tab w:pos="1586" w:val="left" w:leader="none"/>
          <w:tab w:pos="2636" w:val="left" w:leader="none"/>
        </w:tabs>
        <w:spacing w:line="240" w:lineRule="auto" w:before="21"/>
        <w:ind w:right="1782"/>
        <w:jc w:val="left"/>
      </w:pPr>
      <w:r>
        <w:rPr>
          <w:spacing w:val="-1"/>
        </w:rPr>
        <w:t>（</w:t>
      </w:r>
      <w:r>
        <w:rPr>
          <w:rFonts w:ascii="宋体" w:hAnsi="宋体" w:cs="宋体" w:eastAsia="宋体" w:hint="default"/>
          <w:spacing w:val="-1"/>
        </w:rPr>
        <w:t>4</w:t>
      </w:r>
      <w:r>
        <w:rPr>
          <w:spacing w:val="-1"/>
        </w:rPr>
        <w:t>）</w:t>
      </w:r>
      <w:r>
        <w:rPr>
          <w:rFonts w:ascii="宋体" w:hAnsi="宋体" w:cs="宋体" w:eastAsia="宋体" w:hint="default"/>
          <w:spacing w:val="-1"/>
        </w:rPr>
        <w:t>Connect</w:t>
        <w:tab/>
      </w:r>
      <w:r>
        <w:rPr>
          <w:rFonts w:ascii="宋体" w:hAnsi="宋体" w:cs="宋体" w:eastAsia="宋体" w:hint="default"/>
        </w:rPr>
        <w:t>Technova</w:t>
        <w:tab/>
      </w:r>
      <w:r>
        <w:rPr>
          <w:rFonts w:ascii="宋体" w:hAnsi="宋体" w:cs="宋体" w:eastAsia="宋体" w:hint="default"/>
          <w:spacing w:val="-1"/>
        </w:rPr>
        <w:t>Inc.</w:t>
      </w:r>
      <w:r>
        <w:rPr>
          <w:spacing w:val="-1"/>
        </w:rPr>
        <w:t>税项适用于美国当地税收法律。</w:t>
      </w:r>
    </w:p>
    <w:p>
      <w:pPr>
        <w:pStyle w:val="Heading7"/>
        <w:spacing w:line="240" w:lineRule="auto" w:before="37"/>
        <w:ind w:right="1782"/>
        <w:jc w:val="left"/>
      </w:pPr>
      <w:r>
        <w:rPr/>
        <w:t>（</w:t>
      </w:r>
      <w:r>
        <w:rPr>
          <w:rFonts w:ascii="宋体" w:hAnsi="宋体" w:cs="宋体" w:eastAsia="宋体" w:hint="default"/>
        </w:rPr>
        <w:t>5</w:t>
      </w:r>
      <w:r>
        <w:rPr/>
        <w:t>）去玩有限公司税项适用于香港当地税收法律。</w:t>
      </w:r>
    </w:p>
    <w:p>
      <w:pPr>
        <w:pStyle w:val="Heading7"/>
        <w:spacing w:line="240" w:lineRule="auto" w:before="37"/>
        <w:ind w:right="1782"/>
        <w:jc w:val="left"/>
      </w:pPr>
      <w:r>
        <w:rPr/>
        <w:t>（</w:t>
      </w:r>
      <w:r>
        <w:rPr>
          <w:rFonts w:ascii="宋体" w:hAnsi="宋体" w:cs="宋体" w:eastAsia="宋体" w:hint="default"/>
        </w:rPr>
        <w:t>6</w:t>
      </w:r>
      <w:r>
        <w:rPr/>
        <w:t>）去玩股份有限公司税项适用于台湾当地税收法律。</w:t>
      </w:r>
    </w:p>
    <w:p>
      <w:pPr>
        <w:pStyle w:val="Heading7"/>
        <w:spacing w:line="273" w:lineRule="auto" w:before="37"/>
        <w:ind w:right="1782"/>
        <w:jc w:val="left"/>
      </w:pPr>
      <w:r>
        <w:rPr/>
        <w:t>（</w:t>
      </w:r>
      <w:r>
        <w:rPr>
          <w:rFonts w:ascii="宋体" w:hAnsi="宋体" w:cs="宋体" w:eastAsia="宋体" w:hint="default"/>
        </w:rPr>
        <w:t>7</w:t>
      </w:r>
      <w:r>
        <w:rPr/>
        <w:t>）西藏乐泾达科技有限公司属于一般纳税人，增值税率</w:t>
      </w:r>
      <w:r>
        <w:rPr>
          <w:rFonts w:ascii="宋体" w:hAnsi="宋体" w:cs="宋体" w:eastAsia="宋体" w:hint="default"/>
        </w:rPr>
        <w:t>6%</w:t>
      </w:r>
      <w:r>
        <w:rPr/>
        <w:t>，根据《西藏自治区企业所得</w:t>
      </w:r>
      <w:r>
        <w:rPr>
          <w:spacing w:val="-92"/>
        </w:rPr>
        <w:t> </w:t>
      </w:r>
      <w:r>
        <w:rPr>
          <w:spacing w:val="-92"/>
        </w:rPr>
      </w:r>
      <w:r>
        <w:rPr/>
        <w:t>税政策实施办法》规定，企业所得税税率为</w:t>
      </w:r>
      <w:r>
        <w:rPr>
          <w:rFonts w:ascii="Times New Roman" w:hAnsi="Times New Roman" w:cs="Times New Roman" w:eastAsia="Times New Roman" w:hint="default"/>
        </w:rPr>
        <w:t>9%</w:t>
      </w:r>
      <w:r>
        <w:rPr/>
        <w:t>。</w:t>
      </w:r>
    </w:p>
    <w:p>
      <w:pPr>
        <w:pStyle w:val="Heading7"/>
        <w:spacing w:line="264" w:lineRule="exact"/>
        <w:ind w:right="1782"/>
        <w:jc w:val="left"/>
      </w:pPr>
      <w:r>
        <w:rPr/>
        <w:t>（</w:t>
      </w:r>
      <w:r>
        <w:rPr>
          <w:rFonts w:ascii="宋体" w:hAnsi="宋体" w:cs="宋体" w:eastAsia="宋体" w:hint="default"/>
        </w:rPr>
        <w:t>8</w:t>
      </w:r>
      <w:r>
        <w:rPr/>
        <w:t>）上海域恩信息科技有限公司属于小规模纳税人，增值税率</w:t>
      </w:r>
      <w:r>
        <w:rPr>
          <w:rFonts w:ascii="宋体" w:hAnsi="宋体" w:cs="宋体" w:eastAsia="宋体" w:hint="default"/>
        </w:rPr>
        <w:t>3%</w:t>
      </w:r>
      <w:r>
        <w:rPr/>
        <w:t>，企业所得税率</w:t>
      </w:r>
      <w:r>
        <w:rPr>
          <w:rFonts w:ascii="宋体" w:hAnsi="宋体" w:cs="宋体" w:eastAsia="宋体" w:hint="default"/>
        </w:rPr>
        <w:t>25%</w:t>
      </w:r>
      <w:r>
        <w:rPr/>
        <w:t>。</w:t>
      </w:r>
    </w:p>
    <w:p>
      <w:pPr>
        <w:pStyle w:val="Heading7"/>
        <w:spacing w:line="240" w:lineRule="auto" w:before="37"/>
        <w:ind w:right="1010"/>
        <w:jc w:val="left"/>
      </w:pPr>
      <w:r>
        <w:rPr/>
        <w:t>（</w:t>
      </w:r>
      <w:r>
        <w:rPr>
          <w:rFonts w:ascii="宋体" w:hAnsi="宋体" w:cs="宋体" w:eastAsia="宋体" w:hint="default"/>
        </w:rPr>
        <w:t>9</w:t>
      </w:r>
      <w:r>
        <w:rPr/>
        <w:t>）联络融资租赁（天津）有限公司属于小规模纳税人，增值税率</w:t>
      </w:r>
      <w:r>
        <w:rPr>
          <w:rFonts w:ascii="宋体" w:hAnsi="宋体" w:cs="宋体" w:eastAsia="宋体" w:hint="default"/>
        </w:rPr>
        <w:t>3%</w:t>
      </w:r>
      <w:r>
        <w:rPr/>
        <w:t>，企业所得税率</w:t>
      </w:r>
      <w:r>
        <w:rPr>
          <w:rFonts w:ascii="宋体" w:hAnsi="宋体" w:cs="宋体" w:eastAsia="宋体" w:hint="default"/>
        </w:rPr>
        <w:t>25%</w:t>
      </w:r>
      <w:r>
        <w:rPr/>
        <w:t>。</w:t>
      </w:r>
    </w:p>
    <w:p>
      <w:pPr>
        <w:pStyle w:val="Heading7"/>
        <w:spacing w:line="240" w:lineRule="auto" w:before="37"/>
        <w:ind w:right="1782"/>
        <w:jc w:val="left"/>
      </w:pPr>
      <w:r>
        <w:rPr/>
        <w:t>（</w:t>
      </w:r>
      <w:r>
        <w:rPr>
          <w:rFonts w:ascii="宋体" w:hAnsi="宋体" w:cs="宋体" w:eastAsia="宋体" w:hint="default"/>
        </w:rPr>
        <w:t>10</w:t>
      </w:r>
      <w:r>
        <w:rPr/>
        <w:t>）</w:t>
      </w:r>
      <w:r>
        <w:rPr>
          <w:rFonts w:ascii="宋体" w:hAnsi="宋体" w:cs="宋体" w:eastAsia="宋体" w:hint="default"/>
        </w:rPr>
        <w:t>Lianluo Smart</w:t>
      </w:r>
      <w:r>
        <w:rPr>
          <w:rFonts w:ascii="宋体" w:hAnsi="宋体" w:cs="宋体" w:eastAsia="宋体" w:hint="default"/>
          <w:spacing w:val="-5"/>
        </w:rPr>
        <w:t> </w:t>
      </w:r>
      <w:r>
        <w:rPr>
          <w:rFonts w:ascii="宋体" w:hAnsi="宋体" w:cs="宋体" w:eastAsia="宋体" w:hint="default"/>
        </w:rPr>
        <w:t>Limited</w:t>
      </w:r>
      <w:r>
        <w:rPr/>
        <w:t>税项适用于英属维尔京群岛当地税收法律。</w:t>
      </w:r>
    </w:p>
    <w:p>
      <w:pPr>
        <w:pStyle w:val="Heading7"/>
        <w:spacing w:line="240" w:lineRule="auto" w:before="37"/>
        <w:ind w:right="1010"/>
        <w:jc w:val="left"/>
      </w:pPr>
      <w:r>
        <w:rPr/>
        <w:t>（</w:t>
      </w:r>
      <w:r>
        <w:rPr>
          <w:rFonts w:ascii="宋体" w:hAnsi="宋体" w:cs="宋体" w:eastAsia="宋体" w:hint="default"/>
        </w:rPr>
        <w:t>11</w:t>
      </w:r>
      <w:r>
        <w:rPr/>
        <w:t>）会找房（北京）网络技术有限公司属于高新技术企业，按</w:t>
      </w:r>
      <w:r>
        <w:rPr>
          <w:rFonts w:ascii="Times New Roman" w:hAnsi="Times New Roman" w:cs="Times New Roman" w:eastAsia="Times New Roman" w:hint="default"/>
        </w:rPr>
        <w:t>15%</w:t>
      </w:r>
      <w:r>
        <w:rPr/>
        <w:t>税率征收企业所得税。</w:t>
      </w:r>
    </w:p>
    <w:p>
      <w:pPr>
        <w:pStyle w:val="Heading7"/>
        <w:spacing w:line="273" w:lineRule="auto" w:before="21"/>
        <w:ind w:right="1782"/>
        <w:jc w:val="left"/>
      </w:pPr>
      <w:r>
        <w:rPr/>
        <w:t>（</w:t>
      </w:r>
      <w:r>
        <w:rPr>
          <w:rFonts w:ascii="宋体" w:hAnsi="宋体" w:cs="宋体" w:eastAsia="宋体" w:hint="default"/>
        </w:rPr>
        <w:t>12</w:t>
      </w:r>
      <w:r>
        <w:rPr/>
        <w:t>）</w:t>
      </w:r>
      <w:r>
        <w:rPr>
          <w:rFonts w:ascii="宋体" w:hAnsi="宋体" w:cs="宋体" w:eastAsia="宋体" w:hint="default"/>
        </w:rPr>
        <w:t>Newegg</w:t>
      </w:r>
      <w:r>
        <w:rPr>
          <w:rFonts w:ascii="宋体" w:hAnsi="宋体" w:cs="宋体" w:eastAsia="宋体" w:hint="default"/>
          <w:spacing w:val="-1"/>
        </w:rPr>
        <w:t> </w:t>
      </w:r>
      <w:r>
        <w:rPr>
          <w:rFonts w:ascii="宋体" w:hAnsi="宋体" w:cs="宋体" w:eastAsia="宋体" w:hint="default"/>
        </w:rPr>
        <w:t>Inc.</w:t>
      </w:r>
      <w:r>
        <w:rPr/>
        <w:t>及其各子公司的税项适用于经营当地税收法律。 </w:t>
      </w:r>
      <w:r>
        <w:rPr>
          <w:spacing w:val="-3"/>
        </w:rPr>
        <w:t>根据财税</w:t>
      </w:r>
      <w:r>
        <w:rPr>
          <w:rFonts w:ascii="宋体" w:hAnsi="宋体" w:cs="宋体" w:eastAsia="宋体" w:hint="default"/>
          <w:spacing w:val="-3"/>
        </w:rPr>
        <w:t>[2014]59</w:t>
      </w:r>
      <w:r>
        <w:rPr>
          <w:spacing w:val="-3"/>
        </w:rPr>
        <w:t>号《关于完善技术先进型服务企业有关企业所得税政策问题的通知》，自</w:t>
      </w:r>
      <w:r>
        <w:rPr>
          <w:spacing w:val="-62"/>
        </w:rPr>
        <w:t> </w:t>
      </w:r>
      <w:r>
        <w:rPr>
          <w:spacing w:val="-62"/>
        </w:rPr>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日止，经认定的技术先进型服务企业减按</w:t>
      </w:r>
      <w:r>
        <w:rPr>
          <w:rFonts w:ascii="宋体" w:hAnsi="宋体" w:cs="宋体" w:eastAsia="宋体" w:hint="default"/>
        </w:rPr>
        <w:t>15%</w:t>
      </w:r>
      <w:r>
        <w:rPr/>
        <w:t>的税率征收企</w:t>
      </w:r>
      <w:r>
        <w:rPr>
          <w:spacing w:val="-97"/>
        </w:rPr>
        <w:t> </w:t>
      </w:r>
      <w:r>
        <w:rPr/>
        <w:t>业所得税。</w:t>
      </w:r>
      <w:r>
        <w:rPr>
          <w:rFonts w:ascii="宋体" w:hAnsi="宋体" w:cs="宋体" w:eastAsia="宋体" w:hint="default"/>
        </w:rPr>
        <w:t>Newegg</w:t>
      </w:r>
      <w:r>
        <w:rPr>
          <w:rFonts w:ascii="宋体" w:hAnsi="宋体" w:cs="宋体" w:eastAsia="宋体" w:hint="default"/>
          <w:spacing w:val="-1"/>
        </w:rPr>
        <w:t> </w:t>
      </w:r>
      <w:r>
        <w:rPr>
          <w:rFonts w:ascii="宋体" w:hAnsi="宋体" w:cs="宋体" w:eastAsia="宋体" w:hint="default"/>
        </w:rPr>
        <w:t>Inc.</w:t>
      </w:r>
      <w:r>
        <w:rPr/>
        <w:t>部分中国境内子公司适用该优惠税率。</w:t>
      </w:r>
    </w:p>
    <w:p>
      <w:pPr>
        <w:pStyle w:val="Heading7"/>
        <w:spacing w:line="240" w:lineRule="auto" w:before="7"/>
        <w:ind w:right="1782"/>
        <w:jc w:val="left"/>
      </w:pPr>
      <w:r>
        <w:rPr>
          <w:rFonts w:ascii="Times New Roman" w:hAnsi="Times New Roman" w:cs="Times New Roman" w:eastAsia="Times New Roman" w:hint="default"/>
        </w:rPr>
        <w:t>Newegg</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部分中国境内子公司属于高新技术企业，按</w:t>
      </w:r>
      <w:r>
        <w:rPr>
          <w:rFonts w:ascii="Times New Roman" w:hAnsi="Times New Roman" w:cs="Times New Roman" w:eastAsia="Times New Roman" w:hint="default"/>
        </w:rPr>
        <w:t>15%</w:t>
      </w:r>
      <w:r>
        <w:rPr/>
        <w:t>税率征收企业所得税。</w:t>
      </w:r>
    </w:p>
    <w:p>
      <w:pPr>
        <w:pStyle w:val="Heading7"/>
        <w:spacing w:line="256" w:lineRule="auto" w:before="21"/>
        <w:ind w:right="1782"/>
        <w:jc w:val="left"/>
      </w:pPr>
      <w:r>
        <w:rPr/>
        <w:t>（</w:t>
      </w:r>
      <w:r>
        <w:rPr>
          <w:rFonts w:ascii="Times New Roman" w:hAnsi="Times New Roman" w:cs="Times New Roman" w:eastAsia="Times New Roman" w:hint="default"/>
        </w:rPr>
        <w:t>13</w:t>
      </w:r>
      <w:r>
        <w:rPr/>
        <w:t>）西藏联络影视文化传媒有限公司属于一般纳税人，增值税率</w:t>
      </w:r>
      <w:r>
        <w:rPr>
          <w:rFonts w:ascii="Times New Roman" w:hAnsi="Times New Roman" w:cs="Times New Roman" w:eastAsia="Times New Roman" w:hint="default"/>
        </w:rPr>
        <w:t>6%</w:t>
      </w:r>
      <w:r>
        <w:rPr/>
        <w:t>，根据《西藏自治区</w:t>
      </w:r>
      <w:r>
        <w:rPr>
          <w:spacing w:val="-59"/>
        </w:rPr>
        <w:t> </w:t>
      </w:r>
      <w:r>
        <w:rPr>
          <w:spacing w:val="-59"/>
        </w:rPr>
      </w:r>
      <w:r>
        <w:rPr/>
        <w:t>企业所得税政策实施办法》规定，企业所得税税率为</w:t>
      </w:r>
      <w:r>
        <w:rPr>
          <w:rFonts w:ascii="Times New Roman" w:hAnsi="Times New Roman" w:cs="Times New Roman" w:eastAsia="Times New Roman" w:hint="default"/>
        </w:rPr>
        <w:t>15%</w:t>
      </w:r>
      <w:r>
        <w:rPr/>
        <w:t>。</w:t>
      </w:r>
    </w:p>
    <w:p>
      <w:pPr>
        <w:pStyle w:val="Heading7"/>
        <w:spacing w:line="268" w:lineRule="auto" w:before="5"/>
        <w:ind w:right="1010"/>
        <w:jc w:val="left"/>
      </w:pPr>
      <w:r>
        <w:rPr>
          <w:spacing w:val="-5"/>
        </w:rPr>
        <w:t>（</w:t>
      </w:r>
      <w:r>
        <w:rPr>
          <w:rFonts w:ascii="宋体" w:hAnsi="宋体" w:cs="宋体" w:eastAsia="宋体" w:hint="default"/>
          <w:spacing w:val="-5"/>
        </w:rPr>
        <w:t>1</w:t>
      </w:r>
      <w:r>
        <w:rPr>
          <w:rFonts w:ascii="Times New Roman" w:hAnsi="Times New Roman" w:cs="Times New Roman" w:eastAsia="Times New Roman" w:hint="default"/>
          <w:spacing w:val="-5"/>
        </w:rPr>
        <w:t>4</w:t>
      </w:r>
      <w:r>
        <w:rPr>
          <w:spacing w:val="-5"/>
        </w:rPr>
        <w:t>）根据关于进一步扩大小型微利企业所得税优惠政策范围的通知（财税〔</w:t>
      </w:r>
      <w:r>
        <w:rPr>
          <w:rFonts w:ascii="宋体" w:hAnsi="宋体" w:cs="宋体" w:eastAsia="宋体" w:hint="default"/>
          <w:spacing w:val="-5"/>
        </w:rPr>
        <w:t>2018</w:t>
      </w:r>
      <w:r>
        <w:rPr>
          <w:spacing w:val="-5"/>
        </w:rPr>
        <w:t>〕</w:t>
      </w:r>
      <w:r>
        <w:rPr>
          <w:rFonts w:ascii="宋体" w:hAnsi="宋体" w:cs="宋体" w:eastAsia="宋体" w:hint="default"/>
          <w:spacing w:val="-5"/>
        </w:rPr>
        <w:t>77</w:t>
      </w:r>
      <w:r>
        <w:rPr>
          <w:spacing w:val="-5"/>
        </w:rPr>
        <w:t>号），</w:t>
      </w:r>
      <w:r>
        <w:rPr>
          <w:spacing w:val="-78"/>
        </w:rPr>
        <w:t> </w:t>
      </w:r>
      <w:r>
        <w:rPr>
          <w:spacing w:val="-78"/>
        </w:rPr>
      </w:r>
      <w:r>
        <w:rPr>
          <w:spacing w:val="-3"/>
        </w:rPr>
        <w:t>自</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日，将小型微利企业的年应纳税所得额上限由</w:t>
      </w:r>
      <w:r>
        <w:rPr>
          <w:rFonts w:ascii="宋体" w:hAnsi="宋体" w:cs="宋体" w:eastAsia="宋体" w:hint="default"/>
          <w:spacing w:val="-3"/>
        </w:rPr>
        <w:t>50</w:t>
      </w:r>
      <w:r>
        <w:rPr>
          <w:spacing w:val="-3"/>
        </w:rPr>
        <w:t>万元提高至</w:t>
      </w:r>
      <w:r>
        <w:rPr>
          <w:spacing w:val="-60"/>
        </w:rPr>
        <w:t> </w:t>
      </w:r>
      <w:r>
        <w:rPr>
          <w:spacing w:val="-60"/>
        </w:rPr>
      </w:r>
      <w:r>
        <w:rPr>
          <w:rFonts w:ascii="宋体" w:hAnsi="宋体" w:cs="宋体" w:eastAsia="宋体" w:hint="default"/>
        </w:rPr>
        <w:t>100</w:t>
      </w:r>
      <w:r>
        <w:rPr/>
        <w:t>万元，对年应纳税所得额低于</w:t>
      </w:r>
      <w:r>
        <w:rPr>
          <w:rFonts w:ascii="宋体" w:hAnsi="宋体" w:cs="宋体" w:eastAsia="宋体" w:hint="default"/>
        </w:rPr>
        <w:t>100</w:t>
      </w:r>
      <w:r>
        <w:rPr/>
        <w:t>万元（含</w:t>
      </w:r>
      <w:r>
        <w:rPr>
          <w:rFonts w:ascii="宋体" w:hAnsi="宋体" w:cs="宋体" w:eastAsia="宋体" w:hint="default"/>
        </w:rPr>
        <w:t>100</w:t>
      </w:r>
      <w:r>
        <w:rPr/>
        <w:t>万元）的小型微利企业，其所得减按</w:t>
      </w:r>
      <w:r>
        <w:rPr>
          <w:rFonts w:ascii="宋体" w:hAnsi="宋体" w:cs="宋体" w:eastAsia="宋体" w:hint="default"/>
        </w:rPr>
        <w:t>50% </w:t>
      </w:r>
      <w:r>
        <w:rPr/>
        <w:t>计入应纳税所得额，按</w:t>
      </w:r>
      <w:r>
        <w:rPr>
          <w:rFonts w:ascii="宋体" w:hAnsi="宋体" w:cs="宋体" w:eastAsia="宋体" w:hint="default"/>
        </w:rPr>
        <w:t>20%</w:t>
      </w:r>
      <w:r>
        <w:rPr/>
        <w:t>的税率缴纳企业所得税。公司部分企业属于小型微利企业，享受 小型微利企业所得税优惠。</w:t>
      </w:r>
    </w:p>
    <w:p>
      <w:pPr>
        <w:spacing w:after="0" w:line="268" w:lineRule="auto"/>
        <w:jc w:val="left"/>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487" w:lineRule="auto" w:before="0"/>
        <w:ind w:left="117" w:right="7030"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27"/>
      <w:bookmarkEnd w:id="227"/>
      <w:r>
        <w:rPr>
          <w:rFonts w:ascii="宋体" w:hAnsi="宋体" w:cs="宋体" w:eastAsia="宋体" w:hint="default"/>
          <w:b/>
          <w:bCs/>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8"/>
      <w:bookmarkEnd w:id="22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826"/>
        <w:jc w:val="right"/>
      </w:pPr>
      <w:r>
        <w:rPr/>
        <w:t>单位： 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121,916.46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124,737.93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961,807,638.75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1,875,171,757.62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51,511,922.24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16,076,168.80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1,013,441,477.45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1,891,372,664.35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357,847,863.30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1,025,563,924.22</w:t>
            </w:r>
          </w:p>
        </w:tc>
      </w:tr>
    </w:tbl>
    <w:p>
      <w:pPr>
        <w:pStyle w:val="BodyText"/>
        <w:spacing w:line="240" w:lineRule="auto" w:before="51"/>
        <w:ind w:left="117" w:right="1782"/>
        <w:jc w:val="left"/>
      </w:pPr>
      <w:r>
        <w:rPr/>
        <w:t>其他说明</w:t>
      </w:r>
    </w:p>
    <w:p>
      <w:pPr>
        <w:pStyle w:val="Heading7"/>
        <w:spacing w:line="273" w:lineRule="auto" w:before="90"/>
        <w:ind w:left="826" w:right="1821"/>
        <w:jc w:val="left"/>
      </w:pPr>
      <w:r>
        <w:rPr/>
        <w:t>其中因抵押、质押或冻结等对使用有限制，以及放在境外且资金汇回受到限制的货 币资金明细如下：</w:t>
      </w:r>
    </w:p>
    <w:tbl>
      <w:tblPr>
        <w:tblW w:w="0" w:type="auto"/>
        <w:jc w:val="left"/>
        <w:tblInd w:w="110" w:type="dxa"/>
        <w:tblLayout w:type="fixed"/>
        <w:tblCellMar>
          <w:top w:w="0" w:type="dxa"/>
          <w:left w:w="0" w:type="dxa"/>
          <w:bottom w:w="0" w:type="dxa"/>
          <w:right w:w="0" w:type="dxa"/>
        </w:tblCellMar>
        <w:tblLook w:val="01E0"/>
      </w:tblPr>
      <w:tblGrid>
        <w:gridCol w:w="2549"/>
        <w:gridCol w:w="4042"/>
        <w:gridCol w:w="1939"/>
      </w:tblGrid>
      <w:tr>
        <w:trPr>
          <w:trHeight w:val="355" w:hRule="exact"/>
        </w:trPr>
        <w:tc>
          <w:tcPr>
            <w:tcW w:w="2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9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601"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40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27,322,035.98</w:t>
            </w:r>
          </w:p>
        </w:tc>
        <w:tc>
          <w:tcPr>
            <w:tcW w:w="19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10,471,424.00</w:t>
            </w:r>
          </w:p>
        </w:tc>
      </w:tr>
      <w:tr>
        <w:trPr>
          <w:trHeight w:val="352"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40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26,562,667.00</w:t>
            </w:r>
          </w:p>
        </w:tc>
        <w:tc>
          <w:tcPr>
            <w:tcW w:w="19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26,097,101.00</w:t>
            </w:r>
          </w:p>
        </w:tc>
      </w:tr>
      <w:tr>
        <w:trPr>
          <w:trHeight w:val="353"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2,587,586.69</w:t>
            </w:r>
          </w:p>
        </w:tc>
        <w:tc>
          <w:tcPr>
            <w:tcW w:w="1939"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40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56,472,289.67</w:t>
            </w:r>
          </w:p>
        </w:tc>
        <w:tc>
          <w:tcPr>
            <w:tcW w:w="19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36,568,525.00</w:t>
            </w:r>
          </w:p>
        </w:tc>
      </w:tr>
    </w:tbl>
    <w:p>
      <w:pPr>
        <w:pStyle w:val="Heading7"/>
        <w:spacing w:line="240" w:lineRule="auto" w:before="7"/>
        <w:ind w:left="835" w:right="1782"/>
        <w:jc w:val="left"/>
      </w:pPr>
      <w:r>
        <w:rPr/>
        <w:t>除上述事项外，本报告期末货币资金不存在受限制情形。</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left="117" w:right="1782"/>
        <w:jc w:val="left"/>
        <w:rPr>
          <w:b w:val="0"/>
          <w:bCs w:val="0"/>
        </w:rPr>
      </w:pPr>
      <w:bookmarkStart w:name="2、应收票据及应收账款" w:id="229"/>
      <w:bookmarkEnd w:id="229"/>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826"/>
        <w:jc w:val="right"/>
      </w:pPr>
      <w:r>
        <w:rPr/>
        <w:t>单位： 元</w:t>
      </w:r>
    </w:p>
    <w:p>
      <w:pPr>
        <w:spacing w:line="240" w:lineRule="auto" w:before="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7,104,520.00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3,167,386,290.57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2,246,464,751.58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3,174,490,810.57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2,246,464,751.58</w:t>
            </w:r>
          </w:p>
        </w:tc>
      </w:tr>
    </w:tbl>
    <w:p>
      <w:pPr>
        <w:spacing w:line="240" w:lineRule="auto" w:before="2"/>
        <w:rPr>
          <w:rFonts w:ascii="宋体" w:hAnsi="宋体" w:cs="宋体" w:eastAsia="宋体" w:hint="default"/>
          <w:sz w:val="19"/>
          <w:szCs w:val="19"/>
        </w:rPr>
      </w:pPr>
    </w:p>
    <w:p>
      <w:pPr>
        <w:pStyle w:val="Heading6"/>
        <w:spacing w:line="240" w:lineRule="auto" w:before="35"/>
        <w:ind w:left="117" w:right="1782"/>
        <w:jc w:val="left"/>
        <w:rPr>
          <w:b w:val="0"/>
          <w:bCs w:val="0"/>
        </w:rPr>
      </w:pPr>
      <w:bookmarkStart w:name="（1）应收票据" w:id="230"/>
      <w:bookmarkEnd w:id="23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7" w:right="178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826"/>
        <w:jc w:val="right"/>
      </w:pPr>
      <w:r>
        <w:rPr/>
        <w:t>单位： 元</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7,104,520.00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7,104,520.00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8" w:top="960" w:bottom="120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6"/>
        <w:spacing w:line="240" w:lineRule="auto" w:before="35"/>
        <w:ind w:left="240" w:right="0"/>
        <w:jc w:val="left"/>
        <w:rPr>
          <w:b w:val="0"/>
          <w:bCs w:val="0"/>
        </w:rPr>
      </w:pPr>
      <w:bookmarkStart w:name="（2）应收账款" w:id="231"/>
      <w:bookmarkEnd w:id="23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40" w:right="0"/>
        <w:jc w:val="left"/>
      </w:pPr>
      <w:r>
        <w:rPr>
          <w:rFonts w:ascii="Times New Roman" w:hAnsi="Times New Roman" w:cs="Times New Roman" w:eastAsia="Times New Roman" w:hint="default"/>
        </w:rPr>
        <w:t>1)</w:t>
      </w:r>
      <w:r>
        <w:rPr/>
        <w:t>应收账款分类披露</w:t>
      </w:r>
    </w:p>
    <w:p>
      <w:pPr>
        <w:pStyle w:val="Heading9"/>
        <w:spacing w:line="240" w:lineRule="auto" w:before="65"/>
        <w:ind w:left="860" w:right="0"/>
        <w:jc w:val="left"/>
        <w:rPr>
          <w:b w:val="0"/>
          <w:bCs w:val="0"/>
        </w:rPr>
      </w:pPr>
      <w:r>
        <w:rPr/>
        <w:pict>
          <v:group style="position:absolute;margin-left:65.879997pt;margin-top:19.881693pt;width:709.6pt;height:344.6pt;mso-position-horizontal-relative:page;mso-position-vertical-relative:paragraph;z-index:-1591240" coordorigin="1318,398" coordsize="14192,6892">
            <v:group style="position:absolute;left:3279;top:417;width:10;height:20" coordorigin="3279,417" coordsize="10,20">
              <v:shape style="position:absolute;left:3279;top:417;width:10;height:20" coordorigin="3279,417" coordsize="10,20" path="m3279,436l3288,436,3288,417,3279,417,3279,436xe" filled="true" fillcolor="#000000" stroked="false">
                <v:path arrowok="t"/>
                <v:fill type="solid"/>
              </v:shape>
            </v:group>
            <v:group style="position:absolute;left:3279;top:436;width:10;height:20" coordorigin="3279,436" coordsize="10,20">
              <v:shape style="position:absolute;left:3279;top:436;width:10;height:20" coordorigin="3279,436" coordsize="10,20" path="m3279,455l3288,455,3288,436,3279,436,3279,455xe" filled="true" fillcolor="#000000" stroked="false">
                <v:path arrowok="t"/>
                <v:fill type="solid"/>
              </v:shape>
            </v:group>
            <v:group style="position:absolute;left:3279;top:455;width:10;height:20" coordorigin="3279,455" coordsize="10,20">
              <v:shape style="position:absolute;left:3279;top:455;width:10;height:20" coordorigin="3279,455" coordsize="10,20" path="m3279,474l3288,474,3288,455,3279,455,3279,474xe" filled="true" fillcolor="#000000" stroked="false">
                <v:path arrowok="t"/>
                <v:fill type="solid"/>
              </v:shape>
            </v:group>
            <v:group style="position:absolute;left:3279;top:474;width:10;height:20" coordorigin="3279,474" coordsize="10,20">
              <v:shape style="position:absolute;left:3279;top:474;width:10;height:20" coordorigin="3279,474" coordsize="10,20" path="m3279,494l3288,494,3288,474,3279,474,3279,494xe" filled="true" fillcolor="#000000" stroked="false">
                <v:path arrowok="t"/>
                <v:fill type="solid"/>
              </v:shape>
            </v:group>
            <v:group style="position:absolute;left:3279;top:494;width:10;height:20" coordorigin="3279,494" coordsize="10,20">
              <v:shape style="position:absolute;left:3279;top:494;width:10;height:20" coordorigin="3279,494" coordsize="10,20" path="m3279,513l3288,513,3288,494,3279,494,3279,513xe" filled="true" fillcolor="#000000" stroked="false">
                <v:path arrowok="t"/>
                <v:fill type="solid"/>
              </v:shape>
            </v:group>
            <v:group style="position:absolute;left:3279;top:513;width:10;height:20" coordorigin="3279,513" coordsize="10,20">
              <v:shape style="position:absolute;left:3279;top:513;width:10;height:20" coordorigin="3279,513" coordsize="10,20" path="m3279,532l3288,532,3288,513,3279,513,3279,532xe" filled="true" fillcolor="#000000" stroked="false">
                <v:path arrowok="t"/>
                <v:fill type="solid"/>
              </v:shape>
            </v:group>
            <v:group style="position:absolute;left:3279;top:532;width:10;height:20" coordorigin="3279,532" coordsize="10,20">
              <v:shape style="position:absolute;left:3279;top:532;width:10;height:20" coordorigin="3279,532" coordsize="10,20" path="m3279,551l3288,551,3288,532,3279,532,3279,551xe" filled="true" fillcolor="#000000" stroked="false">
                <v:path arrowok="t"/>
                <v:fill type="solid"/>
              </v:shape>
            </v:group>
            <v:group style="position:absolute;left:3279;top:551;width:10;height:20" coordorigin="3279,551" coordsize="10,20">
              <v:shape style="position:absolute;left:3279;top:551;width:10;height:20" coordorigin="3279,551" coordsize="10,20" path="m3279,570l3288,570,3288,551,3279,551,3279,570xe" filled="true" fillcolor="#000000" stroked="false">
                <v:path arrowok="t"/>
                <v:fill type="solid"/>
              </v:shape>
            </v:group>
            <v:group style="position:absolute;left:3279;top:570;width:10;height:20" coordorigin="3279,570" coordsize="10,20">
              <v:shape style="position:absolute;left:3279;top:570;width:10;height:20" coordorigin="3279,570" coordsize="10,20" path="m3279,590l3288,590,3288,570,3279,570,3279,590xe" filled="true" fillcolor="#000000" stroked="false">
                <v:path arrowok="t"/>
                <v:fill type="solid"/>
              </v:shape>
            </v:group>
            <v:group style="position:absolute;left:3279;top:590;width:10;height:20" coordorigin="3279,590" coordsize="10,20">
              <v:shape style="position:absolute;left:3279;top:590;width:10;height:20" coordorigin="3279,590" coordsize="10,20" path="m3279,609l3288,609,3288,590,3279,590,3279,609xe" filled="true" fillcolor="#000000" stroked="false">
                <v:path arrowok="t"/>
                <v:fill type="solid"/>
              </v:shape>
            </v:group>
            <v:group style="position:absolute;left:3279;top:609;width:10;height:20" coordorigin="3279,609" coordsize="10,20">
              <v:shape style="position:absolute;left:3279;top:609;width:10;height:20" coordorigin="3279,609" coordsize="10,20" path="m3279,628l3288,628,3288,609,3279,609,3279,628xe" filled="true" fillcolor="#000000" stroked="false">
                <v:path arrowok="t"/>
                <v:fill type="solid"/>
              </v:shape>
            </v:group>
            <v:group style="position:absolute;left:3279;top:628;width:10;height:20" coordorigin="3279,628" coordsize="10,20">
              <v:shape style="position:absolute;left:3279;top:628;width:10;height:20" coordorigin="3279,628" coordsize="10,20" path="m3279,647l3288,647,3288,628,3279,628,3279,647xe" filled="true" fillcolor="#000000" stroked="false">
                <v:path arrowok="t"/>
                <v:fill type="solid"/>
              </v:shape>
            </v:group>
            <v:group style="position:absolute;left:3279;top:647;width:10;height:20" coordorigin="3279,647" coordsize="10,20">
              <v:shape style="position:absolute;left:3279;top:647;width:10;height:20" coordorigin="3279,647" coordsize="10,20" path="m3279,666l3288,666,3288,647,3279,647,3279,666xe" filled="true" fillcolor="#000000" stroked="false">
                <v:path arrowok="t"/>
                <v:fill type="solid"/>
              </v:shape>
            </v:group>
            <v:group style="position:absolute;left:3279;top:666;width:10;height:20" coordorigin="3279,666" coordsize="10,20">
              <v:shape style="position:absolute;left:3279;top:666;width:10;height:20" coordorigin="3279,666" coordsize="10,20" path="m3279,686l3288,686,3288,666,3279,666,3279,686xe" filled="true" fillcolor="#000000" stroked="false">
                <v:path arrowok="t"/>
                <v:fill type="solid"/>
              </v:shape>
            </v:group>
            <v:group style="position:absolute;left:3279;top:686;width:10;height:20" coordorigin="3279,686" coordsize="10,20">
              <v:shape style="position:absolute;left:3279;top:686;width:10;height:20" coordorigin="3279,686" coordsize="10,20" path="m3279,705l3288,705,3288,686,3279,686,3279,705xe" filled="true" fillcolor="#000000" stroked="false">
                <v:path arrowok="t"/>
                <v:fill type="solid"/>
              </v:shape>
              <v:shape style="position:absolute;left:3269;top:705;width:2278;height:103" type="#_x0000_t75" stroked="false">
                <v:imagedata r:id="rId62" o:title=""/>
              </v:shape>
              <v:shape style="position:absolute;left:5542;top:798;width:2698;height:10" type="#_x0000_t75" stroked="false">
                <v:imagedata r:id="rId63" o:title=""/>
              </v:shape>
            </v:group>
            <v:group style="position:absolute;left:9802;top:398;width:10;height:20" coordorigin="9802,398" coordsize="10,20">
              <v:shape style="position:absolute;left:9802;top:398;width:10;height:20" coordorigin="9802,398" coordsize="10,20" path="m9802,417l9812,417,9812,398,9802,398,9802,417xe" filled="true" fillcolor="#000000" stroked="false">
                <v:path arrowok="t"/>
                <v:fill type="solid"/>
              </v:shape>
            </v:group>
            <v:group style="position:absolute;left:9802;top:417;width:10;height:20" coordorigin="9802,417" coordsize="10,20">
              <v:shape style="position:absolute;left:9802;top:417;width:10;height:20" coordorigin="9802,417" coordsize="10,20" path="m9802,436l9812,436,9812,417,9802,417,9802,436xe" filled="true" fillcolor="#000000" stroked="false">
                <v:path arrowok="t"/>
                <v:fill type="solid"/>
              </v:shape>
            </v:group>
            <v:group style="position:absolute;left:9802;top:436;width:10;height:20" coordorigin="9802,436" coordsize="10,20">
              <v:shape style="position:absolute;left:9802;top:436;width:10;height:20" coordorigin="9802,436" coordsize="10,20" path="m9802,455l9812,455,9812,436,9802,436,9802,455xe" filled="true" fillcolor="#000000" stroked="false">
                <v:path arrowok="t"/>
                <v:fill type="solid"/>
              </v:shape>
            </v:group>
            <v:group style="position:absolute;left:9802;top:455;width:10;height:20" coordorigin="9802,455" coordsize="10,20">
              <v:shape style="position:absolute;left:9802;top:455;width:10;height:20" coordorigin="9802,455" coordsize="10,20" path="m9802,474l9812,474,9812,455,9802,455,9802,474xe" filled="true" fillcolor="#000000" stroked="false">
                <v:path arrowok="t"/>
                <v:fill type="solid"/>
              </v:shape>
            </v:group>
            <v:group style="position:absolute;left:9802;top:474;width:10;height:20" coordorigin="9802,474" coordsize="10,20">
              <v:shape style="position:absolute;left:9802;top:474;width:10;height:20" coordorigin="9802,474" coordsize="10,20" path="m9802,494l9812,494,9812,474,9802,474,9802,494xe" filled="true" fillcolor="#000000" stroked="false">
                <v:path arrowok="t"/>
                <v:fill type="solid"/>
              </v:shape>
            </v:group>
            <v:group style="position:absolute;left:9802;top:494;width:10;height:20" coordorigin="9802,494" coordsize="10,20">
              <v:shape style="position:absolute;left:9802;top:494;width:10;height:20" coordorigin="9802,494" coordsize="10,20" path="m9802,513l9812,513,9812,494,9802,494,9802,513xe" filled="true" fillcolor="#000000" stroked="false">
                <v:path arrowok="t"/>
                <v:fill type="solid"/>
              </v:shape>
            </v:group>
            <v:group style="position:absolute;left:9802;top:513;width:10;height:20" coordorigin="9802,513" coordsize="10,20">
              <v:shape style="position:absolute;left:9802;top:513;width:10;height:20" coordorigin="9802,513" coordsize="10,20" path="m9802,532l9812,532,9812,513,9802,513,9802,532xe" filled="true" fillcolor="#000000" stroked="false">
                <v:path arrowok="t"/>
                <v:fill type="solid"/>
              </v:shape>
            </v:group>
            <v:group style="position:absolute;left:9802;top:532;width:10;height:20" coordorigin="9802,532" coordsize="10,20">
              <v:shape style="position:absolute;left:9802;top:532;width:10;height:20" coordorigin="9802,532" coordsize="10,20" path="m9802,551l9812,551,9812,532,9802,532,9802,551xe" filled="true" fillcolor="#000000" stroked="false">
                <v:path arrowok="t"/>
                <v:fill type="solid"/>
              </v:shape>
            </v:group>
            <v:group style="position:absolute;left:9802;top:551;width:10;height:20" coordorigin="9802,551" coordsize="10,20">
              <v:shape style="position:absolute;left:9802;top:551;width:10;height:20" coordorigin="9802,551" coordsize="10,20" path="m9802,570l9812,570,9812,551,9802,551,9802,570xe" filled="true" fillcolor="#000000" stroked="false">
                <v:path arrowok="t"/>
                <v:fill type="solid"/>
              </v:shape>
            </v:group>
            <v:group style="position:absolute;left:9802;top:570;width:10;height:20" coordorigin="9802,570" coordsize="10,20">
              <v:shape style="position:absolute;left:9802;top:570;width:10;height:20" coordorigin="9802,570" coordsize="10,20" path="m9802,590l9812,590,9812,570,9802,570,9802,590xe" filled="true" fillcolor="#000000" stroked="false">
                <v:path arrowok="t"/>
                <v:fill type="solid"/>
              </v:shape>
            </v:group>
            <v:group style="position:absolute;left:9802;top:590;width:10;height:20" coordorigin="9802,590" coordsize="10,20">
              <v:shape style="position:absolute;left:9802;top:590;width:10;height:20" coordorigin="9802,590" coordsize="10,20" path="m9802,609l9812,609,9812,590,9802,590,9802,609xe" filled="true" fillcolor="#000000" stroked="false">
                <v:path arrowok="t"/>
                <v:fill type="solid"/>
              </v:shape>
            </v:group>
            <v:group style="position:absolute;left:9802;top:609;width:10;height:20" coordorigin="9802,609" coordsize="10,20">
              <v:shape style="position:absolute;left:9802;top:609;width:10;height:20" coordorigin="9802,609" coordsize="10,20" path="m9802,628l9812,628,9812,609,9802,609,9802,628xe" filled="true" fillcolor="#000000" stroked="false">
                <v:path arrowok="t"/>
                <v:fill type="solid"/>
              </v:shape>
            </v:group>
            <v:group style="position:absolute;left:9802;top:628;width:10;height:20" coordorigin="9802,628" coordsize="10,20">
              <v:shape style="position:absolute;left:9802;top:628;width:10;height:20" coordorigin="9802,628" coordsize="10,20" path="m9802,647l9812,647,9812,628,9802,628,9802,647xe" filled="true" fillcolor="#000000" stroked="false">
                <v:path arrowok="t"/>
                <v:fill type="solid"/>
              </v:shape>
            </v:group>
            <v:group style="position:absolute;left:9802;top:647;width:10;height:20" coordorigin="9802,647" coordsize="10,20">
              <v:shape style="position:absolute;left:9802;top:647;width:10;height:20" coordorigin="9802,647" coordsize="10,20" path="m9802,666l9812,666,9812,647,9802,647,9802,666xe" filled="true" fillcolor="#000000" stroked="false">
                <v:path arrowok="t"/>
                <v:fill type="solid"/>
              </v:shape>
            </v:group>
            <v:group style="position:absolute;left:9802;top:666;width:10;height:20" coordorigin="9802,666" coordsize="10,20">
              <v:shape style="position:absolute;left:9802;top:666;width:10;height:20" coordorigin="9802,666" coordsize="10,20" path="m9802,686l9812,686,9812,666,9802,666,9802,686xe" filled="true" fillcolor="#000000" stroked="false">
                <v:path arrowok="t"/>
                <v:fill type="solid"/>
              </v:shape>
            </v:group>
            <v:group style="position:absolute;left:9802;top:686;width:10;height:20" coordorigin="9802,686" coordsize="10,20">
              <v:shape style="position:absolute;left:9802;top:686;width:10;height:20" coordorigin="9802,686" coordsize="10,20" path="m9802,705l9812,705,9812,686,9802,686,9802,705xe" filled="true" fillcolor="#000000" stroked="false">
                <v:path arrowok="t"/>
                <v:fill type="solid"/>
              </v:shape>
            </v:group>
            <v:group style="position:absolute;left:9802;top:705;width:10;height:20" coordorigin="9802,705" coordsize="10,20">
              <v:shape style="position:absolute;left:9802;top:705;width:10;height:20" coordorigin="9802,705" coordsize="10,20" path="m9802,724l9812,724,9812,705,9802,705,9802,724xe" filled="true" fillcolor="#000000" stroked="false">
                <v:path arrowok="t"/>
                <v:fill type="solid"/>
              </v:shape>
            </v:group>
            <v:group style="position:absolute;left:9802;top:724;width:10;height:20" coordorigin="9802,724" coordsize="10,20">
              <v:shape style="position:absolute;left:9802;top:724;width:10;height:20" coordorigin="9802,724" coordsize="10,20" path="m9802,743l9812,743,9812,724,9802,724,9802,743xe" filled="true" fillcolor="#000000" stroked="false">
                <v:path arrowok="t"/>
                <v:fill type="solid"/>
              </v:shape>
            </v:group>
            <v:group style="position:absolute;left:9802;top:743;width:10;height:20" coordorigin="9802,743" coordsize="10,20">
              <v:shape style="position:absolute;left:9802;top:743;width:10;height:20" coordorigin="9802,743" coordsize="10,20" path="m9802,762l9812,762,9812,743,9802,743,9802,762xe" filled="true" fillcolor="#000000" stroked="false">
                <v:path arrowok="t"/>
                <v:fill type="solid"/>
              </v:shape>
            </v:group>
            <v:group style="position:absolute;left:9802;top:762;width:10;height:20" coordorigin="9802,762" coordsize="10,20">
              <v:shape style="position:absolute;left:9802;top:762;width:10;height:20" coordorigin="9802,762" coordsize="10,20" path="m9802,782l9812,782,9812,762,9802,762,9802,782xe" filled="true" fillcolor="#000000" stroked="false">
                <v:path arrowok="t"/>
                <v:fill type="solid"/>
              </v:shape>
            </v:group>
            <v:group style="position:absolute;left:9802;top:790;width:10;height:2" coordorigin="9802,790" coordsize="10,2">
              <v:shape style="position:absolute;left:9802;top:790;width:10;height:2" coordorigin="9802,790" coordsize="10,0" path="m9802,790l9812,790e" filled="false" stroked="true" strokeweight=".84003pt" strokecolor="#000000">
                <v:path arrowok="t"/>
              </v:shape>
              <v:shape style="position:absolute;left:8235;top:798;width:7274;height:10" type="#_x0000_t75" stroked="false">
                <v:imagedata r:id="rId64" o:title=""/>
              </v:shape>
            </v:group>
            <v:group style="position:absolute;left:3279;top:808;width:10;height:20" coordorigin="3279,808" coordsize="10,20">
              <v:shape style="position:absolute;left:3279;top:808;width:10;height:20" coordorigin="3279,808" coordsize="10,20" path="m3279,827l3288,827,3288,808,3279,808,3279,827xe" filled="true" fillcolor="#000000" stroked="false">
                <v:path arrowok="t"/>
                <v:fill type="solid"/>
              </v:shape>
            </v:group>
            <v:group style="position:absolute;left:3279;top:827;width:10;height:20" coordorigin="3279,827" coordsize="10,20">
              <v:shape style="position:absolute;left:3279;top:827;width:10;height:20" coordorigin="3279,827" coordsize="10,20" path="m3279,846l3288,846,3288,827,3279,827,3279,846xe" filled="true" fillcolor="#000000" stroked="false">
                <v:path arrowok="t"/>
                <v:fill type="solid"/>
              </v:shape>
            </v:group>
            <v:group style="position:absolute;left:3279;top:846;width:10;height:20" coordorigin="3279,846" coordsize="10,20">
              <v:shape style="position:absolute;left:3279;top:846;width:10;height:20" coordorigin="3279,846" coordsize="10,20" path="m3279,866l3288,866,3288,846,3279,846,3279,866xe" filled="true" fillcolor="#000000" stroked="false">
                <v:path arrowok="t"/>
                <v:fill type="solid"/>
              </v:shape>
            </v:group>
            <v:group style="position:absolute;left:3279;top:866;width:10;height:20" coordorigin="3279,866" coordsize="10,20">
              <v:shape style="position:absolute;left:3279;top:866;width:10;height:20" coordorigin="3279,866" coordsize="10,20" path="m3279,885l3288,885,3288,866,3279,866,3279,885xe" filled="true" fillcolor="#000000" stroked="false">
                <v:path arrowok="t"/>
                <v:fill type="solid"/>
              </v:shape>
            </v:group>
            <v:group style="position:absolute;left:3279;top:885;width:10;height:20" coordorigin="3279,885" coordsize="10,20">
              <v:shape style="position:absolute;left:3279;top:885;width:10;height:20" coordorigin="3279,885" coordsize="10,20" path="m3279,904l3288,904,3288,885,3279,885,3279,904xe" filled="true" fillcolor="#000000" stroked="false">
                <v:path arrowok="t"/>
                <v:fill type="solid"/>
              </v:shape>
            </v:group>
            <v:group style="position:absolute;left:3279;top:904;width:10;height:20" coordorigin="3279,904" coordsize="10,20">
              <v:shape style="position:absolute;left:3279;top:904;width:10;height:20" coordorigin="3279,904" coordsize="10,20" path="m3279,923l3288,923,3288,904,3279,904,3279,923xe" filled="true" fillcolor="#000000" stroked="false">
                <v:path arrowok="t"/>
                <v:fill type="solid"/>
              </v:shape>
            </v:group>
            <v:group style="position:absolute;left:3279;top:923;width:10;height:20" coordorigin="3279,923" coordsize="10,20">
              <v:shape style="position:absolute;left:3279;top:923;width:10;height:20" coordorigin="3279,923" coordsize="10,20" path="m3279,942l3288,942,3288,923,3279,923,3279,942xe" filled="true" fillcolor="#000000" stroked="false">
                <v:path arrowok="t"/>
                <v:fill type="solid"/>
              </v:shape>
            </v:group>
            <v:group style="position:absolute;left:3279;top:942;width:10;height:20" coordorigin="3279,942" coordsize="10,20">
              <v:shape style="position:absolute;left:3279;top:942;width:10;height:20" coordorigin="3279,942" coordsize="10,20" path="m3279,962l3288,962,3288,942,3279,942,3279,962xe" filled="true" fillcolor="#000000" stroked="false">
                <v:path arrowok="t"/>
                <v:fill type="solid"/>
              </v:shape>
            </v:group>
            <v:group style="position:absolute;left:3279;top:962;width:10;height:20" coordorigin="3279,962" coordsize="10,20">
              <v:shape style="position:absolute;left:3279;top:962;width:10;height:20" coordorigin="3279,962" coordsize="10,20" path="m3279,981l3288,981,3288,962,3279,962,3279,981xe" filled="true" fillcolor="#000000" stroked="false">
                <v:path arrowok="t"/>
                <v:fill type="solid"/>
              </v:shape>
            </v:group>
            <v:group style="position:absolute;left:3279;top:981;width:10;height:20" coordorigin="3279,981" coordsize="10,20">
              <v:shape style="position:absolute;left:3279;top:981;width:10;height:20" coordorigin="3279,981" coordsize="10,20" path="m3279,1000l3288,1000,3288,981,3279,981,3279,1000xe" filled="true" fillcolor="#000000" stroked="false">
                <v:path arrowok="t"/>
                <v:fill type="solid"/>
              </v:shape>
            </v:group>
            <v:group style="position:absolute;left:3279;top:1000;width:10;height:20" coordorigin="3279,1000" coordsize="10,20">
              <v:shape style="position:absolute;left:3279;top:1000;width:10;height:20" coordorigin="3279,1000" coordsize="10,20" path="m3279,1019l3288,1019,3288,1000,3279,1000,3279,1019xe" filled="true" fillcolor="#000000" stroked="false">
                <v:path arrowok="t"/>
                <v:fill type="solid"/>
              </v:shape>
            </v:group>
            <v:group style="position:absolute;left:3279;top:1019;width:10;height:20" coordorigin="3279,1019" coordsize="10,20">
              <v:shape style="position:absolute;left:3279;top:1019;width:10;height:20" coordorigin="3279,1019" coordsize="10,20" path="m3279,1038l3288,1038,3288,1019,3279,1019,3279,1038xe" filled="true" fillcolor="#000000" stroked="false">
                <v:path arrowok="t"/>
                <v:fill type="solid"/>
              </v:shape>
            </v:group>
            <v:group style="position:absolute;left:3279;top:1038;width:10;height:20" coordorigin="3279,1038" coordsize="10,20">
              <v:shape style="position:absolute;left:3279;top:1038;width:10;height:20" coordorigin="3279,1038" coordsize="10,20" path="m3279,1058l3288,1058,3288,1038,3279,1038,3279,1058xe" filled="true" fillcolor="#000000" stroked="false">
                <v:path arrowok="t"/>
                <v:fill type="solid"/>
              </v:shape>
            </v:group>
            <v:group style="position:absolute;left:3279;top:1058;width:10;height:20" coordorigin="3279,1058" coordsize="10,20">
              <v:shape style="position:absolute;left:3279;top:1058;width:10;height:20" coordorigin="3279,1058" coordsize="10,20" path="m3279,1077l3288,1077,3288,1058,3279,1058,3279,1077xe" filled="true" fillcolor="#000000" stroked="false">
                <v:path arrowok="t"/>
                <v:fill type="solid"/>
              </v:shape>
            </v:group>
            <v:group style="position:absolute;left:3279;top:1077;width:10;height:20" coordorigin="3279,1077" coordsize="10,20">
              <v:shape style="position:absolute;left:3279;top:1077;width:10;height:20" coordorigin="3279,1077" coordsize="10,20" path="m3279,1096l3288,1096,3288,1077,3279,1077,3279,1096xe" filled="true" fillcolor="#000000" stroked="false">
                <v:path arrowok="t"/>
                <v:fill type="solid"/>
              </v:shape>
            </v:group>
            <v:group style="position:absolute;left:3279;top:1096;width:10;height:20" coordorigin="3279,1096" coordsize="10,20">
              <v:shape style="position:absolute;left:3279;top:1096;width:10;height:20" coordorigin="3279,1096" coordsize="10,20" path="m3279,1115l3288,1115,3288,1096,3279,1096,3279,1115xe" filled="true" fillcolor="#000000" stroked="false">
                <v:path arrowok="t"/>
                <v:fill type="solid"/>
              </v:shape>
            </v:group>
            <v:group style="position:absolute;left:5547;top:808;width:10;height:20" coordorigin="5547,808" coordsize="10,20">
              <v:shape style="position:absolute;left:5547;top:808;width:10;height:20" coordorigin="5547,808" coordsize="10,20" path="m5547,827l5556,827,5556,808,5547,808,5547,827xe" filled="true" fillcolor="#000000" stroked="false">
                <v:path arrowok="t"/>
                <v:fill type="solid"/>
              </v:shape>
            </v:group>
            <v:group style="position:absolute;left:5547;top:827;width:10;height:20" coordorigin="5547,827" coordsize="10,20">
              <v:shape style="position:absolute;left:5547;top:827;width:10;height:20" coordorigin="5547,827" coordsize="10,20" path="m5547,846l5556,846,5556,827,5547,827,5547,846xe" filled="true" fillcolor="#000000" stroked="false">
                <v:path arrowok="t"/>
                <v:fill type="solid"/>
              </v:shape>
            </v:group>
            <v:group style="position:absolute;left:5547;top:846;width:10;height:20" coordorigin="5547,846" coordsize="10,20">
              <v:shape style="position:absolute;left:5547;top:846;width:10;height:20" coordorigin="5547,846" coordsize="10,20" path="m5547,866l5556,866,5556,846,5547,846,5547,866xe" filled="true" fillcolor="#000000" stroked="false">
                <v:path arrowok="t"/>
                <v:fill type="solid"/>
              </v:shape>
            </v:group>
            <v:group style="position:absolute;left:5547;top:866;width:10;height:20" coordorigin="5547,866" coordsize="10,20">
              <v:shape style="position:absolute;left:5547;top:866;width:10;height:20" coordorigin="5547,866" coordsize="10,20" path="m5547,885l5556,885,5556,866,5547,866,5547,885xe" filled="true" fillcolor="#000000" stroked="false">
                <v:path arrowok="t"/>
                <v:fill type="solid"/>
              </v:shape>
            </v:group>
            <v:group style="position:absolute;left:5547;top:885;width:10;height:20" coordorigin="5547,885" coordsize="10,20">
              <v:shape style="position:absolute;left:5547;top:885;width:10;height:20" coordorigin="5547,885" coordsize="10,20" path="m5547,904l5556,904,5556,885,5547,885,5547,904xe" filled="true" fillcolor="#000000" stroked="false">
                <v:path arrowok="t"/>
                <v:fill type="solid"/>
              </v:shape>
            </v:group>
            <v:group style="position:absolute;left:5547;top:904;width:10;height:20" coordorigin="5547,904" coordsize="10,20">
              <v:shape style="position:absolute;left:5547;top:904;width:10;height:20" coordorigin="5547,904" coordsize="10,20" path="m5547,923l5556,923,5556,904,5547,904,5547,923xe" filled="true" fillcolor="#000000" stroked="false">
                <v:path arrowok="t"/>
                <v:fill type="solid"/>
              </v:shape>
            </v:group>
            <v:group style="position:absolute;left:5547;top:923;width:10;height:20" coordorigin="5547,923" coordsize="10,20">
              <v:shape style="position:absolute;left:5547;top:923;width:10;height:20" coordorigin="5547,923" coordsize="10,20" path="m5547,942l5556,942,5556,923,5547,923,5547,942xe" filled="true" fillcolor="#000000" stroked="false">
                <v:path arrowok="t"/>
                <v:fill type="solid"/>
              </v:shape>
            </v:group>
            <v:group style="position:absolute;left:5547;top:942;width:10;height:20" coordorigin="5547,942" coordsize="10,20">
              <v:shape style="position:absolute;left:5547;top:942;width:10;height:20" coordorigin="5547,942" coordsize="10,20" path="m5547,962l5556,962,5556,942,5547,942,5547,962xe" filled="true" fillcolor="#000000" stroked="false">
                <v:path arrowok="t"/>
                <v:fill type="solid"/>
              </v:shape>
            </v:group>
            <v:group style="position:absolute;left:5547;top:962;width:10;height:20" coordorigin="5547,962" coordsize="10,20">
              <v:shape style="position:absolute;left:5547;top:962;width:10;height:20" coordorigin="5547,962" coordsize="10,20" path="m5547,981l5556,981,5556,962,5547,962,5547,981xe" filled="true" fillcolor="#000000" stroked="false">
                <v:path arrowok="t"/>
                <v:fill type="solid"/>
              </v:shape>
            </v:group>
            <v:group style="position:absolute;left:5547;top:981;width:10;height:20" coordorigin="5547,981" coordsize="10,20">
              <v:shape style="position:absolute;left:5547;top:981;width:10;height:20" coordorigin="5547,981" coordsize="10,20" path="m5547,1000l5556,1000,5556,981,5547,981,5547,1000xe" filled="true" fillcolor="#000000" stroked="false">
                <v:path arrowok="t"/>
                <v:fill type="solid"/>
              </v:shape>
            </v:group>
            <v:group style="position:absolute;left:5547;top:1000;width:10;height:20" coordorigin="5547,1000" coordsize="10,20">
              <v:shape style="position:absolute;left:5547;top:1000;width:10;height:20" coordorigin="5547,1000" coordsize="10,20" path="m5547,1019l5556,1019,5556,1000,5547,1000,5547,1019xe" filled="true" fillcolor="#000000" stroked="false">
                <v:path arrowok="t"/>
                <v:fill type="solid"/>
              </v:shape>
            </v:group>
            <v:group style="position:absolute;left:5547;top:1019;width:10;height:20" coordorigin="5547,1019" coordsize="10,20">
              <v:shape style="position:absolute;left:5547;top:1019;width:10;height:20" coordorigin="5547,1019" coordsize="10,20" path="m5547,1038l5556,1038,5556,1019,5547,1019,5547,1038xe" filled="true" fillcolor="#000000" stroked="false">
                <v:path arrowok="t"/>
                <v:fill type="solid"/>
              </v:shape>
            </v:group>
            <v:group style="position:absolute;left:5547;top:1038;width:10;height:20" coordorigin="5547,1038" coordsize="10,20">
              <v:shape style="position:absolute;left:5547;top:1038;width:10;height:20" coordorigin="5547,1038" coordsize="10,20" path="m5547,1058l5556,1058,5556,1038,5547,1038,5547,1058xe" filled="true" fillcolor="#000000" stroked="false">
                <v:path arrowok="t"/>
                <v:fill type="solid"/>
              </v:shape>
            </v:group>
            <v:group style="position:absolute;left:5547;top:1058;width:10;height:20" coordorigin="5547,1058" coordsize="10,20">
              <v:shape style="position:absolute;left:5547;top:1058;width:10;height:20" coordorigin="5547,1058" coordsize="10,20" path="m5547,1077l5556,1077,5556,1058,5547,1058,5547,1077xe" filled="true" fillcolor="#000000" stroked="false">
                <v:path arrowok="t"/>
                <v:fill type="solid"/>
              </v:shape>
            </v:group>
            <v:group style="position:absolute;left:5547;top:1077;width:10;height:20" coordorigin="5547,1077" coordsize="10,20">
              <v:shape style="position:absolute;left:5547;top:1077;width:10;height:20" coordorigin="5547,1077" coordsize="10,20" path="m5547,1096l5556,1096,5556,1077,5547,1077,5547,1096xe" filled="true" fillcolor="#000000" stroked="false">
                <v:path arrowok="t"/>
                <v:fill type="solid"/>
              </v:shape>
            </v:group>
            <v:group style="position:absolute;left:5547;top:1096;width:10;height:20" coordorigin="5547,1096" coordsize="10,20">
              <v:shape style="position:absolute;left:5547;top:1096;width:10;height:20" coordorigin="5547,1096" coordsize="10,20" path="m5547,1115l5556,1115,5556,1096,5547,1096,5547,1115xe" filled="true" fillcolor="#000000" stroked="false">
                <v:path arrowok="t"/>
                <v:fill type="solid"/>
              </v:shape>
            </v:group>
            <v:group style="position:absolute;left:5547;top:1115;width:10;height:20" coordorigin="5547,1115" coordsize="10,20">
              <v:shape style="position:absolute;left:5547;top:1115;width:10;height:20" coordorigin="5547,1115" coordsize="10,20" path="m5547,1134l5556,1134,5556,1115,5547,1115,5547,1134xe" filled="true" fillcolor="#000000" stroked="false">
                <v:path arrowok="t"/>
                <v:fill type="solid"/>
              </v:shape>
            </v:group>
            <v:group style="position:absolute;left:5547;top:1134;width:10;height:20" coordorigin="5547,1134" coordsize="10,20">
              <v:shape style="position:absolute;left:5547;top:1134;width:10;height:20" coordorigin="5547,1134" coordsize="10,20" path="m5547,1154l5556,1154,5556,1134,5547,1134,5547,1154xe" filled="true" fillcolor="#000000" stroked="false">
                <v:path arrowok="t"/>
                <v:fill type="solid"/>
              </v:shape>
            </v:group>
            <v:group style="position:absolute;left:5547;top:1154;width:10;height:20" coordorigin="5547,1154" coordsize="10,20">
              <v:shape style="position:absolute;left:5547;top:1154;width:10;height:20" coordorigin="5547,1154" coordsize="10,20" path="m5547,1173l5556,1173,5556,1154,5547,1154,5547,1173xe" filled="true" fillcolor="#000000" stroked="false">
                <v:path arrowok="t"/>
                <v:fill type="solid"/>
              </v:shape>
            </v:group>
            <v:group style="position:absolute;left:5547;top:1173;width:10;height:20" coordorigin="5547,1173" coordsize="10,20">
              <v:shape style="position:absolute;left:5547;top:1173;width:10;height:20" coordorigin="5547,1173" coordsize="10,20" path="m5547,1192l5556,1192,5556,1173,5547,1173,5547,1192xe" filled="true" fillcolor="#000000" stroked="false">
                <v:path arrowok="t"/>
                <v:fill type="solid"/>
              </v:shape>
            </v:group>
            <v:group style="position:absolute;left:5547;top:1200;width:10;height:2" coordorigin="5547,1200" coordsize="10,2">
              <v:shape style="position:absolute;left:5547;top:1200;width:10;height:2" coordorigin="5547,1200" coordsize="10,0" path="m5547,1200l5556,1200e" filled="false" stroked="true" strokeweight=".77997pt" strokecolor="#000000">
                <v:path arrowok="t"/>
              </v:shape>
            </v:group>
            <v:group style="position:absolute;left:8240;top:808;width:10;height:20" coordorigin="8240,808" coordsize="10,20">
              <v:shape style="position:absolute;left:8240;top:808;width:10;height:20" coordorigin="8240,808" coordsize="10,20" path="m8240,827l8249,827,8249,808,8240,808,8240,827xe" filled="true" fillcolor="#000000" stroked="false">
                <v:path arrowok="t"/>
                <v:fill type="solid"/>
              </v:shape>
            </v:group>
            <v:group style="position:absolute;left:8240;top:827;width:10;height:20" coordorigin="8240,827" coordsize="10,20">
              <v:shape style="position:absolute;left:8240;top:827;width:10;height:20" coordorigin="8240,827" coordsize="10,20" path="m8240,846l8249,846,8249,827,8240,827,8240,846xe" filled="true" fillcolor="#000000" stroked="false">
                <v:path arrowok="t"/>
                <v:fill type="solid"/>
              </v:shape>
            </v:group>
            <v:group style="position:absolute;left:8240;top:846;width:10;height:20" coordorigin="8240,846" coordsize="10,20">
              <v:shape style="position:absolute;left:8240;top:846;width:10;height:20" coordorigin="8240,846" coordsize="10,20" path="m8240,866l8249,866,8249,846,8240,846,8240,866xe" filled="true" fillcolor="#000000" stroked="false">
                <v:path arrowok="t"/>
                <v:fill type="solid"/>
              </v:shape>
            </v:group>
            <v:group style="position:absolute;left:8240;top:866;width:10;height:20" coordorigin="8240,866" coordsize="10,20">
              <v:shape style="position:absolute;left:8240;top:866;width:10;height:20" coordorigin="8240,866" coordsize="10,20" path="m8240,885l8249,885,8249,866,8240,866,8240,885xe" filled="true" fillcolor="#000000" stroked="false">
                <v:path arrowok="t"/>
                <v:fill type="solid"/>
              </v:shape>
            </v:group>
            <v:group style="position:absolute;left:8240;top:885;width:10;height:20" coordorigin="8240,885" coordsize="10,20">
              <v:shape style="position:absolute;left:8240;top:885;width:10;height:20" coordorigin="8240,885" coordsize="10,20" path="m8240,904l8249,904,8249,885,8240,885,8240,904xe" filled="true" fillcolor="#000000" stroked="false">
                <v:path arrowok="t"/>
                <v:fill type="solid"/>
              </v:shape>
            </v:group>
            <v:group style="position:absolute;left:8240;top:904;width:10;height:20" coordorigin="8240,904" coordsize="10,20">
              <v:shape style="position:absolute;left:8240;top:904;width:10;height:20" coordorigin="8240,904" coordsize="10,20" path="m8240,923l8249,923,8249,904,8240,904,8240,923xe" filled="true" fillcolor="#000000" stroked="false">
                <v:path arrowok="t"/>
                <v:fill type="solid"/>
              </v:shape>
            </v:group>
            <v:group style="position:absolute;left:8240;top:923;width:10;height:20" coordorigin="8240,923" coordsize="10,20">
              <v:shape style="position:absolute;left:8240;top:923;width:10;height:20" coordorigin="8240,923" coordsize="10,20" path="m8240,942l8249,942,8249,923,8240,923,8240,942xe" filled="true" fillcolor="#000000" stroked="false">
                <v:path arrowok="t"/>
                <v:fill type="solid"/>
              </v:shape>
            </v:group>
            <v:group style="position:absolute;left:8240;top:942;width:10;height:20" coordorigin="8240,942" coordsize="10,20">
              <v:shape style="position:absolute;left:8240;top:942;width:10;height:20" coordorigin="8240,942" coordsize="10,20" path="m8240,962l8249,962,8249,942,8240,942,8240,962xe" filled="true" fillcolor="#000000" stroked="false">
                <v:path arrowok="t"/>
                <v:fill type="solid"/>
              </v:shape>
            </v:group>
            <v:group style="position:absolute;left:8240;top:962;width:10;height:20" coordorigin="8240,962" coordsize="10,20">
              <v:shape style="position:absolute;left:8240;top:962;width:10;height:20" coordorigin="8240,962" coordsize="10,20" path="m8240,981l8249,981,8249,962,8240,962,8240,981xe" filled="true" fillcolor="#000000" stroked="false">
                <v:path arrowok="t"/>
                <v:fill type="solid"/>
              </v:shape>
            </v:group>
            <v:group style="position:absolute;left:8240;top:981;width:10;height:20" coordorigin="8240,981" coordsize="10,20">
              <v:shape style="position:absolute;left:8240;top:981;width:10;height:20" coordorigin="8240,981" coordsize="10,20" path="m8240,1000l8249,1000,8249,981,8240,981,8240,1000xe" filled="true" fillcolor="#000000" stroked="false">
                <v:path arrowok="t"/>
                <v:fill type="solid"/>
              </v:shape>
            </v:group>
            <v:group style="position:absolute;left:8240;top:1000;width:10;height:20" coordorigin="8240,1000" coordsize="10,20">
              <v:shape style="position:absolute;left:8240;top:1000;width:10;height:20" coordorigin="8240,1000" coordsize="10,20" path="m8240,1019l8249,1019,8249,1000,8240,1000,8240,1019xe" filled="true" fillcolor="#000000" stroked="false">
                <v:path arrowok="t"/>
                <v:fill type="solid"/>
              </v:shape>
            </v:group>
            <v:group style="position:absolute;left:8240;top:1019;width:10;height:20" coordorigin="8240,1019" coordsize="10,20">
              <v:shape style="position:absolute;left:8240;top:1019;width:10;height:20" coordorigin="8240,1019" coordsize="10,20" path="m8240,1038l8249,1038,8249,1019,8240,1019,8240,1038xe" filled="true" fillcolor="#000000" stroked="false">
                <v:path arrowok="t"/>
                <v:fill type="solid"/>
              </v:shape>
            </v:group>
            <v:group style="position:absolute;left:8240;top:1038;width:10;height:20" coordorigin="8240,1038" coordsize="10,20">
              <v:shape style="position:absolute;left:8240;top:1038;width:10;height:20" coordorigin="8240,1038" coordsize="10,20" path="m8240,1058l8249,1058,8249,1038,8240,1038,8240,1058xe" filled="true" fillcolor="#000000" stroked="false">
                <v:path arrowok="t"/>
                <v:fill type="solid"/>
              </v:shape>
            </v:group>
            <v:group style="position:absolute;left:8240;top:1058;width:10;height:20" coordorigin="8240,1058" coordsize="10,20">
              <v:shape style="position:absolute;left:8240;top:1058;width:10;height:20" coordorigin="8240,1058" coordsize="10,20" path="m8240,1077l8249,1077,8249,1058,8240,1058,8240,1077xe" filled="true" fillcolor="#000000" stroked="false">
                <v:path arrowok="t"/>
                <v:fill type="solid"/>
              </v:shape>
            </v:group>
            <v:group style="position:absolute;left:8240;top:1077;width:10;height:20" coordorigin="8240,1077" coordsize="10,20">
              <v:shape style="position:absolute;left:8240;top:1077;width:10;height:20" coordorigin="8240,1077" coordsize="10,20" path="m8240,1096l8249,1096,8249,1077,8240,1077,8240,1096xe" filled="true" fillcolor="#000000" stroked="false">
                <v:path arrowok="t"/>
                <v:fill type="solid"/>
              </v:shape>
            </v:group>
            <v:group style="position:absolute;left:8240;top:1096;width:10;height:20" coordorigin="8240,1096" coordsize="10,20">
              <v:shape style="position:absolute;left:8240;top:1096;width:10;height:20" coordorigin="8240,1096" coordsize="10,20" path="m8240,1115l8249,1115,8249,1096,8240,1096,8240,1115xe" filled="true" fillcolor="#000000" stroked="false">
                <v:path arrowok="t"/>
                <v:fill type="solid"/>
              </v:shape>
            </v:group>
            <v:group style="position:absolute;left:8240;top:1115;width:10;height:20" coordorigin="8240,1115" coordsize="10,20">
              <v:shape style="position:absolute;left:8240;top:1115;width:10;height:20" coordorigin="8240,1115" coordsize="10,20" path="m8240,1134l8249,1134,8249,1115,8240,1115,8240,1134xe" filled="true" fillcolor="#000000" stroked="false">
                <v:path arrowok="t"/>
                <v:fill type="solid"/>
              </v:shape>
            </v:group>
            <v:group style="position:absolute;left:8240;top:1134;width:10;height:20" coordorigin="8240,1134" coordsize="10,20">
              <v:shape style="position:absolute;left:8240;top:1134;width:10;height:20" coordorigin="8240,1134" coordsize="10,20" path="m8240,1154l8249,1154,8249,1134,8240,1134,8240,1154xe" filled="true" fillcolor="#000000" stroked="false">
                <v:path arrowok="t"/>
                <v:fill type="solid"/>
              </v:shape>
            </v:group>
            <v:group style="position:absolute;left:8240;top:1154;width:10;height:20" coordorigin="8240,1154" coordsize="10,20">
              <v:shape style="position:absolute;left:8240;top:1154;width:10;height:20" coordorigin="8240,1154" coordsize="10,20" path="m8240,1173l8249,1173,8249,1154,8240,1154,8240,1173xe" filled="true" fillcolor="#000000" stroked="false">
                <v:path arrowok="t"/>
                <v:fill type="solid"/>
              </v:shape>
            </v:group>
            <v:group style="position:absolute;left:8240;top:1173;width:10;height:20" coordorigin="8240,1173" coordsize="10,20">
              <v:shape style="position:absolute;left:8240;top:1173;width:10;height:20" coordorigin="8240,1173" coordsize="10,20" path="m8240,1192l8249,1192,8249,1173,8240,1173,8240,1192xe" filled="true" fillcolor="#000000" stroked="false">
                <v:path arrowok="t"/>
                <v:fill type="solid"/>
              </v:shape>
            </v:group>
            <v:group style="position:absolute;left:8240;top:1200;width:10;height:2" coordorigin="8240,1200" coordsize="10,2">
              <v:shape style="position:absolute;left:8240;top:1200;width:10;height:2" coordorigin="8240,1200" coordsize="10,0" path="m8240,1200l8249,1200e" filled="false" stroked="true" strokeweight=".77997pt" strokecolor="#000000">
                <v:path arrowok="t"/>
              </v:shape>
            </v:group>
            <v:group style="position:absolute;left:9802;top:808;width:10;height:20" coordorigin="9802,808" coordsize="10,20">
              <v:shape style="position:absolute;left:9802;top:808;width:10;height:20" coordorigin="9802,808" coordsize="10,20" path="m9802,827l9812,827,9812,808,9802,808,9802,827xe" filled="true" fillcolor="#000000" stroked="false">
                <v:path arrowok="t"/>
                <v:fill type="solid"/>
              </v:shape>
            </v:group>
            <v:group style="position:absolute;left:9802;top:827;width:10;height:20" coordorigin="9802,827" coordsize="10,20">
              <v:shape style="position:absolute;left:9802;top:827;width:10;height:20" coordorigin="9802,827" coordsize="10,20" path="m9802,846l9812,846,9812,827,9802,827,9802,846xe" filled="true" fillcolor="#000000" stroked="false">
                <v:path arrowok="t"/>
                <v:fill type="solid"/>
              </v:shape>
            </v:group>
            <v:group style="position:absolute;left:9802;top:846;width:10;height:20" coordorigin="9802,846" coordsize="10,20">
              <v:shape style="position:absolute;left:9802;top:846;width:10;height:20" coordorigin="9802,846" coordsize="10,20" path="m9802,866l9812,866,9812,846,9802,846,9802,866xe" filled="true" fillcolor="#000000" stroked="false">
                <v:path arrowok="t"/>
                <v:fill type="solid"/>
              </v:shape>
            </v:group>
            <v:group style="position:absolute;left:9802;top:866;width:10;height:20" coordorigin="9802,866" coordsize="10,20">
              <v:shape style="position:absolute;left:9802;top:866;width:10;height:20" coordorigin="9802,866" coordsize="10,20" path="m9802,885l9812,885,9812,866,9802,866,9802,885xe" filled="true" fillcolor="#000000" stroked="false">
                <v:path arrowok="t"/>
                <v:fill type="solid"/>
              </v:shape>
            </v:group>
            <v:group style="position:absolute;left:9802;top:885;width:10;height:20" coordorigin="9802,885" coordsize="10,20">
              <v:shape style="position:absolute;left:9802;top:885;width:10;height:20" coordorigin="9802,885" coordsize="10,20" path="m9802,904l9812,904,9812,885,9802,885,9802,904xe" filled="true" fillcolor="#000000" stroked="false">
                <v:path arrowok="t"/>
                <v:fill type="solid"/>
              </v:shape>
            </v:group>
            <v:group style="position:absolute;left:9802;top:904;width:10;height:20" coordorigin="9802,904" coordsize="10,20">
              <v:shape style="position:absolute;left:9802;top:904;width:10;height:20" coordorigin="9802,904" coordsize="10,20" path="m9802,923l9812,923,9812,904,9802,904,9802,923xe" filled="true" fillcolor="#000000" stroked="false">
                <v:path arrowok="t"/>
                <v:fill type="solid"/>
              </v:shape>
            </v:group>
            <v:group style="position:absolute;left:9802;top:923;width:10;height:20" coordorigin="9802,923" coordsize="10,20">
              <v:shape style="position:absolute;left:9802;top:923;width:10;height:20" coordorigin="9802,923" coordsize="10,20" path="m9802,942l9812,942,9812,923,9802,923,9802,942xe" filled="true" fillcolor="#000000" stroked="false">
                <v:path arrowok="t"/>
                <v:fill type="solid"/>
              </v:shape>
            </v:group>
            <v:group style="position:absolute;left:9802;top:942;width:10;height:20" coordorigin="9802,942" coordsize="10,20">
              <v:shape style="position:absolute;left:9802;top:942;width:10;height:20" coordorigin="9802,942" coordsize="10,20" path="m9802,962l9812,962,9812,942,9802,942,9802,962xe" filled="true" fillcolor="#000000" stroked="false">
                <v:path arrowok="t"/>
                <v:fill type="solid"/>
              </v:shape>
            </v:group>
            <v:group style="position:absolute;left:9802;top:962;width:10;height:20" coordorigin="9802,962" coordsize="10,20">
              <v:shape style="position:absolute;left:9802;top:962;width:10;height:20" coordorigin="9802,962" coordsize="10,20" path="m9802,981l9812,981,9812,962,9802,962,9802,981xe" filled="true" fillcolor="#000000" stroked="false">
                <v:path arrowok="t"/>
                <v:fill type="solid"/>
              </v:shape>
            </v:group>
            <v:group style="position:absolute;left:9802;top:981;width:10;height:20" coordorigin="9802,981" coordsize="10,20">
              <v:shape style="position:absolute;left:9802;top:981;width:10;height:20" coordorigin="9802,981" coordsize="10,20" path="m9802,1000l9812,1000,9812,981,9802,981,9802,1000xe" filled="true" fillcolor="#000000" stroked="false">
                <v:path arrowok="t"/>
                <v:fill type="solid"/>
              </v:shape>
            </v:group>
            <v:group style="position:absolute;left:9802;top:1000;width:10;height:20" coordorigin="9802,1000" coordsize="10,20">
              <v:shape style="position:absolute;left:9802;top:1000;width:10;height:20" coordorigin="9802,1000" coordsize="10,20" path="m9802,1019l9812,1019,9812,1000,9802,1000,9802,1019xe" filled="true" fillcolor="#000000" stroked="false">
                <v:path arrowok="t"/>
                <v:fill type="solid"/>
              </v:shape>
            </v:group>
            <v:group style="position:absolute;left:9802;top:1019;width:10;height:20" coordorigin="9802,1019" coordsize="10,20">
              <v:shape style="position:absolute;left:9802;top:1019;width:10;height:20" coordorigin="9802,1019" coordsize="10,20" path="m9802,1038l9812,1038,9812,1019,9802,1019,9802,1038xe" filled="true" fillcolor="#000000" stroked="false">
                <v:path arrowok="t"/>
                <v:fill type="solid"/>
              </v:shape>
            </v:group>
            <v:group style="position:absolute;left:9802;top:1038;width:10;height:20" coordorigin="9802,1038" coordsize="10,20">
              <v:shape style="position:absolute;left:9802;top:1038;width:10;height:20" coordorigin="9802,1038" coordsize="10,20" path="m9802,1058l9812,1058,9812,1038,9802,1038,9802,1058xe" filled="true" fillcolor="#000000" stroked="false">
                <v:path arrowok="t"/>
                <v:fill type="solid"/>
              </v:shape>
            </v:group>
            <v:group style="position:absolute;left:9802;top:1058;width:10;height:20" coordorigin="9802,1058" coordsize="10,20">
              <v:shape style="position:absolute;left:9802;top:1058;width:10;height:20" coordorigin="9802,1058" coordsize="10,20" path="m9802,1077l9812,1077,9812,1058,9802,1058,9802,1077xe" filled="true" fillcolor="#000000" stroked="false">
                <v:path arrowok="t"/>
                <v:fill type="solid"/>
              </v:shape>
            </v:group>
            <v:group style="position:absolute;left:9802;top:1077;width:10;height:20" coordorigin="9802,1077" coordsize="10,20">
              <v:shape style="position:absolute;left:9802;top:1077;width:10;height:20" coordorigin="9802,1077" coordsize="10,20" path="m9802,1096l9812,1096,9812,1077,9802,1077,9802,1096xe" filled="true" fillcolor="#000000" stroked="false">
                <v:path arrowok="t"/>
                <v:fill type="solid"/>
              </v:shape>
            </v:group>
            <v:group style="position:absolute;left:9802;top:1096;width:10;height:20" coordorigin="9802,1096" coordsize="10,20">
              <v:shape style="position:absolute;left:9802;top:1096;width:10;height:20" coordorigin="9802,1096" coordsize="10,20" path="m9802,1115l9812,1115,9812,1096,9802,1096,9802,1115xe" filled="true" fillcolor="#000000" stroked="false">
                <v:path arrowok="t"/>
                <v:fill type="solid"/>
              </v:shape>
            </v:group>
            <v:group style="position:absolute;left:9802;top:1115;width:10;height:20" coordorigin="9802,1115" coordsize="10,20">
              <v:shape style="position:absolute;left:9802;top:1115;width:10;height:20" coordorigin="9802,1115" coordsize="10,20" path="m9802,1134l9812,1134,9812,1115,9802,1115,9802,1134xe" filled="true" fillcolor="#000000" stroked="false">
                <v:path arrowok="t"/>
                <v:fill type="solid"/>
              </v:shape>
            </v:group>
            <v:group style="position:absolute;left:9802;top:1134;width:10;height:20" coordorigin="9802,1134" coordsize="10,20">
              <v:shape style="position:absolute;left:9802;top:1134;width:10;height:20" coordorigin="9802,1134" coordsize="10,20" path="m9802,1154l9812,1154,9812,1134,9802,1134,9802,1154xe" filled="true" fillcolor="#000000" stroked="false">
                <v:path arrowok="t"/>
                <v:fill type="solid"/>
              </v:shape>
            </v:group>
            <v:group style="position:absolute;left:9802;top:1154;width:10;height:20" coordorigin="9802,1154" coordsize="10,20">
              <v:shape style="position:absolute;left:9802;top:1154;width:10;height:20" coordorigin="9802,1154" coordsize="10,20" path="m9802,1173l9812,1173,9812,1154,9802,1154,9802,1173xe" filled="true" fillcolor="#000000" stroked="false">
                <v:path arrowok="t"/>
                <v:fill type="solid"/>
              </v:shape>
            </v:group>
            <v:group style="position:absolute;left:9802;top:1173;width:10;height:20" coordorigin="9802,1173" coordsize="10,20">
              <v:shape style="position:absolute;left:9802;top:1173;width:10;height:20" coordorigin="9802,1173" coordsize="10,20" path="m9802,1192l9812,1192,9812,1173,9802,1173,9802,1192xe" filled="true" fillcolor="#000000" stroked="false">
                <v:path arrowok="t"/>
                <v:fill type="solid"/>
              </v:shape>
            </v:group>
            <v:group style="position:absolute;left:9802;top:1200;width:10;height:2" coordorigin="9802,1200" coordsize="10,2">
              <v:shape style="position:absolute;left:9802;top:1200;width:10;height:2" coordorigin="9802,1200" coordsize="10,0" path="m9802,1200l9812,1200e" filled="false" stroked="true" strokeweight=".77997pt" strokecolor="#000000">
                <v:path arrowok="t"/>
              </v:shape>
            </v:group>
            <v:group style="position:absolute;left:12212;top:808;width:10;height:20" coordorigin="12212,808" coordsize="10,20">
              <v:shape style="position:absolute;left:12212;top:808;width:10;height:20" coordorigin="12212,808" coordsize="10,20" path="m12212,827l12222,827,12222,808,12212,808,12212,827xe" filled="true" fillcolor="#000000" stroked="false">
                <v:path arrowok="t"/>
                <v:fill type="solid"/>
              </v:shape>
            </v:group>
            <v:group style="position:absolute;left:12212;top:827;width:10;height:20" coordorigin="12212,827" coordsize="10,20">
              <v:shape style="position:absolute;left:12212;top:827;width:10;height:20" coordorigin="12212,827" coordsize="10,20" path="m12212,846l12222,846,12222,827,12212,827,12212,846xe" filled="true" fillcolor="#000000" stroked="false">
                <v:path arrowok="t"/>
                <v:fill type="solid"/>
              </v:shape>
            </v:group>
            <v:group style="position:absolute;left:12212;top:846;width:10;height:20" coordorigin="12212,846" coordsize="10,20">
              <v:shape style="position:absolute;left:12212;top:846;width:10;height:20" coordorigin="12212,846" coordsize="10,20" path="m12212,866l12222,866,12222,846,12212,846,12212,866xe" filled="true" fillcolor="#000000" stroked="false">
                <v:path arrowok="t"/>
                <v:fill type="solid"/>
              </v:shape>
            </v:group>
            <v:group style="position:absolute;left:12212;top:866;width:10;height:20" coordorigin="12212,866" coordsize="10,20">
              <v:shape style="position:absolute;left:12212;top:866;width:10;height:20" coordorigin="12212,866" coordsize="10,20" path="m12212,885l12222,885,12222,866,12212,866,12212,885xe" filled="true" fillcolor="#000000" stroked="false">
                <v:path arrowok="t"/>
                <v:fill type="solid"/>
              </v:shape>
            </v:group>
            <v:group style="position:absolute;left:12212;top:885;width:10;height:20" coordorigin="12212,885" coordsize="10,20">
              <v:shape style="position:absolute;left:12212;top:885;width:10;height:20" coordorigin="12212,885" coordsize="10,20" path="m12212,904l12222,904,12222,885,12212,885,12212,904xe" filled="true" fillcolor="#000000" stroked="false">
                <v:path arrowok="t"/>
                <v:fill type="solid"/>
              </v:shape>
            </v:group>
            <v:group style="position:absolute;left:12212;top:904;width:10;height:20" coordorigin="12212,904" coordsize="10,20">
              <v:shape style="position:absolute;left:12212;top:904;width:10;height:20" coordorigin="12212,904" coordsize="10,20" path="m12212,923l12222,923,12222,904,12212,904,12212,923xe" filled="true" fillcolor="#000000" stroked="false">
                <v:path arrowok="t"/>
                <v:fill type="solid"/>
              </v:shape>
            </v:group>
            <v:group style="position:absolute;left:12212;top:923;width:10;height:20" coordorigin="12212,923" coordsize="10,20">
              <v:shape style="position:absolute;left:12212;top:923;width:10;height:20" coordorigin="12212,923" coordsize="10,20" path="m12212,942l12222,942,12222,923,12212,923,12212,942xe" filled="true" fillcolor="#000000" stroked="false">
                <v:path arrowok="t"/>
                <v:fill type="solid"/>
              </v:shape>
            </v:group>
            <v:group style="position:absolute;left:12212;top:942;width:10;height:20" coordorigin="12212,942" coordsize="10,20">
              <v:shape style="position:absolute;left:12212;top:942;width:10;height:20" coordorigin="12212,942" coordsize="10,20" path="m12212,962l12222,962,12222,942,12212,942,12212,962xe" filled="true" fillcolor="#000000" stroked="false">
                <v:path arrowok="t"/>
                <v:fill type="solid"/>
              </v:shape>
            </v:group>
            <v:group style="position:absolute;left:12212;top:962;width:10;height:20" coordorigin="12212,962" coordsize="10,20">
              <v:shape style="position:absolute;left:12212;top:962;width:10;height:20" coordorigin="12212,962" coordsize="10,20" path="m12212,981l12222,981,12222,962,12212,962,12212,981xe" filled="true" fillcolor="#000000" stroked="false">
                <v:path arrowok="t"/>
                <v:fill type="solid"/>
              </v:shape>
            </v:group>
            <v:group style="position:absolute;left:12212;top:981;width:10;height:20" coordorigin="12212,981" coordsize="10,20">
              <v:shape style="position:absolute;left:12212;top:981;width:10;height:20" coordorigin="12212,981" coordsize="10,20" path="m12212,1000l12222,1000,12222,981,12212,981,12212,1000xe" filled="true" fillcolor="#000000" stroked="false">
                <v:path arrowok="t"/>
                <v:fill type="solid"/>
              </v:shape>
            </v:group>
            <v:group style="position:absolute;left:12212;top:1000;width:10;height:20" coordorigin="12212,1000" coordsize="10,20">
              <v:shape style="position:absolute;left:12212;top:1000;width:10;height:20" coordorigin="12212,1000" coordsize="10,20" path="m12212,1019l12222,1019,12222,1000,12212,1000,12212,1019xe" filled="true" fillcolor="#000000" stroked="false">
                <v:path arrowok="t"/>
                <v:fill type="solid"/>
              </v:shape>
            </v:group>
            <v:group style="position:absolute;left:12212;top:1019;width:10;height:20" coordorigin="12212,1019" coordsize="10,20">
              <v:shape style="position:absolute;left:12212;top:1019;width:10;height:20" coordorigin="12212,1019" coordsize="10,20" path="m12212,1038l12222,1038,12222,1019,12212,1019,12212,1038xe" filled="true" fillcolor="#000000" stroked="false">
                <v:path arrowok="t"/>
                <v:fill type="solid"/>
              </v:shape>
            </v:group>
            <v:group style="position:absolute;left:12212;top:1038;width:10;height:20" coordorigin="12212,1038" coordsize="10,20">
              <v:shape style="position:absolute;left:12212;top:1038;width:10;height:20" coordorigin="12212,1038" coordsize="10,20" path="m12212,1058l12222,1058,12222,1038,12212,1038,12212,1058xe" filled="true" fillcolor="#000000" stroked="false">
                <v:path arrowok="t"/>
                <v:fill type="solid"/>
              </v:shape>
            </v:group>
            <v:group style="position:absolute;left:12212;top:1058;width:10;height:20" coordorigin="12212,1058" coordsize="10,20">
              <v:shape style="position:absolute;left:12212;top:1058;width:10;height:20" coordorigin="12212,1058" coordsize="10,20" path="m12212,1077l12222,1077,12222,1058,12212,1058,12212,1077xe" filled="true" fillcolor="#000000" stroked="false">
                <v:path arrowok="t"/>
                <v:fill type="solid"/>
              </v:shape>
            </v:group>
            <v:group style="position:absolute;left:12212;top:1077;width:10;height:20" coordorigin="12212,1077" coordsize="10,20">
              <v:shape style="position:absolute;left:12212;top:1077;width:10;height:20" coordorigin="12212,1077" coordsize="10,20" path="m12212,1096l12222,1096,12222,1077,12212,1077,12212,1096xe" filled="true" fillcolor="#000000" stroked="false">
                <v:path arrowok="t"/>
                <v:fill type="solid"/>
              </v:shape>
            </v:group>
            <v:group style="position:absolute;left:12212;top:1096;width:10;height:20" coordorigin="12212,1096" coordsize="10,20">
              <v:shape style="position:absolute;left:12212;top:1096;width:10;height:20" coordorigin="12212,1096" coordsize="10,20" path="m12212,1115l12222,1115,12222,1096,12212,1096,12212,1115xe" filled="true" fillcolor="#000000" stroked="false">
                <v:path arrowok="t"/>
                <v:fill type="solid"/>
              </v:shape>
            </v:group>
            <v:group style="position:absolute;left:12212;top:1115;width:10;height:20" coordorigin="12212,1115" coordsize="10,20">
              <v:shape style="position:absolute;left:12212;top:1115;width:10;height:20" coordorigin="12212,1115" coordsize="10,20" path="m12212,1134l12222,1134,12222,1115,12212,1115,12212,1134xe" filled="true" fillcolor="#000000" stroked="false">
                <v:path arrowok="t"/>
                <v:fill type="solid"/>
              </v:shape>
            </v:group>
            <v:group style="position:absolute;left:12212;top:1134;width:10;height:20" coordorigin="12212,1134" coordsize="10,20">
              <v:shape style="position:absolute;left:12212;top:1134;width:10;height:20" coordorigin="12212,1134" coordsize="10,20" path="m12212,1154l12222,1154,12222,1134,12212,1134,12212,1154xe" filled="true" fillcolor="#000000" stroked="false">
                <v:path arrowok="t"/>
                <v:fill type="solid"/>
              </v:shape>
            </v:group>
            <v:group style="position:absolute;left:12212;top:1154;width:10;height:20" coordorigin="12212,1154" coordsize="10,20">
              <v:shape style="position:absolute;left:12212;top:1154;width:10;height:20" coordorigin="12212,1154" coordsize="10,20" path="m12212,1173l12222,1173,12222,1154,12212,1154,12212,1173xe" filled="true" fillcolor="#000000" stroked="false">
                <v:path arrowok="t"/>
                <v:fill type="solid"/>
              </v:shape>
            </v:group>
            <v:group style="position:absolute;left:12212;top:1173;width:10;height:20" coordorigin="12212,1173" coordsize="10,20">
              <v:shape style="position:absolute;left:12212;top:1173;width:10;height:20" coordorigin="12212,1173" coordsize="10,20" path="m12212,1192l12222,1192,12222,1173,12212,1173,12212,1192xe" filled="true" fillcolor="#000000" stroked="false">
                <v:path arrowok="t"/>
                <v:fill type="solid"/>
              </v:shape>
            </v:group>
            <v:group style="position:absolute;left:12212;top:1200;width:10;height:2" coordorigin="12212,1200" coordsize="10,2">
              <v:shape style="position:absolute;left:12212;top:1200;width:10;height:2" coordorigin="12212,1200" coordsize="10,0" path="m12212,1200l12222,1200e" filled="false" stroked="true" strokeweight=".77997pt" strokecolor="#000000">
                <v:path arrowok="t"/>
              </v:shape>
            </v:group>
            <v:group style="position:absolute;left:14248;top:808;width:10;height:20" coordorigin="14248,808" coordsize="10,20">
              <v:shape style="position:absolute;left:14248;top:808;width:10;height:20" coordorigin="14248,808" coordsize="10,20" path="m14248,827l14257,827,14257,808,14248,808,14248,827xe" filled="true" fillcolor="#000000" stroked="false">
                <v:path arrowok="t"/>
                <v:fill type="solid"/>
              </v:shape>
            </v:group>
            <v:group style="position:absolute;left:14248;top:827;width:10;height:20" coordorigin="14248,827" coordsize="10,20">
              <v:shape style="position:absolute;left:14248;top:827;width:10;height:20" coordorigin="14248,827" coordsize="10,20" path="m14248,846l14257,846,14257,827,14248,827,14248,846xe" filled="true" fillcolor="#000000" stroked="false">
                <v:path arrowok="t"/>
                <v:fill type="solid"/>
              </v:shape>
            </v:group>
            <v:group style="position:absolute;left:14248;top:846;width:10;height:20" coordorigin="14248,846" coordsize="10,20">
              <v:shape style="position:absolute;left:14248;top:846;width:10;height:20" coordorigin="14248,846" coordsize="10,20" path="m14248,866l14257,866,14257,846,14248,846,14248,866xe" filled="true" fillcolor="#000000" stroked="false">
                <v:path arrowok="t"/>
                <v:fill type="solid"/>
              </v:shape>
            </v:group>
            <v:group style="position:absolute;left:14248;top:866;width:10;height:20" coordorigin="14248,866" coordsize="10,20">
              <v:shape style="position:absolute;left:14248;top:866;width:10;height:20" coordorigin="14248,866" coordsize="10,20" path="m14248,885l14257,885,14257,866,14248,866,14248,885xe" filled="true" fillcolor="#000000" stroked="false">
                <v:path arrowok="t"/>
                <v:fill type="solid"/>
              </v:shape>
            </v:group>
            <v:group style="position:absolute;left:14248;top:885;width:10;height:20" coordorigin="14248,885" coordsize="10,20">
              <v:shape style="position:absolute;left:14248;top:885;width:10;height:20" coordorigin="14248,885" coordsize="10,20" path="m14248,904l14257,904,14257,885,14248,885,14248,904xe" filled="true" fillcolor="#000000" stroked="false">
                <v:path arrowok="t"/>
                <v:fill type="solid"/>
              </v:shape>
            </v:group>
            <v:group style="position:absolute;left:14248;top:904;width:10;height:20" coordorigin="14248,904" coordsize="10,20">
              <v:shape style="position:absolute;left:14248;top:904;width:10;height:20" coordorigin="14248,904" coordsize="10,20" path="m14248,923l14257,923,14257,904,14248,904,14248,923xe" filled="true" fillcolor="#000000" stroked="false">
                <v:path arrowok="t"/>
                <v:fill type="solid"/>
              </v:shape>
            </v:group>
            <v:group style="position:absolute;left:14248;top:923;width:10;height:20" coordorigin="14248,923" coordsize="10,20">
              <v:shape style="position:absolute;left:14248;top:923;width:10;height:20" coordorigin="14248,923" coordsize="10,20" path="m14248,942l14257,942,14257,923,14248,923,14248,942xe" filled="true" fillcolor="#000000" stroked="false">
                <v:path arrowok="t"/>
                <v:fill type="solid"/>
              </v:shape>
            </v:group>
            <v:group style="position:absolute;left:14248;top:942;width:10;height:20" coordorigin="14248,942" coordsize="10,20">
              <v:shape style="position:absolute;left:14248;top:942;width:10;height:20" coordorigin="14248,942" coordsize="10,20" path="m14248,962l14257,962,14257,942,14248,942,14248,962xe" filled="true" fillcolor="#000000" stroked="false">
                <v:path arrowok="t"/>
                <v:fill type="solid"/>
              </v:shape>
            </v:group>
            <v:group style="position:absolute;left:14248;top:962;width:10;height:20" coordorigin="14248,962" coordsize="10,20">
              <v:shape style="position:absolute;left:14248;top:962;width:10;height:20" coordorigin="14248,962" coordsize="10,20" path="m14248,981l14257,981,14257,962,14248,962,14248,981xe" filled="true" fillcolor="#000000" stroked="false">
                <v:path arrowok="t"/>
                <v:fill type="solid"/>
              </v:shape>
            </v:group>
            <v:group style="position:absolute;left:14248;top:981;width:10;height:20" coordorigin="14248,981" coordsize="10,20">
              <v:shape style="position:absolute;left:14248;top:981;width:10;height:20" coordorigin="14248,981" coordsize="10,20" path="m14248,1000l14257,1000,14257,981,14248,981,14248,1000xe" filled="true" fillcolor="#000000" stroked="false">
                <v:path arrowok="t"/>
                <v:fill type="solid"/>
              </v:shape>
            </v:group>
            <v:group style="position:absolute;left:14248;top:1000;width:10;height:20" coordorigin="14248,1000" coordsize="10,20">
              <v:shape style="position:absolute;left:14248;top:1000;width:10;height:20" coordorigin="14248,1000" coordsize="10,20" path="m14248,1019l14257,1019,14257,1000,14248,1000,14248,1019xe" filled="true" fillcolor="#000000" stroked="false">
                <v:path arrowok="t"/>
                <v:fill type="solid"/>
              </v:shape>
            </v:group>
            <v:group style="position:absolute;left:14248;top:1019;width:10;height:20" coordorigin="14248,1019" coordsize="10,20">
              <v:shape style="position:absolute;left:14248;top:1019;width:10;height:20" coordorigin="14248,1019" coordsize="10,20" path="m14248,1038l14257,1038,14257,1019,14248,1019,14248,1038xe" filled="true" fillcolor="#000000" stroked="false">
                <v:path arrowok="t"/>
                <v:fill type="solid"/>
              </v:shape>
            </v:group>
            <v:group style="position:absolute;left:14248;top:1038;width:10;height:20" coordorigin="14248,1038" coordsize="10,20">
              <v:shape style="position:absolute;left:14248;top:1038;width:10;height:20" coordorigin="14248,1038" coordsize="10,20" path="m14248,1058l14257,1058,14257,1038,14248,1038,14248,1058xe" filled="true" fillcolor="#000000" stroked="false">
                <v:path arrowok="t"/>
                <v:fill type="solid"/>
              </v:shape>
            </v:group>
            <v:group style="position:absolute;left:14248;top:1058;width:10;height:20" coordorigin="14248,1058" coordsize="10,20">
              <v:shape style="position:absolute;left:14248;top:1058;width:10;height:20" coordorigin="14248,1058" coordsize="10,20" path="m14248,1077l14257,1077,14257,1058,14248,1058,14248,1077xe" filled="true" fillcolor="#000000" stroked="false">
                <v:path arrowok="t"/>
                <v:fill type="solid"/>
              </v:shape>
            </v:group>
            <v:group style="position:absolute;left:14248;top:1077;width:10;height:20" coordorigin="14248,1077" coordsize="10,20">
              <v:shape style="position:absolute;left:14248;top:1077;width:10;height:20" coordorigin="14248,1077" coordsize="10,20" path="m14248,1096l14257,1096,14257,1077,14248,1077,14248,1096xe" filled="true" fillcolor="#000000" stroked="false">
                <v:path arrowok="t"/>
                <v:fill type="solid"/>
              </v:shape>
            </v:group>
            <v:group style="position:absolute;left:14248;top:1096;width:10;height:20" coordorigin="14248,1096" coordsize="10,20">
              <v:shape style="position:absolute;left:14248;top:1096;width:10;height:20" coordorigin="14248,1096" coordsize="10,20" path="m14248,1115l14257,1115,14257,1096,14248,1096,14248,1115xe" filled="true" fillcolor="#000000" stroked="false">
                <v:path arrowok="t"/>
                <v:fill type="solid"/>
              </v:shape>
              <v:shape style="position:absolute;left:3269;top:1115;width:1568;height:102" type="#_x0000_t75" stroked="false">
                <v:imagedata r:id="rId65" o:title=""/>
              </v:shape>
              <v:shape style="position:absolute;left:4833;top:1208;width:3407;height:10" type="#_x0000_t75" stroked="false">
                <v:imagedata r:id="rId66" o:title=""/>
              </v:shape>
            </v:group>
            <v:group style="position:absolute;left:8240;top:1212;width:10;height:2" coordorigin="8240,1212" coordsize="10,2">
              <v:shape style="position:absolute;left:8240;top:1212;width:10;height:2" coordorigin="8240,1212" coordsize="10,0" path="m8240,1212l8249,1212e" filled="false" stroked="true" strokeweight=".48004pt" strokecolor="#000000">
                <v:path arrowok="t"/>
              </v:shape>
              <v:shape style="position:absolute;left:9798;top:1115;width:4469;height:102" type="#_x0000_t75" stroked="false">
                <v:imagedata r:id="rId67" o:title=""/>
              </v:shape>
            </v:group>
            <v:group style="position:absolute;left:14248;top:1212;width:10;height:2" coordorigin="14248,1212" coordsize="10,2">
              <v:shape style="position:absolute;left:14248;top:1212;width:10;height:2" coordorigin="14248,1212" coordsize="10,0" path="m14248,1212l14257,1212e" filled="false" stroked="true" strokeweight=".48004pt" strokecolor="#000000">
                <v:path arrowok="t"/>
              </v:shape>
            </v:group>
            <v:group style="position:absolute;left:3279;top:1217;width:10;height:20" coordorigin="3279,1217" coordsize="10,20">
              <v:shape style="position:absolute;left:3279;top:1217;width:10;height:20" coordorigin="3279,1217" coordsize="10,20" path="m3279,1236l3288,1236,3288,1217,3279,1217,3279,1236xe" filled="true" fillcolor="#000000" stroked="false">
                <v:path arrowok="t"/>
                <v:fill type="solid"/>
              </v:shape>
            </v:group>
            <v:group style="position:absolute;left:3279;top:1236;width:10;height:20" coordorigin="3279,1236" coordsize="10,20">
              <v:shape style="position:absolute;left:3279;top:1236;width:10;height:20" coordorigin="3279,1236" coordsize="10,20" path="m3279,1256l3288,1256,3288,1236,3279,1236,3279,1256xe" filled="true" fillcolor="#000000" stroked="false">
                <v:path arrowok="t"/>
                <v:fill type="solid"/>
              </v:shape>
            </v:group>
            <v:group style="position:absolute;left:3279;top:1256;width:10;height:20" coordorigin="3279,1256" coordsize="10,20">
              <v:shape style="position:absolute;left:3279;top:1256;width:10;height:20" coordorigin="3279,1256" coordsize="10,20" path="m3279,1275l3288,1275,3288,1256,3279,1256,3279,1275xe" filled="true" fillcolor="#000000" stroked="false">
                <v:path arrowok="t"/>
                <v:fill type="solid"/>
              </v:shape>
            </v:group>
            <v:group style="position:absolute;left:3279;top:1275;width:10;height:20" coordorigin="3279,1275" coordsize="10,20">
              <v:shape style="position:absolute;left:3279;top:1275;width:10;height:20" coordorigin="3279,1275" coordsize="10,20" path="m3279,1294l3288,1294,3288,1275,3279,1275,3279,1294xe" filled="true" fillcolor="#000000" stroked="false">
                <v:path arrowok="t"/>
                <v:fill type="solid"/>
              </v:shape>
            </v:group>
            <v:group style="position:absolute;left:3279;top:1294;width:10;height:20" coordorigin="3279,1294" coordsize="10,20">
              <v:shape style="position:absolute;left:3279;top:1294;width:10;height:20" coordorigin="3279,1294" coordsize="10,20" path="m3279,1313l3288,1313,3288,1294,3279,1294,3279,1313xe" filled="true" fillcolor="#000000" stroked="false">
                <v:path arrowok="t"/>
                <v:fill type="solid"/>
              </v:shape>
            </v:group>
            <v:group style="position:absolute;left:3279;top:1313;width:10;height:20" coordorigin="3279,1313" coordsize="10,20">
              <v:shape style="position:absolute;left:3279;top:1313;width:10;height:20" coordorigin="3279,1313" coordsize="10,20" path="m3279,1332l3288,1332,3288,1313,3279,1313,3279,1332xe" filled="true" fillcolor="#000000" stroked="false">
                <v:path arrowok="t"/>
                <v:fill type="solid"/>
              </v:shape>
            </v:group>
            <v:group style="position:absolute;left:3279;top:1332;width:10;height:20" coordorigin="3279,1332" coordsize="10,20">
              <v:shape style="position:absolute;left:3279;top:1332;width:10;height:20" coordorigin="3279,1332" coordsize="10,20" path="m3279,1352l3288,1352,3288,1332,3279,1332,3279,1352xe" filled="true" fillcolor="#000000" stroked="false">
                <v:path arrowok="t"/>
                <v:fill type="solid"/>
              </v:shape>
            </v:group>
            <v:group style="position:absolute;left:3279;top:1352;width:10;height:20" coordorigin="3279,1352" coordsize="10,20">
              <v:shape style="position:absolute;left:3279;top:1352;width:10;height:20" coordorigin="3279,1352" coordsize="10,20" path="m3279,1371l3288,1371,3288,1352,3279,1352,3279,1371xe" filled="true" fillcolor="#000000" stroked="false">
                <v:path arrowok="t"/>
                <v:fill type="solid"/>
              </v:shape>
            </v:group>
            <v:group style="position:absolute;left:3279;top:1371;width:10;height:20" coordorigin="3279,1371" coordsize="10,20">
              <v:shape style="position:absolute;left:3279;top:1371;width:10;height:20" coordorigin="3279,1371" coordsize="10,20" path="m3279,1390l3288,1390,3288,1371,3279,1371,3279,1390xe" filled="true" fillcolor="#000000" stroked="false">
                <v:path arrowok="t"/>
                <v:fill type="solid"/>
              </v:shape>
            </v:group>
            <v:group style="position:absolute;left:3279;top:1390;width:10;height:20" coordorigin="3279,1390" coordsize="10,20">
              <v:shape style="position:absolute;left:3279;top:1390;width:10;height:20" coordorigin="3279,1390" coordsize="10,20" path="m3279,1409l3288,1409,3288,1390,3279,1390,3279,1409xe" filled="true" fillcolor="#000000" stroked="false">
                <v:path arrowok="t"/>
                <v:fill type="solid"/>
              </v:shape>
            </v:group>
            <v:group style="position:absolute;left:3279;top:1409;width:10;height:20" coordorigin="3279,1409" coordsize="10,20">
              <v:shape style="position:absolute;left:3279;top:1409;width:10;height:20" coordorigin="3279,1409" coordsize="10,20" path="m3279,1428l3288,1428,3288,1409,3279,1409,3279,1428xe" filled="true" fillcolor="#000000" stroked="false">
                <v:path arrowok="t"/>
                <v:fill type="solid"/>
              </v:shape>
            </v:group>
            <v:group style="position:absolute;left:3279;top:1428;width:10;height:20" coordorigin="3279,1428" coordsize="10,20">
              <v:shape style="position:absolute;left:3279;top:1428;width:10;height:20" coordorigin="3279,1428" coordsize="10,20" path="m3279,1448l3288,1448,3288,1428,3279,1428,3279,1448xe" filled="true" fillcolor="#000000" stroked="false">
                <v:path arrowok="t"/>
                <v:fill type="solid"/>
              </v:shape>
            </v:group>
            <v:group style="position:absolute;left:3279;top:1448;width:10;height:20" coordorigin="3279,1448" coordsize="10,20">
              <v:shape style="position:absolute;left:3279;top:1448;width:10;height:20" coordorigin="3279,1448" coordsize="10,20" path="m3279,1467l3288,1467,3288,1448,3279,1448,3279,1467xe" filled="true" fillcolor="#000000" stroked="false">
                <v:path arrowok="t"/>
                <v:fill type="solid"/>
              </v:shape>
            </v:group>
            <v:group style="position:absolute;left:3279;top:1467;width:10;height:20" coordorigin="3279,1467" coordsize="10,20">
              <v:shape style="position:absolute;left:3279;top:1467;width:10;height:20" coordorigin="3279,1467" coordsize="10,20" path="m3279,1486l3288,1486,3288,1467,3279,1467,3279,1486xe" filled="true" fillcolor="#000000" stroked="false">
                <v:path arrowok="t"/>
                <v:fill type="solid"/>
              </v:shape>
            </v:group>
            <v:group style="position:absolute;left:3279;top:1486;width:10;height:20" coordorigin="3279,1486" coordsize="10,20">
              <v:shape style="position:absolute;left:3279;top:1486;width:10;height:20" coordorigin="3279,1486" coordsize="10,20" path="m3279,1505l3288,1505,3288,1486,3279,1486,3279,1505xe" filled="true" fillcolor="#000000" stroked="false">
                <v:path arrowok="t"/>
                <v:fill type="solid"/>
              </v:shape>
            </v:group>
            <v:group style="position:absolute;left:3279;top:1505;width:10;height:20" coordorigin="3279,1505" coordsize="10,20">
              <v:shape style="position:absolute;left:3279;top:1505;width:10;height:20" coordorigin="3279,1505" coordsize="10,20" path="m3279,1524l3288,1524,3288,1505,3279,1505,3279,1524xe" filled="true" fillcolor="#000000" stroked="false">
                <v:path arrowok="t"/>
                <v:fill type="solid"/>
              </v:shape>
            </v:group>
            <v:group style="position:absolute;left:3279;top:1524;width:10;height:20" coordorigin="3279,1524" coordsize="10,20">
              <v:shape style="position:absolute;left:3279;top:1524;width:10;height:20" coordorigin="3279,1524" coordsize="10,20" path="m3279,1544l3288,1544,3288,1524,3279,1524,3279,1544xe" filled="true" fillcolor="#000000" stroked="false">
                <v:path arrowok="t"/>
                <v:fill type="solid"/>
              </v:shape>
            </v:group>
            <v:group style="position:absolute;left:3279;top:1544;width:10;height:20" coordorigin="3279,1544" coordsize="10,20">
              <v:shape style="position:absolute;left:3279;top:1544;width:10;height:20" coordorigin="3279,1544" coordsize="10,20" path="m3279,1563l3288,1563,3288,1544,3279,1544,3279,1563xe" filled="true" fillcolor="#000000" stroked="false">
                <v:path arrowok="t"/>
                <v:fill type="solid"/>
              </v:shape>
            </v:group>
            <v:group style="position:absolute;left:3279;top:1563;width:10;height:20" coordorigin="3279,1563" coordsize="10,20">
              <v:shape style="position:absolute;left:3279;top:1563;width:10;height:20" coordorigin="3279,1563" coordsize="10,20" path="m3279,1582l3288,1582,3288,1563,3279,1563,3279,1582xe" filled="true" fillcolor="#000000" stroked="false">
                <v:path arrowok="t"/>
                <v:fill type="solid"/>
              </v:shape>
            </v:group>
            <v:group style="position:absolute;left:3279;top:1582;width:10;height:20" coordorigin="3279,1582" coordsize="10,20">
              <v:shape style="position:absolute;left:3279;top:1582;width:10;height:20" coordorigin="3279,1582" coordsize="10,20" path="m3279,1601l3288,1601,3288,1582,3279,1582,3279,1601xe" filled="true" fillcolor="#000000" stroked="false">
                <v:path arrowok="t"/>
                <v:fill type="solid"/>
              </v:shape>
            </v:group>
            <v:group style="position:absolute;left:3279;top:1601;width:10;height:20" coordorigin="3279,1601" coordsize="10,20">
              <v:shape style="position:absolute;left:3279;top:1601;width:10;height:20" coordorigin="3279,1601" coordsize="10,20" path="m3279,1620l3288,1620,3288,1601,3279,1601,3279,1620xe" filled="true" fillcolor="#000000" stroked="false">
                <v:path arrowok="t"/>
                <v:fill type="solid"/>
              </v:shape>
            </v:group>
            <v:group style="position:absolute;left:3279;top:1620;width:10;height:20" coordorigin="3279,1620" coordsize="10,20">
              <v:shape style="position:absolute;left:3279;top:1620;width:10;height:20" coordorigin="3279,1620" coordsize="10,20" path="m3279,1640l3288,1640,3288,1620,3279,1620,3279,1640xe" filled="true" fillcolor="#000000" stroked="false">
                <v:path arrowok="t"/>
                <v:fill type="solid"/>
              </v:shape>
            </v:group>
            <v:group style="position:absolute;left:3279;top:1640;width:10;height:20" coordorigin="3279,1640" coordsize="10,20">
              <v:shape style="position:absolute;left:3279;top:1640;width:10;height:20" coordorigin="3279,1640" coordsize="10,20" path="m3279,1659l3288,1659,3288,1640,3279,1640,3279,1659xe" filled="true" fillcolor="#000000" stroked="false">
                <v:path arrowok="t"/>
                <v:fill type="solid"/>
              </v:shape>
            </v:group>
            <v:group style="position:absolute;left:3279;top:1659;width:10;height:20" coordorigin="3279,1659" coordsize="10,20">
              <v:shape style="position:absolute;left:3279;top:1659;width:10;height:20" coordorigin="3279,1659" coordsize="10,20" path="m3279,1678l3288,1678,3288,1659,3279,1659,3279,1678xe" filled="true" fillcolor="#000000" stroked="false">
                <v:path arrowok="t"/>
                <v:fill type="solid"/>
              </v:shape>
            </v:group>
            <v:group style="position:absolute;left:3279;top:1678;width:10;height:20" coordorigin="3279,1678" coordsize="10,20">
              <v:shape style="position:absolute;left:3279;top:1678;width:10;height:20" coordorigin="3279,1678" coordsize="10,20" path="m3279,1697l3288,1697,3288,1678,3279,1678,3279,1697xe" filled="true" fillcolor="#000000" stroked="false">
                <v:path arrowok="t"/>
                <v:fill type="solid"/>
              </v:shape>
            </v:group>
            <v:group style="position:absolute;left:3279;top:1697;width:10;height:20" coordorigin="3279,1697" coordsize="10,20">
              <v:shape style="position:absolute;left:3279;top:1697;width:10;height:20" coordorigin="3279,1697" coordsize="10,20" path="m3279,1716l3288,1716,3288,1697,3279,1697,3279,1716xe" filled="true" fillcolor="#000000" stroked="false">
                <v:path arrowok="t"/>
                <v:fill type="solid"/>
              </v:shape>
            </v:group>
            <v:group style="position:absolute;left:3279;top:1716;width:10;height:20" coordorigin="3279,1716" coordsize="10,20">
              <v:shape style="position:absolute;left:3279;top:1716;width:10;height:20" coordorigin="3279,1716" coordsize="10,20" path="m3279,1736l3288,1736,3288,1716,3279,1716,3279,1736xe" filled="true" fillcolor="#000000" stroked="false">
                <v:path arrowok="t"/>
                <v:fill type="solid"/>
              </v:shape>
            </v:group>
            <v:group style="position:absolute;left:3279;top:1736;width:10;height:20" coordorigin="3279,1736" coordsize="10,20">
              <v:shape style="position:absolute;left:3279;top:1736;width:10;height:20" coordorigin="3279,1736" coordsize="10,20" path="m3279,1755l3288,1755,3288,1736,3279,1736,3279,1755xe" filled="true" fillcolor="#000000" stroked="false">
                <v:path arrowok="t"/>
                <v:fill type="solid"/>
              </v:shape>
            </v:group>
            <v:group style="position:absolute;left:3279;top:1755;width:10;height:20" coordorigin="3279,1755" coordsize="10,20">
              <v:shape style="position:absolute;left:3279;top:1755;width:10;height:20" coordorigin="3279,1755" coordsize="10,20" path="m3279,1774l3288,1774,3288,1755,3279,1755,3279,1774xe" filled="true" fillcolor="#000000" stroked="false">
                <v:path arrowok="t"/>
                <v:fill type="solid"/>
              </v:shape>
            </v:group>
            <v:group style="position:absolute;left:3279;top:1774;width:10;height:20" coordorigin="3279,1774" coordsize="10,20">
              <v:shape style="position:absolute;left:3279;top:1774;width:10;height:20" coordorigin="3279,1774" coordsize="10,20" path="m3279,1793l3288,1793,3288,1774,3279,1774,3279,1793xe" filled="true" fillcolor="#000000" stroked="false">
                <v:path arrowok="t"/>
                <v:fill type="solid"/>
              </v:shape>
            </v:group>
            <v:group style="position:absolute;left:3279;top:1793;width:10;height:20" coordorigin="3279,1793" coordsize="10,20">
              <v:shape style="position:absolute;left:3279;top:1793;width:10;height:20" coordorigin="3279,1793" coordsize="10,20" path="m3279,1812l3288,1812,3288,1793,3279,1793,3279,1812xe" filled="true" fillcolor="#000000" stroked="false">
                <v:path arrowok="t"/>
                <v:fill type="solid"/>
              </v:shape>
            </v:group>
            <v:group style="position:absolute;left:3279;top:1812;width:10;height:20" coordorigin="3279,1812" coordsize="10,20">
              <v:shape style="position:absolute;left:3279;top:1812;width:10;height:20" coordorigin="3279,1812" coordsize="10,20" path="m3279,1832l3288,1832,3288,1812,3279,1812,3279,1832xe" filled="true" fillcolor="#000000" stroked="false">
                <v:path arrowok="t"/>
                <v:fill type="solid"/>
              </v:shape>
            </v:group>
            <v:group style="position:absolute;left:3279;top:1832;width:10;height:20" coordorigin="3279,1832" coordsize="10,20">
              <v:shape style="position:absolute;left:3279;top:1832;width:10;height:20" coordorigin="3279,1832" coordsize="10,20" path="m3279,1851l3288,1851,3288,1832,3279,1832,3279,1851xe" filled="true" fillcolor="#000000" stroked="false">
                <v:path arrowok="t"/>
                <v:fill type="solid"/>
              </v:shape>
            </v:group>
            <v:group style="position:absolute;left:3279;top:1851;width:10;height:20" coordorigin="3279,1851" coordsize="10,20">
              <v:shape style="position:absolute;left:3279;top:1851;width:10;height:20" coordorigin="3279,1851" coordsize="10,20" path="m3279,1870l3288,1870,3288,1851,3279,1851,3279,1870xe" filled="true" fillcolor="#000000" stroked="false">
                <v:path arrowok="t"/>
                <v:fill type="solid"/>
              </v:shape>
            </v:group>
            <v:group style="position:absolute;left:3279;top:1870;width:10;height:20" coordorigin="3279,1870" coordsize="10,20">
              <v:shape style="position:absolute;left:3279;top:1870;width:10;height:20" coordorigin="3279,1870" coordsize="10,20" path="m3279,1889l3288,1889,3288,1870,3279,1870,3279,1889xe" filled="true" fillcolor="#000000" stroked="false">
                <v:path arrowok="t"/>
                <v:fill type="solid"/>
              </v:shape>
            </v:group>
            <v:group style="position:absolute;left:3279;top:1889;width:10;height:20" coordorigin="3279,1889" coordsize="10,20">
              <v:shape style="position:absolute;left:3279;top:1889;width:10;height:20" coordorigin="3279,1889" coordsize="10,20" path="m3279,1908l3288,1908,3288,1889,3279,1889,3279,1908xe" filled="true" fillcolor="#000000" stroked="false">
                <v:path arrowok="t"/>
                <v:fill type="solid"/>
              </v:shape>
            </v:group>
            <v:group style="position:absolute;left:3279;top:1908;width:10;height:20" coordorigin="3279,1908" coordsize="10,20">
              <v:shape style="position:absolute;left:3279;top:1908;width:10;height:20" coordorigin="3279,1908" coordsize="10,20" path="m3279,1928l3288,1928,3288,1908,3279,1908,3279,1928xe" filled="true" fillcolor="#000000" stroked="false">
                <v:path arrowok="t"/>
                <v:fill type="solid"/>
              </v:shape>
            </v:group>
            <v:group style="position:absolute;left:3279;top:1928;width:10;height:20" coordorigin="3279,1928" coordsize="10,20">
              <v:shape style="position:absolute;left:3279;top:1928;width:10;height:20" coordorigin="3279,1928" coordsize="10,20" path="m3279,1947l3288,1947,3288,1928,3279,1928,3279,1947xe" filled="true" fillcolor="#000000" stroked="false">
                <v:path arrowok="t"/>
                <v:fill type="solid"/>
              </v:shape>
            </v:group>
            <v:group style="position:absolute;left:3279;top:1947;width:10;height:20" coordorigin="3279,1947" coordsize="10,20">
              <v:shape style="position:absolute;left:3279;top:1947;width:10;height:20" coordorigin="3279,1947" coordsize="10,20" path="m3279,1966l3288,1966,3288,1947,3279,1947,3279,1966xe" filled="true" fillcolor="#000000" stroked="false">
                <v:path arrowok="t"/>
                <v:fill type="solid"/>
              </v:shape>
            </v:group>
            <v:group style="position:absolute;left:3279;top:1966;width:10;height:20" coordorigin="3279,1966" coordsize="10,20">
              <v:shape style="position:absolute;left:3279;top:1966;width:10;height:20" coordorigin="3279,1966" coordsize="10,20" path="m3279,1985l3288,1985,3288,1966,3279,1966,3279,1985xe" filled="true" fillcolor="#000000" stroked="false">
                <v:path arrowok="t"/>
                <v:fill type="solid"/>
              </v:shape>
            </v:group>
            <v:group style="position:absolute;left:3279;top:1985;width:10;height:20" coordorigin="3279,1985" coordsize="10,20">
              <v:shape style="position:absolute;left:3279;top:1985;width:10;height:20" coordorigin="3279,1985" coordsize="10,20" path="m3279,2004l3288,2004,3288,1985,3279,1985,3279,2004xe" filled="true" fillcolor="#000000" stroked="false">
                <v:path arrowok="t"/>
                <v:fill type="solid"/>
              </v:shape>
            </v:group>
            <v:group style="position:absolute;left:3279;top:2004;width:10;height:20" coordorigin="3279,2004" coordsize="10,20">
              <v:shape style="position:absolute;left:3279;top:2004;width:10;height:20" coordorigin="3279,2004" coordsize="10,20" path="m3279,2024l3288,2024,3288,2004,3279,2004,3279,2024xe" filled="true" fillcolor="#000000" stroked="false">
                <v:path arrowok="t"/>
                <v:fill type="solid"/>
              </v:shape>
            </v:group>
            <v:group style="position:absolute;left:3279;top:2024;width:10;height:20" coordorigin="3279,2024" coordsize="10,20">
              <v:shape style="position:absolute;left:3279;top:2024;width:10;height:20" coordorigin="3279,2024" coordsize="10,20" path="m3279,2043l3288,2043,3288,2024,3279,2024,3279,2043xe" filled="true" fillcolor="#000000" stroked="false">
                <v:path arrowok="t"/>
                <v:fill type="solid"/>
              </v:shape>
            </v:group>
            <v:group style="position:absolute;left:3279;top:2043;width:10;height:20" coordorigin="3279,2043" coordsize="10,20">
              <v:shape style="position:absolute;left:3279;top:2043;width:10;height:20" coordorigin="3279,2043" coordsize="10,20" path="m3279,2062l3288,2062,3288,2043,3279,2043,3279,2062xe" filled="true" fillcolor="#000000" stroked="false">
                <v:path arrowok="t"/>
                <v:fill type="solid"/>
              </v:shape>
            </v:group>
            <v:group style="position:absolute;left:3279;top:2062;width:10;height:20" coordorigin="3279,2062" coordsize="10,20">
              <v:shape style="position:absolute;left:3279;top:2062;width:10;height:20" coordorigin="3279,2062" coordsize="10,20" path="m3279,2081l3288,2081,3288,2062,3279,2062,3279,2081xe" filled="true" fillcolor="#000000" stroked="false">
                <v:path arrowok="t"/>
                <v:fill type="solid"/>
              </v:shape>
            </v:group>
            <v:group style="position:absolute;left:3279;top:2081;width:10;height:20" coordorigin="3279,2081" coordsize="10,20">
              <v:shape style="position:absolute;left:3279;top:2081;width:10;height:20" coordorigin="3279,2081" coordsize="10,20" path="m3279,2100l3288,2100,3288,2081,3279,2081,3279,2100xe" filled="true" fillcolor="#000000" stroked="false">
                <v:path arrowok="t"/>
                <v:fill type="solid"/>
              </v:shape>
            </v:group>
            <v:group style="position:absolute;left:3279;top:2100;width:10;height:20" coordorigin="3279,2100" coordsize="10,20">
              <v:shape style="position:absolute;left:3279;top:2100;width:10;height:20" coordorigin="3279,2100" coordsize="10,20" path="m3279,2120l3288,2120,3288,2100,3279,2100,3279,2120xe" filled="true" fillcolor="#000000" stroked="false">
                <v:path arrowok="t"/>
                <v:fill type="solid"/>
              </v:shape>
            </v:group>
            <v:group style="position:absolute;left:3279;top:2120;width:10;height:20" coordorigin="3279,2120" coordsize="10,20">
              <v:shape style="position:absolute;left:3279;top:2120;width:10;height:20" coordorigin="3279,2120" coordsize="10,20" path="m3279,2139l3288,2139,3288,2120,3279,2120,3279,2139xe" filled="true" fillcolor="#000000" stroked="false">
                <v:path arrowok="t"/>
                <v:fill type="solid"/>
              </v:shape>
            </v:group>
            <v:group style="position:absolute;left:3279;top:2139;width:10;height:20" coordorigin="3279,2139" coordsize="10,20">
              <v:shape style="position:absolute;left:3279;top:2139;width:10;height:20" coordorigin="3279,2139" coordsize="10,20" path="m3279,2158l3288,2158,3288,2139,3279,2139,3279,2158xe" filled="true" fillcolor="#000000" stroked="false">
                <v:path arrowok="t"/>
                <v:fill type="solid"/>
              </v:shape>
            </v:group>
            <v:group style="position:absolute;left:4838;top:1217;width:10;height:20" coordorigin="4838,1217" coordsize="10,20">
              <v:shape style="position:absolute;left:4838;top:1217;width:10;height:20" coordorigin="4838,1217" coordsize="10,20" path="m4838,1236l4847,1236,4847,1217,4838,1217,4838,1236xe" filled="true" fillcolor="#000000" stroked="false">
                <v:path arrowok="t"/>
                <v:fill type="solid"/>
              </v:shape>
            </v:group>
            <v:group style="position:absolute;left:4838;top:1236;width:10;height:20" coordorigin="4838,1236" coordsize="10,20">
              <v:shape style="position:absolute;left:4838;top:1236;width:10;height:20" coordorigin="4838,1236" coordsize="10,20" path="m4838,1256l4847,1256,4847,1236,4838,1236,4838,1256xe" filled="true" fillcolor="#000000" stroked="false">
                <v:path arrowok="t"/>
                <v:fill type="solid"/>
              </v:shape>
            </v:group>
            <v:group style="position:absolute;left:4838;top:1256;width:10;height:20" coordorigin="4838,1256" coordsize="10,20">
              <v:shape style="position:absolute;left:4838;top:1256;width:10;height:20" coordorigin="4838,1256" coordsize="10,20" path="m4838,1275l4847,1275,4847,1256,4838,1256,4838,1275xe" filled="true" fillcolor="#000000" stroked="false">
                <v:path arrowok="t"/>
                <v:fill type="solid"/>
              </v:shape>
            </v:group>
            <v:group style="position:absolute;left:4838;top:1275;width:10;height:20" coordorigin="4838,1275" coordsize="10,20">
              <v:shape style="position:absolute;left:4838;top:1275;width:10;height:20" coordorigin="4838,1275" coordsize="10,20" path="m4838,1294l4847,1294,4847,1275,4838,1275,4838,1294xe" filled="true" fillcolor="#000000" stroked="false">
                <v:path arrowok="t"/>
                <v:fill type="solid"/>
              </v:shape>
            </v:group>
            <v:group style="position:absolute;left:4838;top:1294;width:10;height:20" coordorigin="4838,1294" coordsize="10,20">
              <v:shape style="position:absolute;left:4838;top:1294;width:10;height:20" coordorigin="4838,1294" coordsize="10,20" path="m4838,1313l4847,1313,4847,1294,4838,1294,4838,1313xe" filled="true" fillcolor="#000000" stroked="false">
                <v:path arrowok="t"/>
                <v:fill type="solid"/>
              </v:shape>
            </v:group>
            <v:group style="position:absolute;left:4838;top:1313;width:10;height:20" coordorigin="4838,1313" coordsize="10,20">
              <v:shape style="position:absolute;left:4838;top:1313;width:10;height:20" coordorigin="4838,1313" coordsize="10,20" path="m4838,1332l4847,1332,4847,1313,4838,1313,4838,1332xe" filled="true" fillcolor="#000000" stroked="false">
                <v:path arrowok="t"/>
                <v:fill type="solid"/>
              </v:shape>
            </v:group>
            <v:group style="position:absolute;left:4838;top:1332;width:10;height:20" coordorigin="4838,1332" coordsize="10,20">
              <v:shape style="position:absolute;left:4838;top:1332;width:10;height:20" coordorigin="4838,1332" coordsize="10,20" path="m4838,1352l4847,1352,4847,1332,4838,1332,4838,1352xe" filled="true" fillcolor="#000000" stroked="false">
                <v:path arrowok="t"/>
                <v:fill type="solid"/>
              </v:shape>
            </v:group>
            <v:group style="position:absolute;left:4838;top:1352;width:10;height:20" coordorigin="4838,1352" coordsize="10,20">
              <v:shape style="position:absolute;left:4838;top:1352;width:10;height:20" coordorigin="4838,1352" coordsize="10,20" path="m4838,1371l4847,1371,4847,1352,4838,1352,4838,1371xe" filled="true" fillcolor="#000000" stroked="false">
                <v:path arrowok="t"/>
                <v:fill type="solid"/>
              </v:shape>
            </v:group>
            <v:group style="position:absolute;left:4838;top:1371;width:10;height:20" coordorigin="4838,1371" coordsize="10,20">
              <v:shape style="position:absolute;left:4838;top:1371;width:10;height:20" coordorigin="4838,1371" coordsize="10,20" path="m4838,1390l4847,1390,4847,1371,4838,1371,4838,1390xe" filled="true" fillcolor="#000000" stroked="false">
                <v:path arrowok="t"/>
                <v:fill type="solid"/>
              </v:shape>
            </v:group>
            <v:group style="position:absolute;left:4838;top:1390;width:10;height:20" coordorigin="4838,1390" coordsize="10,20">
              <v:shape style="position:absolute;left:4838;top:1390;width:10;height:20" coordorigin="4838,1390" coordsize="10,20" path="m4838,1409l4847,1409,4847,1390,4838,1390,4838,1409xe" filled="true" fillcolor="#000000" stroked="false">
                <v:path arrowok="t"/>
                <v:fill type="solid"/>
              </v:shape>
            </v:group>
            <v:group style="position:absolute;left:4838;top:1409;width:10;height:20" coordorigin="4838,1409" coordsize="10,20">
              <v:shape style="position:absolute;left:4838;top:1409;width:10;height:20" coordorigin="4838,1409" coordsize="10,20" path="m4838,1428l4847,1428,4847,1409,4838,1409,4838,1428xe" filled="true" fillcolor="#000000" stroked="false">
                <v:path arrowok="t"/>
                <v:fill type="solid"/>
              </v:shape>
            </v:group>
            <v:group style="position:absolute;left:4838;top:1428;width:10;height:20" coordorigin="4838,1428" coordsize="10,20">
              <v:shape style="position:absolute;left:4838;top:1428;width:10;height:20" coordorigin="4838,1428" coordsize="10,20" path="m4838,1448l4847,1448,4847,1428,4838,1428,4838,1448xe" filled="true" fillcolor="#000000" stroked="false">
                <v:path arrowok="t"/>
                <v:fill type="solid"/>
              </v:shape>
            </v:group>
            <v:group style="position:absolute;left:4838;top:1448;width:10;height:20" coordorigin="4838,1448" coordsize="10,20">
              <v:shape style="position:absolute;left:4838;top:1448;width:10;height:20" coordorigin="4838,1448" coordsize="10,20" path="m4838,1467l4847,1467,4847,1448,4838,1448,4838,1467xe" filled="true" fillcolor="#000000" stroked="false">
                <v:path arrowok="t"/>
                <v:fill type="solid"/>
              </v:shape>
            </v:group>
            <v:group style="position:absolute;left:4838;top:1467;width:10;height:20" coordorigin="4838,1467" coordsize="10,20">
              <v:shape style="position:absolute;left:4838;top:1467;width:10;height:20" coordorigin="4838,1467" coordsize="10,20" path="m4838,1486l4847,1486,4847,1467,4838,1467,4838,1486xe" filled="true" fillcolor="#000000" stroked="false">
                <v:path arrowok="t"/>
                <v:fill type="solid"/>
              </v:shape>
            </v:group>
            <v:group style="position:absolute;left:4838;top:1486;width:10;height:20" coordorigin="4838,1486" coordsize="10,20">
              <v:shape style="position:absolute;left:4838;top:1486;width:10;height:20" coordorigin="4838,1486" coordsize="10,20" path="m4838,1505l4847,1505,4847,1486,4838,1486,4838,1505xe" filled="true" fillcolor="#000000" stroked="false">
                <v:path arrowok="t"/>
                <v:fill type="solid"/>
              </v:shape>
            </v:group>
            <v:group style="position:absolute;left:4838;top:1505;width:10;height:20" coordorigin="4838,1505" coordsize="10,20">
              <v:shape style="position:absolute;left:4838;top:1505;width:10;height:20" coordorigin="4838,1505" coordsize="10,20" path="m4838,1524l4847,1524,4847,1505,4838,1505,4838,1524xe" filled="true" fillcolor="#000000" stroked="false">
                <v:path arrowok="t"/>
                <v:fill type="solid"/>
              </v:shape>
            </v:group>
            <v:group style="position:absolute;left:4838;top:1524;width:10;height:20" coordorigin="4838,1524" coordsize="10,20">
              <v:shape style="position:absolute;left:4838;top:1524;width:10;height:20" coordorigin="4838,1524" coordsize="10,20" path="m4838,1544l4847,1544,4847,1524,4838,1524,4838,1544xe" filled="true" fillcolor="#000000" stroked="false">
                <v:path arrowok="t"/>
                <v:fill type="solid"/>
              </v:shape>
            </v:group>
            <v:group style="position:absolute;left:4838;top:1544;width:10;height:20" coordorigin="4838,1544" coordsize="10,20">
              <v:shape style="position:absolute;left:4838;top:1544;width:10;height:20" coordorigin="4838,1544" coordsize="10,20" path="m4838,1563l4847,1563,4847,1544,4838,1544,4838,1563xe" filled="true" fillcolor="#000000" stroked="false">
                <v:path arrowok="t"/>
                <v:fill type="solid"/>
              </v:shape>
            </v:group>
            <v:group style="position:absolute;left:4838;top:1563;width:10;height:20" coordorigin="4838,1563" coordsize="10,20">
              <v:shape style="position:absolute;left:4838;top:1563;width:10;height:20" coordorigin="4838,1563" coordsize="10,20" path="m4838,1582l4847,1582,4847,1563,4838,1563,4838,1582xe" filled="true" fillcolor="#000000" stroked="false">
                <v:path arrowok="t"/>
                <v:fill type="solid"/>
              </v:shape>
            </v:group>
            <v:group style="position:absolute;left:4838;top:1582;width:10;height:20" coordorigin="4838,1582" coordsize="10,20">
              <v:shape style="position:absolute;left:4838;top:1582;width:10;height:20" coordorigin="4838,1582" coordsize="10,20" path="m4838,1601l4847,1601,4847,1582,4838,1582,4838,1601xe" filled="true" fillcolor="#000000" stroked="false">
                <v:path arrowok="t"/>
                <v:fill type="solid"/>
              </v:shape>
            </v:group>
            <v:group style="position:absolute;left:4838;top:1601;width:10;height:20" coordorigin="4838,1601" coordsize="10,20">
              <v:shape style="position:absolute;left:4838;top:1601;width:10;height:20" coordorigin="4838,1601" coordsize="10,20" path="m4838,1620l4847,1620,4847,1601,4838,1601,4838,1620xe" filled="true" fillcolor="#000000" stroked="false">
                <v:path arrowok="t"/>
                <v:fill type="solid"/>
              </v:shape>
            </v:group>
            <v:group style="position:absolute;left:4838;top:1620;width:10;height:20" coordorigin="4838,1620" coordsize="10,20">
              <v:shape style="position:absolute;left:4838;top:1620;width:10;height:20" coordorigin="4838,1620" coordsize="10,20" path="m4838,1640l4847,1640,4847,1620,4838,1620,4838,1640xe" filled="true" fillcolor="#000000" stroked="false">
                <v:path arrowok="t"/>
                <v:fill type="solid"/>
              </v:shape>
            </v:group>
            <v:group style="position:absolute;left:4838;top:1640;width:10;height:20" coordorigin="4838,1640" coordsize="10,20">
              <v:shape style="position:absolute;left:4838;top:1640;width:10;height:20" coordorigin="4838,1640" coordsize="10,20" path="m4838,1659l4847,1659,4847,1640,4838,1640,4838,1659xe" filled="true" fillcolor="#000000" stroked="false">
                <v:path arrowok="t"/>
                <v:fill type="solid"/>
              </v:shape>
            </v:group>
            <v:group style="position:absolute;left:4838;top:1659;width:10;height:20" coordorigin="4838,1659" coordsize="10,20">
              <v:shape style="position:absolute;left:4838;top:1659;width:10;height:20" coordorigin="4838,1659" coordsize="10,20" path="m4838,1678l4847,1678,4847,1659,4838,1659,4838,1678xe" filled="true" fillcolor="#000000" stroked="false">
                <v:path arrowok="t"/>
                <v:fill type="solid"/>
              </v:shape>
            </v:group>
            <v:group style="position:absolute;left:4838;top:1678;width:10;height:20" coordorigin="4838,1678" coordsize="10,20">
              <v:shape style="position:absolute;left:4838;top:1678;width:10;height:20" coordorigin="4838,1678" coordsize="10,20" path="m4838,1697l4847,1697,4847,1678,4838,1678,4838,1697xe" filled="true" fillcolor="#000000" stroked="false">
                <v:path arrowok="t"/>
                <v:fill type="solid"/>
              </v:shape>
            </v:group>
            <v:group style="position:absolute;left:4838;top:1697;width:10;height:20" coordorigin="4838,1697" coordsize="10,20">
              <v:shape style="position:absolute;left:4838;top:1697;width:10;height:20" coordorigin="4838,1697" coordsize="10,20" path="m4838,1716l4847,1716,4847,1697,4838,1697,4838,1716xe" filled="true" fillcolor="#000000" stroked="false">
                <v:path arrowok="t"/>
                <v:fill type="solid"/>
              </v:shape>
            </v:group>
            <v:group style="position:absolute;left:4838;top:1716;width:10;height:20" coordorigin="4838,1716" coordsize="10,20">
              <v:shape style="position:absolute;left:4838;top:1716;width:10;height:20" coordorigin="4838,1716" coordsize="10,20" path="m4838,1736l4847,1736,4847,1716,4838,1716,4838,1736xe" filled="true" fillcolor="#000000" stroked="false">
                <v:path arrowok="t"/>
                <v:fill type="solid"/>
              </v:shape>
            </v:group>
            <v:group style="position:absolute;left:4838;top:1736;width:10;height:20" coordorigin="4838,1736" coordsize="10,20">
              <v:shape style="position:absolute;left:4838;top:1736;width:10;height:20" coordorigin="4838,1736" coordsize="10,20" path="m4838,1755l4847,1755,4847,1736,4838,1736,4838,1755xe" filled="true" fillcolor="#000000" stroked="false">
                <v:path arrowok="t"/>
                <v:fill type="solid"/>
              </v:shape>
            </v:group>
            <v:group style="position:absolute;left:4838;top:1755;width:10;height:20" coordorigin="4838,1755" coordsize="10,20">
              <v:shape style="position:absolute;left:4838;top:1755;width:10;height:20" coordorigin="4838,1755" coordsize="10,20" path="m4838,1774l4847,1774,4847,1755,4838,1755,4838,1774xe" filled="true" fillcolor="#000000" stroked="false">
                <v:path arrowok="t"/>
                <v:fill type="solid"/>
              </v:shape>
            </v:group>
            <v:group style="position:absolute;left:4838;top:1774;width:10;height:20" coordorigin="4838,1774" coordsize="10,20">
              <v:shape style="position:absolute;left:4838;top:1774;width:10;height:20" coordorigin="4838,1774" coordsize="10,20" path="m4838,1793l4847,1793,4847,1774,4838,1774,4838,1793xe" filled="true" fillcolor="#000000" stroked="false">
                <v:path arrowok="t"/>
                <v:fill type="solid"/>
              </v:shape>
            </v:group>
            <v:group style="position:absolute;left:4838;top:1793;width:10;height:20" coordorigin="4838,1793" coordsize="10,20">
              <v:shape style="position:absolute;left:4838;top:1793;width:10;height:20" coordorigin="4838,1793" coordsize="10,20" path="m4838,1812l4847,1812,4847,1793,4838,1793,4838,1812xe" filled="true" fillcolor="#000000" stroked="false">
                <v:path arrowok="t"/>
                <v:fill type="solid"/>
              </v:shape>
            </v:group>
            <v:group style="position:absolute;left:4838;top:1812;width:10;height:20" coordorigin="4838,1812" coordsize="10,20">
              <v:shape style="position:absolute;left:4838;top:1812;width:10;height:20" coordorigin="4838,1812" coordsize="10,20" path="m4838,1832l4847,1832,4847,1812,4838,1812,4838,1832xe" filled="true" fillcolor="#000000" stroked="false">
                <v:path arrowok="t"/>
                <v:fill type="solid"/>
              </v:shape>
            </v:group>
            <v:group style="position:absolute;left:4838;top:1832;width:10;height:20" coordorigin="4838,1832" coordsize="10,20">
              <v:shape style="position:absolute;left:4838;top:1832;width:10;height:20" coordorigin="4838,1832" coordsize="10,20" path="m4838,1851l4847,1851,4847,1832,4838,1832,4838,1851xe" filled="true" fillcolor="#000000" stroked="false">
                <v:path arrowok="t"/>
                <v:fill type="solid"/>
              </v:shape>
            </v:group>
            <v:group style="position:absolute;left:4838;top:1851;width:10;height:20" coordorigin="4838,1851" coordsize="10,20">
              <v:shape style="position:absolute;left:4838;top:1851;width:10;height:20" coordorigin="4838,1851" coordsize="10,20" path="m4838,1870l4847,1870,4847,1851,4838,1851,4838,1870xe" filled="true" fillcolor="#000000" stroked="false">
                <v:path arrowok="t"/>
                <v:fill type="solid"/>
              </v:shape>
            </v:group>
            <v:group style="position:absolute;left:4838;top:1870;width:10;height:20" coordorigin="4838,1870" coordsize="10,20">
              <v:shape style="position:absolute;left:4838;top:1870;width:10;height:20" coordorigin="4838,1870" coordsize="10,20" path="m4838,1889l4847,1889,4847,1870,4838,1870,4838,1889xe" filled="true" fillcolor="#000000" stroked="false">
                <v:path arrowok="t"/>
                <v:fill type="solid"/>
              </v:shape>
            </v:group>
            <v:group style="position:absolute;left:4838;top:1889;width:10;height:20" coordorigin="4838,1889" coordsize="10,20">
              <v:shape style="position:absolute;left:4838;top:1889;width:10;height:20" coordorigin="4838,1889" coordsize="10,20" path="m4838,1908l4847,1908,4847,1889,4838,1889,4838,1908xe" filled="true" fillcolor="#000000" stroked="false">
                <v:path arrowok="t"/>
                <v:fill type="solid"/>
              </v:shape>
            </v:group>
            <v:group style="position:absolute;left:4838;top:1908;width:10;height:20" coordorigin="4838,1908" coordsize="10,20">
              <v:shape style="position:absolute;left:4838;top:1908;width:10;height:20" coordorigin="4838,1908" coordsize="10,20" path="m4838,1928l4847,1928,4847,1908,4838,1908,4838,1928xe" filled="true" fillcolor="#000000" stroked="false">
                <v:path arrowok="t"/>
                <v:fill type="solid"/>
              </v:shape>
            </v:group>
            <v:group style="position:absolute;left:4838;top:1928;width:10;height:20" coordorigin="4838,1928" coordsize="10,20">
              <v:shape style="position:absolute;left:4838;top:1928;width:10;height:20" coordorigin="4838,1928" coordsize="10,20" path="m4838,1947l4847,1947,4847,1928,4838,1928,4838,1947xe" filled="true" fillcolor="#000000" stroked="false">
                <v:path arrowok="t"/>
                <v:fill type="solid"/>
              </v:shape>
            </v:group>
            <v:group style="position:absolute;left:4838;top:1947;width:10;height:20" coordorigin="4838,1947" coordsize="10,20">
              <v:shape style="position:absolute;left:4838;top:1947;width:10;height:20" coordorigin="4838,1947" coordsize="10,20" path="m4838,1966l4847,1966,4847,1947,4838,1947,4838,1966xe" filled="true" fillcolor="#000000" stroked="false">
                <v:path arrowok="t"/>
                <v:fill type="solid"/>
              </v:shape>
            </v:group>
            <v:group style="position:absolute;left:4838;top:1966;width:10;height:20" coordorigin="4838,1966" coordsize="10,20">
              <v:shape style="position:absolute;left:4838;top:1966;width:10;height:20" coordorigin="4838,1966" coordsize="10,20" path="m4838,1985l4847,1985,4847,1966,4838,1966,4838,1985xe" filled="true" fillcolor="#000000" stroked="false">
                <v:path arrowok="t"/>
                <v:fill type="solid"/>
              </v:shape>
            </v:group>
            <v:group style="position:absolute;left:4838;top:1985;width:10;height:20" coordorigin="4838,1985" coordsize="10,20">
              <v:shape style="position:absolute;left:4838;top:1985;width:10;height:20" coordorigin="4838,1985" coordsize="10,20" path="m4838,2004l4847,2004,4847,1985,4838,1985,4838,2004xe" filled="true" fillcolor="#000000" stroked="false">
                <v:path arrowok="t"/>
                <v:fill type="solid"/>
              </v:shape>
            </v:group>
            <v:group style="position:absolute;left:4838;top:2004;width:10;height:20" coordorigin="4838,2004" coordsize="10,20">
              <v:shape style="position:absolute;left:4838;top:2004;width:10;height:20" coordorigin="4838,2004" coordsize="10,20" path="m4838,2024l4847,2024,4847,2004,4838,2004,4838,2024xe" filled="true" fillcolor="#000000" stroked="false">
                <v:path arrowok="t"/>
                <v:fill type="solid"/>
              </v:shape>
            </v:group>
            <v:group style="position:absolute;left:4838;top:2024;width:10;height:20" coordorigin="4838,2024" coordsize="10,20">
              <v:shape style="position:absolute;left:4838;top:2024;width:10;height:20" coordorigin="4838,2024" coordsize="10,20" path="m4838,2043l4847,2043,4847,2024,4838,2024,4838,2043xe" filled="true" fillcolor="#000000" stroked="false">
                <v:path arrowok="t"/>
                <v:fill type="solid"/>
              </v:shape>
            </v:group>
            <v:group style="position:absolute;left:4838;top:2043;width:10;height:20" coordorigin="4838,2043" coordsize="10,20">
              <v:shape style="position:absolute;left:4838;top:2043;width:10;height:20" coordorigin="4838,2043" coordsize="10,20" path="m4838,2062l4847,2062,4847,2043,4838,2043,4838,2062xe" filled="true" fillcolor="#000000" stroked="false">
                <v:path arrowok="t"/>
                <v:fill type="solid"/>
              </v:shape>
            </v:group>
            <v:group style="position:absolute;left:4838;top:2062;width:10;height:20" coordorigin="4838,2062" coordsize="10,20">
              <v:shape style="position:absolute;left:4838;top:2062;width:10;height:20" coordorigin="4838,2062" coordsize="10,20" path="m4838,2081l4847,2081,4847,2062,4838,2062,4838,2081xe" filled="true" fillcolor="#000000" stroked="false">
                <v:path arrowok="t"/>
                <v:fill type="solid"/>
              </v:shape>
            </v:group>
            <v:group style="position:absolute;left:4838;top:2081;width:10;height:20" coordorigin="4838,2081" coordsize="10,20">
              <v:shape style="position:absolute;left:4838;top:2081;width:10;height:20" coordorigin="4838,2081" coordsize="10,20" path="m4838,2100l4847,2100,4847,2081,4838,2081,4838,2100xe" filled="true" fillcolor="#000000" stroked="false">
                <v:path arrowok="t"/>
                <v:fill type="solid"/>
              </v:shape>
            </v:group>
            <v:group style="position:absolute;left:4838;top:2100;width:10;height:20" coordorigin="4838,2100" coordsize="10,20">
              <v:shape style="position:absolute;left:4838;top:2100;width:10;height:20" coordorigin="4838,2100" coordsize="10,20" path="m4838,2120l4847,2120,4847,2100,4838,2100,4838,2120xe" filled="true" fillcolor="#000000" stroked="false">
                <v:path arrowok="t"/>
                <v:fill type="solid"/>
              </v:shape>
            </v:group>
            <v:group style="position:absolute;left:4838;top:2120;width:10;height:20" coordorigin="4838,2120" coordsize="10,20">
              <v:shape style="position:absolute;left:4838;top:2120;width:10;height:20" coordorigin="4838,2120" coordsize="10,20" path="m4838,2139l4847,2139,4847,2120,4838,2120,4838,2139xe" filled="true" fillcolor="#000000" stroked="false">
                <v:path arrowok="t"/>
                <v:fill type="solid"/>
              </v:shape>
            </v:group>
            <v:group style="position:absolute;left:4838;top:2139;width:10;height:20" coordorigin="4838,2139" coordsize="10,20">
              <v:shape style="position:absolute;left:4838;top:2139;width:10;height:20" coordorigin="4838,2139" coordsize="10,20" path="m4838,2158l4847,2158,4847,2139,4838,2139,4838,2158xe" filled="true" fillcolor="#000000" stroked="false">
                <v:path arrowok="t"/>
                <v:fill type="solid"/>
              </v:shape>
            </v:group>
            <v:group style="position:absolute;left:4838;top:2158;width:10;height:20" coordorigin="4838,2158" coordsize="10,20">
              <v:shape style="position:absolute;left:4838;top:2158;width:10;height:20" coordorigin="4838,2158" coordsize="10,20" path="m4838,2177l4847,2177,4847,2158,4838,2158,4838,2177xe" filled="true" fillcolor="#000000" stroked="false">
                <v:path arrowok="t"/>
                <v:fill type="solid"/>
              </v:shape>
            </v:group>
            <v:group style="position:absolute;left:4838;top:2177;width:10;height:20" coordorigin="4838,2177" coordsize="10,20">
              <v:shape style="position:absolute;left:4838;top:2177;width:10;height:20" coordorigin="4838,2177" coordsize="10,20" path="m4838,2196l4847,2196,4847,2177,4838,2177,4838,2196xe" filled="true" fillcolor="#000000" stroked="false">
                <v:path arrowok="t"/>
                <v:fill type="solid"/>
              </v:shape>
            </v:group>
            <v:group style="position:absolute;left:4838;top:2196;width:10;height:20" coordorigin="4838,2196" coordsize="10,20">
              <v:shape style="position:absolute;left:4838;top:2196;width:10;height:20" coordorigin="4838,2196" coordsize="10,20" path="m4838,2216l4847,2216,4847,2196,4838,2196,4838,2216xe" filled="true" fillcolor="#000000" stroked="false">
                <v:path arrowok="t"/>
                <v:fill type="solid"/>
              </v:shape>
            </v:group>
            <v:group style="position:absolute;left:4838;top:2216;width:10;height:20" coordorigin="4838,2216" coordsize="10,20">
              <v:shape style="position:absolute;left:4838;top:2216;width:10;height:20" coordorigin="4838,2216" coordsize="10,20" path="m4838,2235l4847,2235,4847,2216,4838,2216,4838,2235xe" filled="true" fillcolor="#000000" stroked="false">
                <v:path arrowok="t"/>
                <v:fill type="solid"/>
              </v:shape>
            </v:group>
            <v:group style="position:absolute;left:4838;top:2235;width:10;height:20" coordorigin="4838,2235" coordsize="10,20">
              <v:shape style="position:absolute;left:4838;top:2235;width:10;height:20" coordorigin="4838,2235" coordsize="10,20" path="m4838,2254l4847,2254,4847,2235,4838,2235,4838,2254xe" filled="true" fillcolor="#000000" stroked="false">
                <v:path arrowok="t"/>
                <v:fill type="solid"/>
              </v:shape>
            </v:group>
            <v:group style="position:absolute;left:5547;top:1217;width:10;height:20" coordorigin="5547,1217" coordsize="10,20">
              <v:shape style="position:absolute;left:5547;top:1217;width:10;height:20" coordorigin="5547,1217" coordsize="10,20" path="m5547,1236l5556,1236,5556,1217,5547,1217,5547,1236xe" filled="true" fillcolor="#000000" stroked="false">
                <v:path arrowok="t"/>
                <v:fill type="solid"/>
              </v:shape>
            </v:group>
            <v:group style="position:absolute;left:5547;top:1236;width:10;height:20" coordorigin="5547,1236" coordsize="10,20">
              <v:shape style="position:absolute;left:5547;top:1236;width:10;height:20" coordorigin="5547,1236" coordsize="10,20" path="m5547,1256l5556,1256,5556,1236,5547,1236,5547,1256xe" filled="true" fillcolor="#000000" stroked="false">
                <v:path arrowok="t"/>
                <v:fill type="solid"/>
              </v:shape>
            </v:group>
            <v:group style="position:absolute;left:5547;top:1256;width:10;height:20" coordorigin="5547,1256" coordsize="10,20">
              <v:shape style="position:absolute;left:5547;top:1256;width:10;height:20" coordorigin="5547,1256" coordsize="10,20" path="m5547,1275l5556,1275,5556,1256,5547,1256,5547,1275xe" filled="true" fillcolor="#000000" stroked="false">
                <v:path arrowok="t"/>
                <v:fill type="solid"/>
              </v:shape>
            </v:group>
            <v:group style="position:absolute;left:5547;top:1275;width:10;height:20" coordorigin="5547,1275" coordsize="10,20">
              <v:shape style="position:absolute;left:5547;top:1275;width:10;height:20" coordorigin="5547,1275" coordsize="10,20" path="m5547,1294l5556,1294,5556,1275,5547,1275,5547,1294xe" filled="true" fillcolor="#000000" stroked="false">
                <v:path arrowok="t"/>
                <v:fill type="solid"/>
              </v:shape>
            </v:group>
            <v:group style="position:absolute;left:5547;top:1294;width:10;height:20" coordorigin="5547,1294" coordsize="10,20">
              <v:shape style="position:absolute;left:5547;top:1294;width:10;height:20" coordorigin="5547,1294" coordsize="10,20" path="m5547,1313l5556,1313,5556,1294,5547,1294,5547,1313xe" filled="true" fillcolor="#000000" stroked="false">
                <v:path arrowok="t"/>
                <v:fill type="solid"/>
              </v:shape>
            </v:group>
            <v:group style="position:absolute;left:5547;top:1313;width:10;height:20" coordorigin="5547,1313" coordsize="10,20">
              <v:shape style="position:absolute;left:5547;top:1313;width:10;height:20" coordorigin="5547,1313" coordsize="10,20" path="m5547,1332l5556,1332,5556,1313,5547,1313,5547,1332xe" filled="true" fillcolor="#000000" stroked="false">
                <v:path arrowok="t"/>
                <v:fill type="solid"/>
              </v:shape>
            </v:group>
            <v:group style="position:absolute;left:5547;top:1332;width:10;height:20" coordorigin="5547,1332" coordsize="10,20">
              <v:shape style="position:absolute;left:5547;top:1332;width:10;height:20" coordorigin="5547,1332" coordsize="10,20" path="m5547,1352l5556,1352,5556,1332,5547,1332,5547,1352xe" filled="true" fillcolor="#000000" stroked="false">
                <v:path arrowok="t"/>
                <v:fill type="solid"/>
              </v:shape>
            </v:group>
            <v:group style="position:absolute;left:5547;top:1352;width:10;height:20" coordorigin="5547,1352" coordsize="10,20">
              <v:shape style="position:absolute;left:5547;top:1352;width:10;height:20" coordorigin="5547,1352" coordsize="10,20" path="m5547,1371l5556,1371,5556,1352,5547,1352,5547,1371xe" filled="true" fillcolor="#000000" stroked="false">
                <v:path arrowok="t"/>
                <v:fill type="solid"/>
              </v:shape>
            </v:group>
            <v:group style="position:absolute;left:5547;top:1371;width:10;height:20" coordorigin="5547,1371" coordsize="10,20">
              <v:shape style="position:absolute;left:5547;top:1371;width:10;height:20" coordorigin="5547,1371" coordsize="10,20" path="m5547,1390l5556,1390,5556,1371,5547,1371,5547,1390xe" filled="true" fillcolor="#000000" stroked="false">
                <v:path arrowok="t"/>
                <v:fill type="solid"/>
              </v:shape>
            </v:group>
            <v:group style="position:absolute;left:5547;top:1390;width:10;height:20" coordorigin="5547,1390" coordsize="10,20">
              <v:shape style="position:absolute;left:5547;top:1390;width:10;height:20" coordorigin="5547,1390" coordsize="10,20" path="m5547,1409l5556,1409,5556,1390,5547,1390,5547,1409xe" filled="true" fillcolor="#000000" stroked="false">
                <v:path arrowok="t"/>
                <v:fill type="solid"/>
              </v:shape>
            </v:group>
            <v:group style="position:absolute;left:5547;top:1409;width:10;height:20" coordorigin="5547,1409" coordsize="10,20">
              <v:shape style="position:absolute;left:5547;top:1409;width:10;height:20" coordorigin="5547,1409" coordsize="10,20" path="m5547,1428l5556,1428,5556,1409,5547,1409,5547,1428xe" filled="true" fillcolor="#000000" stroked="false">
                <v:path arrowok="t"/>
                <v:fill type="solid"/>
              </v:shape>
            </v:group>
            <v:group style="position:absolute;left:5547;top:1428;width:10;height:20" coordorigin="5547,1428" coordsize="10,20">
              <v:shape style="position:absolute;left:5547;top:1428;width:10;height:20" coordorigin="5547,1428" coordsize="10,20" path="m5547,1448l5556,1448,5556,1428,5547,1428,5547,1448xe" filled="true" fillcolor="#000000" stroked="false">
                <v:path arrowok="t"/>
                <v:fill type="solid"/>
              </v:shape>
            </v:group>
            <v:group style="position:absolute;left:5547;top:1448;width:10;height:20" coordorigin="5547,1448" coordsize="10,20">
              <v:shape style="position:absolute;left:5547;top:1448;width:10;height:20" coordorigin="5547,1448" coordsize="10,20" path="m5547,1467l5556,1467,5556,1448,5547,1448,5547,1467xe" filled="true" fillcolor="#000000" stroked="false">
                <v:path arrowok="t"/>
                <v:fill type="solid"/>
              </v:shape>
            </v:group>
            <v:group style="position:absolute;left:5547;top:1467;width:10;height:20" coordorigin="5547,1467" coordsize="10,20">
              <v:shape style="position:absolute;left:5547;top:1467;width:10;height:20" coordorigin="5547,1467" coordsize="10,20" path="m5547,1486l5556,1486,5556,1467,5547,1467,5547,1486xe" filled="true" fillcolor="#000000" stroked="false">
                <v:path arrowok="t"/>
                <v:fill type="solid"/>
              </v:shape>
            </v:group>
            <v:group style="position:absolute;left:5547;top:1486;width:10;height:20" coordorigin="5547,1486" coordsize="10,20">
              <v:shape style="position:absolute;left:5547;top:1486;width:10;height:20" coordorigin="5547,1486" coordsize="10,20" path="m5547,1505l5556,1505,5556,1486,5547,1486,5547,1505xe" filled="true" fillcolor="#000000" stroked="false">
                <v:path arrowok="t"/>
                <v:fill type="solid"/>
              </v:shape>
            </v:group>
            <v:group style="position:absolute;left:5547;top:1505;width:10;height:20" coordorigin="5547,1505" coordsize="10,20">
              <v:shape style="position:absolute;left:5547;top:1505;width:10;height:20" coordorigin="5547,1505" coordsize="10,20" path="m5547,1524l5556,1524,5556,1505,5547,1505,5547,1524xe" filled="true" fillcolor="#000000" stroked="false">
                <v:path arrowok="t"/>
                <v:fill type="solid"/>
              </v:shape>
            </v:group>
            <v:group style="position:absolute;left:5547;top:1524;width:10;height:20" coordorigin="5547,1524" coordsize="10,20">
              <v:shape style="position:absolute;left:5547;top:1524;width:10;height:20" coordorigin="5547,1524" coordsize="10,20" path="m5547,1544l5556,1544,5556,1524,5547,1524,5547,1544xe" filled="true" fillcolor="#000000" stroked="false">
                <v:path arrowok="t"/>
                <v:fill type="solid"/>
              </v:shape>
            </v:group>
            <v:group style="position:absolute;left:5547;top:1544;width:10;height:20" coordorigin="5547,1544" coordsize="10,20">
              <v:shape style="position:absolute;left:5547;top:1544;width:10;height:20" coordorigin="5547,1544" coordsize="10,20" path="m5547,1563l5556,1563,5556,1544,5547,1544,5547,1563xe" filled="true" fillcolor="#000000" stroked="false">
                <v:path arrowok="t"/>
                <v:fill type="solid"/>
              </v:shape>
            </v:group>
            <v:group style="position:absolute;left:5547;top:1563;width:10;height:20" coordorigin="5547,1563" coordsize="10,20">
              <v:shape style="position:absolute;left:5547;top:1563;width:10;height:20" coordorigin="5547,1563" coordsize="10,20" path="m5547,1582l5556,1582,5556,1563,5547,1563,5547,1582xe" filled="true" fillcolor="#000000" stroked="false">
                <v:path arrowok="t"/>
                <v:fill type="solid"/>
              </v:shape>
            </v:group>
            <v:group style="position:absolute;left:5547;top:1582;width:10;height:20" coordorigin="5547,1582" coordsize="10,20">
              <v:shape style="position:absolute;left:5547;top:1582;width:10;height:20" coordorigin="5547,1582" coordsize="10,20" path="m5547,1601l5556,1601,5556,1582,5547,1582,5547,1601xe" filled="true" fillcolor="#000000" stroked="false">
                <v:path arrowok="t"/>
                <v:fill type="solid"/>
              </v:shape>
            </v:group>
            <v:group style="position:absolute;left:5547;top:1601;width:10;height:20" coordorigin="5547,1601" coordsize="10,20">
              <v:shape style="position:absolute;left:5547;top:1601;width:10;height:20" coordorigin="5547,1601" coordsize="10,20" path="m5547,1620l5556,1620,5556,1601,5547,1601,5547,1620xe" filled="true" fillcolor="#000000" stroked="false">
                <v:path arrowok="t"/>
                <v:fill type="solid"/>
              </v:shape>
            </v:group>
            <v:group style="position:absolute;left:5547;top:1620;width:10;height:20" coordorigin="5547,1620" coordsize="10,20">
              <v:shape style="position:absolute;left:5547;top:1620;width:10;height:20" coordorigin="5547,1620" coordsize="10,20" path="m5547,1640l5556,1640,5556,1620,5547,1620,5547,1640xe" filled="true" fillcolor="#000000" stroked="false">
                <v:path arrowok="t"/>
                <v:fill type="solid"/>
              </v:shape>
            </v:group>
            <v:group style="position:absolute;left:5547;top:1640;width:10;height:20" coordorigin="5547,1640" coordsize="10,20">
              <v:shape style="position:absolute;left:5547;top:1640;width:10;height:20" coordorigin="5547,1640" coordsize="10,20" path="m5547,1659l5556,1659,5556,1640,5547,1640,5547,1659xe" filled="true" fillcolor="#000000" stroked="false">
                <v:path arrowok="t"/>
                <v:fill type="solid"/>
              </v:shape>
            </v:group>
            <v:group style="position:absolute;left:5547;top:1659;width:10;height:20" coordorigin="5547,1659" coordsize="10,20">
              <v:shape style="position:absolute;left:5547;top:1659;width:10;height:20" coordorigin="5547,1659" coordsize="10,20" path="m5547,1678l5556,1678,5556,1659,5547,1659,5547,1678xe" filled="true" fillcolor="#000000" stroked="false">
                <v:path arrowok="t"/>
                <v:fill type="solid"/>
              </v:shape>
            </v:group>
            <v:group style="position:absolute;left:5547;top:1678;width:10;height:20" coordorigin="5547,1678" coordsize="10,20">
              <v:shape style="position:absolute;left:5547;top:1678;width:10;height:20" coordorigin="5547,1678" coordsize="10,20" path="m5547,1697l5556,1697,5556,1678,5547,1678,5547,1697xe" filled="true" fillcolor="#000000" stroked="false">
                <v:path arrowok="t"/>
                <v:fill type="solid"/>
              </v:shape>
            </v:group>
            <v:group style="position:absolute;left:5547;top:1697;width:10;height:20" coordorigin="5547,1697" coordsize="10,20">
              <v:shape style="position:absolute;left:5547;top:1697;width:10;height:20" coordorigin="5547,1697" coordsize="10,20" path="m5547,1716l5556,1716,5556,1697,5547,1697,5547,1716xe" filled="true" fillcolor="#000000" stroked="false">
                <v:path arrowok="t"/>
                <v:fill type="solid"/>
              </v:shape>
            </v:group>
            <v:group style="position:absolute;left:5547;top:1716;width:10;height:20" coordorigin="5547,1716" coordsize="10,20">
              <v:shape style="position:absolute;left:5547;top:1716;width:10;height:20" coordorigin="5547,1716" coordsize="10,20" path="m5547,1736l5556,1736,5556,1716,5547,1716,5547,1736xe" filled="true" fillcolor="#000000" stroked="false">
                <v:path arrowok="t"/>
                <v:fill type="solid"/>
              </v:shape>
            </v:group>
            <v:group style="position:absolute;left:5547;top:1736;width:10;height:20" coordorigin="5547,1736" coordsize="10,20">
              <v:shape style="position:absolute;left:5547;top:1736;width:10;height:20" coordorigin="5547,1736" coordsize="10,20" path="m5547,1755l5556,1755,5556,1736,5547,1736,5547,1755xe" filled="true" fillcolor="#000000" stroked="false">
                <v:path arrowok="t"/>
                <v:fill type="solid"/>
              </v:shape>
            </v:group>
            <v:group style="position:absolute;left:5547;top:1755;width:10;height:20" coordorigin="5547,1755" coordsize="10,20">
              <v:shape style="position:absolute;left:5547;top:1755;width:10;height:20" coordorigin="5547,1755" coordsize="10,20" path="m5547,1774l5556,1774,5556,1755,5547,1755,5547,1774xe" filled="true" fillcolor="#000000" stroked="false">
                <v:path arrowok="t"/>
                <v:fill type="solid"/>
              </v:shape>
            </v:group>
            <v:group style="position:absolute;left:5547;top:1774;width:10;height:20" coordorigin="5547,1774" coordsize="10,20">
              <v:shape style="position:absolute;left:5547;top:1774;width:10;height:20" coordorigin="5547,1774" coordsize="10,20" path="m5547,1793l5556,1793,5556,1774,5547,1774,5547,1793xe" filled="true" fillcolor="#000000" stroked="false">
                <v:path arrowok="t"/>
                <v:fill type="solid"/>
              </v:shape>
            </v:group>
            <v:group style="position:absolute;left:5547;top:1793;width:10;height:20" coordorigin="5547,1793" coordsize="10,20">
              <v:shape style="position:absolute;left:5547;top:1793;width:10;height:20" coordorigin="5547,1793" coordsize="10,20" path="m5547,1812l5556,1812,5556,1793,5547,1793,5547,1812xe" filled="true" fillcolor="#000000" stroked="false">
                <v:path arrowok="t"/>
                <v:fill type="solid"/>
              </v:shape>
            </v:group>
            <v:group style="position:absolute;left:5547;top:1812;width:10;height:20" coordorigin="5547,1812" coordsize="10,20">
              <v:shape style="position:absolute;left:5547;top:1812;width:10;height:20" coordorigin="5547,1812" coordsize="10,20" path="m5547,1832l5556,1832,5556,1812,5547,1812,5547,1832xe" filled="true" fillcolor="#000000" stroked="false">
                <v:path arrowok="t"/>
                <v:fill type="solid"/>
              </v:shape>
            </v:group>
            <v:group style="position:absolute;left:5547;top:1832;width:10;height:20" coordorigin="5547,1832" coordsize="10,20">
              <v:shape style="position:absolute;left:5547;top:1832;width:10;height:20" coordorigin="5547,1832" coordsize="10,20" path="m5547,1851l5556,1851,5556,1832,5547,1832,5547,1851xe" filled="true" fillcolor="#000000" stroked="false">
                <v:path arrowok="t"/>
                <v:fill type="solid"/>
              </v:shape>
            </v:group>
            <v:group style="position:absolute;left:5547;top:1851;width:10;height:20" coordorigin="5547,1851" coordsize="10,20">
              <v:shape style="position:absolute;left:5547;top:1851;width:10;height:20" coordorigin="5547,1851" coordsize="10,20" path="m5547,1870l5556,1870,5556,1851,5547,1851,5547,1870xe" filled="true" fillcolor="#000000" stroked="false">
                <v:path arrowok="t"/>
                <v:fill type="solid"/>
              </v:shape>
            </v:group>
            <v:group style="position:absolute;left:5547;top:1870;width:10;height:20" coordorigin="5547,1870" coordsize="10,20">
              <v:shape style="position:absolute;left:5547;top:1870;width:10;height:20" coordorigin="5547,1870" coordsize="10,20" path="m5547,1889l5556,1889,5556,1870,5547,1870,5547,1889xe" filled="true" fillcolor="#000000" stroked="false">
                <v:path arrowok="t"/>
                <v:fill type="solid"/>
              </v:shape>
            </v:group>
            <v:group style="position:absolute;left:5547;top:1889;width:10;height:20" coordorigin="5547,1889" coordsize="10,20">
              <v:shape style="position:absolute;left:5547;top:1889;width:10;height:20" coordorigin="5547,1889" coordsize="10,20" path="m5547,1908l5556,1908,5556,1889,5547,1889,5547,1908xe" filled="true" fillcolor="#000000" stroked="false">
                <v:path arrowok="t"/>
                <v:fill type="solid"/>
              </v:shape>
            </v:group>
            <v:group style="position:absolute;left:5547;top:1908;width:10;height:20" coordorigin="5547,1908" coordsize="10,20">
              <v:shape style="position:absolute;left:5547;top:1908;width:10;height:20" coordorigin="5547,1908" coordsize="10,20" path="m5547,1928l5556,1928,5556,1908,5547,1908,5547,1928xe" filled="true" fillcolor="#000000" stroked="false">
                <v:path arrowok="t"/>
                <v:fill type="solid"/>
              </v:shape>
            </v:group>
            <v:group style="position:absolute;left:5547;top:1928;width:10;height:20" coordorigin="5547,1928" coordsize="10,20">
              <v:shape style="position:absolute;left:5547;top:1928;width:10;height:20" coordorigin="5547,1928" coordsize="10,20" path="m5547,1947l5556,1947,5556,1928,5547,1928,5547,1947xe" filled="true" fillcolor="#000000" stroked="false">
                <v:path arrowok="t"/>
                <v:fill type="solid"/>
              </v:shape>
            </v:group>
            <v:group style="position:absolute;left:5547;top:1947;width:10;height:20" coordorigin="5547,1947" coordsize="10,20">
              <v:shape style="position:absolute;left:5547;top:1947;width:10;height:20" coordorigin="5547,1947" coordsize="10,20" path="m5547,1966l5556,1966,5556,1947,5547,1947,5547,1966xe" filled="true" fillcolor="#000000" stroked="false">
                <v:path arrowok="t"/>
                <v:fill type="solid"/>
              </v:shape>
            </v:group>
            <v:group style="position:absolute;left:5547;top:1966;width:10;height:20" coordorigin="5547,1966" coordsize="10,20">
              <v:shape style="position:absolute;left:5547;top:1966;width:10;height:20" coordorigin="5547,1966" coordsize="10,20" path="m5547,1985l5556,1985,5556,1966,5547,1966,5547,1985xe" filled="true" fillcolor="#000000" stroked="false">
                <v:path arrowok="t"/>
                <v:fill type="solid"/>
              </v:shape>
            </v:group>
            <v:group style="position:absolute;left:5547;top:1985;width:10;height:20" coordorigin="5547,1985" coordsize="10,20">
              <v:shape style="position:absolute;left:5547;top:1985;width:10;height:20" coordorigin="5547,1985" coordsize="10,20" path="m5547,2004l5556,2004,5556,1985,5547,1985,5547,2004xe" filled="true" fillcolor="#000000" stroked="false">
                <v:path arrowok="t"/>
                <v:fill type="solid"/>
              </v:shape>
            </v:group>
            <v:group style="position:absolute;left:5547;top:2004;width:10;height:20" coordorigin="5547,2004" coordsize="10,20">
              <v:shape style="position:absolute;left:5547;top:2004;width:10;height:20" coordorigin="5547,2004" coordsize="10,20" path="m5547,2024l5556,2024,5556,2004,5547,2004,5547,2024xe" filled="true" fillcolor="#000000" stroked="false">
                <v:path arrowok="t"/>
                <v:fill type="solid"/>
              </v:shape>
            </v:group>
            <v:group style="position:absolute;left:5547;top:2024;width:10;height:20" coordorigin="5547,2024" coordsize="10,20">
              <v:shape style="position:absolute;left:5547;top:2024;width:10;height:20" coordorigin="5547,2024" coordsize="10,20" path="m5547,2043l5556,2043,5556,2024,5547,2024,5547,2043xe" filled="true" fillcolor="#000000" stroked="false">
                <v:path arrowok="t"/>
                <v:fill type="solid"/>
              </v:shape>
            </v:group>
            <v:group style="position:absolute;left:5547;top:2043;width:10;height:20" coordorigin="5547,2043" coordsize="10,20">
              <v:shape style="position:absolute;left:5547;top:2043;width:10;height:20" coordorigin="5547,2043" coordsize="10,20" path="m5547,2062l5556,2062,5556,2043,5547,2043,5547,2062xe" filled="true" fillcolor="#000000" stroked="false">
                <v:path arrowok="t"/>
                <v:fill type="solid"/>
              </v:shape>
            </v:group>
            <v:group style="position:absolute;left:5547;top:2062;width:10;height:20" coordorigin="5547,2062" coordsize="10,20">
              <v:shape style="position:absolute;left:5547;top:2062;width:10;height:20" coordorigin="5547,2062" coordsize="10,20" path="m5547,2081l5556,2081,5556,2062,5547,2062,5547,2081xe" filled="true" fillcolor="#000000" stroked="false">
                <v:path arrowok="t"/>
                <v:fill type="solid"/>
              </v:shape>
            </v:group>
            <v:group style="position:absolute;left:5547;top:2081;width:10;height:20" coordorigin="5547,2081" coordsize="10,20">
              <v:shape style="position:absolute;left:5547;top:2081;width:10;height:20" coordorigin="5547,2081" coordsize="10,20" path="m5547,2100l5556,2100,5556,2081,5547,2081,5547,2100xe" filled="true" fillcolor="#000000" stroked="false">
                <v:path arrowok="t"/>
                <v:fill type="solid"/>
              </v:shape>
            </v:group>
            <v:group style="position:absolute;left:5547;top:2100;width:10;height:20" coordorigin="5547,2100" coordsize="10,20">
              <v:shape style="position:absolute;left:5547;top:2100;width:10;height:20" coordorigin="5547,2100" coordsize="10,20" path="m5547,2120l5556,2120,5556,2100,5547,2100,5547,2120xe" filled="true" fillcolor="#000000" stroked="false">
                <v:path arrowok="t"/>
                <v:fill type="solid"/>
              </v:shape>
            </v:group>
            <v:group style="position:absolute;left:5547;top:2120;width:10;height:20" coordorigin="5547,2120" coordsize="10,20">
              <v:shape style="position:absolute;left:5547;top:2120;width:10;height:20" coordorigin="5547,2120" coordsize="10,20" path="m5547,2139l5556,2139,5556,2120,5547,2120,5547,2139xe" filled="true" fillcolor="#000000" stroked="false">
                <v:path arrowok="t"/>
                <v:fill type="solid"/>
              </v:shape>
            </v:group>
            <v:group style="position:absolute;left:5547;top:2139;width:10;height:20" coordorigin="5547,2139" coordsize="10,20">
              <v:shape style="position:absolute;left:5547;top:2139;width:10;height:20" coordorigin="5547,2139" coordsize="10,20" path="m5547,2158l5556,2158,5556,2139,5547,2139,5547,2158xe" filled="true" fillcolor="#000000" stroked="false">
                <v:path arrowok="t"/>
                <v:fill type="solid"/>
              </v:shape>
            </v:group>
            <v:group style="position:absolute;left:5547;top:2158;width:10;height:20" coordorigin="5547,2158" coordsize="10,20">
              <v:shape style="position:absolute;left:5547;top:2158;width:10;height:20" coordorigin="5547,2158" coordsize="10,20" path="m5547,2177l5556,2177,5556,2158,5547,2158,5547,2177xe" filled="true" fillcolor="#000000" stroked="false">
                <v:path arrowok="t"/>
                <v:fill type="solid"/>
              </v:shape>
            </v:group>
            <v:group style="position:absolute;left:5547;top:2177;width:10;height:20" coordorigin="5547,2177" coordsize="10,20">
              <v:shape style="position:absolute;left:5547;top:2177;width:10;height:20" coordorigin="5547,2177" coordsize="10,20" path="m5547,2196l5556,2196,5556,2177,5547,2177,5547,2196xe" filled="true" fillcolor="#000000" stroked="false">
                <v:path arrowok="t"/>
                <v:fill type="solid"/>
              </v:shape>
            </v:group>
            <v:group style="position:absolute;left:5547;top:2196;width:10;height:20" coordorigin="5547,2196" coordsize="10,20">
              <v:shape style="position:absolute;left:5547;top:2196;width:10;height:20" coordorigin="5547,2196" coordsize="10,20" path="m5547,2216l5556,2216,5556,2196,5547,2196,5547,2216xe" filled="true" fillcolor="#000000" stroked="false">
                <v:path arrowok="t"/>
                <v:fill type="solid"/>
              </v:shape>
            </v:group>
            <v:group style="position:absolute;left:5547;top:2216;width:10;height:20" coordorigin="5547,2216" coordsize="10,20">
              <v:shape style="position:absolute;left:5547;top:2216;width:10;height:20" coordorigin="5547,2216" coordsize="10,20" path="m5547,2235l5556,2235,5556,2216,5547,2216,5547,2235xe" filled="true" fillcolor="#000000" stroked="false">
                <v:path arrowok="t"/>
                <v:fill type="solid"/>
              </v:shape>
            </v:group>
            <v:group style="position:absolute;left:5547;top:2235;width:10;height:20" coordorigin="5547,2235" coordsize="10,20">
              <v:shape style="position:absolute;left:5547;top:2235;width:10;height:20" coordorigin="5547,2235" coordsize="10,20" path="m5547,2254l5556,2254,5556,2235,5547,2235,5547,2254xe" filled="true" fillcolor="#000000" stroked="false">
                <v:path arrowok="t"/>
                <v:fill type="solid"/>
              </v:shape>
            </v:group>
            <v:group style="position:absolute;left:7214;top:1217;width:10;height:20" coordorigin="7214,1217" coordsize="10,20">
              <v:shape style="position:absolute;left:7214;top:1217;width:10;height:20" coordorigin="7214,1217" coordsize="10,20" path="m7214,1236l7223,1236,7223,1217,7214,1217,7214,1236xe" filled="true" fillcolor="#000000" stroked="false">
                <v:path arrowok="t"/>
                <v:fill type="solid"/>
              </v:shape>
            </v:group>
            <v:group style="position:absolute;left:7214;top:1236;width:10;height:20" coordorigin="7214,1236" coordsize="10,20">
              <v:shape style="position:absolute;left:7214;top:1236;width:10;height:20" coordorigin="7214,1236" coordsize="10,20" path="m7214,1256l7223,1256,7223,1236,7214,1236,7214,1256xe" filled="true" fillcolor="#000000" stroked="false">
                <v:path arrowok="t"/>
                <v:fill type="solid"/>
              </v:shape>
            </v:group>
            <v:group style="position:absolute;left:7214;top:1256;width:10;height:20" coordorigin="7214,1256" coordsize="10,20">
              <v:shape style="position:absolute;left:7214;top:1256;width:10;height:20" coordorigin="7214,1256" coordsize="10,20" path="m7214,1275l7223,1275,7223,1256,7214,1256,7214,1275xe" filled="true" fillcolor="#000000" stroked="false">
                <v:path arrowok="t"/>
                <v:fill type="solid"/>
              </v:shape>
            </v:group>
            <v:group style="position:absolute;left:7214;top:1275;width:10;height:20" coordorigin="7214,1275" coordsize="10,20">
              <v:shape style="position:absolute;left:7214;top:1275;width:10;height:20" coordorigin="7214,1275" coordsize="10,20" path="m7214,1294l7223,1294,7223,1275,7214,1275,7214,1294xe" filled="true" fillcolor="#000000" stroked="false">
                <v:path arrowok="t"/>
                <v:fill type="solid"/>
              </v:shape>
            </v:group>
            <v:group style="position:absolute;left:7214;top:1294;width:10;height:20" coordorigin="7214,1294" coordsize="10,20">
              <v:shape style="position:absolute;left:7214;top:1294;width:10;height:20" coordorigin="7214,1294" coordsize="10,20" path="m7214,1313l7223,1313,7223,1294,7214,1294,7214,1313xe" filled="true" fillcolor="#000000" stroked="false">
                <v:path arrowok="t"/>
                <v:fill type="solid"/>
              </v:shape>
            </v:group>
            <v:group style="position:absolute;left:7214;top:1313;width:10;height:20" coordorigin="7214,1313" coordsize="10,20">
              <v:shape style="position:absolute;left:7214;top:1313;width:10;height:20" coordorigin="7214,1313" coordsize="10,20" path="m7214,1332l7223,1332,7223,1313,7214,1313,7214,1332xe" filled="true" fillcolor="#000000" stroked="false">
                <v:path arrowok="t"/>
                <v:fill type="solid"/>
              </v:shape>
            </v:group>
            <v:group style="position:absolute;left:7214;top:1332;width:10;height:20" coordorigin="7214,1332" coordsize="10,20">
              <v:shape style="position:absolute;left:7214;top:1332;width:10;height:20" coordorigin="7214,1332" coordsize="10,20" path="m7214,1352l7223,1352,7223,1332,7214,1332,7214,1352xe" filled="true" fillcolor="#000000" stroked="false">
                <v:path arrowok="t"/>
                <v:fill type="solid"/>
              </v:shape>
            </v:group>
            <v:group style="position:absolute;left:7214;top:1352;width:10;height:20" coordorigin="7214,1352" coordsize="10,20">
              <v:shape style="position:absolute;left:7214;top:1352;width:10;height:20" coordorigin="7214,1352" coordsize="10,20" path="m7214,1371l7223,1371,7223,1352,7214,1352,7214,1371xe" filled="true" fillcolor="#000000" stroked="false">
                <v:path arrowok="t"/>
                <v:fill type="solid"/>
              </v:shape>
            </v:group>
            <v:group style="position:absolute;left:7214;top:1371;width:10;height:20" coordorigin="7214,1371" coordsize="10,20">
              <v:shape style="position:absolute;left:7214;top:1371;width:10;height:20" coordorigin="7214,1371" coordsize="10,20" path="m7214,1390l7223,1390,7223,1371,7214,1371,7214,1390xe" filled="true" fillcolor="#000000" stroked="false">
                <v:path arrowok="t"/>
                <v:fill type="solid"/>
              </v:shape>
            </v:group>
            <v:group style="position:absolute;left:7214;top:1390;width:10;height:20" coordorigin="7214,1390" coordsize="10,20">
              <v:shape style="position:absolute;left:7214;top:1390;width:10;height:20" coordorigin="7214,1390" coordsize="10,20" path="m7214,1409l7223,1409,7223,1390,7214,1390,7214,1409xe" filled="true" fillcolor="#000000" stroked="false">
                <v:path arrowok="t"/>
                <v:fill type="solid"/>
              </v:shape>
            </v:group>
            <v:group style="position:absolute;left:7214;top:1409;width:10;height:20" coordorigin="7214,1409" coordsize="10,20">
              <v:shape style="position:absolute;left:7214;top:1409;width:10;height:20" coordorigin="7214,1409" coordsize="10,20" path="m7214,1428l7223,1428,7223,1409,7214,1409,7214,1428xe" filled="true" fillcolor="#000000" stroked="false">
                <v:path arrowok="t"/>
                <v:fill type="solid"/>
              </v:shape>
            </v:group>
            <v:group style="position:absolute;left:7214;top:1428;width:10;height:20" coordorigin="7214,1428" coordsize="10,20">
              <v:shape style="position:absolute;left:7214;top:1428;width:10;height:20" coordorigin="7214,1428" coordsize="10,20" path="m7214,1448l7223,1448,7223,1428,7214,1428,7214,1448xe" filled="true" fillcolor="#000000" stroked="false">
                <v:path arrowok="t"/>
                <v:fill type="solid"/>
              </v:shape>
            </v:group>
            <v:group style="position:absolute;left:7214;top:1448;width:10;height:20" coordorigin="7214,1448" coordsize="10,20">
              <v:shape style="position:absolute;left:7214;top:1448;width:10;height:20" coordorigin="7214,1448" coordsize="10,20" path="m7214,1467l7223,1467,7223,1448,7214,1448,7214,1467xe" filled="true" fillcolor="#000000" stroked="false">
                <v:path arrowok="t"/>
                <v:fill type="solid"/>
              </v:shape>
            </v:group>
            <v:group style="position:absolute;left:7214;top:1467;width:10;height:20" coordorigin="7214,1467" coordsize="10,20">
              <v:shape style="position:absolute;left:7214;top:1467;width:10;height:20" coordorigin="7214,1467" coordsize="10,20" path="m7214,1486l7223,1486,7223,1467,7214,1467,7214,1486xe" filled="true" fillcolor="#000000" stroked="false">
                <v:path arrowok="t"/>
                <v:fill type="solid"/>
              </v:shape>
            </v:group>
            <v:group style="position:absolute;left:7214;top:1486;width:10;height:20" coordorigin="7214,1486" coordsize="10,20">
              <v:shape style="position:absolute;left:7214;top:1486;width:10;height:20" coordorigin="7214,1486" coordsize="10,20" path="m7214,1505l7223,1505,7223,1486,7214,1486,7214,1505xe" filled="true" fillcolor="#000000" stroked="false">
                <v:path arrowok="t"/>
                <v:fill type="solid"/>
              </v:shape>
            </v:group>
            <v:group style="position:absolute;left:7214;top:1505;width:10;height:20" coordorigin="7214,1505" coordsize="10,20">
              <v:shape style="position:absolute;left:7214;top:1505;width:10;height:20" coordorigin="7214,1505" coordsize="10,20" path="m7214,1524l7223,1524,7223,1505,7214,1505,7214,1524xe" filled="true" fillcolor="#000000" stroked="false">
                <v:path arrowok="t"/>
                <v:fill type="solid"/>
              </v:shape>
            </v:group>
            <v:group style="position:absolute;left:7214;top:1524;width:10;height:20" coordorigin="7214,1524" coordsize="10,20">
              <v:shape style="position:absolute;left:7214;top:1524;width:10;height:20" coordorigin="7214,1524" coordsize="10,20" path="m7214,1544l7223,1544,7223,1524,7214,1524,7214,1544xe" filled="true" fillcolor="#000000" stroked="false">
                <v:path arrowok="t"/>
                <v:fill type="solid"/>
              </v:shape>
            </v:group>
            <v:group style="position:absolute;left:7214;top:1544;width:10;height:20" coordorigin="7214,1544" coordsize="10,20">
              <v:shape style="position:absolute;left:7214;top:1544;width:10;height:20" coordorigin="7214,1544" coordsize="10,20" path="m7214,1563l7223,1563,7223,1544,7214,1544,7214,1563xe" filled="true" fillcolor="#000000" stroked="false">
                <v:path arrowok="t"/>
                <v:fill type="solid"/>
              </v:shape>
            </v:group>
            <v:group style="position:absolute;left:7214;top:1563;width:10;height:20" coordorigin="7214,1563" coordsize="10,20">
              <v:shape style="position:absolute;left:7214;top:1563;width:10;height:20" coordorigin="7214,1563" coordsize="10,20" path="m7214,1582l7223,1582,7223,1563,7214,1563,7214,1582xe" filled="true" fillcolor="#000000" stroked="false">
                <v:path arrowok="t"/>
                <v:fill type="solid"/>
              </v:shape>
            </v:group>
            <v:group style="position:absolute;left:7214;top:1582;width:10;height:20" coordorigin="7214,1582" coordsize="10,20">
              <v:shape style="position:absolute;left:7214;top:1582;width:10;height:20" coordorigin="7214,1582" coordsize="10,20" path="m7214,1601l7223,1601,7223,1582,7214,1582,7214,1601xe" filled="true" fillcolor="#000000" stroked="false">
                <v:path arrowok="t"/>
                <v:fill type="solid"/>
              </v:shape>
            </v:group>
            <v:group style="position:absolute;left:7214;top:1601;width:10;height:20" coordorigin="7214,1601" coordsize="10,20">
              <v:shape style="position:absolute;left:7214;top:1601;width:10;height:20" coordorigin="7214,1601" coordsize="10,20" path="m7214,1620l7223,1620,7223,1601,7214,1601,7214,1620xe" filled="true" fillcolor="#000000" stroked="false">
                <v:path arrowok="t"/>
                <v:fill type="solid"/>
              </v:shape>
            </v:group>
            <v:group style="position:absolute;left:7214;top:1620;width:10;height:20" coordorigin="7214,1620" coordsize="10,20">
              <v:shape style="position:absolute;left:7214;top:1620;width:10;height:20" coordorigin="7214,1620" coordsize="10,20" path="m7214,1640l7223,1640,7223,1620,7214,1620,7214,1640xe" filled="true" fillcolor="#000000" stroked="false">
                <v:path arrowok="t"/>
                <v:fill type="solid"/>
              </v:shape>
            </v:group>
            <v:group style="position:absolute;left:7214;top:1640;width:10;height:20" coordorigin="7214,1640" coordsize="10,20">
              <v:shape style="position:absolute;left:7214;top:1640;width:10;height:20" coordorigin="7214,1640" coordsize="10,20" path="m7214,1659l7223,1659,7223,1640,7214,1640,7214,1659xe" filled="true" fillcolor="#000000" stroked="false">
                <v:path arrowok="t"/>
                <v:fill type="solid"/>
              </v:shape>
            </v:group>
            <v:group style="position:absolute;left:7214;top:1659;width:10;height:20" coordorigin="7214,1659" coordsize="10,20">
              <v:shape style="position:absolute;left:7214;top:1659;width:10;height:20" coordorigin="7214,1659" coordsize="10,20" path="m7214,1678l7223,1678,7223,1659,7214,1659,7214,1678xe" filled="true" fillcolor="#000000" stroked="false">
                <v:path arrowok="t"/>
                <v:fill type="solid"/>
              </v:shape>
            </v:group>
            <v:group style="position:absolute;left:7214;top:1678;width:10;height:20" coordorigin="7214,1678" coordsize="10,20">
              <v:shape style="position:absolute;left:7214;top:1678;width:10;height:20" coordorigin="7214,1678" coordsize="10,20" path="m7214,1697l7223,1697,7223,1678,7214,1678,7214,1697xe" filled="true" fillcolor="#000000" stroked="false">
                <v:path arrowok="t"/>
                <v:fill type="solid"/>
              </v:shape>
            </v:group>
            <v:group style="position:absolute;left:7214;top:1697;width:10;height:20" coordorigin="7214,1697" coordsize="10,20">
              <v:shape style="position:absolute;left:7214;top:1697;width:10;height:20" coordorigin="7214,1697" coordsize="10,20" path="m7214,1716l7223,1716,7223,1697,7214,1697,7214,1716xe" filled="true" fillcolor="#000000" stroked="false">
                <v:path arrowok="t"/>
                <v:fill type="solid"/>
              </v:shape>
            </v:group>
            <v:group style="position:absolute;left:7214;top:1716;width:10;height:20" coordorigin="7214,1716" coordsize="10,20">
              <v:shape style="position:absolute;left:7214;top:1716;width:10;height:20" coordorigin="7214,1716" coordsize="10,20" path="m7214,1736l7223,1736,7223,1716,7214,1716,7214,1736xe" filled="true" fillcolor="#000000" stroked="false">
                <v:path arrowok="t"/>
                <v:fill type="solid"/>
              </v:shape>
            </v:group>
            <v:group style="position:absolute;left:7214;top:1736;width:10;height:20" coordorigin="7214,1736" coordsize="10,20">
              <v:shape style="position:absolute;left:7214;top:1736;width:10;height:20" coordorigin="7214,1736" coordsize="10,20" path="m7214,1755l7223,1755,7223,1736,7214,1736,7214,1755xe" filled="true" fillcolor="#000000" stroked="false">
                <v:path arrowok="t"/>
                <v:fill type="solid"/>
              </v:shape>
            </v:group>
            <v:group style="position:absolute;left:7214;top:1755;width:10;height:20" coordorigin="7214,1755" coordsize="10,20">
              <v:shape style="position:absolute;left:7214;top:1755;width:10;height:20" coordorigin="7214,1755" coordsize="10,20" path="m7214,1774l7223,1774,7223,1755,7214,1755,7214,1774xe" filled="true" fillcolor="#000000" stroked="false">
                <v:path arrowok="t"/>
                <v:fill type="solid"/>
              </v:shape>
            </v:group>
            <v:group style="position:absolute;left:7214;top:1774;width:10;height:20" coordorigin="7214,1774" coordsize="10,20">
              <v:shape style="position:absolute;left:7214;top:1774;width:10;height:20" coordorigin="7214,1774" coordsize="10,20" path="m7214,1793l7223,1793,7223,1774,7214,1774,7214,1793xe" filled="true" fillcolor="#000000" stroked="false">
                <v:path arrowok="t"/>
                <v:fill type="solid"/>
              </v:shape>
            </v:group>
            <v:group style="position:absolute;left:7214;top:1793;width:10;height:20" coordorigin="7214,1793" coordsize="10,20">
              <v:shape style="position:absolute;left:7214;top:1793;width:10;height:20" coordorigin="7214,1793" coordsize="10,20" path="m7214,1812l7223,1812,7223,1793,7214,1793,7214,1812xe" filled="true" fillcolor="#000000" stroked="false">
                <v:path arrowok="t"/>
                <v:fill type="solid"/>
              </v:shape>
            </v:group>
            <v:group style="position:absolute;left:7214;top:1812;width:10;height:20" coordorigin="7214,1812" coordsize="10,20">
              <v:shape style="position:absolute;left:7214;top:1812;width:10;height:20" coordorigin="7214,1812" coordsize="10,20" path="m7214,1832l7223,1832,7223,1812,7214,1812,7214,1832xe" filled="true" fillcolor="#000000" stroked="false">
                <v:path arrowok="t"/>
                <v:fill type="solid"/>
              </v:shape>
            </v:group>
            <v:group style="position:absolute;left:7214;top:1832;width:10;height:20" coordorigin="7214,1832" coordsize="10,20">
              <v:shape style="position:absolute;left:7214;top:1832;width:10;height:20" coordorigin="7214,1832" coordsize="10,20" path="m7214,1851l7223,1851,7223,1832,7214,1832,7214,1851xe" filled="true" fillcolor="#000000" stroked="false">
                <v:path arrowok="t"/>
                <v:fill type="solid"/>
              </v:shape>
            </v:group>
            <v:group style="position:absolute;left:7214;top:1851;width:10;height:20" coordorigin="7214,1851" coordsize="10,20">
              <v:shape style="position:absolute;left:7214;top:1851;width:10;height:20" coordorigin="7214,1851" coordsize="10,20" path="m7214,1870l7223,1870,7223,1851,7214,1851,7214,1870xe" filled="true" fillcolor="#000000" stroked="false">
                <v:path arrowok="t"/>
                <v:fill type="solid"/>
              </v:shape>
            </v:group>
            <v:group style="position:absolute;left:7214;top:1870;width:10;height:20" coordorigin="7214,1870" coordsize="10,20">
              <v:shape style="position:absolute;left:7214;top:1870;width:10;height:20" coordorigin="7214,1870" coordsize="10,20" path="m7214,1889l7223,1889,7223,1870,7214,1870,7214,1889xe" filled="true" fillcolor="#000000" stroked="false">
                <v:path arrowok="t"/>
                <v:fill type="solid"/>
              </v:shape>
            </v:group>
            <v:group style="position:absolute;left:7214;top:1889;width:10;height:20" coordorigin="7214,1889" coordsize="10,20">
              <v:shape style="position:absolute;left:7214;top:1889;width:10;height:20" coordorigin="7214,1889" coordsize="10,20" path="m7214,1908l7223,1908,7223,1889,7214,1889,7214,1908xe" filled="true" fillcolor="#000000" stroked="false">
                <v:path arrowok="t"/>
                <v:fill type="solid"/>
              </v:shape>
            </v:group>
            <v:group style="position:absolute;left:7214;top:1908;width:10;height:20" coordorigin="7214,1908" coordsize="10,20">
              <v:shape style="position:absolute;left:7214;top:1908;width:10;height:20" coordorigin="7214,1908" coordsize="10,20" path="m7214,1928l7223,1928,7223,1908,7214,1908,7214,1928xe" filled="true" fillcolor="#000000" stroked="false">
                <v:path arrowok="t"/>
                <v:fill type="solid"/>
              </v:shape>
            </v:group>
            <v:group style="position:absolute;left:7214;top:1928;width:10;height:20" coordorigin="7214,1928" coordsize="10,20">
              <v:shape style="position:absolute;left:7214;top:1928;width:10;height:20" coordorigin="7214,1928" coordsize="10,20" path="m7214,1947l7223,1947,7223,1928,7214,1928,7214,1947xe" filled="true" fillcolor="#000000" stroked="false">
                <v:path arrowok="t"/>
                <v:fill type="solid"/>
              </v:shape>
            </v:group>
            <v:group style="position:absolute;left:7214;top:1947;width:10;height:20" coordorigin="7214,1947" coordsize="10,20">
              <v:shape style="position:absolute;left:7214;top:1947;width:10;height:20" coordorigin="7214,1947" coordsize="10,20" path="m7214,1966l7223,1966,7223,1947,7214,1947,7214,1966xe" filled="true" fillcolor="#000000" stroked="false">
                <v:path arrowok="t"/>
                <v:fill type="solid"/>
              </v:shape>
            </v:group>
            <v:group style="position:absolute;left:7214;top:1966;width:10;height:20" coordorigin="7214,1966" coordsize="10,20">
              <v:shape style="position:absolute;left:7214;top:1966;width:10;height:20" coordorigin="7214,1966" coordsize="10,20" path="m7214,1985l7223,1985,7223,1966,7214,1966,7214,1985xe" filled="true" fillcolor="#000000" stroked="false">
                <v:path arrowok="t"/>
                <v:fill type="solid"/>
              </v:shape>
            </v:group>
            <v:group style="position:absolute;left:7214;top:1985;width:10;height:20" coordorigin="7214,1985" coordsize="10,20">
              <v:shape style="position:absolute;left:7214;top:1985;width:10;height:20" coordorigin="7214,1985" coordsize="10,20" path="m7214,2004l7223,2004,7223,1985,7214,1985,7214,2004xe" filled="true" fillcolor="#000000" stroked="false">
                <v:path arrowok="t"/>
                <v:fill type="solid"/>
              </v:shape>
            </v:group>
            <v:group style="position:absolute;left:7214;top:2004;width:10;height:20" coordorigin="7214,2004" coordsize="10,20">
              <v:shape style="position:absolute;left:7214;top:2004;width:10;height:20" coordorigin="7214,2004" coordsize="10,20" path="m7214,2024l7223,2024,7223,2004,7214,2004,7214,2024xe" filled="true" fillcolor="#000000" stroked="false">
                <v:path arrowok="t"/>
                <v:fill type="solid"/>
              </v:shape>
            </v:group>
            <v:group style="position:absolute;left:7214;top:2024;width:10;height:20" coordorigin="7214,2024" coordsize="10,20">
              <v:shape style="position:absolute;left:7214;top:2024;width:10;height:20" coordorigin="7214,2024" coordsize="10,20" path="m7214,2043l7223,2043,7223,2024,7214,2024,7214,2043xe" filled="true" fillcolor="#000000" stroked="false">
                <v:path arrowok="t"/>
                <v:fill type="solid"/>
              </v:shape>
            </v:group>
            <v:group style="position:absolute;left:7214;top:2043;width:10;height:20" coordorigin="7214,2043" coordsize="10,20">
              <v:shape style="position:absolute;left:7214;top:2043;width:10;height:20" coordorigin="7214,2043" coordsize="10,20" path="m7214,2062l7223,2062,7223,2043,7214,2043,7214,2062xe" filled="true" fillcolor="#000000" stroked="false">
                <v:path arrowok="t"/>
                <v:fill type="solid"/>
              </v:shape>
            </v:group>
            <v:group style="position:absolute;left:7214;top:2062;width:10;height:20" coordorigin="7214,2062" coordsize="10,20">
              <v:shape style="position:absolute;left:7214;top:2062;width:10;height:20" coordorigin="7214,2062" coordsize="10,20" path="m7214,2081l7223,2081,7223,2062,7214,2062,7214,2081xe" filled="true" fillcolor="#000000" stroked="false">
                <v:path arrowok="t"/>
                <v:fill type="solid"/>
              </v:shape>
            </v:group>
            <v:group style="position:absolute;left:7214;top:2081;width:10;height:20" coordorigin="7214,2081" coordsize="10,20">
              <v:shape style="position:absolute;left:7214;top:2081;width:10;height:20" coordorigin="7214,2081" coordsize="10,20" path="m7214,2100l7223,2100,7223,2081,7214,2081,7214,2100xe" filled="true" fillcolor="#000000" stroked="false">
                <v:path arrowok="t"/>
                <v:fill type="solid"/>
              </v:shape>
            </v:group>
            <v:group style="position:absolute;left:7214;top:2100;width:10;height:20" coordorigin="7214,2100" coordsize="10,20">
              <v:shape style="position:absolute;left:7214;top:2100;width:10;height:20" coordorigin="7214,2100" coordsize="10,20" path="m7214,2120l7223,2120,7223,2100,7214,2100,7214,2120xe" filled="true" fillcolor="#000000" stroked="false">
                <v:path arrowok="t"/>
                <v:fill type="solid"/>
              </v:shape>
            </v:group>
            <v:group style="position:absolute;left:7214;top:2120;width:10;height:20" coordorigin="7214,2120" coordsize="10,20">
              <v:shape style="position:absolute;left:7214;top:2120;width:10;height:20" coordorigin="7214,2120" coordsize="10,20" path="m7214,2139l7223,2139,7223,2120,7214,2120,7214,2139xe" filled="true" fillcolor="#000000" stroked="false">
                <v:path arrowok="t"/>
                <v:fill type="solid"/>
              </v:shape>
            </v:group>
            <v:group style="position:absolute;left:7214;top:2139;width:10;height:20" coordorigin="7214,2139" coordsize="10,20">
              <v:shape style="position:absolute;left:7214;top:2139;width:10;height:20" coordorigin="7214,2139" coordsize="10,20" path="m7214,2158l7223,2158,7223,2139,7214,2139,7214,2158xe" filled="true" fillcolor="#000000" stroked="false">
                <v:path arrowok="t"/>
                <v:fill type="solid"/>
              </v:shape>
            </v:group>
            <v:group style="position:absolute;left:7214;top:2158;width:10;height:20" coordorigin="7214,2158" coordsize="10,20">
              <v:shape style="position:absolute;left:7214;top:2158;width:10;height:20" coordorigin="7214,2158" coordsize="10,20" path="m7214,2177l7223,2177,7223,2158,7214,2158,7214,2177xe" filled="true" fillcolor="#000000" stroked="false">
                <v:path arrowok="t"/>
                <v:fill type="solid"/>
              </v:shape>
            </v:group>
            <v:group style="position:absolute;left:7214;top:2177;width:10;height:20" coordorigin="7214,2177" coordsize="10,20">
              <v:shape style="position:absolute;left:7214;top:2177;width:10;height:20" coordorigin="7214,2177" coordsize="10,20" path="m7214,2196l7223,2196,7223,2177,7214,2177,7214,2196xe" filled="true" fillcolor="#000000" stroked="false">
                <v:path arrowok="t"/>
                <v:fill type="solid"/>
              </v:shape>
            </v:group>
            <v:group style="position:absolute;left:7214;top:2196;width:10;height:20" coordorigin="7214,2196" coordsize="10,20">
              <v:shape style="position:absolute;left:7214;top:2196;width:10;height:20" coordorigin="7214,2196" coordsize="10,20" path="m7214,2216l7223,2216,7223,2196,7214,2196,7214,2216xe" filled="true" fillcolor="#000000" stroked="false">
                <v:path arrowok="t"/>
                <v:fill type="solid"/>
              </v:shape>
            </v:group>
            <v:group style="position:absolute;left:7214;top:2216;width:10;height:20" coordorigin="7214,2216" coordsize="10,20">
              <v:shape style="position:absolute;left:7214;top:2216;width:10;height:20" coordorigin="7214,2216" coordsize="10,20" path="m7214,2235l7223,2235,7223,2216,7214,2216,7214,2235xe" filled="true" fillcolor="#000000" stroked="false">
                <v:path arrowok="t"/>
                <v:fill type="solid"/>
              </v:shape>
            </v:group>
            <v:group style="position:absolute;left:7214;top:2235;width:10;height:20" coordorigin="7214,2235" coordsize="10,20">
              <v:shape style="position:absolute;left:7214;top:2235;width:10;height:20" coordorigin="7214,2235" coordsize="10,20" path="m7214,2254l7223,2254,7223,2235,7214,2235,7214,2254xe" filled="true" fillcolor="#000000" stroked="false">
                <v:path arrowok="t"/>
                <v:fill type="solid"/>
              </v:shape>
            </v:group>
            <v:group style="position:absolute;left:8240;top:1217;width:10;height:20" coordorigin="8240,1217" coordsize="10,20">
              <v:shape style="position:absolute;left:8240;top:1217;width:10;height:20" coordorigin="8240,1217" coordsize="10,20" path="m8240,1236l8249,1236,8249,1217,8240,1217,8240,1236xe" filled="true" fillcolor="#000000" stroked="false">
                <v:path arrowok="t"/>
                <v:fill type="solid"/>
              </v:shape>
            </v:group>
            <v:group style="position:absolute;left:8240;top:1236;width:10;height:20" coordorigin="8240,1236" coordsize="10,20">
              <v:shape style="position:absolute;left:8240;top:1236;width:10;height:20" coordorigin="8240,1236" coordsize="10,20" path="m8240,1256l8249,1256,8249,1236,8240,1236,8240,1256xe" filled="true" fillcolor="#000000" stroked="false">
                <v:path arrowok="t"/>
                <v:fill type="solid"/>
              </v:shape>
            </v:group>
            <v:group style="position:absolute;left:8240;top:1256;width:10;height:20" coordorigin="8240,1256" coordsize="10,20">
              <v:shape style="position:absolute;left:8240;top:1256;width:10;height:20" coordorigin="8240,1256" coordsize="10,20" path="m8240,1275l8249,1275,8249,1256,8240,1256,8240,1275xe" filled="true" fillcolor="#000000" stroked="false">
                <v:path arrowok="t"/>
                <v:fill type="solid"/>
              </v:shape>
            </v:group>
            <v:group style="position:absolute;left:8240;top:1275;width:10;height:20" coordorigin="8240,1275" coordsize="10,20">
              <v:shape style="position:absolute;left:8240;top:1275;width:10;height:20" coordorigin="8240,1275" coordsize="10,20" path="m8240,1294l8249,1294,8249,1275,8240,1275,8240,1294xe" filled="true" fillcolor="#000000" stroked="false">
                <v:path arrowok="t"/>
                <v:fill type="solid"/>
              </v:shape>
            </v:group>
            <v:group style="position:absolute;left:8240;top:1294;width:10;height:20" coordorigin="8240,1294" coordsize="10,20">
              <v:shape style="position:absolute;left:8240;top:1294;width:10;height:20" coordorigin="8240,1294" coordsize="10,20" path="m8240,1313l8249,1313,8249,1294,8240,1294,8240,1313xe" filled="true" fillcolor="#000000" stroked="false">
                <v:path arrowok="t"/>
                <v:fill type="solid"/>
              </v:shape>
            </v:group>
            <v:group style="position:absolute;left:8240;top:1313;width:10;height:20" coordorigin="8240,1313" coordsize="10,20">
              <v:shape style="position:absolute;left:8240;top:1313;width:10;height:20" coordorigin="8240,1313" coordsize="10,20" path="m8240,1332l8249,1332,8249,1313,8240,1313,8240,1332xe" filled="true" fillcolor="#000000" stroked="false">
                <v:path arrowok="t"/>
                <v:fill type="solid"/>
              </v:shape>
            </v:group>
            <v:group style="position:absolute;left:8240;top:1332;width:10;height:20" coordorigin="8240,1332" coordsize="10,20">
              <v:shape style="position:absolute;left:8240;top:1332;width:10;height:20" coordorigin="8240,1332" coordsize="10,20" path="m8240,1352l8249,1352,8249,1332,8240,1332,8240,1352xe" filled="true" fillcolor="#000000" stroked="false">
                <v:path arrowok="t"/>
                <v:fill type="solid"/>
              </v:shape>
            </v:group>
            <v:group style="position:absolute;left:8240;top:1352;width:10;height:20" coordorigin="8240,1352" coordsize="10,20">
              <v:shape style="position:absolute;left:8240;top:1352;width:10;height:20" coordorigin="8240,1352" coordsize="10,20" path="m8240,1371l8249,1371,8249,1352,8240,1352,8240,1371xe" filled="true" fillcolor="#000000" stroked="false">
                <v:path arrowok="t"/>
                <v:fill type="solid"/>
              </v:shape>
            </v:group>
            <v:group style="position:absolute;left:8240;top:1371;width:10;height:20" coordorigin="8240,1371" coordsize="10,20">
              <v:shape style="position:absolute;left:8240;top:1371;width:10;height:20" coordorigin="8240,1371" coordsize="10,20" path="m8240,1390l8249,1390,8249,1371,8240,1371,8240,1390xe" filled="true" fillcolor="#000000" stroked="false">
                <v:path arrowok="t"/>
                <v:fill type="solid"/>
              </v:shape>
            </v:group>
            <v:group style="position:absolute;left:8240;top:1390;width:10;height:20" coordorigin="8240,1390" coordsize="10,20">
              <v:shape style="position:absolute;left:8240;top:1390;width:10;height:20" coordorigin="8240,1390" coordsize="10,20" path="m8240,1409l8249,1409,8249,1390,8240,1390,8240,1409xe" filled="true" fillcolor="#000000" stroked="false">
                <v:path arrowok="t"/>
                <v:fill type="solid"/>
              </v:shape>
            </v:group>
            <v:group style="position:absolute;left:8240;top:1409;width:10;height:20" coordorigin="8240,1409" coordsize="10,20">
              <v:shape style="position:absolute;left:8240;top:1409;width:10;height:20" coordorigin="8240,1409" coordsize="10,20" path="m8240,1428l8249,1428,8249,1409,8240,1409,8240,1428xe" filled="true" fillcolor="#000000" stroked="false">
                <v:path arrowok="t"/>
                <v:fill type="solid"/>
              </v:shape>
            </v:group>
            <v:group style="position:absolute;left:8240;top:1428;width:10;height:20" coordorigin="8240,1428" coordsize="10,20">
              <v:shape style="position:absolute;left:8240;top:1428;width:10;height:20" coordorigin="8240,1428" coordsize="10,20" path="m8240,1448l8249,1448,8249,1428,8240,1428,8240,1448xe" filled="true" fillcolor="#000000" stroked="false">
                <v:path arrowok="t"/>
                <v:fill type="solid"/>
              </v:shape>
            </v:group>
            <v:group style="position:absolute;left:8240;top:1448;width:10;height:20" coordorigin="8240,1448" coordsize="10,20">
              <v:shape style="position:absolute;left:8240;top:1448;width:10;height:20" coordorigin="8240,1448" coordsize="10,20" path="m8240,1467l8249,1467,8249,1448,8240,1448,8240,1467xe" filled="true" fillcolor="#000000" stroked="false">
                <v:path arrowok="t"/>
                <v:fill type="solid"/>
              </v:shape>
            </v:group>
            <v:group style="position:absolute;left:8240;top:1467;width:10;height:20" coordorigin="8240,1467" coordsize="10,20">
              <v:shape style="position:absolute;left:8240;top:1467;width:10;height:20" coordorigin="8240,1467" coordsize="10,20" path="m8240,1486l8249,1486,8249,1467,8240,1467,8240,1486xe" filled="true" fillcolor="#000000" stroked="false">
                <v:path arrowok="t"/>
                <v:fill type="solid"/>
              </v:shape>
            </v:group>
            <v:group style="position:absolute;left:8240;top:1486;width:10;height:20" coordorigin="8240,1486" coordsize="10,20">
              <v:shape style="position:absolute;left:8240;top:1486;width:10;height:20" coordorigin="8240,1486" coordsize="10,20" path="m8240,1505l8249,1505,8249,1486,8240,1486,8240,1505xe" filled="true" fillcolor="#000000" stroked="false">
                <v:path arrowok="t"/>
                <v:fill type="solid"/>
              </v:shape>
            </v:group>
            <v:group style="position:absolute;left:8240;top:1505;width:10;height:20" coordorigin="8240,1505" coordsize="10,20">
              <v:shape style="position:absolute;left:8240;top:1505;width:10;height:20" coordorigin="8240,1505" coordsize="10,20" path="m8240,1524l8249,1524,8249,1505,8240,1505,8240,1524xe" filled="true" fillcolor="#000000" stroked="false">
                <v:path arrowok="t"/>
                <v:fill type="solid"/>
              </v:shape>
            </v:group>
            <v:group style="position:absolute;left:8240;top:1524;width:10;height:20" coordorigin="8240,1524" coordsize="10,20">
              <v:shape style="position:absolute;left:8240;top:1524;width:10;height:20" coordorigin="8240,1524" coordsize="10,20" path="m8240,1544l8249,1544,8249,1524,8240,1524,8240,1544xe" filled="true" fillcolor="#000000" stroked="false">
                <v:path arrowok="t"/>
                <v:fill type="solid"/>
              </v:shape>
            </v:group>
            <v:group style="position:absolute;left:8240;top:1544;width:10;height:20" coordorigin="8240,1544" coordsize="10,20">
              <v:shape style="position:absolute;left:8240;top:1544;width:10;height:20" coordorigin="8240,1544" coordsize="10,20" path="m8240,1563l8249,1563,8249,1544,8240,1544,8240,1563xe" filled="true" fillcolor="#000000" stroked="false">
                <v:path arrowok="t"/>
                <v:fill type="solid"/>
              </v:shape>
            </v:group>
            <v:group style="position:absolute;left:8240;top:1563;width:10;height:20" coordorigin="8240,1563" coordsize="10,20">
              <v:shape style="position:absolute;left:8240;top:1563;width:10;height:20" coordorigin="8240,1563" coordsize="10,20" path="m8240,1582l8249,1582,8249,1563,8240,1563,8240,1582xe" filled="true" fillcolor="#000000" stroked="false">
                <v:path arrowok="t"/>
                <v:fill type="solid"/>
              </v:shape>
            </v:group>
            <v:group style="position:absolute;left:8240;top:1582;width:10;height:20" coordorigin="8240,1582" coordsize="10,20">
              <v:shape style="position:absolute;left:8240;top:1582;width:10;height:20" coordorigin="8240,1582" coordsize="10,20" path="m8240,1601l8249,1601,8249,1582,8240,1582,8240,1601xe" filled="true" fillcolor="#000000" stroked="false">
                <v:path arrowok="t"/>
                <v:fill type="solid"/>
              </v:shape>
            </v:group>
            <v:group style="position:absolute;left:8240;top:1601;width:10;height:20" coordorigin="8240,1601" coordsize="10,20">
              <v:shape style="position:absolute;left:8240;top:1601;width:10;height:20" coordorigin="8240,1601" coordsize="10,20" path="m8240,1620l8249,1620,8249,1601,8240,1601,8240,1620xe" filled="true" fillcolor="#000000" stroked="false">
                <v:path arrowok="t"/>
                <v:fill type="solid"/>
              </v:shape>
            </v:group>
            <v:group style="position:absolute;left:8240;top:1620;width:10;height:20" coordorigin="8240,1620" coordsize="10,20">
              <v:shape style="position:absolute;left:8240;top:1620;width:10;height:20" coordorigin="8240,1620" coordsize="10,20" path="m8240,1640l8249,1640,8249,1620,8240,1620,8240,1640xe" filled="true" fillcolor="#000000" stroked="false">
                <v:path arrowok="t"/>
                <v:fill type="solid"/>
              </v:shape>
            </v:group>
            <v:group style="position:absolute;left:8240;top:1640;width:10;height:20" coordorigin="8240,1640" coordsize="10,20">
              <v:shape style="position:absolute;left:8240;top:1640;width:10;height:20" coordorigin="8240,1640" coordsize="10,20" path="m8240,1659l8249,1659,8249,1640,8240,1640,8240,1659xe" filled="true" fillcolor="#000000" stroked="false">
                <v:path arrowok="t"/>
                <v:fill type="solid"/>
              </v:shape>
            </v:group>
            <v:group style="position:absolute;left:8240;top:1659;width:10;height:20" coordorigin="8240,1659" coordsize="10,20">
              <v:shape style="position:absolute;left:8240;top:1659;width:10;height:20" coordorigin="8240,1659" coordsize="10,20" path="m8240,1678l8249,1678,8249,1659,8240,1659,8240,1678xe" filled="true" fillcolor="#000000" stroked="false">
                <v:path arrowok="t"/>
                <v:fill type="solid"/>
              </v:shape>
            </v:group>
            <v:group style="position:absolute;left:8240;top:1678;width:10;height:20" coordorigin="8240,1678" coordsize="10,20">
              <v:shape style="position:absolute;left:8240;top:1678;width:10;height:20" coordorigin="8240,1678" coordsize="10,20" path="m8240,1697l8249,1697,8249,1678,8240,1678,8240,1697xe" filled="true" fillcolor="#000000" stroked="false">
                <v:path arrowok="t"/>
                <v:fill type="solid"/>
              </v:shape>
            </v:group>
            <v:group style="position:absolute;left:8240;top:1697;width:10;height:20" coordorigin="8240,1697" coordsize="10,20">
              <v:shape style="position:absolute;left:8240;top:1697;width:10;height:20" coordorigin="8240,1697" coordsize="10,20" path="m8240,1716l8249,1716,8249,1697,8240,1697,8240,1716xe" filled="true" fillcolor="#000000" stroked="false">
                <v:path arrowok="t"/>
                <v:fill type="solid"/>
              </v:shape>
            </v:group>
            <v:group style="position:absolute;left:8240;top:1716;width:10;height:20" coordorigin="8240,1716" coordsize="10,20">
              <v:shape style="position:absolute;left:8240;top:1716;width:10;height:20" coordorigin="8240,1716" coordsize="10,20" path="m8240,1736l8249,1736,8249,1716,8240,1716,8240,1736xe" filled="true" fillcolor="#000000" stroked="false">
                <v:path arrowok="t"/>
                <v:fill type="solid"/>
              </v:shape>
            </v:group>
            <v:group style="position:absolute;left:8240;top:1736;width:10;height:20" coordorigin="8240,1736" coordsize="10,20">
              <v:shape style="position:absolute;left:8240;top:1736;width:10;height:20" coordorigin="8240,1736" coordsize="10,20" path="m8240,1755l8249,1755,8249,1736,8240,1736,8240,1755xe" filled="true" fillcolor="#000000" stroked="false">
                <v:path arrowok="t"/>
                <v:fill type="solid"/>
              </v:shape>
            </v:group>
            <v:group style="position:absolute;left:8240;top:1755;width:10;height:20" coordorigin="8240,1755" coordsize="10,20">
              <v:shape style="position:absolute;left:8240;top:1755;width:10;height:20" coordorigin="8240,1755" coordsize="10,20" path="m8240,1774l8249,1774,8249,1755,8240,1755,8240,1774xe" filled="true" fillcolor="#000000" stroked="false">
                <v:path arrowok="t"/>
                <v:fill type="solid"/>
              </v:shape>
            </v:group>
            <v:group style="position:absolute;left:8240;top:1774;width:10;height:20" coordorigin="8240,1774" coordsize="10,20">
              <v:shape style="position:absolute;left:8240;top:1774;width:10;height:20" coordorigin="8240,1774" coordsize="10,20" path="m8240,1793l8249,1793,8249,1774,8240,1774,8240,1793xe" filled="true" fillcolor="#000000" stroked="false">
                <v:path arrowok="t"/>
                <v:fill type="solid"/>
              </v:shape>
            </v:group>
            <v:group style="position:absolute;left:8240;top:1793;width:10;height:20" coordorigin="8240,1793" coordsize="10,20">
              <v:shape style="position:absolute;left:8240;top:1793;width:10;height:20" coordorigin="8240,1793" coordsize="10,20" path="m8240,1812l8249,1812,8249,1793,8240,1793,8240,1812xe" filled="true" fillcolor="#000000" stroked="false">
                <v:path arrowok="t"/>
                <v:fill type="solid"/>
              </v:shape>
            </v:group>
            <v:group style="position:absolute;left:8240;top:1812;width:10;height:20" coordorigin="8240,1812" coordsize="10,20">
              <v:shape style="position:absolute;left:8240;top:1812;width:10;height:20" coordorigin="8240,1812" coordsize="10,20" path="m8240,1832l8249,1832,8249,1812,8240,1812,8240,1832xe" filled="true" fillcolor="#000000" stroked="false">
                <v:path arrowok="t"/>
                <v:fill type="solid"/>
              </v:shape>
            </v:group>
            <v:group style="position:absolute;left:8240;top:1832;width:10;height:20" coordorigin="8240,1832" coordsize="10,20">
              <v:shape style="position:absolute;left:8240;top:1832;width:10;height:20" coordorigin="8240,1832" coordsize="10,20" path="m8240,1851l8249,1851,8249,1832,8240,1832,8240,1851xe" filled="true" fillcolor="#000000" stroked="false">
                <v:path arrowok="t"/>
                <v:fill type="solid"/>
              </v:shape>
            </v:group>
            <v:group style="position:absolute;left:8240;top:1851;width:10;height:20" coordorigin="8240,1851" coordsize="10,20">
              <v:shape style="position:absolute;left:8240;top:1851;width:10;height:20" coordorigin="8240,1851" coordsize="10,20" path="m8240,1870l8249,1870,8249,1851,8240,1851,8240,1870xe" filled="true" fillcolor="#000000" stroked="false">
                <v:path arrowok="t"/>
                <v:fill type="solid"/>
              </v:shape>
            </v:group>
            <v:group style="position:absolute;left:8240;top:1870;width:10;height:20" coordorigin="8240,1870" coordsize="10,20">
              <v:shape style="position:absolute;left:8240;top:1870;width:10;height:20" coordorigin="8240,1870" coordsize="10,20" path="m8240,1889l8249,1889,8249,1870,8240,1870,8240,1889xe" filled="true" fillcolor="#000000" stroked="false">
                <v:path arrowok="t"/>
                <v:fill type="solid"/>
              </v:shape>
            </v:group>
            <v:group style="position:absolute;left:8240;top:1889;width:10;height:20" coordorigin="8240,1889" coordsize="10,20">
              <v:shape style="position:absolute;left:8240;top:1889;width:10;height:20" coordorigin="8240,1889" coordsize="10,20" path="m8240,1908l8249,1908,8249,1889,8240,1889,8240,1908xe" filled="true" fillcolor="#000000" stroked="false">
                <v:path arrowok="t"/>
                <v:fill type="solid"/>
              </v:shape>
            </v:group>
            <v:group style="position:absolute;left:8240;top:1908;width:10;height:20" coordorigin="8240,1908" coordsize="10,20">
              <v:shape style="position:absolute;left:8240;top:1908;width:10;height:20" coordorigin="8240,1908" coordsize="10,20" path="m8240,1928l8249,1928,8249,1908,8240,1908,8240,1928xe" filled="true" fillcolor="#000000" stroked="false">
                <v:path arrowok="t"/>
                <v:fill type="solid"/>
              </v:shape>
            </v:group>
            <v:group style="position:absolute;left:8240;top:1928;width:10;height:20" coordorigin="8240,1928" coordsize="10,20">
              <v:shape style="position:absolute;left:8240;top:1928;width:10;height:20" coordorigin="8240,1928" coordsize="10,20" path="m8240,1947l8249,1947,8249,1928,8240,1928,8240,1947xe" filled="true" fillcolor="#000000" stroked="false">
                <v:path arrowok="t"/>
                <v:fill type="solid"/>
              </v:shape>
            </v:group>
            <v:group style="position:absolute;left:8240;top:1947;width:10;height:20" coordorigin="8240,1947" coordsize="10,20">
              <v:shape style="position:absolute;left:8240;top:1947;width:10;height:20" coordorigin="8240,1947" coordsize="10,20" path="m8240,1966l8249,1966,8249,1947,8240,1947,8240,1966xe" filled="true" fillcolor="#000000" stroked="false">
                <v:path arrowok="t"/>
                <v:fill type="solid"/>
              </v:shape>
            </v:group>
            <v:group style="position:absolute;left:8240;top:1966;width:10;height:20" coordorigin="8240,1966" coordsize="10,20">
              <v:shape style="position:absolute;left:8240;top:1966;width:10;height:20" coordorigin="8240,1966" coordsize="10,20" path="m8240,1985l8249,1985,8249,1966,8240,1966,8240,1985xe" filled="true" fillcolor="#000000" stroked="false">
                <v:path arrowok="t"/>
                <v:fill type="solid"/>
              </v:shape>
            </v:group>
            <v:group style="position:absolute;left:8240;top:1985;width:10;height:20" coordorigin="8240,1985" coordsize="10,20">
              <v:shape style="position:absolute;left:8240;top:1985;width:10;height:20" coordorigin="8240,1985" coordsize="10,20" path="m8240,2004l8249,2004,8249,1985,8240,1985,8240,2004xe" filled="true" fillcolor="#000000" stroked="false">
                <v:path arrowok="t"/>
                <v:fill type="solid"/>
              </v:shape>
            </v:group>
            <v:group style="position:absolute;left:8240;top:2004;width:10;height:20" coordorigin="8240,2004" coordsize="10,20">
              <v:shape style="position:absolute;left:8240;top:2004;width:10;height:20" coordorigin="8240,2004" coordsize="10,20" path="m8240,2024l8249,2024,8249,2004,8240,2004,8240,2024xe" filled="true" fillcolor="#000000" stroked="false">
                <v:path arrowok="t"/>
                <v:fill type="solid"/>
              </v:shape>
            </v:group>
            <v:group style="position:absolute;left:8240;top:2024;width:10;height:20" coordorigin="8240,2024" coordsize="10,20">
              <v:shape style="position:absolute;left:8240;top:2024;width:10;height:20" coordorigin="8240,2024" coordsize="10,20" path="m8240,2043l8249,2043,8249,2024,8240,2024,8240,2043xe" filled="true" fillcolor="#000000" stroked="false">
                <v:path arrowok="t"/>
                <v:fill type="solid"/>
              </v:shape>
            </v:group>
            <v:group style="position:absolute;left:8240;top:2043;width:10;height:20" coordorigin="8240,2043" coordsize="10,20">
              <v:shape style="position:absolute;left:8240;top:2043;width:10;height:20" coordorigin="8240,2043" coordsize="10,20" path="m8240,2062l8249,2062,8249,2043,8240,2043,8240,2062xe" filled="true" fillcolor="#000000" stroked="false">
                <v:path arrowok="t"/>
                <v:fill type="solid"/>
              </v:shape>
            </v:group>
            <v:group style="position:absolute;left:8240;top:2062;width:10;height:20" coordorigin="8240,2062" coordsize="10,20">
              <v:shape style="position:absolute;left:8240;top:2062;width:10;height:20" coordorigin="8240,2062" coordsize="10,20" path="m8240,2081l8249,2081,8249,2062,8240,2062,8240,2081xe" filled="true" fillcolor="#000000" stroked="false">
                <v:path arrowok="t"/>
                <v:fill type="solid"/>
              </v:shape>
            </v:group>
            <v:group style="position:absolute;left:8240;top:2081;width:10;height:20" coordorigin="8240,2081" coordsize="10,20">
              <v:shape style="position:absolute;left:8240;top:2081;width:10;height:20" coordorigin="8240,2081" coordsize="10,20" path="m8240,2100l8249,2100,8249,2081,8240,2081,8240,2100xe" filled="true" fillcolor="#000000" stroked="false">
                <v:path arrowok="t"/>
                <v:fill type="solid"/>
              </v:shape>
            </v:group>
            <v:group style="position:absolute;left:8240;top:2100;width:10;height:20" coordorigin="8240,2100" coordsize="10,20">
              <v:shape style="position:absolute;left:8240;top:2100;width:10;height:20" coordorigin="8240,2100" coordsize="10,20" path="m8240,2120l8249,2120,8249,2100,8240,2100,8240,2120xe" filled="true" fillcolor="#000000" stroked="false">
                <v:path arrowok="t"/>
                <v:fill type="solid"/>
              </v:shape>
            </v:group>
            <v:group style="position:absolute;left:8240;top:2120;width:10;height:20" coordorigin="8240,2120" coordsize="10,20">
              <v:shape style="position:absolute;left:8240;top:2120;width:10;height:20" coordorigin="8240,2120" coordsize="10,20" path="m8240,2139l8249,2139,8249,2120,8240,2120,8240,2139xe" filled="true" fillcolor="#000000" stroked="false">
                <v:path arrowok="t"/>
                <v:fill type="solid"/>
              </v:shape>
            </v:group>
            <v:group style="position:absolute;left:8240;top:2139;width:10;height:20" coordorigin="8240,2139" coordsize="10,20">
              <v:shape style="position:absolute;left:8240;top:2139;width:10;height:20" coordorigin="8240,2139" coordsize="10,20" path="m8240,2158l8249,2158,8249,2139,8240,2139,8240,2158xe" filled="true" fillcolor="#000000" stroked="false">
                <v:path arrowok="t"/>
                <v:fill type="solid"/>
              </v:shape>
            </v:group>
            <v:group style="position:absolute;left:8240;top:2158;width:10;height:20" coordorigin="8240,2158" coordsize="10,20">
              <v:shape style="position:absolute;left:8240;top:2158;width:10;height:20" coordorigin="8240,2158" coordsize="10,20" path="m8240,2177l8249,2177,8249,2158,8240,2158,8240,2177xe" filled="true" fillcolor="#000000" stroked="false">
                <v:path arrowok="t"/>
                <v:fill type="solid"/>
              </v:shape>
            </v:group>
            <v:group style="position:absolute;left:8240;top:2177;width:10;height:20" coordorigin="8240,2177" coordsize="10,20">
              <v:shape style="position:absolute;left:8240;top:2177;width:10;height:20" coordorigin="8240,2177" coordsize="10,20" path="m8240,2196l8249,2196,8249,2177,8240,2177,8240,2196xe" filled="true" fillcolor="#000000" stroked="false">
                <v:path arrowok="t"/>
                <v:fill type="solid"/>
              </v:shape>
            </v:group>
            <v:group style="position:absolute;left:8240;top:2196;width:10;height:20" coordorigin="8240,2196" coordsize="10,20">
              <v:shape style="position:absolute;left:8240;top:2196;width:10;height:20" coordorigin="8240,2196" coordsize="10,20" path="m8240,2216l8249,2216,8249,2196,8240,2196,8240,2216xe" filled="true" fillcolor="#000000" stroked="false">
                <v:path arrowok="t"/>
                <v:fill type="solid"/>
              </v:shape>
            </v:group>
            <v:group style="position:absolute;left:8240;top:2216;width:10;height:20" coordorigin="8240,2216" coordsize="10,20">
              <v:shape style="position:absolute;left:8240;top:2216;width:10;height:20" coordorigin="8240,2216" coordsize="10,20" path="m8240,2235l8249,2235,8249,2216,8240,2216,8240,2235xe" filled="true" fillcolor="#000000" stroked="false">
                <v:path arrowok="t"/>
                <v:fill type="solid"/>
              </v:shape>
            </v:group>
            <v:group style="position:absolute;left:8240;top:2235;width:10;height:20" coordorigin="8240,2235" coordsize="10,20">
              <v:shape style="position:absolute;left:8240;top:2235;width:10;height:20" coordorigin="8240,2235" coordsize="10,20" path="m8240,2254l8249,2254,8249,2235,8240,2235,8240,2254xe" filled="true" fillcolor="#000000" stroked="false">
                <v:path arrowok="t"/>
                <v:fill type="solid"/>
              </v:shape>
            </v:group>
            <v:group style="position:absolute;left:9802;top:1217;width:10;height:20" coordorigin="9802,1217" coordsize="10,20">
              <v:shape style="position:absolute;left:9802;top:1217;width:10;height:20" coordorigin="9802,1217" coordsize="10,20" path="m9802,1236l9812,1236,9812,1217,9802,1217,9802,1236xe" filled="true" fillcolor="#000000" stroked="false">
                <v:path arrowok="t"/>
                <v:fill type="solid"/>
              </v:shape>
            </v:group>
            <v:group style="position:absolute;left:9802;top:1236;width:10;height:20" coordorigin="9802,1236" coordsize="10,20">
              <v:shape style="position:absolute;left:9802;top:1236;width:10;height:20" coordorigin="9802,1236" coordsize="10,20" path="m9802,1256l9812,1256,9812,1236,9802,1236,9802,1256xe" filled="true" fillcolor="#000000" stroked="false">
                <v:path arrowok="t"/>
                <v:fill type="solid"/>
              </v:shape>
            </v:group>
            <v:group style="position:absolute;left:9802;top:1256;width:10;height:20" coordorigin="9802,1256" coordsize="10,20">
              <v:shape style="position:absolute;left:9802;top:1256;width:10;height:20" coordorigin="9802,1256" coordsize="10,20" path="m9802,1275l9812,1275,9812,1256,9802,1256,9802,1275xe" filled="true" fillcolor="#000000" stroked="false">
                <v:path arrowok="t"/>
                <v:fill type="solid"/>
              </v:shape>
            </v:group>
            <v:group style="position:absolute;left:9802;top:1275;width:10;height:20" coordorigin="9802,1275" coordsize="10,20">
              <v:shape style="position:absolute;left:9802;top:1275;width:10;height:20" coordorigin="9802,1275" coordsize="10,20" path="m9802,1294l9812,1294,9812,1275,9802,1275,9802,1294xe" filled="true" fillcolor="#000000" stroked="false">
                <v:path arrowok="t"/>
                <v:fill type="solid"/>
              </v:shape>
            </v:group>
            <v:group style="position:absolute;left:9802;top:1294;width:10;height:20" coordorigin="9802,1294" coordsize="10,20">
              <v:shape style="position:absolute;left:9802;top:1294;width:10;height:20" coordorigin="9802,1294" coordsize="10,20" path="m9802,1313l9812,1313,9812,1294,9802,1294,9802,1313xe" filled="true" fillcolor="#000000" stroked="false">
                <v:path arrowok="t"/>
                <v:fill type="solid"/>
              </v:shape>
            </v:group>
            <v:group style="position:absolute;left:9802;top:1313;width:10;height:20" coordorigin="9802,1313" coordsize="10,20">
              <v:shape style="position:absolute;left:9802;top:1313;width:10;height:20" coordorigin="9802,1313" coordsize="10,20" path="m9802,1332l9812,1332,9812,1313,9802,1313,9802,1332xe" filled="true" fillcolor="#000000" stroked="false">
                <v:path arrowok="t"/>
                <v:fill type="solid"/>
              </v:shape>
            </v:group>
            <v:group style="position:absolute;left:9802;top:1332;width:10;height:20" coordorigin="9802,1332" coordsize="10,20">
              <v:shape style="position:absolute;left:9802;top:1332;width:10;height:20" coordorigin="9802,1332" coordsize="10,20" path="m9802,1352l9812,1352,9812,1332,9802,1332,9802,1352xe" filled="true" fillcolor="#000000" stroked="false">
                <v:path arrowok="t"/>
                <v:fill type="solid"/>
              </v:shape>
            </v:group>
            <v:group style="position:absolute;left:9802;top:1352;width:10;height:20" coordorigin="9802,1352" coordsize="10,20">
              <v:shape style="position:absolute;left:9802;top:1352;width:10;height:20" coordorigin="9802,1352" coordsize="10,20" path="m9802,1371l9812,1371,9812,1352,9802,1352,9802,1371xe" filled="true" fillcolor="#000000" stroked="false">
                <v:path arrowok="t"/>
                <v:fill type="solid"/>
              </v:shape>
            </v:group>
            <v:group style="position:absolute;left:9802;top:1371;width:10;height:20" coordorigin="9802,1371" coordsize="10,20">
              <v:shape style="position:absolute;left:9802;top:1371;width:10;height:20" coordorigin="9802,1371" coordsize="10,20" path="m9802,1390l9812,1390,9812,1371,9802,1371,9802,1390xe" filled="true" fillcolor="#000000" stroked="false">
                <v:path arrowok="t"/>
                <v:fill type="solid"/>
              </v:shape>
            </v:group>
            <v:group style="position:absolute;left:9802;top:1390;width:10;height:20" coordorigin="9802,1390" coordsize="10,20">
              <v:shape style="position:absolute;left:9802;top:1390;width:10;height:20" coordorigin="9802,1390" coordsize="10,20" path="m9802,1409l9812,1409,9812,1390,9802,1390,9802,1409xe" filled="true" fillcolor="#000000" stroked="false">
                <v:path arrowok="t"/>
                <v:fill type="solid"/>
              </v:shape>
            </v:group>
            <v:group style="position:absolute;left:9802;top:1409;width:10;height:20" coordorigin="9802,1409" coordsize="10,20">
              <v:shape style="position:absolute;left:9802;top:1409;width:10;height:20" coordorigin="9802,1409" coordsize="10,20" path="m9802,1428l9812,1428,9812,1409,9802,1409,9802,1428xe" filled="true" fillcolor="#000000" stroked="false">
                <v:path arrowok="t"/>
                <v:fill type="solid"/>
              </v:shape>
            </v:group>
            <v:group style="position:absolute;left:9802;top:1428;width:10;height:20" coordorigin="9802,1428" coordsize="10,20">
              <v:shape style="position:absolute;left:9802;top:1428;width:10;height:20" coordorigin="9802,1428" coordsize="10,20" path="m9802,1448l9812,1448,9812,1428,9802,1428,9802,1448xe" filled="true" fillcolor="#000000" stroked="false">
                <v:path arrowok="t"/>
                <v:fill type="solid"/>
              </v:shape>
            </v:group>
            <v:group style="position:absolute;left:9802;top:1448;width:10;height:20" coordorigin="9802,1448" coordsize="10,20">
              <v:shape style="position:absolute;left:9802;top:1448;width:10;height:20" coordorigin="9802,1448" coordsize="10,20" path="m9802,1467l9812,1467,9812,1448,9802,1448,9802,1467xe" filled="true" fillcolor="#000000" stroked="false">
                <v:path arrowok="t"/>
                <v:fill type="solid"/>
              </v:shape>
            </v:group>
            <v:group style="position:absolute;left:9802;top:1467;width:10;height:20" coordorigin="9802,1467" coordsize="10,20">
              <v:shape style="position:absolute;left:9802;top:1467;width:10;height:20" coordorigin="9802,1467" coordsize="10,20" path="m9802,1486l9812,1486,9812,1467,9802,1467,9802,1486xe" filled="true" fillcolor="#000000" stroked="false">
                <v:path arrowok="t"/>
                <v:fill type="solid"/>
              </v:shape>
            </v:group>
            <v:group style="position:absolute;left:9802;top:1486;width:10;height:20" coordorigin="9802,1486" coordsize="10,20">
              <v:shape style="position:absolute;left:9802;top:1486;width:10;height:20" coordorigin="9802,1486" coordsize="10,20" path="m9802,1505l9812,1505,9812,1486,9802,1486,9802,1505xe" filled="true" fillcolor="#000000" stroked="false">
                <v:path arrowok="t"/>
                <v:fill type="solid"/>
              </v:shape>
            </v:group>
            <v:group style="position:absolute;left:9802;top:1505;width:10;height:20" coordorigin="9802,1505" coordsize="10,20">
              <v:shape style="position:absolute;left:9802;top:1505;width:10;height:20" coordorigin="9802,1505" coordsize="10,20" path="m9802,1524l9812,1524,9812,1505,9802,1505,9802,1524xe" filled="true" fillcolor="#000000" stroked="false">
                <v:path arrowok="t"/>
                <v:fill type="solid"/>
              </v:shape>
            </v:group>
            <v:group style="position:absolute;left:9802;top:1524;width:10;height:20" coordorigin="9802,1524" coordsize="10,20">
              <v:shape style="position:absolute;left:9802;top:1524;width:10;height:20" coordorigin="9802,1524" coordsize="10,20" path="m9802,1544l9812,1544,9812,1524,9802,1524,9802,1544xe" filled="true" fillcolor="#000000" stroked="false">
                <v:path arrowok="t"/>
                <v:fill type="solid"/>
              </v:shape>
            </v:group>
            <v:group style="position:absolute;left:9802;top:1544;width:10;height:20" coordorigin="9802,1544" coordsize="10,20">
              <v:shape style="position:absolute;left:9802;top:1544;width:10;height:20" coordorigin="9802,1544" coordsize="10,20" path="m9802,1563l9812,1563,9812,1544,9802,1544,9802,1563xe" filled="true" fillcolor="#000000" stroked="false">
                <v:path arrowok="t"/>
                <v:fill type="solid"/>
              </v:shape>
            </v:group>
            <v:group style="position:absolute;left:9802;top:1563;width:10;height:20" coordorigin="9802,1563" coordsize="10,20">
              <v:shape style="position:absolute;left:9802;top:1563;width:10;height:20" coordorigin="9802,1563" coordsize="10,20" path="m9802,1582l9812,1582,9812,1563,9802,1563,9802,1582xe" filled="true" fillcolor="#000000" stroked="false">
                <v:path arrowok="t"/>
                <v:fill type="solid"/>
              </v:shape>
            </v:group>
            <v:group style="position:absolute;left:9802;top:1582;width:10;height:20" coordorigin="9802,1582" coordsize="10,20">
              <v:shape style="position:absolute;left:9802;top:1582;width:10;height:20" coordorigin="9802,1582" coordsize="10,20" path="m9802,1601l9812,1601,9812,1582,9802,1582,9802,1601xe" filled="true" fillcolor="#000000" stroked="false">
                <v:path arrowok="t"/>
                <v:fill type="solid"/>
              </v:shape>
            </v:group>
            <v:group style="position:absolute;left:9802;top:1601;width:10;height:20" coordorigin="9802,1601" coordsize="10,20">
              <v:shape style="position:absolute;left:9802;top:1601;width:10;height:20" coordorigin="9802,1601" coordsize="10,20" path="m9802,1620l9812,1620,9812,1601,9802,1601,9802,1620xe" filled="true" fillcolor="#000000" stroked="false">
                <v:path arrowok="t"/>
                <v:fill type="solid"/>
              </v:shape>
            </v:group>
            <v:group style="position:absolute;left:9802;top:1620;width:10;height:20" coordorigin="9802,1620" coordsize="10,20">
              <v:shape style="position:absolute;left:9802;top:1620;width:10;height:20" coordorigin="9802,1620" coordsize="10,20" path="m9802,1640l9812,1640,9812,1620,9802,1620,9802,1640xe" filled="true" fillcolor="#000000" stroked="false">
                <v:path arrowok="t"/>
                <v:fill type="solid"/>
              </v:shape>
            </v:group>
            <v:group style="position:absolute;left:9802;top:1640;width:10;height:20" coordorigin="9802,1640" coordsize="10,20">
              <v:shape style="position:absolute;left:9802;top:1640;width:10;height:20" coordorigin="9802,1640" coordsize="10,20" path="m9802,1659l9812,1659,9812,1640,9802,1640,9802,1659xe" filled="true" fillcolor="#000000" stroked="false">
                <v:path arrowok="t"/>
                <v:fill type="solid"/>
              </v:shape>
            </v:group>
            <v:group style="position:absolute;left:9802;top:1659;width:10;height:20" coordorigin="9802,1659" coordsize="10,20">
              <v:shape style="position:absolute;left:9802;top:1659;width:10;height:20" coordorigin="9802,1659" coordsize="10,20" path="m9802,1678l9812,1678,9812,1659,9802,1659,9802,1678xe" filled="true" fillcolor="#000000" stroked="false">
                <v:path arrowok="t"/>
                <v:fill type="solid"/>
              </v:shape>
            </v:group>
            <v:group style="position:absolute;left:9802;top:1678;width:10;height:20" coordorigin="9802,1678" coordsize="10,20">
              <v:shape style="position:absolute;left:9802;top:1678;width:10;height:20" coordorigin="9802,1678" coordsize="10,20" path="m9802,1697l9812,1697,9812,1678,9802,1678,9802,1697xe" filled="true" fillcolor="#000000" stroked="false">
                <v:path arrowok="t"/>
                <v:fill type="solid"/>
              </v:shape>
            </v:group>
            <v:group style="position:absolute;left:9802;top:1697;width:10;height:20" coordorigin="9802,1697" coordsize="10,20">
              <v:shape style="position:absolute;left:9802;top:1697;width:10;height:20" coordorigin="9802,1697" coordsize="10,20" path="m9802,1716l9812,1716,9812,1697,9802,1697,9802,1716xe" filled="true" fillcolor="#000000" stroked="false">
                <v:path arrowok="t"/>
                <v:fill type="solid"/>
              </v:shape>
            </v:group>
            <v:group style="position:absolute;left:9802;top:1716;width:10;height:20" coordorigin="9802,1716" coordsize="10,20">
              <v:shape style="position:absolute;left:9802;top:1716;width:10;height:20" coordorigin="9802,1716" coordsize="10,20" path="m9802,1736l9812,1736,9812,1716,9802,1716,9802,1736xe" filled="true" fillcolor="#000000" stroked="false">
                <v:path arrowok="t"/>
                <v:fill type="solid"/>
              </v:shape>
            </v:group>
            <v:group style="position:absolute;left:9802;top:1736;width:10;height:20" coordorigin="9802,1736" coordsize="10,20">
              <v:shape style="position:absolute;left:9802;top:1736;width:10;height:20" coordorigin="9802,1736" coordsize="10,20" path="m9802,1755l9812,1755,9812,1736,9802,1736,9802,1755xe" filled="true" fillcolor="#000000" stroked="false">
                <v:path arrowok="t"/>
                <v:fill type="solid"/>
              </v:shape>
            </v:group>
            <v:group style="position:absolute;left:9802;top:1755;width:10;height:20" coordorigin="9802,1755" coordsize="10,20">
              <v:shape style="position:absolute;left:9802;top:1755;width:10;height:20" coordorigin="9802,1755" coordsize="10,20" path="m9802,1774l9812,1774,9812,1755,9802,1755,9802,1774xe" filled="true" fillcolor="#000000" stroked="false">
                <v:path arrowok="t"/>
                <v:fill type="solid"/>
              </v:shape>
            </v:group>
            <v:group style="position:absolute;left:9802;top:1774;width:10;height:20" coordorigin="9802,1774" coordsize="10,20">
              <v:shape style="position:absolute;left:9802;top:1774;width:10;height:20" coordorigin="9802,1774" coordsize="10,20" path="m9802,1793l9812,1793,9812,1774,9802,1774,9802,1793xe" filled="true" fillcolor="#000000" stroked="false">
                <v:path arrowok="t"/>
                <v:fill type="solid"/>
              </v:shape>
            </v:group>
            <v:group style="position:absolute;left:9802;top:1793;width:10;height:20" coordorigin="9802,1793" coordsize="10,20">
              <v:shape style="position:absolute;left:9802;top:1793;width:10;height:20" coordorigin="9802,1793" coordsize="10,20" path="m9802,1812l9812,1812,9812,1793,9802,1793,9802,1812xe" filled="true" fillcolor="#000000" stroked="false">
                <v:path arrowok="t"/>
                <v:fill type="solid"/>
              </v:shape>
            </v:group>
            <v:group style="position:absolute;left:9802;top:1812;width:10;height:20" coordorigin="9802,1812" coordsize="10,20">
              <v:shape style="position:absolute;left:9802;top:1812;width:10;height:20" coordorigin="9802,1812" coordsize="10,20" path="m9802,1832l9812,1832,9812,1812,9802,1812,9802,1832xe" filled="true" fillcolor="#000000" stroked="false">
                <v:path arrowok="t"/>
                <v:fill type="solid"/>
              </v:shape>
            </v:group>
            <v:group style="position:absolute;left:9802;top:1832;width:10;height:20" coordorigin="9802,1832" coordsize="10,20">
              <v:shape style="position:absolute;left:9802;top:1832;width:10;height:20" coordorigin="9802,1832" coordsize="10,20" path="m9802,1851l9812,1851,9812,1832,9802,1832,9802,1851xe" filled="true" fillcolor="#000000" stroked="false">
                <v:path arrowok="t"/>
                <v:fill type="solid"/>
              </v:shape>
            </v:group>
            <v:group style="position:absolute;left:9802;top:1851;width:10;height:20" coordorigin="9802,1851" coordsize="10,20">
              <v:shape style="position:absolute;left:9802;top:1851;width:10;height:20" coordorigin="9802,1851" coordsize="10,20" path="m9802,1870l9812,1870,9812,1851,9802,1851,9802,1870xe" filled="true" fillcolor="#000000" stroked="false">
                <v:path arrowok="t"/>
                <v:fill type="solid"/>
              </v:shape>
            </v:group>
            <v:group style="position:absolute;left:9802;top:1870;width:10;height:20" coordorigin="9802,1870" coordsize="10,20">
              <v:shape style="position:absolute;left:9802;top:1870;width:10;height:20" coordorigin="9802,1870" coordsize="10,20" path="m9802,1889l9812,1889,9812,1870,9802,1870,9802,1889xe" filled="true" fillcolor="#000000" stroked="false">
                <v:path arrowok="t"/>
                <v:fill type="solid"/>
              </v:shape>
            </v:group>
            <v:group style="position:absolute;left:9802;top:1889;width:10;height:20" coordorigin="9802,1889" coordsize="10,20">
              <v:shape style="position:absolute;left:9802;top:1889;width:10;height:20" coordorigin="9802,1889" coordsize="10,20" path="m9802,1908l9812,1908,9812,1889,9802,1889,9802,1908xe" filled="true" fillcolor="#000000" stroked="false">
                <v:path arrowok="t"/>
                <v:fill type="solid"/>
              </v:shape>
            </v:group>
            <v:group style="position:absolute;left:9802;top:1908;width:10;height:20" coordorigin="9802,1908" coordsize="10,20">
              <v:shape style="position:absolute;left:9802;top:1908;width:10;height:20" coordorigin="9802,1908" coordsize="10,20" path="m9802,1928l9812,1928,9812,1908,9802,1908,9802,1928xe" filled="true" fillcolor="#000000" stroked="false">
                <v:path arrowok="t"/>
                <v:fill type="solid"/>
              </v:shape>
            </v:group>
            <v:group style="position:absolute;left:9802;top:1928;width:10;height:20" coordorigin="9802,1928" coordsize="10,20">
              <v:shape style="position:absolute;left:9802;top:1928;width:10;height:20" coordorigin="9802,1928" coordsize="10,20" path="m9802,1947l9812,1947,9812,1928,9802,1928,9802,1947xe" filled="true" fillcolor="#000000" stroked="false">
                <v:path arrowok="t"/>
                <v:fill type="solid"/>
              </v:shape>
            </v:group>
            <v:group style="position:absolute;left:9802;top:1947;width:10;height:20" coordorigin="9802,1947" coordsize="10,20">
              <v:shape style="position:absolute;left:9802;top:1947;width:10;height:20" coordorigin="9802,1947" coordsize="10,20" path="m9802,1966l9812,1966,9812,1947,9802,1947,9802,1966xe" filled="true" fillcolor="#000000" stroked="false">
                <v:path arrowok="t"/>
                <v:fill type="solid"/>
              </v:shape>
            </v:group>
            <v:group style="position:absolute;left:9802;top:1966;width:10;height:20" coordorigin="9802,1966" coordsize="10,20">
              <v:shape style="position:absolute;left:9802;top:1966;width:10;height:20" coordorigin="9802,1966" coordsize="10,20" path="m9802,1985l9812,1985,9812,1966,9802,1966,9802,1985xe" filled="true" fillcolor="#000000" stroked="false">
                <v:path arrowok="t"/>
                <v:fill type="solid"/>
              </v:shape>
            </v:group>
            <v:group style="position:absolute;left:9802;top:1985;width:10;height:20" coordorigin="9802,1985" coordsize="10,20">
              <v:shape style="position:absolute;left:9802;top:1985;width:10;height:20" coordorigin="9802,1985" coordsize="10,20" path="m9802,2004l9812,2004,9812,1985,9802,1985,9802,2004xe" filled="true" fillcolor="#000000" stroked="false">
                <v:path arrowok="t"/>
                <v:fill type="solid"/>
              </v:shape>
            </v:group>
            <v:group style="position:absolute;left:9802;top:2004;width:10;height:20" coordorigin="9802,2004" coordsize="10,20">
              <v:shape style="position:absolute;left:9802;top:2004;width:10;height:20" coordorigin="9802,2004" coordsize="10,20" path="m9802,2024l9812,2024,9812,2004,9802,2004,9802,2024xe" filled="true" fillcolor="#000000" stroked="false">
                <v:path arrowok="t"/>
                <v:fill type="solid"/>
              </v:shape>
            </v:group>
            <v:group style="position:absolute;left:9802;top:2024;width:10;height:20" coordorigin="9802,2024" coordsize="10,20">
              <v:shape style="position:absolute;left:9802;top:2024;width:10;height:20" coordorigin="9802,2024" coordsize="10,20" path="m9802,2043l9812,2043,9812,2024,9802,2024,9802,2043xe" filled="true" fillcolor="#000000" stroked="false">
                <v:path arrowok="t"/>
                <v:fill type="solid"/>
              </v:shape>
            </v:group>
            <v:group style="position:absolute;left:9802;top:2043;width:10;height:20" coordorigin="9802,2043" coordsize="10,20">
              <v:shape style="position:absolute;left:9802;top:2043;width:10;height:20" coordorigin="9802,2043" coordsize="10,20" path="m9802,2062l9812,2062,9812,2043,9802,2043,9802,2062xe" filled="true" fillcolor="#000000" stroked="false">
                <v:path arrowok="t"/>
                <v:fill type="solid"/>
              </v:shape>
            </v:group>
            <v:group style="position:absolute;left:9802;top:2062;width:10;height:20" coordorigin="9802,2062" coordsize="10,20">
              <v:shape style="position:absolute;left:9802;top:2062;width:10;height:20" coordorigin="9802,2062" coordsize="10,20" path="m9802,2081l9812,2081,9812,2062,9802,2062,9802,2081xe" filled="true" fillcolor="#000000" stroked="false">
                <v:path arrowok="t"/>
                <v:fill type="solid"/>
              </v:shape>
            </v:group>
            <v:group style="position:absolute;left:9802;top:2081;width:10;height:20" coordorigin="9802,2081" coordsize="10,20">
              <v:shape style="position:absolute;left:9802;top:2081;width:10;height:20" coordorigin="9802,2081" coordsize="10,20" path="m9802,2100l9812,2100,9812,2081,9802,2081,9802,2100xe" filled="true" fillcolor="#000000" stroked="false">
                <v:path arrowok="t"/>
                <v:fill type="solid"/>
              </v:shape>
            </v:group>
            <v:group style="position:absolute;left:9802;top:2100;width:10;height:20" coordorigin="9802,2100" coordsize="10,20">
              <v:shape style="position:absolute;left:9802;top:2100;width:10;height:20" coordorigin="9802,2100" coordsize="10,20" path="m9802,2120l9812,2120,9812,2100,9802,2100,9802,2120xe" filled="true" fillcolor="#000000" stroked="false">
                <v:path arrowok="t"/>
                <v:fill type="solid"/>
              </v:shape>
            </v:group>
            <v:group style="position:absolute;left:9802;top:2120;width:10;height:20" coordorigin="9802,2120" coordsize="10,20">
              <v:shape style="position:absolute;left:9802;top:2120;width:10;height:20" coordorigin="9802,2120" coordsize="10,20" path="m9802,2139l9812,2139,9812,2120,9802,2120,9802,2139xe" filled="true" fillcolor="#000000" stroked="false">
                <v:path arrowok="t"/>
                <v:fill type="solid"/>
              </v:shape>
            </v:group>
            <v:group style="position:absolute;left:9802;top:2139;width:10;height:20" coordorigin="9802,2139" coordsize="10,20">
              <v:shape style="position:absolute;left:9802;top:2139;width:10;height:20" coordorigin="9802,2139" coordsize="10,20" path="m9802,2158l9812,2158,9812,2139,9802,2139,9802,2158xe" filled="true" fillcolor="#000000" stroked="false">
                <v:path arrowok="t"/>
                <v:fill type="solid"/>
              </v:shape>
            </v:group>
            <v:group style="position:absolute;left:9802;top:2158;width:10;height:20" coordorigin="9802,2158" coordsize="10,20">
              <v:shape style="position:absolute;left:9802;top:2158;width:10;height:20" coordorigin="9802,2158" coordsize="10,20" path="m9802,2177l9812,2177,9812,2158,9802,2158,9802,2177xe" filled="true" fillcolor="#000000" stroked="false">
                <v:path arrowok="t"/>
                <v:fill type="solid"/>
              </v:shape>
            </v:group>
            <v:group style="position:absolute;left:9802;top:2177;width:10;height:20" coordorigin="9802,2177" coordsize="10,20">
              <v:shape style="position:absolute;left:9802;top:2177;width:10;height:20" coordorigin="9802,2177" coordsize="10,20" path="m9802,2196l9812,2196,9812,2177,9802,2177,9802,2196xe" filled="true" fillcolor="#000000" stroked="false">
                <v:path arrowok="t"/>
                <v:fill type="solid"/>
              </v:shape>
            </v:group>
            <v:group style="position:absolute;left:9802;top:2196;width:10;height:20" coordorigin="9802,2196" coordsize="10,20">
              <v:shape style="position:absolute;left:9802;top:2196;width:10;height:20" coordorigin="9802,2196" coordsize="10,20" path="m9802,2216l9812,2216,9812,2196,9802,2196,9802,2216xe" filled="true" fillcolor="#000000" stroked="false">
                <v:path arrowok="t"/>
                <v:fill type="solid"/>
              </v:shape>
            </v:group>
            <v:group style="position:absolute;left:9802;top:2216;width:10;height:20" coordorigin="9802,2216" coordsize="10,20">
              <v:shape style="position:absolute;left:9802;top:2216;width:10;height:20" coordorigin="9802,2216" coordsize="10,20" path="m9802,2235l9812,2235,9812,2216,9802,2216,9802,2235xe" filled="true" fillcolor="#000000" stroked="false">
                <v:path arrowok="t"/>
                <v:fill type="solid"/>
              </v:shape>
            </v:group>
            <v:group style="position:absolute;left:9802;top:2235;width:10;height:20" coordorigin="9802,2235" coordsize="10,20">
              <v:shape style="position:absolute;left:9802;top:2235;width:10;height:20" coordorigin="9802,2235" coordsize="10,20" path="m9802,2254l9812,2254,9812,2235,9802,2235,9802,2254xe" filled="true" fillcolor="#000000" stroked="false">
                <v:path arrowok="t"/>
                <v:fill type="solid"/>
              </v:shape>
            </v:group>
            <v:group style="position:absolute;left:11361;top:1217;width:10;height:20" coordorigin="11361,1217" coordsize="10,20">
              <v:shape style="position:absolute;left:11361;top:1217;width:10;height:20" coordorigin="11361,1217" coordsize="10,20" path="m11361,1236l11371,1236,11371,1217,11361,1217,11361,1236xe" filled="true" fillcolor="#000000" stroked="false">
                <v:path arrowok="t"/>
                <v:fill type="solid"/>
              </v:shape>
            </v:group>
            <v:group style="position:absolute;left:11361;top:1236;width:10;height:20" coordorigin="11361,1236" coordsize="10,20">
              <v:shape style="position:absolute;left:11361;top:1236;width:10;height:20" coordorigin="11361,1236" coordsize="10,20" path="m11361,1256l11371,1256,11371,1236,11361,1236,11361,1256xe" filled="true" fillcolor="#000000" stroked="false">
                <v:path arrowok="t"/>
                <v:fill type="solid"/>
              </v:shape>
            </v:group>
            <v:group style="position:absolute;left:11361;top:1256;width:10;height:20" coordorigin="11361,1256" coordsize="10,20">
              <v:shape style="position:absolute;left:11361;top:1256;width:10;height:20" coordorigin="11361,1256" coordsize="10,20" path="m11361,1275l11371,1275,11371,1256,11361,1256,11361,1275xe" filled="true" fillcolor="#000000" stroked="false">
                <v:path arrowok="t"/>
                <v:fill type="solid"/>
              </v:shape>
            </v:group>
            <v:group style="position:absolute;left:11361;top:1275;width:10;height:20" coordorigin="11361,1275" coordsize="10,20">
              <v:shape style="position:absolute;left:11361;top:1275;width:10;height:20" coordorigin="11361,1275" coordsize="10,20" path="m11361,1294l11371,1294,11371,1275,11361,1275,11361,1294xe" filled="true" fillcolor="#000000" stroked="false">
                <v:path arrowok="t"/>
                <v:fill type="solid"/>
              </v:shape>
            </v:group>
            <v:group style="position:absolute;left:11361;top:1294;width:10;height:20" coordorigin="11361,1294" coordsize="10,20">
              <v:shape style="position:absolute;left:11361;top:1294;width:10;height:20" coordorigin="11361,1294" coordsize="10,20" path="m11361,1313l11371,1313,11371,1294,11361,1294,11361,1313xe" filled="true" fillcolor="#000000" stroked="false">
                <v:path arrowok="t"/>
                <v:fill type="solid"/>
              </v:shape>
            </v:group>
            <v:group style="position:absolute;left:11361;top:1313;width:10;height:20" coordorigin="11361,1313" coordsize="10,20">
              <v:shape style="position:absolute;left:11361;top:1313;width:10;height:20" coordorigin="11361,1313" coordsize="10,20" path="m11361,1332l11371,1332,11371,1313,11361,1313,11361,1332xe" filled="true" fillcolor="#000000" stroked="false">
                <v:path arrowok="t"/>
                <v:fill type="solid"/>
              </v:shape>
            </v:group>
            <v:group style="position:absolute;left:11361;top:1332;width:10;height:20" coordorigin="11361,1332" coordsize="10,20">
              <v:shape style="position:absolute;left:11361;top:1332;width:10;height:20" coordorigin="11361,1332" coordsize="10,20" path="m11361,1352l11371,1352,11371,1332,11361,1332,11361,1352xe" filled="true" fillcolor="#000000" stroked="false">
                <v:path arrowok="t"/>
                <v:fill type="solid"/>
              </v:shape>
            </v:group>
            <v:group style="position:absolute;left:11361;top:1352;width:10;height:20" coordorigin="11361,1352" coordsize="10,20">
              <v:shape style="position:absolute;left:11361;top:1352;width:10;height:20" coordorigin="11361,1352" coordsize="10,20" path="m11361,1371l11371,1371,11371,1352,11361,1352,11361,1371xe" filled="true" fillcolor="#000000" stroked="false">
                <v:path arrowok="t"/>
                <v:fill type="solid"/>
              </v:shape>
            </v:group>
            <v:group style="position:absolute;left:11361;top:1371;width:10;height:20" coordorigin="11361,1371" coordsize="10,20">
              <v:shape style="position:absolute;left:11361;top:1371;width:10;height:20" coordorigin="11361,1371" coordsize="10,20" path="m11361,1390l11371,1390,11371,1371,11361,1371,11361,1390xe" filled="true" fillcolor="#000000" stroked="false">
                <v:path arrowok="t"/>
                <v:fill type="solid"/>
              </v:shape>
            </v:group>
            <v:group style="position:absolute;left:11361;top:1390;width:10;height:20" coordorigin="11361,1390" coordsize="10,20">
              <v:shape style="position:absolute;left:11361;top:1390;width:10;height:20" coordorigin="11361,1390" coordsize="10,20" path="m11361,1409l11371,1409,11371,1390,11361,1390,11361,1409xe" filled="true" fillcolor="#000000" stroked="false">
                <v:path arrowok="t"/>
                <v:fill type="solid"/>
              </v:shape>
            </v:group>
            <v:group style="position:absolute;left:11361;top:1409;width:10;height:20" coordorigin="11361,1409" coordsize="10,20">
              <v:shape style="position:absolute;left:11361;top:1409;width:10;height:20" coordorigin="11361,1409" coordsize="10,20" path="m11361,1428l11371,1428,11371,1409,11361,1409,11361,1428xe" filled="true" fillcolor="#000000" stroked="false">
                <v:path arrowok="t"/>
                <v:fill type="solid"/>
              </v:shape>
            </v:group>
            <v:group style="position:absolute;left:11361;top:1428;width:10;height:20" coordorigin="11361,1428" coordsize="10,20">
              <v:shape style="position:absolute;left:11361;top:1428;width:10;height:20" coordorigin="11361,1428" coordsize="10,20" path="m11361,1448l11371,1448,11371,1428,11361,1428,11361,1448xe" filled="true" fillcolor="#000000" stroked="false">
                <v:path arrowok="t"/>
                <v:fill type="solid"/>
              </v:shape>
            </v:group>
            <v:group style="position:absolute;left:11361;top:1448;width:10;height:20" coordorigin="11361,1448" coordsize="10,20">
              <v:shape style="position:absolute;left:11361;top:1448;width:10;height:20" coordorigin="11361,1448" coordsize="10,20" path="m11361,1467l11371,1467,11371,1448,11361,1448,11361,1467xe" filled="true" fillcolor="#000000" stroked="false">
                <v:path arrowok="t"/>
                <v:fill type="solid"/>
              </v:shape>
            </v:group>
            <v:group style="position:absolute;left:11361;top:1467;width:10;height:20" coordorigin="11361,1467" coordsize="10,20">
              <v:shape style="position:absolute;left:11361;top:1467;width:10;height:20" coordorigin="11361,1467" coordsize="10,20" path="m11361,1486l11371,1486,11371,1467,11361,1467,11361,1486xe" filled="true" fillcolor="#000000" stroked="false">
                <v:path arrowok="t"/>
                <v:fill type="solid"/>
              </v:shape>
            </v:group>
            <v:group style="position:absolute;left:11361;top:1486;width:10;height:20" coordorigin="11361,1486" coordsize="10,20">
              <v:shape style="position:absolute;left:11361;top:1486;width:10;height:20" coordorigin="11361,1486" coordsize="10,20" path="m11361,1505l11371,1505,11371,1486,11361,1486,11361,1505xe" filled="true" fillcolor="#000000" stroked="false">
                <v:path arrowok="t"/>
                <v:fill type="solid"/>
              </v:shape>
            </v:group>
            <v:group style="position:absolute;left:11361;top:1505;width:10;height:20" coordorigin="11361,1505" coordsize="10,20">
              <v:shape style="position:absolute;left:11361;top:1505;width:10;height:20" coordorigin="11361,1505" coordsize="10,20" path="m11361,1524l11371,1524,11371,1505,11361,1505,11361,1524xe" filled="true" fillcolor="#000000" stroked="false">
                <v:path arrowok="t"/>
                <v:fill type="solid"/>
              </v:shape>
            </v:group>
            <v:group style="position:absolute;left:11361;top:1524;width:10;height:20" coordorigin="11361,1524" coordsize="10,20">
              <v:shape style="position:absolute;left:11361;top:1524;width:10;height:20" coordorigin="11361,1524" coordsize="10,20" path="m11361,1544l11371,1544,11371,1524,11361,1524,11361,1544xe" filled="true" fillcolor="#000000" stroked="false">
                <v:path arrowok="t"/>
                <v:fill type="solid"/>
              </v:shape>
            </v:group>
            <v:group style="position:absolute;left:11361;top:1544;width:10;height:20" coordorigin="11361,1544" coordsize="10,20">
              <v:shape style="position:absolute;left:11361;top:1544;width:10;height:20" coordorigin="11361,1544" coordsize="10,20" path="m11361,1563l11371,1563,11371,1544,11361,1544,11361,1563xe" filled="true" fillcolor="#000000" stroked="false">
                <v:path arrowok="t"/>
                <v:fill type="solid"/>
              </v:shape>
            </v:group>
            <v:group style="position:absolute;left:11361;top:1563;width:10;height:20" coordorigin="11361,1563" coordsize="10,20">
              <v:shape style="position:absolute;left:11361;top:1563;width:10;height:20" coordorigin="11361,1563" coordsize="10,20" path="m11361,1582l11371,1582,11371,1563,11361,1563,11361,1582xe" filled="true" fillcolor="#000000" stroked="false">
                <v:path arrowok="t"/>
                <v:fill type="solid"/>
              </v:shape>
            </v:group>
            <v:group style="position:absolute;left:11361;top:1582;width:10;height:20" coordorigin="11361,1582" coordsize="10,20">
              <v:shape style="position:absolute;left:11361;top:1582;width:10;height:20" coordorigin="11361,1582" coordsize="10,20" path="m11361,1601l11371,1601,11371,1582,11361,1582,11361,1601xe" filled="true" fillcolor="#000000" stroked="false">
                <v:path arrowok="t"/>
                <v:fill type="solid"/>
              </v:shape>
            </v:group>
            <v:group style="position:absolute;left:11361;top:1601;width:10;height:20" coordorigin="11361,1601" coordsize="10,20">
              <v:shape style="position:absolute;left:11361;top:1601;width:10;height:20" coordorigin="11361,1601" coordsize="10,20" path="m11361,1620l11371,1620,11371,1601,11361,1601,11361,1620xe" filled="true" fillcolor="#000000" stroked="false">
                <v:path arrowok="t"/>
                <v:fill type="solid"/>
              </v:shape>
            </v:group>
            <v:group style="position:absolute;left:11361;top:1620;width:10;height:20" coordorigin="11361,1620" coordsize="10,20">
              <v:shape style="position:absolute;left:11361;top:1620;width:10;height:20" coordorigin="11361,1620" coordsize="10,20" path="m11361,1640l11371,1640,11371,1620,11361,1620,11361,1640xe" filled="true" fillcolor="#000000" stroked="false">
                <v:path arrowok="t"/>
                <v:fill type="solid"/>
              </v:shape>
            </v:group>
            <v:group style="position:absolute;left:11361;top:1640;width:10;height:20" coordorigin="11361,1640" coordsize="10,20">
              <v:shape style="position:absolute;left:11361;top:1640;width:10;height:20" coordorigin="11361,1640" coordsize="10,20" path="m11361,1659l11371,1659,11371,1640,11361,1640,11361,1659xe" filled="true" fillcolor="#000000" stroked="false">
                <v:path arrowok="t"/>
                <v:fill type="solid"/>
              </v:shape>
            </v:group>
            <v:group style="position:absolute;left:11361;top:1659;width:10;height:20" coordorigin="11361,1659" coordsize="10,20">
              <v:shape style="position:absolute;left:11361;top:1659;width:10;height:20" coordorigin="11361,1659" coordsize="10,20" path="m11361,1678l11371,1678,11371,1659,11361,1659,11361,1678xe" filled="true" fillcolor="#000000" stroked="false">
                <v:path arrowok="t"/>
                <v:fill type="solid"/>
              </v:shape>
            </v:group>
            <v:group style="position:absolute;left:11361;top:1678;width:10;height:20" coordorigin="11361,1678" coordsize="10,20">
              <v:shape style="position:absolute;left:11361;top:1678;width:10;height:20" coordorigin="11361,1678" coordsize="10,20" path="m11361,1697l11371,1697,11371,1678,11361,1678,11361,1697xe" filled="true" fillcolor="#000000" stroked="false">
                <v:path arrowok="t"/>
                <v:fill type="solid"/>
              </v:shape>
            </v:group>
            <v:group style="position:absolute;left:11361;top:1697;width:10;height:20" coordorigin="11361,1697" coordsize="10,20">
              <v:shape style="position:absolute;left:11361;top:1697;width:10;height:20" coordorigin="11361,1697" coordsize="10,20" path="m11361,1716l11371,1716,11371,1697,11361,1697,11361,1716xe" filled="true" fillcolor="#000000" stroked="false">
                <v:path arrowok="t"/>
                <v:fill type="solid"/>
              </v:shape>
            </v:group>
            <v:group style="position:absolute;left:11361;top:1716;width:10;height:20" coordorigin="11361,1716" coordsize="10,20">
              <v:shape style="position:absolute;left:11361;top:1716;width:10;height:20" coordorigin="11361,1716" coordsize="10,20" path="m11361,1736l11371,1736,11371,1716,11361,1716,11361,1736xe" filled="true" fillcolor="#000000" stroked="false">
                <v:path arrowok="t"/>
                <v:fill type="solid"/>
              </v:shape>
            </v:group>
            <v:group style="position:absolute;left:11361;top:1736;width:10;height:20" coordorigin="11361,1736" coordsize="10,20">
              <v:shape style="position:absolute;left:11361;top:1736;width:10;height:20" coordorigin="11361,1736" coordsize="10,20" path="m11361,1755l11371,1755,11371,1736,11361,1736,11361,1755xe" filled="true" fillcolor="#000000" stroked="false">
                <v:path arrowok="t"/>
                <v:fill type="solid"/>
              </v:shape>
            </v:group>
            <v:group style="position:absolute;left:11361;top:1755;width:10;height:20" coordorigin="11361,1755" coordsize="10,20">
              <v:shape style="position:absolute;left:11361;top:1755;width:10;height:20" coordorigin="11361,1755" coordsize="10,20" path="m11361,1774l11371,1774,11371,1755,11361,1755,11361,1774xe" filled="true" fillcolor="#000000" stroked="false">
                <v:path arrowok="t"/>
                <v:fill type="solid"/>
              </v:shape>
            </v:group>
            <v:group style="position:absolute;left:11361;top:1774;width:10;height:20" coordorigin="11361,1774" coordsize="10,20">
              <v:shape style="position:absolute;left:11361;top:1774;width:10;height:20" coordorigin="11361,1774" coordsize="10,20" path="m11361,1793l11371,1793,11371,1774,11361,1774,11361,1793xe" filled="true" fillcolor="#000000" stroked="false">
                <v:path arrowok="t"/>
                <v:fill type="solid"/>
              </v:shape>
            </v:group>
            <v:group style="position:absolute;left:11361;top:1793;width:10;height:20" coordorigin="11361,1793" coordsize="10,20">
              <v:shape style="position:absolute;left:11361;top:1793;width:10;height:20" coordorigin="11361,1793" coordsize="10,20" path="m11361,1812l11371,1812,11371,1793,11361,1793,11361,1812xe" filled="true" fillcolor="#000000" stroked="false">
                <v:path arrowok="t"/>
                <v:fill type="solid"/>
              </v:shape>
            </v:group>
            <v:group style="position:absolute;left:11361;top:1812;width:10;height:20" coordorigin="11361,1812" coordsize="10,20">
              <v:shape style="position:absolute;left:11361;top:1812;width:10;height:20" coordorigin="11361,1812" coordsize="10,20" path="m11361,1832l11371,1832,11371,1812,11361,1812,11361,1832xe" filled="true" fillcolor="#000000" stroked="false">
                <v:path arrowok="t"/>
                <v:fill type="solid"/>
              </v:shape>
            </v:group>
            <v:group style="position:absolute;left:11361;top:1832;width:10;height:20" coordorigin="11361,1832" coordsize="10,20">
              <v:shape style="position:absolute;left:11361;top:1832;width:10;height:20" coordorigin="11361,1832" coordsize="10,20" path="m11361,1851l11371,1851,11371,1832,11361,1832,11361,1851xe" filled="true" fillcolor="#000000" stroked="false">
                <v:path arrowok="t"/>
                <v:fill type="solid"/>
              </v:shape>
            </v:group>
            <v:group style="position:absolute;left:11361;top:1851;width:10;height:20" coordorigin="11361,1851" coordsize="10,20">
              <v:shape style="position:absolute;left:11361;top:1851;width:10;height:20" coordorigin="11361,1851" coordsize="10,20" path="m11361,1870l11371,1870,11371,1851,11361,1851,11361,1870xe" filled="true" fillcolor="#000000" stroked="false">
                <v:path arrowok="t"/>
                <v:fill type="solid"/>
              </v:shape>
            </v:group>
            <v:group style="position:absolute;left:11361;top:1870;width:10;height:20" coordorigin="11361,1870" coordsize="10,20">
              <v:shape style="position:absolute;left:11361;top:1870;width:10;height:20" coordorigin="11361,1870" coordsize="10,20" path="m11361,1889l11371,1889,11371,1870,11361,1870,11361,1889xe" filled="true" fillcolor="#000000" stroked="false">
                <v:path arrowok="t"/>
                <v:fill type="solid"/>
              </v:shape>
            </v:group>
            <v:group style="position:absolute;left:11361;top:1889;width:10;height:20" coordorigin="11361,1889" coordsize="10,20">
              <v:shape style="position:absolute;left:11361;top:1889;width:10;height:20" coordorigin="11361,1889" coordsize="10,20" path="m11361,1908l11371,1908,11371,1889,11361,1889,11361,1908xe" filled="true" fillcolor="#000000" stroked="false">
                <v:path arrowok="t"/>
                <v:fill type="solid"/>
              </v:shape>
            </v:group>
            <v:group style="position:absolute;left:11361;top:1908;width:10;height:20" coordorigin="11361,1908" coordsize="10,20">
              <v:shape style="position:absolute;left:11361;top:1908;width:10;height:20" coordorigin="11361,1908" coordsize="10,20" path="m11361,1928l11371,1928,11371,1908,11361,1908,11361,1928xe" filled="true" fillcolor="#000000" stroked="false">
                <v:path arrowok="t"/>
                <v:fill type="solid"/>
              </v:shape>
            </v:group>
            <v:group style="position:absolute;left:11361;top:1928;width:10;height:20" coordorigin="11361,1928" coordsize="10,20">
              <v:shape style="position:absolute;left:11361;top:1928;width:10;height:20" coordorigin="11361,1928" coordsize="10,20" path="m11361,1947l11371,1947,11371,1928,11361,1928,11361,1947xe" filled="true" fillcolor="#000000" stroked="false">
                <v:path arrowok="t"/>
                <v:fill type="solid"/>
              </v:shape>
            </v:group>
            <v:group style="position:absolute;left:11361;top:1947;width:10;height:20" coordorigin="11361,1947" coordsize="10,20">
              <v:shape style="position:absolute;left:11361;top:1947;width:10;height:20" coordorigin="11361,1947" coordsize="10,20" path="m11361,1966l11371,1966,11371,1947,11361,1947,11361,1966xe" filled="true" fillcolor="#000000" stroked="false">
                <v:path arrowok="t"/>
                <v:fill type="solid"/>
              </v:shape>
            </v:group>
            <v:group style="position:absolute;left:11361;top:1966;width:10;height:20" coordorigin="11361,1966" coordsize="10,20">
              <v:shape style="position:absolute;left:11361;top:1966;width:10;height:20" coordorigin="11361,1966" coordsize="10,20" path="m11361,1985l11371,1985,11371,1966,11361,1966,11361,1985xe" filled="true" fillcolor="#000000" stroked="false">
                <v:path arrowok="t"/>
                <v:fill type="solid"/>
              </v:shape>
            </v:group>
            <v:group style="position:absolute;left:11361;top:1985;width:10;height:20" coordorigin="11361,1985" coordsize="10,20">
              <v:shape style="position:absolute;left:11361;top:1985;width:10;height:20" coordorigin="11361,1985" coordsize="10,20" path="m11361,2004l11371,2004,11371,1985,11361,1985,11361,2004xe" filled="true" fillcolor="#000000" stroked="false">
                <v:path arrowok="t"/>
                <v:fill type="solid"/>
              </v:shape>
            </v:group>
            <v:group style="position:absolute;left:11361;top:2004;width:10;height:20" coordorigin="11361,2004" coordsize="10,20">
              <v:shape style="position:absolute;left:11361;top:2004;width:10;height:20" coordorigin="11361,2004" coordsize="10,20" path="m11361,2024l11371,2024,11371,2004,11361,2004,11361,2024xe" filled="true" fillcolor="#000000" stroked="false">
                <v:path arrowok="t"/>
                <v:fill type="solid"/>
              </v:shape>
            </v:group>
            <v:group style="position:absolute;left:11361;top:2024;width:10;height:20" coordorigin="11361,2024" coordsize="10,20">
              <v:shape style="position:absolute;left:11361;top:2024;width:10;height:20" coordorigin="11361,2024" coordsize="10,20" path="m11361,2043l11371,2043,11371,2024,11361,2024,11361,2043xe" filled="true" fillcolor="#000000" stroked="false">
                <v:path arrowok="t"/>
                <v:fill type="solid"/>
              </v:shape>
            </v:group>
            <v:group style="position:absolute;left:11361;top:2043;width:10;height:20" coordorigin="11361,2043" coordsize="10,20">
              <v:shape style="position:absolute;left:11361;top:2043;width:10;height:20" coordorigin="11361,2043" coordsize="10,20" path="m11361,2062l11371,2062,11371,2043,11361,2043,11361,2062xe" filled="true" fillcolor="#000000" stroked="false">
                <v:path arrowok="t"/>
                <v:fill type="solid"/>
              </v:shape>
            </v:group>
            <v:group style="position:absolute;left:11361;top:2062;width:10;height:20" coordorigin="11361,2062" coordsize="10,20">
              <v:shape style="position:absolute;left:11361;top:2062;width:10;height:20" coordorigin="11361,2062" coordsize="10,20" path="m11361,2081l11371,2081,11371,2062,11361,2062,11361,2081xe" filled="true" fillcolor="#000000" stroked="false">
                <v:path arrowok="t"/>
                <v:fill type="solid"/>
              </v:shape>
            </v:group>
            <v:group style="position:absolute;left:11361;top:2081;width:10;height:20" coordorigin="11361,2081" coordsize="10,20">
              <v:shape style="position:absolute;left:11361;top:2081;width:10;height:20" coordorigin="11361,2081" coordsize="10,20" path="m11361,2100l11371,2100,11371,2081,11361,2081,11361,2100xe" filled="true" fillcolor="#000000" stroked="false">
                <v:path arrowok="t"/>
                <v:fill type="solid"/>
              </v:shape>
            </v:group>
            <v:group style="position:absolute;left:11361;top:2100;width:10;height:20" coordorigin="11361,2100" coordsize="10,20">
              <v:shape style="position:absolute;left:11361;top:2100;width:10;height:20" coordorigin="11361,2100" coordsize="10,20" path="m11361,2120l11371,2120,11371,2100,11361,2100,11361,2120xe" filled="true" fillcolor="#000000" stroked="false">
                <v:path arrowok="t"/>
                <v:fill type="solid"/>
              </v:shape>
            </v:group>
            <v:group style="position:absolute;left:11361;top:2120;width:10;height:20" coordorigin="11361,2120" coordsize="10,20">
              <v:shape style="position:absolute;left:11361;top:2120;width:10;height:20" coordorigin="11361,2120" coordsize="10,20" path="m11361,2139l11371,2139,11371,2120,11361,2120,11361,2139xe" filled="true" fillcolor="#000000" stroked="false">
                <v:path arrowok="t"/>
                <v:fill type="solid"/>
              </v:shape>
            </v:group>
            <v:group style="position:absolute;left:11361;top:2139;width:10;height:20" coordorigin="11361,2139" coordsize="10,20">
              <v:shape style="position:absolute;left:11361;top:2139;width:10;height:20" coordorigin="11361,2139" coordsize="10,20" path="m11361,2158l11371,2158,11371,2139,11361,2139,11361,2158xe" filled="true" fillcolor="#000000" stroked="false">
                <v:path arrowok="t"/>
                <v:fill type="solid"/>
              </v:shape>
            </v:group>
            <v:group style="position:absolute;left:11361;top:2158;width:10;height:20" coordorigin="11361,2158" coordsize="10,20">
              <v:shape style="position:absolute;left:11361;top:2158;width:10;height:20" coordorigin="11361,2158" coordsize="10,20" path="m11361,2177l11371,2177,11371,2158,11361,2158,11361,2177xe" filled="true" fillcolor="#000000" stroked="false">
                <v:path arrowok="t"/>
                <v:fill type="solid"/>
              </v:shape>
            </v:group>
            <v:group style="position:absolute;left:11361;top:2177;width:10;height:20" coordorigin="11361,2177" coordsize="10,20">
              <v:shape style="position:absolute;left:11361;top:2177;width:10;height:20" coordorigin="11361,2177" coordsize="10,20" path="m11361,2196l11371,2196,11371,2177,11361,2177,11361,2196xe" filled="true" fillcolor="#000000" stroked="false">
                <v:path arrowok="t"/>
                <v:fill type="solid"/>
              </v:shape>
            </v:group>
            <v:group style="position:absolute;left:11361;top:2196;width:10;height:20" coordorigin="11361,2196" coordsize="10,20">
              <v:shape style="position:absolute;left:11361;top:2196;width:10;height:20" coordorigin="11361,2196" coordsize="10,20" path="m11361,2216l11371,2216,11371,2196,11361,2196,11361,2216xe" filled="true" fillcolor="#000000" stroked="false">
                <v:path arrowok="t"/>
                <v:fill type="solid"/>
              </v:shape>
            </v:group>
            <v:group style="position:absolute;left:11361;top:2216;width:10;height:20" coordorigin="11361,2216" coordsize="10,20">
              <v:shape style="position:absolute;left:11361;top:2216;width:10;height:20" coordorigin="11361,2216" coordsize="10,20" path="m11361,2235l11371,2235,11371,2216,11361,2216,11361,2235xe" filled="true" fillcolor="#000000" stroked="false">
                <v:path arrowok="t"/>
                <v:fill type="solid"/>
              </v:shape>
            </v:group>
            <v:group style="position:absolute;left:11361;top:2235;width:10;height:20" coordorigin="11361,2235" coordsize="10,20">
              <v:shape style="position:absolute;left:11361;top:2235;width:10;height:20" coordorigin="11361,2235" coordsize="10,20" path="m11361,2254l11371,2254,11371,2235,11361,2235,11361,2254xe" filled="true" fillcolor="#000000" stroked="false">
                <v:path arrowok="t"/>
                <v:fill type="solid"/>
              </v:shape>
            </v:group>
            <v:group style="position:absolute;left:12212;top:1217;width:10;height:20" coordorigin="12212,1217" coordsize="10,20">
              <v:shape style="position:absolute;left:12212;top:1217;width:10;height:20" coordorigin="12212,1217" coordsize="10,20" path="m12212,1236l12222,1236,12222,1217,12212,1217,12212,1236xe" filled="true" fillcolor="#000000" stroked="false">
                <v:path arrowok="t"/>
                <v:fill type="solid"/>
              </v:shape>
            </v:group>
            <v:group style="position:absolute;left:12212;top:1236;width:10;height:20" coordorigin="12212,1236" coordsize="10,20">
              <v:shape style="position:absolute;left:12212;top:1236;width:10;height:20" coordorigin="12212,1236" coordsize="10,20" path="m12212,1256l12222,1256,12222,1236,12212,1236,12212,1256xe" filled="true" fillcolor="#000000" stroked="false">
                <v:path arrowok="t"/>
                <v:fill type="solid"/>
              </v:shape>
            </v:group>
            <v:group style="position:absolute;left:12212;top:1256;width:10;height:20" coordorigin="12212,1256" coordsize="10,20">
              <v:shape style="position:absolute;left:12212;top:1256;width:10;height:20" coordorigin="12212,1256" coordsize="10,20" path="m12212,1275l12222,1275,12222,1256,12212,1256,12212,1275xe" filled="true" fillcolor="#000000" stroked="false">
                <v:path arrowok="t"/>
                <v:fill type="solid"/>
              </v:shape>
            </v:group>
            <v:group style="position:absolute;left:12212;top:1275;width:10;height:20" coordorigin="12212,1275" coordsize="10,20">
              <v:shape style="position:absolute;left:12212;top:1275;width:10;height:20" coordorigin="12212,1275" coordsize="10,20" path="m12212,1294l12222,1294,12222,1275,12212,1275,12212,1294xe" filled="true" fillcolor="#000000" stroked="false">
                <v:path arrowok="t"/>
                <v:fill type="solid"/>
              </v:shape>
            </v:group>
            <v:group style="position:absolute;left:12212;top:1294;width:10;height:20" coordorigin="12212,1294" coordsize="10,20">
              <v:shape style="position:absolute;left:12212;top:1294;width:10;height:20" coordorigin="12212,1294" coordsize="10,20" path="m12212,1313l12222,1313,12222,1294,12212,1294,12212,1313xe" filled="true" fillcolor="#000000" stroked="false">
                <v:path arrowok="t"/>
                <v:fill type="solid"/>
              </v:shape>
            </v:group>
            <v:group style="position:absolute;left:12212;top:1313;width:10;height:20" coordorigin="12212,1313" coordsize="10,20">
              <v:shape style="position:absolute;left:12212;top:1313;width:10;height:20" coordorigin="12212,1313" coordsize="10,20" path="m12212,1332l12222,1332,12222,1313,12212,1313,12212,1332xe" filled="true" fillcolor="#000000" stroked="false">
                <v:path arrowok="t"/>
                <v:fill type="solid"/>
              </v:shape>
            </v:group>
            <v:group style="position:absolute;left:12212;top:1332;width:10;height:20" coordorigin="12212,1332" coordsize="10,20">
              <v:shape style="position:absolute;left:12212;top:1332;width:10;height:20" coordorigin="12212,1332" coordsize="10,20" path="m12212,1352l12222,1352,12222,1332,12212,1332,12212,1352xe" filled="true" fillcolor="#000000" stroked="false">
                <v:path arrowok="t"/>
                <v:fill type="solid"/>
              </v:shape>
            </v:group>
            <v:group style="position:absolute;left:12212;top:1352;width:10;height:20" coordorigin="12212,1352" coordsize="10,20">
              <v:shape style="position:absolute;left:12212;top:1352;width:10;height:20" coordorigin="12212,1352" coordsize="10,20" path="m12212,1371l12222,1371,12222,1352,12212,1352,12212,1371xe" filled="true" fillcolor="#000000" stroked="false">
                <v:path arrowok="t"/>
                <v:fill type="solid"/>
              </v:shape>
            </v:group>
            <v:group style="position:absolute;left:12212;top:1371;width:10;height:20" coordorigin="12212,1371" coordsize="10,20">
              <v:shape style="position:absolute;left:12212;top:1371;width:10;height:20" coordorigin="12212,1371" coordsize="10,20" path="m12212,1390l12222,1390,12222,1371,12212,1371,12212,1390xe" filled="true" fillcolor="#000000" stroked="false">
                <v:path arrowok="t"/>
                <v:fill type="solid"/>
              </v:shape>
            </v:group>
            <v:group style="position:absolute;left:12212;top:1390;width:10;height:20" coordorigin="12212,1390" coordsize="10,20">
              <v:shape style="position:absolute;left:12212;top:1390;width:10;height:20" coordorigin="12212,1390" coordsize="10,20" path="m12212,1409l12222,1409,12222,1390,12212,1390,12212,1409xe" filled="true" fillcolor="#000000" stroked="false">
                <v:path arrowok="t"/>
                <v:fill type="solid"/>
              </v:shape>
            </v:group>
            <v:group style="position:absolute;left:12212;top:1409;width:10;height:20" coordorigin="12212,1409" coordsize="10,20">
              <v:shape style="position:absolute;left:12212;top:1409;width:10;height:20" coordorigin="12212,1409" coordsize="10,20" path="m12212,1428l12222,1428,12222,1409,12212,1409,12212,1428xe" filled="true" fillcolor="#000000" stroked="false">
                <v:path arrowok="t"/>
                <v:fill type="solid"/>
              </v:shape>
            </v:group>
            <v:group style="position:absolute;left:12212;top:1428;width:10;height:20" coordorigin="12212,1428" coordsize="10,20">
              <v:shape style="position:absolute;left:12212;top:1428;width:10;height:20" coordorigin="12212,1428" coordsize="10,20" path="m12212,1448l12222,1448,12222,1428,12212,1428,12212,1448xe" filled="true" fillcolor="#000000" stroked="false">
                <v:path arrowok="t"/>
                <v:fill type="solid"/>
              </v:shape>
            </v:group>
            <v:group style="position:absolute;left:12212;top:1448;width:10;height:20" coordorigin="12212,1448" coordsize="10,20">
              <v:shape style="position:absolute;left:12212;top:1448;width:10;height:20" coordorigin="12212,1448" coordsize="10,20" path="m12212,1467l12222,1467,12222,1448,12212,1448,12212,1467xe" filled="true" fillcolor="#000000" stroked="false">
                <v:path arrowok="t"/>
                <v:fill type="solid"/>
              </v:shape>
            </v:group>
            <v:group style="position:absolute;left:12212;top:1467;width:10;height:20" coordorigin="12212,1467" coordsize="10,20">
              <v:shape style="position:absolute;left:12212;top:1467;width:10;height:20" coordorigin="12212,1467" coordsize="10,20" path="m12212,1486l12222,1486,12222,1467,12212,1467,12212,1486xe" filled="true" fillcolor="#000000" stroked="false">
                <v:path arrowok="t"/>
                <v:fill type="solid"/>
              </v:shape>
            </v:group>
            <v:group style="position:absolute;left:12212;top:1486;width:10;height:20" coordorigin="12212,1486" coordsize="10,20">
              <v:shape style="position:absolute;left:12212;top:1486;width:10;height:20" coordorigin="12212,1486" coordsize="10,20" path="m12212,1505l12222,1505,12222,1486,12212,1486,12212,1505xe" filled="true" fillcolor="#000000" stroked="false">
                <v:path arrowok="t"/>
                <v:fill type="solid"/>
              </v:shape>
            </v:group>
            <v:group style="position:absolute;left:12212;top:1505;width:10;height:20" coordorigin="12212,1505" coordsize="10,20">
              <v:shape style="position:absolute;left:12212;top:1505;width:10;height:20" coordorigin="12212,1505" coordsize="10,20" path="m12212,1524l12222,1524,12222,1505,12212,1505,12212,1524xe" filled="true" fillcolor="#000000" stroked="false">
                <v:path arrowok="t"/>
                <v:fill type="solid"/>
              </v:shape>
            </v:group>
            <v:group style="position:absolute;left:12212;top:1524;width:10;height:20" coordorigin="12212,1524" coordsize="10,20">
              <v:shape style="position:absolute;left:12212;top:1524;width:10;height:20" coordorigin="12212,1524" coordsize="10,20" path="m12212,1544l12222,1544,12222,1524,12212,1524,12212,1544xe" filled="true" fillcolor="#000000" stroked="false">
                <v:path arrowok="t"/>
                <v:fill type="solid"/>
              </v:shape>
            </v:group>
            <v:group style="position:absolute;left:12212;top:1544;width:10;height:20" coordorigin="12212,1544" coordsize="10,20">
              <v:shape style="position:absolute;left:12212;top:1544;width:10;height:20" coordorigin="12212,1544" coordsize="10,20" path="m12212,1563l12222,1563,12222,1544,12212,1544,12212,1563xe" filled="true" fillcolor="#000000" stroked="false">
                <v:path arrowok="t"/>
                <v:fill type="solid"/>
              </v:shape>
            </v:group>
            <v:group style="position:absolute;left:12212;top:1563;width:10;height:20" coordorigin="12212,1563" coordsize="10,20">
              <v:shape style="position:absolute;left:12212;top:1563;width:10;height:20" coordorigin="12212,1563" coordsize="10,20" path="m12212,1582l12222,1582,12222,1563,12212,1563,12212,1582xe" filled="true" fillcolor="#000000" stroked="false">
                <v:path arrowok="t"/>
                <v:fill type="solid"/>
              </v:shape>
            </v:group>
            <v:group style="position:absolute;left:12212;top:1582;width:10;height:20" coordorigin="12212,1582" coordsize="10,20">
              <v:shape style="position:absolute;left:12212;top:1582;width:10;height:20" coordorigin="12212,1582" coordsize="10,20" path="m12212,1601l12222,1601,12222,1582,12212,1582,12212,1601xe" filled="true" fillcolor="#000000" stroked="false">
                <v:path arrowok="t"/>
                <v:fill type="solid"/>
              </v:shape>
            </v:group>
            <v:group style="position:absolute;left:12212;top:1601;width:10;height:20" coordorigin="12212,1601" coordsize="10,20">
              <v:shape style="position:absolute;left:12212;top:1601;width:10;height:20" coordorigin="12212,1601" coordsize="10,20" path="m12212,1620l12222,1620,12222,1601,12212,1601,12212,1620xe" filled="true" fillcolor="#000000" stroked="false">
                <v:path arrowok="t"/>
                <v:fill type="solid"/>
              </v:shape>
            </v:group>
            <v:group style="position:absolute;left:12212;top:1620;width:10;height:20" coordorigin="12212,1620" coordsize="10,20">
              <v:shape style="position:absolute;left:12212;top:1620;width:10;height:20" coordorigin="12212,1620" coordsize="10,20" path="m12212,1640l12222,1640,12222,1620,12212,1620,12212,1640xe" filled="true" fillcolor="#000000" stroked="false">
                <v:path arrowok="t"/>
                <v:fill type="solid"/>
              </v:shape>
            </v:group>
            <v:group style="position:absolute;left:12212;top:1640;width:10;height:20" coordorigin="12212,1640" coordsize="10,20">
              <v:shape style="position:absolute;left:12212;top:1640;width:10;height:20" coordorigin="12212,1640" coordsize="10,20" path="m12212,1659l12222,1659,12222,1640,12212,1640,12212,1659xe" filled="true" fillcolor="#000000" stroked="false">
                <v:path arrowok="t"/>
                <v:fill type="solid"/>
              </v:shape>
            </v:group>
            <v:group style="position:absolute;left:12212;top:1659;width:10;height:20" coordorigin="12212,1659" coordsize="10,20">
              <v:shape style="position:absolute;left:12212;top:1659;width:10;height:20" coordorigin="12212,1659" coordsize="10,20" path="m12212,1678l12222,1678,12222,1659,12212,1659,12212,1678xe" filled="true" fillcolor="#000000" stroked="false">
                <v:path arrowok="t"/>
                <v:fill type="solid"/>
              </v:shape>
            </v:group>
            <v:group style="position:absolute;left:12212;top:1678;width:10;height:20" coordorigin="12212,1678" coordsize="10,20">
              <v:shape style="position:absolute;left:12212;top:1678;width:10;height:20" coordorigin="12212,1678" coordsize="10,20" path="m12212,1697l12222,1697,12222,1678,12212,1678,12212,1697xe" filled="true" fillcolor="#000000" stroked="false">
                <v:path arrowok="t"/>
                <v:fill type="solid"/>
              </v:shape>
            </v:group>
            <v:group style="position:absolute;left:12212;top:1697;width:10;height:20" coordorigin="12212,1697" coordsize="10,20">
              <v:shape style="position:absolute;left:12212;top:1697;width:10;height:20" coordorigin="12212,1697" coordsize="10,20" path="m12212,1716l12222,1716,12222,1697,12212,1697,12212,1716xe" filled="true" fillcolor="#000000" stroked="false">
                <v:path arrowok="t"/>
                <v:fill type="solid"/>
              </v:shape>
            </v:group>
            <v:group style="position:absolute;left:12212;top:1716;width:10;height:20" coordorigin="12212,1716" coordsize="10,20">
              <v:shape style="position:absolute;left:12212;top:1716;width:10;height:20" coordorigin="12212,1716" coordsize="10,20" path="m12212,1736l12222,1736,12222,1716,12212,1716,12212,1736xe" filled="true" fillcolor="#000000" stroked="false">
                <v:path arrowok="t"/>
                <v:fill type="solid"/>
              </v:shape>
            </v:group>
            <v:group style="position:absolute;left:12212;top:1736;width:10;height:20" coordorigin="12212,1736" coordsize="10,20">
              <v:shape style="position:absolute;left:12212;top:1736;width:10;height:20" coordorigin="12212,1736" coordsize="10,20" path="m12212,1755l12222,1755,12222,1736,12212,1736,12212,1755xe" filled="true" fillcolor="#000000" stroked="false">
                <v:path arrowok="t"/>
                <v:fill type="solid"/>
              </v:shape>
            </v:group>
            <v:group style="position:absolute;left:12212;top:1755;width:10;height:20" coordorigin="12212,1755" coordsize="10,20">
              <v:shape style="position:absolute;left:12212;top:1755;width:10;height:20" coordorigin="12212,1755" coordsize="10,20" path="m12212,1774l12222,1774,12222,1755,12212,1755,12212,1774xe" filled="true" fillcolor="#000000" stroked="false">
                <v:path arrowok="t"/>
                <v:fill type="solid"/>
              </v:shape>
            </v:group>
            <v:group style="position:absolute;left:12212;top:1774;width:10;height:20" coordorigin="12212,1774" coordsize="10,20">
              <v:shape style="position:absolute;left:12212;top:1774;width:10;height:20" coordorigin="12212,1774" coordsize="10,20" path="m12212,1793l12222,1793,12222,1774,12212,1774,12212,1793xe" filled="true" fillcolor="#000000" stroked="false">
                <v:path arrowok="t"/>
                <v:fill type="solid"/>
              </v:shape>
            </v:group>
            <v:group style="position:absolute;left:12212;top:1793;width:10;height:20" coordorigin="12212,1793" coordsize="10,20">
              <v:shape style="position:absolute;left:12212;top:1793;width:10;height:20" coordorigin="12212,1793" coordsize="10,20" path="m12212,1812l12222,1812,12222,1793,12212,1793,12212,1812xe" filled="true" fillcolor="#000000" stroked="false">
                <v:path arrowok="t"/>
                <v:fill type="solid"/>
              </v:shape>
            </v:group>
            <v:group style="position:absolute;left:12212;top:1812;width:10;height:20" coordorigin="12212,1812" coordsize="10,20">
              <v:shape style="position:absolute;left:12212;top:1812;width:10;height:20" coordorigin="12212,1812" coordsize="10,20" path="m12212,1832l12222,1832,12222,1812,12212,1812,12212,1832xe" filled="true" fillcolor="#000000" stroked="false">
                <v:path arrowok="t"/>
                <v:fill type="solid"/>
              </v:shape>
            </v:group>
            <v:group style="position:absolute;left:12212;top:1832;width:10;height:20" coordorigin="12212,1832" coordsize="10,20">
              <v:shape style="position:absolute;left:12212;top:1832;width:10;height:20" coordorigin="12212,1832" coordsize="10,20" path="m12212,1851l12222,1851,12222,1832,12212,1832,12212,1851xe" filled="true" fillcolor="#000000" stroked="false">
                <v:path arrowok="t"/>
                <v:fill type="solid"/>
              </v:shape>
            </v:group>
            <v:group style="position:absolute;left:12212;top:1851;width:10;height:20" coordorigin="12212,1851" coordsize="10,20">
              <v:shape style="position:absolute;left:12212;top:1851;width:10;height:20" coordorigin="12212,1851" coordsize="10,20" path="m12212,1870l12222,1870,12222,1851,12212,1851,12212,1870xe" filled="true" fillcolor="#000000" stroked="false">
                <v:path arrowok="t"/>
                <v:fill type="solid"/>
              </v:shape>
            </v:group>
            <v:group style="position:absolute;left:12212;top:1870;width:10;height:20" coordorigin="12212,1870" coordsize="10,20">
              <v:shape style="position:absolute;left:12212;top:1870;width:10;height:20" coordorigin="12212,1870" coordsize="10,20" path="m12212,1889l12222,1889,12222,1870,12212,1870,12212,1889xe" filled="true" fillcolor="#000000" stroked="false">
                <v:path arrowok="t"/>
                <v:fill type="solid"/>
              </v:shape>
            </v:group>
            <v:group style="position:absolute;left:12212;top:1889;width:10;height:20" coordorigin="12212,1889" coordsize="10,20">
              <v:shape style="position:absolute;left:12212;top:1889;width:10;height:20" coordorigin="12212,1889" coordsize="10,20" path="m12212,1908l12222,1908,12222,1889,12212,1889,12212,1908xe" filled="true" fillcolor="#000000" stroked="false">
                <v:path arrowok="t"/>
                <v:fill type="solid"/>
              </v:shape>
            </v:group>
            <v:group style="position:absolute;left:12212;top:1908;width:10;height:20" coordorigin="12212,1908" coordsize="10,20">
              <v:shape style="position:absolute;left:12212;top:1908;width:10;height:20" coordorigin="12212,1908" coordsize="10,20" path="m12212,1928l12222,1928,12222,1908,12212,1908,12212,1928xe" filled="true" fillcolor="#000000" stroked="false">
                <v:path arrowok="t"/>
                <v:fill type="solid"/>
              </v:shape>
            </v:group>
            <v:group style="position:absolute;left:12212;top:1928;width:10;height:20" coordorigin="12212,1928" coordsize="10,20">
              <v:shape style="position:absolute;left:12212;top:1928;width:10;height:20" coordorigin="12212,1928" coordsize="10,20" path="m12212,1947l12222,1947,12222,1928,12212,1928,12212,1947xe" filled="true" fillcolor="#000000" stroked="false">
                <v:path arrowok="t"/>
                <v:fill type="solid"/>
              </v:shape>
            </v:group>
            <v:group style="position:absolute;left:12212;top:1947;width:10;height:20" coordorigin="12212,1947" coordsize="10,20">
              <v:shape style="position:absolute;left:12212;top:1947;width:10;height:20" coordorigin="12212,1947" coordsize="10,20" path="m12212,1966l12222,1966,12222,1947,12212,1947,12212,1966xe" filled="true" fillcolor="#000000" stroked="false">
                <v:path arrowok="t"/>
                <v:fill type="solid"/>
              </v:shape>
            </v:group>
            <v:group style="position:absolute;left:12212;top:1966;width:10;height:20" coordorigin="12212,1966" coordsize="10,20">
              <v:shape style="position:absolute;left:12212;top:1966;width:10;height:20" coordorigin="12212,1966" coordsize="10,20" path="m12212,1985l12222,1985,12222,1966,12212,1966,12212,1985xe" filled="true" fillcolor="#000000" stroked="false">
                <v:path arrowok="t"/>
                <v:fill type="solid"/>
              </v:shape>
            </v:group>
            <v:group style="position:absolute;left:12212;top:1985;width:10;height:20" coordorigin="12212,1985" coordsize="10,20">
              <v:shape style="position:absolute;left:12212;top:1985;width:10;height:20" coordorigin="12212,1985" coordsize="10,20" path="m12212,2004l12222,2004,12222,1985,12212,1985,12212,2004xe" filled="true" fillcolor="#000000" stroked="false">
                <v:path arrowok="t"/>
                <v:fill type="solid"/>
              </v:shape>
            </v:group>
            <v:group style="position:absolute;left:12212;top:2004;width:10;height:20" coordorigin="12212,2004" coordsize="10,20">
              <v:shape style="position:absolute;left:12212;top:2004;width:10;height:20" coordorigin="12212,2004" coordsize="10,20" path="m12212,2024l12222,2024,12222,2004,12212,2004,12212,2024xe" filled="true" fillcolor="#000000" stroked="false">
                <v:path arrowok="t"/>
                <v:fill type="solid"/>
              </v:shape>
            </v:group>
            <v:group style="position:absolute;left:12212;top:2024;width:10;height:20" coordorigin="12212,2024" coordsize="10,20">
              <v:shape style="position:absolute;left:12212;top:2024;width:10;height:20" coordorigin="12212,2024" coordsize="10,20" path="m12212,2043l12222,2043,12222,2024,12212,2024,12212,2043xe" filled="true" fillcolor="#000000" stroked="false">
                <v:path arrowok="t"/>
                <v:fill type="solid"/>
              </v:shape>
            </v:group>
            <v:group style="position:absolute;left:12212;top:2043;width:10;height:20" coordorigin="12212,2043" coordsize="10,20">
              <v:shape style="position:absolute;left:12212;top:2043;width:10;height:20" coordorigin="12212,2043" coordsize="10,20" path="m12212,2062l12222,2062,12222,2043,12212,2043,12212,2062xe" filled="true" fillcolor="#000000" stroked="false">
                <v:path arrowok="t"/>
                <v:fill type="solid"/>
              </v:shape>
            </v:group>
            <v:group style="position:absolute;left:12212;top:2062;width:10;height:20" coordorigin="12212,2062" coordsize="10,20">
              <v:shape style="position:absolute;left:12212;top:2062;width:10;height:20" coordorigin="12212,2062" coordsize="10,20" path="m12212,2081l12222,2081,12222,2062,12212,2062,12212,2081xe" filled="true" fillcolor="#000000" stroked="false">
                <v:path arrowok="t"/>
                <v:fill type="solid"/>
              </v:shape>
            </v:group>
            <v:group style="position:absolute;left:12212;top:2081;width:10;height:20" coordorigin="12212,2081" coordsize="10,20">
              <v:shape style="position:absolute;left:12212;top:2081;width:10;height:20" coordorigin="12212,2081" coordsize="10,20" path="m12212,2100l12222,2100,12222,2081,12212,2081,12212,2100xe" filled="true" fillcolor="#000000" stroked="false">
                <v:path arrowok="t"/>
                <v:fill type="solid"/>
              </v:shape>
            </v:group>
            <v:group style="position:absolute;left:12212;top:2100;width:10;height:20" coordorigin="12212,2100" coordsize="10,20">
              <v:shape style="position:absolute;left:12212;top:2100;width:10;height:20" coordorigin="12212,2100" coordsize="10,20" path="m12212,2120l12222,2120,12222,2100,12212,2100,12212,2120xe" filled="true" fillcolor="#000000" stroked="false">
                <v:path arrowok="t"/>
                <v:fill type="solid"/>
              </v:shape>
            </v:group>
            <v:group style="position:absolute;left:12212;top:2120;width:10;height:20" coordorigin="12212,2120" coordsize="10,20">
              <v:shape style="position:absolute;left:12212;top:2120;width:10;height:20" coordorigin="12212,2120" coordsize="10,20" path="m12212,2139l12222,2139,12222,2120,12212,2120,12212,2139xe" filled="true" fillcolor="#000000" stroked="false">
                <v:path arrowok="t"/>
                <v:fill type="solid"/>
              </v:shape>
            </v:group>
            <v:group style="position:absolute;left:12212;top:2139;width:10;height:20" coordorigin="12212,2139" coordsize="10,20">
              <v:shape style="position:absolute;left:12212;top:2139;width:10;height:20" coordorigin="12212,2139" coordsize="10,20" path="m12212,2158l12222,2158,12222,2139,12212,2139,12212,2158xe" filled="true" fillcolor="#000000" stroked="false">
                <v:path arrowok="t"/>
                <v:fill type="solid"/>
              </v:shape>
            </v:group>
            <v:group style="position:absolute;left:12212;top:2158;width:10;height:20" coordorigin="12212,2158" coordsize="10,20">
              <v:shape style="position:absolute;left:12212;top:2158;width:10;height:20" coordorigin="12212,2158" coordsize="10,20" path="m12212,2177l12222,2177,12222,2158,12212,2158,12212,2177xe" filled="true" fillcolor="#000000" stroked="false">
                <v:path arrowok="t"/>
                <v:fill type="solid"/>
              </v:shape>
            </v:group>
            <v:group style="position:absolute;left:12212;top:2177;width:10;height:20" coordorigin="12212,2177" coordsize="10,20">
              <v:shape style="position:absolute;left:12212;top:2177;width:10;height:20" coordorigin="12212,2177" coordsize="10,20" path="m12212,2196l12222,2196,12222,2177,12212,2177,12212,2196xe" filled="true" fillcolor="#000000" stroked="false">
                <v:path arrowok="t"/>
                <v:fill type="solid"/>
              </v:shape>
            </v:group>
            <v:group style="position:absolute;left:12212;top:2196;width:10;height:20" coordorigin="12212,2196" coordsize="10,20">
              <v:shape style="position:absolute;left:12212;top:2196;width:10;height:20" coordorigin="12212,2196" coordsize="10,20" path="m12212,2216l12222,2216,12222,2196,12212,2196,12212,2216xe" filled="true" fillcolor="#000000" stroked="false">
                <v:path arrowok="t"/>
                <v:fill type="solid"/>
              </v:shape>
            </v:group>
            <v:group style="position:absolute;left:12212;top:2216;width:10;height:20" coordorigin="12212,2216" coordsize="10,20">
              <v:shape style="position:absolute;left:12212;top:2216;width:10;height:20" coordorigin="12212,2216" coordsize="10,20" path="m12212,2235l12222,2235,12222,2216,12212,2216,12212,2235xe" filled="true" fillcolor="#000000" stroked="false">
                <v:path arrowok="t"/>
                <v:fill type="solid"/>
              </v:shape>
            </v:group>
            <v:group style="position:absolute;left:12212;top:2235;width:10;height:20" coordorigin="12212,2235" coordsize="10,20">
              <v:shape style="position:absolute;left:12212;top:2235;width:10;height:20" coordorigin="12212,2235" coordsize="10,20" path="m12212,2254l12222,2254,12222,2235,12212,2235,12212,2254xe" filled="true" fillcolor="#000000" stroked="false">
                <v:path arrowok="t"/>
                <v:fill type="solid"/>
              </v:shape>
            </v:group>
            <v:group style="position:absolute;left:13618;top:1217;width:10;height:20" coordorigin="13618,1217" coordsize="10,20">
              <v:shape style="position:absolute;left:13618;top:1217;width:10;height:20" coordorigin="13618,1217" coordsize="10,20" path="m13618,1236l13628,1236,13628,1217,13618,1217,13618,1236xe" filled="true" fillcolor="#000000" stroked="false">
                <v:path arrowok="t"/>
                <v:fill type="solid"/>
              </v:shape>
            </v:group>
            <v:group style="position:absolute;left:13618;top:1236;width:10;height:20" coordorigin="13618,1236" coordsize="10,20">
              <v:shape style="position:absolute;left:13618;top:1236;width:10;height:20" coordorigin="13618,1236" coordsize="10,20" path="m13618,1256l13628,1256,13628,1236,13618,1236,13618,1256xe" filled="true" fillcolor="#000000" stroked="false">
                <v:path arrowok="t"/>
                <v:fill type="solid"/>
              </v:shape>
            </v:group>
            <v:group style="position:absolute;left:13618;top:1256;width:10;height:20" coordorigin="13618,1256" coordsize="10,20">
              <v:shape style="position:absolute;left:13618;top:1256;width:10;height:20" coordorigin="13618,1256" coordsize="10,20" path="m13618,1275l13628,1275,13628,1256,13618,1256,13618,1275xe" filled="true" fillcolor="#000000" stroked="false">
                <v:path arrowok="t"/>
                <v:fill type="solid"/>
              </v:shape>
            </v:group>
            <v:group style="position:absolute;left:13618;top:1275;width:10;height:20" coordorigin="13618,1275" coordsize="10,20">
              <v:shape style="position:absolute;left:13618;top:1275;width:10;height:20" coordorigin="13618,1275" coordsize="10,20" path="m13618,1294l13628,1294,13628,1275,13618,1275,13618,1294xe" filled="true" fillcolor="#000000" stroked="false">
                <v:path arrowok="t"/>
                <v:fill type="solid"/>
              </v:shape>
            </v:group>
            <v:group style="position:absolute;left:13618;top:1294;width:10;height:20" coordorigin="13618,1294" coordsize="10,20">
              <v:shape style="position:absolute;left:13618;top:1294;width:10;height:20" coordorigin="13618,1294" coordsize="10,20" path="m13618,1313l13628,1313,13628,1294,13618,1294,13618,1313xe" filled="true" fillcolor="#000000" stroked="false">
                <v:path arrowok="t"/>
                <v:fill type="solid"/>
              </v:shape>
            </v:group>
            <v:group style="position:absolute;left:13618;top:1313;width:10;height:20" coordorigin="13618,1313" coordsize="10,20">
              <v:shape style="position:absolute;left:13618;top:1313;width:10;height:20" coordorigin="13618,1313" coordsize="10,20" path="m13618,1332l13628,1332,13628,1313,13618,1313,13618,1332xe" filled="true" fillcolor="#000000" stroked="false">
                <v:path arrowok="t"/>
                <v:fill type="solid"/>
              </v:shape>
            </v:group>
            <v:group style="position:absolute;left:13618;top:1332;width:10;height:20" coordorigin="13618,1332" coordsize="10,20">
              <v:shape style="position:absolute;left:13618;top:1332;width:10;height:20" coordorigin="13618,1332" coordsize="10,20" path="m13618,1352l13628,1352,13628,1332,13618,1332,13618,1352xe" filled="true" fillcolor="#000000" stroked="false">
                <v:path arrowok="t"/>
                <v:fill type="solid"/>
              </v:shape>
            </v:group>
            <v:group style="position:absolute;left:13618;top:1352;width:10;height:20" coordorigin="13618,1352" coordsize="10,20">
              <v:shape style="position:absolute;left:13618;top:1352;width:10;height:20" coordorigin="13618,1352" coordsize="10,20" path="m13618,1371l13628,1371,13628,1352,13618,1352,13618,1371xe" filled="true" fillcolor="#000000" stroked="false">
                <v:path arrowok="t"/>
                <v:fill type="solid"/>
              </v:shape>
            </v:group>
            <v:group style="position:absolute;left:13618;top:1371;width:10;height:20" coordorigin="13618,1371" coordsize="10,20">
              <v:shape style="position:absolute;left:13618;top:1371;width:10;height:20" coordorigin="13618,1371" coordsize="10,20" path="m13618,1390l13628,1390,13628,1371,13618,1371,13618,1390xe" filled="true" fillcolor="#000000" stroked="false">
                <v:path arrowok="t"/>
                <v:fill type="solid"/>
              </v:shape>
            </v:group>
            <v:group style="position:absolute;left:13618;top:1390;width:10;height:20" coordorigin="13618,1390" coordsize="10,20">
              <v:shape style="position:absolute;left:13618;top:1390;width:10;height:20" coordorigin="13618,1390" coordsize="10,20" path="m13618,1409l13628,1409,13628,1390,13618,1390,13618,1409xe" filled="true" fillcolor="#000000" stroked="false">
                <v:path arrowok="t"/>
                <v:fill type="solid"/>
              </v:shape>
            </v:group>
            <v:group style="position:absolute;left:13618;top:1409;width:10;height:20" coordorigin="13618,1409" coordsize="10,20">
              <v:shape style="position:absolute;left:13618;top:1409;width:10;height:20" coordorigin="13618,1409" coordsize="10,20" path="m13618,1428l13628,1428,13628,1409,13618,1409,13618,1428xe" filled="true" fillcolor="#000000" stroked="false">
                <v:path arrowok="t"/>
                <v:fill type="solid"/>
              </v:shape>
            </v:group>
            <v:group style="position:absolute;left:13618;top:1428;width:10;height:20" coordorigin="13618,1428" coordsize="10,20">
              <v:shape style="position:absolute;left:13618;top:1428;width:10;height:20" coordorigin="13618,1428" coordsize="10,20" path="m13618,1448l13628,1448,13628,1428,13618,1428,13618,1448xe" filled="true" fillcolor="#000000" stroked="false">
                <v:path arrowok="t"/>
                <v:fill type="solid"/>
              </v:shape>
            </v:group>
            <v:group style="position:absolute;left:13618;top:1448;width:10;height:20" coordorigin="13618,1448" coordsize="10,20">
              <v:shape style="position:absolute;left:13618;top:1448;width:10;height:20" coordorigin="13618,1448" coordsize="10,20" path="m13618,1467l13628,1467,13628,1448,13618,1448,13618,1467xe" filled="true" fillcolor="#000000" stroked="false">
                <v:path arrowok="t"/>
                <v:fill type="solid"/>
              </v:shape>
            </v:group>
            <v:group style="position:absolute;left:13618;top:1467;width:10;height:20" coordorigin="13618,1467" coordsize="10,20">
              <v:shape style="position:absolute;left:13618;top:1467;width:10;height:20" coordorigin="13618,1467" coordsize="10,20" path="m13618,1486l13628,1486,13628,1467,13618,1467,13618,1486xe" filled="true" fillcolor="#000000" stroked="false">
                <v:path arrowok="t"/>
                <v:fill type="solid"/>
              </v:shape>
            </v:group>
            <v:group style="position:absolute;left:13618;top:1486;width:10;height:20" coordorigin="13618,1486" coordsize="10,20">
              <v:shape style="position:absolute;left:13618;top:1486;width:10;height:20" coordorigin="13618,1486" coordsize="10,20" path="m13618,1505l13628,1505,13628,1486,13618,1486,13618,1505xe" filled="true" fillcolor="#000000" stroked="false">
                <v:path arrowok="t"/>
                <v:fill type="solid"/>
              </v:shape>
            </v:group>
            <v:group style="position:absolute;left:13618;top:1505;width:10;height:20" coordorigin="13618,1505" coordsize="10,20">
              <v:shape style="position:absolute;left:13618;top:1505;width:10;height:20" coordorigin="13618,1505" coordsize="10,20" path="m13618,1524l13628,1524,13628,1505,13618,1505,13618,1524xe" filled="true" fillcolor="#000000" stroked="false">
                <v:path arrowok="t"/>
                <v:fill type="solid"/>
              </v:shape>
            </v:group>
            <v:group style="position:absolute;left:13618;top:1524;width:10;height:20" coordorigin="13618,1524" coordsize="10,20">
              <v:shape style="position:absolute;left:13618;top:1524;width:10;height:20" coordorigin="13618,1524" coordsize="10,20" path="m13618,1544l13628,1544,13628,1524,13618,1524,13618,1544xe" filled="true" fillcolor="#000000" stroked="false">
                <v:path arrowok="t"/>
                <v:fill type="solid"/>
              </v:shape>
            </v:group>
            <v:group style="position:absolute;left:13618;top:1544;width:10;height:20" coordorigin="13618,1544" coordsize="10,20">
              <v:shape style="position:absolute;left:13618;top:1544;width:10;height:20" coordorigin="13618,1544" coordsize="10,20" path="m13618,1563l13628,1563,13628,1544,13618,1544,13618,1563xe" filled="true" fillcolor="#000000" stroked="false">
                <v:path arrowok="t"/>
                <v:fill type="solid"/>
              </v:shape>
            </v:group>
            <v:group style="position:absolute;left:13618;top:1563;width:10;height:20" coordorigin="13618,1563" coordsize="10,20">
              <v:shape style="position:absolute;left:13618;top:1563;width:10;height:20" coordorigin="13618,1563" coordsize="10,20" path="m13618,1582l13628,1582,13628,1563,13618,1563,13618,1582xe" filled="true" fillcolor="#000000" stroked="false">
                <v:path arrowok="t"/>
                <v:fill type="solid"/>
              </v:shape>
            </v:group>
            <v:group style="position:absolute;left:13618;top:1582;width:10;height:20" coordorigin="13618,1582" coordsize="10,20">
              <v:shape style="position:absolute;left:13618;top:1582;width:10;height:20" coordorigin="13618,1582" coordsize="10,20" path="m13618,1601l13628,1601,13628,1582,13618,1582,13618,1601xe" filled="true" fillcolor="#000000" stroked="false">
                <v:path arrowok="t"/>
                <v:fill type="solid"/>
              </v:shape>
            </v:group>
            <v:group style="position:absolute;left:13618;top:1601;width:10;height:20" coordorigin="13618,1601" coordsize="10,20">
              <v:shape style="position:absolute;left:13618;top:1601;width:10;height:20" coordorigin="13618,1601" coordsize="10,20" path="m13618,1620l13628,1620,13628,1601,13618,1601,13618,1620xe" filled="true" fillcolor="#000000" stroked="false">
                <v:path arrowok="t"/>
                <v:fill type="solid"/>
              </v:shape>
            </v:group>
            <v:group style="position:absolute;left:13618;top:1620;width:10;height:20" coordorigin="13618,1620" coordsize="10,20">
              <v:shape style="position:absolute;left:13618;top:1620;width:10;height:20" coordorigin="13618,1620" coordsize="10,20" path="m13618,1640l13628,1640,13628,1620,13618,1620,13618,1640xe" filled="true" fillcolor="#000000" stroked="false">
                <v:path arrowok="t"/>
                <v:fill type="solid"/>
              </v:shape>
            </v:group>
            <v:group style="position:absolute;left:13618;top:1640;width:10;height:20" coordorigin="13618,1640" coordsize="10,20">
              <v:shape style="position:absolute;left:13618;top:1640;width:10;height:20" coordorigin="13618,1640" coordsize="10,20" path="m13618,1659l13628,1659,13628,1640,13618,1640,13618,1659xe" filled="true" fillcolor="#000000" stroked="false">
                <v:path arrowok="t"/>
                <v:fill type="solid"/>
              </v:shape>
            </v:group>
            <v:group style="position:absolute;left:13618;top:1659;width:10;height:20" coordorigin="13618,1659" coordsize="10,20">
              <v:shape style="position:absolute;left:13618;top:1659;width:10;height:20" coordorigin="13618,1659" coordsize="10,20" path="m13618,1678l13628,1678,13628,1659,13618,1659,13618,1678xe" filled="true" fillcolor="#000000" stroked="false">
                <v:path arrowok="t"/>
                <v:fill type="solid"/>
              </v:shape>
            </v:group>
            <v:group style="position:absolute;left:13618;top:1678;width:10;height:20" coordorigin="13618,1678" coordsize="10,20">
              <v:shape style="position:absolute;left:13618;top:1678;width:10;height:20" coordorigin="13618,1678" coordsize="10,20" path="m13618,1697l13628,1697,13628,1678,13618,1678,13618,1697xe" filled="true" fillcolor="#000000" stroked="false">
                <v:path arrowok="t"/>
                <v:fill type="solid"/>
              </v:shape>
            </v:group>
            <v:group style="position:absolute;left:13618;top:1697;width:10;height:20" coordorigin="13618,1697" coordsize="10,20">
              <v:shape style="position:absolute;left:13618;top:1697;width:10;height:20" coordorigin="13618,1697" coordsize="10,20" path="m13618,1716l13628,1716,13628,1697,13618,1697,13618,1716xe" filled="true" fillcolor="#000000" stroked="false">
                <v:path arrowok="t"/>
                <v:fill type="solid"/>
              </v:shape>
            </v:group>
            <v:group style="position:absolute;left:13618;top:1716;width:10;height:20" coordorigin="13618,1716" coordsize="10,20">
              <v:shape style="position:absolute;left:13618;top:1716;width:10;height:20" coordorigin="13618,1716" coordsize="10,20" path="m13618,1736l13628,1736,13628,1716,13618,1716,13618,1736xe" filled="true" fillcolor="#000000" stroked="false">
                <v:path arrowok="t"/>
                <v:fill type="solid"/>
              </v:shape>
            </v:group>
            <v:group style="position:absolute;left:13618;top:1736;width:10;height:20" coordorigin="13618,1736" coordsize="10,20">
              <v:shape style="position:absolute;left:13618;top:1736;width:10;height:20" coordorigin="13618,1736" coordsize="10,20" path="m13618,1755l13628,1755,13628,1736,13618,1736,13618,1755xe" filled="true" fillcolor="#000000" stroked="false">
                <v:path arrowok="t"/>
                <v:fill type="solid"/>
              </v:shape>
            </v:group>
            <v:group style="position:absolute;left:13618;top:1755;width:10;height:20" coordorigin="13618,1755" coordsize="10,20">
              <v:shape style="position:absolute;left:13618;top:1755;width:10;height:20" coordorigin="13618,1755" coordsize="10,20" path="m13618,1774l13628,1774,13628,1755,13618,1755,13618,1774xe" filled="true" fillcolor="#000000" stroked="false">
                <v:path arrowok="t"/>
                <v:fill type="solid"/>
              </v:shape>
            </v:group>
            <v:group style="position:absolute;left:13618;top:1774;width:10;height:20" coordorigin="13618,1774" coordsize="10,20">
              <v:shape style="position:absolute;left:13618;top:1774;width:10;height:20" coordorigin="13618,1774" coordsize="10,20" path="m13618,1793l13628,1793,13628,1774,13618,1774,13618,1793xe" filled="true" fillcolor="#000000" stroked="false">
                <v:path arrowok="t"/>
                <v:fill type="solid"/>
              </v:shape>
            </v:group>
            <v:group style="position:absolute;left:13618;top:1793;width:10;height:20" coordorigin="13618,1793" coordsize="10,20">
              <v:shape style="position:absolute;left:13618;top:1793;width:10;height:20" coordorigin="13618,1793" coordsize="10,20" path="m13618,1812l13628,1812,13628,1793,13618,1793,13618,1812xe" filled="true" fillcolor="#000000" stroked="false">
                <v:path arrowok="t"/>
                <v:fill type="solid"/>
              </v:shape>
            </v:group>
            <v:group style="position:absolute;left:13618;top:1812;width:10;height:20" coordorigin="13618,1812" coordsize="10,20">
              <v:shape style="position:absolute;left:13618;top:1812;width:10;height:20" coordorigin="13618,1812" coordsize="10,20" path="m13618,1832l13628,1832,13628,1812,13618,1812,13618,1832xe" filled="true" fillcolor="#000000" stroked="false">
                <v:path arrowok="t"/>
                <v:fill type="solid"/>
              </v:shape>
            </v:group>
            <v:group style="position:absolute;left:13618;top:1832;width:10;height:20" coordorigin="13618,1832" coordsize="10,20">
              <v:shape style="position:absolute;left:13618;top:1832;width:10;height:20" coordorigin="13618,1832" coordsize="10,20" path="m13618,1851l13628,1851,13628,1832,13618,1832,13618,1851xe" filled="true" fillcolor="#000000" stroked="false">
                <v:path arrowok="t"/>
                <v:fill type="solid"/>
              </v:shape>
            </v:group>
            <v:group style="position:absolute;left:13618;top:1851;width:10;height:20" coordorigin="13618,1851" coordsize="10,20">
              <v:shape style="position:absolute;left:13618;top:1851;width:10;height:20" coordorigin="13618,1851" coordsize="10,20" path="m13618,1870l13628,1870,13628,1851,13618,1851,13618,1870xe" filled="true" fillcolor="#000000" stroked="false">
                <v:path arrowok="t"/>
                <v:fill type="solid"/>
              </v:shape>
            </v:group>
            <v:group style="position:absolute;left:13618;top:1870;width:10;height:20" coordorigin="13618,1870" coordsize="10,20">
              <v:shape style="position:absolute;left:13618;top:1870;width:10;height:20" coordorigin="13618,1870" coordsize="10,20" path="m13618,1889l13628,1889,13628,1870,13618,1870,13618,1889xe" filled="true" fillcolor="#000000" stroked="false">
                <v:path arrowok="t"/>
                <v:fill type="solid"/>
              </v:shape>
            </v:group>
            <v:group style="position:absolute;left:13618;top:1889;width:10;height:20" coordorigin="13618,1889" coordsize="10,20">
              <v:shape style="position:absolute;left:13618;top:1889;width:10;height:20" coordorigin="13618,1889" coordsize="10,20" path="m13618,1908l13628,1908,13628,1889,13618,1889,13618,1908xe" filled="true" fillcolor="#000000" stroked="false">
                <v:path arrowok="t"/>
                <v:fill type="solid"/>
              </v:shape>
            </v:group>
            <v:group style="position:absolute;left:13618;top:1908;width:10;height:20" coordorigin="13618,1908" coordsize="10,20">
              <v:shape style="position:absolute;left:13618;top:1908;width:10;height:20" coordorigin="13618,1908" coordsize="10,20" path="m13618,1928l13628,1928,13628,1908,13618,1908,13618,1928xe" filled="true" fillcolor="#000000" stroked="false">
                <v:path arrowok="t"/>
                <v:fill type="solid"/>
              </v:shape>
            </v:group>
            <v:group style="position:absolute;left:13618;top:1928;width:10;height:20" coordorigin="13618,1928" coordsize="10,20">
              <v:shape style="position:absolute;left:13618;top:1928;width:10;height:20" coordorigin="13618,1928" coordsize="10,20" path="m13618,1947l13628,1947,13628,1928,13618,1928,13618,1947xe" filled="true" fillcolor="#000000" stroked="false">
                <v:path arrowok="t"/>
                <v:fill type="solid"/>
              </v:shape>
            </v:group>
            <v:group style="position:absolute;left:13618;top:1947;width:10;height:20" coordorigin="13618,1947" coordsize="10,20">
              <v:shape style="position:absolute;left:13618;top:1947;width:10;height:20" coordorigin="13618,1947" coordsize="10,20" path="m13618,1966l13628,1966,13628,1947,13618,1947,13618,1966xe" filled="true" fillcolor="#000000" stroked="false">
                <v:path arrowok="t"/>
                <v:fill type="solid"/>
              </v:shape>
            </v:group>
            <v:group style="position:absolute;left:13618;top:1966;width:10;height:20" coordorigin="13618,1966" coordsize="10,20">
              <v:shape style="position:absolute;left:13618;top:1966;width:10;height:20" coordorigin="13618,1966" coordsize="10,20" path="m13618,1985l13628,1985,13628,1966,13618,1966,13618,1985xe" filled="true" fillcolor="#000000" stroked="false">
                <v:path arrowok="t"/>
                <v:fill type="solid"/>
              </v:shape>
            </v:group>
            <v:group style="position:absolute;left:13618;top:1985;width:10;height:20" coordorigin="13618,1985" coordsize="10,20">
              <v:shape style="position:absolute;left:13618;top:1985;width:10;height:20" coordorigin="13618,1985" coordsize="10,20" path="m13618,2004l13628,2004,13628,1985,13618,1985,13618,2004xe" filled="true" fillcolor="#000000" stroked="false">
                <v:path arrowok="t"/>
                <v:fill type="solid"/>
              </v:shape>
            </v:group>
            <v:group style="position:absolute;left:13618;top:2004;width:10;height:20" coordorigin="13618,2004" coordsize="10,20">
              <v:shape style="position:absolute;left:13618;top:2004;width:10;height:20" coordorigin="13618,2004" coordsize="10,20" path="m13618,2024l13628,2024,13628,2004,13618,2004,13618,2024xe" filled="true" fillcolor="#000000" stroked="false">
                <v:path arrowok="t"/>
                <v:fill type="solid"/>
              </v:shape>
            </v:group>
            <v:group style="position:absolute;left:13618;top:2024;width:10;height:20" coordorigin="13618,2024" coordsize="10,20">
              <v:shape style="position:absolute;left:13618;top:2024;width:10;height:20" coordorigin="13618,2024" coordsize="10,20" path="m13618,2043l13628,2043,13628,2024,13618,2024,13618,2043xe" filled="true" fillcolor="#000000" stroked="false">
                <v:path arrowok="t"/>
                <v:fill type="solid"/>
              </v:shape>
            </v:group>
            <v:group style="position:absolute;left:13618;top:2043;width:10;height:20" coordorigin="13618,2043" coordsize="10,20">
              <v:shape style="position:absolute;left:13618;top:2043;width:10;height:20" coordorigin="13618,2043" coordsize="10,20" path="m13618,2062l13628,2062,13628,2043,13618,2043,13618,2062xe" filled="true" fillcolor="#000000" stroked="false">
                <v:path arrowok="t"/>
                <v:fill type="solid"/>
              </v:shape>
            </v:group>
            <v:group style="position:absolute;left:13618;top:2062;width:10;height:20" coordorigin="13618,2062" coordsize="10,20">
              <v:shape style="position:absolute;left:13618;top:2062;width:10;height:20" coordorigin="13618,2062" coordsize="10,20" path="m13618,2081l13628,2081,13628,2062,13618,2062,13618,2081xe" filled="true" fillcolor="#000000" stroked="false">
                <v:path arrowok="t"/>
                <v:fill type="solid"/>
              </v:shape>
            </v:group>
            <v:group style="position:absolute;left:13618;top:2081;width:10;height:20" coordorigin="13618,2081" coordsize="10,20">
              <v:shape style="position:absolute;left:13618;top:2081;width:10;height:20" coordorigin="13618,2081" coordsize="10,20" path="m13618,2100l13628,2100,13628,2081,13618,2081,13618,2100xe" filled="true" fillcolor="#000000" stroked="false">
                <v:path arrowok="t"/>
                <v:fill type="solid"/>
              </v:shape>
            </v:group>
            <v:group style="position:absolute;left:13618;top:2100;width:10;height:20" coordorigin="13618,2100" coordsize="10,20">
              <v:shape style="position:absolute;left:13618;top:2100;width:10;height:20" coordorigin="13618,2100" coordsize="10,20" path="m13618,2120l13628,2120,13628,2100,13618,2100,13618,2120xe" filled="true" fillcolor="#000000" stroked="false">
                <v:path arrowok="t"/>
                <v:fill type="solid"/>
              </v:shape>
            </v:group>
            <v:group style="position:absolute;left:13618;top:2120;width:10;height:20" coordorigin="13618,2120" coordsize="10,20">
              <v:shape style="position:absolute;left:13618;top:2120;width:10;height:20" coordorigin="13618,2120" coordsize="10,20" path="m13618,2139l13628,2139,13628,2120,13618,2120,13618,2139xe" filled="true" fillcolor="#000000" stroked="false">
                <v:path arrowok="t"/>
                <v:fill type="solid"/>
              </v:shape>
            </v:group>
            <v:group style="position:absolute;left:13618;top:2139;width:10;height:20" coordorigin="13618,2139" coordsize="10,20">
              <v:shape style="position:absolute;left:13618;top:2139;width:10;height:20" coordorigin="13618,2139" coordsize="10,20" path="m13618,2158l13628,2158,13628,2139,13618,2139,13618,2158xe" filled="true" fillcolor="#000000" stroked="false">
                <v:path arrowok="t"/>
                <v:fill type="solid"/>
              </v:shape>
            </v:group>
            <v:group style="position:absolute;left:13618;top:2158;width:10;height:20" coordorigin="13618,2158" coordsize="10,20">
              <v:shape style="position:absolute;left:13618;top:2158;width:10;height:20" coordorigin="13618,2158" coordsize="10,20" path="m13618,2177l13628,2177,13628,2158,13618,2158,13618,2177xe" filled="true" fillcolor="#000000" stroked="false">
                <v:path arrowok="t"/>
                <v:fill type="solid"/>
              </v:shape>
            </v:group>
            <v:group style="position:absolute;left:13618;top:2177;width:10;height:20" coordorigin="13618,2177" coordsize="10,20">
              <v:shape style="position:absolute;left:13618;top:2177;width:10;height:20" coordorigin="13618,2177" coordsize="10,20" path="m13618,2196l13628,2196,13628,2177,13618,2177,13618,2196xe" filled="true" fillcolor="#000000" stroked="false">
                <v:path arrowok="t"/>
                <v:fill type="solid"/>
              </v:shape>
            </v:group>
            <v:group style="position:absolute;left:13618;top:2196;width:10;height:20" coordorigin="13618,2196" coordsize="10,20">
              <v:shape style="position:absolute;left:13618;top:2196;width:10;height:20" coordorigin="13618,2196" coordsize="10,20" path="m13618,2216l13628,2216,13628,2196,13618,2196,13618,2216xe" filled="true" fillcolor="#000000" stroked="false">
                <v:path arrowok="t"/>
                <v:fill type="solid"/>
              </v:shape>
            </v:group>
            <v:group style="position:absolute;left:13618;top:2216;width:10;height:20" coordorigin="13618,2216" coordsize="10,20">
              <v:shape style="position:absolute;left:13618;top:2216;width:10;height:20" coordorigin="13618,2216" coordsize="10,20" path="m13618,2235l13628,2235,13628,2216,13618,2216,13618,2235xe" filled="true" fillcolor="#000000" stroked="false">
                <v:path arrowok="t"/>
                <v:fill type="solid"/>
              </v:shape>
            </v:group>
            <v:group style="position:absolute;left:13618;top:2235;width:10;height:20" coordorigin="13618,2235" coordsize="10,20">
              <v:shape style="position:absolute;left:13618;top:2235;width:10;height:20" coordorigin="13618,2235" coordsize="10,20" path="m13618,2254l13628,2254,13628,2235,13618,2235,13618,2254xe" filled="true" fillcolor="#000000" stroked="false">
                <v:path arrowok="t"/>
                <v:fill type="solid"/>
              </v:shape>
            </v:group>
            <v:group style="position:absolute;left:14248;top:1217;width:10;height:20" coordorigin="14248,1217" coordsize="10,20">
              <v:shape style="position:absolute;left:14248;top:1217;width:10;height:20" coordorigin="14248,1217" coordsize="10,20" path="m14248,1236l14257,1236,14257,1217,14248,1217,14248,1236xe" filled="true" fillcolor="#000000" stroked="false">
                <v:path arrowok="t"/>
                <v:fill type="solid"/>
              </v:shape>
            </v:group>
            <v:group style="position:absolute;left:14248;top:1236;width:10;height:20" coordorigin="14248,1236" coordsize="10,20">
              <v:shape style="position:absolute;left:14248;top:1236;width:10;height:20" coordorigin="14248,1236" coordsize="10,20" path="m14248,1256l14257,1256,14257,1236,14248,1236,14248,1256xe" filled="true" fillcolor="#000000" stroked="false">
                <v:path arrowok="t"/>
                <v:fill type="solid"/>
              </v:shape>
            </v:group>
            <v:group style="position:absolute;left:14248;top:1256;width:10;height:20" coordorigin="14248,1256" coordsize="10,20">
              <v:shape style="position:absolute;left:14248;top:1256;width:10;height:20" coordorigin="14248,1256" coordsize="10,20" path="m14248,1275l14257,1275,14257,1256,14248,1256,14248,1275xe" filled="true" fillcolor="#000000" stroked="false">
                <v:path arrowok="t"/>
                <v:fill type="solid"/>
              </v:shape>
            </v:group>
            <v:group style="position:absolute;left:14248;top:1275;width:10;height:20" coordorigin="14248,1275" coordsize="10,20">
              <v:shape style="position:absolute;left:14248;top:1275;width:10;height:20" coordorigin="14248,1275" coordsize="10,20" path="m14248,1294l14257,1294,14257,1275,14248,1275,14248,1294xe" filled="true" fillcolor="#000000" stroked="false">
                <v:path arrowok="t"/>
                <v:fill type="solid"/>
              </v:shape>
            </v:group>
            <v:group style="position:absolute;left:14248;top:1294;width:10;height:20" coordorigin="14248,1294" coordsize="10,20">
              <v:shape style="position:absolute;left:14248;top:1294;width:10;height:20" coordorigin="14248,1294" coordsize="10,20" path="m14248,1313l14257,1313,14257,1294,14248,1294,14248,1313xe" filled="true" fillcolor="#000000" stroked="false">
                <v:path arrowok="t"/>
                <v:fill type="solid"/>
              </v:shape>
            </v:group>
            <v:group style="position:absolute;left:14248;top:1313;width:10;height:20" coordorigin="14248,1313" coordsize="10,20">
              <v:shape style="position:absolute;left:14248;top:1313;width:10;height:20" coordorigin="14248,1313" coordsize="10,20" path="m14248,1332l14257,1332,14257,1313,14248,1313,14248,1332xe" filled="true" fillcolor="#000000" stroked="false">
                <v:path arrowok="t"/>
                <v:fill type="solid"/>
              </v:shape>
            </v:group>
            <v:group style="position:absolute;left:14248;top:1332;width:10;height:20" coordorigin="14248,1332" coordsize="10,20">
              <v:shape style="position:absolute;left:14248;top:1332;width:10;height:20" coordorigin="14248,1332" coordsize="10,20" path="m14248,1352l14257,1352,14257,1332,14248,1332,14248,1352xe" filled="true" fillcolor="#000000" stroked="false">
                <v:path arrowok="t"/>
                <v:fill type="solid"/>
              </v:shape>
            </v:group>
            <v:group style="position:absolute;left:14248;top:1352;width:10;height:20" coordorigin="14248,1352" coordsize="10,20">
              <v:shape style="position:absolute;left:14248;top:1352;width:10;height:20" coordorigin="14248,1352" coordsize="10,20" path="m14248,1371l14257,1371,14257,1352,14248,1352,14248,1371xe" filled="true" fillcolor="#000000" stroked="false">
                <v:path arrowok="t"/>
                <v:fill type="solid"/>
              </v:shape>
            </v:group>
            <v:group style="position:absolute;left:14248;top:1371;width:10;height:20" coordorigin="14248,1371" coordsize="10,20">
              <v:shape style="position:absolute;left:14248;top:1371;width:10;height:20" coordorigin="14248,1371" coordsize="10,20" path="m14248,1390l14257,1390,14257,1371,14248,1371,14248,1390xe" filled="true" fillcolor="#000000" stroked="false">
                <v:path arrowok="t"/>
                <v:fill type="solid"/>
              </v:shape>
            </v:group>
            <v:group style="position:absolute;left:14248;top:1390;width:10;height:20" coordorigin="14248,1390" coordsize="10,20">
              <v:shape style="position:absolute;left:14248;top:1390;width:10;height:20" coordorigin="14248,1390" coordsize="10,20" path="m14248,1409l14257,1409,14257,1390,14248,1390,14248,1409xe" filled="true" fillcolor="#000000" stroked="false">
                <v:path arrowok="t"/>
                <v:fill type="solid"/>
              </v:shape>
            </v:group>
            <v:group style="position:absolute;left:14248;top:1409;width:10;height:20" coordorigin="14248,1409" coordsize="10,20">
              <v:shape style="position:absolute;left:14248;top:1409;width:10;height:20" coordorigin="14248,1409" coordsize="10,20" path="m14248,1428l14257,1428,14257,1409,14248,1409,14248,1428xe" filled="true" fillcolor="#000000" stroked="false">
                <v:path arrowok="t"/>
                <v:fill type="solid"/>
              </v:shape>
            </v:group>
            <v:group style="position:absolute;left:14248;top:1428;width:10;height:20" coordorigin="14248,1428" coordsize="10,20">
              <v:shape style="position:absolute;left:14248;top:1428;width:10;height:20" coordorigin="14248,1428" coordsize="10,20" path="m14248,1448l14257,1448,14257,1428,14248,1428,14248,1448xe" filled="true" fillcolor="#000000" stroked="false">
                <v:path arrowok="t"/>
                <v:fill type="solid"/>
              </v:shape>
            </v:group>
            <v:group style="position:absolute;left:14248;top:1448;width:10;height:20" coordorigin="14248,1448" coordsize="10,20">
              <v:shape style="position:absolute;left:14248;top:1448;width:10;height:20" coordorigin="14248,1448" coordsize="10,20" path="m14248,1467l14257,1467,14257,1448,14248,1448,14248,1467xe" filled="true" fillcolor="#000000" stroked="false">
                <v:path arrowok="t"/>
                <v:fill type="solid"/>
              </v:shape>
            </v:group>
            <v:group style="position:absolute;left:14248;top:1467;width:10;height:20" coordorigin="14248,1467" coordsize="10,20">
              <v:shape style="position:absolute;left:14248;top:1467;width:10;height:20" coordorigin="14248,1467" coordsize="10,20" path="m14248,1486l14257,1486,14257,1467,14248,1467,14248,1486xe" filled="true" fillcolor="#000000" stroked="false">
                <v:path arrowok="t"/>
                <v:fill type="solid"/>
              </v:shape>
            </v:group>
            <v:group style="position:absolute;left:14248;top:1486;width:10;height:20" coordorigin="14248,1486" coordsize="10,20">
              <v:shape style="position:absolute;left:14248;top:1486;width:10;height:20" coordorigin="14248,1486" coordsize="10,20" path="m14248,1505l14257,1505,14257,1486,14248,1486,14248,1505xe" filled="true" fillcolor="#000000" stroked="false">
                <v:path arrowok="t"/>
                <v:fill type="solid"/>
              </v:shape>
            </v:group>
            <v:group style="position:absolute;left:14248;top:1505;width:10;height:20" coordorigin="14248,1505" coordsize="10,20">
              <v:shape style="position:absolute;left:14248;top:1505;width:10;height:20" coordorigin="14248,1505" coordsize="10,20" path="m14248,1524l14257,1524,14257,1505,14248,1505,14248,1524xe" filled="true" fillcolor="#000000" stroked="false">
                <v:path arrowok="t"/>
                <v:fill type="solid"/>
              </v:shape>
            </v:group>
            <v:group style="position:absolute;left:14248;top:1524;width:10;height:20" coordorigin="14248,1524" coordsize="10,20">
              <v:shape style="position:absolute;left:14248;top:1524;width:10;height:20" coordorigin="14248,1524" coordsize="10,20" path="m14248,1544l14257,1544,14257,1524,14248,1524,14248,1544xe" filled="true" fillcolor="#000000" stroked="false">
                <v:path arrowok="t"/>
                <v:fill type="solid"/>
              </v:shape>
            </v:group>
            <v:group style="position:absolute;left:14248;top:1544;width:10;height:20" coordorigin="14248,1544" coordsize="10,20">
              <v:shape style="position:absolute;left:14248;top:1544;width:10;height:20" coordorigin="14248,1544" coordsize="10,20" path="m14248,1563l14257,1563,14257,1544,14248,1544,14248,1563xe" filled="true" fillcolor="#000000" stroked="false">
                <v:path arrowok="t"/>
                <v:fill type="solid"/>
              </v:shape>
            </v:group>
            <v:group style="position:absolute;left:14248;top:1563;width:10;height:20" coordorigin="14248,1563" coordsize="10,20">
              <v:shape style="position:absolute;left:14248;top:1563;width:10;height:20" coordorigin="14248,1563" coordsize="10,20" path="m14248,1582l14257,1582,14257,1563,14248,1563,14248,1582xe" filled="true" fillcolor="#000000" stroked="false">
                <v:path arrowok="t"/>
                <v:fill type="solid"/>
              </v:shape>
            </v:group>
            <v:group style="position:absolute;left:14248;top:1582;width:10;height:20" coordorigin="14248,1582" coordsize="10,20">
              <v:shape style="position:absolute;left:14248;top:1582;width:10;height:20" coordorigin="14248,1582" coordsize="10,20" path="m14248,1601l14257,1601,14257,1582,14248,1582,14248,1601xe" filled="true" fillcolor="#000000" stroked="false">
                <v:path arrowok="t"/>
                <v:fill type="solid"/>
              </v:shape>
            </v:group>
            <v:group style="position:absolute;left:14248;top:1601;width:10;height:20" coordorigin="14248,1601" coordsize="10,20">
              <v:shape style="position:absolute;left:14248;top:1601;width:10;height:20" coordorigin="14248,1601" coordsize="10,20" path="m14248,1620l14257,1620,14257,1601,14248,1601,14248,1620xe" filled="true" fillcolor="#000000" stroked="false">
                <v:path arrowok="t"/>
                <v:fill type="solid"/>
              </v:shape>
            </v:group>
            <v:group style="position:absolute;left:14248;top:1620;width:10;height:20" coordorigin="14248,1620" coordsize="10,20">
              <v:shape style="position:absolute;left:14248;top:1620;width:10;height:20" coordorigin="14248,1620" coordsize="10,20" path="m14248,1640l14257,1640,14257,1620,14248,1620,14248,1640xe" filled="true" fillcolor="#000000" stroked="false">
                <v:path arrowok="t"/>
                <v:fill type="solid"/>
              </v:shape>
            </v:group>
            <v:group style="position:absolute;left:14248;top:1640;width:10;height:20" coordorigin="14248,1640" coordsize="10,20">
              <v:shape style="position:absolute;left:14248;top:1640;width:10;height:20" coordorigin="14248,1640" coordsize="10,20" path="m14248,1659l14257,1659,14257,1640,14248,1640,14248,1659xe" filled="true" fillcolor="#000000" stroked="false">
                <v:path arrowok="t"/>
                <v:fill type="solid"/>
              </v:shape>
            </v:group>
            <v:group style="position:absolute;left:14248;top:1659;width:10;height:20" coordorigin="14248,1659" coordsize="10,20">
              <v:shape style="position:absolute;left:14248;top:1659;width:10;height:20" coordorigin="14248,1659" coordsize="10,20" path="m14248,1678l14257,1678,14257,1659,14248,1659,14248,1678xe" filled="true" fillcolor="#000000" stroked="false">
                <v:path arrowok="t"/>
                <v:fill type="solid"/>
              </v:shape>
            </v:group>
            <v:group style="position:absolute;left:14248;top:1678;width:10;height:20" coordorigin="14248,1678" coordsize="10,20">
              <v:shape style="position:absolute;left:14248;top:1678;width:10;height:20" coordorigin="14248,1678" coordsize="10,20" path="m14248,1697l14257,1697,14257,1678,14248,1678,14248,1697xe" filled="true" fillcolor="#000000" stroked="false">
                <v:path arrowok="t"/>
                <v:fill type="solid"/>
              </v:shape>
            </v:group>
            <v:group style="position:absolute;left:14248;top:1697;width:10;height:20" coordorigin="14248,1697" coordsize="10,20">
              <v:shape style="position:absolute;left:14248;top:1697;width:10;height:20" coordorigin="14248,1697" coordsize="10,20" path="m14248,1716l14257,1716,14257,1697,14248,1697,14248,1716xe" filled="true" fillcolor="#000000" stroked="false">
                <v:path arrowok="t"/>
                <v:fill type="solid"/>
              </v:shape>
            </v:group>
            <v:group style="position:absolute;left:14248;top:1716;width:10;height:20" coordorigin="14248,1716" coordsize="10,20">
              <v:shape style="position:absolute;left:14248;top:1716;width:10;height:20" coordorigin="14248,1716" coordsize="10,20" path="m14248,1736l14257,1736,14257,1716,14248,1716,14248,1736xe" filled="true" fillcolor="#000000" stroked="false">
                <v:path arrowok="t"/>
                <v:fill type="solid"/>
              </v:shape>
            </v:group>
            <v:group style="position:absolute;left:14248;top:1736;width:10;height:20" coordorigin="14248,1736" coordsize="10,20">
              <v:shape style="position:absolute;left:14248;top:1736;width:10;height:20" coordorigin="14248,1736" coordsize="10,20" path="m14248,1755l14257,1755,14257,1736,14248,1736,14248,1755xe" filled="true" fillcolor="#000000" stroked="false">
                <v:path arrowok="t"/>
                <v:fill type="solid"/>
              </v:shape>
            </v:group>
            <v:group style="position:absolute;left:14248;top:1755;width:10;height:20" coordorigin="14248,1755" coordsize="10,20">
              <v:shape style="position:absolute;left:14248;top:1755;width:10;height:20" coordorigin="14248,1755" coordsize="10,20" path="m14248,1774l14257,1774,14257,1755,14248,1755,14248,1774xe" filled="true" fillcolor="#000000" stroked="false">
                <v:path arrowok="t"/>
                <v:fill type="solid"/>
              </v:shape>
            </v:group>
            <v:group style="position:absolute;left:14248;top:1774;width:10;height:20" coordorigin="14248,1774" coordsize="10,20">
              <v:shape style="position:absolute;left:14248;top:1774;width:10;height:20" coordorigin="14248,1774" coordsize="10,20" path="m14248,1793l14257,1793,14257,1774,14248,1774,14248,1793xe" filled="true" fillcolor="#000000" stroked="false">
                <v:path arrowok="t"/>
                <v:fill type="solid"/>
              </v:shape>
            </v:group>
            <v:group style="position:absolute;left:14248;top:1793;width:10;height:20" coordorigin="14248,1793" coordsize="10,20">
              <v:shape style="position:absolute;left:14248;top:1793;width:10;height:20" coordorigin="14248,1793" coordsize="10,20" path="m14248,1812l14257,1812,14257,1793,14248,1793,14248,1812xe" filled="true" fillcolor="#000000" stroked="false">
                <v:path arrowok="t"/>
                <v:fill type="solid"/>
              </v:shape>
            </v:group>
            <v:group style="position:absolute;left:14248;top:1812;width:10;height:20" coordorigin="14248,1812" coordsize="10,20">
              <v:shape style="position:absolute;left:14248;top:1812;width:10;height:20" coordorigin="14248,1812" coordsize="10,20" path="m14248,1832l14257,1832,14257,1812,14248,1812,14248,1832xe" filled="true" fillcolor="#000000" stroked="false">
                <v:path arrowok="t"/>
                <v:fill type="solid"/>
              </v:shape>
            </v:group>
            <v:group style="position:absolute;left:14248;top:1832;width:10;height:20" coordorigin="14248,1832" coordsize="10,20">
              <v:shape style="position:absolute;left:14248;top:1832;width:10;height:20" coordorigin="14248,1832" coordsize="10,20" path="m14248,1851l14257,1851,14257,1832,14248,1832,14248,1851xe" filled="true" fillcolor="#000000" stroked="false">
                <v:path arrowok="t"/>
                <v:fill type="solid"/>
              </v:shape>
            </v:group>
            <v:group style="position:absolute;left:14248;top:1851;width:10;height:20" coordorigin="14248,1851" coordsize="10,20">
              <v:shape style="position:absolute;left:14248;top:1851;width:10;height:20" coordorigin="14248,1851" coordsize="10,20" path="m14248,1870l14257,1870,14257,1851,14248,1851,14248,1870xe" filled="true" fillcolor="#000000" stroked="false">
                <v:path arrowok="t"/>
                <v:fill type="solid"/>
              </v:shape>
            </v:group>
            <v:group style="position:absolute;left:14248;top:1870;width:10;height:20" coordorigin="14248,1870" coordsize="10,20">
              <v:shape style="position:absolute;left:14248;top:1870;width:10;height:20" coordorigin="14248,1870" coordsize="10,20" path="m14248,1889l14257,1889,14257,1870,14248,1870,14248,1889xe" filled="true" fillcolor="#000000" stroked="false">
                <v:path arrowok="t"/>
                <v:fill type="solid"/>
              </v:shape>
            </v:group>
            <v:group style="position:absolute;left:14248;top:1889;width:10;height:20" coordorigin="14248,1889" coordsize="10,20">
              <v:shape style="position:absolute;left:14248;top:1889;width:10;height:20" coordorigin="14248,1889" coordsize="10,20" path="m14248,1908l14257,1908,14257,1889,14248,1889,14248,1908xe" filled="true" fillcolor="#000000" stroked="false">
                <v:path arrowok="t"/>
                <v:fill type="solid"/>
              </v:shape>
            </v:group>
            <v:group style="position:absolute;left:14248;top:1908;width:10;height:20" coordorigin="14248,1908" coordsize="10,20">
              <v:shape style="position:absolute;left:14248;top:1908;width:10;height:20" coordorigin="14248,1908" coordsize="10,20" path="m14248,1928l14257,1928,14257,1908,14248,1908,14248,1928xe" filled="true" fillcolor="#000000" stroked="false">
                <v:path arrowok="t"/>
                <v:fill type="solid"/>
              </v:shape>
            </v:group>
            <v:group style="position:absolute;left:14248;top:1928;width:10;height:20" coordorigin="14248,1928" coordsize="10,20">
              <v:shape style="position:absolute;left:14248;top:1928;width:10;height:20" coordorigin="14248,1928" coordsize="10,20" path="m14248,1947l14257,1947,14257,1928,14248,1928,14248,1947xe" filled="true" fillcolor="#000000" stroked="false">
                <v:path arrowok="t"/>
                <v:fill type="solid"/>
              </v:shape>
            </v:group>
            <v:group style="position:absolute;left:14248;top:1947;width:10;height:20" coordorigin="14248,1947" coordsize="10,20">
              <v:shape style="position:absolute;left:14248;top:1947;width:10;height:20" coordorigin="14248,1947" coordsize="10,20" path="m14248,1966l14257,1966,14257,1947,14248,1947,14248,1966xe" filled="true" fillcolor="#000000" stroked="false">
                <v:path arrowok="t"/>
                <v:fill type="solid"/>
              </v:shape>
            </v:group>
            <v:group style="position:absolute;left:14248;top:1966;width:10;height:20" coordorigin="14248,1966" coordsize="10,20">
              <v:shape style="position:absolute;left:14248;top:1966;width:10;height:20" coordorigin="14248,1966" coordsize="10,20" path="m14248,1985l14257,1985,14257,1966,14248,1966,14248,1985xe" filled="true" fillcolor="#000000" stroked="false">
                <v:path arrowok="t"/>
                <v:fill type="solid"/>
              </v:shape>
            </v:group>
            <v:group style="position:absolute;left:14248;top:1985;width:10;height:20" coordorigin="14248,1985" coordsize="10,20">
              <v:shape style="position:absolute;left:14248;top:1985;width:10;height:20" coordorigin="14248,1985" coordsize="10,20" path="m14248,2004l14257,2004,14257,1985,14248,1985,14248,2004xe" filled="true" fillcolor="#000000" stroked="false">
                <v:path arrowok="t"/>
                <v:fill type="solid"/>
              </v:shape>
            </v:group>
            <v:group style="position:absolute;left:14248;top:2004;width:10;height:20" coordorigin="14248,2004" coordsize="10,20">
              <v:shape style="position:absolute;left:14248;top:2004;width:10;height:20" coordorigin="14248,2004" coordsize="10,20" path="m14248,2024l14257,2024,14257,2004,14248,2004,14248,2024xe" filled="true" fillcolor="#000000" stroked="false">
                <v:path arrowok="t"/>
                <v:fill type="solid"/>
              </v:shape>
            </v:group>
            <v:group style="position:absolute;left:14248;top:2024;width:10;height:20" coordorigin="14248,2024" coordsize="10,20">
              <v:shape style="position:absolute;left:14248;top:2024;width:10;height:20" coordorigin="14248,2024" coordsize="10,20" path="m14248,2043l14257,2043,14257,2024,14248,2024,14248,2043xe" filled="true" fillcolor="#000000" stroked="false">
                <v:path arrowok="t"/>
                <v:fill type="solid"/>
              </v:shape>
            </v:group>
            <v:group style="position:absolute;left:14248;top:2043;width:10;height:20" coordorigin="14248,2043" coordsize="10,20">
              <v:shape style="position:absolute;left:14248;top:2043;width:10;height:20" coordorigin="14248,2043" coordsize="10,20" path="m14248,2062l14257,2062,14257,2043,14248,2043,14248,2062xe" filled="true" fillcolor="#000000" stroked="false">
                <v:path arrowok="t"/>
                <v:fill type="solid"/>
              </v:shape>
            </v:group>
            <v:group style="position:absolute;left:14248;top:2062;width:10;height:20" coordorigin="14248,2062" coordsize="10,20">
              <v:shape style="position:absolute;left:14248;top:2062;width:10;height:20" coordorigin="14248,2062" coordsize="10,20" path="m14248,2081l14257,2081,14257,2062,14248,2062,14248,2081xe" filled="true" fillcolor="#000000" stroked="false">
                <v:path arrowok="t"/>
                <v:fill type="solid"/>
              </v:shape>
            </v:group>
            <v:group style="position:absolute;left:14248;top:2081;width:10;height:20" coordorigin="14248,2081" coordsize="10,20">
              <v:shape style="position:absolute;left:14248;top:2081;width:10;height:20" coordorigin="14248,2081" coordsize="10,20" path="m14248,2100l14257,2100,14257,2081,14248,2081,14248,2100xe" filled="true" fillcolor="#000000" stroked="false">
                <v:path arrowok="t"/>
                <v:fill type="solid"/>
              </v:shape>
            </v:group>
            <v:group style="position:absolute;left:14248;top:2100;width:10;height:20" coordorigin="14248,2100" coordsize="10,20">
              <v:shape style="position:absolute;left:14248;top:2100;width:10;height:20" coordorigin="14248,2100" coordsize="10,20" path="m14248,2120l14257,2120,14257,2100,14248,2100,14248,2120xe" filled="true" fillcolor="#000000" stroked="false">
                <v:path arrowok="t"/>
                <v:fill type="solid"/>
              </v:shape>
            </v:group>
            <v:group style="position:absolute;left:14248;top:2120;width:10;height:20" coordorigin="14248,2120" coordsize="10,20">
              <v:shape style="position:absolute;left:14248;top:2120;width:10;height:20" coordorigin="14248,2120" coordsize="10,20" path="m14248,2139l14257,2139,14257,2120,14248,2120,14248,2139xe" filled="true" fillcolor="#000000" stroked="false">
                <v:path arrowok="t"/>
                <v:fill type="solid"/>
              </v:shape>
            </v:group>
            <v:group style="position:absolute;left:14248;top:2139;width:10;height:20" coordorigin="14248,2139" coordsize="10,20">
              <v:shape style="position:absolute;left:14248;top:2139;width:10;height:20" coordorigin="14248,2139" coordsize="10,20" path="m14248,2158l14257,2158,14257,2139,14248,2139,14248,2158xe" filled="true" fillcolor="#000000" stroked="false">
                <v:path arrowok="t"/>
                <v:fill type="solid"/>
              </v:shape>
            </v:group>
            <v:group style="position:absolute;left:14248;top:2158;width:10;height:20" coordorigin="14248,2158" coordsize="10,20">
              <v:shape style="position:absolute;left:14248;top:2158;width:10;height:20" coordorigin="14248,2158" coordsize="10,20" path="m14248,2177l14257,2177,14257,2158,14248,2158,14248,2177xe" filled="true" fillcolor="#000000" stroked="false">
                <v:path arrowok="t"/>
                <v:fill type="solid"/>
              </v:shape>
            </v:group>
            <v:group style="position:absolute;left:14248;top:2177;width:10;height:20" coordorigin="14248,2177" coordsize="10,20">
              <v:shape style="position:absolute;left:14248;top:2177;width:10;height:20" coordorigin="14248,2177" coordsize="10,20" path="m14248,2196l14257,2196,14257,2177,14248,2177,14248,2196xe" filled="true" fillcolor="#000000" stroked="false">
                <v:path arrowok="t"/>
                <v:fill type="solid"/>
              </v:shape>
            </v:group>
            <v:group style="position:absolute;left:14248;top:2196;width:10;height:20" coordorigin="14248,2196" coordsize="10,20">
              <v:shape style="position:absolute;left:14248;top:2196;width:10;height:20" coordorigin="14248,2196" coordsize="10,20" path="m14248,2216l14257,2216,14257,2196,14248,2196,14248,2216xe" filled="true" fillcolor="#000000" stroked="false">
                <v:path arrowok="t"/>
                <v:fill type="solid"/>
              </v:shape>
            </v:group>
            <v:group style="position:absolute;left:14248;top:2216;width:10;height:20" coordorigin="14248,2216" coordsize="10,20">
              <v:shape style="position:absolute;left:14248;top:2216;width:10;height:20" coordorigin="14248,2216" coordsize="10,20" path="m14248,2235l14257,2235,14257,2216,14248,2216,14248,2235xe" filled="true" fillcolor="#000000" stroked="false">
                <v:path arrowok="t"/>
                <v:fill type="solid"/>
              </v:shape>
            </v:group>
            <v:group style="position:absolute;left:14248;top:2235;width:10;height:20" coordorigin="14248,2235" coordsize="10,20">
              <v:shape style="position:absolute;left:14248;top:2235;width:10;height:20" coordorigin="14248,2235" coordsize="10,20" path="m14248,2254l14257,2254,14257,2235,14248,2235,14248,2254xe" filled="true" fillcolor="#000000" stroked="false">
                <v:path arrowok="t"/>
                <v:fill type="solid"/>
              </v:shape>
              <v:shape style="position:absolute;left:1332;top:2158;width:1966;height:109" type="#_x0000_t75" stroked="false">
                <v:imagedata r:id="rId68" o:title=""/>
              </v:shape>
              <v:shape style="position:absolute;left:3274;top:2254;width:1573;height:13" type="#_x0000_t75" stroked="false">
                <v:imagedata r:id="rId69" o:title=""/>
              </v:shape>
              <v:shape style="position:absolute;left:4833;top:2254;width:724;height:13" type="#_x0000_t75" stroked="false">
                <v:imagedata r:id="rId70" o:title=""/>
              </v:shape>
              <v:shape style="position:absolute;left:5542;top:2254;width:1681;height:13" type="#_x0000_t75" stroked="false">
                <v:imagedata r:id="rId71" o:title=""/>
              </v:shape>
              <v:shape style="position:absolute;left:7209;top:2254;width:1040;height:13" type="#_x0000_t75" stroked="false">
                <v:imagedata r:id="rId72" o:title=""/>
              </v:shape>
              <v:shape style="position:absolute;left:8235;top:2254;width:1577;height:13" type="#_x0000_t75" stroked="false">
                <v:imagedata r:id="rId73" o:title=""/>
              </v:shape>
              <v:shape style="position:absolute;left:9798;top:2254;width:1573;height:13" type="#_x0000_t75" stroked="false">
                <v:imagedata r:id="rId74" o:title=""/>
              </v:shape>
              <v:shape style="position:absolute;left:11356;top:2254;width:865;height:13" type="#_x0000_t75" stroked="false">
                <v:imagedata r:id="rId75" o:title=""/>
              </v:shape>
              <v:shape style="position:absolute;left:12207;top:2254;width:1421;height:13" type="#_x0000_t75" stroked="false">
                <v:imagedata r:id="rId76" o:title=""/>
              </v:shape>
              <v:shape style="position:absolute;left:13614;top:2254;width:644;height:13" type="#_x0000_t75" stroked="false">
                <v:imagedata r:id="rId77" o:title=""/>
              </v:shape>
              <v:shape style="position:absolute;left:14243;top:2258;width:1266;height:10" type="#_x0000_t75" stroked="false">
                <v:imagedata r:id="rId78" o:title=""/>
              </v:shape>
            </v:group>
            <v:group style="position:absolute;left:4838;top:2267;width:10;height:20" coordorigin="4838,2267" coordsize="10,20">
              <v:shape style="position:absolute;left:4838;top:2267;width:10;height:20" coordorigin="4838,2267" coordsize="10,20" path="m4838,2286l4847,2286,4847,2267,4838,2267,4838,2286xe" filled="true" fillcolor="#000000" stroked="false">
                <v:path arrowok="t"/>
                <v:fill type="solid"/>
              </v:shape>
            </v:group>
            <v:group style="position:absolute;left:4838;top:2286;width:10;height:20" coordorigin="4838,2286" coordsize="10,20">
              <v:shape style="position:absolute;left:4838;top:2286;width:10;height:20" coordorigin="4838,2286" coordsize="10,20" path="m4838,2306l4847,2306,4847,2286,4838,2286,4838,2306xe" filled="true" fillcolor="#000000" stroked="false">
                <v:path arrowok="t"/>
                <v:fill type="solid"/>
              </v:shape>
            </v:group>
            <v:group style="position:absolute;left:4838;top:2306;width:10;height:20" coordorigin="4838,2306" coordsize="10,20">
              <v:shape style="position:absolute;left:4838;top:2306;width:10;height:20" coordorigin="4838,2306" coordsize="10,20" path="m4838,2325l4847,2325,4847,2306,4838,2306,4838,2325xe" filled="true" fillcolor="#000000" stroked="false">
                <v:path arrowok="t"/>
                <v:fill type="solid"/>
              </v:shape>
            </v:group>
            <v:group style="position:absolute;left:4838;top:2325;width:10;height:20" coordorigin="4838,2325" coordsize="10,20">
              <v:shape style="position:absolute;left:4838;top:2325;width:10;height:20" coordorigin="4838,2325" coordsize="10,20" path="m4838,2344l4847,2344,4847,2325,4838,2325,4838,2344xe" filled="true" fillcolor="#000000" stroked="false">
                <v:path arrowok="t"/>
                <v:fill type="solid"/>
              </v:shape>
            </v:group>
            <v:group style="position:absolute;left:4838;top:2344;width:10;height:20" coordorigin="4838,2344" coordsize="10,20">
              <v:shape style="position:absolute;left:4838;top:2344;width:10;height:20" coordorigin="4838,2344" coordsize="10,20" path="m4838,2363l4847,2363,4847,2344,4838,2344,4838,2363xe" filled="true" fillcolor="#000000" stroked="false">
                <v:path arrowok="t"/>
                <v:fill type="solid"/>
              </v:shape>
            </v:group>
            <v:group style="position:absolute;left:4838;top:2363;width:10;height:20" coordorigin="4838,2363" coordsize="10,20">
              <v:shape style="position:absolute;left:4838;top:2363;width:10;height:20" coordorigin="4838,2363" coordsize="10,20" path="m4838,2382l4847,2382,4847,2363,4838,2363,4838,2382xe" filled="true" fillcolor="#000000" stroked="false">
                <v:path arrowok="t"/>
                <v:fill type="solid"/>
              </v:shape>
            </v:group>
            <v:group style="position:absolute;left:4838;top:2382;width:10;height:20" coordorigin="4838,2382" coordsize="10,20">
              <v:shape style="position:absolute;left:4838;top:2382;width:10;height:20" coordorigin="4838,2382" coordsize="10,20" path="m4838,2402l4847,2402,4847,2382,4838,2382,4838,2402xe" filled="true" fillcolor="#000000" stroked="false">
                <v:path arrowok="t"/>
                <v:fill type="solid"/>
              </v:shape>
            </v:group>
            <v:group style="position:absolute;left:4838;top:2402;width:10;height:20" coordorigin="4838,2402" coordsize="10,20">
              <v:shape style="position:absolute;left:4838;top:2402;width:10;height:20" coordorigin="4838,2402" coordsize="10,20" path="m4838,2421l4847,2421,4847,2402,4838,2402,4838,2421xe" filled="true" fillcolor="#000000" stroked="false">
                <v:path arrowok="t"/>
                <v:fill type="solid"/>
              </v:shape>
            </v:group>
            <v:group style="position:absolute;left:4838;top:2421;width:10;height:20" coordorigin="4838,2421" coordsize="10,20">
              <v:shape style="position:absolute;left:4838;top:2421;width:10;height:20" coordorigin="4838,2421" coordsize="10,20" path="m4838,2440l4847,2440,4847,2421,4838,2421,4838,2440xe" filled="true" fillcolor="#000000" stroked="false">
                <v:path arrowok="t"/>
                <v:fill type="solid"/>
              </v:shape>
            </v:group>
            <v:group style="position:absolute;left:4838;top:2440;width:10;height:20" coordorigin="4838,2440" coordsize="10,20">
              <v:shape style="position:absolute;left:4838;top:2440;width:10;height:20" coordorigin="4838,2440" coordsize="10,20" path="m4838,2460l4847,2460,4847,2440,4838,2440,4838,2460xe" filled="true" fillcolor="#000000" stroked="false">
                <v:path arrowok="t"/>
                <v:fill type="solid"/>
              </v:shape>
            </v:group>
            <v:group style="position:absolute;left:4838;top:2460;width:10;height:20" coordorigin="4838,2460" coordsize="10,20">
              <v:shape style="position:absolute;left:4838;top:2460;width:10;height:20" coordorigin="4838,2460" coordsize="10,20" path="m4838,2479l4847,2479,4847,2460,4838,2460,4838,2479xe" filled="true" fillcolor="#000000" stroked="false">
                <v:path arrowok="t"/>
                <v:fill type="solid"/>
              </v:shape>
            </v:group>
            <v:group style="position:absolute;left:4838;top:2479;width:10;height:20" coordorigin="4838,2479" coordsize="10,20">
              <v:shape style="position:absolute;left:4838;top:2479;width:10;height:20" coordorigin="4838,2479" coordsize="10,20" path="m4838,2498l4847,2498,4847,2479,4838,2479,4838,2498xe" filled="true" fillcolor="#000000" stroked="false">
                <v:path arrowok="t"/>
                <v:fill type="solid"/>
              </v:shape>
            </v:group>
            <v:group style="position:absolute;left:4838;top:2498;width:10;height:20" coordorigin="4838,2498" coordsize="10,20">
              <v:shape style="position:absolute;left:4838;top:2498;width:10;height:20" coordorigin="4838,2498" coordsize="10,20" path="m4838,2517l4847,2517,4847,2498,4838,2498,4838,2517xe" filled="true" fillcolor="#000000" stroked="false">
                <v:path arrowok="t"/>
                <v:fill type="solid"/>
              </v:shape>
            </v:group>
            <v:group style="position:absolute;left:4838;top:2517;width:10;height:20" coordorigin="4838,2517" coordsize="10,20">
              <v:shape style="position:absolute;left:4838;top:2517;width:10;height:20" coordorigin="4838,2517" coordsize="10,20" path="m4838,2536l4847,2536,4847,2517,4838,2517,4838,2536xe" filled="true" fillcolor="#000000" stroked="false">
                <v:path arrowok="t"/>
                <v:fill type="solid"/>
              </v:shape>
            </v:group>
            <v:group style="position:absolute;left:4838;top:2536;width:10;height:20" coordorigin="4838,2536" coordsize="10,20">
              <v:shape style="position:absolute;left:4838;top:2536;width:10;height:20" coordorigin="4838,2536" coordsize="10,20" path="m4838,2556l4847,2556,4847,2536,4838,2536,4838,2556xe" filled="true" fillcolor="#000000" stroked="false">
                <v:path arrowok="t"/>
                <v:fill type="solid"/>
              </v:shape>
            </v:group>
            <v:group style="position:absolute;left:4838;top:2556;width:10;height:20" coordorigin="4838,2556" coordsize="10,20">
              <v:shape style="position:absolute;left:4838;top:2556;width:10;height:20" coordorigin="4838,2556" coordsize="10,20" path="m4838,2575l4847,2575,4847,2556,4838,2556,4838,2575xe" filled="true" fillcolor="#000000" stroked="false">
                <v:path arrowok="t"/>
                <v:fill type="solid"/>
              </v:shape>
            </v:group>
            <v:group style="position:absolute;left:4838;top:2575;width:10;height:20" coordorigin="4838,2575" coordsize="10,20">
              <v:shape style="position:absolute;left:4838;top:2575;width:10;height:20" coordorigin="4838,2575" coordsize="10,20" path="m4838,2594l4847,2594,4847,2575,4838,2575,4838,2594xe" filled="true" fillcolor="#000000" stroked="false">
                <v:path arrowok="t"/>
                <v:fill type="solid"/>
              </v:shape>
            </v:group>
            <v:group style="position:absolute;left:4838;top:2594;width:10;height:20" coordorigin="4838,2594" coordsize="10,20">
              <v:shape style="position:absolute;left:4838;top:2594;width:10;height:20" coordorigin="4838,2594" coordsize="10,20" path="m4838,2613l4847,2613,4847,2594,4838,2594,4838,2613xe" filled="true" fillcolor="#000000" stroked="false">
                <v:path arrowok="t"/>
                <v:fill type="solid"/>
              </v:shape>
            </v:group>
            <v:group style="position:absolute;left:4838;top:2613;width:10;height:20" coordorigin="4838,2613" coordsize="10,20">
              <v:shape style="position:absolute;left:4838;top:2613;width:10;height:20" coordorigin="4838,2613" coordsize="10,20" path="m4838,2632l4847,2632,4847,2613,4838,2613,4838,2632xe" filled="true" fillcolor="#000000" stroked="false">
                <v:path arrowok="t"/>
                <v:fill type="solid"/>
              </v:shape>
            </v:group>
            <v:group style="position:absolute;left:4838;top:2632;width:10;height:20" coordorigin="4838,2632" coordsize="10,20">
              <v:shape style="position:absolute;left:4838;top:2632;width:10;height:20" coordorigin="4838,2632" coordsize="10,20" path="m4838,2652l4847,2652,4847,2632,4838,2632,4838,2652xe" filled="true" fillcolor="#000000" stroked="false">
                <v:path arrowok="t"/>
                <v:fill type="solid"/>
              </v:shape>
            </v:group>
            <v:group style="position:absolute;left:4838;top:2652;width:10;height:20" coordorigin="4838,2652" coordsize="10,20">
              <v:shape style="position:absolute;left:4838;top:2652;width:10;height:20" coordorigin="4838,2652" coordsize="10,20" path="m4838,2671l4847,2671,4847,2652,4838,2652,4838,2671xe" filled="true" fillcolor="#000000" stroked="false">
                <v:path arrowok="t"/>
                <v:fill type="solid"/>
              </v:shape>
            </v:group>
            <v:group style="position:absolute;left:4838;top:2671;width:10;height:20" coordorigin="4838,2671" coordsize="10,20">
              <v:shape style="position:absolute;left:4838;top:2671;width:10;height:20" coordorigin="4838,2671" coordsize="10,20" path="m4838,2690l4847,2690,4847,2671,4838,2671,4838,2690xe" filled="true" fillcolor="#000000" stroked="false">
                <v:path arrowok="t"/>
                <v:fill type="solid"/>
              </v:shape>
            </v:group>
            <v:group style="position:absolute;left:4838;top:2690;width:10;height:20" coordorigin="4838,2690" coordsize="10,20">
              <v:shape style="position:absolute;left:4838;top:2690;width:10;height:20" coordorigin="4838,2690" coordsize="10,20" path="m4838,2709l4847,2709,4847,2690,4838,2690,4838,2709xe" filled="true" fillcolor="#000000" stroked="false">
                <v:path arrowok="t"/>
                <v:fill type="solid"/>
              </v:shape>
            </v:group>
            <v:group style="position:absolute;left:4838;top:2709;width:10;height:20" coordorigin="4838,2709" coordsize="10,20">
              <v:shape style="position:absolute;left:4838;top:2709;width:10;height:20" coordorigin="4838,2709" coordsize="10,20" path="m4838,2728l4847,2728,4847,2709,4838,2709,4838,2728xe" filled="true" fillcolor="#000000" stroked="false">
                <v:path arrowok="t"/>
                <v:fill type="solid"/>
              </v:shape>
            </v:group>
            <v:group style="position:absolute;left:4838;top:2728;width:10;height:20" coordorigin="4838,2728" coordsize="10,20">
              <v:shape style="position:absolute;left:4838;top:2728;width:10;height:20" coordorigin="4838,2728" coordsize="10,20" path="m4838,2748l4847,2748,4847,2728,4838,2728,4838,2748xe" filled="true" fillcolor="#000000" stroked="false">
                <v:path arrowok="t"/>
                <v:fill type="solid"/>
              </v:shape>
            </v:group>
            <v:group style="position:absolute;left:4838;top:2748;width:10;height:20" coordorigin="4838,2748" coordsize="10,20">
              <v:shape style="position:absolute;left:4838;top:2748;width:10;height:20" coordorigin="4838,2748" coordsize="10,20" path="m4838,2767l4847,2767,4847,2748,4838,2748,4838,2767xe" filled="true" fillcolor="#000000" stroked="false">
                <v:path arrowok="t"/>
                <v:fill type="solid"/>
              </v:shape>
            </v:group>
            <v:group style="position:absolute;left:4838;top:2767;width:10;height:20" coordorigin="4838,2767" coordsize="10,20">
              <v:shape style="position:absolute;left:4838;top:2767;width:10;height:20" coordorigin="4838,2767" coordsize="10,20" path="m4838,2786l4847,2786,4847,2767,4838,2767,4838,2786xe" filled="true" fillcolor="#000000" stroked="false">
                <v:path arrowok="t"/>
                <v:fill type="solid"/>
              </v:shape>
            </v:group>
            <v:group style="position:absolute;left:4838;top:2786;width:10;height:20" coordorigin="4838,2786" coordsize="10,20">
              <v:shape style="position:absolute;left:4838;top:2786;width:10;height:20" coordorigin="4838,2786" coordsize="10,20" path="m4838,2805l4847,2805,4847,2786,4838,2786,4838,2805xe" filled="true" fillcolor="#000000" stroked="false">
                <v:path arrowok="t"/>
                <v:fill type="solid"/>
              </v:shape>
            </v:group>
            <v:group style="position:absolute;left:4838;top:2805;width:10;height:20" coordorigin="4838,2805" coordsize="10,20">
              <v:shape style="position:absolute;left:4838;top:2805;width:10;height:20" coordorigin="4838,2805" coordsize="10,20" path="m4838,2824l4847,2824,4847,2805,4838,2805,4838,2824xe" filled="true" fillcolor="#000000" stroked="false">
                <v:path arrowok="t"/>
                <v:fill type="solid"/>
              </v:shape>
            </v:group>
            <v:group style="position:absolute;left:4838;top:2824;width:10;height:20" coordorigin="4838,2824" coordsize="10,20">
              <v:shape style="position:absolute;left:4838;top:2824;width:10;height:20" coordorigin="4838,2824" coordsize="10,20" path="m4838,2844l4847,2844,4847,2824,4838,2824,4838,2844xe" filled="true" fillcolor="#000000" stroked="false">
                <v:path arrowok="t"/>
                <v:fill type="solid"/>
              </v:shape>
            </v:group>
            <v:group style="position:absolute;left:4838;top:2844;width:10;height:20" coordorigin="4838,2844" coordsize="10,20">
              <v:shape style="position:absolute;left:4838;top:2844;width:10;height:20" coordorigin="4838,2844" coordsize="10,20" path="m4838,2863l4847,2863,4847,2844,4838,2844,4838,2863xe" filled="true" fillcolor="#000000" stroked="false">
                <v:path arrowok="t"/>
                <v:fill type="solid"/>
              </v:shape>
            </v:group>
            <v:group style="position:absolute;left:4838;top:2863;width:10;height:20" coordorigin="4838,2863" coordsize="10,20">
              <v:shape style="position:absolute;left:4838;top:2863;width:10;height:20" coordorigin="4838,2863" coordsize="10,20" path="m4838,2882l4847,2882,4847,2863,4838,2863,4838,2882xe" filled="true" fillcolor="#000000" stroked="false">
                <v:path arrowok="t"/>
                <v:fill type="solid"/>
              </v:shape>
            </v:group>
            <v:group style="position:absolute;left:4838;top:2882;width:10;height:20" coordorigin="4838,2882" coordsize="10,20">
              <v:shape style="position:absolute;left:4838;top:2882;width:10;height:20" coordorigin="4838,2882" coordsize="10,20" path="m4838,2901l4847,2901,4847,2882,4838,2882,4838,2901xe" filled="true" fillcolor="#000000" stroked="false">
                <v:path arrowok="t"/>
                <v:fill type="solid"/>
              </v:shape>
            </v:group>
            <v:group style="position:absolute;left:4838;top:2901;width:10;height:20" coordorigin="4838,2901" coordsize="10,20">
              <v:shape style="position:absolute;left:4838;top:2901;width:10;height:20" coordorigin="4838,2901" coordsize="10,20" path="m4838,2920l4847,2920,4847,2901,4838,2901,4838,2920xe" filled="true" fillcolor="#000000" stroked="false">
                <v:path arrowok="t"/>
                <v:fill type="solid"/>
              </v:shape>
            </v:group>
            <v:group style="position:absolute;left:4838;top:2920;width:10;height:20" coordorigin="4838,2920" coordsize="10,20">
              <v:shape style="position:absolute;left:4838;top:2920;width:10;height:20" coordorigin="4838,2920" coordsize="10,20" path="m4838,2940l4847,2940,4847,2920,4838,2920,4838,2940xe" filled="true" fillcolor="#000000" stroked="false">
                <v:path arrowok="t"/>
                <v:fill type="solid"/>
              </v:shape>
            </v:group>
            <v:group style="position:absolute;left:4838;top:2940;width:10;height:20" coordorigin="4838,2940" coordsize="10,20">
              <v:shape style="position:absolute;left:4838;top:2940;width:10;height:20" coordorigin="4838,2940" coordsize="10,20" path="m4838,2959l4847,2959,4847,2940,4838,2940,4838,2959xe" filled="true" fillcolor="#000000" stroked="false">
                <v:path arrowok="t"/>
                <v:fill type="solid"/>
              </v:shape>
            </v:group>
            <v:group style="position:absolute;left:4838;top:2959;width:10;height:20" coordorigin="4838,2959" coordsize="10,20">
              <v:shape style="position:absolute;left:4838;top:2959;width:10;height:20" coordorigin="4838,2959" coordsize="10,20" path="m4838,2978l4847,2978,4847,2959,4838,2959,4838,2978xe" filled="true" fillcolor="#000000" stroked="false">
                <v:path arrowok="t"/>
                <v:fill type="solid"/>
              </v:shape>
            </v:group>
            <v:group style="position:absolute;left:4838;top:2978;width:10;height:20" coordorigin="4838,2978" coordsize="10,20">
              <v:shape style="position:absolute;left:4838;top:2978;width:10;height:20" coordorigin="4838,2978" coordsize="10,20" path="m4838,2997l4847,2997,4847,2978,4838,2978,4838,2997xe" filled="true" fillcolor="#000000" stroked="false">
                <v:path arrowok="t"/>
                <v:fill type="solid"/>
              </v:shape>
            </v:group>
            <v:group style="position:absolute;left:4838;top:2997;width:10;height:20" coordorigin="4838,2997" coordsize="10,20">
              <v:shape style="position:absolute;left:4838;top:2997;width:10;height:20" coordorigin="4838,2997" coordsize="10,20" path="m4838,3016l4847,3016,4847,2997,4838,2997,4838,3016xe" filled="true" fillcolor="#000000" stroked="false">
                <v:path arrowok="t"/>
                <v:fill type="solid"/>
              </v:shape>
            </v:group>
            <v:group style="position:absolute;left:4838;top:3016;width:10;height:20" coordorigin="4838,3016" coordsize="10,20">
              <v:shape style="position:absolute;left:4838;top:3016;width:10;height:20" coordorigin="4838,3016" coordsize="10,20" path="m4838,3036l4847,3036,4847,3016,4838,3016,4838,3036xe" filled="true" fillcolor="#000000" stroked="false">
                <v:path arrowok="t"/>
                <v:fill type="solid"/>
              </v:shape>
            </v:group>
            <v:group style="position:absolute;left:4838;top:3036;width:10;height:20" coordorigin="4838,3036" coordsize="10,20">
              <v:shape style="position:absolute;left:4838;top:3036;width:10;height:20" coordorigin="4838,3036" coordsize="10,20" path="m4838,3055l4847,3055,4847,3036,4838,3036,4838,3055xe" filled="true" fillcolor="#000000" stroked="false">
                <v:path arrowok="t"/>
                <v:fill type="solid"/>
              </v:shape>
            </v:group>
            <v:group style="position:absolute;left:4838;top:3055;width:10;height:20" coordorigin="4838,3055" coordsize="10,20">
              <v:shape style="position:absolute;left:4838;top:3055;width:10;height:20" coordorigin="4838,3055" coordsize="10,20" path="m4838,3074l4847,3074,4847,3055,4838,3055,4838,3074xe" filled="true" fillcolor="#000000" stroked="false">
                <v:path arrowok="t"/>
                <v:fill type="solid"/>
              </v:shape>
            </v:group>
            <v:group style="position:absolute;left:4838;top:3074;width:10;height:20" coordorigin="4838,3074" coordsize="10,20">
              <v:shape style="position:absolute;left:4838;top:3074;width:10;height:20" coordorigin="4838,3074" coordsize="10,20" path="m4838,3093l4847,3093,4847,3074,4838,3074,4838,3093xe" filled="true" fillcolor="#000000" stroked="false">
                <v:path arrowok="t"/>
                <v:fill type="solid"/>
              </v:shape>
            </v:group>
            <v:group style="position:absolute;left:4838;top:3093;width:10;height:20" coordorigin="4838,3093" coordsize="10,20">
              <v:shape style="position:absolute;left:4838;top:3093;width:10;height:20" coordorigin="4838,3093" coordsize="10,20" path="m4838,3112l4847,3112,4847,3093,4838,3093,4838,3112xe" filled="true" fillcolor="#000000" stroked="false">
                <v:path arrowok="t"/>
                <v:fill type="solid"/>
              </v:shape>
            </v:group>
            <v:group style="position:absolute;left:4838;top:3112;width:10;height:20" coordorigin="4838,3112" coordsize="10,20">
              <v:shape style="position:absolute;left:4838;top:3112;width:10;height:20" coordorigin="4838,3112" coordsize="10,20" path="m4838,3132l4847,3132,4847,3112,4838,3112,4838,3132xe" filled="true" fillcolor="#000000" stroked="false">
                <v:path arrowok="t"/>
                <v:fill type="solid"/>
              </v:shape>
            </v:group>
            <v:group style="position:absolute;left:4838;top:3132;width:10;height:20" coordorigin="4838,3132" coordsize="10,20">
              <v:shape style="position:absolute;left:4838;top:3132;width:10;height:20" coordorigin="4838,3132" coordsize="10,20" path="m4838,3151l4847,3151,4847,3132,4838,3132,4838,3151xe" filled="true" fillcolor="#000000" stroked="false">
                <v:path arrowok="t"/>
                <v:fill type="solid"/>
              </v:shape>
            </v:group>
            <v:group style="position:absolute;left:4838;top:3151;width:10;height:20" coordorigin="4838,3151" coordsize="10,20">
              <v:shape style="position:absolute;left:4838;top:3151;width:10;height:20" coordorigin="4838,3151" coordsize="10,20" path="m4838,3170l4847,3170,4847,3151,4838,3151,4838,3170xe" filled="true" fillcolor="#000000" stroked="false">
                <v:path arrowok="t"/>
                <v:fill type="solid"/>
              </v:shape>
            </v:group>
            <v:group style="position:absolute;left:4838;top:3170;width:10;height:20" coordorigin="4838,3170" coordsize="10,20">
              <v:shape style="position:absolute;left:4838;top:3170;width:10;height:20" coordorigin="4838,3170" coordsize="10,20" path="m4838,3189l4847,3189,4847,3170,4838,3170,4838,3189xe" filled="true" fillcolor="#000000" stroked="false">
                <v:path arrowok="t"/>
                <v:fill type="solid"/>
              </v:shape>
            </v:group>
            <v:group style="position:absolute;left:4838;top:3189;width:10;height:20" coordorigin="4838,3189" coordsize="10,20">
              <v:shape style="position:absolute;left:4838;top:3189;width:10;height:20" coordorigin="4838,3189" coordsize="10,20" path="m4838,3208l4847,3208,4847,3189,4838,3189,4838,3208xe" filled="true" fillcolor="#000000" stroked="false">
                <v:path arrowok="t"/>
                <v:fill type="solid"/>
              </v:shape>
            </v:group>
            <v:group style="position:absolute;left:4838;top:3208;width:10;height:20" coordorigin="4838,3208" coordsize="10,20">
              <v:shape style="position:absolute;left:4838;top:3208;width:10;height:20" coordorigin="4838,3208" coordsize="10,20" path="m4838,3228l4847,3228,4847,3208,4838,3208,4838,3228xe" filled="true" fillcolor="#000000" stroked="false">
                <v:path arrowok="t"/>
                <v:fill type="solid"/>
              </v:shape>
            </v:group>
            <v:group style="position:absolute;left:4838;top:3228;width:10;height:20" coordorigin="4838,3228" coordsize="10,20">
              <v:shape style="position:absolute;left:4838;top:3228;width:10;height:20" coordorigin="4838,3228" coordsize="10,20" path="m4838,3247l4847,3247,4847,3228,4838,3228,4838,3247xe" filled="true" fillcolor="#000000" stroked="false">
                <v:path arrowok="t"/>
                <v:fill type="solid"/>
              </v:shape>
            </v:group>
            <v:group style="position:absolute;left:4838;top:3247;width:10;height:20" coordorigin="4838,3247" coordsize="10,20">
              <v:shape style="position:absolute;left:4838;top:3247;width:10;height:20" coordorigin="4838,3247" coordsize="10,20" path="m4838,3266l4847,3266,4847,3247,4838,3247,4838,3266xe" filled="true" fillcolor="#000000" stroked="false">
                <v:path arrowok="t"/>
                <v:fill type="solid"/>
              </v:shape>
            </v:group>
            <v:group style="position:absolute;left:4838;top:3266;width:10;height:20" coordorigin="4838,3266" coordsize="10,20">
              <v:shape style="position:absolute;left:4838;top:3266;width:10;height:20" coordorigin="4838,3266" coordsize="10,20" path="m4838,3285l4847,3285,4847,3266,4838,3266,4838,3285xe" filled="true" fillcolor="#000000" stroked="false">
                <v:path arrowok="t"/>
                <v:fill type="solid"/>
              </v:shape>
            </v:group>
            <v:group style="position:absolute;left:4838;top:3285;width:10;height:20" coordorigin="4838,3285" coordsize="10,20">
              <v:shape style="position:absolute;left:4838;top:3285;width:10;height:20" coordorigin="4838,3285" coordsize="10,20" path="m4838,3304l4847,3304,4847,3285,4838,3285,4838,3304xe" filled="true" fillcolor="#000000" stroked="false">
                <v:path arrowok="t"/>
                <v:fill type="solid"/>
              </v:shape>
            </v:group>
            <v:group style="position:absolute;left:5547;top:2267;width:10;height:20" coordorigin="5547,2267" coordsize="10,20">
              <v:shape style="position:absolute;left:5547;top:2267;width:10;height:20" coordorigin="5547,2267" coordsize="10,20" path="m5547,2286l5556,2286,5556,2267,5547,2267,5547,2286xe" filled="true" fillcolor="#000000" stroked="false">
                <v:path arrowok="t"/>
                <v:fill type="solid"/>
              </v:shape>
            </v:group>
            <v:group style="position:absolute;left:5547;top:2286;width:10;height:20" coordorigin="5547,2286" coordsize="10,20">
              <v:shape style="position:absolute;left:5547;top:2286;width:10;height:20" coordorigin="5547,2286" coordsize="10,20" path="m5547,2306l5556,2306,5556,2286,5547,2286,5547,2306xe" filled="true" fillcolor="#000000" stroked="false">
                <v:path arrowok="t"/>
                <v:fill type="solid"/>
              </v:shape>
            </v:group>
            <v:group style="position:absolute;left:5547;top:2306;width:10;height:20" coordorigin="5547,2306" coordsize="10,20">
              <v:shape style="position:absolute;left:5547;top:2306;width:10;height:20" coordorigin="5547,2306" coordsize="10,20" path="m5547,2325l5556,2325,5556,2306,5547,2306,5547,2325xe" filled="true" fillcolor="#000000" stroked="false">
                <v:path arrowok="t"/>
                <v:fill type="solid"/>
              </v:shape>
            </v:group>
            <v:group style="position:absolute;left:5547;top:2325;width:10;height:20" coordorigin="5547,2325" coordsize="10,20">
              <v:shape style="position:absolute;left:5547;top:2325;width:10;height:20" coordorigin="5547,2325" coordsize="10,20" path="m5547,2344l5556,2344,5556,2325,5547,2325,5547,2344xe" filled="true" fillcolor="#000000" stroked="false">
                <v:path arrowok="t"/>
                <v:fill type="solid"/>
              </v:shape>
            </v:group>
            <v:group style="position:absolute;left:5547;top:2344;width:10;height:20" coordorigin="5547,2344" coordsize="10,20">
              <v:shape style="position:absolute;left:5547;top:2344;width:10;height:20" coordorigin="5547,2344" coordsize="10,20" path="m5547,2363l5556,2363,5556,2344,5547,2344,5547,2363xe" filled="true" fillcolor="#000000" stroked="false">
                <v:path arrowok="t"/>
                <v:fill type="solid"/>
              </v:shape>
            </v:group>
            <v:group style="position:absolute;left:5547;top:2363;width:10;height:20" coordorigin="5547,2363" coordsize="10,20">
              <v:shape style="position:absolute;left:5547;top:2363;width:10;height:20" coordorigin="5547,2363" coordsize="10,20" path="m5547,2382l5556,2382,5556,2363,5547,2363,5547,2382xe" filled="true" fillcolor="#000000" stroked="false">
                <v:path arrowok="t"/>
                <v:fill type="solid"/>
              </v:shape>
            </v:group>
            <v:group style="position:absolute;left:5547;top:2382;width:10;height:20" coordorigin="5547,2382" coordsize="10,20">
              <v:shape style="position:absolute;left:5547;top:2382;width:10;height:20" coordorigin="5547,2382" coordsize="10,20" path="m5547,2402l5556,2402,5556,2382,5547,2382,5547,2402xe" filled="true" fillcolor="#000000" stroked="false">
                <v:path arrowok="t"/>
                <v:fill type="solid"/>
              </v:shape>
            </v:group>
            <v:group style="position:absolute;left:5547;top:2402;width:10;height:20" coordorigin="5547,2402" coordsize="10,20">
              <v:shape style="position:absolute;left:5547;top:2402;width:10;height:20" coordorigin="5547,2402" coordsize="10,20" path="m5547,2421l5556,2421,5556,2402,5547,2402,5547,2421xe" filled="true" fillcolor="#000000" stroked="false">
                <v:path arrowok="t"/>
                <v:fill type="solid"/>
              </v:shape>
            </v:group>
            <v:group style="position:absolute;left:5547;top:2421;width:10;height:20" coordorigin="5547,2421" coordsize="10,20">
              <v:shape style="position:absolute;left:5547;top:2421;width:10;height:20" coordorigin="5547,2421" coordsize="10,20" path="m5547,2440l5556,2440,5556,2421,5547,2421,5547,2440xe" filled="true" fillcolor="#000000" stroked="false">
                <v:path arrowok="t"/>
                <v:fill type="solid"/>
              </v:shape>
            </v:group>
            <v:group style="position:absolute;left:5547;top:2440;width:10;height:20" coordorigin="5547,2440" coordsize="10,20">
              <v:shape style="position:absolute;left:5547;top:2440;width:10;height:20" coordorigin="5547,2440" coordsize="10,20" path="m5547,2460l5556,2460,5556,2440,5547,2440,5547,2460xe" filled="true" fillcolor="#000000" stroked="false">
                <v:path arrowok="t"/>
                <v:fill type="solid"/>
              </v:shape>
            </v:group>
            <v:group style="position:absolute;left:5547;top:2460;width:10;height:20" coordorigin="5547,2460" coordsize="10,20">
              <v:shape style="position:absolute;left:5547;top:2460;width:10;height:20" coordorigin="5547,2460" coordsize="10,20" path="m5547,2479l5556,2479,5556,2460,5547,2460,5547,2479xe" filled="true" fillcolor="#000000" stroked="false">
                <v:path arrowok="t"/>
                <v:fill type="solid"/>
              </v:shape>
            </v:group>
            <v:group style="position:absolute;left:5547;top:2479;width:10;height:20" coordorigin="5547,2479" coordsize="10,20">
              <v:shape style="position:absolute;left:5547;top:2479;width:10;height:20" coordorigin="5547,2479" coordsize="10,20" path="m5547,2498l5556,2498,5556,2479,5547,2479,5547,2498xe" filled="true" fillcolor="#000000" stroked="false">
                <v:path arrowok="t"/>
                <v:fill type="solid"/>
              </v:shape>
            </v:group>
            <v:group style="position:absolute;left:5547;top:2498;width:10;height:20" coordorigin="5547,2498" coordsize="10,20">
              <v:shape style="position:absolute;left:5547;top:2498;width:10;height:20" coordorigin="5547,2498" coordsize="10,20" path="m5547,2517l5556,2517,5556,2498,5547,2498,5547,2517xe" filled="true" fillcolor="#000000" stroked="false">
                <v:path arrowok="t"/>
                <v:fill type="solid"/>
              </v:shape>
            </v:group>
            <v:group style="position:absolute;left:5547;top:2517;width:10;height:20" coordorigin="5547,2517" coordsize="10,20">
              <v:shape style="position:absolute;left:5547;top:2517;width:10;height:20" coordorigin="5547,2517" coordsize="10,20" path="m5547,2536l5556,2536,5556,2517,5547,2517,5547,2536xe" filled="true" fillcolor="#000000" stroked="false">
                <v:path arrowok="t"/>
                <v:fill type="solid"/>
              </v:shape>
            </v:group>
            <v:group style="position:absolute;left:5547;top:2536;width:10;height:20" coordorigin="5547,2536" coordsize="10,20">
              <v:shape style="position:absolute;left:5547;top:2536;width:10;height:20" coordorigin="5547,2536" coordsize="10,20" path="m5547,2556l5556,2556,5556,2536,5547,2536,5547,2556xe" filled="true" fillcolor="#000000" stroked="false">
                <v:path arrowok="t"/>
                <v:fill type="solid"/>
              </v:shape>
            </v:group>
            <v:group style="position:absolute;left:5547;top:2556;width:10;height:20" coordorigin="5547,2556" coordsize="10,20">
              <v:shape style="position:absolute;left:5547;top:2556;width:10;height:20" coordorigin="5547,2556" coordsize="10,20" path="m5547,2575l5556,2575,5556,2556,5547,2556,5547,2575xe" filled="true" fillcolor="#000000" stroked="false">
                <v:path arrowok="t"/>
                <v:fill type="solid"/>
              </v:shape>
            </v:group>
            <v:group style="position:absolute;left:5547;top:2575;width:10;height:20" coordorigin="5547,2575" coordsize="10,20">
              <v:shape style="position:absolute;left:5547;top:2575;width:10;height:20" coordorigin="5547,2575" coordsize="10,20" path="m5547,2594l5556,2594,5556,2575,5547,2575,5547,2594xe" filled="true" fillcolor="#000000" stroked="false">
                <v:path arrowok="t"/>
                <v:fill type="solid"/>
              </v:shape>
            </v:group>
            <v:group style="position:absolute;left:5547;top:2594;width:10;height:20" coordorigin="5547,2594" coordsize="10,20">
              <v:shape style="position:absolute;left:5547;top:2594;width:10;height:20" coordorigin="5547,2594" coordsize="10,20" path="m5547,2613l5556,2613,5556,2594,5547,2594,5547,2613xe" filled="true" fillcolor="#000000" stroked="false">
                <v:path arrowok="t"/>
                <v:fill type="solid"/>
              </v:shape>
            </v:group>
            <v:group style="position:absolute;left:5547;top:2613;width:10;height:20" coordorigin="5547,2613" coordsize="10,20">
              <v:shape style="position:absolute;left:5547;top:2613;width:10;height:20" coordorigin="5547,2613" coordsize="10,20" path="m5547,2632l5556,2632,5556,2613,5547,2613,5547,2632xe" filled="true" fillcolor="#000000" stroked="false">
                <v:path arrowok="t"/>
                <v:fill type="solid"/>
              </v:shape>
            </v:group>
            <v:group style="position:absolute;left:5547;top:2632;width:10;height:20" coordorigin="5547,2632" coordsize="10,20">
              <v:shape style="position:absolute;left:5547;top:2632;width:10;height:20" coordorigin="5547,2632" coordsize="10,20" path="m5547,2652l5556,2652,5556,2632,5547,2632,5547,2652xe" filled="true" fillcolor="#000000" stroked="false">
                <v:path arrowok="t"/>
                <v:fill type="solid"/>
              </v:shape>
            </v:group>
            <v:group style="position:absolute;left:5547;top:2652;width:10;height:20" coordorigin="5547,2652" coordsize="10,20">
              <v:shape style="position:absolute;left:5547;top:2652;width:10;height:20" coordorigin="5547,2652" coordsize="10,20" path="m5547,2671l5556,2671,5556,2652,5547,2652,5547,2671xe" filled="true" fillcolor="#000000" stroked="false">
                <v:path arrowok="t"/>
                <v:fill type="solid"/>
              </v:shape>
            </v:group>
            <v:group style="position:absolute;left:5547;top:2671;width:10;height:20" coordorigin="5547,2671" coordsize="10,20">
              <v:shape style="position:absolute;left:5547;top:2671;width:10;height:20" coordorigin="5547,2671" coordsize="10,20" path="m5547,2690l5556,2690,5556,2671,5547,2671,5547,2690xe" filled="true" fillcolor="#000000" stroked="false">
                <v:path arrowok="t"/>
                <v:fill type="solid"/>
              </v:shape>
            </v:group>
            <v:group style="position:absolute;left:5547;top:2690;width:10;height:20" coordorigin="5547,2690" coordsize="10,20">
              <v:shape style="position:absolute;left:5547;top:2690;width:10;height:20" coordorigin="5547,2690" coordsize="10,20" path="m5547,2709l5556,2709,5556,2690,5547,2690,5547,2709xe" filled="true" fillcolor="#000000" stroked="false">
                <v:path arrowok="t"/>
                <v:fill type="solid"/>
              </v:shape>
            </v:group>
            <v:group style="position:absolute;left:5547;top:2709;width:10;height:20" coordorigin="5547,2709" coordsize="10,20">
              <v:shape style="position:absolute;left:5547;top:2709;width:10;height:20" coordorigin="5547,2709" coordsize="10,20" path="m5547,2728l5556,2728,5556,2709,5547,2709,5547,2728xe" filled="true" fillcolor="#000000" stroked="false">
                <v:path arrowok="t"/>
                <v:fill type="solid"/>
              </v:shape>
            </v:group>
            <v:group style="position:absolute;left:5547;top:2728;width:10;height:20" coordorigin="5547,2728" coordsize="10,20">
              <v:shape style="position:absolute;left:5547;top:2728;width:10;height:20" coordorigin="5547,2728" coordsize="10,20" path="m5547,2748l5556,2748,5556,2728,5547,2728,5547,2748xe" filled="true" fillcolor="#000000" stroked="false">
                <v:path arrowok="t"/>
                <v:fill type="solid"/>
              </v:shape>
            </v:group>
            <v:group style="position:absolute;left:5547;top:2748;width:10;height:20" coordorigin="5547,2748" coordsize="10,20">
              <v:shape style="position:absolute;left:5547;top:2748;width:10;height:20" coordorigin="5547,2748" coordsize="10,20" path="m5547,2767l5556,2767,5556,2748,5547,2748,5547,2767xe" filled="true" fillcolor="#000000" stroked="false">
                <v:path arrowok="t"/>
                <v:fill type="solid"/>
              </v:shape>
            </v:group>
            <v:group style="position:absolute;left:5547;top:2767;width:10;height:20" coordorigin="5547,2767" coordsize="10,20">
              <v:shape style="position:absolute;left:5547;top:2767;width:10;height:20" coordorigin="5547,2767" coordsize="10,20" path="m5547,2786l5556,2786,5556,2767,5547,2767,5547,2786xe" filled="true" fillcolor="#000000" stroked="false">
                <v:path arrowok="t"/>
                <v:fill type="solid"/>
              </v:shape>
            </v:group>
            <v:group style="position:absolute;left:5547;top:2786;width:10;height:20" coordorigin="5547,2786" coordsize="10,20">
              <v:shape style="position:absolute;left:5547;top:2786;width:10;height:20" coordorigin="5547,2786" coordsize="10,20" path="m5547,2805l5556,2805,5556,2786,5547,2786,5547,2805xe" filled="true" fillcolor="#000000" stroked="false">
                <v:path arrowok="t"/>
                <v:fill type="solid"/>
              </v:shape>
            </v:group>
            <v:group style="position:absolute;left:5547;top:2805;width:10;height:20" coordorigin="5547,2805" coordsize="10,20">
              <v:shape style="position:absolute;left:5547;top:2805;width:10;height:20" coordorigin="5547,2805" coordsize="10,20" path="m5547,2824l5556,2824,5556,2805,5547,2805,5547,2824xe" filled="true" fillcolor="#000000" stroked="false">
                <v:path arrowok="t"/>
                <v:fill type="solid"/>
              </v:shape>
            </v:group>
            <v:group style="position:absolute;left:5547;top:2824;width:10;height:20" coordorigin="5547,2824" coordsize="10,20">
              <v:shape style="position:absolute;left:5547;top:2824;width:10;height:20" coordorigin="5547,2824" coordsize="10,20" path="m5547,2844l5556,2844,5556,2824,5547,2824,5547,2844xe" filled="true" fillcolor="#000000" stroked="false">
                <v:path arrowok="t"/>
                <v:fill type="solid"/>
              </v:shape>
            </v:group>
            <v:group style="position:absolute;left:5547;top:2844;width:10;height:20" coordorigin="5547,2844" coordsize="10,20">
              <v:shape style="position:absolute;left:5547;top:2844;width:10;height:20" coordorigin="5547,2844" coordsize="10,20" path="m5547,2863l5556,2863,5556,2844,5547,2844,5547,2863xe" filled="true" fillcolor="#000000" stroked="false">
                <v:path arrowok="t"/>
                <v:fill type="solid"/>
              </v:shape>
            </v:group>
            <v:group style="position:absolute;left:5547;top:2863;width:10;height:20" coordorigin="5547,2863" coordsize="10,20">
              <v:shape style="position:absolute;left:5547;top:2863;width:10;height:20" coordorigin="5547,2863" coordsize="10,20" path="m5547,2882l5556,2882,5556,2863,5547,2863,5547,2882xe" filled="true" fillcolor="#000000" stroked="false">
                <v:path arrowok="t"/>
                <v:fill type="solid"/>
              </v:shape>
            </v:group>
            <v:group style="position:absolute;left:5547;top:2882;width:10;height:20" coordorigin="5547,2882" coordsize="10,20">
              <v:shape style="position:absolute;left:5547;top:2882;width:10;height:20" coordorigin="5547,2882" coordsize="10,20" path="m5547,2901l5556,2901,5556,2882,5547,2882,5547,2901xe" filled="true" fillcolor="#000000" stroked="false">
                <v:path arrowok="t"/>
                <v:fill type="solid"/>
              </v:shape>
            </v:group>
            <v:group style="position:absolute;left:5547;top:2901;width:10;height:20" coordorigin="5547,2901" coordsize="10,20">
              <v:shape style="position:absolute;left:5547;top:2901;width:10;height:20" coordorigin="5547,2901" coordsize="10,20" path="m5547,2920l5556,2920,5556,2901,5547,2901,5547,2920xe" filled="true" fillcolor="#000000" stroked="false">
                <v:path arrowok="t"/>
                <v:fill type="solid"/>
              </v:shape>
            </v:group>
            <v:group style="position:absolute;left:5547;top:2920;width:10;height:20" coordorigin="5547,2920" coordsize="10,20">
              <v:shape style="position:absolute;left:5547;top:2920;width:10;height:20" coordorigin="5547,2920" coordsize="10,20" path="m5547,2940l5556,2940,5556,2920,5547,2920,5547,2940xe" filled="true" fillcolor="#000000" stroked="false">
                <v:path arrowok="t"/>
                <v:fill type="solid"/>
              </v:shape>
            </v:group>
            <v:group style="position:absolute;left:5547;top:2940;width:10;height:20" coordorigin="5547,2940" coordsize="10,20">
              <v:shape style="position:absolute;left:5547;top:2940;width:10;height:20" coordorigin="5547,2940" coordsize="10,20" path="m5547,2959l5556,2959,5556,2940,5547,2940,5547,2959xe" filled="true" fillcolor="#000000" stroked="false">
                <v:path arrowok="t"/>
                <v:fill type="solid"/>
              </v:shape>
            </v:group>
            <v:group style="position:absolute;left:5547;top:2959;width:10;height:20" coordorigin="5547,2959" coordsize="10,20">
              <v:shape style="position:absolute;left:5547;top:2959;width:10;height:20" coordorigin="5547,2959" coordsize="10,20" path="m5547,2978l5556,2978,5556,2959,5547,2959,5547,2978xe" filled="true" fillcolor="#000000" stroked="false">
                <v:path arrowok="t"/>
                <v:fill type="solid"/>
              </v:shape>
            </v:group>
            <v:group style="position:absolute;left:5547;top:2978;width:10;height:20" coordorigin="5547,2978" coordsize="10,20">
              <v:shape style="position:absolute;left:5547;top:2978;width:10;height:20" coordorigin="5547,2978" coordsize="10,20" path="m5547,2997l5556,2997,5556,2978,5547,2978,5547,2997xe" filled="true" fillcolor="#000000" stroked="false">
                <v:path arrowok="t"/>
                <v:fill type="solid"/>
              </v:shape>
            </v:group>
            <v:group style="position:absolute;left:5547;top:2997;width:10;height:20" coordorigin="5547,2997" coordsize="10,20">
              <v:shape style="position:absolute;left:5547;top:2997;width:10;height:20" coordorigin="5547,2997" coordsize="10,20" path="m5547,3016l5556,3016,5556,2997,5547,2997,5547,3016xe" filled="true" fillcolor="#000000" stroked="false">
                <v:path arrowok="t"/>
                <v:fill type="solid"/>
              </v:shape>
            </v:group>
            <v:group style="position:absolute;left:5547;top:3016;width:10;height:20" coordorigin="5547,3016" coordsize="10,20">
              <v:shape style="position:absolute;left:5547;top:3016;width:10;height:20" coordorigin="5547,3016" coordsize="10,20" path="m5547,3036l5556,3036,5556,3016,5547,3016,5547,3036xe" filled="true" fillcolor="#000000" stroked="false">
                <v:path arrowok="t"/>
                <v:fill type="solid"/>
              </v:shape>
            </v:group>
            <v:group style="position:absolute;left:5547;top:3036;width:10;height:20" coordorigin="5547,3036" coordsize="10,20">
              <v:shape style="position:absolute;left:5547;top:3036;width:10;height:20" coordorigin="5547,3036" coordsize="10,20" path="m5547,3055l5556,3055,5556,3036,5547,3036,5547,3055xe" filled="true" fillcolor="#000000" stroked="false">
                <v:path arrowok="t"/>
                <v:fill type="solid"/>
              </v:shape>
            </v:group>
            <v:group style="position:absolute;left:5547;top:3055;width:10;height:20" coordorigin="5547,3055" coordsize="10,20">
              <v:shape style="position:absolute;left:5547;top:3055;width:10;height:20" coordorigin="5547,3055" coordsize="10,20" path="m5547,3074l5556,3074,5556,3055,5547,3055,5547,3074xe" filled="true" fillcolor="#000000" stroked="false">
                <v:path arrowok="t"/>
                <v:fill type="solid"/>
              </v:shape>
            </v:group>
            <v:group style="position:absolute;left:5547;top:3074;width:10;height:20" coordorigin="5547,3074" coordsize="10,20">
              <v:shape style="position:absolute;left:5547;top:3074;width:10;height:20" coordorigin="5547,3074" coordsize="10,20" path="m5547,3093l5556,3093,5556,3074,5547,3074,5547,3093xe" filled="true" fillcolor="#000000" stroked="false">
                <v:path arrowok="t"/>
                <v:fill type="solid"/>
              </v:shape>
            </v:group>
            <v:group style="position:absolute;left:5547;top:3093;width:10;height:20" coordorigin="5547,3093" coordsize="10,20">
              <v:shape style="position:absolute;left:5547;top:3093;width:10;height:20" coordorigin="5547,3093" coordsize="10,20" path="m5547,3112l5556,3112,5556,3093,5547,3093,5547,3112xe" filled="true" fillcolor="#000000" stroked="false">
                <v:path arrowok="t"/>
                <v:fill type="solid"/>
              </v:shape>
            </v:group>
            <v:group style="position:absolute;left:5547;top:3112;width:10;height:20" coordorigin="5547,3112" coordsize="10,20">
              <v:shape style="position:absolute;left:5547;top:3112;width:10;height:20" coordorigin="5547,3112" coordsize="10,20" path="m5547,3132l5556,3132,5556,3112,5547,3112,5547,3132xe" filled="true" fillcolor="#000000" stroked="false">
                <v:path arrowok="t"/>
                <v:fill type="solid"/>
              </v:shape>
            </v:group>
            <v:group style="position:absolute;left:5547;top:3132;width:10;height:20" coordorigin="5547,3132" coordsize="10,20">
              <v:shape style="position:absolute;left:5547;top:3132;width:10;height:20" coordorigin="5547,3132" coordsize="10,20" path="m5547,3151l5556,3151,5556,3132,5547,3132,5547,3151xe" filled="true" fillcolor="#000000" stroked="false">
                <v:path arrowok="t"/>
                <v:fill type="solid"/>
              </v:shape>
            </v:group>
            <v:group style="position:absolute;left:5547;top:3151;width:10;height:20" coordorigin="5547,3151" coordsize="10,20">
              <v:shape style="position:absolute;left:5547;top:3151;width:10;height:20" coordorigin="5547,3151" coordsize="10,20" path="m5547,3170l5556,3170,5556,3151,5547,3151,5547,3170xe" filled="true" fillcolor="#000000" stroked="false">
                <v:path arrowok="t"/>
                <v:fill type="solid"/>
              </v:shape>
            </v:group>
            <v:group style="position:absolute;left:5547;top:3170;width:10;height:20" coordorigin="5547,3170" coordsize="10,20">
              <v:shape style="position:absolute;left:5547;top:3170;width:10;height:20" coordorigin="5547,3170" coordsize="10,20" path="m5547,3189l5556,3189,5556,3170,5547,3170,5547,3189xe" filled="true" fillcolor="#000000" stroked="false">
                <v:path arrowok="t"/>
                <v:fill type="solid"/>
              </v:shape>
            </v:group>
            <v:group style="position:absolute;left:5547;top:3189;width:10;height:20" coordorigin="5547,3189" coordsize="10,20">
              <v:shape style="position:absolute;left:5547;top:3189;width:10;height:20" coordorigin="5547,3189" coordsize="10,20" path="m5547,3208l5556,3208,5556,3189,5547,3189,5547,3208xe" filled="true" fillcolor="#000000" stroked="false">
                <v:path arrowok="t"/>
                <v:fill type="solid"/>
              </v:shape>
            </v:group>
            <v:group style="position:absolute;left:5547;top:3208;width:10;height:20" coordorigin="5547,3208" coordsize="10,20">
              <v:shape style="position:absolute;left:5547;top:3208;width:10;height:20" coordorigin="5547,3208" coordsize="10,20" path="m5547,3228l5556,3228,5556,3208,5547,3208,5547,3228xe" filled="true" fillcolor="#000000" stroked="false">
                <v:path arrowok="t"/>
                <v:fill type="solid"/>
              </v:shape>
            </v:group>
            <v:group style="position:absolute;left:5547;top:3228;width:10;height:20" coordorigin="5547,3228" coordsize="10,20">
              <v:shape style="position:absolute;left:5547;top:3228;width:10;height:20" coordorigin="5547,3228" coordsize="10,20" path="m5547,3247l5556,3247,5556,3228,5547,3228,5547,3247xe" filled="true" fillcolor="#000000" stroked="false">
                <v:path arrowok="t"/>
                <v:fill type="solid"/>
              </v:shape>
            </v:group>
            <v:group style="position:absolute;left:5547;top:3247;width:10;height:20" coordorigin="5547,3247" coordsize="10,20">
              <v:shape style="position:absolute;left:5547;top:3247;width:10;height:20" coordorigin="5547,3247" coordsize="10,20" path="m5547,3266l5556,3266,5556,3247,5547,3247,5547,3266xe" filled="true" fillcolor="#000000" stroked="false">
                <v:path arrowok="t"/>
                <v:fill type="solid"/>
              </v:shape>
            </v:group>
            <v:group style="position:absolute;left:5547;top:3266;width:10;height:20" coordorigin="5547,3266" coordsize="10,20">
              <v:shape style="position:absolute;left:5547;top:3266;width:10;height:20" coordorigin="5547,3266" coordsize="10,20" path="m5547,3285l5556,3285,5556,3266,5547,3266,5547,3285xe" filled="true" fillcolor="#000000" stroked="false">
                <v:path arrowok="t"/>
                <v:fill type="solid"/>
              </v:shape>
            </v:group>
            <v:group style="position:absolute;left:5547;top:3285;width:10;height:20" coordorigin="5547,3285" coordsize="10,20">
              <v:shape style="position:absolute;left:5547;top:3285;width:10;height:20" coordorigin="5547,3285" coordsize="10,20" path="m5547,3304l5556,3304,5556,3285,5547,3285,5547,3304xe" filled="true" fillcolor="#000000" stroked="false">
                <v:path arrowok="t"/>
                <v:fill type="solid"/>
              </v:shape>
            </v:group>
            <v:group style="position:absolute;left:7214;top:2267;width:10;height:20" coordorigin="7214,2267" coordsize="10,20">
              <v:shape style="position:absolute;left:7214;top:2267;width:10;height:20" coordorigin="7214,2267" coordsize="10,20" path="m7214,2286l7223,2286,7223,2267,7214,2267,7214,2286xe" filled="true" fillcolor="#000000" stroked="false">
                <v:path arrowok="t"/>
                <v:fill type="solid"/>
              </v:shape>
            </v:group>
            <v:group style="position:absolute;left:7214;top:2286;width:10;height:20" coordorigin="7214,2286" coordsize="10,20">
              <v:shape style="position:absolute;left:7214;top:2286;width:10;height:20" coordorigin="7214,2286" coordsize="10,20" path="m7214,2306l7223,2306,7223,2286,7214,2286,7214,2306xe" filled="true" fillcolor="#000000" stroked="false">
                <v:path arrowok="t"/>
                <v:fill type="solid"/>
              </v:shape>
            </v:group>
            <v:group style="position:absolute;left:7214;top:2306;width:10;height:20" coordorigin="7214,2306" coordsize="10,20">
              <v:shape style="position:absolute;left:7214;top:2306;width:10;height:20" coordorigin="7214,2306" coordsize="10,20" path="m7214,2325l7223,2325,7223,2306,7214,2306,7214,2325xe" filled="true" fillcolor="#000000" stroked="false">
                <v:path arrowok="t"/>
                <v:fill type="solid"/>
              </v:shape>
            </v:group>
            <v:group style="position:absolute;left:7214;top:2325;width:10;height:20" coordorigin="7214,2325" coordsize="10,20">
              <v:shape style="position:absolute;left:7214;top:2325;width:10;height:20" coordorigin="7214,2325" coordsize="10,20" path="m7214,2344l7223,2344,7223,2325,7214,2325,7214,2344xe" filled="true" fillcolor="#000000" stroked="false">
                <v:path arrowok="t"/>
                <v:fill type="solid"/>
              </v:shape>
            </v:group>
            <v:group style="position:absolute;left:7214;top:2344;width:10;height:20" coordorigin="7214,2344" coordsize="10,20">
              <v:shape style="position:absolute;left:7214;top:2344;width:10;height:20" coordorigin="7214,2344" coordsize="10,20" path="m7214,2363l7223,2363,7223,2344,7214,2344,7214,2363xe" filled="true" fillcolor="#000000" stroked="false">
                <v:path arrowok="t"/>
                <v:fill type="solid"/>
              </v:shape>
            </v:group>
            <v:group style="position:absolute;left:7214;top:2363;width:10;height:20" coordorigin="7214,2363" coordsize="10,20">
              <v:shape style="position:absolute;left:7214;top:2363;width:10;height:20" coordorigin="7214,2363" coordsize="10,20" path="m7214,2382l7223,2382,7223,2363,7214,2363,7214,2382xe" filled="true" fillcolor="#000000" stroked="false">
                <v:path arrowok="t"/>
                <v:fill type="solid"/>
              </v:shape>
            </v:group>
            <v:group style="position:absolute;left:7214;top:2382;width:10;height:20" coordorigin="7214,2382" coordsize="10,20">
              <v:shape style="position:absolute;left:7214;top:2382;width:10;height:20" coordorigin="7214,2382" coordsize="10,20" path="m7214,2402l7223,2402,7223,2382,7214,2382,7214,2402xe" filled="true" fillcolor="#000000" stroked="false">
                <v:path arrowok="t"/>
                <v:fill type="solid"/>
              </v:shape>
            </v:group>
            <v:group style="position:absolute;left:7214;top:2402;width:10;height:20" coordorigin="7214,2402" coordsize="10,20">
              <v:shape style="position:absolute;left:7214;top:2402;width:10;height:20" coordorigin="7214,2402" coordsize="10,20" path="m7214,2421l7223,2421,7223,2402,7214,2402,7214,2421xe" filled="true" fillcolor="#000000" stroked="false">
                <v:path arrowok="t"/>
                <v:fill type="solid"/>
              </v:shape>
            </v:group>
            <v:group style="position:absolute;left:7214;top:2421;width:10;height:20" coordorigin="7214,2421" coordsize="10,20">
              <v:shape style="position:absolute;left:7214;top:2421;width:10;height:20" coordorigin="7214,2421" coordsize="10,20" path="m7214,2440l7223,2440,7223,2421,7214,2421,7214,2440xe" filled="true" fillcolor="#000000" stroked="false">
                <v:path arrowok="t"/>
                <v:fill type="solid"/>
              </v:shape>
            </v:group>
            <v:group style="position:absolute;left:7214;top:2440;width:10;height:20" coordorigin="7214,2440" coordsize="10,20">
              <v:shape style="position:absolute;left:7214;top:2440;width:10;height:20" coordorigin="7214,2440" coordsize="10,20" path="m7214,2460l7223,2460,7223,2440,7214,2440,7214,2460xe" filled="true" fillcolor="#000000" stroked="false">
                <v:path arrowok="t"/>
                <v:fill type="solid"/>
              </v:shape>
            </v:group>
            <v:group style="position:absolute;left:7214;top:2460;width:10;height:20" coordorigin="7214,2460" coordsize="10,20">
              <v:shape style="position:absolute;left:7214;top:2460;width:10;height:20" coordorigin="7214,2460" coordsize="10,20" path="m7214,2479l7223,2479,7223,2460,7214,2460,7214,2479xe" filled="true" fillcolor="#000000" stroked="false">
                <v:path arrowok="t"/>
                <v:fill type="solid"/>
              </v:shape>
            </v:group>
            <v:group style="position:absolute;left:7214;top:2479;width:10;height:20" coordorigin="7214,2479" coordsize="10,20">
              <v:shape style="position:absolute;left:7214;top:2479;width:10;height:20" coordorigin="7214,2479" coordsize="10,20" path="m7214,2498l7223,2498,7223,2479,7214,2479,7214,2498xe" filled="true" fillcolor="#000000" stroked="false">
                <v:path arrowok="t"/>
                <v:fill type="solid"/>
              </v:shape>
            </v:group>
            <v:group style="position:absolute;left:7214;top:2498;width:10;height:20" coordorigin="7214,2498" coordsize="10,20">
              <v:shape style="position:absolute;left:7214;top:2498;width:10;height:20" coordorigin="7214,2498" coordsize="10,20" path="m7214,2517l7223,2517,7223,2498,7214,2498,7214,2517xe" filled="true" fillcolor="#000000" stroked="false">
                <v:path arrowok="t"/>
                <v:fill type="solid"/>
              </v:shape>
            </v:group>
            <v:group style="position:absolute;left:7214;top:2517;width:10;height:20" coordorigin="7214,2517" coordsize="10,20">
              <v:shape style="position:absolute;left:7214;top:2517;width:10;height:20" coordorigin="7214,2517" coordsize="10,20" path="m7214,2536l7223,2536,7223,2517,7214,2517,7214,2536xe" filled="true" fillcolor="#000000" stroked="false">
                <v:path arrowok="t"/>
                <v:fill type="solid"/>
              </v:shape>
            </v:group>
            <v:group style="position:absolute;left:7214;top:2536;width:10;height:20" coordorigin="7214,2536" coordsize="10,20">
              <v:shape style="position:absolute;left:7214;top:2536;width:10;height:20" coordorigin="7214,2536" coordsize="10,20" path="m7214,2556l7223,2556,7223,2536,7214,2536,7214,2556xe" filled="true" fillcolor="#000000" stroked="false">
                <v:path arrowok="t"/>
                <v:fill type="solid"/>
              </v:shape>
            </v:group>
            <v:group style="position:absolute;left:7214;top:2556;width:10;height:20" coordorigin="7214,2556" coordsize="10,20">
              <v:shape style="position:absolute;left:7214;top:2556;width:10;height:20" coordorigin="7214,2556" coordsize="10,20" path="m7214,2575l7223,2575,7223,2556,7214,2556,7214,2575xe" filled="true" fillcolor="#000000" stroked="false">
                <v:path arrowok="t"/>
                <v:fill type="solid"/>
              </v:shape>
            </v:group>
            <v:group style="position:absolute;left:7214;top:2575;width:10;height:20" coordorigin="7214,2575" coordsize="10,20">
              <v:shape style="position:absolute;left:7214;top:2575;width:10;height:20" coordorigin="7214,2575" coordsize="10,20" path="m7214,2594l7223,2594,7223,2575,7214,2575,7214,2594xe" filled="true" fillcolor="#000000" stroked="false">
                <v:path arrowok="t"/>
                <v:fill type="solid"/>
              </v:shape>
            </v:group>
            <v:group style="position:absolute;left:7214;top:2594;width:10;height:20" coordorigin="7214,2594" coordsize="10,20">
              <v:shape style="position:absolute;left:7214;top:2594;width:10;height:20" coordorigin="7214,2594" coordsize="10,20" path="m7214,2613l7223,2613,7223,2594,7214,2594,7214,2613xe" filled="true" fillcolor="#000000" stroked="false">
                <v:path arrowok="t"/>
                <v:fill type="solid"/>
              </v:shape>
            </v:group>
            <v:group style="position:absolute;left:7214;top:2613;width:10;height:20" coordorigin="7214,2613" coordsize="10,20">
              <v:shape style="position:absolute;left:7214;top:2613;width:10;height:20" coordorigin="7214,2613" coordsize="10,20" path="m7214,2632l7223,2632,7223,2613,7214,2613,7214,2632xe" filled="true" fillcolor="#000000" stroked="false">
                <v:path arrowok="t"/>
                <v:fill type="solid"/>
              </v:shape>
            </v:group>
            <v:group style="position:absolute;left:7214;top:2632;width:10;height:20" coordorigin="7214,2632" coordsize="10,20">
              <v:shape style="position:absolute;left:7214;top:2632;width:10;height:20" coordorigin="7214,2632" coordsize="10,20" path="m7214,2652l7223,2652,7223,2632,7214,2632,7214,2652xe" filled="true" fillcolor="#000000" stroked="false">
                <v:path arrowok="t"/>
                <v:fill type="solid"/>
              </v:shape>
            </v:group>
            <v:group style="position:absolute;left:7214;top:2652;width:10;height:20" coordorigin="7214,2652" coordsize="10,20">
              <v:shape style="position:absolute;left:7214;top:2652;width:10;height:20" coordorigin="7214,2652" coordsize="10,20" path="m7214,2671l7223,2671,7223,2652,7214,2652,7214,2671xe" filled="true" fillcolor="#000000" stroked="false">
                <v:path arrowok="t"/>
                <v:fill type="solid"/>
              </v:shape>
            </v:group>
            <v:group style="position:absolute;left:7214;top:2671;width:10;height:20" coordorigin="7214,2671" coordsize="10,20">
              <v:shape style="position:absolute;left:7214;top:2671;width:10;height:20" coordorigin="7214,2671" coordsize="10,20" path="m7214,2690l7223,2690,7223,2671,7214,2671,7214,2690xe" filled="true" fillcolor="#000000" stroked="false">
                <v:path arrowok="t"/>
                <v:fill type="solid"/>
              </v:shape>
            </v:group>
            <v:group style="position:absolute;left:7214;top:2690;width:10;height:20" coordorigin="7214,2690" coordsize="10,20">
              <v:shape style="position:absolute;left:7214;top:2690;width:10;height:20" coordorigin="7214,2690" coordsize="10,20" path="m7214,2709l7223,2709,7223,2690,7214,2690,7214,2709xe" filled="true" fillcolor="#000000" stroked="false">
                <v:path arrowok="t"/>
                <v:fill type="solid"/>
              </v:shape>
            </v:group>
            <v:group style="position:absolute;left:7214;top:2709;width:10;height:20" coordorigin="7214,2709" coordsize="10,20">
              <v:shape style="position:absolute;left:7214;top:2709;width:10;height:20" coordorigin="7214,2709" coordsize="10,20" path="m7214,2728l7223,2728,7223,2709,7214,2709,7214,2728xe" filled="true" fillcolor="#000000" stroked="false">
                <v:path arrowok="t"/>
                <v:fill type="solid"/>
              </v:shape>
            </v:group>
            <v:group style="position:absolute;left:7214;top:2728;width:10;height:20" coordorigin="7214,2728" coordsize="10,20">
              <v:shape style="position:absolute;left:7214;top:2728;width:10;height:20" coordorigin="7214,2728" coordsize="10,20" path="m7214,2748l7223,2748,7223,2728,7214,2728,7214,2748xe" filled="true" fillcolor="#000000" stroked="false">
                <v:path arrowok="t"/>
                <v:fill type="solid"/>
              </v:shape>
            </v:group>
            <v:group style="position:absolute;left:7214;top:2748;width:10;height:20" coordorigin="7214,2748" coordsize="10,20">
              <v:shape style="position:absolute;left:7214;top:2748;width:10;height:20" coordorigin="7214,2748" coordsize="10,20" path="m7214,2767l7223,2767,7223,2748,7214,2748,7214,2767xe" filled="true" fillcolor="#000000" stroked="false">
                <v:path arrowok="t"/>
                <v:fill type="solid"/>
              </v:shape>
            </v:group>
            <v:group style="position:absolute;left:7214;top:2767;width:10;height:20" coordorigin="7214,2767" coordsize="10,20">
              <v:shape style="position:absolute;left:7214;top:2767;width:10;height:20" coordorigin="7214,2767" coordsize="10,20" path="m7214,2786l7223,2786,7223,2767,7214,2767,7214,2786xe" filled="true" fillcolor="#000000" stroked="false">
                <v:path arrowok="t"/>
                <v:fill type="solid"/>
              </v:shape>
            </v:group>
            <v:group style="position:absolute;left:7214;top:2786;width:10;height:20" coordorigin="7214,2786" coordsize="10,20">
              <v:shape style="position:absolute;left:7214;top:2786;width:10;height:20" coordorigin="7214,2786" coordsize="10,20" path="m7214,2805l7223,2805,7223,2786,7214,2786,7214,2805xe" filled="true" fillcolor="#000000" stroked="false">
                <v:path arrowok="t"/>
                <v:fill type="solid"/>
              </v:shape>
            </v:group>
            <v:group style="position:absolute;left:7214;top:2805;width:10;height:20" coordorigin="7214,2805" coordsize="10,20">
              <v:shape style="position:absolute;left:7214;top:2805;width:10;height:20" coordorigin="7214,2805" coordsize="10,20" path="m7214,2824l7223,2824,7223,2805,7214,2805,7214,2824xe" filled="true" fillcolor="#000000" stroked="false">
                <v:path arrowok="t"/>
                <v:fill type="solid"/>
              </v:shape>
            </v:group>
            <v:group style="position:absolute;left:7214;top:2824;width:10;height:20" coordorigin="7214,2824" coordsize="10,20">
              <v:shape style="position:absolute;left:7214;top:2824;width:10;height:20" coordorigin="7214,2824" coordsize="10,20" path="m7214,2844l7223,2844,7223,2824,7214,2824,7214,2844xe" filled="true" fillcolor="#000000" stroked="false">
                <v:path arrowok="t"/>
                <v:fill type="solid"/>
              </v:shape>
            </v:group>
            <v:group style="position:absolute;left:7214;top:2844;width:10;height:20" coordorigin="7214,2844" coordsize="10,20">
              <v:shape style="position:absolute;left:7214;top:2844;width:10;height:20" coordorigin="7214,2844" coordsize="10,20" path="m7214,2863l7223,2863,7223,2844,7214,2844,7214,2863xe" filled="true" fillcolor="#000000" stroked="false">
                <v:path arrowok="t"/>
                <v:fill type="solid"/>
              </v:shape>
            </v:group>
            <v:group style="position:absolute;left:7214;top:2863;width:10;height:20" coordorigin="7214,2863" coordsize="10,20">
              <v:shape style="position:absolute;left:7214;top:2863;width:10;height:20" coordorigin="7214,2863" coordsize="10,20" path="m7214,2882l7223,2882,7223,2863,7214,2863,7214,2882xe" filled="true" fillcolor="#000000" stroked="false">
                <v:path arrowok="t"/>
                <v:fill type="solid"/>
              </v:shape>
            </v:group>
            <v:group style="position:absolute;left:7214;top:2882;width:10;height:20" coordorigin="7214,2882" coordsize="10,20">
              <v:shape style="position:absolute;left:7214;top:2882;width:10;height:20" coordorigin="7214,2882" coordsize="10,20" path="m7214,2901l7223,2901,7223,2882,7214,2882,7214,2901xe" filled="true" fillcolor="#000000" stroked="false">
                <v:path arrowok="t"/>
                <v:fill type="solid"/>
              </v:shape>
            </v:group>
            <v:group style="position:absolute;left:7214;top:2901;width:10;height:20" coordorigin="7214,2901" coordsize="10,20">
              <v:shape style="position:absolute;left:7214;top:2901;width:10;height:20" coordorigin="7214,2901" coordsize="10,20" path="m7214,2920l7223,2920,7223,2901,7214,2901,7214,2920xe" filled="true" fillcolor="#000000" stroked="false">
                <v:path arrowok="t"/>
                <v:fill type="solid"/>
              </v:shape>
            </v:group>
            <v:group style="position:absolute;left:7214;top:2920;width:10;height:20" coordorigin="7214,2920" coordsize="10,20">
              <v:shape style="position:absolute;left:7214;top:2920;width:10;height:20" coordorigin="7214,2920" coordsize="10,20" path="m7214,2940l7223,2940,7223,2920,7214,2920,7214,2940xe" filled="true" fillcolor="#000000" stroked="false">
                <v:path arrowok="t"/>
                <v:fill type="solid"/>
              </v:shape>
            </v:group>
            <v:group style="position:absolute;left:7214;top:2940;width:10;height:20" coordorigin="7214,2940" coordsize="10,20">
              <v:shape style="position:absolute;left:7214;top:2940;width:10;height:20" coordorigin="7214,2940" coordsize="10,20" path="m7214,2959l7223,2959,7223,2940,7214,2940,7214,2959xe" filled="true" fillcolor="#000000" stroked="false">
                <v:path arrowok="t"/>
                <v:fill type="solid"/>
              </v:shape>
            </v:group>
            <v:group style="position:absolute;left:7214;top:2959;width:10;height:20" coordorigin="7214,2959" coordsize="10,20">
              <v:shape style="position:absolute;left:7214;top:2959;width:10;height:20" coordorigin="7214,2959" coordsize="10,20" path="m7214,2978l7223,2978,7223,2959,7214,2959,7214,2978xe" filled="true" fillcolor="#000000" stroked="false">
                <v:path arrowok="t"/>
                <v:fill type="solid"/>
              </v:shape>
            </v:group>
            <v:group style="position:absolute;left:7214;top:2978;width:10;height:20" coordorigin="7214,2978" coordsize="10,20">
              <v:shape style="position:absolute;left:7214;top:2978;width:10;height:20" coordorigin="7214,2978" coordsize="10,20" path="m7214,2997l7223,2997,7223,2978,7214,2978,7214,2997xe" filled="true" fillcolor="#000000" stroked="false">
                <v:path arrowok="t"/>
                <v:fill type="solid"/>
              </v:shape>
            </v:group>
            <v:group style="position:absolute;left:7214;top:2997;width:10;height:20" coordorigin="7214,2997" coordsize="10,20">
              <v:shape style="position:absolute;left:7214;top:2997;width:10;height:20" coordorigin="7214,2997" coordsize="10,20" path="m7214,3016l7223,3016,7223,2997,7214,2997,7214,3016xe" filled="true" fillcolor="#000000" stroked="false">
                <v:path arrowok="t"/>
                <v:fill type="solid"/>
              </v:shape>
            </v:group>
            <v:group style="position:absolute;left:7214;top:3016;width:10;height:20" coordorigin="7214,3016" coordsize="10,20">
              <v:shape style="position:absolute;left:7214;top:3016;width:10;height:20" coordorigin="7214,3016" coordsize="10,20" path="m7214,3036l7223,3036,7223,3016,7214,3016,7214,3036xe" filled="true" fillcolor="#000000" stroked="false">
                <v:path arrowok="t"/>
                <v:fill type="solid"/>
              </v:shape>
            </v:group>
            <v:group style="position:absolute;left:7214;top:3036;width:10;height:20" coordorigin="7214,3036" coordsize="10,20">
              <v:shape style="position:absolute;left:7214;top:3036;width:10;height:20" coordorigin="7214,3036" coordsize="10,20" path="m7214,3055l7223,3055,7223,3036,7214,3036,7214,3055xe" filled="true" fillcolor="#000000" stroked="false">
                <v:path arrowok="t"/>
                <v:fill type="solid"/>
              </v:shape>
            </v:group>
            <v:group style="position:absolute;left:7214;top:3055;width:10;height:20" coordorigin="7214,3055" coordsize="10,20">
              <v:shape style="position:absolute;left:7214;top:3055;width:10;height:20" coordorigin="7214,3055" coordsize="10,20" path="m7214,3074l7223,3074,7223,3055,7214,3055,7214,3074xe" filled="true" fillcolor="#000000" stroked="false">
                <v:path arrowok="t"/>
                <v:fill type="solid"/>
              </v:shape>
            </v:group>
            <v:group style="position:absolute;left:7214;top:3074;width:10;height:20" coordorigin="7214,3074" coordsize="10,20">
              <v:shape style="position:absolute;left:7214;top:3074;width:10;height:20" coordorigin="7214,3074" coordsize="10,20" path="m7214,3093l7223,3093,7223,3074,7214,3074,7214,3093xe" filled="true" fillcolor="#000000" stroked="false">
                <v:path arrowok="t"/>
                <v:fill type="solid"/>
              </v:shape>
            </v:group>
            <v:group style="position:absolute;left:7214;top:3093;width:10;height:20" coordorigin="7214,3093" coordsize="10,20">
              <v:shape style="position:absolute;left:7214;top:3093;width:10;height:20" coordorigin="7214,3093" coordsize="10,20" path="m7214,3112l7223,3112,7223,3093,7214,3093,7214,3112xe" filled="true" fillcolor="#000000" stroked="false">
                <v:path arrowok="t"/>
                <v:fill type="solid"/>
              </v:shape>
            </v:group>
            <v:group style="position:absolute;left:7214;top:3112;width:10;height:20" coordorigin="7214,3112" coordsize="10,20">
              <v:shape style="position:absolute;left:7214;top:3112;width:10;height:20" coordorigin="7214,3112" coordsize="10,20" path="m7214,3132l7223,3132,7223,3112,7214,3112,7214,3132xe" filled="true" fillcolor="#000000" stroked="false">
                <v:path arrowok="t"/>
                <v:fill type="solid"/>
              </v:shape>
            </v:group>
            <v:group style="position:absolute;left:7214;top:3132;width:10;height:20" coordorigin="7214,3132" coordsize="10,20">
              <v:shape style="position:absolute;left:7214;top:3132;width:10;height:20" coordorigin="7214,3132" coordsize="10,20" path="m7214,3151l7223,3151,7223,3132,7214,3132,7214,3151xe" filled="true" fillcolor="#000000" stroked="false">
                <v:path arrowok="t"/>
                <v:fill type="solid"/>
              </v:shape>
            </v:group>
            <v:group style="position:absolute;left:7214;top:3151;width:10;height:20" coordorigin="7214,3151" coordsize="10,20">
              <v:shape style="position:absolute;left:7214;top:3151;width:10;height:20" coordorigin="7214,3151" coordsize="10,20" path="m7214,3170l7223,3170,7223,3151,7214,3151,7214,3170xe" filled="true" fillcolor="#000000" stroked="false">
                <v:path arrowok="t"/>
                <v:fill type="solid"/>
              </v:shape>
            </v:group>
            <v:group style="position:absolute;left:7214;top:3170;width:10;height:20" coordorigin="7214,3170" coordsize="10,20">
              <v:shape style="position:absolute;left:7214;top:3170;width:10;height:20" coordorigin="7214,3170" coordsize="10,20" path="m7214,3189l7223,3189,7223,3170,7214,3170,7214,3189xe" filled="true" fillcolor="#000000" stroked="false">
                <v:path arrowok="t"/>
                <v:fill type="solid"/>
              </v:shape>
            </v:group>
            <v:group style="position:absolute;left:7214;top:3189;width:10;height:20" coordorigin="7214,3189" coordsize="10,20">
              <v:shape style="position:absolute;left:7214;top:3189;width:10;height:20" coordorigin="7214,3189" coordsize="10,20" path="m7214,3208l7223,3208,7223,3189,7214,3189,7214,3208xe" filled="true" fillcolor="#000000" stroked="false">
                <v:path arrowok="t"/>
                <v:fill type="solid"/>
              </v:shape>
            </v:group>
            <v:group style="position:absolute;left:7214;top:3208;width:10;height:20" coordorigin="7214,3208" coordsize="10,20">
              <v:shape style="position:absolute;left:7214;top:3208;width:10;height:20" coordorigin="7214,3208" coordsize="10,20" path="m7214,3228l7223,3228,7223,3208,7214,3208,7214,3228xe" filled="true" fillcolor="#000000" stroked="false">
                <v:path arrowok="t"/>
                <v:fill type="solid"/>
              </v:shape>
            </v:group>
            <v:group style="position:absolute;left:7214;top:3228;width:10;height:20" coordorigin="7214,3228" coordsize="10,20">
              <v:shape style="position:absolute;left:7214;top:3228;width:10;height:20" coordorigin="7214,3228" coordsize="10,20" path="m7214,3247l7223,3247,7223,3228,7214,3228,7214,3247xe" filled="true" fillcolor="#000000" stroked="false">
                <v:path arrowok="t"/>
                <v:fill type="solid"/>
              </v:shape>
            </v:group>
            <v:group style="position:absolute;left:7214;top:3247;width:10;height:20" coordorigin="7214,3247" coordsize="10,20">
              <v:shape style="position:absolute;left:7214;top:3247;width:10;height:20" coordorigin="7214,3247" coordsize="10,20" path="m7214,3266l7223,3266,7223,3247,7214,3247,7214,3266xe" filled="true" fillcolor="#000000" stroked="false">
                <v:path arrowok="t"/>
                <v:fill type="solid"/>
              </v:shape>
            </v:group>
            <v:group style="position:absolute;left:7214;top:3266;width:10;height:20" coordorigin="7214,3266" coordsize="10,20">
              <v:shape style="position:absolute;left:7214;top:3266;width:10;height:20" coordorigin="7214,3266" coordsize="10,20" path="m7214,3285l7223,3285,7223,3266,7214,3266,7214,3285xe" filled="true" fillcolor="#000000" stroked="false">
                <v:path arrowok="t"/>
                <v:fill type="solid"/>
              </v:shape>
            </v:group>
            <v:group style="position:absolute;left:7214;top:3285;width:10;height:20" coordorigin="7214,3285" coordsize="10,20">
              <v:shape style="position:absolute;left:7214;top:3285;width:10;height:20" coordorigin="7214,3285" coordsize="10,20" path="m7214,3304l7223,3304,7223,3285,7214,3285,7214,3304xe" filled="true" fillcolor="#000000" stroked="false">
                <v:path arrowok="t"/>
                <v:fill type="solid"/>
              </v:shape>
            </v:group>
            <v:group style="position:absolute;left:8240;top:2267;width:10;height:20" coordorigin="8240,2267" coordsize="10,20">
              <v:shape style="position:absolute;left:8240;top:2267;width:10;height:20" coordorigin="8240,2267" coordsize="10,20" path="m8240,2286l8249,2286,8249,2267,8240,2267,8240,2286xe" filled="true" fillcolor="#000000" stroked="false">
                <v:path arrowok="t"/>
                <v:fill type="solid"/>
              </v:shape>
            </v:group>
            <v:group style="position:absolute;left:8240;top:2286;width:10;height:20" coordorigin="8240,2286" coordsize="10,20">
              <v:shape style="position:absolute;left:8240;top:2286;width:10;height:20" coordorigin="8240,2286" coordsize="10,20" path="m8240,2306l8249,2306,8249,2286,8240,2286,8240,2306xe" filled="true" fillcolor="#000000" stroked="false">
                <v:path arrowok="t"/>
                <v:fill type="solid"/>
              </v:shape>
            </v:group>
            <v:group style="position:absolute;left:8240;top:2306;width:10;height:20" coordorigin="8240,2306" coordsize="10,20">
              <v:shape style="position:absolute;left:8240;top:2306;width:10;height:20" coordorigin="8240,2306" coordsize="10,20" path="m8240,2325l8249,2325,8249,2306,8240,2306,8240,2325xe" filled="true" fillcolor="#000000" stroked="false">
                <v:path arrowok="t"/>
                <v:fill type="solid"/>
              </v:shape>
            </v:group>
            <v:group style="position:absolute;left:8240;top:2325;width:10;height:20" coordorigin="8240,2325" coordsize="10,20">
              <v:shape style="position:absolute;left:8240;top:2325;width:10;height:20" coordorigin="8240,2325" coordsize="10,20" path="m8240,2344l8249,2344,8249,2325,8240,2325,8240,2344xe" filled="true" fillcolor="#000000" stroked="false">
                <v:path arrowok="t"/>
                <v:fill type="solid"/>
              </v:shape>
            </v:group>
            <v:group style="position:absolute;left:8240;top:2344;width:10;height:20" coordorigin="8240,2344" coordsize="10,20">
              <v:shape style="position:absolute;left:8240;top:2344;width:10;height:20" coordorigin="8240,2344" coordsize="10,20" path="m8240,2363l8249,2363,8249,2344,8240,2344,8240,2363xe" filled="true" fillcolor="#000000" stroked="false">
                <v:path arrowok="t"/>
                <v:fill type="solid"/>
              </v:shape>
            </v:group>
            <v:group style="position:absolute;left:8240;top:2363;width:10;height:20" coordorigin="8240,2363" coordsize="10,20">
              <v:shape style="position:absolute;left:8240;top:2363;width:10;height:20" coordorigin="8240,2363" coordsize="10,20" path="m8240,2382l8249,2382,8249,2363,8240,2363,8240,2382xe" filled="true" fillcolor="#000000" stroked="false">
                <v:path arrowok="t"/>
                <v:fill type="solid"/>
              </v:shape>
            </v:group>
            <v:group style="position:absolute;left:8240;top:2382;width:10;height:20" coordorigin="8240,2382" coordsize="10,20">
              <v:shape style="position:absolute;left:8240;top:2382;width:10;height:20" coordorigin="8240,2382" coordsize="10,20" path="m8240,2402l8249,2402,8249,2382,8240,2382,8240,2402xe" filled="true" fillcolor="#000000" stroked="false">
                <v:path arrowok="t"/>
                <v:fill type="solid"/>
              </v:shape>
            </v:group>
            <v:group style="position:absolute;left:8240;top:2402;width:10;height:20" coordorigin="8240,2402" coordsize="10,20">
              <v:shape style="position:absolute;left:8240;top:2402;width:10;height:20" coordorigin="8240,2402" coordsize="10,20" path="m8240,2421l8249,2421,8249,2402,8240,2402,8240,2421xe" filled="true" fillcolor="#000000" stroked="false">
                <v:path arrowok="t"/>
                <v:fill type="solid"/>
              </v:shape>
            </v:group>
            <v:group style="position:absolute;left:8240;top:2421;width:10;height:20" coordorigin="8240,2421" coordsize="10,20">
              <v:shape style="position:absolute;left:8240;top:2421;width:10;height:20" coordorigin="8240,2421" coordsize="10,20" path="m8240,2440l8249,2440,8249,2421,8240,2421,8240,2440xe" filled="true" fillcolor="#000000" stroked="false">
                <v:path arrowok="t"/>
                <v:fill type="solid"/>
              </v:shape>
            </v:group>
            <v:group style="position:absolute;left:8240;top:2440;width:10;height:20" coordorigin="8240,2440" coordsize="10,20">
              <v:shape style="position:absolute;left:8240;top:2440;width:10;height:20" coordorigin="8240,2440" coordsize="10,20" path="m8240,2460l8249,2460,8249,2440,8240,2440,8240,2460xe" filled="true" fillcolor="#000000" stroked="false">
                <v:path arrowok="t"/>
                <v:fill type="solid"/>
              </v:shape>
            </v:group>
            <v:group style="position:absolute;left:8240;top:2460;width:10;height:20" coordorigin="8240,2460" coordsize="10,20">
              <v:shape style="position:absolute;left:8240;top:2460;width:10;height:20" coordorigin="8240,2460" coordsize="10,20" path="m8240,2479l8249,2479,8249,2460,8240,2460,8240,2479xe" filled="true" fillcolor="#000000" stroked="false">
                <v:path arrowok="t"/>
                <v:fill type="solid"/>
              </v:shape>
            </v:group>
            <v:group style="position:absolute;left:8240;top:2479;width:10;height:20" coordorigin="8240,2479" coordsize="10,20">
              <v:shape style="position:absolute;left:8240;top:2479;width:10;height:20" coordorigin="8240,2479" coordsize="10,20" path="m8240,2498l8249,2498,8249,2479,8240,2479,8240,2498xe" filled="true" fillcolor="#000000" stroked="false">
                <v:path arrowok="t"/>
                <v:fill type="solid"/>
              </v:shape>
            </v:group>
            <v:group style="position:absolute;left:8240;top:2498;width:10;height:20" coordorigin="8240,2498" coordsize="10,20">
              <v:shape style="position:absolute;left:8240;top:2498;width:10;height:20" coordorigin="8240,2498" coordsize="10,20" path="m8240,2517l8249,2517,8249,2498,8240,2498,8240,2517xe" filled="true" fillcolor="#000000" stroked="false">
                <v:path arrowok="t"/>
                <v:fill type="solid"/>
              </v:shape>
            </v:group>
            <v:group style="position:absolute;left:8240;top:2517;width:10;height:20" coordorigin="8240,2517" coordsize="10,20">
              <v:shape style="position:absolute;left:8240;top:2517;width:10;height:20" coordorigin="8240,2517" coordsize="10,20" path="m8240,2536l8249,2536,8249,2517,8240,2517,8240,2536xe" filled="true" fillcolor="#000000" stroked="false">
                <v:path arrowok="t"/>
                <v:fill type="solid"/>
              </v:shape>
            </v:group>
            <v:group style="position:absolute;left:8240;top:2536;width:10;height:20" coordorigin="8240,2536" coordsize="10,20">
              <v:shape style="position:absolute;left:8240;top:2536;width:10;height:20" coordorigin="8240,2536" coordsize="10,20" path="m8240,2556l8249,2556,8249,2536,8240,2536,8240,2556xe" filled="true" fillcolor="#000000" stroked="false">
                <v:path arrowok="t"/>
                <v:fill type="solid"/>
              </v:shape>
            </v:group>
            <v:group style="position:absolute;left:8240;top:2556;width:10;height:20" coordorigin="8240,2556" coordsize="10,20">
              <v:shape style="position:absolute;left:8240;top:2556;width:10;height:20" coordorigin="8240,2556" coordsize="10,20" path="m8240,2575l8249,2575,8249,2556,8240,2556,8240,2575xe" filled="true" fillcolor="#000000" stroked="false">
                <v:path arrowok="t"/>
                <v:fill type="solid"/>
              </v:shape>
            </v:group>
            <v:group style="position:absolute;left:8240;top:2575;width:10;height:20" coordorigin="8240,2575" coordsize="10,20">
              <v:shape style="position:absolute;left:8240;top:2575;width:10;height:20" coordorigin="8240,2575" coordsize="10,20" path="m8240,2594l8249,2594,8249,2575,8240,2575,8240,2594xe" filled="true" fillcolor="#000000" stroked="false">
                <v:path arrowok="t"/>
                <v:fill type="solid"/>
              </v:shape>
            </v:group>
            <v:group style="position:absolute;left:8240;top:2594;width:10;height:20" coordorigin="8240,2594" coordsize="10,20">
              <v:shape style="position:absolute;left:8240;top:2594;width:10;height:20" coordorigin="8240,2594" coordsize="10,20" path="m8240,2613l8249,2613,8249,2594,8240,2594,8240,2613xe" filled="true" fillcolor="#000000" stroked="false">
                <v:path arrowok="t"/>
                <v:fill type="solid"/>
              </v:shape>
            </v:group>
            <v:group style="position:absolute;left:8240;top:2613;width:10;height:20" coordorigin="8240,2613" coordsize="10,20">
              <v:shape style="position:absolute;left:8240;top:2613;width:10;height:20" coordorigin="8240,2613" coordsize="10,20" path="m8240,2632l8249,2632,8249,2613,8240,2613,8240,2632xe" filled="true" fillcolor="#000000" stroked="false">
                <v:path arrowok="t"/>
                <v:fill type="solid"/>
              </v:shape>
            </v:group>
            <v:group style="position:absolute;left:8240;top:2632;width:10;height:20" coordorigin="8240,2632" coordsize="10,20">
              <v:shape style="position:absolute;left:8240;top:2632;width:10;height:20" coordorigin="8240,2632" coordsize="10,20" path="m8240,2652l8249,2652,8249,2632,8240,2632,8240,2652xe" filled="true" fillcolor="#000000" stroked="false">
                <v:path arrowok="t"/>
                <v:fill type="solid"/>
              </v:shape>
            </v:group>
            <v:group style="position:absolute;left:8240;top:2652;width:10;height:20" coordorigin="8240,2652" coordsize="10,20">
              <v:shape style="position:absolute;left:8240;top:2652;width:10;height:20" coordorigin="8240,2652" coordsize="10,20" path="m8240,2671l8249,2671,8249,2652,8240,2652,8240,2671xe" filled="true" fillcolor="#000000" stroked="false">
                <v:path arrowok="t"/>
                <v:fill type="solid"/>
              </v:shape>
            </v:group>
            <v:group style="position:absolute;left:8240;top:2671;width:10;height:20" coordorigin="8240,2671" coordsize="10,20">
              <v:shape style="position:absolute;left:8240;top:2671;width:10;height:20" coordorigin="8240,2671" coordsize="10,20" path="m8240,2690l8249,2690,8249,2671,8240,2671,8240,2690xe" filled="true" fillcolor="#000000" stroked="false">
                <v:path arrowok="t"/>
                <v:fill type="solid"/>
              </v:shape>
            </v:group>
            <v:group style="position:absolute;left:8240;top:2690;width:10;height:20" coordorigin="8240,2690" coordsize="10,20">
              <v:shape style="position:absolute;left:8240;top:2690;width:10;height:20" coordorigin="8240,2690" coordsize="10,20" path="m8240,2709l8249,2709,8249,2690,8240,2690,8240,2709xe" filled="true" fillcolor="#000000" stroked="false">
                <v:path arrowok="t"/>
                <v:fill type="solid"/>
              </v:shape>
            </v:group>
            <v:group style="position:absolute;left:8240;top:2709;width:10;height:20" coordorigin="8240,2709" coordsize="10,20">
              <v:shape style="position:absolute;left:8240;top:2709;width:10;height:20" coordorigin="8240,2709" coordsize="10,20" path="m8240,2728l8249,2728,8249,2709,8240,2709,8240,2728xe" filled="true" fillcolor="#000000" stroked="false">
                <v:path arrowok="t"/>
                <v:fill type="solid"/>
              </v:shape>
            </v:group>
            <v:group style="position:absolute;left:8240;top:2728;width:10;height:20" coordorigin="8240,2728" coordsize="10,20">
              <v:shape style="position:absolute;left:8240;top:2728;width:10;height:20" coordorigin="8240,2728" coordsize="10,20" path="m8240,2748l8249,2748,8249,2728,8240,2728,8240,2748xe" filled="true" fillcolor="#000000" stroked="false">
                <v:path arrowok="t"/>
                <v:fill type="solid"/>
              </v:shape>
            </v:group>
            <v:group style="position:absolute;left:8240;top:2748;width:10;height:20" coordorigin="8240,2748" coordsize="10,20">
              <v:shape style="position:absolute;left:8240;top:2748;width:10;height:20" coordorigin="8240,2748" coordsize="10,20" path="m8240,2767l8249,2767,8249,2748,8240,2748,8240,2767xe" filled="true" fillcolor="#000000" stroked="false">
                <v:path arrowok="t"/>
                <v:fill type="solid"/>
              </v:shape>
            </v:group>
            <v:group style="position:absolute;left:8240;top:2767;width:10;height:20" coordorigin="8240,2767" coordsize="10,20">
              <v:shape style="position:absolute;left:8240;top:2767;width:10;height:20" coordorigin="8240,2767" coordsize="10,20" path="m8240,2786l8249,2786,8249,2767,8240,2767,8240,2786xe" filled="true" fillcolor="#000000" stroked="false">
                <v:path arrowok="t"/>
                <v:fill type="solid"/>
              </v:shape>
            </v:group>
            <v:group style="position:absolute;left:8240;top:2786;width:10;height:20" coordorigin="8240,2786" coordsize="10,20">
              <v:shape style="position:absolute;left:8240;top:2786;width:10;height:20" coordorigin="8240,2786" coordsize="10,20" path="m8240,2805l8249,2805,8249,2786,8240,2786,8240,2805xe" filled="true" fillcolor="#000000" stroked="false">
                <v:path arrowok="t"/>
                <v:fill type="solid"/>
              </v:shape>
            </v:group>
            <v:group style="position:absolute;left:8240;top:2805;width:10;height:20" coordorigin="8240,2805" coordsize="10,20">
              <v:shape style="position:absolute;left:8240;top:2805;width:10;height:20" coordorigin="8240,2805" coordsize="10,20" path="m8240,2824l8249,2824,8249,2805,8240,2805,8240,2824xe" filled="true" fillcolor="#000000" stroked="false">
                <v:path arrowok="t"/>
                <v:fill type="solid"/>
              </v:shape>
            </v:group>
            <v:group style="position:absolute;left:8240;top:2824;width:10;height:20" coordorigin="8240,2824" coordsize="10,20">
              <v:shape style="position:absolute;left:8240;top:2824;width:10;height:20" coordorigin="8240,2824" coordsize="10,20" path="m8240,2844l8249,2844,8249,2824,8240,2824,8240,2844xe" filled="true" fillcolor="#000000" stroked="false">
                <v:path arrowok="t"/>
                <v:fill type="solid"/>
              </v:shape>
            </v:group>
            <v:group style="position:absolute;left:8240;top:2844;width:10;height:20" coordorigin="8240,2844" coordsize="10,20">
              <v:shape style="position:absolute;left:8240;top:2844;width:10;height:20" coordorigin="8240,2844" coordsize="10,20" path="m8240,2863l8249,2863,8249,2844,8240,2844,8240,2863xe" filled="true" fillcolor="#000000" stroked="false">
                <v:path arrowok="t"/>
                <v:fill type="solid"/>
              </v:shape>
            </v:group>
            <v:group style="position:absolute;left:8240;top:2863;width:10;height:20" coordorigin="8240,2863" coordsize="10,20">
              <v:shape style="position:absolute;left:8240;top:2863;width:10;height:20" coordorigin="8240,2863" coordsize="10,20" path="m8240,2882l8249,2882,8249,2863,8240,2863,8240,2882xe" filled="true" fillcolor="#000000" stroked="false">
                <v:path arrowok="t"/>
                <v:fill type="solid"/>
              </v:shape>
            </v:group>
            <v:group style="position:absolute;left:8240;top:2882;width:10;height:20" coordorigin="8240,2882" coordsize="10,20">
              <v:shape style="position:absolute;left:8240;top:2882;width:10;height:20" coordorigin="8240,2882" coordsize="10,20" path="m8240,2901l8249,2901,8249,2882,8240,2882,8240,2901xe" filled="true" fillcolor="#000000" stroked="false">
                <v:path arrowok="t"/>
                <v:fill type="solid"/>
              </v:shape>
            </v:group>
            <v:group style="position:absolute;left:8240;top:2901;width:10;height:20" coordorigin="8240,2901" coordsize="10,20">
              <v:shape style="position:absolute;left:8240;top:2901;width:10;height:20" coordorigin="8240,2901" coordsize="10,20" path="m8240,2920l8249,2920,8249,2901,8240,2901,8240,2920xe" filled="true" fillcolor="#000000" stroked="false">
                <v:path arrowok="t"/>
                <v:fill type="solid"/>
              </v:shape>
            </v:group>
            <v:group style="position:absolute;left:8240;top:2920;width:10;height:20" coordorigin="8240,2920" coordsize="10,20">
              <v:shape style="position:absolute;left:8240;top:2920;width:10;height:20" coordorigin="8240,2920" coordsize="10,20" path="m8240,2940l8249,2940,8249,2920,8240,2920,8240,2940xe" filled="true" fillcolor="#000000" stroked="false">
                <v:path arrowok="t"/>
                <v:fill type="solid"/>
              </v:shape>
            </v:group>
            <v:group style="position:absolute;left:8240;top:2940;width:10;height:20" coordorigin="8240,2940" coordsize="10,20">
              <v:shape style="position:absolute;left:8240;top:2940;width:10;height:20" coordorigin="8240,2940" coordsize="10,20" path="m8240,2959l8249,2959,8249,2940,8240,2940,8240,2959xe" filled="true" fillcolor="#000000" stroked="false">
                <v:path arrowok="t"/>
                <v:fill type="solid"/>
              </v:shape>
            </v:group>
            <v:group style="position:absolute;left:8240;top:2959;width:10;height:20" coordorigin="8240,2959" coordsize="10,20">
              <v:shape style="position:absolute;left:8240;top:2959;width:10;height:20" coordorigin="8240,2959" coordsize="10,20" path="m8240,2978l8249,2978,8249,2959,8240,2959,8240,2978xe" filled="true" fillcolor="#000000" stroked="false">
                <v:path arrowok="t"/>
                <v:fill type="solid"/>
              </v:shape>
            </v:group>
            <v:group style="position:absolute;left:8240;top:2978;width:10;height:20" coordorigin="8240,2978" coordsize="10,20">
              <v:shape style="position:absolute;left:8240;top:2978;width:10;height:20" coordorigin="8240,2978" coordsize="10,20" path="m8240,2997l8249,2997,8249,2978,8240,2978,8240,2997xe" filled="true" fillcolor="#000000" stroked="false">
                <v:path arrowok="t"/>
                <v:fill type="solid"/>
              </v:shape>
            </v:group>
            <v:group style="position:absolute;left:8240;top:2997;width:10;height:20" coordorigin="8240,2997" coordsize="10,20">
              <v:shape style="position:absolute;left:8240;top:2997;width:10;height:20" coordorigin="8240,2997" coordsize="10,20" path="m8240,3016l8249,3016,8249,2997,8240,2997,8240,3016xe" filled="true" fillcolor="#000000" stroked="false">
                <v:path arrowok="t"/>
                <v:fill type="solid"/>
              </v:shape>
            </v:group>
            <v:group style="position:absolute;left:8240;top:3016;width:10;height:20" coordorigin="8240,3016" coordsize="10,20">
              <v:shape style="position:absolute;left:8240;top:3016;width:10;height:20" coordorigin="8240,3016" coordsize="10,20" path="m8240,3036l8249,3036,8249,3016,8240,3016,8240,3036xe" filled="true" fillcolor="#000000" stroked="false">
                <v:path arrowok="t"/>
                <v:fill type="solid"/>
              </v:shape>
            </v:group>
            <v:group style="position:absolute;left:8240;top:3036;width:10;height:20" coordorigin="8240,3036" coordsize="10,20">
              <v:shape style="position:absolute;left:8240;top:3036;width:10;height:20" coordorigin="8240,3036" coordsize="10,20" path="m8240,3055l8249,3055,8249,3036,8240,3036,8240,3055xe" filled="true" fillcolor="#000000" stroked="false">
                <v:path arrowok="t"/>
                <v:fill type="solid"/>
              </v:shape>
            </v:group>
            <v:group style="position:absolute;left:8240;top:3055;width:10;height:20" coordorigin="8240,3055" coordsize="10,20">
              <v:shape style="position:absolute;left:8240;top:3055;width:10;height:20" coordorigin="8240,3055" coordsize="10,20" path="m8240,3074l8249,3074,8249,3055,8240,3055,8240,3074xe" filled="true" fillcolor="#000000" stroked="false">
                <v:path arrowok="t"/>
                <v:fill type="solid"/>
              </v:shape>
            </v:group>
            <v:group style="position:absolute;left:8240;top:3074;width:10;height:20" coordorigin="8240,3074" coordsize="10,20">
              <v:shape style="position:absolute;left:8240;top:3074;width:10;height:20" coordorigin="8240,3074" coordsize="10,20" path="m8240,3093l8249,3093,8249,3074,8240,3074,8240,3093xe" filled="true" fillcolor="#000000" stroked="false">
                <v:path arrowok="t"/>
                <v:fill type="solid"/>
              </v:shape>
            </v:group>
            <v:group style="position:absolute;left:8240;top:3093;width:10;height:20" coordorigin="8240,3093" coordsize="10,20">
              <v:shape style="position:absolute;left:8240;top:3093;width:10;height:20" coordorigin="8240,3093" coordsize="10,20" path="m8240,3112l8249,3112,8249,3093,8240,3093,8240,3112xe" filled="true" fillcolor="#000000" stroked="false">
                <v:path arrowok="t"/>
                <v:fill type="solid"/>
              </v:shape>
            </v:group>
            <v:group style="position:absolute;left:8240;top:3112;width:10;height:20" coordorigin="8240,3112" coordsize="10,20">
              <v:shape style="position:absolute;left:8240;top:3112;width:10;height:20" coordorigin="8240,3112" coordsize="10,20" path="m8240,3132l8249,3132,8249,3112,8240,3112,8240,3132xe" filled="true" fillcolor="#000000" stroked="false">
                <v:path arrowok="t"/>
                <v:fill type="solid"/>
              </v:shape>
            </v:group>
            <v:group style="position:absolute;left:8240;top:3132;width:10;height:20" coordorigin="8240,3132" coordsize="10,20">
              <v:shape style="position:absolute;left:8240;top:3132;width:10;height:20" coordorigin="8240,3132" coordsize="10,20" path="m8240,3151l8249,3151,8249,3132,8240,3132,8240,3151xe" filled="true" fillcolor="#000000" stroked="false">
                <v:path arrowok="t"/>
                <v:fill type="solid"/>
              </v:shape>
            </v:group>
            <v:group style="position:absolute;left:8240;top:3151;width:10;height:20" coordorigin="8240,3151" coordsize="10,20">
              <v:shape style="position:absolute;left:8240;top:3151;width:10;height:20" coordorigin="8240,3151" coordsize="10,20" path="m8240,3170l8249,3170,8249,3151,8240,3151,8240,3170xe" filled="true" fillcolor="#000000" stroked="false">
                <v:path arrowok="t"/>
                <v:fill type="solid"/>
              </v:shape>
            </v:group>
            <v:group style="position:absolute;left:8240;top:3170;width:10;height:20" coordorigin="8240,3170" coordsize="10,20">
              <v:shape style="position:absolute;left:8240;top:3170;width:10;height:20" coordorigin="8240,3170" coordsize="10,20" path="m8240,3189l8249,3189,8249,3170,8240,3170,8240,3189xe" filled="true" fillcolor="#000000" stroked="false">
                <v:path arrowok="t"/>
                <v:fill type="solid"/>
              </v:shape>
            </v:group>
            <v:group style="position:absolute;left:8240;top:3189;width:10;height:20" coordorigin="8240,3189" coordsize="10,20">
              <v:shape style="position:absolute;left:8240;top:3189;width:10;height:20" coordorigin="8240,3189" coordsize="10,20" path="m8240,3208l8249,3208,8249,3189,8240,3189,8240,3208xe" filled="true" fillcolor="#000000" stroked="false">
                <v:path arrowok="t"/>
                <v:fill type="solid"/>
              </v:shape>
            </v:group>
            <v:group style="position:absolute;left:8240;top:3208;width:10;height:20" coordorigin="8240,3208" coordsize="10,20">
              <v:shape style="position:absolute;left:8240;top:3208;width:10;height:20" coordorigin="8240,3208" coordsize="10,20" path="m8240,3228l8249,3228,8249,3208,8240,3208,8240,3228xe" filled="true" fillcolor="#000000" stroked="false">
                <v:path arrowok="t"/>
                <v:fill type="solid"/>
              </v:shape>
            </v:group>
            <v:group style="position:absolute;left:8240;top:3228;width:10;height:20" coordorigin="8240,3228" coordsize="10,20">
              <v:shape style="position:absolute;left:8240;top:3228;width:10;height:20" coordorigin="8240,3228" coordsize="10,20" path="m8240,3247l8249,3247,8249,3228,8240,3228,8240,3247xe" filled="true" fillcolor="#000000" stroked="false">
                <v:path arrowok="t"/>
                <v:fill type="solid"/>
              </v:shape>
            </v:group>
            <v:group style="position:absolute;left:8240;top:3247;width:10;height:20" coordorigin="8240,3247" coordsize="10,20">
              <v:shape style="position:absolute;left:8240;top:3247;width:10;height:20" coordorigin="8240,3247" coordsize="10,20" path="m8240,3266l8249,3266,8249,3247,8240,3247,8240,3266xe" filled="true" fillcolor="#000000" stroked="false">
                <v:path arrowok="t"/>
                <v:fill type="solid"/>
              </v:shape>
            </v:group>
            <v:group style="position:absolute;left:8240;top:3266;width:10;height:20" coordorigin="8240,3266" coordsize="10,20">
              <v:shape style="position:absolute;left:8240;top:3266;width:10;height:20" coordorigin="8240,3266" coordsize="10,20" path="m8240,3285l8249,3285,8249,3266,8240,3266,8240,3285xe" filled="true" fillcolor="#000000" stroked="false">
                <v:path arrowok="t"/>
                <v:fill type="solid"/>
              </v:shape>
            </v:group>
            <v:group style="position:absolute;left:8240;top:3285;width:10;height:20" coordorigin="8240,3285" coordsize="10,20">
              <v:shape style="position:absolute;left:8240;top:3285;width:10;height:20" coordorigin="8240,3285" coordsize="10,20" path="m8240,3304l8249,3304,8249,3285,8240,3285,8240,3304xe" filled="true" fillcolor="#000000" stroked="false">
                <v:path arrowok="t"/>
                <v:fill type="solid"/>
              </v:shape>
            </v:group>
            <v:group style="position:absolute;left:9802;top:2267;width:10;height:20" coordorigin="9802,2267" coordsize="10,20">
              <v:shape style="position:absolute;left:9802;top:2267;width:10;height:20" coordorigin="9802,2267" coordsize="10,20" path="m9802,2286l9812,2286,9812,2267,9802,2267,9802,2286xe" filled="true" fillcolor="#000000" stroked="false">
                <v:path arrowok="t"/>
                <v:fill type="solid"/>
              </v:shape>
            </v:group>
            <v:group style="position:absolute;left:9802;top:2286;width:10;height:20" coordorigin="9802,2286" coordsize="10,20">
              <v:shape style="position:absolute;left:9802;top:2286;width:10;height:20" coordorigin="9802,2286" coordsize="10,20" path="m9802,2306l9812,2306,9812,2286,9802,2286,9802,2306xe" filled="true" fillcolor="#000000" stroked="false">
                <v:path arrowok="t"/>
                <v:fill type="solid"/>
              </v:shape>
            </v:group>
            <v:group style="position:absolute;left:9802;top:2306;width:10;height:20" coordorigin="9802,2306" coordsize="10,20">
              <v:shape style="position:absolute;left:9802;top:2306;width:10;height:20" coordorigin="9802,2306" coordsize="10,20" path="m9802,2325l9812,2325,9812,2306,9802,2306,9802,2325xe" filled="true" fillcolor="#000000" stroked="false">
                <v:path arrowok="t"/>
                <v:fill type="solid"/>
              </v:shape>
            </v:group>
            <v:group style="position:absolute;left:9802;top:2325;width:10;height:20" coordorigin="9802,2325" coordsize="10,20">
              <v:shape style="position:absolute;left:9802;top:2325;width:10;height:20" coordorigin="9802,2325" coordsize="10,20" path="m9802,2344l9812,2344,9812,2325,9802,2325,9802,2344xe" filled="true" fillcolor="#000000" stroked="false">
                <v:path arrowok="t"/>
                <v:fill type="solid"/>
              </v:shape>
            </v:group>
            <v:group style="position:absolute;left:9802;top:2344;width:10;height:20" coordorigin="9802,2344" coordsize="10,20">
              <v:shape style="position:absolute;left:9802;top:2344;width:10;height:20" coordorigin="9802,2344" coordsize="10,20" path="m9802,2363l9812,2363,9812,2344,9802,2344,9802,2363xe" filled="true" fillcolor="#000000" stroked="false">
                <v:path arrowok="t"/>
                <v:fill type="solid"/>
              </v:shape>
            </v:group>
            <v:group style="position:absolute;left:9802;top:2363;width:10;height:20" coordorigin="9802,2363" coordsize="10,20">
              <v:shape style="position:absolute;left:9802;top:2363;width:10;height:20" coordorigin="9802,2363" coordsize="10,20" path="m9802,2382l9812,2382,9812,2363,9802,2363,9802,2382xe" filled="true" fillcolor="#000000" stroked="false">
                <v:path arrowok="t"/>
                <v:fill type="solid"/>
              </v:shape>
            </v:group>
            <v:group style="position:absolute;left:9802;top:2382;width:10;height:20" coordorigin="9802,2382" coordsize="10,20">
              <v:shape style="position:absolute;left:9802;top:2382;width:10;height:20" coordorigin="9802,2382" coordsize="10,20" path="m9802,2402l9812,2402,9812,2382,9802,2382,9802,2402xe" filled="true" fillcolor="#000000" stroked="false">
                <v:path arrowok="t"/>
                <v:fill type="solid"/>
              </v:shape>
            </v:group>
            <v:group style="position:absolute;left:9802;top:2402;width:10;height:20" coordorigin="9802,2402" coordsize="10,20">
              <v:shape style="position:absolute;left:9802;top:2402;width:10;height:20" coordorigin="9802,2402" coordsize="10,20" path="m9802,2421l9812,2421,9812,2402,9802,2402,9802,2421xe" filled="true" fillcolor="#000000" stroked="false">
                <v:path arrowok="t"/>
                <v:fill type="solid"/>
              </v:shape>
            </v:group>
            <v:group style="position:absolute;left:9802;top:2421;width:10;height:20" coordorigin="9802,2421" coordsize="10,20">
              <v:shape style="position:absolute;left:9802;top:2421;width:10;height:20" coordorigin="9802,2421" coordsize="10,20" path="m9802,2440l9812,2440,9812,2421,9802,2421,9802,2440xe" filled="true" fillcolor="#000000" stroked="false">
                <v:path arrowok="t"/>
                <v:fill type="solid"/>
              </v:shape>
            </v:group>
            <v:group style="position:absolute;left:9802;top:2440;width:10;height:20" coordorigin="9802,2440" coordsize="10,20">
              <v:shape style="position:absolute;left:9802;top:2440;width:10;height:20" coordorigin="9802,2440" coordsize="10,20" path="m9802,2460l9812,2460,9812,2440,9802,2440,9802,2460xe" filled="true" fillcolor="#000000" stroked="false">
                <v:path arrowok="t"/>
                <v:fill type="solid"/>
              </v:shape>
            </v:group>
            <v:group style="position:absolute;left:9802;top:2460;width:10;height:20" coordorigin="9802,2460" coordsize="10,20">
              <v:shape style="position:absolute;left:9802;top:2460;width:10;height:20" coordorigin="9802,2460" coordsize="10,20" path="m9802,2479l9812,2479,9812,2460,9802,2460,9802,2479xe" filled="true" fillcolor="#000000" stroked="false">
                <v:path arrowok="t"/>
                <v:fill type="solid"/>
              </v:shape>
            </v:group>
            <v:group style="position:absolute;left:9802;top:2479;width:10;height:20" coordorigin="9802,2479" coordsize="10,20">
              <v:shape style="position:absolute;left:9802;top:2479;width:10;height:20" coordorigin="9802,2479" coordsize="10,20" path="m9802,2498l9812,2498,9812,2479,9802,2479,9802,2498xe" filled="true" fillcolor="#000000" stroked="false">
                <v:path arrowok="t"/>
                <v:fill type="solid"/>
              </v:shape>
            </v:group>
            <v:group style="position:absolute;left:9802;top:2498;width:10;height:20" coordorigin="9802,2498" coordsize="10,20">
              <v:shape style="position:absolute;left:9802;top:2498;width:10;height:20" coordorigin="9802,2498" coordsize="10,20" path="m9802,2517l9812,2517,9812,2498,9802,2498,9802,2517xe" filled="true" fillcolor="#000000" stroked="false">
                <v:path arrowok="t"/>
                <v:fill type="solid"/>
              </v:shape>
            </v:group>
            <v:group style="position:absolute;left:9802;top:2517;width:10;height:20" coordorigin="9802,2517" coordsize="10,20">
              <v:shape style="position:absolute;left:9802;top:2517;width:10;height:20" coordorigin="9802,2517" coordsize="10,20" path="m9802,2536l9812,2536,9812,2517,9802,2517,9802,2536xe" filled="true" fillcolor="#000000" stroked="false">
                <v:path arrowok="t"/>
                <v:fill type="solid"/>
              </v:shape>
            </v:group>
            <v:group style="position:absolute;left:9802;top:2536;width:10;height:20" coordorigin="9802,2536" coordsize="10,20">
              <v:shape style="position:absolute;left:9802;top:2536;width:10;height:20" coordorigin="9802,2536" coordsize="10,20" path="m9802,2556l9812,2556,9812,2536,9802,2536,9802,2556xe" filled="true" fillcolor="#000000" stroked="false">
                <v:path arrowok="t"/>
                <v:fill type="solid"/>
              </v:shape>
            </v:group>
            <v:group style="position:absolute;left:9802;top:2556;width:10;height:20" coordorigin="9802,2556" coordsize="10,20">
              <v:shape style="position:absolute;left:9802;top:2556;width:10;height:20" coordorigin="9802,2556" coordsize="10,20" path="m9802,2575l9812,2575,9812,2556,9802,2556,9802,2575xe" filled="true" fillcolor="#000000" stroked="false">
                <v:path arrowok="t"/>
                <v:fill type="solid"/>
              </v:shape>
            </v:group>
            <v:group style="position:absolute;left:9802;top:2575;width:10;height:20" coordorigin="9802,2575" coordsize="10,20">
              <v:shape style="position:absolute;left:9802;top:2575;width:10;height:20" coordorigin="9802,2575" coordsize="10,20" path="m9802,2594l9812,2594,9812,2575,9802,2575,9802,2594xe" filled="true" fillcolor="#000000" stroked="false">
                <v:path arrowok="t"/>
                <v:fill type="solid"/>
              </v:shape>
            </v:group>
            <v:group style="position:absolute;left:9802;top:2594;width:10;height:20" coordorigin="9802,2594" coordsize="10,20">
              <v:shape style="position:absolute;left:9802;top:2594;width:10;height:20" coordorigin="9802,2594" coordsize="10,20" path="m9802,2613l9812,2613,9812,2594,9802,2594,9802,2613xe" filled="true" fillcolor="#000000" stroked="false">
                <v:path arrowok="t"/>
                <v:fill type="solid"/>
              </v:shape>
            </v:group>
            <v:group style="position:absolute;left:9802;top:2613;width:10;height:20" coordorigin="9802,2613" coordsize="10,20">
              <v:shape style="position:absolute;left:9802;top:2613;width:10;height:20" coordorigin="9802,2613" coordsize="10,20" path="m9802,2632l9812,2632,9812,2613,9802,2613,9802,2632xe" filled="true" fillcolor="#000000" stroked="false">
                <v:path arrowok="t"/>
                <v:fill type="solid"/>
              </v:shape>
            </v:group>
            <v:group style="position:absolute;left:9802;top:2632;width:10;height:20" coordorigin="9802,2632" coordsize="10,20">
              <v:shape style="position:absolute;left:9802;top:2632;width:10;height:20" coordorigin="9802,2632" coordsize="10,20" path="m9802,2652l9812,2652,9812,2632,9802,2632,9802,2652xe" filled="true" fillcolor="#000000" stroked="false">
                <v:path arrowok="t"/>
                <v:fill type="solid"/>
              </v:shape>
            </v:group>
            <v:group style="position:absolute;left:9802;top:2652;width:10;height:20" coordorigin="9802,2652" coordsize="10,20">
              <v:shape style="position:absolute;left:9802;top:2652;width:10;height:20" coordorigin="9802,2652" coordsize="10,20" path="m9802,2671l9812,2671,9812,2652,9802,2652,9802,2671xe" filled="true" fillcolor="#000000" stroked="false">
                <v:path arrowok="t"/>
                <v:fill type="solid"/>
              </v:shape>
            </v:group>
            <v:group style="position:absolute;left:9802;top:2671;width:10;height:20" coordorigin="9802,2671" coordsize="10,20">
              <v:shape style="position:absolute;left:9802;top:2671;width:10;height:20" coordorigin="9802,2671" coordsize="10,20" path="m9802,2690l9812,2690,9812,2671,9802,2671,9802,2690xe" filled="true" fillcolor="#000000" stroked="false">
                <v:path arrowok="t"/>
                <v:fill type="solid"/>
              </v:shape>
            </v:group>
            <v:group style="position:absolute;left:9802;top:2690;width:10;height:20" coordorigin="9802,2690" coordsize="10,20">
              <v:shape style="position:absolute;left:9802;top:2690;width:10;height:20" coordorigin="9802,2690" coordsize="10,20" path="m9802,2709l9812,2709,9812,2690,9802,2690,9802,2709xe" filled="true" fillcolor="#000000" stroked="false">
                <v:path arrowok="t"/>
                <v:fill type="solid"/>
              </v:shape>
            </v:group>
            <v:group style="position:absolute;left:9802;top:2709;width:10;height:20" coordorigin="9802,2709" coordsize="10,20">
              <v:shape style="position:absolute;left:9802;top:2709;width:10;height:20" coordorigin="9802,2709" coordsize="10,20" path="m9802,2728l9812,2728,9812,2709,9802,2709,9802,2728xe" filled="true" fillcolor="#000000" stroked="false">
                <v:path arrowok="t"/>
                <v:fill type="solid"/>
              </v:shape>
            </v:group>
            <v:group style="position:absolute;left:9802;top:2728;width:10;height:20" coordorigin="9802,2728" coordsize="10,20">
              <v:shape style="position:absolute;left:9802;top:2728;width:10;height:20" coordorigin="9802,2728" coordsize="10,20" path="m9802,2748l9812,2748,9812,2728,9802,2728,9802,2748xe" filled="true" fillcolor="#000000" stroked="false">
                <v:path arrowok="t"/>
                <v:fill type="solid"/>
              </v:shape>
            </v:group>
            <v:group style="position:absolute;left:9802;top:2748;width:10;height:20" coordorigin="9802,2748" coordsize="10,20">
              <v:shape style="position:absolute;left:9802;top:2748;width:10;height:20" coordorigin="9802,2748" coordsize="10,20" path="m9802,2767l9812,2767,9812,2748,9802,2748,9802,2767xe" filled="true" fillcolor="#000000" stroked="false">
                <v:path arrowok="t"/>
                <v:fill type="solid"/>
              </v:shape>
            </v:group>
            <v:group style="position:absolute;left:9802;top:2767;width:10;height:20" coordorigin="9802,2767" coordsize="10,20">
              <v:shape style="position:absolute;left:9802;top:2767;width:10;height:20" coordorigin="9802,2767" coordsize="10,20" path="m9802,2786l9812,2786,9812,2767,9802,2767,9802,2786xe" filled="true" fillcolor="#000000" stroked="false">
                <v:path arrowok="t"/>
                <v:fill type="solid"/>
              </v:shape>
            </v:group>
            <v:group style="position:absolute;left:9802;top:2786;width:10;height:20" coordorigin="9802,2786" coordsize="10,20">
              <v:shape style="position:absolute;left:9802;top:2786;width:10;height:20" coordorigin="9802,2786" coordsize="10,20" path="m9802,2805l9812,2805,9812,2786,9802,2786,9802,2805xe" filled="true" fillcolor="#000000" stroked="false">
                <v:path arrowok="t"/>
                <v:fill type="solid"/>
              </v:shape>
            </v:group>
            <v:group style="position:absolute;left:9802;top:2805;width:10;height:20" coordorigin="9802,2805" coordsize="10,20">
              <v:shape style="position:absolute;left:9802;top:2805;width:10;height:20" coordorigin="9802,2805" coordsize="10,20" path="m9802,2824l9812,2824,9812,2805,9802,2805,9802,2824xe" filled="true" fillcolor="#000000" stroked="false">
                <v:path arrowok="t"/>
                <v:fill type="solid"/>
              </v:shape>
            </v:group>
            <v:group style="position:absolute;left:9802;top:2824;width:10;height:20" coordorigin="9802,2824" coordsize="10,20">
              <v:shape style="position:absolute;left:9802;top:2824;width:10;height:20" coordorigin="9802,2824" coordsize="10,20" path="m9802,2844l9812,2844,9812,2824,9802,2824,9802,2844xe" filled="true" fillcolor="#000000" stroked="false">
                <v:path arrowok="t"/>
                <v:fill type="solid"/>
              </v:shape>
            </v:group>
            <v:group style="position:absolute;left:9802;top:2844;width:10;height:20" coordorigin="9802,2844" coordsize="10,20">
              <v:shape style="position:absolute;left:9802;top:2844;width:10;height:20" coordorigin="9802,2844" coordsize="10,20" path="m9802,2863l9812,2863,9812,2844,9802,2844,9802,2863xe" filled="true" fillcolor="#000000" stroked="false">
                <v:path arrowok="t"/>
                <v:fill type="solid"/>
              </v:shape>
            </v:group>
            <v:group style="position:absolute;left:9802;top:2863;width:10;height:20" coordorigin="9802,2863" coordsize="10,20">
              <v:shape style="position:absolute;left:9802;top:2863;width:10;height:20" coordorigin="9802,2863" coordsize="10,20" path="m9802,2882l9812,2882,9812,2863,9802,2863,9802,2882xe" filled="true" fillcolor="#000000" stroked="false">
                <v:path arrowok="t"/>
                <v:fill type="solid"/>
              </v:shape>
            </v:group>
            <v:group style="position:absolute;left:9802;top:2882;width:10;height:20" coordorigin="9802,2882" coordsize="10,20">
              <v:shape style="position:absolute;left:9802;top:2882;width:10;height:20" coordorigin="9802,2882" coordsize="10,20" path="m9802,2901l9812,2901,9812,2882,9802,2882,9802,2901xe" filled="true" fillcolor="#000000" stroked="false">
                <v:path arrowok="t"/>
                <v:fill type="solid"/>
              </v:shape>
            </v:group>
            <v:group style="position:absolute;left:9802;top:2901;width:10;height:20" coordorigin="9802,2901" coordsize="10,20">
              <v:shape style="position:absolute;left:9802;top:2901;width:10;height:20" coordorigin="9802,2901" coordsize="10,20" path="m9802,2920l9812,2920,9812,2901,9802,2901,9802,2920xe" filled="true" fillcolor="#000000" stroked="false">
                <v:path arrowok="t"/>
                <v:fill type="solid"/>
              </v:shape>
            </v:group>
            <v:group style="position:absolute;left:9802;top:2920;width:10;height:20" coordorigin="9802,2920" coordsize="10,20">
              <v:shape style="position:absolute;left:9802;top:2920;width:10;height:20" coordorigin="9802,2920" coordsize="10,20" path="m9802,2940l9812,2940,9812,2920,9802,2920,9802,2940xe" filled="true" fillcolor="#000000" stroked="false">
                <v:path arrowok="t"/>
                <v:fill type="solid"/>
              </v:shape>
            </v:group>
            <v:group style="position:absolute;left:9802;top:2940;width:10;height:20" coordorigin="9802,2940" coordsize="10,20">
              <v:shape style="position:absolute;left:9802;top:2940;width:10;height:20" coordorigin="9802,2940" coordsize="10,20" path="m9802,2959l9812,2959,9812,2940,9802,2940,9802,2959xe" filled="true" fillcolor="#000000" stroked="false">
                <v:path arrowok="t"/>
                <v:fill type="solid"/>
              </v:shape>
            </v:group>
            <v:group style="position:absolute;left:9802;top:2959;width:10;height:20" coordorigin="9802,2959" coordsize="10,20">
              <v:shape style="position:absolute;left:9802;top:2959;width:10;height:20" coordorigin="9802,2959" coordsize="10,20" path="m9802,2978l9812,2978,9812,2959,9802,2959,9802,2978xe" filled="true" fillcolor="#000000" stroked="false">
                <v:path arrowok="t"/>
                <v:fill type="solid"/>
              </v:shape>
            </v:group>
            <v:group style="position:absolute;left:9802;top:2978;width:10;height:20" coordorigin="9802,2978" coordsize="10,20">
              <v:shape style="position:absolute;left:9802;top:2978;width:10;height:20" coordorigin="9802,2978" coordsize="10,20" path="m9802,2997l9812,2997,9812,2978,9802,2978,9802,2997xe" filled="true" fillcolor="#000000" stroked="false">
                <v:path arrowok="t"/>
                <v:fill type="solid"/>
              </v:shape>
            </v:group>
            <v:group style="position:absolute;left:9802;top:2997;width:10;height:20" coordorigin="9802,2997" coordsize="10,20">
              <v:shape style="position:absolute;left:9802;top:2997;width:10;height:20" coordorigin="9802,2997" coordsize="10,20" path="m9802,3016l9812,3016,9812,2997,9802,2997,9802,3016xe" filled="true" fillcolor="#000000" stroked="false">
                <v:path arrowok="t"/>
                <v:fill type="solid"/>
              </v:shape>
            </v:group>
            <v:group style="position:absolute;left:9802;top:3016;width:10;height:20" coordorigin="9802,3016" coordsize="10,20">
              <v:shape style="position:absolute;left:9802;top:3016;width:10;height:20" coordorigin="9802,3016" coordsize="10,20" path="m9802,3036l9812,3036,9812,3016,9802,3016,9802,3036xe" filled="true" fillcolor="#000000" stroked="false">
                <v:path arrowok="t"/>
                <v:fill type="solid"/>
              </v:shape>
            </v:group>
            <v:group style="position:absolute;left:9802;top:3036;width:10;height:20" coordorigin="9802,3036" coordsize="10,20">
              <v:shape style="position:absolute;left:9802;top:3036;width:10;height:20" coordorigin="9802,3036" coordsize="10,20" path="m9802,3055l9812,3055,9812,3036,9802,3036,9802,3055xe" filled="true" fillcolor="#000000" stroked="false">
                <v:path arrowok="t"/>
                <v:fill type="solid"/>
              </v:shape>
            </v:group>
            <v:group style="position:absolute;left:9802;top:3055;width:10;height:20" coordorigin="9802,3055" coordsize="10,20">
              <v:shape style="position:absolute;left:9802;top:3055;width:10;height:20" coordorigin="9802,3055" coordsize="10,20" path="m9802,3074l9812,3074,9812,3055,9802,3055,9802,3074xe" filled="true" fillcolor="#000000" stroked="false">
                <v:path arrowok="t"/>
                <v:fill type="solid"/>
              </v:shape>
            </v:group>
            <v:group style="position:absolute;left:9802;top:3074;width:10;height:20" coordorigin="9802,3074" coordsize="10,20">
              <v:shape style="position:absolute;left:9802;top:3074;width:10;height:20" coordorigin="9802,3074" coordsize="10,20" path="m9802,3093l9812,3093,9812,3074,9802,3074,9802,3093xe" filled="true" fillcolor="#000000" stroked="false">
                <v:path arrowok="t"/>
                <v:fill type="solid"/>
              </v:shape>
            </v:group>
            <v:group style="position:absolute;left:9802;top:3093;width:10;height:20" coordorigin="9802,3093" coordsize="10,20">
              <v:shape style="position:absolute;left:9802;top:3093;width:10;height:20" coordorigin="9802,3093" coordsize="10,20" path="m9802,3112l9812,3112,9812,3093,9802,3093,9802,3112xe" filled="true" fillcolor="#000000" stroked="false">
                <v:path arrowok="t"/>
                <v:fill type="solid"/>
              </v:shape>
            </v:group>
            <v:group style="position:absolute;left:9802;top:3112;width:10;height:20" coordorigin="9802,3112" coordsize="10,20">
              <v:shape style="position:absolute;left:9802;top:3112;width:10;height:20" coordorigin="9802,3112" coordsize="10,20" path="m9802,3132l9812,3132,9812,3112,9802,3112,9802,3132xe" filled="true" fillcolor="#000000" stroked="false">
                <v:path arrowok="t"/>
                <v:fill type="solid"/>
              </v:shape>
            </v:group>
            <v:group style="position:absolute;left:9802;top:3132;width:10;height:20" coordorigin="9802,3132" coordsize="10,20">
              <v:shape style="position:absolute;left:9802;top:3132;width:10;height:20" coordorigin="9802,3132" coordsize="10,20" path="m9802,3151l9812,3151,9812,3132,9802,3132,9802,3151xe" filled="true" fillcolor="#000000" stroked="false">
                <v:path arrowok="t"/>
                <v:fill type="solid"/>
              </v:shape>
            </v:group>
            <v:group style="position:absolute;left:9802;top:3151;width:10;height:20" coordorigin="9802,3151" coordsize="10,20">
              <v:shape style="position:absolute;left:9802;top:3151;width:10;height:20" coordorigin="9802,3151" coordsize="10,20" path="m9802,3170l9812,3170,9812,3151,9802,3151,9802,3170xe" filled="true" fillcolor="#000000" stroked="false">
                <v:path arrowok="t"/>
                <v:fill type="solid"/>
              </v:shape>
            </v:group>
            <v:group style="position:absolute;left:9802;top:3170;width:10;height:20" coordorigin="9802,3170" coordsize="10,20">
              <v:shape style="position:absolute;left:9802;top:3170;width:10;height:20" coordorigin="9802,3170" coordsize="10,20" path="m9802,3189l9812,3189,9812,3170,9802,3170,9802,3189xe" filled="true" fillcolor="#000000" stroked="false">
                <v:path arrowok="t"/>
                <v:fill type="solid"/>
              </v:shape>
            </v:group>
            <v:group style="position:absolute;left:9802;top:3189;width:10;height:20" coordorigin="9802,3189" coordsize="10,20">
              <v:shape style="position:absolute;left:9802;top:3189;width:10;height:20" coordorigin="9802,3189" coordsize="10,20" path="m9802,3208l9812,3208,9812,3189,9802,3189,9802,3208xe" filled="true" fillcolor="#000000" stroked="false">
                <v:path arrowok="t"/>
                <v:fill type="solid"/>
              </v:shape>
            </v:group>
            <v:group style="position:absolute;left:9802;top:3208;width:10;height:20" coordorigin="9802,3208" coordsize="10,20">
              <v:shape style="position:absolute;left:9802;top:3208;width:10;height:20" coordorigin="9802,3208" coordsize="10,20" path="m9802,3228l9812,3228,9812,3208,9802,3208,9802,3228xe" filled="true" fillcolor="#000000" stroked="false">
                <v:path arrowok="t"/>
                <v:fill type="solid"/>
              </v:shape>
            </v:group>
            <v:group style="position:absolute;left:9802;top:3228;width:10;height:20" coordorigin="9802,3228" coordsize="10,20">
              <v:shape style="position:absolute;left:9802;top:3228;width:10;height:20" coordorigin="9802,3228" coordsize="10,20" path="m9802,3247l9812,3247,9812,3228,9802,3228,9802,3247xe" filled="true" fillcolor="#000000" stroked="false">
                <v:path arrowok="t"/>
                <v:fill type="solid"/>
              </v:shape>
            </v:group>
            <v:group style="position:absolute;left:9802;top:3247;width:10;height:20" coordorigin="9802,3247" coordsize="10,20">
              <v:shape style="position:absolute;left:9802;top:3247;width:10;height:20" coordorigin="9802,3247" coordsize="10,20" path="m9802,3266l9812,3266,9812,3247,9802,3247,9802,3266xe" filled="true" fillcolor="#000000" stroked="false">
                <v:path arrowok="t"/>
                <v:fill type="solid"/>
              </v:shape>
            </v:group>
            <v:group style="position:absolute;left:9802;top:3266;width:10;height:20" coordorigin="9802,3266" coordsize="10,20">
              <v:shape style="position:absolute;left:9802;top:3266;width:10;height:20" coordorigin="9802,3266" coordsize="10,20" path="m9802,3285l9812,3285,9812,3266,9802,3266,9802,3285xe" filled="true" fillcolor="#000000" stroked="false">
                <v:path arrowok="t"/>
                <v:fill type="solid"/>
              </v:shape>
            </v:group>
            <v:group style="position:absolute;left:9802;top:3285;width:10;height:20" coordorigin="9802,3285" coordsize="10,20">
              <v:shape style="position:absolute;left:9802;top:3285;width:10;height:20" coordorigin="9802,3285" coordsize="10,20" path="m9802,3304l9812,3304,9812,3285,9802,3285,9802,3304xe" filled="true" fillcolor="#000000" stroked="false">
                <v:path arrowok="t"/>
                <v:fill type="solid"/>
              </v:shape>
            </v:group>
            <v:group style="position:absolute;left:11361;top:2267;width:10;height:20" coordorigin="11361,2267" coordsize="10,20">
              <v:shape style="position:absolute;left:11361;top:2267;width:10;height:20" coordorigin="11361,2267" coordsize="10,20" path="m11361,2286l11371,2286,11371,2267,11361,2267,11361,2286xe" filled="true" fillcolor="#000000" stroked="false">
                <v:path arrowok="t"/>
                <v:fill type="solid"/>
              </v:shape>
            </v:group>
            <v:group style="position:absolute;left:11361;top:2286;width:10;height:20" coordorigin="11361,2286" coordsize="10,20">
              <v:shape style="position:absolute;left:11361;top:2286;width:10;height:20" coordorigin="11361,2286" coordsize="10,20" path="m11361,2306l11371,2306,11371,2286,11361,2286,11361,2306xe" filled="true" fillcolor="#000000" stroked="false">
                <v:path arrowok="t"/>
                <v:fill type="solid"/>
              </v:shape>
            </v:group>
            <v:group style="position:absolute;left:11361;top:2306;width:10;height:20" coordorigin="11361,2306" coordsize="10,20">
              <v:shape style="position:absolute;left:11361;top:2306;width:10;height:20" coordorigin="11361,2306" coordsize="10,20" path="m11361,2325l11371,2325,11371,2306,11361,2306,11361,2325xe" filled="true" fillcolor="#000000" stroked="false">
                <v:path arrowok="t"/>
                <v:fill type="solid"/>
              </v:shape>
            </v:group>
            <v:group style="position:absolute;left:11361;top:2325;width:10;height:20" coordorigin="11361,2325" coordsize="10,20">
              <v:shape style="position:absolute;left:11361;top:2325;width:10;height:20" coordorigin="11361,2325" coordsize="10,20" path="m11361,2344l11371,2344,11371,2325,11361,2325,11361,2344xe" filled="true" fillcolor="#000000" stroked="false">
                <v:path arrowok="t"/>
                <v:fill type="solid"/>
              </v:shape>
            </v:group>
            <v:group style="position:absolute;left:11361;top:2344;width:10;height:20" coordorigin="11361,2344" coordsize="10,20">
              <v:shape style="position:absolute;left:11361;top:2344;width:10;height:20" coordorigin="11361,2344" coordsize="10,20" path="m11361,2363l11371,2363,11371,2344,11361,2344,11361,2363xe" filled="true" fillcolor="#000000" stroked="false">
                <v:path arrowok="t"/>
                <v:fill type="solid"/>
              </v:shape>
            </v:group>
            <v:group style="position:absolute;left:11361;top:2363;width:10;height:20" coordorigin="11361,2363" coordsize="10,20">
              <v:shape style="position:absolute;left:11361;top:2363;width:10;height:20" coordorigin="11361,2363" coordsize="10,20" path="m11361,2382l11371,2382,11371,2363,11361,2363,11361,2382xe" filled="true" fillcolor="#000000" stroked="false">
                <v:path arrowok="t"/>
                <v:fill type="solid"/>
              </v:shape>
            </v:group>
            <v:group style="position:absolute;left:11361;top:2382;width:10;height:20" coordorigin="11361,2382" coordsize="10,20">
              <v:shape style="position:absolute;left:11361;top:2382;width:10;height:20" coordorigin="11361,2382" coordsize="10,20" path="m11361,2402l11371,2402,11371,2382,11361,2382,11361,2402xe" filled="true" fillcolor="#000000" stroked="false">
                <v:path arrowok="t"/>
                <v:fill type="solid"/>
              </v:shape>
            </v:group>
            <v:group style="position:absolute;left:11361;top:2402;width:10;height:20" coordorigin="11361,2402" coordsize="10,20">
              <v:shape style="position:absolute;left:11361;top:2402;width:10;height:20" coordorigin="11361,2402" coordsize="10,20" path="m11361,2421l11371,2421,11371,2402,11361,2402,11361,2421xe" filled="true" fillcolor="#000000" stroked="false">
                <v:path arrowok="t"/>
                <v:fill type="solid"/>
              </v:shape>
            </v:group>
            <v:group style="position:absolute;left:11361;top:2421;width:10;height:20" coordorigin="11361,2421" coordsize="10,20">
              <v:shape style="position:absolute;left:11361;top:2421;width:10;height:20" coordorigin="11361,2421" coordsize="10,20" path="m11361,2440l11371,2440,11371,2421,11361,2421,11361,2440xe" filled="true" fillcolor="#000000" stroked="false">
                <v:path arrowok="t"/>
                <v:fill type="solid"/>
              </v:shape>
            </v:group>
            <v:group style="position:absolute;left:11361;top:2440;width:10;height:20" coordorigin="11361,2440" coordsize="10,20">
              <v:shape style="position:absolute;left:11361;top:2440;width:10;height:20" coordorigin="11361,2440" coordsize="10,20" path="m11361,2460l11371,2460,11371,2440,11361,2440,11361,2460xe" filled="true" fillcolor="#000000" stroked="false">
                <v:path arrowok="t"/>
                <v:fill type="solid"/>
              </v:shape>
            </v:group>
            <v:group style="position:absolute;left:11361;top:2460;width:10;height:20" coordorigin="11361,2460" coordsize="10,20">
              <v:shape style="position:absolute;left:11361;top:2460;width:10;height:20" coordorigin="11361,2460" coordsize="10,20" path="m11361,2479l11371,2479,11371,2460,11361,2460,11361,2479xe" filled="true" fillcolor="#000000" stroked="false">
                <v:path arrowok="t"/>
                <v:fill type="solid"/>
              </v:shape>
            </v:group>
            <v:group style="position:absolute;left:11361;top:2479;width:10;height:20" coordorigin="11361,2479" coordsize="10,20">
              <v:shape style="position:absolute;left:11361;top:2479;width:10;height:20" coordorigin="11361,2479" coordsize="10,20" path="m11361,2498l11371,2498,11371,2479,11361,2479,11361,2498xe" filled="true" fillcolor="#000000" stroked="false">
                <v:path arrowok="t"/>
                <v:fill type="solid"/>
              </v:shape>
            </v:group>
            <v:group style="position:absolute;left:11361;top:2498;width:10;height:20" coordorigin="11361,2498" coordsize="10,20">
              <v:shape style="position:absolute;left:11361;top:2498;width:10;height:20" coordorigin="11361,2498" coordsize="10,20" path="m11361,2517l11371,2517,11371,2498,11361,2498,11361,2517xe" filled="true" fillcolor="#000000" stroked="false">
                <v:path arrowok="t"/>
                <v:fill type="solid"/>
              </v:shape>
            </v:group>
            <v:group style="position:absolute;left:11361;top:2517;width:10;height:20" coordorigin="11361,2517" coordsize="10,20">
              <v:shape style="position:absolute;left:11361;top:2517;width:10;height:20" coordorigin="11361,2517" coordsize="10,20" path="m11361,2536l11371,2536,11371,2517,11361,2517,11361,2536xe" filled="true" fillcolor="#000000" stroked="false">
                <v:path arrowok="t"/>
                <v:fill type="solid"/>
              </v:shape>
            </v:group>
            <v:group style="position:absolute;left:11361;top:2536;width:10;height:20" coordorigin="11361,2536" coordsize="10,20">
              <v:shape style="position:absolute;left:11361;top:2536;width:10;height:20" coordorigin="11361,2536" coordsize="10,20" path="m11361,2556l11371,2556,11371,2536,11361,2536,11361,2556xe" filled="true" fillcolor="#000000" stroked="false">
                <v:path arrowok="t"/>
                <v:fill type="solid"/>
              </v:shape>
            </v:group>
            <v:group style="position:absolute;left:11361;top:2556;width:10;height:20" coordorigin="11361,2556" coordsize="10,20">
              <v:shape style="position:absolute;left:11361;top:2556;width:10;height:20" coordorigin="11361,2556" coordsize="10,20" path="m11361,2575l11371,2575,11371,2556,11361,2556,11361,2575xe" filled="true" fillcolor="#000000" stroked="false">
                <v:path arrowok="t"/>
                <v:fill type="solid"/>
              </v:shape>
            </v:group>
            <v:group style="position:absolute;left:11361;top:2575;width:10;height:20" coordorigin="11361,2575" coordsize="10,20">
              <v:shape style="position:absolute;left:11361;top:2575;width:10;height:20" coordorigin="11361,2575" coordsize="10,20" path="m11361,2594l11371,2594,11371,2575,11361,2575,11361,2594xe" filled="true" fillcolor="#000000" stroked="false">
                <v:path arrowok="t"/>
                <v:fill type="solid"/>
              </v:shape>
            </v:group>
            <v:group style="position:absolute;left:11361;top:2594;width:10;height:20" coordorigin="11361,2594" coordsize="10,20">
              <v:shape style="position:absolute;left:11361;top:2594;width:10;height:20" coordorigin="11361,2594" coordsize="10,20" path="m11361,2613l11371,2613,11371,2594,11361,2594,11361,2613xe" filled="true" fillcolor="#000000" stroked="false">
                <v:path arrowok="t"/>
                <v:fill type="solid"/>
              </v:shape>
            </v:group>
            <v:group style="position:absolute;left:11361;top:2613;width:10;height:20" coordorigin="11361,2613" coordsize="10,20">
              <v:shape style="position:absolute;left:11361;top:2613;width:10;height:20" coordorigin="11361,2613" coordsize="10,20" path="m11361,2632l11371,2632,11371,2613,11361,2613,11361,2632xe" filled="true" fillcolor="#000000" stroked="false">
                <v:path arrowok="t"/>
                <v:fill type="solid"/>
              </v:shape>
            </v:group>
            <v:group style="position:absolute;left:11361;top:2632;width:10;height:20" coordorigin="11361,2632" coordsize="10,20">
              <v:shape style="position:absolute;left:11361;top:2632;width:10;height:20" coordorigin="11361,2632" coordsize="10,20" path="m11361,2652l11371,2652,11371,2632,11361,2632,11361,2652xe" filled="true" fillcolor="#000000" stroked="false">
                <v:path arrowok="t"/>
                <v:fill type="solid"/>
              </v:shape>
            </v:group>
            <v:group style="position:absolute;left:11361;top:2652;width:10;height:20" coordorigin="11361,2652" coordsize="10,20">
              <v:shape style="position:absolute;left:11361;top:2652;width:10;height:20" coordorigin="11361,2652" coordsize="10,20" path="m11361,2671l11371,2671,11371,2652,11361,2652,11361,2671xe" filled="true" fillcolor="#000000" stroked="false">
                <v:path arrowok="t"/>
                <v:fill type="solid"/>
              </v:shape>
            </v:group>
            <v:group style="position:absolute;left:11361;top:2671;width:10;height:20" coordorigin="11361,2671" coordsize="10,20">
              <v:shape style="position:absolute;left:11361;top:2671;width:10;height:20" coordorigin="11361,2671" coordsize="10,20" path="m11361,2690l11371,2690,11371,2671,11361,2671,11361,2690xe" filled="true" fillcolor="#000000" stroked="false">
                <v:path arrowok="t"/>
                <v:fill type="solid"/>
              </v:shape>
            </v:group>
            <v:group style="position:absolute;left:11361;top:2690;width:10;height:20" coordorigin="11361,2690" coordsize="10,20">
              <v:shape style="position:absolute;left:11361;top:2690;width:10;height:20" coordorigin="11361,2690" coordsize="10,20" path="m11361,2709l11371,2709,11371,2690,11361,2690,11361,2709xe" filled="true" fillcolor="#000000" stroked="false">
                <v:path arrowok="t"/>
                <v:fill type="solid"/>
              </v:shape>
            </v:group>
            <v:group style="position:absolute;left:11361;top:2709;width:10;height:20" coordorigin="11361,2709" coordsize="10,20">
              <v:shape style="position:absolute;left:11361;top:2709;width:10;height:20" coordorigin="11361,2709" coordsize="10,20" path="m11361,2728l11371,2728,11371,2709,11361,2709,11361,2728xe" filled="true" fillcolor="#000000" stroked="false">
                <v:path arrowok="t"/>
                <v:fill type="solid"/>
              </v:shape>
            </v:group>
            <v:group style="position:absolute;left:11361;top:2728;width:10;height:20" coordorigin="11361,2728" coordsize="10,20">
              <v:shape style="position:absolute;left:11361;top:2728;width:10;height:20" coordorigin="11361,2728" coordsize="10,20" path="m11361,2748l11371,2748,11371,2728,11361,2728,11361,2748xe" filled="true" fillcolor="#000000" stroked="false">
                <v:path arrowok="t"/>
                <v:fill type="solid"/>
              </v:shape>
            </v:group>
            <v:group style="position:absolute;left:11361;top:2748;width:10;height:20" coordorigin="11361,2748" coordsize="10,20">
              <v:shape style="position:absolute;left:11361;top:2748;width:10;height:20" coordorigin="11361,2748" coordsize="10,20" path="m11361,2767l11371,2767,11371,2748,11361,2748,11361,2767xe" filled="true" fillcolor="#000000" stroked="false">
                <v:path arrowok="t"/>
                <v:fill type="solid"/>
              </v:shape>
            </v:group>
            <v:group style="position:absolute;left:11361;top:2767;width:10;height:20" coordorigin="11361,2767" coordsize="10,20">
              <v:shape style="position:absolute;left:11361;top:2767;width:10;height:20" coordorigin="11361,2767" coordsize="10,20" path="m11361,2786l11371,2786,11371,2767,11361,2767,11361,2786xe" filled="true" fillcolor="#000000" stroked="false">
                <v:path arrowok="t"/>
                <v:fill type="solid"/>
              </v:shape>
            </v:group>
            <v:group style="position:absolute;left:11361;top:2786;width:10;height:20" coordorigin="11361,2786" coordsize="10,20">
              <v:shape style="position:absolute;left:11361;top:2786;width:10;height:20" coordorigin="11361,2786" coordsize="10,20" path="m11361,2805l11371,2805,11371,2786,11361,2786,11361,2805xe" filled="true" fillcolor="#000000" stroked="false">
                <v:path arrowok="t"/>
                <v:fill type="solid"/>
              </v:shape>
            </v:group>
            <v:group style="position:absolute;left:11361;top:2805;width:10;height:20" coordorigin="11361,2805" coordsize="10,20">
              <v:shape style="position:absolute;left:11361;top:2805;width:10;height:20" coordorigin="11361,2805" coordsize="10,20" path="m11361,2824l11371,2824,11371,2805,11361,2805,11361,2824xe" filled="true" fillcolor="#000000" stroked="false">
                <v:path arrowok="t"/>
                <v:fill type="solid"/>
              </v:shape>
            </v:group>
            <v:group style="position:absolute;left:11361;top:2824;width:10;height:20" coordorigin="11361,2824" coordsize="10,20">
              <v:shape style="position:absolute;left:11361;top:2824;width:10;height:20" coordorigin="11361,2824" coordsize="10,20" path="m11361,2844l11371,2844,11371,2824,11361,2824,11361,2844xe" filled="true" fillcolor="#000000" stroked="false">
                <v:path arrowok="t"/>
                <v:fill type="solid"/>
              </v:shape>
            </v:group>
            <v:group style="position:absolute;left:11361;top:2844;width:10;height:20" coordorigin="11361,2844" coordsize="10,20">
              <v:shape style="position:absolute;left:11361;top:2844;width:10;height:20" coordorigin="11361,2844" coordsize="10,20" path="m11361,2863l11371,2863,11371,2844,11361,2844,11361,2863xe" filled="true" fillcolor="#000000" stroked="false">
                <v:path arrowok="t"/>
                <v:fill type="solid"/>
              </v:shape>
            </v:group>
            <v:group style="position:absolute;left:11361;top:2863;width:10;height:20" coordorigin="11361,2863" coordsize="10,20">
              <v:shape style="position:absolute;left:11361;top:2863;width:10;height:20" coordorigin="11361,2863" coordsize="10,20" path="m11361,2882l11371,2882,11371,2863,11361,2863,11361,2882xe" filled="true" fillcolor="#000000" stroked="false">
                <v:path arrowok="t"/>
                <v:fill type="solid"/>
              </v:shape>
            </v:group>
            <v:group style="position:absolute;left:11361;top:2882;width:10;height:20" coordorigin="11361,2882" coordsize="10,20">
              <v:shape style="position:absolute;left:11361;top:2882;width:10;height:20" coordorigin="11361,2882" coordsize="10,20" path="m11361,2901l11371,2901,11371,2882,11361,2882,11361,2901xe" filled="true" fillcolor="#000000" stroked="false">
                <v:path arrowok="t"/>
                <v:fill type="solid"/>
              </v:shape>
            </v:group>
            <v:group style="position:absolute;left:11361;top:2901;width:10;height:20" coordorigin="11361,2901" coordsize="10,20">
              <v:shape style="position:absolute;left:11361;top:2901;width:10;height:20" coordorigin="11361,2901" coordsize="10,20" path="m11361,2920l11371,2920,11371,2901,11361,2901,11361,2920xe" filled="true" fillcolor="#000000" stroked="false">
                <v:path arrowok="t"/>
                <v:fill type="solid"/>
              </v:shape>
            </v:group>
            <v:group style="position:absolute;left:11361;top:2920;width:10;height:20" coordorigin="11361,2920" coordsize="10,20">
              <v:shape style="position:absolute;left:11361;top:2920;width:10;height:20" coordorigin="11361,2920" coordsize="10,20" path="m11361,2940l11371,2940,11371,2920,11361,2920,11361,2940xe" filled="true" fillcolor="#000000" stroked="false">
                <v:path arrowok="t"/>
                <v:fill type="solid"/>
              </v:shape>
            </v:group>
            <v:group style="position:absolute;left:11361;top:2940;width:10;height:20" coordorigin="11361,2940" coordsize="10,20">
              <v:shape style="position:absolute;left:11361;top:2940;width:10;height:20" coordorigin="11361,2940" coordsize="10,20" path="m11361,2959l11371,2959,11371,2940,11361,2940,11361,2959xe" filled="true" fillcolor="#000000" stroked="false">
                <v:path arrowok="t"/>
                <v:fill type="solid"/>
              </v:shape>
            </v:group>
            <v:group style="position:absolute;left:11361;top:2959;width:10;height:20" coordorigin="11361,2959" coordsize="10,20">
              <v:shape style="position:absolute;left:11361;top:2959;width:10;height:20" coordorigin="11361,2959" coordsize="10,20" path="m11361,2978l11371,2978,11371,2959,11361,2959,11361,2978xe" filled="true" fillcolor="#000000" stroked="false">
                <v:path arrowok="t"/>
                <v:fill type="solid"/>
              </v:shape>
            </v:group>
            <v:group style="position:absolute;left:11361;top:2978;width:10;height:20" coordorigin="11361,2978" coordsize="10,20">
              <v:shape style="position:absolute;left:11361;top:2978;width:10;height:20" coordorigin="11361,2978" coordsize="10,20" path="m11361,2997l11371,2997,11371,2978,11361,2978,11361,2997xe" filled="true" fillcolor="#000000" stroked="false">
                <v:path arrowok="t"/>
                <v:fill type="solid"/>
              </v:shape>
            </v:group>
            <v:group style="position:absolute;left:11361;top:2997;width:10;height:20" coordorigin="11361,2997" coordsize="10,20">
              <v:shape style="position:absolute;left:11361;top:2997;width:10;height:20" coordorigin="11361,2997" coordsize="10,20" path="m11361,3016l11371,3016,11371,2997,11361,2997,11361,3016xe" filled="true" fillcolor="#000000" stroked="false">
                <v:path arrowok="t"/>
                <v:fill type="solid"/>
              </v:shape>
            </v:group>
            <v:group style="position:absolute;left:11361;top:3016;width:10;height:20" coordorigin="11361,3016" coordsize="10,20">
              <v:shape style="position:absolute;left:11361;top:3016;width:10;height:20" coordorigin="11361,3016" coordsize="10,20" path="m11361,3036l11371,3036,11371,3016,11361,3016,11361,3036xe" filled="true" fillcolor="#000000" stroked="false">
                <v:path arrowok="t"/>
                <v:fill type="solid"/>
              </v:shape>
            </v:group>
            <v:group style="position:absolute;left:11361;top:3036;width:10;height:20" coordorigin="11361,3036" coordsize="10,20">
              <v:shape style="position:absolute;left:11361;top:3036;width:10;height:20" coordorigin="11361,3036" coordsize="10,20" path="m11361,3055l11371,3055,11371,3036,11361,3036,11361,3055xe" filled="true" fillcolor="#000000" stroked="false">
                <v:path arrowok="t"/>
                <v:fill type="solid"/>
              </v:shape>
            </v:group>
            <v:group style="position:absolute;left:11361;top:3055;width:10;height:20" coordorigin="11361,3055" coordsize="10,20">
              <v:shape style="position:absolute;left:11361;top:3055;width:10;height:20" coordorigin="11361,3055" coordsize="10,20" path="m11361,3074l11371,3074,11371,3055,11361,3055,11361,3074xe" filled="true" fillcolor="#000000" stroked="false">
                <v:path arrowok="t"/>
                <v:fill type="solid"/>
              </v:shape>
            </v:group>
            <v:group style="position:absolute;left:11361;top:3074;width:10;height:20" coordorigin="11361,3074" coordsize="10,20">
              <v:shape style="position:absolute;left:11361;top:3074;width:10;height:20" coordorigin="11361,3074" coordsize="10,20" path="m11361,3093l11371,3093,11371,3074,11361,3074,11361,3093xe" filled="true" fillcolor="#000000" stroked="false">
                <v:path arrowok="t"/>
                <v:fill type="solid"/>
              </v:shape>
            </v:group>
            <v:group style="position:absolute;left:11361;top:3093;width:10;height:20" coordorigin="11361,3093" coordsize="10,20">
              <v:shape style="position:absolute;left:11361;top:3093;width:10;height:20" coordorigin="11361,3093" coordsize="10,20" path="m11361,3112l11371,3112,11371,3093,11361,3093,11361,3112xe" filled="true" fillcolor="#000000" stroked="false">
                <v:path arrowok="t"/>
                <v:fill type="solid"/>
              </v:shape>
            </v:group>
            <v:group style="position:absolute;left:11361;top:3112;width:10;height:20" coordorigin="11361,3112" coordsize="10,20">
              <v:shape style="position:absolute;left:11361;top:3112;width:10;height:20" coordorigin="11361,3112" coordsize="10,20" path="m11361,3132l11371,3132,11371,3112,11361,3112,11361,3132xe" filled="true" fillcolor="#000000" stroked="false">
                <v:path arrowok="t"/>
                <v:fill type="solid"/>
              </v:shape>
            </v:group>
            <v:group style="position:absolute;left:11361;top:3132;width:10;height:20" coordorigin="11361,3132" coordsize="10,20">
              <v:shape style="position:absolute;left:11361;top:3132;width:10;height:20" coordorigin="11361,3132" coordsize="10,20" path="m11361,3151l11371,3151,11371,3132,11361,3132,11361,3151xe" filled="true" fillcolor="#000000" stroked="false">
                <v:path arrowok="t"/>
                <v:fill type="solid"/>
              </v:shape>
            </v:group>
            <v:group style="position:absolute;left:11361;top:3151;width:10;height:20" coordorigin="11361,3151" coordsize="10,20">
              <v:shape style="position:absolute;left:11361;top:3151;width:10;height:20" coordorigin="11361,3151" coordsize="10,20" path="m11361,3170l11371,3170,11371,3151,11361,3151,11361,3170xe" filled="true" fillcolor="#000000" stroked="false">
                <v:path arrowok="t"/>
                <v:fill type="solid"/>
              </v:shape>
            </v:group>
            <v:group style="position:absolute;left:11361;top:3170;width:10;height:20" coordorigin="11361,3170" coordsize="10,20">
              <v:shape style="position:absolute;left:11361;top:3170;width:10;height:20" coordorigin="11361,3170" coordsize="10,20" path="m11361,3189l11371,3189,11371,3170,11361,3170,11361,3189xe" filled="true" fillcolor="#000000" stroked="false">
                <v:path arrowok="t"/>
                <v:fill type="solid"/>
              </v:shape>
            </v:group>
            <v:group style="position:absolute;left:11361;top:3189;width:10;height:20" coordorigin="11361,3189" coordsize="10,20">
              <v:shape style="position:absolute;left:11361;top:3189;width:10;height:20" coordorigin="11361,3189" coordsize="10,20" path="m11361,3208l11371,3208,11371,3189,11361,3189,11361,3208xe" filled="true" fillcolor="#000000" stroked="false">
                <v:path arrowok="t"/>
                <v:fill type="solid"/>
              </v:shape>
            </v:group>
            <v:group style="position:absolute;left:11361;top:3208;width:10;height:20" coordorigin="11361,3208" coordsize="10,20">
              <v:shape style="position:absolute;left:11361;top:3208;width:10;height:20" coordorigin="11361,3208" coordsize="10,20" path="m11361,3228l11371,3228,11371,3208,11361,3208,11361,3228xe" filled="true" fillcolor="#000000" stroked="false">
                <v:path arrowok="t"/>
                <v:fill type="solid"/>
              </v:shape>
            </v:group>
            <v:group style="position:absolute;left:11361;top:3228;width:10;height:20" coordorigin="11361,3228" coordsize="10,20">
              <v:shape style="position:absolute;left:11361;top:3228;width:10;height:20" coordorigin="11361,3228" coordsize="10,20" path="m11361,3247l11371,3247,11371,3228,11361,3228,11361,3247xe" filled="true" fillcolor="#000000" stroked="false">
                <v:path arrowok="t"/>
                <v:fill type="solid"/>
              </v:shape>
            </v:group>
            <v:group style="position:absolute;left:11361;top:3247;width:10;height:20" coordorigin="11361,3247" coordsize="10,20">
              <v:shape style="position:absolute;left:11361;top:3247;width:10;height:20" coordorigin="11361,3247" coordsize="10,20" path="m11361,3266l11371,3266,11371,3247,11361,3247,11361,3266xe" filled="true" fillcolor="#000000" stroked="false">
                <v:path arrowok="t"/>
                <v:fill type="solid"/>
              </v:shape>
            </v:group>
            <v:group style="position:absolute;left:11361;top:3266;width:10;height:20" coordorigin="11361,3266" coordsize="10,20">
              <v:shape style="position:absolute;left:11361;top:3266;width:10;height:20" coordorigin="11361,3266" coordsize="10,20" path="m11361,3285l11371,3285,11371,3266,11361,3266,11361,3285xe" filled="true" fillcolor="#000000" stroked="false">
                <v:path arrowok="t"/>
                <v:fill type="solid"/>
              </v:shape>
            </v:group>
            <v:group style="position:absolute;left:11361;top:3285;width:10;height:20" coordorigin="11361,3285" coordsize="10,20">
              <v:shape style="position:absolute;left:11361;top:3285;width:10;height:20" coordorigin="11361,3285" coordsize="10,20" path="m11361,3304l11371,3304,11371,3285,11361,3285,11361,3304xe" filled="true" fillcolor="#000000" stroked="false">
                <v:path arrowok="t"/>
                <v:fill type="solid"/>
              </v:shape>
            </v:group>
            <v:group style="position:absolute;left:12212;top:2267;width:10;height:20" coordorigin="12212,2267" coordsize="10,20">
              <v:shape style="position:absolute;left:12212;top:2267;width:10;height:20" coordorigin="12212,2267" coordsize="10,20" path="m12212,2286l12222,2286,12222,2267,12212,2267,12212,2286xe" filled="true" fillcolor="#000000" stroked="false">
                <v:path arrowok="t"/>
                <v:fill type="solid"/>
              </v:shape>
            </v:group>
            <v:group style="position:absolute;left:12212;top:2286;width:10;height:20" coordorigin="12212,2286" coordsize="10,20">
              <v:shape style="position:absolute;left:12212;top:2286;width:10;height:20" coordorigin="12212,2286" coordsize="10,20" path="m12212,2306l12222,2306,12222,2286,12212,2286,12212,2306xe" filled="true" fillcolor="#000000" stroked="false">
                <v:path arrowok="t"/>
                <v:fill type="solid"/>
              </v:shape>
            </v:group>
            <v:group style="position:absolute;left:12212;top:2306;width:10;height:20" coordorigin="12212,2306" coordsize="10,20">
              <v:shape style="position:absolute;left:12212;top:2306;width:10;height:20" coordorigin="12212,2306" coordsize="10,20" path="m12212,2325l12222,2325,12222,2306,12212,2306,12212,2325xe" filled="true" fillcolor="#000000" stroked="false">
                <v:path arrowok="t"/>
                <v:fill type="solid"/>
              </v:shape>
            </v:group>
            <v:group style="position:absolute;left:12212;top:2325;width:10;height:20" coordorigin="12212,2325" coordsize="10,20">
              <v:shape style="position:absolute;left:12212;top:2325;width:10;height:20" coordorigin="12212,2325" coordsize="10,20" path="m12212,2344l12222,2344,12222,2325,12212,2325,12212,2344xe" filled="true" fillcolor="#000000" stroked="false">
                <v:path arrowok="t"/>
                <v:fill type="solid"/>
              </v:shape>
            </v:group>
            <v:group style="position:absolute;left:12212;top:2344;width:10;height:20" coordorigin="12212,2344" coordsize="10,20">
              <v:shape style="position:absolute;left:12212;top:2344;width:10;height:20" coordorigin="12212,2344" coordsize="10,20" path="m12212,2363l12222,2363,12222,2344,12212,2344,12212,2363xe" filled="true" fillcolor="#000000" stroked="false">
                <v:path arrowok="t"/>
                <v:fill type="solid"/>
              </v:shape>
            </v:group>
            <v:group style="position:absolute;left:12212;top:2363;width:10;height:20" coordorigin="12212,2363" coordsize="10,20">
              <v:shape style="position:absolute;left:12212;top:2363;width:10;height:20" coordorigin="12212,2363" coordsize="10,20" path="m12212,2382l12222,2382,12222,2363,12212,2363,12212,2382xe" filled="true" fillcolor="#000000" stroked="false">
                <v:path arrowok="t"/>
                <v:fill type="solid"/>
              </v:shape>
            </v:group>
            <v:group style="position:absolute;left:12212;top:2382;width:10;height:20" coordorigin="12212,2382" coordsize="10,20">
              <v:shape style="position:absolute;left:12212;top:2382;width:10;height:20" coordorigin="12212,2382" coordsize="10,20" path="m12212,2402l12222,2402,12222,2382,12212,2382,12212,2402xe" filled="true" fillcolor="#000000" stroked="false">
                <v:path arrowok="t"/>
                <v:fill type="solid"/>
              </v:shape>
            </v:group>
            <v:group style="position:absolute;left:12212;top:2402;width:10;height:20" coordorigin="12212,2402" coordsize="10,20">
              <v:shape style="position:absolute;left:12212;top:2402;width:10;height:20" coordorigin="12212,2402" coordsize="10,20" path="m12212,2421l12222,2421,12222,2402,12212,2402,12212,2421xe" filled="true" fillcolor="#000000" stroked="false">
                <v:path arrowok="t"/>
                <v:fill type="solid"/>
              </v:shape>
            </v:group>
            <v:group style="position:absolute;left:12212;top:2421;width:10;height:20" coordorigin="12212,2421" coordsize="10,20">
              <v:shape style="position:absolute;left:12212;top:2421;width:10;height:20" coordorigin="12212,2421" coordsize="10,20" path="m12212,2440l12222,2440,12222,2421,12212,2421,12212,2440xe" filled="true" fillcolor="#000000" stroked="false">
                <v:path arrowok="t"/>
                <v:fill type="solid"/>
              </v:shape>
            </v:group>
            <v:group style="position:absolute;left:12212;top:2440;width:10;height:20" coordorigin="12212,2440" coordsize="10,20">
              <v:shape style="position:absolute;left:12212;top:2440;width:10;height:20" coordorigin="12212,2440" coordsize="10,20" path="m12212,2460l12222,2460,12222,2440,12212,2440,12212,2460xe" filled="true" fillcolor="#000000" stroked="false">
                <v:path arrowok="t"/>
                <v:fill type="solid"/>
              </v:shape>
            </v:group>
            <v:group style="position:absolute;left:12212;top:2460;width:10;height:20" coordorigin="12212,2460" coordsize="10,20">
              <v:shape style="position:absolute;left:12212;top:2460;width:10;height:20" coordorigin="12212,2460" coordsize="10,20" path="m12212,2479l12222,2479,12222,2460,12212,2460,12212,2479xe" filled="true" fillcolor="#000000" stroked="false">
                <v:path arrowok="t"/>
                <v:fill type="solid"/>
              </v:shape>
            </v:group>
            <v:group style="position:absolute;left:12212;top:2479;width:10;height:20" coordorigin="12212,2479" coordsize="10,20">
              <v:shape style="position:absolute;left:12212;top:2479;width:10;height:20" coordorigin="12212,2479" coordsize="10,20" path="m12212,2498l12222,2498,12222,2479,12212,2479,12212,2498xe" filled="true" fillcolor="#000000" stroked="false">
                <v:path arrowok="t"/>
                <v:fill type="solid"/>
              </v:shape>
            </v:group>
            <v:group style="position:absolute;left:12212;top:2498;width:10;height:20" coordorigin="12212,2498" coordsize="10,20">
              <v:shape style="position:absolute;left:12212;top:2498;width:10;height:20" coordorigin="12212,2498" coordsize="10,20" path="m12212,2517l12222,2517,12222,2498,12212,2498,12212,2517xe" filled="true" fillcolor="#000000" stroked="false">
                <v:path arrowok="t"/>
                <v:fill type="solid"/>
              </v:shape>
            </v:group>
            <v:group style="position:absolute;left:12212;top:2517;width:10;height:20" coordorigin="12212,2517" coordsize="10,20">
              <v:shape style="position:absolute;left:12212;top:2517;width:10;height:20" coordorigin="12212,2517" coordsize="10,20" path="m12212,2536l12222,2536,12222,2517,12212,2517,12212,2536xe" filled="true" fillcolor="#000000" stroked="false">
                <v:path arrowok="t"/>
                <v:fill type="solid"/>
              </v:shape>
            </v:group>
            <v:group style="position:absolute;left:12212;top:2536;width:10;height:20" coordorigin="12212,2536" coordsize="10,20">
              <v:shape style="position:absolute;left:12212;top:2536;width:10;height:20" coordorigin="12212,2536" coordsize="10,20" path="m12212,2556l12222,2556,12222,2536,12212,2536,12212,2556xe" filled="true" fillcolor="#000000" stroked="false">
                <v:path arrowok="t"/>
                <v:fill type="solid"/>
              </v:shape>
            </v:group>
            <v:group style="position:absolute;left:12212;top:2556;width:10;height:20" coordorigin="12212,2556" coordsize="10,20">
              <v:shape style="position:absolute;left:12212;top:2556;width:10;height:20" coordorigin="12212,2556" coordsize="10,20" path="m12212,2575l12222,2575,12222,2556,12212,2556,12212,2575xe" filled="true" fillcolor="#000000" stroked="false">
                <v:path arrowok="t"/>
                <v:fill type="solid"/>
              </v:shape>
            </v:group>
            <v:group style="position:absolute;left:12212;top:2575;width:10;height:20" coordorigin="12212,2575" coordsize="10,20">
              <v:shape style="position:absolute;left:12212;top:2575;width:10;height:20" coordorigin="12212,2575" coordsize="10,20" path="m12212,2594l12222,2594,12222,2575,12212,2575,12212,2594xe" filled="true" fillcolor="#000000" stroked="false">
                <v:path arrowok="t"/>
                <v:fill type="solid"/>
              </v:shape>
            </v:group>
            <v:group style="position:absolute;left:12212;top:2594;width:10;height:20" coordorigin="12212,2594" coordsize="10,20">
              <v:shape style="position:absolute;left:12212;top:2594;width:10;height:20" coordorigin="12212,2594" coordsize="10,20" path="m12212,2613l12222,2613,12222,2594,12212,2594,12212,2613xe" filled="true" fillcolor="#000000" stroked="false">
                <v:path arrowok="t"/>
                <v:fill type="solid"/>
              </v:shape>
            </v:group>
            <v:group style="position:absolute;left:12212;top:2613;width:10;height:20" coordorigin="12212,2613" coordsize="10,20">
              <v:shape style="position:absolute;left:12212;top:2613;width:10;height:20" coordorigin="12212,2613" coordsize="10,20" path="m12212,2632l12222,2632,12222,2613,12212,2613,12212,2632xe" filled="true" fillcolor="#000000" stroked="false">
                <v:path arrowok="t"/>
                <v:fill type="solid"/>
              </v:shape>
            </v:group>
            <v:group style="position:absolute;left:12212;top:2632;width:10;height:20" coordorigin="12212,2632" coordsize="10,20">
              <v:shape style="position:absolute;left:12212;top:2632;width:10;height:20" coordorigin="12212,2632" coordsize="10,20" path="m12212,2652l12222,2652,12222,2632,12212,2632,12212,2652xe" filled="true" fillcolor="#000000" stroked="false">
                <v:path arrowok="t"/>
                <v:fill type="solid"/>
              </v:shape>
            </v:group>
            <v:group style="position:absolute;left:12212;top:2652;width:10;height:20" coordorigin="12212,2652" coordsize="10,20">
              <v:shape style="position:absolute;left:12212;top:2652;width:10;height:20" coordorigin="12212,2652" coordsize="10,20" path="m12212,2671l12222,2671,12222,2652,12212,2652,12212,2671xe" filled="true" fillcolor="#000000" stroked="false">
                <v:path arrowok="t"/>
                <v:fill type="solid"/>
              </v:shape>
            </v:group>
            <v:group style="position:absolute;left:12212;top:2671;width:10;height:20" coordorigin="12212,2671" coordsize="10,20">
              <v:shape style="position:absolute;left:12212;top:2671;width:10;height:20" coordorigin="12212,2671" coordsize="10,20" path="m12212,2690l12222,2690,12222,2671,12212,2671,12212,2690xe" filled="true" fillcolor="#000000" stroked="false">
                <v:path arrowok="t"/>
                <v:fill type="solid"/>
              </v:shape>
            </v:group>
            <v:group style="position:absolute;left:12212;top:2690;width:10;height:20" coordorigin="12212,2690" coordsize="10,20">
              <v:shape style="position:absolute;left:12212;top:2690;width:10;height:20" coordorigin="12212,2690" coordsize="10,20" path="m12212,2709l12222,2709,12222,2690,12212,2690,12212,2709xe" filled="true" fillcolor="#000000" stroked="false">
                <v:path arrowok="t"/>
                <v:fill type="solid"/>
              </v:shape>
            </v:group>
            <v:group style="position:absolute;left:12212;top:2709;width:10;height:20" coordorigin="12212,2709" coordsize="10,20">
              <v:shape style="position:absolute;left:12212;top:2709;width:10;height:20" coordorigin="12212,2709" coordsize="10,20" path="m12212,2728l12222,2728,12222,2709,12212,2709,12212,2728xe" filled="true" fillcolor="#000000" stroked="false">
                <v:path arrowok="t"/>
                <v:fill type="solid"/>
              </v:shape>
            </v:group>
            <v:group style="position:absolute;left:12212;top:2728;width:10;height:20" coordorigin="12212,2728" coordsize="10,20">
              <v:shape style="position:absolute;left:12212;top:2728;width:10;height:20" coordorigin="12212,2728" coordsize="10,20" path="m12212,2748l12222,2748,12222,2728,12212,2728,12212,2748xe" filled="true" fillcolor="#000000" stroked="false">
                <v:path arrowok="t"/>
                <v:fill type="solid"/>
              </v:shape>
            </v:group>
            <v:group style="position:absolute;left:12212;top:2748;width:10;height:20" coordorigin="12212,2748" coordsize="10,20">
              <v:shape style="position:absolute;left:12212;top:2748;width:10;height:20" coordorigin="12212,2748" coordsize="10,20" path="m12212,2767l12222,2767,12222,2748,12212,2748,12212,2767xe" filled="true" fillcolor="#000000" stroked="false">
                <v:path arrowok="t"/>
                <v:fill type="solid"/>
              </v:shape>
            </v:group>
            <v:group style="position:absolute;left:12212;top:2767;width:10;height:20" coordorigin="12212,2767" coordsize="10,20">
              <v:shape style="position:absolute;left:12212;top:2767;width:10;height:20" coordorigin="12212,2767" coordsize="10,20" path="m12212,2786l12222,2786,12222,2767,12212,2767,12212,2786xe" filled="true" fillcolor="#000000" stroked="false">
                <v:path arrowok="t"/>
                <v:fill type="solid"/>
              </v:shape>
            </v:group>
            <v:group style="position:absolute;left:12212;top:2786;width:10;height:20" coordorigin="12212,2786" coordsize="10,20">
              <v:shape style="position:absolute;left:12212;top:2786;width:10;height:20" coordorigin="12212,2786" coordsize="10,20" path="m12212,2805l12222,2805,12222,2786,12212,2786,12212,2805xe" filled="true" fillcolor="#000000" stroked="false">
                <v:path arrowok="t"/>
                <v:fill type="solid"/>
              </v:shape>
            </v:group>
            <v:group style="position:absolute;left:12212;top:2805;width:10;height:20" coordorigin="12212,2805" coordsize="10,20">
              <v:shape style="position:absolute;left:12212;top:2805;width:10;height:20" coordorigin="12212,2805" coordsize="10,20" path="m12212,2824l12222,2824,12222,2805,12212,2805,12212,2824xe" filled="true" fillcolor="#000000" stroked="false">
                <v:path arrowok="t"/>
                <v:fill type="solid"/>
              </v:shape>
            </v:group>
            <v:group style="position:absolute;left:12212;top:2824;width:10;height:20" coordorigin="12212,2824" coordsize="10,20">
              <v:shape style="position:absolute;left:12212;top:2824;width:10;height:20" coordorigin="12212,2824" coordsize="10,20" path="m12212,2844l12222,2844,12222,2824,12212,2824,12212,2844xe" filled="true" fillcolor="#000000" stroked="false">
                <v:path arrowok="t"/>
                <v:fill type="solid"/>
              </v:shape>
            </v:group>
            <v:group style="position:absolute;left:12212;top:2844;width:10;height:20" coordorigin="12212,2844" coordsize="10,20">
              <v:shape style="position:absolute;left:12212;top:2844;width:10;height:20" coordorigin="12212,2844" coordsize="10,20" path="m12212,2863l12222,2863,12222,2844,12212,2844,12212,2863xe" filled="true" fillcolor="#000000" stroked="false">
                <v:path arrowok="t"/>
                <v:fill type="solid"/>
              </v:shape>
            </v:group>
            <v:group style="position:absolute;left:12212;top:2863;width:10;height:20" coordorigin="12212,2863" coordsize="10,20">
              <v:shape style="position:absolute;left:12212;top:2863;width:10;height:20" coordorigin="12212,2863" coordsize="10,20" path="m12212,2882l12222,2882,12222,2863,12212,2863,12212,2882xe" filled="true" fillcolor="#000000" stroked="false">
                <v:path arrowok="t"/>
                <v:fill type="solid"/>
              </v:shape>
            </v:group>
            <v:group style="position:absolute;left:12212;top:2882;width:10;height:20" coordorigin="12212,2882" coordsize="10,20">
              <v:shape style="position:absolute;left:12212;top:2882;width:10;height:20" coordorigin="12212,2882" coordsize="10,20" path="m12212,2901l12222,2901,12222,2882,12212,2882,12212,2901xe" filled="true" fillcolor="#000000" stroked="false">
                <v:path arrowok="t"/>
                <v:fill type="solid"/>
              </v:shape>
            </v:group>
            <v:group style="position:absolute;left:12212;top:2901;width:10;height:20" coordorigin="12212,2901" coordsize="10,20">
              <v:shape style="position:absolute;left:12212;top:2901;width:10;height:20" coordorigin="12212,2901" coordsize="10,20" path="m12212,2920l12222,2920,12222,2901,12212,2901,12212,2920xe" filled="true" fillcolor="#000000" stroked="false">
                <v:path arrowok="t"/>
                <v:fill type="solid"/>
              </v:shape>
            </v:group>
            <v:group style="position:absolute;left:12212;top:2920;width:10;height:20" coordorigin="12212,2920" coordsize="10,20">
              <v:shape style="position:absolute;left:12212;top:2920;width:10;height:20" coordorigin="12212,2920" coordsize="10,20" path="m12212,2940l12222,2940,12222,2920,12212,2920,12212,2940xe" filled="true" fillcolor="#000000" stroked="false">
                <v:path arrowok="t"/>
                <v:fill type="solid"/>
              </v:shape>
            </v:group>
            <v:group style="position:absolute;left:12212;top:2940;width:10;height:20" coordorigin="12212,2940" coordsize="10,20">
              <v:shape style="position:absolute;left:12212;top:2940;width:10;height:20" coordorigin="12212,2940" coordsize="10,20" path="m12212,2959l12222,2959,12222,2940,12212,2940,12212,2959xe" filled="true" fillcolor="#000000" stroked="false">
                <v:path arrowok="t"/>
                <v:fill type="solid"/>
              </v:shape>
            </v:group>
            <v:group style="position:absolute;left:12212;top:2959;width:10;height:20" coordorigin="12212,2959" coordsize="10,20">
              <v:shape style="position:absolute;left:12212;top:2959;width:10;height:20" coordorigin="12212,2959" coordsize="10,20" path="m12212,2978l12222,2978,12222,2959,12212,2959,12212,2978xe" filled="true" fillcolor="#000000" stroked="false">
                <v:path arrowok="t"/>
                <v:fill type="solid"/>
              </v:shape>
            </v:group>
            <v:group style="position:absolute;left:12212;top:2978;width:10;height:20" coordorigin="12212,2978" coordsize="10,20">
              <v:shape style="position:absolute;left:12212;top:2978;width:10;height:20" coordorigin="12212,2978" coordsize="10,20" path="m12212,2997l12222,2997,12222,2978,12212,2978,12212,2997xe" filled="true" fillcolor="#000000" stroked="false">
                <v:path arrowok="t"/>
                <v:fill type="solid"/>
              </v:shape>
            </v:group>
            <v:group style="position:absolute;left:12212;top:2997;width:10;height:20" coordorigin="12212,2997" coordsize="10,20">
              <v:shape style="position:absolute;left:12212;top:2997;width:10;height:20" coordorigin="12212,2997" coordsize="10,20" path="m12212,3016l12222,3016,12222,2997,12212,2997,12212,3016xe" filled="true" fillcolor="#000000" stroked="false">
                <v:path arrowok="t"/>
                <v:fill type="solid"/>
              </v:shape>
            </v:group>
            <v:group style="position:absolute;left:12212;top:3016;width:10;height:20" coordorigin="12212,3016" coordsize="10,20">
              <v:shape style="position:absolute;left:12212;top:3016;width:10;height:20" coordorigin="12212,3016" coordsize="10,20" path="m12212,3036l12222,3036,12222,3016,12212,3016,12212,3036xe" filled="true" fillcolor="#000000" stroked="false">
                <v:path arrowok="t"/>
                <v:fill type="solid"/>
              </v:shape>
            </v:group>
            <v:group style="position:absolute;left:12212;top:3036;width:10;height:20" coordorigin="12212,3036" coordsize="10,20">
              <v:shape style="position:absolute;left:12212;top:3036;width:10;height:20" coordorigin="12212,3036" coordsize="10,20" path="m12212,3055l12222,3055,12222,3036,12212,3036,12212,3055xe" filled="true" fillcolor="#000000" stroked="false">
                <v:path arrowok="t"/>
                <v:fill type="solid"/>
              </v:shape>
            </v:group>
            <v:group style="position:absolute;left:12212;top:3055;width:10;height:20" coordorigin="12212,3055" coordsize="10,20">
              <v:shape style="position:absolute;left:12212;top:3055;width:10;height:20" coordorigin="12212,3055" coordsize="10,20" path="m12212,3074l12222,3074,12222,3055,12212,3055,12212,3074xe" filled="true" fillcolor="#000000" stroked="false">
                <v:path arrowok="t"/>
                <v:fill type="solid"/>
              </v:shape>
            </v:group>
            <v:group style="position:absolute;left:12212;top:3074;width:10;height:20" coordorigin="12212,3074" coordsize="10,20">
              <v:shape style="position:absolute;left:12212;top:3074;width:10;height:20" coordorigin="12212,3074" coordsize="10,20" path="m12212,3093l12222,3093,12222,3074,12212,3074,12212,3093xe" filled="true" fillcolor="#000000" stroked="false">
                <v:path arrowok="t"/>
                <v:fill type="solid"/>
              </v:shape>
            </v:group>
            <v:group style="position:absolute;left:12212;top:3093;width:10;height:20" coordorigin="12212,3093" coordsize="10,20">
              <v:shape style="position:absolute;left:12212;top:3093;width:10;height:20" coordorigin="12212,3093" coordsize="10,20" path="m12212,3112l12222,3112,12222,3093,12212,3093,12212,3112xe" filled="true" fillcolor="#000000" stroked="false">
                <v:path arrowok="t"/>
                <v:fill type="solid"/>
              </v:shape>
            </v:group>
            <v:group style="position:absolute;left:12212;top:3112;width:10;height:20" coordorigin="12212,3112" coordsize="10,20">
              <v:shape style="position:absolute;left:12212;top:3112;width:10;height:20" coordorigin="12212,3112" coordsize="10,20" path="m12212,3132l12222,3132,12222,3112,12212,3112,12212,3132xe" filled="true" fillcolor="#000000" stroked="false">
                <v:path arrowok="t"/>
                <v:fill type="solid"/>
              </v:shape>
            </v:group>
            <v:group style="position:absolute;left:12212;top:3132;width:10;height:20" coordorigin="12212,3132" coordsize="10,20">
              <v:shape style="position:absolute;left:12212;top:3132;width:10;height:20" coordorigin="12212,3132" coordsize="10,20" path="m12212,3151l12222,3151,12222,3132,12212,3132,12212,3151xe" filled="true" fillcolor="#000000" stroked="false">
                <v:path arrowok="t"/>
                <v:fill type="solid"/>
              </v:shape>
            </v:group>
            <v:group style="position:absolute;left:12212;top:3151;width:10;height:20" coordorigin="12212,3151" coordsize="10,20">
              <v:shape style="position:absolute;left:12212;top:3151;width:10;height:20" coordorigin="12212,3151" coordsize="10,20" path="m12212,3170l12222,3170,12222,3151,12212,3151,12212,3170xe" filled="true" fillcolor="#000000" stroked="false">
                <v:path arrowok="t"/>
                <v:fill type="solid"/>
              </v:shape>
            </v:group>
            <v:group style="position:absolute;left:12212;top:3170;width:10;height:20" coordorigin="12212,3170" coordsize="10,20">
              <v:shape style="position:absolute;left:12212;top:3170;width:10;height:20" coordorigin="12212,3170" coordsize="10,20" path="m12212,3189l12222,3189,12222,3170,12212,3170,12212,3189xe" filled="true" fillcolor="#000000" stroked="false">
                <v:path arrowok="t"/>
                <v:fill type="solid"/>
              </v:shape>
            </v:group>
            <v:group style="position:absolute;left:12212;top:3189;width:10;height:20" coordorigin="12212,3189" coordsize="10,20">
              <v:shape style="position:absolute;left:12212;top:3189;width:10;height:20" coordorigin="12212,3189" coordsize="10,20" path="m12212,3208l12222,3208,12222,3189,12212,3189,12212,3208xe" filled="true" fillcolor="#000000" stroked="false">
                <v:path arrowok="t"/>
                <v:fill type="solid"/>
              </v:shape>
            </v:group>
            <v:group style="position:absolute;left:12212;top:3208;width:10;height:20" coordorigin="12212,3208" coordsize="10,20">
              <v:shape style="position:absolute;left:12212;top:3208;width:10;height:20" coordorigin="12212,3208" coordsize="10,20" path="m12212,3228l12222,3228,12222,3208,12212,3208,12212,3228xe" filled="true" fillcolor="#000000" stroked="false">
                <v:path arrowok="t"/>
                <v:fill type="solid"/>
              </v:shape>
            </v:group>
            <v:group style="position:absolute;left:12212;top:3228;width:10;height:20" coordorigin="12212,3228" coordsize="10,20">
              <v:shape style="position:absolute;left:12212;top:3228;width:10;height:20" coordorigin="12212,3228" coordsize="10,20" path="m12212,3247l12222,3247,12222,3228,12212,3228,12212,3247xe" filled="true" fillcolor="#000000" stroked="false">
                <v:path arrowok="t"/>
                <v:fill type="solid"/>
              </v:shape>
            </v:group>
            <v:group style="position:absolute;left:12212;top:3247;width:10;height:20" coordorigin="12212,3247" coordsize="10,20">
              <v:shape style="position:absolute;left:12212;top:3247;width:10;height:20" coordorigin="12212,3247" coordsize="10,20" path="m12212,3266l12222,3266,12222,3247,12212,3247,12212,3266xe" filled="true" fillcolor="#000000" stroked="false">
                <v:path arrowok="t"/>
                <v:fill type="solid"/>
              </v:shape>
            </v:group>
            <v:group style="position:absolute;left:12212;top:3266;width:10;height:20" coordorigin="12212,3266" coordsize="10,20">
              <v:shape style="position:absolute;left:12212;top:3266;width:10;height:20" coordorigin="12212,3266" coordsize="10,20" path="m12212,3285l12222,3285,12222,3266,12212,3266,12212,3285xe" filled="true" fillcolor="#000000" stroked="false">
                <v:path arrowok="t"/>
                <v:fill type="solid"/>
              </v:shape>
            </v:group>
            <v:group style="position:absolute;left:12212;top:3285;width:10;height:20" coordorigin="12212,3285" coordsize="10,20">
              <v:shape style="position:absolute;left:12212;top:3285;width:10;height:20" coordorigin="12212,3285" coordsize="10,20" path="m12212,3304l12222,3304,12222,3285,12212,3285,12212,3304xe" filled="true" fillcolor="#000000" stroked="false">
                <v:path arrowok="t"/>
                <v:fill type="solid"/>
              </v:shape>
            </v:group>
            <v:group style="position:absolute;left:13618;top:2267;width:10;height:20" coordorigin="13618,2267" coordsize="10,20">
              <v:shape style="position:absolute;left:13618;top:2267;width:10;height:20" coordorigin="13618,2267" coordsize="10,20" path="m13618,2286l13628,2286,13628,2267,13618,2267,13618,2286xe" filled="true" fillcolor="#000000" stroked="false">
                <v:path arrowok="t"/>
                <v:fill type="solid"/>
              </v:shape>
            </v:group>
            <v:group style="position:absolute;left:13618;top:2286;width:10;height:20" coordorigin="13618,2286" coordsize="10,20">
              <v:shape style="position:absolute;left:13618;top:2286;width:10;height:20" coordorigin="13618,2286" coordsize="10,20" path="m13618,2306l13628,2306,13628,2286,13618,2286,13618,2306xe" filled="true" fillcolor="#000000" stroked="false">
                <v:path arrowok="t"/>
                <v:fill type="solid"/>
              </v:shape>
            </v:group>
            <v:group style="position:absolute;left:13618;top:2306;width:10;height:20" coordorigin="13618,2306" coordsize="10,20">
              <v:shape style="position:absolute;left:13618;top:2306;width:10;height:20" coordorigin="13618,2306" coordsize="10,20" path="m13618,2325l13628,2325,13628,2306,13618,2306,13618,2325xe" filled="true" fillcolor="#000000" stroked="false">
                <v:path arrowok="t"/>
                <v:fill type="solid"/>
              </v:shape>
            </v:group>
            <v:group style="position:absolute;left:13618;top:2325;width:10;height:20" coordorigin="13618,2325" coordsize="10,20">
              <v:shape style="position:absolute;left:13618;top:2325;width:10;height:20" coordorigin="13618,2325" coordsize="10,20" path="m13618,2344l13628,2344,13628,2325,13618,2325,13618,2344xe" filled="true" fillcolor="#000000" stroked="false">
                <v:path arrowok="t"/>
                <v:fill type="solid"/>
              </v:shape>
            </v:group>
            <v:group style="position:absolute;left:13618;top:2344;width:10;height:20" coordorigin="13618,2344" coordsize="10,20">
              <v:shape style="position:absolute;left:13618;top:2344;width:10;height:20" coordorigin="13618,2344" coordsize="10,20" path="m13618,2363l13628,2363,13628,2344,13618,2344,13618,2363xe" filled="true" fillcolor="#000000" stroked="false">
                <v:path arrowok="t"/>
                <v:fill type="solid"/>
              </v:shape>
            </v:group>
            <v:group style="position:absolute;left:13618;top:2363;width:10;height:20" coordorigin="13618,2363" coordsize="10,20">
              <v:shape style="position:absolute;left:13618;top:2363;width:10;height:20" coordorigin="13618,2363" coordsize="10,20" path="m13618,2382l13628,2382,13628,2363,13618,2363,13618,2382xe" filled="true" fillcolor="#000000" stroked="false">
                <v:path arrowok="t"/>
                <v:fill type="solid"/>
              </v:shape>
            </v:group>
            <v:group style="position:absolute;left:13618;top:2382;width:10;height:20" coordorigin="13618,2382" coordsize="10,20">
              <v:shape style="position:absolute;left:13618;top:2382;width:10;height:20" coordorigin="13618,2382" coordsize="10,20" path="m13618,2402l13628,2402,13628,2382,13618,2382,13618,2402xe" filled="true" fillcolor="#000000" stroked="false">
                <v:path arrowok="t"/>
                <v:fill type="solid"/>
              </v:shape>
            </v:group>
            <v:group style="position:absolute;left:13618;top:2402;width:10;height:20" coordorigin="13618,2402" coordsize="10,20">
              <v:shape style="position:absolute;left:13618;top:2402;width:10;height:20" coordorigin="13618,2402" coordsize="10,20" path="m13618,2421l13628,2421,13628,2402,13618,2402,13618,2421xe" filled="true" fillcolor="#000000" stroked="false">
                <v:path arrowok="t"/>
                <v:fill type="solid"/>
              </v:shape>
            </v:group>
            <v:group style="position:absolute;left:13618;top:2421;width:10;height:20" coordorigin="13618,2421" coordsize="10,20">
              <v:shape style="position:absolute;left:13618;top:2421;width:10;height:20" coordorigin="13618,2421" coordsize="10,20" path="m13618,2440l13628,2440,13628,2421,13618,2421,13618,2440xe" filled="true" fillcolor="#000000" stroked="false">
                <v:path arrowok="t"/>
                <v:fill type="solid"/>
              </v:shape>
            </v:group>
            <v:group style="position:absolute;left:13618;top:2440;width:10;height:20" coordorigin="13618,2440" coordsize="10,20">
              <v:shape style="position:absolute;left:13618;top:2440;width:10;height:20" coordorigin="13618,2440" coordsize="10,20" path="m13618,2460l13628,2460,13628,2440,13618,2440,13618,2460xe" filled="true" fillcolor="#000000" stroked="false">
                <v:path arrowok="t"/>
                <v:fill type="solid"/>
              </v:shape>
            </v:group>
            <v:group style="position:absolute;left:13618;top:2460;width:10;height:20" coordorigin="13618,2460" coordsize="10,20">
              <v:shape style="position:absolute;left:13618;top:2460;width:10;height:20" coordorigin="13618,2460" coordsize="10,20" path="m13618,2479l13628,2479,13628,2460,13618,2460,13618,2479xe" filled="true" fillcolor="#000000" stroked="false">
                <v:path arrowok="t"/>
                <v:fill type="solid"/>
              </v:shape>
            </v:group>
            <v:group style="position:absolute;left:13618;top:2479;width:10;height:20" coordorigin="13618,2479" coordsize="10,20">
              <v:shape style="position:absolute;left:13618;top:2479;width:10;height:20" coordorigin="13618,2479" coordsize="10,20" path="m13618,2498l13628,2498,13628,2479,13618,2479,13618,2498xe" filled="true" fillcolor="#000000" stroked="false">
                <v:path arrowok="t"/>
                <v:fill type="solid"/>
              </v:shape>
            </v:group>
            <v:group style="position:absolute;left:13618;top:2498;width:10;height:20" coordorigin="13618,2498" coordsize="10,20">
              <v:shape style="position:absolute;left:13618;top:2498;width:10;height:20" coordorigin="13618,2498" coordsize="10,20" path="m13618,2517l13628,2517,13628,2498,13618,2498,13618,2517xe" filled="true" fillcolor="#000000" stroked="false">
                <v:path arrowok="t"/>
                <v:fill type="solid"/>
              </v:shape>
            </v:group>
            <v:group style="position:absolute;left:13618;top:2517;width:10;height:20" coordorigin="13618,2517" coordsize="10,20">
              <v:shape style="position:absolute;left:13618;top:2517;width:10;height:20" coordorigin="13618,2517" coordsize="10,20" path="m13618,2536l13628,2536,13628,2517,13618,2517,13618,2536xe" filled="true" fillcolor="#000000" stroked="false">
                <v:path arrowok="t"/>
                <v:fill type="solid"/>
              </v:shape>
            </v:group>
            <v:group style="position:absolute;left:13618;top:2536;width:10;height:20" coordorigin="13618,2536" coordsize="10,20">
              <v:shape style="position:absolute;left:13618;top:2536;width:10;height:20" coordorigin="13618,2536" coordsize="10,20" path="m13618,2556l13628,2556,13628,2536,13618,2536,13618,2556xe" filled="true" fillcolor="#000000" stroked="false">
                <v:path arrowok="t"/>
                <v:fill type="solid"/>
              </v:shape>
            </v:group>
            <v:group style="position:absolute;left:13618;top:2556;width:10;height:20" coordorigin="13618,2556" coordsize="10,20">
              <v:shape style="position:absolute;left:13618;top:2556;width:10;height:20" coordorigin="13618,2556" coordsize="10,20" path="m13618,2575l13628,2575,13628,2556,13618,2556,13618,2575xe" filled="true" fillcolor="#000000" stroked="false">
                <v:path arrowok="t"/>
                <v:fill type="solid"/>
              </v:shape>
            </v:group>
            <v:group style="position:absolute;left:13618;top:2575;width:10;height:20" coordorigin="13618,2575" coordsize="10,20">
              <v:shape style="position:absolute;left:13618;top:2575;width:10;height:20" coordorigin="13618,2575" coordsize="10,20" path="m13618,2594l13628,2594,13628,2575,13618,2575,13618,2594xe" filled="true" fillcolor="#000000" stroked="false">
                <v:path arrowok="t"/>
                <v:fill type="solid"/>
              </v:shape>
            </v:group>
            <v:group style="position:absolute;left:13618;top:2594;width:10;height:20" coordorigin="13618,2594" coordsize="10,20">
              <v:shape style="position:absolute;left:13618;top:2594;width:10;height:20" coordorigin="13618,2594" coordsize="10,20" path="m13618,2613l13628,2613,13628,2594,13618,2594,13618,2613xe" filled="true" fillcolor="#000000" stroked="false">
                <v:path arrowok="t"/>
                <v:fill type="solid"/>
              </v:shape>
            </v:group>
            <v:group style="position:absolute;left:13618;top:2613;width:10;height:20" coordorigin="13618,2613" coordsize="10,20">
              <v:shape style="position:absolute;left:13618;top:2613;width:10;height:20" coordorigin="13618,2613" coordsize="10,20" path="m13618,2632l13628,2632,13628,2613,13618,2613,13618,2632xe" filled="true" fillcolor="#000000" stroked="false">
                <v:path arrowok="t"/>
                <v:fill type="solid"/>
              </v:shape>
            </v:group>
            <v:group style="position:absolute;left:13618;top:2632;width:10;height:20" coordorigin="13618,2632" coordsize="10,20">
              <v:shape style="position:absolute;left:13618;top:2632;width:10;height:20" coordorigin="13618,2632" coordsize="10,20" path="m13618,2652l13628,2652,13628,2632,13618,2632,13618,2652xe" filled="true" fillcolor="#000000" stroked="false">
                <v:path arrowok="t"/>
                <v:fill type="solid"/>
              </v:shape>
            </v:group>
            <v:group style="position:absolute;left:13618;top:2652;width:10;height:20" coordorigin="13618,2652" coordsize="10,20">
              <v:shape style="position:absolute;left:13618;top:2652;width:10;height:20" coordorigin="13618,2652" coordsize="10,20" path="m13618,2671l13628,2671,13628,2652,13618,2652,13618,2671xe" filled="true" fillcolor="#000000" stroked="false">
                <v:path arrowok="t"/>
                <v:fill type="solid"/>
              </v:shape>
            </v:group>
            <v:group style="position:absolute;left:13618;top:2671;width:10;height:20" coordorigin="13618,2671" coordsize="10,20">
              <v:shape style="position:absolute;left:13618;top:2671;width:10;height:20" coordorigin="13618,2671" coordsize="10,20" path="m13618,2690l13628,2690,13628,2671,13618,2671,13618,2690xe" filled="true" fillcolor="#000000" stroked="false">
                <v:path arrowok="t"/>
                <v:fill type="solid"/>
              </v:shape>
            </v:group>
            <v:group style="position:absolute;left:13618;top:2690;width:10;height:20" coordorigin="13618,2690" coordsize="10,20">
              <v:shape style="position:absolute;left:13618;top:2690;width:10;height:20" coordorigin="13618,2690" coordsize="10,20" path="m13618,2709l13628,2709,13628,2690,13618,2690,13618,2709xe" filled="true" fillcolor="#000000" stroked="false">
                <v:path arrowok="t"/>
                <v:fill type="solid"/>
              </v:shape>
            </v:group>
            <v:group style="position:absolute;left:13618;top:2709;width:10;height:20" coordorigin="13618,2709" coordsize="10,20">
              <v:shape style="position:absolute;left:13618;top:2709;width:10;height:20" coordorigin="13618,2709" coordsize="10,20" path="m13618,2728l13628,2728,13628,2709,13618,2709,13618,2728xe" filled="true" fillcolor="#000000" stroked="false">
                <v:path arrowok="t"/>
                <v:fill type="solid"/>
              </v:shape>
            </v:group>
            <v:group style="position:absolute;left:13618;top:2728;width:10;height:20" coordorigin="13618,2728" coordsize="10,20">
              <v:shape style="position:absolute;left:13618;top:2728;width:10;height:20" coordorigin="13618,2728" coordsize="10,20" path="m13618,2748l13628,2748,13628,2728,13618,2728,13618,2748xe" filled="true" fillcolor="#000000" stroked="false">
                <v:path arrowok="t"/>
                <v:fill type="solid"/>
              </v:shape>
            </v:group>
            <v:group style="position:absolute;left:13618;top:2748;width:10;height:20" coordorigin="13618,2748" coordsize="10,20">
              <v:shape style="position:absolute;left:13618;top:2748;width:10;height:20" coordorigin="13618,2748" coordsize="10,20" path="m13618,2767l13628,2767,13628,2748,13618,2748,13618,2767xe" filled="true" fillcolor="#000000" stroked="false">
                <v:path arrowok="t"/>
                <v:fill type="solid"/>
              </v:shape>
            </v:group>
            <v:group style="position:absolute;left:13618;top:2767;width:10;height:20" coordorigin="13618,2767" coordsize="10,20">
              <v:shape style="position:absolute;left:13618;top:2767;width:10;height:20" coordorigin="13618,2767" coordsize="10,20" path="m13618,2786l13628,2786,13628,2767,13618,2767,13618,2786xe" filled="true" fillcolor="#000000" stroked="false">
                <v:path arrowok="t"/>
                <v:fill type="solid"/>
              </v:shape>
            </v:group>
            <v:group style="position:absolute;left:13618;top:2786;width:10;height:20" coordorigin="13618,2786" coordsize="10,20">
              <v:shape style="position:absolute;left:13618;top:2786;width:10;height:20" coordorigin="13618,2786" coordsize="10,20" path="m13618,2805l13628,2805,13628,2786,13618,2786,13618,2805xe" filled="true" fillcolor="#000000" stroked="false">
                <v:path arrowok="t"/>
                <v:fill type="solid"/>
              </v:shape>
            </v:group>
            <v:group style="position:absolute;left:13618;top:2805;width:10;height:20" coordorigin="13618,2805" coordsize="10,20">
              <v:shape style="position:absolute;left:13618;top:2805;width:10;height:20" coordorigin="13618,2805" coordsize="10,20" path="m13618,2824l13628,2824,13628,2805,13618,2805,13618,2824xe" filled="true" fillcolor="#000000" stroked="false">
                <v:path arrowok="t"/>
                <v:fill type="solid"/>
              </v:shape>
            </v:group>
            <v:group style="position:absolute;left:13618;top:2824;width:10;height:20" coordorigin="13618,2824" coordsize="10,20">
              <v:shape style="position:absolute;left:13618;top:2824;width:10;height:20" coordorigin="13618,2824" coordsize="10,20" path="m13618,2844l13628,2844,13628,2824,13618,2824,13618,2844xe" filled="true" fillcolor="#000000" stroked="false">
                <v:path arrowok="t"/>
                <v:fill type="solid"/>
              </v:shape>
            </v:group>
            <v:group style="position:absolute;left:13618;top:2844;width:10;height:20" coordorigin="13618,2844" coordsize="10,20">
              <v:shape style="position:absolute;left:13618;top:2844;width:10;height:20" coordorigin="13618,2844" coordsize="10,20" path="m13618,2863l13628,2863,13628,2844,13618,2844,13618,2863xe" filled="true" fillcolor="#000000" stroked="false">
                <v:path arrowok="t"/>
                <v:fill type="solid"/>
              </v:shape>
            </v:group>
            <v:group style="position:absolute;left:13618;top:2863;width:10;height:20" coordorigin="13618,2863" coordsize="10,20">
              <v:shape style="position:absolute;left:13618;top:2863;width:10;height:20" coordorigin="13618,2863" coordsize="10,20" path="m13618,2882l13628,2882,13628,2863,13618,2863,13618,2882xe" filled="true" fillcolor="#000000" stroked="false">
                <v:path arrowok="t"/>
                <v:fill type="solid"/>
              </v:shape>
            </v:group>
            <v:group style="position:absolute;left:13618;top:2882;width:10;height:20" coordorigin="13618,2882" coordsize="10,20">
              <v:shape style="position:absolute;left:13618;top:2882;width:10;height:20" coordorigin="13618,2882" coordsize="10,20" path="m13618,2901l13628,2901,13628,2882,13618,2882,13618,2901xe" filled="true" fillcolor="#000000" stroked="false">
                <v:path arrowok="t"/>
                <v:fill type="solid"/>
              </v:shape>
            </v:group>
            <v:group style="position:absolute;left:13618;top:2901;width:10;height:20" coordorigin="13618,2901" coordsize="10,20">
              <v:shape style="position:absolute;left:13618;top:2901;width:10;height:20" coordorigin="13618,2901" coordsize="10,20" path="m13618,2920l13628,2920,13628,2901,13618,2901,13618,2920xe" filled="true" fillcolor="#000000" stroked="false">
                <v:path arrowok="t"/>
                <v:fill type="solid"/>
              </v:shape>
            </v:group>
            <v:group style="position:absolute;left:13618;top:2920;width:10;height:20" coordorigin="13618,2920" coordsize="10,20">
              <v:shape style="position:absolute;left:13618;top:2920;width:10;height:20" coordorigin="13618,2920" coordsize="10,20" path="m13618,2940l13628,2940,13628,2920,13618,2920,13618,2940xe" filled="true" fillcolor="#000000" stroked="false">
                <v:path arrowok="t"/>
                <v:fill type="solid"/>
              </v:shape>
            </v:group>
            <v:group style="position:absolute;left:13618;top:2940;width:10;height:20" coordorigin="13618,2940" coordsize="10,20">
              <v:shape style="position:absolute;left:13618;top:2940;width:10;height:20" coordorigin="13618,2940" coordsize="10,20" path="m13618,2959l13628,2959,13628,2940,13618,2940,13618,2959xe" filled="true" fillcolor="#000000" stroked="false">
                <v:path arrowok="t"/>
                <v:fill type="solid"/>
              </v:shape>
            </v:group>
            <v:group style="position:absolute;left:13618;top:2959;width:10;height:20" coordorigin="13618,2959" coordsize="10,20">
              <v:shape style="position:absolute;left:13618;top:2959;width:10;height:20" coordorigin="13618,2959" coordsize="10,20" path="m13618,2978l13628,2978,13628,2959,13618,2959,13618,2978xe" filled="true" fillcolor="#000000" stroked="false">
                <v:path arrowok="t"/>
                <v:fill type="solid"/>
              </v:shape>
            </v:group>
            <v:group style="position:absolute;left:13618;top:2978;width:10;height:20" coordorigin="13618,2978" coordsize="10,20">
              <v:shape style="position:absolute;left:13618;top:2978;width:10;height:20" coordorigin="13618,2978" coordsize="10,20" path="m13618,2997l13628,2997,13628,2978,13618,2978,13618,2997xe" filled="true" fillcolor="#000000" stroked="false">
                <v:path arrowok="t"/>
                <v:fill type="solid"/>
              </v:shape>
            </v:group>
            <v:group style="position:absolute;left:13618;top:2997;width:10;height:20" coordorigin="13618,2997" coordsize="10,20">
              <v:shape style="position:absolute;left:13618;top:2997;width:10;height:20" coordorigin="13618,2997" coordsize="10,20" path="m13618,3016l13628,3016,13628,2997,13618,2997,13618,3016xe" filled="true" fillcolor="#000000" stroked="false">
                <v:path arrowok="t"/>
                <v:fill type="solid"/>
              </v:shape>
            </v:group>
            <v:group style="position:absolute;left:13618;top:3016;width:10;height:20" coordorigin="13618,3016" coordsize="10,20">
              <v:shape style="position:absolute;left:13618;top:3016;width:10;height:20" coordorigin="13618,3016" coordsize="10,20" path="m13618,3036l13628,3036,13628,3016,13618,3016,13618,3036xe" filled="true" fillcolor="#000000" stroked="false">
                <v:path arrowok="t"/>
                <v:fill type="solid"/>
              </v:shape>
            </v:group>
            <v:group style="position:absolute;left:13618;top:3036;width:10;height:20" coordorigin="13618,3036" coordsize="10,20">
              <v:shape style="position:absolute;left:13618;top:3036;width:10;height:20" coordorigin="13618,3036" coordsize="10,20" path="m13618,3055l13628,3055,13628,3036,13618,3036,13618,3055xe" filled="true" fillcolor="#000000" stroked="false">
                <v:path arrowok="t"/>
                <v:fill type="solid"/>
              </v:shape>
            </v:group>
            <v:group style="position:absolute;left:13618;top:3055;width:10;height:20" coordorigin="13618,3055" coordsize="10,20">
              <v:shape style="position:absolute;left:13618;top:3055;width:10;height:20" coordorigin="13618,3055" coordsize="10,20" path="m13618,3074l13628,3074,13628,3055,13618,3055,13618,3074xe" filled="true" fillcolor="#000000" stroked="false">
                <v:path arrowok="t"/>
                <v:fill type="solid"/>
              </v:shape>
            </v:group>
            <v:group style="position:absolute;left:13618;top:3074;width:10;height:20" coordorigin="13618,3074" coordsize="10,20">
              <v:shape style="position:absolute;left:13618;top:3074;width:10;height:20" coordorigin="13618,3074" coordsize="10,20" path="m13618,3093l13628,3093,13628,3074,13618,3074,13618,3093xe" filled="true" fillcolor="#000000" stroked="false">
                <v:path arrowok="t"/>
                <v:fill type="solid"/>
              </v:shape>
            </v:group>
            <v:group style="position:absolute;left:13618;top:3093;width:10;height:20" coordorigin="13618,3093" coordsize="10,20">
              <v:shape style="position:absolute;left:13618;top:3093;width:10;height:20" coordorigin="13618,3093" coordsize="10,20" path="m13618,3112l13628,3112,13628,3093,13618,3093,13618,3112xe" filled="true" fillcolor="#000000" stroked="false">
                <v:path arrowok="t"/>
                <v:fill type="solid"/>
              </v:shape>
            </v:group>
            <v:group style="position:absolute;left:13618;top:3112;width:10;height:20" coordorigin="13618,3112" coordsize="10,20">
              <v:shape style="position:absolute;left:13618;top:3112;width:10;height:20" coordorigin="13618,3112" coordsize="10,20" path="m13618,3132l13628,3132,13628,3112,13618,3112,13618,3132xe" filled="true" fillcolor="#000000" stroked="false">
                <v:path arrowok="t"/>
                <v:fill type="solid"/>
              </v:shape>
            </v:group>
            <v:group style="position:absolute;left:13618;top:3132;width:10;height:20" coordorigin="13618,3132" coordsize="10,20">
              <v:shape style="position:absolute;left:13618;top:3132;width:10;height:20" coordorigin="13618,3132" coordsize="10,20" path="m13618,3151l13628,3151,13628,3132,13618,3132,13618,3151xe" filled="true" fillcolor="#000000" stroked="false">
                <v:path arrowok="t"/>
                <v:fill type="solid"/>
              </v:shape>
            </v:group>
            <v:group style="position:absolute;left:13618;top:3151;width:10;height:20" coordorigin="13618,3151" coordsize="10,20">
              <v:shape style="position:absolute;left:13618;top:3151;width:10;height:20" coordorigin="13618,3151" coordsize="10,20" path="m13618,3170l13628,3170,13628,3151,13618,3151,13618,3170xe" filled="true" fillcolor="#000000" stroked="false">
                <v:path arrowok="t"/>
                <v:fill type="solid"/>
              </v:shape>
            </v:group>
            <v:group style="position:absolute;left:13618;top:3170;width:10;height:20" coordorigin="13618,3170" coordsize="10,20">
              <v:shape style="position:absolute;left:13618;top:3170;width:10;height:20" coordorigin="13618,3170" coordsize="10,20" path="m13618,3189l13628,3189,13628,3170,13618,3170,13618,3189xe" filled="true" fillcolor="#000000" stroked="false">
                <v:path arrowok="t"/>
                <v:fill type="solid"/>
              </v:shape>
            </v:group>
            <v:group style="position:absolute;left:13618;top:3189;width:10;height:20" coordorigin="13618,3189" coordsize="10,20">
              <v:shape style="position:absolute;left:13618;top:3189;width:10;height:20" coordorigin="13618,3189" coordsize="10,20" path="m13618,3208l13628,3208,13628,3189,13618,3189,13618,3208xe" filled="true" fillcolor="#000000" stroked="false">
                <v:path arrowok="t"/>
                <v:fill type="solid"/>
              </v:shape>
            </v:group>
            <v:group style="position:absolute;left:13618;top:3208;width:10;height:20" coordorigin="13618,3208" coordsize="10,20">
              <v:shape style="position:absolute;left:13618;top:3208;width:10;height:20" coordorigin="13618,3208" coordsize="10,20" path="m13618,3228l13628,3228,13628,3208,13618,3208,13618,3228xe" filled="true" fillcolor="#000000" stroked="false">
                <v:path arrowok="t"/>
                <v:fill type="solid"/>
              </v:shape>
            </v:group>
            <v:group style="position:absolute;left:13618;top:3228;width:10;height:20" coordorigin="13618,3228" coordsize="10,20">
              <v:shape style="position:absolute;left:13618;top:3228;width:10;height:20" coordorigin="13618,3228" coordsize="10,20" path="m13618,3247l13628,3247,13628,3228,13618,3228,13618,3247xe" filled="true" fillcolor="#000000" stroked="false">
                <v:path arrowok="t"/>
                <v:fill type="solid"/>
              </v:shape>
            </v:group>
            <v:group style="position:absolute;left:13618;top:3247;width:10;height:20" coordorigin="13618,3247" coordsize="10,20">
              <v:shape style="position:absolute;left:13618;top:3247;width:10;height:20" coordorigin="13618,3247" coordsize="10,20" path="m13618,3266l13628,3266,13628,3247,13618,3247,13618,3266xe" filled="true" fillcolor="#000000" stroked="false">
                <v:path arrowok="t"/>
                <v:fill type="solid"/>
              </v:shape>
            </v:group>
            <v:group style="position:absolute;left:13618;top:3266;width:10;height:20" coordorigin="13618,3266" coordsize="10,20">
              <v:shape style="position:absolute;left:13618;top:3266;width:10;height:20" coordorigin="13618,3266" coordsize="10,20" path="m13618,3285l13628,3285,13628,3266,13618,3266,13618,3285xe" filled="true" fillcolor="#000000" stroked="false">
                <v:path arrowok="t"/>
                <v:fill type="solid"/>
              </v:shape>
            </v:group>
            <v:group style="position:absolute;left:13618;top:3285;width:10;height:20" coordorigin="13618,3285" coordsize="10,20">
              <v:shape style="position:absolute;left:13618;top:3285;width:10;height:20" coordorigin="13618,3285" coordsize="10,20" path="m13618,3304l13628,3304,13628,3285,13618,3285,13618,3304xe" filled="true" fillcolor="#000000" stroked="false">
                <v:path arrowok="t"/>
                <v:fill type="solid"/>
              </v:shape>
            </v:group>
            <v:group style="position:absolute;left:14248;top:2267;width:10;height:20" coordorigin="14248,2267" coordsize="10,20">
              <v:shape style="position:absolute;left:14248;top:2267;width:10;height:20" coordorigin="14248,2267" coordsize="10,20" path="m14248,2286l14257,2286,14257,2267,14248,2267,14248,2286xe" filled="true" fillcolor="#000000" stroked="false">
                <v:path arrowok="t"/>
                <v:fill type="solid"/>
              </v:shape>
            </v:group>
            <v:group style="position:absolute;left:14248;top:2286;width:10;height:20" coordorigin="14248,2286" coordsize="10,20">
              <v:shape style="position:absolute;left:14248;top:2286;width:10;height:20" coordorigin="14248,2286" coordsize="10,20" path="m14248,2306l14257,2306,14257,2286,14248,2286,14248,2306xe" filled="true" fillcolor="#000000" stroked="false">
                <v:path arrowok="t"/>
                <v:fill type="solid"/>
              </v:shape>
            </v:group>
            <v:group style="position:absolute;left:14248;top:2306;width:10;height:20" coordorigin="14248,2306" coordsize="10,20">
              <v:shape style="position:absolute;left:14248;top:2306;width:10;height:20" coordorigin="14248,2306" coordsize="10,20" path="m14248,2325l14257,2325,14257,2306,14248,2306,14248,2325xe" filled="true" fillcolor="#000000" stroked="false">
                <v:path arrowok="t"/>
                <v:fill type="solid"/>
              </v:shape>
            </v:group>
            <v:group style="position:absolute;left:14248;top:2325;width:10;height:20" coordorigin="14248,2325" coordsize="10,20">
              <v:shape style="position:absolute;left:14248;top:2325;width:10;height:20" coordorigin="14248,2325" coordsize="10,20" path="m14248,2344l14257,2344,14257,2325,14248,2325,14248,2344xe" filled="true" fillcolor="#000000" stroked="false">
                <v:path arrowok="t"/>
                <v:fill type="solid"/>
              </v:shape>
            </v:group>
            <v:group style="position:absolute;left:14248;top:2344;width:10;height:20" coordorigin="14248,2344" coordsize="10,20">
              <v:shape style="position:absolute;left:14248;top:2344;width:10;height:20" coordorigin="14248,2344" coordsize="10,20" path="m14248,2363l14257,2363,14257,2344,14248,2344,14248,2363xe" filled="true" fillcolor="#000000" stroked="false">
                <v:path arrowok="t"/>
                <v:fill type="solid"/>
              </v:shape>
            </v:group>
            <v:group style="position:absolute;left:14248;top:2363;width:10;height:20" coordorigin="14248,2363" coordsize="10,20">
              <v:shape style="position:absolute;left:14248;top:2363;width:10;height:20" coordorigin="14248,2363" coordsize="10,20" path="m14248,2382l14257,2382,14257,2363,14248,2363,14248,2382xe" filled="true" fillcolor="#000000" stroked="false">
                <v:path arrowok="t"/>
                <v:fill type="solid"/>
              </v:shape>
            </v:group>
            <v:group style="position:absolute;left:14248;top:2382;width:10;height:20" coordorigin="14248,2382" coordsize="10,20">
              <v:shape style="position:absolute;left:14248;top:2382;width:10;height:20" coordorigin="14248,2382" coordsize="10,20" path="m14248,2402l14257,2402,14257,2382,14248,2382,14248,2402xe" filled="true" fillcolor="#000000" stroked="false">
                <v:path arrowok="t"/>
                <v:fill type="solid"/>
              </v:shape>
            </v:group>
            <v:group style="position:absolute;left:14248;top:2402;width:10;height:20" coordorigin="14248,2402" coordsize="10,20">
              <v:shape style="position:absolute;left:14248;top:2402;width:10;height:20" coordorigin="14248,2402" coordsize="10,20" path="m14248,2421l14257,2421,14257,2402,14248,2402,14248,2421xe" filled="true" fillcolor="#000000" stroked="false">
                <v:path arrowok="t"/>
                <v:fill type="solid"/>
              </v:shape>
            </v:group>
            <v:group style="position:absolute;left:14248;top:2421;width:10;height:20" coordorigin="14248,2421" coordsize="10,20">
              <v:shape style="position:absolute;left:14248;top:2421;width:10;height:20" coordorigin="14248,2421" coordsize="10,20" path="m14248,2440l14257,2440,14257,2421,14248,2421,14248,2440xe" filled="true" fillcolor="#000000" stroked="false">
                <v:path arrowok="t"/>
                <v:fill type="solid"/>
              </v:shape>
            </v:group>
            <v:group style="position:absolute;left:14248;top:2440;width:10;height:20" coordorigin="14248,2440" coordsize="10,20">
              <v:shape style="position:absolute;left:14248;top:2440;width:10;height:20" coordorigin="14248,2440" coordsize="10,20" path="m14248,2460l14257,2460,14257,2440,14248,2440,14248,2460xe" filled="true" fillcolor="#000000" stroked="false">
                <v:path arrowok="t"/>
                <v:fill type="solid"/>
              </v:shape>
            </v:group>
            <v:group style="position:absolute;left:14248;top:2460;width:10;height:20" coordorigin="14248,2460" coordsize="10,20">
              <v:shape style="position:absolute;left:14248;top:2460;width:10;height:20" coordorigin="14248,2460" coordsize="10,20" path="m14248,2479l14257,2479,14257,2460,14248,2460,14248,2479xe" filled="true" fillcolor="#000000" stroked="false">
                <v:path arrowok="t"/>
                <v:fill type="solid"/>
              </v:shape>
            </v:group>
            <v:group style="position:absolute;left:14248;top:2479;width:10;height:20" coordorigin="14248,2479" coordsize="10,20">
              <v:shape style="position:absolute;left:14248;top:2479;width:10;height:20" coordorigin="14248,2479" coordsize="10,20" path="m14248,2498l14257,2498,14257,2479,14248,2479,14248,2498xe" filled="true" fillcolor="#000000" stroked="false">
                <v:path arrowok="t"/>
                <v:fill type="solid"/>
              </v:shape>
            </v:group>
            <v:group style="position:absolute;left:14248;top:2498;width:10;height:20" coordorigin="14248,2498" coordsize="10,20">
              <v:shape style="position:absolute;left:14248;top:2498;width:10;height:20" coordorigin="14248,2498" coordsize="10,20" path="m14248,2517l14257,2517,14257,2498,14248,2498,14248,2517xe" filled="true" fillcolor="#000000" stroked="false">
                <v:path arrowok="t"/>
                <v:fill type="solid"/>
              </v:shape>
            </v:group>
            <v:group style="position:absolute;left:14248;top:2517;width:10;height:20" coordorigin="14248,2517" coordsize="10,20">
              <v:shape style="position:absolute;left:14248;top:2517;width:10;height:20" coordorigin="14248,2517" coordsize="10,20" path="m14248,2536l14257,2536,14257,2517,14248,2517,14248,2536xe" filled="true" fillcolor="#000000" stroked="false">
                <v:path arrowok="t"/>
                <v:fill type="solid"/>
              </v:shape>
            </v:group>
            <v:group style="position:absolute;left:14248;top:2536;width:10;height:20" coordorigin="14248,2536" coordsize="10,20">
              <v:shape style="position:absolute;left:14248;top:2536;width:10;height:20" coordorigin="14248,2536" coordsize="10,20" path="m14248,2556l14257,2556,14257,2536,14248,2536,14248,2556xe" filled="true" fillcolor="#000000" stroked="false">
                <v:path arrowok="t"/>
                <v:fill type="solid"/>
              </v:shape>
            </v:group>
            <v:group style="position:absolute;left:14248;top:2556;width:10;height:20" coordorigin="14248,2556" coordsize="10,20">
              <v:shape style="position:absolute;left:14248;top:2556;width:10;height:20" coordorigin="14248,2556" coordsize="10,20" path="m14248,2575l14257,2575,14257,2556,14248,2556,14248,2575xe" filled="true" fillcolor="#000000" stroked="false">
                <v:path arrowok="t"/>
                <v:fill type="solid"/>
              </v:shape>
            </v:group>
            <v:group style="position:absolute;left:14248;top:2575;width:10;height:20" coordorigin="14248,2575" coordsize="10,20">
              <v:shape style="position:absolute;left:14248;top:2575;width:10;height:20" coordorigin="14248,2575" coordsize="10,20" path="m14248,2594l14257,2594,14257,2575,14248,2575,14248,2594xe" filled="true" fillcolor="#000000" stroked="false">
                <v:path arrowok="t"/>
                <v:fill type="solid"/>
              </v:shape>
            </v:group>
            <v:group style="position:absolute;left:14248;top:2594;width:10;height:20" coordorigin="14248,2594" coordsize="10,20">
              <v:shape style="position:absolute;left:14248;top:2594;width:10;height:20" coordorigin="14248,2594" coordsize="10,20" path="m14248,2613l14257,2613,14257,2594,14248,2594,14248,2613xe" filled="true" fillcolor="#000000" stroked="false">
                <v:path arrowok="t"/>
                <v:fill type="solid"/>
              </v:shape>
            </v:group>
            <v:group style="position:absolute;left:14248;top:2613;width:10;height:20" coordorigin="14248,2613" coordsize="10,20">
              <v:shape style="position:absolute;left:14248;top:2613;width:10;height:20" coordorigin="14248,2613" coordsize="10,20" path="m14248,2632l14257,2632,14257,2613,14248,2613,14248,2632xe" filled="true" fillcolor="#000000" stroked="false">
                <v:path arrowok="t"/>
                <v:fill type="solid"/>
              </v:shape>
            </v:group>
            <v:group style="position:absolute;left:14248;top:2632;width:10;height:20" coordorigin="14248,2632" coordsize="10,20">
              <v:shape style="position:absolute;left:14248;top:2632;width:10;height:20" coordorigin="14248,2632" coordsize="10,20" path="m14248,2652l14257,2652,14257,2632,14248,2632,14248,2652xe" filled="true" fillcolor="#000000" stroked="false">
                <v:path arrowok="t"/>
                <v:fill type="solid"/>
              </v:shape>
            </v:group>
            <v:group style="position:absolute;left:14248;top:2652;width:10;height:20" coordorigin="14248,2652" coordsize="10,20">
              <v:shape style="position:absolute;left:14248;top:2652;width:10;height:20" coordorigin="14248,2652" coordsize="10,20" path="m14248,2671l14257,2671,14257,2652,14248,2652,14248,2671xe" filled="true" fillcolor="#000000" stroked="false">
                <v:path arrowok="t"/>
                <v:fill type="solid"/>
              </v:shape>
            </v:group>
            <v:group style="position:absolute;left:14248;top:2671;width:10;height:20" coordorigin="14248,2671" coordsize="10,20">
              <v:shape style="position:absolute;left:14248;top:2671;width:10;height:20" coordorigin="14248,2671" coordsize="10,20" path="m14248,2690l14257,2690,14257,2671,14248,2671,14248,2690xe" filled="true" fillcolor="#000000" stroked="false">
                <v:path arrowok="t"/>
                <v:fill type="solid"/>
              </v:shape>
            </v:group>
            <v:group style="position:absolute;left:14248;top:2690;width:10;height:20" coordorigin="14248,2690" coordsize="10,20">
              <v:shape style="position:absolute;left:14248;top:2690;width:10;height:20" coordorigin="14248,2690" coordsize="10,20" path="m14248,2709l14257,2709,14257,2690,14248,2690,14248,2709xe" filled="true" fillcolor="#000000" stroked="false">
                <v:path arrowok="t"/>
                <v:fill type="solid"/>
              </v:shape>
            </v:group>
            <v:group style="position:absolute;left:14248;top:2709;width:10;height:20" coordorigin="14248,2709" coordsize="10,20">
              <v:shape style="position:absolute;left:14248;top:2709;width:10;height:20" coordorigin="14248,2709" coordsize="10,20" path="m14248,2728l14257,2728,14257,2709,14248,2709,14248,2728xe" filled="true" fillcolor="#000000" stroked="false">
                <v:path arrowok="t"/>
                <v:fill type="solid"/>
              </v:shape>
            </v:group>
            <v:group style="position:absolute;left:14248;top:2728;width:10;height:20" coordorigin="14248,2728" coordsize="10,20">
              <v:shape style="position:absolute;left:14248;top:2728;width:10;height:20" coordorigin="14248,2728" coordsize="10,20" path="m14248,2748l14257,2748,14257,2728,14248,2728,14248,2748xe" filled="true" fillcolor="#000000" stroked="false">
                <v:path arrowok="t"/>
                <v:fill type="solid"/>
              </v:shape>
            </v:group>
            <v:group style="position:absolute;left:14248;top:2748;width:10;height:20" coordorigin="14248,2748" coordsize="10,20">
              <v:shape style="position:absolute;left:14248;top:2748;width:10;height:20" coordorigin="14248,2748" coordsize="10,20" path="m14248,2767l14257,2767,14257,2748,14248,2748,14248,2767xe" filled="true" fillcolor="#000000" stroked="false">
                <v:path arrowok="t"/>
                <v:fill type="solid"/>
              </v:shape>
            </v:group>
            <v:group style="position:absolute;left:14248;top:2767;width:10;height:20" coordorigin="14248,2767" coordsize="10,20">
              <v:shape style="position:absolute;left:14248;top:2767;width:10;height:20" coordorigin="14248,2767" coordsize="10,20" path="m14248,2786l14257,2786,14257,2767,14248,2767,14248,2786xe" filled="true" fillcolor="#000000" stroked="false">
                <v:path arrowok="t"/>
                <v:fill type="solid"/>
              </v:shape>
            </v:group>
            <v:group style="position:absolute;left:14248;top:2786;width:10;height:20" coordorigin="14248,2786" coordsize="10,20">
              <v:shape style="position:absolute;left:14248;top:2786;width:10;height:20" coordorigin="14248,2786" coordsize="10,20" path="m14248,2805l14257,2805,14257,2786,14248,2786,14248,2805xe" filled="true" fillcolor="#000000" stroked="false">
                <v:path arrowok="t"/>
                <v:fill type="solid"/>
              </v:shape>
            </v:group>
            <v:group style="position:absolute;left:14248;top:2805;width:10;height:20" coordorigin="14248,2805" coordsize="10,20">
              <v:shape style="position:absolute;left:14248;top:2805;width:10;height:20" coordorigin="14248,2805" coordsize="10,20" path="m14248,2824l14257,2824,14257,2805,14248,2805,14248,2824xe" filled="true" fillcolor="#000000" stroked="false">
                <v:path arrowok="t"/>
                <v:fill type="solid"/>
              </v:shape>
            </v:group>
            <v:group style="position:absolute;left:14248;top:2824;width:10;height:20" coordorigin="14248,2824" coordsize="10,20">
              <v:shape style="position:absolute;left:14248;top:2824;width:10;height:20" coordorigin="14248,2824" coordsize="10,20" path="m14248,2844l14257,2844,14257,2824,14248,2824,14248,2844xe" filled="true" fillcolor="#000000" stroked="false">
                <v:path arrowok="t"/>
                <v:fill type="solid"/>
              </v:shape>
            </v:group>
            <v:group style="position:absolute;left:14248;top:2844;width:10;height:20" coordorigin="14248,2844" coordsize="10,20">
              <v:shape style="position:absolute;left:14248;top:2844;width:10;height:20" coordorigin="14248,2844" coordsize="10,20" path="m14248,2863l14257,2863,14257,2844,14248,2844,14248,2863xe" filled="true" fillcolor="#000000" stroked="false">
                <v:path arrowok="t"/>
                <v:fill type="solid"/>
              </v:shape>
            </v:group>
            <v:group style="position:absolute;left:14248;top:2863;width:10;height:20" coordorigin="14248,2863" coordsize="10,20">
              <v:shape style="position:absolute;left:14248;top:2863;width:10;height:20" coordorigin="14248,2863" coordsize="10,20" path="m14248,2882l14257,2882,14257,2863,14248,2863,14248,2882xe" filled="true" fillcolor="#000000" stroked="false">
                <v:path arrowok="t"/>
                <v:fill type="solid"/>
              </v:shape>
            </v:group>
            <v:group style="position:absolute;left:14248;top:2882;width:10;height:20" coordorigin="14248,2882" coordsize="10,20">
              <v:shape style="position:absolute;left:14248;top:2882;width:10;height:20" coordorigin="14248,2882" coordsize="10,20" path="m14248,2901l14257,2901,14257,2882,14248,2882,14248,2901xe" filled="true" fillcolor="#000000" stroked="false">
                <v:path arrowok="t"/>
                <v:fill type="solid"/>
              </v:shape>
            </v:group>
            <v:group style="position:absolute;left:14248;top:2901;width:10;height:20" coordorigin="14248,2901" coordsize="10,20">
              <v:shape style="position:absolute;left:14248;top:2901;width:10;height:20" coordorigin="14248,2901" coordsize="10,20" path="m14248,2920l14257,2920,14257,2901,14248,2901,14248,2920xe" filled="true" fillcolor="#000000" stroked="false">
                <v:path arrowok="t"/>
                <v:fill type="solid"/>
              </v:shape>
            </v:group>
            <v:group style="position:absolute;left:14248;top:2920;width:10;height:20" coordorigin="14248,2920" coordsize="10,20">
              <v:shape style="position:absolute;left:14248;top:2920;width:10;height:20" coordorigin="14248,2920" coordsize="10,20" path="m14248,2940l14257,2940,14257,2920,14248,2920,14248,2940xe" filled="true" fillcolor="#000000" stroked="false">
                <v:path arrowok="t"/>
                <v:fill type="solid"/>
              </v:shape>
            </v:group>
            <v:group style="position:absolute;left:14248;top:2940;width:10;height:20" coordorigin="14248,2940" coordsize="10,20">
              <v:shape style="position:absolute;left:14248;top:2940;width:10;height:20" coordorigin="14248,2940" coordsize="10,20" path="m14248,2959l14257,2959,14257,2940,14248,2940,14248,2959xe" filled="true" fillcolor="#000000" stroked="false">
                <v:path arrowok="t"/>
                <v:fill type="solid"/>
              </v:shape>
            </v:group>
            <v:group style="position:absolute;left:14248;top:2959;width:10;height:20" coordorigin="14248,2959" coordsize="10,20">
              <v:shape style="position:absolute;left:14248;top:2959;width:10;height:20" coordorigin="14248,2959" coordsize="10,20" path="m14248,2978l14257,2978,14257,2959,14248,2959,14248,2978xe" filled="true" fillcolor="#000000" stroked="false">
                <v:path arrowok="t"/>
                <v:fill type="solid"/>
              </v:shape>
            </v:group>
            <v:group style="position:absolute;left:14248;top:2978;width:10;height:20" coordorigin="14248,2978" coordsize="10,20">
              <v:shape style="position:absolute;left:14248;top:2978;width:10;height:20" coordorigin="14248,2978" coordsize="10,20" path="m14248,2997l14257,2997,14257,2978,14248,2978,14248,2997xe" filled="true" fillcolor="#000000" stroked="false">
                <v:path arrowok="t"/>
                <v:fill type="solid"/>
              </v:shape>
            </v:group>
            <v:group style="position:absolute;left:14248;top:2997;width:10;height:20" coordorigin="14248,2997" coordsize="10,20">
              <v:shape style="position:absolute;left:14248;top:2997;width:10;height:20" coordorigin="14248,2997" coordsize="10,20" path="m14248,3016l14257,3016,14257,2997,14248,2997,14248,3016xe" filled="true" fillcolor="#000000" stroked="false">
                <v:path arrowok="t"/>
                <v:fill type="solid"/>
              </v:shape>
            </v:group>
            <v:group style="position:absolute;left:14248;top:3016;width:10;height:20" coordorigin="14248,3016" coordsize="10,20">
              <v:shape style="position:absolute;left:14248;top:3016;width:10;height:20" coordorigin="14248,3016" coordsize="10,20" path="m14248,3036l14257,3036,14257,3016,14248,3016,14248,3036xe" filled="true" fillcolor="#000000" stroked="false">
                <v:path arrowok="t"/>
                <v:fill type="solid"/>
              </v:shape>
            </v:group>
            <v:group style="position:absolute;left:14248;top:3036;width:10;height:20" coordorigin="14248,3036" coordsize="10,20">
              <v:shape style="position:absolute;left:14248;top:3036;width:10;height:20" coordorigin="14248,3036" coordsize="10,20" path="m14248,3055l14257,3055,14257,3036,14248,3036,14248,3055xe" filled="true" fillcolor="#000000" stroked="false">
                <v:path arrowok="t"/>
                <v:fill type="solid"/>
              </v:shape>
            </v:group>
            <v:group style="position:absolute;left:14248;top:3055;width:10;height:20" coordorigin="14248,3055" coordsize="10,20">
              <v:shape style="position:absolute;left:14248;top:3055;width:10;height:20" coordorigin="14248,3055" coordsize="10,20" path="m14248,3074l14257,3074,14257,3055,14248,3055,14248,3074xe" filled="true" fillcolor="#000000" stroked="false">
                <v:path arrowok="t"/>
                <v:fill type="solid"/>
              </v:shape>
            </v:group>
            <v:group style="position:absolute;left:14248;top:3074;width:10;height:20" coordorigin="14248,3074" coordsize="10,20">
              <v:shape style="position:absolute;left:14248;top:3074;width:10;height:20" coordorigin="14248,3074" coordsize="10,20" path="m14248,3093l14257,3093,14257,3074,14248,3074,14248,3093xe" filled="true" fillcolor="#000000" stroked="false">
                <v:path arrowok="t"/>
                <v:fill type="solid"/>
              </v:shape>
            </v:group>
            <v:group style="position:absolute;left:14248;top:3093;width:10;height:20" coordorigin="14248,3093" coordsize="10,20">
              <v:shape style="position:absolute;left:14248;top:3093;width:10;height:20" coordorigin="14248,3093" coordsize="10,20" path="m14248,3112l14257,3112,14257,3093,14248,3093,14248,3112xe" filled="true" fillcolor="#000000" stroked="false">
                <v:path arrowok="t"/>
                <v:fill type="solid"/>
              </v:shape>
            </v:group>
            <v:group style="position:absolute;left:14248;top:3112;width:10;height:20" coordorigin="14248,3112" coordsize="10,20">
              <v:shape style="position:absolute;left:14248;top:3112;width:10;height:20" coordorigin="14248,3112" coordsize="10,20" path="m14248,3132l14257,3132,14257,3112,14248,3112,14248,3132xe" filled="true" fillcolor="#000000" stroked="false">
                <v:path arrowok="t"/>
                <v:fill type="solid"/>
              </v:shape>
            </v:group>
            <v:group style="position:absolute;left:14248;top:3132;width:10;height:20" coordorigin="14248,3132" coordsize="10,20">
              <v:shape style="position:absolute;left:14248;top:3132;width:10;height:20" coordorigin="14248,3132" coordsize="10,20" path="m14248,3151l14257,3151,14257,3132,14248,3132,14248,3151xe" filled="true" fillcolor="#000000" stroked="false">
                <v:path arrowok="t"/>
                <v:fill type="solid"/>
              </v:shape>
            </v:group>
            <v:group style="position:absolute;left:14248;top:3151;width:10;height:20" coordorigin="14248,3151" coordsize="10,20">
              <v:shape style="position:absolute;left:14248;top:3151;width:10;height:20" coordorigin="14248,3151" coordsize="10,20" path="m14248,3170l14257,3170,14257,3151,14248,3151,14248,3170xe" filled="true" fillcolor="#000000" stroked="false">
                <v:path arrowok="t"/>
                <v:fill type="solid"/>
              </v:shape>
            </v:group>
            <v:group style="position:absolute;left:14248;top:3170;width:10;height:20" coordorigin="14248,3170" coordsize="10,20">
              <v:shape style="position:absolute;left:14248;top:3170;width:10;height:20" coordorigin="14248,3170" coordsize="10,20" path="m14248,3189l14257,3189,14257,3170,14248,3170,14248,3189xe" filled="true" fillcolor="#000000" stroked="false">
                <v:path arrowok="t"/>
                <v:fill type="solid"/>
              </v:shape>
            </v:group>
            <v:group style="position:absolute;left:14248;top:3189;width:10;height:20" coordorigin="14248,3189" coordsize="10,20">
              <v:shape style="position:absolute;left:14248;top:3189;width:10;height:20" coordorigin="14248,3189" coordsize="10,20" path="m14248,3208l14257,3208,14257,3189,14248,3189,14248,3208xe" filled="true" fillcolor="#000000" stroked="false">
                <v:path arrowok="t"/>
                <v:fill type="solid"/>
              </v:shape>
            </v:group>
            <v:group style="position:absolute;left:14248;top:3208;width:10;height:20" coordorigin="14248,3208" coordsize="10,20">
              <v:shape style="position:absolute;left:14248;top:3208;width:10;height:20" coordorigin="14248,3208" coordsize="10,20" path="m14248,3228l14257,3228,14257,3208,14248,3208,14248,3228xe" filled="true" fillcolor="#000000" stroked="false">
                <v:path arrowok="t"/>
                <v:fill type="solid"/>
              </v:shape>
            </v:group>
            <v:group style="position:absolute;left:14248;top:3228;width:10;height:20" coordorigin="14248,3228" coordsize="10,20">
              <v:shape style="position:absolute;left:14248;top:3228;width:10;height:20" coordorigin="14248,3228" coordsize="10,20" path="m14248,3247l14257,3247,14257,3228,14248,3228,14248,3247xe" filled="true" fillcolor="#000000" stroked="false">
                <v:path arrowok="t"/>
                <v:fill type="solid"/>
              </v:shape>
            </v:group>
            <v:group style="position:absolute;left:14248;top:3247;width:10;height:20" coordorigin="14248,3247" coordsize="10,20">
              <v:shape style="position:absolute;left:14248;top:3247;width:10;height:20" coordorigin="14248,3247" coordsize="10,20" path="m14248,3266l14257,3266,14257,3247,14248,3247,14248,3266xe" filled="true" fillcolor="#000000" stroked="false">
                <v:path arrowok="t"/>
                <v:fill type="solid"/>
              </v:shape>
            </v:group>
            <v:group style="position:absolute;left:14248;top:3266;width:10;height:20" coordorigin="14248,3266" coordsize="10,20">
              <v:shape style="position:absolute;left:14248;top:3266;width:10;height:20" coordorigin="14248,3266" coordsize="10,20" path="m14248,3285l14257,3285,14257,3266,14248,3266,14248,3285xe" filled="true" fillcolor="#000000" stroked="false">
                <v:path arrowok="t"/>
                <v:fill type="solid"/>
              </v:shape>
            </v:group>
            <v:group style="position:absolute;left:14248;top:3285;width:10;height:20" coordorigin="14248,3285" coordsize="10,20">
              <v:shape style="position:absolute;left:14248;top:3285;width:10;height:20" coordorigin="14248,3285" coordsize="10,20" path="m14248,3304l14257,3304,14257,3285,14248,3285,14248,3304xe" filled="true" fillcolor="#000000" stroked="false">
                <v:path arrowok="t"/>
                <v:fill type="solid"/>
              </v:shape>
              <v:shape style="position:absolute;left:1332;top:3208;width:1966;height:109" type="#_x0000_t75" stroked="false">
                <v:imagedata r:id="rId68" o:title=""/>
              </v:shape>
              <v:shape style="position:absolute;left:3274;top:3304;width:1573;height:13" type="#_x0000_t75" stroked="false">
                <v:imagedata r:id="rId79" o:title=""/>
              </v:shape>
              <v:shape style="position:absolute;left:4833;top:3304;width:724;height:13" type="#_x0000_t75" stroked="false">
                <v:imagedata r:id="rId70" o:title=""/>
              </v:shape>
              <v:shape style="position:absolute;left:5542;top:3304;width:1681;height:13" type="#_x0000_t75" stroked="false">
                <v:imagedata r:id="rId80" o:title=""/>
              </v:shape>
              <v:shape style="position:absolute;left:7209;top:3304;width:1040;height:13" type="#_x0000_t75" stroked="false">
                <v:imagedata r:id="rId81" o:title=""/>
              </v:shape>
              <v:shape style="position:absolute;left:8235;top:3304;width:1577;height:13" type="#_x0000_t75" stroked="false">
                <v:imagedata r:id="rId82" o:title=""/>
              </v:shape>
              <v:shape style="position:absolute;left:9798;top:3304;width:1573;height:13" type="#_x0000_t75" stroked="false">
                <v:imagedata r:id="rId83" o:title=""/>
              </v:shape>
              <v:shape style="position:absolute;left:11356;top:3304;width:865;height:13" type="#_x0000_t75" stroked="false">
                <v:imagedata r:id="rId75" o:title=""/>
              </v:shape>
              <v:shape style="position:absolute;left:12207;top:3304;width:1421;height:13" type="#_x0000_t75" stroked="false">
                <v:imagedata r:id="rId76" o:title=""/>
              </v:shape>
              <v:shape style="position:absolute;left:13614;top:3304;width:644;height:13" type="#_x0000_t75" stroked="false">
                <v:imagedata r:id="rId84" o:title=""/>
              </v:shape>
              <v:shape style="position:absolute;left:14243;top:3308;width:1266;height:10" type="#_x0000_t75" stroked="false">
                <v:imagedata r:id="rId78" o:title=""/>
              </v:shape>
            </v:group>
            <v:group style="position:absolute;left:3279;top:3318;width:10;height:20" coordorigin="3279,3318" coordsize="10,20">
              <v:shape style="position:absolute;left:3279;top:3318;width:10;height:20" coordorigin="3279,3318" coordsize="10,20" path="m3279,3337l3288,3337,3288,3318,3279,3318,3279,3337xe" filled="true" fillcolor="#000000" stroked="false">
                <v:path arrowok="t"/>
                <v:fill type="solid"/>
              </v:shape>
            </v:group>
            <v:group style="position:absolute;left:3279;top:3337;width:10;height:20" coordorigin="3279,3337" coordsize="10,20">
              <v:shape style="position:absolute;left:3279;top:3337;width:10;height:20" coordorigin="3279,3337" coordsize="10,20" path="m3279,3356l3288,3356,3288,3337,3279,3337,3279,3356xe" filled="true" fillcolor="#000000" stroked="false">
                <v:path arrowok="t"/>
                <v:fill type="solid"/>
              </v:shape>
            </v:group>
            <v:group style="position:absolute;left:3279;top:3356;width:10;height:20" coordorigin="3279,3356" coordsize="10,20">
              <v:shape style="position:absolute;left:3279;top:3356;width:10;height:20" coordorigin="3279,3356" coordsize="10,20" path="m3279,3375l3288,3375,3288,3356,3279,3356,3279,3375xe" filled="true" fillcolor="#000000" stroked="false">
                <v:path arrowok="t"/>
                <v:fill type="solid"/>
              </v:shape>
            </v:group>
            <v:group style="position:absolute;left:3279;top:3375;width:10;height:20" coordorigin="3279,3375" coordsize="10,20">
              <v:shape style="position:absolute;left:3279;top:3375;width:10;height:20" coordorigin="3279,3375" coordsize="10,20" path="m3279,3394l3288,3394,3288,3375,3279,3375,3279,3394xe" filled="true" fillcolor="#000000" stroked="false">
                <v:path arrowok="t"/>
                <v:fill type="solid"/>
              </v:shape>
            </v:group>
            <v:group style="position:absolute;left:3279;top:3394;width:10;height:20" coordorigin="3279,3394" coordsize="10,20">
              <v:shape style="position:absolute;left:3279;top:3394;width:10;height:20" coordorigin="3279,3394" coordsize="10,20" path="m3279,3414l3288,3414,3288,3394,3279,3394,3279,3414xe" filled="true" fillcolor="#000000" stroked="false">
                <v:path arrowok="t"/>
                <v:fill type="solid"/>
              </v:shape>
            </v:group>
            <v:group style="position:absolute;left:3279;top:3414;width:10;height:20" coordorigin="3279,3414" coordsize="10,20">
              <v:shape style="position:absolute;left:3279;top:3414;width:10;height:20" coordorigin="3279,3414" coordsize="10,20" path="m3279,3433l3288,3433,3288,3414,3279,3414,3279,3433xe" filled="true" fillcolor="#000000" stroked="false">
                <v:path arrowok="t"/>
                <v:fill type="solid"/>
              </v:shape>
            </v:group>
            <v:group style="position:absolute;left:3279;top:3433;width:10;height:20" coordorigin="3279,3433" coordsize="10,20">
              <v:shape style="position:absolute;left:3279;top:3433;width:10;height:20" coordorigin="3279,3433" coordsize="10,20" path="m3279,3452l3288,3452,3288,3433,3279,3433,3279,3452xe" filled="true" fillcolor="#000000" stroked="false">
                <v:path arrowok="t"/>
                <v:fill type="solid"/>
              </v:shape>
            </v:group>
            <v:group style="position:absolute;left:3279;top:3452;width:10;height:20" coordorigin="3279,3452" coordsize="10,20">
              <v:shape style="position:absolute;left:3279;top:3452;width:10;height:20" coordorigin="3279,3452" coordsize="10,20" path="m3279,3471l3288,3471,3288,3452,3279,3452,3279,3471xe" filled="true" fillcolor="#000000" stroked="false">
                <v:path arrowok="t"/>
                <v:fill type="solid"/>
              </v:shape>
            </v:group>
            <v:group style="position:absolute;left:3279;top:3471;width:10;height:20" coordorigin="3279,3471" coordsize="10,20">
              <v:shape style="position:absolute;left:3279;top:3471;width:10;height:20" coordorigin="3279,3471" coordsize="10,20" path="m3279,3490l3288,3490,3288,3471,3279,3471,3279,3490xe" filled="true" fillcolor="#000000" stroked="false">
                <v:path arrowok="t"/>
                <v:fill type="solid"/>
              </v:shape>
            </v:group>
            <v:group style="position:absolute;left:3279;top:3490;width:10;height:20" coordorigin="3279,3490" coordsize="10,20">
              <v:shape style="position:absolute;left:3279;top:3490;width:10;height:20" coordorigin="3279,3490" coordsize="10,20" path="m3279,3510l3288,3510,3288,3490,3279,3490,3279,3510xe" filled="true" fillcolor="#000000" stroked="false">
                <v:path arrowok="t"/>
                <v:fill type="solid"/>
              </v:shape>
            </v:group>
            <v:group style="position:absolute;left:3279;top:3510;width:10;height:20" coordorigin="3279,3510" coordsize="10,20">
              <v:shape style="position:absolute;left:3279;top:3510;width:10;height:20" coordorigin="3279,3510" coordsize="10,20" path="m3279,3529l3288,3529,3288,3510,3279,3510,3279,3529xe" filled="true" fillcolor="#000000" stroked="false">
                <v:path arrowok="t"/>
                <v:fill type="solid"/>
              </v:shape>
            </v:group>
            <v:group style="position:absolute;left:3279;top:3529;width:10;height:20" coordorigin="3279,3529" coordsize="10,20">
              <v:shape style="position:absolute;left:3279;top:3529;width:10;height:20" coordorigin="3279,3529" coordsize="10,20" path="m3279,3548l3288,3548,3288,3529,3279,3529,3279,3548xe" filled="true" fillcolor="#000000" stroked="false">
                <v:path arrowok="t"/>
                <v:fill type="solid"/>
              </v:shape>
            </v:group>
            <v:group style="position:absolute;left:3279;top:3548;width:10;height:20" coordorigin="3279,3548" coordsize="10,20">
              <v:shape style="position:absolute;left:3279;top:3548;width:10;height:20" coordorigin="3279,3548" coordsize="10,20" path="m3279,3567l3288,3567,3288,3548,3279,3548,3279,3567xe" filled="true" fillcolor="#000000" stroked="false">
                <v:path arrowok="t"/>
                <v:fill type="solid"/>
              </v:shape>
            </v:group>
            <v:group style="position:absolute;left:3279;top:3567;width:10;height:20" coordorigin="3279,3567" coordsize="10,20">
              <v:shape style="position:absolute;left:3279;top:3567;width:10;height:20" coordorigin="3279,3567" coordsize="10,20" path="m3279,3586l3288,3586,3288,3567,3279,3567,3279,3586xe" filled="true" fillcolor="#000000" stroked="false">
                <v:path arrowok="t"/>
                <v:fill type="solid"/>
              </v:shape>
            </v:group>
            <v:group style="position:absolute;left:3279;top:3586;width:10;height:20" coordorigin="3279,3586" coordsize="10,20">
              <v:shape style="position:absolute;left:3279;top:3586;width:10;height:20" coordorigin="3279,3586" coordsize="10,20" path="m3279,3606l3288,3606,3288,3586,3279,3586,3279,3606xe" filled="true" fillcolor="#000000" stroked="false">
                <v:path arrowok="t"/>
                <v:fill type="solid"/>
              </v:shape>
            </v:group>
            <v:group style="position:absolute;left:3279;top:3606;width:10;height:20" coordorigin="3279,3606" coordsize="10,20">
              <v:shape style="position:absolute;left:3279;top:3606;width:10;height:20" coordorigin="3279,3606" coordsize="10,20" path="m3279,3625l3288,3625,3288,3606,3279,3606,3279,3625xe" filled="true" fillcolor="#000000" stroked="false">
                <v:path arrowok="t"/>
                <v:fill type="solid"/>
              </v:shape>
            </v:group>
            <v:group style="position:absolute;left:3279;top:3625;width:10;height:20" coordorigin="3279,3625" coordsize="10,20">
              <v:shape style="position:absolute;left:3279;top:3625;width:10;height:20" coordorigin="3279,3625" coordsize="10,20" path="m3279,3644l3288,3644,3288,3625,3279,3625,3279,3644xe" filled="true" fillcolor="#000000" stroked="false">
                <v:path arrowok="t"/>
                <v:fill type="solid"/>
              </v:shape>
            </v:group>
            <v:group style="position:absolute;left:3279;top:3644;width:10;height:20" coordorigin="3279,3644" coordsize="10,20">
              <v:shape style="position:absolute;left:3279;top:3644;width:10;height:20" coordorigin="3279,3644" coordsize="10,20" path="m3279,3663l3288,3663,3288,3644,3279,3644,3279,3663xe" filled="true" fillcolor="#000000" stroked="false">
                <v:path arrowok="t"/>
                <v:fill type="solid"/>
              </v:shape>
            </v:group>
            <v:group style="position:absolute;left:3279;top:3663;width:10;height:20" coordorigin="3279,3663" coordsize="10,20">
              <v:shape style="position:absolute;left:3279;top:3663;width:10;height:20" coordorigin="3279,3663" coordsize="10,20" path="m3279,3682l3288,3682,3288,3663,3279,3663,3279,3682xe" filled="true" fillcolor="#000000" stroked="false">
                <v:path arrowok="t"/>
                <v:fill type="solid"/>
              </v:shape>
            </v:group>
            <v:group style="position:absolute;left:3279;top:3682;width:10;height:20" coordorigin="3279,3682" coordsize="10,20">
              <v:shape style="position:absolute;left:3279;top:3682;width:10;height:20" coordorigin="3279,3682" coordsize="10,20" path="m3279,3702l3288,3702,3288,3682,3279,3682,3279,3702xe" filled="true" fillcolor="#000000" stroked="false">
                <v:path arrowok="t"/>
                <v:fill type="solid"/>
              </v:shape>
            </v:group>
            <v:group style="position:absolute;left:3279;top:3702;width:10;height:20" coordorigin="3279,3702" coordsize="10,20">
              <v:shape style="position:absolute;left:3279;top:3702;width:10;height:20" coordorigin="3279,3702" coordsize="10,20" path="m3279,3721l3288,3721,3288,3702,3279,3702,3279,3721xe" filled="true" fillcolor="#000000" stroked="false">
                <v:path arrowok="t"/>
                <v:fill type="solid"/>
              </v:shape>
            </v:group>
            <v:group style="position:absolute;left:3279;top:3721;width:10;height:20" coordorigin="3279,3721" coordsize="10,20">
              <v:shape style="position:absolute;left:3279;top:3721;width:10;height:20" coordorigin="3279,3721" coordsize="10,20" path="m3279,3740l3288,3740,3288,3721,3279,3721,3279,3740xe" filled="true" fillcolor="#000000" stroked="false">
                <v:path arrowok="t"/>
                <v:fill type="solid"/>
              </v:shape>
            </v:group>
            <v:group style="position:absolute;left:3279;top:3740;width:10;height:20" coordorigin="3279,3740" coordsize="10,20">
              <v:shape style="position:absolute;left:3279;top:3740;width:10;height:20" coordorigin="3279,3740" coordsize="10,20" path="m3279,3759l3288,3759,3288,3740,3279,3740,3279,3759xe" filled="true" fillcolor="#000000" stroked="false">
                <v:path arrowok="t"/>
                <v:fill type="solid"/>
              </v:shape>
            </v:group>
            <v:group style="position:absolute;left:3279;top:3759;width:10;height:20" coordorigin="3279,3759" coordsize="10,20">
              <v:shape style="position:absolute;left:3279;top:3759;width:10;height:20" coordorigin="3279,3759" coordsize="10,20" path="m3279,3778l3288,3778,3288,3759,3279,3759,3279,3778xe" filled="true" fillcolor="#000000" stroked="false">
                <v:path arrowok="t"/>
                <v:fill type="solid"/>
              </v:shape>
            </v:group>
            <v:group style="position:absolute;left:3279;top:3778;width:10;height:20" coordorigin="3279,3778" coordsize="10,20">
              <v:shape style="position:absolute;left:3279;top:3778;width:10;height:20" coordorigin="3279,3778" coordsize="10,20" path="m3279,3798l3288,3798,3288,3778,3279,3778,3279,3798xe" filled="true" fillcolor="#000000" stroked="false">
                <v:path arrowok="t"/>
                <v:fill type="solid"/>
              </v:shape>
            </v:group>
            <v:group style="position:absolute;left:3279;top:3798;width:10;height:20" coordorigin="3279,3798" coordsize="10,20">
              <v:shape style="position:absolute;left:3279;top:3798;width:10;height:20" coordorigin="3279,3798" coordsize="10,20" path="m3279,3817l3288,3817,3288,3798,3279,3798,3279,3817xe" filled="true" fillcolor="#000000" stroked="false">
                <v:path arrowok="t"/>
                <v:fill type="solid"/>
              </v:shape>
            </v:group>
            <v:group style="position:absolute;left:3279;top:3817;width:10;height:20" coordorigin="3279,3817" coordsize="10,20">
              <v:shape style="position:absolute;left:3279;top:3817;width:10;height:20" coordorigin="3279,3817" coordsize="10,20" path="m3279,3836l3288,3836,3288,3817,3279,3817,3279,3836xe" filled="true" fillcolor="#000000" stroked="false">
                <v:path arrowok="t"/>
                <v:fill type="solid"/>
              </v:shape>
            </v:group>
            <v:group style="position:absolute;left:3279;top:3836;width:10;height:20" coordorigin="3279,3836" coordsize="10,20">
              <v:shape style="position:absolute;left:3279;top:3836;width:10;height:20" coordorigin="3279,3836" coordsize="10,20" path="m3279,3855l3288,3855,3288,3836,3279,3836,3279,3855xe" filled="true" fillcolor="#000000" stroked="false">
                <v:path arrowok="t"/>
                <v:fill type="solid"/>
              </v:shape>
            </v:group>
            <v:group style="position:absolute;left:3279;top:3855;width:10;height:20" coordorigin="3279,3855" coordsize="10,20">
              <v:shape style="position:absolute;left:3279;top:3855;width:10;height:20" coordorigin="3279,3855" coordsize="10,20" path="m3279,3874l3288,3874,3288,3855,3279,3855,3279,3874xe" filled="true" fillcolor="#000000" stroked="false">
                <v:path arrowok="t"/>
                <v:fill type="solid"/>
              </v:shape>
            </v:group>
            <v:group style="position:absolute;left:3279;top:3874;width:10;height:20" coordorigin="3279,3874" coordsize="10,20">
              <v:shape style="position:absolute;left:3279;top:3874;width:10;height:20" coordorigin="3279,3874" coordsize="10,20" path="m3279,3894l3288,3894,3288,3874,3279,3874,3279,3894xe" filled="true" fillcolor="#000000" stroked="false">
                <v:path arrowok="t"/>
                <v:fill type="solid"/>
              </v:shape>
            </v:group>
            <v:group style="position:absolute;left:3279;top:3894;width:10;height:20" coordorigin="3279,3894" coordsize="10,20">
              <v:shape style="position:absolute;left:3279;top:3894;width:10;height:20" coordorigin="3279,3894" coordsize="10,20" path="m3279,3913l3288,3913,3288,3894,3279,3894,3279,3913xe" filled="true" fillcolor="#000000" stroked="false">
                <v:path arrowok="t"/>
                <v:fill type="solid"/>
              </v:shape>
            </v:group>
            <v:group style="position:absolute;left:3279;top:3913;width:10;height:20" coordorigin="3279,3913" coordsize="10,20">
              <v:shape style="position:absolute;left:3279;top:3913;width:10;height:20" coordorigin="3279,3913" coordsize="10,20" path="m3279,3932l3288,3932,3288,3913,3279,3913,3279,3932xe" filled="true" fillcolor="#000000" stroked="false">
                <v:path arrowok="t"/>
                <v:fill type="solid"/>
              </v:shape>
            </v:group>
            <v:group style="position:absolute;left:3279;top:3932;width:10;height:20" coordorigin="3279,3932" coordsize="10,20">
              <v:shape style="position:absolute;left:3279;top:3932;width:10;height:20" coordorigin="3279,3932" coordsize="10,20" path="m3279,3951l3288,3951,3288,3932,3279,3932,3279,3951xe" filled="true" fillcolor="#000000" stroked="false">
                <v:path arrowok="t"/>
                <v:fill type="solid"/>
              </v:shape>
            </v:group>
            <v:group style="position:absolute;left:3279;top:3951;width:10;height:20" coordorigin="3279,3951" coordsize="10,20">
              <v:shape style="position:absolute;left:3279;top:3951;width:10;height:20" coordorigin="3279,3951" coordsize="10,20" path="m3279,3970l3288,3970,3288,3951,3279,3951,3279,3970xe" filled="true" fillcolor="#000000" stroked="false">
                <v:path arrowok="t"/>
                <v:fill type="solid"/>
              </v:shape>
            </v:group>
            <v:group style="position:absolute;left:3279;top:3970;width:10;height:20" coordorigin="3279,3970" coordsize="10,20">
              <v:shape style="position:absolute;left:3279;top:3970;width:10;height:20" coordorigin="3279,3970" coordsize="10,20" path="m3279,3990l3288,3990,3288,3970,3279,3970,3279,3990xe" filled="true" fillcolor="#000000" stroked="false">
                <v:path arrowok="t"/>
                <v:fill type="solid"/>
              </v:shape>
            </v:group>
            <v:group style="position:absolute;left:3279;top:3990;width:10;height:20" coordorigin="3279,3990" coordsize="10,20">
              <v:shape style="position:absolute;left:3279;top:3990;width:10;height:20" coordorigin="3279,3990" coordsize="10,20" path="m3279,4009l3288,4009,3288,3990,3279,3990,3279,4009xe" filled="true" fillcolor="#000000" stroked="false">
                <v:path arrowok="t"/>
                <v:fill type="solid"/>
              </v:shape>
            </v:group>
            <v:group style="position:absolute;left:3279;top:4009;width:10;height:20" coordorigin="3279,4009" coordsize="10,20">
              <v:shape style="position:absolute;left:3279;top:4009;width:10;height:20" coordorigin="3279,4009" coordsize="10,20" path="m3279,4028l3288,4028,3288,4009,3279,4009,3279,4028xe" filled="true" fillcolor="#000000" stroked="false">
                <v:path arrowok="t"/>
                <v:fill type="solid"/>
              </v:shape>
            </v:group>
            <v:group style="position:absolute;left:3279;top:4028;width:10;height:20" coordorigin="3279,4028" coordsize="10,20">
              <v:shape style="position:absolute;left:3279;top:4028;width:10;height:20" coordorigin="3279,4028" coordsize="10,20" path="m3279,4047l3288,4047,3288,4028,3279,4028,3279,4047xe" filled="true" fillcolor="#000000" stroked="false">
                <v:path arrowok="t"/>
                <v:fill type="solid"/>
              </v:shape>
            </v:group>
            <v:group style="position:absolute;left:3279;top:4047;width:10;height:20" coordorigin="3279,4047" coordsize="10,20">
              <v:shape style="position:absolute;left:3279;top:4047;width:10;height:20" coordorigin="3279,4047" coordsize="10,20" path="m3279,4066l3288,4066,3288,4047,3279,4047,3279,4066xe" filled="true" fillcolor="#000000" stroked="false">
                <v:path arrowok="t"/>
                <v:fill type="solid"/>
              </v:shape>
            </v:group>
            <v:group style="position:absolute;left:3279;top:4066;width:10;height:20" coordorigin="3279,4066" coordsize="10,20">
              <v:shape style="position:absolute;left:3279;top:4066;width:10;height:20" coordorigin="3279,4066" coordsize="10,20" path="m3279,4086l3288,4086,3288,4066,3279,4066,3279,4086xe" filled="true" fillcolor="#000000" stroked="false">
                <v:path arrowok="t"/>
                <v:fill type="solid"/>
              </v:shape>
            </v:group>
            <v:group style="position:absolute;left:3279;top:4086;width:10;height:20" coordorigin="3279,4086" coordsize="10,20">
              <v:shape style="position:absolute;left:3279;top:4086;width:10;height:20" coordorigin="3279,4086" coordsize="10,20" path="m3279,4105l3288,4105,3288,4086,3279,4086,3279,4105xe" filled="true" fillcolor="#000000" stroked="false">
                <v:path arrowok="t"/>
                <v:fill type="solid"/>
              </v:shape>
            </v:group>
            <v:group style="position:absolute;left:3279;top:4105;width:10;height:20" coordorigin="3279,4105" coordsize="10,20">
              <v:shape style="position:absolute;left:3279;top:4105;width:10;height:20" coordorigin="3279,4105" coordsize="10,20" path="m3279,4124l3288,4124,3288,4105,3279,4105,3279,4124xe" filled="true" fillcolor="#000000" stroked="false">
                <v:path arrowok="t"/>
                <v:fill type="solid"/>
              </v:shape>
            </v:group>
            <v:group style="position:absolute;left:3279;top:4124;width:10;height:20" coordorigin="3279,4124" coordsize="10,20">
              <v:shape style="position:absolute;left:3279;top:4124;width:10;height:20" coordorigin="3279,4124" coordsize="10,20" path="m3279,4143l3288,4143,3288,4124,3279,4124,3279,4143xe" filled="true" fillcolor="#000000" stroked="false">
                <v:path arrowok="t"/>
                <v:fill type="solid"/>
              </v:shape>
            </v:group>
            <v:group style="position:absolute;left:3279;top:4143;width:10;height:20" coordorigin="3279,4143" coordsize="10,20">
              <v:shape style="position:absolute;left:3279;top:4143;width:10;height:20" coordorigin="3279,4143" coordsize="10,20" path="m3279,4162l3288,4162,3288,4143,3279,4143,3279,4162xe" filled="true" fillcolor="#000000" stroked="false">
                <v:path arrowok="t"/>
                <v:fill type="solid"/>
              </v:shape>
            </v:group>
            <v:group style="position:absolute;left:3279;top:4162;width:10;height:20" coordorigin="3279,4162" coordsize="10,20">
              <v:shape style="position:absolute;left:3279;top:4162;width:10;height:20" coordorigin="3279,4162" coordsize="10,20" path="m3279,4182l3288,4182,3288,4162,3279,4162,3279,4182xe" filled="true" fillcolor="#000000" stroked="false">
                <v:path arrowok="t"/>
                <v:fill type="solid"/>
              </v:shape>
            </v:group>
            <v:group style="position:absolute;left:3279;top:4182;width:10;height:20" coordorigin="3279,4182" coordsize="10,20">
              <v:shape style="position:absolute;left:3279;top:4182;width:10;height:20" coordorigin="3279,4182" coordsize="10,20" path="m3279,4201l3288,4201,3288,4182,3279,4182,3279,4201xe" filled="true" fillcolor="#000000" stroked="false">
                <v:path arrowok="t"/>
                <v:fill type="solid"/>
              </v:shape>
            </v:group>
            <v:group style="position:absolute;left:3279;top:4201;width:10;height:20" coordorigin="3279,4201" coordsize="10,20">
              <v:shape style="position:absolute;left:3279;top:4201;width:10;height:20" coordorigin="3279,4201" coordsize="10,20" path="m3279,4220l3288,4220,3288,4201,3279,4201,3279,4220xe" filled="true" fillcolor="#000000" stroked="false">
                <v:path arrowok="t"/>
                <v:fill type="solid"/>
              </v:shape>
            </v:group>
            <v:group style="position:absolute;left:3279;top:4220;width:10;height:20" coordorigin="3279,4220" coordsize="10,20">
              <v:shape style="position:absolute;left:3279;top:4220;width:10;height:20" coordorigin="3279,4220" coordsize="10,20" path="m3279,4239l3288,4239,3288,4220,3279,4220,3279,4239xe" filled="true" fillcolor="#000000" stroked="false">
                <v:path arrowok="t"/>
                <v:fill type="solid"/>
              </v:shape>
            </v:group>
            <v:group style="position:absolute;left:3279;top:4239;width:10;height:20" coordorigin="3279,4239" coordsize="10,20">
              <v:shape style="position:absolute;left:3279;top:4239;width:10;height:20" coordorigin="3279,4239" coordsize="10,20" path="m3279,4258l3288,4258,3288,4239,3279,4239,3279,4258xe" filled="true" fillcolor="#000000" stroked="false">
                <v:path arrowok="t"/>
                <v:fill type="solid"/>
              </v:shape>
            </v:group>
            <v:group style="position:absolute;left:4838;top:3318;width:10;height:20" coordorigin="4838,3318" coordsize="10,20">
              <v:shape style="position:absolute;left:4838;top:3318;width:10;height:20" coordorigin="4838,3318" coordsize="10,20" path="m4838,3337l4847,3337,4847,3318,4838,3318,4838,3337xe" filled="true" fillcolor="#000000" stroked="false">
                <v:path arrowok="t"/>
                <v:fill type="solid"/>
              </v:shape>
            </v:group>
            <v:group style="position:absolute;left:4838;top:3337;width:10;height:20" coordorigin="4838,3337" coordsize="10,20">
              <v:shape style="position:absolute;left:4838;top:3337;width:10;height:20" coordorigin="4838,3337" coordsize="10,20" path="m4838,3356l4847,3356,4847,3337,4838,3337,4838,3356xe" filled="true" fillcolor="#000000" stroked="false">
                <v:path arrowok="t"/>
                <v:fill type="solid"/>
              </v:shape>
            </v:group>
            <v:group style="position:absolute;left:4838;top:3356;width:10;height:20" coordorigin="4838,3356" coordsize="10,20">
              <v:shape style="position:absolute;left:4838;top:3356;width:10;height:20" coordorigin="4838,3356" coordsize="10,20" path="m4838,3375l4847,3375,4847,3356,4838,3356,4838,3375xe" filled="true" fillcolor="#000000" stroked="false">
                <v:path arrowok="t"/>
                <v:fill type="solid"/>
              </v:shape>
            </v:group>
            <v:group style="position:absolute;left:4838;top:3375;width:10;height:20" coordorigin="4838,3375" coordsize="10,20">
              <v:shape style="position:absolute;left:4838;top:3375;width:10;height:20" coordorigin="4838,3375" coordsize="10,20" path="m4838,3394l4847,3394,4847,3375,4838,3375,4838,3394xe" filled="true" fillcolor="#000000" stroked="false">
                <v:path arrowok="t"/>
                <v:fill type="solid"/>
              </v:shape>
            </v:group>
            <v:group style="position:absolute;left:4838;top:3394;width:10;height:20" coordorigin="4838,3394" coordsize="10,20">
              <v:shape style="position:absolute;left:4838;top:3394;width:10;height:20" coordorigin="4838,3394" coordsize="10,20" path="m4838,3414l4847,3414,4847,3394,4838,3394,4838,3414xe" filled="true" fillcolor="#000000" stroked="false">
                <v:path arrowok="t"/>
                <v:fill type="solid"/>
              </v:shape>
            </v:group>
            <v:group style="position:absolute;left:4838;top:3414;width:10;height:20" coordorigin="4838,3414" coordsize="10,20">
              <v:shape style="position:absolute;left:4838;top:3414;width:10;height:20" coordorigin="4838,3414" coordsize="10,20" path="m4838,3433l4847,3433,4847,3414,4838,3414,4838,3433xe" filled="true" fillcolor="#000000" stroked="false">
                <v:path arrowok="t"/>
                <v:fill type="solid"/>
              </v:shape>
            </v:group>
            <v:group style="position:absolute;left:4838;top:3433;width:10;height:20" coordorigin="4838,3433" coordsize="10,20">
              <v:shape style="position:absolute;left:4838;top:3433;width:10;height:20" coordorigin="4838,3433" coordsize="10,20" path="m4838,3452l4847,3452,4847,3433,4838,3433,4838,3452xe" filled="true" fillcolor="#000000" stroked="false">
                <v:path arrowok="t"/>
                <v:fill type="solid"/>
              </v:shape>
            </v:group>
            <v:group style="position:absolute;left:4838;top:3452;width:10;height:20" coordorigin="4838,3452" coordsize="10,20">
              <v:shape style="position:absolute;left:4838;top:3452;width:10;height:20" coordorigin="4838,3452" coordsize="10,20" path="m4838,3471l4847,3471,4847,3452,4838,3452,4838,3471xe" filled="true" fillcolor="#000000" stroked="false">
                <v:path arrowok="t"/>
                <v:fill type="solid"/>
              </v:shape>
            </v:group>
            <v:group style="position:absolute;left:4838;top:3471;width:10;height:20" coordorigin="4838,3471" coordsize="10,20">
              <v:shape style="position:absolute;left:4838;top:3471;width:10;height:20" coordorigin="4838,3471" coordsize="10,20" path="m4838,3490l4847,3490,4847,3471,4838,3471,4838,3490xe" filled="true" fillcolor="#000000" stroked="false">
                <v:path arrowok="t"/>
                <v:fill type="solid"/>
              </v:shape>
            </v:group>
            <v:group style="position:absolute;left:4838;top:3490;width:10;height:20" coordorigin="4838,3490" coordsize="10,20">
              <v:shape style="position:absolute;left:4838;top:3490;width:10;height:20" coordorigin="4838,3490" coordsize="10,20" path="m4838,3510l4847,3510,4847,3490,4838,3490,4838,3510xe" filled="true" fillcolor="#000000" stroked="false">
                <v:path arrowok="t"/>
                <v:fill type="solid"/>
              </v:shape>
            </v:group>
            <v:group style="position:absolute;left:4838;top:3510;width:10;height:20" coordorigin="4838,3510" coordsize="10,20">
              <v:shape style="position:absolute;left:4838;top:3510;width:10;height:20" coordorigin="4838,3510" coordsize="10,20" path="m4838,3529l4847,3529,4847,3510,4838,3510,4838,3529xe" filled="true" fillcolor="#000000" stroked="false">
                <v:path arrowok="t"/>
                <v:fill type="solid"/>
              </v:shape>
            </v:group>
            <v:group style="position:absolute;left:4838;top:3529;width:10;height:20" coordorigin="4838,3529" coordsize="10,20">
              <v:shape style="position:absolute;left:4838;top:3529;width:10;height:20" coordorigin="4838,3529" coordsize="10,20" path="m4838,3548l4847,3548,4847,3529,4838,3529,4838,3548xe" filled="true" fillcolor="#000000" stroked="false">
                <v:path arrowok="t"/>
                <v:fill type="solid"/>
              </v:shape>
            </v:group>
            <v:group style="position:absolute;left:4838;top:3548;width:10;height:20" coordorigin="4838,3548" coordsize="10,20">
              <v:shape style="position:absolute;left:4838;top:3548;width:10;height:20" coordorigin="4838,3548" coordsize="10,20" path="m4838,3567l4847,3567,4847,3548,4838,3548,4838,3567xe" filled="true" fillcolor="#000000" stroked="false">
                <v:path arrowok="t"/>
                <v:fill type="solid"/>
              </v:shape>
            </v:group>
            <v:group style="position:absolute;left:4838;top:3567;width:10;height:20" coordorigin="4838,3567" coordsize="10,20">
              <v:shape style="position:absolute;left:4838;top:3567;width:10;height:20" coordorigin="4838,3567" coordsize="10,20" path="m4838,3586l4847,3586,4847,3567,4838,3567,4838,3586xe" filled="true" fillcolor="#000000" stroked="false">
                <v:path arrowok="t"/>
                <v:fill type="solid"/>
              </v:shape>
            </v:group>
            <v:group style="position:absolute;left:4838;top:3586;width:10;height:20" coordorigin="4838,3586" coordsize="10,20">
              <v:shape style="position:absolute;left:4838;top:3586;width:10;height:20" coordorigin="4838,3586" coordsize="10,20" path="m4838,3606l4847,3606,4847,3586,4838,3586,4838,3606xe" filled="true" fillcolor="#000000" stroked="false">
                <v:path arrowok="t"/>
                <v:fill type="solid"/>
              </v:shape>
            </v:group>
            <v:group style="position:absolute;left:4838;top:3606;width:10;height:20" coordorigin="4838,3606" coordsize="10,20">
              <v:shape style="position:absolute;left:4838;top:3606;width:10;height:20" coordorigin="4838,3606" coordsize="10,20" path="m4838,3625l4847,3625,4847,3606,4838,3606,4838,3625xe" filled="true" fillcolor="#000000" stroked="false">
                <v:path arrowok="t"/>
                <v:fill type="solid"/>
              </v:shape>
            </v:group>
            <v:group style="position:absolute;left:4838;top:3625;width:10;height:20" coordorigin="4838,3625" coordsize="10,20">
              <v:shape style="position:absolute;left:4838;top:3625;width:10;height:20" coordorigin="4838,3625" coordsize="10,20" path="m4838,3644l4847,3644,4847,3625,4838,3625,4838,3644xe" filled="true" fillcolor="#000000" stroked="false">
                <v:path arrowok="t"/>
                <v:fill type="solid"/>
              </v:shape>
            </v:group>
            <v:group style="position:absolute;left:4838;top:3644;width:10;height:20" coordorigin="4838,3644" coordsize="10,20">
              <v:shape style="position:absolute;left:4838;top:3644;width:10;height:20" coordorigin="4838,3644" coordsize="10,20" path="m4838,3663l4847,3663,4847,3644,4838,3644,4838,3663xe" filled="true" fillcolor="#000000" stroked="false">
                <v:path arrowok="t"/>
                <v:fill type="solid"/>
              </v:shape>
            </v:group>
            <v:group style="position:absolute;left:4838;top:3663;width:10;height:20" coordorigin="4838,3663" coordsize="10,20">
              <v:shape style="position:absolute;left:4838;top:3663;width:10;height:20" coordorigin="4838,3663" coordsize="10,20" path="m4838,3682l4847,3682,4847,3663,4838,3663,4838,3682xe" filled="true" fillcolor="#000000" stroked="false">
                <v:path arrowok="t"/>
                <v:fill type="solid"/>
              </v:shape>
            </v:group>
            <v:group style="position:absolute;left:4838;top:3682;width:10;height:20" coordorigin="4838,3682" coordsize="10,20">
              <v:shape style="position:absolute;left:4838;top:3682;width:10;height:20" coordorigin="4838,3682" coordsize="10,20" path="m4838,3702l4847,3702,4847,3682,4838,3682,4838,3702xe" filled="true" fillcolor="#000000" stroked="false">
                <v:path arrowok="t"/>
                <v:fill type="solid"/>
              </v:shape>
            </v:group>
            <v:group style="position:absolute;left:4838;top:3702;width:10;height:20" coordorigin="4838,3702" coordsize="10,20">
              <v:shape style="position:absolute;left:4838;top:3702;width:10;height:20" coordorigin="4838,3702" coordsize="10,20" path="m4838,3721l4847,3721,4847,3702,4838,3702,4838,3721xe" filled="true" fillcolor="#000000" stroked="false">
                <v:path arrowok="t"/>
                <v:fill type="solid"/>
              </v:shape>
            </v:group>
            <v:group style="position:absolute;left:4838;top:3721;width:10;height:20" coordorigin="4838,3721" coordsize="10,20">
              <v:shape style="position:absolute;left:4838;top:3721;width:10;height:20" coordorigin="4838,3721" coordsize="10,20" path="m4838,3740l4847,3740,4847,3721,4838,3721,4838,3740xe" filled="true" fillcolor="#000000" stroked="false">
                <v:path arrowok="t"/>
                <v:fill type="solid"/>
              </v:shape>
            </v:group>
            <v:group style="position:absolute;left:4838;top:3740;width:10;height:20" coordorigin="4838,3740" coordsize="10,20">
              <v:shape style="position:absolute;left:4838;top:3740;width:10;height:20" coordorigin="4838,3740" coordsize="10,20" path="m4838,3759l4847,3759,4847,3740,4838,3740,4838,3759xe" filled="true" fillcolor="#000000" stroked="false">
                <v:path arrowok="t"/>
                <v:fill type="solid"/>
              </v:shape>
            </v:group>
            <v:group style="position:absolute;left:4838;top:3759;width:10;height:20" coordorigin="4838,3759" coordsize="10,20">
              <v:shape style="position:absolute;left:4838;top:3759;width:10;height:20" coordorigin="4838,3759" coordsize="10,20" path="m4838,3778l4847,3778,4847,3759,4838,3759,4838,3778xe" filled="true" fillcolor="#000000" stroked="false">
                <v:path arrowok="t"/>
                <v:fill type="solid"/>
              </v:shape>
            </v:group>
            <v:group style="position:absolute;left:4838;top:3778;width:10;height:20" coordorigin="4838,3778" coordsize="10,20">
              <v:shape style="position:absolute;left:4838;top:3778;width:10;height:20" coordorigin="4838,3778" coordsize="10,20" path="m4838,3798l4847,3798,4847,3778,4838,3778,4838,3798xe" filled="true" fillcolor="#000000" stroked="false">
                <v:path arrowok="t"/>
                <v:fill type="solid"/>
              </v:shape>
            </v:group>
            <v:group style="position:absolute;left:4838;top:3798;width:10;height:20" coordorigin="4838,3798" coordsize="10,20">
              <v:shape style="position:absolute;left:4838;top:3798;width:10;height:20" coordorigin="4838,3798" coordsize="10,20" path="m4838,3817l4847,3817,4847,3798,4838,3798,4838,3817xe" filled="true" fillcolor="#000000" stroked="false">
                <v:path arrowok="t"/>
                <v:fill type="solid"/>
              </v:shape>
            </v:group>
            <v:group style="position:absolute;left:4838;top:3817;width:10;height:20" coordorigin="4838,3817" coordsize="10,20">
              <v:shape style="position:absolute;left:4838;top:3817;width:10;height:20" coordorigin="4838,3817" coordsize="10,20" path="m4838,3836l4847,3836,4847,3817,4838,3817,4838,3836xe" filled="true" fillcolor="#000000" stroked="false">
                <v:path arrowok="t"/>
                <v:fill type="solid"/>
              </v:shape>
            </v:group>
            <v:group style="position:absolute;left:4838;top:3836;width:10;height:20" coordorigin="4838,3836" coordsize="10,20">
              <v:shape style="position:absolute;left:4838;top:3836;width:10;height:20" coordorigin="4838,3836" coordsize="10,20" path="m4838,3855l4847,3855,4847,3836,4838,3836,4838,3855xe" filled="true" fillcolor="#000000" stroked="false">
                <v:path arrowok="t"/>
                <v:fill type="solid"/>
              </v:shape>
            </v:group>
            <v:group style="position:absolute;left:4838;top:3855;width:10;height:20" coordorigin="4838,3855" coordsize="10,20">
              <v:shape style="position:absolute;left:4838;top:3855;width:10;height:20" coordorigin="4838,3855" coordsize="10,20" path="m4838,3874l4847,3874,4847,3855,4838,3855,4838,3874xe" filled="true" fillcolor="#000000" stroked="false">
                <v:path arrowok="t"/>
                <v:fill type="solid"/>
              </v:shape>
            </v:group>
            <v:group style="position:absolute;left:4838;top:3874;width:10;height:20" coordorigin="4838,3874" coordsize="10,20">
              <v:shape style="position:absolute;left:4838;top:3874;width:10;height:20" coordorigin="4838,3874" coordsize="10,20" path="m4838,3894l4847,3894,4847,3874,4838,3874,4838,3894xe" filled="true" fillcolor="#000000" stroked="false">
                <v:path arrowok="t"/>
                <v:fill type="solid"/>
              </v:shape>
            </v:group>
            <v:group style="position:absolute;left:4838;top:3894;width:10;height:20" coordorigin="4838,3894" coordsize="10,20">
              <v:shape style="position:absolute;left:4838;top:3894;width:10;height:20" coordorigin="4838,3894" coordsize="10,20" path="m4838,3913l4847,3913,4847,3894,4838,3894,4838,3913xe" filled="true" fillcolor="#000000" stroked="false">
                <v:path arrowok="t"/>
                <v:fill type="solid"/>
              </v:shape>
            </v:group>
            <v:group style="position:absolute;left:4838;top:3913;width:10;height:20" coordorigin="4838,3913" coordsize="10,20">
              <v:shape style="position:absolute;left:4838;top:3913;width:10;height:20" coordorigin="4838,3913" coordsize="10,20" path="m4838,3932l4847,3932,4847,3913,4838,3913,4838,3932xe" filled="true" fillcolor="#000000" stroked="false">
                <v:path arrowok="t"/>
                <v:fill type="solid"/>
              </v:shape>
            </v:group>
            <v:group style="position:absolute;left:4838;top:3932;width:10;height:20" coordorigin="4838,3932" coordsize="10,20">
              <v:shape style="position:absolute;left:4838;top:3932;width:10;height:20" coordorigin="4838,3932" coordsize="10,20" path="m4838,3951l4847,3951,4847,3932,4838,3932,4838,3951xe" filled="true" fillcolor="#000000" stroked="false">
                <v:path arrowok="t"/>
                <v:fill type="solid"/>
              </v:shape>
            </v:group>
            <v:group style="position:absolute;left:4838;top:3951;width:10;height:20" coordorigin="4838,3951" coordsize="10,20">
              <v:shape style="position:absolute;left:4838;top:3951;width:10;height:20" coordorigin="4838,3951" coordsize="10,20" path="m4838,3970l4847,3970,4847,3951,4838,3951,4838,3970xe" filled="true" fillcolor="#000000" stroked="false">
                <v:path arrowok="t"/>
                <v:fill type="solid"/>
              </v:shape>
            </v:group>
            <v:group style="position:absolute;left:4838;top:3970;width:10;height:20" coordorigin="4838,3970" coordsize="10,20">
              <v:shape style="position:absolute;left:4838;top:3970;width:10;height:20" coordorigin="4838,3970" coordsize="10,20" path="m4838,3990l4847,3990,4847,3970,4838,3970,4838,3990xe" filled="true" fillcolor="#000000" stroked="false">
                <v:path arrowok="t"/>
                <v:fill type="solid"/>
              </v:shape>
            </v:group>
            <v:group style="position:absolute;left:4838;top:3990;width:10;height:20" coordorigin="4838,3990" coordsize="10,20">
              <v:shape style="position:absolute;left:4838;top:3990;width:10;height:20" coordorigin="4838,3990" coordsize="10,20" path="m4838,4009l4847,4009,4847,3990,4838,3990,4838,4009xe" filled="true" fillcolor="#000000" stroked="false">
                <v:path arrowok="t"/>
                <v:fill type="solid"/>
              </v:shape>
            </v:group>
            <v:group style="position:absolute;left:4838;top:4009;width:10;height:20" coordorigin="4838,4009" coordsize="10,20">
              <v:shape style="position:absolute;left:4838;top:4009;width:10;height:20" coordorigin="4838,4009" coordsize="10,20" path="m4838,4028l4847,4028,4847,4009,4838,4009,4838,4028xe" filled="true" fillcolor="#000000" stroked="false">
                <v:path arrowok="t"/>
                <v:fill type="solid"/>
              </v:shape>
            </v:group>
            <v:group style="position:absolute;left:4838;top:4028;width:10;height:20" coordorigin="4838,4028" coordsize="10,20">
              <v:shape style="position:absolute;left:4838;top:4028;width:10;height:20" coordorigin="4838,4028" coordsize="10,20" path="m4838,4047l4847,4047,4847,4028,4838,4028,4838,4047xe" filled="true" fillcolor="#000000" stroked="false">
                <v:path arrowok="t"/>
                <v:fill type="solid"/>
              </v:shape>
            </v:group>
            <v:group style="position:absolute;left:4838;top:4047;width:10;height:20" coordorigin="4838,4047" coordsize="10,20">
              <v:shape style="position:absolute;left:4838;top:4047;width:10;height:20" coordorigin="4838,4047" coordsize="10,20" path="m4838,4066l4847,4066,4847,4047,4838,4047,4838,4066xe" filled="true" fillcolor="#000000" stroked="false">
                <v:path arrowok="t"/>
                <v:fill type="solid"/>
              </v:shape>
            </v:group>
            <v:group style="position:absolute;left:4838;top:4066;width:10;height:20" coordorigin="4838,4066" coordsize="10,20">
              <v:shape style="position:absolute;left:4838;top:4066;width:10;height:20" coordorigin="4838,4066" coordsize="10,20" path="m4838,4086l4847,4086,4847,4066,4838,4066,4838,4086xe" filled="true" fillcolor="#000000" stroked="false">
                <v:path arrowok="t"/>
                <v:fill type="solid"/>
              </v:shape>
            </v:group>
            <v:group style="position:absolute;left:4838;top:4086;width:10;height:20" coordorigin="4838,4086" coordsize="10,20">
              <v:shape style="position:absolute;left:4838;top:4086;width:10;height:20" coordorigin="4838,4086" coordsize="10,20" path="m4838,4105l4847,4105,4847,4086,4838,4086,4838,4105xe" filled="true" fillcolor="#000000" stroked="false">
                <v:path arrowok="t"/>
                <v:fill type="solid"/>
              </v:shape>
            </v:group>
            <v:group style="position:absolute;left:4838;top:4105;width:10;height:20" coordorigin="4838,4105" coordsize="10,20">
              <v:shape style="position:absolute;left:4838;top:4105;width:10;height:20" coordorigin="4838,4105" coordsize="10,20" path="m4838,4124l4847,4124,4847,4105,4838,4105,4838,4124xe" filled="true" fillcolor="#000000" stroked="false">
                <v:path arrowok="t"/>
                <v:fill type="solid"/>
              </v:shape>
            </v:group>
            <v:group style="position:absolute;left:4838;top:4124;width:10;height:20" coordorigin="4838,4124" coordsize="10,20">
              <v:shape style="position:absolute;left:4838;top:4124;width:10;height:20" coordorigin="4838,4124" coordsize="10,20" path="m4838,4143l4847,4143,4847,4124,4838,4124,4838,4143xe" filled="true" fillcolor="#000000" stroked="false">
                <v:path arrowok="t"/>
                <v:fill type="solid"/>
              </v:shape>
            </v:group>
            <v:group style="position:absolute;left:4838;top:4143;width:10;height:20" coordorigin="4838,4143" coordsize="10,20">
              <v:shape style="position:absolute;left:4838;top:4143;width:10;height:20" coordorigin="4838,4143" coordsize="10,20" path="m4838,4162l4847,4162,4847,4143,4838,4143,4838,4162xe" filled="true" fillcolor="#000000" stroked="false">
                <v:path arrowok="t"/>
                <v:fill type="solid"/>
              </v:shape>
            </v:group>
            <v:group style="position:absolute;left:4838;top:4162;width:10;height:20" coordorigin="4838,4162" coordsize="10,20">
              <v:shape style="position:absolute;left:4838;top:4162;width:10;height:20" coordorigin="4838,4162" coordsize="10,20" path="m4838,4182l4847,4182,4847,4162,4838,4162,4838,4182xe" filled="true" fillcolor="#000000" stroked="false">
                <v:path arrowok="t"/>
                <v:fill type="solid"/>
              </v:shape>
            </v:group>
            <v:group style="position:absolute;left:4838;top:4182;width:10;height:20" coordorigin="4838,4182" coordsize="10,20">
              <v:shape style="position:absolute;left:4838;top:4182;width:10;height:20" coordorigin="4838,4182" coordsize="10,20" path="m4838,4201l4847,4201,4847,4182,4838,4182,4838,4201xe" filled="true" fillcolor="#000000" stroked="false">
                <v:path arrowok="t"/>
                <v:fill type="solid"/>
              </v:shape>
            </v:group>
            <v:group style="position:absolute;left:4838;top:4201;width:10;height:20" coordorigin="4838,4201" coordsize="10,20">
              <v:shape style="position:absolute;left:4838;top:4201;width:10;height:20" coordorigin="4838,4201" coordsize="10,20" path="m4838,4220l4847,4220,4847,4201,4838,4201,4838,4220xe" filled="true" fillcolor="#000000" stroked="false">
                <v:path arrowok="t"/>
                <v:fill type="solid"/>
              </v:shape>
            </v:group>
            <v:group style="position:absolute;left:4838;top:4220;width:10;height:20" coordorigin="4838,4220" coordsize="10,20">
              <v:shape style="position:absolute;left:4838;top:4220;width:10;height:20" coordorigin="4838,4220" coordsize="10,20" path="m4838,4239l4847,4239,4847,4220,4838,4220,4838,4239xe" filled="true" fillcolor="#000000" stroked="false">
                <v:path arrowok="t"/>
                <v:fill type="solid"/>
              </v:shape>
            </v:group>
            <v:group style="position:absolute;left:4838;top:4239;width:10;height:20" coordorigin="4838,4239" coordsize="10,20">
              <v:shape style="position:absolute;left:4838;top:4239;width:10;height:20" coordorigin="4838,4239" coordsize="10,20" path="m4838,4258l4847,4258,4847,4239,4838,4239,4838,4258xe" filled="true" fillcolor="#000000" stroked="false">
                <v:path arrowok="t"/>
                <v:fill type="solid"/>
              </v:shape>
            </v:group>
            <v:group style="position:absolute;left:4838;top:4258;width:10;height:20" coordorigin="4838,4258" coordsize="10,20">
              <v:shape style="position:absolute;left:4838;top:4258;width:10;height:20" coordorigin="4838,4258" coordsize="10,20" path="m4838,4278l4847,4278,4847,4258,4838,4258,4838,4278xe" filled="true" fillcolor="#000000" stroked="false">
                <v:path arrowok="t"/>
                <v:fill type="solid"/>
              </v:shape>
            </v:group>
            <v:group style="position:absolute;left:4838;top:4278;width:10;height:20" coordorigin="4838,4278" coordsize="10,20">
              <v:shape style="position:absolute;left:4838;top:4278;width:10;height:20" coordorigin="4838,4278" coordsize="10,20" path="m4838,4297l4847,4297,4847,4278,4838,4278,4838,4297xe" filled="true" fillcolor="#000000" stroked="false">
                <v:path arrowok="t"/>
                <v:fill type="solid"/>
              </v:shape>
            </v:group>
            <v:group style="position:absolute;left:4838;top:4297;width:10;height:20" coordorigin="4838,4297" coordsize="10,20">
              <v:shape style="position:absolute;left:4838;top:4297;width:10;height:20" coordorigin="4838,4297" coordsize="10,20" path="m4838,4316l4847,4316,4847,4297,4838,4297,4838,4316xe" filled="true" fillcolor="#000000" stroked="false">
                <v:path arrowok="t"/>
                <v:fill type="solid"/>
              </v:shape>
            </v:group>
            <v:group style="position:absolute;left:4838;top:4316;width:10;height:20" coordorigin="4838,4316" coordsize="10,20">
              <v:shape style="position:absolute;left:4838;top:4316;width:10;height:20" coordorigin="4838,4316" coordsize="10,20" path="m4838,4335l4847,4335,4847,4316,4838,4316,4838,4335xe" filled="true" fillcolor="#000000" stroked="false">
                <v:path arrowok="t"/>
                <v:fill type="solid"/>
              </v:shape>
            </v:group>
            <v:group style="position:absolute;left:4838;top:4335;width:10;height:20" coordorigin="4838,4335" coordsize="10,20">
              <v:shape style="position:absolute;left:4838;top:4335;width:10;height:20" coordorigin="4838,4335" coordsize="10,20" path="m4838,4354l4847,4354,4847,4335,4838,4335,4838,4354xe" filled="true" fillcolor="#000000" stroked="false">
                <v:path arrowok="t"/>
                <v:fill type="solid"/>
              </v:shape>
            </v:group>
            <v:group style="position:absolute;left:5547;top:3318;width:10;height:20" coordorigin="5547,3318" coordsize="10,20">
              <v:shape style="position:absolute;left:5547;top:3318;width:10;height:20" coordorigin="5547,3318" coordsize="10,20" path="m5547,3337l5556,3337,5556,3318,5547,3318,5547,3337xe" filled="true" fillcolor="#000000" stroked="false">
                <v:path arrowok="t"/>
                <v:fill type="solid"/>
              </v:shape>
            </v:group>
            <v:group style="position:absolute;left:5547;top:3337;width:10;height:20" coordorigin="5547,3337" coordsize="10,20">
              <v:shape style="position:absolute;left:5547;top:3337;width:10;height:20" coordorigin="5547,3337" coordsize="10,20" path="m5547,3356l5556,3356,5556,3337,5547,3337,5547,3356xe" filled="true" fillcolor="#000000" stroked="false">
                <v:path arrowok="t"/>
                <v:fill type="solid"/>
              </v:shape>
            </v:group>
            <v:group style="position:absolute;left:5547;top:3356;width:10;height:20" coordorigin="5547,3356" coordsize="10,20">
              <v:shape style="position:absolute;left:5547;top:3356;width:10;height:20" coordorigin="5547,3356" coordsize="10,20" path="m5547,3375l5556,3375,5556,3356,5547,3356,5547,3375xe" filled="true" fillcolor="#000000" stroked="false">
                <v:path arrowok="t"/>
                <v:fill type="solid"/>
              </v:shape>
            </v:group>
            <v:group style="position:absolute;left:5547;top:3375;width:10;height:20" coordorigin="5547,3375" coordsize="10,20">
              <v:shape style="position:absolute;left:5547;top:3375;width:10;height:20" coordorigin="5547,3375" coordsize="10,20" path="m5547,3394l5556,3394,5556,3375,5547,3375,5547,3394xe" filled="true" fillcolor="#000000" stroked="false">
                <v:path arrowok="t"/>
                <v:fill type="solid"/>
              </v:shape>
            </v:group>
            <v:group style="position:absolute;left:5547;top:3394;width:10;height:20" coordorigin="5547,3394" coordsize="10,20">
              <v:shape style="position:absolute;left:5547;top:3394;width:10;height:20" coordorigin="5547,3394" coordsize="10,20" path="m5547,3414l5556,3414,5556,3394,5547,3394,5547,3414xe" filled="true" fillcolor="#000000" stroked="false">
                <v:path arrowok="t"/>
                <v:fill type="solid"/>
              </v:shape>
            </v:group>
            <v:group style="position:absolute;left:5547;top:3414;width:10;height:20" coordorigin="5547,3414" coordsize="10,20">
              <v:shape style="position:absolute;left:5547;top:3414;width:10;height:20" coordorigin="5547,3414" coordsize="10,20" path="m5547,3433l5556,3433,5556,3414,5547,3414,5547,3433xe" filled="true" fillcolor="#000000" stroked="false">
                <v:path arrowok="t"/>
                <v:fill type="solid"/>
              </v:shape>
            </v:group>
            <v:group style="position:absolute;left:5547;top:3433;width:10;height:20" coordorigin="5547,3433" coordsize="10,20">
              <v:shape style="position:absolute;left:5547;top:3433;width:10;height:20" coordorigin="5547,3433" coordsize="10,20" path="m5547,3452l5556,3452,5556,3433,5547,3433,5547,3452xe" filled="true" fillcolor="#000000" stroked="false">
                <v:path arrowok="t"/>
                <v:fill type="solid"/>
              </v:shape>
            </v:group>
            <v:group style="position:absolute;left:5547;top:3452;width:10;height:20" coordorigin="5547,3452" coordsize="10,20">
              <v:shape style="position:absolute;left:5547;top:3452;width:10;height:20" coordorigin="5547,3452" coordsize="10,20" path="m5547,3471l5556,3471,5556,3452,5547,3452,5547,3471xe" filled="true" fillcolor="#000000" stroked="false">
                <v:path arrowok="t"/>
                <v:fill type="solid"/>
              </v:shape>
            </v:group>
            <v:group style="position:absolute;left:5547;top:3471;width:10;height:20" coordorigin="5547,3471" coordsize="10,20">
              <v:shape style="position:absolute;left:5547;top:3471;width:10;height:20" coordorigin="5547,3471" coordsize="10,20" path="m5547,3490l5556,3490,5556,3471,5547,3471,5547,3490xe" filled="true" fillcolor="#000000" stroked="false">
                <v:path arrowok="t"/>
                <v:fill type="solid"/>
              </v:shape>
            </v:group>
            <v:group style="position:absolute;left:5547;top:3490;width:10;height:20" coordorigin="5547,3490" coordsize="10,20">
              <v:shape style="position:absolute;left:5547;top:3490;width:10;height:20" coordorigin="5547,3490" coordsize="10,20" path="m5547,3510l5556,3510,5556,3490,5547,3490,5547,3510xe" filled="true" fillcolor="#000000" stroked="false">
                <v:path arrowok="t"/>
                <v:fill type="solid"/>
              </v:shape>
            </v:group>
            <v:group style="position:absolute;left:5547;top:3510;width:10;height:20" coordorigin="5547,3510" coordsize="10,20">
              <v:shape style="position:absolute;left:5547;top:3510;width:10;height:20" coordorigin="5547,3510" coordsize="10,20" path="m5547,3529l5556,3529,5556,3510,5547,3510,5547,3529xe" filled="true" fillcolor="#000000" stroked="false">
                <v:path arrowok="t"/>
                <v:fill type="solid"/>
              </v:shape>
            </v:group>
            <v:group style="position:absolute;left:5547;top:3529;width:10;height:20" coordorigin="5547,3529" coordsize="10,20">
              <v:shape style="position:absolute;left:5547;top:3529;width:10;height:20" coordorigin="5547,3529" coordsize="10,20" path="m5547,3548l5556,3548,5556,3529,5547,3529,5547,3548xe" filled="true" fillcolor="#000000" stroked="false">
                <v:path arrowok="t"/>
                <v:fill type="solid"/>
              </v:shape>
            </v:group>
            <v:group style="position:absolute;left:5547;top:3548;width:10;height:20" coordorigin="5547,3548" coordsize="10,20">
              <v:shape style="position:absolute;left:5547;top:3548;width:10;height:20" coordorigin="5547,3548" coordsize="10,20" path="m5547,3567l5556,3567,5556,3548,5547,3548,5547,3567xe" filled="true" fillcolor="#000000" stroked="false">
                <v:path arrowok="t"/>
                <v:fill type="solid"/>
              </v:shape>
            </v:group>
            <v:group style="position:absolute;left:5547;top:3567;width:10;height:20" coordorigin="5547,3567" coordsize="10,20">
              <v:shape style="position:absolute;left:5547;top:3567;width:10;height:20" coordorigin="5547,3567" coordsize="10,20" path="m5547,3586l5556,3586,5556,3567,5547,3567,5547,3586xe" filled="true" fillcolor="#000000" stroked="false">
                <v:path arrowok="t"/>
                <v:fill type="solid"/>
              </v:shape>
            </v:group>
            <v:group style="position:absolute;left:5547;top:3586;width:10;height:20" coordorigin="5547,3586" coordsize="10,20">
              <v:shape style="position:absolute;left:5547;top:3586;width:10;height:20" coordorigin="5547,3586" coordsize="10,20" path="m5547,3606l5556,3606,5556,3586,5547,3586,5547,3606xe" filled="true" fillcolor="#000000" stroked="false">
                <v:path arrowok="t"/>
                <v:fill type="solid"/>
              </v:shape>
            </v:group>
            <v:group style="position:absolute;left:5547;top:3606;width:10;height:20" coordorigin="5547,3606" coordsize="10,20">
              <v:shape style="position:absolute;left:5547;top:3606;width:10;height:20" coordorigin="5547,3606" coordsize="10,20" path="m5547,3625l5556,3625,5556,3606,5547,3606,5547,3625xe" filled="true" fillcolor="#000000" stroked="false">
                <v:path arrowok="t"/>
                <v:fill type="solid"/>
              </v:shape>
            </v:group>
            <v:group style="position:absolute;left:5547;top:3625;width:10;height:20" coordorigin="5547,3625" coordsize="10,20">
              <v:shape style="position:absolute;left:5547;top:3625;width:10;height:20" coordorigin="5547,3625" coordsize="10,20" path="m5547,3644l5556,3644,5556,3625,5547,3625,5547,3644xe" filled="true" fillcolor="#000000" stroked="false">
                <v:path arrowok="t"/>
                <v:fill type="solid"/>
              </v:shape>
            </v:group>
            <v:group style="position:absolute;left:5547;top:3644;width:10;height:20" coordorigin="5547,3644" coordsize="10,20">
              <v:shape style="position:absolute;left:5547;top:3644;width:10;height:20" coordorigin="5547,3644" coordsize="10,20" path="m5547,3663l5556,3663,5556,3644,5547,3644,5547,3663xe" filled="true" fillcolor="#000000" stroked="false">
                <v:path arrowok="t"/>
                <v:fill type="solid"/>
              </v:shape>
            </v:group>
            <v:group style="position:absolute;left:5547;top:3663;width:10;height:20" coordorigin="5547,3663" coordsize="10,20">
              <v:shape style="position:absolute;left:5547;top:3663;width:10;height:20" coordorigin="5547,3663" coordsize="10,20" path="m5547,3682l5556,3682,5556,3663,5547,3663,5547,3682xe" filled="true" fillcolor="#000000" stroked="false">
                <v:path arrowok="t"/>
                <v:fill type="solid"/>
              </v:shape>
            </v:group>
            <v:group style="position:absolute;left:5547;top:3682;width:10;height:20" coordorigin="5547,3682" coordsize="10,20">
              <v:shape style="position:absolute;left:5547;top:3682;width:10;height:20" coordorigin="5547,3682" coordsize="10,20" path="m5547,3702l5556,3702,5556,3682,5547,3682,5547,3702xe" filled="true" fillcolor="#000000" stroked="false">
                <v:path arrowok="t"/>
                <v:fill type="solid"/>
              </v:shape>
            </v:group>
            <v:group style="position:absolute;left:5547;top:3702;width:10;height:20" coordorigin="5547,3702" coordsize="10,20">
              <v:shape style="position:absolute;left:5547;top:3702;width:10;height:20" coordorigin="5547,3702" coordsize="10,20" path="m5547,3721l5556,3721,5556,3702,5547,3702,5547,3721xe" filled="true" fillcolor="#000000" stroked="false">
                <v:path arrowok="t"/>
                <v:fill type="solid"/>
              </v:shape>
            </v:group>
            <v:group style="position:absolute;left:5547;top:3721;width:10;height:20" coordorigin="5547,3721" coordsize="10,20">
              <v:shape style="position:absolute;left:5547;top:3721;width:10;height:20" coordorigin="5547,3721" coordsize="10,20" path="m5547,3740l5556,3740,5556,3721,5547,3721,5547,3740xe" filled="true" fillcolor="#000000" stroked="false">
                <v:path arrowok="t"/>
                <v:fill type="solid"/>
              </v:shape>
            </v:group>
            <v:group style="position:absolute;left:5547;top:3740;width:10;height:20" coordorigin="5547,3740" coordsize="10,20">
              <v:shape style="position:absolute;left:5547;top:3740;width:10;height:20" coordorigin="5547,3740" coordsize="10,20" path="m5547,3759l5556,3759,5556,3740,5547,3740,5547,3759xe" filled="true" fillcolor="#000000" stroked="false">
                <v:path arrowok="t"/>
                <v:fill type="solid"/>
              </v:shape>
            </v:group>
            <v:group style="position:absolute;left:5547;top:3759;width:10;height:20" coordorigin="5547,3759" coordsize="10,20">
              <v:shape style="position:absolute;left:5547;top:3759;width:10;height:20" coordorigin="5547,3759" coordsize="10,20" path="m5547,3778l5556,3778,5556,3759,5547,3759,5547,3778xe" filled="true" fillcolor="#000000" stroked="false">
                <v:path arrowok="t"/>
                <v:fill type="solid"/>
              </v:shape>
            </v:group>
            <v:group style="position:absolute;left:5547;top:3778;width:10;height:20" coordorigin="5547,3778" coordsize="10,20">
              <v:shape style="position:absolute;left:5547;top:3778;width:10;height:20" coordorigin="5547,3778" coordsize="10,20" path="m5547,3798l5556,3798,5556,3778,5547,3778,5547,3798xe" filled="true" fillcolor="#000000" stroked="false">
                <v:path arrowok="t"/>
                <v:fill type="solid"/>
              </v:shape>
            </v:group>
            <v:group style="position:absolute;left:5547;top:3798;width:10;height:20" coordorigin="5547,3798" coordsize="10,20">
              <v:shape style="position:absolute;left:5547;top:3798;width:10;height:20" coordorigin="5547,3798" coordsize="10,20" path="m5547,3817l5556,3817,5556,3798,5547,3798,5547,3817xe" filled="true" fillcolor="#000000" stroked="false">
                <v:path arrowok="t"/>
                <v:fill type="solid"/>
              </v:shape>
            </v:group>
            <v:group style="position:absolute;left:5547;top:3817;width:10;height:20" coordorigin="5547,3817" coordsize="10,20">
              <v:shape style="position:absolute;left:5547;top:3817;width:10;height:20" coordorigin="5547,3817" coordsize="10,20" path="m5547,3836l5556,3836,5556,3817,5547,3817,5547,3836xe" filled="true" fillcolor="#000000" stroked="false">
                <v:path arrowok="t"/>
                <v:fill type="solid"/>
              </v:shape>
            </v:group>
            <v:group style="position:absolute;left:5547;top:3836;width:10;height:20" coordorigin="5547,3836" coordsize="10,20">
              <v:shape style="position:absolute;left:5547;top:3836;width:10;height:20" coordorigin="5547,3836" coordsize="10,20" path="m5547,3855l5556,3855,5556,3836,5547,3836,5547,3855xe" filled="true" fillcolor="#000000" stroked="false">
                <v:path arrowok="t"/>
                <v:fill type="solid"/>
              </v:shape>
            </v:group>
            <v:group style="position:absolute;left:5547;top:3855;width:10;height:20" coordorigin="5547,3855" coordsize="10,20">
              <v:shape style="position:absolute;left:5547;top:3855;width:10;height:20" coordorigin="5547,3855" coordsize="10,20" path="m5547,3874l5556,3874,5556,3855,5547,3855,5547,3874xe" filled="true" fillcolor="#000000" stroked="false">
                <v:path arrowok="t"/>
                <v:fill type="solid"/>
              </v:shape>
            </v:group>
            <v:group style="position:absolute;left:5547;top:3874;width:10;height:20" coordorigin="5547,3874" coordsize="10,20">
              <v:shape style="position:absolute;left:5547;top:3874;width:10;height:20" coordorigin="5547,3874" coordsize="10,20" path="m5547,3894l5556,3894,5556,3874,5547,3874,5547,3894xe" filled="true" fillcolor="#000000" stroked="false">
                <v:path arrowok="t"/>
                <v:fill type="solid"/>
              </v:shape>
            </v:group>
            <v:group style="position:absolute;left:5547;top:3894;width:10;height:20" coordorigin="5547,3894" coordsize="10,20">
              <v:shape style="position:absolute;left:5547;top:3894;width:10;height:20" coordorigin="5547,3894" coordsize="10,20" path="m5547,3913l5556,3913,5556,3894,5547,3894,5547,3913xe" filled="true" fillcolor="#000000" stroked="false">
                <v:path arrowok="t"/>
                <v:fill type="solid"/>
              </v:shape>
            </v:group>
            <v:group style="position:absolute;left:5547;top:3913;width:10;height:20" coordorigin="5547,3913" coordsize="10,20">
              <v:shape style="position:absolute;left:5547;top:3913;width:10;height:20" coordorigin="5547,3913" coordsize="10,20" path="m5547,3932l5556,3932,5556,3913,5547,3913,5547,3932xe" filled="true" fillcolor="#000000" stroked="false">
                <v:path arrowok="t"/>
                <v:fill type="solid"/>
              </v:shape>
            </v:group>
            <v:group style="position:absolute;left:5547;top:3932;width:10;height:20" coordorigin="5547,3932" coordsize="10,20">
              <v:shape style="position:absolute;left:5547;top:3932;width:10;height:20" coordorigin="5547,3932" coordsize="10,20" path="m5547,3951l5556,3951,5556,3932,5547,3932,5547,3951xe" filled="true" fillcolor="#000000" stroked="false">
                <v:path arrowok="t"/>
                <v:fill type="solid"/>
              </v:shape>
            </v:group>
            <v:group style="position:absolute;left:5547;top:3951;width:10;height:20" coordorigin="5547,3951" coordsize="10,20">
              <v:shape style="position:absolute;left:5547;top:3951;width:10;height:20" coordorigin="5547,3951" coordsize="10,20" path="m5547,3970l5556,3970,5556,3951,5547,3951,5547,3970xe" filled="true" fillcolor="#000000" stroked="false">
                <v:path arrowok="t"/>
                <v:fill type="solid"/>
              </v:shape>
            </v:group>
            <v:group style="position:absolute;left:5547;top:3970;width:10;height:20" coordorigin="5547,3970" coordsize="10,20">
              <v:shape style="position:absolute;left:5547;top:3970;width:10;height:20" coordorigin="5547,3970" coordsize="10,20" path="m5547,3990l5556,3990,5556,3970,5547,3970,5547,3990xe" filled="true" fillcolor="#000000" stroked="false">
                <v:path arrowok="t"/>
                <v:fill type="solid"/>
              </v:shape>
            </v:group>
            <v:group style="position:absolute;left:5547;top:3990;width:10;height:20" coordorigin="5547,3990" coordsize="10,20">
              <v:shape style="position:absolute;left:5547;top:3990;width:10;height:20" coordorigin="5547,3990" coordsize="10,20" path="m5547,4009l5556,4009,5556,3990,5547,3990,5547,4009xe" filled="true" fillcolor="#000000" stroked="false">
                <v:path arrowok="t"/>
                <v:fill type="solid"/>
              </v:shape>
            </v:group>
            <v:group style="position:absolute;left:5547;top:4009;width:10;height:20" coordorigin="5547,4009" coordsize="10,20">
              <v:shape style="position:absolute;left:5547;top:4009;width:10;height:20" coordorigin="5547,4009" coordsize="10,20" path="m5547,4028l5556,4028,5556,4009,5547,4009,5547,4028xe" filled="true" fillcolor="#000000" stroked="false">
                <v:path arrowok="t"/>
                <v:fill type="solid"/>
              </v:shape>
            </v:group>
            <v:group style="position:absolute;left:5547;top:4028;width:10;height:20" coordorigin="5547,4028" coordsize="10,20">
              <v:shape style="position:absolute;left:5547;top:4028;width:10;height:20" coordorigin="5547,4028" coordsize="10,20" path="m5547,4047l5556,4047,5556,4028,5547,4028,5547,4047xe" filled="true" fillcolor="#000000" stroked="false">
                <v:path arrowok="t"/>
                <v:fill type="solid"/>
              </v:shape>
            </v:group>
            <v:group style="position:absolute;left:5547;top:4047;width:10;height:20" coordorigin="5547,4047" coordsize="10,20">
              <v:shape style="position:absolute;left:5547;top:4047;width:10;height:20" coordorigin="5547,4047" coordsize="10,20" path="m5547,4066l5556,4066,5556,4047,5547,4047,5547,4066xe" filled="true" fillcolor="#000000" stroked="false">
                <v:path arrowok="t"/>
                <v:fill type="solid"/>
              </v:shape>
            </v:group>
            <v:group style="position:absolute;left:5547;top:4066;width:10;height:20" coordorigin="5547,4066" coordsize="10,20">
              <v:shape style="position:absolute;left:5547;top:4066;width:10;height:20" coordorigin="5547,4066" coordsize="10,20" path="m5547,4086l5556,4086,5556,4066,5547,4066,5547,4086xe" filled="true" fillcolor="#000000" stroked="false">
                <v:path arrowok="t"/>
                <v:fill type="solid"/>
              </v:shape>
            </v:group>
            <v:group style="position:absolute;left:5547;top:4086;width:10;height:20" coordorigin="5547,4086" coordsize="10,20">
              <v:shape style="position:absolute;left:5547;top:4086;width:10;height:20" coordorigin="5547,4086" coordsize="10,20" path="m5547,4105l5556,4105,5556,4086,5547,4086,5547,4105xe" filled="true" fillcolor="#000000" stroked="false">
                <v:path arrowok="t"/>
                <v:fill type="solid"/>
              </v:shape>
            </v:group>
            <v:group style="position:absolute;left:5547;top:4105;width:10;height:20" coordorigin="5547,4105" coordsize="10,20">
              <v:shape style="position:absolute;left:5547;top:4105;width:10;height:20" coordorigin="5547,4105" coordsize="10,20" path="m5547,4124l5556,4124,5556,4105,5547,4105,5547,4124xe" filled="true" fillcolor="#000000" stroked="false">
                <v:path arrowok="t"/>
                <v:fill type="solid"/>
              </v:shape>
            </v:group>
            <v:group style="position:absolute;left:5547;top:4124;width:10;height:20" coordorigin="5547,4124" coordsize="10,20">
              <v:shape style="position:absolute;left:5547;top:4124;width:10;height:20" coordorigin="5547,4124" coordsize="10,20" path="m5547,4143l5556,4143,5556,4124,5547,4124,5547,4143xe" filled="true" fillcolor="#000000" stroked="false">
                <v:path arrowok="t"/>
                <v:fill type="solid"/>
              </v:shape>
            </v:group>
            <v:group style="position:absolute;left:5547;top:4143;width:10;height:20" coordorigin="5547,4143" coordsize="10,20">
              <v:shape style="position:absolute;left:5547;top:4143;width:10;height:20" coordorigin="5547,4143" coordsize="10,20" path="m5547,4162l5556,4162,5556,4143,5547,4143,5547,4162xe" filled="true" fillcolor="#000000" stroked="false">
                <v:path arrowok="t"/>
                <v:fill type="solid"/>
              </v:shape>
            </v:group>
            <v:group style="position:absolute;left:5547;top:4162;width:10;height:20" coordorigin="5547,4162" coordsize="10,20">
              <v:shape style="position:absolute;left:5547;top:4162;width:10;height:20" coordorigin="5547,4162" coordsize="10,20" path="m5547,4182l5556,4182,5556,4162,5547,4162,5547,4182xe" filled="true" fillcolor="#000000" stroked="false">
                <v:path arrowok="t"/>
                <v:fill type="solid"/>
              </v:shape>
            </v:group>
            <v:group style="position:absolute;left:5547;top:4182;width:10;height:20" coordorigin="5547,4182" coordsize="10,20">
              <v:shape style="position:absolute;left:5547;top:4182;width:10;height:20" coordorigin="5547,4182" coordsize="10,20" path="m5547,4201l5556,4201,5556,4182,5547,4182,5547,4201xe" filled="true" fillcolor="#000000" stroked="false">
                <v:path arrowok="t"/>
                <v:fill type="solid"/>
              </v:shape>
            </v:group>
            <v:group style="position:absolute;left:5547;top:4201;width:10;height:20" coordorigin="5547,4201" coordsize="10,20">
              <v:shape style="position:absolute;left:5547;top:4201;width:10;height:20" coordorigin="5547,4201" coordsize="10,20" path="m5547,4220l5556,4220,5556,4201,5547,4201,5547,4220xe" filled="true" fillcolor="#000000" stroked="false">
                <v:path arrowok="t"/>
                <v:fill type="solid"/>
              </v:shape>
            </v:group>
            <v:group style="position:absolute;left:5547;top:4220;width:10;height:20" coordorigin="5547,4220" coordsize="10,20">
              <v:shape style="position:absolute;left:5547;top:4220;width:10;height:20" coordorigin="5547,4220" coordsize="10,20" path="m5547,4239l5556,4239,5556,4220,5547,4220,5547,4239xe" filled="true" fillcolor="#000000" stroked="false">
                <v:path arrowok="t"/>
                <v:fill type="solid"/>
              </v:shape>
            </v:group>
            <v:group style="position:absolute;left:5547;top:4239;width:10;height:20" coordorigin="5547,4239" coordsize="10,20">
              <v:shape style="position:absolute;left:5547;top:4239;width:10;height:20" coordorigin="5547,4239" coordsize="10,20" path="m5547,4258l5556,4258,5556,4239,5547,4239,5547,4258xe" filled="true" fillcolor="#000000" stroked="false">
                <v:path arrowok="t"/>
                <v:fill type="solid"/>
              </v:shape>
            </v:group>
            <v:group style="position:absolute;left:5547;top:4258;width:10;height:20" coordorigin="5547,4258" coordsize="10,20">
              <v:shape style="position:absolute;left:5547;top:4258;width:10;height:20" coordorigin="5547,4258" coordsize="10,20" path="m5547,4278l5556,4278,5556,4258,5547,4258,5547,4278xe" filled="true" fillcolor="#000000" stroked="false">
                <v:path arrowok="t"/>
                <v:fill type="solid"/>
              </v:shape>
            </v:group>
            <v:group style="position:absolute;left:5547;top:4278;width:10;height:20" coordorigin="5547,4278" coordsize="10,20">
              <v:shape style="position:absolute;left:5547;top:4278;width:10;height:20" coordorigin="5547,4278" coordsize="10,20" path="m5547,4297l5556,4297,5556,4278,5547,4278,5547,4297xe" filled="true" fillcolor="#000000" stroked="false">
                <v:path arrowok="t"/>
                <v:fill type="solid"/>
              </v:shape>
            </v:group>
            <v:group style="position:absolute;left:5547;top:4297;width:10;height:20" coordorigin="5547,4297" coordsize="10,20">
              <v:shape style="position:absolute;left:5547;top:4297;width:10;height:20" coordorigin="5547,4297" coordsize="10,20" path="m5547,4316l5556,4316,5556,4297,5547,4297,5547,4316xe" filled="true" fillcolor="#000000" stroked="false">
                <v:path arrowok="t"/>
                <v:fill type="solid"/>
              </v:shape>
            </v:group>
            <v:group style="position:absolute;left:5547;top:4316;width:10;height:20" coordorigin="5547,4316" coordsize="10,20">
              <v:shape style="position:absolute;left:5547;top:4316;width:10;height:20" coordorigin="5547,4316" coordsize="10,20" path="m5547,4335l5556,4335,5556,4316,5547,4316,5547,4335xe" filled="true" fillcolor="#000000" stroked="false">
                <v:path arrowok="t"/>
                <v:fill type="solid"/>
              </v:shape>
            </v:group>
            <v:group style="position:absolute;left:5547;top:4335;width:10;height:20" coordorigin="5547,4335" coordsize="10,20">
              <v:shape style="position:absolute;left:5547;top:4335;width:10;height:20" coordorigin="5547,4335" coordsize="10,20" path="m5547,4354l5556,4354,5556,4335,5547,4335,5547,4354xe" filled="true" fillcolor="#000000" stroked="false">
                <v:path arrowok="t"/>
                <v:fill type="solid"/>
              </v:shape>
            </v:group>
            <v:group style="position:absolute;left:7214;top:3318;width:10;height:20" coordorigin="7214,3318" coordsize="10,20">
              <v:shape style="position:absolute;left:7214;top:3318;width:10;height:20" coordorigin="7214,3318" coordsize="10,20" path="m7214,3337l7223,3337,7223,3318,7214,3318,7214,3337xe" filled="true" fillcolor="#000000" stroked="false">
                <v:path arrowok="t"/>
                <v:fill type="solid"/>
              </v:shape>
            </v:group>
            <v:group style="position:absolute;left:7214;top:3337;width:10;height:20" coordorigin="7214,3337" coordsize="10,20">
              <v:shape style="position:absolute;left:7214;top:3337;width:10;height:20" coordorigin="7214,3337" coordsize="10,20" path="m7214,3356l7223,3356,7223,3337,7214,3337,7214,3356xe" filled="true" fillcolor="#000000" stroked="false">
                <v:path arrowok="t"/>
                <v:fill type="solid"/>
              </v:shape>
            </v:group>
            <v:group style="position:absolute;left:7214;top:3356;width:10;height:20" coordorigin="7214,3356" coordsize="10,20">
              <v:shape style="position:absolute;left:7214;top:3356;width:10;height:20" coordorigin="7214,3356" coordsize="10,20" path="m7214,3375l7223,3375,7223,3356,7214,3356,7214,3375xe" filled="true" fillcolor="#000000" stroked="false">
                <v:path arrowok="t"/>
                <v:fill type="solid"/>
              </v:shape>
            </v:group>
            <v:group style="position:absolute;left:7214;top:3375;width:10;height:20" coordorigin="7214,3375" coordsize="10,20">
              <v:shape style="position:absolute;left:7214;top:3375;width:10;height:20" coordorigin="7214,3375" coordsize="10,20" path="m7214,3394l7223,3394,7223,3375,7214,3375,7214,3394xe" filled="true" fillcolor="#000000" stroked="false">
                <v:path arrowok="t"/>
                <v:fill type="solid"/>
              </v:shape>
            </v:group>
            <v:group style="position:absolute;left:7214;top:3394;width:10;height:20" coordorigin="7214,3394" coordsize="10,20">
              <v:shape style="position:absolute;left:7214;top:3394;width:10;height:20" coordorigin="7214,3394" coordsize="10,20" path="m7214,3414l7223,3414,7223,3394,7214,3394,7214,3414xe" filled="true" fillcolor="#000000" stroked="false">
                <v:path arrowok="t"/>
                <v:fill type="solid"/>
              </v:shape>
            </v:group>
            <v:group style="position:absolute;left:7214;top:3414;width:10;height:20" coordorigin="7214,3414" coordsize="10,20">
              <v:shape style="position:absolute;left:7214;top:3414;width:10;height:20" coordorigin="7214,3414" coordsize="10,20" path="m7214,3433l7223,3433,7223,3414,7214,3414,7214,3433xe" filled="true" fillcolor="#000000" stroked="false">
                <v:path arrowok="t"/>
                <v:fill type="solid"/>
              </v:shape>
            </v:group>
            <v:group style="position:absolute;left:7214;top:3433;width:10;height:20" coordorigin="7214,3433" coordsize="10,20">
              <v:shape style="position:absolute;left:7214;top:3433;width:10;height:20" coordorigin="7214,3433" coordsize="10,20" path="m7214,3452l7223,3452,7223,3433,7214,3433,7214,3452xe" filled="true" fillcolor="#000000" stroked="false">
                <v:path arrowok="t"/>
                <v:fill type="solid"/>
              </v:shape>
            </v:group>
            <v:group style="position:absolute;left:7214;top:3452;width:10;height:20" coordorigin="7214,3452" coordsize="10,20">
              <v:shape style="position:absolute;left:7214;top:3452;width:10;height:20" coordorigin="7214,3452" coordsize="10,20" path="m7214,3471l7223,3471,7223,3452,7214,3452,7214,3471xe" filled="true" fillcolor="#000000" stroked="false">
                <v:path arrowok="t"/>
                <v:fill type="solid"/>
              </v:shape>
            </v:group>
            <v:group style="position:absolute;left:7214;top:3471;width:10;height:20" coordorigin="7214,3471" coordsize="10,20">
              <v:shape style="position:absolute;left:7214;top:3471;width:10;height:20" coordorigin="7214,3471" coordsize="10,20" path="m7214,3490l7223,3490,7223,3471,7214,3471,7214,3490xe" filled="true" fillcolor="#000000" stroked="false">
                <v:path arrowok="t"/>
                <v:fill type="solid"/>
              </v:shape>
            </v:group>
            <v:group style="position:absolute;left:7214;top:3490;width:10;height:20" coordorigin="7214,3490" coordsize="10,20">
              <v:shape style="position:absolute;left:7214;top:3490;width:10;height:20" coordorigin="7214,3490" coordsize="10,20" path="m7214,3510l7223,3510,7223,3490,7214,3490,7214,3510xe" filled="true" fillcolor="#000000" stroked="false">
                <v:path arrowok="t"/>
                <v:fill type="solid"/>
              </v:shape>
            </v:group>
            <v:group style="position:absolute;left:7214;top:3510;width:10;height:20" coordorigin="7214,3510" coordsize="10,20">
              <v:shape style="position:absolute;left:7214;top:3510;width:10;height:20" coordorigin="7214,3510" coordsize="10,20" path="m7214,3529l7223,3529,7223,3510,7214,3510,7214,3529xe" filled="true" fillcolor="#000000" stroked="false">
                <v:path arrowok="t"/>
                <v:fill type="solid"/>
              </v:shape>
            </v:group>
            <v:group style="position:absolute;left:7214;top:3529;width:10;height:20" coordorigin="7214,3529" coordsize="10,20">
              <v:shape style="position:absolute;left:7214;top:3529;width:10;height:20" coordorigin="7214,3529" coordsize="10,20" path="m7214,3548l7223,3548,7223,3529,7214,3529,7214,3548xe" filled="true" fillcolor="#000000" stroked="false">
                <v:path arrowok="t"/>
                <v:fill type="solid"/>
              </v:shape>
            </v:group>
            <v:group style="position:absolute;left:7214;top:3548;width:10;height:20" coordorigin="7214,3548" coordsize="10,20">
              <v:shape style="position:absolute;left:7214;top:3548;width:10;height:20" coordorigin="7214,3548" coordsize="10,20" path="m7214,3567l7223,3567,7223,3548,7214,3548,7214,3567xe" filled="true" fillcolor="#000000" stroked="false">
                <v:path arrowok="t"/>
                <v:fill type="solid"/>
              </v:shape>
            </v:group>
            <v:group style="position:absolute;left:7214;top:3567;width:10;height:20" coordorigin="7214,3567" coordsize="10,20">
              <v:shape style="position:absolute;left:7214;top:3567;width:10;height:20" coordorigin="7214,3567" coordsize="10,20" path="m7214,3586l7223,3586,7223,3567,7214,3567,7214,3586xe" filled="true" fillcolor="#000000" stroked="false">
                <v:path arrowok="t"/>
                <v:fill type="solid"/>
              </v:shape>
            </v:group>
            <v:group style="position:absolute;left:7214;top:3586;width:10;height:20" coordorigin="7214,3586" coordsize="10,20">
              <v:shape style="position:absolute;left:7214;top:3586;width:10;height:20" coordorigin="7214,3586" coordsize="10,20" path="m7214,3606l7223,3606,7223,3586,7214,3586,7214,3606xe" filled="true" fillcolor="#000000" stroked="false">
                <v:path arrowok="t"/>
                <v:fill type="solid"/>
              </v:shape>
            </v:group>
            <v:group style="position:absolute;left:7214;top:3606;width:10;height:20" coordorigin="7214,3606" coordsize="10,20">
              <v:shape style="position:absolute;left:7214;top:3606;width:10;height:20" coordorigin="7214,3606" coordsize="10,20" path="m7214,3625l7223,3625,7223,3606,7214,3606,7214,3625xe" filled="true" fillcolor="#000000" stroked="false">
                <v:path arrowok="t"/>
                <v:fill type="solid"/>
              </v:shape>
            </v:group>
            <v:group style="position:absolute;left:7214;top:3625;width:10;height:20" coordorigin="7214,3625" coordsize="10,20">
              <v:shape style="position:absolute;left:7214;top:3625;width:10;height:20" coordorigin="7214,3625" coordsize="10,20" path="m7214,3644l7223,3644,7223,3625,7214,3625,7214,3644xe" filled="true" fillcolor="#000000" stroked="false">
                <v:path arrowok="t"/>
                <v:fill type="solid"/>
              </v:shape>
            </v:group>
            <v:group style="position:absolute;left:7214;top:3644;width:10;height:20" coordorigin="7214,3644" coordsize="10,20">
              <v:shape style="position:absolute;left:7214;top:3644;width:10;height:20" coordorigin="7214,3644" coordsize="10,20" path="m7214,3663l7223,3663,7223,3644,7214,3644,7214,3663xe" filled="true" fillcolor="#000000" stroked="false">
                <v:path arrowok="t"/>
                <v:fill type="solid"/>
              </v:shape>
            </v:group>
            <v:group style="position:absolute;left:7214;top:3663;width:10;height:20" coordorigin="7214,3663" coordsize="10,20">
              <v:shape style="position:absolute;left:7214;top:3663;width:10;height:20" coordorigin="7214,3663" coordsize="10,20" path="m7214,3682l7223,3682,7223,3663,7214,3663,7214,3682xe" filled="true" fillcolor="#000000" stroked="false">
                <v:path arrowok="t"/>
                <v:fill type="solid"/>
              </v:shape>
            </v:group>
            <v:group style="position:absolute;left:7214;top:3682;width:10;height:20" coordorigin="7214,3682" coordsize="10,20">
              <v:shape style="position:absolute;left:7214;top:3682;width:10;height:20" coordorigin="7214,3682" coordsize="10,20" path="m7214,3702l7223,3702,7223,3682,7214,3682,7214,3702xe" filled="true" fillcolor="#000000" stroked="false">
                <v:path arrowok="t"/>
                <v:fill type="solid"/>
              </v:shape>
            </v:group>
            <v:group style="position:absolute;left:7214;top:3702;width:10;height:20" coordorigin="7214,3702" coordsize="10,20">
              <v:shape style="position:absolute;left:7214;top:3702;width:10;height:20" coordorigin="7214,3702" coordsize="10,20" path="m7214,3721l7223,3721,7223,3702,7214,3702,7214,3721xe" filled="true" fillcolor="#000000" stroked="false">
                <v:path arrowok="t"/>
                <v:fill type="solid"/>
              </v:shape>
            </v:group>
            <v:group style="position:absolute;left:7214;top:3721;width:10;height:20" coordorigin="7214,3721" coordsize="10,20">
              <v:shape style="position:absolute;left:7214;top:3721;width:10;height:20" coordorigin="7214,3721" coordsize="10,20" path="m7214,3740l7223,3740,7223,3721,7214,3721,7214,3740xe" filled="true" fillcolor="#000000" stroked="false">
                <v:path arrowok="t"/>
                <v:fill type="solid"/>
              </v:shape>
            </v:group>
            <v:group style="position:absolute;left:7214;top:3740;width:10;height:20" coordorigin="7214,3740" coordsize="10,20">
              <v:shape style="position:absolute;left:7214;top:3740;width:10;height:20" coordorigin="7214,3740" coordsize="10,20" path="m7214,3759l7223,3759,7223,3740,7214,3740,7214,3759xe" filled="true" fillcolor="#000000" stroked="false">
                <v:path arrowok="t"/>
                <v:fill type="solid"/>
              </v:shape>
            </v:group>
            <v:group style="position:absolute;left:7214;top:3759;width:10;height:20" coordorigin="7214,3759" coordsize="10,20">
              <v:shape style="position:absolute;left:7214;top:3759;width:10;height:20" coordorigin="7214,3759" coordsize="10,20" path="m7214,3778l7223,3778,7223,3759,7214,3759,7214,3778xe" filled="true" fillcolor="#000000" stroked="false">
                <v:path arrowok="t"/>
                <v:fill type="solid"/>
              </v:shape>
            </v:group>
            <v:group style="position:absolute;left:7214;top:3778;width:10;height:20" coordorigin="7214,3778" coordsize="10,20">
              <v:shape style="position:absolute;left:7214;top:3778;width:10;height:20" coordorigin="7214,3778" coordsize="10,20" path="m7214,3798l7223,3798,7223,3778,7214,3778,7214,3798xe" filled="true" fillcolor="#000000" stroked="false">
                <v:path arrowok="t"/>
                <v:fill type="solid"/>
              </v:shape>
            </v:group>
            <v:group style="position:absolute;left:7214;top:3798;width:10;height:20" coordorigin="7214,3798" coordsize="10,20">
              <v:shape style="position:absolute;left:7214;top:3798;width:10;height:20" coordorigin="7214,3798" coordsize="10,20" path="m7214,3817l7223,3817,7223,3798,7214,3798,7214,3817xe" filled="true" fillcolor="#000000" stroked="false">
                <v:path arrowok="t"/>
                <v:fill type="solid"/>
              </v:shape>
            </v:group>
            <v:group style="position:absolute;left:7214;top:3817;width:10;height:20" coordorigin="7214,3817" coordsize="10,20">
              <v:shape style="position:absolute;left:7214;top:3817;width:10;height:20" coordorigin="7214,3817" coordsize="10,20" path="m7214,3836l7223,3836,7223,3817,7214,3817,7214,3836xe" filled="true" fillcolor="#000000" stroked="false">
                <v:path arrowok="t"/>
                <v:fill type="solid"/>
              </v:shape>
            </v:group>
            <v:group style="position:absolute;left:7214;top:3836;width:10;height:20" coordorigin="7214,3836" coordsize="10,20">
              <v:shape style="position:absolute;left:7214;top:3836;width:10;height:20" coordorigin="7214,3836" coordsize="10,20" path="m7214,3855l7223,3855,7223,3836,7214,3836,7214,3855xe" filled="true" fillcolor="#000000" stroked="false">
                <v:path arrowok="t"/>
                <v:fill type="solid"/>
              </v:shape>
            </v:group>
            <v:group style="position:absolute;left:7214;top:3855;width:10;height:20" coordorigin="7214,3855" coordsize="10,20">
              <v:shape style="position:absolute;left:7214;top:3855;width:10;height:20" coordorigin="7214,3855" coordsize="10,20" path="m7214,3874l7223,3874,7223,3855,7214,3855,7214,3874xe" filled="true" fillcolor="#000000" stroked="false">
                <v:path arrowok="t"/>
                <v:fill type="solid"/>
              </v:shape>
            </v:group>
            <v:group style="position:absolute;left:7214;top:3874;width:10;height:20" coordorigin="7214,3874" coordsize="10,20">
              <v:shape style="position:absolute;left:7214;top:3874;width:10;height:20" coordorigin="7214,3874" coordsize="10,20" path="m7214,3894l7223,3894,7223,3874,7214,3874,7214,3894xe" filled="true" fillcolor="#000000" stroked="false">
                <v:path arrowok="t"/>
                <v:fill type="solid"/>
              </v:shape>
            </v:group>
            <v:group style="position:absolute;left:7214;top:3894;width:10;height:20" coordorigin="7214,3894" coordsize="10,20">
              <v:shape style="position:absolute;left:7214;top:3894;width:10;height:20" coordorigin="7214,3894" coordsize="10,20" path="m7214,3913l7223,3913,7223,3894,7214,3894,7214,3913xe" filled="true" fillcolor="#000000" stroked="false">
                <v:path arrowok="t"/>
                <v:fill type="solid"/>
              </v:shape>
            </v:group>
            <v:group style="position:absolute;left:7214;top:3913;width:10;height:20" coordorigin="7214,3913" coordsize="10,20">
              <v:shape style="position:absolute;left:7214;top:3913;width:10;height:20" coordorigin="7214,3913" coordsize="10,20" path="m7214,3932l7223,3932,7223,3913,7214,3913,7214,3932xe" filled="true" fillcolor="#000000" stroked="false">
                <v:path arrowok="t"/>
                <v:fill type="solid"/>
              </v:shape>
            </v:group>
            <v:group style="position:absolute;left:7214;top:3932;width:10;height:20" coordorigin="7214,3932" coordsize="10,20">
              <v:shape style="position:absolute;left:7214;top:3932;width:10;height:20" coordorigin="7214,3932" coordsize="10,20" path="m7214,3951l7223,3951,7223,3932,7214,3932,7214,3951xe" filled="true" fillcolor="#000000" stroked="false">
                <v:path arrowok="t"/>
                <v:fill type="solid"/>
              </v:shape>
            </v:group>
            <v:group style="position:absolute;left:7214;top:3951;width:10;height:20" coordorigin="7214,3951" coordsize="10,20">
              <v:shape style="position:absolute;left:7214;top:3951;width:10;height:20" coordorigin="7214,3951" coordsize="10,20" path="m7214,3970l7223,3970,7223,3951,7214,3951,7214,3970xe" filled="true" fillcolor="#000000" stroked="false">
                <v:path arrowok="t"/>
                <v:fill type="solid"/>
              </v:shape>
            </v:group>
            <v:group style="position:absolute;left:7214;top:3970;width:10;height:20" coordorigin="7214,3970" coordsize="10,20">
              <v:shape style="position:absolute;left:7214;top:3970;width:10;height:20" coordorigin="7214,3970" coordsize="10,20" path="m7214,3990l7223,3990,7223,3970,7214,3970,7214,3990xe" filled="true" fillcolor="#000000" stroked="false">
                <v:path arrowok="t"/>
                <v:fill type="solid"/>
              </v:shape>
            </v:group>
            <v:group style="position:absolute;left:7214;top:3990;width:10;height:20" coordorigin="7214,3990" coordsize="10,20">
              <v:shape style="position:absolute;left:7214;top:3990;width:10;height:20" coordorigin="7214,3990" coordsize="10,20" path="m7214,4009l7223,4009,7223,3990,7214,3990,7214,4009xe" filled="true" fillcolor="#000000" stroked="false">
                <v:path arrowok="t"/>
                <v:fill type="solid"/>
              </v:shape>
            </v:group>
            <v:group style="position:absolute;left:7214;top:4009;width:10;height:20" coordorigin="7214,4009" coordsize="10,20">
              <v:shape style="position:absolute;left:7214;top:4009;width:10;height:20" coordorigin="7214,4009" coordsize="10,20" path="m7214,4028l7223,4028,7223,4009,7214,4009,7214,4028xe" filled="true" fillcolor="#000000" stroked="false">
                <v:path arrowok="t"/>
                <v:fill type="solid"/>
              </v:shape>
            </v:group>
            <v:group style="position:absolute;left:7214;top:4028;width:10;height:20" coordorigin="7214,4028" coordsize="10,20">
              <v:shape style="position:absolute;left:7214;top:4028;width:10;height:20" coordorigin="7214,4028" coordsize="10,20" path="m7214,4047l7223,4047,7223,4028,7214,4028,7214,4047xe" filled="true" fillcolor="#000000" stroked="false">
                <v:path arrowok="t"/>
                <v:fill type="solid"/>
              </v:shape>
            </v:group>
            <v:group style="position:absolute;left:7214;top:4047;width:10;height:20" coordorigin="7214,4047" coordsize="10,20">
              <v:shape style="position:absolute;left:7214;top:4047;width:10;height:20" coordorigin="7214,4047" coordsize="10,20" path="m7214,4066l7223,4066,7223,4047,7214,4047,7214,4066xe" filled="true" fillcolor="#000000" stroked="false">
                <v:path arrowok="t"/>
                <v:fill type="solid"/>
              </v:shape>
            </v:group>
            <v:group style="position:absolute;left:7214;top:4066;width:10;height:20" coordorigin="7214,4066" coordsize="10,20">
              <v:shape style="position:absolute;left:7214;top:4066;width:10;height:20" coordorigin="7214,4066" coordsize="10,20" path="m7214,4086l7223,4086,7223,4066,7214,4066,7214,4086xe" filled="true" fillcolor="#000000" stroked="false">
                <v:path arrowok="t"/>
                <v:fill type="solid"/>
              </v:shape>
            </v:group>
            <v:group style="position:absolute;left:7214;top:4086;width:10;height:20" coordorigin="7214,4086" coordsize="10,20">
              <v:shape style="position:absolute;left:7214;top:4086;width:10;height:20" coordorigin="7214,4086" coordsize="10,20" path="m7214,4105l7223,4105,7223,4086,7214,4086,7214,4105xe" filled="true" fillcolor="#000000" stroked="false">
                <v:path arrowok="t"/>
                <v:fill type="solid"/>
              </v:shape>
            </v:group>
            <v:group style="position:absolute;left:7214;top:4105;width:10;height:20" coordorigin="7214,4105" coordsize="10,20">
              <v:shape style="position:absolute;left:7214;top:4105;width:10;height:20" coordorigin="7214,4105" coordsize="10,20" path="m7214,4124l7223,4124,7223,4105,7214,4105,7214,4124xe" filled="true" fillcolor="#000000" stroked="false">
                <v:path arrowok="t"/>
                <v:fill type="solid"/>
              </v:shape>
            </v:group>
            <v:group style="position:absolute;left:7214;top:4124;width:10;height:20" coordorigin="7214,4124" coordsize="10,20">
              <v:shape style="position:absolute;left:7214;top:4124;width:10;height:20" coordorigin="7214,4124" coordsize="10,20" path="m7214,4143l7223,4143,7223,4124,7214,4124,7214,4143xe" filled="true" fillcolor="#000000" stroked="false">
                <v:path arrowok="t"/>
                <v:fill type="solid"/>
              </v:shape>
            </v:group>
            <v:group style="position:absolute;left:7214;top:4143;width:10;height:20" coordorigin="7214,4143" coordsize="10,20">
              <v:shape style="position:absolute;left:7214;top:4143;width:10;height:20" coordorigin="7214,4143" coordsize="10,20" path="m7214,4162l7223,4162,7223,4143,7214,4143,7214,4162xe" filled="true" fillcolor="#000000" stroked="false">
                <v:path arrowok="t"/>
                <v:fill type="solid"/>
              </v:shape>
            </v:group>
            <v:group style="position:absolute;left:7214;top:4162;width:10;height:20" coordorigin="7214,4162" coordsize="10,20">
              <v:shape style="position:absolute;left:7214;top:4162;width:10;height:20" coordorigin="7214,4162" coordsize="10,20" path="m7214,4182l7223,4182,7223,4162,7214,4162,7214,4182xe" filled="true" fillcolor="#000000" stroked="false">
                <v:path arrowok="t"/>
                <v:fill type="solid"/>
              </v:shape>
            </v:group>
            <v:group style="position:absolute;left:7214;top:4182;width:10;height:20" coordorigin="7214,4182" coordsize="10,20">
              <v:shape style="position:absolute;left:7214;top:4182;width:10;height:20" coordorigin="7214,4182" coordsize="10,20" path="m7214,4201l7223,4201,7223,4182,7214,4182,7214,4201xe" filled="true" fillcolor="#000000" stroked="false">
                <v:path arrowok="t"/>
                <v:fill type="solid"/>
              </v:shape>
            </v:group>
            <v:group style="position:absolute;left:7214;top:4201;width:10;height:20" coordorigin="7214,4201" coordsize="10,20">
              <v:shape style="position:absolute;left:7214;top:4201;width:10;height:20" coordorigin="7214,4201" coordsize="10,20" path="m7214,4220l7223,4220,7223,4201,7214,4201,7214,4220xe" filled="true" fillcolor="#000000" stroked="false">
                <v:path arrowok="t"/>
                <v:fill type="solid"/>
              </v:shape>
            </v:group>
            <v:group style="position:absolute;left:7214;top:4220;width:10;height:20" coordorigin="7214,4220" coordsize="10,20">
              <v:shape style="position:absolute;left:7214;top:4220;width:10;height:20" coordorigin="7214,4220" coordsize="10,20" path="m7214,4239l7223,4239,7223,4220,7214,4220,7214,4239xe" filled="true" fillcolor="#000000" stroked="false">
                <v:path arrowok="t"/>
                <v:fill type="solid"/>
              </v:shape>
            </v:group>
            <v:group style="position:absolute;left:7214;top:4239;width:10;height:20" coordorigin="7214,4239" coordsize="10,20">
              <v:shape style="position:absolute;left:7214;top:4239;width:10;height:20" coordorigin="7214,4239" coordsize="10,20" path="m7214,4258l7223,4258,7223,4239,7214,4239,7214,4258xe" filled="true" fillcolor="#000000" stroked="false">
                <v:path arrowok="t"/>
                <v:fill type="solid"/>
              </v:shape>
            </v:group>
            <v:group style="position:absolute;left:7214;top:4258;width:10;height:20" coordorigin="7214,4258" coordsize="10,20">
              <v:shape style="position:absolute;left:7214;top:4258;width:10;height:20" coordorigin="7214,4258" coordsize="10,20" path="m7214,4278l7223,4278,7223,4258,7214,4258,7214,4278xe" filled="true" fillcolor="#000000" stroked="false">
                <v:path arrowok="t"/>
                <v:fill type="solid"/>
              </v:shape>
            </v:group>
            <v:group style="position:absolute;left:7214;top:4278;width:10;height:20" coordorigin="7214,4278" coordsize="10,20">
              <v:shape style="position:absolute;left:7214;top:4278;width:10;height:20" coordorigin="7214,4278" coordsize="10,20" path="m7214,4297l7223,4297,7223,4278,7214,4278,7214,4297xe" filled="true" fillcolor="#000000" stroked="false">
                <v:path arrowok="t"/>
                <v:fill type="solid"/>
              </v:shape>
            </v:group>
            <v:group style="position:absolute;left:7214;top:4297;width:10;height:20" coordorigin="7214,4297" coordsize="10,20">
              <v:shape style="position:absolute;left:7214;top:4297;width:10;height:20" coordorigin="7214,4297" coordsize="10,20" path="m7214,4316l7223,4316,7223,4297,7214,4297,7214,4316xe" filled="true" fillcolor="#000000" stroked="false">
                <v:path arrowok="t"/>
                <v:fill type="solid"/>
              </v:shape>
            </v:group>
            <v:group style="position:absolute;left:7214;top:4316;width:10;height:20" coordorigin="7214,4316" coordsize="10,20">
              <v:shape style="position:absolute;left:7214;top:4316;width:10;height:20" coordorigin="7214,4316" coordsize="10,20" path="m7214,4335l7223,4335,7223,4316,7214,4316,7214,4335xe" filled="true" fillcolor="#000000" stroked="false">
                <v:path arrowok="t"/>
                <v:fill type="solid"/>
              </v:shape>
            </v:group>
            <v:group style="position:absolute;left:7214;top:4335;width:10;height:20" coordorigin="7214,4335" coordsize="10,20">
              <v:shape style="position:absolute;left:7214;top:4335;width:10;height:20" coordorigin="7214,4335" coordsize="10,20" path="m7214,4354l7223,4354,7223,4335,7214,4335,7214,4354xe" filled="true" fillcolor="#000000" stroked="false">
                <v:path arrowok="t"/>
                <v:fill type="solid"/>
              </v:shape>
            </v:group>
            <v:group style="position:absolute;left:8240;top:3318;width:10;height:20" coordorigin="8240,3318" coordsize="10,20">
              <v:shape style="position:absolute;left:8240;top:3318;width:10;height:20" coordorigin="8240,3318" coordsize="10,20" path="m8240,3337l8249,3337,8249,3318,8240,3318,8240,3337xe" filled="true" fillcolor="#000000" stroked="false">
                <v:path arrowok="t"/>
                <v:fill type="solid"/>
              </v:shape>
            </v:group>
            <v:group style="position:absolute;left:8240;top:3337;width:10;height:20" coordorigin="8240,3337" coordsize="10,20">
              <v:shape style="position:absolute;left:8240;top:3337;width:10;height:20" coordorigin="8240,3337" coordsize="10,20" path="m8240,3356l8249,3356,8249,3337,8240,3337,8240,3356xe" filled="true" fillcolor="#000000" stroked="false">
                <v:path arrowok="t"/>
                <v:fill type="solid"/>
              </v:shape>
            </v:group>
            <v:group style="position:absolute;left:8240;top:3356;width:10;height:20" coordorigin="8240,3356" coordsize="10,20">
              <v:shape style="position:absolute;left:8240;top:3356;width:10;height:20" coordorigin="8240,3356" coordsize="10,20" path="m8240,3375l8249,3375,8249,3356,8240,3356,8240,3375xe" filled="true" fillcolor="#000000" stroked="false">
                <v:path arrowok="t"/>
                <v:fill type="solid"/>
              </v:shape>
            </v:group>
            <v:group style="position:absolute;left:8240;top:3375;width:10;height:20" coordorigin="8240,3375" coordsize="10,20">
              <v:shape style="position:absolute;left:8240;top:3375;width:10;height:20" coordorigin="8240,3375" coordsize="10,20" path="m8240,3394l8249,3394,8249,3375,8240,3375,8240,3394xe" filled="true" fillcolor="#000000" stroked="false">
                <v:path arrowok="t"/>
                <v:fill type="solid"/>
              </v:shape>
            </v:group>
            <v:group style="position:absolute;left:8240;top:3394;width:10;height:20" coordorigin="8240,3394" coordsize="10,20">
              <v:shape style="position:absolute;left:8240;top:3394;width:10;height:20" coordorigin="8240,3394" coordsize="10,20" path="m8240,3414l8249,3414,8249,3394,8240,3394,8240,3414xe" filled="true" fillcolor="#000000" stroked="false">
                <v:path arrowok="t"/>
                <v:fill type="solid"/>
              </v:shape>
            </v:group>
            <v:group style="position:absolute;left:8240;top:3414;width:10;height:20" coordorigin="8240,3414" coordsize="10,20">
              <v:shape style="position:absolute;left:8240;top:3414;width:10;height:20" coordorigin="8240,3414" coordsize="10,20" path="m8240,3433l8249,3433,8249,3414,8240,3414,8240,3433xe" filled="true" fillcolor="#000000" stroked="false">
                <v:path arrowok="t"/>
                <v:fill type="solid"/>
              </v:shape>
            </v:group>
            <v:group style="position:absolute;left:8240;top:3433;width:10;height:20" coordorigin="8240,3433" coordsize="10,20">
              <v:shape style="position:absolute;left:8240;top:3433;width:10;height:20" coordorigin="8240,3433" coordsize="10,20" path="m8240,3452l8249,3452,8249,3433,8240,3433,8240,3452xe" filled="true" fillcolor="#000000" stroked="false">
                <v:path arrowok="t"/>
                <v:fill type="solid"/>
              </v:shape>
            </v:group>
            <v:group style="position:absolute;left:8240;top:3452;width:10;height:20" coordorigin="8240,3452" coordsize="10,20">
              <v:shape style="position:absolute;left:8240;top:3452;width:10;height:20" coordorigin="8240,3452" coordsize="10,20" path="m8240,3471l8249,3471,8249,3452,8240,3452,8240,3471xe" filled="true" fillcolor="#000000" stroked="false">
                <v:path arrowok="t"/>
                <v:fill type="solid"/>
              </v:shape>
            </v:group>
            <v:group style="position:absolute;left:8240;top:3471;width:10;height:20" coordorigin="8240,3471" coordsize="10,20">
              <v:shape style="position:absolute;left:8240;top:3471;width:10;height:20" coordorigin="8240,3471" coordsize="10,20" path="m8240,3490l8249,3490,8249,3471,8240,3471,8240,3490xe" filled="true" fillcolor="#000000" stroked="false">
                <v:path arrowok="t"/>
                <v:fill type="solid"/>
              </v:shape>
            </v:group>
            <v:group style="position:absolute;left:8240;top:3490;width:10;height:20" coordorigin="8240,3490" coordsize="10,20">
              <v:shape style="position:absolute;left:8240;top:3490;width:10;height:20" coordorigin="8240,3490" coordsize="10,20" path="m8240,3510l8249,3510,8249,3490,8240,3490,8240,3510xe" filled="true" fillcolor="#000000" stroked="false">
                <v:path arrowok="t"/>
                <v:fill type="solid"/>
              </v:shape>
            </v:group>
            <v:group style="position:absolute;left:8240;top:3510;width:10;height:20" coordorigin="8240,3510" coordsize="10,20">
              <v:shape style="position:absolute;left:8240;top:3510;width:10;height:20" coordorigin="8240,3510" coordsize="10,20" path="m8240,3529l8249,3529,8249,3510,8240,3510,8240,3529xe" filled="true" fillcolor="#000000" stroked="false">
                <v:path arrowok="t"/>
                <v:fill type="solid"/>
              </v:shape>
            </v:group>
            <v:group style="position:absolute;left:8240;top:3529;width:10;height:20" coordorigin="8240,3529" coordsize="10,20">
              <v:shape style="position:absolute;left:8240;top:3529;width:10;height:20" coordorigin="8240,3529" coordsize="10,20" path="m8240,3548l8249,3548,8249,3529,8240,3529,8240,3548xe" filled="true" fillcolor="#000000" stroked="false">
                <v:path arrowok="t"/>
                <v:fill type="solid"/>
              </v:shape>
            </v:group>
            <v:group style="position:absolute;left:8240;top:3548;width:10;height:20" coordorigin="8240,3548" coordsize="10,20">
              <v:shape style="position:absolute;left:8240;top:3548;width:10;height:20" coordorigin="8240,3548" coordsize="10,20" path="m8240,3567l8249,3567,8249,3548,8240,3548,8240,3567xe" filled="true" fillcolor="#000000" stroked="false">
                <v:path arrowok="t"/>
                <v:fill type="solid"/>
              </v:shape>
            </v:group>
            <v:group style="position:absolute;left:8240;top:3567;width:10;height:20" coordorigin="8240,3567" coordsize="10,20">
              <v:shape style="position:absolute;left:8240;top:3567;width:10;height:20" coordorigin="8240,3567" coordsize="10,20" path="m8240,3586l8249,3586,8249,3567,8240,3567,8240,3586xe" filled="true" fillcolor="#000000" stroked="false">
                <v:path arrowok="t"/>
                <v:fill type="solid"/>
              </v:shape>
            </v:group>
            <v:group style="position:absolute;left:8240;top:3586;width:10;height:20" coordorigin="8240,3586" coordsize="10,20">
              <v:shape style="position:absolute;left:8240;top:3586;width:10;height:20" coordorigin="8240,3586" coordsize="10,20" path="m8240,3606l8249,3606,8249,3586,8240,3586,8240,3606xe" filled="true" fillcolor="#000000" stroked="false">
                <v:path arrowok="t"/>
                <v:fill type="solid"/>
              </v:shape>
            </v:group>
            <v:group style="position:absolute;left:8240;top:3606;width:10;height:20" coordorigin="8240,3606" coordsize="10,20">
              <v:shape style="position:absolute;left:8240;top:3606;width:10;height:20" coordorigin="8240,3606" coordsize="10,20" path="m8240,3625l8249,3625,8249,3606,8240,3606,8240,3625xe" filled="true" fillcolor="#000000" stroked="false">
                <v:path arrowok="t"/>
                <v:fill type="solid"/>
              </v:shape>
            </v:group>
            <v:group style="position:absolute;left:8240;top:3625;width:10;height:20" coordorigin="8240,3625" coordsize="10,20">
              <v:shape style="position:absolute;left:8240;top:3625;width:10;height:20" coordorigin="8240,3625" coordsize="10,20" path="m8240,3644l8249,3644,8249,3625,8240,3625,8240,3644xe" filled="true" fillcolor="#000000" stroked="false">
                <v:path arrowok="t"/>
                <v:fill type="solid"/>
              </v:shape>
            </v:group>
            <v:group style="position:absolute;left:8240;top:3644;width:10;height:20" coordorigin="8240,3644" coordsize="10,20">
              <v:shape style="position:absolute;left:8240;top:3644;width:10;height:20" coordorigin="8240,3644" coordsize="10,20" path="m8240,3663l8249,3663,8249,3644,8240,3644,8240,3663xe" filled="true" fillcolor="#000000" stroked="false">
                <v:path arrowok="t"/>
                <v:fill type="solid"/>
              </v:shape>
            </v:group>
            <v:group style="position:absolute;left:8240;top:3663;width:10;height:20" coordorigin="8240,3663" coordsize="10,20">
              <v:shape style="position:absolute;left:8240;top:3663;width:10;height:20" coordorigin="8240,3663" coordsize="10,20" path="m8240,3682l8249,3682,8249,3663,8240,3663,8240,3682xe" filled="true" fillcolor="#000000" stroked="false">
                <v:path arrowok="t"/>
                <v:fill type="solid"/>
              </v:shape>
            </v:group>
            <v:group style="position:absolute;left:8240;top:3682;width:10;height:20" coordorigin="8240,3682" coordsize="10,20">
              <v:shape style="position:absolute;left:8240;top:3682;width:10;height:20" coordorigin="8240,3682" coordsize="10,20" path="m8240,3702l8249,3702,8249,3682,8240,3682,8240,3702xe" filled="true" fillcolor="#000000" stroked="false">
                <v:path arrowok="t"/>
                <v:fill type="solid"/>
              </v:shape>
            </v:group>
            <v:group style="position:absolute;left:8240;top:3702;width:10;height:20" coordorigin="8240,3702" coordsize="10,20">
              <v:shape style="position:absolute;left:8240;top:3702;width:10;height:20" coordorigin="8240,3702" coordsize="10,20" path="m8240,3721l8249,3721,8249,3702,8240,3702,8240,3721xe" filled="true" fillcolor="#000000" stroked="false">
                <v:path arrowok="t"/>
                <v:fill type="solid"/>
              </v:shape>
            </v:group>
            <v:group style="position:absolute;left:8240;top:3721;width:10;height:20" coordorigin="8240,3721" coordsize="10,20">
              <v:shape style="position:absolute;left:8240;top:3721;width:10;height:20" coordorigin="8240,3721" coordsize="10,20" path="m8240,3740l8249,3740,8249,3721,8240,3721,8240,3740xe" filled="true" fillcolor="#000000" stroked="false">
                <v:path arrowok="t"/>
                <v:fill type="solid"/>
              </v:shape>
            </v:group>
            <v:group style="position:absolute;left:8240;top:3740;width:10;height:20" coordorigin="8240,3740" coordsize="10,20">
              <v:shape style="position:absolute;left:8240;top:3740;width:10;height:20" coordorigin="8240,3740" coordsize="10,20" path="m8240,3759l8249,3759,8249,3740,8240,3740,8240,3759xe" filled="true" fillcolor="#000000" stroked="false">
                <v:path arrowok="t"/>
                <v:fill type="solid"/>
              </v:shape>
            </v:group>
            <v:group style="position:absolute;left:8240;top:3759;width:10;height:20" coordorigin="8240,3759" coordsize="10,20">
              <v:shape style="position:absolute;left:8240;top:3759;width:10;height:20" coordorigin="8240,3759" coordsize="10,20" path="m8240,3778l8249,3778,8249,3759,8240,3759,8240,3778xe" filled="true" fillcolor="#000000" stroked="false">
                <v:path arrowok="t"/>
                <v:fill type="solid"/>
              </v:shape>
            </v:group>
            <v:group style="position:absolute;left:8240;top:3778;width:10;height:20" coordorigin="8240,3778" coordsize="10,20">
              <v:shape style="position:absolute;left:8240;top:3778;width:10;height:20" coordorigin="8240,3778" coordsize="10,20" path="m8240,3798l8249,3798,8249,3778,8240,3778,8240,3798xe" filled="true" fillcolor="#000000" stroked="false">
                <v:path arrowok="t"/>
                <v:fill type="solid"/>
              </v:shape>
            </v:group>
            <v:group style="position:absolute;left:8240;top:3798;width:10;height:20" coordorigin="8240,3798" coordsize="10,20">
              <v:shape style="position:absolute;left:8240;top:3798;width:10;height:20" coordorigin="8240,3798" coordsize="10,20" path="m8240,3817l8249,3817,8249,3798,8240,3798,8240,3817xe" filled="true" fillcolor="#000000" stroked="false">
                <v:path arrowok="t"/>
                <v:fill type="solid"/>
              </v:shape>
            </v:group>
            <v:group style="position:absolute;left:8240;top:3817;width:10;height:20" coordorigin="8240,3817" coordsize="10,20">
              <v:shape style="position:absolute;left:8240;top:3817;width:10;height:20" coordorigin="8240,3817" coordsize="10,20" path="m8240,3836l8249,3836,8249,3817,8240,3817,8240,3836xe" filled="true" fillcolor="#000000" stroked="false">
                <v:path arrowok="t"/>
                <v:fill type="solid"/>
              </v:shape>
            </v:group>
            <v:group style="position:absolute;left:8240;top:3836;width:10;height:20" coordorigin="8240,3836" coordsize="10,20">
              <v:shape style="position:absolute;left:8240;top:3836;width:10;height:20" coordorigin="8240,3836" coordsize="10,20" path="m8240,3855l8249,3855,8249,3836,8240,3836,8240,3855xe" filled="true" fillcolor="#000000" stroked="false">
                <v:path arrowok="t"/>
                <v:fill type="solid"/>
              </v:shape>
            </v:group>
            <v:group style="position:absolute;left:8240;top:3855;width:10;height:20" coordorigin="8240,3855" coordsize="10,20">
              <v:shape style="position:absolute;left:8240;top:3855;width:10;height:20" coordorigin="8240,3855" coordsize="10,20" path="m8240,3874l8249,3874,8249,3855,8240,3855,8240,3874xe" filled="true" fillcolor="#000000" stroked="false">
                <v:path arrowok="t"/>
                <v:fill type="solid"/>
              </v:shape>
            </v:group>
            <v:group style="position:absolute;left:8240;top:3874;width:10;height:20" coordorigin="8240,3874" coordsize="10,20">
              <v:shape style="position:absolute;left:8240;top:3874;width:10;height:20" coordorigin="8240,3874" coordsize="10,20" path="m8240,3894l8249,3894,8249,3874,8240,3874,8240,3894xe" filled="true" fillcolor="#000000" stroked="false">
                <v:path arrowok="t"/>
                <v:fill type="solid"/>
              </v:shape>
            </v:group>
            <v:group style="position:absolute;left:8240;top:3894;width:10;height:20" coordorigin="8240,3894" coordsize="10,20">
              <v:shape style="position:absolute;left:8240;top:3894;width:10;height:20" coordorigin="8240,3894" coordsize="10,20" path="m8240,3913l8249,3913,8249,3894,8240,3894,8240,3913xe" filled="true" fillcolor="#000000" stroked="false">
                <v:path arrowok="t"/>
                <v:fill type="solid"/>
              </v:shape>
            </v:group>
            <v:group style="position:absolute;left:8240;top:3913;width:10;height:20" coordorigin="8240,3913" coordsize="10,20">
              <v:shape style="position:absolute;left:8240;top:3913;width:10;height:20" coordorigin="8240,3913" coordsize="10,20" path="m8240,3932l8249,3932,8249,3913,8240,3913,8240,3932xe" filled="true" fillcolor="#000000" stroked="false">
                <v:path arrowok="t"/>
                <v:fill type="solid"/>
              </v:shape>
            </v:group>
            <v:group style="position:absolute;left:8240;top:3932;width:10;height:20" coordorigin="8240,3932" coordsize="10,20">
              <v:shape style="position:absolute;left:8240;top:3932;width:10;height:20" coordorigin="8240,3932" coordsize="10,20" path="m8240,3951l8249,3951,8249,3932,8240,3932,8240,3951xe" filled="true" fillcolor="#000000" stroked="false">
                <v:path arrowok="t"/>
                <v:fill type="solid"/>
              </v:shape>
            </v:group>
            <v:group style="position:absolute;left:8240;top:3951;width:10;height:20" coordorigin="8240,3951" coordsize="10,20">
              <v:shape style="position:absolute;left:8240;top:3951;width:10;height:20" coordorigin="8240,3951" coordsize="10,20" path="m8240,3970l8249,3970,8249,3951,8240,3951,8240,3970xe" filled="true" fillcolor="#000000" stroked="false">
                <v:path arrowok="t"/>
                <v:fill type="solid"/>
              </v:shape>
            </v:group>
            <v:group style="position:absolute;left:8240;top:3970;width:10;height:20" coordorigin="8240,3970" coordsize="10,20">
              <v:shape style="position:absolute;left:8240;top:3970;width:10;height:20" coordorigin="8240,3970" coordsize="10,20" path="m8240,3990l8249,3990,8249,3970,8240,3970,8240,3990xe" filled="true" fillcolor="#000000" stroked="false">
                <v:path arrowok="t"/>
                <v:fill type="solid"/>
              </v:shape>
            </v:group>
            <v:group style="position:absolute;left:8240;top:3990;width:10;height:20" coordorigin="8240,3990" coordsize="10,20">
              <v:shape style="position:absolute;left:8240;top:3990;width:10;height:20" coordorigin="8240,3990" coordsize="10,20" path="m8240,4009l8249,4009,8249,3990,8240,3990,8240,4009xe" filled="true" fillcolor="#000000" stroked="false">
                <v:path arrowok="t"/>
                <v:fill type="solid"/>
              </v:shape>
            </v:group>
            <v:group style="position:absolute;left:8240;top:4009;width:10;height:20" coordorigin="8240,4009" coordsize="10,20">
              <v:shape style="position:absolute;left:8240;top:4009;width:10;height:20" coordorigin="8240,4009" coordsize="10,20" path="m8240,4028l8249,4028,8249,4009,8240,4009,8240,4028xe" filled="true" fillcolor="#000000" stroked="false">
                <v:path arrowok="t"/>
                <v:fill type="solid"/>
              </v:shape>
            </v:group>
            <v:group style="position:absolute;left:8240;top:4028;width:10;height:20" coordorigin="8240,4028" coordsize="10,20">
              <v:shape style="position:absolute;left:8240;top:4028;width:10;height:20" coordorigin="8240,4028" coordsize="10,20" path="m8240,4047l8249,4047,8249,4028,8240,4028,8240,4047xe" filled="true" fillcolor="#000000" stroked="false">
                <v:path arrowok="t"/>
                <v:fill type="solid"/>
              </v:shape>
            </v:group>
            <v:group style="position:absolute;left:8240;top:4047;width:10;height:20" coordorigin="8240,4047" coordsize="10,20">
              <v:shape style="position:absolute;left:8240;top:4047;width:10;height:20" coordorigin="8240,4047" coordsize="10,20" path="m8240,4066l8249,4066,8249,4047,8240,4047,8240,4066xe" filled="true" fillcolor="#000000" stroked="false">
                <v:path arrowok="t"/>
                <v:fill type="solid"/>
              </v:shape>
            </v:group>
            <v:group style="position:absolute;left:8240;top:4066;width:10;height:20" coordorigin="8240,4066" coordsize="10,20">
              <v:shape style="position:absolute;left:8240;top:4066;width:10;height:20" coordorigin="8240,4066" coordsize="10,20" path="m8240,4086l8249,4086,8249,4066,8240,4066,8240,4086xe" filled="true" fillcolor="#000000" stroked="false">
                <v:path arrowok="t"/>
                <v:fill type="solid"/>
              </v:shape>
            </v:group>
            <v:group style="position:absolute;left:8240;top:4086;width:10;height:20" coordorigin="8240,4086" coordsize="10,20">
              <v:shape style="position:absolute;left:8240;top:4086;width:10;height:20" coordorigin="8240,4086" coordsize="10,20" path="m8240,4105l8249,4105,8249,4086,8240,4086,8240,4105xe" filled="true" fillcolor="#000000" stroked="false">
                <v:path arrowok="t"/>
                <v:fill type="solid"/>
              </v:shape>
            </v:group>
            <v:group style="position:absolute;left:8240;top:4105;width:10;height:20" coordorigin="8240,4105" coordsize="10,20">
              <v:shape style="position:absolute;left:8240;top:4105;width:10;height:20" coordorigin="8240,4105" coordsize="10,20" path="m8240,4124l8249,4124,8249,4105,8240,4105,8240,4124xe" filled="true" fillcolor="#000000" stroked="false">
                <v:path arrowok="t"/>
                <v:fill type="solid"/>
              </v:shape>
            </v:group>
            <v:group style="position:absolute;left:8240;top:4124;width:10;height:20" coordorigin="8240,4124" coordsize="10,20">
              <v:shape style="position:absolute;left:8240;top:4124;width:10;height:20" coordorigin="8240,4124" coordsize="10,20" path="m8240,4143l8249,4143,8249,4124,8240,4124,8240,4143xe" filled="true" fillcolor="#000000" stroked="false">
                <v:path arrowok="t"/>
                <v:fill type="solid"/>
              </v:shape>
            </v:group>
            <v:group style="position:absolute;left:8240;top:4143;width:10;height:20" coordorigin="8240,4143" coordsize="10,20">
              <v:shape style="position:absolute;left:8240;top:4143;width:10;height:20" coordorigin="8240,4143" coordsize="10,20" path="m8240,4162l8249,4162,8249,4143,8240,4143,8240,4162xe" filled="true" fillcolor="#000000" stroked="false">
                <v:path arrowok="t"/>
                <v:fill type="solid"/>
              </v:shape>
            </v:group>
            <v:group style="position:absolute;left:8240;top:4162;width:10;height:20" coordorigin="8240,4162" coordsize="10,20">
              <v:shape style="position:absolute;left:8240;top:4162;width:10;height:20" coordorigin="8240,4162" coordsize="10,20" path="m8240,4182l8249,4182,8249,4162,8240,4162,8240,4182xe" filled="true" fillcolor="#000000" stroked="false">
                <v:path arrowok="t"/>
                <v:fill type="solid"/>
              </v:shape>
            </v:group>
            <v:group style="position:absolute;left:8240;top:4182;width:10;height:20" coordorigin="8240,4182" coordsize="10,20">
              <v:shape style="position:absolute;left:8240;top:4182;width:10;height:20" coordorigin="8240,4182" coordsize="10,20" path="m8240,4201l8249,4201,8249,4182,8240,4182,8240,4201xe" filled="true" fillcolor="#000000" stroked="false">
                <v:path arrowok="t"/>
                <v:fill type="solid"/>
              </v:shape>
            </v:group>
            <v:group style="position:absolute;left:8240;top:4201;width:10;height:20" coordorigin="8240,4201" coordsize="10,20">
              <v:shape style="position:absolute;left:8240;top:4201;width:10;height:20" coordorigin="8240,4201" coordsize="10,20" path="m8240,4220l8249,4220,8249,4201,8240,4201,8240,4220xe" filled="true" fillcolor="#000000" stroked="false">
                <v:path arrowok="t"/>
                <v:fill type="solid"/>
              </v:shape>
            </v:group>
            <v:group style="position:absolute;left:8240;top:4220;width:10;height:20" coordorigin="8240,4220" coordsize="10,20">
              <v:shape style="position:absolute;left:8240;top:4220;width:10;height:20" coordorigin="8240,4220" coordsize="10,20" path="m8240,4239l8249,4239,8249,4220,8240,4220,8240,4239xe" filled="true" fillcolor="#000000" stroked="false">
                <v:path arrowok="t"/>
                <v:fill type="solid"/>
              </v:shape>
            </v:group>
            <v:group style="position:absolute;left:8240;top:4239;width:10;height:20" coordorigin="8240,4239" coordsize="10,20">
              <v:shape style="position:absolute;left:8240;top:4239;width:10;height:20" coordorigin="8240,4239" coordsize="10,20" path="m8240,4258l8249,4258,8249,4239,8240,4239,8240,4258xe" filled="true" fillcolor="#000000" stroked="false">
                <v:path arrowok="t"/>
                <v:fill type="solid"/>
              </v:shape>
            </v:group>
            <v:group style="position:absolute;left:8240;top:4258;width:10;height:20" coordorigin="8240,4258" coordsize="10,20">
              <v:shape style="position:absolute;left:8240;top:4258;width:10;height:20" coordorigin="8240,4258" coordsize="10,20" path="m8240,4278l8249,4278,8249,4258,8240,4258,8240,4278xe" filled="true" fillcolor="#000000" stroked="false">
                <v:path arrowok="t"/>
                <v:fill type="solid"/>
              </v:shape>
            </v:group>
            <v:group style="position:absolute;left:8240;top:4278;width:10;height:20" coordorigin="8240,4278" coordsize="10,20">
              <v:shape style="position:absolute;left:8240;top:4278;width:10;height:20" coordorigin="8240,4278" coordsize="10,20" path="m8240,4297l8249,4297,8249,4278,8240,4278,8240,4297xe" filled="true" fillcolor="#000000" stroked="false">
                <v:path arrowok="t"/>
                <v:fill type="solid"/>
              </v:shape>
            </v:group>
            <v:group style="position:absolute;left:8240;top:4297;width:10;height:20" coordorigin="8240,4297" coordsize="10,20">
              <v:shape style="position:absolute;left:8240;top:4297;width:10;height:20" coordorigin="8240,4297" coordsize="10,20" path="m8240,4316l8249,4316,8249,4297,8240,4297,8240,4316xe" filled="true" fillcolor="#000000" stroked="false">
                <v:path arrowok="t"/>
                <v:fill type="solid"/>
              </v:shape>
            </v:group>
            <v:group style="position:absolute;left:8240;top:4316;width:10;height:20" coordorigin="8240,4316" coordsize="10,20">
              <v:shape style="position:absolute;left:8240;top:4316;width:10;height:20" coordorigin="8240,4316" coordsize="10,20" path="m8240,4335l8249,4335,8249,4316,8240,4316,8240,4335xe" filled="true" fillcolor="#000000" stroked="false">
                <v:path arrowok="t"/>
                <v:fill type="solid"/>
              </v:shape>
            </v:group>
            <v:group style="position:absolute;left:8240;top:4335;width:10;height:20" coordorigin="8240,4335" coordsize="10,20">
              <v:shape style="position:absolute;left:8240;top:4335;width:10;height:20" coordorigin="8240,4335" coordsize="10,20" path="m8240,4354l8249,4354,8249,4335,8240,4335,8240,4354xe" filled="true" fillcolor="#000000" stroked="false">
                <v:path arrowok="t"/>
                <v:fill type="solid"/>
              </v:shape>
            </v:group>
            <v:group style="position:absolute;left:9802;top:3318;width:10;height:20" coordorigin="9802,3318" coordsize="10,20">
              <v:shape style="position:absolute;left:9802;top:3318;width:10;height:20" coordorigin="9802,3318" coordsize="10,20" path="m9802,3337l9812,3337,9812,3318,9802,3318,9802,3337xe" filled="true" fillcolor="#000000" stroked="false">
                <v:path arrowok="t"/>
                <v:fill type="solid"/>
              </v:shape>
            </v:group>
            <v:group style="position:absolute;left:9802;top:3337;width:10;height:20" coordorigin="9802,3337" coordsize="10,20">
              <v:shape style="position:absolute;left:9802;top:3337;width:10;height:20" coordorigin="9802,3337" coordsize="10,20" path="m9802,3356l9812,3356,9812,3337,9802,3337,9802,3356xe" filled="true" fillcolor="#000000" stroked="false">
                <v:path arrowok="t"/>
                <v:fill type="solid"/>
              </v:shape>
            </v:group>
            <v:group style="position:absolute;left:9802;top:3356;width:10;height:20" coordorigin="9802,3356" coordsize="10,20">
              <v:shape style="position:absolute;left:9802;top:3356;width:10;height:20" coordorigin="9802,3356" coordsize="10,20" path="m9802,3375l9812,3375,9812,3356,9802,3356,9802,3375xe" filled="true" fillcolor="#000000" stroked="false">
                <v:path arrowok="t"/>
                <v:fill type="solid"/>
              </v:shape>
            </v:group>
            <v:group style="position:absolute;left:9802;top:3375;width:10;height:20" coordorigin="9802,3375" coordsize="10,20">
              <v:shape style="position:absolute;left:9802;top:3375;width:10;height:20" coordorigin="9802,3375" coordsize="10,20" path="m9802,3394l9812,3394,9812,3375,9802,3375,9802,3394xe" filled="true" fillcolor="#000000" stroked="false">
                <v:path arrowok="t"/>
                <v:fill type="solid"/>
              </v:shape>
            </v:group>
            <v:group style="position:absolute;left:9802;top:3394;width:10;height:20" coordorigin="9802,3394" coordsize="10,20">
              <v:shape style="position:absolute;left:9802;top:3394;width:10;height:20" coordorigin="9802,3394" coordsize="10,20" path="m9802,3414l9812,3414,9812,3394,9802,3394,9802,3414xe" filled="true" fillcolor="#000000" stroked="false">
                <v:path arrowok="t"/>
                <v:fill type="solid"/>
              </v:shape>
            </v:group>
            <v:group style="position:absolute;left:9802;top:3414;width:10;height:20" coordorigin="9802,3414" coordsize="10,20">
              <v:shape style="position:absolute;left:9802;top:3414;width:10;height:20" coordorigin="9802,3414" coordsize="10,20" path="m9802,3433l9812,3433,9812,3414,9802,3414,9802,3433xe" filled="true" fillcolor="#000000" stroked="false">
                <v:path arrowok="t"/>
                <v:fill type="solid"/>
              </v:shape>
            </v:group>
            <v:group style="position:absolute;left:9802;top:3433;width:10;height:20" coordorigin="9802,3433" coordsize="10,20">
              <v:shape style="position:absolute;left:9802;top:3433;width:10;height:20" coordorigin="9802,3433" coordsize="10,20" path="m9802,3452l9812,3452,9812,3433,9802,3433,9802,3452xe" filled="true" fillcolor="#000000" stroked="false">
                <v:path arrowok="t"/>
                <v:fill type="solid"/>
              </v:shape>
            </v:group>
            <v:group style="position:absolute;left:9802;top:3452;width:10;height:20" coordorigin="9802,3452" coordsize="10,20">
              <v:shape style="position:absolute;left:9802;top:3452;width:10;height:20" coordorigin="9802,3452" coordsize="10,20" path="m9802,3471l9812,3471,9812,3452,9802,3452,9802,3471xe" filled="true" fillcolor="#000000" stroked="false">
                <v:path arrowok="t"/>
                <v:fill type="solid"/>
              </v:shape>
            </v:group>
            <v:group style="position:absolute;left:9802;top:3471;width:10;height:20" coordorigin="9802,3471" coordsize="10,20">
              <v:shape style="position:absolute;left:9802;top:3471;width:10;height:20" coordorigin="9802,3471" coordsize="10,20" path="m9802,3490l9812,3490,9812,3471,9802,3471,9802,3490xe" filled="true" fillcolor="#000000" stroked="false">
                <v:path arrowok="t"/>
                <v:fill type="solid"/>
              </v:shape>
            </v:group>
            <v:group style="position:absolute;left:9802;top:3490;width:10;height:20" coordorigin="9802,3490" coordsize="10,20">
              <v:shape style="position:absolute;left:9802;top:3490;width:10;height:20" coordorigin="9802,3490" coordsize="10,20" path="m9802,3510l9812,3510,9812,3490,9802,3490,9802,3510xe" filled="true" fillcolor="#000000" stroked="false">
                <v:path arrowok="t"/>
                <v:fill type="solid"/>
              </v:shape>
            </v:group>
            <v:group style="position:absolute;left:9802;top:3510;width:10;height:20" coordorigin="9802,3510" coordsize="10,20">
              <v:shape style="position:absolute;left:9802;top:3510;width:10;height:20" coordorigin="9802,3510" coordsize="10,20" path="m9802,3529l9812,3529,9812,3510,9802,3510,9802,3529xe" filled="true" fillcolor="#000000" stroked="false">
                <v:path arrowok="t"/>
                <v:fill type="solid"/>
              </v:shape>
            </v:group>
            <v:group style="position:absolute;left:9802;top:3529;width:10;height:20" coordorigin="9802,3529" coordsize="10,20">
              <v:shape style="position:absolute;left:9802;top:3529;width:10;height:20" coordorigin="9802,3529" coordsize="10,20" path="m9802,3548l9812,3548,9812,3529,9802,3529,9802,3548xe" filled="true" fillcolor="#000000" stroked="false">
                <v:path arrowok="t"/>
                <v:fill type="solid"/>
              </v:shape>
            </v:group>
            <v:group style="position:absolute;left:9802;top:3548;width:10;height:20" coordorigin="9802,3548" coordsize="10,20">
              <v:shape style="position:absolute;left:9802;top:3548;width:10;height:20" coordorigin="9802,3548" coordsize="10,20" path="m9802,3567l9812,3567,9812,3548,9802,3548,9802,3567xe" filled="true" fillcolor="#000000" stroked="false">
                <v:path arrowok="t"/>
                <v:fill type="solid"/>
              </v:shape>
            </v:group>
            <v:group style="position:absolute;left:9802;top:3567;width:10;height:20" coordorigin="9802,3567" coordsize="10,20">
              <v:shape style="position:absolute;left:9802;top:3567;width:10;height:20" coordorigin="9802,3567" coordsize="10,20" path="m9802,3586l9812,3586,9812,3567,9802,3567,9802,3586xe" filled="true" fillcolor="#000000" stroked="false">
                <v:path arrowok="t"/>
                <v:fill type="solid"/>
              </v:shape>
            </v:group>
            <v:group style="position:absolute;left:9802;top:3586;width:10;height:20" coordorigin="9802,3586" coordsize="10,20">
              <v:shape style="position:absolute;left:9802;top:3586;width:10;height:20" coordorigin="9802,3586" coordsize="10,20" path="m9802,3606l9812,3606,9812,3586,9802,3586,9802,3606xe" filled="true" fillcolor="#000000" stroked="false">
                <v:path arrowok="t"/>
                <v:fill type="solid"/>
              </v:shape>
            </v:group>
            <v:group style="position:absolute;left:9802;top:3606;width:10;height:20" coordorigin="9802,3606" coordsize="10,20">
              <v:shape style="position:absolute;left:9802;top:3606;width:10;height:20" coordorigin="9802,3606" coordsize="10,20" path="m9802,3625l9812,3625,9812,3606,9802,3606,9802,3625xe" filled="true" fillcolor="#000000" stroked="false">
                <v:path arrowok="t"/>
                <v:fill type="solid"/>
              </v:shape>
            </v:group>
            <v:group style="position:absolute;left:9802;top:3625;width:10;height:20" coordorigin="9802,3625" coordsize="10,20">
              <v:shape style="position:absolute;left:9802;top:3625;width:10;height:20" coordorigin="9802,3625" coordsize="10,20" path="m9802,3644l9812,3644,9812,3625,9802,3625,9802,3644xe" filled="true" fillcolor="#000000" stroked="false">
                <v:path arrowok="t"/>
                <v:fill type="solid"/>
              </v:shape>
            </v:group>
            <v:group style="position:absolute;left:9802;top:3644;width:10;height:20" coordorigin="9802,3644" coordsize="10,20">
              <v:shape style="position:absolute;left:9802;top:3644;width:10;height:20" coordorigin="9802,3644" coordsize="10,20" path="m9802,3663l9812,3663,9812,3644,9802,3644,9802,3663xe" filled="true" fillcolor="#000000" stroked="false">
                <v:path arrowok="t"/>
                <v:fill type="solid"/>
              </v:shape>
            </v:group>
            <v:group style="position:absolute;left:9802;top:3663;width:10;height:20" coordorigin="9802,3663" coordsize="10,20">
              <v:shape style="position:absolute;left:9802;top:3663;width:10;height:20" coordorigin="9802,3663" coordsize="10,20" path="m9802,3682l9812,3682,9812,3663,9802,3663,9802,3682xe" filled="true" fillcolor="#000000" stroked="false">
                <v:path arrowok="t"/>
                <v:fill type="solid"/>
              </v:shape>
            </v:group>
            <v:group style="position:absolute;left:9802;top:3682;width:10;height:20" coordorigin="9802,3682" coordsize="10,20">
              <v:shape style="position:absolute;left:9802;top:3682;width:10;height:20" coordorigin="9802,3682" coordsize="10,20" path="m9802,3702l9812,3702,9812,3682,9802,3682,9802,3702xe" filled="true" fillcolor="#000000" stroked="false">
                <v:path arrowok="t"/>
                <v:fill type="solid"/>
              </v:shape>
            </v:group>
            <v:group style="position:absolute;left:9802;top:3702;width:10;height:20" coordorigin="9802,3702" coordsize="10,20">
              <v:shape style="position:absolute;left:9802;top:3702;width:10;height:20" coordorigin="9802,3702" coordsize="10,20" path="m9802,3721l9812,3721,9812,3702,9802,3702,9802,3721xe" filled="true" fillcolor="#000000" stroked="false">
                <v:path arrowok="t"/>
                <v:fill type="solid"/>
              </v:shape>
            </v:group>
            <v:group style="position:absolute;left:9802;top:3721;width:10;height:20" coordorigin="9802,3721" coordsize="10,20">
              <v:shape style="position:absolute;left:9802;top:3721;width:10;height:20" coordorigin="9802,3721" coordsize="10,20" path="m9802,3740l9812,3740,9812,3721,9802,3721,9802,3740xe" filled="true" fillcolor="#000000" stroked="false">
                <v:path arrowok="t"/>
                <v:fill type="solid"/>
              </v:shape>
            </v:group>
            <v:group style="position:absolute;left:9802;top:3740;width:10;height:20" coordorigin="9802,3740" coordsize="10,20">
              <v:shape style="position:absolute;left:9802;top:3740;width:10;height:20" coordorigin="9802,3740" coordsize="10,20" path="m9802,3759l9812,3759,9812,3740,9802,3740,9802,3759xe" filled="true" fillcolor="#000000" stroked="false">
                <v:path arrowok="t"/>
                <v:fill type="solid"/>
              </v:shape>
            </v:group>
            <v:group style="position:absolute;left:9802;top:3759;width:10;height:20" coordorigin="9802,3759" coordsize="10,20">
              <v:shape style="position:absolute;left:9802;top:3759;width:10;height:20" coordorigin="9802,3759" coordsize="10,20" path="m9802,3778l9812,3778,9812,3759,9802,3759,9802,3778xe" filled="true" fillcolor="#000000" stroked="false">
                <v:path arrowok="t"/>
                <v:fill type="solid"/>
              </v:shape>
            </v:group>
            <v:group style="position:absolute;left:9802;top:3778;width:10;height:20" coordorigin="9802,3778" coordsize="10,20">
              <v:shape style="position:absolute;left:9802;top:3778;width:10;height:20" coordorigin="9802,3778" coordsize="10,20" path="m9802,3798l9812,3798,9812,3778,9802,3778,9802,3798xe" filled="true" fillcolor="#000000" stroked="false">
                <v:path arrowok="t"/>
                <v:fill type="solid"/>
              </v:shape>
            </v:group>
            <v:group style="position:absolute;left:9802;top:3798;width:10;height:20" coordorigin="9802,3798" coordsize="10,20">
              <v:shape style="position:absolute;left:9802;top:3798;width:10;height:20" coordorigin="9802,3798" coordsize="10,20" path="m9802,3817l9812,3817,9812,3798,9802,3798,9802,3817xe" filled="true" fillcolor="#000000" stroked="false">
                <v:path arrowok="t"/>
                <v:fill type="solid"/>
              </v:shape>
            </v:group>
            <v:group style="position:absolute;left:9802;top:3817;width:10;height:20" coordorigin="9802,3817" coordsize="10,20">
              <v:shape style="position:absolute;left:9802;top:3817;width:10;height:20" coordorigin="9802,3817" coordsize="10,20" path="m9802,3836l9812,3836,9812,3817,9802,3817,9802,3836xe" filled="true" fillcolor="#000000" stroked="false">
                <v:path arrowok="t"/>
                <v:fill type="solid"/>
              </v:shape>
            </v:group>
            <v:group style="position:absolute;left:9802;top:3836;width:10;height:20" coordorigin="9802,3836" coordsize="10,20">
              <v:shape style="position:absolute;left:9802;top:3836;width:10;height:20" coordorigin="9802,3836" coordsize="10,20" path="m9802,3855l9812,3855,9812,3836,9802,3836,9802,3855xe" filled="true" fillcolor="#000000" stroked="false">
                <v:path arrowok="t"/>
                <v:fill type="solid"/>
              </v:shape>
            </v:group>
            <v:group style="position:absolute;left:9802;top:3855;width:10;height:20" coordorigin="9802,3855" coordsize="10,20">
              <v:shape style="position:absolute;left:9802;top:3855;width:10;height:20" coordorigin="9802,3855" coordsize="10,20" path="m9802,3874l9812,3874,9812,3855,9802,3855,9802,3874xe" filled="true" fillcolor="#000000" stroked="false">
                <v:path arrowok="t"/>
                <v:fill type="solid"/>
              </v:shape>
            </v:group>
            <v:group style="position:absolute;left:9802;top:3874;width:10;height:20" coordorigin="9802,3874" coordsize="10,20">
              <v:shape style="position:absolute;left:9802;top:3874;width:10;height:20" coordorigin="9802,3874" coordsize="10,20" path="m9802,3894l9812,3894,9812,3874,9802,3874,9802,3894xe" filled="true" fillcolor="#000000" stroked="false">
                <v:path arrowok="t"/>
                <v:fill type="solid"/>
              </v:shape>
            </v:group>
            <v:group style="position:absolute;left:9802;top:3894;width:10;height:20" coordorigin="9802,3894" coordsize="10,20">
              <v:shape style="position:absolute;left:9802;top:3894;width:10;height:20" coordorigin="9802,3894" coordsize="10,20" path="m9802,3913l9812,3913,9812,3894,9802,3894,9802,3913xe" filled="true" fillcolor="#000000" stroked="false">
                <v:path arrowok="t"/>
                <v:fill type="solid"/>
              </v:shape>
            </v:group>
            <v:group style="position:absolute;left:9802;top:3913;width:10;height:20" coordorigin="9802,3913" coordsize="10,20">
              <v:shape style="position:absolute;left:9802;top:3913;width:10;height:20" coordorigin="9802,3913" coordsize="10,20" path="m9802,3932l9812,3932,9812,3913,9802,3913,9802,3932xe" filled="true" fillcolor="#000000" stroked="false">
                <v:path arrowok="t"/>
                <v:fill type="solid"/>
              </v:shape>
            </v:group>
            <v:group style="position:absolute;left:9802;top:3932;width:10;height:20" coordorigin="9802,3932" coordsize="10,20">
              <v:shape style="position:absolute;left:9802;top:3932;width:10;height:20" coordorigin="9802,3932" coordsize="10,20" path="m9802,3951l9812,3951,9812,3932,9802,3932,9802,3951xe" filled="true" fillcolor="#000000" stroked="false">
                <v:path arrowok="t"/>
                <v:fill type="solid"/>
              </v:shape>
            </v:group>
            <v:group style="position:absolute;left:9802;top:3951;width:10;height:20" coordorigin="9802,3951" coordsize="10,20">
              <v:shape style="position:absolute;left:9802;top:3951;width:10;height:20" coordorigin="9802,3951" coordsize="10,20" path="m9802,3970l9812,3970,9812,3951,9802,3951,9802,3970xe" filled="true" fillcolor="#000000" stroked="false">
                <v:path arrowok="t"/>
                <v:fill type="solid"/>
              </v:shape>
            </v:group>
            <v:group style="position:absolute;left:9802;top:3970;width:10;height:20" coordorigin="9802,3970" coordsize="10,20">
              <v:shape style="position:absolute;left:9802;top:3970;width:10;height:20" coordorigin="9802,3970" coordsize="10,20" path="m9802,3990l9812,3990,9812,3970,9802,3970,9802,3990xe" filled="true" fillcolor="#000000" stroked="false">
                <v:path arrowok="t"/>
                <v:fill type="solid"/>
              </v:shape>
            </v:group>
            <v:group style="position:absolute;left:9802;top:3990;width:10;height:20" coordorigin="9802,3990" coordsize="10,20">
              <v:shape style="position:absolute;left:9802;top:3990;width:10;height:20" coordorigin="9802,3990" coordsize="10,20" path="m9802,4009l9812,4009,9812,3990,9802,3990,9802,4009xe" filled="true" fillcolor="#000000" stroked="false">
                <v:path arrowok="t"/>
                <v:fill type="solid"/>
              </v:shape>
            </v:group>
            <v:group style="position:absolute;left:9802;top:4009;width:10;height:20" coordorigin="9802,4009" coordsize="10,20">
              <v:shape style="position:absolute;left:9802;top:4009;width:10;height:20" coordorigin="9802,4009" coordsize="10,20" path="m9802,4028l9812,4028,9812,4009,9802,4009,9802,4028xe" filled="true" fillcolor="#000000" stroked="false">
                <v:path arrowok="t"/>
                <v:fill type="solid"/>
              </v:shape>
            </v:group>
            <v:group style="position:absolute;left:9802;top:4028;width:10;height:20" coordorigin="9802,4028" coordsize="10,20">
              <v:shape style="position:absolute;left:9802;top:4028;width:10;height:20" coordorigin="9802,4028" coordsize="10,20" path="m9802,4047l9812,4047,9812,4028,9802,4028,9802,4047xe" filled="true" fillcolor="#000000" stroked="false">
                <v:path arrowok="t"/>
                <v:fill type="solid"/>
              </v:shape>
            </v:group>
            <v:group style="position:absolute;left:9802;top:4047;width:10;height:20" coordorigin="9802,4047" coordsize="10,20">
              <v:shape style="position:absolute;left:9802;top:4047;width:10;height:20" coordorigin="9802,4047" coordsize="10,20" path="m9802,4066l9812,4066,9812,4047,9802,4047,9802,4066xe" filled="true" fillcolor="#000000" stroked="false">
                <v:path arrowok="t"/>
                <v:fill type="solid"/>
              </v:shape>
            </v:group>
            <v:group style="position:absolute;left:9802;top:4066;width:10;height:20" coordorigin="9802,4066" coordsize="10,20">
              <v:shape style="position:absolute;left:9802;top:4066;width:10;height:20" coordorigin="9802,4066" coordsize="10,20" path="m9802,4086l9812,4086,9812,4066,9802,4066,9802,4086xe" filled="true" fillcolor="#000000" stroked="false">
                <v:path arrowok="t"/>
                <v:fill type="solid"/>
              </v:shape>
            </v:group>
            <v:group style="position:absolute;left:9802;top:4086;width:10;height:20" coordorigin="9802,4086" coordsize="10,20">
              <v:shape style="position:absolute;left:9802;top:4086;width:10;height:20" coordorigin="9802,4086" coordsize="10,20" path="m9802,4105l9812,4105,9812,4086,9802,4086,9802,4105xe" filled="true" fillcolor="#000000" stroked="false">
                <v:path arrowok="t"/>
                <v:fill type="solid"/>
              </v:shape>
            </v:group>
            <v:group style="position:absolute;left:9802;top:4105;width:10;height:20" coordorigin="9802,4105" coordsize="10,20">
              <v:shape style="position:absolute;left:9802;top:4105;width:10;height:20" coordorigin="9802,4105" coordsize="10,20" path="m9802,4124l9812,4124,9812,4105,9802,4105,9802,4124xe" filled="true" fillcolor="#000000" stroked="false">
                <v:path arrowok="t"/>
                <v:fill type="solid"/>
              </v:shape>
            </v:group>
            <v:group style="position:absolute;left:9802;top:4124;width:10;height:20" coordorigin="9802,4124" coordsize="10,20">
              <v:shape style="position:absolute;left:9802;top:4124;width:10;height:20" coordorigin="9802,4124" coordsize="10,20" path="m9802,4143l9812,4143,9812,4124,9802,4124,9802,4143xe" filled="true" fillcolor="#000000" stroked="false">
                <v:path arrowok="t"/>
                <v:fill type="solid"/>
              </v:shape>
            </v:group>
            <v:group style="position:absolute;left:9802;top:4143;width:10;height:20" coordorigin="9802,4143" coordsize="10,20">
              <v:shape style="position:absolute;left:9802;top:4143;width:10;height:20" coordorigin="9802,4143" coordsize="10,20" path="m9802,4162l9812,4162,9812,4143,9802,4143,9802,4162xe" filled="true" fillcolor="#000000" stroked="false">
                <v:path arrowok="t"/>
                <v:fill type="solid"/>
              </v:shape>
            </v:group>
            <v:group style="position:absolute;left:9802;top:4162;width:10;height:20" coordorigin="9802,4162" coordsize="10,20">
              <v:shape style="position:absolute;left:9802;top:4162;width:10;height:20" coordorigin="9802,4162" coordsize="10,20" path="m9802,4182l9812,4182,9812,4162,9802,4162,9802,4182xe" filled="true" fillcolor="#000000" stroked="false">
                <v:path arrowok="t"/>
                <v:fill type="solid"/>
              </v:shape>
            </v:group>
            <v:group style="position:absolute;left:9802;top:4182;width:10;height:20" coordorigin="9802,4182" coordsize="10,20">
              <v:shape style="position:absolute;left:9802;top:4182;width:10;height:20" coordorigin="9802,4182" coordsize="10,20" path="m9802,4201l9812,4201,9812,4182,9802,4182,9802,4201xe" filled="true" fillcolor="#000000" stroked="false">
                <v:path arrowok="t"/>
                <v:fill type="solid"/>
              </v:shape>
            </v:group>
            <v:group style="position:absolute;left:9802;top:4201;width:10;height:20" coordorigin="9802,4201" coordsize="10,20">
              <v:shape style="position:absolute;left:9802;top:4201;width:10;height:20" coordorigin="9802,4201" coordsize="10,20" path="m9802,4220l9812,4220,9812,4201,9802,4201,9802,4220xe" filled="true" fillcolor="#000000" stroked="false">
                <v:path arrowok="t"/>
                <v:fill type="solid"/>
              </v:shape>
            </v:group>
            <v:group style="position:absolute;left:9802;top:4220;width:10;height:20" coordorigin="9802,4220" coordsize="10,20">
              <v:shape style="position:absolute;left:9802;top:4220;width:10;height:20" coordorigin="9802,4220" coordsize="10,20" path="m9802,4239l9812,4239,9812,4220,9802,4220,9802,4239xe" filled="true" fillcolor="#000000" stroked="false">
                <v:path arrowok="t"/>
                <v:fill type="solid"/>
              </v:shape>
            </v:group>
            <v:group style="position:absolute;left:9802;top:4239;width:10;height:20" coordorigin="9802,4239" coordsize="10,20">
              <v:shape style="position:absolute;left:9802;top:4239;width:10;height:20" coordorigin="9802,4239" coordsize="10,20" path="m9802,4258l9812,4258,9812,4239,9802,4239,9802,4258xe" filled="true" fillcolor="#000000" stroked="false">
                <v:path arrowok="t"/>
                <v:fill type="solid"/>
              </v:shape>
            </v:group>
            <v:group style="position:absolute;left:9802;top:4258;width:10;height:20" coordorigin="9802,4258" coordsize="10,20">
              <v:shape style="position:absolute;left:9802;top:4258;width:10;height:20" coordorigin="9802,4258" coordsize="10,20" path="m9802,4278l9812,4278,9812,4258,9802,4258,9802,4278xe" filled="true" fillcolor="#000000" stroked="false">
                <v:path arrowok="t"/>
                <v:fill type="solid"/>
              </v:shape>
            </v:group>
            <v:group style="position:absolute;left:9802;top:4278;width:10;height:20" coordorigin="9802,4278" coordsize="10,20">
              <v:shape style="position:absolute;left:9802;top:4278;width:10;height:20" coordorigin="9802,4278" coordsize="10,20" path="m9802,4297l9812,4297,9812,4278,9802,4278,9802,4297xe" filled="true" fillcolor="#000000" stroked="false">
                <v:path arrowok="t"/>
                <v:fill type="solid"/>
              </v:shape>
            </v:group>
            <v:group style="position:absolute;left:9802;top:4297;width:10;height:20" coordorigin="9802,4297" coordsize="10,20">
              <v:shape style="position:absolute;left:9802;top:4297;width:10;height:20" coordorigin="9802,4297" coordsize="10,20" path="m9802,4316l9812,4316,9812,4297,9802,4297,9802,4316xe" filled="true" fillcolor="#000000" stroked="false">
                <v:path arrowok="t"/>
                <v:fill type="solid"/>
              </v:shape>
            </v:group>
            <v:group style="position:absolute;left:9802;top:4316;width:10;height:20" coordorigin="9802,4316" coordsize="10,20">
              <v:shape style="position:absolute;left:9802;top:4316;width:10;height:20" coordorigin="9802,4316" coordsize="10,20" path="m9802,4335l9812,4335,9812,4316,9802,4316,9802,4335xe" filled="true" fillcolor="#000000" stroked="false">
                <v:path arrowok="t"/>
                <v:fill type="solid"/>
              </v:shape>
            </v:group>
            <v:group style="position:absolute;left:9802;top:4335;width:10;height:20" coordorigin="9802,4335" coordsize="10,20">
              <v:shape style="position:absolute;left:9802;top:4335;width:10;height:20" coordorigin="9802,4335" coordsize="10,20" path="m9802,4354l9812,4354,9812,4335,9802,4335,9802,4354xe" filled="true" fillcolor="#000000" stroked="false">
                <v:path arrowok="t"/>
                <v:fill type="solid"/>
              </v:shape>
            </v:group>
            <v:group style="position:absolute;left:11361;top:3318;width:10;height:20" coordorigin="11361,3318" coordsize="10,20">
              <v:shape style="position:absolute;left:11361;top:3318;width:10;height:20" coordorigin="11361,3318" coordsize="10,20" path="m11361,3337l11371,3337,11371,3318,11361,3318,11361,3337xe" filled="true" fillcolor="#000000" stroked="false">
                <v:path arrowok="t"/>
                <v:fill type="solid"/>
              </v:shape>
            </v:group>
            <v:group style="position:absolute;left:11361;top:3337;width:10;height:20" coordorigin="11361,3337" coordsize="10,20">
              <v:shape style="position:absolute;left:11361;top:3337;width:10;height:20" coordorigin="11361,3337" coordsize="10,20" path="m11361,3356l11371,3356,11371,3337,11361,3337,11361,3356xe" filled="true" fillcolor="#000000" stroked="false">
                <v:path arrowok="t"/>
                <v:fill type="solid"/>
              </v:shape>
            </v:group>
            <v:group style="position:absolute;left:11361;top:3356;width:10;height:20" coordorigin="11361,3356" coordsize="10,20">
              <v:shape style="position:absolute;left:11361;top:3356;width:10;height:20" coordorigin="11361,3356" coordsize="10,20" path="m11361,3375l11371,3375,11371,3356,11361,3356,11361,3375xe" filled="true" fillcolor="#000000" stroked="false">
                <v:path arrowok="t"/>
                <v:fill type="solid"/>
              </v:shape>
            </v:group>
            <v:group style="position:absolute;left:11361;top:3375;width:10;height:20" coordorigin="11361,3375" coordsize="10,20">
              <v:shape style="position:absolute;left:11361;top:3375;width:10;height:20" coordorigin="11361,3375" coordsize="10,20" path="m11361,3394l11371,3394,11371,3375,11361,3375,11361,3394xe" filled="true" fillcolor="#000000" stroked="false">
                <v:path arrowok="t"/>
                <v:fill type="solid"/>
              </v:shape>
            </v:group>
            <v:group style="position:absolute;left:11361;top:3394;width:10;height:20" coordorigin="11361,3394" coordsize="10,20">
              <v:shape style="position:absolute;left:11361;top:3394;width:10;height:20" coordorigin="11361,3394" coordsize="10,20" path="m11361,3414l11371,3414,11371,3394,11361,3394,11361,3414xe" filled="true" fillcolor="#000000" stroked="false">
                <v:path arrowok="t"/>
                <v:fill type="solid"/>
              </v:shape>
            </v:group>
            <v:group style="position:absolute;left:11361;top:3414;width:10;height:20" coordorigin="11361,3414" coordsize="10,20">
              <v:shape style="position:absolute;left:11361;top:3414;width:10;height:20" coordorigin="11361,3414" coordsize="10,20" path="m11361,3433l11371,3433,11371,3414,11361,3414,11361,3433xe" filled="true" fillcolor="#000000" stroked="false">
                <v:path arrowok="t"/>
                <v:fill type="solid"/>
              </v:shape>
            </v:group>
            <v:group style="position:absolute;left:11361;top:3433;width:10;height:20" coordorigin="11361,3433" coordsize="10,20">
              <v:shape style="position:absolute;left:11361;top:3433;width:10;height:20" coordorigin="11361,3433" coordsize="10,20" path="m11361,3452l11371,3452,11371,3433,11361,3433,11361,3452xe" filled="true" fillcolor="#000000" stroked="false">
                <v:path arrowok="t"/>
                <v:fill type="solid"/>
              </v:shape>
            </v:group>
            <v:group style="position:absolute;left:11361;top:3452;width:10;height:20" coordorigin="11361,3452" coordsize="10,20">
              <v:shape style="position:absolute;left:11361;top:3452;width:10;height:20" coordorigin="11361,3452" coordsize="10,20" path="m11361,3471l11371,3471,11371,3452,11361,3452,11361,3471xe" filled="true" fillcolor="#000000" stroked="false">
                <v:path arrowok="t"/>
                <v:fill type="solid"/>
              </v:shape>
            </v:group>
            <v:group style="position:absolute;left:11361;top:3471;width:10;height:20" coordorigin="11361,3471" coordsize="10,20">
              <v:shape style="position:absolute;left:11361;top:3471;width:10;height:20" coordorigin="11361,3471" coordsize="10,20" path="m11361,3490l11371,3490,11371,3471,11361,3471,11361,3490xe" filled="true" fillcolor="#000000" stroked="false">
                <v:path arrowok="t"/>
                <v:fill type="solid"/>
              </v:shape>
            </v:group>
            <v:group style="position:absolute;left:11361;top:3490;width:10;height:20" coordorigin="11361,3490" coordsize="10,20">
              <v:shape style="position:absolute;left:11361;top:3490;width:10;height:20" coordorigin="11361,3490" coordsize="10,20" path="m11361,3510l11371,3510,11371,3490,11361,3490,11361,3510xe" filled="true" fillcolor="#000000" stroked="false">
                <v:path arrowok="t"/>
                <v:fill type="solid"/>
              </v:shape>
            </v:group>
            <v:group style="position:absolute;left:11361;top:3510;width:10;height:20" coordorigin="11361,3510" coordsize="10,20">
              <v:shape style="position:absolute;left:11361;top:3510;width:10;height:20" coordorigin="11361,3510" coordsize="10,20" path="m11361,3529l11371,3529,11371,3510,11361,3510,11361,3529xe" filled="true" fillcolor="#000000" stroked="false">
                <v:path arrowok="t"/>
                <v:fill type="solid"/>
              </v:shape>
            </v:group>
            <v:group style="position:absolute;left:11361;top:3529;width:10;height:20" coordorigin="11361,3529" coordsize="10,20">
              <v:shape style="position:absolute;left:11361;top:3529;width:10;height:20" coordorigin="11361,3529" coordsize="10,20" path="m11361,3548l11371,3548,11371,3529,11361,3529,11361,3548xe" filled="true" fillcolor="#000000" stroked="false">
                <v:path arrowok="t"/>
                <v:fill type="solid"/>
              </v:shape>
            </v:group>
            <v:group style="position:absolute;left:11361;top:3548;width:10;height:20" coordorigin="11361,3548" coordsize="10,20">
              <v:shape style="position:absolute;left:11361;top:3548;width:10;height:20" coordorigin="11361,3548" coordsize="10,20" path="m11361,3567l11371,3567,11371,3548,11361,3548,11361,3567xe" filled="true" fillcolor="#000000" stroked="false">
                <v:path arrowok="t"/>
                <v:fill type="solid"/>
              </v:shape>
            </v:group>
            <v:group style="position:absolute;left:11361;top:3567;width:10;height:20" coordorigin="11361,3567" coordsize="10,20">
              <v:shape style="position:absolute;left:11361;top:3567;width:10;height:20" coordorigin="11361,3567" coordsize="10,20" path="m11361,3586l11371,3586,11371,3567,11361,3567,11361,3586xe" filled="true" fillcolor="#000000" stroked="false">
                <v:path arrowok="t"/>
                <v:fill type="solid"/>
              </v:shape>
            </v:group>
            <v:group style="position:absolute;left:11361;top:3586;width:10;height:20" coordorigin="11361,3586" coordsize="10,20">
              <v:shape style="position:absolute;left:11361;top:3586;width:10;height:20" coordorigin="11361,3586" coordsize="10,20" path="m11361,3606l11371,3606,11371,3586,11361,3586,11361,3606xe" filled="true" fillcolor="#000000" stroked="false">
                <v:path arrowok="t"/>
                <v:fill type="solid"/>
              </v:shape>
            </v:group>
            <v:group style="position:absolute;left:11361;top:3606;width:10;height:20" coordorigin="11361,3606" coordsize="10,20">
              <v:shape style="position:absolute;left:11361;top:3606;width:10;height:20" coordorigin="11361,3606" coordsize="10,20" path="m11361,3625l11371,3625,11371,3606,11361,3606,11361,3625xe" filled="true" fillcolor="#000000" stroked="false">
                <v:path arrowok="t"/>
                <v:fill type="solid"/>
              </v:shape>
            </v:group>
            <v:group style="position:absolute;left:11361;top:3625;width:10;height:20" coordorigin="11361,3625" coordsize="10,20">
              <v:shape style="position:absolute;left:11361;top:3625;width:10;height:20" coordorigin="11361,3625" coordsize="10,20" path="m11361,3644l11371,3644,11371,3625,11361,3625,11361,3644xe" filled="true" fillcolor="#000000" stroked="false">
                <v:path arrowok="t"/>
                <v:fill type="solid"/>
              </v:shape>
            </v:group>
            <v:group style="position:absolute;left:11361;top:3644;width:10;height:20" coordorigin="11361,3644" coordsize="10,20">
              <v:shape style="position:absolute;left:11361;top:3644;width:10;height:20" coordorigin="11361,3644" coordsize="10,20" path="m11361,3663l11371,3663,11371,3644,11361,3644,11361,3663xe" filled="true" fillcolor="#000000" stroked="false">
                <v:path arrowok="t"/>
                <v:fill type="solid"/>
              </v:shape>
            </v:group>
            <v:group style="position:absolute;left:11361;top:3663;width:10;height:20" coordorigin="11361,3663" coordsize="10,20">
              <v:shape style="position:absolute;left:11361;top:3663;width:10;height:20" coordorigin="11361,3663" coordsize="10,20" path="m11361,3682l11371,3682,11371,3663,11361,3663,11361,3682xe" filled="true" fillcolor="#000000" stroked="false">
                <v:path arrowok="t"/>
                <v:fill type="solid"/>
              </v:shape>
            </v:group>
            <v:group style="position:absolute;left:11361;top:3682;width:10;height:20" coordorigin="11361,3682" coordsize="10,20">
              <v:shape style="position:absolute;left:11361;top:3682;width:10;height:20" coordorigin="11361,3682" coordsize="10,20" path="m11361,3702l11371,3702,11371,3682,11361,3682,11361,3702xe" filled="true" fillcolor="#000000" stroked="false">
                <v:path arrowok="t"/>
                <v:fill type="solid"/>
              </v:shape>
            </v:group>
            <v:group style="position:absolute;left:11361;top:3702;width:10;height:20" coordorigin="11361,3702" coordsize="10,20">
              <v:shape style="position:absolute;left:11361;top:3702;width:10;height:20" coordorigin="11361,3702" coordsize="10,20" path="m11361,3721l11371,3721,11371,3702,11361,3702,11361,3721xe" filled="true" fillcolor="#000000" stroked="false">
                <v:path arrowok="t"/>
                <v:fill type="solid"/>
              </v:shape>
            </v:group>
            <v:group style="position:absolute;left:11361;top:3721;width:10;height:20" coordorigin="11361,3721" coordsize="10,20">
              <v:shape style="position:absolute;left:11361;top:3721;width:10;height:20" coordorigin="11361,3721" coordsize="10,20" path="m11361,3740l11371,3740,11371,3721,11361,3721,11361,3740xe" filled="true" fillcolor="#000000" stroked="false">
                <v:path arrowok="t"/>
                <v:fill type="solid"/>
              </v:shape>
            </v:group>
            <v:group style="position:absolute;left:11361;top:3740;width:10;height:20" coordorigin="11361,3740" coordsize="10,20">
              <v:shape style="position:absolute;left:11361;top:3740;width:10;height:20" coordorigin="11361,3740" coordsize="10,20" path="m11361,3759l11371,3759,11371,3740,11361,3740,11361,3759xe" filled="true" fillcolor="#000000" stroked="false">
                <v:path arrowok="t"/>
                <v:fill type="solid"/>
              </v:shape>
            </v:group>
            <v:group style="position:absolute;left:11361;top:3759;width:10;height:20" coordorigin="11361,3759" coordsize="10,20">
              <v:shape style="position:absolute;left:11361;top:3759;width:10;height:20" coordorigin="11361,3759" coordsize="10,20" path="m11361,3778l11371,3778,11371,3759,11361,3759,11361,3778xe" filled="true" fillcolor="#000000" stroked="false">
                <v:path arrowok="t"/>
                <v:fill type="solid"/>
              </v:shape>
            </v:group>
            <v:group style="position:absolute;left:11361;top:3778;width:10;height:20" coordorigin="11361,3778" coordsize="10,20">
              <v:shape style="position:absolute;left:11361;top:3778;width:10;height:20" coordorigin="11361,3778" coordsize="10,20" path="m11361,3798l11371,3798,11371,3778,11361,3778,11361,3798xe" filled="true" fillcolor="#000000" stroked="false">
                <v:path arrowok="t"/>
                <v:fill type="solid"/>
              </v:shape>
            </v:group>
            <v:group style="position:absolute;left:11361;top:3798;width:10;height:20" coordorigin="11361,3798" coordsize="10,20">
              <v:shape style="position:absolute;left:11361;top:3798;width:10;height:20" coordorigin="11361,3798" coordsize="10,20" path="m11361,3817l11371,3817,11371,3798,11361,3798,11361,3817xe" filled="true" fillcolor="#000000" stroked="false">
                <v:path arrowok="t"/>
                <v:fill type="solid"/>
              </v:shape>
            </v:group>
            <v:group style="position:absolute;left:11361;top:3817;width:10;height:20" coordorigin="11361,3817" coordsize="10,20">
              <v:shape style="position:absolute;left:11361;top:3817;width:10;height:20" coordorigin="11361,3817" coordsize="10,20" path="m11361,3836l11371,3836,11371,3817,11361,3817,11361,3836xe" filled="true" fillcolor="#000000" stroked="false">
                <v:path arrowok="t"/>
                <v:fill type="solid"/>
              </v:shape>
            </v:group>
            <v:group style="position:absolute;left:11361;top:3836;width:10;height:20" coordorigin="11361,3836" coordsize="10,20">
              <v:shape style="position:absolute;left:11361;top:3836;width:10;height:20" coordorigin="11361,3836" coordsize="10,20" path="m11361,3855l11371,3855,11371,3836,11361,3836,11361,3855xe" filled="true" fillcolor="#000000" stroked="false">
                <v:path arrowok="t"/>
                <v:fill type="solid"/>
              </v:shape>
            </v:group>
            <v:group style="position:absolute;left:11361;top:3855;width:10;height:20" coordorigin="11361,3855" coordsize="10,20">
              <v:shape style="position:absolute;left:11361;top:3855;width:10;height:20" coordorigin="11361,3855" coordsize="10,20" path="m11361,3874l11371,3874,11371,3855,11361,3855,11361,3874xe" filled="true" fillcolor="#000000" stroked="false">
                <v:path arrowok="t"/>
                <v:fill type="solid"/>
              </v:shape>
            </v:group>
            <v:group style="position:absolute;left:11361;top:3874;width:10;height:20" coordorigin="11361,3874" coordsize="10,20">
              <v:shape style="position:absolute;left:11361;top:3874;width:10;height:20" coordorigin="11361,3874" coordsize="10,20" path="m11361,3894l11371,3894,11371,3874,11361,3874,11361,3894xe" filled="true" fillcolor="#000000" stroked="false">
                <v:path arrowok="t"/>
                <v:fill type="solid"/>
              </v:shape>
            </v:group>
            <v:group style="position:absolute;left:11361;top:3894;width:10;height:20" coordorigin="11361,3894" coordsize="10,20">
              <v:shape style="position:absolute;left:11361;top:3894;width:10;height:20" coordorigin="11361,3894" coordsize="10,20" path="m11361,3913l11371,3913,11371,3894,11361,3894,11361,3913xe" filled="true" fillcolor="#000000" stroked="false">
                <v:path arrowok="t"/>
                <v:fill type="solid"/>
              </v:shape>
            </v:group>
            <v:group style="position:absolute;left:11361;top:3913;width:10;height:20" coordorigin="11361,3913" coordsize="10,20">
              <v:shape style="position:absolute;left:11361;top:3913;width:10;height:20" coordorigin="11361,3913" coordsize="10,20" path="m11361,3932l11371,3932,11371,3913,11361,3913,11361,3932xe" filled="true" fillcolor="#000000" stroked="false">
                <v:path arrowok="t"/>
                <v:fill type="solid"/>
              </v:shape>
            </v:group>
            <v:group style="position:absolute;left:11361;top:3932;width:10;height:20" coordorigin="11361,3932" coordsize="10,20">
              <v:shape style="position:absolute;left:11361;top:3932;width:10;height:20" coordorigin="11361,3932" coordsize="10,20" path="m11361,3951l11371,3951,11371,3932,11361,3932,11361,3951xe" filled="true" fillcolor="#000000" stroked="false">
                <v:path arrowok="t"/>
                <v:fill type="solid"/>
              </v:shape>
            </v:group>
            <v:group style="position:absolute;left:11361;top:3951;width:10;height:20" coordorigin="11361,3951" coordsize="10,20">
              <v:shape style="position:absolute;left:11361;top:3951;width:10;height:20" coordorigin="11361,3951" coordsize="10,20" path="m11361,3970l11371,3970,11371,3951,11361,3951,11361,3970xe" filled="true" fillcolor="#000000" stroked="false">
                <v:path arrowok="t"/>
                <v:fill type="solid"/>
              </v:shape>
            </v:group>
            <v:group style="position:absolute;left:11361;top:3970;width:10;height:20" coordorigin="11361,3970" coordsize="10,20">
              <v:shape style="position:absolute;left:11361;top:3970;width:10;height:20" coordorigin="11361,3970" coordsize="10,20" path="m11361,3990l11371,3990,11371,3970,11361,3970,11361,3990xe" filled="true" fillcolor="#000000" stroked="false">
                <v:path arrowok="t"/>
                <v:fill type="solid"/>
              </v:shape>
            </v:group>
            <v:group style="position:absolute;left:11361;top:3990;width:10;height:20" coordorigin="11361,3990" coordsize="10,20">
              <v:shape style="position:absolute;left:11361;top:3990;width:10;height:20" coordorigin="11361,3990" coordsize="10,20" path="m11361,4009l11371,4009,11371,3990,11361,3990,11361,4009xe" filled="true" fillcolor="#000000" stroked="false">
                <v:path arrowok="t"/>
                <v:fill type="solid"/>
              </v:shape>
            </v:group>
            <v:group style="position:absolute;left:11361;top:4009;width:10;height:20" coordorigin="11361,4009" coordsize="10,20">
              <v:shape style="position:absolute;left:11361;top:4009;width:10;height:20" coordorigin="11361,4009" coordsize="10,20" path="m11361,4028l11371,4028,11371,4009,11361,4009,11361,4028xe" filled="true" fillcolor="#000000" stroked="false">
                <v:path arrowok="t"/>
                <v:fill type="solid"/>
              </v:shape>
            </v:group>
            <v:group style="position:absolute;left:11361;top:4028;width:10;height:20" coordorigin="11361,4028" coordsize="10,20">
              <v:shape style="position:absolute;left:11361;top:4028;width:10;height:20" coordorigin="11361,4028" coordsize="10,20" path="m11361,4047l11371,4047,11371,4028,11361,4028,11361,4047xe" filled="true" fillcolor="#000000" stroked="false">
                <v:path arrowok="t"/>
                <v:fill type="solid"/>
              </v:shape>
            </v:group>
            <v:group style="position:absolute;left:11361;top:4047;width:10;height:20" coordorigin="11361,4047" coordsize="10,20">
              <v:shape style="position:absolute;left:11361;top:4047;width:10;height:20" coordorigin="11361,4047" coordsize="10,20" path="m11361,4066l11371,4066,11371,4047,11361,4047,11361,4066xe" filled="true" fillcolor="#000000" stroked="false">
                <v:path arrowok="t"/>
                <v:fill type="solid"/>
              </v:shape>
            </v:group>
            <v:group style="position:absolute;left:11361;top:4066;width:10;height:20" coordorigin="11361,4066" coordsize="10,20">
              <v:shape style="position:absolute;left:11361;top:4066;width:10;height:20" coordorigin="11361,4066" coordsize="10,20" path="m11361,4086l11371,4086,11371,4066,11361,4066,11361,4086xe" filled="true" fillcolor="#000000" stroked="false">
                <v:path arrowok="t"/>
                <v:fill type="solid"/>
              </v:shape>
            </v:group>
            <v:group style="position:absolute;left:11361;top:4086;width:10;height:20" coordorigin="11361,4086" coordsize="10,20">
              <v:shape style="position:absolute;left:11361;top:4086;width:10;height:20" coordorigin="11361,4086" coordsize="10,20" path="m11361,4105l11371,4105,11371,4086,11361,4086,11361,4105xe" filled="true" fillcolor="#000000" stroked="false">
                <v:path arrowok="t"/>
                <v:fill type="solid"/>
              </v:shape>
            </v:group>
            <v:group style="position:absolute;left:11361;top:4105;width:10;height:20" coordorigin="11361,4105" coordsize="10,20">
              <v:shape style="position:absolute;left:11361;top:4105;width:10;height:20" coordorigin="11361,4105" coordsize="10,20" path="m11361,4124l11371,4124,11371,4105,11361,4105,11361,4124xe" filled="true" fillcolor="#000000" stroked="false">
                <v:path arrowok="t"/>
                <v:fill type="solid"/>
              </v:shape>
            </v:group>
            <v:group style="position:absolute;left:11361;top:4124;width:10;height:20" coordorigin="11361,4124" coordsize="10,20">
              <v:shape style="position:absolute;left:11361;top:4124;width:10;height:20" coordorigin="11361,4124" coordsize="10,20" path="m11361,4143l11371,4143,11371,4124,11361,4124,11361,4143xe" filled="true" fillcolor="#000000" stroked="false">
                <v:path arrowok="t"/>
                <v:fill type="solid"/>
              </v:shape>
            </v:group>
            <v:group style="position:absolute;left:11361;top:4143;width:10;height:20" coordorigin="11361,4143" coordsize="10,20">
              <v:shape style="position:absolute;left:11361;top:4143;width:10;height:20" coordorigin="11361,4143" coordsize="10,20" path="m11361,4162l11371,4162,11371,4143,11361,4143,11361,4162xe" filled="true" fillcolor="#000000" stroked="false">
                <v:path arrowok="t"/>
                <v:fill type="solid"/>
              </v:shape>
            </v:group>
            <v:group style="position:absolute;left:11361;top:4162;width:10;height:20" coordorigin="11361,4162" coordsize="10,20">
              <v:shape style="position:absolute;left:11361;top:4162;width:10;height:20" coordorigin="11361,4162" coordsize="10,20" path="m11361,4182l11371,4182,11371,4162,11361,4162,11361,4182xe" filled="true" fillcolor="#000000" stroked="false">
                <v:path arrowok="t"/>
                <v:fill type="solid"/>
              </v:shape>
            </v:group>
            <v:group style="position:absolute;left:11361;top:4182;width:10;height:20" coordorigin="11361,4182" coordsize="10,20">
              <v:shape style="position:absolute;left:11361;top:4182;width:10;height:20" coordorigin="11361,4182" coordsize="10,20" path="m11361,4201l11371,4201,11371,4182,11361,4182,11361,4201xe" filled="true" fillcolor="#000000" stroked="false">
                <v:path arrowok="t"/>
                <v:fill type="solid"/>
              </v:shape>
            </v:group>
            <v:group style="position:absolute;left:11361;top:4201;width:10;height:20" coordorigin="11361,4201" coordsize="10,20">
              <v:shape style="position:absolute;left:11361;top:4201;width:10;height:20" coordorigin="11361,4201" coordsize="10,20" path="m11361,4220l11371,4220,11371,4201,11361,4201,11361,4220xe" filled="true" fillcolor="#000000" stroked="false">
                <v:path arrowok="t"/>
                <v:fill type="solid"/>
              </v:shape>
            </v:group>
            <v:group style="position:absolute;left:11361;top:4220;width:10;height:20" coordorigin="11361,4220" coordsize="10,20">
              <v:shape style="position:absolute;left:11361;top:4220;width:10;height:20" coordorigin="11361,4220" coordsize="10,20" path="m11361,4239l11371,4239,11371,4220,11361,4220,11361,4239xe" filled="true" fillcolor="#000000" stroked="false">
                <v:path arrowok="t"/>
                <v:fill type="solid"/>
              </v:shape>
            </v:group>
            <v:group style="position:absolute;left:11361;top:4239;width:10;height:20" coordorigin="11361,4239" coordsize="10,20">
              <v:shape style="position:absolute;left:11361;top:4239;width:10;height:20" coordorigin="11361,4239" coordsize="10,20" path="m11361,4258l11371,4258,11371,4239,11361,4239,11361,4258xe" filled="true" fillcolor="#000000" stroked="false">
                <v:path arrowok="t"/>
                <v:fill type="solid"/>
              </v:shape>
            </v:group>
            <v:group style="position:absolute;left:11361;top:4258;width:10;height:20" coordorigin="11361,4258" coordsize="10,20">
              <v:shape style="position:absolute;left:11361;top:4258;width:10;height:20" coordorigin="11361,4258" coordsize="10,20" path="m11361,4278l11371,4278,11371,4258,11361,4258,11361,4278xe" filled="true" fillcolor="#000000" stroked="false">
                <v:path arrowok="t"/>
                <v:fill type="solid"/>
              </v:shape>
            </v:group>
            <v:group style="position:absolute;left:11361;top:4278;width:10;height:20" coordorigin="11361,4278" coordsize="10,20">
              <v:shape style="position:absolute;left:11361;top:4278;width:10;height:20" coordorigin="11361,4278" coordsize="10,20" path="m11361,4297l11371,4297,11371,4278,11361,4278,11361,4297xe" filled="true" fillcolor="#000000" stroked="false">
                <v:path arrowok="t"/>
                <v:fill type="solid"/>
              </v:shape>
            </v:group>
            <v:group style="position:absolute;left:11361;top:4297;width:10;height:20" coordorigin="11361,4297" coordsize="10,20">
              <v:shape style="position:absolute;left:11361;top:4297;width:10;height:20" coordorigin="11361,4297" coordsize="10,20" path="m11361,4316l11371,4316,11371,4297,11361,4297,11361,4316xe" filled="true" fillcolor="#000000" stroked="false">
                <v:path arrowok="t"/>
                <v:fill type="solid"/>
              </v:shape>
            </v:group>
            <v:group style="position:absolute;left:11361;top:4316;width:10;height:20" coordorigin="11361,4316" coordsize="10,20">
              <v:shape style="position:absolute;left:11361;top:4316;width:10;height:20" coordorigin="11361,4316" coordsize="10,20" path="m11361,4335l11371,4335,11371,4316,11361,4316,11361,4335xe" filled="true" fillcolor="#000000" stroked="false">
                <v:path arrowok="t"/>
                <v:fill type="solid"/>
              </v:shape>
            </v:group>
            <v:group style="position:absolute;left:11361;top:4335;width:10;height:20" coordorigin="11361,4335" coordsize="10,20">
              <v:shape style="position:absolute;left:11361;top:4335;width:10;height:20" coordorigin="11361,4335" coordsize="10,20" path="m11361,4354l11371,4354,11371,4335,11361,4335,11361,4354xe" filled="true" fillcolor="#000000" stroked="false">
                <v:path arrowok="t"/>
                <v:fill type="solid"/>
              </v:shape>
            </v:group>
            <v:group style="position:absolute;left:12212;top:3318;width:10;height:20" coordorigin="12212,3318" coordsize="10,20">
              <v:shape style="position:absolute;left:12212;top:3318;width:10;height:20" coordorigin="12212,3318" coordsize="10,20" path="m12212,3337l12222,3337,12222,3318,12212,3318,12212,3337xe" filled="true" fillcolor="#000000" stroked="false">
                <v:path arrowok="t"/>
                <v:fill type="solid"/>
              </v:shape>
            </v:group>
            <v:group style="position:absolute;left:12212;top:3337;width:10;height:20" coordorigin="12212,3337" coordsize="10,20">
              <v:shape style="position:absolute;left:12212;top:3337;width:10;height:20" coordorigin="12212,3337" coordsize="10,20" path="m12212,3356l12222,3356,12222,3337,12212,3337,12212,3356xe" filled="true" fillcolor="#000000" stroked="false">
                <v:path arrowok="t"/>
                <v:fill type="solid"/>
              </v:shape>
            </v:group>
            <v:group style="position:absolute;left:12212;top:3356;width:10;height:20" coordorigin="12212,3356" coordsize="10,20">
              <v:shape style="position:absolute;left:12212;top:3356;width:10;height:20" coordorigin="12212,3356" coordsize="10,20" path="m12212,3375l12222,3375,12222,3356,12212,3356,12212,3375xe" filled="true" fillcolor="#000000" stroked="false">
                <v:path arrowok="t"/>
                <v:fill type="solid"/>
              </v:shape>
            </v:group>
            <v:group style="position:absolute;left:12212;top:3375;width:10;height:20" coordorigin="12212,3375" coordsize="10,20">
              <v:shape style="position:absolute;left:12212;top:3375;width:10;height:20" coordorigin="12212,3375" coordsize="10,20" path="m12212,3394l12222,3394,12222,3375,12212,3375,12212,3394xe" filled="true" fillcolor="#000000" stroked="false">
                <v:path arrowok="t"/>
                <v:fill type="solid"/>
              </v:shape>
            </v:group>
            <v:group style="position:absolute;left:12212;top:3394;width:10;height:20" coordorigin="12212,3394" coordsize="10,20">
              <v:shape style="position:absolute;left:12212;top:3394;width:10;height:20" coordorigin="12212,3394" coordsize="10,20" path="m12212,3414l12222,3414,12222,3394,12212,3394,12212,3414xe" filled="true" fillcolor="#000000" stroked="false">
                <v:path arrowok="t"/>
                <v:fill type="solid"/>
              </v:shape>
            </v:group>
            <v:group style="position:absolute;left:12212;top:3414;width:10;height:20" coordorigin="12212,3414" coordsize="10,20">
              <v:shape style="position:absolute;left:12212;top:3414;width:10;height:20" coordorigin="12212,3414" coordsize="10,20" path="m12212,3433l12222,3433,12222,3414,12212,3414,12212,3433xe" filled="true" fillcolor="#000000" stroked="false">
                <v:path arrowok="t"/>
                <v:fill type="solid"/>
              </v:shape>
            </v:group>
            <v:group style="position:absolute;left:12212;top:3433;width:10;height:20" coordorigin="12212,3433" coordsize="10,20">
              <v:shape style="position:absolute;left:12212;top:3433;width:10;height:20" coordorigin="12212,3433" coordsize="10,20" path="m12212,3452l12222,3452,12222,3433,12212,3433,12212,3452xe" filled="true" fillcolor="#000000" stroked="false">
                <v:path arrowok="t"/>
                <v:fill type="solid"/>
              </v:shape>
            </v:group>
            <v:group style="position:absolute;left:12212;top:3452;width:10;height:20" coordorigin="12212,3452" coordsize="10,20">
              <v:shape style="position:absolute;left:12212;top:3452;width:10;height:20" coordorigin="12212,3452" coordsize="10,20" path="m12212,3471l12222,3471,12222,3452,12212,3452,12212,3471xe" filled="true" fillcolor="#000000" stroked="false">
                <v:path arrowok="t"/>
                <v:fill type="solid"/>
              </v:shape>
            </v:group>
            <v:group style="position:absolute;left:12212;top:3471;width:10;height:20" coordorigin="12212,3471" coordsize="10,20">
              <v:shape style="position:absolute;left:12212;top:3471;width:10;height:20" coordorigin="12212,3471" coordsize="10,20" path="m12212,3490l12222,3490,12222,3471,12212,3471,12212,3490xe" filled="true" fillcolor="#000000" stroked="false">
                <v:path arrowok="t"/>
                <v:fill type="solid"/>
              </v:shape>
            </v:group>
            <v:group style="position:absolute;left:12212;top:3490;width:10;height:20" coordorigin="12212,3490" coordsize="10,20">
              <v:shape style="position:absolute;left:12212;top:3490;width:10;height:20" coordorigin="12212,3490" coordsize="10,20" path="m12212,3510l12222,3510,12222,3490,12212,3490,12212,3510xe" filled="true" fillcolor="#000000" stroked="false">
                <v:path arrowok="t"/>
                <v:fill type="solid"/>
              </v:shape>
            </v:group>
            <v:group style="position:absolute;left:12212;top:3510;width:10;height:20" coordorigin="12212,3510" coordsize="10,20">
              <v:shape style="position:absolute;left:12212;top:3510;width:10;height:20" coordorigin="12212,3510" coordsize="10,20" path="m12212,3529l12222,3529,12222,3510,12212,3510,12212,3529xe" filled="true" fillcolor="#000000" stroked="false">
                <v:path arrowok="t"/>
                <v:fill type="solid"/>
              </v:shape>
            </v:group>
            <v:group style="position:absolute;left:12212;top:3529;width:10;height:20" coordorigin="12212,3529" coordsize="10,20">
              <v:shape style="position:absolute;left:12212;top:3529;width:10;height:20" coordorigin="12212,3529" coordsize="10,20" path="m12212,3548l12222,3548,12222,3529,12212,3529,12212,3548xe" filled="true" fillcolor="#000000" stroked="false">
                <v:path arrowok="t"/>
                <v:fill type="solid"/>
              </v:shape>
            </v:group>
            <v:group style="position:absolute;left:12212;top:3548;width:10;height:20" coordorigin="12212,3548" coordsize="10,20">
              <v:shape style="position:absolute;left:12212;top:3548;width:10;height:20" coordorigin="12212,3548" coordsize="10,20" path="m12212,3567l12222,3567,12222,3548,12212,3548,12212,3567xe" filled="true" fillcolor="#000000" stroked="false">
                <v:path arrowok="t"/>
                <v:fill type="solid"/>
              </v:shape>
            </v:group>
            <v:group style="position:absolute;left:12212;top:3567;width:10;height:20" coordorigin="12212,3567" coordsize="10,20">
              <v:shape style="position:absolute;left:12212;top:3567;width:10;height:20" coordorigin="12212,3567" coordsize="10,20" path="m12212,3586l12222,3586,12222,3567,12212,3567,12212,3586xe" filled="true" fillcolor="#000000" stroked="false">
                <v:path arrowok="t"/>
                <v:fill type="solid"/>
              </v:shape>
            </v:group>
            <v:group style="position:absolute;left:12212;top:3586;width:10;height:20" coordorigin="12212,3586" coordsize="10,20">
              <v:shape style="position:absolute;left:12212;top:3586;width:10;height:20" coordorigin="12212,3586" coordsize="10,20" path="m12212,3606l12222,3606,12222,3586,12212,3586,12212,3606xe" filled="true" fillcolor="#000000" stroked="false">
                <v:path arrowok="t"/>
                <v:fill type="solid"/>
              </v:shape>
            </v:group>
            <v:group style="position:absolute;left:12212;top:3606;width:10;height:20" coordorigin="12212,3606" coordsize="10,20">
              <v:shape style="position:absolute;left:12212;top:3606;width:10;height:20" coordorigin="12212,3606" coordsize="10,20" path="m12212,3625l12222,3625,12222,3606,12212,3606,12212,3625xe" filled="true" fillcolor="#000000" stroked="false">
                <v:path arrowok="t"/>
                <v:fill type="solid"/>
              </v:shape>
            </v:group>
            <v:group style="position:absolute;left:12212;top:3625;width:10;height:20" coordorigin="12212,3625" coordsize="10,20">
              <v:shape style="position:absolute;left:12212;top:3625;width:10;height:20" coordorigin="12212,3625" coordsize="10,20" path="m12212,3644l12222,3644,12222,3625,12212,3625,12212,3644xe" filled="true" fillcolor="#000000" stroked="false">
                <v:path arrowok="t"/>
                <v:fill type="solid"/>
              </v:shape>
            </v:group>
            <v:group style="position:absolute;left:12212;top:3644;width:10;height:20" coordorigin="12212,3644" coordsize="10,20">
              <v:shape style="position:absolute;left:12212;top:3644;width:10;height:20" coordorigin="12212,3644" coordsize="10,20" path="m12212,3663l12222,3663,12222,3644,12212,3644,12212,3663xe" filled="true" fillcolor="#000000" stroked="false">
                <v:path arrowok="t"/>
                <v:fill type="solid"/>
              </v:shape>
            </v:group>
            <v:group style="position:absolute;left:12212;top:3663;width:10;height:20" coordorigin="12212,3663" coordsize="10,20">
              <v:shape style="position:absolute;left:12212;top:3663;width:10;height:20" coordorigin="12212,3663" coordsize="10,20" path="m12212,3682l12222,3682,12222,3663,12212,3663,12212,3682xe" filled="true" fillcolor="#000000" stroked="false">
                <v:path arrowok="t"/>
                <v:fill type="solid"/>
              </v:shape>
            </v:group>
            <v:group style="position:absolute;left:12212;top:3682;width:10;height:20" coordorigin="12212,3682" coordsize="10,20">
              <v:shape style="position:absolute;left:12212;top:3682;width:10;height:20" coordorigin="12212,3682" coordsize="10,20" path="m12212,3702l12222,3702,12222,3682,12212,3682,12212,3702xe" filled="true" fillcolor="#000000" stroked="false">
                <v:path arrowok="t"/>
                <v:fill type="solid"/>
              </v:shape>
            </v:group>
            <v:group style="position:absolute;left:12212;top:3702;width:10;height:20" coordorigin="12212,3702" coordsize="10,20">
              <v:shape style="position:absolute;left:12212;top:3702;width:10;height:20" coordorigin="12212,3702" coordsize="10,20" path="m12212,3721l12222,3721,12222,3702,12212,3702,12212,3721xe" filled="true" fillcolor="#000000" stroked="false">
                <v:path arrowok="t"/>
                <v:fill type="solid"/>
              </v:shape>
            </v:group>
            <v:group style="position:absolute;left:12212;top:3721;width:10;height:20" coordorigin="12212,3721" coordsize="10,20">
              <v:shape style="position:absolute;left:12212;top:3721;width:10;height:20" coordorigin="12212,3721" coordsize="10,20" path="m12212,3740l12222,3740,12222,3721,12212,3721,12212,3740xe" filled="true" fillcolor="#000000" stroked="false">
                <v:path arrowok="t"/>
                <v:fill type="solid"/>
              </v:shape>
            </v:group>
            <v:group style="position:absolute;left:12212;top:3740;width:10;height:20" coordorigin="12212,3740" coordsize="10,20">
              <v:shape style="position:absolute;left:12212;top:3740;width:10;height:20" coordorigin="12212,3740" coordsize="10,20" path="m12212,3759l12222,3759,12222,3740,12212,3740,12212,3759xe" filled="true" fillcolor="#000000" stroked="false">
                <v:path arrowok="t"/>
                <v:fill type="solid"/>
              </v:shape>
            </v:group>
            <v:group style="position:absolute;left:12212;top:3759;width:10;height:20" coordorigin="12212,3759" coordsize="10,20">
              <v:shape style="position:absolute;left:12212;top:3759;width:10;height:20" coordorigin="12212,3759" coordsize="10,20" path="m12212,3778l12222,3778,12222,3759,12212,3759,12212,3778xe" filled="true" fillcolor="#000000" stroked="false">
                <v:path arrowok="t"/>
                <v:fill type="solid"/>
              </v:shape>
            </v:group>
            <v:group style="position:absolute;left:12212;top:3778;width:10;height:20" coordorigin="12212,3778" coordsize="10,20">
              <v:shape style="position:absolute;left:12212;top:3778;width:10;height:20" coordorigin="12212,3778" coordsize="10,20" path="m12212,3798l12222,3798,12222,3778,12212,3778,12212,3798xe" filled="true" fillcolor="#000000" stroked="false">
                <v:path arrowok="t"/>
                <v:fill type="solid"/>
              </v:shape>
            </v:group>
            <v:group style="position:absolute;left:12212;top:3798;width:10;height:20" coordorigin="12212,3798" coordsize="10,20">
              <v:shape style="position:absolute;left:12212;top:3798;width:10;height:20" coordorigin="12212,3798" coordsize="10,20" path="m12212,3817l12222,3817,12222,3798,12212,3798,12212,3817xe" filled="true" fillcolor="#000000" stroked="false">
                <v:path arrowok="t"/>
                <v:fill type="solid"/>
              </v:shape>
            </v:group>
            <v:group style="position:absolute;left:12212;top:3817;width:10;height:20" coordorigin="12212,3817" coordsize="10,20">
              <v:shape style="position:absolute;left:12212;top:3817;width:10;height:20" coordorigin="12212,3817" coordsize="10,20" path="m12212,3836l12222,3836,12222,3817,12212,3817,12212,3836xe" filled="true" fillcolor="#000000" stroked="false">
                <v:path arrowok="t"/>
                <v:fill type="solid"/>
              </v:shape>
            </v:group>
            <v:group style="position:absolute;left:12212;top:3836;width:10;height:20" coordorigin="12212,3836" coordsize="10,20">
              <v:shape style="position:absolute;left:12212;top:3836;width:10;height:20" coordorigin="12212,3836" coordsize="10,20" path="m12212,3855l12222,3855,12222,3836,12212,3836,12212,3855xe" filled="true" fillcolor="#000000" stroked="false">
                <v:path arrowok="t"/>
                <v:fill type="solid"/>
              </v:shape>
            </v:group>
            <v:group style="position:absolute;left:12212;top:3855;width:10;height:20" coordorigin="12212,3855" coordsize="10,20">
              <v:shape style="position:absolute;left:12212;top:3855;width:10;height:20" coordorigin="12212,3855" coordsize="10,20" path="m12212,3874l12222,3874,12222,3855,12212,3855,12212,3874xe" filled="true" fillcolor="#000000" stroked="false">
                <v:path arrowok="t"/>
                <v:fill type="solid"/>
              </v:shape>
            </v:group>
            <v:group style="position:absolute;left:12212;top:3874;width:10;height:20" coordorigin="12212,3874" coordsize="10,20">
              <v:shape style="position:absolute;left:12212;top:3874;width:10;height:20" coordorigin="12212,3874" coordsize="10,20" path="m12212,3894l12222,3894,12222,3874,12212,3874,12212,3894xe" filled="true" fillcolor="#000000" stroked="false">
                <v:path arrowok="t"/>
                <v:fill type="solid"/>
              </v:shape>
            </v:group>
            <v:group style="position:absolute;left:12212;top:3894;width:10;height:20" coordorigin="12212,3894" coordsize="10,20">
              <v:shape style="position:absolute;left:12212;top:3894;width:10;height:20" coordorigin="12212,3894" coordsize="10,20" path="m12212,3913l12222,3913,12222,3894,12212,3894,12212,3913xe" filled="true" fillcolor="#000000" stroked="false">
                <v:path arrowok="t"/>
                <v:fill type="solid"/>
              </v:shape>
            </v:group>
            <v:group style="position:absolute;left:12212;top:3913;width:10;height:20" coordorigin="12212,3913" coordsize="10,20">
              <v:shape style="position:absolute;left:12212;top:3913;width:10;height:20" coordorigin="12212,3913" coordsize="10,20" path="m12212,3932l12222,3932,12222,3913,12212,3913,12212,3932xe" filled="true" fillcolor="#000000" stroked="false">
                <v:path arrowok="t"/>
                <v:fill type="solid"/>
              </v:shape>
            </v:group>
            <v:group style="position:absolute;left:12212;top:3932;width:10;height:20" coordorigin="12212,3932" coordsize="10,20">
              <v:shape style="position:absolute;left:12212;top:3932;width:10;height:20" coordorigin="12212,3932" coordsize="10,20" path="m12212,3951l12222,3951,12222,3932,12212,3932,12212,3951xe" filled="true" fillcolor="#000000" stroked="false">
                <v:path arrowok="t"/>
                <v:fill type="solid"/>
              </v:shape>
            </v:group>
            <v:group style="position:absolute;left:12212;top:3951;width:10;height:20" coordorigin="12212,3951" coordsize="10,20">
              <v:shape style="position:absolute;left:12212;top:3951;width:10;height:20" coordorigin="12212,3951" coordsize="10,20" path="m12212,3970l12222,3970,12222,3951,12212,3951,12212,3970xe" filled="true" fillcolor="#000000" stroked="false">
                <v:path arrowok="t"/>
                <v:fill type="solid"/>
              </v:shape>
            </v:group>
            <v:group style="position:absolute;left:12212;top:3970;width:10;height:20" coordorigin="12212,3970" coordsize="10,20">
              <v:shape style="position:absolute;left:12212;top:3970;width:10;height:20" coordorigin="12212,3970" coordsize="10,20" path="m12212,3990l12222,3990,12222,3970,12212,3970,12212,3990xe" filled="true" fillcolor="#000000" stroked="false">
                <v:path arrowok="t"/>
                <v:fill type="solid"/>
              </v:shape>
            </v:group>
            <v:group style="position:absolute;left:12212;top:3990;width:10;height:20" coordorigin="12212,3990" coordsize="10,20">
              <v:shape style="position:absolute;left:12212;top:3990;width:10;height:20" coordorigin="12212,3990" coordsize="10,20" path="m12212,4009l12222,4009,12222,3990,12212,3990,12212,4009xe" filled="true" fillcolor="#000000" stroked="false">
                <v:path arrowok="t"/>
                <v:fill type="solid"/>
              </v:shape>
            </v:group>
            <v:group style="position:absolute;left:12212;top:4009;width:10;height:20" coordorigin="12212,4009" coordsize="10,20">
              <v:shape style="position:absolute;left:12212;top:4009;width:10;height:20" coordorigin="12212,4009" coordsize="10,20" path="m12212,4028l12222,4028,12222,4009,12212,4009,12212,4028xe" filled="true" fillcolor="#000000" stroked="false">
                <v:path arrowok="t"/>
                <v:fill type="solid"/>
              </v:shape>
            </v:group>
            <v:group style="position:absolute;left:12212;top:4028;width:10;height:20" coordorigin="12212,4028" coordsize="10,20">
              <v:shape style="position:absolute;left:12212;top:4028;width:10;height:20" coordorigin="12212,4028" coordsize="10,20" path="m12212,4047l12222,4047,12222,4028,12212,4028,12212,4047xe" filled="true" fillcolor="#000000" stroked="false">
                <v:path arrowok="t"/>
                <v:fill type="solid"/>
              </v:shape>
            </v:group>
            <v:group style="position:absolute;left:12212;top:4047;width:10;height:20" coordorigin="12212,4047" coordsize="10,20">
              <v:shape style="position:absolute;left:12212;top:4047;width:10;height:20" coordorigin="12212,4047" coordsize="10,20" path="m12212,4066l12222,4066,12222,4047,12212,4047,12212,4066xe" filled="true" fillcolor="#000000" stroked="false">
                <v:path arrowok="t"/>
                <v:fill type="solid"/>
              </v:shape>
            </v:group>
            <v:group style="position:absolute;left:12212;top:4066;width:10;height:20" coordorigin="12212,4066" coordsize="10,20">
              <v:shape style="position:absolute;left:12212;top:4066;width:10;height:20" coordorigin="12212,4066" coordsize="10,20" path="m12212,4086l12222,4086,12222,4066,12212,4066,12212,4086xe" filled="true" fillcolor="#000000" stroked="false">
                <v:path arrowok="t"/>
                <v:fill type="solid"/>
              </v:shape>
            </v:group>
            <v:group style="position:absolute;left:12212;top:4086;width:10;height:20" coordorigin="12212,4086" coordsize="10,20">
              <v:shape style="position:absolute;left:12212;top:4086;width:10;height:20" coordorigin="12212,4086" coordsize="10,20" path="m12212,4105l12222,4105,12222,4086,12212,4086,12212,4105xe" filled="true" fillcolor="#000000" stroked="false">
                <v:path arrowok="t"/>
                <v:fill type="solid"/>
              </v:shape>
            </v:group>
            <v:group style="position:absolute;left:12212;top:4105;width:10;height:20" coordorigin="12212,4105" coordsize="10,20">
              <v:shape style="position:absolute;left:12212;top:4105;width:10;height:20" coordorigin="12212,4105" coordsize="10,20" path="m12212,4124l12222,4124,12222,4105,12212,4105,12212,4124xe" filled="true" fillcolor="#000000" stroked="false">
                <v:path arrowok="t"/>
                <v:fill type="solid"/>
              </v:shape>
            </v:group>
            <v:group style="position:absolute;left:12212;top:4124;width:10;height:20" coordorigin="12212,4124" coordsize="10,20">
              <v:shape style="position:absolute;left:12212;top:4124;width:10;height:20" coordorigin="12212,4124" coordsize="10,20" path="m12212,4143l12222,4143,12222,4124,12212,4124,12212,4143xe" filled="true" fillcolor="#000000" stroked="false">
                <v:path arrowok="t"/>
                <v:fill type="solid"/>
              </v:shape>
            </v:group>
            <v:group style="position:absolute;left:12212;top:4143;width:10;height:20" coordorigin="12212,4143" coordsize="10,20">
              <v:shape style="position:absolute;left:12212;top:4143;width:10;height:20" coordorigin="12212,4143" coordsize="10,20" path="m12212,4162l12222,4162,12222,4143,12212,4143,12212,4162xe" filled="true" fillcolor="#000000" stroked="false">
                <v:path arrowok="t"/>
                <v:fill type="solid"/>
              </v:shape>
            </v:group>
            <v:group style="position:absolute;left:12212;top:4162;width:10;height:20" coordorigin="12212,4162" coordsize="10,20">
              <v:shape style="position:absolute;left:12212;top:4162;width:10;height:20" coordorigin="12212,4162" coordsize="10,20" path="m12212,4182l12222,4182,12222,4162,12212,4162,12212,4182xe" filled="true" fillcolor="#000000" stroked="false">
                <v:path arrowok="t"/>
                <v:fill type="solid"/>
              </v:shape>
            </v:group>
            <v:group style="position:absolute;left:12212;top:4182;width:10;height:20" coordorigin="12212,4182" coordsize="10,20">
              <v:shape style="position:absolute;left:12212;top:4182;width:10;height:20" coordorigin="12212,4182" coordsize="10,20" path="m12212,4201l12222,4201,12222,4182,12212,4182,12212,4201xe" filled="true" fillcolor="#000000" stroked="false">
                <v:path arrowok="t"/>
                <v:fill type="solid"/>
              </v:shape>
            </v:group>
            <v:group style="position:absolute;left:12212;top:4201;width:10;height:20" coordorigin="12212,4201" coordsize="10,20">
              <v:shape style="position:absolute;left:12212;top:4201;width:10;height:20" coordorigin="12212,4201" coordsize="10,20" path="m12212,4220l12222,4220,12222,4201,12212,4201,12212,4220xe" filled="true" fillcolor="#000000" stroked="false">
                <v:path arrowok="t"/>
                <v:fill type="solid"/>
              </v:shape>
            </v:group>
            <v:group style="position:absolute;left:12212;top:4220;width:10;height:20" coordorigin="12212,4220" coordsize="10,20">
              <v:shape style="position:absolute;left:12212;top:4220;width:10;height:20" coordorigin="12212,4220" coordsize="10,20" path="m12212,4239l12222,4239,12222,4220,12212,4220,12212,4239xe" filled="true" fillcolor="#000000" stroked="false">
                <v:path arrowok="t"/>
                <v:fill type="solid"/>
              </v:shape>
            </v:group>
            <v:group style="position:absolute;left:12212;top:4239;width:10;height:20" coordorigin="12212,4239" coordsize="10,20">
              <v:shape style="position:absolute;left:12212;top:4239;width:10;height:20" coordorigin="12212,4239" coordsize="10,20" path="m12212,4258l12222,4258,12222,4239,12212,4239,12212,4258xe" filled="true" fillcolor="#000000" stroked="false">
                <v:path arrowok="t"/>
                <v:fill type="solid"/>
              </v:shape>
            </v:group>
            <v:group style="position:absolute;left:12212;top:4258;width:10;height:20" coordorigin="12212,4258" coordsize="10,20">
              <v:shape style="position:absolute;left:12212;top:4258;width:10;height:20" coordorigin="12212,4258" coordsize="10,20" path="m12212,4278l12222,4278,12222,4258,12212,4258,12212,4278xe" filled="true" fillcolor="#000000" stroked="false">
                <v:path arrowok="t"/>
                <v:fill type="solid"/>
              </v:shape>
            </v:group>
            <v:group style="position:absolute;left:12212;top:4278;width:10;height:20" coordorigin="12212,4278" coordsize="10,20">
              <v:shape style="position:absolute;left:12212;top:4278;width:10;height:20" coordorigin="12212,4278" coordsize="10,20" path="m12212,4297l12222,4297,12222,4278,12212,4278,12212,4297xe" filled="true" fillcolor="#000000" stroked="false">
                <v:path arrowok="t"/>
                <v:fill type="solid"/>
              </v:shape>
            </v:group>
            <v:group style="position:absolute;left:12212;top:4297;width:10;height:20" coordorigin="12212,4297" coordsize="10,20">
              <v:shape style="position:absolute;left:12212;top:4297;width:10;height:20" coordorigin="12212,4297" coordsize="10,20" path="m12212,4316l12222,4316,12222,4297,12212,4297,12212,4316xe" filled="true" fillcolor="#000000" stroked="false">
                <v:path arrowok="t"/>
                <v:fill type="solid"/>
              </v:shape>
            </v:group>
            <v:group style="position:absolute;left:12212;top:4316;width:10;height:20" coordorigin="12212,4316" coordsize="10,20">
              <v:shape style="position:absolute;left:12212;top:4316;width:10;height:20" coordorigin="12212,4316" coordsize="10,20" path="m12212,4335l12222,4335,12222,4316,12212,4316,12212,4335xe" filled="true" fillcolor="#000000" stroked="false">
                <v:path arrowok="t"/>
                <v:fill type="solid"/>
              </v:shape>
            </v:group>
            <v:group style="position:absolute;left:12212;top:4335;width:10;height:20" coordorigin="12212,4335" coordsize="10,20">
              <v:shape style="position:absolute;left:12212;top:4335;width:10;height:20" coordorigin="12212,4335" coordsize="10,20" path="m12212,4354l12222,4354,12222,4335,12212,4335,12212,4354xe" filled="true" fillcolor="#000000" stroked="false">
                <v:path arrowok="t"/>
                <v:fill type="solid"/>
              </v:shape>
            </v:group>
            <v:group style="position:absolute;left:13618;top:3318;width:10;height:20" coordorigin="13618,3318" coordsize="10,20">
              <v:shape style="position:absolute;left:13618;top:3318;width:10;height:20" coordorigin="13618,3318" coordsize="10,20" path="m13618,3337l13628,3337,13628,3318,13618,3318,13618,3337xe" filled="true" fillcolor="#000000" stroked="false">
                <v:path arrowok="t"/>
                <v:fill type="solid"/>
              </v:shape>
            </v:group>
            <v:group style="position:absolute;left:13618;top:3337;width:10;height:20" coordorigin="13618,3337" coordsize="10,20">
              <v:shape style="position:absolute;left:13618;top:3337;width:10;height:20" coordorigin="13618,3337" coordsize="10,20" path="m13618,3356l13628,3356,13628,3337,13618,3337,13618,3356xe" filled="true" fillcolor="#000000" stroked="false">
                <v:path arrowok="t"/>
                <v:fill type="solid"/>
              </v:shape>
            </v:group>
            <v:group style="position:absolute;left:13618;top:3356;width:10;height:20" coordorigin="13618,3356" coordsize="10,20">
              <v:shape style="position:absolute;left:13618;top:3356;width:10;height:20" coordorigin="13618,3356" coordsize="10,20" path="m13618,3375l13628,3375,13628,3356,13618,3356,13618,3375xe" filled="true" fillcolor="#000000" stroked="false">
                <v:path arrowok="t"/>
                <v:fill type="solid"/>
              </v:shape>
            </v:group>
            <v:group style="position:absolute;left:13618;top:3375;width:10;height:20" coordorigin="13618,3375" coordsize="10,20">
              <v:shape style="position:absolute;left:13618;top:3375;width:10;height:20" coordorigin="13618,3375" coordsize="10,20" path="m13618,3394l13628,3394,13628,3375,13618,3375,13618,3394xe" filled="true" fillcolor="#000000" stroked="false">
                <v:path arrowok="t"/>
                <v:fill type="solid"/>
              </v:shape>
            </v:group>
            <v:group style="position:absolute;left:13618;top:3394;width:10;height:20" coordorigin="13618,3394" coordsize="10,20">
              <v:shape style="position:absolute;left:13618;top:3394;width:10;height:20" coordorigin="13618,3394" coordsize="10,20" path="m13618,3414l13628,3414,13628,3394,13618,3394,13618,3414xe" filled="true" fillcolor="#000000" stroked="false">
                <v:path arrowok="t"/>
                <v:fill type="solid"/>
              </v:shape>
            </v:group>
            <v:group style="position:absolute;left:13618;top:3414;width:10;height:20" coordorigin="13618,3414" coordsize="10,20">
              <v:shape style="position:absolute;left:13618;top:3414;width:10;height:20" coordorigin="13618,3414" coordsize="10,20" path="m13618,3433l13628,3433,13628,3414,13618,3414,13618,3433xe" filled="true" fillcolor="#000000" stroked="false">
                <v:path arrowok="t"/>
                <v:fill type="solid"/>
              </v:shape>
            </v:group>
            <v:group style="position:absolute;left:13618;top:3433;width:10;height:20" coordorigin="13618,3433" coordsize="10,20">
              <v:shape style="position:absolute;left:13618;top:3433;width:10;height:20" coordorigin="13618,3433" coordsize="10,20" path="m13618,3452l13628,3452,13628,3433,13618,3433,13618,3452xe" filled="true" fillcolor="#000000" stroked="false">
                <v:path arrowok="t"/>
                <v:fill type="solid"/>
              </v:shape>
            </v:group>
            <v:group style="position:absolute;left:13618;top:3452;width:10;height:20" coordorigin="13618,3452" coordsize="10,20">
              <v:shape style="position:absolute;left:13618;top:3452;width:10;height:20" coordorigin="13618,3452" coordsize="10,20" path="m13618,3471l13628,3471,13628,3452,13618,3452,13618,3471xe" filled="true" fillcolor="#000000" stroked="false">
                <v:path arrowok="t"/>
                <v:fill type="solid"/>
              </v:shape>
            </v:group>
            <v:group style="position:absolute;left:13618;top:3471;width:10;height:20" coordorigin="13618,3471" coordsize="10,20">
              <v:shape style="position:absolute;left:13618;top:3471;width:10;height:20" coordorigin="13618,3471" coordsize="10,20" path="m13618,3490l13628,3490,13628,3471,13618,3471,13618,3490xe" filled="true" fillcolor="#000000" stroked="false">
                <v:path arrowok="t"/>
                <v:fill type="solid"/>
              </v:shape>
            </v:group>
            <v:group style="position:absolute;left:13618;top:3490;width:10;height:20" coordorigin="13618,3490" coordsize="10,20">
              <v:shape style="position:absolute;left:13618;top:3490;width:10;height:20" coordorigin="13618,3490" coordsize="10,20" path="m13618,3510l13628,3510,13628,3490,13618,3490,13618,3510xe" filled="true" fillcolor="#000000" stroked="false">
                <v:path arrowok="t"/>
                <v:fill type="solid"/>
              </v:shape>
            </v:group>
            <v:group style="position:absolute;left:13618;top:3510;width:10;height:20" coordorigin="13618,3510" coordsize="10,20">
              <v:shape style="position:absolute;left:13618;top:3510;width:10;height:20" coordorigin="13618,3510" coordsize="10,20" path="m13618,3529l13628,3529,13628,3510,13618,3510,13618,3529xe" filled="true" fillcolor="#000000" stroked="false">
                <v:path arrowok="t"/>
                <v:fill type="solid"/>
              </v:shape>
            </v:group>
            <v:group style="position:absolute;left:13618;top:3529;width:10;height:20" coordorigin="13618,3529" coordsize="10,20">
              <v:shape style="position:absolute;left:13618;top:3529;width:10;height:20" coordorigin="13618,3529" coordsize="10,20" path="m13618,3548l13628,3548,13628,3529,13618,3529,13618,3548xe" filled="true" fillcolor="#000000" stroked="false">
                <v:path arrowok="t"/>
                <v:fill type="solid"/>
              </v:shape>
            </v:group>
            <v:group style="position:absolute;left:13618;top:3548;width:10;height:20" coordorigin="13618,3548" coordsize="10,20">
              <v:shape style="position:absolute;left:13618;top:3548;width:10;height:20" coordorigin="13618,3548" coordsize="10,20" path="m13618,3567l13628,3567,13628,3548,13618,3548,13618,3567xe" filled="true" fillcolor="#000000" stroked="false">
                <v:path arrowok="t"/>
                <v:fill type="solid"/>
              </v:shape>
            </v:group>
            <v:group style="position:absolute;left:13618;top:3567;width:10;height:20" coordorigin="13618,3567" coordsize="10,20">
              <v:shape style="position:absolute;left:13618;top:3567;width:10;height:20" coordorigin="13618,3567" coordsize="10,20" path="m13618,3586l13628,3586,13628,3567,13618,3567,13618,3586xe" filled="true" fillcolor="#000000" stroked="false">
                <v:path arrowok="t"/>
                <v:fill type="solid"/>
              </v:shape>
            </v:group>
            <v:group style="position:absolute;left:13618;top:3586;width:10;height:20" coordorigin="13618,3586" coordsize="10,20">
              <v:shape style="position:absolute;left:13618;top:3586;width:10;height:20" coordorigin="13618,3586" coordsize="10,20" path="m13618,3606l13628,3606,13628,3586,13618,3586,13618,3606xe" filled="true" fillcolor="#000000" stroked="false">
                <v:path arrowok="t"/>
                <v:fill type="solid"/>
              </v:shape>
            </v:group>
            <v:group style="position:absolute;left:13618;top:3606;width:10;height:20" coordorigin="13618,3606" coordsize="10,20">
              <v:shape style="position:absolute;left:13618;top:3606;width:10;height:20" coordorigin="13618,3606" coordsize="10,20" path="m13618,3625l13628,3625,13628,3606,13618,3606,13618,3625xe" filled="true" fillcolor="#000000" stroked="false">
                <v:path arrowok="t"/>
                <v:fill type="solid"/>
              </v:shape>
            </v:group>
            <v:group style="position:absolute;left:13618;top:3625;width:10;height:20" coordorigin="13618,3625" coordsize="10,20">
              <v:shape style="position:absolute;left:13618;top:3625;width:10;height:20" coordorigin="13618,3625" coordsize="10,20" path="m13618,3644l13628,3644,13628,3625,13618,3625,13618,3644xe" filled="true" fillcolor="#000000" stroked="false">
                <v:path arrowok="t"/>
                <v:fill type="solid"/>
              </v:shape>
            </v:group>
            <v:group style="position:absolute;left:13618;top:3644;width:10;height:20" coordorigin="13618,3644" coordsize="10,20">
              <v:shape style="position:absolute;left:13618;top:3644;width:10;height:20" coordorigin="13618,3644" coordsize="10,20" path="m13618,3663l13628,3663,13628,3644,13618,3644,13618,3663xe" filled="true" fillcolor="#000000" stroked="false">
                <v:path arrowok="t"/>
                <v:fill type="solid"/>
              </v:shape>
            </v:group>
            <v:group style="position:absolute;left:13618;top:3663;width:10;height:20" coordorigin="13618,3663" coordsize="10,20">
              <v:shape style="position:absolute;left:13618;top:3663;width:10;height:20" coordorigin="13618,3663" coordsize="10,20" path="m13618,3682l13628,3682,13628,3663,13618,3663,13618,3682xe" filled="true" fillcolor="#000000" stroked="false">
                <v:path arrowok="t"/>
                <v:fill type="solid"/>
              </v:shape>
            </v:group>
            <v:group style="position:absolute;left:13618;top:3682;width:10;height:20" coordorigin="13618,3682" coordsize="10,20">
              <v:shape style="position:absolute;left:13618;top:3682;width:10;height:20" coordorigin="13618,3682" coordsize="10,20" path="m13618,3702l13628,3702,13628,3682,13618,3682,13618,3702xe" filled="true" fillcolor="#000000" stroked="false">
                <v:path arrowok="t"/>
                <v:fill type="solid"/>
              </v:shape>
            </v:group>
            <v:group style="position:absolute;left:13618;top:3702;width:10;height:20" coordorigin="13618,3702" coordsize="10,20">
              <v:shape style="position:absolute;left:13618;top:3702;width:10;height:20" coordorigin="13618,3702" coordsize="10,20" path="m13618,3721l13628,3721,13628,3702,13618,3702,13618,3721xe" filled="true" fillcolor="#000000" stroked="false">
                <v:path arrowok="t"/>
                <v:fill type="solid"/>
              </v:shape>
            </v:group>
            <v:group style="position:absolute;left:13618;top:3721;width:10;height:20" coordorigin="13618,3721" coordsize="10,20">
              <v:shape style="position:absolute;left:13618;top:3721;width:10;height:20" coordorigin="13618,3721" coordsize="10,20" path="m13618,3740l13628,3740,13628,3721,13618,3721,13618,3740xe" filled="true" fillcolor="#000000" stroked="false">
                <v:path arrowok="t"/>
                <v:fill type="solid"/>
              </v:shape>
            </v:group>
            <v:group style="position:absolute;left:13618;top:3740;width:10;height:20" coordorigin="13618,3740" coordsize="10,20">
              <v:shape style="position:absolute;left:13618;top:3740;width:10;height:20" coordorigin="13618,3740" coordsize="10,20" path="m13618,3759l13628,3759,13628,3740,13618,3740,13618,3759xe" filled="true" fillcolor="#000000" stroked="false">
                <v:path arrowok="t"/>
                <v:fill type="solid"/>
              </v:shape>
            </v:group>
            <v:group style="position:absolute;left:13618;top:3759;width:10;height:20" coordorigin="13618,3759" coordsize="10,20">
              <v:shape style="position:absolute;left:13618;top:3759;width:10;height:20" coordorigin="13618,3759" coordsize="10,20" path="m13618,3778l13628,3778,13628,3759,13618,3759,13618,3778xe" filled="true" fillcolor="#000000" stroked="false">
                <v:path arrowok="t"/>
                <v:fill type="solid"/>
              </v:shape>
            </v:group>
            <v:group style="position:absolute;left:13618;top:3778;width:10;height:20" coordorigin="13618,3778" coordsize="10,20">
              <v:shape style="position:absolute;left:13618;top:3778;width:10;height:20" coordorigin="13618,3778" coordsize="10,20" path="m13618,3798l13628,3798,13628,3778,13618,3778,13618,3798xe" filled="true" fillcolor="#000000" stroked="false">
                <v:path arrowok="t"/>
                <v:fill type="solid"/>
              </v:shape>
            </v:group>
            <v:group style="position:absolute;left:13618;top:3798;width:10;height:20" coordorigin="13618,3798" coordsize="10,20">
              <v:shape style="position:absolute;left:13618;top:3798;width:10;height:20" coordorigin="13618,3798" coordsize="10,20" path="m13618,3817l13628,3817,13628,3798,13618,3798,13618,3817xe" filled="true" fillcolor="#000000" stroked="false">
                <v:path arrowok="t"/>
                <v:fill type="solid"/>
              </v:shape>
            </v:group>
            <v:group style="position:absolute;left:13618;top:3817;width:10;height:20" coordorigin="13618,3817" coordsize="10,20">
              <v:shape style="position:absolute;left:13618;top:3817;width:10;height:20" coordorigin="13618,3817" coordsize="10,20" path="m13618,3836l13628,3836,13628,3817,13618,3817,13618,3836xe" filled="true" fillcolor="#000000" stroked="false">
                <v:path arrowok="t"/>
                <v:fill type="solid"/>
              </v:shape>
            </v:group>
            <v:group style="position:absolute;left:13618;top:3836;width:10;height:20" coordorigin="13618,3836" coordsize="10,20">
              <v:shape style="position:absolute;left:13618;top:3836;width:10;height:20" coordorigin="13618,3836" coordsize="10,20" path="m13618,3855l13628,3855,13628,3836,13618,3836,13618,3855xe" filled="true" fillcolor="#000000" stroked="false">
                <v:path arrowok="t"/>
                <v:fill type="solid"/>
              </v:shape>
            </v:group>
            <v:group style="position:absolute;left:13618;top:3855;width:10;height:20" coordorigin="13618,3855" coordsize="10,20">
              <v:shape style="position:absolute;left:13618;top:3855;width:10;height:20" coordorigin="13618,3855" coordsize="10,20" path="m13618,3874l13628,3874,13628,3855,13618,3855,13618,3874xe" filled="true" fillcolor="#000000" stroked="false">
                <v:path arrowok="t"/>
                <v:fill type="solid"/>
              </v:shape>
            </v:group>
            <v:group style="position:absolute;left:13618;top:3874;width:10;height:20" coordorigin="13618,3874" coordsize="10,20">
              <v:shape style="position:absolute;left:13618;top:3874;width:10;height:20" coordorigin="13618,3874" coordsize="10,20" path="m13618,3894l13628,3894,13628,3874,13618,3874,13618,3894xe" filled="true" fillcolor="#000000" stroked="false">
                <v:path arrowok="t"/>
                <v:fill type="solid"/>
              </v:shape>
            </v:group>
            <v:group style="position:absolute;left:13618;top:3894;width:10;height:20" coordorigin="13618,3894" coordsize="10,20">
              <v:shape style="position:absolute;left:13618;top:3894;width:10;height:20" coordorigin="13618,3894" coordsize="10,20" path="m13618,3913l13628,3913,13628,3894,13618,3894,13618,3913xe" filled="true" fillcolor="#000000" stroked="false">
                <v:path arrowok="t"/>
                <v:fill type="solid"/>
              </v:shape>
            </v:group>
            <v:group style="position:absolute;left:13618;top:3913;width:10;height:20" coordorigin="13618,3913" coordsize="10,20">
              <v:shape style="position:absolute;left:13618;top:3913;width:10;height:20" coordorigin="13618,3913" coordsize="10,20" path="m13618,3932l13628,3932,13628,3913,13618,3913,13618,3932xe" filled="true" fillcolor="#000000" stroked="false">
                <v:path arrowok="t"/>
                <v:fill type="solid"/>
              </v:shape>
            </v:group>
            <v:group style="position:absolute;left:13618;top:3932;width:10;height:20" coordorigin="13618,3932" coordsize="10,20">
              <v:shape style="position:absolute;left:13618;top:3932;width:10;height:20" coordorigin="13618,3932" coordsize="10,20" path="m13618,3951l13628,3951,13628,3932,13618,3932,13618,3951xe" filled="true" fillcolor="#000000" stroked="false">
                <v:path arrowok="t"/>
                <v:fill type="solid"/>
              </v:shape>
            </v:group>
            <v:group style="position:absolute;left:13618;top:3951;width:10;height:20" coordorigin="13618,3951" coordsize="10,20">
              <v:shape style="position:absolute;left:13618;top:3951;width:10;height:20" coordorigin="13618,3951" coordsize="10,20" path="m13618,3970l13628,3970,13628,3951,13618,3951,13618,3970xe" filled="true" fillcolor="#000000" stroked="false">
                <v:path arrowok="t"/>
                <v:fill type="solid"/>
              </v:shape>
            </v:group>
            <v:group style="position:absolute;left:13618;top:3970;width:10;height:20" coordorigin="13618,3970" coordsize="10,20">
              <v:shape style="position:absolute;left:13618;top:3970;width:10;height:20" coordorigin="13618,3970" coordsize="10,20" path="m13618,3990l13628,3990,13628,3970,13618,3970,13618,3990xe" filled="true" fillcolor="#000000" stroked="false">
                <v:path arrowok="t"/>
                <v:fill type="solid"/>
              </v:shape>
            </v:group>
            <v:group style="position:absolute;left:13618;top:3990;width:10;height:20" coordorigin="13618,3990" coordsize="10,20">
              <v:shape style="position:absolute;left:13618;top:3990;width:10;height:20" coordorigin="13618,3990" coordsize="10,20" path="m13618,4009l13628,4009,13628,3990,13618,3990,13618,4009xe" filled="true" fillcolor="#000000" stroked="false">
                <v:path arrowok="t"/>
                <v:fill type="solid"/>
              </v:shape>
            </v:group>
            <v:group style="position:absolute;left:13618;top:4009;width:10;height:20" coordorigin="13618,4009" coordsize="10,20">
              <v:shape style="position:absolute;left:13618;top:4009;width:10;height:20" coordorigin="13618,4009" coordsize="10,20" path="m13618,4028l13628,4028,13628,4009,13618,4009,13618,4028xe" filled="true" fillcolor="#000000" stroked="false">
                <v:path arrowok="t"/>
                <v:fill type="solid"/>
              </v:shape>
            </v:group>
            <v:group style="position:absolute;left:13618;top:4028;width:10;height:20" coordorigin="13618,4028" coordsize="10,20">
              <v:shape style="position:absolute;left:13618;top:4028;width:10;height:20" coordorigin="13618,4028" coordsize="10,20" path="m13618,4047l13628,4047,13628,4028,13618,4028,13618,4047xe" filled="true" fillcolor="#000000" stroked="false">
                <v:path arrowok="t"/>
                <v:fill type="solid"/>
              </v:shape>
            </v:group>
            <v:group style="position:absolute;left:13618;top:4047;width:10;height:20" coordorigin="13618,4047" coordsize="10,20">
              <v:shape style="position:absolute;left:13618;top:4047;width:10;height:20" coordorigin="13618,4047" coordsize="10,20" path="m13618,4066l13628,4066,13628,4047,13618,4047,13618,4066xe" filled="true" fillcolor="#000000" stroked="false">
                <v:path arrowok="t"/>
                <v:fill type="solid"/>
              </v:shape>
            </v:group>
            <v:group style="position:absolute;left:13618;top:4066;width:10;height:20" coordorigin="13618,4066" coordsize="10,20">
              <v:shape style="position:absolute;left:13618;top:4066;width:10;height:20" coordorigin="13618,4066" coordsize="10,20" path="m13618,4086l13628,4086,13628,4066,13618,4066,13618,4086xe" filled="true" fillcolor="#000000" stroked="false">
                <v:path arrowok="t"/>
                <v:fill type="solid"/>
              </v:shape>
            </v:group>
            <v:group style="position:absolute;left:13618;top:4086;width:10;height:20" coordorigin="13618,4086" coordsize="10,20">
              <v:shape style="position:absolute;left:13618;top:4086;width:10;height:20" coordorigin="13618,4086" coordsize="10,20" path="m13618,4105l13628,4105,13628,4086,13618,4086,13618,4105xe" filled="true" fillcolor="#000000" stroked="false">
                <v:path arrowok="t"/>
                <v:fill type="solid"/>
              </v:shape>
            </v:group>
            <v:group style="position:absolute;left:13618;top:4105;width:10;height:20" coordorigin="13618,4105" coordsize="10,20">
              <v:shape style="position:absolute;left:13618;top:4105;width:10;height:20" coordorigin="13618,4105" coordsize="10,20" path="m13618,4124l13628,4124,13628,4105,13618,4105,13618,4124xe" filled="true" fillcolor="#000000" stroked="false">
                <v:path arrowok="t"/>
                <v:fill type="solid"/>
              </v:shape>
            </v:group>
            <v:group style="position:absolute;left:13618;top:4124;width:10;height:20" coordorigin="13618,4124" coordsize="10,20">
              <v:shape style="position:absolute;left:13618;top:4124;width:10;height:20" coordorigin="13618,4124" coordsize="10,20" path="m13618,4143l13628,4143,13628,4124,13618,4124,13618,4143xe" filled="true" fillcolor="#000000" stroked="false">
                <v:path arrowok="t"/>
                <v:fill type="solid"/>
              </v:shape>
            </v:group>
            <v:group style="position:absolute;left:13618;top:4143;width:10;height:20" coordorigin="13618,4143" coordsize="10,20">
              <v:shape style="position:absolute;left:13618;top:4143;width:10;height:20" coordorigin="13618,4143" coordsize="10,20" path="m13618,4162l13628,4162,13628,4143,13618,4143,13618,4162xe" filled="true" fillcolor="#000000" stroked="false">
                <v:path arrowok="t"/>
                <v:fill type="solid"/>
              </v:shape>
            </v:group>
            <v:group style="position:absolute;left:13618;top:4162;width:10;height:20" coordorigin="13618,4162" coordsize="10,20">
              <v:shape style="position:absolute;left:13618;top:4162;width:10;height:20" coordorigin="13618,4162" coordsize="10,20" path="m13618,4182l13628,4182,13628,4162,13618,4162,13618,4182xe" filled="true" fillcolor="#000000" stroked="false">
                <v:path arrowok="t"/>
                <v:fill type="solid"/>
              </v:shape>
            </v:group>
            <v:group style="position:absolute;left:13618;top:4182;width:10;height:20" coordorigin="13618,4182" coordsize="10,20">
              <v:shape style="position:absolute;left:13618;top:4182;width:10;height:20" coordorigin="13618,4182" coordsize="10,20" path="m13618,4201l13628,4201,13628,4182,13618,4182,13618,4201xe" filled="true" fillcolor="#000000" stroked="false">
                <v:path arrowok="t"/>
                <v:fill type="solid"/>
              </v:shape>
            </v:group>
            <v:group style="position:absolute;left:13618;top:4201;width:10;height:20" coordorigin="13618,4201" coordsize="10,20">
              <v:shape style="position:absolute;left:13618;top:4201;width:10;height:20" coordorigin="13618,4201" coordsize="10,20" path="m13618,4220l13628,4220,13628,4201,13618,4201,13618,4220xe" filled="true" fillcolor="#000000" stroked="false">
                <v:path arrowok="t"/>
                <v:fill type="solid"/>
              </v:shape>
            </v:group>
            <v:group style="position:absolute;left:13618;top:4220;width:10;height:20" coordorigin="13618,4220" coordsize="10,20">
              <v:shape style="position:absolute;left:13618;top:4220;width:10;height:20" coordorigin="13618,4220" coordsize="10,20" path="m13618,4239l13628,4239,13628,4220,13618,4220,13618,4239xe" filled="true" fillcolor="#000000" stroked="false">
                <v:path arrowok="t"/>
                <v:fill type="solid"/>
              </v:shape>
            </v:group>
            <v:group style="position:absolute;left:13618;top:4239;width:10;height:20" coordorigin="13618,4239" coordsize="10,20">
              <v:shape style="position:absolute;left:13618;top:4239;width:10;height:20" coordorigin="13618,4239" coordsize="10,20" path="m13618,4258l13628,4258,13628,4239,13618,4239,13618,4258xe" filled="true" fillcolor="#000000" stroked="false">
                <v:path arrowok="t"/>
                <v:fill type="solid"/>
              </v:shape>
            </v:group>
            <v:group style="position:absolute;left:13618;top:4258;width:10;height:20" coordorigin="13618,4258" coordsize="10,20">
              <v:shape style="position:absolute;left:13618;top:4258;width:10;height:20" coordorigin="13618,4258" coordsize="10,20" path="m13618,4278l13628,4278,13628,4258,13618,4258,13618,4278xe" filled="true" fillcolor="#000000" stroked="false">
                <v:path arrowok="t"/>
                <v:fill type="solid"/>
              </v:shape>
            </v:group>
            <v:group style="position:absolute;left:13618;top:4278;width:10;height:20" coordorigin="13618,4278" coordsize="10,20">
              <v:shape style="position:absolute;left:13618;top:4278;width:10;height:20" coordorigin="13618,4278" coordsize="10,20" path="m13618,4297l13628,4297,13628,4278,13618,4278,13618,4297xe" filled="true" fillcolor="#000000" stroked="false">
                <v:path arrowok="t"/>
                <v:fill type="solid"/>
              </v:shape>
            </v:group>
            <v:group style="position:absolute;left:13618;top:4297;width:10;height:20" coordorigin="13618,4297" coordsize="10,20">
              <v:shape style="position:absolute;left:13618;top:4297;width:10;height:20" coordorigin="13618,4297" coordsize="10,20" path="m13618,4316l13628,4316,13628,4297,13618,4297,13618,4316xe" filled="true" fillcolor="#000000" stroked="false">
                <v:path arrowok="t"/>
                <v:fill type="solid"/>
              </v:shape>
            </v:group>
            <v:group style="position:absolute;left:13618;top:4316;width:10;height:20" coordorigin="13618,4316" coordsize="10,20">
              <v:shape style="position:absolute;left:13618;top:4316;width:10;height:20" coordorigin="13618,4316" coordsize="10,20" path="m13618,4335l13628,4335,13628,4316,13618,4316,13618,4335xe" filled="true" fillcolor="#000000" stroked="false">
                <v:path arrowok="t"/>
                <v:fill type="solid"/>
              </v:shape>
            </v:group>
            <v:group style="position:absolute;left:13618;top:4335;width:10;height:20" coordorigin="13618,4335" coordsize="10,20">
              <v:shape style="position:absolute;left:13618;top:4335;width:10;height:20" coordorigin="13618,4335" coordsize="10,20" path="m13618,4354l13628,4354,13628,4335,13618,4335,13618,4354xe" filled="true" fillcolor="#000000" stroked="false">
                <v:path arrowok="t"/>
                <v:fill type="solid"/>
              </v:shape>
            </v:group>
            <v:group style="position:absolute;left:14248;top:3318;width:10;height:20" coordorigin="14248,3318" coordsize="10,20">
              <v:shape style="position:absolute;left:14248;top:3318;width:10;height:20" coordorigin="14248,3318" coordsize="10,20" path="m14248,3337l14257,3337,14257,3318,14248,3318,14248,3337xe" filled="true" fillcolor="#000000" stroked="false">
                <v:path arrowok="t"/>
                <v:fill type="solid"/>
              </v:shape>
            </v:group>
            <v:group style="position:absolute;left:14248;top:3337;width:10;height:20" coordorigin="14248,3337" coordsize="10,20">
              <v:shape style="position:absolute;left:14248;top:3337;width:10;height:20" coordorigin="14248,3337" coordsize="10,20" path="m14248,3356l14257,3356,14257,3337,14248,3337,14248,3356xe" filled="true" fillcolor="#000000" stroked="false">
                <v:path arrowok="t"/>
                <v:fill type="solid"/>
              </v:shape>
            </v:group>
            <v:group style="position:absolute;left:14248;top:3356;width:10;height:20" coordorigin="14248,3356" coordsize="10,20">
              <v:shape style="position:absolute;left:14248;top:3356;width:10;height:20" coordorigin="14248,3356" coordsize="10,20" path="m14248,3375l14257,3375,14257,3356,14248,3356,14248,3375xe" filled="true" fillcolor="#000000" stroked="false">
                <v:path arrowok="t"/>
                <v:fill type="solid"/>
              </v:shape>
            </v:group>
            <v:group style="position:absolute;left:14248;top:3375;width:10;height:20" coordorigin="14248,3375" coordsize="10,20">
              <v:shape style="position:absolute;left:14248;top:3375;width:10;height:20" coordorigin="14248,3375" coordsize="10,20" path="m14248,3394l14257,3394,14257,3375,14248,3375,14248,3394xe" filled="true" fillcolor="#000000" stroked="false">
                <v:path arrowok="t"/>
                <v:fill type="solid"/>
              </v:shape>
            </v:group>
            <v:group style="position:absolute;left:14248;top:3394;width:10;height:20" coordorigin="14248,3394" coordsize="10,20">
              <v:shape style="position:absolute;left:14248;top:3394;width:10;height:20" coordorigin="14248,3394" coordsize="10,20" path="m14248,3414l14257,3414,14257,3394,14248,3394,14248,3414xe" filled="true" fillcolor="#000000" stroked="false">
                <v:path arrowok="t"/>
                <v:fill type="solid"/>
              </v:shape>
            </v:group>
            <v:group style="position:absolute;left:14248;top:3414;width:10;height:20" coordorigin="14248,3414" coordsize="10,20">
              <v:shape style="position:absolute;left:14248;top:3414;width:10;height:20" coordorigin="14248,3414" coordsize="10,20" path="m14248,3433l14257,3433,14257,3414,14248,3414,14248,3433xe" filled="true" fillcolor="#000000" stroked="false">
                <v:path arrowok="t"/>
                <v:fill type="solid"/>
              </v:shape>
            </v:group>
            <v:group style="position:absolute;left:14248;top:3433;width:10;height:20" coordorigin="14248,3433" coordsize="10,20">
              <v:shape style="position:absolute;left:14248;top:3433;width:10;height:20" coordorigin="14248,3433" coordsize="10,20" path="m14248,3452l14257,3452,14257,3433,14248,3433,14248,3452xe" filled="true" fillcolor="#000000" stroked="false">
                <v:path arrowok="t"/>
                <v:fill type="solid"/>
              </v:shape>
            </v:group>
            <v:group style="position:absolute;left:14248;top:3452;width:10;height:20" coordorigin="14248,3452" coordsize="10,20">
              <v:shape style="position:absolute;left:14248;top:3452;width:10;height:20" coordorigin="14248,3452" coordsize="10,20" path="m14248,3471l14257,3471,14257,3452,14248,3452,14248,3471xe" filled="true" fillcolor="#000000" stroked="false">
                <v:path arrowok="t"/>
                <v:fill type="solid"/>
              </v:shape>
            </v:group>
            <v:group style="position:absolute;left:14248;top:3471;width:10;height:20" coordorigin="14248,3471" coordsize="10,20">
              <v:shape style="position:absolute;left:14248;top:3471;width:10;height:20" coordorigin="14248,3471" coordsize="10,20" path="m14248,3490l14257,3490,14257,3471,14248,3471,14248,3490xe" filled="true" fillcolor="#000000" stroked="false">
                <v:path arrowok="t"/>
                <v:fill type="solid"/>
              </v:shape>
            </v:group>
            <v:group style="position:absolute;left:14248;top:3490;width:10;height:20" coordorigin="14248,3490" coordsize="10,20">
              <v:shape style="position:absolute;left:14248;top:3490;width:10;height:20" coordorigin="14248,3490" coordsize="10,20" path="m14248,3510l14257,3510,14257,3490,14248,3490,14248,3510xe" filled="true" fillcolor="#000000" stroked="false">
                <v:path arrowok="t"/>
                <v:fill type="solid"/>
              </v:shape>
            </v:group>
            <v:group style="position:absolute;left:14248;top:3510;width:10;height:20" coordorigin="14248,3510" coordsize="10,20">
              <v:shape style="position:absolute;left:14248;top:3510;width:10;height:20" coordorigin="14248,3510" coordsize="10,20" path="m14248,3529l14257,3529,14257,3510,14248,3510,14248,3529xe" filled="true" fillcolor="#000000" stroked="false">
                <v:path arrowok="t"/>
                <v:fill type="solid"/>
              </v:shape>
            </v:group>
            <v:group style="position:absolute;left:14248;top:3529;width:10;height:20" coordorigin="14248,3529" coordsize="10,20">
              <v:shape style="position:absolute;left:14248;top:3529;width:10;height:20" coordorigin="14248,3529" coordsize="10,20" path="m14248,3548l14257,3548,14257,3529,14248,3529,14248,3548xe" filled="true" fillcolor="#000000" stroked="false">
                <v:path arrowok="t"/>
                <v:fill type="solid"/>
              </v:shape>
            </v:group>
            <v:group style="position:absolute;left:14248;top:3548;width:10;height:20" coordorigin="14248,3548" coordsize="10,20">
              <v:shape style="position:absolute;left:14248;top:3548;width:10;height:20" coordorigin="14248,3548" coordsize="10,20" path="m14248,3567l14257,3567,14257,3548,14248,3548,14248,3567xe" filled="true" fillcolor="#000000" stroked="false">
                <v:path arrowok="t"/>
                <v:fill type="solid"/>
              </v:shape>
            </v:group>
            <v:group style="position:absolute;left:14248;top:3567;width:10;height:20" coordorigin="14248,3567" coordsize="10,20">
              <v:shape style="position:absolute;left:14248;top:3567;width:10;height:20" coordorigin="14248,3567" coordsize="10,20" path="m14248,3586l14257,3586,14257,3567,14248,3567,14248,3586xe" filled="true" fillcolor="#000000" stroked="false">
                <v:path arrowok="t"/>
                <v:fill type="solid"/>
              </v:shape>
            </v:group>
            <v:group style="position:absolute;left:14248;top:3586;width:10;height:20" coordorigin="14248,3586" coordsize="10,20">
              <v:shape style="position:absolute;left:14248;top:3586;width:10;height:20" coordorigin="14248,3586" coordsize="10,20" path="m14248,3606l14257,3606,14257,3586,14248,3586,14248,3606xe" filled="true" fillcolor="#000000" stroked="false">
                <v:path arrowok="t"/>
                <v:fill type="solid"/>
              </v:shape>
            </v:group>
            <v:group style="position:absolute;left:14248;top:3606;width:10;height:20" coordorigin="14248,3606" coordsize="10,20">
              <v:shape style="position:absolute;left:14248;top:3606;width:10;height:20" coordorigin="14248,3606" coordsize="10,20" path="m14248,3625l14257,3625,14257,3606,14248,3606,14248,3625xe" filled="true" fillcolor="#000000" stroked="false">
                <v:path arrowok="t"/>
                <v:fill type="solid"/>
              </v:shape>
            </v:group>
            <v:group style="position:absolute;left:14248;top:3625;width:10;height:20" coordorigin="14248,3625" coordsize="10,20">
              <v:shape style="position:absolute;left:14248;top:3625;width:10;height:20" coordorigin="14248,3625" coordsize="10,20" path="m14248,3644l14257,3644,14257,3625,14248,3625,14248,3644xe" filled="true" fillcolor="#000000" stroked="false">
                <v:path arrowok="t"/>
                <v:fill type="solid"/>
              </v:shape>
            </v:group>
            <v:group style="position:absolute;left:14248;top:3644;width:10;height:20" coordorigin="14248,3644" coordsize="10,20">
              <v:shape style="position:absolute;left:14248;top:3644;width:10;height:20" coordorigin="14248,3644" coordsize="10,20" path="m14248,3663l14257,3663,14257,3644,14248,3644,14248,3663xe" filled="true" fillcolor="#000000" stroked="false">
                <v:path arrowok="t"/>
                <v:fill type="solid"/>
              </v:shape>
            </v:group>
            <v:group style="position:absolute;left:14248;top:3663;width:10;height:20" coordorigin="14248,3663" coordsize="10,20">
              <v:shape style="position:absolute;left:14248;top:3663;width:10;height:20" coordorigin="14248,3663" coordsize="10,20" path="m14248,3682l14257,3682,14257,3663,14248,3663,14248,3682xe" filled="true" fillcolor="#000000" stroked="false">
                <v:path arrowok="t"/>
                <v:fill type="solid"/>
              </v:shape>
            </v:group>
            <v:group style="position:absolute;left:14248;top:3682;width:10;height:20" coordorigin="14248,3682" coordsize="10,20">
              <v:shape style="position:absolute;left:14248;top:3682;width:10;height:20" coordorigin="14248,3682" coordsize="10,20" path="m14248,3702l14257,3702,14257,3682,14248,3682,14248,3702xe" filled="true" fillcolor="#000000" stroked="false">
                <v:path arrowok="t"/>
                <v:fill type="solid"/>
              </v:shape>
            </v:group>
            <v:group style="position:absolute;left:14248;top:3702;width:10;height:20" coordorigin="14248,3702" coordsize="10,20">
              <v:shape style="position:absolute;left:14248;top:3702;width:10;height:20" coordorigin="14248,3702" coordsize="10,20" path="m14248,3721l14257,3721,14257,3702,14248,3702,14248,3721xe" filled="true" fillcolor="#000000" stroked="false">
                <v:path arrowok="t"/>
                <v:fill type="solid"/>
              </v:shape>
            </v:group>
            <v:group style="position:absolute;left:14248;top:3721;width:10;height:20" coordorigin="14248,3721" coordsize="10,20">
              <v:shape style="position:absolute;left:14248;top:3721;width:10;height:20" coordorigin="14248,3721" coordsize="10,20" path="m14248,3740l14257,3740,14257,3721,14248,3721,14248,3740xe" filled="true" fillcolor="#000000" stroked="false">
                <v:path arrowok="t"/>
                <v:fill type="solid"/>
              </v:shape>
            </v:group>
            <v:group style="position:absolute;left:14248;top:3740;width:10;height:20" coordorigin="14248,3740" coordsize="10,20">
              <v:shape style="position:absolute;left:14248;top:3740;width:10;height:20" coordorigin="14248,3740" coordsize="10,20" path="m14248,3759l14257,3759,14257,3740,14248,3740,14248,3759xe" filled="true" fillcolor="#000000" stroked="false">
                <v:path arrowok="t"/>
                <v:fill type="solid"/>
              </v:shape>
            </v:group>
            <v:group style="position:absolute;left:14248;top:3759;width:10;height:20" coordorigin="14248,3759" coordsize="10,20">
              <v:shape style="position:absolute;left:14248;top:3759;width:10;height:20" coordorigin="14248,3759" coordsize="10,20" path="m14248,3778l14257,3778,14257,3759,14248,3759,14248,3778xe" filled="true" fillcolor="#000000" stroked="false">
                <v:path arrowok="t"/>
                <v:fill type="solid"/>
              </v:shape>
            </v:group>
            <v:group style="position:absolute;left:14248;top:3778;width:10;height:20" coordorigin="14248,3778" coordsize="10,20">
              <v:shape style="position:absolute;left:14248;top:3778;width:10;height:20" coordorigin="14248,3778" coordsize="10,20" path="m14248,3798l14257,3798,14257,3778,14248,3778,14248,3798xe" filled="true" fillcolor="#000000" stroked="false">
                <v:path arrowok="t"/>
                <v:fill type="solid"/>
              </v:shape>
            </v:group>
            <v:group style="position:absolute;left:14248;top:3798;width:10;height:20" coordorigin="14248,3798" coordsize="10,20">
              <v:shape style="position:absolute;left:14248;top:3798;width:10;height:20" coordorigin="14248,3798" coordsize="10,20" path="m14248,3817l14257,3817,14257,3798,14248,3798,14248,3817xe" filled="true" fillcolor="#000000" stroked="false">
                <v:path arrowok="t"/>
                <v:fill type="solid"/>
              </v:shape>
            </v:group>
            <v:group style="position:absolute;left:14248;top:3817;width:10;height:20" coordorigin="14248,3817" coordsize="10,20">
              <v:shape style="position:absolute;left:14248;top:3817;width:10;height:20" coordorigin="14248,3817" coordsize="10,20" path="m14248,3836l14257,3836,14257,3817,14248,3817,14248,3836xe" filled="true" fillcolor="#000000" stroked="false">
                <v:path arrowok="t"/>
                <v:fill type="solid"/>
              </v:shape>
            </v:group>
            <v:group style="position:absolute;left:14248;top:3836;width:10;height:20" coordorigin="14248,3836" coordsize="10,20">
              <v:shape style="position:absolute;left:14248;top:3836;width:10;height:20" coordorigin="14248,3836" coordsize="10,20" path="m14248,3855l14257,3855,14257,3836,14248,3836,14248,3855xe" filled="true" fillcolor="#000000" stroked="false">
                <v:path arrowok="t"/>
                <v:fill type="solid"/>
              </v:shape>
            </v:group>
            <v:group style="position:absolute;left:14248;top:3855;width:10;height:20" coordorigin="14248,3855" coordsize="10,20">
              <v:shape style="position:absolute;left:14248;top:3855;width:10;height:20" coordorigin="14248,3855" coordsize="10,20" path="m14248,3874l14257,3874,14257,3855,14248,3855,14248,3874xe" filled="true" fillcolor="#000000" stroked="false">
                <v:path arrowok="t"/>
                <v:fill type="solid"/>
              </v:shape>
            </v:group>
            <v:group style="position:absolute;left:14248;top:3874;width:10;height:20" coordorigin="14248,3874" coordsize="10,20">
              <v:shape style="position:absolute;left:14248;top:3874;width:10;height:20" coordorigin="14248,3874" coordsize="10,20" path="m14248,3894l14257,3894,14257,3874,14248,3874,14248,3894xe" filled="true" fillcolor="#000000" stroked="false">
                <v:path arrowok="t"/>
                <v:fill type="solid"/>
              </v:shape>
            </v:group>
            <v:group style="position:absolute;left:14248;top:3894;width:10;height:20" coordorigin="14248,3894" coordsize="10,20">
              <v:shape style="position:absolute;left:14248;top:3894;width:10;height:20" coordorigin="14248,3894" coordsize="10,20" path="m14248,3913l14257,3913,14257,3894,14248,3894,14248,3913xe" filled="true" fillcolor="#000000" stroked="false">
                <v:path arrowok="t"/>
                <v:fill type="solid"/>
              </v:shape>
            </v:group>
            <v:group style="position:absolute;left:14248;top:3913;width:10;height:20" coordorigin="14248,3913" coordsize="10,20">
              <v:shape style="position:absolute;left:14248;top:3913;width:10;height:20" coordorigin="14248,3913" coordsize="10,20" path="m14248,3932l14257,3932,14257,3913,14248,3913,14248,3932xe" filled="true" fillcolor="#000000" stroked="false">
                <v:path arrowok="t"/>
                <v:fill type="solid"/>
              </v:shape>
            </v:group>
            <v:group style="position:absolute;left:14248;top:3932;width:10;height:20" coordorigin="14248,3932" coordsize="10,20">
              <v:shape style="position:absolute;left:14248;top:3932;width:10;height:20" coordorigin="14248,3932" coordsize="10,20" path="m14248,3951l14257,3951,14257,3932,14248,3932,14248,3951xe" filled="true" fillcolor="#000000" stroked="false">
                <v:path arrowok="t"/>
                <v:fill type="solid"/>
              </v:shape>
            </v:group>
            <v:group style="position:absolute;left:14248;top:3951;width:10;height:20" coordorigin="14248,3951" coordsize="10,20">
              <v:shape style="position:absolute;left:14248;top:3951;width:10;height:20" coordorigin="14248,3951" coordsize="10,20" path="m14248,3970l14257,3970,14257,3951,14248,3951,14248,3970xe" filled="true" fillcolor="#000000" stroked="false">
                <v:path arrowok="t"/>
                <v:fill type="solid"/>
              </v:shape>
            </v:group>
            <v:group style="position:absolute;left:14248;top:3970;width:10;height:20" coordorigin="14248,3970" coordsize="10,20">
              <v:shape style="position:absolute;left:14248;top:3970;width:10;height:20" coordorigin="14248,3970" coordsize="10,20" path="m14248,3990l14257,3990,14257,3970,14248,3970,14248,3990xe" filled="true" fillcolor="#000000" stroked="false">
                <v:path arrowok="t"/>
                <v:fill type="solid"/>
              </v:shape>
            </v:group>
            <v:group style="position:absolute;left:14248;top:3990;width:10;height:20" coordorigin="14248,3990" coordsize="10,20">
              <v:shape style="position:absolute;left:14248;top:3990;width:10;height:20" coordorigin="14248,3990" coordsize="10,20" path="m14248,4009l14257,4009,14257,3990,14248,3990,14248,4009xe" filled="true" fillcolor="#000000" stroked="false">
                <v:path arrowok="t"/>
                <v:fill type="solid"/>
              </v:shape>
            </v:group>
            <v:group style="position:absolute;left:14248;top:4009;width:10;height:20" coordorigin="14248,4009" coordsize="10,20">
              <v:shape style="position:absolute;left:14248;top:4009;width:10;height:20" coordorigin="14248,4009" coordsize="10,20" path="m14248,4028l14257,4028,14257,4009,14248,4009,14248,4028xe" filled="true" fillcolor="#000000" stroked="false">
                <v:path arrowok="t"/>
                <v:fill type="solid"/>
              </v:shape>
            </v:group>
            <v:group style="position:absolute;left:14248;top:4028;width:10;height:20" coordorigin="14248,4028" coordsize="10,20">
              <v:shape style="position:absolute;left:14248;top:4028;width:10;height:20" coordorigin="14248,4028" coordsize="10,20" path="m14248,4047l14257,4047,14257,4028,14248,4028,14248,4047xe" filled="true" fillcolor="#000000" stroked="false">
                <v:path arrowok="t"/>
                <v:fill type="solid"/>
              </v:shape>
            </v:group>
            <v:group style="position:absolute;left:14248;top:4047;width:10;height:20" coordorigin="14248,4047" coordsize="10,20">
              <v:shape style="position:absolute;left:14248;top:4047;width:10;height:20" coordorigin="14248,4047" coordsize="10,20" path="m14248,4066l14257,4066,14257,4047,14248,4047,14248,4066xe" filled="true" fillcolor="#000000" stroked="false">
                <v:path arrowok="t"/>
                <v:fill type="solid"/>
              </v:shape>
            </v:group>
            <v:group style="position:absolute;left:14248;top:4066;width:10;height:20" coordorigin="14248,4066" coordsize="10,20">
              <v:shape style="position:absolute;left:14248;top:4066;width:10;height:20" coordorigin="14248,4066" coordsize="10,20" path="m14248,4086l14257,4086,14257,4066,14248,4066,14248,4086xe" filled="true" fillcolor="#000000" stroked="false">
                <v:path arrowok="t"/>
                <v:fill type="solid"/>
              </v:shape>
            </v:group>
            <v:group style="position:absolute;left:14248;top:4086;width:10;height:20" coordorigin="14248,4086" coordsize="10,20">
              <v:shape style="position:absolute;left:14248;top:4086;width:10;height:20" coordorigin="14248,4086" coordsize="10,20" path="m14248,4105l14257,4105,14257,4086,14248,4086,14248,4105xe" filled="true" fillcolor="#000000" stroked="false">
                <v:path arrowok="t"/>
                <v:fill type="solid"/>
              </v:shape>
            </v:group>
            <v:group style="position:absolute;left:14248;top:4105;width:10;height:20" coordorigin="14248,4105" coordsize="10,20">
              <v:shape style="position:absolute;left:14248;top:4105;width:10;height:20" coordorigin="14248,4105" coordsize="10,20" path="m14248,4124l14257,4124,14257,4105,14248,4105,14248,4124xe" filled="true" fillcolor="#000000" stroked="false">
                <v:path arrowok="t"/>
                <v:fill type="solid"/>
              </v:shape>
            </v:group>
            <v:group style="position:absolute;left:14248;top:4124;width:10;height:20" coordorigin="14248,4124" coordsize="10,20">
              <v:shape style="position:absolute;left:14248;top:4124;width:10;height:20" coordorigin="14248,4124" coordsize="10,20" path="m14248,4143l14257,4143,14257,4124,14248,4124,14248,4143xe" filled="true" fillcolor="#000000" stroked="false">
                <v:path arrowok="t"/>
                <v:fill type="solid"/>
              </v:shape>
            </v:group>
            <v:group style="position:absolute;left:14248;top:4143;width:10;height:20" coordorigin="14248,4143" coordsize="10,20">
              <v:shape style="position:absolute;left:14248;top:4143;width:10;height:20" coordorigin="14248,4143" coordsize="10,20" path="m14248,4162l14257,4162,14257,4143,14248,4143,14248,4162xe" filled="true" fillcolor="#000000" stroked="false">
                <v:path arrowok="t"/>
                <v:fill type="solid"/>
              </v:shape>
            </v:group>
            <v:group style="position:absolute;left:14248;top:4162;width:10;height:20" coordorigin="14248,4162" coordsize="10,20">
              <v:shape style="position:absolute;left:14248;top:4162;width:10;height:20" coordorigin="14248,4162" coordsize="10,20" path="m14248,4182l14257,4182,14257,4162,14248,4162,14248,4182xe" filled="true" fillcolor="#000000" stroked="false">
                <v:path arrowok="t"/>
                <v:fill type="solid"/>
              </v:shape>
            </v:group>
            <v:group style="position:absolute;left:14248;top:4182;width:10;height:20" coordorigin="14248,4182" coordsize="10,20">
              <v:shape style="position:absolute;left:14248;top:4182;width:10;height:20" coordorigin="14248,4182" coordsize="10,20" path="m14248,4201l14257,4201,14257,4182,14248,4182,14248,4201xe" filled="true" fillcolor="#000000" stroked="false">
                <v:path arrowok="t"/>
                <v:fill type="solid"/>
              </v:shape>
            </v:group>
            <v:group style="position:absolute;left:14248;top:4201;width:10;height:20" coordorigin="14248,4201" coordsize="10,20">
              <v:shape style="position:absolute;left:14248;top:4201;width:10;height:20" coordorigin="14248,4201" coordsize="10,20" path="m14248,4220l14257,4220,14257,4201,14248,4201,14248,4220xe" filled="true" fillcolor="#000000" stroked="false">
                <v:path arrowok="t"/>
                <v:fill type="solid"/>
              </v:shape>
            </v:group>
            <v:group style="position:absolute;left:14248;top:4220;width:10;height:20" coordorigin="14248,4220" coordsize="10,20">
              <v:shape style="position:absolute;left:14248;top:4220;width:10;height:20" coordorigin="14248,4220" coordsize="10,20" path="m14248,4239l14257,4239,14257,4220,14248,4220,14248,4239xe" filled="true" fillcolor="#000000" stroked="false">
                <v:path arrowok="t"/>
                <v:fill type="solid"/>
              </v:shape>
            </v:group>
            <v:group style="position:absolute;left:14248;top:4239;width:10;height:20" coordorigin="14248,4239" coordsize="10,20">
              <v:shape style="position:absolute;left:14248;top:4239;width:10;height:20" coordorigin="14248,4239" coordsize="10,20" path="m14248,4258l14257,4258,14257,4239,14248,4239,14248,4258xe" filled="true" fillcolor="#000000" stroked="false">
                <v:path arrowok="t"/>
                <v:fill type="solid"/>
              </v:shape>
            </v:group>
            <v:group style="position:absolute;left:14248;top:4258;width:10;height:20" coordorigin="14248,4258" coordsize="10,20">
              <v:shape style="position:absolute;left:14248;top:4258;width:10;height:20" coordorigin="14248,4258" coordsize="10,20" path="m14248,4278l14257,4278,14257,4258,14248,4258,14248,4278xe" filled="true" fillcolor="#000000" stroked="false">
                <v:path arrowok="t"/>
                <v:fill type="solid"/>
              </v:shape>
            </v:group>
            <v:group style="position:absolute;left:14248;top:4278;width:10;height:20" coordorigin="14248,4278" coordsize="10,20">
              <v:shape style="position:absolute;left:14248;top:4278;width:10;height:20" coordorigin="14248,4278" coordsize="10,20" path="m14248,4297l14257,4297,14257,4278,14248,4278,14248,4297xe" filled="true" fillcolor="#000000" stroked="false">
                <v:path arrowok="t"/>
                <v:fill type="solid"/>
              </v:shape>
            </v:group>
            <v:group style="position:absolute;left:14248;top:4297;width:10;height:20" coordorigin="14248,4297" coordsize="10,20">
              <v:shape style="position:absolute;left:14248;top:4297;width:10;height:20" coordorigin="14248,4297" coordsize="10,20" path="m14248,4316l14257,4316,14257,4297,14248,4297,14248,4316xe" filled="true" fillcolor="#000000" stroked="false">
                <v:path arrowok="t"/>
                <v:fill type="solid"/>
              </v:shape>
            </v:group>
            <v:group style="position:absolute;left:14248;top:4316;width:10;height:20" coordorigin="14248,4316" coordsize="10,20">
              <v:shape style="position:absolute;left:14248;top:4316;width:10;height:20" coordorigin="14248,4316" coordsize="10,20" path="m14248,4335l14257,4335,14257,4316,14248,4316,14248,4335xe" filled="true" fillcolor="#000000" stroked="false">
                <v:path arrowok="t"/>
                <v:fill type="solid"/>
              </v:shape>
            </v:group>
            <v:group style="position:absolute;left:14248;top:4335;width:10;height:20" coordorigin="14248,4335" coordsize="10,20">
              <v:shape style="position:absolute;left:14248;top:4335;width:10;height:20" coordorigin="14248,4335" coordsize="10,20" path="m14248,4354l14257,4354,14257,4335,14248,4335,14248,4354xe" filled="true" fillcolor="#000000" stroked="false">
                <v:path arrowok="t"/>
                <v:fill type="solid"/>
              </v:shape>
              <v:shape style="position:absolute;left:1332;top:4258;width:1966;height:109" type="#_x0000_t75" stroked="false">
                <v:imagedata r:id="rId68" o:title=""/>
              </v:shape>
              <v:shape style="position:absolute;left:3274;top:4354;width:1573;height:13" type="#_x0000_t75" stroked="false">
                <v:imagedata r:id="rId85" o:title=""/>
              </v:shape>
              <v:shape style="position:absolute;left:4833;top:4354;width:724;height:13" type="#_x0000_t75" stroked="false">
                <v:imagedata r:id="rId70" o:title=""/>
              </v:shape>
              <v:shape style="position:absolute;left:5542;top:4354;width:1681;height:13" type="#_x0000_t75" stroked="false">
                <v:imagedata r:id="rId80" o:title=""/>
              </v:shape>
              <v:shape style="position:absolute;left:7209;top:4354;width:1040;height:13" type="#_x0000_t75" stroked="false">
                <v:imagedata r:id="rId86" o:title=""/>
              </v:shape>
              <v:shape style="position:absolute;left:8235;top:4354;width:1577;height:13" type="#_x0000_t75" stroked="false">
                <v:imagedata r:id="rId87" o:title=""/>
              </v:shape>
              <v:shape style="position:absolute;left:9798;top:4354;width:1573;height:13" type="#_x0000_t75" stroked="false">
                <v:imagedata r:id="rId88" o:title=""/>
              </v:shape>
              <v:shape style="position:absolute;left:11356;top:4354;width:865;height:13" type="#_x0000_t75" stroked="false">
                <v:imagedata r:id="rId75" o:title=""/>
              </v:shape>
              <v:shape style="position:absolute;left:12207;top:4354;width:1421;height:13" type="#_x0000_t75" stroked="false">
                <v:imagedata r:id="rId89" o:title=""/>
              </v:shape>
              <v:shape style="position:absolute;left:13614;top:4354;width:644;height:13" type="#_x0000_t75" stroked="false">
                <v:imagedata r:id="rId84" o:title=""/>
              </v:shape>
              <v:shape style="position:absolute;left:14243;top:4358;width:1266;height:10" type="#_x0000_t75" stroked="false">
                <v:imagedata r:id="rId78" o:title=""/>
              </v:shape>
            </v:group>
            <v:group style="position:absolute;left:3279;top:4368;width:10;height:20" coordorigin="3279,4368" coordsize="10,20">
              <v:shape style="position:absolute;left:3279;top:4368;width:10;height:20" coordorigin="3279,4368" coordsize="10,20" path="m3279,4387l3288,4387,3288,4368,3279,4368,3279,4387xe" filled="true" fillcolor="#000000" stroked="false">
                <v:path arrowok="t"/>
                <v:fill type="solid"/>
              </v:shape>
            </v:group>
            <v:group style="position:absolute;left:3279;top:4387;width:10;height:20" coordorigin="3279,4387" coordsize="10,20">
              <v:shape style="position:absolute;left:3279;top:4387;width:10;height:20" coordorigin="3279,4387" coordsize="10,20" path="m3279,4406l3288,4406,3288,4387,3279,4387,3279,4406xe" filled="true" fillcolor="#000000" stroked="false">
                <v:path arrowok="t"/>
                <v:fill type="solid"/>
              </v:shape>
            </v:group>
            <v:group style="position:absolute;left:3279;top:4406;width:10;height:20" coordorigin="3279,4406" coordsize="10,20">
              <v:shape style="position:absolute;left:3279;top:4406;width:10;height:20" coordorigin="3279,4406" coordsize="10,20" path="m3279,4425l3288,4425,3288,4406,3279,4406,3279,4425xe" filled="true" fillcolor="#000000" stroked="false">
                <v:path arrowok="t"/>
                <v:fill type="solid"/>
              </v:shape>
            </v:group>
            <v:group style="position:absolute;left:3279;top:4425;width:10;height:20" coordorigin="3279,4425" coordsize="10,20">
              <v:shape style="position:absolute;left:3279;top:4425;width:10;height:20" coordorigin="3279,4425" coordsize="10,20" path="m3279,4444l3288,4444,3288,4425,3279,4425,3279,4444xe" filled="true" fillcolor="#000000" stroked="false">
                <v:path arrowok="t"/>
                <v:fill type="solid"/>
              </v:shape>
            </v:group>
            <v:group style="position:absolute;left:3279;top:4444;width:10;height:20" coordorigin="3279,4444" coordsize="10,20">
              <v:shape style="position:absolute;left:3279;top:4444;width:10;height:20" coordorigin="3279,4444" coordsize="10,20" path="m3279,4464l3288,4464,3288,4444,3279,4444,3279,4464xe" filled="true" fillcolor="#000000" stroked="false">
                <v:path arrowok="t"/>
                <v:fill type="solid"/>
              </v:shape>
            </v:group>
            <v:group style="position:absolute;left:3279;top:4464;width:10;height:20" coordorigin="3279,4464" coordsize="10,20">
              <v:shape style="position:absolute;left:3279;top:4464;width:10;height:20" coordorigin="3279,4464" coordsize="10,20" path="m3279,4483l3288,4483,3288,4464,3279,4464,3279,4483xe" filled="true" fillcolor="#000000" stroked="false">
                <v:path arrowok="t"/>
                <v:fill type="solid"/>
              </v:shape>
            </v:group>
            <v:group style="position:absolute;left:3279;top:4483;width:10;height:20" coordorigin="3279,4483" coordsize="10,20">
              <v:shape style="position:absolute;left:3279;top:4483;width:10;height:20" coordorigin="3279,4483" coordsize="10,20" path="m3279,4502l3288,4502,3288,4483,3279,4483,3279,4502xe" filled="true" fillcolor="#000000" stroked="false">
                <v:path arrowok="t"/>
                <v:fill type="solid"/>
              </v:shape>
            </v:group>
            <v:group style="position:absolute;left:3279;top:4502;width:10;height:20" coordorigin="3279,4502" coordsize="10,20">
              <v:shape style="position:absolute;left:3279;top:4502;width:10;height:20" coordorigin="3279,4502" coordsize="10,20" path="m3279,4521l3288,4521,3288,4502,3279,4502,3279,4521xe" filled="true" fillcolor="#000000" stroked="false">
                <v:path arrowok="t"/>
                <v:fill type="solid"/>
              </v:shape>
            </v:group>
            <v:group style="position:absolute;left:3279;top:4521;width:10;height:20" coordorigin="3279,4521" coordsize="10,20">
              <v:shape style="position:absolute;left:3279;top:4521;width:10;height:20" coordorigin="3279,4521" coordsize="10,20" path="m3279,4540l3288,4540,3288,4521,3279,4521,3279,4540xe" filled="true" fillcolor="#000000" stroked="false">
                <v:path arrowok="t"/>
                <v:fill type="solid"/>
              </v:shape>
            </v:group>
            <v:group style="position:absolute;left:3279;top:4540;width:10;height:20" coordorigin="3279,4540" coordsize="10,20">
              <v:shape style="position:absolute;left:3279;top:4540;width:10;height:20" coordorigin="3279,4540" coordsize="10,20" path="m3279,4560l3288,4560,3288,4540,3279,4540,3279,4560xe" filled="true" fillcolor="#000000" stroked="false">
                <v:path arrowok="t"/>
                <v:fill type="solid"/>
              </v:shape>
            </v:group>
            <v:group style="position:absolute;left:3279;top:4560;width:10;height:20" coordorigin="3279,4560" coordsize="10,20">
              <v:shape style="position:absolute;left:3279;top:4560;width:10;height:20" coordorigin="3279,4560" coordsize="10,20" path="m3279,4579l3288,4579,3288,4560,3279,4560,3279,4579xe" filled="true" fillcolor="#000000" stroked="false">
                <v:path arrowok="t"/>
                <v:fill type="solid"/>
              </v:shape>
            </v:group>
            <v:group style="position:absolute;left:3279;top:4579;width:10;height:20" coordorigin="3279,4579" coordsize="10,20">
              <v:shape style="position:absolute;left:3279;top:4579;width:10;height:20" coordorigin="3279,4579" coordsize="10,20" path="m3279,4598l3288,4598,3288,4579,3279,4579,3279,4598xe" filled="true" fillcolor="#000000" stroked="false">
                <v:path arrowok="t"/>
                <v:fill type="solid"/>
              </v:shape>
            </v:group>
            <v:group style="position:absolute;left:3279;top:4598;width:10;height:20" coordorigin="3279,4598" coordsize="10,20">
              <v:shape style="position:absolute;left:3279;top:4598;width:10;height:20" coordorigin="3279,4598" coordsize="10,20" path="m3279,4617l3288,4617,3288,4598,3279,4598,3279,4617xe" filled="true" fillcolor="#000000" stroked="false">
                <v:path arrowok="t"/>
                <v:fill type="solid"/>
              </v:shape>
            </v:group>
            <v:group style="position:absolute;left:3279;top:4617;width:10;height:20" coordorigin="3279,4617" coordsize="10,20">
              <v:shape style="position:absolute;left:3279;top:4617;width:10;height:20" coordorigin="3279,4617" coordsize="10,20" path="m3279,4636l3288,4636,3288,4617,3279,4617,3279,4636xe" filled="true" fillcolor="#000000" stroked="false">
                <v:path arrowok="t"/>
                <v:fill type="solid"/>
              </v:shape>
            </v:group>
            <v:group style="position:absolute;left:3279;top:4636;width:10;height:20" coordorigin="3279,4636" coordsize="10,20">
              <v:shape style="position:absolute;left:3279;top:4636;width:10;height:20" coordorigin="3279,4636" coordsize="10,20" path="m3279,4656l3288,4656,3288,4636,3279,4636,3279,4656xe" filled="true" fillcolor="#000000" stroked="false">
                <v:path arrowok="t"/>
                <v:fill type="solid"/>
              </v:shape>
            </v:group>
            <v:group style="position:absolute;left:3279;top:4656;width:10;height:20" coordorigin="3279,4656" coordsize="10,20">
              <v:shape style="position:absolute;left:3279;top:4656;width:10;height:20" coordorigin="3279,4656" coordsize="10,20" path="m3279,4675l3288,4675,3288,4656,3279,4656,3279,4675xe" filled="true" fillcolor="#000000" stroked="false">
                <v:path arrowok="t"/>
                <v:fill type="solid"/>
              </v:shape>
            </v:group>
            <v:group style="position:absolute;left:3279;top:4675;width:10;height:20" coordorigin="3279,4675" coordsize="10,20">
              <v:shape style="position:absolute;left:3279;top:4675;width:10;height:20" coordorigin="3279,4675" coordsize="10,20" path="m3279,4694l3288,4694,3288,4675,3279,4675,3279,4694xe" filled="true" fillcolor="#000000" stroked="false">
                <v:path arrowok="t"/>
                <v:fill type="solid"/>
              </v:shape>
            </v:group>
            <v:group style="position:absolute;left:3279;top:4694;width:10;height:20" coordorigin="3279,4694" coordsize="10,20">
              <v:shape style="position:absolute;left:3279;top:4694;width:10;height:20" coordorigin="3279,4694" coordsize="10,20" path="m3279,4713l3288,4713,3288,4694,3279,4694,3279,4713xe" filled="true" fillcolor="#000000" stroked="false">
                <v:path arrowok="t"/>
                <v:fill type="solid"/>
              </v:shape>
            </v:group>
            <v:group style="position:absolute;left:3279;top:4713;width:10;height:20" coordorigin="3279,4713" coordsize="10,20">
              <v:shape style="position:absolute;left:3279;top:4713;width:10;height:20" coordorigin="3279,4713" coordsize="10,20" path="m3279,4732l3288,4732,3288,4713,3279,4713,3279,4732xe" filled="true" fillcolor="#000000" stroked="false">
                <v:path arrowok="t"/>
                <v:fill type="solid"/>
              </v:shape>
            </v:group>
            <v:group style="position:absolute;left:3279;top:4732;width:10;height:20" coordorigin="3279,4732" coordsize="10,20">
              <v:shape style="position:absolute;left:3279;top:4732;width:10;height:20" coordorigin="3279,4732" coordsize="10,20" path="m3279,4752l3288,4752,3288,4732,3279,4732,3279,4752xe" filled="true" fillcolor="#000000" stroked="false">
                <v:path arrowok="t"/>
                <v:fill type="solid"/>
              </v:shape>
            </v:group>
            <v:group style="position:absolute;left:3279;top:4752;width:10;height:20" coordorigin="3279,4752" coordsize="10,20">
              <v:shape style="position:absolute;left:3279;top:4752;width:10;height:20" coordorigin="3279,4752" coordsize="10,20" path="m3279,4771l3288,4771,3288,4752,3279,4752,3279,4771xe" filled="true" fillcolor="#000000" stroked="false">
                <v:path arrowok="t"/>
                <v:fill type="solid"/>
              </v:shape>
            </v:group>
            <v:group style="position:absolute;left:3279;top:4771;width:10;height:20" coordorigin="3279,4771" coordsize="10,20">
              <v:shape style="position:absolute;left:3279;top:4771;width:10;height:20" coordorigin="3279,4771" coordsize="10,20" path="m3279,4790l3288,4790,3288,4771,3279,4771,3279,4790xe" filled="true" fillcolor="#000000" stroked="false">
                <v:path arrowok="t"/>
                <v:fill type="solid"/>
              </v:shape>
            </v:group>
            <v:group style="position:absolute;left:3279;top:4790;width:10;height:20" coordorigin="3279,4790" coordsize="10,20">
              <v:shape style="position:absolute;left:3279;top:4790;width:10;height:20" coordorigin="3279,4790" coordsize="10,20" path="m3279,4809l3288,4809,3288,4790,3279,4790,3279,4809xe" filled="true" fillcolor="#000000" stroked="false">
                <v:path arrowok="t"/>
                <v:fill type="solid"/>
              </v:shape>
            </v:group>
            <v:group style="position:absolute;left:3279;top:4809;width:10;height:20" coordorigin="3279,4809" coordsize="10,20">
              <v:shape style="position:absolute;left:3279;top:4809;width:10;height:20" coordorigin="3279,4809" coordsize="10,20" path="m3279,4828l3288,4828,3288,4809,3279,4809,3279,4828xe" filled="true" fillcolor="#000000" stroked="false">
                <v:path arrowok="t"/>
                <v:fill type="solid"/>
              </v:shape>
            </v:group>
            <v:group style="position:absolute;left:3279;top:4828;width:10;height:20" coordorigin="3279,4828" coordsize="10,20">
              <v:shape style="position:absolute;left:3279;top:4828;width:10;height:20" coordorigin="3279,4828" coordsize="10,20" path="m3279,4848l3288,4848,3288,4828,3279,4828,3279,4848xe" filled="true" fillcolor="#000000" stroked="false">
                <v:path arrowok="t"/>
                <v:fill type="solid"/>
              </v:shape>
            </v:group>
            <v:group style="position:absolute;left:3279;top:4848;width:10;height:20" coordorigin="3279,4848" coordsize="10,20">
              <v:shape style="position:absolute;left:3279;top:4848;width:10;height:20" coordorigin="3279,4848" coordsize="10,20" path="m3279,4867l3288,4867,3288,4848,3279,4848,3279,4867xe" filled="true" fillcolor="#000000" stroked="false">
                <v:path arrowok="t"/>
                <v:fill type="solid"/>
              </v:shape>
            </v:group>
            <v:group style="position:absolute;left:3279;top:4867;width:10;height:20" coordorigin="3279,4867" coordsize="10,20">
              <v:shape style="position:absolute;left:3279;top:4867;width:10;height:20" coordorigin="3279,4867" coordsize="10,20" path="m3279,4886l3288,4886,3288,4867,3279,4867,3279,4886xe" filled="true" fillcolor="#000000" stroked="false">
                <v:path arrowok="t"/>
                <v:fill type="solid"/>
              </v:shape>
            </v:group>
            <v:group style="position:absolute;left:3279;top:4886;width:10;height:20" coordorigin="3279,4886" coordsize="10,20">
              <v:shape style="position:absolute;left:3279;top:4886;width:10;height:20" coordorigin="3279,4886" coordsize="10,20" path="m3279,4905l3288,4905,3288,4886,3279,4886,3279,4905xe" filled="true" fillcolor="#000000" stroked="false">
                <v:path arrowok="t"/>
                <v:fill type="solid"/>
              </v:shape>
            </v:group>
            <v:group style="position:absolute;left:3279;top:4905;width:10;height:20" coordorigin="3279,4905" coordsize="10,20">
              <v:shape style="position:absolute;left:3279;top:4905;width:10;height:20" coordorigin="3279,4905" coordsize="10,20" path="m3279,4924l3288,4924,3288,4905,3279,4905,3279,4924xe" filled="true" fillcolor="#000000" stroked="false">
                <v:path arrowok="t"/>
                <v:fill type="solid"/>
              </v:shape>
            </v:group>
            <v:group style="position:absolute;left:3279;top:4924;width:10;height:20" coordorigin="3279,4924" coordsize="10,20">
              <v:shape style="position:absolute;left:3279;top:4924;width:10;height:20" coordorigin="3279,4924" coordsize="10,20" path="m3279,4944l3288,4944,3288,4924,3279,4924,3279,4944xe" filled="true" fillcolor="#000000" stroked="false">
                <v:path arrowok="t"/>
                <v:fill type="solid"/>
              </v:shape>
            </v:group>
            <v:group style="position:absolute;left:3279;top:4944;width:10;height:20" coordorigin="3279,4944" coordsize="10,20">
              <v:shape style="position:absolute;left:3279;top:4944;width:10;height:20" coordorigin="3279,4944" coordsize="10,20" path="m3279,4963l3288,4963,3288,4944,3279,4944,3279,4963xe" filled="true" fillcolor="#000000" stroked="false">
                <v:path arrowok="t"/>
                <v:fill type="solid"/>
              </v:shape>
            </v:group>
            <v:group style="position:absolute;left:3279;top:4963;width:10;height:20" coordorigin="3279,4963" coordsize="10,20">
              <v:shape style="position:absolute;left:3279;top:4963;width:10;height:20" coordorigin="3279,4963" coordsize="10,20" path="m3279,4982l3288,4982,3288,4963,3279,4963,3279,4982xe" filled="true" fillcolor="#000000" stroked="false">
                <v:path arrowok="t"/>
                <v:fill type="solid"/>
              </v:shape>
            </v:group>
            <v:group style="position:absolute;left:3279;top:4982;width:10;height:20" coordorigin="3279,4982" coordsize="10,20">
              <v:shape style="position:absolute;left:3279;top:4982;width:10;height:20" coordorigin="3279,4982" coordsize="10,20" path="m3279,5001l3288,5001,3288,4982,3279,4982,3279,5001xe" filled="true" fillcolor="#000000" stroked="false">
                <v:path arrowok="t"/>
                <v:fill type="solid"/>
              </v:shape>
            </v:group>
            <v:group style="position:absolute;left:3279;top:5001;width:10;height:20" coordorigin="3279,5001" coordsize="10,20">
              <v:shape style="position:absolute;left:3279;top:5001;width:10;height:20" coordorigin="3279,5001" coordsize="10,20" path="m3279,5020l3288,5020,3288,5001,3279,5001,3279,5020xe" filled="true" fillcolor="#000000" stroked="false">
                <v:path arrowok="t"/>
                <v:fill type="solid"/>
              </v:shape>
            </v:group>
            <v:group style="position:absolute;left:3279;top:5020;width:10;height:20" coordorigin="3279,5020" coordsize="10,20">
              <v:shape style="position:absolute;left:3279;top:5020;width:10;height:20" coordorigin="3279,5020" coordsize="10,20" path="m3279,5040l3288,5040,3288,5020,3279,5020,3279,5040xe" filled="true" fillcolor="#000000" stroked="false">
                <v:path arrowok="t"/>
                <v:fill type="solid"/>
              </v:shape>
            </v:group>
            <v:group style="position:absolute;left:3279;top:5040;width:10;height:20" coordorigin="3279,5040" coordsize="10,20">
              <v:shape style="position:absolute;left:3279;top:5040;width:10;height:20" coordorigin="3279,5040" coordsize="10,20" path="m3279,5059l3288,5059,3288,5040,3279,5040,3279,5059xe" filled="true" fillcolor="#000000" stroked="false">
                <v:path arrowok="t"/>
                <v:fill type="solid"/>
              </v:shape>
            </v:group>
            <v:group style="position:absolute;left:3279;top:5059;width:10;height:20" coordorigin="3279,5059" coordsize="10,20">
              <v:shape style="position:absolute;left:3279;top:5059;width:10;height:20" coordorigin="3279,5059" coordsize="10,20" path="m3279,5078l3288,5078,3288,5059,3279,5059,3279,5078xe" filled="true" fillcolor="#000000" stroked="false">
                <v:path arrowok="t"/>
                <v:fill type="solid"/>
              </v:shape>
            </v:group>
            <v:group style="position:absolute;left:3279;top:5083;width:10;height:2" coordorigin="3279,5083" coordsize="10,2">
              <v:shape style="position:absolute;left:3279;top:5083;width:10;height:2" coordorigin="3279,5083" coordsize="10,0" path="m3279,5083l3288,5083e" filled="false" stroked="true" strokeweight=".54001pt" strokecolor="#000000">
                <v:path arrowok="t"/>
              </v:shape>
            </v:group>
            <v:group style="position:absolute;left:4838;top:4368;width:10;height:20" coordorigin="4838,4368" coordsize="10,20">
              <v:shape style="position:absolute;left:4838;top:4368;width:10;height:20" coordorigin="4838,4368" coordsize="10,20" path="m4838,4387l4847,4387,4847,4368,4838,4368,4838,4387xe" filled="true" fillcolor="#000000" stroked="false">
                <v:path arrowok="t"/>
                <v:fill type="solid"/>
              </v:shape>
            </v:group>
            <v:group style="position:absolute;left:4838;top:4387;width:10;height:20" coordorigin="4838,4387" coordsize="10,20">
              <v:shape style="position:absolute;left:4838;top:4387;width:10;height:20" coordorigin="4838,4387" coordsize="10,20" path="m4838,4406l4847,4406,4847,4387,4838,4387,4838,4406xe" filled="true" fillcolor="#000000" stroked="false">
                <v:path arrowok="t"/>
                <v:fill type="solid"/>
              </v:shape>
            </v:group>
            <v:group style="position:absolute;left:4838;top:4406;width:10;height:20" coordorigin="4838,4406" coordsize="10,20">
              <v:shape style="position:absolute;left:4838;top:4406;width:10;height:20" coordorigin="4838,4406" coordsize="10,20" path="m4838,4425l4847,4425,4847,4406,4838,4406,4838,4425xe" filled="true" fillcolor="#000000" stroked="false">
                <v:path arrowok="t"/>
                <v:fill type="solid"/>
              </v:shape>
            </v:group>
            <v:group style="position:absolute;left:4838;top:4425;width:10;height:20" coordorigin="4838,4425" coordsize="10,20">
              <v:shape style="position:absolute;left:4838;top:4425;width:10;height:20" coordorigin="4838,4425" coordsize="10,20" path="m4838,4444l4847,4444,4847,4425,4838,4425,4838,4444xe" filled="true" fillcolor="#000000" stroked="false">
                <v:path arrowok="t"/>
                <v:fill type="solid"/>
              </v:shape>
            </v:group>
            <v:group style="position:absolute;left:4838;top:4444;width:10;height:20" coordorigin="4838,4444" coordsize="10,20">
              <v:shape style="position:absolute;left:4838;top:4444;width:10;height:20" coordorigin="4838,4444" coordsize="10,20" path="m4838,4464l4847,4464,4847,4444,4838,4444,4838,4464xe" filled="true" fillcolor="#000000" stroked="false">
                <v:path arrowok="t"/>
                <v:fill type="solid"/>
              </v:shape>
            </v:group>
            <v:group style="position:absolute;left:4838;top:4464;width:10;height:20" coordorigin="4838,4464" coordsize="10,20">
              <v:shape style="position:absolute;left:4838;top:4464;width:10;height:20" coordorigin="4838,4464" coordsize="10,20" path="m4838,4483l4847,4483,4847,4464,4838,4464,4838,4483xe" filled="true" fillcolor="#000000" stroked="false">
                <v:path arrowok="t"/>
                <v:fill type="solid"/>
              </v:shape>
            </v:group>
            <v:group style="position:absolute;left:4838;top:4483;width:10;height:20" coordorigin="4838,4483" coordsize="10,20">
              <v:shape style="position:absolute;left:4838;top:4483;width:10;height:20" coordorigin="4838,4483" coordsize="10,20" path="m4838,4502l4847,4502,4847,4483,4838,4483,4838,4502xe" filled="true" fillcolor="#000000" stroked="false">
                <v:path arrowok="t"/>
                <v:fill type="solid"/>
              </v:shape>
            </v:group>
            <v:group style="position:absolute;left:4838;top:4502;width:10;height:20" coordorigin="4838,4502" coordsize="10,20">
              <v:shape style="position:absolute;left:4838;top:4502;width:10;height:20" coordorigin="4838,4502" coordsize="10,20" path="m4838,4521l4847,4521,4847,4502,4838,4502,4838,4521xe" filled="true" fillcolor="#000000" stroked="false">
                <v:path arrowok="t"/>
                <v:fill type="solid"/>
              </v:shape>
            </v:group>
            <v:group style="position:absolute;left:4838;top:4521;width:10;height:20" coordorigin="4838,4521" coordsize="10,20">
              <v:shape style="position:absolute;left:4838;top:4521;width:10;height:20" coordorigin="4838,4521" coordsize="10,20" path="m4838,4540l4847,4540,4847,4521,4838,4521,4838,4540xe" filled="true" fillcolor="#000000" stroked="false">
                <v:path arrowok="t"/>
                <v:fill type="solid"/>
              </v:shape>
            </v:group>
            <v:group style="position:absolute;left:4838;top:4540;width:10;height:20" coordorigin="4838,4540" coordsize="10,20">
              <v:shape style="position:absolute;left:4838;top:4540;width:10;height:20" coordorigin="4838,4540" coordsize="10,20" path="m4838,4560l4847,4560,4847,4540,4838,4540,4838,4560xe" filled="true" fillcolor="#000000" stroked="false">
                <v:path arrowok="t"/>
                <v:fill type="solid"/>
              </v:shape>
            </v:group>
            <v:group style="position:absolute;left:4838;top:4560;width:10;height:20" coordorigin="4838,4560" coordsize="10,20">
              <v:shape style="position:absolute;left:4838;top:4560;width:10;height:20" coordorigin="4838,4560" coordsize="10,20" path="m4838,4579l4847,4579,4847,4560,4838,4560,4838,4579xe" filled="true" fillcolor="#000000" stroked="false">
                <v:path arrowok="t"/>
                <v:fill type="solid"/>
              </v:shape>
            </v:group>
            <v:group style="position:absolute;left:4838;top:4579;width:10;height:20" coordorigin="4838,4579" coordsize="10,20">
              <v:shape style="position:absolute;left:4838;top:4579;width:10;height:20" coordorigin="4838,4579" coordsize="10,20" path="m4838,4598l4847,4598,4847,4579,4838,4579,4838,4598xe" filled="true" fillcolor="#000000" stroked="false">
                <v:path arrowok="t"/>
                <v:fill type="solid"/>
              </v:shape>
            </v:group>
            <v:group style="position:absolute;left:4838;top:4598;width:10;height:20" coordorigin="4838,4598" coordsize="10,20">
              <v:shape style="position:absolute;left:4838;top:4598;width:10;height:20" coordorigin="4838,4598" coordsize="10,20" path="m4838,4617l4847,4617,4847,4598,4838,4598,4838,4617xe" filled="true" fillcolor="#000000" stroked="false">
                <v:path arrowok="t"/>
                <v:fill type="solid"/>
              </v:shape>
            </v:group>
            <v:group style="position:absolute;left:4838;top:4617;width:10;height:20" coordorigin="4838,4617" coordsize="10,20">
              <v:shape style="position:absolute;left:4838;top:4617;width:10;height:20" coordorigin="4838,4617" coordsize="10,20" path="m4838,4636l4847,4636,4847,4617,4838,4617,4838,4636xe" filled="true" fillcolor="#000000" stroked="false">
                <v:path arrowok="t"/>
                <v:fill type="solid"/>
              </v:shape>
            </v:group>
            <v:group style="position:absolute;left:4838;top:4636;width:10;height:20" coordorigin="4838,4636" coordsize="10,20">
              <v:shape style="position:absolute;left:4838;top:4636;width:10;height:20" coordorigin="4838,4636" coordsize="10,20" path="m4838,4656l4847,4656,4847,4636,4838,4636,4838,4656xe" filled="true" fillcolor="#000000" stroked="false">
                <v:path arrowok="t"/>
                <v:fill type="solid"/>
              </v:shape>
            </v:group>
            <v:group style="position:absolute;left:4838;top:4656;width:10;height:20" coordorigin="4838,4656" coordsize="10,20">
              <v:shape style="position:absolute;left:4838;top:4656;width:10;height:20" coordorigin="4838,4656" coordsize="10,20" path="m4838,4675l4847,4675,4847,4656,4838,4656,4838,4675xe" filled="true" fillcolor="#000000" stroked="false">
                <v:path arrowok="t"/>
                <v:fill type="solid"/>
              </v:shape>
            </v:group>
            <v:group style="position:absolute;left:4838;top:4675;width:10;height:20" coordorigin="4838,4675" coordsize="10,20">
              <v:shape style="position:absolute;left:4838;top:4675;width:10;height:20" coordorigin="4838,4675" coordsize="10,20" path="m4838,4694l4847,4694,4847,4675,4838,4675,4838,4694xe" filled="true" fillcolor="#000000" stroked="false">
                <v:path arrowok="t"/>
                <v:fill type="solid"/>
              </v:shape>
            </v:group>
            <v:group style="position:absolute;left:4838;top:4694;width:10;height:20" coordorigin="4838,4694" coordsize="10,20">
              <v:shape style="position:absolute;left:4838;top:4694;width:10;height:20" coordorigin="4838,4694" coordsize="10,20" path="m4838,4713l4847,4713,4847,4694,4838,4694,4838,4713xe" filled="true" fillcolor="#000000" stroked="false">
                <v:path arrowok="t"/>
                <v:fill type="solid"/>
              </v:shape>
            </v:group>
            <v:group style="position:absolute;left:4838;top:4713;width:10;height:20" coordorigin="4838,4713" coordsize="10,20">
              <v:shape style="position:absolute;left:4838;top:4713;width:10;height:20" coordorigin="4838,4713" coordsize="10,20" path="m4838,4732l4847,4732,4847,4713,4838,4713,4838,4732xe" filled="true" fillcolor="#000000" stroked="false">
                <v:path arrowok="t"/>
                <v:fill type="solid"/>
              </v:shape>
            </v:group>
            <v:group style="position:absolute;left:4838;top:4732;width:10;height:20" coordorigin="4838,4732" coordsize="10,20">
              <v:shape style="position:absolute;left:4838;top:4732;width:10;height:20" coordorigin="4838,4732" coordsize="10,20" path="m4838,4752l4847,4752,4847,4732,4838,4732,4838,4752xe" filled="true" fillcolor="#000000" stroked="false">
                <v:path arrowok="t"/>
                <v:fill type="solid"/>
              </v:shape>
            </v:group>
            <v:group style="position:absolute;left:4838;top:4752;width:10;height:20" coordorigin="4838,4752" coordsize="10,20">
              <v:shape style="position:absolute;left:4838;top:4752;width:10;height:20" coordorigin="4838,4752" coordsize="10,20" path="m4838,4771l4847,4771,4847,4752,4838,4752,4838,4771xe" filled="true" fillcolor="#000000" stroked="false">
                <v:path arrowok="t"/>
                <v:fill type="solid"/>
              </v:shape>
            </v:group>
            <v:group style="position:absolute;left:4838;top:4771;width:10;height:20" coordorigin="4838,4771" coordsize="10,20">
              <v:shape style="position:absolute;left:4838;top:4771;width:10;height:20" coordorigin="4838,4771" coordsize="10,20" path="m4838,4790l4847,4790,4847,4771,4838,4771,4838,4790xe" filled="true" fillcolor="#000000" stroked="false">
                <v:path arrowok="t"/>
                <v:fill type="solid"/>
              </v:shape>
            </v:group>
            <v:group style="position:absolute;left:4838;top:4790;width:10;height:20" coordorigin="4838,4790" coordsize="10,20">
              <v:shape style="position:absolute;left:4838;top:4790;width:10;height:20" coordorigin="4838,4790" coordsize="10,20" path="m4838,4809l4847,4809,4847,4790,4838,4790,4838,4809xe" filled="true" fillcolor="#000000" stroked="false">
                <v:path arrowok="t"/>
                <v:fill type="solid"/>
              </v:shape>
            </v:group>
            <v:group style="position:absolute;left:4838;top:4809;width:10;height:20" coordorigin="4838,4809" coordsize="10,20">
              <v:shape style="position:absolute;left:4838;top:4809;width:10;height:20" coordorigin="4838,4809" coordsize="10,20" path="m4838,4828l4847,4828,4847,4809,4838,4809,4838,4828xe" filled="true" fillcolor="#000000" stroked="false">
                <v:path arrowok="t"/>
                <v:fill type="solid"/>
              </v:shape>
            </v:group>
            <v:group style="position:absolute;left:4838;top:4828;width:10;height:20" coordorigin="4838,4828" coordsize="10,20">
              <v:shape style="position:absolute;left:4838;top:4828;width:10;height:20" coordorigin="4838,4828" coordsize="10,20" path="m4838,4848l4847,4848,4847,4828,4838,4828,4838,4848xe" filled="true" fillcolor="#000000" stroked="false">
                <v:path arrowok="t"/>
                <v:fill type="solid"/>
              </v:shape>
            </v:group>
            <v:group style="position:absolute;left:4838;top:4848;width:10;height:20" coordorigin="4838,4848" coordsize="10,20">
              <v:shape style="position:absolute;left:4838;top:4848;width:10;height:20" coordorigin="4838,4848" coordsize="10,20" path="m4838,4867l4847,4867,4847,4848,4838,4848,4838,4867xe" filled="true" fillcolor="#000000" stroked="false">
                <v:path arrowok="t"/>
                <v:fill type="solid"/>
              </v:shape>
            </v:group>
            <v:group style="position:absolute;left:4838;top:4867;width:10;height:20" coordorigin="4838,4867" coordsize="10,20">
              <v:shape style="position:absolute;left:4838;top:4867;width:10;height:20" coordorigin="4838,4867" coordsize="10,20" path="m4838,4886l4847,4886,4847,4867,4838,4867,4838,4886xe" filled="true" fillcolor="#000000" stroked="false">
                <v:path arrowok="t"/>
                <v:fill type="solid"/>
              </v:shape>
            </v:group>
            <v:group style="position:absolute;left:4838;top:4886;width:10;height:20" coordorigin="4838,4886" coordsize="10,20">
              <v:shape style="position:absolute;left:4838;top:4886;width:10;height:20" coordorigin="4838,4886" coordsize="10,20" path="m4838,4905l4847,4905,4847,4886,4838,4886,4838,4905xe" filled="true" fillcolor="#000000" stroked="false">
                <v:path arrowok="t"/>
                <v:fill type="solid"/>
              </v:shape>
            </v:group>
            <v:group style="position:absolute;left:4838;top:4905;width:10;height:20" coordorigin="4838,4905" coordsize="10,20">
              <v:shape style="position:absolute;left:4838;top:4905;width:10;height:20" coordorigin="4838,4905" coordsize="10,20" path="m4838,4924l4847,4924,4847,4905,4838,4905,4838,4924xe" filled="true" fillcolor="#000000" stroked="false">
                <v:path arrowok="t"/>
                <v:fill type="solid"/>
              </v:shape>
            </v:group>
            <v:group style="position:absolute;left:4838;top:4924;width:10;height:20" coordorigin="4838,4924" coordsize="10,20">
              <v:shape style="position:absolute;left:4838;top:4924;width:10;height:20" coordorigin="4838,4924" coordsize="10,20" path="m4838,4944l4847,4944,4847,4924,4838,4924,4838,4944xe" filled="true" fillcolor="#000000" stroked="false">
                <v:path arrowok="t"/>
                <v:fill type="solid"/>
              </v:shape>
            </v:group>
            <v:group style="position:absolute;left:4838;top:4944;width:10;height:20" coordorigin="4838,4944" coordsize="10,20">
              <v:shape style="position:absolute;left:4838;top:4944;width:10;height:20" coordorigin="4838,4944" coordsize="10,20" path="m4838,4963l4847,4963,4847,4944,4838,4944,4838,4963xe" filled="true" fillcolor="#000000" stroked="false">
                <v:path arrowok="t"/>
                <v:fill type="solid"/>
              </v:shape>
            </v:group>
            <v:group style="position:absolute;left:4838;top:4963;width:10;height:20" coordorigin="4838,4963" coordsize="10,20">
              <v:shape style="position:absolute;left:4838;top:4963;width:10;height:20" coordorigin="4838,4963" coordsize="10,20" path="m4838,4982l4847,4982,4847,4963,4838,4963,4838,4982xe" filled="true" fillcolor="#000000" stroked="false">
                <v:path arrowok="t"/>
                <v:fill type="solid"/>
              </v:shape>
            </v:group>
            <v:group style="position:absolute;left:4838;top:4982;width:10;height:20" coordorigin="4838,4982" coordsize="10,20">
              <v:shape style="position:absolute;left:4838;top:4982;width:10;height:20" coordorigin="4838,4982" coordsize="10,20" path="m4838,5001l4847,5001,4847,4982,4838,4982,4838,5001xe" filled="true" fillcolor="#000000" stroked="false">
                <v:path arrowok="t"/>
                <v:fill type="solid"/>
              </v:shape>
            </v:group>
            <v:group style="position:absolute;left:4838;top:5001;width:10;height:20" coordorigin="4838,5001" coordsize="10,20">
              <v:shape style="position:absolute;left:4838;top:5001;width:10;height:20" coordorigin="4838,5001" coordsize="10,20" path="m4838,5020l4847,5020,4847,5001,4838,5001,4838,5020xe" filled="true" fillcolor="#000000" stroked="false">
                <v:path arrowok="t"/>
                <v:fill type="solid"/>
              </v:shape>
            </v:group>
            <v:group style="position:absolute;left:4838;top:5020;width:10;height:20" coordorigin="4838,5020" coordsize="10,20">
              <v:shape style="position:absolute;left:4838;top:5020;width:10;height:20" coordorigin="4838,5020" coordsize="10,20" path="m4838,5040l4847,5040,4847,5020,4838,5020,4838,5040xe" filled="true" fillcolor="#000000" stroked="false">
                <v:path arrowok="t"/>
                <v:fill type="solid"/>
              </v:shape>
            </v:group>
            <v:group style="position:absolute;left:4838;top:5040;width:10;height:20" coordorigin="4838,5040" coordsize="10,20">
              <v:shape style="position:absolute;left:4838;top:5040;width:10;height:20" coordorigin="4838,5040" coordsize="10,20" path="m4838,5059l4847,5059,4847,5040,4838,5040,4838,5059xe" filled="true" fillcolor="#000000" stroked="false">
                <v:path arrowok="t"/>
                <v:fill type="solid"/>
              </v:shape>
            </v:group>
            <v:group style="position:absolute;left:4838;top:5059;width:10;height:20" coordorigin="4838,5059" coordsize="10,20">
              <v:shape style="position:absolute;left:4838;top:5059;width:10;height:20" coordorigin="4838,5059" coordsize="10,20" path="m4838,5078l4847,5078,4847,5059,4838,5059,4838,5078xe" filled="true" fillcolor="#000000" stroked="false">
                <v:path arrowok="t"/>
                <v:fill type="solid"/>
              </v:shape>
            </v:group>
            <v:group style="position:absolute;left:4838;top:5083;width:10;height:2" coordorigin="4838,5083" coordsize="10,2">
              <v:shape style="position:absolute;left:4838;top:5083;width:10;height:2" coordorigin="4838,5083" coordsize="10,0" path="m4838,5083l4847,5083e" filled="false" stroked="true" strokeweight=".54001pt" strokecolor="#000000">
                <v:path arrowok="t"/>
              </v:shape>
            </v:group>
            <v:group style="position:absolute;left:5547;top:4368;width:10;height:20" coordorigin="5547,4368" coordsize="10,20">
              <v:shape style="position:absolute;left:5547;top:4368;width:10;height:20" coordorigin="5547,4368" coordsize="10,20" path="m5547,4387l5556,4387,5556,4368,5547,4368,5547,4387xe" filled="true" fillcolor="#000000" stroked="false">
                <v:path arrowok="t"/>
                <v:fill type="solid"/>
              </v:shape>
            </v:group>
            <v:group style="position:absolute;left:5547;top:4387;width:10;height:20" coordorigin="5547,4387" coordsize="10,20">
              <v:shape style="position:absolute;left:5547;top:4387;width:10;height:20" coordorigin="5547,4387" coordsize="10,20" path="m5547,4406l5556,4406,5556,4387,5547,4387,5547,4406xe" filled="true" fillcolor="#000000" stroked="false">
                <v:path arrowok="t"/>
                <v:fill type="solid"/>
              </v:shape>
            </v:group>
            <v:group style="position:absolute;left:5547;top:4406;width:10;height:20" coordorigin="5547,4406" coordsize="10,20">
              <v:shape style="position:absolute;left:5547;top:4406;width:10;height:20" coordorigin="5547,4406" coordsize="10,20" path="m5547,4425l5556,4425,5556,4406,5547,4406,5547,4425xe" filled="true" fillcolor="#000000" stroked="false">
                <v:path arrowok="t"/>
                <v:fill type="solid"/>
              </v:shape>
            </v:group>
            <v:group style="position:absolute;left:5547;top:4425;width:10;height:20" coordorigin="5547,4425" coordsize="10,20">
              <v:shape style="position:absolute;left:5547;top:4425;width:10;height:20" coordorigin="5547,4425" coordsize="10,20" path="m5547,4444l5556,4444,5556,4425,5547,4425,5547,4444xe" filled="true" fillcolor="#000000" stroked="false">
                <v:path arrowok="t"/>
                <v:fill type="solid"/>
              </v:shape>
            </v:group>
            <v:group style="position:absolute;left:5547;top:4444;width:10;height:20" coordorigin="5547,4444" coordsize="10,20">
              <v:shape style="position:absolute;left:5547;top:4444;width:10;height:20" coordorigin="5547,4444" coordsize="10,20" path="m5547,4464l5556,4464,5556,4444,5547,4444,5547,4464xe" filled="true" fillcolor="#000000" stroked="false">
                <v:path arrowok="t"/>
                <v:fill type="solid"/>
              </v:shape>
            </v:group>
            <v:group style="position:absolute;left:5547;top:4464;width:10;height:20" coordorigin="5547,4464" coordsize="10,20">
              <v:shape style="position:absolute;left:5547;top:4464;width:10;height:20" coordorigin="5547,4464" coordsize="10,20" path="m5547,4483l5556,4483,5556,4464,5547,4464,5547,4483xe" filled="true" fillcolor="#000000" stroked="false">
                <v:path arrowok="t"/>
                <v:fill type="solid"/>
              </v:shape>
            </v:group>
            <v:group style="position:absolute;left:5547;top:4483;width:10;height:20" coordorigin="5547,4483" coordsize="10,20">
              <v:shape style="position:absolute;left:5547;top:4483;width:10;height:20" coordorigin="5547,4483" coordsize="10,20" path="m5547,4502l5556,4502,5556,4483,5547,4483,5547,4502xe" filled="true" fillcolor="#000000" stroked="false">
                <v:path arrowok="t"/>
                <v:fill type="solid"/>
              </v:shape>
            </v:group>
            <v:group style="position:absolute;left:5547;top:4502;width:10;height:20" coordorigin="5547,4502" coordsize="10,20">
              <v:shape style="position:absolute;left:5547;top:4502;width:10;height:20" coordorigin="5547,4502" coordsize="10,20" path="m5547,4521l5556,4521,5556,4502,5547,4502,5547,4521xe" filled="true" fillcolor="#000000" stroked="false">
                <v:path arrowok="t"/>
                <v:fill type="solid"/>
              </v:shape>
            </v:group>
            <v:group style="position:absolute;left:5547;top:4521;width:10;height:20" coordorigin="5547,4521" coordsize="10,20">
              <v:shape style="position:absolute;left:5547;top:4521;width:10;height:20" coordorigin="5547,4521" coordsize="10,20" path="m5547,4540l5556,4540,5556,4521,5547,4521,5547,4540xe" filled="true" fillcolor="#000000" stroked="false">
                <v:path arrowok="t"/>
                <v:fill type="solid"/>
              </v:shape>
            </v:group>
            <v:group style="position:absolute;left:5547;top:4540;width:10;height:20" coordorigin="5547,4540" coordsize="10,20">
              <v:shape style="position:absolute;left:5547;top:4540;width:10;height:20" coordorigin="5547,4540" coordsize="10,20" path="m5547,4560l5556,4560,5556,4540,5547,4540,5547,4560xe" filled="true" fillcolor="#000000" stroked="false">
                <v:path arrowok="t"/>
                <v:fill type="solid"/>
              </v:shape>
            </v:group>
            <v:group style="position:absolute;left:5547;top:4560;width:10;height:20" coordorigin="5547,4560" coordsize="10,20">
              <v:shape style="position:absolute;left:5547;top:4560;width:10;height:20" coordorigin="5547,4560" coordsize="10,20" path="m5547,4579l5556,4579,5556,4560,5547,4560,5547,4579xe" filled="true" fillcolor="#000000" stroked="false">
                <v:path arrowok="t"/>
                <v:fill type="solid"/>
              </v:shape>
            </v:group>
            <v:group style="position:absolute;left:5547;top:4579;width:10;height:20" coordorigin="5547,4579" coordsize="10,20">
              <v:shape style="position:absolute;left:5547;top:4579;width:10;height:20" coordorigin="5547,4579" coordsize="10,20" path="m5547,4598l5556,4598,5556,4579,5547,4579,5547,4598xe" filled="true" fillcolor="#000000" stroked="false">
                <v:path arrowok="t"/>
                <v:fill type="solid"/>
              </v:shape>
            </v:group>
            <v:group style="position:absolute;left:5547;top:4598;width:10;height:20" coordorigin="5547,4598" coordsize="10,20">
              <v:shape style="position:absolute;left:5547;top:4598;width:10;height:20" coordorigin="5547,4598" coordsize="10,20" path="m5547,4617l5556,4617,5556,4598,5547,4598,5547,4617xe" filled="true" fillcolor="#000000" stroked="false">
                <v:path arrowok="t"/>
                <v:fill type="solid"/>
              </v:shape>
            </v:group>
            <v:group style="position:absolute;left:5547;top:4617;width:10;height:20" coordorigin="5547,4617" coordsize="10,20">
              <v:shape style="position:absolute;left:5547;top:4617;width:10;height:20" coordorigin="5547,4617" coordsize="10,20" path="m5547,4636l5556,4636,5556,4617,5547,4617,5547,4636xe" filled="true" fillcolor="#000000" stroked="false">
                <v:path arrowok="t"/>
                <v:fill type="solid"/>
              </v:shape>
            </v:group>
            <v:group style="position:absolute;left:5547;top:4636;width:10;height:20" coordorigin="5547,4636" coordsize="10,20">
              <v:shape style="position:absolute;left:5547;top:4636;width:10;height:20" coordorigin="5547,4636" coordsize="10,20" path="m5547,4656l5556,4656,5556,4636,5547,4636,5547,4656xe" filled="true" fillcolor="#000000" stroked="false">
                <v:path arrowok="t"/>
                <v:fill type="solid"/>
              </v:shape>
            </v:group>
            <v:group style="position:absolute;left:5547;top:4656;width:10;height:20" coordorigin="5547,4656" coordsize="10,20">
              <v:shape style="position:absolute;left:5547;top:4656;width:10;height:20" coordorigin="5547,4656" coordsize="10,20" path="m5547,4675l5556,4675,5556,4656,5547,4656,5547,4675xe" filled="true" fillcolor="#000000" stroked="false">
                <v:path arrowok="t"/>
                <v:fill type="solid"/>
              </v:shape>
            </v:group>
            <v:group style="position:absolute;left:5547;top:4675;width:10;height:20" coordorigin="5547,4675" coordsize="10,20">
              <v:shape style="position:absolute;left:5547;top:4675;width:10;height:20" coordorigin="5547,4675" coordsize="10,20" path="m5547,4694l5556,4694,5556,4675,5547,4675,5547,4694xe" filled="true" fillcolor="#000000" stroked="false">
                <v:path arrowok="t"/>
                <v:fill type="solid"/>
              </v:shape>
            </v:group>
            <v:group style="position:absolute;left:5547;top:4694;width:10;height:20" coordorigin="5547,4694" coordsize="10,20">
              <v:shape style="position:absolute;left:5547;top:4694;width:10;height:20" coordorigin="5547,4694" coordsize="10,20" path="m5547,4713l5556,4713,5556,4694,5547,4694,5547,4713xe" filled="true" fillcolor="#000000" stroked="false">
                <v:path arrowok="t"/>
                <v:fill type="solid"/>
              </v:shape>
            </v:group>
            <v:group style="position:absolute;left:5547;top:4713;width:10;height:20" coordorigin="5547,4713" coordsize="10,20">
              <v:shape style="position:absolute;left:5547;top:4713;width:10;height:20" coordorigin="5547,4713" coordsize="10,20" path="m5547,4732l5556,4732,5556,4713,5547,4713,5547,4732xe" filled="true" fillcolor="#000000" stroked="false">
                <v:path arrowok="t"/>
                <v:fill type="solid"/>
              </v:shape>
            </v:group>
            <v:group style="position:absolute;left:5547;top:4732;width:10;height:20" coordorigin="5547,4732" coordsize="10,20">
              <v:shape style="position:absolute;left:5547;top:4732;width:10;height:20" coordorigin="5547,4732" coordsize="10,20" path="m5547,4752l5556,4752,5556,4732,5547,4732,5547,4752xe" filled="true" fillcolor="#000000" stroked="false">
                <v:path arrowok="t"/>
                <v:fill type="solid"/>
              </v:shape>
            </v:group>
            <v:group style="position:absolute;left:5547;top:4752;width:10;height:20" coordorigin="5547,4752" coordsize="10,20">
              <v:shape style="position:absolute;left:5547;top:4752;width:10;height:20" coordorigin="5547,4752" coordsize="10,20" path="m5547,4771l5556,4771,5556,4752,5547,4752,5547,4771xe" filled="true" fillcolor="#000000" stroked="false">
                <v:path arrowok="t"/>
                <v:fill type="solid"/>
              </v:shape>
            </v:group>
            <v:group style="position:absolute;left:5547;top:4771;width:10;height:20" coordorigin="5547,4771" coordsize="10,20">
              <v:shape style="position:absolute;left:5547;top:4771;width:10;height:20" coordorigin="5547,4771" coordsize="10,20" path="m5547,4790l5556,4790,5556,4771,5547,4771,5547,4790xe" filled="true" fillcolor="#000000" stroked="false">
                <v:path arrowok="t"/>
                <v:fill type="solid"/>
              </v:shape>
            </v:group>
            <v:group style="position:absolute;left:5547;top:4790;width:10;height:20" coordorigin="5547,4790" coordsize="10,20">
              <v:shape style="position:absolute;left:5547;top:4790;width:10;height:20" coordorigin="5547,4790" coordsize="10,20" path="m5547,4809l5556,4809,5556,4790,5547,4790,5547,4809xe" filled="true" fillcolor="#000000" stroked="false">
                <v:path arrowok="t"/>
                <v:fill type="solid"/>
              </v:shape>
            </v:group>
            <v:group style="position:absolute;left:5547;top:4809;width:10;height:20" coordorigin="5547,4809" coordsize="10,20">
              <v:shape style="position:absolute;left:5547;top:4809;width:10;height:20" coordorigin="5547,4809" coordsize="10,20" path="m5547,4828l5556,4828,5556,4809,5547,4809,5547,4828xe" filled="true" fillcolor="#000000" stroked="false">
                <v:path arrowok="t"/>
                <v:fill type="solid"/>
              </v:shape>
            </v:group>
            <v:group style="position:absolute;left:5547;top:4828;width:10;height:20" coordorigin="5547,4828" coordsize="10,20">
              <v:shape style="position:absolute;left:5547;top:4828;width:10;height:20" coordorigin="5547,4828" coordsize="10,20" path="m5547,4848l5556,4848,5556,4828,5547,4828,5547,4848xe" filled="true" fillcolor="#000000" stroked="false">
                <v:path arrowok="t"/>
                <v:fill type="solid"/>
              </v:shape>
            </v:group>
            <v:group style="position:absolute;left:5547;top:4848;width:10;height:20" coordorigin="5547,4848" coordsize="10,20">
              <v:shape style="position:absolute;left:5547;top:4848;width:10;height:20" coordorigin="5547,4848" coordsize="10,20" path="m5547,4867l5556,4867,5556,4848,5547,4848,5547,4867xe" filled="true" fillcolor="#000000" stroked="false">
                <v:path arrowok="t"/>
                <v:fill type="solid"/>
              </v:shape>
            </v:group>
            <v:group style="position:absolute;left:5547;top:4867;width:10;height:20" coordorigin="5547,4867" coordsize="10,20">
              <v:shape style="position:absolute;left:5547;top:4867;width:10;height:20" coordorigin="5547,4867" coordsize="10,20" path="m5547,4886l5556,4886,5556,4867,5547,4867,5547,4886xe" filled="true" fillcolor="#000000" stroked="false">
                <v:path arrowok="t"/>
                <v:fill type="solid"/>
              </v:shape>
            </v:group>
            <v:group style="position:absolute;left:5547;top:4886;width:10;height:20" coordorigin="5547,4886" coordsize="10,20">
              <v:shape style="position:absolute;left:5547;top:4886;width:10;height:20" coordorigin="5547,4886" coordsize="10,20" path="m5547,4905l5556,4905,5556,4886,5547,4886,5547,4905xe" filled="true" fillcolor="#000000" stroked="false">
                <v:path arrowok="t"/>
                <v:fill type="solid"/>
              </v:shape>
            </v:group>
            <v:group style="position:absolute;left:5547;top:4905;width:10;height:20" coordorigin="5547,4905" coordsize="10,20">
              <v:shape style="position:absolute;left:5547;top:4905;width:10;height:20" coordorigin="5547,4905" coordsize="10,20" path="m5547,4924l5556,4924,5556,4905,5547,4905,5547,4924xe" filled="true" fillcolor="#000000" stroked="false">
                <v:path arrowok="t"/>
                <v:fill type="solid"/>
              </v:shape>
            </v:group>
            <v:group style="position:absolute;left:5547;top:4924;width:10;height:20" coordorigin="5547,4924" coordsize="10,20">
              <v:shape style="position:absolute;left:5547;top:4924;width:10;height:20" coordorigin="5547,4924" coordsize="10,20" path="m5547,4944l5556,4944,5556,4924,5547,4924,5547,4944xe" filled="true" fillcolor="#000000" stroked="false">
                <v:path arrowok="t"/>
                <v:fill type="solid"/>
              </v:shape>
            </v:group>
            <v:group style="position:absolute;left:5547;top:4944;width:10;height:20" coordorigin="5547,4944" coordsize="10,20">
              <v:shape style="position:absolute;left:5547;top:4944;width:10;height:20" coordorigin="5547,4944" coordsize="10,20" path="m5547,4963l5556,4963,5556,4944,5547,4944,5547,4963xe" filled="true" fillcolor="#000000" stroked="false">
                <v:path arrowok="t"/>
                <v:fill type="solid"/>
              </v:shape>
            </v:group>
            <v:group style="position:absolute;left:5547;top:4963;width:10;height:20" coordorigin="5547,4963" coordsize="10,20">
              <v:shape style="position:absolute;left:5547;top:4963;width:10;height:20" coordorigin="5547,4963" coordsize="10,20" path="m5547,4982l5556,4982,5556,4963,5547,4963,5547,4982xe" filled="true" fillcolor="#000000" stroked="false">
                <v:path arrowok="t"/>
                <v:fill type="solid"/>
              </v:shape>
            </v:group>
            <v:group style="position:absolute;left:5547;top:4982;width:10;height:20" coordorigin="5547,4982" coordsize="10,20">
              <v:shape style="position:absolute;left:5547;top:4982;width:10;height:20" coordorigin="5547,4982" coordsize="10,20" path="m5547,5001l5556,5001,5556,4982,5547,4982,5547,5001xe" filled="true" fillcolor="#000000" stroked="false">
                <v:path arrowok="t"/>
                <v:fill type="solid"/>
              </v:shape>
            </v:group>
            <v:group style="position:absolute;left:5547;top:5001;width:10;height:20" coordorigin="5547,5001" coordsize="10,20">
              <v:shape style="position:absolute;left:5547;top:5001;width:10;height:20" coordorigin="5547,5001" coordsize="10,20" path="m5547,5020l5556,5020,5556,5001,5547,5001,5547,5020xe" filled="true" fillcolor="#000000" stroked="false">
                <v:path arrowok="t"/>
                <v:fill type="solid"/>
              </v:shape>
            </v:group>
            <v:group style="position:absolute;left:5547;top:5020;width:10;height:20" coordorigin="5547,5020" coordsize="10,20">
              <v:shape style="position:absolute;left:5547;top:5020;width:10;height:20" coordorigin="5547,5020" coordsize="10,20" path="m5547,5040l5556,5040,5556,5020,5547,5020,5547,5040xe" filled="true" fillcolor="#000000" stroked="false">
                <v:path arrowok="t"/>
                <v:fill type="solid"/>
              </v:shape>
            </v:group>
            <v:group style="position:absolute;left:5547;top:5040;width:10;height:20" coordorigin="5547,5040" coordsize="10,20">
              <v:shape style="position:absolute;left:5547;top:5040;width:10;height:20" coordorigin="5547,5040" coordsize="10,20" path="m5547,5059l5556,5059,5556,5040,5547,5040,5547,5059xe" filled="true" fillcolor="#000000" stroked="false">
                <v:path arrowok="t"/>
                <v:fill type="solid"/>
              </v:shape>
            </v:group>
            <v:group style="position:absolute;left:5547;top:5059;width:10;height:20" coordorigin="5547,5059" coordsize="10,20">
              <v:shape style="position:absolute;left:5547;top:5059;width:10;height:20" coordorigin="5547,5059" coordsize="10,20" path="m5547,5078l5556,5078,5556,5059,5547,5059,5547,5078xe" filled="true" fillcolor="#000000" stroked="false">
                <v:path arrowok="t"/>
                <v:fill type="solid"/>
              </v:shape>
            </v:group>
            <v:group style="position:absolute;left:5547;top:5083;width:10;height:2" coordorigin="5547,5083" coordsize="10,2">
              <v:shape style="position:absolute;left:5547;top:5083;width:10;height:2" coordorigin="5547,5083" coordsize="10,0" path="m5547,5083l5556,5083e" filled="false" stroked="true" strokeweight=".54001pt" strokecolor="#000000">
                <v:path arrowok="t"/>
              </v:shape>
            </v:group>
            <v:group style="position:absolute;left:7214;top:4368;width:10;height:20" coordorigin="7214,4368" coordsize="10,20">
              <v:shape style="position:absolute;left:7214;top:4368;width:10;height:20" coordorigin="7214,4368" coordsize="10,20" path="m7214,4387l7223,4387,7223,4368,7214,4368,7214,4387xe" filled="true" fillcolor="#000000" stroked="false">
                <v:path arrowok="t"/>
                <v:fill type="solid"/>
              </v:shape>
            </v:group>
            <v:group style="position:absolute;left:7214;top:4387;width:10;height:20" coordorigin="7214,4387" coordsize="10,20">
              <v:shape style="position:absolute;left:7214;top:4387;width:10;height:20" coordorigin="7214,4387" coordsize="10,20" path="m7214,4406l7223,4406,7223,4387,7214,4387,7214,4406xe" filled="true" fillcolor="#000000" stroked="false">
                <v:path arrowok="t"/>
                <v:fill type="solid"/>
              </v:shape>
            </v:group>
            <v:group style="position:absolute;left:7214;top:4406;width:10;height:20" coordorigin="7214,4406" coordsize="10,20">
              <v:shape style="position:absolute;left:7214;top:4406;width:10;height:20" coordorigin="7214,4406" coordsize="10,20" path="m7214,4425l7223,4425,7223,4406,7214,4406,7214,4425xe" filled="true" fillcolor="#000000" stroked="false">
                <v:path arrowok="t"/>
                <v:fill type="solid"/>
              </v:shape>
            </v:group>
            <v:group style="position:absolute;left:7214;top:4425;width:10;height:20" coordorigin="7214,4425" coordsize="10,20">
              <v:shape style="position:absolute;left:7214;top:4425;width:10;height:20" coordorigin="7214,4425" coordsize="10,20" path="m7214,4444l7223,4444,7223,4425,7214,4425,7214,4444xe" filled="true" fillcolor="#000000" stroked="false">
                <v:path arrowok="t"/>
                <v:fill type="solid"/>
              </v:shape>
            </v:group>
            <v:group style="position:absolute;left:7214;top:4444;width:10;height:20" coordorigin="7214,4444" coordsize="10,20">
              <v:shape style="position:absolute;left:7214;top:4444;width:10;height:20" coordorigin="7214,4444" coordsize="10,20" path="m7214,4464l7223,4464,7223,4444,7214,4444,7214,4464xe" filled="true" fillcolor="#000000" stroked="false">
                <v:path arrowok="t"/>
                <v:fill type="solid"/>
              </v:shape>
            </v:group>
            <v:group style="position:absolute;left:7214;top:4464;width:10;height:20" coordorigin="7214,4464" coordsize="10,20">
              <v:shape style="position:absolute;left:7214;top:4464;width:10;height:20" coordorigin="7214,4464" coordsize="10,20" path="m7214,4483l7223,4483,7223,4464,7214,4464,7214,4483xe" filled="true" fillcolor="#000000" stroked="false">
                <v:path arrowok="t"/>
                <v:fill type="solid"/>
              </v:shape>
            </v:group>
            <v:group style="position:absolute;left:7214;top:4483;width:10;height:20" coordorigin="7214,4483" coordsize="10,20">
              <v:shape style="position:absolute;left:7214;top:4483;width:10;height:20" coordorigin="7214,4483" coordsize="10,20" path="m7214,4502l7223,4502,7223,4483,7214,4483,7214,4502xe" filled="true" fillcolor="#000000" stroked="false">
                <v:path arrowok="t"/>
                <v:fill type="solid"/>
              </v:shape>
            </v:group>
            <v:group style="position:absolute;left:7214;top:4502;width:10;height:20" coordorigin="7214,4502" coordsize="10,20">
              <v:shape style="position:absolute;left:7214;top:4502;width:10;height:20" coordorigin="7214,4502" coordsize="10,20" path="m7214,4521l7223,4521,7223,4502,7214,4502,7214,4521xe" filled="true" fillcolor="#000000" stroked="false">
                <v:path arrowok="t"/>
                <v:fill type="solid"/>
              </v:shape>
            </v:group>
            <v:group style="position:absolute;left:7214;top:4521;width:10;height:20" coordorigin="7214,4521" coordsize="10,20">
              <v:shape style="position:absolute;left:7214;top:4521;width:10;height:20" coordorigin="7214,4521" coordsize="10,20" path="m7214,4540l7223,4540,7223,4521,7214,4521,7214,4540xe" filled="true" fillcolor="#000000" stroked="false">
                <v:path arrowok="t"/>
                <v:fill type="solid"/>
              </v:shape>
            </v:group>
            <v:group style="position:absolute;left:7214;top:4540;width:10;height:20" coordorigin="7214,4540" coordsize="10,20">
              <v:shape style="position:absolute;left:7214;top:4540;width:10;height:20" coordorigin="7214,4540" coordsize="10,20" path="m7214,4560l7223,4560,7223,4540,7214,4540,7214,4560xe" filled="true" fillcolor="#000000" stroked="false">
                <v:path arrowok="t"/>
                <v:fill type="solid"/>
              </v:shape>
            </v:group>
            <v:group style="position:absolute;left:7214;top:4560;width:10;height:20" coordorigin="7214,4560" coordsize="10,20">
              <v:shape style="position:absolute;left:7214;top:4560;width:10;height:20" coordorigin="7214,4560" coordsize="10,20" path="m7214,4579l7223,4579,7223,4560,7214,4560,7214,4579xe" filled="true" fillcolor="#000000" stroked="false">
                <v:path arrowok="t"/>
                <v:fill type="solid"/>
              </v:shape>
            </v:group>
            <v:group style="position:absolute;left:7214;top:4579;width:10;height:20" coordorigin="7214,4579" coordsize="10,20">
              <v:shape style="position:absolute;left:7214;top:4579;width:10;height:20" coordorigin="7214,4579" coordsize="10,20" path="m7214,4598l7223,4598,7223,4579,7214,4579,7214,4598xe" filled="true" fillcolor="#000000" stroked="false">
                <v:path arrowok="t"/>
                <v:fill type="solid"/>
              </v:shape>
            </v:group>
            <v:group style="position:absolute;left:7214;top:4598;width:10;height:20" coordorigin="7214,4598" coordsize="10,20">
              <v:shape style="position:absolute;left:7214;top:4598;width:10;height:20" coordorigin="7214,4598" coordsize="10,20" path="m7214,4617l7223,4617,7223,4598,7214,4598,7214,4617xe" filled="true" fillcolor="#000000" stroked="false">
                <v:path arrowok="t"/>
                <v:fill type="solid"/>
              </v:shape>
            </v:group>
            <v:group style="position:absolute;left:7214;top:4617;width:10;height:20" coordorigin="7214,4617" coordsize="10,20">
              <v:shape style="position:absolute;left:7214;top:4617;width:10;height:20" coordorigin="7214,4617" coordsize="10,20" path="m7214,4636l7223,4636,7223,4617,7214,4617,7214,4636xe" filled="true" fillcolor="#000000" stroked="false">
                <v:path arrowok="t"/>
                <v:fill type="solid"/>
              </v:shape>
            </v:group>
            <v:group style="position:absolute;left:7214;top:4636;width:10;height:20" coordorigin="7214,4636" coordsize="10,20">
              <v:shape style="position:absolute;left:7214;top:4636;width:10;height:20" coordorigin="7214,4636" coordsize="10,20" path="m7214,4656l7223,4656,7223,4636,7214,4636,7214,4656xe" filled="true" fillcolor="#000000" stroked="false">
                <v:path arrowok="t"/>
                <v:fill type="solid"/>
              </v:shape>
            </v:group>
            <v:group style="position:absolute;left:7214;top:4656;width:10;height:20" coordorigin="7214,4656" coordsize="10,20">
              <v:shape style="position:absolute;left:7214;top:4656;width:10;height:20" coordorigin="7214,4656" coordsize="10,20" path="m7214,4675l7223,4675,7223,4656,7214,4656,7214,4675xe" filled="true" fillcolor="#000000" stroked="false">
                <v:path arrowok="t"/>
                <v:fill type="solid"/>
              </v:shape>
            </v:group>
            <v:group style="position:absolute;left:7214;top:4675;width:10;height:20" coordorigin="7214,4675" coordsize="10,20">
              <v:shape style="position:absolute;left:7214;top:4675;width:10;height:20" coordorigin="7214,4675" coordsize="10,20" path="m7214,4694l7223,4694,7223,4675,7214,4675,7214,4694xe" filled="true" fillcolor="#000000" stroked="false">
                <v:path arrowok="t"/>
                <v:fill type="solid"/>
              </v:shape>
            </v:group>
            <v:group style="position:absolute;left:7214;top:4694;width:10;height:20" coordorigin="7214,4694" coordsize="10,20">
              <v:shape style="position:absolute;left:7214;top:4694;width:10;height:20" coordorigin="7214,4694" coordsize="10,20" path="m7214,4713l7223,4713,7223,4694,7214,4694,7214,4713xe" filled="true" fillcolor="#000000" stroked="false">
                <v:path arrowok="t"/>
                <v:fill type="solid"/>
              </v:shape>
            </v:group>
            <v:group style="position:absolute;left:7214;top:4713;width:10;height:20" coordorigin="7214,4713" coordsize="10,20">
              <v:shape style="position:absolute;left:7214;top:4713;width:10;height:20" coordorigin="7214,4713" coordsize="10,20" path="m7214,4732l7223,4732,7223,4713,7214,4713,7214,4732xe" filled="true" fillcolor="#000000" stroked="false">
                <v:path arrowok="t"/>
                <v:fill type="solid"/>
              </v:shape>
            </v:group>
            <v:group style="position:absolute;left:7214;top:4732;width:10;height:20" coordorigin="7214,4732" coordsize="10,20">
              <v:shape style="position:absolute;left:7214;top:4732;width:10;height:20" coordorigin="7214,4732" coordsize="10,20" path="m7214,4752l7223,4752,7223,4732,7214,4732,7214,4752xe" filled="true" fillcolor="#000000" stroked="false">
                <v:path arrowok="t"/>
                <v:fill type="solid"/>
              </v:shape>
            </v:group>
            <v:group style="position:absolute;left:7214;top:4752;width:10;height:20" coordorigin="7214,4752" coordsize="10,20">
              <v:shape style="position:absolute;left:7214;top:4752;width:10;height:20" coordorigin="7214,4752" coordsize="10,20" path="m7214,4771l7223,4771,7223,4752,7214,4752,7214,4771xe" filled="true" fillcolor="#000000" stroked="false">
                <v:path arrowok="t"/>
                <v:fill type="solid"/>
              </v:shape>
            </v:group>
            <v:group style="position:absolute;left:7214;top:4771;width:10;height:20" coordorigin="7214,4771" coordsize="10,20">
              <v:shape style="position:absolute;left:7214;top:4771;width:10;height:20" coordorigin="7214,4771" coordsize="10,20" path="m7214,4790l7223,4790,7223,4771,7214,4771,7214,4790xe" filled="true" fillcolor="#000000" stroked="false">
                <v:path arrowok="t"/>
                <v:fill type="solid"/>
              </v:shape>
            </v:group>
            <v:group style="position:absolute;left:7214;top:4790;width:10;height:20" coordorigin="7214,4790" coordsize="10,20">
              <v:shape style="position:absolute;left:7214;top:4790;width:10;height:20" coordorigin="7214,4790" coordsize="10,20" path="m7214,4809l7223,4809,7223,4790,7214,4790,7214,4809xe" filled="true" fillcolor="#000000" stroked="false">
                <v:path arrowok="t"/>
                <v:fill type="solid"/>
              </v:shape>
            </v:group>
            <v:group style="position:absolute;left:7214;top:4809;width:10;height:20" coordorigin="7214,4809" coordsize="10,20">
              <v:shape style="position:absolute;left:7214;top:4809;width:10;height:20" coordorigin="7214,4809" coordsize="10,20" path="m7214,4828l7223,4828,7223,4809,7214,4809,7214,4828xe" filled="true" fillcolor="#000000" stroked="false">
                <v:path arrowok="t"/>
                <v:fill type="solid"/>
              </v:shape>
            </v:group>
            <v:group style="position:absolute;left:7214;top:4828;width:10;height:20" coordorigin="7214,4828" coordsize="10,20">
              <v:shape style="position:absolute;left:7214;top:4828;width:10;height:20" coordorigin="7214,4828" coordsize="10,20" path="m7214,4848l7223,4848,7223,4828,7214,4828,7214,4848xe" filled="true" fillcolor="#000000" stroked="false">
                <v:path arrowok="t"/>
                <v:fill type="solid"/>
              </v:shape>
            </v:group>
            <v:group style="position:absolute;left:7214;top:4848;width:10;height:20" coordorigin="7214,4848" coordsize="10,20">
              <v:shape style="position:absolute;left:7214;top:4848;width:10;height:20" coordorigin="7214,4848" coordsize="10,20" path="m7214,4867l7223,4867,7223,4848,7214,4848,7214,4867xe" filled="true" fillcolor="#000000" stroked="false">
                <v:path arrowok="t"/>
                <v:fill type="solid"/>
              </v:shape>
            </v:group>
            <v:group style="position:absolute;left:7214;top:4867;width:10;height:20" coordorigin="7214,4867" coordsize="10,20">
              <v:shape style="position:absolute;left:7214;top:4867;width:10;height:20" coordorigin="7214,4867" coordsize="10,20" path="m7214,4886l7223,4886,7223,4867,7214,4867,7214,4886xe" filled="true" fillcolor="#000000" stroked="false">
                <v:path arrowok="t"/>
                <v:fill type="solid"/>
              </v:shape>
            </v:group>
            <v:group style="position:absolute;left:7214;top:4886;width:10;height:20" coordorigin="7214,4886" coordsize="10,20">
              <v:shape style="position:absolute;left:7214;top:4886;width:10;height:20" coordorigin="7214,4886" coordsize="10,20" path="m7214,4905l7223,4905,7223,4886,7214,4886,7214,4905xe" filled="true" fillcolor="#000000" stroked="false">
                <v:path arrowok="t"/>
                <v:fill type="solid"/>
              </v:shape>
            </v:group>
            <v:group style="position:absolute;left:7214;top:4905;width:10;height:20" coordorigin="7214,4905" coordsize="10,20">
              <v:shape style="position:absolute;left:7214;top:4905;width:10;height:20" coordorigin="7214,4905" coordsize="10,20" path="m7214,4924l7223,4924,7223,4905,7214,4905,7214,4924xe" filled="true" fillcolor="#000000" stroked="false">
                <v:path arrowok="t"/>
                <v:fill type="solid"/>
              </v:shape>
            </v:group>
            <v:group style="position:absolute;left:7214;top:4924;width:10;height:20" coordorigin="7214,4924" coordsize="10,20">
              <v:shape style="position:absolute;left:7214;top:4924;width:10;height:20" coordorigin="7214,4924" coordsize="10,20" path="m7214,4944l7223,4944,7223,4924,7214,4924,7214,4944xe" filled="true" fillcolor="#000000" stroked="false">
                <v:path arrowok="t"/>
                <v:fill type="solid"/>
              </v:shape>
            </v:group>
            <v:group style="position:absolute;left:7214;top:4944;width:10;height:20" coordorigin="7214,4944" coordsize="10,20">
              <v:shape style="position:absolute;left:7214;top:4944;width:10;height:20" coordorigin="7214,4944" coordsize="10,20" path="m7214,4963l7223,4963,7223,4944,7214,4944,7214,4963xe" filled="true" fillcolor="#000000" stroked="false">
                <v:path arrowok="t"/>
                <v:fill type="solid"/>
              </v:shape>
            </v:group>
            <v:group style="position:absolute;left:7214;top:4963;width:10;height:20" coordorigin="7214,4963" coordsize="10,20">
              <v:shape style="position:absolute;left:7214;top:4963;width:10;height:20" coordorigin="7214,4963" coordsize="10,20" path="m7214,4982l7223,4982,7223,4963,7214,4963,7214,4982xe" filled="true" fillcolor="#000000" stroked="false">
                <v:path arrowok="t"/>
                <v:fill type="solid"/>
              </v:shape>
            </v:group>
            <v:group style="position:absolute;left:7214;top:4982;width:10;height:20" coordorigin="7214,4982" coordsize="10,20">
              <v:shape style="position:absolute;left:7214;top:4982;width:10;height:20" coordorigin="7214,4982" coordsize="10,20" path="m7214,5001l7223,5001,7223,4982,7214,4982,7214,5001xe" filled="true" fillcolor="#000000" stroked="false">
                <v:path arrowok="t"/>
                <v:fill type="solid"/>
              </v:shape>
            </v:group>
            <v:group style="position:absolute;left:7214;top:5001;width:10;height:20" coordorigin="7214,5001" coordsize="10,20">
              <v:shape style="position:absolute;left:7214;top:5001;width:10;height:20" coordorigin="7214,5001" coordsize="10,20" path="m7214,5020l7223,5020,7223,5001,7214,5001,7214,5020xe" filled="true" fillcolor="#000000" stroked="false">
                <v:path arrowok="t"/>
                <v:fill type="solid"/>
              </v:shape>
            </v:group>
            <v:group style="position:absolute;left:7214;top:5020;width:10;height:20" coordorigin="7214,5020" coordsize="10,20">
              <v:shape style="position:absolute;left:7214;top:5020;width:10;height:20" coordorigin="7214,5020" coordsize="10,20" path="m7214,5040l7223,5040,7223,5020,7214,5020,7214,5040xe" filled="true" fillcolor="#000000" stroked="false">
                <v:path arrowok="t"/>
                <v:fill type="solid"/>
              </v:shape>
            </v:group>
            <v:group style="position:absolute;left:7214;top:5040;width:10;height:20" coordorigin="7214,5040" coordsize="10,20">
              <v:shape style="position:absolute;left:7214;top:5040;width:10;height:20" coordorigin="7214,5040" coordsize="10,20" path="m7214,5059l7223,5059,7223,5040,7214,5040,7214,5059xe" filled="true" fillcolor="#000000" stroked="false">
                <v:path arrowok="t"/>
                <v:fill type="solid"/>
              </v:shape>
            </v:group>
            <v:group style="position:absolute;left:7214;top:5059;width:10;height:20" coordorigin="7214,5059" coordsize="10,20">
              <v:shape style="position:absolute;left:7214;top:5059;width:10;height:20" coordorigin="7214,5059" coordsize="10,20" path="m7214,5078l7223,5078,7223,5059,7214,5059,7214,5078xe" filled="true" fillcolor="#000000" stroked="false">
                <v:path arrowok="t"/>
                <v:fill type="solid"/>
              </v:shape>
            </v:group>
            <v:group style="position:absolute;left:7214;top:5083;width:10;height:2" coordorigin="7214,5083" coordsize="10,2">
              <v:shape style="position:absolute;left:7214;top:5083;width:10;height:2" coordorigin="7214,5083" coordsize="10,0" path="m7214,5083l7223,5083e" filled="false" stroked="true" strokeweight=".54001pt" strokecolor="#000000">
                <v:path arrowok="t"/>
              </v:shape>
            </v:group>
            <v:group style="position:absolute;left:8240;top:4368;width:10;height:20" coordorigin="8240,4368" coordsize="10,20">
              <v:shape style="position:absolute;left:8240;top:4368;width:10;height:20" coordorigin="8240,4368" coordsize="10,20" path="m8240,4387l8249,4387,8249,4368,8240,4368,8240,4387xe" filled="true" fillcolor="#000000" stroked="false">
                <v:path arrowok="t"/>
                <v:fill type="solid"/>
              </v:shape>
            </v:group>
            <v:group style="position:absolute;left:8240;top:4387;width:10;height:20" coordorigin="8240,4387" coordsize="10,20">
              <v:shape style="position:absolute;left:8240;top:4387;width:10;height:20" coordorigin="8240,4387" coordsize="10,20" path="m8240,4406l8249,4406,8249,4387,8240,4387,8240,4406xe" filled="true" fillcolor="#000000" stroked="false">
                <v:path arrowok="t"/>
                <v:fill type="solid"/>
              </v:shape>
            </v:group>
            <v:group style="position:absolute;left:8240;top:4406;width:10;height:20" coordorigin="8240,4406" coordsize="10,20">
              <v:shape style="position:absolute;left:8240;top:4406;width:10;height:20" coordorigin="8240,4406" coordsize="10,20" path="m8240,4425l8249,4425,8249,4406,8240,4406,8240,4425xe" filled="true" fillcolor="#000000" stroked="false">
                <v:path arrowok="t"/>
                <v:fill type="solid"/>
              </v:shape>
            </v:group>
            <v:group style="position:absolute;left:8240;top:4425;width:10;height:20" coordorigin="8240,4425" coordsize="10,20">
              <v:shape style="position:absolute;left:8240;top:4425;width:10;height:20" coordorigin="8240,4425" coordsize="10,20" path="m8240,4444l8249,4444,8249,4425,8240,4425,8240,4444xe" filled="true" fillcolor="#000000" stroked="false">
                <v:path arrowok="t"/>
                <v:fill type="solid"/>
              </v:shape>
            </v:group>
            <v:group style="position:absolute;left:8240;top:4444;width:10;height:20" coordorigin="8240,4444" coordsize="10,20">
              <v:shape style="position:absolute;left:8240;top:4444;width:10;height:20" coordorigin="8240,4444" coordsize="10,20" path="m8240,4464l8249,4464,8249,4444,8240,4444,8240,4464xe" filled="true" fillcolor="#000000" stroked="false">
                <v:path arrowok="t"/>
                <v:fill type="solid"/>
              </v:shape>
            </v:group>
            <v:group style="position:absolute;left:8240;top:4464;width:10;height:20" coordorigin="8240,4464" coordsize="10,20">
              <v:shape style="position:absolute;left:8240;top:4464;width:10;height:20" coordorigin="8240,4464" coordsize="10,20" path="m8240,4483l8249,4483,8249,4464,8240,4464,8240,4483xe" filled="true" fillcolor="#000000" stroked="false">
                <v:path arrowok="t"/>
                <v:fill type="solid"/>
              </v:shape>
            </v:group>
            <v:group style="position:absolute;left:8240;top:4483;width:10;height:20" coordorigin="8240,4483" coordsize="10,20">
              <v:shape style="position:absolute;left:8240;top:4483;width:10;height:20" coordorigin="8240,4483" coordsize="10,20" path="m8240,4502l8249,4502,8249,4483,8240,4483,8240,4502xe" filled="true" fillcolor="#000000" stroked="false">
                <v:path arrowok="t"/>
                <v:fill type="solid"/>
              </v:shape>
            </v:group>
            <v:group style="position:absolute;left:8240;top:4502;width:10;height:20" coordorigin="8240,4502" coordsize="10,20">
              <v:shape style="position:absolute;left:8240;top:4502;width:10;height:20" coordorigin="8240,4502" coordsize="10,20" path="m8240,4521l8249,4521,8249,4502,8240,4502,8240,4521xe" filled="true" fillcolor="#000000" stroked="false">
                <v:path arrowok="t"/>
                <v:fill type="solid"/>
              </v:shape>
            </v:group>
            <v:group style="position:absolute;left:8240;top:4521;width:10;height:20" coordorigin="8240,4521" coordsize="10,20">
              <v:shape style="position:absolute;left:8240;top:4521;width:10;height:20" coordorigin="8240,4521" coordsize="10,20" path="m8240,4540l8249,4540,8249,4521,8240,4521,8240,4540xe" filled="true" fillcolor="#000000" stroked="false">
                <v:path arrowok="t"/>
                <v:fill type="solid"/>
              </v:shape>
            </v:group>
            <v:group style="position:absolute;left:8240;top:4540;width:10;height:20" coordorigin="8240,4540" coordsize="10,20">
              <v:shape style="position:absolute;left:8240;top:4540;width:10;height:20" coordorigin="8240,4540" coordsize="10,20" path="m8240,4560l8249,4560,8249,4540,8240,4540,8240,4560xe" filled="true" fillcolor="#000000" stroked="false">
                <v:path arrowok="t"/>
                <v:fill type="solid"/>
              </v:shape>
            </v:group>
            <v:group style="position:absolute;left:8240;top:4560;width:10;height:20" coordorigin="8240,4560" coordsize="10,20">
              <v:shape style="position:absolute;left:8240;top:4560;width:10;height:20" coordorigin="8240,4560" coordsize="10,20" path="m8240,4579l8249,4579,8249,4560,8240,4560,8240,4579xe" filled="true" fillcolor="#000000" stroked="false">
                <v:path arrowok="t"/>
                <v:fill type="solid"/>
              </v:shape>
            </v:group>
            <v:group style="position:absolute;left:8240;top:4579;width:10;height:20" coordorigin="8240,4579" coordsize="10,20">
              <v:shape style="position:absolute;left:8240;top:4579;width:10;height:20" coordorigin="8240,4579" coordsize="10,20" path="m8240,4598l8249,4598,8249,4579,8240,4579,8240,4598xe" filled="true" fillcolor="#000000" stroked="false">
                <v:path arrowok="t"/>
                <v:fill type="solid"/>
              </v:shape>
            </v:group>
            <v:group style="position:absolute;left:8240;top:4598;width:10;height:20" coordorigin="8240,4598" coordsize="10,20">
              <v:shape style="position:absolute;left:8240;top:4598;width:10;height:20" coordorigin="8240,4598" coordsize="10,20" path="m8240,4617l8249,4617,8249,4598,8240,4598,8240,4617xe" filled="true" fillcolor="#000000" stroked="false">
                <v:path arrowok="t"/>
                <v:fill type="solid"/>
              </v:shape>
            </v:group>
            <v:group style="position:absolute;left:8240;top:4617;width:10;height:20" coordorigin="8240,4617" coordsize="10,20">
              <v:shape style="position:absolute;left:8240;top:4617;width:10;height:20" coordorigin="8240,4617" coordsize="10,20" path="m8240,4636l8249,4636,8249,4617,8240,4617,8240,4636xe" filled="true" fillcolor="#000000" stroked="false">
                <v:path arrowok="t"/>
                <v:fill type="solid"/>
              </v:shape>
            </v:group>
            <v:group style="position:absolute;left:8240;top:4636;width:10;height:20" coordorigin="8240,4636" coordsize="10,20">
              <v:shape style="position:absolute;left:8240;top:4636;width:10;height:20" coordorigin="8240,4636" coordsize="10,20" path="m8240,4656l8249,4656,8249,4636,8240,4636,8240,4656xe" filled="true" fillcolor="#000000" stroked="false">
                <v:path arrowok="t"/>
                <v:fill type="solid"/>
              </v:shape>
            </v:group>
            <v:group style="position:absolute;left:8240;top:4656;width:10;height:20" coordorigin="8240,4656" coordsize="10,20">
              <v:shape style="position:absolute;left:8240;top:4656;width:10;height:20" coordorigin="8240,4656" coordsize="10,20" path="m8240,4675l8249,4675,8249,4656,8240,4656,8240,4675xe" filled="true" fillcolor="#000000" stroked="false">
                <v:path arrowok="t"/>
                <v:fill type="solid"/>
              </v:shape>
            </v:group>
            <v:group style="position:absolute;left:8240;top:4675;width:10;height:20" coordorigin="8240,4675" coordsize="10,20">
              <v:shape style="position:absolute;left:8240;top:4675;width:10;height:20" coordorigin="8240,4675" coordsize="10,20" path="m8240,4694l8249,4694,8249,4675,8240,4675,8240,4694xe" filled="true" fillcolor="#000000" stroked="false">
                <v:path arrowok="t"/>
                <v:fill type="solid"/>
              </v:shape>
            </v:group>
            <v:group style="position:absolute;left:8240;top:4694;width:10;height:20" coordorigin="8240,4694" coordsize="10,20">
              <v:shape style="position:absolute;left:8240;top:4694;width:10;height:20" coordorigin="8240,4694" coordsize="10,20" path="m8240,4713l8249,4713,8249,4694,8240,4694,8240,4713xe" filled="true" fillcolor="#000000" stroked="false">
                <v:path arrowok="t"/>
                <v:fill type="solid"/>
              </v:shape>
            </v:group>
            <v:group style="position:absolute;left:8240;top:4713;width:10;height:20" coordorigin="8240,4713" coordsize="10,20">
              <v:shape style="position:absolute;left:8240;top:4713;width:10;height:20" coordorigin="8240,4713" coordsize="10,20" path="m8240,4732l8249,4732,8249,4713,8240,4713,8240,4732xe" filled="true" fillcolor="#000000" stroked="false">
                <v:path arrowok="t"/>
                <v:fill type="solid"/>
              </v:shape>
            </v:group>
            <v:group style="position:absolute;left:8240;top:4732;width:10;height:20" coordorigin="8240,4732" coordsize="10,20">
              <v:shape style="position:absolute;left:8240;top:4732;width:10;height:20" coordorigin="8240,4732" coordsize="10,20" path="m8240,4752l8249,4752,8249,4732,8240,4732,8240,4752xe" filled="true" fillcolor="#000000" stroked="false">
                <v:path arrowok="t"/>
                <v:fill type="solid"/>
              </v:shape>
            </v:group>
            <v:group style="position:absolute;left:8240;top:4752;width:10;height:20" coordorigin="8240,4752" coordsize="10,20">
              <v:shape style="position:absolute;left:8240;top:4752;width:10;height:20" coordorigin="8240,4752" coordsize="10,20" path="m8240,4771l8249,4771,8249,4752,8240,4752,8240,4771xe" filled="true" fillcolor="#000000" stroked="false">
                <v:path arrowok="t"/>
                <v:fill type="solid"/>
              </v:shape>
            </v:group>
            <v:group style="position:absolute;left:8240;top:4771;width:10;height:20" coordorigin="8240,4771" coordsize="10,20">
              <v:shape style="position:absolute;left:8240;top:4771;width:10;height:20" coordorigin="8240,4771" coordsize="10,20" path="m8240,4790l8249,4790,8249,4771,8240,4771,8240,4790xe" filled="true" fillcolor="#000000" stroked="false">
                <v:path arrowok="t"/>
                <v:fill type="solid"/>
              </v:shape>
            </v:group>
            <v:group style="position:absolute;left:8240;top:4790;width:10;height:20" coordorigin="8240,4790" coordsize="10,20">
              <v:shape style="position:absolute;left:8240;top:4790;width:10;height:20" coordorigin="8240,4790" coordsize="10,20" path="m8240,4809l8249,4809,8249,4790,8240,4790,8240,4809xe" filled="true" fillcolor="#000000" stroked="false">
                <v:path arrowok="t"/>
                <v:fill type="solid"/>
              </v:shape>
            </v:group>
            <v:group style="position:absolute;left:8240;top:4809;width:10;height:20" coordorigin="8240,4809" coordsize="10,20">
              <v:shape style="position:absolute;left:8240;top:4809;width:10;height:20" coordorigin="8240,4809" coordsize="10,20" path="m8240,4828l8249,4828,8249,4809,8240,4809,8240,4828xe" filled="true" fillcolor="#000000" stroked="false">
                <v:path arrowok="t"/>
                <v:fill type="solid"/>
              </v:shape>
            </v:group>
            <v:group style="position:absolute;left:8240;top:4828;width:10;height:20" coordorigin="8240,4828" coordsize="10,20">
              <v:shape style="position:absolute;left:8240;top:4828;width:10;height:20" coordorigin="8240,4828" coordsize="10,20" path="m8240,4848l8249,4848,8249,4828,8240,4828,8240,4848xe" filled="true" fillcolor="#000000" stroked="false">
                <v:path arrowok="t"/>
                <v:fill type="solid"/>
              </v:shape>
            </v:group>
            <v:group style="position:absolute;left:8240;top:4848;width:10;height:20" coordorigin="8240,4848" coordsize="10,20">
              <v:shape style="position:absolute;left:8240;top:4848;width:10;height:20" coordorigin="8240,4848" coordsize="10,20" path="m8240,4867l8249,4867,8249,4848,8240,4848,8240,4867xe" filled="true" fillcolor="#000000" stroked="false">
                <v:path arrowok="t"/>
                <v:fill type="solid"/>
              </v:shape>
            </v:group>
            <v:group style="position:absolute;left:8240;top:4867;width:10;height:20" coordorigin="8240,4867" coordsize="10,20">
              <v:shape style="position:absolute;left:8240;top:4867;width:10;height:20" coordorigin="8240,4867" coordsize="10,20" path="m8240,4886l8249,4886,8249,4867,8240,4867,8240,4886xe" filled="true" fillcolor="#000000" stroked="false">
                <v:path arrowok="t"/>
                <v:fill type="solid"/>
              </v:shape>
            </v:group>
            <v:group style="position:absolute;left:8240;top:4886;width:10;height:20" coordorigin="8240,4886" coordsize="10,20">
              <v:shape style="position:absolute;left:8240;top:4886;width:10;height:20" coordorigin="8240,4886" coordsize="10,20" path="m8240,4905l8249,4905,8249,4886,8240,4886,8240,4905xe" filled="true" fillcolor="#000000" stroked="false">
                <v:path arrowok="t"/>
                <v:fill type="solid"/>
              </v:shape>
            </v:group>
            <v:group style="position:absolute;left:8240;top:4905;width:10;height:20" coordorigin="8240,4905" coordsize="10,20">
              <v:shape style="position:absolute;left:8240;top:4905;width:10;height:20" coordorigin="8240,4905" coordsize="10,20" path="m8240,4924l8249,4924,8249,4905,8240,4905,8240,4924xe" filled="true" fillcolor="#000000" stroked="false">
                <v:path arrowok="t"/>
                <v:fill type="solid"/>
              </v:shape>
            </v:group>
            <v:group style="position:absolute;left:8240;top:4924;width:10;height:20" coordorigin="8240,4924" coordsize="10,20">
              <v:shape style="position:absolute;left:8240;top:4924;width:10;height:20" coordorigin="8240,4924" coordsize="10,20" path="m8240,4944l8249,4944,8249,4924,8240,4924,8240,4944xe" filled="true" fillcolor="#000000" stroked="false">
                <v:path arrowok="t"/>
                <v:fill type="solid"/>
              </v:shape>
            </v:group>
            <v:group style="position:absolute;left:8240;top:4944;width:10;height:20" coordorigin="8240,4944" coordsize="10,20">
              <v:shape style="position:absolute;left:8240;top:4944;width:10;height:20" coordorigin="8240,4944" coordsize="10,20" path="m8240,4963l8249,4963,8249,4944,8240,4944,8240,4963xe" filled="true" fillcolor="#000000" stroked="false">
                <v:path arrowok="t"/>
                <v:fill type="solid"/>
              </v:shape>
            </v:group>
            <v:group style="position:absolute;left:8240;top:4963;width:10;height:20" coordorigin="8240,4963" coordsize="10,20">
              <v:shape style="position:absolute;left:8240;top:4963;width:10;height:20" coordorigin="8240,4963" coordsize="10,20" path="m8240,4982l8249,4982,8249,4963,8240,4963,8240,4982xe" filled="true" fillcolor="#000000" stroked="false">
                <v:path arrowok="t"/>
                <v:fill type="solid"/>
              </v:shape>
            </v:group>
            <v:group style="position:absolute;left:8240;top:4982;width:10;height:20" coordorigin="8240,4982" coordsize="10,20">
              <v:shape style="position:absolute;left:8240;top:4982;width:10;height:20" coordorigin="8240,4982" coordsize="10,20" path="m8240,5001l8249,5001,8249,4982,8240,4982,8240,5001xe" filled="true" fillcolor="#000000" stroked="false">
                <v:path arrowok="t"/>
                <v:fill type="solid"/>
              </v:shape>
            </v:group>
            <v:group style="position:absolute;left:8240;top:5001;width:10;height:20" coordorigin="8240,5001" coordsize="10,20">
              <v:shape style="position:absolute;left:8240;top:5001;width:10;height:20" coordorigin="8240,5001" coordsize="10,20" path="m8240,5020l8249,5020,8249,5001,8240,5001,8240,5020xe" filled="true" fillcolor="#000000" stroked="false">
                <v:path arrowok="t"/>
                <v:fill type="solid"/>
              </v:shape>
            </v:group>
            <v:group style="position:absolute;left:8240;top:5020;width:10;height:20" coordorigin="8240,5020" coordsize="10,20">
              <v:shape style="position:absolute;left:8240;top:5020;width:10;height:20" coordorigin="8240,5020" coordsize="10,20" path="m8240,5040l8249,5040,8249,5020,8240,5020,8240,5040xe" filled="true" fillcolor="#000000" stroked="false">
                <v:path arrowok="t"/>
                <v:fill type="solid"/>
              </v:shape>
            </v:group>
            <v:group style="position:absolute;left:8240;top:5040;width:10;height:20" coordorigin="8240,5040" coordsize="10,20">
              <v:shape style="position:absolute;left:8240;top:5040;width:10;height:20" coordorigin="8240,5040" coordsize="10,20" path="m8240,5059l8249,5059,8249,5040,8240,5040,8240,5059xe" filled="true" fillcolor="#000000" stroked="false">
                <v:path arrowok="t"/>
                <v:fill type="solid"/>
              </v:shape>
            </v:group>
            <v:group style="position:absolute;left:8240;top:5059;width:10;height:20" coordorigin="8240,5059" coordsize="10,20">
              <v:shape style="position:absolute;left:8240;top:5059;width:10;height:20" coordorigin="8240,5059" coordsize="10,20" path="m8240,5078l8249,5078,8249,5059,8240,5059,8240,5078xe" filled="true" fillcolor="#000000" stroked="false">
                <v:path arrowok="t"/>
                <v:fill type="solid"/>
              </v:shape>
            </v:group>
            <v:group style="position:absolute;left:8240;top:5083;width:10;height:2" coordorigin="8240,5083" coordsize="10,2">
              <v:shape style="position:absolute;left:8240;top:5083;width:10;height:2" coordorigin="8240,5083" coordsize="10,0" path="m8240,5083l8249,5083e" filled="false" stroked="true" strokeweight=".54001pt" strokecolor="#000000">
                <v:path arrowok="t"/>
              </v:shape>
            </v:group>
            <v:group style="position:absolute;left:9802;top:4368;width:10;height:20" coordorigin="9802,4368" coordsize="10,20">
              <v:shape style="position:absolute;left:9802;top:4368;width:10;height:20" coordorigin="9802,4368" coordsize="10,20" path="m9802,4387l9812,4387,9812,4368,9802,4368,9802,4387xe" filled="true" fillcolor="#000000" stroked="false">
                <v:path arrowok="t"/>
                <v:fill type="solid"/>
              </v:shape>
            </v:group>
            <v:group style="position:absolute;left:9802;top:4387;width:10;height:20" coordorigin="9802,4387" coordsize="10,20">
              <v:shape style="position:absolute;left:9802;top:4387;width:10;height:20" coordorigin="9802,4387" coordsize="10,20" path="m9802,4406l9812,4406,9812,4387,9802,4387,9802,4406xe" filled="true" fillcolor="#000000" stroked="false">
                <v:path arrowok="t"/>
                <v:fill type="solid"/>
              </v:shape>
            </v:group>
            <v:group style="position:absolute;left:9802;top:4406;width:10;height:20" coordorigin="9802,4406" coordsize="10,20">
              <v:shape style="position:absolute;left:9802;top:4406;width:10;height:20" coordorigin="9802,4406" coordsize="10,20" path="m9802,4425l9812,4425,9812,4406,9802,4406,9802,4425xe" filled="true" fillcolor="#000000" stroked="false">
                <v:path arrowok="t"/>
                <v:fill type="solid"/>
              </v:shape>
            </v:group>
            <v:group style="position:absolute;left:9802;top:4425;width:10;height:20" coordorigin="9802,4425" coordsize="10,20">
              <v:shape style="position:absolute;left:9802;top:4425;width:10;height:20" coordorigin="9802,4425" coordsize="10,20" path="m9802,4444l9812,4444,9812,4425,9802,4425,9802,4444xe" filled="true" fillcolor="#000000" stroked="false">
                <v:path arrowok="t"/>
                <v:fill type="solid"/>
              </v:shape>
            </v:group>
            <v:group style="position:absolute;left:9802;top:4444;width:10;height:20" coordorigin="9802,4444" coordsize="10,20">
              <v:shape style="position:absolute;left:9802;top:4444;width:10;height:20" coordorigin="9802,4444" coordsize="10,20" path="m9802,4464l9812,4464,9812,4444,9802,4444,9802,4464xe" filled="true" fillcolor="#000000" stroked="false">
                <v:path arrowok="t"/>
                <v:fill type="solid"/>
              </v:shape>
            </v:group>
            <v:group style="position:absolute;left:9802;top:4464;width:10;height:20" coordorigin="9802,4464" coordsize="10,20">
              <v:shape style="position:absolute;left:9802;top:4464;width:10;height:20" coordorigin="9802,4464" coordsize="10,20" path="m9802,4483l9812,4483,9812,4464,9802,4464,9802,4483xe" filled="true" fillcolor="#000000" stroked="false">
                <v:path arrowok="t"/>
                <v:fill type="solid"/>
              </v:shape>
            </v:group>
            <v:group style="position:absolute;left:9802;top:4483;width:10;height:20" coordorigin="9802,4483" coordsize="10,20">
              <v:shape style="position:absolute;left:9802;top:4483;width:10;height:20" coordorigin="9802,4483" coordsize="10,20" path="m9802,4502l9812,4502,9812,4483,9802,4483,9802,4502xe" filled="true" fillcolor="#000000" stroked="false">
                <v:path arrowok="t"/>
                <v:fill type="solid"/>
              </v:shape>
            </v:group>
            <v:group style="position:absolute;left:9802;top:4502;width:10;height:20" coordorigin="9802,4502" coordsize="10,20">
              <v:shape style="position:absolute;left:9802;top:4502;width:10;height:20" coordorigin="9802,4502" coordsize="10,20" path="m9802,4521l9812,4521,9812,4502,9802,4502,9802,4521xe" filled="true" fillcolor="#000000" stroked="false">
                <v:path arrowok="t"/>
                <v:fill type="solid"/>
              </v:shape>
            </v:group>
            <v:group style="position:absolute;left:9802;top:4521;width:10;height:20" coordorigin="9802,4521" coordsize="10,20">
              <v:shape style="position:absolute;left:9802;top:4521;width:10;height:20" coordorigin="9802,4521" coordsize="10,20" path="m9802,4540l9812,4540,9812,4521,9802,4521,9802,4540xe" filled="true" fillcolor="#000000" stroked="false">
                <v:path arrowok="t"/>
                <v:fill type="solid"/>
              </v:shape>
            </v:group>
            <v:group style="position:absolute;left:9802;top:4540;width:10;height:20" coordorigin="9802,4540" coordsize="10,20">
              <v:shape style="position:absolute;left:9802;top:4540;width:10;height:20" coordorigin="9802,4540" coordsize="10,20" path="m9802,4560l9812,4560,9812,4540,9802,4540,9802,4560xe" filled="true" fillcolor="#000000" stroked="false">
                <v:path arrowok="t"/>
                <v:fill type="solid"/>
              </v:shape>
            </v:group>
            <v:group style="position:absolute;left:9802;top:4560;width:10;height:20" coordorigin="9802,4560" coordsize="10,20">
              <v:shape style="position:absolute;left:9802;top:4560;width:10;height:20" coordorigin="9802,4560" coordsize="10,20" path="m9802,4579l9812,4579,9812,4560,9802,4560,9802,4579xe" filled="true" fillcolor="#000000" stroked="false">
                <v:path arrowok="t"/>
                <v:fill type="solid"/>
              </v:shape>
            </v:group>
            <v:group style="position:absolute;left:9802;top:4579;width:10;height:20" coordorigin="9802,4579" coordsize="10,20">
              <v:shape style="position:absolute;left:9802;top:4579;width:10;height:20" coordorigin="9802,4579" coordsize="10,20" path="m9802,4598l9812,4598,9812,4579,9802,4579,9802,4598xe" filled="true" fillcolor="#000000" stroked="false">
                <v:path arrowok="t"/>
                <v:fill type="solid"/>
              </v:shape>
            </v:group>
            <v:group style="position:absolute;left:9802;top:4598;width:10;height:20" coordorigin="9802,4598" coordsize="10,20">
              <v:shape style="position:absolute;left:9802;top:4598;width:10;height:20" coordorigin="9802,4598" coordsize="10,20" path="m9802,4617l9812,4617,9812,4598,9802,4598,9802,4617xe" filled="true" fillcolor="#000000" stroked="false">
                <v:path arrowok="t"/>
                <v:fill type="solid"/>
              </v:shape>
            </v:group>
            <v:group style="position:absolute;left:9802;top:4617;width:10;height:20" coordorigin="9802,4617" coordsize="10,20">
              <v:shape style="position:absolute;left:9802;top:4617;width:10;height:20" coordorigin="9802,4617" coordsize="10,20" path="m9802,4636l9812,4636,9812,4617,9802,4617,9802,4636xe" filled="true" fillcolor="#000000" stroked="false">
                <v:path arrowok="t"/>
                <v:fill type="solid"/>
              </v:shape>
            </v:group>
            <v:group style="position:absolute;left:9802;top:4636;width:10;height:20" coordorigin="9802,4636" coordsize="10,20">
              <v:shape style="position:absolute;left:9802;top:4636;width:10;height:20" coordorigin="9802,4636" coordsize="10,20" path="m9802,4656l9812,4656,9812,4636,9802,4636,9802,4656xe" filled="true" fillcolor="#000000" stroked="false">
                <v:path arrowok="t"/>
                <v:fill type="solid"/>
              </v:shape>
            </v:group>
            <v:group style="position:absolute;left:9802;top:4656;width:10;height:20" coordorigin="9802,4656" coordsize="10,20">
              <v:shape style="position:absolute;left:9802;top:4656;width:10;height:20" coordorigin="9802,4656" coordsize="10,20" path="m9802,4675l9812,4675,9812,4656,9802,4656,9802,4675xe" filled="true" fillcolor="#000000" stroked="false">
                <v:path arrowok="t"/>
                <v:fill type="solid"/>
              </v:shape>
            </v:group>
            <v:group style="position:absolute;left:9802;top:4675;width:10;height:20" coordorigin="9802,4675" coordsize="10,20">
              <v:shape style="position:absolute;left:9802;top:4675;width:10;height:20" coordorigin="9802,4675" coordsize="10,20" path="m9802,4694l9812,4694,9812,4675,9802,4675,9802,4694xe" filled="true" fillcolor="#000000" stroked="false">
                <v:path arrowok="t"/>
                <v:fill type="solid"/>
              </v:shape>
            </v:group>
            <v:group style="position:absolute;left:9802;top:4694;width:10;height:20" coordorigin="9802,4694" coordsize="10,20">
              <v:shape style="position:absolute;left:9802;top:4694;width:10;height:20" coordorigin="9802,4694" coordsize="10,20" path="m9802,4713l9812,4713,9812,4694,9802,4694,9802,4713xe" filled="true" fillcolor="#000000" stroked="false">
                <v:path arrowok="t"/>
                <v:fill type="solid"/>
              </v:shape>
            </v:group>
            <v:group style="position:absolute;left:9802;top:4713;width:10;height:20" coordorigin="9802,4713" coordsize="10,20">
              <v:shape style="position:absolute;left:9802;top:4713;width:10;height:20" coordorigin="9802,4713" coordsize="10,20" path="m9802,4732l9812,4732,9812,4713,9802,4713,9802,4732xe" filled="true" fillcolor="#000000" stroked="false">
                <v:path arrowok="t"/>
                <v:fill type="solid"/>
              </v:shape>
            </v:group>
            <v:group style="position:absolute;left:9802;top:4732;width:10;height:20" coordorigin="9802,4732" coordsize="10,20">
              <v:shape style="position:absolute;left:9802;top:4732;width:10;height:20" coordorigin="9802,4732" coordsize="10,20" path="m9802,4752l9812,4752,9812,4732,9802,4732,9802,4752xe" filled="true" fillcolor="#000000" stroked="false">
                <v:path arrowok="t"/>
                <v:fill type="solid"/>
              </v:shape>
            </v:group>
            <v:group style="position:absolute;left:9802;top:4752;width:10;height:20" coordorigin="9802,4752" coordsize="10,20">
              <v:shape style="position:absolute;left:9802;top:4752;width:10;height:20" coordorigin="9802,4752" coordsize="10,20" path="m9802,4771l9812,4771,9812,4752,9802,4752,9802,4771xe" filled="true" fillcolor="#000000" stroked="false">
                <v:path arrowok="t"/>
                <v:fill type="solid"/>
              </v:shape>
            </v:group>
            <v:group style="position:absolute;left:9802;top:4771;width:10;height:20" coordorigin="9802,4771" coordsize="10,20">
              <v:shape style="position:absolute;left:9802;top:4771;width:10;height:20" coordorigin="9802,4771" coordsize="10,20" path="m9802,4790l9812,4790,9812,4771,9802,4771,9802,4790xe" filled="true" fillcolor="#000000" stroked="false">
                <v:path arrowok="t"/>
                <v:fill type="solid"/>
              </v:shape>
            </v:group>
            <v:group style="position:absolute;left:9802;top:4790;width:10;height:20" coordorigin="9802,4790" coordsize="10,20">
              <v:shape style="position:absolute;left:9802;top:4790;width:10;height:20" coordorigin="9802,4790" coordsize="10,20" path="m9802,4809l9812,4809,9812,4790,9802,4790,9802,4809xe" filled="true" fillcolor="#000000" stroked="false">
                <v:path arrowok="t"/>
                <v:fill type="solid"/>
              </v:shape>
            </v:group>
            <v:group style="position:absolute;left:9802;top:4809;width:10;height:20" coordorigin="9802,4809" coordsize="10,20">
              <v:shape style="position:absolute;left:9802;top:4809;width:10;height:20" coordorigin="9802,4809" coordsize="10,20" path="m9802,4828l9812,4828,9812,4809,9802,4809,9802,4828xe" filled="true" fillcolor="#000000" stroked="false">
                <v:path arrowok="t"/>
                <v:fill type="solid"/>
              </v:shape>
            </v:group>
            <v:group style="position:absolute;left:9802;top:4828;width:10;height:20" coordorigin="9802,4828" coordsize="10,20">
              <v:shape style="position:absolute;left:9802;top:4828;width:10;height:20" coordorigin="9802,4828" coordsize="10,20" path="m9802,4848l9812,4848,9812,4828,9802,4828,9802,4848xe" filled="true" fillcolor="#000000" stroked="false">
                <v:path arrowok="t"/>
                <v:fill type="solid"/>
              </v:shape>
            </v:group>
            <v:group style="position:absolute;left:9802;top:4848;width:10;height:20" coordorigin="9802,4848" coordsize="10,20">
              <v:shape style="position:absolute;left:9802;top:4848;width:10;height:20" coordorigin="9802,4848" coordsize="10,20" path="m9802,4867l9812,4867,9812,4848,9802,4848,9802,4867xe" filled="true" fillcolor="#000000" stroked="false">
                <v:path arrowok="t"/>
                <v:fill type="solid"/>
              </v:shape>
            </v:group>
            <v:group style="position:absolute;left:9802;top:4867;width:10;height:20" coordorigin="9802,4867" coordsize="10,20">
              <v:shape style="position:absolute;left:9802;top:4867;width:10;height:20" coordorigin="9802,4867" coordsize="10,20" path="m9802,4886l9812,4886,9812,4867,9802,4867,9802,4886xe" filled="true" fillcolor="#000000" stroked="false">
                <v:path arrowok="t"/>
                <v:fill type="solid"/>
              </v:shape>
            </v:group>
            <v:group style="position:absolute;left:9802;top:4886;width:10;height:20" coordorigin="9802,4886" coordsize="10,20">
              <v:shape style="position:absolute;left:9802;top:4886;width:10;height:20" coordorigin="9802,4886" coordsize="10,20" path="m9802,4905l9812,4905,9812,4886,9802,4886,9802,4905xe" filled="true" fillcolor="#000000" stroked="false">
                <v:path arrowok="t"/>
                <v:fill type="solid"/>
              </v:shape>
            </v:group>
            <v:group style="position:absolute;left:9802;top:4905;width:10;height:20" coordorigin="9802,4905" coordsize="10,20">
              <v:shape style="position:absolute;left:9802;top:4905;width:10;height:20" coordorigin="9802,4905" coordsize="10,20" path="m9802,4924l9812,4924,9812,4905,9802,4905,9802,4924xe" filled="true" fillcolor="#000000" stroked="false">
                <v:path arrowok="t"/>
                <v:fill type="solid"/>
              </v:shape>
            </v:group>
            <v:group style="position:absolute;left:9802;top:4924;width:10;height:20" coordorigin="9802,4924" coordsize="10,20">
              <v:shape style="position:absolute;left:9802;top:4924;width:10;height:20" coordorigin="9802,4924" coordsize="10,20" path="m9802,4944l9812,4944,9812,4924,9802,4924,9802,4944xe" filled="true" fillcolor="#000000" stroked="false">
                <v:path arrowok="t"/>
                <v:fill type="solid"/>
              </v:shape>
            </v:group>
            <v:group style="position:absolute;left:9802;top:4944;width:10;height:20" coordorigin="9802,4944" coordsize="10,20">
              <v:shape style="position:absolute;left:9802;top:4944;width:10;height:20" coordorigin="9802,4944" coordsize="10,20" path="m9802,4963l9812,4963,9812,4944,9802,4944,9802,4963xe" filled="true" fillcolor="#000000" stroked="false">
                <v:path arrowok="t"/>
                <v:fill type="solid"/>
              </v:shape>
            </v:group>
            <v:group style="position:absolute;left:9802;top:4963;width:10;height:20" coordorigin="9802,4963" coordsize="10,20">
              <v:shape style="position:absolute;left:9802;top:4963;width:10;height:20" coordorigin="9802,4963" coordsize="10,20" path="m9802,4982l9812,4982,9812,4963,9802,4963,9802,4982xe" filled="true" fillcolor="#000000" stroked="false">
                <v:path arrowok="t"/>
                <v:fill type="solid"/>
              </v:shape>
            </v:group>
            <v:group style="position:absolute;left:9802;top:4982;width:10;height:20" coordorigin="9802,4982" coordsize="10,20">
              <v:shape style="position:absolute;left:9802;top:4982;width:10;height:20" coordorigin="9802,4982" coordsize="10,20" path="m9802,5001l9812,5001,9812,4982,9802,4982,9802,5001xe" filled="true" fillcolor="#000000" stroked="false">
                <v:path arrowok="t"/>
                <v:fill type="solid"/>
              </v:shape>
            </v:group>
            <v:group style="position:absolute;left:9802;top:5001;width:10;height:20" coordorigin="9802,5001" coordsize="10,20">
              <v:shape style="position:absolute;left:9802;top:5001;width:10;height:20" coordorigin="9802,5001" coordsize="10,20" path="m9802,5020l9812,5020,9812,5001,9802,5001,9802,5020xe" filled="true" fillcolor="#000000" stroked="false">
                <v:path arrowok="t"/>
                <v:fill type="solid"/>
              </v:shape>
            </v:group>
            <v:group style="position:absolute;left:9802;top:5020;width:10;height:20" coordorigin="9802,5020" coordsize="10,20">
              <v:shape style="position:absolute;left:9802;top:5020;width:10;height:20" coordorigin="9802,5020" coordsize="10,20" path="m9802,5040l9812,5040,9812,5020,9802,5020,9802,5040xe" filled="true" fillcolor="#000000" stroked="false">
                <v:path arrowok="t"/>
                <v:fill type="solid"/>
              </v:shape>
            </v:group>
            <v:group style="position:absolute;left:9802;top:5040;width:10;height:20" coordorigin="9802,5040" coordsize="10,20">
              <v:shape style="position:absolute;left:9802;top:5040;width:10;height:20" coordorigin="9802,5040" coordsize="10,20" path="m9802,5059l9812,5059,9812,5040,9802,5040,9802,5059xe" filled="true" fillcolor="#000000" stroked="false">
                <v:path arrowok="t"/>
                <v:fill type="solid"/>
              </v:shape>
            </v:group>
            <v:group style="position:absolute;left:9802;top:5059;width:10;height:20" coordorigin="9802,5059" coordsize="10,20">
              <v:shape style="position:absolute;left:9802;top:5059;width:10;height:20" coordorigin="9802,5059" coordsize="10,20" path="m9802,5078l9812,5078,9812,5059,9802,5059,9802,5078xe" filled="true" fillcolor="#000000" stroked="false">
                <v:path arrowok="t"/>
                <v:fill type="solid"/>
              </v:shape>
            </v:group>
            <v:group style="position:absolute;left:9802;top:5083;width:10;height:2" coordorigin="9802,5083" coordsize="10,2">
              <v:shape style="position:absolute;left:9802;top:5083;width:10;height:2" coordorigin="9802,5083" coordsize="10,0" path="m9802,5083l9812,5083e" filled="false" stroked="true" strokeweight=".54001pt" strokecolor="#000000">
                <v:path arrowok="t"/>
              </v:shape>
            </v:group>
            <v:group style="position:absolute;left:11361;top:4368;width:10;height:20" coordorigin="11361,4368" coordsize="10,20">
              <v:shape style="position:absolute;left:11361;top:4368;width:10;height:20" coordorigin="11361,4368" coordsize="10,20" path="m11361,4387l11371,4387,11371,4368,11361,4368,11361,4387xe" filled="true" fillcolor="#000000" stroked="false">
                <v:path arrowok="t"/>
                <v:fill type="solid"/>
              </v:shape>
            </v:group>
            <v:group style="position:absolute;left:11361;top:4387;width:10;height:20" coordorigin="11361,4387" coordsize="10,20">
              <v:shape style="position:absolute;left:11361;top:4387;width:10;height:20" coordorigin="11361,4387" coordsize="10,20" path="m11361,4406l11371,4406,11371,4387,11361,4387,11361,4406xe" filled="true" fillcolor="#000000" stroked="false">
                <v:path arrowok="t"/>
                <v:fill type="solid"/>
              </v:shape>
            </v:group>
            <v:group style="position:absolute;left:11361;top:4406;width:10;height:20" coordorigin="11361,4406" coordsize="10,20">
              <v:shape style="position:absolute;left:11361;top:4406;width:10;height:20" coordorigin="11361,4406" coordsize="10,20" path="m11361,4425l11371,4425,11371,4406,11361,4406,11361,4425xe" filled="true" fillcolor="#000000" stroked="false">
                <v:path arrowok="t"/>
                <v:fill type="solid"/>
              </v:shape>
            </v:group>
            <v:group style="position:absolute;left:11361;top:4425;width:10;height:20" coordorigin="11361,4425" coordsize="10,20">
              <v:shape style="position:absolute;left:11361;top:4425;width:10;height:20" coordorigin="11361,4425" coordsize="10,20" path="m11361,4444l11371,4444,11371,4425,11361,4425,11361,4444xe" filled="true" fillcolor="#000000" stroked="false">
                <v:path arrowok="t"/>
                <v:fill type="solid"/>
              </v:shape>
            </v:group>
            <v:group style="position:absolute;left:11361;top:4444;width:10;height:20" coordorigin="11361,4444" coordsize="10,20">
              <v:shape style="position:absolute;left:11361;top:4444;width:10;height:20" coordorigin="11361,4444" coordsize="10,20" path="m11361,4464l11371,4464,11371,4444,11361,4444,11361,4464xe" filled="true" fillcolor="#000000" stroked="false">
                <v:path arrowok="t"/>
                <v:fill type="solid"/>
              </v:shape>
            </v:group>
            <v:group style="position:absolute;left:11361;top:4464;width:10;height:20" coordorigin="11361,4464" coordsize="10,20">
              <v:shape style="position:absolute;left:11361;top:4464;width:10;height:20" coordorigin="11361,4464" coordsize="10,20" path="m11361,4483l11371,4483,11371,4464,11361,4464,11361,4483xe" filled="true" fillcolor="#000000" stroked="false">
                <v:path arrowok="t"/>
                <v:fill type="solid"/>
              </v:shape>
            </v:group>
            <v:group style="position:absolute;left:11361;top:4483;width:10;height:20" coordorigin="11361,4483" coordsize="10,20">
              <v:shape style="position:absolute;left:11361;top:4483;width:10;height:20" coordorigin="11361,4483" coordsize="10,20" path="m11361,4502l11371,4502,11371,4483,11361,4483,11361,4502xe" filled="true" fillcolor="#000000" stroked="false">
                <v:path arrowok="t"/>
                <v:fill type="solid"/>
              </v:shape>
            </v:group>
            <v:group style="position:absolute;left:11361;top:4502;width:10;height:20" coordorigin="11361,4502" coordsize="10,20">
              <v:shape style="position:absolute;left:11361;top:4502;width:10;height:20" coordorigin="11361,4502" coordsize="10,20" path="m11361,4521l11371,4521,11371,4502,11361,4502,11361,4521xe" filled="true" fillcolor="#000000" stroked="false">
                <v:path arrowok="t"/>
                <v:fill type="solid"/>
              </v:shape>
            </v:group>
            <v:group style="position:absolute;left:11361;top:4521;width:10;height:20" coordorigin="11361,4521" coordsize="10,20">
              <v:shape style="position:absolute;left:11361;top:4521;width:10;height:20" coordorigin="11361,4521" coordsize="10,20" path="m11361,4540l11371,4540,11371,4521,11361,4521,11361,4540xe" filled="true" fillcolor="#000000" stroked="false">
                <v:path arrowok="t"/>
                <v:fill type="solid"/>
              </v:shape>
            </v:group>
            <v:group style="position:absolute;left:11361;top:4540;width:10;height:20" coordorigin="11361,4540" coordsize="10,20">
              <v:shape style="position:absolute;left:11361;top:4540;width:10;height:20" coordorigin="11361,4540" coordsize="10,20" path="m11361,4560l11371,4560,11371,4540,11361,4540,11361,4560xe" filled="true" fillcolor="#000000" stroked="false">
                <v:path arrowok="t"/>
                <v:fill type="solid"/>
              </v:shape>
            </v:group>
            <v:group style="position:absolute;left:11361;top:4560;width:10;height:20" coordorigin="11361,4560" coordsize="10,20">
              <v:shape style="position:absolute;left:11361;top:4560;width:10;height:20" coordorigin="11361,4560" coordsize="10,20" path="m11361,4579l11371,4579,11371,4560,11361,4560,11361,4579xe" filled="true" fillcolor="#000000" stroked="false">
                <v:path arrowok="t"/>
                <v:fill type="solid"/>
              </v:shape>
            </v:group>
            <v:group style="position:absolute;left:11361;top:4579;width:10;height:20" coordorigin="11361,4579" coordsize="10,20">
              <v:shape style="position:absolute;left:11361;top:4579;width:10;height:20" coordorigin="11361,4579" coordsize="10,20" path="m11361,4598l11371,4598,11371,4579,11361,4579,11361,4598xe" filled="true" fillcolor="#000000" stroked="false">
                <v:path arrowok="t"/>
                <v:fill type="solid"/>
              </v:shape>
            </v:group>
            <v:group style="position:absolute;left:11361;top:4598;width:10;height:20" coordorigin="11361,4598" coordsize="10,20">
              <v:shape style="position:absolute;left:11361;top:4598;width:10;height:20" coordorigin="11361,4598" coordsize="10,20" path="m11361,4617l11371,4617,11371,4598,11361,4598,11361,4617xe" filled="true" fillcolor="#000000" stroked="false">
                <v:path arrowok="t"/>
                <v:fill type="solid"/>
              </v:shape>
            </v:group>
            <v:group style="position:absolute;left:11361;top:4617;width:10;height:20" coordorigin="11361,4617" coordsize="10,20">
              <v:shape style="position:absolute;left:11361;top:4617;width:10;height:20" coordorigin="11361,4617" coordsize="10,20" path="m11361,4636l11371,4636,11371,4617,11361,4617,11361,4636xe" filled="true" fillcolor="#000000" stroked="false">
                <v:path arrowok="t"/>
                <v:fill type="solid"/>
              </v:shape>
            </v:group>
            <v:group style="position:absolute;left:11361;top:4636;width:10;height:20" coordorigin="11361,4636" coordsize="10,20">
              <v:shape style="position:absolute;left:11361;top:4636;width:10;height:20" coordorigin="11361,4636" coordsize="10,20" path="m11361,4656l11371,4656,11371,4636,11361,4636,11361,4656xe" filled="true" fillcolor="#000000" stroked="false">
                <v:path arrowok="t"/>
                <v:fill type="solid"/>
              </v:shape>
            </v:group>
            <v:group style="position:absolute;left:11361;top:4656;width:10;height:20" coordorigin="11361,4656" coordsize="10,20">
              <v:shape style="position:absolute;left:11361;top:4656;width:10;height:20" coordorigin="11361,4656" coordsize="10,20" path="m11361,4675l11371,4675,11371,4656,11361,4656,11361,4675xe" filled="true" fillcolor="#000000" stroked="false">
                <v:path arrowok="t"/>
                <v:fill type="solid"/>
              </v:shape>
            </v:group>
            <v:group style="position:absolute;left:11361;top:4675;width:10;height:20" coordorigin="11361,4675" coordsize="10,20">
              <v:shape style="position:absolute;left:11361;top:4675;width:10;height:20" coordorigin="11361,4675" coordsize="10,20" path="m11361,4694l11371,4694,11371,4675,11361,4675,11361,4694xe" filled="true" fillcolor="#000000" stroked="false">
                <v:path arrowok="t"/>
                <v:fill type="solid"/>
              </v:shape>
            </v:group>
            <v:group style="position:absolute;left:11361;top:4694;width:10;height:20" coordorigin="11361,4694" coordsize="10,20">
              <v:shape style="position:absolute;left:11361;top:4694;width:10;height:20" coordorigin="11361,4694" coordsize="10,20" path="m11361,4713l11371,4713,11371,4694,11361,4694,11361,4713xe" filled="true" fillcolor="#000000" stroked="false">
                <v:path arrowok="t"/>
                <v:fill type="solid"/>
              </v:shape>
            </v:group>
            <v:group style="position:absolute;left:11361;top:4713;width:10;height:20" coordorigin="11361,4713" coordsize="10,20">
              <v:shape style="position:absolute;left:11361;top:4713;width:10;height:20" coordorigin="11361,4713" coordsize="10,20" path="m11361,4732l11371,4732,11371,4713,11361,4713,11361,4732xe" filled="true" fillcolor="#000000" stroked="false">
                <v:path arrowok="t"/>
                <v:fill type="solid"/>
              </v:shape>
            </v:group>
            <v:group style="position:absolute;left:11361;top:4732;width:10;height:20" coordorigin="11361,4732" coordsize="10,20">
              <v:shape style="position:absolute;left:11361;top:4732;width:10;height:20" coordorigin="11361,4732" coordsize="10,20" path="m11361,4752l11371,4752,11371,4732,11361,4732,11361,4752xe" filled="true" fillcolor="#000000" stroked="false">
                <v:path arrowok="t"/>
                <v:fill type="solid"/>
              </v:shape>
            </v:group>
            <v:group style="position:absolute;left:11361;top:4752;width:10;height:20" coordorigin="11361,4752" coordsize="10,20">
              <v:shape style="position:absolute;left:11361;top:4752;width:10;height:20" coordorigin="11361,4752" coordsize="10,20" path="m11361,4771l11371,4771,11371,4752,11361,4752,11361,4771xe" filled="true" fillcolor="#000000" stroked="false">
                <v:path arrowok="t"/>
                <v:fill type="solid"/>
              </v:shape>
            </v:group>
            <v:group style="position:absolute;left:11361;top:4771;width:10;height:20" coordorigin="11361,4771" coordsize="10,20">
              <v:shape style="position:absolute;left:11361;top:4771;width:10;height:20" coordorigin="11361,4771" coordsize="10,20" path="m11361,4790l11371,4790,11371,4771,11361,4771,11361,4790xe" filled="true" fillcolor="#000000" stroked="false">
                <v:path arrowok="t"/>
                <v:fill type="solid"/>
              </v:shape>
            </v:group>
            <v:group style="position:absolute;left:11361;top:4790;width:10;height:20" coordorigin="11361,4790" coordsize="10,20">
              <v:shape style="position:absolute;left:11361;top:4790;width:10;height:20" coordorigin="11361,4790" coordsize="10,20" path="m11361,4809l11371,4809,11371,4790,11361,4790,11361,4809xe" filled="true" fillcolor="#000000" stroked="false">
                <v:path arrowok="t"/>
                <v:fill type="solid"/>
              </v:shape>
            </v:group>
            <v:group style="position:absolute;left:11361;top:4809;width:10;height:20" coordorigin="11361,4809" coordsize="10,20">
              <v:shape style="position:absolute;left:11361;top:4809;width:10;height:20" coordorigin="11361,4809" coordsize="10,20" path="m11361,4828l11371,4828,11371,4809,11361,4809,11361,4828xe" filled="true" fillcolor="#000000" stroked="false">
                <v:path arrowok="t"/>
                <v:fill type="solid"/>
              </v:shape>
            </v:group>
            <v:group style="position:absolute;left:11361;top:4828;width:10;height:20" coordorigin="11361,4828" coordsize="10,20">
              <v:shape style="position:absolute;left:11361;top:4828;width:10;height:20" coordorigin="11361,4828" coordsize="10,20" path="m11361,4848l11371,4848,11371,4828,11361,4828,11361,4848xe" filled="true" fillcolor="#000000" stroked="false">
                <v:path arrowok="t"/>
                <v:fill type="solid"/>
              </v:shape>
            </v:group>
            <v:group style="position:absolute;left:11361;top:4848;width:10;height:20" coordorigin="11361,4848" coordsize="10,20">
              <v:shape style="position:absolute;left:11361;top:4848;width:10;height:20" coordorigin="11361,4848" coordsize="10,20" path="m11361,4867l11371,4867,11371,4848,11361,4848,11361,4867xe" filled="true" fillcolor="#000000" stroked="false">
                <v:path arrowok="t"/>
                <v:fill type="solid"/>
              </v:shape>
            </v:group>
            <v:group style="position:absolute;left:11361;top:4867;width:10;height:20" coordorigin="11361,4867" coordsize="10,20">
              <v:shape style="position:absolute;left:11361;top:4867;width:10;height:20" coordorigin="11361,4867" coordsize="10,20" path="m11361,4886l11371,4886,11371,4867,11361,4867,11361,4886xe" filled="true" fillcolor="#000000" stroked="false">
                <v:path arrowok="t"/>
                <v:fill type="solid"/>
              </v:shape>
            </v:group>
            <v:group style="position:absolute;left:11361;top:4886;width:10;height:20" coordorigin="11361,4886" coordsize="10,20">
              <v:shape style="position:absolute;left:11361;top:4886;width:10;height:20" coordorigin="11361,4886" coordsize="10,20" path="m11361,4905l11371,4905,11371,4886,11361,4886,11361,4905xe" filled="true" fillcolor="#000000" stroked="false">
                <v:path arrowok="t"/>
                <v:fill type="solid"/>
              </v:shape>
            </v:group>
            <v:group style="position:absolute;left:11361;top:4905;width:10;height:20" coordorigin="11361,4905" coordsize="10,20">
              <v:shape style="position:absolute;left:11361;top:4905;width:10;height:20" coordorigin="11361,4905" coordsize="10,20" path="m11361,4924l11371,4924,11371,4905,11361,4905,11361,4924xe" filled="true" fillcolor="#000000" stroked="false">
                <v:path arrowok="t"/>
                <v:fill type="solid"/>
              </v:shape>
            </v:group>
            <v:group style="position:absolute;left:11361;top:4924;width:10;height:20" coordorigin="11361,4924" coordsize="10,20">
              <v:shape style="position:absolute;left:11361;top:4924;width:10;height:20" coordorigin="11361,4924" coordsize="10,20" path="m11361,4944l11371,4944,11371,4924,11361,4924,11361,4944xe" filled="true" fillcolor="#000000" stroked="false">
                <v:path arrowok="t"/>
                <v:fill type="solid"/>
              </v:shape>
            </v:group>
            <v:group style="position:absolute;left:11361;top:4944;width:10;height:20" coordorigin="11361,4944" coordsize="10,20">
              <v:shape style="position:absolute;left:11361;top:4944;width:10;height:20" coordorigin="11361,4944" coordsize="10,20" path="m11361,4963l11371,4963,11371,4944,11361,4944,11361,4963xe" filled="true" fillcolor="#000000" stroked="false">
                <v:path arrowok="t"/>
                <v:fill type="solid"/>
              </v:shape>
            </v:group>
            <v:group style="position:absolute;left:11361;top:4963;width:10;height:20" coordorigin="11361,4963" coordsize="10,20">
              <v:shape style="position:absolute;left:11361;top:4963;width:10;height:20" coordorigin="11361,4963" coordsize="10,20" path="m11361,4982l11371,4982,11371,4963,11361,4963,11361,4982xe" filled="true" fillcolor="#000000" stroked="false">
                <v:path arrowok="t"/>
                <v:fill type="solid"/>
              </v:shape>
            </v:group>
            <v:group style="position:absolute;left:11361;top:4982;width:10;height:20" coordorigin="11361,4982" coordsize="10,20">
              <v:shape style="position:absolute;left:11361;top:4982;width:10;height:20" coordorigin="11361,4982" coordsize="10,20" path="m11361,5001l11371,5001,11371,4982,11361,4982,11361,5001xe" filled="true" fillcolor="#000000" stroked="false">
                <v:path arrowok="t"/>
                <v:fill type="solid"/>
              </v:shape>
            </v:group>
            <v:group style="position:absolute;left:11361;top:5001;width:10;height:20" coordorigin="11361,5001" coordsize="10,20">
              <v:shape style="position:absolute;left:11361;top:5001;width:10;height:20" coordorigin="11361,5001" coordsize="10,20" path="m11361,5020l11371,5020,11371,5001,11361,5001,11361,5020xe" filled="true" fillcolor="#000000" stroked="false">
                <v:path arrowok="t"/>
                <v:fill type="solid"/>
              </v:shape>
            </v:group>
            <v:group style="position:absolute;left:11361;top:5020;width:10;height:20" coordorigin="11361,5020" coordsize="10,20">
              <v:shape style="position:absolute;left:11361;top:5020;width:10;height:20" coordorigin="11361,5020" coordsize="10,20" path="m11361,5040l11371,5040,11371,5020,11361,5020,11361,5040xe" filled="true" fillcolor="#000000" stroked="false">
                <v:path arrowok="t"/>
                <v:fill type="solid"/>
              </v:shape>
            </v:group>
            <v:group style="position:absolute;left:11361;top:5040;width:10;height:20" coordorigin="11361,5040" coordsize="10,20">
              <v:shape style="position:absolute;left:11361;top:5040;width:10;height:20" coordorigin="11361,5040" coordsize="10,20" path="m11361,5059l11371,5059,11371,5040,11361,5040,11361,5059xe" filled="true" fillcolor="#000000" stroked="false">
                <v:path arrowok="t"/>
                <v:fill type="solid"/>
              </v:shape>
            </v:group>
            <v:group style="position:absolute;left:11361;top:5059;width:10;height:20" coordorigin="11361,5059" coordsize="10,20">
              <v:shape style="position:absolute;left:11361;top:5059;width:10;height:20" coordorigin="11361,5059" coordsize="10,20" path="m11361,5078l11371,5078,11371,5059,11361,5059,11361,5078xe" filled="true" fillcolor="#000000" stroked="false">
                <v:path arrowok="t"/>
                <v:fill type="solid"/>
              </v:shape>
            </v:group>
            <v:group style="position:absolute;left:11361;top:5083;width:10;height:2" coordorigin="11361,5083" coordsize="10,2">
              <v:shape style="position:absolute;left:11361;top:5083;width:10;height:2" coordorigin="11361,5083" coordsize="10,0" path="m11361,5083l11371,5083e" filled="false" stroked="true" strokeweight=".54001pt" strokecolor="#000000">
                <v:path arrowok="t"/>
              </v:shape>
            </v:group>
            <v:group style="position:absolute;left:12212;top:4368;width:10;height:20" coordorigin="12212,4368" coordsize="10,20">
              <v:shape style="position:absolute;left:12212;top:4368;width:10;height:20" coordorigin="12212,4368" coordsize="10,20" path="m12212,4387l12222,4387,12222,4368,12212,4368,12212,4387xe" filled="true" fillcolor="#000000" stroked="false">
                <v:path arrowok="t"/>
                <v:fill type="solid"/>
              </v:shape>
            </v:group>
            <v:group style="position:absolute;left:12212;top:4387;width:10;height:20" coordorigin="12212,4387" coordsize="10,20">
              <v:shape style="position:absolute;left:12212;top:4387;width:10;height:20" coordorigin="12212,4387" coordsize="10,20" path="m12212,4406l12222,4406,12222,4387,12212,4387,12212,4406xe" filled="true" fillcolor="#000000" stroked="false">
                <v:path arrowok="t"/>
                <v:fill type="solid"/>
              </v:shape>
            </v:group>
            <v:group style="position:absolute;left:12212;top:4406;width:10;height:20" coordorigin="12212,4406" coordsize="10,20">
              <v:shape style="position:absolute;left:12212;top:4406;width:10;height:20" coordorigin="12212,4406" coordsize="10,20" path="m12212,4425l12222,4425,12222,4406,12212,4406,12212,4425xe" filled="true" fillcolor="#000000" stroked="false">
                <v:path arrowok="t"/>
                <v:fill type="solid"/>
              </v:shape>
            </v:group>
            <v:group style="position:absolute;left:12212;top:4425;width:10;height:20" coordorigin="12212,4425" coordsize="10,20">
              <v:shape style="position:absolute;left:12212;top:4425;width:10;height:20" coordorigin="12212,4425" coordsize="10,20" path="m12212,4444l12222,4444,12222,4425,12212,4425,12212,4444xe" filled="true" fillcolor="#000000" stroked="false">
                <v:path arrowok="t"/>
                <v:fill type="solid"/>
              </v:shape>
            </v:group>
            <v:group style="position:absolute;left:12212;top:4444;width:10;height:20" coordorigin="12212,4444" coordsize="10,20">
              <v:shape style="position:absolute;left:12212;top:4444;width:10;height:20" coordorigin="12212,4444" coordsize="10,20" path="m12212,4464l12222,4464,12222,4444,12212,4444,12212,4464xe" filled="true" fillcolor="#000000" stroked="false">
                <v:path arrowok="t"/>
                <v:fill type="solid"/>
              </v:shape>
            </v:group>
            <v:group style="position:absolute;left:12212;top:4464;width:10;height:20" coordorigin="12212,4464" coordsize="10,20">
              <v:shape style="position:absolute;left:12212;top:4464;width:10;height:20" coordorigin="12212,4464" coordsize="10,20" path="m12212,4483l12222,4483,12222,4464,12212,4464,12212,4483xe" filled="true" fillcolor="#000000" stroked="false">
                <v:path arrowok="t"/>
                <v:fill type="solid"/>
              </v:shape>
            </v:group>
            <v:group style="position:absolute;left:12212;top:4483;width:10;height:20" coordorigin="12212,4483" coordsize="10,20">
              <v:shape style="position:absolute;left:12212;top:4483;width:10;height:20" coordorigin="12212,4483" coordsize="10,20" path="m12212,4502l12222,4502,12222,4483,12212,4483,12212,4502xe" filled="true" fillcolor="#000000" stroked="false">
                <v:path arrowok="t"/>
                <v:fill type="solid"/>
              </v:shape>
            </v:group>
            <v:group style="position:absolute;left:12212;top:4502;width:10;height:20" coordorigin="12212,4502" coordsize="10,20">
              <v:shape style="position:absolute;left:12212;top:4502;width:10;height:20" coordorigin="12212,4502" coordsize="10,20" path="m12212,4521l12222,4521,12222,4502,12212,4502,12212,4521xe" filled="true" fillcolor="#000000" stroked="false">
                <v:path arrowok="t"/>
                <v:fill type="solid"/>
              </v:shape>
            </v:group>
            <v:group style="position:absolute;left:12212;top:4521;width:10;height:20" coordorigin="12212,4521" coordsize="10,20">
              <v:shape style="position:absolute;left:12212;top:4521;width:10;height:20" coordorigin="12212,4521" coordsize="10,20" path="m12212,4540l12222,4540,12222,4521,12212,4521,12212,4540xe" filled="true" fillcolor="#000000" stroked="false">
                <v:path arrowok="t"/>
                <v:fill type="solid"/>
              </v:shape>
            </v:group>
            <v:group style="position:absolute;left:12212;top:4540;width:10;height:20" coordorigin="12212,4540" coordsize="10,20">
              <v:shape style="position:absolute;left:12212;top:4540;width:10;height:20" coordorigin="12212,4540" coordsize="10,20" path="m12212,4560l12222,4560,12222,4540,12212,4540,12212,4560xe" filled="true" fillcolor="#000000" stroked="false">
                <v:path arrowok="t"/>
                <v:fill type="solid"/>
              </v:shape>
            </v:group>
            <v:group style="position:absolute;left:12212;top:4560;width:10;height:20" coordorigin="12212,4560" coordsize="10,20">
              <v:shape style="position:absolute;left:12212;top:4560;width:10;height:20" coordorigin="12212,4560" coordsize="10,20" path="m12212,4579l12222,4579,12222,4560,12212,4560,12212,4579xe" filled="true" fillcolor="#000000" stroked="false">
                <v:path arrowok="t"/>
                <v:fill type="solid"/>
              </v:shape>
            </v:group>
            <v:group style="position:absolute;left:12212;top:4579;width:10;height:20" coordorigin="12212,4579" coordsize="10,20">
              <v:shape style="position:absolute;left:12212;top:4579;width:10;height:20" coordorigin="12212,4579" coordsize="10,20" path="m12212,4598l12222,4598,12222,4579,12212,4579,12212,4598xe" filled="true" fillcolor="#000000" stroked="false">
                <v:path arrowok="t"/>
                <v:fill type="solid"/>
              </v:shape>
            </v:group>
            <v:group style="position:absolute;left:12212;top:4598;width:10;height:20" coordorigin="12212,4598" coordsize="10,20">
              <v:shape style="position:absolute;left:12212;top:4598;width:10;height:20" coordorigin="12212,4598" coordsize="10,20" path="m12212,4617l12222,4617,12222,4598,12212,4598,12212,4617xe" filled="true" fillcolor="#000000" stroked="false">
                <v:path arrowok="t"/>
                <v:fill type="solid"/>
              </v:shape>
            </v:group>
            <v:group style="position:absolute;left:12212;top:4617;width:10;height:20" coordorigin="12212,4617" coordsize="10,20">
              <v:shape style="position:absolute;left:12212;top:4617;width:10;height:20" coordorigin="12212,4617" coordsize="10,20" path="m12212,4636l12222,4636,12222,4617,12212,4617,12212,4636xe" filled="true" fillcolor="#000000" stroked="false">
                <v:path arrowok="t"/>
                <v:fill type="solid"/>
              </v:shape>
            </v:group>
            <v:group style="position:absolute;left:12212;top:4636;width:10;height:20" coordorigin="12212,4636" coordsize="10,20">
              <v:shape style="position:absolute;left:12212;top:4636;width:10;height:20" coordorigin="12212,4636" coordsize="10,20" path="m12212,4656l12222,4656,12222,4636,12212,4636,12212,4656xe" filled="true" fillcolor="#000000" stroked="false">
                <v:path arrowok="t"/>
                <v:fill type="solid"/>
              </v:shape>
            </v:group>
            <v:group style="position:absolute;left:12212;top:4656;width:10;height:20" coordorigin="12212,4656" coordsize="10,20">
              <v:shape style="position:absolute;left:12212;top:4656;width:10;height:20" coordorigin="12212,4656" coordsize="10,20" path="m12212,4675l12222,4675,12222,4656,12212,4656,12212,4675xe" filled="true" fillcolor="#000000" stroked="false">
                <v:path arrowok="t"/>
                <v:fill type="solid"/>
              </v:shape>
            </v:group>
            <v:group style="position:absolute;left:12212;top:4675;width:10;height:20" coordorigin="12212,4675" coordsize="10,20">
              <v:shape style="position:absolute;left:12212;top:4675;width:10;height:20" coordorigin="12212,4675" coordsize="10,20" path="m12212,4694l12222,4694,12222,4675,12212,4675,12212,4694xe" filled="true" fillcolor="#000000" stroked="false">
                <v:path arrowok="t"/>
                <v:fill type="solid"/>
              </v:shape>
            </v:group>
            <v:group style="position:absolute;left:12212;top:4694;width:10;height:20" coordorigin="12212,4694" coordsize="10,20">
              <v:shape style="position:absolute;left:12212;top:4694;width:10;height:20" coordorigin="12212,4694" coordsize="10,20" path="m12212,4713l12222,4713,12222,4694,12212,4694,12212,4713xe" filled="true" fillcolor="#000000" stroked="false">
                <v:path arrowok="t"/>
                <v:fill type="solid"/>
              </v:shape>
            </v:group>
            <v:group style="position:absolute;left:12212;top:4713;width:10;height:20" coordorigin="12212,4713" coordsize="10,20">
              <v:shape style="position:absolute;left:12212;top:4713;width:10;height:20" coordorigin="12212,4713" coordsize="10,20" path="m12212,4732l12222,4732,12222,4713,12212,4713,12212,4732xe" filled="true" fillcolor="#000000" stroked="false">
                <v:path arrowok="t"/>
                <v:fill type="solid"/>
              </v:shape>
            </v:group>
            <v:group style="position:absolute;left:12212;top:4732;width:10;height:20" coordorigin="12212,4732" coordsize="10,20">
              <v:shape style="position:absolute;left:12212;top:4732;width:10;height:20" coordorigin="12212,4732" coordsize="10,20" path="m12212,4752l12222,4752,12222,4732,12212,4732,12212,4752xe" filled="true" fillcolor="#000000" stroked="false">
                <v:path arrowok="t"/>
                <v:fill type="solid"/>
              </v:shape>
            </v:group>
            <v:group style="position:absolute;left:12212;top:4752;width:10;height:20" coordorigin="12212,4752" coordsize="10,20">
              <v:shape style="position:absolute;left:12212;top:4752;width:10;height:20" coordorigin="12212,4752" coordsize="10,20" path="m12212,4771l12222,4771,12222,4752,12212,4752,12212,4771xe" filled="true" fillcolor="#000000" stroked="false">
                <v:path arrowok="t"/>
                <v:fill type="solid"/>
              </v:shape>
            </v:group>
            <v:group style="position:absolute;left:12212;top:4771;width:10;height:20" coordorigin="12212,4771" coordsize="10,20">
              <v:shape style="position:absolute;left:12212;top:4771;width:10;height:20" coordorigin="12212,4771" coordsize="10,20" path="m12212,4790l12222,4790,12222,4771,12212,4771,12212,4790xe" filled="true" fillcolor="#000000" stroked="false">
                <v:path arrowok="t"/>
                <v:fill type="solid"/>
              </v:shape>
            </v:group>
            <v:group style="position:absolute;left:12212;top:4790;width:10;height:20" coordorigin="12212,4790" coordsize="10,20">
              <v:shape style="position:absolute;left:12212;top:4790;width:10;height:20" coordorigin="12212,4790" coordsize="10,20" path="m12212,4809l12222,4809,12222,4790,12212,4790,12212,4809xe" filled="true" fillcolor="#000000" stroked="false">
                <v:path arrowok="t"/>
                <v:fill type="solid"/>
              </v:shape>
            </v:group>
            <v:group style="position:absolute;left:12212;top:4809;width:10;height:20" coordorigin="12212,4809" coordsize="10,20">
              <v:shape style="position:absolute;left:12212;top:4809;width:10;height:20" coordorigin="12212,4809" coordsize="10,20" path="m12212,4828l12222,4828,12222,4809,12212,4809,12212,4828xe" filled="true" fillcolor="#000000" stroked="false">
                <v:path arrowok="t"/>
                <v:fill type="solid"/>
              </v:shape>
            </v:group>
            <v:group style="position:absolute;left:12212;top:4828;width:10;height:20" coordorigin="12212,4828" coordsize="10,20">
              <v:shape style="position:absolute;left:12212;top:4828;width:10;height:20" coordorigin="12212,4828" coordsize="10,20" path="m12212,4848l12222,4848,12222,4828,12212,4828,12212,4848xe" filled="true" fillcolor="#000000" stroked="false">
                <v:path arrowok="t"/>
                <v:fill type="solid"/>
              </v:shape>
            </v:group>
            <v:group style="position:absolute;left:12212;top:4848;width:10;height:20" coordorigin="12212,4848" coordsize="10,20">
              <v:shape style="position:absolute;left:12212;top:4848;width:10;height:20" coordorigin="12212,4848" coordsize="10,20" path="m12212,4867l12222,4867,12222,4848,12212,4848,12212,4867xe" filled="true" fillcolor="#000000" stroked="false">
                <v:path arrowok="t"/>
                <v:fill type="solid"/>
              </v:shape>
            </v:group>
            <v:group style="position:absolute;left:12212;top:4867;width:10;height:20" coordorigin="12212,4867" coordsize="10,20">
              <v:shape style="position:absolute;left:12212;top:4867;width:10;height:20" coordorigin="12212,4867" coordsize="10,20" path="m12212,4886l12222,4886,12222,4867,12212,4867,12212,4886xe" filled="true" fillcolor="#000000" stroked="false">
                <v:path arrowok="t"/>
                <v:fill type="solid"/>
              </v:shape>
            </v:group>
            <v:group style="position:absolute;left:12212;top:4886;width:10;height:20" coordorigin="12212,4886" coordsize="10,20">
              <v:shape style="position:absolute;left:12212;top:4886;width:10;height:20" coordorigin="12212,4886" coordsize="10,20" path="m12212,4905l12222,4905,12222,4886,12212,4886,12212,4905xe" filled="true" fillcolor="#000000" stroked="false">
                <v:path arrowok="t"/>
                <v:fill type="solid"/>
              </v:shape>
            </v:group>
            <v:group style="position:absolute;left:12212;top:4905;width:10;height:20" coordorigin="12212,4905" coordsize="10,20">
              <v:shape style="position:absolute;left:12212;top:4905;width:10;height:20" coordorigin="12212,4905" coordsize="10,20" path="m12212,4924l12222,4924,12222,4905,12212,4905,12212,4924xe" filled="true" fillcolor="#000000" stroked="false">
                <v:path arrowok="t"/>
                <v:fill type="solid"/>
              </v:shape>
            </v:group>
            <v:group style="position:absolute;left:12212;top:4924;width:10;height:20" coordorigin="12212,4924" coordsize="10,20">
              <v:shape style="position:absolute;left:12212;top:4924;width:10;height:20" coordorigin="12212,4924" coordsize="10,20" path="m12212,4944l12222,4944,12222,4924,12212,4924,12212,4944xe" filled="true" fillcolor="#000000" stroked="false">
                <v:path arrowok="t"/>
                <v:fill type="solid"/>
              </v:shape>
            </v:group>
            <v:group style="position:absolute;left:12212;top:4944;width:10;height:20" coordorigin="12212,4944" coordsize="10,20">
              <v:shape style="position:absolute;left:12212;top:4944;width:10;height:20" coordorigin="12212,4944" coordsize="10,20" path="m12212,4963l12222,4963,12222,4944,12212,4944,12212,4963xe" filled="true" fillcolor="#000000" stroked="false">
                <v:path arrowok="t"/>
                <v:fill type="solid"/>
              </v:shape>
            </v:group>
            <v:group style="position:absolute;left:12212;top:4963;width:10;height:20" coordorigin="12212,4963" coordsize="10,20">
              <v:shape style="position:absolute;left:12212;top:4963;width:10;height:20" coordorigin="12212,4963" coordsize="10,20" path="m12212,4982l12222,4982,12222,4963,12212,4963,12212,4982xe" filled="true" fillcolor="#000000" stroked="false">
                <v:path arrowok="t"/>
                <v:fill type="solid"/>
              </v:shape>
            </v:group>
            <v:group style="position:absolute;left:12212;top:4982;width:10;height:20" coordorigin="12212,4982" coordsize="10,20">
              <v:shape style="position:absolute;left:12212;top:4982;width:10;height:20" coordorigin="12212,4982" coordsize="10,20" path="m12212,5001l12222,5001,12222,4982,12212,4982,12212,5001xe" filled="true" fillcolor="#000000" stroked="false">
                <v:path arrowok="t"/>
                <v:fill type="solid"/>
              </v:shape>
            </v:group>
            <v:group style="position:absolute;left:12212;top:5001;width:10;height:20" coordorigin="12212,5001" coordsize="10,20">
              <v:shape style="position:absolute;left:12212;top:5001;width:10;height:20" coordorigin="12212,5001" coordsize="10,20" path="m12212,5020l12222,5020,12222,5001,12212,5001,12212,5020xe" filled="true" fillcolor="#000000" stroked="false">
                <v:path arrowok="t"/>
                <v:fill type="solid"/>
              </v:shape>
            </v:group>
            <v:group style="position:absolute;left:12212;top:5020;width:10;height:20" coordorigin="12212,5020" coordsize="10,20">
              <v:shape style="position:absolute;left:12212;top:5020;width:10;height:20" coordorigin="12212,5020" coordsize="10,20" path="m12212,5040l12222,5040,12222,5020,12212,5020,12212,5040xe" filled="true" fillcolor="#000000" stroked="false">
                <v:path arrowok="t"/>
                <v:fill type="solid"/>
              </v:shape>
            </v:group>
            <v:group style="position:absolute;left:12212;top:5040;width:10;height:20" coordorigin="12212,5040" coordsize="10,20">
              <v:shape style="position:absolute;left:12212;top:5040;width:10;height:20" coordorigin="12212,5040" coordsize="10,20" path="m12212,5059l12222,5059,12222,5040,12212,5040,12212,5059xe" filled="true" fillcolor="#000000" stroked="false">
                <v:path arrowok="t"/>
                <v:fill type="solid"/>
              </v:shape>
            </v:group>
            <v:group style="position:absolute;left:12212;top:5059;width:10;height:20" coordorigin="12212,5059" coordsize="10,20">
              <v:shape style="position:absolute;left:12212;top:5059;width:10;height:20" coordorigin="12212,5059" coordsize="10,20" path="m12212,5078l12222,5078,12222,5059,12212,5059,12212,5078xe" filled="true" fillcolor="#000000" stroked="false">
                <v:path arrowok="t"/>
                <v:fill type="solid"/>
              </v:shape>
            </v:group>
            <v:group style="position:absolute;left:12212;top:5083;width:10;height:2" coordorigin="12212,5083" coordsize="10,2">
              <v:shape style="position:absolute;left:12212;top:5083;width:10;height:2" coordorigin="12212,5083" coordsize="10,0" path="m12212,5083l12222,5083e" filled="false" stroked="true" strokeweight=".54001pt" strokecolor="#000000">
                <v:path arrowok="t"/>
              </v:shape>
            </v:group>
            <v:group style="position:absolute;left:13618;top:4368;width:10;height:20" coordorigin="13618,4368" coordsize="10,20">
              <v:shape style="position:absolute;left:13618;top:4368;width:10;height:20" coordorigin="13618,4368" coordsize="10,20" path="m13618,4387l13628,4387,13628,4368,13618,4368,13618,4387xe" filled="true" fillcolor="#000000" stroked="false">
                <v:path arrowok="t"/>
                <v:fill type="solid"/>
              </v:shape>
            </v:group>
            <v:group style="position:absolute;left:13618;top:4387;width:10;height:20" coordorigin="13618,4387" coordsize="10,20">
              <v:shape style="position:absolute;left:13618;top:4387;width:10;height:20" coordorigin="13618,4387" coordsize="10,20" path="m13618,4406l13628,4406,13628,4387,13618,4387,13618,4406xe" filled="true" fillcolor="#000000" stroked="false">
                <v:path arrowok="t"/>
                <v:fill type="solid"/>
              </v:shape>
            </v:group>
            <v:group style="position:absolute;left:13618;top:4406;width:10;height:20" coordorigin="13618,4406" coordsize="10,20">
              <v:shape style="position:absolute;left:13618;top:4406;width:10;height:20" coordorigin="13618,4406" coordsize="10,20" path="m13618,4425l13628,4425,13628,4406,13618,4406,13618,4425xe" filled="true" fillcolor="#000000" stroked="false">
                <v:path arrowok="t"/>
                <v:fill type="solid"/>
              </v:shape>
            </v:group>
            <v:group style="position:absolute;left:13618;top:4425;width:10;height:20" coordorigin="13618,4425" coordsize="10,20">
              <v:shape style="position:absolute;left:13618;top:4425;width:10;height:20" coordorigin="13618,4425" coordsize="10,20" path="m13618,4444l13628,4444,13628,4425,13618,4425,13618,4444xe" filled="true" fillcolor="#000000" stroked="false">
                <v:path arrowok="t"/>
                <v:fill type="solid"/>
              </v:shape>
            </v:group>
            <v:group style="position:absolute;left:13618;top:4444;width:10;height:20" coordorigin="13618,4444" coordsize="10,20">
              <v:shape style="position:absolute;left:13618;top:4444;width:10;height:20" coordorigin="13618,4444" coordsize="10,20" path="m13618,4464l13628,4464,13628,4444,13618,4444,13618,4464xe" filled="true" fillcolor="#000000" stroked="false">
                <v:path arrowok="t"/>
                <v:fill type="solid"/>
              </v:shape>
            </v:group>
            <v:group style="position:absolute;left:13618;top:4464;width:10;height:20" coordorigin="13618,4464" coordsize="10,20">
              <v:shape style="position:absolute;left:13618;top:4464;width:10;height:20" coordorigin="13618,4464" coordsize="10,20" path="m13618,4483l13628,4483,13628,4464,13618,4464,13618,4483xe" filled="true" fillcolor="#000000" stroked="false">
                <v:path arrowok="t"/>
                <v:fill type="solid"/>
              </v:shape>
            </v:group>
            <v:group style="position:absolute;left:13618;top:4483;width:10;height:20" coordorigin="13618,4483" coordsize="10,20">
              <v:shape style="position:absolute;left:13618;top:4483;width:10;height:20" coordorigin="13618,4483" coordsize="10,20" path="m13618,4502l13628,4502,13628,4483,13618,4483,13618,4502xe" filled="true" fillcolor="#000000" stroked="false">
                <v:path arrowok="t"/>
                <v:fill type="solid"/>
              </v:shape>
            </v:group>
            <v:group style="position:absolute;left:13618;top:4502;width:10;height:20" coordorigin="13618,4502" coordsize="10,20">
              <v:shape style="position:absolute;left:13618;top:4502;width:10;height:20" coordorigin="13618,4502" coordsize="10,20" path="m13618,4521l13628,4521,13628,4502,13618,4502,13618,4521xe" filled="true" fillcolor="#000000" stroked="false">
                <v:path arrowok="t"/>
                <v:fill type="solid"/>
              </v:shape>
            </v:group>
            <v:group style="position:absolute;left:13618;top:4521;width:10;height:20" coordorigin="13618,4521" coordsize="10,20">
              <v:shape style="position:absolute;left:13618;top:4521;width:10;height:20" coordorigin="13618,4521" coordsize="10,20" path="m13618,4540l13628,4540,13628,4521,13618,4521,13618,4540xe" filled="true" fillcolor="#000000" stroked="false">
                <v:path arrowok="t"/>
                <v:fill type="solid"/>
              </v:shape>
            </v:group>
            <v:group style="position:absolute;left:13618;top:4540;width:10;height:20" coordorigin="13618,4540" coordsize="10,20">
              <v:shape style="position:absolute;left:13618;top:4540;width:10;height:20" coordorigin="13618,4540" coordsize="10,20" path="m13618,4560l13628,4560,13628,4540,13618,4540,13618,4560xe" filled="true" fillcolor="#000000" stroked="false">
                <v:path arrowok="t"/>
                <v:fill type="solid"/>
              </v:shape>
            </v:group>
            <v:group style="position:absolute;left:13618;top:4560;width:10;height:20" coordorigin="13618,4560" coordsize="10,20">
              <v:shape style="position:absolute;left:13618;top:4560;width:10;height:20" coordorigin="13618,4560" coordsize="10,20" path="m13618,4579l13628,4579,13628,4560,13618,4560,13618,4579xe" filled="true" fillcolor="#000000" stroked="false">
                <v:path arrowok="t"/>
                <v:fill type="solid"/>
              </v:shape>
            </v:group>
            <v:group style="position:absolute;left:13618;top:4579;width:10;height:20" coordorigin="13618,4579" coordsize="10,20">
              <v:shape style="position:absolute;left:13618;top:4579;width:10;height:20" coordorigin="13618,4579" coordsize="10,20" path="m13618,4598l13628,4598,13628,4579,13618,4579,13618,4598xe" filled="true" fillcolor="#000000" stroked="false">
                <v:path arrowok="t"/>
                <v:fill type="solid"/>
              </v:shape>
            </v:group>
            <v:group style="position:absolute;left:13618;top:4598;width:10;height:20" coordorigin="13618,4598" coordsize="10,20">
              <v:shape style="position:absolute;left:13618;top:4598;width:10;height:20" coordorigin="13618,4598" coordsize="10,20" path="m13618,4617l13628,4617,13628,4598,13618,4598,13618,4617xe" filled="true" fillcolor="#000000" stroked="false">
                <v:path arrowok="t"/>
                <v:fill type="solid"/>
              </v:shape>
            </v:group>
            <v:group style="position:absolute;left:13618;top:4617;width:10;height:20" coordorigin="13618,4617" coordsize="10,20">
              <v:shape style="position:absolute;left:13618;top:4617;width:10;height:20" coordorigin="13618,4617" coordsize="10,20" path="m13618,4636l13628,4636,13628,4617,13618,4617,13618,4636xe" filled="true" fillcolor="#000000" stroked="false">
                <v:path arrowok="t"/>
                <v:fill type="solid"/>
              </v:shape>
            </v:group>
            <v:group style="position:absolute;left:13618;top:4636;width:10;height:20" coordorigin="13618,4636" coordsize="10,20">
              <v:shape style="position:absolute;left:13618;top:4636;width:10;height:20" coordorigin="13618,4636" coordsize="10,20" path="m13618,4656l13628,4656,13628,4636,13618,4636,13618,4656xe" filled="true" fillcolor="#000000" stroked="false">
                <v:path arrowok="t"/>
                <v:fill type="solid"/>
              </v:shape>
            </v:group>
            <v:group style="position:absolute;left:13618;top:4656;width:10;height:20" coordorigin="13618,4656" coordsize="10,20">
              <v:shape style="position:absolute;left:13618;top:4656;width:10;height:20" coordorigin="13618,4656" coordsize="10,20" path="m13618,4675l13628,4675,13628,4656,13618,4656,13618,4675xe" filled="true" fillcolor="#000000" stroked="false">
                <v:path arrowok="t"/>
                <v:fill type="solid"/>
              </v:shape>
            </v:group>
            <v:group style="position:absolute;left:13618;top:4675;width:10;height:20" coordorigin="13618,4675" coordsize="10,20">
              <v:shape style="position:absolute;left:13618;top:4675;width:10;height:20" coordorigin="13618,4675" coordsize="10,20" path="m13618,4694l13628,4694,13628,4675,13618,4675,13618,4694xe" filled="true" fillcolor="#000000" stroked="false">
                <v:path arrowok="t"/>
                <v:fill type="solid"/>
              </v:shape>
            </v:group>
            <v:group style="position:absolute;left:13618;top:4694;width:10;height:20" coordorigin="13618,4694" coordsize="10,20">
              <v:shape style="position:absolute;left:13618;top:4694;width:10;height:20" coordorigin="13618,4694" coordsize="10,20" path="m13618,4713l13628,4713,13628,4694,13618,4694,13618,4713xe" filled="true" fillcolor="#000000" stroked="false">
                <v:path arrowok="t"/>
                <v:fill type="solid"/>
              </v:shape>
            </v:group>
            <v:group style="position:absolute;left:13618;top:4713;width:10;height:20" coordorigin="13618,4713" coordsize="10,20">
              <v:shape style="position:absolute;left:13618;top:4713;width:10;height:20" coordorigin="13618,4713" coordsize="10,20" path="m13618,4732l13628,4732,13628,4713,13618,4713,13618,4732xe" filled="true" fillcolor="#000000" stroked="false">
                <v:path arrowok="t"/>
                <v:fill type="solid"/>
              </v:shape>
            </v:group>
            <v:group style="position:absolute;left:13618;top:4732;width:10;height:20" coordorigin="13618,4732" coordsize="10,20">
              <v:shape style="position:absolute;left:13618;top:4732;width:10;height:20" coordorigin="13618,4732" coordsize="10,20" path="m13618,4752l13628,4752,13628,4732,13618,4732,13618,4752xe" filled="true" fillcolor="#000000" stroked="false">
                <v:path arrowok="t"/>
                <v:fill type="solid"/>
              </v:shape>
            </v:group>
            <v:group style="position:absolute;left:13618;top:4752;width:10;height:20" coordorigin="13618,4752" coordsize="10,20">
              <v:shape style="position:absolute;left:13618;top:4752;width:10;height:20" coordorigin="13618,4752" coordsize="10,20" path="m13618,4771l13628,4771,13628,4752,13618,4752,13618,4771xe" filled="true" fillcolor="#000000" stroked="false">
                <v:path arrowok="t"/>
                <v:fill type="solid"/>
              </v:shape>
            </v:group>
            <v:group style="position:absolute;left:13618;top:4771;width:10;height:20" coordorigin="13618,4771" coordsize="10,20">
              <v:shape style="position:absolute;left:13618;top:4771;width:10;height:20" coordorigin="13618,4771" coordsize="10,20" path="m13618,4790l13628,4790,13628,4771,13618,4771,13618,4790xe" filled="true" fillcolor="#000000" stroked="false">
                <v:path arrowok="t"/>
                <v:fill type="solid"/>
              </v:shape>
            </v:group>
            <v:group style="position:absolute;left:13618;top:4790;width:10;height:20" coordorigin="13618,4790" coordsize="10,20">
              <v:shape style="position:absolute;left:13618;top:4790;width:10;height:20" coordorigin="13618,4790" coordsize="10,20" path="m13618,4809l13628,4809,13628,4790,13618,4790,13618,4809xe" filled="true" fillcolor="#000000" stroked="false">
                <v:path arrowok="t"/>
                <v:fill type="solid"/>
              </v:shape>
            </v:group>
            <v:group style="position:absolute;left:13618;top:4809;width:10;height:20" coordorigin="13618,4809" coordsize="10,20">
              <v:shape style="position:absolute;left:13618;top:4809;width:10;height:20" coordorigin="13618,4809" coordsize="10,20" path="m13618,4828l13628,4828,13628,4809,13618,4809,13618,4828xe" filled="true" fillcolor="#000000" stroked="false">
                <v:path arrowok="t"/>
                <v:fill type="solid"/>
              </v:shape>
            </v:group>
            <v:group style="position:absolute;left:13618;top:4828;width:10;height:20" coordorigin="13618,4828" coordsize="10,20">
              <v:shape style="position:absolute;left:13618;top:4828;width:10;height:20" coordorigin="13618,4828" coordsize="10,20" path="m13618,4848l13628,4848,13628,4828,13618,4828,13618,4848xe" filled="true" fillcolor="#000000" stroked="false">
                <v:path arrowok="t"/>
                <v:fill type="solid"/>
              </v:shape>
            </v:group>
            <v:group style="position:absolute;left:13618;top:4848;width:10;height:20" coordorigin="13618,4848" coordsize="10,20">
              <v:shape style="position:absolute;left:13618;top:4848;width:10;height:20" coordorigin="13618,4848" coordsize="10,20" path="m13618,4867l13628,4867,13628,4848,13618,4848,13618,4867xe" filled="true" fillcolor="#000000" stroked="false">
                <v:path arrowok="t"/>
                <v:fill type="solid"/>
              </v:shape>
            </v:group>
            <v:group style="position:absolute;left:13618;top:4867;width:10;height:20" coordorigin="13618,4867" coordsize="10,20">
              <v:shape style="position:absolute;left:13618;top:4867;width:10;height:20" coordorigin="13618,4867" coordsize="10,20" path="m13618,4886l13628,4886,13628,4867,13618,4867,13618,4886xe" filled="true" fillcolor="#000000" stroked="false">
                <v:path arrowok="t"/>
                <v:fill type="solid"/>
              </v:shape>
            </v:group>
            <v:group style="position:absolute;left:13618;top:4886;width:10;height:20" coordorigin="13618,4886" coordsize="10,20">
              <v:shape style="position:absolute;left:13618;top:4886;width:10;height:20" coordorigin="13618,4886" coordsize="10,20" path="m13618,4905l13628,4905,13628,4886,13618,4886,13618,4905xe" filled="true" fillcolor="#000000" stroked="false">
                <v:path arrowok="t"/>
                <v:fill type="solid"/>
              </v:shape>
            </v:group>
            <v:group style="position:absolute;left:13618;top:4905;width:10;height:20" coordorigin="13618,4905" coordsize="10,20">
              <v:shape style="position:absolute;left:13618;top:4905;width:10;height:20" coordorigin="13618,4905" coordsize="10,20" path="m13618,4924l13628,4924,13628,4905,13618,4905,13618,4924xe" filled="true" fillcolor="#000000" stroked="false">
                <v:path arrowok="t"/>
                <v:fill type="solid"/>
              </v:shape>
            </v:group>
            <v:group style="position:absolute;left:13618;top:4924;width:10;height:20" coordorigin="13618,4924" coordsize="10,20">
              <v:shape style="position:absolute;left:13618;top:4924;width:10;height:20" coordorigin="13618,4924" coordsize="10,20" path="m13618,4944l13628,4944,13628,4924,13618,4924,13618,4944xe" filled="true" fillcolor="#000000" stroked="false">
                <v:path arrowok="t"/>
                <v:fill type="solid"/>
              </v:shape>
            </v:group>
            <v:group style="position:absolute;left:13618;top:4944;width:10;height:20" coordorigin="13618,4944" coordsize="10,20">
              <v:shape style="position:absolute;left:13618;top:4944;width:10;height:20" coordorigin="13618,4944" coordsize="10,20" path="m13618,4963l13628,4963,13628,4944,13618,4944,13618,4963xe" filled="true" fillcolor="#000000" stroked="false">
                <v:path arrowok="t"/>
                <v:fill type="solid"/>
              </v:shape>
            </v:group>
            <v:group style="position:absolute;left:13618;top:4963;width:10;height:20" coordorigin="13618,4963" coordsize="10,20">
              <v:shape style="position:absolute;left:13618;top:4963;width:10;height:20" coordorigin="13618,4963" coordsize="10,20" path="m13618,4982l13628,4982,13628,4963,13618,4963,13618,4982xe" filled="true" fillcolor="#000000" stroked="false">
                <v:path arrowok="t"/>
                <v:fill type="solid"/>
              </v:shape>
            </v:group>
            <v:group style="position:absolute;left:13618;top:4982;width:10;height:20" coordorigin="13618,4982" coordsize="10,20">
              <v:shape style="position:absolute;left:13618;top:4982;width:10;height:20" coordorigin="13618,4982" coordsize="10,20" path="m13618,5001l13628,5001,13628,4982,13618,4982,13618,5001xe" filled="true" fillcolor="#000000" stroked="false">
                <v:path arrowok="t"/>
                <v:fill type="solid"/>
              </v:shape>
            </v:group>
            <v:group style="position:absolute;left:13618;top:5001;width:10;height:20" coordorigin="13618,5001" coordsize="10,20">
              <v:shape style="position:absolute;left:13618;top:5001;width:10;height:20" coordorigin="13618,5001" coordsize="10,20" path="m13618,5020l13628,5020,13628,5001,13618,5001,13618,5020xe" filled="true" fillcolor="#000000" stroked="false">
                <v:path arrowok="t"/>
                <v:fill type="solid"/>
              </v:shape>
            </v:group>
            <v:group style="position:absolute;left:13618;top:5020;width:10;height:20" coordorigin="13618,5020" coordsize="10,20">
              <v:shape style="position:absolute;left:13618;top:5020;width:10;height:20" coordorigin="13618,5020" coordsize="10,20" path="m13618,5040l13628,5040,13628,5020,13618,5020,13618,5040xe" filled="true" fillcolor="#000000" stroked="false">
                <v:path arrowok="t"/>
                <v:fill type="solid"/>
              </v:shape>
            </v:group>
            <v:group style="position:absolute;left:13618;top:5040;width:10;height:20" coordorigin="13618,5040" coordsize="10,20">
              <v:shape style="position:absolute;left:13618;top:5040;width:10;height:20" coordorigin="13618,5040" coordsize="10,20" path="m13618,5059l13628,5059,13628,5040,13618,5040,13618,5059xe" filled="true" fillcolor="#000000" stroked="false">
                <v:path arrowok="t"/>
                <v:fill type="solid"/>
              </v:shape>
            </v:group>
            <v:group style="position:absolute;left:13618;top:5059;width:10;height:20" coordorigin="13618,5059" coordsize="10,20">
              <v:shape style="position:absolute;left:13618;top:5059;width:10;height:20" coordorigin="13618,5059" coordsize="10,20" path="m13618,5078l13628,5078,13628,5059,13618,5059,13618,5078xe" filled="true" fillcolor="#000000" stroked="false">
                <v:path arrowok="t"/>
                <v:fill type="solid"/>
              </v:shape>
            </v:group>
            <v:group style="position:absolute;left:13618;top:5083;width:10;height:2" coordorigin="13618,5083" coordsize="10,2">
              <v:shape style="position:absolute;left:13618;top:5083;width:10;height:2" coordorigin="13618,5083" coordsize="10,0" path="m13618,5083l13628,5083e" filled="false" stroked="true" strokeweight=".54001pt" strokecolor="#000000">
                <v:path arrowok="t"/>
              </v:shape>
            </v:group>
            <v:group style="position:absolute;left:14248;top:4368;width:10;height:20" coordorigin="14248,4368" coordsize="10,20">
              <v:shape style="position:absolute;left:14248;top:4368;width:10;height:20" coordorigin="14248,4368" coordsize="10,20" path="m14248,4387l14257,4387,14257,4368,14248,4368,14248,4387xe" filled="true" fillcolor="#000000" stroked="false">
                <v:path arrowok="t"/>
                <v:fill type="solid"/>
              </v:shape>
            </v:group>
            <v:group style="position:absolute;left:14248;top:4387;width:10;height:20" coordorigin="14248,4387" coordsize="10,20">
              <v:shape style="position:absolute;left:14248;top:4387;width:10;height:20" coordorigin="14248,4387" coordsize="10,20" path="m14248,4406l14257,4406,14257,4387,14248,4387,14248,4406xe" filled="true" fillcolor="#000000" stroked="false">
                <v:path arrowok="t"/>
                <v:fill type="solid"/>
              </v:shape>
            </v:group>
            <v:group style="position:absolute;left:14248;top:4406;width:10;height:20" coordorigin="14248,4406" coordsize="10,20">
              <v:shape style="position:absolute;left:14248;top:4406;width:10;height:20" coordorigin="14248,4406" coordsize="10,20" path="m14248,4425l14257,4425,14257,4406,14248,4406,14248,4425xe" filled="true" fillcolor="#000000" stroked="false">
                <v:path arrowok="t"/>
                <v:fill type="solid"/>
              </v:shape>
            </v:group>
            <v:group style="position:absolute;left:14248;top:4425;width:10;height:20" coordorigin="14248,4425" coordsize="10,20">
              <v:shape style="position:absolute;left:14248;top:4425;width:10;height:20" coordorigin="14248,4425" coordsize="10,20" path="m14248,4444l14257,4444,14257,4425,14248,4425,14248,4444xe" filled="true" fillcolor="#000000" stroked="false">
                <v:path arrowok="t"/>
                <v:fill type="solid"/>
              </v:shape>
            </v:group>
            <v:group style="position:absolute;left:14248;top:4444;width:10;height:20" coordorigin="14248,4444" coordsize="10,20">
              <v:shape style="position:absolute;left:14248;top:4444;width:10;height:20" coordorigin="14248,4444" coordsize="10,20" path="m14248,4464l14257,4464,14257,4444,14248,4444,14248,4464xe" filled="true" fillcolor="#000000" stroked="false">
                <v:path arrowok="t"/>
                <v:fill type="solid"/>
              </v:shape>
            </v:group>
            <v:group style="position:absolute;left:14248;top:4464;width:10;height:20" coordorigin="14248,4464" coordsize="10,20">
              <v:shape style="position:absolute;left:14248;top:4464;width:10;height:20" coordorigin="14248,4464" coordsize="10,20" path="m14248,4483l14257,4483,14257,4464,14248,4464,14248,4483xe" filled="true" fillcolor="#000000" stroked="false">
                <v:path arrowok="t"/>
                <v:fill type="solid"/>
              </v:shape>
            </v:group>
            <v:group style="position:absolute;left:14248;top:4483;width:10;height:20" coordorigin="14248,4483" coordsize="10,20">
              <v:shape style="position:absolute;left:14248;top:4483;width:10;height:20" coordorigin="14248,4483" coordsize="10,20" path="m14248,4502l14257,4502,14257,4483,14248,4483,14248,4502xe" filled="true" fillcolor="#000000" stroked="false">
                <v:path arrowok="t"/>
                <v:fill type="solid"/>
              </v:shape>
            </v:group>
            <v:group style="position:absolute;left:14248;top:4502;width:10;height:20" coordorigin="14248,4502" coordsize="10,20">
              <v:shape style="position:absolute;left:14248;top:4502;width:10;height:20" coordorigin="14248,4502" coordsize="10,20" path="m14248,4521l14257,4521,14257,4502,14248,4502,14248,4521xe" filled="true" fillcolor="#000000" stroked="false">
                <v:path arrowok="t"/>
                <v:fill type="solid"/>
              </v:shape>
            </v:group>
            <v:group style="position:absolute;left:14248;top:4521;width:10;height:20" coordorigin="14248,4521" coordsize="10,20">
              <v:shape style="position:absolute;left:14248;top:4521;width:10;height:20" coordorigin="14248,4521" coordsize="10,20" path="m14248,4540l14257,4540,14257,4521,14248,4521,14248,4540xe" filled="true" fillcolor="#000000" stroked="false">
                <v:path arrowok="t"/>
                <v:fill type="solid"/>
              </v:shape>
            </v:group>
            <v:group style="position:absolute;left:14248;top:4540;width:10;height:20" coordorigin="14248,4540" coordsize="10,20">
              <v:shape style="position:absolute;left:14248;top:4540;width:10;height:20" coordorigin="14248,4540" coordsize="10,20" path="m14248,4560l14257,4560,14257,4540,14248,4540,14248,4560xe" filled="true" fillcolor="#000000" stroked="false">
                <v:path arrowok="t"/>
                <v:fill type="solid"/>
              </v:shape>
            </v:group>
            <v:group style="position:absolute;left:14248;top:4560;width:10;height:20" coordorigin="14248,4560" coordsize="10,20">
              <v:shape style="position:absolute;left:14248;top:4560;width:10;height:20" coordorigin="14248,4560" coordsize="10,20" path="m14248,4579l14257,4579,14257,4560,14248,4560,14248,4579xe" filled="true" fillcolor="#000000" stroked="false">
                <v:path arrowok="t"/>
                <v:fill type="solid"/>
              </v:shape>
            </v:group>
            <v:group style="position:absolute;left:14248;top:4579;width:10;height:20" coordorigin="14248,4579" coordsize="10,20">
              <v:shape style="position:absolute;left:14248;top:4579;width:10;height:20" coordorigin="14248,4579" coordsize="10,20" path="m14248,4598l14257,4598,14257,4579,14248,4579,14248,4598xe" filled="true" fillcolor="#000000" stroked="false">
                <v:path arrowok="t"/>
                <v:fill type="solid"/>
              </v:shape>
            </v:group>
            <v:group style="position:absolute;left:14248;top:4598;width:10;height:20" coordorigin="14248,4598" coordsize="10,20">
              <v:shape style="position:absolute;left:14248;top:4598;width:10;height:20" coordorigin="14248,4598" coordsize="10,20" path="m14248,4617l14257,4617,14257,4598,14248,4598,14248,4617xe" filled="true" fillcolor="#000000" stroked="false">
                <v:path arrowok="t"/>
                <v:fill type="solid"/>
              </v:shape>
            </v:group>
            <v:group style="position:absolute;left:14248;top:4617;width:10;height:20" coordorigin="14248,4617" coordsize="10,20">
              <v:shape style="position:absolute;left:14248;top:4617;width:10;height:20" coordorigin="14248,4617" coordsize="10,20" path="m14248,4636l14257,4636,14257,4617,14248,4617,14248,4636xe" filled="true" fillcolor="#000000" stroked="false">
                <v:path arrowok="t"/>
                <v:fill type="solid"/>
              </v:shape>
            </v:group>
            <v:group style="position:absolute;left:14248;top:4636;width:10;height:20" coordorigin="14248,4636" coordsize="10,20">
              <v:shape style="position:absolute;left:14248;top:4636;width:10;height:20" coordorigin="14248,4636" coordsize="10,20" path="m14248,4656l14257,4656,14257,4636,14248,4636,14248,4656xe" filled="true" fillcolor="#000000" stroked="false">
                <v:path arrowok="t"/>
                <v:fill type="solid"/>
              </v:shape>
            </v:group>
            <v:group style="position:absolute;left:14248;top:4656;width:10;height:20" coordorigin="14248,4656" coordsize="10,20">
              <v:shape style="position:absolute;left:14248;top:4656;width:10;height:20" coordorigin="14248,4656" coordsize="10,20" path="m14248,4675l14257,4675,14257,4656,14248,4656,14248,4675xe" filled="true" fillcolor="#000000" stroked="false">
                <v:path arrowok="t"/>
                <v:fill type="solid"/>
              </v:shape>
            </v:group>
            <v:group style="position:absolute;left:14248;top:4675;width:10;height:20" coordorigin="14248,4675" coordsize="10,20">
              <v:shape style="position:absolute;left:14248;top:4675;width:10;height:20" coordorigin="14248,4675" coordsize="10,20" path="m14248,4694l14257,4694,14257,4675,14248,4675,14248,4694xe" filled="true" fillcolor="#000000" stroked="false">
                <v:path arrowok="t"/>
                <v:fill type="solid"/>
              </v:shape>
            </v:group>
            <v:group style="position:absolute;left:14248;top:4694;width:10;height:20" coordorigin="14248,4694" coordsize="10,20">
              <v:shape style="position:absolute;left:14248;top:4694;width:10;height:20" coordorigin="14248,4694" coordsize="10,20" path="m14248,4713l14257,4713,14257,4694,14248,4694,14248,4713xe" filled="true" fillcolor="#000000" stroked="false">
                <v:path arrowok="t"/>
                <v:fill type="solid"/>
              </v:shape>
            </v:group>
            <v:group style="position:absolute;left:14248;top:4713;width:10;height:20" coordorigin="14248,4713" coordsize="10,20">
              <v:shape style="position:absolute;left:14248;top:4713;width:10;height:20" coordorigin="14248,4713" coordsize="10,20" path="m14248,4732l14257,4732,14257,4713,14248,4713,14248,4732xe" filled="true" fillcolor="#000000" stroked="false">
                <v:path arrowok="t"/>
                <v:fill type="solid"/>
              </v:shape>
            </v:group>
            <v:group style="position:absolute;left:14248;top:4732;width:10;height:20" coordorigin="14248,4732" coordsize="10,20">
              <v:shape style="position:absolute;left:14248;top:4732;width:10;height:20" coordorigin="14248,4732" coordsize="10,20" path="m14248,4752l14257,4752,14257,4732,14248,4732,14248,4752xe" filled="true" fillcolor="#000000" stroked="false">
                <v:path arrowok="t"/>
                <v:fill type="solid"/>
              </v:shape>
            </v:group>
            <v:group style="position:absolute;left:14248;top:4752;width:10;height:20" coordorigin="14248,4752" coordsize="10,20">
              <v:shape style="position:absolute;left:14248;top:4752;width:10;height:20" coordorigin="14248,4752" coordsize="10,20" path="m14248,4771l14257,4771,14257,4752,14248,4752,14248,4771xe" filled="true" fillcolor="#000000" stroked="false">
                <v:path arrowok="t"/>
                <v:fill type="solid"/>
              </v:shape>
            </v:group>
            <v:group style="position:absolute;left:14248;top:4771;width:10;height:20" coordorigin="14248,4771" coordsize="10,20">
              <v:shape style="position:absolute;left:14248;top:4771;width:10;height:20" coordorigin="14248,4771" coordsize="10,20" path="m14248,4790l14257,4790,14257,4771,14248,4771,14248,4790xe" filled="true" fillcolor="#000000" stroked="false">
                <v:path arrowok="t"/>
                <v:fill type="solid"/>
              </v:shape>
            </v:group>
            <v:group style="position:absolute;left:14248;top:4790;width:10;height:20" coordorigin="14248,4790" coordsize="10,20">
              <v:shape style="position:absolute;left:14248;top:4790;width:10;height:20" coordorigin="14248,4790" coordsize="10,20" path="m14248,4809l14257,4809,14257,4790,14248,4790,14248,4809xe" filled="true" fillcolor="#000000" stroked="false">
                <v:path arrowok="t"/>
                <v:fill type="solid"/>
              </v:shape>
            </v:group>
            <v:group style="position:absolute;left:14248;top:4809;width:10;height:20" coordorigin="14248,4809" coordsize="10,20">
              <v:shape style="position:absolute;left:14248;top:4809;width:10;height:20" coordorigin="14248,4809" coordsize="10,20" path="m14248,4828l14257,4828,14257,4809,14248,4809,14248,4828xe" filled="true" fillcolor="#000000" stroked="false">
                <v:path arrowok="t"/>
                <v:fill type="solid"/>
              </v:shape>
            </v:group>
            <v:group style="position:absolute;left:14248;top:4828;width:10;height:20" coordorigin="14248,4828" coordsize="10,20">
              <v:shape style="position:absolute;left:14248;top:4828;width:10;height:20" coordorigin="14248,4828" coordsize="10,20" path="m14248,4848l14257,4848,14257,4828,14248,4828,14248,4848xe" filled="true" fillcolor="#000000" stroked="false">
                <v:path arrowok="t"/>
                <v:fill type="solid"/>
              </v:shape>
            </v:group>
            <v:group style="position:absolute;left:14248;top:4848;width:10;height:20" coordorigin="14248,4848" coordsize="10,20">
              <v:shape style="position:absolute;left:14248;top:4848;width:10;height:20" coordorigin="14248,4848" coordsize="10,20" path="m14248,4867l14257,4867,14257,4848,14248,4848,14248,4867xe" filled="true" fillcolor="#000000" stroked="false">
                <v:path arrowok="t"/>
                <v:fill type="solid"/>
              </v:shape>
            </v:group>
            <v:group style="position:absolute;left:14248;top:4867;width:10;height:20" coordorigin="14248,4867" coordsize="10,20">
              <v:shape style="position:absolute;left:14248;top:4867;width:10;height:20" coordorigin="14248,4867" coordsize="10,20" path="m14248,4886l14257,4886,14257,4867,14248,4867,14248,4886xe" filled="true" fillcolor="#000000" stroked="false">
                <v:path arrowok="t"/>
                <v:fill type="solid"/>
              </v:shape>
            </v:group>
            <v:group style="position:absolute;left:14248;top:4886;width:10;height:20" coordorigin="14248,4886" coordsize="10,20">
              <v:shape style="position:absolute;left:14248;top:4886;width:10;height:20" coordorigin="14248,4886" coordsize="10,20" path="m14248,4905l14257,4905,14257,4886,14248,4886,14248,4905xe" filled="true" fillcolor="#000000" stroked="false">
                <v:path arrowok="t"/>
                <v:fill type="solid"/>
              </v:shape>
            </v:group>
            <v:group style="position:absolute;left:14248;top:4905;width:10;height:20" coordorigin="14248,4905" coordsize="10,20">
              <v:shape style="position:absolute;left:14248;top:4905;width:10;height:20" coordorigin="14248,4905" coordsize="10,20" path="m14248,4924l14257,4924,14257,4905,14248,4905,14248,4924xe" filled="true" fillcolor="#000000" stroked="false">
                <v:path arrowok="t"/>
                <v:fill type="solid"/>
              </v:shape>
            </v:group>
            <v:group style="position:absolute;left:14248;top:4924;width:10;height:20" coordorigin="14248,4924" coordsize="10,20">
              <v:shape style="position:absolute;left:14248;top:4924;width:10;height:20" coordorigin="14248,4924" coordsize="10,20" path="m14248,4944l14257,4944,14257,4924,14248,4924,14248,4944xe" filled="true" fillcolor="#000000" stroked="false">
                <v:path arrowok="t"/>
                <v:fill type="solid"/>
              </v:shape>
            </v:group>
            <v:group style="position:absolute;left:14248;top:4944;width:10;height:20" coordorigin="14248,4944" coordsize="10,20">
              <v:shape style="position:absolute;left:14248;top:4944;width:10;height:20" coordorigin="14248,4944" coordsize="10,20" path="m14248,4963l14257,4963,14257,4944,14248,4944,14248,4963xe" filled="true" fillcolor="#000000" stroked="false">
                <v:path arrowok="t"/>
                <v:fill type="solid"/>
              </v:shape>
            </v:group>
            <v:group style="position:absolute;left:14248;top:4963;width:10;height:20" coordorigin="14248,4963" coordsize="10,20">
              <v:shape style="position:absolute;left:14248;top:4963;width:10;height:20" coordorigin="14248,4963" coordsize="10,20" path="m14248,4982l14257,4982,14257,4963,14248,4963,14248,4982xe" filled="true" fillcolor="#000000" stroked="false">
                <v:path arrowok="t"/>
                <v:fill type="solid"/>
              </v:shape>
            </v:group>
            <v:group style="position:absolute;left:14248;top:4982;width:10;height:20" coordorigin="14248,4982" coordsize="10,20">
              <v:shape style="position:absolute;left:14248;top:4982;width:10;height:20" coordorigin="14248,4982" coordsize="10,20" path="m14248,5001l14257,5001,14257,4982,14248,4982,14248,5001xe" filled="true" fillcolor="#000000" stroked="false">
                <v:path arrowok="t"/>
                <v:fill type="solid"/>
              </v:shape>
            </v:group>
            <v:group style="position:absolute;left:14248;top:5001;width:10;height:20" coordorigin="14248,5001" coordsize="10,20">
              <v:shape style="position:absolute;left:14248;top:5001;width:10;height:20" coordorigin="14248,5001" coordsize="10,20" path="m14248,5020l14257,5020,14257,5001,14248,5001,14248,5020xe" filled="true" fillcolor="#000000" stroked="false">
                <v:path arrowok="t"/>
                <v:fill type="solid"/>
              </v:shape>
            </v:group>
            <v:group style="position:absolute;left:14248;top:5020;width:10;height:20" coordorigin="14248,5020" coordsize="10,20">
              <v:shape style="position:absolute;left:14248;top:5020;width:10;height:20" coordorigin="14248,5020" coordsize="10,20" path="m14248,5040l14257,5040,14257,5020,14248,5020,14248,5040xe" filled="true" fillcolor="#000000" stroked="false">
                <v:path arrowok="t"/>
                <v:fill type="solid"/>
              </v:shape>
            </v:group>
            <v:group style="position:absolute;left:14248;top:5040;width:10;height:20" coordorigin="14248,5040" coordsize="10,20">
              <v:shape style="position:absolute;left:14248;top:5040;width:10;height:20" coordorigin="14248,5040" coordsize="10,20" path="m14248,5059l14257,5059,14257,5040,14248,5040,14248,5059xe" filled="true" fillcolor="#000000" stroked="false">
                <v:path arrowok="t"/>
                <v:fill type="solid"/>
              </v:shape>
            </v:group>
            <v:group style="position:absolute;left:14248;top:5059;width:10;height:20" coordorigin="14248,5059" coordsize="10,20">
              <v:shape style="position:absolute;left:14248;top:5059;width:10;height:20" coordorigin="14248,5059" coordsize="10,20" path="m14248,5078l14257,5078,14257,5059,14248,5059,14248,5078xe" filled="true" fillcolor="#000000" stroked="false">
                <v:path arrowok="t"/>
                <v:fill type="solid"/>
              </v:shape>
            </v:group>
            <v:group style="position:absolute;left:14248;top:5083;width:10;height:2" coordorigin="14248,5083" coordsize="10,2">
              <v:shape style="position:absolute;left:14248;top:5083;width:10;height:2" coordorigin="14248,5083" coordsize="10,0" path="m14248,5083l14257,5083e" filled="false" stroked="true" strokeweight=".54001pt" strokecolor="#000000">
                <v:path arrowok="t"/>
              </v:shape>
              <v:shape style="position:absolute;left:1332;top:5089;width:1947;height:10" type="#_x0000_t75" stroked="false">
                <v:imagedata r:id="rId90" o:title=""/>
              </v:shape>
              <v:shape style="position:absolute;left:3274;top:5089;width:1564;height:10" type="#_x0000_t75" stroked="false">
                <v:imagedata r:id="rId91" o:title=""/>
              </v:shape>
              <v:shape style="position:absolute;left:4833;top:5089;width:3407;height:10" type="#_x0000_t75" stroked="false">
                <v:imagedata r:id="rId92" o:title=""/>
              </v:shape>
              <v:shape style="position:absolute;left:8235;top:5089;width:7274;height:10" type="#_x0000_t75" stroked="false">
                <v:imagedata r:id="rId93" o:title=""/>
              </v:shape>
            </v:group>
            <v:group style="position:absolute;left:3279;top:5098;width:10;height:20" coordorigin="3279,5098" coordsize="10,20">
              <v:shape style="position:absolute;left:3279;top:5098;width:10;height:20" coordorigin="3279,5098" coordsize="10,20" path="m3279,5118l3288,5118,3288,5098,3279,5098,3279,5118xe" filled="true" fillcolor="#000000" stroked="false">
                <v:path arrowok="t"/>
                <v:fill type="solid"/>
              </v:shape>
            </v:group>
            <v:group style="position:absolute;left:3279;top:5118;width:10;height:20" coordorigin="3279,5118" coordsize="10,20">
              <v:shape style="position:absolute;left:3279;top:5118;width:10;height:20" coordorigin="3279,5118" coordsize="10,20" path="m3279,5137l3288,5137,3288,5118,3279,5118,3279,5137xe" filled="true" fillcolor="#000000" stroked="false">
                <v:path arrowok="t"/>
                <v:fill type="solid"/>
              </v:shape>
            </v:group>
            <v:group style="position:absolute;left:3279;top:5137;width:10;height:20" coordorigin="3279,5137" coordsize="10,20">
              <v:shape style="position:absolute;left:3279;top:5137;width:10;height:20" coordorigin="3279,5137" coordsize="10,20" path="m3279,5156l3288,5156,3288,5137,3279,5137,3279,5156xe" filled="true" fillcolor="#000000" stroked="false">
                <v:path arrowok="t"/>
                <v:fill type="solid"/>
              </v:shape>
            </v:group>
            <v:group style="position:absolute;left:3279;top:5156;width:10;height:20" coordorigin="3279,5156" coordsize="10,20">
              <v:shape style="position:absolute;left:3279;top:5156;width:10;height:20" coordorigin="3279,5156" coordsize="10,20" path="m3279,5175l3288,5175,3288,5156,3279,5156,3279,5175xe" filled="true" fillcolor="#000000" stroked="false">
                <v:path arrowok="t"/>
                <v:fill type="solid"/>
              </v:shape>
            </v:group>
            <v:group style="position:absolute;left:3279;top:5175;width:10;height:20" coordorigin="3279,5175" coordsize="10,20">
              <v:shape style="position:absolute;left:3279;top:5175;width:10;height:20" coordorigin="3279,5175" coordsize="10,20" path="m3279,5194l3288,5194,3288,5175,3279,5175,3279,5194xe" filled="true" fillcolor="#000000" stroked="false">
                <v:path arrowok="t"/>
                <v:fill type="solid"/>
              </v:shape>
            </v:group>
            <v:group style="position:absolute;left:3279;top:5194;width:10;height:20" coordorigin="3279,5194" coordsize="10,20">
              <v:shape style="position:absolute;left:3279;top:5194;width:10;height:20" coordorigin="3279,5194" coordsize="10,20" path="m3279,5214l3288,5214,3288,5194,3279,5194,3279,5214xe" filled="true" fillcolor="#000000" stroked="false">
                <v:path arrowok="t"/>
                <v:fill type="solid"/>
              </v:shape>
            </v:group>
            <v:group style="position:absolute;left:3279;top:5214;width:10;height:20" coordorigin="3279,5214" coordsize="10,20">
              <v:shape style="position:absolute;left:3279;top:5214;width:10;height:20" coordorigin="3279,5214" coordsize="10,20" path="m3279,5233l3288,5233,3288,5214,3279,5214,3279,5233xe" filled="true" fillcolor="#000000" stroked="false">
                <v:path arrowok="t"/>
                <v:fill type="solid"/>
              </v:shape>
            </v:group>
            <v:group style="position:absolute;left:3279;top:5233;width:10;height:20" coordorigin="3279,5233" coordsize="10,20">
              <v:shape style="position:absolute;left:3279;top:5233;width:10;height:20" coordorigin="3279,5233" coordsize="10,20" path="m3279,5252l3288,5252,3288,5233,3279,5233,3279,5252xe" filled="true" fillcolor="#000000" stroked="false">
                <v:path arrowok="t"/>
                <v:fill type="solid"/>
              </v:shape>
            </v:group>
            <v:group style="position:absolute;left:3279;top:5252;width:10;height:20" coordorigin="3279,5252" coordsize="10,20">
              <v:shape style="position:absolute;left:3279;top:5252;width:10;height:20" coordorigin="3279,5252" coordsize="10,20" path="m3279,5271l3288,5271,3288,5252,3279,5252,3279,5271xe" filled="true" fillcolor="#000000" stroked="false">
                <v:path arrowok="t"/>
                <v:fill type="solid"/>
              </v:shape>
            </v:group>
            <v:group style="position:absolute;left:3279;top:5271;width:10;height:20" coordorigin="3279,5271" coordsize="10,20">
              <v:shape style="position:absolute;left:3279;top:5271;width:10;height:20" coordorigin="3279,5271" coordsize="10,20" path="m3279,5290l3288,5290,3288,5271,3279,5271,3279,5290xe" filled="true" fillcolor="#000000" stroked="false">
                <v:path arrowok="t"/>
                <v:fill type="solid"/>
              </v:shape>
            </v:group>
            <v:group style="position:absolute;left:3279;top:5290;width:10;height:20" coordorigin="3279,5290" coordsize="10,20">
              <v:shape style="position:absolute;left:3279;top:5290;width:10;height:20" coordorigin="3279,5290" coordsize="10,20" path="m3279,5310l3288,5310,3288,5290,3279,5290,3279,5310xe" filled="true" fillcolor="#000000" stroked="false">
                <v:path arrowok="t"/>
                <v:fill type="solid"/>
              </v:shape>
            </v:group>
            <v:group style="position:absolute;left:3279;top:5310;width:10;height:20" coordorigin="3279,5310" coordsize="10,20">
              <v:shape style="position:absolute;left:3279;top:5310;width:10;height:20" coordorigin="3279,5310" coordsize="10,20" path="m3279,5329l3288,5329,3288,5310,3279,5310,3279,5329xe" filled="true" fillcolor="#000000" stroked="false">
                <v:path arrowok="t"/>
                <v:fill type="solid"/>
              </v:shape>
            </v:group>
            <v:group style="position:absolute;left:3279;top:5329;width:10;height:20" coordorigin="3279,5329" coordsize="10,20">
              <v:shape style="position:absolute;left:3279;top:5329;width:10;height:20" coordorigin="3279,5329" coordsize="10,20" path="m3279,5348l3288,5348,3288,5329,3279,5329,3279,5348xe" filled="true" fillcolor="#000000" stroked="false">
                <v:path arrowok="t"/>
                <v:fill type="solid"/>
              </v:shape>
            </v:group>
            <v:group style="position:absolute;left:3279;top:5348;width:10;height:20" coordorigin="3279,5348" coordsize="10,20">
              <v:shape style="position:absolute;left:3279;top:5348;width:10;height:20" coordorigin="3279,5348" coordsize="10,20" path="m3279,5367l3288,5367,3288,5348,3279,5348,3279,5367xe" filled="true" fillcolor="#000000" stroked="false">
                <v:path arrowok="t"/>
                <v:fill type="solid"/>
              </v:shape>
            </v:group>
            <v:group style="position:absolute;left:3279;top:5367;width:10;height:20" coordorigin="3279,5367" coordsize="10,20">
              <v:shape style="position:absolute;left:3279;top:5367;width:10;height:20" coordorigin="3279,5367" coordsize="10,20" path="m3279,5386l3288,5386,3288,5367,3279,5367,3279,5386xe" filled="true" fillcolor="#000000" stroked="false">
                <v:path arrowok="t"/>
                <v:fill type="solid"/>
              </v:shape>
            </v:group>
            <v:group style="position:absolute;left:3279;top:5386;width:10;height:20" coordorigin="3279,5386" coordsize="10,20">
              <v:shape style="position:absolute;left:3279;top:5386;width:10;height:20" coordorigin="3279,5386" coordsize="10,20" path="m3279,5406l3288,5406,3288,5386,3279,5386,3279,5406xe" filled="true" fillcolor="#000000" stroked="false">
                <v:path arrowok="t"/>
                <v:fill type="solid"/>
              </v:shape>
            </v:group>
            <v:group style="position:absolute;left:3279;top:5406;width:10;height:20" coordorigin="3279,5406" coordsize="10,20">
              <v:shape style="position:absolute;left:3279;top:5406;width:10;height:20" coordorigin="3279,5406" coordsize="10,20" path="m3279,5425l3288,5425,3288,5406,3279,5406,3279,5425xe" filled="true" fillcolor="#000000" stroked="false">
                <v:path arrowok="t"/>
                <v:fill type="solid"/>
              </v:shape>
            </v:group>
            <v:group style="position:absolute;left:3279;top:5425;width:10;height:20" coordorigin="3279,5425" coordsize="10,20">
              <v:shape style="position:absolute;left:3279;top:5425;width:10;height:20" coordorigin="3279,5425" coordsize="10,20" path="m3279,5444l3288,5444,3288,5425,3279,5425,3279,5444xe" filled="true" fillcolor="#000000" stroked="false">
                <v:path arrowok="t"/>
                <v:fill type="solid"/>
              </v:shape>
            </v:group>
            <v:group style="position:absolute;left:3279;top:5444;width:10;height:20" coordorigin="3279,5444" coordsize="10,20">
              <v:shape style="position:absolute;left:3279;top:5444;width:10;height:20" coordorigin="3279,5444" coordsize="10,20" path="m3279,5463l3288,5463,3288,5444,3279,5444,3279,5463xe" filled="true" fillcolor="#000000" stroked="false">
                <v:path arrowok="t"/>
                <v:fill type="solid"/>
              </v:shape>
            </v:group>
            <v:group style="position:absolute;left:3279;top:5463;width:10;height:20" coordorigin="3279,5463" coordsize="10,20">
              <v:shape style="position:absolute;left:3279;top:5463;width:10;height:20" coordorigin="3279,5463" coordsize="10,20" path="m3279,5482l3288,5482,3288,5463,3279,5463,3279,5482xe" filled="true" fillcolor="#000000" stroked="false">
                <v:path arrowok="t"/>
                <v:fill type="solid"/>
              </v:shape>
            </v:group>
            <v:group style="position:absolute;left:3279;top:5482;width:10;height:20" coordorigin="3279,5482" coordsize="10,20">
              <v:shape style="position:absolute;left:3279;top:5482;width:10;height:20" coordorigin="3279,5482" coordsize="10,20" path="m3279,5502l3288,5502,3288,5482,3279,5482,3279,5502xe" filled="true" fillcolor="#000000" stroked="false">
                <v:path arrowok="t"/>
                <v:fill type="solid"/>
              </v:shape>
            </v:group>
            <v:group style="position:absolute;left:3279;top:5502;width:10;height:20" coordorigin="3279,5502" coordsize="10,20">
              <v:shape style="position:absolute;left:3279;top:5502;width:10;height:20" coordorigin="3279,5502" coordsize="10,20" path="m3279,5521l3288,5521,3288,5502,3279,5502,3279,5521xe" filled="true" fillcolor="#000000" stroked="false">
                <v:path arrowok="t"/>
                <v:fill type="solid"/>
              </v:shape>
            </v:group>
            <v:group style="position:absolute;left:3279;top:5521;width:10;height:20" coordorigin="3279,5521" coordsize="10,20">
              <v:shape style="position:absolute;left:3279;top:5521;width:10;height:20" coordorigin="3279,5521" coordsize="10,20" path="m3279,5540l3288,5540,3288,5521,3279,5521,3279,5540xe" filled="true" fillcolor="#000000" stroked="false">
                <v:path arrowok="t"/>
                <v:fill type="solid"/>
              </v:shape>
            </v:group>
            <v:group style="position:absolute;left:3279;top:5540;width:10;height:20" coordorigin="3279,5540" coordsize="10,20">
              <v:shape style="position:absolute;left:3279;top:5540;width:10;height:20" coordorigin="3279,5540" coordsize="10,20" path="m3279,5559l3288,5559,3288,5540,3279,5540,3279,5559xe" filled="true" fillcolor="#000000" stroked="false">
                <v:path arrowok="t"/>
                <v:fill type="solid"/>
              </v:shape>
            </v:group>
            <v:group style="position:absolute;left:3279;top:5559;width:10;height:20" coordorigin="3279,5559" coordsize="10,20">
              <v:shape style="position:absolute;left:3279;top:5559;width:10;height:20" coordorigin="3279,5559" coordsize="10,20" path="m3279,5578l3288,5578,3288,5559,3279,5559,3279,5578xe" filled="true" fillcolor="#000000" stroked="false">
                <v:path arrowok="t"/>
                <v:fill type="solid"/>
              </v:shape>
            </v:group>
            <v:group style="position:absolute;left:3279;top:5578;width:10;height:20" coordorigin="3279,5578" coordsize="10,20">
              <v:shape style="position:absolute;left:3279;top:5578;width:10;height:20" coordorigin="3279,5578" coordsize="10,20" path="m3279,5598l3288,5598,3288,5578,3279,5578,3279,5598xe" filled="true" fillcolor="#000000" stroked="false">
                <v:path arrowok="t"/>
                <v:fill type="solid"/>
              </v:shape>
            </v:group>
            <v:group style="position:absolute;left:3279;top:5598;width:10;height:20" coordorigin="3279,5598" coordsize="10,20">
              <v:shape style="position:absolute;left:3279;top:5598;width:10;height:20" coordorigin="3279,5598" coordsize="10,20" path="m3279,5617l3288,5617,3288,5598,3279,5598,3279,5617xe" filled="true" fillcolor="#000000" stroked="false">
                <v:path arrowok="t"/>
                <v:fill type="solid"/>
              </v:shape>
            </v:group>
            <v:group style="position:absolute;left:3279;top:5617;width:10;height:20" coordorigin="3279,5617" coordsize="10,20">
              <v:shape style="position:absolute;left:3279;top:5617;width:10;height:20" coordorigin="3279,5617" coordsize="10,20" path="m3279,5636l3288,5636,3288,5617,3279,5617,3279,5636xe" filled="true" fillcolor="#000000" stroked="false">
                <v:path arrowok="t"/>
                <v:fill type="solid"/>
              </v:shape>
            </v:group>
            <v:group style="position:absolute;left:3279;top:5636;width:10;height:20" coordorigin="3279,5636" coordsize="10,20">
              <v:shape style="position:absolute;left:3279;top:5636;width:10;height:20" coordorigin="3279,5636" coordsize="10,20" path="m3279,5655l3288,5655,3288,5636,3279,5636,3279,5655xe" filled="true" fillcolor="#000000" stroked="false">
                <v:path arrowok="t"/>
                <v:fill type="solid"/>
              </v:shape>
            </v:group>
            <v:group style="position:absolute;left:3279;top:5655;width:10;height:20" coordorigin="3279,5655" coordsize="10,20">
              <v:shape style="position:absolute;left:3279;top:5655;width:10;height:20" coordorigin="3279,5655" coordsize="10,20" path="m3279,5674l3288,5674,3288,5655,3279,5655,3279,5674xe" filled="true" fillcolor="#000000" stroked="false">
                <v:path arrowok="t"/>
                <v:fill type="solid"/>
              </v:shape>
            </v:group>
            <v:group style="position:absolute;left:3279;top:5674;width:10;height:20" coordorigin="3279,5674" coordsize="10,20">
              <v:shape style="position:absolute;left:3279;top:5674;width:10;height:20" coordorigin="3279,5674" coordsize="10,20" path="m3279,5694l3288,5694,3288,5674,3279,5674,3279,5694xe" filled="true" fillcolor="#000000" stroked="false">
                <v:path arrowok="t"/>
                <v:fill type="solid"/>
              </v:shape>
            </v:group>
            <v:group style="position:absolute;left:3279;top:5694;width:10;height:20" coordorigin="3279,5694" coordsize="10,20">
              <v:shape style="position:absolute;left:3279;top:5694;width:10;height:20" coordorigin="3279,5694" coordsize="10,20" path="m3279,5713l3288,5713,3288,5694,3279,5694,3279,5713xe" filled="true" fillcolor="#000000" stroked="false">
                <v:path arrowok="t"/>
                <v:fill type="solid"/>
              </v:shape>
            </v:group>
            <v:group style="position:absolute;left:3279;top:5713;width:10;height:20" coordorigin="3279,5713" coordsize="10,20">
              <v:shape style="position:absolute;left:3279;top:5713;width:10;height:20" coordorigin="3279,5713" coordsize="10,20" path="m3279,5732l3288,5732,3288,5713,3279,5713,3279,5732xe" filled="true" fillcolor="#000000" stroked="false">
                <v:path arrowok="t"/>
                <v:fill type="solid"/>
              </v:shape>
            </v:group>
            <v:group style="position:absolute;left:3279;top:5732;width:10;height:20" coordorigin="3279,5732" coordsize="10,20">
              <v:shape style="position:absolute;left:3279;top:5732;width:10;height:20" coordorigin="3279,5732" coordsize="10,20" path="m3279,5751l3288,5751,3288,5732,3279,5732,3279,5751xe" filled="true" fillcolor="#000000" stroked="false">
                <v:path arrowok="t"/>
                <v:fill type="solid"/>
              </v:shape>
            </v:group>
            <v:group style="position:absolute;left:3279;top:5751;width:10;height:20" coordorigin="3279,5751" coordsize="10,20">
              <v:shape style="position:absolute;left:3279;top:5751;width:10;height:20" coordorigin="3279,5751" coordsize="10,20" path="m3279,5770l3288,5770,3288,5751,3279,5751,3279,5770xe" filled="true" fillcolor="#000000" stroked="false">
                <v:path arrowok="t"/>
                <v:fill type="solid"/>
              </v:shape>
            </v:group>
            <v:group style="position:absolute;left:3279;top:5770;width:10;height:20" coordorigin="3279,5770" coordsize="10,20">
              <v:shape style="position:absolute;left:3279;top:5770;width:10;height:20" coordorigin="3279,5770" coordsize="10,20" path="m3279,5790l3288,5790,3288,5770,3279,5770,3279,5790xe" filled="true" fillcolor="#000000" stroked="false">
                <v:path arrowok="t"/>
                <v:fill type="solid"/>
              </v:shape>
            </v:group>
            <v:group style="position:absolute;left:3279;top:5790;width:10;height:20" coordorigin="3279,5790" coordsize="10,20">
              <v:shape style="position:absolute;left:3279;top:5790;width:10;height:20" coordorigin="3279,5790" coordsize="10,20" path="m3279,5809l3288,5809,3288,5790,3279,5790,3279,5809xe" filled="true" fillcolor="#000000" stroked="false">
                <v:path arrowok="t"/>
                <v:fill type="solid"/>
              </v:shape>
            </v:group>
            <v:group style="position:absolute;left:3279;top:5814;width:10;height:2" coordorigin="3279,5814" coordsize="10,2">
              <v:shape style="position:absolute;left:3279;top:5814;width:10;height:2" coordorigin="3279,5814" coordsize="10,0" path="m3279,5814l3288,5814e" filled="false" stroked="true" strokeweight=".47998pt" strokecolor="#000000">
                <v:path arrowok="t"/>
              </v:shape>
            </v:group>
            <v:group style="position:absolute;left:4838;top:5098;width:10;height:20" coordorigin="4838,5098" coordsize="10,20">
              <v:shape style="position:absolute;left:4838;top:5098;width:10;height:20" coordorigin="4838,5098" coordsize="10,20" path="m4838,5118l4847,5118,4847,5098,4838,5098,4838,5118xe" filled="true" fillcolor="#000000" stroked="false">
                <v:path arrowok="t"/>
                <v:fill type="solid"/>
              </v:shape>
            </v:group>
            <v:group style="position:absolute;left:4838;top:5118;width:10;height:20" coordorigin="4838,5118" coordsize="10,20">
              <v:shape style="position:absolute;left:4838;top:5118;width:10;height:20" coordorigin="4838,5118" coordsize="10,20" path="m4838,5137l4847,5137,4847,5118,4838,5118,4838,5137xe" filled="true" fillcolor="#000000" stroked="false">
                <v:path arrowok="t"/>
                <v:fill type="solid"/>
              </v:shape>
            </v:group>
            <v:group style="position:absolute;left:4838;top:5137;width:10;height:20" coordorigin="4838,5137" coordsize="10,20">
              <v:shape style="position:absolute;left:4838;top:5137;width:10;height:20" coordorigin="4838,5137" coordsize="10,20" path="m4838,5156l4847,5156,4847,5137,4838,5137,4838,5156xe" filled="true" fillcolor="#000000" stroked="false">
                <v:path arrowok="t"/>
                <v:fill type="solid"/>
              </v:shape>
            </v:group>
            <v:group style="position:absolute;left:4838;top:5156;width:10;height:20" coordorigin="4838,5156" coordsize="10,20">
              <v:shape style="position:absolute;left:4838;top:5156;width:10;height:20" coordorigin="4838,5156" coordsize="10,20" path="m4838,5175l4847,5175,4847,5156,4838,5156,4838,5175xe" filled="true" fillcolor="#000000" stroked="false">
                <v:path arrowok="t"/>
                <v:fill type="solid"/>
              </v:shape>
            </v:group>
            <v:group style="position:absolute;left:4838;top:5175;width:10;height:20" coordorigin="4838,5175" coordsize="10,20">
              <v:shape style="position:absolute;left:4838;top:5175;width:10;height:20" coordorigin="4838,5175" coordsize="10,20" path="m4838,5194l4847,5194,4847,5175,4838,5175,4838,5194xe" filled="true" fillcolor="#000000" stroked="false">
                <v:path arrowok="t"/>
                <v:fill type="solid"/>
              </v:shape>
            </v:group>
            <v:group style="position:absolute;left:4838;top:5194;width:10;height:20" coordorigin="4838,5194" coordsize="10,20">
              <v:shape style="position:absolute;left:4838;top:5194;width:10;height:20" coordorigin="4838,5194" coordsize="10,20" path="m4838,5214l4847,5214,4847,5194,4838,5194,4838,5214xe" filled="true" fillcolor="#000000" stroked="false">
                <v:path arrowok="t"/>
                <v:fill type="solid"/>
              </v:shape>
            </v:group>
            <v:group style="position:absolute;left:4838;top:5214;width:10;height:20" coordorigin="4838,5214" coordsize="10,20">
              <v:shape style="position:absolute;left:4838;top:5214;width:10;height:20" coordorigin="4838,5214" coordsize="10,20" path="m4838,5233l4847,5233,4847,5214,4838,5214,4838,5233xe" filled="true" fillcolor="#000000" stroked="false">
                <v:path arrowok="t"/>
                <v:fill type="solid"/>
              </v:shape>
            </v:group>
            <v:group style="position:absolute;left:4838;top:5233;width:10;height:20" coordorigin="4838,5233" coordsize="10,20">
              <v:shape style="position:absolute;left:4838;top:5233;width:10;height:20" coordorigin="4838,5233" coordsize="10,20" path="m4838,5252l4847,5252,4847,5233,4838,5233,4838,5252xe" filled="true" fillcolor="#000000" stroked="false">
                <v:path arrowok="t"/>
                <v:fill type="solid"/>
              </v:shape>
            </v:group>
            <v:group style="position:absolute;left:4838;top:5252;width:10;height:20" coordorigin="4838,5252" coordsize="10,20">
              <v:shape style="position:absolute;left:4838;top:5252;width:10;height:20" coordorigin="4838,5252" coordsize="10,20" path="m4838,5271l4847,5271,4847,5252,4838,5252,4838,5271xe" filled="true" fillcolor="#000000" stroked="false">
                <v:path arrowok="t"/>
                <v:fill type="solid"/>
              </v:shape>
            </v:group>
            <v:group style="position:absolute;left:4838;top:5271;width:10;height:20" coordorigin="4838,5271" coordsize="10,20">
              <v:shape style="position:absolute;left:4838;top:5271;width:10;height:20" coordorigin="4838,5271" coordsize="10,20" path="m4838,5290l4847,5290,4847,5271,4838,5271,4838,5290xe" filled="true" fillcolor="#000000" stroked="false">
                <v:path arrowok="t"/>
                <v:fill type="solid"/>
              </v:shape>
            </v:group>
            <v:group style="position:absolute;left:4838;top:5290;width:10;height:20" coordorigin="4838,5290" coordsize="10,20">
              <v:shape style="position:absolute;left:4838;top:5290;width:10;height:20" coordorigin="4838,5290" coordsize="10,20" path="m4838,5310l4847,5310,4847,5290,4838,5290,4838,5310xe" filled="true" fillcolor="#000000" stroked="false">
                <v:path arrowok="t"/>
                <v:fill type="solid"/>
              </v:shape>
            </v:group>
            <v:group style="position:absolute;left:4838;top:5310;width:10;height:20" coordorigin="4838,5310" coordsize="10,20">
              <v:shape style="position:absolute;left:4838;top:5310;width:10;height:20" coordorigin="4838,5310" coordsize="10,20" path="m4838,5329l4847,5329,4847,5310,4838,5310,4838,5329xe" filled="true" fillcolor="#000000" stroked="false">
                <v:path arrowok="t"/>
                <v:fill type="solid"/>
              </v:shape>
            </v:group>
            <v:group style="position:absolute;left:4838;top:5329;width:10;height:20" coordorigin="4838,5329" coordsize="10,20">
              <v:shape style="position:absolute;left:4838;top:5329;width:10;height:20" coordorigin="4838,5329" coordsize="10,20" path="m4838,5348l4847,5348,4847,5329,4838,5329,4838,5348xe" filled="true" fillcolor="#000000" stroked="false">
                <v:path arrowok="t"/>
                <v:fill type="solid"/>
              </v:shape>
            </v:group>
            <v:group style="position:absolute;left:4838;top:5348;width:10;height:20" coordorigin="4838,5348" coordsize="10,20">
              <v:shape style="position:absolute;left:4838;top:5348;width:10;height:20" coordorigin="4838,5348" coordsize="10,20" path="m4838,5367l4847,5367,4847,5348,4838,5348,4838,5367xe" filled="true" fillcolor="#000000" stroked="false">
                <v:path arrowok="t"/>
                <v:fill type="solid"/>
              </v:shape>
            </v:group>
            <v:group style="position:absolute;left:4838;top:5367;width:10;height:20" coordorigin="4838,5367" coordsize="10,20">
              <v:shape style="position:absolute;left:4838;top:5367;width:10;height:20" coordorigin="4838,5367" coordsize="10,20" path="m4838,5386l4847,5386,4847,5367,4838,5367,4838,5386xe" filled="true" fillcolor="#000000" stroked="false">
                <v:path arrowok="t"/>
                <v:fill type="solid"/>
              </v:shape>
            </v:group>
            <v:group style="position:absolute;left:4838;top:5386;width:10;height:20" coordorigin="4838,5386" coordsize="10,20">
              <v:shape style="position:absolute;left:4838;top:5386;width:10;height:20" coordorigin="4838,5386" coordsize="10,20" path="m4838,5406l4847,5406,4847,5386,4838,5386,4838,5406xe" filled="true" fillcolor="#000000" stroked="false">
                <v:path arrowok="t"/>
                <v:fill type="solid"/>
              </v:shape>
            </v:group>
            <v:group style="position:absolute;left:4838;top:5406;width:10;height:20" coordorigin="4838,5406" coordsize="10,20">
              <v:shape style="position:absolute;left:4838;top:5406;width:10;height:20" coordorigin="4838,5406" coordsize="10,20" path="m4838,5425l4847,5425,4847,5406,4838,5406,4838,5425xe" filled="true" fillcolor="#000000" stroked="false">
                <v:path arrowok="t"/>
                <v:fill type="solid"/>
              </v:shape>
            </v:group>
            <v:group style="position:absolute;left:4838;top:5425;width:10;height:20" coordorigin="4838,5425" coordsize="10,20">
              <v:shape style="position:absolute;left:4838;top:5425;width:10;height:20" coordorigin="4838,5425" coordsize="10,20" path="m4838,5444l4847,5444,4847,5425,4838,5425,4838,5444xe" filled="true" fillcolor="#000000" stroked="false">
                <v:path arrowok="t"/>
                <v:fill type="solid"/>
              </v:shape>
            </v:group>
            <v:group style="position:absolute;left:4838;top:5444;width:10;height:20" coordorigin="4838,5444" coordsize="10,20">
              <v:shape style="position:absolute;left:4838;top:5444;width:10;height:20" coordorigin="4838,5444" coordsize="10,20" path="m4838,5463l4847,5463,4847,5444,4838,5444,4838,5463xe" filled="true" fillcolor="#000000" stroked="false">
                <v:path arrowok="t"/>
                <v:fill type="solid"/>
              </v:shape>
            </v:group>
            <v:group style="position:absolute;left:4838;top:5463;width:10;height:20" coordorigin="4838,5463" coordsize="10,20">
              <v:shape style="position:absolute;left:4838;top:5463;width:10;height:20" coordorigin="4838,5463" coordsize="10,20" path="m4838,5482l4847,5482,4847,5463,4838,5463,4838,5482xe" filled="true" fillcolor="#000000" stroked="false">
                <v:path arrowok="t"/>
                <v:fill type="solid"/>
              </v:shape>
            </v:group>
            <v:group style="position:absolute;left:4838;top:5482;width:10;height:20" coordorigin="4838,5482" coordsize="10,20">
              <v:shape style="position:absolute;left:4838;top:5482;width:10;height:20" coordorigin="4838,5482" coordsize="10,20" path="m4838,5502l4847,5502,4847,5482,4838,5482,4838,5502xe" filled="true" fillcolor="#000000" stroked="false">
                <v:path arrowok="t"/>
                <v:fill type="solid"/>
              </v:shape>
            </v:group>
            <v:group style="position:absolute;left:4838;top:5502;width:10;height:20" coordorigin="4838,5502" coordsize="10,20">
              <v:shape style="position:absolute;left:4838;top:5502;width:10;height:20" coordorigin="4838,5502" coordsize="10,20" path="m4838,5521l4847,5521,4847,5502,4838,5502,4838,5521xe" filled="true" fillcolor="#000000" stroked="false">
                <v:path arrowok="t"/>
                <v:fill type="solid"/>
              </v:shape>
            </v:group>
            <v:group style="position:absolute;left:4838;top:5521;width:10;height:20" coordorigin="4838,5521" coordsize="10,20">
              <v:shape style="position:absolute;left:4838;top:5521;width:10;height:20" coordorigin="4838,5521" coordsize="10,20" path="m4838,5540l4847,5540,4847,5521,4838,5521,4838,5540xe" filled="true" fillcolor="#000000" stroked="false">
                <v:path arrowok="t"/>
                <v:fill type="solid"/>
              </v:shape>
            </v:group>
            <v:group style="position:absolute;left:4838;top:5540;width:10;height:20" coordorigin="4838,5540" coordsize="10,20">
              <v:shape style="position:absolute;left:4838;top:5540;width:10;height:20" coordorigin="4838,5540" coordsize="10,20" path="m4838,5559l4847,5559,4847,5540,4838,5540,4838,5559xe" filled="true" fillcolor="#000000" stroked="false">
                <v:path arrowok="t"/>
                <v:fill type="solid"/>
              </v:shape>
            </v:group>
            <v:group style="position:absolute;left:4838;top:5559;width:10;height:20" coordorigin="4838,5559" coordsize="10,20">
              <v:shape style="position:absolute;left:4838;top:5559;width:10;height:20" coordorigin="4838,5559" coordsize="10,20" path="m4838,5578l4847,5578,4847,5559,4838,5559,4838,5578xe" filled="true" fillcolor="#000000" stroked="false">
                <v:path arrowok="t"/>
                <v:fill type="solid"/>
              </v:shape>
            </v:group>
            <v:group style="position:absolute;left:4838;top:5578;width:10;height:20" coordorigin="4838,5578" coordsize="10,20">
              <v:shape style="position:absolute;left:4838;top:5578;width:10;height:20" coordorigin="4838,5578" coordsize="10,20" path="m4838,5598l4847,5598,4847,5578,4838,5578,4838,5598xe" filled="true" fillcolor="#000000" stroked="false">
                <v:path arrowok="t"/>
                <v:fill type="solid"/>
              </v:shape>
            </v:group>
            <v:group style="position:absolute;left:4838;top:5598;width:10;height:20" coordorigin="4838,5598" coordsize="10,20">
              <v:shape style="position:absolute;left:4838;top:5598;width:10;height:20" coordorigin="4838,5598" coordsize="10,20" path="m4838,5617l4847,5617,4847,5598,4838,5598,4838,5617xe" filled="true" fillcolor="#000000" stroked="false">
                <v:path arrowok="t"/>
                <v:fill type="solid"/>
              </v:shape>
            </v:group>
            <v:group style="position:absolute;left:4838;top:5617;width:10;height:20" coordorigin="4838,5617" coordsize="10,20">
              <v:shape style="position:absolute;left:4838;top:5617;width:10;height:20" coordorigin="4838,5617" coordsize="10,20" path="m4838,5636l4847,5636,4847,5617,4838,5617,4838,5636xe" filled="true" fillcolor="#000000" stroked="false">
                <v:path arrowok="t"/>
                <v:fill type="solid"/>
              </v:shape>
            </v:group>
            <v:group style="position:absolute;left:4838;top:5636;width:10;height:20" coordorigin="4838,5636" coordsize="10,20">
              <v:shape style="position:absolute;left:4838;top:5636;width:10;height:20" coordorigin="4838,5636" coordsize="10,20" path="m4838,5655l4847,5655,4847,5636,4838,5636,4838,5655xe" filled="true" fillcolor="#000000" stroked="false">
                <v:path arrowok="t"/>
                <v:fill type="solid"/>
              </v:shape>
            </v:group>
            <v:group style="position:absolute;left:4838;top:5655;width:10;height:20" coordorigin="4838,5655" coordsize="10,20">
              <v:shape style="position:absolute;left:4838;top:5655;width:10;height:20" coordorigin="4838,5655" coordsize="10,20" path="m4838,5674l4847,5674,4847,5655,4838,5655,4838,5674xe" filled="true" fillcolor="#000000" stroked="false">
                <v:path arrowok="t"/>
                <v:fill type="solid"/>
              </v:shape>
            </v:group>
            <v:group style="position:absolute;left:4838;top:5674;width:10;height:20" coordorigin="4838,5674" coordsize="10,20">
              <v:shape style="position:absolute;left:4838;top:5674;width:10;height:20" coordorigin="4838,5674" coordsize="10,20" path="m4838,5694l4847,5694,4847,5674,4838,5674,4838,5694xe" filled="true" fillcolor="#000000" stroked="false">
                <v:path arrowok="t"/>
                <v:fill type="solid"/>
              </v:shape>
            </v:group>
            <v:group style="position:absolute;left:4838;top:5694;width:10;height:20" coordorigin="4838,5694" coordsize="10,20">
              <v:shape style="position:absolute;left:4838;top:5694;width:10;height:20" coordorigin="4838,5694" coordsize="10,20" path="m4838,5713l4847,5713,4847,5694,4838,5694,4838,5713xe" filled="true" fillcolor="#000000" stroked="false">
                <v:path arrowok="t"/>
                <v:fill type="solid"/>
              </v:shape>
            </v:group>
            <v:group style="position:absolute;left:4838;top:5713;width:10;height:20" coordorigin="4838,5713" coordsize="10,20">
              <v:shape style="position:absolute;left:4838;top:5713;width:10;height:20" coordorigin="4838,5713" coordsize="10,20" path="m4838,5732l4847,5732,4847,5713,4838,5713,4838,5732xe" filled="true" fillcolor="#000000" stroked="false">
                <v:path arrowok="t"/>
                <v:fill type="solid"/>
              </v:shape>
            </v:group>
            <v:group style="position:absolute;left:4838;top:5732;width:10;height:20" coordorigin="4838,5732" coordsize="10,20">
              <v:shape style="position:absolute;left:4838;top:5732;width:10;height:20" coordorigin="4838,5732" coordsize="10,20" path="m4838,5751l4847,5751,4847,5732,4838,5732,4838,5751xe" filled="true" fillcolor="#000000" stroked="false">
                <v:path arrowok="t"/>
                <v:fill type="solid"/>
              </v:shape>
            </v:group>
            <v:group style="position:absolute;left:4838;top:5751;width:10;height:20" coordorigin="4838,5751" coordsize="10,20">
              <v:shape style="position:absolute;left:4838;top:5751;width:10;height:20" coordorigin="4838,5751" coordsize="10,20" path="m4838,5770l4847,5770,4847,5751,4838,5751,4838,5770xe" filled="true" fillcolor="#000000" stroked="false">
                <v:path arrowok="t"/>
                <v:fill type="solid"/>
              </v:shape>
            </v:group>
            <v:group style="position:absolute;left:4838;top:5770;width:10;height:20" coordorigin="4838,5770" coordsize="10,20">
              <v:shape style="position:absolute;left:4838;top:5770;width:10;height:20" coordorigin="4838,5770" coordsize="10,20" path="m4838,5790l4847,5790,4847,5770,4838,5770,4838,5790xe" filled="true" fillcolor="#000000" stroked="false">
                <v:path arrowok="t"/>
                <v:fill type="solid"/>
              </v:shape>
            </v:group>
            <v:group style="position:absolute;left:4838;top:5790;width:10;height:20" coordorigin="4838,5790" coordsize="10,20">
              <v:shape style="position:absolute;left:4838;top:5790;width:10;height:20" coordorigin="4838,5790" coordsize="10,20" path="m4838,5809l4847,5809,4847,5790,4838,5790,4838,5809xe" filled="true" fillcolor="#000000" stroked="false">
                <v:path arrowok="t"/>
                <v:fill type="solid"/>
              </v:shape>
            </v:group>
            <v:group style="position:absolute;left:4838;top:5814;width:10;height:2" coordorigin="4838,5814" coordsize="10,2">
              <v:shape style="position:absolute;left:4838;top:5814;width:10;height:2" coordorigin="4838,5814" coordsize="10,0" path="m4838,5814l4847,5814e" filled="false" stroked="true" strokeweight=".47998pt" strokecolor="#000000">
                <v:path arrowok="t"/>
              </v:shape>
            </v:group>
            <v:group style="position:absolute;left:5547;top:5098;width:10;height:20" coordorigin="5547,5098" coordsize="10,20">
              <v:shape style="position:absolute;left:5547;top:5098;width:10;height:20" coordorigin="5547,5098" coordsize="10,20" path="m5547,5118l5556,5118,5556,5098,5547,5098,5547,5118xe" filled="true" fillcolor="#000000" stroked="false">
                <v:path arrowok="t"/>
                <v:fill type="solid"/>
              </v:shape>
            </v:group>
            <v:group style="position:absolute;left:5547;top:5118;width:10;height:20" coordorigin="5547,5118" coordsize="10,20">
              <v:shape style="position:absolute;left:5547;top:5118;width:10;height:20" coordorigin="5547,5118" coordsize="10,20" path="m5547,5137l5556,5137,5556,5118,5547,5118,5547,5137xe" filled="true" fillcolor="#000000" stroked="false">
                <v:path arrowok="t"/>
                <v:fill type="solid"/>
              </v:shape>
            </v:group>
            <v:group style="position:absolute;left:5547;top:5137;width:10;height:20" coordorigin="5547,5137" coordsize="10,20">
              <v:shape style="position:absolute;left:5547;top:5137;width:10;height:20" coordorigin="5547,5137" coordsize="10,20" path="m5547,5156l5556,5156,5556,5137,5547,5137,5547,5156xe" filled="true" fillcolor="#000000" stroked="false">
                <v:path arrowok="t"/>
                <v:fill type="solid"/>
              </v:shape>
            </v:group>
            <v:group style="position:absolute;left:5547;top:5156;width:10;height:20" coordorigin="5547,5156" coordsize="10,20">
              <v:shape style="position:absolute;left:5547;top:5156;width:10;height:20" coordorigin="5547,5156" coordsize="10,20" path="m5547,5175l5556,5175,5556,5156,5547,5156,5547,5175xe" filled="true" fillcolor="#000000" stroked="false">
                <v:path arrowok="t"/>
                <v:fill type="solid"/>
              </v:shape>
            </v:group>
            <v:group style="position:absolute;left:5547;top:5175;width:10;height:20" coordorigin="5547,5175" coordsize="10,20">
              <v:shape style="position:absolute;left:5547;top:5175;width:10;height:20" coordorigin="5547,5175" coordsize="10,20" path="m5547,5194l5556,5194,5556,5175,5547,5175,5547,5194xe" filled="true" fillcolor="#000000" stroked="false">
                <v:path arrowok="t"/>
                <v:fill type="solid"/>
              </v:shape>
            </v:group>
            <v:group style="position:absolute;left:5547;top:5194;width:10;height:20" coordorigin="5547,5194" coordsize="10,20">
              <v:shape style="position:absolute;left:5547;top:5194;width:10;height:20" coordorigin="5547,5194" coordsize="10,20" path="m5547,5214l5556,5214,5556,5194,5547,5194,5547,5214xe" filled="true" fillcolor="#000000" stroked="false">
                <v:path arrowok="t"/>
                <v:fill type="solid"/>
              </v:shape>
            </v:group>
            <v:group style="position:absolute;left:5547;top:5214;width:10;height:20" coordorigin="5547,5214" coordsize="10,20">
              <v:shape style="position:absolute;left:5547;top:5214;width:10;height:20" coordorigin="5547,5214" coordsize="10,20" path="m5547,5233l5556,5233,5556,5214,5547,5214,5547,5233xe" filled="true" fillcolor="#000000" stroked="false">
                <v:path arrowok="t"/>
                <v:fill type="solid"/>
              </v:shape>
            </v:group>
            <v:group style="position:absolute;left:5547;top:5233;width:10;height:20" coordorigin="5547,5233" coordsize="10,20">
              <v:shape style="position:absolute;left:5547;top:5233;width:10;height:20" coordorigin="5547,5233" coordsize="10,20" path="m5547,5252l5556,5252,5556,5233,5547,5233,5547,5252xe" filled="true" fillcolor="#000000" stroked="false">
                <v:path arrowok="t"/>
                <v:fill type="solid"/>
              </v:shape>
            </v:group>
            <v:group style="position:absolute;left:5547;top:5252;width:10;height:20" coordorigin="5547,5252" coordsize="10,20">
              <v:shape style="position:absolute;left:5547;top:5252;width:10;height:20" coordorigin="5547,5252" coordsize="10,20" path="m5547,5271l5556,5271,5556,5252,5547,5252,5547,5271xe" filled="true" fillcolor="#000000" stroked="false">
                <v:path arrowok="t"/>
                <v:fill type="solid"/>
              </v:shape>
            </v:group>
            <v:group style="position:absolute;left:5547;top:5271;width:10;height:20" coordorigin="5547,5271" coordsize="10,20">
              <v:shape style="position:absolute;left:5547;top:5271;width:10;height:20" coordorigin="5547,5271" coordsize="10,20" path="m5547,5290l5556,5290,5556,5271,5547,5271,5547,5290xe" filled="true" fillcolor="#000000" stroked="false">
                <v:path arrowok="t"/>
                <v:fill type="solid"/>
              </v:shape>
            </v:group>
            <v:group style="position:absolute;left:5547;top:5290;width:10;height:20" coordorigin="5547,5290" coordsize="10,20">
              <v:shape style="position:absolute;left:5547;top:5290;width:10;height:20" coordorigin="5547,5290" coordsize="10,20" path="m5547,5310l5556,5310,5556,5290,5547,5290,5547,5310xe" filled="true" fillcolor="#000000" stroked="false">
                <v:path arrowok="t"/>
                <v:fill type="solid"/>
              </v:shape>
            </v:group>
            <v:group style="position:absolute;left:5547;top:5310;width:10;height:20" coordorigin="5547,5310" coordsize="10,20">
              <v:shape style="position:absolute;left:5547;top:5310;width:10;height:20" coordorigin="5547,5310" coordsize="10,20" path="m5547,5329l5556,5329,5556,5310,5547,5310,5547,5329xe" filled="true" fillcolor="#000000" stroked="false">
                <v:path arrowok="t"/>
                <v:fill type="solid"/>
              </v:shape>
            </v:group>
            <v:group style="position:absolute;left:5547;top:5329;width:10;height:20" coordorigin="5547,5329" coordsize="10,20">
              <v:shape style="position:absolute;left:5547;top:5329;width:10;height:20" coordorigin="5547,5329" coordsize="10,20" path="m5547,5348l5556,5348,5556,5329,5547,5329,5547,5348xe" filled="true" fillcolor="#000000" stroked="false">
                <v:path arrowok="t"/>
                <v:fill type="solid"/>
              </v:shape>
            </v:group>
            <v:group style="position:absolute;left:5547;top:5348;width:10;height:20" coordorigin="5547,5348" coordsize="10,20">
              <v:shape style="position:absolute;left:5547;top:5348;width:10;height:20" coordorigin="5547,5348" coordsize="10,20" path="m5547,5367l5556,5367,5556,5348,5547,5348,5547,5367xe" filled="true" fillcolor="#000000" stroked="false">
                <v:path arrowok="t"/>
                <v:fill type="solid"/>
              </v:shape>
            </v:group>
            <v:group style="position:absolute;left:5547;top:5367;width:10;height:20" coordorigin="5547,5367" coordsize="10,20">
              <v:shape style="position:absolute;left:5547;top:5367;width:10;height:20" coordorigin="5547,5367" coordsize="10,20" path="m5547,5386l5556,5386,5556,5367,5547,5367,5547,5386xe" filled="true" fillcolor="#000000" stroked="false">
                <v:path arrowok="t"/>
                <v:fill type="solid"/>
              </v:shape>
            </v:group>
            <v:group style="position:absolute;left:5547;top:5386;width:10;height:20" coordorigin="5547,5386" coordsize="10,20">
              <v:shape style="position:absolute;left:5547;top:5386;width:10;height:20" coordorigin="5547,5386" coordsize="10,20" path="m5547,5406l5556,5406,5556,5386,5547,5386,5547,5406xe" filled="true" fillcolor="#000000" stroked="false">
                <v:path arrowok="t"/>
                <v:fill type="solid"/>
              </v:shape>
            </v:group>
            <v:group style="position:absolute;left:5547;top:5406;width:10;height:20" coordorigin="5547,5406" coordsize="10,20">
              <v:shape style="position:absolute;left:5547;top:5406;width:10;height:20" coordorigin="5547,5406" coordsize="10,20" path="m5547,5425l5556,5425,5556,5406,5547,5406,5547,5425xe" filled="true" fillcolor="#000000" stroked="false">
                <v:path arrowok="t"/>
                <v:fill type="solid"/>
              </v:shape>
            </v:group>
            <v:group style="position:absolute;left:5547;top:5425;width:10;height:20" coordorigin="5547,5425" coordsize="10,20">
              <v:shape style="position:absolute;left:5547;top:5425;width:10;height:20" coordorigin="5547,5425" coordsize="10,20" path="m5547,5444l5556,5444,5556,5425,5547,5425,5547,5444xe" filled="true" fillcolor="#000000" stroked="false">
                <v:path arrowok="t"/>
                <v:fill type="solid"/>
              </v:shape>
            </v:group>
            <v:group style="position:absolute;left:5547;top:5444;width:10;height:20" coordorigin="5547,5444" coordsize="10,20">
              <v:shape style="position:absolute;left:5547;top:5444;width:10;height:20" coordorigin="5547,5444" coordsize="10,20" path="m5547,5463l5556,5463,5556,5444,5547,5444,5547,5463xe" filled="true" fillcolor="#000000" stroked="false">
                <v:path arrowok="t"/>
                <v:fill type="solid"/>
              </v:shape>
            </v:group>
            <v:group style="position:absolute;left:5547;top:5463;width:10;height:20" coordorigin="5547,5463" coordsize="10,20">
              <v:shape style="position:absolute;left:5547;top:5463;width:10;height:20" coordorigin="5547,5463" coordsize="10,20" path="m5547,5482l5556,5482,5556,5463,5547,5463,5547,5482xe" filled="true" fillcolor="#000000" stroked="false">
                <v:path arrowok="t"/>
                <v:fill type="solid"/>
              </v:shape>
            </v:group>
            <v:group style="position:absolute;left:5547;top:5482;width:10;height:20" coordorigin="5547,5482" coordsize="10,20">
              <v:shape style="position:absolute;left:5547;top:5482;width:10;height:20" coordorigin="5547,5482" coordsize="10,20" path="m5547,5502l5556,5502,5556,5482,5547,5482,5547,5502xe" filled="true" fillcolor="#000000" stroked="false">
                <v:path arrowok="t"/>
                <v:fill type="solid"/>
              </v:shape>
            </v:group>
            <v:group style="position:absolute;left:5547;top:5502;width:10;height:20" coordorigin="5547,5502" coordsize="10,20">
              <v:shape style="position:absolute;left:5547;top:5502;width:10;height:20" coordorigin="5547,5502" coordsize="10,20" path="m5547,5521l5556,5521,5556,5502,5547,5502,5547,5521xe" filled="true" fillcolor="#000000" stroked="false">
                <v:path arrowok="t"/>
                <v:fill type="solid"/>
              </v:shape>
            </v:group>
            <v:group style="position:absolute;left:5547;top:5521;width:10;height:20" coordorigin="5547,5521" coordsize="10,20">
              <v:shape style="position:absolute;left:5547;top:5521;width:10;height:20" coordorigin="5547,5521" coordsize="10,20" path="m5547,5540l5556,5540,5556,5521,5547,5521,5547,5540xe" filled="true" fillcolor="#000000" stroked="false">
                <v:path arrowok="t"/>
                <v:fill type="solid"/>
              </v:shape>
            </v:group>
            <v:group style="position:absolute;left:5547;top:5540;width:10;height:20" coordorigin="5547,5540" coordsize="10,20">
              <v:shape style="position:absolute;left:5547;top:5540;width:10;height:20" coordorigin="5547,5540" coordsize="10,20" path="m5547,5559l5556,5559,5556,5540,5547,5540,5547,5559xe" filled="true" fillcolor="#000000" stroked="false">
                <v:path arrowok="t"/>
                <v:fill type="solid"/>
              </v:shape>
            </v:group>
            <v:group style="position:absolute;left:5547;top:5559;width:10;height:20" coordorigin="5547,5559" coordsize="10,20">
              <v:shape style="position:absolute;left:5547;top:5559;width:10;height:20" coordorigin="5547,5559" coordsize="10,20" path="m5547,5578l5556,5578,5556,5559,5547,5559,5547,5578xe" filled="true" fillcolor="#000000" stroked="false">
                <v:path arrowok="t"/>
                <v:fill type="solid"/>
              </v:shape>
            </v:group>
            <v:group style="position:absolute;left:5547;top:5578;width:10;height:20" coordorigin="5547,5578" coordsize="10,20">
              <v:shape style="position:absolute;left:5547;top:5578;width:10;height:20" coordorigin="5547,5578" coordsize="10,20" path="m5547,5598l5556,5598,5556,5578,5547,5578,5547,5598xe" filled="true" fillcolor="#000000" stroked="false">
                <v:path arrowok="t"/>
                <v:fill type="solid"/>
              </v:shape>
            </v:group>
            <v:group style="position:absolute;left:5547;top:5598;width:10;height:20" coordorigin="5547,5598" coordsize="10,20">
              <v:shape style="position:absolute;left:5547;top:5598;width:10;height:20" coordorigin="5547,5598" coordsize="10,20" path="m5547,5617l5556,5617,5556,5598,5547,5598,5547,5617xe" filled="true" fillcolor="#000000" stroked="false">
                <v:path arrowok="t"/>
                <v:fill type="solid"/>
              </v:shape>
            </v:group>
            <v:group style="position:absolute;left:5547;top:5617;width:10;height:20" coordorigin="5547,5617" coordsize="10,20">
              <v:shape style="position:absolute;left:5547;top:5617;width:10;height:20" coordorigin="5547,5617" coordsize="10,20" path="m5547,5636l5556,5636,5556,5617,5547,5617,5547,5636xe" filled="true" fillcolor="#000000" stroked="false">
                <v:path arrowok="t"/>
                <v:fill type="solid"/>
              </v:shape>
            </v:group>
            <v:group style="position:absolute;left:5547;top:5636;width:10;height:20" coordorigin="5547,5636" coordsize="10,20">
              <v:shape style="position:absolute;left:5547;top:5636;width:10;height:20" coordorigin="5547,5636" coordsize="10,20" path="m5547,5655l5556,5655,5556,5636,5547,5636,5547,5655xe" filled="true" fillcolor="#000000" stroked="false">
                <v:path arrowok="t"/>
                <v:fill type="solid"/>
              </v:shape>
            </v:group>
            <v:group style="position:absolute;left:5547;top:5655;width:10;height:20" coordorigin="5547,5655" coordsize="10,20">
              <v:shape style="position:absolute;left:5547;top:5655;width:10;height:20" coordorigin="5547,5655" coordsize="10,20" path="m5547,5674l5556,5674,5556,5655,5547,5655,5547,5674xe" filled="true" fillcolor="#000000" stroked="false">
                <v:path arrowok="t"/>
                <v:fill type="solid"/>
              </v:shape>
            </v:group>
            <v:group style="position:absolute;left:5547;top:5674;width:10;height:20" coordorigin="5547,5674" coordsize="10,20">
              <v:shape style="position:absolute;left:5547;top:5674;width:10;height:20" coordorigin="5547,5674" coordsize="10,20" path="m5547,5694l5556,5694,5556,5674,5547,5674,5547,5694xe" filled="true" fillcolor="#000000" stroked="false">
                <v:path arrowok="t"/>
                <v:fill type="solid"/>
              </v:shape>
            </v:group>
            <v:group style="position:absolute;left:5547;top:5694;width:10;height:20" coordorigin="5547,5694" coordsize="10,20">
              <v:shape style="position:absolute;left:5547;top:5694;width:10;height:20" coordorigin="5547,5694" coordsize="10,20" path="m5547,5713l5556,5713,5556,5694,5547,5694,5547,5713xe" filled="true" fillcolor="#000000" stroked="false">
                <v:path arrowok="t"/>
                <v:fill type="solid"/>
              </v:shape>
            </v:group>
            <v:group style="position:absolute;left:5547;top:5713;width:10;height:20" coordorigin="5547,5713" coordsize="10,20">
              <v:shape style="position:absolute;left:5547;top:5713;width:10;height:20" coordorigin="5547,5713" coordsize="10,20" path="m5547,5732l5556,5732,5556,5713,5547,5713,5547,5732xe" filled="true" fillcolor="#000000" stroked="false">
                <v:path arrowok="t"/>
                <v:fill type="solid"/>
              </v:shape>
            </v:group>
            <v:group style="position:absolute;left:5547;top:5732;width:10;height:20" coordorigin="5547,5732" coordsize="10,20">
              <v:shape style="position:absolute;left:5547;top:5732;width:10;height:20" coordorigin="5547,5732" coordsize="10,20" path="m5547,5751l5556,5751,5556,5732,5547,5732,5547,5751xe" filled="true" fillcolor="#000000" stroked="false">
                <v:path arrowok="t"/>
                <v:fill type="solid"/>
              </v:shape>
            </v:group>
            <v:group style="position:absolute;left:5547;top:5751;width:10;height:20" coordorigin="5547,5751" coordsize="10,20">
              <v:shape style="position:absolute;left:5547;top:5751;width:10;height:20" coordorigin="5547,5751" coordsize="10,20" path="m5547,5770l5556,5770,5556,5751,5547,5751,5547,5770xe" filled="true" fillcolor="#000000" stroked="false">
                <v:path arrowok="t"/>
                <v:fill type="solid"/>
              </v:shape>
            </v:group>
            <v:group style="position:absolute;left:5547;top:5770;width:10;height:20" coordorigin="5547,5770" coordsize="10,20">
              <v:shape style="position:absolute;left:5547;top:5770;width:10;height:20" coordorigin="5547,5770" coordsize="10,20" path="m5547,5790l5556,5790,5556,5770,5547,5770,5547,5790xe" filled="true" fillcolor="#000000" stroked="false">
                <v:path arrowok="t"/>
                <v:fill type="solid"/>
              </v:shape>
            </v:group>
            <v:group style="position:absolute;left:5547;top:5790;width:10;height:20" coordorigin="5547,5790" coordsize="10,20">
              <v:shape style="position:absolute;left:5547;top:5790;width:10;height:20" coordorigin="5547,5790" coordsize="10,20" path="m5547,5809l5556,5809,5556,5790,5547,5790,5547,5809xe" filled="true" fillcolor="#000000" stroked="false">
                <v:path arrowok="t"/>
                <v:fill type="solid"/>
              </v:shape>
            </v:group>
            <v:group style="position:absolute;left:5547;top:5814;width:10;height:2" coordorigin="5547,5814" coordsize="10,2">
              <v:shape style="position:absolute;left:5547;top:5814;width:10;height:2" coordorigin="5547,5814" coordsize="10,0" path="m5547,5814l5556,5814e" filled="false" stroked="true" strokeweight=".47998pt" strokecolor="#000000">
                <v:path arrowok="t"/>
              </v:shape>
            </v:group>
            <v:group style="position:absolute;left:7214;top:5098;width:10;height:20" coordorigin="7214,5098" coordsize="10,20">
              <v:shape style="position:absolute;left:7214;top:5098;width:10;height:20" coordorigin="7214,5098" coordsize="10,20" path="m7214,5118l7223,5118,7223,5098,7214,5098,7214,5118xe" filled="true" fillcolor="#000000" stroked="false">
                <v:path arrowok="t"/>
                <v:fill type="solid"/>
              </v:shape>
            </v:group>
            <v:group style="position:absolute;left:7214;top:5118;width:10;height:20" coordorigin="7214,5118" coordsize="10,20">
              <v:shape style="position:absolute;left:7214;top:5118;width:10;height:20" coordorigin="7214,5118" coordsize="10,20" path="m7214,5137l7223,5137,7223,5118,7214,5118,7214,5137xe" filled="true" fillcolor="#000000" stroked="false">
                <v:path arrowok="t"/>
                <v:fill type="solid"/>
              </v:shape>
            </v:group>
            <v:group style="position:absolute;left:7214;top:5137;width:10;height:20" coordorigin="7214,5137" coordsize="10,20">
              <v:shape style="position:absolute;left:7214;top:5137;width:10;height:20" coordorigin="7214,5137" coordsize="10,20" path="m7214,5156l7223,5156,7223,5137,7214,5137,7214,5156xe" filled="true" fillcolor="#000000" stroked="false">
                <v:path arrowok="t"/>
                <v:fill type="solid"/>
              </v:shape>
            </v:group>
            <v:group style="position:absolute;left:7214;top:5156;width:10;height:20" coordorigin="7214,5156" coordsize="10,20">
              <v:shape style="position:absolute;left:7214;top:5156;width:10;height:20" coordorigin="7214,5156" coordsize="10,20" path="m7214,5175l7223,5175,7223,5156,7214,5156,7214,5175xe" filled="true" fillcolor="#000000" stroked="false">
                <v:path arrowok="t"/>
                <v:fill type="solid"/>
              </v:shape>
            </v:group>
            <v:group style="position:absolute;left:7214;top:5175;width:10;height:20" coordorigin="7214,5175" coordsize="10,20">
              <v:shape style="position:absolute;left:7214;top:5175;width:10;height:20" coordorigin="7214,5175" coordsize="10,20" path="m7214,5194l7223,5194,7223,5175,7214,5175,7214,5194xe" filled="true" fillcolor="#000000" stroked="false">
                <v:path arrowok="t"/>
                <v:fill type="solid"/>
              </v:shape>
            </v:group>
            <v:group style="position:absolute;left:7214;top:5194;width:10;height:20" coordorigin="7214,5194" coordsize="10,20">
              <v:shape style="position:absolute;left:7214;top:5194;width:10;height:20" coordorigin="7214,5194" coordsize="10,20" path="m7214,5214l7223,5214,7223,5194,7214,5194,7214,5214xe" filled="true" fillcolor="#000000" stroked="false">
                <v:path arrowok="t"/>
                <v:fill type="solid"/>
              </v:shape>
            </v:group>
            <v:group style="position:absolute;left:7214;top:5214;width:10;height:20" coordorigin="7214,5214" coordsize="10,20">
              <v:shape style="position:absolute;left:7214;top:5214;width:10;height:20" coordorigin="7214,5214" coordsize="10,20" path="m7214,5233l7223,5233,7223,5214,7214,5214,7214,5233xe" filled="true" fillcolor="#000000" stroked="false">
                <v:path arrowok="t"/>
                <v:fill type="solid"/>
              </v:shape>
            </v:group>
            <v:group style="position:absolute;left:7214;top:5233;width:10;height:20" coordorigin="7214,5233" coordsize="10,20">
              <v:shape style="position:absolute;left:7214;top:5233;width:10;height:20" coordorigin="7214,5233" coordsize="10,20" path="m7214,5252l7223,5252,7223,5233,7214,5233,7214,5252xe" filled="true" fillcolor="#000000" stroked="false">
                <v:path arrowok="t"/>
                <v:fill type="solid"/>
              </v:shape>
            </v:group>
            <v:group style="position:absolute;left:7214;top:5252;width:10;height:20" coordorigin="7214,5252" coordsize="10,20">
              <v:shape style="position:absolute;left:7214;top:5252;width:10;height:20" coordorigin="7214,5252" coordsize="10,20" path="m7214,5271l7223,5271,7223,5252,7214,5252,7214,5271xe" filled="true" fillcolor="#000000" stroked="false">
                <v:path arrowok="t"/>
                <v:fill type="solid"/>
              </v:shape>
            </v:group>
            <v:group style="position:absolute;left:7214;top:5271;width:10;height:20" coordorigin="7214,5271" coordsize="10,20">
              <v:shape style="position:absolute;left:7214;top:5271;width:10;height:20" coordorigin="7214,5271" coordsize="10,20" path="m7214,5290l7223,5290,7223,5271,7214,5271,7214,5290xe" filled="true" fillcolor="#000000" stroked="false">
                <v:path arrowok="t"/>
                <v:fill type="solid"/>
              </v:shape>
            </v:group>
            <v:group style="position:absolute;left:7214;top:5290;width:10;height:20" coordorigin="7214,5290" coordsize="10,20">
              <v:shape style="position:absolute;left:7214;top:5290;width:10;height:20" coordorigin="7214,5290" coordsize="10,20" path="m7214,5310l7223,5310,7223,5290,7214,5290,7214,5310xe" filled="true" fillcolor="#000000" stroked="false">
                <v:path arrowok="t"/>
                <v:fill type="solid"/>
              </v:shape>
            </v:group>
            <v:group style="position:absolute;left:7214;top:5310;width:10;height:20" coordorigin="7214,5310" coordsize="10,20">
              <v:shape style="position:absolute;left:7214;top:5310;width:10;height:20" coordorigin="7214,5310" coordsize="10,20" path="m7214,5329l7223,5329,7223,5310,7214,5310,7214,5329xe" filled="true" fillcolor="#000000" stroked="false">
                <v:path arrowok="t"/>
                <v:fill type="solid"/>
              </v:shape>
            </v:group>
            <v:group style="position:absolute;left:7214;top:5329;width:10;height:20" coordorigin="7214,5329" coordsize="10,20">
              <v:shape style="position:absolute;left:7214;top:5329;width:10;height:20" coordorigin="7214,5329" coordsize="10,20" path="m7214,5348l7223,5348,7223,5329,7214,5329,7214,5348xe" filled="true" fillcolor="#000000" stroked="false">
                <v:path arrowok="t"/>
                <v:fill type="solid"/>
              </v:shape>
            </v:group>
            <v:group style="position:absolute;left:7214;top:5348;width:10;height:20" coordorigin="7214,5348" coordsize="10,20">
              <v:shape style="position:absolute;left:7214;top:5348;width:10;height:20" coordorigin="7214,5348" coordsize="10,20" path="m7214,5367l7223,5367,7223,5348,7214,5348,7214,5367xe" filled="true" fillcolor="#000000" stroked="false">
                <v:path arrowok="t"/>
                <v:fill type="solid"/>
              </v:shape>
            </v:group>
            <v:group style="position:absolute;left:7214;top:5367;width:10;height:20" coordorigin="7214,5367" coordsize="10,20">
              <v:shape style="position:absolute;left:7214;top:5367;width:10;height:20" coordorigin="7214,5367" coordsize="10,20" path="m7214,5386l7223,5386,7223,5367,7214,5367,7214,5386xe" filled="true" fillcolor="#000000" stroked="false">
                <v:path arrowok="t"/>
                <v:fill type="solid"/>
              </v:shape>
            </v:group>
            <v:group style="position:absolute;left:7214;top:5386;width:10;height:20" coordorigin="7214,5386" coordsize="10,20">
              <v:shape style="position:absolute;left:7214;top:5386;width:10;height:20" coordorigin="7214,5386" coordsize="10,20" path="m7214,5406l7223,5406,7223,5386,7214,5386,7214,5406xe" filled="true" fillcolor="#000000" stroked="false">
                <v:path arrowok="t"/>
                <v:fill type="solid"/>
              </v:shape>
            </v:group>
            <v:group style="position:absolute;left:7214;top:5406;width:10;height:20" coordorigin="7214,5406" coordsize="10,20">
              <v:shape style="position:absolute;left:7214;top:5406;width:10;height:20" coordorigin="7214,5406" coordsize="10,20" path="m7214,5425l7223,5425,7223,5406,7214,5406,7214,5425xe" filled="true" fillcolor="#000000" stroked="false">
                <v:path arrowok="t"/>
                <v:fill type="solid"/>
              </v:shape>
            </v:group>
            <v:group style="position:absolute;left:7214;top:5425;width:10;height:20" coordorigin="7214,5425" coordsize="10,20">
              <v:shape style="position:absolute;left:7214;top:5425;width:10;height:20" coordorigin="7214,5425" coordsize="10,20" path="m7214,5444l7223,5444,7223,5425,7214,5425,7214,5444xe" filled="true" fillcolor="#000000" stroked="false">
                <v:path arrowok="t"/>
                <v:fill type="solid"/>
              </v:shape>
            </v:group>
            <v:group style="position:absolute;left:7214;top:5444;width:10;height:20" coordorigin="7214,5444" coordsize="10,20">
              <v:shape style="position:absolute;left:7214;top:5444;width:10;height:20" coordorigin="7214,5444" coordsize="10,20" path="m7214,5463l7223,5463,7223,5444,7214,5444,7214,5463xe" filled="true" fillcolor="#000000" stroked="false">
                <v:path arrowok="t"/>
                <v:fill type="solid"/>
              </v:shape>
            </v:group>
            <v:group style="position:absolute;left:7214;top:5463;width:10;height:20" coordorigin="7214,5463" coordsize="10,20">
              <v:shape style="position:absolute;left:7214;top:5463;width:10;height:20" coordorigin="7214,5463" coordsize="10,20" path="m7214,5482l7223,5482,7223,5463,7214,5463,7214,5482xe" filled="true" fillcolor="#000000" stroked="false">
                <v:path arrowok="t"/>
                <v:fill type="solid"/>
              </v:shape>
            </v:group>
            <v:group style="position:absolute;left:7214;top:5482;width:10;height:20" coordorigin="7214,5482" coordsize="10,20">
              <v:shape style="position:absolute;left:7214;top:5482;width:10;height:20" coordorigin="7214,5482" coordsize="10,20" path="m7214,5502l7223,5502,7223,5482,7214,5482,7214,5502xe" filled="true" fillcolor="#000000" stroked="false">
                <v:path arrowok="t"/>
                <v:fill type="solid"/>
              </v:shape>
            </v:group>
            <v:group style="position:absolute;left:7214;top:5502;width:10;height:20" coordorigin="7214,5502" coordsize="10,20">
              <v:shape style="position:absolute;left:7214;top:5502;width:10;height:20" coordorigin="7214,5502" coordsize="10,20" path="m7214,5521l7223,5521,7223,5502,7214,5502,7214,5521xe" filled="true" fillcolor="#000000" stroked="false">
                <v:path arrowok="t"/>
                <v:fill type="solid"/>
              </v:shape>
            </v:group>
            <v:group style="position:absolute;left:7214;top:5521;width:10;height:20" coordorigin="7214,5521" coordsize="10,20">
              <v:shape style="position:absolute;left:7214;top:5521;width:10;height:20" coordorigin="7214,5521" coordsize="10,20" path="m7214,5540l7223,5540,7223,5521,7214,5521,7214,5540xe" filled="true" fillcolor="#000000" stroked="false">
                <v:path arrowok="t"/>
                <v:fill type="solid"/>
              </v:shape>
            </v:group>
            <v:group style="position:absolute;left:7214;top:5540;width:10;height:20" coordorigin="7214,5540" coordsize="10,20">
              <v:shape style="position:absolute;left:7214;top:5540;width:10;height:20" coordorigin="7214,5540" coordsize="10,20" path="m7214,5559l7223,5559,7223,5540,7214,5540,7214,5559xe" filled="true" fillcolor="#000000" stroked="false">
                <v:path arrowok="t"/>
                <v:fill type="solid"/>
              </v:shape>
            </v:group>
            <v:group style="position:absolute;left:7214;top:5559;width:10;height:20" coordorigin="7214,5559" coordsize="10,20">
              <v:shape style="position:absolute;left:7214;top:5559;width:10;height:20" coordorigin="7214,5559" coordsize="10,20" path="m7214,5578l7223,5578,7223,5559,7214,5559,7214,5578xe" filled="true" fillcolor="#000000" stroked="false">
                <v:path arrowok="t"/>
                <v:fill type="solid"/>
              </v:shape>
            </v:group>
            <v:group style="position:absolute;left:7214;top:5578;width:10;height:20" coordorigin="7214,5578" coordsize="10,20">
              <v:shape style="position:absolute;left:7214;top:5578;width:10;height:20" coordorigin="7214,5578" coordsize="10,20" path="m7214,5598l7223,5598,7223,5578,7214,5578,7214,5598xe" filled="true" fillcolor="#000000" stroked="false">
                <v:path arrowok="t"/>
                <v:fill type="solid"/>
              </v:shape>
            </v:group>
            <v:group style="position:absolute;left:7214;top:5598;width:10;height:20" coordorigin="7214,5598" coordsize="10,20">
              <v:shape style="position:absolute;left:7214;top:5598;width:10;height:20" coordorigin="7214,5598" coordsize="10,20" path="m7214,5617l7223,5617,7223,5598,7214,5598,7214,5617xe" filled="true" fillcolor="#000000" stroked="false">
                <v:path arrowok="t"/>
                <v:fill type="solid"/>
              </v:shape>
            </v:group>
            <v:group style="position:absolute;left:7214;top:5617;width:10;height:20" coordorigin="7214,5617" coordsize="10,20">
              <v:shape style="position:absolute;left:7214;top:5617;width:10;height:20" coordorigin="7214,5617" coordsize="10,20" path="m7214,5636l7223,5636,7223,5617,7214,5617,7214,5636xe" filled="true" fillcolor="#000000" stroked="false">
                <v:path arrowok="t"/>
                <v:fill type="solid"/>
              </v:shape>
            </v:group>
            <v:group style="position:absolute;left:7214;top:5636;width:10;height:20" coordorigin="7214,5636" coordsize="10,20">
              <v:shape style="position:absolute;left:7214;top:5636;width:10;height:20" coordorigin="7214,5636" coordsize="10,20" path="m7214,5655l7223,5655,7223,5636,7214,5636,7214,5655xe" filled="true" fillcolor="#000000" stroked="false">
                <v:path arrowok="t"/>
                <v:fill type="solid"/>
              </v:shape>
            </v:group>
            <v:group style="position:absolute;left:7214;top:5655;width:10;height:20" coordorigin="7214,5655" coordsize="10,20">
              <v:shape style="position:absolute;left:7214;top:5655;width:10;height:20" coordorigin="7214,5655" coordsize="10,20" path="m7214,5674l7223,5674,7223,5655,7214,5655,7214,5674xe" filled="true" fillcolor="#000000" stroked="false">
                <v:path arrowok="t"/>
                <v:fill type="solid"/>
              </v:shape>
            </v:group>
            <v:group style="position:absolute;left:7214;top:5674;width:10;height:20" coordorigin="7214,5674" coordsize="10,20">
              <v:shape style="position:absolute;left:7214;top:5674;width:10;height:20" coordorigin="7214,5674" coordsize="10,20" path="m7214,5694l7223,5694,7223,5674,7214,5674,7214,5694xe" filled="true" fillcolor="#000000" stroked="false">
                <v:path arrowok="t"/>
                <v:fill type="solid"/>
              </v:shape>
            </v:group>
            <v:group style="position:absolute;left:7214;top:5694;width:10;height:20" coordorigin="7214,5694" coordsize="10,20">
              <v:shape style="position:absolute;left:7214;top:5694;width:10;height:20" coordorigin="7214,5694" coordsize="10,20" path="m7214,5713l7223,5713,7223,5694,7214,5694,7214,5713xe" filled="true" fillcolor="#000000" stroked="false">
                <v:path arrowok="t"/>
                <v:fill type="solid"/>
              </v:shape>
            </v:group>
            <v:group style="position:absolute;left:7214;top:5713;width:10;height:20" coordorigin="7214,5713" coordsize="10,20">
              <v:shape style="position:absolute;left:7214;top:5713;width:10;height:20" coordorigin="7214,5713" coordsize="10,20" path="m7214,5732l7223,5732,7223,5713,7214,5713,7214,5732xe" filled="true" fillcolor="#000000" stroked="false">
                <v:path arrowok="t"/>
                <v:fill type="solid"/>
              </v:shape>
            </v:group>
            <v:group style="position:absolute;left:7214;top:5732;width:10;height:20" coordorigin="7214,5732" coordsize="10,20">
              <v:shape style="position:absolute;left:7214;top:5732;width:10;height:20" coordorigin="7214,5732" coordsize="10,20" path="m7214,5751l7223,5751,7223,5732,7214,5732,7214,5751xe" filled="true" fillcolor="#000000" stroked="false">
                <v:path arrowok="t"/>
                <v:fill type="solid"/>
              </v:shape>
            </v:group>
            <v:group style="position:absolute;left:7214;top:5751;width:10;height:20" coordorigin="7214,5751" coordsize="10,20">
              <v:shape style="position:absolute;left:7214;top:5751;width:10;height:20" coordorigin="7214,5751" coordsize="10,20" path="m7214,5770l7223,5770,7223,5751,7214,5751,7214,5770xe" filled="true" fillcolor="#000000" stroked="false">
                <v:path arrowok="t"/>
                <v:fill type="solid"/>
              </v:shape>
            </v:group>
            <v:group style="position:absolute;left:7214;top:5770;width:10;height:20" coordorigin="7214,5770" coordsize="10,20">
              <v:shape style="position:absolute;left:7214;top:5770;width:10;height:20" coordorigin="7214,5770" coordsize="10,20" path="m7214,5790l7223,5790,7223,5770,7214,5770,7214,5790xe" filled="true" fillcolor="#000000" stroked="false">
                <v:path arrowok="t"/>
                <v:fill type="solid"/>
              </v:shape>
            </v:group>
            <v:group style="position:absolute;left:7214;top:5790;width:10;height:20" coordorigin="7214,5790" coordsize="10,20">
              <v:shape style="position:absolute;left:7214;top:5790;width:10;height:20" coordorigin="7214,5790" coordsize="10,20" path="m7214,5809l7223,5809,7223,5790,7214,5790,7214,5809xe" filled="true" fillcolor="#000000" stroked="false">
                <v:path arrowok="t"/>
                <v:fill type="solid"/>
              </v:shape>
            </v:group>
            <v:group style="position:absolute;left:7214;top:5814;width:10;height:2" coordorigin="7214,5814" coordsize="10,2">
              <v:shape style="position:absolute;left:7214;top:5814;width:10;height:2" coordorigin="7214,5814" coordsize="10,0" path="m7214,5814l7223,5814e" filled="false" stroked="true" strokeweight=".47998pt" strokecolor="#000000">
                <v:path arrowok="t"/>
              </v:shape>
            </v:group>
            <v:group style="position:absolute;left:8240;top:5098;width:10;height:20" coordorigin="8240,5098" coordsize="10,20">
              <v:shape style="position:absolute;left:8240;top:5098;width:10;height:20" coordorigin="8240,5098" coordsize="10,20" path="m8240,5118l8249,5118,8249,5098,8240,5098,8240,5118xe" filled="true" fillcolor="#000000" stroked="false">
                <v:path arrowok="t"/>
                <v:fill type="solid"/>
              </v:shape>
            </v:group>
            <v:group style="position:absolute;left:8240;top:5118;width:10;height:20" coordorigin="8240,5118" coordsize="10,20">
              <v:shape style="position:absolute;left:8240;top:5118;width:10;height:20" coordorigin="8240,5118" coordsize="10,20" path="m8240,5137l8249,5137,8249,5118,8240,5118,8240,5137xe" filled="true" fillcolor="#000000" stroked="false">
                <v:path arrowok="t"/>
                <v:fill type="solid"/>
              </v:shape>
            </v:group>
            <v:group style="position:absolute;left:8240;top:5137;width:10;height:20" coordorigin="8240,5137" coordsize="10,20">
              <v:shape style="position:absolute;left:8240;top:5137;width:10;height:20" coordorigin="8240,5137" coordsize="10,20" path="m8240,5156l8249,5156,8249,5137,8240,5137,8240,5156xe" filled="true" fillcolor="#000000" stroked="false">
                <v:path arrowok="t"/>
                <v:fill type="solid"/>
              </v:shape>
            </v:group>
            <v:group style="position:absolute;left:8240;top:5156;width:10;height:20" coordorigin="8240,5156" coordsize="10,20">
              <v:shape style="position:absolute;left:8240;top:5156;width:10;height:20" coordorigin="8240,5156" coordsize="10,20" path="m8240,5175l8249,5175,8249,5156,8240,5156,8240,5175xe" filled="true" fillcolor="#000000" stroked="false">
                <v:path arrowok="t"/>
                <v:fill type="solid"/>
              </v:shape>
            </v:group>
            <v:group style="position:absolute;left:8240;top:5175;width:10;height:20" coordorigin="8240,5175" coordsize="10,20">
              <v:shape style="position:absolute;left:8240;top:5175;width:10;height:20" coordorigin="8240,5175" coordsize="10,20" path="m8240,5194l8249,5194,8249,5175,8240,5175,8240,5194xe" filled="true" fillcolor="#000000" stroked="false">
                <v:path arrowok="t"/>
                <v:fill type="solid"/>
              </v:shape>
            </v:group>
            <v:group style="position:absolute;left:8240;top:5194;width:10;height:20" coordorigin="8240,5194" coordsize="10,20">
              <v:shape style="position:absolute;left:8240;top:5194;width:10;height:20" coordorigin="8240,5194" coordsize="10,20" path="m8240,5214l8249,5214,8249,5194,8240,5194,8240,5214xe" filled="true" fillcolor="#000000" stroked="false">
                <v:path arrowok="t"/>
                <v:fill type="solid"/>
              </v:shape>
            </v:group>
            <v:group style="position:absolute;left:8240;top:5214;width:10;height:20" coordorigin="8240,5214" coordsize="10,20">
              <v:shape style="position:absolute;left:8240;top:5214;width:10;height:20" coordorigin="8240,5214" coordsize="10,20" path="m8240,5233l8249,5233,8249,5214,8240,5214,8240,5233xe" filled="true" fillcolor="#000000" stroked="false">
                <v:path arrowok="t"/>
                <v:fill type="solid"/>
              </v:shape>
            </v:group>
            <v:group style="position:absolute;left:8240;top:5233;width:10;height:20" coordorigin="8240,5233" coordsize="10,20">
              <v:shape style="position:absolute;left:8240;top:5233;width:10;height:20" coordorigin="8240,5233" coordsize="10,20" path="m8240,5252l8249,5252,8249,5233,8240,5233,8240,5252xe" filled="true" fillcolor="#000000" stroked="false">
                <v:path arrowok="t"/>
                <v:fill type="solid"/>
              </v:shape>
            </v:group>
            <v:group style="position:absolute;left:8240;top:5252;width:10;height:20" coordorigin="8240,5252" coordsize="10,20">
              <v:shape style="position:absolute;left:8240;top:5252;width:10;height:20" coordorigin="8240,5252" coordsize="10,20" path="m8240,5271l8249,5271,8249,5252,8240,5252,8240,5271xe" filled="true" fillcolor="#000000" stroked="false">
                <v:path arrowok="t"/>
                <v:fill type="solid"/>
              </v:shape>
            </v:group>
            <v:group style="position:absolute;left:8240;top:5271;width:10;height:20" coordorigin="8240,5271" coordsize="10,20">
              <v:shape style="position:absolute;left:8240;top:5271;width:10;height:20" coordorigin="8240,5271" coordsize="10,20" path="m8240,5290l8249,5290,8249,5271,8240,5271,8240,5290xe" filled="true" fillcolor="#000000" stroked="false">
                <v:path arrowok="t"/>
                <v:fill type="solid"/>
              </v:shape>
            </v:group>
            <v:group style="position:absolute;left:8240;top:5290;width:10;height:20" coordorigin="8240,5290" coordsize="10,20">
              <v:shape style="position:absolute;left:8240;top:5290;width:10;height:20" coordorigin="8240,5290" coordsize="10,20" path="m8240,5310l8249,5310,8249,5290,8240,5290,8240,5310xe" filled="true" fillcolor="#000000" stroked="false">
                <v:path arrowok="t"/>
                <v:fill type="solid"/>
              </v:shape>
            </v:group>
            <v:group style="position:absolute;left:8240;top:5310;width:10;height:20" coordorigin="8240,5310" coordsize="10,20">
              <v:shape style="position:absolute;left:8240;top:5310;width:10;height:20" coordorigin="8240,5310" coordsize="10,20" path="m8240,5329l8249,5329,8249,5310,8240,5310,8240,5329xe" filled="true" fillcolor="#000000" stroked="false">
                <v:path arrowok="t"/>
                <v:fill type="solid"/>
              </v:shape>
            </v:group>
            <v:group style="position:absolute;left:8240;top:5329;width:10;height:20" coordorigin="8240,5329" coordsize="10,20">
              <v:shape style="position:absolute;left:8240;top:5329;width:10;height:20" coordorigin="8240,5329" coordsize="10,20" path="m8240,5348l8249,5348,8249,5329,8240,5329,8240,5348xe" filled="true" fillcolor="#000000" stroked="false">
                <v:path arrowok="t"/>
                <v:fill type="solid"/>
              </v:shape>
            </v:group>
            <v:group style="position:absolute;left:8240;top:5348;width:10;height:20" coordorigin="8240,5348" coordsize="10,20">
              <v:shape style="position:absolute;left:8240;top:5348;width:10;height:20" coordorigin="8240,5348" coordsize="10,20" path="m8240,5367l8249,5367,8249,5348,8240,5348,8240,5367xe" filled="true" fillcolor="#000000" stroked="false">
                <v:path arrowok="t"/>
                <v:fill type="solid"/>
              </v:shape>
            </v:group>
            <v:group style="position:absolute;left:8240;top:5367;width:10;height:20" coordorigin="8240,5367" coordsize="10,20">
              <v:shape style="position:absolute;left:8240;top:5367;width:10;height:20" coordorigin="8240,5367" coordsize="10,20" path="m8240,5386l8249,5386,8249,5367,8240,5367,8240,5386xe" filled="true" fillcolor="#000000" stroked="false">
                <v:path arrowok="t"/>
                <v:fill type="solid"/>
              </v:shape>
            </v:group>
            <v:group style="position:absolute;left:8240;top:5386;width:10;height:20" coordorigin="8240,5386" coordsize="10,20">
              <v:shape style="position:absolute;left:8240;top:5386;width:10;height:20" coordorigin="8240,5386" coordsize="10,20" path="m8240,5406l8249,5406,8249,5386,8240,5386,8240,5406xe" filled="true" fillcolor="#000000" stroked="false">
                <v:path arrowok="t"/>
                <v:fill type="solid"/>
              </v:shape>
            </v:group>
            <v:group style="position:absolute;left:8240;top:5406;width:10;height:20" coordorigin="8240,5406" coordsize="10,20">
              <v:shape style="position:absolute;left:8240;top:5406;width:10;height:20" coordorigin="8240,5406" coordsize="10,20" path="m8240,5425l8249,5425,8249,5406,8240,5406,8240,5425xe" filled="true" fillcolor="#000000" stroked="false">
                <v:path arrowok="t"/>
                <v:fill type="solid"/>
              </v:shape>
            </v:group>
            <v:group style="position:absolute;left:8240;top:5425;width:10;height:20" coordorigin="8240,5425" coordsize="10,20">
              <v:shape style="position:absolute;left:8240;top:5425;width:10;height:20" coordorigin="8240,5425" coordsize="10,20" path="m8240,5444l8249,5444,8249,5425,8240,5425,8240,5444xe" filled="true" fillcolor="#000000" stroked="false">
                <v:path arrowok="t"/>
                <v:fill type="solid"/>
              </v:shape>
            </v:group>
            <v:group style="position:absolute;left:8240;top:5444;width:10;height:20" coordorigin="8240,5444" coordsize="10,20">
              <v:shape style="position:absolute;left:8240;top:5444;width:10;height:20" coordorigin="8240,5444" coordsize="10,20" path="m8240,5463l8249,5463,8249,5444,8240,5444,8240,5463xe" filled="true" fillcolor="#000000" stroked="false">
                <v:path arrowok="t"/>
                <v:fill type="solid"/>
              </v:shape>
            </v:group>
            <v:group style="position:absolute;left:8240;top:5463;width:10;height:20" coordorigin="8240,5463" coordsize="10,20">
              <v:shape style="position:absolute;left:8240;top:5463;width:10;height:20" coordorigin="8240,5463" coordsize="10,20" path="m8240,5482l8249,5482,8249,5463,8240,5463,8240,5482xe" filled="true" fillcolor="#000000" stroked="false">
                <v:path arrowok="t"/>
                <v:fill type="solid"/>
              </v:shape>
            </v:group>
            <v:group style="position:absolute;left:8240;top:5482;width:10;height:20" coordorigin="8240,5482" coordsize="10,20">
              <v:shape style="position:absolute;left:8240;top:5482;width:10;height:20" coordorigin="8240,5482" coordsize="10,20" path="m8240,5502l8249,5502,8249,5482,8240,5482,8240,5502xe" filled="true" fillcolor="#000000" stroked="false">
                <v:path arrowok="t"/>
                <v:fill type="solid"/>
              </v:shape>
            </v:group>
            <v:group style="position:absolute;left:8240;top:5502;width:10;height:20" coordorigin="8240,5502" coordsize="10,20">
              <v:shape style="position:absolute;left:8240;top:5502;width:10;height:20" coordorigin="8240,5502" coordsize="10,20" path="m8240,5521l8249,5521,8249,5502,8240,5502,8240,5521xe" filled="true" fillcolor="#000000" stroked="false">
                <v:path arrowok="t"/>
                <v:fill type="solid"/>
              </v:shape>
            </v:group>
            <v:group style="position:absolute;left:8240;top:5521;width:10;height:20" coordorigin="8240,5521" coordsize="10,20">
              <v:shape style="position:absolute;left:8240;top:5521;width:10;height:20" coordorigin="8240,5521" coordsize="10,20" path="m8240,5540l8249,5540,8249,5521,8240,5521,8240,5540xe" filled="true" fillcolor="#000000" stroked="false">
                <v:path arrowok="t"/>
                <v:fill type="solid"/>
              </v:shape>
            </v:group>
            <v:group style="position:absolute;left:8240;top:5540;width:10;height:20" coordorigin="8240,5540" coordsize="10,20">
              <v:shape style="position:absolute;left:8240;top:5540;width:10;height:20" coordorigin="8240,5540" coordsize="10,20" path="m8240,5559l8249,5559,8249,5540,8240,5540,8240,5559xe" filled="true" fillcolor="#000000" stroked="false">
                <v:path arrowok="t"/>
                <v:fill type="solid"/>
              </v:shape>
            </v:group>
            <v:group style="position:absolute;left:8240;top:5559;width:10;height:20" coordorigin="8240,5559" coordsize="10,20">
              <v:shape style="position:absolute;left:8240;top:5559;width:10;height:20" coordorigin="8240,5559" coordsize="10,20" path="m8240,5578l8249,5578,8249,5559,8240,5559,8240,5578xe" filled="true" fillcolor="#000000" stroked="false">
                <v:path arrowok="t"/>
                <v:fill type="solid"/>
              </v:shape>
            </v:group>
            <v:group style="position:absolute;left:8240;top:5578;width:10;height:20" coordorigin="8240,5578" coordsize="10,20">
              <v:shape style="position:absolute;left:8240;top:5578;width:10;height:20" coordorigin="8240,5578" coordsize="10,20" path="m8240,5598l8249,5598,8249,5578,8240,5578,8240,5598xe" filled="true" fillcolor="#000000" stroked="false">
                <v:path arrowok="t"/>
                <v:fill type="solid"/>
              </v:shape>
            </v:group>
            <v:group style="position:absolute;left:8240;top:5598;width:10;height:20" coordorigin="8240,5598" coordsize="10,20">
              <v:shape style="position:absolute;left:8240;top:5598;width:10;height:20" coordorigin="8240,5598" coordsize="10,20" path="m8240,5617l8249,5617,8249,5598,8240,5598,8240,5617xe" filled="true" fillcolor="#000000" stroked="false">
                <v:path arrowok="t"/>
                <v:fill type="solid"/>
              </v:shape>
            </v:group>
            <v:group style="position:absolute;left:8240;top:5617;width:10;height:20" coordorigin="8240,5617" coordsize="10,20">
              <v:shape style="position:absolute;left:8240;top:5617;width:10;height:20" coordorigin="8240,5617" coordsize="10,20" path="m8240,5636l8249,5636,8249,5617,8240,5617,8240,5636xe" filled="true" fillcolor="#000000" stroked="false">
                <v:path arrowok="t"/>
                <v:fill type="solid"/>
              </v:shape>
            </v:group>
            <v:group style="position:absolute;left:8240;top:5636;width:10;height:20" coordorigin="8240,5636" coordsize="10,20">
              <v:shape style="position:absolute;left:8240;top:5636;width:10;height:20" coordorigin="8240,5636" coordsize="10,20" path="m8240,5655l8249,5655,8249,5636,8240,5636,8240,5655xe" filled="true" fillcolor="#000000" stroked="false">
                <v:path arrowok="t"/>
                <v:fill type="solid"/>
              </v:shape>
            </v:group>
            <v:group style="position:absolute;left:8240;top:5655;width:10;height:20" coordorigin="8240,5655" coordsize="10,20">
              <v:shape style="position:absolute;left:8240;top:5655;width:10;height:20" coordorigin="8240,5655" coordsize="10,20" path="m8240,5674l8249,5674,8249,5655,8240,5655,8240,5674xe" filled="true" fillcolor="#000000" stroked="false">
                <v:path arrowok="t"/>
                <v:fill type="solid"/>
              </v:shape>
            </v:group>
            <v:group style="position:absolute;left:8240;top:5674;width:10;height:20" coordorigin="8240,5674" coordsize="10,20">
              <v:shape style="position:absolute;left:8240;top:5674;width:10;height:20" coordorigin="8240,5674" coordsize="10,20" path="m8240,5694l8249,5694,8249,5674,8240,5674,8240,5694xe" filled="true" fillcolor="#000000" stroked="false">
                <v:path arrowok="t"/>
                <v:fill type="solid"/>
              </v:shape>
            </v:group>
            <v:group style="position:absolute;left:8240;top:5694;width:10;height:20" coordorigin="8240,5694" coordsize="10,20">
              <v:shape style="position:absolute;left:8240;top:5694;width:10;height:20" coordorigin="8240,5694" coordsize="10,20" path="m8240,5713l8249,5713,8249,5694,8240,5694,8240,5713xe" filled="true" fillcolor="#000000" stroked="false">
                <v:path arrowok="t"/>
                <v:fill type="solid"/>
              </v:shape>
            </v:group>
            <v:group style="position:absolute;left:8240;top:5713;width:10;height:20" coordorigin="8240,5713" coordsize="10,20">
              <v:shape style="position:absolute;left:8240;top:5713;width:10;height:20" coordorigin="8240,5713" coordsize="10,20" path="m8240,5732l8249,5732,8249,5713,8240,5713,8240,5732xe" filled="true" fillcolor="#000000" stroked="false">
                <v:path arrowok="t"/>
                <v:fill type="solid"/>
              </v:shape>
            </v:group>
            <v:group style="position:absolute;left:8240;top:5732;width:10;height:20" coordorigin="8240,5732" coordsize="10,20">
              <v:shape style="position:absolute;left:8240;top:5732;width:10;height:20" coordorigin="8240,5732" coordsize="10,20" path="m8240,5751l8249,5751,8249,5732,8240,5732,8240,5751xe" filled="true" fillcolor="#000000" stroked="false">
                <v:path arrowok="t"/>
                <v:fill type="solid"/>
              </v:shape>
            </v:group>
            <v:group style="position:absolute;left:8240;top:5751;width:10;height:20" coordorigin="8240,5751" coordsize="10,20">
              <v:shape style="position:absolute;left:8240;top:5751;width:10;height:20" coordorigin="8240,5751" coordsize="10,20" path="m8240,5770l8249,5770,8249,5751,8240,5751,8240,5770xe" filled="true" fillcolor="#000000" stroked="false">
                <v:path arrowok="t"/>
                <v:fill type="solid"/>
              </v:shape>
            </v:group>
            <v:group style="position:absolute;left:8240;top:5770;width:10;height:20" coordorigin="8240,5770" coordsize="10,20">
              <v:shape style="position:absolute;left:8240;top:5770;width:10;height:20" coordorigin="8240,5770" coordsize="10,20" path="m8240,5790l8249,5790,8249,5770,8240,5770,8240,5790xe" filled="true" fillcolor="#000000" stroked="false">
                <v:path arrowok="t"/>
                <v:fill type="solid"/>
              </v:shape>
            </v:group>
            <v:group style="position:absolute;left:8240;top:5790;width:10;height:20" coordorigin="8240,5790" coordsize="10,20">
              <v:shape style="position:absolute;left:8240;top:5790;width:10;height:20" coordorigin="8240,5790" coordsize="10,20" path="m8240,5809l8249,5809,8249,5790,8240,5790,8240,5809xe" filled="true" fillcolor="#000000" stroked="false">
                <v:path arrowok="t"/>
                <v:fill type="solid"/>
              </v:shape>
            </v:group>
            <v:group style="position:absolute;left:8240;top:5814;width:10;height:2" coordorigin="8240,5814" coordsize="10,2">
              <v:shape style="position:absolute;left:8240;top:5814;width:10;height:2" coordorigin="8240,5814" coordsize="10,0" path="m8240,5814l8249,5814e" filled="false" stroked="true" strokeweight=".47998pt" strokecolor="#000000">
                <v:path arrowok="t"/>
              </v:shape>
            </v:group>
            <v:group style="position:absolute;left:9802;top:5098;width:10;height:20" coordorigin="9802,5098" coordsize="10,20">
              <v:shape style="position:absolute;left:9802;top:5098;width:10;height:20" coordorigin="9802,5098" coordsize="10,20" path="m9802,5118l9812,5118,9812,5098,9802,5098,9802,5118xe" filled="true" fillcolor="#000000" stroked="false">
                <v:path arrowok="t"/>
                <v:fill type="solid"/>
              </v:shape>
            </v:group>
            <v:group style="position:absolute;left:9802;top:5118;width:10;height:20" coordorigin="9802,5118" coordsize="10,20">
              <v:shape style="position:absolute;left:9802;top:5118;width:10;height:20" coordorigin="9802,5118" coordsize="10,20" path="m9802,5137l9812,5137,9812,5118,9802,5118,9802,5137xe" filled="true" fillcolor="#000000" stroked="false">
                <v:path arrowok="t"/>
                <v:fill type="solid"/>
              </v:shape>
            </v:group>
            <v:group style="position:absolute;left:9802;top:5137;width:10;height:20" coordorigin="9802,5137" coordsize="10,20">
              <v:shape style="position:absolute;left:9802;top:5137;width:10;height:20" coordorigin="9802,5137" coordsize="10,20" path="m9802,5156l9812,5156,9812,5137,9802,5137,9802,5156xe" filled="true" fillcolor="#000000" stroked="false">
                <v:path arrowok="t"/>
                <v:fill type="solid"/>
              </v:shape>
            </v:group>
            <v:group style="position:absolute;left:9802;top:5156;width:10;height:20" coordorigin="9802,5156" coordsize="10,20">
              <v:shape style="position:absolute;left:9802;top:5156;width:10;height:20" coordorigin="9802,5156" coordsize="10,20" path="m9802,5175l9812,5175,9812,5156,9802,5156,9802,5175xe" filled="true" fillcolor="#000000" stroked="false">
                <v:path arrowok="t"/>
                <v:fill type="solid"/>
              </v:shape>
            </v:group>
            <v:group style="position:absolute;left:9802;top:5175;width:10;height:20" coordorigin="9802,5175" coordsize="10,20">
              <v:shape style="position:absolute;left:9802;top:5175;width:10;height:20" coordorigin="9802,5175" coordsize="10,20" path="m9802,5194l9812,5194,9812,5175,9802,5175,9802,5194xe" filled="true" fillcolor="#000000" stroked="false">
                <v:path arrowok="t"/>
                <v:fill type="solid"/>
              </v:shape>
            </v:group>
            <v:group style="position:absolute;left:9802;top:5194;width:10;height:20" coordorigin="9802,5194" coordsize="10,20">
              <v:shape style="position:absolute;left:9802;top:5194;width:10;height:20" coordorigin="9802,5194" coordsize="10,20" path="m9802,5214l9812,5214,9812,5194,9802,5194,9802,5214xe" filled="true" fillcolor="#000000" stroked="false">
                <v:path arrowok="t"/>
                <v:fill type="solid"/>
              </v:shape>
            </v:group>
            <v:group style="position:absolute;left:9802;top:5214;width:10;height:20" coordorigin="9802,5214" coordsize="10,20">
              <v:shape style="position:absolute;left:9802;top:5214;width:10;height:20" coordorigin="9802,5214" coordsize="10,20" path="m9802,5233l9812,5233,9812,5214,9802,5214,9802,5233xe" filled="true" fillcolor="#000000" stroked="false">
                <v:path arrowok="t"/>
                <v:fill type="solid"/>
              </v:shape>
            </v:group>
            <v:group style="position:absolute;left:9802;top:5233;width:10;height:20" coordorigin="9802,5233" coordsize="10,20">
              <v:shape style="position:absolute;left:9802;top:5233;width:10;height:20" coordorigin="9802,5233" coordsize="10,20" path="m9802,5252l9812,5252,9812,5233,9802,5233,9802,5252xe" filled="true" fillcolor="#000000" stroked="false">
                <v:path arrowok="t"/>
                <v:fill type="solid"/>
              </v:shape>
            </v:group>
            <v:group style="position:absolute;left:9802;top:5252;width:10;height:20" coordorigin="9802,5252" coordsize="10,20">
              <v:shape style="position:absolute;left:9802;top:5252;width:10;height:20" coordorigin="9802,5252" coordsize="10,20" path="m9802,5271l9812,5271,9812,5252,9802,5252,9802,5271xe" filled="true" fillcolor="#000000" stroked="false">
                <v:path arrowok="t"/>
                <v:fill type="solid"/>
              </v:shape>
            </v:group>
            <v:group style="position:absolute;left:9802;top:5271;width:10;height:20" coordorigin="9802,5271" coordsize="10,20">
              <v:shape style="position:absolute;left:9802;top:5271;width:10;height:20" coordorigin="9802,5271" coordsize="10,20" path="m9802,5290l9812,5290,9812,5271,9802,5271,9802,5290xe" filled="true" fillcolor="#000000" stroked="false">
                <v:path arrowok="t"/>
                <v:fill type="solid"/>
              </v:shape>
            </v:group>
            <v:group style="position:absolute;left:9802;top:5290;width:10;height:20" coordorigin="9802,5290" coordsize="10,20">
              <v:shape style="position:absolute;left:9802;top:5290;width:10;height:20" coordorigin="9802,5290" coordsize="10,20" path="m9802,5310l9812,5310,9812,5290,9802,5290,9802,5310xe" filled="true" fillcolor="#000000" stroked="false">
                <v:path arrowok="t"/>
                <v:fill type="solid"/>
              </v:shape>
            </v:group>
            <v:group style="position:absolute;left:9802;top:5310;width:10;height:20" coordorigin="9802,5310" coordsize="10,20">
              <v:shape style="position:absolute;left:9802;top:5310;width:10;height:20" coordorigin="9802,5310" coordsize="10,20" path="m9802,5329l9812,5329,9812,5310,9802,5310,9802,5329xe" filled="true" fillcolor="#000000" stroked="false">
                <v:path arrowok="t"/>
                <v:fill type="solid"/>
              </v:shape>
            </v:group>
            <v:group style="position:absolute;left:9802;top:5329;width:10;height:20" coordorigin="9802,5329" coordsize="10,20">
              <v:shape style="position:absolute;left:9802;top:5329;width:10;height:20" coordorigin="9802,5329" coordsize="10,20" path="m9802,5348l9812,5348,9812,5329,9802,5329,9802,5348xe" filled="true" fillcolor="#000000" stroked="false">
                <v:path arrowok="t"/>
                <v:fill type="solid"/>
              </v:shape>
            </v:group>
            <v:group style="position:absolute;left:9802;top:5348;width:10;height:20" coordorigin="9802,5348" coordsize="10,20">
              <v:shape style="position:absolute;left:9802;top:5348;width:10;height:20" coordorigin="9802,5348" coordsize="10,20" path="m9802,5367l9812,5367,9812,5348,9802,5348,9802,5367xe" filled="true" fillcolor="#000000" stroked="false">
                <v:path arrowok="t"/>
                <v:fill type="solid"/>
              </v:shape>
            </v:group>
            <v:group style="position:absolute;left:9802;top:5367;width:10;height:20" coordorigin="9802,5367" coordsize="10,20">
              <v:shape style="position:absolute;left:9802;top:5367;width:10;height:20" coordorigin="9802,5367" coordsize="10,20" path="m9802,5386l9812,5386,9812,5367,9802,5367,9802,5386xe" filled="true" fillcolor="#000000" stroked="false">
                <v:path arrowok="t"/>
                <v:fill type="solid"/>
              </v:shape>
            </v:group>
            <v:group style="position:absolute;left:9802;top:5386;width:10;height:20" coordorigin="9802,5386" coordsize="10,20">
              <v:shape style="position:absolute;left:9802;top:5386;width:10;height:20" coordorigin="9802,5386" coordsize="10,20" path="m9802,5406l9812,5406,9812,5386,9802,5386,9802,5406xe" filled="true" fillcolor="#000000" stroked="false">
                <v:path arrowok="t"/>
                <v:fill type="solid"/>
              </v:shape>
            </v:group>
            <v:group style="position:absolute;left:9802;top:5406;width:10;height:20" coordorigin="9802,5406" coordsize="10,20">
              <v:shape style="position:absolute;left:9802;top:5406;width:10;height:20" coordorigin="9802,5406" coordsize="10,20" path="m9802,5425l9812,5425,9812,5406,9802,5406,9802,5425xe" filled="true" fillcolor="#000000" stroked="false">
                <v:path arrowok="t"/>
                <v:fill type="solid"/>
              </v:shape>
            </v:group>
            <v:group style="position:absolute;left:9802;top:5425;width:10;height:20" coordorigin="9802,5425" coordsize="10,20">
              <v:shape style="position:absolute;left:9802;top:5425;width:10;height:20" coordorigin="9802,5425" coordsize="10,20" path="m9802,5444l9812,5444,9812,5425,9802,5425,9802,5444xe" filled="true" fillcolor="#000000" stroked="false">
                <v:path arrowok="t"/>
                <v:fill type="solid"/>
              </v:shape>
            </v:group>
            <v:group style="position:absolute;left:9802;top:5444;width:10;height:20" coordorigin="9802,5444" coordsize="10,20">
              <v:shape style="position:absolute;left:9802;top:5444;width:10;height:20" coordorigin="9802,5444" coordsize="10,20" path="m9802,5463l9812,5463,9812,5444,9802,5444,9802,5463xe" filled="true" fillcolor="#000000" stroked="false">
                <v:path arrowok="t"/>
                <v:fill type="solid"/>
              </v:shape>
            </v:group>
            <v:group style="position:absolute;left:9802;top:5463;width:10;height:20" coordorigin="9802,5463" coordsize="10,20">
              <v:shape style="position:absolute;left:9802;top:5463;width:10;height:20" coordorigin="9802,5463" coordsize="10,20" path="m9802,5482l9812,5482,9812,5463,9802,5463,9802,5482xe" filled="true" fillcolor="#000000" stroked="false">
                <v:path arrowok="t"/>
                <v:fill type="solid"/>
              </v:shape>
            </v:group>
            <v:group style="position:absolute;left:9802;top:5482;width:10;height:20" coordorigin="9802,5482" coordsize="10,20">
              <v:shape style="position:absolute;left:9802;top:5482;width:10;height:20" coordorigin="9802,5482" coordsize="10,20" path="m9802,5502l9812,5502,9812,5482,9802,5482,9802,5502xe" filled="true" fillcolor="#000000" stroked="false">
                <v:path arrowok="t"/>
                <v:fill type="solid"/>
              </v:shape>
            </v:group>
            <v:group style="position:absolute;left:9802;top:5502;width:10;height:20" coordorigin="9802,5502" coordsize="10,20">
              <v:shape style="position:absolute;left:9802;top:5502;width:10;height:20" coordorigin="9802,5502" coordsize="10,20" path="m9802,5521l9812,5521,9812,5502,9802,5502,9802,5521xe" filled="true" fillcolor="#000000" stroked="false">
                <v:path arrowok="t"/>
                <v:fill type="solid"/>
              </v:shape>
            </v:group>
            <v:group style="position:absolute;left:9802;top:5521;width:10;height:20" coordorigin="9802,5521" coordsize="10,20">
              <v:shape style="position:absolute;left:9802;top:5521;width:10;height:20" coordorigin="9802,5521" coordsize="10,20" path="m9802,5540l9812,5540,9812,5521,9802,5521,9802,5540xe" filled="true" fillcolor="#000000" stroked="false">
                <v:path arrowok="t"/>
                <v:fill type="solid"/>
              </v:shape>
            </v:group>
            <v:group style="position:absolute;left:9802;top:5540;width:10;height:20" coordorigin="9802,5540" coordsize="10,20">
              <v:shape style="position:absolute;left:9802;top:5540;width:10;height:20" coordorigin="9802,5540" coordsize="10,20" path="m9802,5559l9812,5559,9812,5540,9802,5540,9802,5559xe" filled="true" fillcolor="#000000" stroked="false">
                <v:path arrowok="t"/>
                <v:fill type="solid"/>
              </v:shape>
            </v:group>
            <v:group style="position:absolute;left:9802;top:5559;width:10;height:20" coordorigin="9802,5559" coordsize="10,20">
              <v:shape style="position:absolute;left:9802;top:5559;width:10;height:20" coordorigin="9802,5559" coordsize="10,20" path="m9802,5578l9812,5578,9812,5559,9802,5559,9802,5578xe" filled="true" fillcolor="#000000" stroked="false">
                <v:path arrowok="t"/>
                <v:fill type="solid"/>
              </v:shape>
            </v:group>
            <v:group style="position:absolute;left:9802;top:5578;width:10;height:20" coordorigin="9802,5578" coordsize="10,20">
              <v:shape style="position:absolute;left:9802;top:5578;width:10;height:20" coordorigin="9802,5578" coordsize="10,20" path="m9802,5598l9812,5598,9812,5578,9802,5578,9802,5598xe" filled="true" fillcolor="#000000" stroked="false">
                <v:path arrowok="t"/>
                <v:fill type="solid"/>
              </v:shape>
            </v:group>
            <v:group style="position:absolute;left:9802;top:5598;width:10;height:20" coordorigin="9802,5598" coordsize="10,20">
              <v:shape style="position:absolute;left:9802;top:5598;width:10;height:20" coordorigin="9802,5598" coordsize="10,20" path="m9802,5617l9812,5617,9812,5598,9802,5598,9802,5617xe" filled="true" fillcolor="#000000" stroked="false">
                <v:path arrowok="t"/>
                <v:fill type="solid"/>
              </v:shape>
            </v:group>
            <v:group style="position:absolute;left:9802;top:5617;width:10;height:20" coordorigin="9802,5617" coordsize="10,20">
              <v:shape style="position:absolute;left:9802;top:5617;width:10;height:20" coordorigin="9802,5617" coordsize="10,20" path="m9802,5636l9812,5636,9812,5617,9802,5617,9802,5636xe" filled="true" fillcolor="#000000" stroked="false">
                <v:path arrowok="t"/>
                <v:fill type="solid"/>
              </v:shape>
            </v:group>
            <v:group style="position:absolute;left:9802;top:5636;width:10;height:20" coordorigin="9802,5636" coordsize="10,20">
              <v:shape style="position:absolute;left:9802;top:5636;width:10;height:20" coordorigin="9802,5636" coordsize="10,20" path="m9802,5655l9812,5655,9812,5636,9802,5636,9802,5655xe" filled="true" fillcolor="#000000" stroked="false">
                <v:path arrowok="t"/>
                <v:fill type="solid"/>
              </v:shape>
            </v:group>
            <v:group style="position:absolute;left:9802;top:5655;width:10;height:20" coordorigin="9802,5655" coordsize="10,20">
              <v:shape style="position:absolute;left:9802;top:5655;width:10;height:20" coordorigin="9802,5655" coordsize="10,20" path="m9802,5674l9812,5674,9812,5655,9802,5655,9802,5674xe" filled="true" fillcolor="#000000" stroked="false">
                <v:path arrowok="t"/>
                <v:fill type="solid"/>
              </v:shape>
            </v:group>
            <v:group style="position:absolute;left:9802;top:5674;width:10;height:20" coordorigin="9802,5674" coordsize="10,20">
              <v:shape style="position:absolute;left:9802;top:5674;width:10;height:20" coordorigin="9802,5674" coordsize="10,20" path="m9802,5694l9812,5694,9812,5674,9802,5674,9802,5694xe" filled="true" fillcolor="#000000" stroked="false">
                <v:path arrowok="t"/>
                <v:fill type="solid"/>
              </v:shape>
            </v:group>
            <v:group style="position:absolute;left:9802;top:5694;width:10;height:20" coordorigin="9802,5694" coordsize="10,20">
              <v:shape style="position:absolute;left:9802;top:5694;width:10;height:20" coordorigin="9802,5694" coordsize="10,20" path="m9802,5713l9812,5713,9812,5694,9802,5694,9802,5713xe" filled="true" fillcolor="#000000" stroked="false">
                <v:path arrowok="t"/>
                <v:fill type="solid"/>
              </v:shape>
            </v:group>
            <v:group style="position:absolute;left:9802;top:5713;width:10;height:20" coordorigin="9802,5713" coordsize="10,20">
              <v:shape style="position:absolute;left:9802;top:5713;width:10;height:20" coordorigin="9802,5713" coordsize="10,20" path="m9802,5732l9812,5732,9812,5713,9802,5713,9802,5732xe" filled="true" fillcolor="#000000" stroked="false">
                <v:path arrowok="t"/>
                <v:fill type="solid"/>
              </v:shape>
            </v:group>
            <v:group style="position:absolute;left:9802;top:5732;width:10;height:20" coordorigin="9802,5732" coordsize="10,20">
              <v:shape style="position:absolute;left:9802;top:5732;width:10;height:20" coordorigin="9802,5732" coordsize="10,20" path="m9802,5751l9812,5751,9812,5732,9802,5732,9802,5751xe" filled="true" fillcolor="#000000" stroked="false">
                <v:path arrowok="t"/>
                <v:fill type="solid"/>
              </v:shape>
            </v:group>
            <v:group style="position:absolute;left:9802;top:5751;width:10;height:20" coordorigin="9802,5751" coordsize="10,20">
              <v:shape style="position:absolute;left:9802;top:5751;width:10;height:20" coordorigin="9802,5751" coordsize="10,20" path="m9802,5770l9812,5770,9812,5751,9802,5751,9802,5770xe" filled="true" fillcolor="#000000" stroked="false">
                <v:path arrowok="t"/>
                <v:fill type="solid"/>
              </v:shape>
            </v:group>
            <v:group style="position:absolute;left:9802;top:5770;width:10;height:20" coordorigin="9802,5770" coordsize="10,20">
              <v:shape style="position:absolute;left:9802;top:5770;width:10;height:20" coordorigin="9802,5770" coordsize="10,20" path="m9802,5790l9812,5790,9812,5770,9802,5770,9802,5790xe" filled="true" fillcolor="#000000" stroked="false">
                <v:path arrowok="t"/>
                <v:fill type="solid"/>
              </v:shape>
            </v:group>
            <v:group style="position:absolute;left:9802;top:5790;width:10;height:20" coordorigin="9802,5790" coordsize="10,20">
              <v:shape style="position:absolute;left:9802;top:5790;width:10;height:20" coordorigin="9802,5790" coordsize="10,20" path="m9802,5809l9812,5809,9812,5790,9802,5790,9802,5809xe" filled="true" fillcolor="#000000" stroked="false">
                <v:path arrowok="t"/>
                <v:fill type="solid"/>
              </v:shape>
            </v:group>
            <v:group style="position:absolute;left:9802;top:5814;width:10;height:2" coordorigin="9802,5814" coordsize="10,2">
              <v:shape style="position:absolute;left:9802;top:5814;width:10;height:2" coordorigin="9802,5814" coordsize="10,0" path="m9802,5814l9812,5814e" filled="false" stroked="true" strokeweight=".47998pt" strokecolor="#000000">
                <v:path arrowok="t"/>
              </v:shape>
            </v:group>
            <v:group style="position:absolute;left:11361;top:5098;width:10;height:20" coordorigin="11361,5098" coordsize="10,20">
              <v:shape style="position:absolute;left:11361;top:5098;width:10;height:20" coordorigin="11361,5098" coordsize="10,20" path="m11361,5118l11371,5118,11371,5098,11361,5098,11361,5118xe" filled="true" fillcolor="#000000" stroked="false">
                <v:path arrowok="t"/>
                <v:fill type="solid"/>
              </v:shape>
            </v:group>
            <v:group style="position:absolute;left:11361;top:5118;width:10;height:20" coordorigin="11361,5118" coordsize="10,20">
              <v:shape style="position:absolute;left:11361;top:5118;width:10;height:20" coordorigin="11361,5118" coordsize="10,20" path="m11361,5137l11371,5137,11371,5118,11361,5118,11361,5137xe" filled="true" fillcolor="#000000" stroked="false">
                <v:path arrowok="t"/>
                <v:fill type="solid"/>
              </v:shape>
            </v:group>
            <v:group style="position:absolute;left:11361;top:5137;width:10;height:20" coordorigin="11361,5137" coordsize="10,20">
              <v:shape style="position:absolute;left:11361;top:5137;width:10;height:20" coordorigin="11361,5137" coordsize="10,20" path="m11361,5156l11371,5156,11371,5137,11361,5137,11361,5156xe" filled="true" fillcolor="#000000" stroked="false">
                <v:path arrowok="t"/>
                <v:fill type="solid"/>
              </v:shape>
            </v:group>
            <v:group style="position:absolute;left:11361;top:5156;width:10;height:20" coordorigin="11361,5156" coordsize="10,20">
              <v:shape style="position:absolute;left:11361;top:5156;width:10;height:20" coordorigin="11361,5156" coordsize="10,20" path="m11361,5175l11371,5175,11371,5156,11361,5156,11361,5175xe" filled="true" fillcolor="#000000" stroked="false">
                <v:path arrowok="t"/>
                <v:fill type="solid"/>
              </v:shape>
            </v:group>
            <v:group style="position:absolute;left:11361;top:5175;width:10;height:20" coordorigin="11361,5175" coordsize="10,20">
              <v:shape style="position:absolute;left:11361;top:5175;width:10;height:20" coordorigin="11361,5175" coordsize="10,20" path="m11361,5194l11371,5194,11371,5175,11361,5175,11361,5194xe" filled="true" fillcolor="#000000" stroked="false">
                <v:path arrowok="t"/>
                <v:fill type="solid"/>
              </v:shape>
            </v:group>
            <v:group style="position:absolute;left:11361;top:5194;width:10;height:20" coordorigin="11361,5194" coordsize="10,20">
              <v:shape style="position:absolute;left:11361;top:5194;width:10;height:20" coordorigin="11361,5194" coordsize="10,20" path="m11361,5214l11371,5214,11371,5194,11361,5194,11361,5214xe" filled="true" fillcolor="#000000" stroked="false">
                <v:path arrowok="t"/>
                <v:fill type="solid"/>
              </v:shape>
            </v:group>
            <v:group style="position:absolute;left:11361;top:5214;width:10;height:20" coordorigin="11361,5214" coordsize="10,20">
              <v:shape style="position:absolute;left:11361;top:5214;width:10;height:20" coordorigin="11361,5214" coordsize="10,20" path="m11361,5233l11371,5233,11371,5214,11361,5214,11361,5233xe" filled="true" fillcolor="#000000" stroked="false">
                <v:path arrowok="t"/>
                <v:fill type="solid"/>
              </v:shape>
            </v:group>
            <v:group style="position:absolute;left:11361;top:5233;width:10;height:20" coordorigin="11361,5233" coordsize="10,20">
              <v:shape style="position:absolute;left:11361;top:5233;width:10;height:20" coordorigin="11361,5233" coordsize="10,20" path="m11361,5252l11371,5252,11371,5233,11361,5233,11361,5252xe" filled="true" fillcolor="#000000" stroked="false">
                <v:path arrowok="t"/>
                <v:fill type="solid"/>
              </v:shape>
            </v:group>
            <v:group style="position:absolute;left:11361;top:5252;width:10;height:20" coordorigin="11361,5252" coordsize="10,20">
              <v:shape style="position:absolute;left:11361;top:5252;width:10;height:20" coordorigin="11361,5252" coordsize="10,20" path="m11361,5271l11371,5271,11371,5252,11361,5252,11361,5271xe" filled="true" fillcolor="#000000" stroked="false">
                <v:path arrowok="t"/>
                <v:fill type="solid"/>
              </v:shape>
            </v:group>
            <v:group style="position:absolute;left:11361;top:5271;width:10;height:20" coordorigin="11361,5271" coordsize="10,20">
              <v:shape style="position:absolute;left:11361;top:5271;width:10;height:20" coordorigin="11361,5271" coordsize="10,20" path="m11361,5290l11371,5290,11371,5271,11361,5271,11361,5290xe" filled="true" fillcolor="#000000" stroked="false">
                <v:path arrowok="t"/>
                <v:fill type="solid"/>
              </v:shape>
            </v:group>
            <v:group style="position:absolute;left:11361;top:5290;width:10;height:20" coordorigin="11361,5290" coordsize="10,20">
              <v:shape style="position:absolute;left:11361;top:5290;width:10;height:20" coordorigin="11361,5290" coordsize="10,20" path="m11361,5310l11371,5310,11371,5290,11361,5290,11361,5310xe" filled="true" fillcolor="#000000" stroked="false">
                <v:path arrowok="t"/>
                <v:fill type="solid"/>
              </v:shape>
            </v:group>
            <v:group style="position:absolute;left:11361;top:5310;width:10;height:20" coordorigin="11361,5310" coordsize="10,20">
              <v:shape style="position:absolute;left:11361;top:5310;width:10;height:20" coordorigin="11361,5310" coordsize="10,20" path="m11361,5329l11371,5329,11371,5310,11361,5310,11361,5329xe" filled="true" fillcolor="#000000" stroked="false">
                <v:path arrowok="t"/>
                <v:fill type="solid"/>
              </v:shape>
            </v:group>
            <v:group style="position:absolute;left:11361;top:5329;width:10;height:20" coordorigin="11361,5329" coordsize="10,20">
              <v:shape style="position:absolute;left:11361;top:5329;width:10;height:20" coordorigin="11361,5329" coordsize="10,20" path="m11361,5348l11371,5348,11371,5329,11361,5329,11361,5348xe" filled="true" fillcolor="#000000" stroked="false">
                <v:path arrowok="t"/>
                <v:fill type="solid"/>
              </v:shape>
            </v:group>
            <v:group style="position:absolute;left:11361;top:5348;width:10;height:20" coordorigin="11361,5348" coordsize="10,20">
              <v:shape style="position:absolute;left:11361;top:5348;width:10;height:20" coordorigin="11361,5348" coordsize="10,20" path="m11361,5367l11371,5367,11371,5348,11361,5348,11361,5367xe" filled="true" fillcolor="#000000" stroked="false">
                <v:path arrowok="t"/>
                <v:fill type="solid"/>
              </v:shape>
            </v:group>
            <v:group style="position:absolute;left:11361;top:5367;width:10;height:20" coordorigin="11361,5367" coordsize="10,20">
              <v:shape style="position:absolute;left:11361;top:5367;width:10;height:20" coordorigin="11361,5367" coordsize="10,20" path="m11361,5386l11371,5386,11371,5367,11361,5367,11361,5386xe" filled="true" fillcolor="#000000" stroked="false">
                <v:path arrowok="t"/>
                <v:fill type="solid"/>
              </v:shape>
            </v:group>
            <v:group style="position:absolute;left:11361;top:5386;width:10;height:20" coordorigin="11361,5386" coordsize="10,20">
              <v:shape style="position:absolute;left:11361;top:5386;width:10;height:20" coordorigin="11361,5386" coordsize="10,20" path="m11361,5406l11371,5406,11371,5386,11361,5386,11361,5406xe" filled="true" fillcolor="#000000" stroked="false">
                <v:path arrowok="t"/>
                <v:fill type="solid"/>
              </v:shape>
            </v:group>
            <v:group style="position:absolute;left:11361;top:5406;width:10;height:20" coordorigin="11361,5406" coordsize="10,20">
              <v:shape style="position:absolute;left:11361;top:5406;width:10;height:20" coordorigin="11361,5406" coordsize="10,20" path="m11361,5425l11371,5425,11371,5406,11361,5406,11361,5425xe" filled="true" fillcolor="#000000" stroked="false">
                <v:path arrowok="t"/>
                <v:fill type="solid"/>
              </v:shape>
            </v:group>
            <v:group style="position:absolute;left:11361;top:5425;width:10;height:20" coordorigin="11361,5425" coordsize="10,20">
              <v:shape style="position:absolute;left:11361;top:5425;width:10;height:20" coordorigin="11361,5425" coordsize="10,20" path="m11361,5444l11371,5444,11371,5425,11361,5425,11361,5444xe" filled="true" fillcolor="#000000" stroked="false">
                <v:path arrowok="t"/>
                <v:fill type="solid"/>
              </v:shape>
            </v:group>
            <v:group style="position:absolute;left:11361;top:5444;width:10;height:20" coordorigin="11361,5444" coordsize="10,20">
              <v:shape style="position:absolute;left:11361;top:5444;width:10;height:20" coordorigin="11361,5444" coordsize="10,20" path="m11361,5463l11371,5463,11371,5444,11361,5444,11361,5463xe" filled="true" fillcolor="#000000" stroked="false">
                <v:path arrowok="t"/>
                <v:fill type="solid"/>
              </v:shape>
            </v:group>
            <v:group style="position:absolute;left:11361;top:5463;width:10;height:20" coordorigin="11361,5463" coordsize="10,20">
              <v:shape style="position:absolute;left:11361;top:5463;width:10;height:20" coordorigin="11361,5463" coordsize="10,20" path="m11361,5482l11371,5482,11371,5463,11361,5463,11361,5482xe" filled="true" fillcolor="#000000" stroked="false">
                <v:path arrowok="t"/>
                <v:fill type="solid"/>
              </v:shape>
            </v:group>
            <v:group style="position:absolute;left:11361;top:5482;width:10;height:20" coordorigin="11361,5482" coordsize="10,20">
              <v:shape style="position:absolute;left:11361;top:5482;width:10;height:20" coordorigin="11361,5482" coordsize="10,20" path="m11361,5502l11371,5502,11371,5482,11361,5482,11361,5502xe" filled="true" fillcolor="#000000" stroked="false">
                <v:path arrowok="t"/>
                <v:fill type="solid"/>
              </v:shape>
            </v:group>
            <v:group style="position:absolute;left:11361;top:5502;width:10;height:20" coordorigin="11361,5502" coordsize="10,20">
              <v:shape style="position:absolute;left:11361;top:5502;width:10;height:20" coordorigin="11361,5502" coordsize="10,20" path="m11361,5521l11371,5521,11371,5502,11361,5502,11361,5521xe" filled="true" fillcolor="#000000" stroked="false">
                <v:path arrowok="t"/>
                <v:fill type="solid"/>
              </v:shape>
            </v:group>
            <v:group style="position:absolute;left:11361;top:5521;width:10;height:20" coordorigin="11361,5521" coordsize="10,20">
              <v:shape style="position:absolute;left:11361;top:5521;width:10;height:20" coordorigin="11361,5521" coordsize="10,20" path="m11361,5540l11371,5540,11371,5521,11361,5521,11361,5540xe" filled="true" fillcolor="#000000" stroked="false">
                <v:path arrowok="t"/>
                <v:fill type="solid"/>
              </v:shape>
            </v:group>
            <v:group style="position:absolute;left:11361;top:5540;width:10;height:20" coordorigin="11361,5540" coordsize="10,20">
              <v:shape style="position:absolute;left:11361;top:5540;width:10;height:20" coordorigin="11361,5540" coordsize="10,20" path="m11361,5559l11371,5559,11371,5540,11361,5540,11361,5559xe" filled="true" fillcolor="#000000" stroked="false">
                <v:path arrowok="t"/>
                <v:fill type="solid"/>
              </v:shape>
            </v:group>
            <v:group style="position:absolute;left:11361;top:5559;width:10;height:20" coordorigin="11361,5559" coordsize="10,20">
              <v:shape style="position:absolute;left:11361;top:5559;width:10;height:20" coordorigin="11361,5559" coordsize="10,20" path="m11361,5578l11371,5578,11371,5559,11361,5559,11361,5578xe" filled="true" fillcolor="#000000" stroked="false">
                <v:path arrowok="t"/>
                <v:fill type="solid"/>
              </v:shape>
            </v:group>
            <v:group style="position:absolute;left:11361;top:5578;width:10;height:20" coordorigin="11361,5578" coordsize="10,20">
              <v:shape style="position:absolute;left:11361;top:5578;width:10;height:20" coordorigin="11361,5578" coordsize="10,20" path="m11361,5598l11371,5598,11371,5578,11361,5578,11361,5598xe" filled="true" fillcolor="#000000" stroked="false">
                <v:path arrowok="t"/>
                <v:fill type="solid"/>
              </v:shape>
            </v:group>
            <v:group style="position:absolute;left:11361;top:5598;width:10;height:20" coordorigin="11361,5598" coordsize="10,20">
              <v:shape style="position:absolute;left:11361;top:5598;width:10;height:20" coordorigin="11361,5598" coordsize="10,20" path="m11361,5617l11371,5617,11371,5598,11361,5598,11361,5617xe" filled="true" fillcolor="#000000" stroked="false">
                <v:path arrowok="t"/>
                <v:fill type="solid"/>
              </v:shape>
            </v:group>
            <v:group style="position:absolute;left:11361;top:5617;width:10;height:20" coordorigin="11361,5617" coordsize="10,20">
              <v:shape style="position:absolute;left:11361;top:5617;width:10;height:20" coordorigin="11361,5617" coordsize="10,20" path="m11361,5636l11371,5636,11371,5617,11361,5617,11361,5636xe" filled="true" fillcolor="#000000" stroked="false">
                <v:path arrowok="t"/>
                <v:fill type="solid"/>
              </v:shape>
            </v:group>
            <v:group style="position:absolute;left:11361;top:5636;width:10;height:20" coordorigin="11361,5636" coordsize="10,20">
              <v:shape style="position:absolute;left:11361;top:5636;width:10;height:20" coordorigin="11361,5636" coordsize="10,20" path="m11361,5655l11371,5655,11371,5636,11361,5636,11361,5655xe" filled="true" fillcolor="#000000" stroked="false">
                <v:path arrowok="t"/>
                <v:fill type="solid"/>
              </v:shape>
            </v:group>
            <v:group style="position:absolute;left:11361;top:5655;width:10;height:20" coordorigin="11361,5655" coordsize="10,20">
              <v:shape style="position:absolute;left:11361;top:5655;width:10;height:20" coordorigin="11361,5655" coordsize="10,20" path="m11361,5674l11371,5674,11371,5655,11361,5655,11361,5674xe" filled="true" fillcolor="#000000" stroked="false">
                <v:path arrowok="t"/>
                <v:fill type="solid"/>
              </v:shape>
            </v:group>
            <v:group style="position:absolute;left:11361;top:5674;width:10;height:20" coordorigin="11361,5674" coordsize="10,20">
              <v:shape style="position:absolute;left:11361;top:5674;width:10;height:20" coordorigin="11361,5674" coordsize="10,20" path="m11361,5694l11371,5694,11371,5674,11361,5674,11361,5694xe" filled="true" fillcolor="#000000" stroked="false">
                <v:path arrowok="t"/>
                <v:fill type="solid"/>
              </v:shape>
            </v:group>
            <v:group style="position:absolute;left:11361;top:5694;width:10;height:20" coordorigin="11361,5694" coordsize="10,20">
              <v:shape style="position:absolute;left:11361;top:5694;width:10;height:20" coordorigin="11361,5694" coordsize="10,20" path="m11361,5713l11371,5713,11371,5694,11361,5694,11361,5713xe" filled="true" fillcolor="#000000" stroked="false">
                <v:path arrowok="t"/>
                <v:fill type="solid"/>
              </v:shape>
            </v:group>
            <v:group style="position:absolute;left:11361;top:5713;width:10;height:20" coordorigin="11361,5713" coordsize="10,20">
              <v:shape style="position:absolute;left:11361;top:5713;width:10;height:20" coordorigin="11361,5713" coordsize="10,20" path="m11361,5732l11371,5732,11371,5713,11361,5713,11361,5732xe" filled="true" fillcolor="#000000" stroked="false">
                <v:path arrowok="t"/>
                <v:fill type="solid"/>
              </v:shape>
            </v:group>
            <v:group style="position:absolute;left:11361;top:5732;width:10;height:20" coordorigin="11361,5732" coordsize="10,20">
              <v:shape style="position:absolute;left:11361;top:5732;width:10;height:20" coordorigin="11361,5732" coordsize="10,20" path="m11361,5751l11371,5751,11371,5732,11361,5732,11361,5751xe" filled="true" fillcolor="#000000" stroked="false">
                <v:path arrowok="t"/>
                <v:fill type="solid"/>
              </v:shape>
            </v:group>
            <v:group style="position:absolute;left:11361;top:5751;width:10;height:20" coordorigin="11361,5751" coordsize="10,20">
              <v:shape style="position:absolute;left:11361;top:5751;width:10;height:20" coordorigin="11361,5751" coordsize="10,20" path="m11361,5770l11371,5770,11371,5751,11361,5751,11361,5770xe" filled="true" fillcolor="#000000" stroked="false">
                <v:path arrowok="t"/>
                <v:fill type="solid"/>
              </v:shape>
            </v:group>
            <v:group style="position:absolute;left:11361;top:5770;width:10;height:20" coordorigin="11361,5770" coordsize="10,20">
              <v:shape style="position:absolute;left:11361;top:5770;width:10;height:20" coordorigin="11361,5770" coordsize="10,20" path="m11361,5790l11371,5790,11371,5770,11361,5770,11361,5790xe" filled="true" fillcolor="#000000" stroked="false">
                <v:path arrowok="t"/>
                <v:fill type="solid"/>
              </v:shape>
            </v:group>
            <v:group style="position:absolute;left:11361;top:5790;width:10;height:20" coordorigin="11361,5790" coordsize="10,20">
              <v:shape style="position:absolute;left:11361;top:5790;width:10;height:20" coordorigin="11361,5790" coordsize="10,20" path="m11361,5809l11371,5809,11371,5790,11361,5790,11361,5809xe" filled="true" fillcolor="#000000" stroked="false">
                <v:path arrowok="t"/>
                <v:fill type="solid"/>
              </v:shape>
            </v:group>
            <v:group style="position:absolute;left:11361;top:5814;width:10;height:2" coordorigin="11361,5814" coordsize="10,2">
              <v:shape style="position:absolute;left:11361;top:5814;width:10;height:2" coordorigin="11361,5814" coordsize="10,0" path="m11361,5814l11371,5814e" filled="false" stroked="true" strokeweight=".47998pt" strokecolor="#000000">
                <v:path arrowok="t"/>
              </v:shape>
            </v:group>
            <v:group style="position:absolute;left:12212;top:5098;width:10;height:20" coordorigin="12212,5098" coordsize="10,20">
              <v:shape style="position:absolute;left:12212;top:5098;width:10;height:20" coordorigin="12212,5098" coordsize="10,20" path="m12212,5118l12222,5118,12222,5098,12212,5098,12212,5118xe" filled="true" fillcolor="#000000" stroked="false">
                <v:path arrowok="t"/>
                <v:fill type="solid"/>
              </v:shape>
            </v:group>
            <v:group style="position:absolute;left:12212;top:5118;width:10;height:20" coordorigin="12212,5118" coordsize="10,20">
              <v:shape style="position:absolute;left:12212;top:5118;width:10;height:20" coordorigin="12212,5118" coordsize="10,20" path="m12212,5137l12222,5137,12222,5118,12212,5118,12212,5137xe" filled="true" fillcolor="#000000" stroked="false">
                <v:path arrowok="t"/>
                <v:fill type="solid"/>
              </v:shape>
            </v:group>
            <v:group style="position:absolute;left:12212;top:5137;width:10;height:20" coordorigin="12212,5137" coordsize="10,20">
              <v:shape style="position:absolute;left:12212;top:5137;width:10;height:20" coordorigin="12212,5137" coordsize="10,20" path="m12212,5156l12222,5156,12222,5137,12212,5137,12212,5156xe" filled="true" fillcolor="#000000" stroked="false">
                <v:path arrowok="t"/>
                <v:fill type="solid"/>
              </v:shape>
            </v:group>
            <v:group style="position:absolute;left:12212;top:5156;width:10;height:20" coordorigin="12212,5156" coordsize="10,20">
              <v:shape style="position:absolute;left:12212;top:5156;width:10;height:20" coordorigin="12212,5156" coordsize="10,20" path="m12212,5175l12222,5175,12222,5156,12212,5156,12212,5175xe" filled="true" fillcolor="#000000" stroked="false">
                <v:path arrowok="t"/>
                <v:fill type="solid"/>
              </v:shape>
            </v:group>
            <v:group style="position:absolute;left:12212;top:5175;width:10;height:20" coordorigin="12212,5175" coordsize="10,20">
              <v:shape style="position:absolute;left:12212;top:5175;width:10;height:20" coordorigin="12212,5175" coordsize="10,20" path="m12212,5194l12222,5194,12222,5175,12212,5175,12212,5194xe" filled="true" fillcolor="#000000" stroked="false">
                <v:path arrowok="t"/>
                <v:fill type="solid"/>
              </v:shape>
            </v:group>
            <v:group style="position:absolute;left:12212;top:5194;width:10;height:20" coordorigin="12212,5194" coordsize="10,20">
              <v:shape style="position:absolute;left:12212;top:5194;width:10;height:20" coordorigin="12212,5194" coordsize="10,20" path="m12212,5214l12222,5214,12222,5194,12212,5194,12212,5214xe" filled="true" fillcolor="#000000" stroked="false">
                <v:path arrowok="t"/>
                <v:fill type="solid"/>
              </v:shape>
            </v:group>
            <v:group style="position:absolute;left:12212;top:5214;width:10;height:20" coordorigin="12212,5214" coordsize="10,20">
              <v:shape style="position:absolute;left:12212;top:5214;width:10;height:20" coordorigin="12212,5214" coordsize="10,20" path="m12212,5233l12222,5233,12222,5214,12212,5214,12212,5233xe" filled="true" fillcolor="#000000" stroked="false">
                <v:path arrowok="t"/>
                <v:fill type="solid"/>
              </v:shape>
            </v:group>
            <v:group style="position:absolute;left:12212;top:5233;width:10;height:20" coordorigin="12212,5233" coordsize="10,20">
              <v:shape style="position:absolute;left:12212;top:5233;width:10;height:20" coordorigin="12212,5233" coordsize="10,20" path="m12212,5252l12222,5252,12222,5233,12212,5233,12212,5252xe" filled="true" fillcolor="#000000" stroked="false">
                <v:path arrowok="t"/>
                <v:fill type="solid"/>
              </v:shape>
            </v:group>
            <v:group style="position:absolute;left:12212;top:5252;width:10;height:20" coordorigin="12212,5252" coordsize="10,20">
              <v:shape style="position:absolute;left:12212;top:5252;width:10;height:20" coordorigin="12212,5252" coordsize="10,20" path="m12212,5271l12222,5271,12222,5252,12212,5252,12212,5271xe" filled="true" fillcolor="#000000" stroked="false">
                <v:path arrowok="t"/>
                <v:fill type="solid"/>
              </v:shape>
            </v:group>
            <v:group style="position:absolute;left:12212;top:5271;width:10;height:20" coordorigin="12212,5271" coordsize="10,20">
              <v:shape style="position:absolute;left:12212;top:5271;width:10;height:20" coordorigin="12212,5271" coordsize="10,20" path="m12212,5290l12222,5290,12222,5271,12212,5271,12212,5290xe" filled="true" fillcolor="#000000" stroked="false">
                <v:path arrowok="t"/>
                <v:fill type="solid"/>
              </v:shape>
            </v:group>
            <v:group style="position:absolute;left:12212;top:5290;width:10;height:20" coordorigin="12212,5290" coordsize="10,20">
              <v:shape style="position:absolute;left:12212;top:5290;width:10;height:20" coordorigin="12212,5290" coordsize="10,20" path="m12212,5310l12222,5310,12222,5290,12212,5290,12212,5310xe" filled="true" fillcolor="#000000" stroked="false">
                <v:path arrowok="t"/>
                <v:fill type="solid"/>
              </v:shape>
            </v:group>
            <v:group style="position:absolute;left:12212;top:5310;width:10;height:20" coordorigin="12212,5310" coordsize="10,20">
              <v:shape style="position:absolute;left:12212;top:5310;width:10;height:20" coordorigin="12212,5310" coordsize="10,20" path="m12212,5329l12222,5329,12222,5310,12212,5310,12212,5329xe" filled="true" fillcolor="#000000" stroked="false">
                <v:path arrowok="t"/>
                <v:fill type="solid"/>
              </v:shape>
            </v:group>
            <v:group style="position:absolute;left:12212;top:5329;width:10;height:20" coordorigin="12212,5329" coordsize="10,20">
              <v:shape style="position:absolute;left:12212;top:5329;width:10;height:20" coordorigin="12212,5329" coordsize="10,20" path="m12212,5348l12222,5348,12222,5329,12212,5329,12212,5348xe" filled="true" fillcolor="#000000" stroked="false">
                <v:path arrowok="t"/>
                <v:fill type="solid"/>
              </v:shape>
            </v:group>
            <v:group style="position:absolute;left:12212;top:5348;width:10;height:20" coordorigin="12212,5348" coordsize="10,20">
              <v:shape style="position:absolute;left:12212;top:5348;width:10;height:20" coordorigin="12212,5348" coordsize="10,20" path="m12212,5367l12222,5367,12222,5348,12212,5348,12212,5367xe" filled="true" fillcolor="#000000" stroked="false">
                <v:path arrowok="t"/>
                <v:fill type="solid"/>
              </v:shape>
            </v:group>
            <v:group style="position:absolute;left:12212;top:5367;width:10;height:20" coordorigin="12212,5367" coordsize="10,20">
              <v:shape style="position:absolute;left:12212;top:5367;width:10;height:20" coordorigin="12212,5367" coordsize="10,20" path="m12212,5386l12222,5386,12222,5367,12212,5367,12212,5386xe" filled="true" fillcolor="#000000" stroked="false">
                <v:path arrowok="t"/>
                <v:fill type="solid"/>
              </v:shape>
            </v:group>
            <v:group style="position:absolute;left:12212;top:5386;width:10;height:20" coordorigin="12212,5386" coordsize="10,20">
              <v:shape style="position:absolute;left:12212;top:5386;width:10;height:20" coordorigin="12212,5386" coordsize="10,20" path="m12212,5406l12222,5406,12222,5386,12212,5386,12212,5406xe" filled="true" fillcolor="#000000" stroked="false">
                <v:path arrowok="t"/>
                <v:fill type="solid"/>
              </v:shape>
            </v:group>
            <v:group style="position:absolute;left:12212;top:5406;width:10;height:20" coordorigin="12212,5406" coordsize="10,20">
              <v:shape style="position:absolute;left:12212;top:5406;width:10;height:20" coordorigin="12212,5406" coordsize="10,20" path="m12212,5425l12222,5425,12222,5406,12212,5406,12212,5425xe" filled="true" fillcolor="#000000" stroked="false">
                <v:path arrowok="t"/>
                <v:fill type="solid"/>
              </v:shape>
            </v:group>
            <v:group style="position:absolute;left:12212;top:5425;width:10;height:20" coordorigin="12212,5425" coordsize="10,20">
              <v:shape style="position:absolute;left:12212;top:5425;width:10;height:20" coordorigin="12212,5425" coordsize="10,20" path="m12212,5444l12222,5444,12222,5425,12212,5425,12212,5444xe" filled="true" fillcolor="#000000" stroked="false">
                <v:path arrowok="t"/>
                <v:fill type="solid"/>
              </v:shape>
            </v:group>
            <v:group style="position:absolute;left:12212;top:5444;width:10;height:20" coordorigin="12212,5444" coordsize="10,20">
              <v:shape style="position:absolute;left:12212;top:5444;width:10;height:20" coordorigin="12212,5444" coordsize="10,20" path="m12212,5463l12222,5463,12222,5444,12212,5444,12212,5463xe" filled="true" fillcolor="#000000" stroked="false">
                <v:path arrowok="t"/>
                <v:fill type="solid"/>
              </v:shape>
            </v:group>
            <v:group style="position:absolute;left:12212;top:5463;width:10;height:20" coordorigin="12212,5463" coordsize="10,20">
              <v:shape style="position:absolute;left:12212;top:5463;width:10;height:20" coordorigin="12212,5463" coordsize="10,20" path="m12212,5482l12222,5482,12222,5463,12212,5463,12212,5482xe" filled="true" fillcolor="#000000" stroked="false">
                <v:path arrowok="t"/>
                <v:fill type="solid"/>
              </v:shape>
            </v:group>
            <v:group style="position:absolute;left:12212;top:5482;width:10;height:20" coordorigin="12212,5482" coordsize="10,20">
              <v:shape style="position:absolute;left:12212;top:5482;width:10;height:20" coordorigin="12212,5482" coordsize="10,20" path="m12212,5502l12222,5502,12222,5482,12212,5482,12212,5502xe" filled="true" fillcolor="#000000" stroked="false">
                <v:path arrowok="t"/>
                <v:fill type="solid"/>
              </v:shape>
            </v:group>
            <v:group style="position:absolute;left:12212;top:5502;width:10;height:20" coordorigin="12212,5502" coordsize="10,20">
              <v:shape style="position:absolute;left:12212;top:5502;width:10;height:20" coordorigin="12212,5502" coordsize="10,20" path="m12212,5521l12222,5521,12222,5502,12212,5502,12212,5521xe" filled="true" fillcolor="#000000" stroked="false">
                <v:path arrowok="t"/>
                <v:fill type="solid"/>
              </v:shape>
            </v:group>
            <v:group style="position:absolute;left:12212;top:5521;width:10;height:20" coordorigin="12212,5521" coordsize="10,20">
              <v:shape style="position:absolute;left:12212;top:5521;width:10;height:20" coordorigin="12212,5521" coordsize="10,20" path="m12212,5540l12222,5540,12222,5521,12212,5521,12212,5540xe" filled="true" fillcolor="#000000" stroked="false">
                <v:path arrowok="t"/>
                <v:fill type="solid"/>
              </v:shape>
            </v:group>
            <v:group style="position:absolute;left:12212;top:5540;width:10;height:20" coordorigin="12212,5540" coordsize="10,20">
              <v:shape style="position:absolute;left:12212;top:5540;width:10;height:20" coordorigin="12212,5540" coordsize="10,20" path="m12212,5559l12222,5559,12222,5540,12212,5540,12212,5559xe" filled="true" fillcolor="#000000" stroked="false">
                <v:path arrowok="t"/>
                <v:fill type="solid"/>
              </v:shape>
            </v:group>
            <v:group style="position:absolute;left:12212;top:5559;width:10;height:20" coordorigin="12212,5559" coordsize="10,20">
              <v:shape style="position:absolute;left:12212;top:5559;width:10;height:20" coordorigin="12212,5559" coordsize="10,20" path="m12212,5578l12222,5578,12222,5559,12212,5559,12212,5578xe" filled="true" fillcolor="#000000" stroked="false">
                <v:path arrowok="t"/>
                <v:fill type="solid"/>
              </v:shape>
            </v:group>
            <v:group style="position:absolute;left:12212;top:5578;width:10;height:20" coordorigin="12212,5578" coordsize="10,20">
              <v:shape style="position:absolute;left:12212;top:5578;width:10;height:20" coordorigin="12212,5578" coordsize="10,20" path="m12212,5598l12222,5598,12222,5578,12212,5578,12212,5598xe" filled="true" fillcolor="#000000" stroked="false">
                <v:path arrowok="t"/>
                <v:fill type="solid"/>
              </v:shape>
            </v:group>
            <v:group style="position:absolute;left:12212;top:5598;width:10;height:20" coordorigin="12212,5598" coordsize="10,20">
              <v:shape style="position:absolute;left:12212;top:5598;width:10;height:20" coordorigin="12212,5598" coordsize="10,20" path="m12212,5617l12222,5617,12222,5598,12212,5598,12212,5617xe" filled="true" fillcolor="#000000" stroked="false">
                <v:path arrowok="t"/>
                <v:fill type="solid"/>
              </v:shape>
            </v:group>
            <v:group style="position:absolute;left:12212;top:5617;width:10;height:20" coordorigin="12212,5617" coordsize="10,20">
              <v:shape style="position:absolute;left:12212;top:5617;width:10;height:20" coordorigin="12212,5617" coordsize="10,20" path="m12212,5636l12222,5636,12222,5617,12212,5617,12212,5636xe" filled="true" fillcolor="#000000" stroked="false">
                <v:path arrowok="t"/>
                <v:fill type="solid"/>
              </v:shape>
            </v:group>
            <v:group style="position:absolute;left:12212;top:5636;width:10;height:20" coordorigin="12212,5636" coordsize="10,20">
              <v:shape style="position:absolute;left:12212;top:5636;width:10;height:20" coordorigin="12212,5636" coordsize="10,20" path="m12212,5655l12222,5655,12222,5636,12212,5636,12212,5655xe" filled="true" fillcolor="#000000" stroked="false">
                <v:path arrowok="t"/>
                <v:fill type="solid"/>
              </v:shape>
            </v:group>
            <v:group style="position:absolute;left:12212;top:5655;width:10;height:20" coordorigin="12212,5655" coordsize="10,20">
              <v:shape style="position:absolute;left:12212;top:5655;width:10;height:20" coordorigin="12212,5655" coordsize="10,20" path="m12212,5674l12222,5674,12222,5655,12212,5655,12212,5674xe" filled="true" fillcolor="#000000" stroked="false">
                <v:path arrowok="t"/>
                <v:fill type="solid"/>
              </v:shape>
            </v:group>
            <v:group style="position:absolute;left:12212;top:5674;width:10;height:20" coordorigin="12212,5674" coordsize="10,20">
              <v:shape style="position:absolute;left:12212;top:5674;width:10;height:20" coordorigin="12212,5674" coordsize="10,20" path="m12212,5694l12222,5694,12222,5674,12212,5674,12212,5694xe" filled="true" fillcolor="#000000" stroked="false">
                <v:path arrowok="t"/>
                <v:fill type="solid"/>
              </v:shape>
            </v:group>
            <v:group style="position:absolute;left:12212;top:5694;width:10;height:20" coordorigin="12212,5694" coordsize="10,20">
              <v:shape style="position:absolute;left:12212;top:5694;width:10;height:20" coordorigin="12212,5694" coordsize="10,20" path="m12212,5713l12222,5713,12222,5694,12212,5694,12212,5713xe" filled="true" fillcolor="#000000" stroked="false">
                <v:path arrowok="t"/>
                <v:fill type="solid"/>
              </v:shape>
            </v:group>
            <v:group style="position:absolute;left:12212;top:5713;width:10;height:20" coordorigin="12212,5713" coordsize="10,20">
              <v:shape style="position:absolute;left:12212;top:5713;width:10;height:20" coordorigin="12212,5713" coordsize="10,20" path="m12212,5732l12222,5732,12222,5713,12212,5713,12212,5732xe" filled="true" fillcolor="#000000" stroked="false">
                <v:path arrowok="t"/>
                <v:fill type="solid"/>
              </v:shape>
            </v:group>
            <v:group style="position:absolute;left:12212;top:5732;width:10;height:20" coordorigin="12212,5732" coordsize="10,20">
              <v:shape style="position:absolute;left:12212;top:5732;width:10;height:20" coordorigin="12212,5732" coordsize="10,20" path="m12212,5751l12222,5751,12222,5732,12212,5732,12212,5751xe" filled="true" fillcolor="#000000" stroked="false">
                <v:path arrowok="t"/>
                <v:fill type="solid"/>
              </v:shape>
            </v:group>
            <v:group style="position:absolute;left:12212;top:5751;width:10;height:20" coordorigin="12212,5751" coordsize="10,20">
              <v:shape style="position:absolute;left:12212;top:5751;width:10;height:20" coordorigin="12212,5751" coordsize="10,20" path="m12212,5770l12222,5770,12222,5751,12212,5751,12212,5770xe" filled="true" fillcolor="#000000" stroked="false">
                <v:path arrowok="t"/>
                <v:fill type="solid"/>
              </v:shape>
            </v:group>
            <v:group style="position:absolute;left:12212;top:5770;width:10;height:20" coordorigin="12212,5770" coordsize="10,20">
              <v:shape style="position:absolute;left:12212;top:5770;width:10;height:20" coordorigin="12212,5770" coordsize="10,20" path="m12212,5790l12222,5790,12222,5770,12212,5770,12212,5790xe" filled="true" fillcolor="#000000" stroked="false">
                <v:path arrowok="t"/>
                <v:fill type="solid"/>
              </v:shape>
            </v:group>
            <v:group style="position:absolute;left:12212;top:5790;width:10;height:20" coordorigin="12212,5790" coordsize="10,20">
              <v:shape style="position:absolute;left:12212;top:5790;width:10;height:20" coordorigin="12212,5790" coordsize="10,20" path="m12212,5809l12222,5809,12222,5790,12212,5790,12212,5809xe" filled="true" fillcolor="#000000" stroked="false">
                <v:path arrowok="t"/>
                <v:fill type="solid"/>
              </v:shape>
            </v:group>
            <v:group style="position:absolute;left:12212;top:5814;width:10;height:2" coordorigin="12212,5814" coordsize="10,2">
              <v:shape style="position:absolute;left:12212;top:5814;width:10;height:2" coordorigin="12212,5814" coordsize="10,0" path="m12212,5814l12222,5814e" filled="false" stroked="true" strokeweight=".47998pt" strokecolor="#000000">
                <v:path arrowok="t"/>
              </v:shape>
            </v:group>
            <v:group style="position:absolute;left:13618;top:5098;width:10;height:20" coordorigin="13618,5098" coordsize="10,20">
              <v:shape style="position:absolute;left:13618;top:5098;width:10;height:20" coordorigin="13618,5098" coordsize="10,20" path="m13618,5118l13628,5118,13628,5098,13618,5098,13618,5118xe" filled="true" fillcolor="#000000" stroked="false">
                <v:path arrowok="t"/>
                <v:fill type="solid"/>
              </v:shape>
            </v:group>
            <v:group style="position:absolute;left:13618;top:5118;width:10;height:20" coordorigin="13618,5118" coordsize="10,20">
              <v:shape style="position:absolute;left:13618;top:5118;width:10;height:20" coordorigin="13618,5118" coordsize="10,20" path="m13618,5137l13628,5137,13628,5118,13618,5118,13618,5137xe" filled="true" fillcolor="#000000" stroked="false">
                <v:path arrowok="t"/>
                <v:fill type="solid"/>
              </v:shape>
            </v:group>
            <v:group style="position:absolute;left:13618;top:5137;width:10;height:20" coordorigin="13618,5137" coordsize="10,20">
              <v:shape style="position:absolute;left:13618;top:5137;width:10;height:20" coordorigin="13618,5137" coordsize="10,20" path="m13618,5156l13628,5156,13628,5137,13618,5137,13618,5156xe" filled="true" fillcolor="#000000" stroked="false">
                <v:path arrowok="t"/>
                <v:fill type="solid"/>
              </v:shape>
            </v:group>
            <v:group style="position:absolute;left:13618;top:5156;width:10;height:20" coordorigin="13618,5156" coordsize="10,20">
              <v:shape style="position:absolute;left:13618;top:5156;width:10;height:20" coordorigin="13618,5156" coordsize="10,20" path="m13618,5175l13628,5175,13628,5156,13618,5156,13618,5175xe" filled="true" fillcolor="#000000" stroked="false">
                <v:path arrowok="t"/>
                <v:fill type="solid"/>
              </v:shape>
            </v:group>
            <v:group style="position:absolute;left:13618;top:5175;width:10;height:20" coordorigin="13618,5175" coordsize="10,20">
              <v:shape style="position:absolute;left:13618;top:5175;width:10;height:20" coordorigin="13618,5175" coordsize="10,20" path="m13618,5194l13628,5194,13628,5175,13618,5175,13618,5194xe" filled="true" fillcolor="#000000" stroked="false">
                <v:path arrowok="t"/>
                <v:fill type="solid"/>
              </v:shape>
            </v:group>
            <v:group style="position:absolute;left:13618;top:5194;width:10;height:20" coordorigin="13618,5194" coordsize="10,20">
              <v:shape style="position:absolute;left:13618;top:5194;width:10;height:20" coordorigin="13618,5194" coordsize="10,20" path="m13618,5214l13628,5214,13628,5194,13618,5194,13618,5214xe" filled="true" fillcolor="#000000" stroked="false">
                <v:path arrowok="t"/>
                <v:fill type="solid"/>
              </v:shape>
            </v:group>
            <v:group style="position:absolute;left:13618;top:5214;width:10;height:20" coordorigin="13618,5214" coordsize="10,20">
              <v:shape style="position:absolute;left:13618;top:5214;width:10;height:20" coordorigin="13618,5214" coordsize="10,20" path="m13618,5233l13628,5233,13628,5214,13618,5214,13618,5233xe" filled="true" fillcolor="#000000" stroked="false">
                <v:path arrowok="t"/>
                <v:fill type="solid"/>
              </v:shape>
            </v:group>
            <v:group style="position:absolute;left:13618;top:5233;width:10;height:20" coordorigin="13618,5233" coordsize="10,20">
              <v:shape style="position:absolute;left:13618;top:5233;width:10;height:20" coordorigin="13618,5233" coordsize="10,20" path="m13618,5252l13628,5252,13628,5233,13618,5233,13618,5252xe" filled="true" fillcolor="#000000" stroked="false">
                <v:path arrowok="t"/>
                <v:fill type="solid"/>
              </v:shape>
            </v:group>
            <v:group style="position:absolute;left:13618;top:5252;width:10;height:20" coordorigin="13618,5252" coordsize="10,20">
              <v:shape style="position:absolute;left:13618;top:5252;width:10;height:20" coordorigin="13618,5252" coordsize="10,20" path="m13618,5271l13628,5271,13628,5252,13618,5252,13618,5271xe" filled="true" fillcolor="#000000" stroked="false">
                <v:path arrowok="t"/>
                <v:fill type="solid"/>
              </v:shape>
            </v:group>
            <v:group style="position:absolute;left:13618;top:5271;width:10;height:20" coordorigin="13618,5271" coordsize="10,20">
              <v:shape style="position:absolute;left:13618;top:5271;width:10;height:20" coordorigin="13618,5271" coordsize="10,20" path="m13618,5290l13628,5290,13628,5271,13618,5271,13618,5290xe" filled="true" fillcolor="#000000" stroked="false">
                <v:path arrowok="t"/>
                <v:fill type="solid"/>
              </v:shape>
            </v:group>
            <v:group style="position:absolute;left:13618;top:5290;width:10;height:20" coordorigin="13618,5290" coordsize="10,20">
              <v:shape style="position:absolute;left:13618;top:5290;width:10;height:20" coordorigin="13618,5290" coordsize="10,20" path="m13618,5310l13628,5310,13628,5290,13618,5290,13618,5310xe" filled="true" fillcolor="#000000" stroked="false">
                <v:path arrowok="t"/>
                <v:fill type="solid"/>
              </v:shape>
            </v:group>
            <v:group style="position:absolute;left:13618;top:5310;width:10;height:20" coordorigin="13618,5310" coordsize="10,20">
              <v:shape style="position:absolute;left:13618;top:5310;width:10;height:20" coordorigin="13618,5310" coordsize="10,20" path="m13618,5329l13628,5329,13628,5310,13618,5310,13618,5329xe" filled="true" fillcolor="#000000" stroked="false">
                <v:path arrowok="t"/>
                <v:fill type="solid"/>
              </v:shape>
            </v:group>
            <v:group style="position:absolute;left:13618;top:5329;width:10;height:20" coordorigin="13618,5329" coordsize="10,20">
              <v:shape style="position:absolute;left:13618;top:5329;width:10;height:20" coordorigin="13618,5329" coordsize="10,20" path="m13618,5348l13628,5348,13628,5329,13618,5329,13618,5348xe" filled="true" fillcolor="#000000" stroked="false">
                <v:path arrowok="t"/>
                <v:fill type="solid"/>
              </v:shape>
            </v:group>
            <v:group style="position:absolute;left:13618;top:5348;width:10;height:20" coordorigin="13618,5348" coordsize="10,20">
              <v:shape style="position:absolute;left:13618;top:5348;width:10;height:20" coordorigin="13618,5348" coordsize="10,20" path="m13618,5367l13628,5367,13628,5348,13618,5348,13618,5367xe" filled="true" fillcolor="#000000" stroked="false">
                <v:path arrowok="t"/>
                <v:fill type="solid"/>
              </v:shape>
            </v:group>
            <v:group style="position:absolute;left:13618;top:5367;width:10;height:20" coordorigin="13618,5367" coordsize="10,20">
              <v:shape style="position:absolute;left:13618;top:5367;width:10;height:20" coordorigin="13618,5367" coordsize="10,20" path="m13618,5386l13628,5386,13628,5367,13618,5367,13618,5386xe" filled="true" fillcolor="#000000" stroked="false">
                <v:path arrowok="t"/>
                <v:fill type="solid"/>
              </v:shape>
            </v:group>
            <v:group style="position:absolute;left:13618;top:5386;width:10;height:20" coordorigin="13618,5386" coordsize="10,20">
              <v:shape style="position:absolute;left:13618;top:5386;width:10;height:20" coordorigin="13618,5386" coordsize="10,20" path="m13618,5406l13628,5406,13628,5386,13618,5386,13618,5406xe" filled="true" fillcolor="#000000" stroked="false">
                <v:path arrowok="t"/>
                <v:fill type="solid"/>
              </v:shape>
            </v:group>
            <v:group style="position:absolute;left:13618;top:5406;width:10;height:20" coordorigin="13618,5406" coordsize="10,20">
              <v:shape style="position:absolute;left:13618;top:5406;width:10;height:20" coordorigin="13618,5406" coordsize="10,20" path="m13618,5425l13628,5425,13628,5406,13618,5406,13618,5425xe" filled="true" fillcolor="#000000" stroked="false">
                <v:path arrowok="t"/>
                <v:fill type="solid"/>
              </v:shape>
            </v:group>
            <v:group style="position:absolute;left:13618;top:5425;width:10;height:20" coordorigin="13618,5425" coordsize="10,20">
              <v:shape style="position:absolute;left:13618;top:5425;width:10;height:20" coordorigin="13618,5425" coordsize="10,20" path="m13618,5444l13628,5444,13628,5425,13618,5425,13618,5444xe" filled="true" fillcolor="#000000" stroked="false">
                <v:path arrowok="t"/>
                <v:fill type="solid"/>
              </v:shape>
            </v:group>
            <v:group style="position:absolute;left:13618;top:5444;width:10;height:20" coordorigin="13618,5444" coordsize="10,20">
              <v:shape style="position:absolute;left:13618;top:5444;width:10;height:20" coordorigin="13618,5444" coordsize="10,20" path="m13618,5463l13628,5463,13628,5444,13618,5444,13618,5463xe" filled="true" fillcolor="#000000" stroked="false">
                <v:path arrowok="t"/>
                <v:fill type="solid"/>
              </v:shape>
            </v:group>
            <v:group style="position:absolute;left:13618;top:5463;width:10;height:20" coordorigin="13618,5463" coordsize="10,20">
              <v:shape style="position:absolute;left:13618;top:5463;width:10;height:20" coordorigin="13618,5463" coordsize="10,20" path="m13618,5482l13628,5482,13628,5463,13618,5463,13618,5482xe" filled="true" fillcolor="#000000" stroked="false">
                <v:path arrowok="t"/>
                <v:fill type="solid"/>
              </v:shape>
            </v:group>
            <v:group style="position:absolute;left:13618;top:5482;width:10;height:20" coordorigin="13618,5482" coordsize="10,20">
              <v:shape style="position:absolute;left:13618;top:5482;width:10;height:20" coordorigin="13618,5482" coordsize="10,20" path="m13618,5502l13628,5502,13628,5482,13618,5482,13618,5502xe" filled="true" fillcolor="#000000" stroked="false">
                <v:path arrowok="t"/>
                <v:fill type="solid"/>
              </v:shape>
            </v:group>
            <v:group style="position:absolute;left:13618;top:5502;width:10;height:20" coordorigin="13618,5502" coordsize="10,20">
              <v:shape style="position:absolute;left:13618;top:5502;width:10;height:20" coordorigin="13618,5502" coordsize="10,20" path="m13618,5521l13628,5521,13628,5502,13618,5502,13618,5521xe" filled="true" fillcolor="#000000" stroked="false">
                <v:path arrowok="t"/>
                <v:fill type="solid"/>
              </v:shape>
            </v:group>
            <v:group style="position:absolute;left:13618;top:5521;width:10;height:20" coordorigin="13618,5521" coordsize="10,20">
              <v:shape style="position:absolute;left:13618;top:5521;width:10;height:20" coordorigin="13618,5521" coordsize="10,20" path="m13618,5540l13628,5540,13628,5521,13618,5521,13618,5540xe" filled="true" fillcolor="#000000" stroked="false">
                <v:path arrowok="t"/>
                <v:fill type="solid"/>
              </v:shape>
            </v:group>
            <v:group style="position:absolute;left:13618;top:5540;width:10;height:20" coordorigin="13618,5540" coordsize="10,20">
              <v:shape style="position:absolute;left:13618;top:5540;width:10;height:20" coordorigin="13618,5540" coordsize="10,20" path="m13618,5559l13628,5559,13628,5540,13618,5540,13618,5559xe" filled="true" fillcolor="#000000" stroked="false">
                <v:path arrowok="t"/>
                <v:fill type="solid"/>
              </v:shape>
            </v:group>
            <v:group style="position:absolute;left:13618;top:5559;width:10;height:20" coordorigin="13618,5559" coordsize="10,20">
              <v:shape style="position:absolute;left:13618;top:5559;width:10;height:20" coordorigin="13618,5559" coordsize="10,20" path="m13618,5578l13628,5578,13628,5559,13618,5559,13618,5578xe" filled="true" fillcolor="#000000" stroked="false">
                <v:path arrowok="t"/>
                <v:fill type="solid"/>
              </v:shape>
            </v:group>
            <v:group style="position:absolute;left:13618;top:5578;width:10;height:20" coordorigin="13618,5578" coordsize="10,20">
              <v:shape style="position:absolute;left:13618;top:5578;width:10;height:20" coordorigin="13618,5578" coordsize="10,20" path="m13618,5598l13628,5598,13628,5578,13618,5578,13618,5598xe" filled="true" fillcolor="#000000" stroked="false">
                <v:path arrowok="t"/>
                <v:fill type="solid"/>
              </v:shape>
            </v:group>
            <v:group style="position:absolute;left:13618;top:5598;width:10;height:20" coordorigin="13618,5598" coordsize="10,20">
              <v:shape style="position:absolute;left:13618;top:5598;width:10;height:20" coordorigin="13618,5598" coordsize="10,20" path="m13618,5617l13628,5617,13628,5598,13618,5598,13618,5617xe" filled="true" fillcolor="#000000" stroked="false">
                <v:path arrowok="t"/>
                <v:fill type="solid"/>
              </v:shape>
            </v:group>
            <v:group style="position:absolute;left:13618;top:5617;width:10;height:20" coordorigin="13618,5617" coordsize="10,20">
              <v:shape style="position:absolute;left:13618;top:5617;width:10;height:20" coordorigin="13618,5617" coordsize="10,20" path="m13618,5636l13628,5636,13628,5617,13618,5617,13618,5636xe" filled="true" fillcolor="#000000" stroked="false">
                <v:path arrowok="t"/>
                <v:fill type="solid"/>
              </v:shape>
            </v:group>
            <v:group style="position:absolute;left:13618;top:5636;width:10;height:20" coordorigin="13618,5636" coordsize="10,20">
              <v:shape style="position:absolute;left:13618;top:5636;width:10;height:20" coordorigin="13618,5636" coordsize="10,20" path="m13618,5655l13628,5655,13628,5636,13618,5636,13618,5655xe" filled="true" fillcolor="#000000" stroked="false">
                <v:path arrowok="t"/>
                <v:fill type="solid"/>
              </v:shape>
            </v:group>
            <v:group style="position:absolute;left:13618;top:5655;width:10;height:20" coordorigin="13618,5655" coordsize="10,20">
              <v:shape style="position:absolute;left:13618;top:5655;width:10;height:20" coordorigin="13618,5655" coordsize="10,20" path="m13618,5674l13628,5674,13628,5655,13618,5655,13618,5674xe" filled="true" fillcolor="#000000" stroked="false">
                <v:path arrowok="t"/>
                <v:fill type="solid"/>
              </v:shape>
            </v:group>
            <v:group style="position:absolute;left:13618;top:5674;width:10;height:20" coordorigin="13618,5674" coordsize="10,20">
              <v:shape style="position:absolute;left:13618;top:5674;width:10;height:20" coordorigin="13618,5674" coordsize="10,20" path="m13618,5694l13628,5694,13628,5674,13618,5674,13618,5694xe" filled="true" fillcolor="#000000" stroked="false">
                <v:path arrowok="t"/>
                <v:fill type="solid"/>
              </v:shape>
            </v:group>
            <v:group style="position:absolute;left:13618;top:5694;width:10;height:20" coordorigin="13618,5694" coordsize="10,20">
              <v:shape style="position:absolute;left:13618;top:5694;width:10;height:20" coordorigin="13618,5694" coordsize="10,20" path="m13618,5713l13628,5713,13628,5694,13618,5694,13618,5713xe" filled="true" fillcolor="#000000" stroked="false">
                <v:path arrowok="t"/>
                <v:fill type="solid"/>
              </v:shape>
            </v:group>
            <v:group style="position:absolute;left:13618;top:5713;width:10;height:20" coordorigin="13618,5713" coordsize="10,20">
              <v:shape style="position:absolute;left:13618;top:5713;width:10;height:20" coordorigin="13618,5713" coordsize="10,20" path="m13618,5732l13628,5732,13628,5713,13618,5713,13618,5732xe" filled="true" fillcolor="#000000" stroked="false">
                <v:path arrowok="t"/>
                <v:fill type="solid"/>
              </v:shape>
            </v:group>
            <v:group style="position:absolute;left:13618;top:5732;width:10;height:20" coordorigin="13618,5732" coordsize="10,20">
              <v:shape style="position:absolute;left:13618;top:5732;width:10;height:20" coordorigin="13618,5732" coordsize="10,20" path="m13618,5751l13628,5751,13628,5732,13618,5732,13618,5751xe" filled="true" fillcolor="#000000" stroked="false">
                <v:path arrowok="t"/>
                <v:fill type="solid"/>
              </v:shape>
            </v:group>
            <v:group style="position:absolute;left:13618;top:5751;width:10;height:20" coordorigin="13618,5751" coordsize="10,20">
              <v:shape style="position:absolute;left:13618;top:5751;width:10;height:20" coordorigin="13618,5751" coordsize="10,20" path="m13618,5770l13628,5770,13628,5751,13618,5751,13618,5770xe" filled="true" fillcolor="#000000" stroked="false">
                <v:path arrowok="t"/>
                <v:fill type="solid"/>
              </v:shape>
            </v:group>
            <v:group style="position:absolute;left:13618;top:5770;width:10;height:20" coordorigin="13618,5770" coordsize="10,20">
              <v:shape style="position:absolute;left:13618;top:5770;width:10;height:20" coordorigin="13618,5770" coordsize="10,20" path="m13618,5790l13628,5790,13628,5770,13618,5770,13618,5790xe" filled="true" fillcolor="#000000" stroked="false">
                <v:path arrowok="t"/>
                <v:fill type="solid"/>
              </v:shape>
            </v:group>
            <v:group style="position:absolute;left:13618;top:5790;width:10;height:20" coordorigin="13618,5790" coordsize="10,20">
              <v:shape style="position:absolute;left:13618;top:5790;width:10;height:20" coordorigin="13618,5790" coordsize="10,20" path="m13618,5809l13628,5809,13628,5790,13618,5790,13618,5809xe" filled="true" fillcolor="#000000" stroked="false">
                <v:path arrowok="t"/>
                <v:fill type="solid"/>
              </v:shape>
            </v:group>
            <v:group style="position:absolute;left:13618;top:5814;width:10;height:2" coordorigin="13618,5814" coordsize="10,2">
              <v:shape style="position:absolute;left:13618;top:5814;width:10;height:2" coordorigin="13618,5814" coordsize="10,0" path="m13618,5814l13628,5814e" filled="false" stroked="true" strokeweight=".47998pt" strokecolor="#000000">
                <v:path arrowok="t"/>
              </v:shape>
            </v:group>
            <v:group style="position:absolute;left:14248;top:5098;width:10;height:20" coordorigin="14248,5098" coordsize="10,20">
              <v:shape style="position:absolute;left:14248;top:5098;width:10;height:20" coordorigin="14248,5098" coordsize="10,20" path="m14248,5118l14257,5118,14257,5098,14248,5098,14248,5118xe" filled="true" fillcolor="#000000" stroked="false">
                <v:path arrowok="t"/>
                <v:fill type="solid"/>
              </v:shape>
            </v:group>
            <v:group style="position:absolute;left:14248;top:5118;width:10;height:20" coordorigin="14248,5118" coordsize="10,20">
              <v:shape style="position:absolute;left:14248;top:5118;width:10;height:20" coordorigin="14248,5118" coordsize="10,20" path="m14248,5137l14257,5137,14257,5118,14248,5118,14248,5137xe" filled="true" fillcolor="#000000" stroked="false">
                <v:path arrowok="t"/>
                <v:fill type="solid"/>
              </v:shape>
            </v:group>
            <v:group style="position:absolute;left:14248;top:5137;width:10;height:20" coordorigin="14248,5137" coordsize="10,20">
              <v:shape style="position:absolute;left:14248;top:5137;width:10;height:20" coordorigin="14248,5137" coordsize="10,20" path="m14248,5156l14257,5156,14257,5137,14248,5137,14248,5156xe" filled="true" fillcolor="#000000" stroked="false">
                <v:path arrowok="t"/>
                <v:fill type="solid"/>
              </v:shape>
            </v:group>
            <v:group style="position:absolute;left:14248;top:5156;width:10;height:20" coordorigin="14248,5156" coordsize="10,20">
              <v:shape style="position:absolute;left:14248;top:5156;width:10;height:20" coordorigin="14248,5156" coordsize="10,20" path="m14248,5175l14257,5175,14257,5156,14248,5156,14248,5175xe" filled="true" fillcolor="#000000" stroked="false">
                <v:path arrowok="t"/>
                <v:fill type="solid"/>
              </v:shape>
            </v:group>
            <v:group style="position:absolute;left:14248;top:5175;width:10;height:20" coordorigin="14248,5175" coordsize="10,20">
              <v:shape style="position:absolute;left:14248;top:5175;width:10;height:20" coordorigin="14248,5175" coordsize="10,20" path="m14248,5194l14257,5194,14257,5175,14248,5175,14248,5194xe" filled="true" fillcolor="#000000" stroked="false">
                <v:path arrowok="t"/>
                <v:fill type="solid"/>
              </v:shape>
            </v:group>
            <v:group style="position:absolute;left:14248;top:5194;width:10;height:20" coordorigin="14248,5194" coordsize="10,20">
              <v:shape style="position:absolute;left:14248;top:5194;width:10;height:20" coordorigin="14248,5194" coordsize="10,20" path="m14248,5214l14257,5214,14257,5194,14248,5194,14248,5214xe" filled="true" fillcolor="#000000" stroked="false">
                <v:path arrowok="t"/>
                <v:fill type="solid"/>
              </v:shape>
            </v:group>
            <v:group style="position:absolute;left:14248;top:5214;width:10;height:20" coordorigin="14248,5214" coordsize="10,20">
              <v:shape style="position:absolute;left:14248;top:5214;width:10;height:20" coordorigin="14248,5214" coordsize="10,20" path="m14248,5233l14257,5233,14257,5214,14248,5214,14248,5233xe" filled="true" fillcolor="#000000" stroked="false">
                <v:path arrowok="t"/>
                <v:fill type="solid"/>
              </v:shape>
            </v:group>
            <v:group style="position:absolute;left:14248;top:5233;width:10;height:20" coordorigin="14248,5233" coordsize="10,20">
              <v:shape style="position:absolute;left:14248;top:5233;width:10;height:20" coordorigin="14248,5233" coordsize="10,20" path="m14248,5252l14257,5252,14257,5233,14248,5233,14248,5252xe" filled="true" fillcolor="#000000" stroked="false">
                <v:path arrowok="t"/>
                <v:fill type="solid"/>
              </v:shape>
            </v:group>
            <v:group style="position:absolute;left:14248;top:5252;width:10;height:20" coordorigin="14248,5252" coordsize="10,20">
              <v:shape style="position:absolute;left:14248;top:5252;width:10;height:20" coordorigin="14248,5252" coordsize="10,20" path="m14248,5271l14257,5271,14257,5252,14248,5252,14248,5271xe" filled="true" fillcolor="#000000" stroked="false">
                <v:path arrowok="t"/>
                <v:fill type="solid"/>
              </v:shape>
            </v:group>
            <v:group style="position:absolute;left:14248;top:5271;width:10;height:20" coordorigin="14248,5271" coordsize="10,20">
              <v:shape style="position:absolute;left:14248;top:5271;width:10;height:20" coordorigin="14248,5271" coordsize="10,20" path="m14248,5290l14257,5290,14257,5271,14248,5271,14248,5290xe" filled="true" fillcolor="#000000" stroked="false">
                <v:path arrowok="t"/>
                <v:fill type="solid"/>
              </v:shape>
            </v:group>
            <v:group style="position:absolute;left:14248;top:5290;width:10;height:20" coordorigin="14248,5290" coordsize="10,20">
              <v:shape style="position:absolute;left:14248;top:5290;width:10;height:20" coordorigin="14248,5290" coordsize="10,20" path="m14248,5310l14257,5310,14257,5290,14248,5290,14248,5310xe" filled="true" fillcolor="#000000" stroked="false">
                <v:path arrowok="t"/>
                <v:fill type="solid"/>
              </v:shape>
            </v:group>
            <v:group style="position:absolute;left:14248;top:5310;width:10;height:20" coordorigin="14248,5310" coordsize="10,20">
              <v:shape style="position:absolute;left:14248;top:5310;width:10;height:20" coordorigin="14248,5310" coordsize="10,20" path="m14248,5329l14257,5329,14257,5310,14248,5310,14248,5329xe" filled="true" fillcolor="#000000" stroked="false">
                <v:path arrowok="t"/>
                <v:fill type="solid"/>
              </v:shape>
            </v:group>
            <v:group style="position:absolute;left:14248;top:5329;width:10;height:20" coordorigin="14248,5329" coordsize="10,20">
              <v:shape style="position:absolute;left:14248;top:5329;width:10;height:20" coordorigin="14248,5329" coordsize="10,20" path="m14248,5348l14257,5348,14257,5329,14248,5329,14248,5348xe" filled="true" fillcolor="#000000" stroked="false">
                <v:path arrowok="t"/>
                <v:fill type="solid"/>
              </v:shape>
            </v:group>
            <v:group style="position:absolute;left:14248;top:5348;width:10;height:20" coordorigin="14248,5348" coordsize="10,20">
              <v:shape style="position:absolute;left:14248;top:5348;width:10;height:20" coordorigin="14248,5348" coordsize="10,20" path="m14248,5367l14257,5367,14257,5348,14248,5348,14248,5367xe" filled="true" fillcolor="#000000" stroked="false">
                <v:path arrowok="t"/>
                <v:fill type="solid"/>
              </v:shape>
            </v:group>
            <v:group style="position:absolute;left:14248;top:5367;width:10;height:20" coordorigin="14248,5367" coordsize="10,20">
              <v:shape style="position:absolute;left:14248;top:5367;width:10;height:20" coordorigin="14248,5367" coordsize="10,20" path="m14248,5386l14257,5386,14257,5367,14248,5367,14248,5386xe" filled="true" fillcolor="#000000" stroked="false">
                <v:path arrowok="t"/>
                <v:fill type="solid"/>
              </v:shape>
            </v:group>
            <v:group style="position:absolute;left:14248;top:5386;width:10;height:20" coordorigin="14248,5386" coordsize="10,20">
              <v:shape style="position:absolute;left:14248;top:5386;width:10;height:20" coordorigin="14248,5386" coordsize="10,20" path="m14248,5406l14257,5406,14257,5386,14248,5386,14248,5406xe" filled="true" fillcolor="#000000" stroked="false">
                <v:path arrowok="t"/>
                <v:fill type="solid"/>
              </v:shape>
            </v:group>
            <v:group style="position:absolute;left:14248;top:5406;width:10;height:20" coordorigin="14248,5406" coordsize="10,20">
              <v:shape style="position:absolute;left:14248;top:5406;width:10;height:20" coordorigin="14248,5406" coordsize="10,20" path="m14248,5425l14257,5425,14257,5406,14248,5406,14248,5425xe" filled="true" fillcolor="#000000" stroked="false">
                <v:path arrowok="t"/>
                <v:fill type="solid"/>
              </v:shape>
            </v:group>
            <v:group style="position:absolute;left:14248;top:5425;width:10;height:20" coordorigin="14248,5425" coordsize="10,20">
              <v:shape style="position:absolute;left:14248;top:5425;width:10;height:20" coordorigin="14248,5425" coordsize="10,20" path="m14248,5444l14257,5444,14257,5425,14248,5425,14248,5444xe" filled="true" fillcolor="#000000" stroked="false">
                <v:path arrowok="t"/>
                <v:fill type="solid"/>
              </v:shape>
            </v:group>
            <v:group style="position:absolute;left:14248;top:5444;width:10;height:20" coordorigin="14248,5444" coordsize="10,20">
              <v:shape style="position:absolute;left:14248;top:5444;width:10;height:20" coordorigin="14248,5444" coordsize="10,20" path="m14248,5463l14257,5463,14257,5444,14248,5444,14248,5463xe" filled="true" fillcolor="#000000" stroked="false">
                <v:path arrowok="t"/>
                <v:fill type="solid"/>
              </v:shape>
            </v:group>
            <v:group style="position:absolute;left:14248;top:5463;width:10;height:20" coordorigin="14248,5463" coordsize="10,20">
              <v:shape style="position:absolute;left:14248;top:5463;width:10;height:20" coordorigin="14248,5463" coordsize="10,20" path="m14248,5482l14257,5482,14257,5463,14248,5463,14248,5482xe" filled="true" fillcolor="#000000" stroked="false">
                <v:path arrowok="t"/>
                <v:fill type="solid"/>
              </v:shape>
            </v:group>
            <v:group style="position:absolute;left:14248;top:5482;width:10;height:20" coordorigin="14248,5482" coordsize="10,20">
              <v:shape style="position:absolute;left:14248;top:5482;width:10;height:20" coordorigin="14248,5482" coordsize="10,20" path="m14248,5502l14257,5502,14257,5482,14248,5482,14248,5502xe" filled="true" fillcolor="#000000" stroked="false">
                <v:path arrowok="t"/>
                <v:fill type="solid"/>
              </v:shape>
            </v:group>
            <v:group style="position:absolute;left:14248;top:5502;width:10;height:20" coordorigin="14248,5502" coordsize="10,20">
              <v:shape style="position:absolute;left:14248;top:5502;width:10;height:20" coordorigin="14248,5502" coordsize="10,20" path="m14248,5521l14257,5521,14257,5502,14248,5502,14248,5521xe" filled="true" fillcolor="#000000" stroked="false">
                <v:path arrowok="t"/>
                <v:fill type="solid"/>
              </v:shape>
            </v:group>
            <v:group style="position:absolute;left:14248;top:5521;width:10;height:20" coordorigin="14248,5521" coordsize="10,20">
              <v:shape style="position:absolute;left:14248;top:5521;width:10;height:20" coordorigin="14248,5521" coordsize="10,20" path="m14248,5540l14257,5540,14257,5521,14248,5521,14248,5540xe" filled="true" fillcolor="#000000" stroked="false">
                <v:path arrowok="t"/>
                <v:fill type="solid"/>
              </v:shape>
            </v:group>
            <v:group style="position:absolute;left:14248;top:5540;width:10;height:20" coordorigin="14248,5540" coordsize="10,20">
              <v:shape style="position:absolute;left:14248;top:5540;width:10;height:20" coordorigin="14248,5540" coordsize="10,20" path="m14248,5559l14257,5559,14257,5540,14248,5540,14248,5559xe" filled="true" fillcolor="#000000" stroked="false">
                <v:path arrowok="t"/>
                <v:fill type="solid"/>
              </v:shape>
            </v:group>
            <v:group style="position:absolute;left:14248;top:5559;width:10;height:20" coordorigin="14248,5559" coordsize="10,20">
              <v:shape style="position:absolute;left:14248;top:5559;width:10;height:20" coordorigin="14248,5559" coordsize="10,20" path="m14248,5578l14257,5578,14257,5559,14248,5559,14248,5578xe" filled="true" fillcolor="#000000" stroked="false">
                <v:path arrowok="t"/>
                <v:fill type="solid"/>
              </v:shape>
            </v:group>
            <v:group style="position:absolute;left:14248;top:5578;width:10;height:20" coordorigin="14248,5578" coordsize="10,20">
              <v:shape style="position:absolute;left:14248;top:5578;width:10;height:20" coordorigin="14248,5578" coordsize="10,20" path="m14248,5598l14257,5598,14257,5578,14248,5578,14248,5598xe" filled="true" fillcolor="#000000" stroked="false">
                <v:path arrowok="t"/>
                <v:fill type="solid"/>
              </v:shape>
            </v:group>
            <v:group style="position:absolute;left:14248;top:5598;width:10;height:20" coordorigin="14248,5598" coordsize="10,20">
              <v:shape style="position:absolute;left:14248;top:5598;width:10;height:20" coordorigin="14248,5598" coordsize="10,20" path="m14248,5617l14257,5617,14257,5598,14248,5598,14248,5617xe" filled="true" fillcolor="#000000" stroked="false">
                <v:path arrowok="t"/>
                <v:fill type="solid"/>
              </v:shape>
            </v:group>
            <v:group style="position:absolute;left:14248;top:5617;width:10;height:20" coordorigin="14248,5617" coordsize="10,20">
              <v:shape style="position:absolute;left:14248;top:5617;width:10;height:20" coordorigin="14248,5617" coordsize="10,20" path="m14248,5636l14257,5636,14257,5617,14248,5617,14248,5636xe" filled="true" fillcolor="#000000" stroked="false">
                <v:path arrowok="t"/>
                <v:fill type="solid"/>
              </v:shape>
            </v:group>
            <v:group style="position:absolute;left:14248;top:5636;width:10;height:20" coordorigin="14248,5636" coordsize="10,20">
              <v:shape style="position:absolute;left:14248;top:5636;width:10;height:20" coordorigin="14248,5636" coordsize="10,20" path="m14248,5655l14257,5655,14257,5636,14248,5636,14248,5655xe" filled="true" fillcolor="#000000" stroked="false">
                <v:path arrowok="t"/>
                <v:fill type="solid"/>
              </v:shape>
            </v:group>
            <v:group style="position:absolute;left:14248;top:5655;width:10;height:20" coordorigin="14248,5655" coordsize="10,20">
              <v:shape style="position:absolute;left:14248;top:5655;width:10;height:20" coordorigin="14248,5655" coordsize="10,20" path="m14248,5674l14257,5674,14257,5655,14248,5655,14248,5674xe" filled="true" fillcolor="#000000" stroked="false">
                <v:path arrowok="t"/>
                <v:fill type="solid"/>
              </v:shape>
            </v:group>
            <v:group style="position:absolute;left:14248;top:5674;width:10;height:20" coordorigin="14248,5674" coordsize="10,20">
              <v:shape style="position:absolute;left:14248;top:5674;width:10;height:20" coordorigin="14248,5674" coordsize="10,20" path="m14248,5694l14257,5694,14257,5674,14248,5674,14248,5694xe" filled="true" fillcolor="#000000" stroked="false">
                <v:path arrowok="t"/>
                <v:fill type="solid"/>
              </v:shape>
            </v:group>
            <v:group style="position:absolute;left:14248;top:5694;width:10;height:20" coordorigin="14248,5694" coordsize="10,20">
              <v:shape style="position:absolute;left:14248;top:5694;width:10;height:20" coordorigin="14248,5694" coordsize="10,20" path="m14248,5713l14257,5713,14257,5694,14248,5694,14248,5713xe" filled="true" fillcolor="#000000" stroked="false">
                <v:path arrowok="t"/>
                <v:fill type="solid"/>
              </v:shape>
            </v:group>
            <v:group style="position:absolute;left:14248;top:5713;width:10;height:20" coordorigin="14248,5713" coordsize="10,20">
              <v:shape style="position:absolute;left:14248;top:5713;width:10;height:20" coordorigin="14248,5713" coordsize="10,20" path="m14248,5732l14257,5732,14257,5713,14248,5713,14248,5732xe" filled="true" fillcolor="#000000" stroked="false">
                <v:path arrowok="t"/>
                <v:fill type="solid"/>
              </v:shape>
            </v:group>
            <v:group style="position:absolute;left:14248;top:5732;width:10;height:20" coordorigin="14248,5732" coordsize="10,20">
              <v:shape style="position:absolute;left:14248;top:5732;width:10;height:20" coordorigin="14248,5732" coordsize="10,20" path="m14248,5751l14257,5751,14257,5732,14248,5732,14248,5751xe" filled="true" fillcolor="#000000" stroked="false">
                <v:path arrowok="t"/>
                <v:fill type="solid"/>
              </v:shape>
            </v:group>
            <v:group style="position:absolute;left:14248;top:5751;width:10;height:20" coordorigin="14248,5751" coordsize="10,20">
              <v:shape style="position:absolute;left:14248;top:5751;width:10;height:20" coordorigin="14248,5751" coordsize="10,20" path="m14248,5770l14257,5770,14257,5751,14248,5751,14248,5770xe" filled="true" fillcolor="#000000" stroked="false">
                <v:path arrowok="t"/>
                <v:fill type="solid"/>
              </v:shape>
            </v:group>
            <v:group style="position:absolute;left:14248;top:5770;width:10;height:20" coordorigin="14248,5770" coordsize="10,20">
              <v:shape style="position:absolute;left:14248;top:5770;width:10;height:20" coordorigin="14248,5770" coordsize="10,20" path="m14248,5790l14257,5790,14257,5770,14248,5770,14248,5790xe" filled="true" fillcolor="#000000" stroked="false">
                <v:path arrowok="t"/>
                <v:fill type="solid"/>
              </v:shape>
            </v:group>
            <v:group style="position:absolute;left:14248;top:5790;width:10;height:20" coordorigin="14248,5790" coordsize="10,20">
              <v:shape style="position:absolute;left:14248;top:5790;width:10;height:20" coordorigin="14248,5790" coordsize="10,20" path="m14248,5809l14257,5809,14257,5790,14248,5790,14248,5809xe" filled="true" fillcolor="#000000" stroked="false">
                <v:path arrowok="t"/>
                <v:fill type="solid"/>
              </v:shape>
            </v:group>
            <v:group style="position:absolute;left:14248;top:5814;width:10;height:2" coordorigin="14248,5814" coordsize="10,2">
              <v:shape style="position:absolute;left:14248;top:5814;width:10;height:2" coordorigin="14248,5814" coordsize="10,0" path="m14248,5814l14257,5814e" filled="false" stroked="true" strokeweight=".47998pt" strokecolor="#000000">
                <v:path arrowok="t"/>
              </v:shape>
              <v:shape style="position:absolute;left:1332;top:5818;width:1947;height:10" type="#_x0000_t75" stroked="false">
                <v:imagedata r:id="rId90" o:title=""/>
              </v:shape>
              <v:shape style="position:absolute;left:3274;top:5818;width:1564;height:10" type="#_x0000_t75" stroked="false">
                <v:imagedata r:id="rId94" o:title=""/>
              </v:shape>
              <v:shape style="position:absolute;left:4833;top:5818;width:3407;height:10" type="#_x0000_t75" stroked="false">
                <v:imagedata r:id="rId95" o:title=""/>
              </v:shape>
              <v:shape style="position:absolute;left:8235;top:5818;width:7274;height:10" type="#_x0000_t75" stroked="false">
                <v:imagedata r:id="rId96" o:title=""/>
              </v:shape>
            </v:group>
            <v:group style="position:absolute;left:3279;top:5828;width:10;height:20" coordorigin="3279,5828" coordsize="10,20">
              <v:shape style="position:absolute;left:3279;top:5828;width:10;height:20" coordorigin="3279,5828" coordsize="10,20" path="m3279,5848l3288,5848,3288,5828,3279,5828,3279,5848xe" filled="true" fillcolor="#000000" stroked="false">
                <v:path arrowok="t"/>
                <v:fill type="solid"/>
              </v:shape>
            </v:group>
            <v:group style="position:absolute;left:3279;top:5848;width:10;height:20" coordorigin="3279,5848" coordsize="10,20">
              <v:shape style="position:absolute;left:3279;top:5848;width:10;height:20" coordorigin="3279,5848" coordsize="10,20" path="m3279,5867l3288,5867,3288,5848,3279,5848,3279,5867xe" filled="true" fillcolor="#000000" stroked="false">
                <v:path arrowok="t"/>
                <v:fill type="solid"/>
              </v:shape>
            </v:group>
            <v:group style="position:absolute;left:3279;top:5867;width:10;height:20" coordorigin="3279,5867" coordsize="10,20">
              <v:shape style="position:absolute;left:3279;top:5867;width:10;height:20" coordorigin="3279,5867" coordsize="10,20" path="m3279,5886l3288,5886,3288,5867,3279,5867,3279,5886xe" filled="true" fillcolor="#000000" stroked="false">
                <v:path arrowok="t"/>
                <v:fill type="solid"/>
              </v:shape>
            </v:group>
            <v:group style="position:absolute;left:3279;top:5886;width:10;height:20" coordorigin="3279,5886" coordsize="10,20">
              <v:shape style="position:absolute;left:3279;top:5886;width:10;height:20" coordorigin="3279,5886" coordsize="10,20" path="m3279,5905l3288,5905,3288,5886,3279,5886,3279,5905xe" filled="true" fillcolor="#000000" stroked="false">
                <v:path arrowok="t"/>
                <v:fill type="solid"/>
              </v:shape>
            </v:group>
            <v:group style="position:absolute;left:3279;top:5905;width:10;height:20" coordorigin="3279,5905" coordsize="10,20">
              <v:shape style="position:absolute;left:3279;top:5905;width:10;height:20" coordorigin="3279,5905" coordsize="10,20" path="m3279,5924l3288,5924,3288,5905,3279,5905,3279,5924xe" filled="true" fillcolor="#000000" stroked="false">
                <v:path arrowok="t"/>
                <v:fill type="solid"/>
              </v:shape>
            </v:group>
            <v:group style="position:absolute;left:3279;top:5924;width:10;height:20" coordorigin="3279,5924" coordsize="10,20">
              <v:shape style="position:absolute;left:3279;top:5924;width:10;height:20" coordorigin="3279,5924" coordsize="10,20" path="m3279,5944l3288,5944,3288,5924,3279,5924,3279,5944xe" filled="true" fillcolor="#000000" stroked="false">
                <v:path arrowok="t"/>
                <v:fill type="solid"/>
              </v:shape>
            </v:group>
            <v:group style="position:absolute;left:3279;top:5944;width:10;height:20" coordorigin="3279,5944" coordsize="10,20">
              <v:shape style="position:absolute;left:3279;top:5944;width:10;height:20" coordorigin="3279,5944" coordsize="10,20" path="m3279,5963l3288,5963,3288,5944,3279,5944,3279,5963xe" filled="true" fillcolor="#000000" stroked="false">
                <v:path arrowok="t"/>
                <v:fill type="solid"/>
              </v:shape>
            </v:group>
            <v:group style="position:absolute;left:3279;top:5963;width:10;height:20" coordorigin="3279,5963" coordsize="10,20">
              <v:shape style="position:absolute;left:3279;top:5963;width:10;height:20" coordorigin="3279,5963" coordsize="10,20" path="m3279,5982l3288,5982,3288,5963,3279,5963,3279,5982xe" filled="true" fillcolor="#000000" stroked="false">
                <v:path arrowok="t"/>
                <v:fill type="solid"/>
              </v:shape>
            </v:group>
            <v:group style="position:absolute;left:3279;top:5982;width:10;height:20" coordorigin="3279,5982" coordsize="10,20">
              <v:shape style="position:absolute;left:3279;top:5982;width:10;height:20" coordorigin="3279,5982" coordsize="10,20" path="m3279,6001l3288,6001,3288,5982,3279,5982,3279,6001xe" filled="true" fillcolor="#000000" stroked="false">
                <v:path arrowok="t"/>
                <v:fill type="solid"/>
              </v:shape>
            </v:group>
            <v:group style="position:absolute;left:3279;top:6001;width:10;height:20" coordorigin="3279,6001" coordsize="10,20">
              <v:shape style="position:absolute;left:3279;top:6001;width:10;height:20" coordorigin="3279,6001" coordsize="10,20" path="m3279,6020l3288,6020,3288,6001,3279,6001,3279,6020xe" filled="true" fillcolor="#000000" stroked="false">
                <v:path arrowok="t"/>
                <v:fill type="solid"/>
              </v:shape>
            </v:group>
            <v:group style="position:absolute;left:3279;top:6020;width:10;height:20" coordorigin="3279,6020" coordsize="10,20">
              <v:shape style="position:absolute;left:3279;top:6020;width:10;height:20" coordorigin="3279,6020" coordsize="10,20" path="m3279,6040l3288,6040,3288,6020,3279,6020,3279,6040xe" filled="true" fillcolor="#000000" stroked="false">
                <v:path arrowok="t"/>
                <v:fill type="solid"/>
              </v:shape>
            </v:group>
            <v:group style="position:absolute;left:3279;top:6040;width:10;height:20" coordorigin="3279,6040" coordsize="10,20">
              <v:shape style="position:absolute;left:3279;top:6040;width:10;height:20" coordorigin="3279,6040" coordsize="10,20" path="m3279,6059l3288,6059,3288,6040,3279,6040,3279,6059xe" filled="true" fillcolor="#000000" stroked="false">
                <v:path arrowok="t"/>
                <v:fill type="solid"/>
              </v:shape>
            </v:group>
            <v:group style="position:absolute;left:3279;top:6059;width:10;height:20" coordorigin="3279,6059" coordsize="10,20">
              <v:shape style="position:absolute;left:3279;top:6059;width:10;height:20" coordorigin="3279,6059" coordsize="10,20" path="m3279,6078l3288,6078,3288,6059,3279,6059,3279,6078xe" filled="true" fillcolor="#000000" stroked="false">
                <v:path arrowok="t"/>
                <v:fill type="solid"/>
              </v:shape>
            </v:group>
            <v:group style="position:absolute;left:3279;top:6078;width:10;height:20" coordorigin="3279,6078" coordsize="10,20">
              <v:shape style="position:absolute;left:3279;top:6078;width:10;height:20" coordorigin="3279,6078" coordsize="10,20" path="m3279,6097l3288,6097,3288,6078,3279,6078,3279,6097xe" filled="true" fillcolor="#000000" stroked="false">
                <v:path arrowok="t"/>
                <v:fill type="solid"/>
              </v:shape>
            </v:group>
            <v:group style="position:absolute;left:3279;top:6097;width:10;height:20" coordorigin="3279,6097" coordsize="10,20">
              <v:shape style="position:absolute;left:3279;top:6097;width:10;height:20" coordorigin="3279,6097" coordsize="10,20" path="m3279,6116l3288,6116,3288,6097,3279,6097,3279,6116xe" filled="true" fillcolor="#000000" stroked="false">
                <v:path arrowok="t"/>
                <v:fill type="solid"/>
              </v:shape>
            </v:group>
            <v:group style="position:absolute;left:3279;top:6116;width:10;height:20" coordorigin="3279,6116" coordsize="10,20">
              <v:shape style="position:absolute;left:3279;top:6116;width:10;height:20" coordorigin="3279,6116" coordsize="10,20" path="m3279,6136l3288,6136,3288,6116,3279,6116,3279,6136xe" filled="true" fillcolor="#000000" stroked="false">
                <v:path arrowok="t"/>
                <v:fill type="solid"/>
              </v:shape>
            </v:group>
            <v:group style="position:absolute;left:3279;top:6136;width:10;height:20" coordorigin="3279,6136" coordsize="10,20">
              <v:shape style="position:absolute;left:3279;top:6136;width:10;height:20" coordorigin="3279,6136" coordsize="10,20" path="m3279,6155l3288,6155,3288,6136,3279,6136,3279,6155xe" filled="true" fillcolor="#000000" stroked="false">
                <v:path arrowok="t"/>
                <v:fill type="solid"/>
              </v:shape>
            </v:group>
            <v:group style="position:absolute;left:3279;top:6155;width:10;height:20" coordorigin="3279,6155" coordsize="10,20">
              <v:shape style="position:absolute;left:3279;top:6155;width:10;height:20" coordorigin="3279,6155" coordsize="10,20" path="m3279,6174l3288,6174,3288,6155,3279,6155,3279,6174xe" filled="true" fillcolor="#000000" stroked="false">
                <v:path arrowok="t"/>
                <v:fill type="solid"/>
              </v:shape>
            </v:group>
            <v:group style="position:absolute;left:3279;top:6174;width:10;height:20" coordorigin="3279,6174" coordsize="10,20">
              <v:shape style="position:absolute;left:3279;top:6174;width:10;height:20" coordorigin="3279,6174" coordsize="10,20" path="m3279,6193l3288,6193,3288,6174,3279,6174,3279,6193xe" filled="true" fillcolor="#000000" stroked="false">
                <v:path arrowok="t"/>
                <v:fill type="solid"/>
              </v:shape>
            </v:group>
            <v:group style="position:absolute;left:3279;top:6193;width:10;height:20" coordorigin="3279,6193" coordsize="10,20">
              <v:shape style="position:absolute;left:3279;top:6193;width:10;height:20" coordorigin="3279,6193" coordsize="10,20" path="m3279,6212l3288,6212,3288,6193,3279,6193,3279,6212xe" filled="true" fillcolor="#000000" stroked="false">
                <v:path arrowok="t"/>
                <v:fill type="solid"/>
              </v:shape>
            </v:group>
            <v:group style="position:absolute;left:3279;top:6212;width:10;height:20" coordorigin="3279,6212" coordsize="10,20">
              <v:shape style="position:absolute;left:3279;top:6212;width:10;height:20" coordorigin="3279,6212" coordsize="10,20" path="m3279,6232l3288,6232,3288,6212,3279,6212,3279,6232xe" filled="true" fillcolor="#000000" stroked="false">
                <v:path arrowok="t"/>
                <v:fill type="solid"/>
              </v:shape>
            </v:group>
            <v:group style="position:absolute;left:3279;top:6232;width:10;height:20" coordorigin="3279,6232" coordsize="10,20">
              <v:shape style="position:absolute;left:3279;top:6232;width:10;height:20" coordorigin="3279,6232" coordsize="10,20" path="m3279,6251l3288,6251,3288,6232,3279,6232,3279,6251xe" filled="true" fillcolor="#000000" stroked="false">
                <v:path arrowok="t"/>
                <v:fill type="solid"/>
              </v:shape>
            </v:group>
            <v:group style="position:absolute;left:3279;top:6251;width:10;height:20" coordorigin="3279,6251" coordsize="10,20">
              <v:shape style="position:absolute;left:3279;top:6251;width:10;height:20" coordorigin="3279,6251" coordsize="10,20" path="m3279,6270l3288,6270,3288,6251,3279,6251,3279,6270xe" filled="true" fillcolor="#000000" stroked="false">
                <v:path arrowok="t"/>
                <v:fill type="solid"/>
              </v:shape>
            </v:group>
            <v:group style="position:absolute;left:3279;top:6270;width:10;height:20" coordorigin="3279,6270" coordsize="10,20">
              <v:shape style="position:absolute;left:3279;top:6270;width:10;height:20" coordorigin="3279,6270" coordsize="10,20" path="m3279,6289l3288,6289,3288,6270,3279,6270,3279,6289xe" filled="true" fillcolor="#000000" stroked="false">
                <v:path arrowok="t"/>
                <v:fill type="solid"/>
              </v:shape>
            </v:group>
            <v:group style="position:absolute;left:3279;top:6289;width:10;height:20" coordorigin="3279,6289" coordsize="10,20">
              <v:shape style="position:absolute;left:3279;top:6289;width:10;height:20" coordorigin="3279,6289" coordsize="10,20" path="m3279,6308l3288,6308,3288,6289,3279,6289,3279,6308xe" filled="true" fillcolor="#000000" stroked="false">
                <v:path arrowok="t"/>
                <v:fill type="solid"/>
              </v:shape>
            </v:group>
            <v:group style="position:absolute;left:3279;top:6308;width:10;height:20" coordorigin="3279,6308" coordsize="10,20">
              <v:shape style="position:absolute;left:3279;top:6308;width:10;height:20" coordorigin="3279,6308" coordsize="10,20" path="m3279,6328l3288,6328,3288,6308,3279,6308,3279,6328xe" filled="true" fillcolor="#000000" stroked="false">
                <v:path arrowok="t"/>
                <v:fill type="solid"/>
              </v:shape>
            </v:group>
            <v:group style="position:absolute;left:3279;top:6328;width:10;height:20" coordorigin="3279,6328" coordsize="10,20">
              <v:shape style="position:absolute;left:3279;top:6328;width:10;height:20" coordorigin="3279,6328" coordsize="10,20" path="m3279,6347l3288,6347,3288,6328,3279,6328,3279,6347xe" filled="true" fillcolor="#000000" stroked="false">
                <v:path arrowok="t"/>
                <v:fill type="solid"/>
              </v:shape>
            </v:group>
            <v:group style="position:absolute;left:3279;top:6347;width:10;height:20" coordorigin="3279,6347" coordsize="10,20">
              <v:shape style="position:absolute;left:3279;top:6347;width:10;height:20" coordorigin="3279,6347" coordsize="10,20" path="m3279,6366l3288,6366,3288,6347,3279,6347,3279,6366xe" filled="true" fillcolor="#000000" stroked="false">
                <v:path arrowok="t"/>
                <v:fill type="solid"/>
              </v:shape>
            </v:group>
            <v:group style="position:absolute;left:3279;top:6366;width:10;height:20" coordorigin="3279,6366" coordsize="10,20">
              <v:shape style="position:absolute;left:3279;top:6366;width:10;height:20" coordorigin="3279,6366" coordsize="10,20" path="m3279,6385l3288,6385,3288,6366,3279,6366,3279,6385xe" filled="true" fillcolor="#000000" stroked="false">
                <v:path arrowok="t"/>
                <v:fill type="solid"/>
              </v:shape>
            </v:group>
            <v:group style="position:absolute;left:3279;top:6385;width:10;height:20" coordorigin="3279,6385" coordsize="10,20">
              <v:shape style="position:absolute;left:3279;top:6385;width:10;height:20" coordorigin="3279,6385" coordsize="10,20" path="m3279,6404l3288,6404,3288,6385,3279,6385,3279,6404xe" filled="true" fillcolor="#000000" stroked="false">
                <v:path arrowok="t"/>
                <v:fill type="solid"/>
              </v:shape>
            </v:group>
            <v:group style="position:absolute;left:3279;top:6404;width:10;height:20" coordorigin="3279,6404" coordsize="10,20">
              <v:shape style="position:absolute;left:3279;top:6404;width:10;height:20" coordorigin="3279,6404" coordsize="10,20" path="m3279,6424l3288,6424,3288,6404,3279,6404,3279,6424xe" filled="true" fillcolor="#000000" stroked="false">
                <v:path arrowok="t"/>
                <v:fill type="solid"/>
              </v:shape>
            </v:group>
            <v:group style="position:absolute;left:3279;top:6424;width:10;height:20" coordorigin="3279,6424" coordsize="10,20">
              <v:shape style="position:absolute;left:3279;top:6424;width:10;height:20" coordorigin="3279,6424" coordsize="10,20" path="m3279,6443l3288,6443,3288,6424,3279,6424,3279,6443xe" filled="true" fillcolor="#000000" stroked="false">
                <v:path arrowok="t"/>
                <v:fill type="solid"/>
              </v:shape>
            </v:group>
            <v:group style="position:absolute;left:3279;top:6443;width:10;height:20" coordorigin="3279,6443" coordsize="10,20">
              <v:shape style="position:absolute;left:3279;top:6443;width:10;height:20" coordorigin="3279,6443" coordsize="10,20" path="m3279,6462l3288,6462,3288,6443,3279,6443,3279,6462xe" filled="true" fillcolor="#000000" stroked="false">
                <v:path arrowok="t"/>
                <v:fill type="solid"/>
              </v:shape>
            </v:group>
            <v:group style="position:absolute;left:3279;top:6462;width:10;height:20" coordorigin="3279,6462" coordsize="10,20">
              <v:shape style="position:absolute;left:3279;top:6462;width:10;height:20" coordorigin="3279,6462" coordsize="10,20" path="m3279,6481l3288,6481,3288,6462,3279,6462,3279,6481xe" filled="true" fillcolor="#000000" stroked="false">
                <v:path arrowok="t"/>
                <v:fill type="solid"/>
              </v:shape>
            </v:group>
            <v:group style="position:absolute;left:3279;top:6481;width:10;height:20" coordorigin="3279,6481" coordsize="10,20">
              <v:shape style="position:absolute;left:3279;top:6481;width:10;height:20" coordorigin="3279,6481" coordsize="10,20" path="m3279,6500l3288,6500,3288,6481,3279,6481,3279,6500xe" filled="true" fillcolor="#000000" stroked="false">
                <v:path arrowok="t"/>
                <v:fill type="solid"/>
              </v:shape>
            </v:group>
            <v:group style="position:absolute;left:3279;top:6500;width:10;height:20" coordorigin="3279,6500" coordsize="10,20">
              <v:shape style="position:absolute;left:3279;top:6500;width:10;height:20" coordorigin="3279,6500" coordsize="10,20" path="m3279,6520l3288,6520,3288,6500,3279,6500,3279,6520xe" filled="true" fillcolor="#000000" stroked="false">
                <v:path arrowok="t"/>
                <v:fill type="solid"/>
              </v:shape>
            </v:group>
            <v:group style="position:absolute;left:3279;top:6520;width:10;height:20" coordorigin="3279,6520" coordsize="10,20">
              <v:shape style="position:absolute;left:3279;top:6520;width:10;height:20" coordorigin="3279,6520" coordsize="10,20" path="m3279,6539l3288,6539,3288,6520,3279,6520,3279,6539xe" filled="true" fillcolor="#000000" stroked="false">
                <v:path arrowok="t"/>
                <v:fill type="solid"/>
              </v:shape>
            </v:group>
            <v:group style="position:absolute;left:3279;top:6544;width:10;height:2" coordorigin="3279,6544" coordsize="10,2">
              <v:shape style="position:absolute;left:3279;top:6544;width:10;height:2" coordorigin="3279,6544" coordsize="10,0" path="m3279,6544l3288,6544e" filled="false" stroked="true" strokeweight=".47998pt" strokecolor="#000000">
                <v:path arrowok="t"/>
              </v:shape>
            </v:group>
            <v:group style="position:absolute;left:4838;top:5828;width:10;height:20" coordorigin="4838,5828" coordsize="10,20">
              <v:shape style="position:absolute;left:4838;top:5828;width:10;height:20" coordorigin="4838,5828" coordsize="10,20" path="m4838,5848l4847,5848,4847,5828,4838,5828,4838,5848xe" filled="true" fillcolor="#000000" stroked="false">
                <v:path arrowok="t"/>
                <v:fill type="solid"/>
              </v:shape>
            </v:group>
            <v:group style="position:absolute;left:4838;top:5848;width:10;height:20" coordorigin="4838,5848" coordsize="10,20">
              <v:shape style="position:absolute;left:4838;top:5848;width:10;height:20" coordorigin="4838,5848" coordsize="10,20" path="m4838,5867l4847,5867,4847,5848,4838,5848,4838,5867xe" filled="true" fillcolor="#000000" stroked="false">
                <v:path arrowok="t"/>
                <v:fill type="solid"/>
              </v:shape>
            </v:group>
            <v:group style="position:absolute;left:4838;top:5867;width:10;height:20" coordorigin="4838,5867" coordsize="10,20">
              <v:shape style="position:absolute;left:4838;top:5867;width:10;height:20" coordorigin="4838,5867" coordsize="10,20" path="m4838,5886l4847,5886,4847,5867,4838,5867,4838,5886xe" filled="true" fillcolor="#000000" stroked="false">
                <v:path arrowok="t"/>
                <v:fill type="solid"/>
              </v:shape>
            </v:group>
            <v:group style="position:absolute;left:4838;top:5886;width:10;height:20" coordorigin="4838,5886" coordsize="10,20">
              <v:shape style="position:absolute;left:4838;top:5886;width:10;height:20" coordorigin="4838,5886" coordsize="10,20" path="m4838,5905l4847,5905,4847,5886,4838,5886,4838,5905xe" filled="true" fillcolor="#000000" stroked="false">
                <v:path arrowok="t"/>
                <v:fill type="solid"/>
              </v:shape>
            </v:group>
            <v:group style="position:absolute;left:4838;top:5905;width:10;height:20" coordorigin="4838,5905" coordsize="10,20">
              <v:shape style="position:absolute;left:4838;top:5905;width:10;height:20" coordorigin="4838,5905" coordsize="10,20" path="m4838,5924l4847,5924,4847,5905,4838,5905,4838,5924xe" filled="true" fillcolor="#000000" stroked="false">
                <v:path arrowok="t"/>
                <v:fill type="solid"/>
              </v:shape>
            </v:group>
            <v:group style="position:absolute;left:4838;top:5924;width:10;height:20" coordorigin="4838,5924" coordsize="10,20">
              <v:shape style="position:absolute;left:4838;top:5924;width:10;height:20" coordorigin="4838,5924" coordsize="10,20" path="m4838,5944l4847,5944,4847,5924,4838,5924,4838,5944xe" filled="true" fillcolor="#000000" stroked="false">
                <v:path arrowok="t"/>
                <v:fill type="solid"/>
              </v:shape>
            </v:group>
            <v:group style="position:absolute;left:4838;top:5944;width:10;height:20" coordorigin="4838,5944" coordsize="10,20">
              <v:shape style="position:absolute;left:4838;top:5944;width:10;height:20" coordorigin="4838,5944" coordsize="10,20" path="m4838,5963l4847,5963,4847,5944,4838,5944,4838,5963xe" filled="true" fillcolor="#000000" stroked="false">
                <v:path arrowok="t"/>
                <v:fill type="solid"/>
              </v:shape>
            </v:group>
            <v:group style="position:absolute;left:4838;top:5963;width:10;height:20" coordorigin="4838,5963" coordsize="10,20">
              <v:shape style="position:absolute;left:4838;top:5963;width:10;height:20" coordorigin="4838,5963" coordsize="10,20" path="m4838,5982l4847,5982,4847,5963,4838,5963,4838,5982xe" filled="true" fillcolor="#000000" stroked="false">
                <v:path arrowok="t"/>
                <v:fill type="solid"/>
              </v:shape>
            </v:group>
            <v:group style="position:absolute;left:4838;top:5982;width:10;height:20" coordorigin="4838,5982" coordsize="10,20">
              <v:shape style="position:absolute;left:4838;top:5982;width:10;height:20" coordorigin="4838,5982" coordsize="10,20" path="m4838,6001l4847,6001,4847,5982,4838,5982,4838,6001xe" filled="true" fillcolor="#000000" stroked="false">
                <v:path arrowok="t"/>
                <v:fill type="solid"/>
              </v:shape>
            </v:group>
            <v:group style="position:absolute;left:4838;top:6001;width:10;height:20" coordorigin="4838,6001" coordsize="10,20">
              <v:shape style="position:absolute;left:4838;top:6001;width:10;height:20" coordorigin="4838,6001" coordsize="10,20" path="m4838,6020l4847,6020,4847,6001,4838,6001,4838,6020xe" filled="true" fillcolor="#000000" stroked="false">
                <v:path arrowok="t"/>
                <v:fill type="solid"/>
              </v:shape>
            </v:group>
            <v:group style="position:absolute;left:4838;top:6020;width:10;height:20" coordorigin="4838,6020" coordsize="10,20">
              <v:shape style="position:absolute;left:4838;top:6020;width:10;height:20" coordorigin="4838,6020" coordsize="10,20" path="m4838,6040l4847,6040,4847,6020,4838,6020,4838,6040xe" filled="true" fillcolor="#000000" stroked="false">
                <v:path arrowok="t"/>
                <v:fill type="solid"/>
              </v:shape>
            </v:group>
            <v:group style="position:absolute;left:4838;top:6040;width:10;height:20" coordorigin="4838,6040" coordsize="10,20">
              <v:shape style="position:absolute;left:4838;top:6040;width:10;height:20" coordorigin="4838,6040" coordsize="10,20" path="m4838,6059l4847,6059,4847,6040,4838,6040,4838,6059xe" filled="true" fillcolor="#000000" stroked="false">
                <v:path arrowok="t"/>
                <v:fill type="solid"/>
              </v:shape>
            </v:group>
            <v:group style="position:absolute;left:4838;top:6059;width:10;height:20" coordorigin="4838,6059" coordsize="10,20">
              <v:shape style="position:absolute;left:4838;top:6059;width:10;height:20" coordorigin="4838,6059" coordsize="10,20" path="m4838,6078l4847,6078,4847,6059,4838,6059,4838,6078xe" filled="true" fillcolor="#000000" stroked="false">
                <v:path arrowok="t"/>
                <v:fill type="solid"/>
              </v:shape>
            </v:group>
            <v:group style="position:absolute;left:4838;top:6078;width:10;height:20" coordorigin="4838,6078" coordsize="10,20">
              <v:shape style="position:absolute;left:4838;top:6078;width:10;height:20" coordorigin="4838,6078" coordsize="10,20" path="m4838,6097l4847,6097,4847,6078,4838,6078,4838,6097xe" filled="true" fillcolor="#000000" stroked="false">
                <v:path arrowok="t"/>
                <v:fill type="solid"/>
              </v:shape>
            </v:group>
            <v:group style="position:absolute;left:4838;top:6097;width:10;height:20" coordorigin="4838,6097" coordsize="10,20">
              <v:shape style="position:absolute;left:4838;top:6097;width:10;height:20" coordorigin="4838,6097" coordsize="10,20" path="m4838,6116l4847,6116,4847,6097,4838,6097,4838,6116xe" filled="true" fillcolor="#000000" stroked="false">
                <v:path arrowok="t"/>
                <v:fill type="solid"/>
              </v:shape>
            </v:group>
            <v:group style="position:absolute;left:4838;top:6116;width:10;height:20" coordorigin="4838,6116" coordsize="10,20">
              <v:shape style="position:absolute;left:4838;top:6116;width:10;height:20" coordorigin="4838,6116" coordsize="10,20" path="m4838,6136l4847,6136,4847,6116,4838,6116,4838,6136xe" filled="true" fillcolor="#000000" stroked="false">
                <v:path arrowok="t"/>
                <v:fill type="solid"/>
              </v:shape>
            </v:group>
            <v:group style="position:absolute;left:4838;top:6136;width:10;height:20" coordorigin="4838,6136" coordsize="10,20">
              <v:shape style="position:absolute;left:4838;top:6136;width:10;height:20" coordorigin="4838,6136" coordsize="10,20" path="m4838,6155l4847,6155,4847,6136,4838,6136,4838,6155xe" filled="true" fillcolor="#000000" stroked="false">
                <v:path arrowok="t"/>
                <v:fill type="solid"/>
              </v:shape>
            </v:group>
            <v:group style="position:absolute;left:4838;top:6155;width:10;height:20" coordorigin="4838,6155" coordsize="10,20">
              <v:shape style="position:absolute;left:4838;top:6155;width:10;height:20" coordorigin="4838,6155" coordsize="10,20" path="m4838,6174l4847,6174,4847,6155,4838,6155,4838,6174xe" filled="true" fillcolor="#000000" stroked="false">
                <v:path arrowok="t"/>
                <v:fill type="solid"/>
              </v:shape>
            </v:group>
            <v:group style="position:absolute;left:4838;top:6174;width:10;height:20" coordorigin="4838,6174" coordsize="10,20">
              <v:shape style="position:absolute;left:4838;top:6174;width:10;height:20" coordorigin="4838,6174" coordsize="10,20" path="m4838,6193l4847,6193,4847,6174,4838,6174,4838,6193xe" filled="true" fillcolor="#000000" stroked="false">
                <v:path arrowok="t"/>
                <v:fill type="solid"/>
              </v:shape>
            </v:group>
            <v:group style="position:absolute;left:4838;top:6193;width:10;height:20" coordorigin="4838,6193" coordsize="10,20">
              <v:shape style="position:absolute;left:4838;top:6193;width:10;height:20" coordorigin="4838,6193" coordsize="10,20" path="m4838,6212l4847,6212,4847,6193,4838,6193,4838,6212xe" filled="true" fillcolor="#000000" stroked="false">
                <v:path arrowok="t"/>
                <v:fill type="solid"/>
              </v:shape>
            </v:group>
            <v:group style="position:absolute;left:4838;top:6212;width:10;height:20" coordorigin="4838,6212" coordsize="10,20">
              <v:shape style="position:absolute;left:4838;top:6212;width:10;height:20" coordorigin="4838,6212" coordsize="10,20" path="m4838,6232l4847,6232,4847,6212,4838,6212,4838,6232xe" filled="true" fillcolor="#000000" stroked="false">
                <v:path arrowok="t"/>
                <v:fill type="solid"/>
              </v:shape>
            </v:group>
            <v:group style="position:absolute;left:4838;top:6232;width:10;height:20" coordorigin="4838,6232" coordsize="10,20">
              <v:shape style="position:absolute;left:4838;top:6232;width:10;height:20" coordorigin="4838,6232" coordsize="10,20" path="m4838,6251l4847,6251,4847,6232,4838,6232,4838,6251xe" filled="true" fillcolor="#000000" stroked="false">
                <v:path arrowok="t"/>
                <v:fill type="solid"/>
              </v:shape>
            </v:group>
            <v:group style="position:absolute;left:4838;top:6251;width:10;height:20" coordorigin="4838,6251" coordsize="10,20">
              <v:shape style="position:absolute;left:4838;top:6251;width:10;height:20" coordorigin="4838,6251" coordsize="10,20" path="m4838,6270l4847,6270,4847,6251,4838,6251,4838,6270xe" filled="true" fillcolor="#000000" stroked="false">
                <v:path arrowok="t"/>
                <v:fill type="solid"/>
              </v:shape>
            </v:group>
            <v:group style="position:absolute;left:4838;top:6270;width:10;height:20" coordorigin="4838,6270" coordsize="10,20">
              <v:shape style="position:absolute;left:4838;top:6270;width:10;height:20" coordorigin="4838,6270" coordsize="10,20" path="m4838,6289l4847,6289,4847,6270,4838,6270,4838,6289xe" filled="true" fillcolor="#000000" stroked="false">
                <v:path arrowok="t"/>
                <v:fill type="solid"/>
              </v:shape>
            </v:group>
            <v:group style="position:absolute;left:4838;top:6289;width:10;height:20" coordorigin="4838,6289" coordsize="10,20">
              <v:shape style="position:absolute;left:4838;top:6289;width:10;height:20" coordorigin="4838,6289" coordsize="10,20" path="m4838,6308l4847,6308,4847,6289,4838,6289,4838,6308xe" filled="true" fillcolor="#000000" stroked="false">
                <v:path arrowok="t"/>
                <v:fill type="solid"/>
              </v:shape>
            </v:group>
            <v:group style="position:absolute;left:4838;top:6308;width:10;height:20" coordorigin="4838,6308" coordsize="10,20">
              <v:shape style="position:absolute;left:4838;top:6308;width:10;height:20" coordorigin="4838,6308" coordsize="10,20" path="m4838,6328l4847,6328,4847,6308,4838,6308,4838,6328xe" filled="true" fillcolor="#000000" stroked="false">
                <v:path arrowok="t"/>
                <v:fill type="solid"/>
              </v:shape>
            </v:group>
            <v:group style="position:absolute;left:4838;top:6328;width:10;height:20" coordorigin="4838,6328" coordsize="10,20">
              <v:shape style="position:absolute;left:4838;top:6328;width:10;height:20" coordorigin="4838,6328" coordsize="10,20" path="m4838,6347l4847,6347,4847,6328,4838,6328,4838,6347xe" filled="true" fillcolor="#000000" stroked="false">
                <v:path arrowok="t"/>
                <v:fill type="solid"/>
              </v:shape>
            </v:group>
            <v:group style="position:absolute;left:4838;top:6347;width:10;height:20" coordorigin="4838,6347" coordsize="10,20">
              <v:shape style="position:absolute;left:4838;top:6347;width:10;height:20" coordorigin="4838,6347" coordsize="10,20" path="m4838,6366l4847,6366,4847,6347,4838,6347,4838,6366xe" filled="true" fillcolor="#000000" stroked="false">
                <v:path arrowok="t"/>
                <v:fill type="solid"/>
              </v:shape>
            </v:group>
            <v:group style="position:absolute;left:4838;top:6366;width:10;height:20" coordorigin="4838,6366" coordsize="10,20">
              <v:shape style="position:absolute;left:4838;top:6366;width:10;height:20" coordorigin="4838,6366" coordsize="10,20" path="m4838,6385l4847,6385,4847,6366,4838,6366,4838,6385xe" filled="true" fillcolor="#000000" stroked="false">
                <v:path arrowok="t"/>
                <v:fill type="solid"/>
              </v:shape>
            </v:group>
            <v:group style="position:absolute;left:4838;top:6385;width:10;height:20" coordorigin="4838,6385" coordsize="10,20">
              <v:shape style="position:absolute;left:4838;top:6385;width:10;height:20" coordorigin="4838,6385" coordsize="10,20" path="m4838,6404l4847,6404,4847,6385,4838,6385,4838,6404xe" filled="true" fillcolor="#000000" stroked="false">
                <v:path arrowok="t"/>
                <v:fill type="solid"/>
              </v:shape>
            </v:group>
            <v:group style="position:absolute;left:4838;top:6404;width:10;height:20" coordorigin="4838,6404" coordsize="10,20">
              <v:shape style="position:absolute;left:4838;top:6404;width:10;height:20" coordorigin="4838,6404" coordsize="10,20" path="m4838,6424l4847,6424,4847,6404,4838,6404,4838,6424xe" filled="true" fillcolor="#000000" stroked="false">
                <v:path arrowok="t"/>
                <v:fill type="solid"/>
              </v:shape>
            </v:group>
            <v:group style="position:absolute;left:4838;top:6424;width:10;height:20" coordorigin="4838,6424" coordsize="10,20">
              <v:shape style="position:absolute;left:4838;top:6424;width:10;height:20" coordorigin="4838,6424" coordsize="10,20" path="m4838,6443l4847,6443,4847,6424,4838,6424,4838,6443xe" filled="true" fillcolor="#000000" stroked="false">
                <v:path arrowok="t"/>
                <v:fill type="solid"/>
              </v:shape>
            </v:group>
            <v:group style="position:absolute;left:4838;top:6443;width:10;height:20" coordorigin="4838,6443" coordsize="10,20">
              <v:shape style="position:absolute;left:4838;top:6443;width:10;height:20" coordorigin="4838,6443" coordsize="10,20" path="m4838,6462l4847,6462,4847,6443,4838,6443,4838,6462xe" filled="true" fillcolor="#000000" stroked="false">
                <v:path arrowok="t"/>
                <v:fill type="solid"/>
              </v:shape>
            </v:group>
            <v:group style="position:absolute;left:4838;top:6462;width:10;height:20" coordorigin="4838,6462" coordsize="10,20">
              <v:shape style="position:absolute;left:4838;top:6462;width:10;height:20" coordorigin="4838,6462" coordsize="10,20" path="m4838,6481l4847,6481,4847,6462,4838,6462,4838,6481xe" filled="true" fillcolor="#000000" stroked="false">
                <v:path arrowok="t"/>
                <v:fill type="solid"/>
              </v:shape>
            </v:group>
            <v:group style="position:absolute;left:4838;top:6481;width:10;height:20" coordorigin="4838,6481" coordsize="10,20">
              <v:shape style="position:absolute;left:4838;top:6481;width:10;height:20" coordorigin="4838,6481" coordsize="10,20" path="m4838,6500l4847,6500,4847,6481,4838,6481,4838,6500xe" filled="true" fillcolor="#000000" stroked="false">
                <v:path arrowok="t"/>
                <v:fill type="solid"/>
              </v:shape>
            </v:group>
            <v:group style="position:absolute;left:4838;top:6500;width:10;height:20" coordorigin="4838,6500" coordsize="10,20">
              <v:shape style="position:absolute;left:4838;top:6500;width:10;height:20" coordorigin="4838,6500" coordsize="10,20" path="m4838,6520l4847,6520,4847,6500,4838,6500,4838,6520xe" filled="true" fillcolor="#000000" stroked="false">
                <v:path arrowok="t"/>
                <v:fill type="solid"/>
              </v:shape>
            </v:group>
            <v:group style="position:absolute;left:4838;top:6520;width:10;height:20" coordorigin="4838,6520" coordsize="10,20">
              <v:shape style="position:absolute;left:4838;top:6520;width:10;height:20" coordorigin="4838,6520" coordsize="10,20" path="m4838,6539l4847,6539,4847,6520,4838,6520,4838,6539xe" filled="true" fillcolor="#000000" stroked="false">
                <v:path arrowok="t"/>
                <v:fill type="solid"/>
              </v:shape>
            </v:group>
            <v:group style="position:absolute;left:4838;top:6544;width:10;height:2" coordorigin="4838,6544" coordsize="10,2">
              <v:shape style="position:absolute;left:4838;top:6544;width:10;height:2" coordorigin="4838,6544" coordsize="10,0" path="m4838,6544l4847,6544e" filled="false" stroked="true" strokeweight=".47998pt" strokecolor="#000000">
                <v:path arrowok="t"/>
              </v:shape>
            </v:group>
            <v:group style="position:absolute;left:5547;top:5828;width:10;height:20" coordorigin="5547,5828" coordsize="10,20">
              <v:shape style="position:absolute;left:5547;top:5828;width:10;height:20" coordorigin="5547,5828" coordsize="10,20" path="m5547,5848l5556,5848,5556,5828,5547,5828,5547,5848xe" filled="true" fillcolor="#000000" stroked="false">
                <v:path arrowok="t"/>
                <v:fill type="solid"/>
              </v:shape>
            </v:group>
            <v:group style="position:absolute;left:5547;top:5848;width:10;height:20" coordorigin="5547,5848" coordsize="10,20">
              <v:shape style="position:absolute;left:5547;top:5848;width:10;height:20" coordorigin="5547,5848" coordsize="10,20" path="m5547,5867l5556,5867,5556,5848,5547,5848,5547,5867xe" filled="true" fillcolor="#000000" stroked="false">
                <v:path arrowok="t"/>
                <v:fill type="solid"/>
              </v:shape>
            </v:group>
            <v:group style="position:absolute;left:5547;top:5867;width:10;height:20" coordorigin="5547,5867" coordsize="10,20">
              <v:shape style="position:absolute;left:5547;top:5867;width:10;height:20" coordorigin="5547,5867" coordsize="10,20" path="m5547,5886l5556,5886,5556,5867,5547,5867,5547,5886xe" filled="true" fillcolor="#000000" stroked="false">
                <v:path arrowok="t"/>
                <v:fill type="solid"/>
              </v:shape>
            </v:group>
            <v:group style="position:absolute;left:5547;top:5886;width:10;height:20" coordorigin="5547,5886" coordsize="10,20">
              <v:shape style="position:absolute;left:5547;top:5886;width:10;height:20" coordorigin="5547,5886" coordsize="10,20" path="m5547,5905l5556,5905,5556,5886,5547,5886,5547,5905xe" filled="true" fillcolor="#000000" stroked="false">
                <v:path arrowok="t"/>
                <v:fill type="solid"/>
              </v:shape>
            </v:group>
            <v:group style="position:absolute;left:5547;top:5905;width:10;height:20" coordorigin="5547,5905" coordsize="10,20">
              <v:shape style="position:absolute;left:5547;top:5905;width:10;height:20" coordorigin="5547,5905" coordsize="10,20" path="m5547,5924l5556,5924,5556,5905,5547,5905,5547,5924xe" filled="true" fillcolor="#000000" stroked="false">
                <v:path arrowok="t"/>
                <v:fill type="solid"/>
              </v:shape>
            </v:group>
            <v:group style="position:absolute;left:5547;top:5924;width:10;height:20" coordorigin="5547,5924" coordsize="10,20">
              <v:shape style="position:absolute;left:5547;top:5924;width:10;height:20" coordorigin="5547,5924" coordsize="10,20" path="m5547,5944l5556,5944,5556,5924,5547,5924,5547,5944xe" filled="true" fillcolor="#000000" stroked="false">
                <v:path arrowok="t"/>
                <v:fill type="solid"/>
              </v:shape>
            </v:group>
            <v:group style="position:absolute;left:5547;top:5944;width:10;height:20" coordorigin="5547,5944" coordsize="10,20">
              <v:shape style="position:absolute;left:5547;top:5944;width:10;height:20" coordorigin="5547,5944" coordsize="10,20" path="m5547,5963l5556,5963,5556,5944,5547,5944,5547,5963xe" filled="true" fillcolor="#000000" stroked="false">
                <v:path arrowok="t"/>
                <v:fill type="solid"/>
              </v:shape>
            </v:group>
            <v:group style="position:absolute;left:5547;top:5963;width:10;height:20" coordorigin="5547,5963" coordsize="10,20">
              <v:shape style="position:absolute;left:5547;top:5963;width:10;height:20" coordorigin="5547,5963" coordsize="10,20" path="m5547,5982l5556,5982,5556,5963,5547,5963,5547,5982xe" filled="true" fillcolor="#000000" stroked="false">
                <v:path arrowok="t"/>
                <v:fill type="solid"/>
              </v:shape>
            </v:group>
            <v:group style="position:absolute;left:5547;top:5982;width:10;height:20" coordorigin="5547,5982" coordsize="10,20">
              <v:shape style="position:absolute;left:5547;top:5982;width:10;height:20" coordorigin="5547,5982" coordsize="10,20" path="m5547,6001l5556,6001,5556,5982,5547,5982,5547,6001xe" filled="true" fillcolor="#000000" stroked="false">
                <v:path arrowok="t"/>
                <v:fill type="solid"/>
              </v:shape>
            </v:group>
            <v:group style="position:absolute;left:5547;top:6001;width:10;height:20" coordorigin="5547,6001" coordsize="10,20">
              <v:shape style="position:absolute;left:5547;top:6001;width:10;height:20" coordorigin="5547,6001" coordsize="10,20" path="m5547,6020l5556,6020,5556,6001,5547,6001,5547,6020xe" filled="true" fillcolor="#000000" stroked="false">
                <v:path arrowok="t"/>
                <v:fill type="solid"/>
              </v:shape>
            </v:group>
            <v:group style="position:absolute;left:5547;top:6020;width:10;height:20" coordorigin="5547,6020" coordsize="10,20">
              <v:shape style="position:absolute;left:5547;top:6020;width:10;height:20" coordorigin="5547,6020" coordsize="10,20" path="m5547,6040l5556,6040,5556,6020,5547,6020,5547,6040xe" filled="true" fillcolor="#000000" stroked="false">
                <v:path arrowok="t"/>
                <v:fill type="solid"/>
              </v:shape>
            </v:group>
            <v:group style="position:absolute;left:5547;top:6040;width:10;height:20" coordorigin="5547,6040" coordsize="10,20">
              <v:shape style="position:absolute;left:5547;top:6040;width:10;height:20" coordorigin="5547,6040" coordsize="10,20" path="m5547,6059l5556,6059,5556,6040,5547,6040,5547,6059xe" filled="true" fillcolor="#000000" stroked="false">
                <v:path arrowok="t"/>
                <v:fill type="solid"/>
              </v:shape>
            </v:group>
            <v:group style="position:absolute;left:5547;top:6059;width:10;height:20" coordorigin="5547,6059" coordsize="10,20">
              <v:shape style="position:absolute;left:5547;top:6059;width:10;height:20" coordorigin="5547,6059" coordsize="10,20" path="m5547,6078l5556,6078,5556,6059,5547,6059,5547,6078xe" filled="true" fillcolor="#000000" stroked="false">
                <v:path arrowok="t"/>
                <v:fill type="solid"/>
              </v:shape>
            </v:group>
            <v:group style="position:absolute;left:5547;top:6078;width:10;height:20" coordorigin="5547,6078" coordsize="10,20">
              <v:shape style="position:absolute;left:5547;top:6078;width:10;height:20" coordorigin="5547,6078" coordsize="10,20" path="m5547,6097l5556,6097,5556,6078,5547,6078,5547,6097xe" filled="true" fillcolor="#000000" stroked="false">
                <v:path arrowok="t"/>
                <v:fill type="solid"/>
              </v:shape>
            </v:group>
            <v:group style="position:absolute;left:5547;top:6097;width:10;height:20" coordorigin="5547,6097" coordsize="10,20">
              <v:shape style="position:absolute;left:5547;top:6097;width:10;height:20" coordorigin="5547,6097" coordsize="10,20" path="m5547,6116l5556,6116,5556,6097,5547,6097,5547,6116xe" filled="true" fillcolor="#000000" stroked="false">
                <v:path arrowok="t"/>
                <v:fill type="solid"/>
              </v:shape>
            </v:group>
            <v:group style="position:absolute;left:5547;top:6116;width:10;height:20" coordorigin="5547,6116" coordsize="10,20">
              <v:shape style="position:absolute;left:5547;top:6116;width:10;height:20" coordorigin="5547,6116" coordsize="10,20" path="m5547,6136l5556,6136,5556,6116,5547,6116,5547,6136xe" filled="true" fillcolor="#000000" stroked="false">
                <v:path arrowok="t"/>
                <v:fill type="solid"/>
              </v:shape>
            </v:group>
            <v:group style="position:absolute;left:5547;top:6136;width:10;height:20" coordorigin="5547,6136" coordsize="10,20">
              <v:shape style="position:absolute;left:5547;top:6136;width:10;height:20" coordorigin="5547,6136" coordsize="10,20" path="m5547,6155l5556,6155,5556,6136,5547,6136,5547,6155xe" filled="true" fillcolor="#000000" stroked="false">
                <v:path arrowok="t"/>
                <v:fill type="solid"/>
              </v:shape>
            </v:group>
            <v:group style="position:absolute;left:5547;top:6155;width:10;height:20" coordorigin="5547,6155" coordsize="10,20">
              <v:shape style="position:absolute;left:5547;top:6155;width:10;height:20" coordorigin="5547,6155" coordsize="10,20" path="m5547,6174l5556,6174,5556,6155,5547,6155,5547,6174xe" filled="true" fillcolor="#000000" stroked="false">
                <v:path arrowok="t"/>
                <v:fill type="solid"/>
              </v:shape>
            </v:group>
            <v:group style="position:absolute;left:5547;top:6174;width:10;height:20" coordorigin="5547,6174" coordsize="10,20">
              <v:shape style="position:absolute;left:5547;top:6174;width:10;height:20" coordorigin="5547,6174" coordsize="10,20" path="m5547,6193l5556,6193,5556,6174,5547,6174,5547,6193xe" filled="true" fillcolor="#000000" stroked="false">
                <v:path arrowok="t"/>
                <v:fill type="solid"/>
              </v:shape>
            </v:group>
            <v:group style="position:absolute;left:5547;top:6193;width:10;height:20" coordorigin="5547,6193" coordsize="10,20">
              <v:shape style="position:absolute;left:5547;top:6193;width:10;height:20" coordorigin="5547,6193" coordsize="10,20" path="m5547,6212l5556,6212,5556,6193,5547,6193,5547,6212xe" filled="true" fillcolor="#000000" stroked="false">
                <v:path arrowok="t"/>
                <v:fill type="solid"/>
              </v:shape>
            </v:group>
            <v:group style="position:absolute;left:5547;top:6212;width:10;height:20" coordorigin="5547,6212" coordsize="10,20">
              <v:shape style="position:absolute;left:5547;top:6212;width:10;height:20" coordorigin="5547,6212" coordsize="10,20" path="m5547,6232l5556,6232,5556,6212,5547,6212,5547,6232xe" filled="true" fillcolor="#000000" stroked="false">
                <v:path arrowok="t"/>
                <v:fill type="solid"/>
              </v:shape>
            </v:group>
            <v:group style="position:absolute;left:5547;top:6232;width:10;height:20" coordorigin="5547,6232" coordsize="10,20">
              <v:shape style="position:absolute;left:5547;top:6232;width:10;height:20" coordorigin="5547,6232" coordsize="10,20" path="m5547,6251l5556,6251,5556,6232,5547,6232,5547,6251xe" filled="true" fillcolor="#000000" stroked="false">
                <v:path arrowok="t"/>
                <v:fill type="solid"/>
              </v:shape>
            </v:group>
            <v:group style="position:absolute;left:5547;top:6251;width:10;height:20" coordorigin="5547,6251" coordsize="10,20">
              <v:shape style="position:absolute;left:5547;top:6251;width:10;height:20" coordorigin="5547,6251" coordsize="10,20" path="m5547,6270l5556,6270,5556,6251,5547,6251,5547,6270xe" filled="true" fillcolor="#000000" stroked="false">
                <v:path arrowok="t"/>
                <v:fill type="solid"/>
              </v:shape>
            </v:group>
            <v:group style="position:absolute;left:5547;top:6270;width:10;height:20" coordorigin="5547,6270" coordsize="10,20">
              <v:shape style="position:absolute;left:5547;top:6270;width:10;height:20" coordorigin="5547,6270" coordsize="10,20" path="m5547,6289l5556,6289,5556,6270,5547,6270,5547,6289xe" filled="true" fillcolor="#000000" stroked="false">
                <v:path arrowok="t"/>
                <v:fill type="solid"/>
              </v:shape>
            </v:group>
            <v:group style="position:absolute;left:5547;top:6289;width:10;height:20" coordorigin="5547,6289" coordsize="10,20">
              <v:shape style="position:absolute;left:5547;top:6289;width:10;height:20" coordorigin="5547,6289" coordsize="10,20" path="m5547,6308l5556,6308,5556,6289,5547,6289,5547,6308xe" filled="true" fillcolor="#000000" stroked="false">
                <v:path arrowok="t"/>
                <v:fill type="solid"/>
              </v:shape>
            </v:group>
            <v:group style="position:absolute;left:5547;top:6308;width:10;height:20" coordorigin="5547,6308" coordsize="10,20">
              <v:shape style="position:absolute;left:5547;top:6308;width:10;height:20" coordorigin="5547,6308" coordsize="10,20" path="m5547,6328l5556,6328,5556,6308,5547,6308,5547,6328xe" filled="true" fillcolor="#000000" stroked="false">
                <v:path arrowok="t"/>
                <v:fill type="solid"/>
              </v:shape>
            </v:group>
            <v:group style="position:absolute;left:5547;top:6328;width:10;height:20" coordorigin="5547,6328" coordsize="10,20">
              <v:shape style="position:absolute;left:5547;top:6328;width:10;height:20" coordorigin="5547,6328" coordsize="10,20" path="m5547,6347l5556,6347,5556,6328,5547,6328,5547,6347xe" filled="true" fillcolor="#000000" stroked="false">
                <v:path arrowok="t"/>
                <v:fill type="solid"/>
              </v:shape>
            </v:group>
            <v:group style="position:absolute;left:5547;top:6347;width:10;height:20" coordorigin="5547,6347" coordsize="10,20">
              <v:shape style="position:absolute;left:5547;top:6347;width:10;height:20" coordorigin="5547,6347" coordsize="10,20" path="m5547,6366l5556,6366,5556,6347,5547,6347,5547,6366xe" filled="true" fillcolor="#000000" stroked="false">
                <v:path arrowok="t"/>
                <v:fill type="solid"/>
              </v:shape>
            </v:group>
            <v:group style="position:absolute;left:5547;top:6366;width:10;height:20" coordorigin="5547,6366" coordsize="10,20">
              <v:shape style="position:absolute;left:5547;top:6366;width:10;height:20" coordorigin="5547,6366" coordsize="10,20" path="m5547,6385l5556,6385,5556,6366,5547,6366,5547,6385xe" filled="true" fillcolor="#000000" stroked="false">
                <v:path arrowok="t"/>
                <v:fill type="solid"/>
              </v:shape>
            </v:group>
            <v:group style="position:absolute;left:5547;top:6385;width:10;height:20" coordorigin="5547,6385" coordsize="10,20">
              <v:shape style="position:absolute;left:5547;top:6385;width:10;height:20" coordorigin="5547,6385" coordsize="10,20" path="m5547,6404l5556,6404,5556,6385,5547,6385,5547,6404xe" filled="true" fillcolor="#000000" stroked="false">
                <v:path arrowok="t"/>
                <v:fill type="solid"/>
              </v:shape>
            </v:group>
            <v:group style="position:absolute;left:5547;top:6404;width:10;height:20" coordorigin="5547,6404" coordsize="10,20">
              <v:shape style="position:absolute;left:5547;top:6404;width:10;height:20" coordorigin="5547,6404" coordsize="10,20" path="m5547,6424l5556,6424,5556,6404,5547,6404,5547,6424xe" filled="true" fillcolor="#000000" stroked="false">
                <v:path arrowok="t"/>
                <v:fill type="solid"/>
              </v:shape>
            </v:group>
            <v:group style="position:absolute;left:5547;top:6424;width:10;height:20" coordorigin="5547,6424" coordsize="10,20">
              <v:shape style="position:absolute;left:5547;top:6424;width:10;height:20" coordorigin="5547,6424" coordsize="10,20" path="m5547,6443l5556,6443,5556,6424,5547,6424,5547,6443xe" filled="true" fillcolor="#000000" stroked="false">
                <v:path arrowok="t"/>
                <v:fill type="solid"/>
              </v:shape>
            </v:group>
            <v:group style="position:absolute;left:5547;top:6443;width:10;height:20" coordorigin="5547,6443" coordsize="10,20">
              <v:shape style="position:absolute;left:5547;top:6443;width:10;height:20" coordorigin="5547,6443" coordsize="10,20" path="m5547,6462l5556,6462,5556,6443,5547,6443,5547,6462xe" filled="true" fillcolor="#000000" stroked="false">
                <v:path arrowok="t"/>
                <v:fill type="solid"/>
              </v:shape>
            </v:group>
            <v:group style="position:absolute;left:5547;top:6462;width:10;height:20" coordorigin="5547,6462" coordsize="10,20">
              <v:shape style="position:absolute;left:5547;top:6462;width:10;height:20" coordorigin="5547,6462" coordsize="10,20" path="m5547,6481l5556,6481,5556,6462,5547,6462,5547,6481xe" filled="true" fillcolor="#000000" stroked="false">
                <v:path arrowok="t"/>
                <v:fill type="solid"/>
              </v:shape>
            </v:group>
            <v:group style="position:absolute;left:5547;top:6481;width:10;height:20" coordorigin="5547,6481" coordsize="10,20">
              <v:shape style="position:absolute;left:5547;top:6481;width:10;height:20" coordorigin="5547,6481" coordsize="10,20" path="m5547,6500l5556,6500,5556,6481,5547,6481,5547,6500xe" filled="true" fillcolor="#000000" stroked="false">
                <v:path arrowok="t"/>
                <v:fill type="solid"/>
              </v:shape>
            </v:group>
            <v:group style="position:absolute;left:5547;top:6500;width:10;height:20" coordorigin="5547,6500" coordsize="10,20">
              <v:shape style="position:absolute;left:5547;top:6500;width:10;height:20" coordorigin="5547,6500" coordsize="10,20" path="m5547,6520l5556,6520,5556,6500,5547,6500,5547,6520xe" filled="true" fillcolor="#000000" stroked="false">
                <v:path arrowok="t"/>
                <v:fill type="solid"/>
              </v:shape>
            </v:group>
            <v:group style="position:absolute;left:5547;top:6520;width:10;height:20" coordorigin="5547,6520" coordsize="10,20">
              <v:shape style="position:absolute;left:5547;top:6520;width:10;height:20" coordorigin="5547,6520" coordsize="10,20" path="m5547,6539l5556,6539,5556,6520,5547,6520,5547,6539xe" filled="true" fillcolor="#000000" stroked="false">
                <v:path arrowok="t"/>
                <v:fill type="solid"/>
              </v:shape>
            </v:group>
            <v:group style="position:absolute;left:5547;top:6544;width:10;height:2" coordorigin="5547,6544" coordsize="10,2">
              <v:shape style="position:absolute;left:5547;top:6544;width:10;height:2" coordorigin="5547,6544" coordsize="10,0" path="m5547,6544l5556,6544e" filled="false" stroked="true" strokeweight=".47998pt" strokecolor="#000000">
                <v:path arrowok="t"/>
              </v:shape>
            </v:group>
            <v:group style="position:absolute;left:7214;top:5828;width:10;height:20" coordorigin="7214,5828" coordsize="10,20">
              <v:shape style="position:absolute;left:7214;top:5828;width:10;height:20" coordorigin="7214,5828" coordsize="10,20" path="m7214,5848l7223,5848,7223,5828,7214,5828,7214,5848xe" filled="true" fillcolor="#000000" stroked="false">
                <v:path arrowok="t"/>
                <v:fill type="solid"/>
              </v:shape>
            </v:group>
            <v:group style="position:absolute;left:7214;top:5848;width:10;height:20" coordorigin="7214,5848" coordsize="10,20">
              <v:shape style="position:absolute;left:7214;top:5848;width:10;height:20" coordorigin="7214,5848" coordsize="10,20" path="m7214,5867l7223,5867,7223,5848,7214,5848,7214,5867xe" filled="true" fillcolor="#000000" stroked="false">
                <v:path arrowok="t"/>
                <v:fill type="solid"/>
              </v:shape>
            </v:group>
            <v:group style="position:absolute;left:7214;top:5867;width:10;height:20" coordorigin="7214,5867" coordsize="10,20">
              <v:shape style="position:absolute;left:7214;top:5867;width:10;height:20" coordorigin="7214,5867" coordsize="10,20" path="m7214,5886l7223,5886,7223,5867,7214,5867,7214,5886xe" filled="true" fillcolor="#000000" stroked="false">
                <v:path arrowok="t"/>
                <v:fill type="solid"/>
              </v:shape>
            </v:group>
            <v:group style="position:absolute;left:7214;top:5886;width:10;height:20" coordorigin="7214,5886" coordsize="10,20">
              <v:shape style="position:absolute;left:7214;top:5886;width:10;height:20" coordorigin="7214,5886" coordsize="10,20" path="m7214,5905l7223,5905,7223,5886,7214,5886,7214,5905xe" filled="true" fillcolor="#000000" stroked="false">
                <v:path arrowok="t"/>
                <v:fill type="solid"/>
              </v:shape>
            </v:group>
            <v:group style="position:absolute;left:7214;top:5905;width:10;height:20" coordorigin="7214,5905" coordsize="10,20">
              <v:shape style="position:absolute;left:7214;top:5905;width:10;height:20" coordorigin="7214,5905" coordsize="10,20" path="m7214,5924l7223,5924,7223,5905,7214,5905,7214,5924xe" filled="true" fillcolor="#000000" stroked="false">
                <v:path arrowok="t"/>
                <v:fill type="solid"/>
              </v:shape>
            </v:group>
            <v:group style="position:absolute;left:7214;top:5924;width:10;height:20" coordorigin="7214,5924" coordsize="10,20">
              <v:shape style="position:absolute;left:7214;top:5924;width:10;height:20" coordorigin="7214,5924" coordsize="10,20" path="m7214,5944l7223,5944,7223,5924,7214,5924,7214,5944xe" filled="true" fillcolor="#000000" stroked="false">
                <v:path arrowok="t"/>
                <v:fill type="solid"/>
              </v:shape>
            </v:group>
            <v:group style="position:absolute;left:7214;top:5944;width:10;height:20" coordorigin="7214,5944" coordsize="10,20">
              <v:shape style="position:absolute;left:7214;top:5944;width:10;height:20" coordorigin="7214,5944" coordsize="10,20" path="m7214,5963l7223,5963,7223,5944,7214,5944,7214,5963xe" filled="true" fillcolor="#000000" stroked="false">
                <v:path arrowok="t"/>
                <v:fill type="solid"/>
              </v:shape>
            </v:group>
            <v:group style="position:absolute;left:7214;top:5963;width:10;height:20" coordorigin="7214,5963" coordsize="10,20">
              <v:shape style="position:absolute;left:7214;top:5963;width:10;height:20" coordorigin="7214,5963" coordsize="10,20" path="m7214,5982l7223,5982,7223,5963,7214,5963,7214,5982xe" filled="true" fillcolor="#000000" stroked="false">
                <v:path arrowok="t"/>
                <v:fill type="solid"/>
              </v:shape>
            </v:group>
            <v:group style="position:absolute;left:7214;top:5982;width:10;height:20" coordorigin="7214,5982" coordsize="10,20">
              <v:shape style="position:absolute;left:7214;top:5982;width:10;height:20" coordorigin="7214,5982" coordsize="10,20" path="m7214,6001l7223,6001,7223,5982,7214,5982,7214,6001xe" filled="true" fillcolor="#000000" stroked="false">
                <v:path arrowok="t"/>
                <v:fill type="solid"/>
              </v:shape>
            </v:group>
            <v:group style="position:absolute;left:7214;top:6001;width:10;height:20" coordorigin="7214,6001" coordsize="10,20">
              <v:shape style="position:absolute;left:7214;top:6001;width:10;height:20" coordorigin="7214,6001" coordsize="10,20" path="m7214,6020l7223,6020,7223,6001,7214,6001,7214,6020xe" filled="true" fillcolor="#000000" stroked="false">
                <v:path arrowok="t"/>
                <v:fill type="solid"/>
              </v:shape>
            </v:group>
            <v:group style="position:absolute;left:7214;top:6020;width:10;height:20" coordorigin="7214,6020" coordsize="10,20">
              <v:shape style="position:absolute;left:7214;top:6020;width:10;height:20" coordorigin="7214,6020" coordsize="10,20" path="m7214,6040l7223,6040,7223,6020,7214,6020,7214,6040xe" filled="true" fillcolor="#000000" stroked="false">
                <v:path arrowok="t"/>
                <v:fill type="solid"/>
              </v:shape>
            </v:group>
            <v:group style="position:absolute;left:7214;top:6040;width:10;height:20" coordorigin="7214,6040" coordsize="10,20">
              <v:shape style="position:absolute;left:7214;top:6040;width:10;height:20" coordorigin="7214,6040" coordsize="10,20" path="m7214,6059l7223,6059,7223,6040,7214,6040,7214,6059xe" filled="true" fillcolor="#000000" stroked="false">
                <v:path arrowok="t"/>
                <v:fill type="solid"/>
              </v:shape>
            </v:group>
            <v:group style="position:absolute;left:7214;top:6059;width:10;height:20" coordorigin="7214,6059" coordsize="10,20">
              <v:shape style="position:absolute;left:7214;top:6059;width:10;height:20" coordorigin="7214,6059" coordsize="10,20" path="m7214,6078l7223,6078,7223,6059,7214,6059,7214,6078xe" filled="true" fillcolor="#000000" stroked="false">
                <v:path arrowok="t"/>
                <v:fill type="solid"/>
              </v:shape>
            </v:group>
            <v:group style="position:absolute;left:7214;top:6078;width:10;height:20" coordorigin="7214,6078" coordsize="10,20">
              <v:shape style="position:absolute;left:7214;top:6078;width:10;height:20" coordorigin="7214,6078" coordsize="10,20" path="m7214,6097l7223,6097,7223,6078,7214,6078,7214,6097xe" filled="true" fillcolor="#000000" stroked="false">
                <v:path arrowok="t"/>
                <v:fill type="solid"/>
              </v:shape>
            </v:group>
            <v:group style="position:absolute;left:7214;top:6097;width:10;height:20" coordorigin="7214,6097" coordsize="10,20">
              <v:shape style="position:absolute;left:7214;top:6097;width:10;height:20" coordorigin="7214,6097" coordsize="10,20" path="m7214,6116l7223,6116,7223,6097,7214,6097,7214,6116xe" filled="true" fillcolor="#000000" stroked="false">
                <v:path arrowok="t"/>
                <v:fill type="solid"/>
              </v:shape>
            </v:group>
            <v:group style="position:absolute;left:7214;top:6116;width:10;height:20" coordorigin="7214,6116" coordsize="10,20">
              <v:shape style="position:absolute;left:7214;top:6116;width:10;height:20" coordorigin="7214,6116" coordsize="10,20" path="m7214,6136l7223,6136,7223,6116,7214,6116,7214,6136xe" filled="true" fillcolor="#000000" stroked="false">
                <v:path arrowok="t"/>
                <v:fill type="solid"/>
              </v:shape>
            </v:group>
            <v:group style="position:absolute;left:7214;top:6136;width:10;height:20" coordorigin="7214,6136" coordsize="10,20">
              <v:shape style="position:absolute;left:7214;top:6136;width:10;height:20" coordorigin="7214,6136" coordsize="10,20" path="m7214,6155l7223,6155,7223,6136,7214,6136,7214,6155xe" filled="true" fillcolor="#000000" stroked="false">
                <v:path arrowok="t"/>
                <v:fill type="solid"/>
              </v:shape>
            </v:group>
            <v:group style="position:absolute;left:7214;top:6155;width:10;height:20" coordorigin="7214,6155" coordsize="10,20">
              <v:shape style="position:absolute;left:7214;top:6155;width:10;height:20" coordorigin="7214,6155" coordsize="10,20" path="m7214,6174l7223,6174,7223,6155,7214,6155,7214,6174xe" filled="true" fillcolor="#000000" stroked="false">
                <v:path arrowok="t"/>
                <v:fill type="solid"/>
              </v:shape>
            </v:group>
            <v:group style="position:absolute;left:7214;top:6174;width:10;height:20" coordorigin="7214,6174" coordsize="10,20">
              <v:shape style="position:absolute;left:7214;top:6174;width:10;height:20" coordorigin="7214,6174" coordsize="10,20" path="m7214,6193l7223,6193,7223,6174,7214,6174,7214,6193xe" filled="true" fillcolor="#000000" stroked="false">
                <v:path arrowok="t"/>
                <v:fill type="solid"/>
              </v:shape>
            </v:group>
            <v:group style="position:absolute;left:7214;top:6193;width:10;height:20" coordorigin="7214,6193" coordsize="10,20">
              <v:shape style="position:absolute;left:7214;top:6193;width:10;height:20" coordorigin="7214,6193" coordsize="10,20" path="m7214,6212l7223,6212,7223,6193,7214,6193,7214,6212xe" filled="true" fillcolor="#000000" stroked="false">
                <v:path arrowok="t"/>
                <v:fill type="solid"/>
              </v:shape>
            </v:group>
            <v:group style="position:absolute;left:7214;top:6212;width:10;height:20" coordorigin="7214,6212" coordsize="10,20">
              <v:shape style="position:absolute;left:7214;top:6212;width:10;height:20" coordorigin="7214,6212" coordsize="10,20" path="m7214,6232l7223,6232,7223,6212,7214,6212,7214,6232xe" filled="true" fillcolor="#000000" stroked="false">
                <v:path arrowok="t"/>
                <v:fill type="solid"/>
              </v:shape>
            </v:group>
            <v:group style="position:absolute;left:7214;top:6232;width:10;height:20" coordorigin="7214,6232" coordsize="10,20">
              <v:shape style="position:absolute;left:7214;top:6232;width:10;height:20" coordorigin="7214,6232" coordsize="10,20" path="m7214,6251l7223,6251,7223,6232,7214,6232,7214,6251xe" filled="true" fillcolor="#000000" stroked="false">
                <v:path arrowok="t"/>
                <v:fill type="solid"/>
              </v:shape>
            </v:group>
            <v:group style="position:absolute;left:7214;top:6251;width:10;height:20" coordorigin="7214,6251" coordsize="10,20">
              <v:shape style="position:absolute;left:7214;top:6251;width:10;height:20" coordorigin="7214,6251" coordsize="10,20" path="m7214,6270l7223,6270,7223,6251,7214,6251,7214,6270xe" filled="true" fillcolor="#000000" stroked="false">
                <v:path arrowok="t"/>
                <v:fill type="solid"/>
              </v:shape>
            </v:group>
            <v:group style="position:absolute;left:7214;top:6270;width:10;height:20" coordorigin="7214,6270" coordsize="10,20">
              <v:shape style="position:absolute;left:7214;top:6270;width:10;height:20" coordorigin="7214,6270" coordsize="10,20" path="m7214,6289l7223,6289,7223,6270,7214,6270,7214,6289xe" filled="true" fillcolor="#000000" stroked="false">
                <v:path arrowok="t"/>
                <v:fill type="solid"/>
              </v:shape>
            </v:group>
            <v:group style="position:absolute;left:7214;top:6289;width:10;height:20" coordorigin="7214,6289" coordsize="10,20">
              <v:shape style="position:absolute;left:7214;top:6289;width:10;height:20" coordorigin="7214,6289" coordsize="10,20" path="m7214,6308l7223,6308,7223,6289,7214,6289,7214,6308xe" filled="true" fillcolor="#000000" stroked="false">
                <v:path arrowok="t"/>
                <v:fill type="solid"/>
              </v:shape>
            </v:group>
            <v:group style="position:absolute;left:7214;top:6308;width:10;height:20" coordorigin="7214,6308" coordsize="10,20">
              <v:shape style="position:absolute;left:7214;top:6308;width:10;height:20" coordorigin="7214,6308" coordsize="10,20" path="m7214,6328l7223,6328,7223,6308,7214,6308,7214,6328xe" filled="true" fillcolor="#000000" stroked="false">
                <v:path arrowok="t"/>
                <v:fill type="solid"/>
              </v:shape>
            </v:group>
            <v:group style="position:absolute;left:7214;top:6328;width:10;height:20" coordorigin="7214,6328" coordsize="10,20">
              <v:shape style="position:absolute;left:7214;top:6328;width:10;height:20" coordorigin="7214,6328" coordsize="10,20" path="m7214,6347l7223,6347,7223,6328,7214,6328,7214,6347xe" filled="true" fillcolor="#000000" stroked="false">
                <v:path arrowok="t"/>
                <v:fill type="solid"/>
              </v:shape>
            </v:group>
            <v:group style="position:absolute;left:7214;top:6347;width:10;height:20" coordorigin="7214,6347" coordsize="10,20">
              <v:shape style="position:absolute;left:7214;top:6347;width:10;height:20" coordorigin="7214,6347" coordsize="10,20" path="m7214,6366l7223,6366,7223,6347,7214,6347,7214,6366xe" filled="true" fillcolor="#000000" stroked="false">
                <v:path arrowok="t"/>
                <v:fill type="solid"/>
              </v:shape>
            </v:group>
            <v:group style="position:absolute;left:7214;top:6366;width:10;height:20" coordorigin="7214,6366" coordsize="10,20">
              <v:shape style="position:absolute;left:7214;top:6366;width:10;height:20" coordorigin="7214,6366" coordsize="10,20" path="m7214,6385l7223,6385,7223,6366,7214,6366,7214,6385xe" filled="true" fillcolor="#000000" stroked="false">
                <v:path arrowok="t"/>
                <v:fill type="solid"/>
              </v:shape>
            </v:group>
            <v:group style="position:absolute;left:7214;top:6385;width:10;height:20" coordorigin="7214,6385" coordsize="10,20">
              <v:shape style="position:absolute;left:7214;top:6385;width:10;height:20" coordorigin="7214,6385" coordsize="10,20" path="m7214,6404l7223,6404,7223,6385,7214,6385,7214,6404xe" filled="true" fillcolor="#000000" stroked="false">
                <v:path arrowok="t"/>
                <v:fill type="solid"/>
              </v:shape>
            </v:group>
            <v:group style="position:absolute;left:7214;top:6404;width:10;height:20" coordorigin="7214,6404" coordsize="10,20">
              <v:shape style="position:absolute;left:7214;top:6404;width:10;height:20" coordorigin="7214,6404" coordsize="10,20" path="m7214,6424l7223,6424,7223,6404,7214,6404,7214,6424xe" filled="true" fillcolor="#000000" stroked="false">
                <v:path arrowok="t"/>
                <v:fill type="solid"/>
              </v:shape>
            </v:group>
            <v:group style="position:absolute;left:7214;top:6424;width:10;height:20" coordorigin="7214,6424" coordsize="10,20">
              <v:shape style="position:absolute;left:7214;top:6424;width:10;height:20" coordorigin="7214,6424" coordsize="10,20" path="m7214,6443l7223,6443,7223,6424,7214,6424,7214,6443xe" filled="true" fillcolor="#000000" stroked="false">
                <v:path arrowok="t"/>
                <v:fill type="solid"/>
              </v:shape>
            </v:group>
            <v:group style="position:absolute;left:7214;top:6443;width:10;height:20" coordorigin="7214,6443" coordsize="10,20">
              <v:shape style="position:absolute;left:7214;top:6443;width:10;height:20" coordorigin="7214,6443" coordsize="10,20" path="m7214,6462l7223,6462,7223,6443,7214,6443,7214,6462xe" filled="true" fillcolor="#000000" stroked="false">
                <v:path arrowok="t"/>
                <v:fill type="solid"/>
              </v:shape>
            </v:group>
            <v:group style="position:absolute;left:7214;top:6462;width:10;height:20" coordorigin="7214,6462" coordsize="10,20">
              <v:shape style="position:absolute;left:7214;top:6462;width:10;height:20" coordorigin="7214,6462" coordsize="10,20" path="m7214,6481l7223,6481,7223,6462,7214,6462,7214,6481xe" filled="true" fillcolor="#000000" stroked="false">
                <v:path arrowok="t"/>
                <v:fill type="solid"/>
              </v:shape>
            </v:group>
            <v:group style="position:absolute;left:7214;top:6481;width:10;height:20" coordorigin="7214,6481" coordsize="10,20">
              <v:shape style="position:absolute;left:7214;top:6481;width:10;height:20" coordorigin="7214,6481" coordsize="10,20" path="m7214,6500l7223,6500,7223,6481,7214,6481,7214,6500xe" filled="true" fillcolor="#000000" stroked="false">
                <v:path arrowok="t"/>
                <v:fill type="solid"/>
              </v:shape>
            </v:group>
            <v:group style="position:absolute;left:7214;top:6500;width:10;height:20" coordorigin="7214,6500" coordsize="10,20">
              <v:shape style="position:absolute;left:7214;top:6500;width:10;height:20" coordorigin="7214,6500" coordsize="10,20" path="m7214,6520l7223,6520,7223,6500,7214,6500,7214,6520xe" filled="true" fillcolor="#000000" stroked="false">
                <v:path arrowok="t"/>
                <v:fill type="solid"/>
              </v:shape>
            </v:group>
            <v:group style="position:absolute;left:7214;top:6520;width:10;height:20" coordorigin="7214,6520" coordsize="10,20">
              <v:shape style="position:absolute;left:7214;top:6520;width:10;height:20" coordorigin="7214,6520" coordsize="10,20" path="m7214,6539l7223,6539,7223,6520,7214,6520,7214,6539xe" filled="true" fillcolor="#000000" stroked="false">
                <v:path arrowok="t"/>
                <v:fill type="solid"/>
              </v:shape>
            </v:group>
            <v:group style="position:absolute;left:7214;top:6544;width:10;height:2" coordorigin="7214,6544" coordsize="10,2">
              <v:shape style="position:absolute;left:7214;top:6544;width:10;height:2" coordorigin="7214,6544" coordsize="10,0" path="m7214,6544l7223,6544e" filled="false" stroked="true" strokeweight=".47998pt" strokecolor="#000000">
                <v:path arrowok="t"/>
              </v:shape>
            </v:group>
            <v:group style="position:absolute;left:8240;top:5828;width:10;height:20" coordorigin="8240,5828" coordsize="10,20">
              <v:shape style="position:absolute;left:8240;top:5828;width:10;height:20" coordorigin="8240,5828" coordsize="10,20" path="m8240,5848l8249,5848,8249,5828,8240,5828,8240,5848xe" filled="true" fillcolor="#000000" stroked="false">
                <v:path arrowok="t"/>
                <v:fill type="solid"/>
              </v:shape>
            </v:group>
            <v:group style="position:absolute;left:8240;top:5848;width:10;height:20" coordorigin="8240,5848" coordsize="10,20">
              <v:shape style="position:absolute;left:8240;top:5848;width:10;height:20" coordorigin="8240,5848" coordsize="10,20" path="m8240,5867l8249,5867,8249,5848,8240,5848,8240,5867xe" filled="true" fillcolor="#000000" stroked="false">
                <v:path arrowok="t"/>
                <v:fill type="solid"/>
              </v:shape>
            </v:group>
            <v:group style="position:absolute;left:8240;top:5867;width:10;height:20" coordorigin="8240,5867" coordsize="10,20">
              <v:shape style="position:absolute;left:8240;top:5867;width:10;height:20" coordorigin="8240,5867" coordsize="10,20" path="m8240,5886l8249,5886,8249,5867,8240,5867,8240,5886xe" filled="true" fillcolor="#000000" stroked="false">
                <v:path arrowok="t"/>
                <v:fill type="solid"/>
              </v:shape>
            </v:group>
            <v:group style="position:absolute;left:8240;top:5886;width:10;height:20" coordorigin="8240,5886" coordsize="10,20">
              <v:shape style="position:absolute;left:8240;top:5886;width:10;height:20" coordorigin="8240,5886" coordsize="10,20" path="m8240,5905l8249,5905,8249,5886,8240,5886,8240,5905xe" filled="true" fillcolor="#000000" stroked="false">
                <v:path arrowok="t"/>
                <v:fill type="solid"/>
              </v:shape>
            </v:group>
            <v:group style="position:absolute;left:8240;top:5905;width:10;height:20" coordorigin="8240,5905" coordsize="10,20">
              <v:shape style="position:absolute;left:8240;top:5905;width:10;height:20" coordorigin="8240,5905" coordsize="10,20" path="m8240,5924l8249,5924,8249,5905,8240,5905,8240,5924xe" filled="true" fillcolor="#000000" stroked="false">
                <v:path arrowok="t"/>
                <v:fill type="solid"/>
              </v:shape>
            </v:group>
            <v:group style="position:absolute;left:8240;top:5924;width:10;height:20" coordorigin="8240,5924" coordsize="10,20">
              <v:shape style="position:absolute;left:8240;top:5924;width:10;height:20" coordorigin="8240,5924" coordsize="10,20" path="m8240,5944l8249,5944,8249,5924,8240,5924,8240,5944xe" filled="true" fillcolor="#000000" stroked="false">
                <v:path arrowok="t"/>
                <v:fill type="solid"/>
              </v:shape>
            </v:group>
            <v:group style="position:absolute;left:8240;top:5944;width:10;height:20" coordorigin="8240,5944" coordsize="10,20">
              <v:shape style="position:absolute;left:8240;top:5944;width:10;height:20" coordorigin="8240,5944" coordsize="10,20" path="m8240,5963l8249,5963,8249,5944,8240,5944,8240,5963xe" filled="true" fillcolor="#000000" stroked="false">
                <v:path arrowok="t"/>
                <v:fill type="solid"/>
              </v:shape>
            </v:group>
            <v:group style="position:absolute;left:8240;top:5963;width:10;height:20" coordorigin="8240,5963" coordsize="10,20">
              <v:shape style="position:absolute;left:8240;top:5963;width:10;height:20" coordorigin="8240,5963" coordsize="10,20" path="m8240,5982l8249,5982,8249,5963,8240,5963,8240,5982xe" filled="true" fillcolor="#000000" stroked="false">
                <v:path arrowok="t"/>
                <v:fill type="solid"/>
              </v:shape>
            </v:group>
            <v:group style="position:absolute;left:8240;top:5982;width:10;height:20" coordorigin="8240,5982" coordsize="10,20">
              <v:shape style="position:absolute;left:8240;top:5982;width:10;height:20" coordorigin="8240,5982" coordsize="10,20" path="m8240,6001l8249,6001,8249,5982,8240,5982,8240,6001xe" filled="true" fillcolor="#000000" stroked="false">
                <v:path arrowok="t"/>
                <v:fill type="solid"/>
              </v:shape>
            </v:group>
            <v:group style="position:absolute;left:8240;top:6001;width:10;height:20" coordorigin="8240,6001" coordsize="10,20">
              <v:shape style="position:absolute;left:8240;top:6001;width:10;height:20" coordorigin="8240,6001" coordsize="10,20" path="m8240,6020l8249,6020,8249,6001,8240,6001,8240,6020xe" filled="true" fillcolor="#000000" stroked="false">
                <v:path arrowok="t"/>
                <v:fill type="solid"/>
              </v:shape>
            </v:group>
            <v:group style="position:absolute;left:8240;top:6020;width:10;height:20" coordorigin="8240,6020" coordsize="10,20">
              <v:shape style="position:absolute;left:8240;top:6020;width:10;height:20" coordorigin="8240,6020" coordsize="10,20" path="m8240,6040l8249,6040,8249,6020,8240,6020,8240,6040xe" filled="true" fillcolor="#000000" stroked="false">
                <v:path arrowok="t"/>
                <v:fill type="solid"/>
              </v:shape>
            </v:group>
            <v:group style="position:absolute;left:8240;top:6040;width:10;height:20" coordorigin="8240,6040" coordsize="10,20">
              <v:shape style="position:absolute;left:8240;top:6040;width:10;height:20" coordorigin="8240,6040" coordsize="10,20" path="m8240,6059l8249,6059,8249,6040,8240,6040,8240,6059xe" filled="true" fillcolor="#000000" stroked="false">
                <v:path arrowok="t"/>
                <v:fill type="solid"/>
              </v:shape>
            </v:group>
            <v:group style="position:absolute;left:8240;top:6059;width:10;height:20" coordorigin="8240,6059" coordsize="10,20">
              <v:shape style="position:absolute;left:8240;top:6059;width:10;height:20" coordorigin="8240,6059" coordsize="10,20" path="m8240,6078l8249,6078,8249,6059,8240,6059,8240,6078xe" filled="true" fillcolor="#000000" stroked="false">
                <v:path arrowok="t"/>
                <v:fill type="solid"/>
              </v:shape>
            </v:group>
            <v:group style="position:absolute;left:8240;top:6078;width:10;height:20" coordorigin="8240,6078" coordsize="10,20">
              <v:shape style="position:absolute;left:8240;top:6078;width:10;height:20" coordorigin="8240,6078" coordsize="10,20" path="m8240,6097l8249,6097,8249,6078,8240,6078,8240,6097xe" filled="true" fillcolor="#000000" stroked="false">
                <v:path arrowok="t"/>
                <v:fill type="solid"/>
              </v:shape>
            </v:group>
            <v:group style="position:absolute;left:8240;top:6097;width:10;height:20" coordorigin="8240,6097" coordsize="10,20">
              <v:shape style="position:absolute;left:8240;top:6097;width:10;height:20" coordorigin="8240,6097" coordsize="10,20" path="m8240,6116l8249,6116,8249,6097,8240,6097,8240,6116xe" filled="true" fillcolor="#000000" stroked="false">
                <v:path arrowok="t"/>
                <v:fill type="solid"/>
              </v:shape>
            </v:group>
            <v:group style="position:absolute;left:8240;top:6116;width:10;height:20" coordorigin="8240,6116" coordsize="10,20">
              <v:shape style="position:absolute;left:8240;top:6116;width:10;height:20" coordorigin="8240,6116" coordsize="10,20" path="m8240,6136l8249,6136,8249,6116,8240,6116,8240,6136xe" filled="true" fillcolor="#000000" stroked="false">
                <v:path arrowok="t"/>
                <v:fill type="solid"/>
              </v:shape>
            </v:group>
            <v:group style="position:absolute;left:8240;top:6136;width:10;height:20" coordorigin="8240,6136" coordsize="10,20">
              <v:shape style="position:absolute;left:8240;top:6136;width:10;height:20" coordorigin="8240,6136" coordsize="10,20" path="m8240,6155l8249,6155,8249,6136,8240,6136,8240,6155xe" filled="true" fillcolor="#000000" stroked="false">
                <v:path arrowok="t"/>
                <v:fill type="solid"/>
              </v:shape>
            </v:group>
            <v:group style="position:absolute;left:8240;top:6155;width:10;height:20" coordorigin="8240,6155" coordsize="10,20">
              <v:shape style="position:absolute;left:8240;top:6155;width:10;height:20" coordorigin="8240,6155" coordsize="10,20" path="m8240,6174l8249,6174,8249,6155,8240,6155,8240,6174xe" filled="true" fillcolor="#000000" stroked="false">
                <v:path arrowok="t"/>
                <v:fill type="solid"/>
              </v:shape>
            </v:group>
            <v:group style="position:absolute;left:8240;top:6174;width:10;height:20" coordorigin="8240,6174" coordsize="10,20">
              <v:shape style="position:absolute;left:8240;top:6174;width:10;height:20" coordorigin="8240,6174" coordsize="10,20" path="m8240,6193l8249,6193,8249,6174,8240,6174,8240,6193xe" filled="true" fillcolor="#000000" stroked="false">
                <v:path arrowok="t"/>
                <v:fill type="solid"/>
              </v:shape>
            </v:group>
            <v:group style="position:absolute;left:8240;top:6193;width:10;height:20" coordorigin="8240,6193" coordsize="10,20">
              <v:shape style="position:absolute;left:8240;top:6193;width:10;height:20" coordorigin="8240,6193" coordsize="10,20" path="m8240,6212l8249,6212,8249,6193,8240,6193,8240,6212xe" filled="true" fillcolor="#000000" stroked="false">
                <v:path arrowok="t"/>
                <v:fill type="solid"/>
              </v:shape>
            </v:group>
            <v:group style="position:absolute;left:8240;top:6212;width:10;height:20" coordorigin="8240,6212" coordsize="10,20">
              <v:shape style="position:absolute;left:8240;top:6212;width:10;height:20" coordorigin="8240,6212" coordsize="10,20" path="m8240,6232l8249,6232,8249,6212,8240,6212,8240,6232xe" filled="true" fillcolor="#000000" stroked="false">
                <v:path arrowok="t"/>
                <v:fill type="solid"/>
              </v:shape>
            </v:group>
            <v:group style="position:absolute;left:8240;top:6232;width:10;height:20" coordorigin="8240,6232" coordsize="10,20">
              <v:shape style="position:absolute;left:8240;top:6232;width:10;height:20" coordorigin="8240,6232" coordsize="10,20" path="m8240,6251l8249,6251,8249,6232,8240,6232,8240,6251xe" filled="true" fillcolor="#000000" stroked="false">
                <v:path arrowok="t"/>
                <v:fill type="solid"/>
              </v:shape>
            </v:group>
            <v:group style="position:absolute;left:8240;top:6251;width:10;height:20" coordorigin="8240,6251" coordsize="10,20">
              <v:shape style="position:absolute;left:8240;top:6251;width:10;height:20" coordorigin="8240,6251" coordsize="10,20" path="m8240,6270l8249,6270,8249,6251,8240,6251,8240,6270xe" filled="true" fillcolor="#000000" stroked="false">
                <v:path arrowok="t"/>
                <v:fill type="solid"/>
              </v:shape>
            </v:group>
            <v:group style="position:absolute;left:8240;top:6270;width:10;height:20" coordorigin="8240,6270" coordsize="10,20">
              <v:shape style="position:absolute;left:8240;top:6270;width:10;height:20" coordorigin="8240,6270" coordsize="10,20" path="m8240,6289l8249,6289,8249,6270,8240,6270,8240,6289xe" filled="true" fillcolor="#000000" stroked="false">
                <v:path arrowok="t"/>
                <v:fill type="solid"/>
              </v:shape>
            </v:group>
            <v:group style="position:absolute;left:8240;top:6289;width:10;height:20" coordorigin="8240,6289" coordsize="10,20">
              <v:shape style="position:absolute;left:8240;top:6289;width:10;height:20" coordorigin="8240,6289" coordsize="10,20" path="m8240,6308l8249,6308,8249,6289,8240,6289,8240,6308xe" filled="true" fillcolor="#000000" stroked="false">
                <v:path arrowok="t"/>
                <v:fill type="solid"/>
              </v:shape>
            </v:group>
            <v:group style="position:absolute;left:8240;top:6308;width:10;height:20" coordorigin="8240,6308" coordsize="10,20">
              <v:shape style="position:absolute;left:8240;top:6308;width:10;height:20" coordorigin="8240,6308" coordsize="10,20" path="m8240,6328l8249,6328,8249,6308,8240,6308,8240,6328xe" filled="true" fillcolor="#000000" stroked="false">
                <v:path arrowok="t"/>
                <v:fill type="solid"/>
              </v:shape>
            </v:group>
            <v:group style="position:absolute;left:8240;top:6328;width:10;height:20" coordorigin="8240,6328" coordsize="10,20">
              <v:shape style="position:absolute;left:8240;top:6328;width:10;height:20" coordorigin="8240,6328" coordsize="10,20" path="m8240,6347l8249,6347,8249,6328,8240,6328,8240,6347xe" filled="true" fillcolor="#000000" stroked="false">
                <v:path arrowok="t"/>
                <v:fill type="solid"/>
              </v:shape>
            </v:group>
            <v:group style="position:absolute;left:8240;top:6347;width:10;height:20" coordorigin="8240,6347" coordsize="10,20">
              <v:shape style="position:absolute;left:8240;top:6347;width:10;height:20" coordorigin="8240,6347" coordsize="10,20" path="m8240,6366l8249,6366,8249,6347,8240,6347,8240,6366xe" filled="true" fillcolor="#000000" stroked="false">
                <v:path arrowok="t"/>
                <v:fill type="solid"/>
              </v:shape>
            </v:group>
            <v:group style="position:absolute;left:8240;top:6366;width:10;height:20" coordorigin="8240,6366" coordsize="10,20">
              <v:shape style="position:absolute;left:8240;top:6366;width:10;height:20" coordorigin="8240,6366" coordsize="10,20" path="m8240,6385l8249,6385,8249,6366,8240,6366,8240,6385xe" filled="true" fillcolor="#000000" stroked="false">
                <v:path arrowok="t"/>
                <v:fill type="solid"/>
              </v:shape>
            </v:group>
            <v:group style="position:absolute;left:8240;top:6385;width:10;height:20" coordorigin="8240,6385" coordsize="10,20">
              <v:shape style="position:absolute;left:8240;top:6385;width:10;height:20" coordorigin="8240,6385" coordsize="10,20" path="m8240,6404l8249,6404,8249,6385,8240,6385,8240,6404xe" filled="true" fillcolor="#000000" stroked="false">
                <v:path arrowok="t"/>
                <v:fill type="solid"/>
              </v:shape>
            </v:group>
            <v:group style="position:absolute;left:8240;top:6404;width:10;height:20" coordorigin="8240,6404" coordsize="10,20">
              <v:shape style="position:absolute;left:8240;top:6404;width:10;height:20" coordorigin="8240,6404" coordsize="10,20" path="m8240,6424l8249,6424,8249,6404,8240,6404,8240,6424xe" filled="true" fillcolor="#000000" stroked="false">
                <v:path arrowok="t"/>
                <v:fill type="solid"/>
              </v:shape>
            </v:group>
            <v:group style="position:absolute;left:8240;top:6424;width:10;height:20" coordorigin="8240,6424" coordsize="10,20">
              <v:shape style="position:absolute;left:8240;top:6424;width:10;height:20" coordorigin="8240,6424" coordsize="10,20" path="m8240,6443l8249,6443,8249,6424,8240,6424,8240,6443xe" filled="true" fillcolor="#000000" stroked="false">
                <v:path arrowok="t"/>
                <v:fill type="solid"/>
              </v:shape>
            </v:group>
            <v:group style="position:absolute;left:8240;top:6443;width:10;height:20" coordorigin="8240,6443" coordsize="10,20">
              <v:shape style="position:absolute;left:8240;top:6443;width:10;height:20" coordorigin="8240,6443" coordsize="10,20" path="m8240,6462l8249,6462,8249,6443,8240,6443,8240,6462xe" filled="true" fillcolor="#000000" stroked="false">
                <v:path arrowok="t"/>
                <v:fill type="solid"/>
              </v:shape>
            </v:group>
            <v:group style="position:absolute;left:8240;top:6462;width:10;height:20" coordorigin="8240,6462" coordsize="10,20">
              <v:shape style="position:absolute;left:8240;top:6462;width:10;height:20" coordorigin="8240,6462" coordsize="10,20" path="m8240,6481l8249,6481,8249,6462,8240,6462,8240,6481xe" filled="true" fillcolor="#000000" stroked="false">
                <v:path arrowok="t"/>
                <v:fill type="solid"/>
              </v:shape>
            </v:group>
            <v:group style="position:absolute;left:8240;top:6481;width:10;height:20" coordorigin="8240,6481" coordsize="10,20">
              <v:shape style="position:absolute;left:8240;top:6481;width:10;height:20" coordorigin="8240,6481" coordsize="10,20" path="m8240,6500l8249,6500,8249,6481,8240,6481,8240,6500xe" filled="true" fillcolor="#000000" stroked="false">
                <v:path arrowok="t"/>
                <v:fill type="solid"/>
              </v:shape>
            </v:group>
            <v:group style="position:absolute;left:8240;top:6500;width:10;height:20" coordorigin="8240,6500" coordsize="10,20">
              <v:shape style="position:absolute;left:8240;top:6500;width:10;height:20" coordorigin="8240,6500" coordsize="10,20" path="m8240,6520l8249,6520,8249,6500,8240,6500,8240,6520xe" filled="true" fillcolor="#000000" stroked="false">
                <v:path arrowok="t"/>
                <v:fill type="solid"/>
              </v:shape>
            </v:group>
            <v:group style="position:absolute;left:8240;top:6520;width:10;height:20" coordorigin="8240,6520" coordsize="10,20">
              <v:shape style="position:absolute;left:8240;top:6520;width:10;height:20" coordorigin="8240,6520" coordsize="10,20" path="m8240,6539l8249,6539,8249,6520,8240,6520,8240,6539xe" filled="true" fillcolor="#000000" stroked="false">
                <v:path arrowok="t"/>
                <v:fill type="solid"/>
              </v:shape>
            </v:group>
            <v:group style="position:absolute;left:8240;top:6544;width:10;height:2" coordorigin="8240,6544" coordsize="10,2">
              <v:shape style="position:absolute;left:8240;top:6544;width:10;height:2" coordorigin="8240,6544" coordsize="10,0" path="m8240,6544l8249,6544e" filled="false" stroked="true" strokeweight=".47998pt" strokecolor="#000000">
                <v:path arrowok="t"/>
              </v:shape>
            </v:group>
            <v:group style="position:absolute;left:9802;top:5828;width:10;height:20" coordorigin="9802,5828" coordsize="10,20">
              <v:shape style="position:absolute;left:9802;top:5828;width:10;height:20" coordorigin="9802,5828" coordsize="10,20" path="m9802,5848l9812,5848,9812,5828,9802,5828,9802,5848xe" filled="true" fillcolor="#000000" stroked="false">
                <v:path arrowok="t"/>
                <v:fill type="solid"/>
              </v:shape>
            </v:group>
            <v:group style="position:absolute;left:9802;top:5848;width:10;height:20" coordorigin="9802,5848" coordsize="10,20">
              <v:shape style="position:absolute;left:9802;top:5848;width:10;height:20" coordorigin="9802,5848" coordsize="10,20" path="m9802,5867l9812,5867,9812,5848,9802,5848,9802,5867xe" filled="true" fillcolor="#000000" stroked="false">
                <v:path arrowok="t"/>
                <v:fill type="solid"/>
              </v:shape>
            </v:group>
            <v:group style="position:absolute;left:9802;top:5867;width:10;height:20" coordorigin="9802,5867" coordsize="10,20">
              <v:shape style="position:absolute;left:9802;top:5867;width:10;height:20" coordorigin="9802,5867" coordsize="10,20" path="m9802,5886l9812,5886,9812,5867,9802,5867,9802,5886xe" filled="true" fillcolor="#000000" stroked="false">
                <v:path arrowok="t"/>
                <v:fill type="solid"/>
              </v:shape>
            </v:group>
            <v:group style="position:absolute;left:9802;top:5886;width:10;height:20" coordorigin="9802,5886" coordsize="10,20">
              <v:shape style="position:absolute;left:9802;top:5886;width:10;height:20" coordorigin="9802,5886" coordsize="10,20" path="m9802,5905l9812,5905,9812,5886,9802,5886,9802,5905xe" filled="true" fillcolor="#000000" stroked="false">
                <v:path arrowok="t"/>
                <v:fill type="solid"/>
              </v:shape>
            </v:group>
            <v:group style="position:absolute;left:9802;top:5905;width:10;height:20" coordorigin="9802,5905" coordsize="10,20">
              <v:shape style="position:absolute;left:9802;top:5905;width:10;height:20" coordorigin="9802,5905" coordsize="10,20" path="m9802,5924l9812,5924,9812,5905,9802,5905,9802,5924xe" filled="true" fillcolor="#000000" stroked="false">
                <v:path arrowok="t"/>
                <v:fill type="solid"/>
              </v:shape>
            </v:group>
            <v:group style="position:absolute;left:9802;top:5924;width:10;height:20" coordorigin="9802,5924" coordsize="10,20">
              <v:shape style="position:absolute;left:9802;top:5924;width:10;height:20" coordorigin="9802,5924" coordsize="10,20" path="m9802,5944l9812,5944,9812,5924,9802,5924,9802,5944xe" filled="true" fillcolor="#000000" stroked="false">
                <v:path arrowok="t"/>
                <v:fill type="solid"/>
              </v:shape>
            </v:group>
            <v:group style="position:absolute;left:9802;top:5944;width:10;height:20" coordorigin="9802,5944" coordsize="10,20">
              <v:shape style="position:absolute;left:9802;top:5944;width:10;height:20" coordorigin="9802,5944" coordsize="10,20" path="m9802,5963l9812,5963,9812,5944,9802,5944,9802,5963xe" filled="true" fillcolor="#000000" stroked="false">
                <v:path arrowok="t"/>
                <v:fill type="solid"/>
              </v:shape>
            </v:group>
            <v:group style="position:absolute;left:9802;top:5963;width:10;height:20" coordorigin="9802,5963" coordsize="10,20">
              <v:shape style="position:absolute;left:9802;top:5963;width:10;height:20" coordorigin="9802,5963" coordsize="10,20" path="m9802,5982l9812,5982,9812,5963,9802,5963,9802,5982xe" filled="true" fillcolor="#000000" stroked="false">
                <v:path arrowok="t"/>
                <v:fill type="solid"/>
              </v:shape>
            </v:group>
            <v:group style="position:absolute;left:9802;top:5982;width:10;height:20" coordorigin="9802,5982" coordsize="10,20">
              <v:shape style="position:absolute;left:9802;top:5982;width:10;height:20" coordorigin="9802,5982" coordsize="10,20" path="m9802,6001l9812,6001,9812,5982,9802,5982,9802,6001xe" filled="true" fillcolor="#000000" stroked="false">
                <v:path arrowok="t"/>
                <v:fill type="solid"/>
              </v:shape>
            </v:group>
            <v:group style="position:absolute;left:9802;top:6001;width:10;height:20" coordorigin="9802,6001" coordsize="10,20">
              <v:shape style="position:absolute;left:9802;top:6001;width:10;height:20" coordorigin="9802,6001" coordsize="10,20" path="m9802,6020l9812,6020,9812,6001,9802,6001,9802,6020xe" filled="true" fillcolor="#000000" stroked="false">
                <v:path arrowok="t"/>
                <v:fill type="solid"/>
              </v:shape>
            </v:group>
            <v:group style="position:absolute;left:9802;top:6020;width:10;height:20" coordorigin="9802,6020" coordsize="10,20">
              <v:shape style="position:absolute;left:9802;top:6020;width:10;height:20" coordorigin="9802,6020" coordsize="10,20" path="m9802,6040l9812,6040,9812,6020,9802,6020,9802,6040xe" filled="true" fillcolor="#000000" stroked="false">
                <v:path arrowok="t"/>
                <v:fill type="solid"/>
              </v:shape>
            </v:group>
            <v:group style="position:absolute;left:9802;top:6040;width:10;height:20" coordorigin="9802,6040" coordsize="10,20">
              <v:shape style="position:absolute;left:9802;top:6040;width:10;height:20" coordorigin="9802,6040" coordsize="10,20" path="m9802,6059l9812,6059,9812,6040,9802,6040,9802,6059xe" filled="true" fillcolor="#000000" stroked="false">
                <v:path arrowok="t"/>
                <v:fill type="solid"/>
              </v:shape>
            </v:group>
            <v:group style="position:absolute;left:9802;top:6059;width:10;height:20" coordorigin="9802,6059" coordsize="10,20">
              <v:shape style="position:absolute;left:9802;top:6059;width:10;height:20" coordorigin="9802,6059" coordsize="10,20" path="m9802,6078l9812,6078,9812,6059,9802,6059,9802,6078xe" filled="true" fillcolor="#000000" stroked="false">
                <v:path arrowok="t"/>
                <v:fill type="solid"/>
              </v:shape>
            </v:group>
            <v:group style="position:absolute;left:9802;top:6078;width:10;height:20" coordorigin="9802,6078" coordsize="10,20">
              <v:shape style="position:absolute;left:9802;top:6078;width:10;height:20" coordorigin="9802,6078" coordsize="10,20" path="m9802,6097l9812,6097,9812,6078,9802,6078,9802,6097xe" filled="true" fillcolor="#000000" stroked="false">
                <v:path arrowok="t"/>
                <v:fill type="solid"/>
              </v:shape>
            </v:group>
            <v:group style="position:absolute;left:9802;top:6097;width:10;height:20" coordorigin="9802,6097" coordsize="10,20">
              <v:shape style="position:absolute;left:9802;top:6097;width:10;height:20" coordorigin="9802,6097" coordsize="10,20" path="m9802,6116l9812,6116,9812,6097,9802,6097,9802,6116xe" filled="true" fillcolor="#000000" stroked="false">
                <v:path arrowok="t"/>
                <v:fill type="solid"/>
              </v:shape>
            </v:group>
            <v:group style="position:absolute;left:9802;top:6116;width:10;height:20" coordorigin="9802,6116" coordsize="10,20">
              <v:shape style="position:absolute;left:9802;top:6116;width:10;height:20" coordorigin="9802,6116" coordsize="10,20" path="m9802,6136l9812,6136,9812,6116,9802,6116,9802,6136xe" filled="true" fillcolor="#000000" stroked="false">
                <v:path arrowok="t"/>
                <v:fill type="solid"/>
              </v:shape>
            </v:group>
            <v:group style="position:absolute;left:9802;top:6136;width:10;height:20" coordorigin="9802,6136" coordsize="10,20">
              <v:shape style="position:absolute;left:9802;top:6136;width:10;height:20" coordorigin="9802,6136" coordsize="10,20" path="m9802,6155l9812,6155,9812,6136,9802,6136,9802,6155xe" filled="true" fillcolor="#000000" stroked="false">
                <v:path arrowok="t"/>
                <v:fill type="solid"/>
              </v:shape>
            </v:group>
            <v:group style="position:absolute;left:9802;top:6155;width:10;height:20" coordorigin="9802,6155" coordsize="10,20">
              <v:shape style="position:absolute;left:9802;top:6155;width:10;height:20" coordorigin="9802,6155" coordsize="10,20" path="m9802,6174l9812,6174,9812,6155,9802,6155,9802,6174xe" filled="true" fillcolor="#000000" stroked="false">
                <v:path arrowok="t"/>
                <v:fill type="solid"/>
              </v:shape>
            </v:group>
            <v:group style="position:absolute;left:9802;top:6174;width:10;height:20" coordorigin="9802,6174" coordsize="10,20">
              <v:shape style="position:absolute;left:9802;top:6174;width:10;height:20" coordorigin="9802,6174" coordsize="10,20" path="m9802,6193l9812,6193,9812,6174,9802,6174,9802,6193xe" filled="true" fillcolor="#000000" stroked="false">
                <v:path arrowok="t"/>
                <v:fill type="solid"/>
              </v:shape>
            </v:group>
            <v:group style="position:absolute;left:9802;top:6193;width:10;height:20" coordorigin="9802,6193" coordsize="10,20">
              <v:shape style="position:absolute;left:9802;top:6193;width:10;height:20" coordorigin="9802,6193" coordsize="10,20" path="m9802,6212l9812,6212,9812,6193,9802,6193,9802,6212xe" filled="true" fillcolor="#000000" stroked="false">
                <v:path arrowok="t"/>
                <v:fill type="solid"/>
              </v:shape>
            </v:group>
            <v:group style="position:absolute;left:9802;top:6212;width:10;height:20" coordorigin="9802,6212" coordsize="10,20">
              <v:shape style="position:absolute;left:9802;top:6212;width:10;height:20" coordorigin="9802,6212" coordsize="10,20" path="m9802,6232l9812,6232,9812,6212,9802,6212,9802,6232xe" filled="true" fillcolor="#000000" stroked="false">
                <v:path arrowok="t"/>
                <v:fill type="solid"/>
              </v:shape>
            </v:group>
            <v:group style="position:absolute;left:9802;top:6232;width:10;height:20" coordorigin="9802,6232" coordsize="10,20">
              <v:shape style="position:absolute;left:9802;top:6232;width:10;height:20" coordorigin="9802,6232" coordsize="10,20" path="m9802,6251l9812,6251,9812,6232,9802,6232,9802,6251xe" filled="true" fillcolor="#000000" stroked="false">
                <v:path arrowok="t"/>
                <v:fill type="solid"/>
              </v:shape>
            </v:group>
            <v:group style="position:absolute;left:9802;top:6251;width:10;height:20" coordorigin="9802,6251" coordsize="10,20">
              <v:shape style="position:absolute;left:9802;top:6251;width:10;height:20" coordorigin="9802,6251" coordsize="10,20" path="m9802,6270l9812,6270,9812,6251,9802,6251,9802,6270xe" filled="true" fillcolor="#000000" stroked="false">
                <v:path arrowok="t"/>
                <v:fill type="solid"/>
              </v:shape>
            </v:group>
            <v:group style="position:absolute;left:9802;top:6270;width:10;height:20" coordorigin="9802,6270" coordsize="10,20">
              <v:shape style="position:absolute;left:9802;top:6270;width:10;height:20" coordorigin="9802,6270" coordsize="10,20" path="m9802,6289l9812,6289,9812,6270,9802,6270,9802,6289xe" filled="true" fillcolor="#000000" stroked="false">
                <v:path arrowok="t"/>
                <v:fill type="solid"/>
              </v:shape>
            </v:group>
            <v:group style="position:absolute;left:9802;top:6289;width:10;height:20" coordorigin="9802,6289" coordsize="10,20">
              <v:shape style="position:absolute;left:9802;top:6289;width:10;height:20" coordorigin="9802,6289" coordsize="10,20" path="m9802,6308l9812,6308,9812,6289,9802,6289,9802,6308xe" filled="true" fillcolor="#000000" stroked="false">
                <v:path arrowok="t"/>
                <v:fill type="solid"/>
              </v:shape>
            </v:group>
            <v:group style="position:absolute;left:9802;top:6308;width:10;height:20" coordorigin="9802,6308" coordsize="10,20">
              <v:shape style="position:absolute;left:9802;top:6308;width:10;height:20" coordorigin="9802,6308" coordsize="10,20" path="m9802,6328l9812,6328,9812,6308,9802,6308,9802,6328xe" filled="true" fillcolor="#000000" stroked="false">
                <v:path arrowok="t"/>
                <v:fill type="solid"/>
              </v:shape>
            </v:group>
            <v:group style="position:absolute;left:9802;top:6328;width:10;height:20" coordorigin="9802,6328" coordsize="10,20">
              <v:shape style="position:absolute;left:9802;top:6328;width:10;height:20" coordorigin="9802,6328" coordsize="10,20" path="m9802,6347l9812,6347,9812,6328,9802,6328,9802,6347xe" filled="true" fillcolor="#000000" stroked="false">
                <v:path arrowok="t"/>
                <v:fill type="solid"/>
              </v:shape>
            </v:group>
            <v:group style="position:absolute;left:9802;top:6347;width:10;height:20" coordorigin="9802,6347" coordsize="10,20">
              <v:shape style="position:absolute;left:9802;top:6347;width:10;height:20" coordorigin="9802,6347" coordsize="10,20" path="m9802,6366l9812,6366,9812,6347,9802,6347,9802,6366xe" filled="true" fillcolor="#000000" stroked="false">
                <v:path arrowok="t"/>
                <v:fill type="solid"/>
              </v:shape>
            </v:group>
            <v:group style="position:absolute;left:9802;top:6366;width:10;height:20" coordorigin="9802,6366" coordsize="10,20">
              <v:shape style="position:absolute;left:9802;top:6366;width:10;height:20" coordorigin="9802,6366" coordsize="10,20" path="m9802,6385l9812,6385,9812,6366,9802,6366,9802,6385xe" filled="true" fillcolor="#000000" stroked="false">
                <v:path arrowok="t"/>
                <v:fill type="solid"/>
              </v:shape>
            </v:group>
            <v:group style="position:absolute;left:9802;top:6385;width:10;height:20" coordorigin="9802,6385" coordsize="10,20">
              <v:shape style="position:absolute;left:9802;top:6385;width:10;height:20" coordorigin="9802,6385" coordsize="10,20" path="m9802,6404l9812,6404,9812,6385,9802,6385,9802,6404xe" filled="true" fillcolor="#000000" stroked="false">
                <v:path arrowok="t"/>
                <v:fill type="solid"/>
              </v:shape>
            </v:group>
            <v:group style="position:absolute;left:9802;top:6404;width:10;height:20" coordorigin="9802,6404" coordsize="10,20">
              <v:shape style="position:absolute;left:9802;top:6404;width:10;height:20" coordorigin="9802,6404" coordsize="10,20" path="m9802,6424l9812,6424,9812,6404,9802,6404,9802,6424xe" filled="true" fillcolor="#000000" stroked="false">
                <v:path arrowok="t"/>
                <v:fill type="solid"/>
              </v:shape>
            </v:group>
            <v:group style="position:absolute;left:9802;top:6424;width:10;height:20" coordorigin="9802,6424" coordsize="10,20">
              <v:shape style="position:absolute;left:9802;top:6424;width:10;height:20" coordorigin="9802,6424" coordsize="10,20" path="m9802,6443l9812,6443,9812,6424,9802,6424,9802,6443xe" filled="true" fillcolor="#000000" stroked="false">
                <v:path arrowok="t"/>
                <v:fill type="solid"/>
              </v:shape>
            </v:group>
            <v:group style="position:absolute;left:9802;top:6443;width:10;height:20" coordorigin="9802,6443" coordsize="10,20">
              <v:shape style="position:absolute;left:9802;top:6443;width:10;height:20" coordorigin="9802,6443" coordsize="10,20" path="m9802,6462l9812,6462,9812,6443,9802,6443,9802,6462xe" filled="true" fillcolor="#000000" stroked="false">
                <v:path arrowok="t"/>
                <v:fill type="solid"/>
              </v:shape>
            </v:group>
            <v:group style="position:absolute;left:9802;top:6462;width:10;height:20" coordorigin="9802,6462" coordsize="10,20">
              <v:shape style="position:absolute;left:9802;top:6462;width:10;height:20" coordorigin="9802,6462" coordsize="10,20" path="m9802,6481l9812,6481,9812,6462,9802,6462,9802,6481xe" filled="true" fillcolor="#000000" stroked="false">
                <v:path arrowok="t"/>
                <v:fill type="solid"/>
              </v:shape>
            </v:group>
            <v:group style="position:absolute;left:9802;top:6481;width:10;height:20" coordorigin="9802,6481" coordsize="10,20">
              <v:shape style="position:absolute;left:9802;top:6481;width:10;height:20" coordorigin="9802,6481" coordsize="10,20" path="m9802,6500l9812,6500,9812,6481,9802,6481,9802,6500xe" filled="true" fillcolor="#000000" stroked="false">
                <v:path arrowok="t"/>
                <v:fill type="solid"/>
              </v:shape>
            </v:group>
            <v:group style="position:absolute;left:9802;top:6500;width:10;height:20" coordorigin="9802,6500" coordsize="10,20">
              <v:shape style="position:absolute;left:9802;top:6500;width:10;height:20" coordorigin="9802,6500" coordsize="10,20" path="m9802,6520l9812,6520,9812,6500,9802,6500,9802,6520xe" filled="true" fillcolor="#000000" stroked="false">
                <v:path arrowok="t"/>
                <v:fill type="solid"/>
              </v:shape>
            </v:group>
            <v:group style="position:absolute;left:9802;top:6520;width:10;height:20" coordorigin="9802,6520" coordsize="10,20">
              <v:shape style="position:absolute;left:9802;top:6520;width:10;height:20" coordorigin="9802,6520" coordsize="10,20" path="m9802,6539l9812,6539,9812,6520,9802,6520,9802,6539xe" filled="true" fillcolor="#000000" stroked="false">
                <v:path arrowok="t"/>
                <v:fill type="solid"/>
              </v:shape>
            </v:group>
            <v:group style="position:absolute;left:9802;top:6544;width:10;height:2" coordorigin="9802,6544" coordsize="10,2">
              <v:shape style="position:absolute;left:9802;top:6544;width:10;height:2" coordorigin="9802,6544" coordsize="10,0" path="m9802,6544l9812,6544e" filled="false" stroked="true" strokeweight=".47998pt" strokecolor="#000000">
                <v:path arrowok="t"/>
              </v:shape>
            </v:group>
            <v:group style="position:absolute;left:11361;top:5828;width:10;height:20" coordorigin="11361,5828" coordsize="10,20">
              <v:shape style="position:absolute;left:11361;top:5828;width:10;height:20" coordorigin="11361,5828" coordsize="10,20" path="m11361,5848l11371,5848,11371,5828,11361,5828,11361,5848xe" filled="true" fillcolor="#000000" stroked="false">
                <v:path arrowok="t"/>
                <v:fill type="solid"/>
              </v:shape>
            </v:group>
            <v:group style="position:absolute;left:11361;top:5848;width:10;height:20" coordorigin="11361,5848" coordsize="10,20">
              <v:shape style="position:absolute;left:11361;top:5848;width:10;height:20" coordorigin="11361,5848" coordsize="10,20" path="m11361,5867l11371,5867,11371,5848,11361,5848,11361,5867xe" filled="true" fillcolor="#000000" stroked="false">
                <v:path arrowok="t"/>
                <v:fill type="solid"/>
              </v:shape>
            </v:group>
            <v:group style="position:absolute;left:11361;top:5867;width:10;height:20" coordorigin="11361,5867" coordsize="10,20">
              <v:shape style="position:absolute;left:11361;top:5867;width:10;height:20" coordorigin="11361,5867" coordsize="10,20" path="m11361,5886l11371,5886,11371,5867,11361,5867,11361,5886xe" filled="true" fillcolor="#000000" stroked="false">
                <v:path arrowok="t"/>
                <v:fill type="solid"/>
              </v:shape>
            </v:group>
            <v:group style="position:absolute;left:11361;top:5886;width:10;height:20" coordorigin="11361,5886" coordsize="10,20">
              <v:shape style="position:absolute;left:11361;top:5886;width:10;height:20" coordorigin="11361,5886" coordsize="10,20" path="m11361,5905l11371,5905,11371,5886,11361,5886,11361,5905xe" filled="true" fillcolor="#000000" stroked="false">
                <v:path arrowok="t"/>
                <v:fill type="solid"/>
              </v:shape>
            </v:group>
            <v:group style="position:absolute;left:11361;top:5905;width:10;height:20" coordorigin="11361,5905" coordsize="10,20">
              <v:shape style="position:absolute;left:11361;top:5905;width:10;height:20" coordorigin="11361,5905" coordsize="10,20" path="m11361,5924l11371,5924,11371,5905,11361,5905,11361,5924xe" filled="true" fillcolor="#000000" stroked="false">
                <v:path arrowok="t"/>
                <v:fill type="solid"/>
              </v:shape>
            </v:group>
            <v:group style="position:absolute;left:11361;top:5924;width:10;height:20" coordorigin="11361,5924" coordsize="10,20">
              <v:shape style="position:absolute;left:11361;top:5924;width:10;height:20" coordorigin="11361,5924" coordsize="10,20" path="m11361,5944l11371,5944,11371,5924,11361,5924,11361,5944xe" filled="true" fillcolor="#000000" stroked="false">
                <v:path arrowok="t"/>
                <v:fill type="solid"/>
              </v:shape>
            </v:group>
            <v:group style="position:absolute;left:11361;top:5944;width:10;height:20" coordorigin="11361,5944" coordsize="10,20">
              <v:shape style="position:absolute;left:11361;top:5944;width:10;height:20" coordorigin="11361,5944" coordsize="10,20" path="m11361,5963l11371,5963,11371,5944,11361,5944,11361,5963xe" filled="true" fillcolor="#000000" stroked="false">
                <v:path arrowok="t"/>
                <v:fill type="solid"/>
              </v:shape>
            </v:group>
            <v:group style="position:absolute;left:11361;top:5963;width:10;height:20" coordorigin="11361,5963" coordsize="10,20">
              <v:shape style="position:absolute;left:11361;top:5963;width:10;height:20" coordorigin="11361,5963" coordsize="10,20" path="m11361,5982l11371,5982,11371,5963,11361,5963,11361,5982xe" filled="true" fillcolor="#000000" stroked="false">
                <v:path arrowok="t"/>
                <v:fill type="solid"/>
              </v:shape>
            </v:group>
            <v:group style="position:absolute;left:11361;top:5982;width:10;height:20" coordorigin="11361,5982" coordsize="10,20">
              <v:shape style="position:absolute;left:11361;top:5982;width:10;height:20" coordorigin="11361,5982" coordsize="10,20" path="m11361,6001l11371,6001,11371,5982,11361,5982,11361,6001xe" filled="true" fillcolor="#000000" stroked="false">
                <v:path arrowok="t"/>
                <v:fill type="solid"/>
              </v:shape>
            </v:group>
            <v:group style="position:absolute;left:11361;top:6001;width:10;height:20" coordorigin="11361,6001" coordsize="10,20">
              <v:shape style="position:absolute;left:11361;top:6001;width:10;height:20" coordorigin="11361,6001" coordsize="10,20" path="m11361,6020l11371,6020,11371,6001,11361,6001,11361,6020xe" filled="true" fillcolor="#000000" stroked="false">
                <v:path arrowok="t"/>
                <v:fill type="solid"/>
              </v:shape>
            </v:group>
            <v:group style="position:absolute;left:11361;top:6020;width:10;height:20" coordorigin="11361,6020" coordsize="10,20">
              <v:shape style="position:absolute;left:11361;top:6020;width:10;height:20" coordorigin="11361,6020" coordsize="10,20" path="m11361,6040l11371,6040,11371,6020,11361,6020,11361,6040xe" filled="true" fillcolor="#000000" stroked="false">
                <v:path arrowok="t"/>
                <v:fill type="solid"/>
              </v:shape>
            </v:group>
            <v:group style="position:absolute;left:11361;top:6040;width:10;height:20" coordorigin="11361,6040" coordsize="10,20">
              <v:shape style="position:absolute;left:11361;top:6040;width:10;height:20" coordorigin="11361,6040" coordsize="10,20" path="m11361,6059l11371,6059,11371,6040,11361,6040,11361,6059xe" filled="true" fillcolor="#000000" stroked="false">
                <v:path arrowok="t"/>
                <v:fill type="solid"/>
              </v:shape>
            </v:group>
            <v:group style="position:absolute;left:11361;top:6059;width:10;height:20" coordorigin="11361,6059" coordsize="10,20">
              <v:shape style="position:absolute;left:11361;top:6059;width:10;height:20" coordorigin="11361,6059" coordsize="10,20" path="m11361,6078l11371,6078,11371,6059,11361,6059,11361,6078xe" filled="true" fillcolor="#000000" stroked="false">
                <v:path arrowok="t"/>
                <v:fill type="solid"/>
              </v:shape>
            </v:group>
            <v:group style="position:absolute;left:11361;top:6078;width:10;height:20" coordorigin="11361,6078" coordsize="10,20">
              <v:shape style="position:absolute;left:11361;top:6078;width:10;height:20" coordorigin="11361,6078" coordsize="10,20" path="m11361,6097l11371,6097,11371,6078,11361,6078,11361,6097xe" filled="true" fillcolor="#000000" stroked="false">
                <v:path arrowok="t"/>
                <v:fill type="solid"/>
              </v:shape>
            </v:group>
            <v:group style="position:absolute;left:11361;top:6097;width:10;height:20" coordorigin="11361,6097" coordsize="10,20">
              <v:shape style="position:absolute;left:11361;top:6097;width:10;height:20" coordorigin="11361,6097" coordsize="10,20" path="m11361,6116l11371,6116,11371,6097,11361,6097,11361,6116xe" filled="true" fillcolor="#000000" stroked="false">
                <v:path arrowok="t"/>
                <v:fill type="solid"/>
              </v:shape>
            </v:group>
            <v:group style="position:absolute;left:11361;top:6116;width:10;height:20" coordorigin="11361,6116" coordsize="10,20">
              <v:shape style="position:absolute;left:11361;top:6116;width:10;height:20" coordorigin="11361,6116" coordsize="10,20" path="m11361,6136l11371,6136,11371,6116,11361,6116,11361,6136xe" filled="true" fillcolor="#000000" stroked="false">
                <v:path arrowok="t"/>
                <v:fill type="solid"/>
              </v:shape>
            </v:group>
            <v:group style="position:absolute;left:11361;top:6136;width:10;height:20" coordorigin="11361,6136" coordsize="10,20">
              <v:shape style="position:absolute;left:11361;top:6136;width:10;height:20" coordorigin="11361,6136" coordsize="10,20" path="m11361,6155l11371,6155,11371,6136,11361,6136,11361,6155xe" filled="true" fillcolor="#000000" stroked="false">
                <v:path arrowok="t"/>
                <v:fill type="solid"/>
              </v:shape>
            </v:group>
            <v:group style="position:absolute;left:11361;top:6155;width:10;height:20" coordorigin="11361,6155" coordsize="10,20">
              <v:shape style="position:absolute;left:11361;top:6155;width:10;height:20" coordorigin="11361,6155" coordsize="10,20" path="m11361,6174l11371,6174,11371,6155,11361,6155,11361,6174xe" filled="true" fillcolor="#000000" stroked="false">
                <v:path arrowok="t"/>
                <v:fill type="solid"/>
              </v:shape>
            </v:group>
            <v:group style="position:absolute;left:11361;top:6174;width:10;height:20" coordorigin="11361,6174" coordsize="10,20">
              <v:shape style="position:absolute;left:11361;top:6174;width:10;height:20" coordorigin="11361,6174" coordsize="10,20" path="m11361,6193l11371,6193,11371,6174,11361,6174,11361,6193xe" filled="true" fillcolor="#000000" stroked="false">
                <v:path arrowok="t"/>
                <v:fill type="solid"/>
              </v:shape>
            </v:group>
            <v:group style="position:absolute;left:11361;top:6193;width:10;height:20" coordorigin="11361,6193" coordsize="10,20">
              <v:shape style="position:absolute;left:11361;top:6193;width:10;height:20" coordorigin="11361,6193" coordsize="10,20" path="m11361,6212l11371,6212,11371,6193,11361,6193,11361,6212xe" filled="true" fillcolor="#000000" stroked="false">
                <v:path arrowok="t"/>
                <v:fill type="solid"/>
              </v:shape>
            </v:group>
            <v:group style="position:absolute;left:11361;top:6212;width:10;height:20" coordorigin="11361,6212" coordsize="10,20">
              <v:shape style="position:absolute;left:11361;top:6212;width:10;height:20" coordorigin="11361,6212" coordsize="10,20" path="m11361,6232l11371,6232,11371,6212,11361,6212,11361,6232xe" filled="true" fillcolor="#000000" stroked="false">
                <v:path arrowok="t"/>
                <v:fill type="solid"/>
              </v:shape>
            </v:group>
            <v:group style="position:absolute;left:11361;top:6232;width:10;height:20" coordorigin="11361,6232" coordsize="10,20">
              <v:shape style="position:absolute;left:11361;top:6232;width:10;height:20" coordorigin="11361,6232" coordsize="10,20" path="m11361,6251l11371,6251,11371,6232,11361,6232,11361,6251xe" filled="true" fillcolor="#000000" stroked="false">
                <v:path arrowok="t"/>
                <v:fill type="solid"/>
              </v:shape>
            </v:group>
            <v:group style="position:absolute;left:11361;top:6251;width:10;height:20" coordorigin="11361,6251" coordsize="10,20">
              <v:shape style="position:absolute;left:11361;top:6251;width:10;height:20" coordorigin="11361,6251" coordsize="10,20" path="m11361,6270l11371,6270,11371,6251,11361,6251,11361,6270xe" filled="true" fillcolor="#000000" stroked="false">
                <v:path arrowok="t"/>
                <v:fill type="solid"/>
              </v:shape>
            </v:group>
            <v:group style="position:absolute;left:11361;top:6270;width:10;height:20" coordorigin="11361,6270" coordsize="10,20">
              <v:shape style="position:absolute;left:11361;top:6270;width:10;height:20" coordorigin="11361,6270" coordsize="10,20" path="m11361,6289l11371,6289,11371,6270,11361,6270,11361,6289xe" filled="true" fillcolor="#000000" stroked="false">
                <v:path arrowok="t"/>
                <v:fill type="solid"/>
              </v:shape>
            </v:group>
            <v:group style="position:absolute;left:11361;top:6289;width:10;height:20" coordorigin="11361,6289" coordsize="10,20">
              <v:shape style="position:absolute;left:11361;top:6289;width:10;height:20" coordorigin="11361,6289" coordsize="10,20" path="m11361,6308l11371,6308,11371,6289,11361,6289,11361,6308xe" filled="true" fillcolor="#000000" stroked="false">
                <v:path arrowok="t"/>
                <v:fill type="solid"/>
              </v:shape>
            </v:group>
            <v:group style="position:absolute;left:11361;top:6308;width:10;height:20" coordorigin="11361,6308" coordsize="10,20">
              <v:shape style="position:absolute;left:11361;top:6308;width:10;height:20" coordorigin="11361,6308" coordsize="10,20" path="m11361,6328l11371,6328,11371,6308,11361,6308,11361,6328xe" filled="true" fillcolor="#000000" stroked="false">
                <v:path arrowok="t"/>
                <v:fill type="solid"/>
              </v:shape>
            </v:group>
            <v:group style="position:absolute;left:11361;top:6328;width:10;height:20" coordorigin="11361,6328" coordsize="10,20">
              <v:shape style="position:absolute;left:11361;top:6328;width:10;height:20" coordorigin="11361,6328" coordsize="10,20" path="m11361,6347l11371,6347,11371,6328,11361,6328,11361,6347xe" filled="true" fillcolor="#000000" stroked="false">
                <v:path arrowok="t"/>
                <v:fill type="solid"/>
              </v:shape>
            </v:group>
            <v:group style="position:absolute;left:11361;top:6347;width:10;height:20" coordorigin="11361,6347" coordsize="10,20">
              <v:shape style="position:absolute;left:11361;top:6347;width:10;height:20" coordorigin="11361,6347" coordsize="10,20" path="m11361,6366l11371,6366,11371,6347,11361,6347,11361,6366xe" filled="true" fillcolor="#000000" stroked="false">
                <v:path arrowok="t"/>
                <v:fill type="solid"/>
              </v:shape>
            </v:group>
            <v:group style="position:absolute;left:11361;top:6366;width:10;height:20" coordorigin="11361,6366" coordsize="10,20">
              <v:shape style="position:absolute;left:11361;top:6366;width:10;height:20" coordorigin="11361,6366" coordsize="10,20" path="m11361,6385l11371,6385,11371,6366,11361,6366,11361,6385xe" filled="true" fillcolor="#000000" stroked="false">
                <v:path arrowok="t"/>
                <v:fill type="solid"/>
              </v:shape>
            </v:group>
            <v:group style="position:absolute;left:11361;top:6385;width:10;height:20" coordorigin="11361,6385" coordsize="10,20">
              <v:shape style="position:absolute;left:11361;top:6385;width:10;height:20" coordorigin="11361,6385" coordsize="10,20" path="m11361,6404l11371,6404,11371,6385,11361,6385,11361,6404xe" filled="true" fillcolor="#000000" stroked="false">
                <v:path arrowok="t"/>
                <v:fill type="solid"/>
              </v:shape>
            </v:group>
            <v:group style="position:absolute;left:11361;top:6404;width:10;height:20" coordorigin="11361,6404" coordsize="10,20">
              <v:shape style="position:absolute;left:11361;top:6404;width:10;height:20" coordorigin="11361,6404" coordsize="10,20" path="m11361,6424l11371,6424,11371,6404,11361,6404,11361,6424xe" filled="true" fillcolor="#000000" stroked="false">
                <v:path arrowok="t"/>
                <v:fill type="solid"/>
              </v:shape>
            </v:group>
            <v:group style="position:absolute;left:11361;top:6424;width:10;height:20" coordorigin="11361,6424" coordsize="10,20">
              <v:shape style="position:absolute;left:11361;top:6424;width:10;height:20" coordorigin="11361,6424" coordsize="10,20" path="m11361,6443l11371,6443,11371,6424,11361,6424,11361,6443xe" filled="true" fillcolor="#000000" stroked="false">
                <v:path arrowok="t"/>
                <v:fill type="solid"/>
              </v:shape>
            </v:group>
            <v:group style="position:absolute;left:11361;top:6443;width:10;height:20" coordorigin="11361,6443" coordsize="10,20">
              <v:shape style="position:absolute;left:11361;top:6443;width:10;height:20" coordorigin="11361,6443" coordsize="10,20" path="m11361,6462l11371,6462,11371,6443,11361,6443,11361,6462xe" filled="true" fillcolor="#000000" stroked="false">
                <v:path arrowok="t"/>
                <v:fill type="solid"/>
              </v:shape>
            </v:group>
            <v:group style="position:absolute;left:11361;top:6462;width:10;height:20" coordorigin="11361,6462" coordsize="10,20">
              <v:shape style="position:absolute;left:11361;top:6462;width:10;height:20" coordorigin="11361,6462" coordsize="10,20" path="m11361,6481l11371,6481,11371,6462,11361,6462,11361,6481xe" filled="true" fillcolor="#000000" stroked="false">
                <v:path arrowok="t"/>
                <v:fill type="solid"/>
              </v:shape>
            </v:group>
            <v:group style="position:absolute;left:11361;top:6481;width:10;height:20" coordorigin="11361,6481" coordsize="10,20">
              <v:shape style="position:absolute;left:11361;top:6481;width:10;height:20" coordorigin="11361,6481" coordsize="10,20" path="m11361,6500l11371,6500,11371,6481,11361,6481,11361,6500xe" filled="true" fillcolor="#000000" stroked="false">
                <v:path arrowok="t"/>
                <v:fill type="solid"/>
              </v:shape>
            </v:group>
            <v:group style="position:absolute;left:11361;top:6500;width:10;height:20" coordorigin="11361,6500" coordsize="10,20">
              <v:shape style="position:absolute;left:11361;top:6500;width:10;height:20" coordorigin="11361,6500" coordsize="10,20" path="m11361,6520l11371,6520,11371,6500,11361,6500,11361,6520xe" filled="true" fillcolor="#000000" stroked="false">
                <v:path arrowok="t"/>
                <v:fill type="solid"/>
              </v:shape>
            </v:group>
            <v:group style="position:absolute;left:11361;top:6520;width:10;height:20" coordorigin="11361,6520" coordsize="10,20">
              <v:shape style="position:absolute;left:11361;top:6520;width:10;height:20" coordorigin="11361,6520" coordsize="10,20" path="m11361,6539l11371,6539,11371,6520,11361,6520,11361,6539xe" filled="true" fillcolor="#000000" stroked="false">
                <v:path arrowok="t"/>
                <v:fill type="solid"/>
              </v:shape>
            </v:group>
            <v:group style="position:absolute;left:11361;top:6544;width:10;height:2" coordorigin="11361,6544" coordsize="10,2">
              <v:shape style="position:absolute;left:11361;top:6544;width:10;height:2" coordorigin="11361,6544" coordsize="10,0" path="m11361,6544l11371,6544e" filled="false" stroked="true" strokeweight=".47998pt" strokecolor="#000000">
                <v:path arrowok="t"/>
              </v:shape>
            </v:group>
            <v:group style="position:absolute;left:12212;top:5828;width:10;height:20" coordorigin="12212,5828" coordsize="10,20">
              <v:shape style="position:absolute;left:12212;top:5828;width:10;height:20" coordorigin="12212,5828" coordsize="10,20" path="m12212,5848l12222,5848,12222,5828,12212,5828,12212,5848xe" filled="true" fillcolor="#000000" stroked="false">
                <v:path arrowok="t"/>
                <v:fill type="solid"/>
              </v:shape>
            </v:group>
            <v:group style="position:absolute;left:12212;top:5848;width:10;height:20" coordorigin="12212,5848" coordsize="10,20">
              <v:shape style="position:absolute;left:12212;top:5848;width:10;height:20" coordorigin="12212,5848" coordsize="10,20" path="m12212,5867l12222,5867,12222,5848,12212,5848,12212,5867xe" filled="true" fillcolor="#000000" stroked="false">
                <v:path arrowok="t"/>
                <v:fill type="solid"/>
              </v:shape>
            </v:group>
            <v:group style="position:absolute;left:12212;top:5867;width:10;height:20" coordorigin="12212,5867" coordsize="10,20">
              <v:shape style="position:absolute;left:12212;top:5867;width:10;height:20" coordorigin="12212,5867" coordsize="10,20" path="m12212,5886l12222,5886,12222,5867,12212,5867,12212,5886xe" filled="true" fillcolor="#000000" stroked="false">
                <v:path arrowok="t"/>
                <v:fill type="solid"/>
              </v:shape>
            </v:group>
            <v:group style="position:absolute;left:12212;top:5886;width:10;height:20" coordorigin="12212,5886" coordsize="10,20">
              <v:shape style="position:absolute;left:12212;top:5886;width:10;height:20" coordorigin="12212,5886" coordsize="10,20" path="m12212,5905l12222,5905,12222,5886,12212,5886,12212,5905xe" filled="true" fillcolor="#000000" stroked="false">
                <v:path arrowok="t"/>
                <v:fill type="solid"/>
              </v:shape>
            </v:group>
            <v:group style="position:absolute;left:12212;top:5905;width:10;height:20" coordorigin="12212,5905" coordsize="10,20">
              <v:shape style="position:absolute;left:12212;top:5905;width:10;height:20" coordorigin="12212,5905" coordsize="10,20" path="m12212,5924l12222,5924,12222,5905,12212,5905,12212,5924xe" filled="true" fillcolor="#000000" stroked="false">
                <v:path arrowok="t"/>
                <v:fill type="solid"/>
              </v:shape>
            </v:group>
            <v:group style="position:absolute;left:12212;top:5924;width:10;height:20" coordorigin="12212,5924" coordsize="10,20">
              <v:shape style="position:absolute;left:12212;top:5924;width:10;height:20" coordorigin="12212,5924" coordsize="10,20" path="m12212,5944l12222,5944,12222,5924,12212,5924,12212,5944xe" filled="true" fillcolor="#000000" stroked="false">
                <v:path arrowok="t"/>
                <v:fill type="solid"/>
              </v:shape>
            </v:group>
            <v:group style="position:absolute;left:12212;top:5944;width:10;height:20" coordorigin="12212,5944" coordsize="10,20">
              <v:shape style="position:absolute;left:12212;top:5944;width:10;height:20" coordorigin="12212,5944" coordsize="10,20" path="m12212,5963l12222,5963,12222,5944,12212,5944,12212,5963xe" filled="true" fillcolor="#000000" stroked="false">
                <v:path arrowok="t"/>
                <v:fill type="solid"/>
              </v:shape>
            </v:group>
            <v:group style="position:absolute;left:12212;top:5963;width:10;height:20" coordorigin="12212,5963" coordsize="10,20">
              <v:shape style="position:absolute;left:12212;top:5963;width:10;height:20" coordorigin="12212,5963" coordsize="10,20" path="m12212,5982l12222,5982,12222,5963,12212,5963,12212,5982xe" filled="true" fillcolor="#000000" stroked="false">
                <v:path arrowok="t"/>
                <v:fill type="solid"/>
              </v:shape>
            </v:group>
            <v:group style="position:absolute;left:12212;top:5982;width:10;height:20" coordorigin="12212,5982" coordsize="10,20">
              <v:shape style="position:absolute;left:12212;top:5982;width:10;height:20" coordorigin="12212,5982" coordsize="10,20" path="m12212,6001l12222,6001,12222,5982,12212,5982,12212,6001xe" filled="true" fillcolor="#000000" stroked="false">
                <v:path arrowok="t"/>
                <v:fill type="solid"/>
              </v:shape>
            </v:group>
            <v:group style="position:absolute;left:12212;top:6001;width:10;height:20" coordorigin="12212,6001" coordsize="10,20">
              <v:shape style="position:absolute;left:12212;top:6001;width:10;height:20" coordorigin="12212,6001" coordsize="10,20" path="m12212,6020l12222,6020,12222,6001,12212,6001,12212,6020xe" filled="true" fillcolor="#000000" stroked="false">
                <v:path arrowok="t"/>
                <v:fill type="solid"/>
              </v:shape>
            </v:group>
            <v:group style="position:absolute;left:12212;top:6020;width:10;height:20" coordorigin="12212,6020" coordsize="10,20">
              <v:shape style="position:absolute;left:12212;top:6020;width:10;height:20" coordorigin="12212,6020" coordsize="10,20" path="m12212,6040l12222,6040,12222,6020,12212,6020,12212,6040xe" filled="true" fillcolor="#000000" stroked="false">
                <v:path arrowok="t"/>
                <v:fill type="solid"/>
              </v:shape>
            </v:group>
            <v:group style="position:absolute;left:12212;top:6040;width:10;height:20" coordorigin="12212,6040" coordsize="10,20">
              <v:shape style="position:absolute;left:12212;top:6040;width:10;height:20" coordorigin="12212,6040" coordsize="10,20" path="m12212,6059l12222,6059,12222,6040,12212,6040,12212,6059xe" filled="true" fillcolor="#000000" stroked="false">
                <v:path arrowok="t"/>
                <v:fill type="solid"/>
              </v:shape>
            </v:group>
            <v:group style="position:absolute;left:12212;top:6059;width:10;height:20" coordorigin="12212,6059" coordsize="10,20">
              <v:shape style="position:absolute;left:12212;top:6059;width:10;height:20" coordorigin="12212,6059" coordsize="10,20" path="m12212,6078l12222,6078,12222,6059,12212,6059,12212,6078xe" filled="true" fillcolor="#000000" stroked="false">
                <v:path arrowok="t"/>
                <v:fill type="solid"/>
              </v:shape>
            </v:group>
            <v:group style="position:absolute;left:12212;top:6078;width:10;height:20" coordorigin="12212,6078" coordsize="10,20">
              <v:shape style="position:absolute;left:12212;top:6078;width:10;height:20" coordorigin="12212,6078" coordsize="10,20" path="m12212,6097l12222,6097,12222,6078,12212,6078,12212,6097xe" filled="true" fillcolor="#000000" stroked="false">
                <v:path arrowok="t"/>
                <v:fill type="solid"/>
              </v:shape>
            </v:group>
            <v:group style="position:absolute;left:12212;top:6097;width:10;height:20" coordorigin="12212,6097" coordsize="10,20">
              <v:shape style="position:absolute;left:12212;top:6097;width:10;height:20" coordorigin="12212,6097" coordsize="10,20" path="m12212,6116l12222,6116,12222,6097,12212,6097,12212,6116xe" filled="true" fillcolor="#000000" stroked="false">
                <v:path arrowok="t"/>
                <v:fill type="solid"/>
              </v:shape>
            </v:group>
            <v:group style="position:absolute;left:12212;top:6116;width:10;height:20" coordorigin="12212,6116" coordsize="10,20">
              <v:shape style="position:absolute;left:12212;top:6116;width:10;height:20" coordorigin="12212,6116" coordsize="10,20" path="m12212,6136l12222,6136,12222,6116,12212,6116,12212,6136xe" filled="true" fillcolor="#000000" stroked="false">
                <v:path arrowok="t"/>
                <v:fill type="solid"/>
              </v:shape>
            </v:group>
            <v:group style="position:absolute;left:12212;top:6136;width:10;height:20" coordorigin="12212,6136" coordsize="10,20">
              <v:shape style="position:absolute;left:12212;top:6136;width:10;height:20" coordorigin="12212,6136" coordsize="10,20" path="m12212,6155l12222,6155,12222,6136,12212,6136,12212,6155xe" filled="true" fillcolor="#000000" stroked="false">
                <v:path arrowok="t"/>
                <v:fill type="solid"/>
              </v:shape>
            </v:group>
            <v:group style="position:absolute;left:12212;top:6155;width:10;height:20" coordorigin="12212,6155" coordsize="10,20">
              <v:shape style="position:absolute;left:12212;top:6155;width:10;height:20" coordorigin="12212,6155" coordsize="10,20" path="m12212,6174l12222,6174,12222,6155,12212,6155,12212,6174xe" filled="true" fillcolor="#000000" stroked="false">
                <v:path arrowok="t"/>
                <v:fill type="solid"/>
              </v:shape>
            </v:group>
            <v:group style="position:absolute;left:12212;top:6174;width:10;height:20" coordorigin="12212,6174" coordsize="10,20">
              <v:shape style="position:absolute;left:12212;top:6174;width:10;height:20" coordorigin="12212,6174" coordsize="10,20" path="m12212,6193l12222,6193,12222,6174,12212,6174,12212,6193xe" filled="true" fillcolor="#000000" stroked="false">
                <v:path arrowok="t"/>
                <v:fill type="solid"/>
              </v:shape>
            </v:group>
            <v:group style="position:absolute;left:12212;top:6193;width:10;height:20" coordorigin="12212,6193" coordsize="10,20">
              <v:shape style="position:absolute;left:12212;top:6193;width:10;height:20" coordorigin="12212,6193" coordsize="10,20" path="m12212,6212l12222,6212,12222,6193,12212,6193,12212,6212xe" filled="true" fillcolor="#000000" stroked="false">
                <v:path arrowok="t"/>
                <v:fill type="solid"/>
              </v:shape>
            </v:group>
            <v:group style="position:absolute;left:12212;top:6212;width:10;height:20" coordorigin="12212,6212" coordsize="10,20">
              <v:shape style="position:absolute;left:12212;top:6212;width:10;height:20" coordorigin="12212,6212" coordsize="10,20" path="m12212,6232l12222,6232,12222,6212,12212,6212,12212,6232xe" filled="true" fillcolor="#000000" stroked="false">
                <v:path arrowok="t"/>
                <v:fill type="solid"/>
              </v:shape>
            </v:group>
            <v:group style="position:absolute;left:12212;top:6232;width:10;height:20" coordorigin="12212,6232" coordsize="10,20">
              <v:shape style="position:absolute;left:12212;top:6232;width:10;height:20" coordorigin="12212,6232" coordsize="10,20" path="m12212,6251l12222,6251,12222,6232,12212,6232,12212,6251xe" filled="true" fillcolor="#000000" stroked="false">
                <v:path arrowok="t"/>
                <v:fill type="solid"/>
              </v:shape>
            </v:group>
            <v:group style="position:absolute;left:12212;top:6251;width:10;height:20" coordorigin="12212,6251" coordsize="10,20">
              <v:shape style="position:absolute;left:12212;top:6251;width:10;height:20" coordorigin="12212,6251" coordsize="10,20" path="m12212,6270l12222,6270,12222,6251,12212,6251,12212,6270xe" filled="true" fillcolor="#000000" stroked="false">
                <v:path arrowok="t"/>
                <v:fill type="solid"/>
              </v:shape>
            </v:group>
            <v:group style="position:absolute;left:12212;top:6270;width:10;height:20" coordorigin="12212,6270" coordsize="10,20">
              <v:shape style="position:absolute;left:12212;top:6270;width:10;height:20" coordorigin="12212,6270" coordsize="10,20" path="m12212,6289l12222,6289,12222,6270,12212,6270,12212,6289xe" filled="true" fillcolor="#000000" stroked="false">
                <v:path arrowok="t"/>
                <v:fill type="solid"/>
              </v:shape>
            </v:group>
            <v:group style="position:absolute;left:12212;top:6289;width:10;height:20" coordorigin="12212,6289" coordsize="10,20">
              <v:shape style="position:absolute;left:12212;top:6289;width:10;height:20" coordorigin="12212,6289" coordsize="10,20" path="m12212,6308l12222,6308,12222,6289,12212,6289,12212,6308xe" filled="true" fillcolor="#000000" stroked="false">
                <v:path arrowok="t"/>
                <v:fill type="solid"/>
              </v:shape>
            </v:group>
            <v:group style="position:absolute;left:12212;top:6308;width:10;height:20" coordorigin="12212,6308" coordsize="10,20">
              <v:shape style="position:absolute;left:12212;top:6308;width:10;height:20" coordorigin="12212,6308" coordsize="10,20" path="m12212,6328l12222,6328,12222,6308,12212,6308,12212,6328xe" filled="true" fillcolor="#000000" stroked="false">
                <v:path arrowok="t"/>
                <v:fill type="solid"/>
              </v:shape>
            </v:group>
            <v:group style="position:absolute;left:12212;top:6328;width:10;height:20" coordorigin="12212,6328" coordsize="10,20">
              <v:shape style="position:absolute;left:12212;top:6328;width:10;height:20" coordorigin="12212,6328" coordsize="10,20" path="m12212,6347l12222,6347,12222,6328,12212,6328,12212,6347xe" filled="true" fillcolor="#000000" stroked="false">
                <v:path arrowok="t"/>
                <v:fill type="solid"/>
              </v:shape>
            </v:group>
            <v:group style="position:absolute;left:12212;top:6347;width:10;height:20" coordorigin="12212,6347" coordsize="10,20">
              <v:shape style="position:absolute;left:12212;top:6347;width:10;height:20" coordorigin="12212,6347" coordsize="10,20" path="m12212,6366l12222,6366,12222,6347,12212,6347,12212,6366xe" filled="true" fillcolor="#000000" stroked="false">
                <v:path arrowok="t"/>
                <v:fill type="solid"/>
              </v:shape>
            </v:group>
            <v:group style="position:absolute;left:12212;top:6366;width:10;height:20" coordorigin="12212,6366" coordsize="10,20">
              <v:shape style="position:absolute;left:12212;top:6366;width:10;height:20" coordorigin="12212,6366" coordsize="10,20" path="m12212,6385l12222,6385,12222,6366,12212,6366,12212,6385xe" filled="true" fillcolor="#000000" stroked="false">
                <v:path arrowok="t"/>
                <v:fill type="solid"/>
              </v:shape>
            </v:group>
            <v:group style="position:absolute;left:12212;top:6385;width:10;height:20" coordorigin="12212,6385" coordsize="10,20">
              <v:shape style="position:absolute;left:12212;top:6385;width:10;height:20" coordorigin="12212,6385" coordsize="10,20" path="m12212,6404l12222,6404,12222,6385,12212,6385,12212,6404xe" filled="true" fillcolor="#000000" stroked="false">
                <v:path arrowok="t"/>
                <v:fill type="solid"/>
              </v:shape>
            </v:group>
            <v:group style="position:absolute;left:12212;top:6404;width:10;height:20" coordorigin="12212,6404" coordsize="10,20">
              <v:shape style="position:absolute;left:12212;top:6404;width:10;height:20" coordorigin="12212,6404" coordsize="10,20" path="m12212,6424l12222,6424,12222,6404,12212,6404,12212,6424xe" filled="true" fillcolor="#000000" stroked="false">
                <v:path arrowok="t"/>
                <v:fill type="solid"/>
              </v:shape>
            </v:group>
            <v:group style="position:absolute;left:12212;top:6424;width:10;height:20" coordorigin="12212,6424" coordsize="10,20">
              <v:shape style="position:absolute;left:12212;top:6424;width:10;height:20" coordorigin="12212,6424" coordsize="10,20" path="m12212,6443l12222,6443,12222,6424,12212,6424,12212,6443xe" filled="true" fillcolor="#000000" stroked="false">
                <v:path arrowok="t"/>
                <v:fill type="solid"/>
              </v:shape>
            </v:group>
            <v:group style="position:absolute;left:12212;top:6443;width:10;height:20" coordorigin="12212,6443" coordsize="10,20">
              <v:shape style="position:absolute;left:12212;top:6443;width:10;height:20" coordorigin="12212,6443" coordsize="10,20" path="m12212,6462l12222,6462,12222,6443,12212,6443,12212,6462xe" filled="true" fillcolor="#000000" stroked="false">
                <v:path arrowok="t"/>
                <v:fill type="solid"/>
              </v:shape>
            </v:group>
            <v:group style="position:absolute;left:12212;top:6462;width:10;height:20" coordorigin="12212,6462" coordsize="10,20">
              <v:shape style="position:absolute;left:12212;top:6462;width:10;height:20" coordorigin="12212,6462" coordsize="10,20" path="m12212,6481l12222,6481,12222,6462,12212,6462,12212,6481xe" filled="true" fillcolor="#000000" stroked="false">
                <v:path arrowok="t"/>
                <v:fill type="solid"/>
              </v:shape>
            </v:group>
            <v:group style="position:absolute;left:12212;top:6481;width:10;height:20" coordorigin="12212,6481" coordsize="10,20">
              <v:shape style="position:absolute;left:12212;top:6481;width:10;height:20" coordorigin="12212,6481" coordsize="10,20" path="m12212,6500l12222,6500,12222,6481,12212,6481,12212,6500xe" filled="true" fillcolor="#000000" stroked="false">
                <v:path arrowok="t"/>
                <v:fill type="solid"/>
              </v:shape>
            </v:group>
            <v:group style="position:absolute;left:12212;top:6500;width:10;height:20" coordorigin="12212,6500" coordsize="10,20">
              <v:shape style="position:absolute;left:12212;top:6500;width:10;height:20" coordorigin="12212,6500" coordsize="10,20" path="m12212,6520l12222,6520,12222,6500,12212,6500,12212,6520xe" filled="true" fillcolor="#000000" stroked="false">
                <v:path arrowok="t"/>
                <v:fill type="solid"/>
              </v:shape>
            </v:group>
            <v:group style="position:absolute;left:12212;top:6520;width:10;height:20" coordorigin="12212,6520" coordsize="10,20">
              <v:shape style="position:absolute;left:12212;top:6520;width:10;height:20" coordorigin="12212,6520" coordsize="10,20" path="m12212,6539l12222,6539,12222,6520,12212,6520,12212,6539xe" filled="true" fillcolor="#000000" stroked="false">
                <v:path arrowok="t"/>
                <v:fill type="solid"/>
              </v:shape>
            </v:group>
            <v:group style="position:absolute;left:12212;top:6544;width:10;height:2" coordorigin="12212,6544" coordsize="10,2">
              <v:shape style="position:absolute;left:12212;top:6544;width:10;height:2" coordorigin="12212,6544" coordsize="10,0" path="m12212,6544l12222,6544e" filled="false" stroked="true" strokeweight=".47998pt" strokecolor="#000000">
                <v:path arrowok="t"/>
              </v:shape>
            </v:group>
            <v:group style="position:absolute;left:13618;top:5828;width:10;height:20" coordorigin="13618,5828" coordsize="10,20">
              <v:shape style="position:absolute;left:13618;top:5828;width:10;height:20" coordorigin="13618,5828" coordsize="10,20" path="m13618,5848l13628,5848,13628,5828,13618,5828,13618,5848xe" filled="true" fillcolor="#000000" stroked="false">
                <v:path arrowok="t"/>
                <v:fill type="solid"/>
              </v:shape>
            </v:group>
            <v:group style="position:absolute;left:13618;top:5848;width:10;height:20" coordorigin="13618,5848" coordsize="10,20">
              <v:shape style="position:absolute;left:13618;top:5848;width:10;height:20" coordorigin="13618,5848" coordsize="10,20" path="m13618,5867l13628,5867,13628,5848,13618,5848,13618,5867xe" filled="true" fillcolor="#000000" stroked="false">
                <v:path arrowok="t"/>
                <v:fill type="solid"/>
              </v:shape>
            </v:group>
            <v:group style="position:absolute;left:13618;top:5867;width:10;height:20" coordorigin="13618,5867" coordsize="10,20">
              <v:shape style="position:absolute;left:13618;top:5867;width:10;height:20" coordorigin="13618,5867" coordsize="10,20" path="m13618,5886l13628,5886,13628,5867,13618,5867,13618,5886xe" filled="true" fillcolor="#000000" stroked="false">
                <v:path arrowok="t"/>
                <v:fill type="solid"/>
              </v:shape>
            </v:group>
            <v:group style="position:absolute;left:13618;top:5886;width:10;height:20" coordorigin="13618,5886" coordsize="10,20">
              <v:shape style="position:absolute;left:13618;top:5886;width:10;height:20" coordorigin="13618,5886" coordsize="10,20" path="m13618,5905l13628,5905,13628,5886,13618,5886,13618,5905xe" filled="true" fillcolor="#000000" stroked="false">
                <v:path arrowok="t"/>
                <v:fill type="solid"/>
              </v:shape>
            </v:group>
            <v:group style="position:absolute;left:13618;top:5905;width:10;height:20" coordorigin="13618,5905" coordsize="10,20">
              <v:shape style="position:absolute;left:13618;top:5905;width:10;height:20" coordorigin="13618,5905" coordsize="10,20" path="m13618,5924l13628,5924,13628,5905,13618,5905,13618,5924xe" filled="true" fillcolor="#000000" stroked="false">
                <v:path arrowok="t"/>
                <v:fill type="solid"/>
              </v:shape>
            </v:group>
            <v:group style="position:absolute;left:13618;top:5924;width:10;height:20" coordorigin="13618,5924" coordsize="10,20">
              <v:shape style="position:absolute;left:13618;top:5924;width:10;height:20" coordorigin="13618,5924" coordsize="10,20" path="m13618,5944l13628,5944,13628,5924,13618,5924,13618,5944xe" filled="true" fillcolor="#000000" stroked="false">
                <v:path arrowok="t"/>
                <v:fill type="solid"/>
              </v:shape>
            </v:group>
            <v:group style="position:absolute;left:13618;top:5944;width:10;height:20" coordorigin="13618,5944" coordsize="10,20">
              <v:shape style="position:absolute;left:13618;top:5944;width:10;height:20" coordorigin="13618,5944" coordsize="10,20" path="m13618,5963l13628,5963,13628,5944,13618,5944,13618,5963xe" filled="true" fillcolor="#000000" stroked="false">
                <v:path arrowok="t"/>
                <v:fill type="solid"/>
              </v:shape>
            </v:group>
            <v:group style="position:absolute;left:13618;top:5963;width:10;height:20" coordorigin="13618,5963" coordsize="10,20">
              <v:shape style="position:absolute;left:13618;top:5963;width:10;height:20" coordorigin="13618,5963" coordsize="10,20" path="m13618,5982l13628,5982,13628,5963,13618,5963,13618,5982xe" filled="true" fillcolor="#000000" stroked="false">
                <v:path arrowok="t"/>
                <v:fill type="solid"/>
              </v:shape>
            </v:group>
            <v:group style="position:absolute;left:13618;top:5982;width:10;height:20" coordorigin="13618,5982" coordsize="10,20">
              <v:shape style="position:absolute;left:13618;top:5982;width:10;height:20" coordorigin="13618,5982" coordsize="10,20" path="m13618,6001l13628,6001,13628,5982,13618,5982,13618,6001xe" filled="true" fillcolor="#000000" stroked="false">
                <v:path arrowok="t"/>
                <v:fill type="solid"/>
              </v:shape>
            </v:group>
            <v:group style="position:absolute;left:13618;top:6001;width:10;height:20" coordorigin="13618,6001" coordsize="10,20">
              <v:shape style="position:absolute;left:13618;top:6001;width:10;height:20" coordorigin="13618,6001" coordsize="10,20" path="m13618,6020l13628,6020,13628,6001,13618,6001,13618,6020xe" filled="true" fillcolor="#000000" stroked="false">
                <v:path arrowok="t"/>
                <v:fill type="solid"/>
              </v:shape>
            </v:group>
            <v:group style="position:absolute;left:13618;top:6020;width:10;height:20" coordorigin="13618,6020" coordsize="10,20">
              <v:shape style="position:absolute;left:13618;top:6020;width:10;height:20" coordorigin="13618,6020" coordsize="10,20" path="m13618,6040l13628,6040,13628,6020,13618,6020,13618,6040xe" filled="true" fillcolor="#000000" stroked="false">
                <v:path arrowok="t"/>
                <v:fill type="solid"/>
              </v:shape>
            </v:group>
            <v:group style="position:absolute;left:13618;top:6040;width:10;height:20" coordorigin="13618,6040" coordsize="10,20">
              <v:shape style="position:absolute;left:13618;top:6040;width:10;height:20" coordorigin="13618,6040" coordsize="10,20" path="m13618,6059l13628,6059,13628,6040,13618,6040,13618,6059xe" filled="true" fillcolor="#000000" stroked="false">
                <v:path arrowok="t"/>
                <v:fill type="solid"/>
              </v:shape>
            </v:group>
            <v:group style="position:absolute;left:13618;top:6059;width:10;height:20" coordorigin="13618,6059" coordsize="10,20">
              <v:shape style="position:absolute;left:13618;top:6059;width:10;height:20" coordorigin="13618,6059" coordsize="10,20" path="m13618,6078l13628,6078,13628,6059,13618,6059,13618,6078xe" filled="true" fillcolor="#000000" stroked="false">
                <v:path arrowok="t"/>
                <v:fill type="solid"/>
              </v:shape>
            </v:group>
            <v:group style="position:absolute;left:13618;top:6078;width:10;height:20" coordorigin="13618,6078" coordsize="10,20">
              <v:shape style="position:absolute;left:13618;top:6078;width:10;height:20" coordorigin="13618,6078" coordsize="10,20" path="m13618,6097l13628,6097,13628,6078,13618,6078,13618,6097xe" filled="true" fillcolor="#000000" stroked="false">
                <v:path arrowok="t"/>
                <v:fill type="solid"/>
              </v:shape>
            </v:group>
            <v:group style="position:absolute;left:13618;top:6097;width:10;height:20" coordorigin="13618,6097" coordsize="10,20">
              <v:shape style="position:absolute;left:13618;top:6097;width:10;height:20" coordorigin="13618,6097" coordsize="10,20" path="m13618,6116l13628,6116,13628,6097,13618,6097,13618,6116xe" filled="true" fillcolor="#000000" stroked="false">
                <v:path arrowok="t"/>
                <v:fill type="solid"/>
              </v:shape>
            </v:group>
            <v:group style="position:absolute;left:13618;top:6116;width:10;height:20" coordorigin="13618,6116" coordsize="10,20">
              <v:shape style="position:absolute;left:13618;top:6116;width:10;height:20" coordorigin="13618,6116" coordsize="10,20" path="m13618,6136l13628,6136,13628,6116,13618,6116,13618,6136xe" filled="true" fillcolor="#000000" stroked="false">
                <v:path arrowok="t"/>
                <v:fill type="solid"/>
              </v:shape>
            </v:group>
            <v:group style="position:absolute;left:13618;top:6136;width:10;height:20" coordorigin="13618,6136" coordsize="10,20">
              <v:shape style="position:absolute;left:13618;top:6136;width:10;height:20" coordorigin="13618,6136" coordsize="10,20" path="m13618,6155l13628,6155,13628,6136,13618,6136,13618,6155xe" filled="true" fillcolor="#000000" stroked="false">
                <v:path arrowok="t"/>
                <v:fill type="solid"/>
              </v:shape>
            </v:group>
            <v:group style="position:absolute;left:13618;top:6155;width:10;height:20" coordorigin="13618,6155" coordsize="10,20">
              <v:shape style="position:absolute;left:13618;top:6155;width:10;height:20" coordorigin="13618,6155" coordsize="10,20" path="m13618,6174l13628,6174,13628,6155,13618,6155,13618,6174xe" filled="true" fillcolor="#000000" stroked="false">
                <v:path arrowok="t"/>
                <v:fill type="solid"/>
              </v:shape>
            </v:group>
            <v:group style="position:absolute;left:13618;top:6174;width:10;height:20" coordorigin="13618,6174" coordsize="10,20">
              <v:shape style="position:absolute;left:13618;top:6174;width:10;height:20" coordorigin="13618,6174" coordsize="10,20" path="m13618,6193l13628,6193,13628,6174,13618,6174,13618,6193xe" filled="true" fillcolor="#000000" stroked="false">
                <v:path arrowok="t"/>
                <v:fill type="solid"/>
              </v:shape>
            </v:group>
            <v:group style="position:absolute;left:13618;top:6193;width:10;height:20" coordorigin="13618,6193" coordsize="10,20">
              <v:shape style="position:absolute;left:13618;top:6193;width:10;height:20" coordorigin="13618,6193" coordsize="10,20" path="m13618,6212l13628,6212,13628,6193,13618,6193,13618,6212xe" filled="true" fillcolor="#000000" stroked="false">
                <v:path arrowok="t"/>
                <v:fill type="solid"/>
              </v:shape>
            </v:group>
            <v:group style="position:absolute;left:13618;top:6212;width:10;height:20" coordorigin="13618,6212" coordsize="10,20">
              <v:shape style="position:absolute;left:13618;top:6212;width:10;height:20" coordorigin="13618,6212" coordsize="10,20" path="m13618,6232l13628,6232,13628,6212,13618,6212,13618,6232xe" filled="true" fillcolor="#000000" stroked="false">
                <v:path arrowok="t"/>
                <v:fill type="solid"/>
              </v:shape>
            </v:group>
            <v:group style="position:absolute;left:13618;top:6232;width:10;height:20" coordorigin="13618,6232" coordsize="10,20">
              <v:shape style="position:absolute;left:13618;top:6232;width:10;height:20" coordorigin="13618,6232" coordsize="10,20" path="m13618,6251l13628,6251,13628,6232,13618,6232,13618,6251xe" filled="true" fillcolor="#000000" stroked="false">
                <v:path arrowok="t"/>
                <v:fill type="solid"/>
              </v:shape>
            </v:group>
            <v:group style="position:absolute;left:13618;top:6251;width:10;height:20" coordorigin="13618,6251" coordsize="10,20">
              <v:shape style="position:absolute;left:13618;top:6251;width:10;height:20" coordorigin="13618,6251" coordsize="10,20" path="m13618,6270l13628,6270,13628,6251,13618,6251,13618,6270xe" filled="true" fillcolor="#000000" stroked="false">
                <v:path arrowok="t"/>
                <v:fill type="solid"/>
              </v:shape>
            </v:group>
            <v:group style="position:absolute;left:13618;top:6270;width:10;height:20" coordorigin="13618,6270" coordsize="10,20">
              <v:shape style="position:absolute;left:13618;top:6270;width:10;height:20" coordorigin="13618,6270" coordsize="10,20" path="m13618,6289l13628,6289,13628,6270,13618,6270,13618,6289xe" filled="true" fillcolor="#000000" stroked="false">
                <v:path arrowok="t"/>
                <v:fill type="solid"/>
              </v:shape>
            </v:group>
            <v:group style="position:absolute;left:13618;top:6289;width:10;height:20" coordorigin="13618,6289" coordsize="10,20">
              <v:shape style="position:absolute;left:13618;top:6289;width:10;height:20" coordorigin="13618,6289" coordsize="10,20" path="m13618,6308l13628,6308,13628,6289,13618,6289,13618,6308xe" filled="true" fillcolor="#000000" stroked="false">
                <v:path arrowok="t"/>
                <v:fill type="solid"/>
              </v:shape>
            </v:group>
            <v:group style="position:absolute;left:13618;top:6308;width:10;height:20" coordorigin="13618,6308" coordsize="10,20">
              <v:shape style="position:absolute;left:13618;top:6308;width:10;height:20" coordorigin="13618,6308" coordsize="10,20" path="m13618,6328l13628,6328,13628,6308,13618,6308,13618,6328xe" filled="true" fillcolor="#000000" stroked="false">
                <v:path arrowok="t"/>
                <v:fill type="solid"/>
              </v:shape>
            </v:group>
            <v:group style="position:absolute;left:13618;top:6328;width:10;height:20" coordorigin="13618,6328" coordsize="10,20">
              <v:shape style="position:absolute;left:13618;top:6328;width:10;height:20" coordorigin="13618,6328" coordsize="10,20" path="m13618,6347l13628,6347,13628,6328,13618,6328,13618,6347xe" filled="true" fillcolor="#000000" stroked="false">
                <v:path arrowok="t"/>
                <v:fill type="solid"/>
              </v:shape>
            </v:group>
            <v:group style="position:absolute;left:13618;top:6347;width:10;height:20" coordorigin="13618,6347" coordsize="10,20">
              <v:shape style="position:absolute;left:13618;top:6347;width:10;height:20" coordorigin="13618,6347" coordsize="10,20" path="m13618,6366l13628,6366,13628,6347,13618,6347,13618,6366xe" filled="true" fillcolor="#000000" stroked="false">
                <v:path arrowok="t"/>
                <v:fill type="solid"/>
              </v:shape>
            </v:group>
            <v:group style="position:absolute;left:13618;top:6366;width:10;height:20" coordorigin="13618,6366" coordsize="10,20">
              <v:shape style="position:absolute;left:13618;top:6366;width:10;height:20" coordorigin="13618,6366" coordsize="10,20" path="m13618,6385l13628,6385,13628,6366,13618,6366,13618,6385xe" filled="true" fillcolor="#000000" stroked="false">
                <v:path arrowok="t"/>
                <v:fill type="solid"/>
              </v:shape>
            </v:group>
            <v:group style="position:absolute;left:13618;top:6385;width:10;height:20" coordorigin="13618,6385" coordsize="10,20">
              <v:shape style="position:absolute;left:13618;top:6385;width:10;height:20" coordorigin="13618,6385" coordsize="10,20" path="m13618,6404l13628,6404,13628,6385,13618,6385,13618,6404xe" filled="true" fillcolor="#000000" stroked="false">
                <v:path arrowok="t"/>
                <v:fill type="solid"/>
              </v:shape>
            </v:group>
            <v:group style="position:absolute;left:13618;top:6404;width:10;height:20" coordorigin="13618,6404" coordsize="10,20">
              <v:shape style="position:absolute;left:13618;top:6404;width:10;height:20" coordorigin="13618,6404" coordsize="10,20" path="m13618,6424l13628,6424,13628,6404,13618,6404,13618,6424xe" filled="true" fillcolor="#000000" stroked="false">
                <v:path arrowok="t"/>
                <v:fill type="solid"/>
              </v:shape>
            </v:group>
            <v:group style="position:absolute;left:13618;top:6424;width:10;height:20" coordorigin="13618,6424" coordsize="10,20">
              <v:shape style="position:absolute;left:13618;top:6424;width:10;height:20" coordorigin="13618,6424" coordsize="10,20" path="m13618,6443l13628,6443,13628,6424,13618,6424,13618,6443xe" filled="true" fillcolor="#000000" stroked="false">
                <v:path arrowok="t"/>
                <v:fill type="solid"/>
              </v:shape>
            </v:group>
            <v:group style="position:absolute;left:13618;top:6443;width:10;height:20" coordorigin="13618,6443" coordsize="10,20">
              <v:shape style="position:absolute;left:13618;top:6443;width:10;height:20" coordorigin="13618,6443" coordsize="10,20" path="m13618,6462l13628,6462,13628,6443,13618,6443,13618,6462xe" filled="true" fillcolor="#000000" stroked="false">
                <v:path arrowok="t"/>
                <v:fill type="solid"/>
              </v:shape>
            </v:group>
            <v:group style="position:absolute;left:13618;top:6462;width:10;height:20" coordorigin="13618,6462" coordsize="10,20">
              <v:shape style="position:absolute;left:13618;top:6462;width:10;height:20" coordorigin="13618,6462" coordsize="10,20" path="m13618,6481l13628,6481,13628,6462,13618,6462,13618,6481xe" filled="true" fillcolor="#000000" stroked="false">
                <v:path arrowok="t"/>
                <v:fill type="solid"/>
              </v:shape>
            </v:group>
            <v:group style="position:absolute;left:13618;top:6481;width:10;height:20" coordorigin="13618,6481" coordsize="10,20">
              <v:shape style="position:absolute;left:13618;top:6481;width:10;height:20" coordorigin="13618,6481" coordsize="10,20" path="m13618,6500l13628,6500,13628,6481,13618,6481,13618,6500xe" filled="true" fillcolor="#000000" stroked="false">
                <v:path arrowok="t"/>
                <v:fill type="solid"/>
              </v:shape>
            </v:group>
            <v:group style="position:absolute;left:13618;top:6500;width:10;height:20" coordorigin="13618,6500" coordsize="10,20">
              <v:shape style="position:absolute;left:13618;top:6500;width:10;height:20" coordorigin="13618,6500" coordsize="10,20" path="m13618,6520l13628,6520,13628,6500,13618,6500,13618,6520xe" filled="true" fillcolor="#000000" stroked="false">
                <v:path arrowok="t"/>
                <v:fill type="solid"/>
              </v:shape>
            </v:group>
            <v:group style="position:absolute;left:13618;top:6520;width:10;height:20" coordorigin="13618,6520" coordsize="10,20">
              <v:shape style="position:absolute;left:13618;top:6520;width:10;height:20" coordorigin="13618,6520" coordsize="10,20" path="m13618,6539l13628,6539,13628,6520,13618,6520,13618,6539xe" filled="true" fillcolor="#000000" stroked="false">
                <v:path arrowok="t"/>
                <v:fill type="solid"/>
              </v:shape>
            </v:group>
            <v:group style="position:absolute;left:13618;top:6544;width:10;height:2" coordorigin="13618,6544" coordsize="10,2">
              <v:shape style="position:absolute;left:13618;top:6544;width:10;height:2" coordorigin="13618,6544" coordsize="10,0" path="m13618,6544l13628,6544e" filled="false" stroked="true" strokeweight=".47998pt" strokecolor="#000000">
                <v:path arrowok="t"/>
              </v:shape>
            </v:group>
            <v:group style="position:absolute;left:14248;top:5828;width:10;height:20" coordorigin="14248,5828" coordsize="10,20">
              <v:shape style="position:absolute;left:14248;top:5828;width:10;height:20" coordorigin="14248,5828" coordsize="10,20" path="m14248,5848l14257,5848,14257,5828,14248,5828,14248,5848xe" filled="true" fillcolor="#000000" stroked="false">
                <v:path arrowok="t"/>
                <v:fill type="solid"/>
              </v:shape>
            </v:group>
            <v:group style="position:absolute;left:14248;top:5848;width:10;height:20" coordorigin="14248,5848" coordsize="10,20">
              <v:shape style="position:absolute;left:14248;top:5848;width:10;height:20" coordorigin="14248,5848" coordsize="10,20" path="m14248,5867l14257,5867,14257,5848,14248,5848,14248,5867xe" filled="true" fillcolor="#000000" stroked="false">
                <v:path arrowok="t"/>
                <v:fill type="solid"/>
              </v:shape>
            </v:group>
            <v:group style="position:absolute;left:14248;top:5867;width:10;height:20" coordorigin="14248,5867" coordsize="10,20">
              <v:shape style="position:absolute;left:14248;top:5867;width:10;height:20" coordorigin="14248,5867" coordsize="10,20" path="m14248,5886l14257,5886,14257,5867,14248,5867,14248,5886xe" filled="true" fillcolor="#000000" stroked="false">
                <v:path arrowok="t"/>
                <v:fill type="solid"/>
              </v:shape>
            </v:group>
            <v:group style="position:absolute;left:14248;top:5886;width:10;height:20" coordorigin="14248,5886" coordsize="10,20">
              <v:shape style="position:absolute;left:14248;top:5886;width:10;height:20" coordorigin="14248,5886" coordsize="10,20" path="m14248,5905l14257,5905,14257,5886,14248,5886,14248,5905xe" filled="true" fillcolor="#000000" stroked="false">
                <v:path arrowok="t"/>
                <v:fill type="solid"/>
              </v:shape>
            </v:group>
            <v:group style="position:absolute;left:14248;top:5905;width:10;height:20" coordorigin="14248,5905" coordsize="10,20">
              <v:shape style="position:absolute;left:14248;top:5905;width:10;height:20" coordorigin="14248,5905" coordsize="10,20" path="m14248,5924l14257,5924,14257,5905,14248,5905,14248,5924xe" filled="true" fillcolor="#000000" stroked="false">
                <v:path arrowok="t"/>
                <v:fill type="solid"/>
              </v:shape>
            </v:group>
            <v:group style="position:absolute;left:14248;top:5924;width:10;height:20" coordorigin="14248,5924" coordsize="10,20">
              <v:shape style="position:absolute;left:14248;top:5924;width:10;height:20" coordorigin="14248,5924" coordsize="10,20" path="m14248,5944l14257,5944,14257,5924,14248,5924,14248,5944xe" filled="true" fillcolor="#000000" stroked="false">
                <v:path arrowok="t"/>
                <v:fill type="solid"/>
              </v:shape>
            </v:group>
            <v:group style="position:absolute;left:14248;top:5944;width:10;height:20" coordorigin="14248,5944" coordsize="10,20">
              <v:shape style="position:absolute;left:14248;top:5944;width:10;height:20" coordorigin="14248,5944" coordsize="10,20" path="m14248,5963l14257,5963,14257,5944,14248,5944,14248,5963xe" filled="true" fillcolor="#000000" stroked="false">
                <v:path arrowok="t"/>
                <v:fill type="solid"/>
              </v:shape>
            </v:group>
            <v:group style="position:absolute;left:14248;top:5963;width:10;height:20" coordorigin="14248,5963" coordsize="10,20">
              <v:shape style="position:absolute;left:14248;top:5963;width:10;height:20" coordorigin="14248,5963" coordsize="10,20" path="m14248,5982l14257,5982,14257,5963,14248,5963,14248,5982xe" filled="true" fillcolor="#000000" stroked="false">
                <v:path arrowok="t"/>
                <v:fill type="solid"/>
              </v:shape>
            </v:group>
            <v:group style="position:absolute;left:14248;top:5982;width:10;height:20" coordorigin="14248,5982" coordsize="10,20">
              <v:shape style="position:absolute;left:14248;top:5982;width:10;height:20" coordorigin="14248,5982" coordsize="10,20" path="m14248,6001l14257,6001,14257,5982,14248,5982,14248,6001xe" filled="true" fillcolor="#000000" stroked="false">
                <v:path arrowok="t"/>
                <v:fill type="solid"/>
              </v:shape>
            </v:group>
            <v:group style="position:absolute;left:14248;top:6001;width:10;height:20" coordorigin="14248,6001" coordsize="10,20">
              <v:shape style="position:absolute;left:14248;top:6001;width:10;height:20" coordorigin="14248,6001" coordsize="10,20" path="m14248,6020l14257,6020,14257,6001,14248,6001,14248,6020xe" filled="true" fillcolor="#000000" stroked="false">
                <v:path arrowok="t"/>
                <v:fill type="solid"/>
              </v:shape>
            </v:group>
            <v:group style="position:absolute;left:14248;top:6020;width:10;height:20" coordorigin="14248,6020" coordsize="10,20">
              <v:shape style="position:absolute;left:14248;top:6020;width:10;height:20" coordorigin="14248,6020" coordsize="10,20" path="m14248,6040l14257,6040,14257,6020,14248,6020,14248,6040xe" filled="true" fillcolor="#000000" stroked="false">
                <v:path arrowok="t"/>
                <v:fill type="solid"/>
              </v:shape>
            </v:group>
            <v:group style="position:absolute;left:14248;top:6040;width:10;height:20" coordorigin="14248,6040" coordsize="10,20">
              <v:shape style="position:absolute;left:14248;top:6040;width:10;height:20" coordorigin="14248,6040" coordsize="10,20" path="m14248,6059l14257,6059,14257,6040,14248,6040,14248,6059xe" filled="true" fillcolor="#000000" stroked="false">
                <v:path arrowok="t"/>
                <v:fill type="solid"/>
              </v:shape>
            </v:group>
            <v:group style="position:absolute;left:14248;top:6059;width:10;height:20" coordorigin="14248,6059" coordsize="10,20">
              <v:shape style="position:absolute;left:14248;top:6059;width:10;height:20" coordorigin="14248,6059" coordsize="10,20" path="m14248,6078l14257,6078,14257,6059,14248,6059,14248,6078xe" filled="true" fillcolor="#000000" stroked="false">
                <v:path arrowok="t"/>
                <v:fill type="solid"/>
              </v:shape>
            </v:group>
            <v:group style="position:absolute;left:14248;top:6078;width:10;height:20" coordorigin="14248,6078" coordsize="10,20">
              <v:shape style="position:absolute;left:14248;top:6078;width:10;height:20" coordorigin="14248,6078" coordsize="10,20" path="m14248,6097l14257,6097,14257,6078,14248,6078,14248,6097xe" filled="true" fillcolor="#000000" stroked="false">
                <v:path arrowok="t"/>
                <v:fill type="solid"/>
              </v:shape>
            </v:group>
            <v:group style="position:absolute;left:14248;top:6097;width:10;height:20" coordorigin="14248,6097" coordsize="10,20">
              <v:shape style="position:absolute;left:14248;top:6097;width:10;height:20" coordorigin="14248,6097" coordsize="10,20" path="m14248,6116l14257,6116,14257,6097,14248,6097,14248,6116xe" filled="true" fillcolor="#000000" stroked="false">
                <v:path arrowok="t"/>
                <v:fill type="solid"/>
              </v:shape>
            </v:group>
            <v:group style="position:absolute;left:14248;top:6116;width:10;height:20" coordorigin="14248,6116" coordsize="10,20">
              <v:shape style="position:absolute;left:14248;top:6116;width:10;height:20" coordorigin="14248,6116" coordsize="10,20" path="m14248,6136l14257,6136,14257,6116,14248,6116,14248,6136xe" filled="true" fillcolor="#000000" stroked="false">
                <v:path arrowok="t"/>
                <v:fill type="solid"/>
              </v:shape>
            </v:group>
            <v:group style="position:absolute;left:14248;top:6136;width:10;height:20" coordorigin="14248,6136" coordsize="10,20">
              <v:shape style="position:absolute;left:14248;top:6136;width:10;height:20" coordorigin="14248,6136" coordsize="10,20" path="m14248,6155l14257,6155,14257,6136,14248,6136,14248,6155xe" filled="true" fillcolor="#000000" stroked="false">
                <v:path arrowok="t"/>
                <v:fill type="solid"/>
              </v:shape>
            </v:group>
            <v:group style="position:absolute;left:14248;top:6155;width:10;height:20" coordorigin="14248,6155" coordsize="10,20">
              <v:shape style="position:absolute;left:14248;top:6155;width:10;height:20" coordorigin="14248,6155" coordsize="10,20" path="m14248,6174l14257,6174,14257,6155,14248,6155,14248,6174xe" filled="true" fillcolor="#000000" stroked="false">
                <v:path arrowok="t"/>
                <v:fill type="solid"/>
              </v:shape>
            </v:group>
            <v:group style="position:absolute;left:14248;top:6174;width:10;height:20" coordorigin="14248,6174" coordsize="10,20">
              <v:shape style="position:absolute;left:14248;top:6174;width:10;height:20" coordorigin="14248,6174" coordsize="10,20" path="m14248,6193l14257,6193,14257,6174,14248,6174,14248,6193xe" filled="true" fillcolor="#000000" stroked="false">
                <v:path arrowok="t"/>
                <v:fill type="solid"/>
              </v:shape>
            </v:group>
            <v:group style="position:absolute;left:14248;top:6193;width:10;height:20" coordorigin="14248,6193" coordsize="10,20">
              <v:shape style="position:absolute;left:14248;top:6193;width:10;height:20" coordorigin="14248,6193" coordsize="10,20" path="m14248,6212l14257,6212,14257,6193,14248,6193,14248,6212xe" filled="true" fillcolor="#000000" stroked="false">
                <v:path arrowok="t"/>
                <v:fill type="solid"/>
              </v:shape>
            </v:group>
            <v:group style="position:absolute;left:14248;top:6212;width:10;height:20" coordorigin="14248,6212" coordsize="10,20">
              <v:shape style="position:absolute;left:14248;top:6212;width:10;height:20" coordorigin="14248,6212" coordsize="10,20" path="m14248,6232l14257,6232,14257,6212,14248,6212,14248,6232xe" filled="true" fillcolor="#000000" stroked="false">
                <v:path arrowok="t"/>
                <v:fill type="solid"/>
              </v:shape>
            </v:group>
            <v:group style="position:absolute;left:14248;top:6232;width:10;height:20" coordorigin="14248,6232" coordsize="10,20">
              <v:shape style="position:absolute;left:14248;top:6232;width:10;height:20" coordorigin="14248,6232" coordsize="10,20" path="m14248,6251l14257,6251,14257,6232,14248,6232,14248,6251xe" filled="true" fillcolor="#000000" stroked="false">
                <v:path arrowok="t"/>
                <v:fill type="solid"/>
              </v:shape>
            </v:group>
            <v:group style="position:absolute;left:14248;top:6251;width:10;height:20" coordorigin="14248,6251" coordsize="10,20">
              <v:shape style="position:absolute;left:14248;top:6251;width:10;height:20" coordorigin="14248,6251" coordsize="10,20" path="m14248,6270l14257,6270,14257,6251,14248,6251,14248,6270xe" filled="true" fillcolor="#000000" stroked="false">
                <v:path arrowok="t"/>
                <v:fill type="solid"/>
              </v:shape>
            </v:group>
            <v:group style="position:absolute;left:14248;top:6270;width:10;height:20" coordorigin="14248,6270" coordsize="10,20">
              <v:shape style="position:absolute;left:14248;top:6270;width:10;height:20" coordorigin="14248,6270" coordsize="10,20" path="m14248,6289l14257,6289,14257,6270,14248,6270,14248,6289xe" filled="true" fillcolor="#000000" stroked="false">
                <v:path arrowok="t"/>
                <v:fill type="solid"/>
              </v:shape>
            </v:group>
            <v:group style="position:absolute;left:14248;top:6289;width:10;height:20" coordorigin="14248,6289" coordsize="10,20">
              <v:shape style="position:absolute;left:14248;top:6289;width:10;height:20" coordorigin="14248,6289" coordsize="10,20" path="m14248,6308l14257,6308,14257,6289,14248,6289,14248,6308xe" filled="true" fillcolor="#000000" stroked="false">
                <v:path arrowok="t"/>
                <v:fill type="solid"/>
              </v:shape>
            </v:group>
            <v:group style="position:absolute;left:14248;top:6308;width:10;height:20" coordorigin="14248,6308" coordsize="10,20">
              <v:shape style="position:absolute;left:14248;top:6308;width:10;height:20" coordorigin="14248,6308" coordsize="10,20" path="m14248,6328l14257,6328,14257,6308,14248,6308,14248,6328xe" filled="true" fillcolor="#000000" stroked="false">
                <v:path arrowok="t"/>
                <v:fill type="solid"/>
              </v:shape>
            </v:group>
            <v:group style="position:absolute;left:14248;top:6328;width:10;height:20" coordorigin="14248,6328" coordsize="10,20">
              <v:shape style="position:absolute;left:14248;top:6328;width:10;height:20" coordorigin="14248,6328" coordsize="10,20" path="m14248,6347l14257,6347,14257,6328,14248,6328,14248,6347xe" filled="true" fillcolor="#000000" stroked="false">
                <v:path arrowok="t"/>
                <v:fill type="solid"/>
              </v:shape>
            </v:group>
            <v:group style="position:absolute;left:14248;top:6347;width:10;height:20" coordorigin="14248,6347" coordsize="10,20">
              <v:shape style="position:absolute;left:14248;top:6347;width:10;height:20" coordorigin="14248,6347" coordsize="10,20" path="m14248,6366l14257,6366,14257,6347,14248,6347,14248,6366xe" filled="true" fillcolor="#000000" stroked="false">
                <v:path arrowok="t"/>
                <v:fill type="solid"/>
              </v:shape>
            </v:group>
            <v:group style="position:absolute;left:14248;top:6366;width:10;height:20" coordorigin="14248,6366" coordsize="10,20">
              <v:shape style="position:absolute;left:14248;top:6366;width:10;height:20" coordorigin="14248,6366" coordsize="10,20" path="m14248,6385l14257,6385,14257,6366,14248,6366,14248,6385xe" filled="true" fillcolor="#000000" stroked="false">
                <v:path arrowok="t"/>
                <v:fill type="solid"/>
              </v:shape>
            </v:group>
            <v:group style="position:absolute;left:14248;top:6385;width:10;height:20" coordorigin="14248,6385" coordsize="10,20">
              <v:shape style="position:absolute;left:14248;top:6385;width:10;height:20" coordorigin="14248,6385" coordsize="10,20" path="m14248,6404l14257,6404,14257,6385,14248,6385,14248,6404xe" filled="true" fillcolor="#000000" stroked="false">
                <v:path arrowok="t"/>
                <v:fill type="solid"/>
              </v:shape>
            </v:group>
            <v:group style="position:absolute;left:14248;top:6404;width:10;height:20" coordorigin="14248,6404" coordsize="10,20">
              <v:shape style="position:absolute;left:14248;top:6404;width:10;height:20" coordorigin="14248,6404" coordsize="10,20" path="m14248,6424l14257,6424,14257,6404,14248,6404,14248,6424xe" filled="true" fillcolor="#000000" stroked="false">
                <v:path arrowok="t"/>
                <v:fill type="solid"/>
              </v:shape>
            </v:group>
            <v:group style="position:absolute;left:14248;top:6424;width:10;height:20" coordorigin="14248,6424" coordsize="10,20">
              <v:shape style="position:absolute;left:14248;top:6424;width:10;height:20" coordorigin="14248,6424" coordsize="10,20" path="m14248,6443l14257,6443,14257,6424,14248,6424,14248,6443xe" filled="true" fillcolor="#000000" stroked="false">
                <v:path arrowok="t"/>
                <v:fill type="solid"/>
              </v:shape>
            </v:group>
            <v:group style="position:absolute;left:14248;top:6443;width:10;height:20" coordorigin="14248,6443" coordsize="10,20">
              <v:shape style="position:absolute;left:14248;top:6443;width:10;height:20" coordorigin="14248,6443" coordsize="10,20" path="m14248,6462l14257,6462,14257,6443,14248,6443,14248,6462xe" filled="true" fillcolor="#000000" stroked="false">
                <v:path arrowok="t"/>
                <v:fill type="solid"/>
              </v:shape>
            </v:group>
            <v:group style="position:absolute;left:14248;top:6462;width:10;height:20" coordorigin="14248,6462" coordsize="10,20">
              <v:shape style="position:absolute;left:14248;top:6462;width:10;height:20" coordorigin="14248,6462" coordsize="10,20" path="m14248,6481l14257,6481,14257,6462,14248,6462,14248,6481xe" filled="true" fillcolor="#000000" stroked="false">
                <v:path arrowok="t"/>
                <v:fill type="solid"/>
              </v:shape>
            </v:group>
            <v:group style="position:absolute;left:14248;top:6481;width:10;height:20" coordorigin="14248,6481" coordsize="10,20">
              <v:shape style="position:absolute;left:14248;top:6481;width:10;height:20" coordorigin="14248,6481" coordsize="10,20" path="m14248,6500l14257,6500,14257,6481,14248,6481,14248,6500xe" filled="true" fillcolor="#000000" stroked="false">
                <v:path arrowok="t"/>
                <v:fill type="solid"/>
              </v:shape>
            </v:group>
            <v:group style="position:absolute;left:14248;top:6500;width:10;height:20" coordorigin="14248,6500" coordsize="10,20">
              <v:shape style="position:absolute;left:14248;top:6500;width:10;height:20" coordorigin="14248,6500" coordsize="10,20" path="m14248,6520l14257,6520,14257,6500,14248,6500,14248,6520xe" filled="true" fillcolor="#000000" stroked="false">
                <v:path arrowok="t"/>
                <v:fill type="solid"/>
              </v:shape>
            </v:group>
            <v:group style="position:absolute;left:14248;top:6520;width:10;height:20" coordorigin="14248,6520" coordsize="10,20">
              <v:shape style="position:absolute;left:14248;top:6520;width:10;height:20" coordorigin="14248,6520" coordsize="10,20" path="m14248,6539l14257,6539,14257,6520,14248,6520,14248,6539xe" filled="true" fillcolor="#000000" stroked="false">
                <v:path arrowok="t"/>
                <v:fill type="solid"/>
              </v:shape>
            </v:group>
            <v:group style="position:absolute;left:14248;top:6544;width:10;height:2" coordorigin="14248,6544" coordsize="10,2">
              <v:shape style="position:absolute;left:14248;top:6544;width:10;height:2" coordorigin="14248,6544" coordsize="10,0" path="m14248,6544l14257,6544e" filled="false" stroked="true" strokeweight=".47998pt" strokecolor="#000000">
                <v:path arrowok="t"/>
              </v:shape>
              <v:shape style="position:absolute;left:1332;top:6548;width:1947;height:10" type="#_x0000_t75" stroked="false">
                <v:imagedata r:id="rId90" o:title=""/>
              </v:shape>
              <v:shape style="position:absolute;left:3274;top:6548;width:1564;height:10" type="#_x0000_t75" stroked="false">
                <v:imagedata r:id="rId97" o:title=""/>
              </v:shape>
              <v:shape style="position:absolute;left:4833;top:6548;width:3407;height:10" type="#_x0000_t75" stroked="false">
                <v:imagedata r:id="rId66" o:title=""/>
              </v:shape>
              <v:shape style="position:absolute;left:8235;top:6548;width:7274;height:10" type="#_x0000_t75" stroked="false">
                <v:imagedata r:id="rId98" o:title=""/>
              </v:shape>
            </v:group>
            <v:group style="position:absolute;left:3279;top:6558;width:10;height:20" coordorigin="3279,6558" coordsize="10,20">
              <v:shape style="position:absolute;left:3279;top:6558;width:10;height:20" coordorigin="3279,6558" coordsize="10,20" path="m3279,6577l3288,6577,3288,6558,3279,6558,3279,6577xe" filled="true" fillcolor="#000000" stroked="false">
                <v:path arrowok="t"/>
                <v:fill type="solid"/>
              </v:shape>
            </v:group>
            <v:group style="position:absolute;left:3279;top:6577;width:10;height:20" coordorigin="3279,6577" coordsize="10,20">
              <v:shape style="position:absolute;left:3279;top:6577;width:10;height:20" coordorigin="3279,6577" coordsize="10,20" path="m3279,6596l3288,6596,3288,6577,3279,6577,3279,6596xe" filled="true" fillcolor="#000000" stroked="false">
                <v:path arrowok="t"/>
                <v:fill type="solid"/>
              </v:shape>
            </v:group>
            <v:group style="position:absolute;left:3279;top:6596;width:10;height:20" coordorigin="3279,6596" coordsize="10,20">
              <v:shape style="position:absolute;left:3279;top:6596;width:10;height:20" coordorigin="3279,6596" coordsize="10,20" path="m3279,6616l3288,6616,3288,6596,3279,6596,3279,6616xe" filled="true" fillcolor="#000000" stroked="false">
                <v:path arrowok="t"/>
                <v:fill type="solid"/>
              </v:shape>
            </v:group>
            <v:group style="position:absolute;left:3279;top:6616;width:10;height:20" coordorigin="3279,6616" coordsize="10,20">
              <v:shape style="position:absolute;left:3279;top:6616;width:10;height:20" coordorigin="3279,6616" coordsize="10,20" path="m3279,6635l3288,6635,3288,6616,3279,6616,3279,6635xe" filled="true" fillcolor="#000000" stroked="false">
                <v:path arrowok="t"/>
                <v:fill type="solid"/>
              </v:shape>
            </v:group>
            <v:group style="position:absolute;left:3279;top:6635;width:10;height:20" coordorigin="3279,6635" coordsize="10,20">
              <v:shape style="position:absolute;left:3279;top:6635;width:10;height:20" coordorigin="3279,6635" coordsize="10,20" path="m3279,6654l3288,6654,3288,6635,3279,6635,3279,6654xe" filled="true" fillcolor="#000000" stroked="false">
                <v:path arrowok="t"/>
                <v:fill type="solid"/>
              </v:shape>
            </v:group>
            <v:group style="position:absolute;left:3279;top:6654;width:10;height:20" coordorigin="3279,6654" coordsize="10,20">
              <v:shape style="position:absolute;left:3279;top:6654;width:10;height:20" coordorigin="3279,6654" coordsize="10,20" path="m3279,6673l3288,6673,3288,6654,3279,6654,3279,6673xe" filled="true" fillcolor="#000000" stroked="false">
                <v:path arrowok="t"/>
                <v:fill type="solid"/>
              </v:shape>
            </v:group>
            <v:group style="position:absolute;left:3279;top:6673;width:10;height:20" coordorigin="3279,6673" coordsize="10,20">
              <v:shape style="position:absolute;left:3279;top:6673;width:10;height:20" coordorigin="3279,6673" coordsize="10,20" path="m3279,6692l3288,6692,3288,6673,3279,6673,3279,6692xe" filled="true" fillcolor="#000000" stroked="false">
                <v:path arrowok="t"/>
                <v:fill type="solid"/>
              </v:shape>
            </v:group>
            <v:group style="position:absolute;left:3279;top:6692;width:10;height:20" coordorigin="3279,6692" coordsize="10,20">
              <v:shape style="position:absolute;left:3279;top:6692;width:10;height:20" coordorigin="3279,6692" coordsize="10,20" path="m3279,6712l3288,6712,3288,6692,3279,6692,3279,6712xe" filled="true" fillcolor="#000000" stroked="false">
                <v:path arrowok="t"/>
                <v:fill type="solid"/>
              </v:shape>
            </v:group>
            <v:group style="position:absolute;left:3279;top:6712;width:10;height:20" coordorigin="3279,6712" coordsize="10,20">
              <v:shape style="position:absolute;left:3279;top:6712;width:10;height:20" coordorigin="3279,6712" coordsize="10,20" path="m3279,6731l3288,6731,3288,6712,3279,6712,3279,6731xe" filled="true" fillcolor="#000000" stroked="false">
                <v:path arrowok="t"/>
                <v:fill type="solid"/>
              </v:shape>
            </v:group>
            <v:group style="position:absolute;left:3279;top:6731;width:10;height:20" coordorigin="3279,6731" coordsize="10,20">
              <v:shape style="position:absolute;left:3279;top:6731;width:10;height:20" coordorigin="3279,6731" coordsize="10,20" path="m3279,6750l3288,6750,3288,6731,3279,6731,3279,6750xe" filled="true" fillcolor="#000000" stroked="false">
                <v:path arrowok="t"/>
                <v:fill type="solid"/>
              </v:shape>
            </v:group>
            <v:group style="position:absolute;left:3279;top:6750;width:10;height:20" coordorigin="3279,6750" coordsize="10,20">
              <v:shape style="position:absolute;left:3279;top:6750;width:10;height:20" coordorigin="3279,6750" coordsize="10,20" path="m3279,6769l3288,6769,3288,6750,3279,6750,3279,6769xe" filled="true" fillcolor="#000000" stroked="false">
                <v:path arrowok="t"/>
                <v:fill type="solid"/>
              </v:shape>
            </v:group>
            <v:group style="position:absolute;left:3279;top:6769;width:10;height:20" coordorigin="3279,6769" coordsize="10,20">
              <v:shape style="position:absolute;left:3279;top:6769;width:10;height:20" coordorigin="3279,6769" coordsize="10,20" path="m3279,6788l3288,6788,3288,6769,3279,6769,3279,6788xe" filled="true" fillcolor="#000000" stroked="false">
                <v:path arrowok="t"/>
                <v:fill type="solid"/>
              </v:shape>
            </v:group>
            <v:group style="position:absolute;left:3279;top:6788;width:10;height:20" coordorigin="3279,6788" coordsize="10,20">
              <v:shape style="position:absolute;left:3279;top:6788;width:10;height:20" coordorigin="3279,6788" coordsize="10,20" path="m3279,6808l3288,6808,3288,6788,3279,6788,3279,6808xe" filled="true" fillcolor="#000000" stroked="false">
                <v:path arrowok="t"/>
                <v:fill type="solid"/>
              </v:shape>
            </v:group>
            <v:group style="position:absolute;left:3279;top:6808;width:10;height:20" coordorigin="3279,6808" coordsize="10,20">
              <v:shape style="position:absolute;left:3279;top:6808;width:10;height:20" coordorigin="3279,6808" coordsize="10,20" path="m3279,6827l3288,6827,3288,6808,3279,6808,3279,6827xe" filled="true" fillcolor="#000000" stroked="false">
                <v:path arrowok="t"/>
                <v:fill type="solid"/>
              </v:shape>
            </v:group>
            <v:group style="position:absolute;left:3279;top:6827;width:10;height:20" coordorigin="3279,6827" coordsize="10,20">
              <v:shape style="position:absolute;left:3279;top:6827;width:10;height:20" coordorigin="3279,6827" coordsize="10,20" path="m3279,6846l3288,6846,3288,6827,3279,6827,3279,6846xe" filled="true" fillcolor="#000000" stroked="false">
                <v:path arrowok="t"/>
                <v:fill type="solid"/>
              </v:shape>
            </v:group>
            <v:group style="position:absolute;left:3279;top:6846;width:10;height:20" coordorigin="3279,6846" coordsize="10,20">
              <v:shape style="position:absolute;left:3279;top:6846;width:10;height:20" coordorigin="3279,6846" coordsize="10,20" path="m3279,6865l3288,6865,3288,6846,3279,6846,3279,6865xe" filled="true" fillcolor="#000000" stroked="false">
                <v:path arrowok="t"/>
                <v:fill type="solid"/>
              </v:shape>
            </v:group>
            <v:group style="position:absolute;left:3279;top:6865;width:10;height:20" coordorigin="3279,6865" coordsize="10,20">
              <v:shape style="position:absolute;left:3279;top:6865;width:10;height:20" coordorigin="3279,6865" coordsize="10,20" path="m3279,6884l3288,6884,3288,6865,3279,6865,3279,6884xe" filled="true" fillcolor="#000000" stroked="false">
                <v:path arrowok="t"/>
                <v:fill type="solid"/>
              </v:shape>
            </v:group>
            <v:group style="position:absolute;left:3279;top:6884;width:10;height:20" coordorigin="3279,6884" coordsize="10,20">
              <v:shape style="position:absolute;left:3279;top:6884;width:10;height:20" coordorigin="3279,6884" coordsize="10,20" path="m3279,6904l3288,6904,3288,6884,3279,6884,3279,6904xe" filled="true" fillcolor="#000000" stroked="false">
                <v:path arrowok="t"/>
                <v:fill type="solid"/>
              </v:shape>
            </v:group>
            <v:group style="position:absolute;left:3279;top:6904;width:10;height:20" coordorigin="3279,6904" coordsize="10,20">
              <v:shape style="position:absolute;left:3279;top:6904;width:10;height:20" coordorigin="3279,6904" coordsize="10,20" path="m3279,6923l3288,6923,3288,6904,3279,6904,3279,6923xe" filled="true" fillcolor="#000000" stroked="false">
                <v:path arrowok="t"/>
                <v:fill type="solid"/>
              </v:shape>
            </v:group>
            <v:group style="position:absolute;left:3279;top:6923;width:10;height:20" coordorigin="3279,6923" coordsize="10,20">
              <v:shape style="position:absolute;left:3279;top:6923;width:10;height:20" coordorigin="3279,6923" coordsize="10,20" path="m3279,6942l3288,6942,3288,6923,3279,6923,3279,6942xe" filled="true" fillcolor="#000000" stroked="false">
                <v:path arrowok="t"/>
                <v:fill type="solid"/>
              </v:shape>
            </v:group>
            <v:group style="position:absolute;left:3279;top:6942;width:10;height:20" coordorigin="3279,6942" coordsize="10,20">
              <v:shape style="position:absolute;left:3279;top:6942;width:10;height:20" coordorigin="3279,6942" coordsize="10,20" path="m3279,6961l3288,6961,3288,6942,3279,6942,3279,6961xe" filled="true" fillcolor="#000000" stroked="false">
                <v:path arrowok="t"/>
                <v:fill type="solid"/>
              </v:shape>
            </v:group>
            <v:group style="position:absolute;left:3279;top:6961;width:10;height:20" coordorigin="3279,6961" coordsize="10,20">
              <v:shape style="position:absolute;left:3279;top:6961;width:10;height:20" coordorigin="3279,6961" coordsize="10,20" path="m3279,6980l3288,6980,3288,6961,3279,6961,3279,6980xe" filled="true" fillcolor="#000000" stroked="false">
                <v:path arrowok="t"/>
                <v:fill type="solid"/>
              </v:shape>
            </v:group>
            <v:group style="position:absolute;left:3279;top:6980;width:10;height:20" coordorigin="3279,6980" coordsize="10,20">
              <v:shape style="position:absolute;left:3279;top:6980;width:10;height:20" coordorigin="3279,6980" coordsize="10,20" path="m3279,7000l3288,7000,3288,6980,3279,6980,3279,7000xe" filled="true" fillcolor="#000000" stroked="false">
                <v:path arrowok="t"/>
                <v:fill type="solid"/>
              </v:shape>
            </v:group>
            <v:group style="position:absolute;left:3279;top:7000;width:10;height:20" coordorigin="3279,7000" coordsize="10,20">
              <v:shape style="position:absolute;left:3279;top:7000;width:10;height:20" coordorigin="3279,7000" coordsize="10,20" path="m3279,7019l3288,7019,3288,7000,3279,7000,3279,7019xe" filled="true" fillcolor="#000000" stroked="false">
                <v:path arrowok="t"/>
                <v:fill type="solid"/>
              </v:shape>
            </v:group>
            <v:group style="position:absolute;left:3279;top:7019;width:10;height:20" coordorigin="3279,7019" coordsize="10,20">
              <v:shape style="position:absolute;left:3279;top:7019;width:10;height:20" coordorigin="3279,7019" coordsize="10,20" path="m3279,7038l3288,7038,3288,7019,3279,7019,3279,7038xe" filled="true" fillcolor="#000000" stroked="false">
                <v:path arrowok="t"/>
                <v:fill type="solid"/>
              </v:shape>
            </v:group>
            <v:group style="position:absolute;left:3279;top:7038;width:10;height:20" coordorigin="3279,7038" coordsize="10,20">
              <v:shape style="position:absolute;left:3279;top:7038;width:10;height:20" coordorigin="3279,7038" coordsize="10,20" path="m3279,7057l3288,7057,3288,7038,3279,7038,3279,7057xe" filled="true" fillcolor="#000000" stroked="false">
                <v:path arrowok="t"/>
                <v:fill type="solid"/>
              </v:shape>
            </v:group>
            <v:group style="position:absolute;left:3279;top:7057;width:10;height:20" coordorigin="3279,7057" coordsize="10,20">
              <v:shape style="position:absolute;left:3279;top:7057;width:10;height:20" coordorigin="3279,7057" coordsize="10,20" path="m3279,7076l3288,7076,3288,7057,3279,7057,3279,7076xe" filled="true" fillcolor="#000000" stroked="false">
                <v:path arrowok="t"/>
                <v:fill type="solid"/>
              </v:shape>
            </v:group>
            <v:group style="position:absolute;left:3279;top:7076;width:10;height:20" coordorigin="3279,7076" coordsize="10,20">
              <v:shape style="position:absolute;left:3279;top:7076;width:10;height:20" coordorigin="3279,7076" coordsize="10,20" path="m3279,7096l3288,7096,3288,7076,3279,7076,3279,7096xe" filled="true" fillcolor="#000000" stroked="false">
                <v:path arrowok="t"/>
                <v:fill type="solid"/>
              </v:shape>
            </v:group>
            <v:group style="position:absolute;left:3279;top:7096;width:10;height:20" coordorigin="3279,7096" coordsize="10,20">
              <v:shape style="position:absolute;left:3279;top:7096;width:10;height:20" coordorigin="3279,7096" coordsize="10,20" path="m3279,7115l3288,7115,3288,7096,3279,7096,3279,7115xe" filled="true" fillcolor="#000000" stroked="false">
                <v:path arrowok="t"/>
                <v:fill type="solid"/>
              </v:shape>
            </v:group>
            <v:group style="position:absolute;left:3279;top:7115;width:10;height:20" coordorigin="3279,7115" coordsize="10,20">
              <v:shape style="position:absolute;left:3279;top:7115;width:10;height:20" coordorigin="3279,7115" coordsize="10,20" path="m3279,7134l3288,7134,3288,7115,3279,7115,3279,7134xe" filled="true" fillcolor="#000000" stroked="false">
                <v:path arrowok="t"/>
                <v:fill type="solid"/>
              </v:shape>
            </v:group>
            <v:group style="position:absolute;left:3279;top:7134;width:10;height:20" coordorigin="3279,7134" coordsize="10,20">
              <v:shape style="position:absolute;left:3279;top:7134;width:10;height:20" coordorigin="3279,7134" coordsize="10,20" path="m3279,7153l3288,7153,3288,7134,3279,7134,3279,7153xe" filled="true" fillcolor="#000000" stroked="false">
                <v:path arrowok="t"/>
                <v:fill type="solid"/>
              </v:shape>
            </v:group>
            <v:group style="position:absolute;left:3279;top:7153;width:10;height:20" coordorigin="3279,7153" coordsize="10,20">
              <v:shape style="position:absolute;left:3279;top:7153;width:10;height:20" coordorigin="3279,7153" coordsize="10,20" path="m3279,7172l3288,7172,3288,7153,3279,7153,3279,7172xe" filled="true" fillcolor="#000000" stroked="false">
                <v:path arrowok="t"/>
                <v:fill type="solid"/>
              </v:shape>
            </v:group>
            <v:group style="position:absolute;left:3279;top:7172;width:10;height:20" coordorigin="3279,7172" coordsize="10,20">
              <v:shape style="position:absolute;left:3279;top:7172;width:10;height:20" coordorigin="3279,7172" coordsize="10,20" path="m3279,7192l3288,7192,3288,7172,3279,7172,3279,7192xe" filled="true" fillcolor="#000000" stroked="false">
                <v:path arrowok="t"/>
                <v:fill type="solid"/>
              </v:shape>
              <v:shape style="position:absolute;left:1318;top:7279;width:1961;height:10" type="#_x0000_t75" stroked="false">
                <v:imagedata r:id="rId99" o:title=""/>
              </v:shape>
            </v:group>
            <v:group style="position:absolute;left:3279;top:7192;width:10;height:20" coordorigin="3279,7192" coordsize="10,20">
              <v:shape style="position:absolute;left:3279;top:7192;width:10;height:20" coordorigin="3279,7192" coordsize="10,20" path="m3279,7211l3288,7211,3288,7192,3279,7192,3279,7211xe" filled="true" fillcolor="#000000" stroked="false">
                <v:path arrowok="t"/>
                <v:fill type="solid"/>
              </v:shape>
            </v:group>
            <v:group style="position:absolute;left:3279;top:7211;width:10;height:20" coordorigin="3279,7211" coordsize="10,20">
              <v:shape style="position:absolute;left:3279;top:7211;width:10;height:20" coordorigin="3279,7211" coordsize="10,20" path="m3279,7230l3288,7230,3288,7211,3279,7211,3279,7230xe" filled="true" fillcolor="#000000" stroked="false">
                <v:path arrowok="t"/>
                <v:fill type="solid"/>
              </v:shape>
            </v:group>
            <v:group style="position:absolute;left:3279;top:7230;width:10;height:20" coordorigin="3279,7230" coordsize="10,20">
              <v:shape style="position:absolute;left:3279;top:7230;width:10;height:20" coordorigin="3279,7230" coordsize="10,20" path="m3279,7249l3288,7249,3288,7230,3279,7230,3279,7249xe" filled="true" fillcolor="#000000" stroked="false">
                <v:path arrowok="t"/>
                <v:fill type="solid"/>
              </v:shape>
            </v:group>
            <v:group style="position:absolute;left:3279;top:7249;width:10;height:20" coordorigin="3279,7249" coordsize="10,20">
              <v:shape style="position:absolute;left:3279;top:7249;width:10;height:20" coordorigin="3279,7249" coordsize="10,20" path="m3279,7268l3288,7268,3288,7249,3279,7249,3279,7268xe" filled="true" fillcolor="#000000" stroked="false">
                <v:path arrowok="t"/>
                <v:fill type="solid"/>
              </v:shape>
            </v:group>
            <v:group style="position:absolute;left:3279;top:7274;width:10;height:2" coordorigin="3279,7274" coordsize="10,2">
              <v:shape style="position:absolute;left:3279;top:7274;width:10;height:2" coordorigin="3279,7274" coordsize="10,0" path="m3279,7274l3288,7274e" filled="false" stroked="true" strokeweight=".54001pt" strokecolor="#000000">
                <v:path arrowok="t"/>
              </v:shape>
            </v:group>
            <v:group style="position:absolute;left:3279;top:7284;width:10;height:2" coordorigin="3279,7284" coordsize="10,2">
              <v:shape style="position:absolute;left:3279;top:7284;width:10;height:2" coordorigin="3279,7284" coordsize="10,0" path="m3279,7284l3288,7284e" filled="false" stroked="true" strokeweight=".48001pt" strokecolor="#000000">
                <v:path arrowok="t"/>
              </v:shape>
              <v:shape style="position:absolute;left:3288;top:7279;width:1549;height:10" type="#_x0000_t75" stroked="false">
                <v:imagedata r:id="rId100" o:title=""/>
              </v:shape>
            </v:group>
            <v:group style="position:absolute;left:4838;top:6558;width:10;height:20" coordorigin="4838,6558" coordsize="10,20">
              <v:shape style="position:absolute;left:4838;top:6558;width:10;height:20" coordorigin="4838,6558" coordsize="10,20" path="m4838,6577l4847,6577,4847,6558,4838,6558,4838,6577xe" filled="true" fillcolor="#000000" stroked="false">
                <v:path arrowok="t"/>
                <v:fill type="solid"/>
              </v:shape>
            </v:group>
            <v:group style="position:absolute;left:4838;top:6577;width:10;height:20" coordorigin="4838,6577" coordsize="10,20">
              <v:shape style="position:absolute;left:4838;top:6577;width:10;height:20" coordorigin="4838,6577" coordsize="10,20" path="m4838,6596l4847,6596,4847,6577,4838,6577,4838,6596xe" filled="true" fillcolor="#000000" stroked="false">
                <v:path arrowok="t"/>
                <v:fill type="solid"/>
              </v:shape>
            </v:group>
            <v:group style="position:absolute;left:4838;top:6596;width:10;height:20" coordorigin="4838,6596" coordsize="10,20">
              <v:shape style="position:absolute;left:4838;top:6596;width:10;height:20" coordorigin="4838,6596" coordsize="10,20" path="m4838,6616l4847,6616,4847,6596,4838,6596,4838,6616xe" filled="true" fillcolor="#000000" stroked="false">
                <v:path arrowok="t"/>
                <v:fill type="solid"/>
              </v:shape>
            </v:group>
            <v:group style="position:absolute;left:4838;top:6616;width:10;height:20" coordorigin="4838,6616" coordsize="10,20">
              <v:shape style="position:absolute;left:4838;top:6616;width:10;height:20" coordorigin="4838,6616" coordsize="10,20" path="m4838,6635l4847,6635,4847,6616,4838,6616,4838,6635xe" filled="true" fillcolor="#000000" stroked="false">
                <v:path arrowok="t"/>
                <v:fill type="solid"/>
              </v:shape>
            </v:group>
            <v:group style="position:absolute;left:4838;top:6635;width:10;height:20" coordorigin="4838,6635" coordsize="10,20">
              <v:shape style="position:absolute;left:4838;top:6635;width:10;height:20" coordorigin="4838,6635" coordsize="10,20" path="m4838,6654l4847,6654,4847,6635,4838,6635,4838,6654xe" filled="true" fillcolor="#000000" stroked="false">
                <v:path arrowok="t"/>
                <v:fill type="solid"/>
              </v:shape>
            </v:group>
            <v:group style="position:absolute;left:4838;top:6654;width:10;height:20" coordorigin="4838,6654" coordsize="10,20">
              <v:shape style="position:absolute;left:4838;top:6654;width:10;height:20" coordorigin="4838,6654" coordsize="10,20" path="m4838,6673l4847,6673,4847,6654,4838,6654,4838,6673xe" filled="true" fillcolor="#000000" stroked="false">
                <v:path arrowok="t"/>
                <v:fill type="solid"/>
              </v:shape>
            </v:group>
            <v:group style="position:absolute;left:4838;top:6673;width:10;height:20" coordorigin="4838,6673" coordsize="10,20">
              <v:shape style="position:absolute;left:4838;top:6673;width:10;height:20" coordorigin="4838,6673" coordsize="10,20" path="m4838,6692l4847,6692,4847,6673,4838,6673,4838,6692xe" filled="true" fillcolor="#000000" stroked="false">
                <v:path arrowok="t"/>
                <v:fill type="solid"/>
              </v:shape>
            </v:group>
            <v:group style="position:absolute;left:4838;top:6692;width:10;height:20" coordorigin="4838,6692" coordsize="10,20">
              <v:shape style="position:absolute;left:4838;top:6692;width:10;height:20" coordorigin="4838,6692" coordsize="10,20" path="m4838,6712l4847,6712,4847,6692,4838,6692,4838,6712xe" filled="true" fillcolor="#000000" stroked="false">
                <v:path arrowok="t"/>
                <v:fill type="solid"/>
              </v:shape>
            </v:group>
            <v:group style="position:absolute;left:4838;top:6712;width:10;height:20" coordorigin="4838,6712" coordsize="10,20">
              <v:shape style="position:absolute;left:4838;top:6712;width:10;height:20" coordorigin="4838,6712" coordsize="10,20" path="m4838,6731l4847,6731,4847,6712,4838,6712,4838,6731xe" filled="true" fillcolor="#000000" stroked="false">
                <v:path arrowok="t"/>
                <v:fill type="solid"/>
              </v:shape>
            </v:group>
            <v:group style="position:absolute;left:4838;top:6731;width:10;height:20" coordorigin="4838,6731" coordsize="10,20">
              <v:shape style="position:absolute;left:4838;top:6731;width:10;height:20" coordorigin="4838,6731" coordsize="10,20" path="m4838,6750l4847,6750,4847,6731,4838,6731,4838,6750xe" filled="true" fillcolor="#000000" stroked="false">
                <v:path arrowok="t"/>
                <v:fill type="solid"/>
              </v:shape>
            </v:group>
            <v:group style="position:absolute;left:4838;top:6750;width:10;height:20" coordorigin="4838,6750" coordsize="10,20">
              <v:shape style="position:absolute;left:4838;top:6750;width:10;height:20" coordorigin="4838,6750" coordsize="10,20" path="m4838,6769l4847,6769,4847,6750,4838,6750,4838,6769xe" filled="true" fillcolor="#000000" stroked="false">
                <v:path arrowok="t"/>
                <v:fill type="solid"/>
              </v:shape>
            </v:group>
            <v:group style="position:absolute;left:4838;top:6769;width:10;height:20" coordorigin="4838,6769" coordsize="10,20">
              <v:shape style="position:absolute;left:4838;top:6769;width:10;height:20" coordorigin="4838,6769" coordsize="10,20" path="m4838,6788l4847,6788,4847,6769,4838,6769,4838,6788xe" filled="true" fillcolor="#000000" stroked="false">
                <v:path arrowok="t"/>
                <v:fill type="solid"/>
              </v:shape>
            </v:group>
            <v:group style="position:absolute;left:4838;top:6788;width:10;height:20" coordorigin="4838,6788" coordsize="10,20">
              <v:shape style="position:absolute;left:4838;top:6788;width:10;height:20" coordorigin="4838,6788" coordsize="10,20" path="m4838,6808l4847,6808,4847,6788,4838,6788,4838,6808xe" filled="true" fillcolor="#000000" stroked="false">
                <v:path arrowok="t"/>
                <v:fill type="solid"/>
              </v:shape>
            </v:group>
            <v:group style="position:absolute;left:4838;top:6808;width:10;height:20" coordorigin="4838,6808" coordsize="10,20">
              <v:shape style="position:absolute;left:4838;top:6808;width:10;height:20" coordorigin="4838,6808" coordsize="10,20" path="m4838,6827l4847,6827,4847,6808,4838,6808,4838,6827xe" filled="true" fillcolor="#000000" stroked="false">
                <v:path arrowok="t"/>
                <v:fill type="solid"/>
              </v:shape>
            </v:group>
            <v:group style="position:absolute;left:4838;top:6827;width:10;height:20" coordorigin="4838,6827" coordsize="10,20">
              <v:shape style="position:absolute;left:4838;top:6827;width:10;height:20" coordorigin="4838,6827" coordsize="10,20" path="m4838,6846l4847,6846,4847,6827,4838,6827,4838,6846xe" filled="true" fillcolor="#000000" stroked="false">
                <v:path arrowok="t"/>
                <v:fill type="solid"/>
              </v:shape>
            </v:group>
            <v:group style="position:absolute;left:4838;top:6846;width:10;height:20" coordorigin="4838,6846" coordsize="10,20">
              <v:shape style="position:absolute;left:4838;top:6846;width:10;height:20" coordorigin="4838,6846" coordsize="10,20" path="m4838,6865l4847,6865,4847,6846,4838,6846,4838,6865xe" filled="true" fillcolor="#000000" stroked="false">
                <v:path arrowok="t"/>
                <v:fill type="solid"/>
              </v:shape>
            </v:group>
            <v:group style="position:absolute;left:4838;top:6865;width:10;height:20" coordorigin="4838,6865" coordsize="10,20">
              <v:shape style="position:absolute;left:4838;top:6865;width:10;height:20" coordorigin="4838,6865" coordsize="10,20" path="m4838,6884l4847,6884,4847,6865,4838,6865,4838,6884xe" filled="true" fillcolor="#000000" stroked="false">
                <v:path arrowok="t"/>
                <v:fill type="solid"/>
              </v:shape>
            </v:group>
            <v:group style="position:absolute;left:4838;top:6884;width:10;height:20" coordorigin="4838,6884" coordsize="10,20">
              <v:shape style="position:absolute;left:4838;top:6884;width:10;height:20" coordorigin="4838,6884" coordsize="10,20" path="m4838,6904l4847,6904,4847,6884,4838,6884,4838,6904xe" filled="true" fillcolor="#000000" stroked="false">
                <v:path arrowok="t"/>
                <v:fill type="solid"/>
              </v:shape>
            </v:group>
            <v:group style="position:absolute;left:4838;top:6904;width:10;height:20" coordorigin="4838,6904" coordsize="10,20">
              <v:shape style="position:absolute;left:4838;top:6904;width:10;height:20" coordorigin="4838,6904" coordsize="10,20" path="m4838,6923l4847,6923,4847,6904,4838,6904,4838,6923xe" filled="true" fillcolor="#000000" stroked="false">
                <v:path arrowok="t"/>
                <v:fill type="solid"/>
              </v:shape>
            </v:group>
            <v:group style="position:absolute;left:4838;top:6923;width:10;height:20" coordorigin="4838,6923" coordsize="10,20">
              <v:shape style="position:absolute;left:4838;top:6923;width:10;height:20" coordorigin="4838,6923" coordsize="10,20" path="m4838,6942l4847,6942,4847,6923,4838,6923,4838,6942xe" filled="true" fillcolor="#000000" stroked="false">
                <v:path arrowok="t"/>
                <v:fill type="solid"/>
              </v:shape>
            </v:group>
            <v:group style="position:absolute;left:4838;top:6942;width:10;height:20" coordorigin="4838,6942" coordsize="10,20">
              <v:shape style="position:absolute;left:4838;top:6942;width:10;height:20" coordorigin="4838,6942" coordsize="10,20" path="m4838,6961l4847,6961,4847,6942,4838,6942,4838,6961xe" filled="true" fillcolor="#000000" stroked="false">
                <v:path arrowok="t"/>
                <v:fill type="solid"/>
              </v:shape>
            </v:group>
            <v:group style="position:absolute;left:4838;top:6961;width:10;height:20" coordorigin="4838,6961" coordsize="10,20">
              <v:shape style="position:absolute;left:4838;top:6961;width:10;height:20" coordorigin="4838,6961" coordsize="10,20" path="m4838,6980l4847,6980,4847,6961,4838,6961,4838,6980xe" filled="true" fillcolor="#000000" stroked="false">
                <v:path arrowok="t"/>
                <v:fill type="solid"/>
              </v:shape>
            </v:group>
            <v:group style="position:absolute;left:4838;top:6980;width:10;height:20" coordorigin="4838,6980" coordsize="10,20">
              <v:shape style="position:absolute;left:4838;top:6980;width:10;height:20" coordorigin="4838,6980" coordsize="10,20" path="m4838,7000l4847,7000,4847,6980,4838,6980,4838,7000xe" filled="true" fillcolor="#000000" stroked="false">
                <v:path arrowok="t"/>
                <v:fill type="solid"/>
              </v:shape>
            </v:group>
            <v:group style="position:absolute;left:4838;top:7000;width:10;height:20" coordorigin="4838,7000" coordsize="10,20">
              <v:shape style="position:absolute;left:4838;top:7000;width:10;height:20" coordorigin="4838,7000" coordsize="10,20" path="m4838,7019l4847,7019,4847,7000,4838,7000,4838,7019xe" filled="true" fillcolor="#000000" stroked="false">
                <v:path arrowok="t"/>
                <v:fill type="solid"/>
              </v:shape>
            </v:group>
            <v:group style="position:absolute;left:4838;top:7019;width:10;height:20" coordorigin="4838,7019" coordsize="10,20">
              <v:shape style="position:absolute;left:4838;top:7019;width:10;height:20" coordorigin="4838,7019" coordsize="10,20" path="m4838,7038l4847,7038,4847,7019,4838,7019,4838,7038xe" filled="true" fillcolor="#000000" stroked="false">
                <v:path arrowok="t"/>
                <v:fill type="solid"/>
              </v:shape>
            </v:group>
            <v:group style="position:absolute;left:4838;top:7038;width:10;height:20" coordorigin="4838,7038" coordsize="10,20">
              <v:shape style="position:absolute;left:4838;top:7038;width:10;height:20" coordorigin="4838,7038" coordsize="10,20" path="m4838,7057l4847,7057,4847,7038,4838,7038,4838,7057xe" filled="true" fillcolor="#000000" stroked="false">
                <v:path arrowok="t"/>
                <v:fill type="solid"/>
              </v:shape>
            </v:group>
            <v:group style="position:absolute;left:4838;top:7057;width:10;height:20" coordorigin="4838,7057" coordsize="10,20">
              <v:shape style="position:absolute;left:4838;top:7057;width:10;height:20" coordorigin="4838,7057" coordsize="10,20" path="m4838,7076l4847,7076,4847,7057,4838,7057,4838,7076xe" filled="true" fillcolor="#000000" stroked="false">
                <v:path arrowok="t"/>
                <v:fill type="solid"/>
              </v:shape>
            </v:group>
            <v:group style="position:absolute;left:4838;top:7076;width:10;height:20" coordorigin="4838,7076" coordsize="10,20">
              <v:shape style="position:absolute;left:4838;top:7076;width:10;height:20" coordorigin="4838,7076" coordsize="10,20" path="m4838,7096l4847,7096,4847,7076,4838,7076,4838,7096xe" filled="true" fillcolor="#000000" stroked="false">
                <v:path arrowok="t"/>
                <v:fill type="solid"/>
              </v:shape>
            </v:group>
            <v:group style="position:absolute;left:4838;top:7096;width:10;height:20" coordorigin="4838,7096" coordsize="10,20">
              <v:shape style="position:absolute;left:4838;top:7096;width:10;height:20" coordorigin="4838,7096" coordsize="10,20" path="m4838,7115l4847,7115,4847,7096,4838,7096,4838,7115xe" filled="true" fillcolor="#000000" stroked="false">
                <v:path arrowok="t"/>
                <v:fill type="solid"/>
              </v:shape>
            </v:group>
            <v:group style="position:absolute;left:4838;top:7115;width:10;height:20" coordorigin="4838,7115" coordsize="10,20">
              <v:shape style="position:absolute;left:4838;top:7115;width:10;height:20" coordorigin="4838,7115" coordsize="10,20" path="m4838,7134l4847,7134,4847,7115,4838,7115,4838,7134xe" filled="true" fillcolor="#000000" stroked="false">
                <v:path arrowok="t"/>
                <v:fill type="solid"/>
              </v:shape>
            </v:group>
            <v:group style="position:absolute;left:4838;top:7134;width:10;height:20" coordorigin="4838,7134" coordsize="10,20">
              <v:shape style="position:absolute;left:4838;top:7134;width:10;height:20" coordorigin="4838,7134" coordsize="10,20" path="m4838,7153l4847,7153,4847,7134,4838,7134,4838,7153xe" filled="true" fillcolor="#000000" stroked="false">
                <v:path arrowok="t"/>
                <v:fill type="solid"/>
              </v:shape>
            </v:group>
            <v:group style="position:absolute;left:4838;top:7153;width:10;height:20" coordorigin="4838,7153" coordsize="10,20">
              <v:shape style="position:absolute;left:4838;top:7153;width:10;height:20" coordorigin="4838,7153" coordsize="10,20" path="m4838,7172l4847,7172,4847,7153,4838,7153,4838,7172xe" filled="true" fillcolor="#000000" stroked="false">
                <v:path arrowok="t"/>
                <v:fill type="solid"/>
              </v:shape>
            </v:group>
            <v:group style="position:absolute;left:4838;top:7172;width:10;height:20" coordorigin="4838,7172" coordsize="10,20">
              <v:shape style="position:absolute;left:4838;top:7172;width:10;height:20" coordorigin="4838,7172" coordsize="10,20" path="m4838,7192l4847,7192,4847,7172,4838,7172,4838,7192xe" filled="true" fillcolor="#000000" stroked="false">
                <v:path arrowok="t"/>
                <v:fill type="solid"/>
              </v:shape>
            </v:group>
            <v:group style="position:absolute;left:4838;top:7192;width:10;height:20" coordorigin="4838,7192" coordsize="10,20">
              <v:shape style="position:absolute;left:4838;top:7192;width:10;height:20" coordorigin="4838,7192" coordsize="10,20" path="m4838,7211l4847,7211,4847,7192,4838,7192,4838,7211xe" filled="true" fillcolor="#000000" stroked="false">
                <v:path arrowok="t"/>
                <v:fill type="solid"/>
              </v:shape>
            </v:group>
            <v:group style="position:absolute;left:4838;top:7211;width:10;height:20" coordorigin="4838,7211" coordsize="10,20">
              <v:shape style="position:absolute;left:4838;top:7211;width:10;height:20" coordorigin="4838,7211" coordsize="10,20" path="m4838,7230l4847,7230,4847,7211,4838,7211,4838,7230xe" filled="true" fillcolor="#000000" stroked="false">
                <v:path arrowok="t"/>
                <v:fill type="solid"/>
              </v:shape>
            </v:group>
            <v:group style="position:absolute;left:4838;top:7230;width:10;height:20" coordorigin="4838,7230" coordsize="10,20">
              <v:shape style="position:absolute;left:4838;top:7230;width:10;height:20" coordorigin="4838,7230" coordsize="10,20" path="m4838,7249l4847,7249,4847,7230,4838,7230,4838,7249xe" filled="true" fillcolor="#000000" stroked="false">
                <v:path arrowok="t"/>
                <v:fill type="solid"/>
              </v:shape>
            </v:group>
            <v:group style="position:absolute;left:4838;top:7249;width:10;height:20" coordorigin="4838,7249" coordsize="10,20">
              <v:shape style="position:absolute;left:4838;top:7249;width:10;height:20" coordorigin="4838,7249" coordsize="10,20" path="m4838,7268l4847,7268,4847,7249,4838,7249,4838,7268xe" filled="true" fillcolor="#000000" stroked="false">
                <v:path arrowok="t"/>
                <v:fill type="solid"/>
              </v:shape>
            </v:group>
            <v:group style="position:absolute;left:4838;top:7274;width:10;height:2" coordorigin="4838,7274" coordsize="10,2">
              <v:shape style="position:absolute;left:4838;top:7274;width:10;height:2" coordorigin="4838,7274" coordsize="10,0" path="m4838,7274l4847,7274e" filled="false" stroked="true" strokeweight=".54001pt" strokecolor="#000000">
                <v:path arrowok="t"/>
              </v:shape>
            </v:group>
            <v:group style="position:absolute;left:4838;top:7284;width:10;height:2" coordorigin="4838,7284" coordsize="10,2">
              <v:shape style="position:absolute;left:4838;top:7284;width:10;height:2" coordorigin="4838,7284" coordsize="10,0" path="m4838,7284l4847,7284e" filled="false" stroked="true" strokeweight=".48001pt" strokecolor="#000000">
                <v:path arrowok="t"/>
              </v:shape>
            </v:group>
            <v:group style="position:absolute;left:5547;top:6558;width:10;height:20" coordorigin="5547,6558" coordsize="10,20">
              <v:shape style="position:absolute;left:5547;top:6558;width:10;height:20" coordorigin="5547,6558" coordsize="10,20" path="m5547,6577l5556,6577,5556,6558,5547,6558,5547,6577xe" filled="true" fillcolor="#000000" stroked="false">
                <v:path arrowok="t"/>
                <v:fill type="solid"/>
              </v:shape>
            </v:group>
            <v:group style="position:absolute;left:5547;top:6577;width:10;height:20" coordorigin="5547,6577" coordsize="10,20">
              <v:shape style="position:absolute;left:5547;top:6577;width:10;height:20" coordorigin="5547,6577" coordsize="10,20" path="m5547,6596l5556,6596,5556,6577,5547,6577,5547,6596xe" filled="true" fillcolor="#000000" stroked="false">
                <v:path arrowok="t"/>
                <v:fill type="solid"/>
              </v:shape>
            </v:group>
            <v:group style="position:absolute;left:5547;top:6596;width:10;height:20" coordorigin="5547,6596" coordsize="10,20">
              <v:shape style="position:absolute;left:5547;top:6596;width:10;height:20" coordorigin="5547,6596" coordsize="10,20" path="m5547,6616l5556,6616,5556,6596,5547,6596,5547,6616xe" filled="true" fillcolor="#000000" stroked="false">
                <v:path arrowok="t"/>
                <v:fill type="solid"/>
              </v:shape>
            </v:group>
            <v:group style="position:absolute;left:5547;top:6616;width:10;height:20" coordorigin="5547,6616" coordsize="10,20">
              <v:shape style="position:absolute;left:5547;top:6616;width:10;height:20" coordorigin="5547,6616" coordsize="10,20" path="m5547,6635l5556,6635,5556,6616,5547,6616,5547,6635xe" filled="true" fillcolor="#000000" stroked="false">
                <v:path arrowok="t"/>
                <v:fill type="solid"/>
              </v:shape>
            </v:group>
            <v:group style="position:absolute;left:5547;top:6635;width:10;height:20" coordorigin="5547,6635" coordsize="10,20">
              <v:shape style="position:absolute;left:5547;top:6635;width:10;height:20" coordorigin="5547,6635" coordsize="10,20" path="m5547,6654l5556,6654,5556,6635,5547,6635,5547,6654xe" filled="true" fillcolor="#000000" stroked="false">
                <v:path arrowok="t"/>
                <v:fill type="solid"/>
              </v:shape>
            </v:group>
            <v:group style="position:absolute;left:5547;top:6654;width:10;height:20" coordorigin="5547,6654" coordsize="10,20">
              <v:shape style="position:absolute;left:5547;top:6654;width:10;height:20" coordorigin="5547,6654" coordsize="10,20" path="m5547,6673l5556,6673,5556,6654,5547,6654,5547,6673xe" filled="true" fillcolor="#000000" stroked="false">
                <v:path arrowok="t"/>
                <v:fill type="solid"/>
              </v:shape>
            </v:group>
            <v:group style="position:absolute;left:5547;top:6673;width:10;height:20" coordorigin="5547,6673" coordsize="10,20">
              <v:shape style="position:absolute;left:5547;top:6673;width:10;height:20" coordorigin="5547,6673" coordsize="10,20" path="m5547,6692l5556,6692,5556,6673,5547,6673,5547,6692xe" filled="true" fillcolor="#000000" stroked="false">
                <v:path arrowok="t"/>
                <v:fill type="solid"/>
              </v:shape>
            </v:group>
            <v:group style="position:absolute;left:5547;top:6692;width:10;height:20" coordorigin="5547,6692" coordsize="10,20">
              <v:shape style="position:absolute;left:5547;top:6692;width:10;height:20" coordorigin="5547,6692" coordsize="10,20" path="m5547,6712l5556,6712,5556,6692,5547,6692,5547,6712xe" filled="true" fillcolor="#000000" stroked="false">
                <v:path arrowok="t"/>
                <v:fill type="solid"/>
              </v:shape>
            </v:group>
            <v:group style="position:absolute;left:5547;top:6712;width:10;height:20" coordorigin="5547,6712" coordsize="10,20">
              <v:shape style="position:absolute;left:5547;top:6712;width:10;height:20" coordorigin="5547,6712" coordsize="10,20" path="m5547,6731l5556,6731,5556,6712,5547,6712,5547,6731xe" filled="true" fillcolor="#000000" stroked="false">
                <v:path arrowok="t"/>
                <v:fill type="solid"/>
              </v:shape>
            </v:group>
            <v:group style="position:absolute;left:5547;top:6731;width:10;height:20" coordorigin="5547,6731" coordsize="10,20">
              <v:shape style="position:absolute;left:5547;top:6731;width:10;height:20" coordorigin="5547,6731" coordsize="10,20" path="m5547,6750l5556,6750,5556,6731,5547,6731,5547,6750xe" filled="true" fillcolor="#000000" stroked="false">
                <v:path arrowok="t"/>
                <v:fill type="solid"/>
              </v:shape>
            </v:group>
            <v:group style="position:absolute;left:5547;top:6750;width:10;height:20" coordorigin="5547,6750" coordsize="10,20">
              <v:shape style="position:absolute;left:5547;top:6750;width:10;height:20" coordorigin="5547,6750" coordsize="10,20" path="m5547,6769l5556,6769,5556,6750,5547,6750,5547,6769xe" filled="true" fillcolor="#000000" stroked="false">
                <v:path arrowok="t"/>
                <v:fill type="solid"/>
              </v:shape>
            </v:group>
            <v:group style="position:absolute;left:5547;top:6769;width:10;height:20" coordorigin="5547,6769" coordsize="10,20">
              <v:shape style="position:absolute;left:5547;top:6769;width:10;height:20" coordorigin="5547,6769" coordsize="10,20" path="m5547,6788l5556,6788,5556,6769,5547,6769,5547,6788xe" filled="true" fillcolor="#000000" stroked="false">
                <v:path arrowok="t"/>
                <v:fill type="solid"/>
              </v:shape>
            </v:group>
            <v:group style="position:absolute;left:5547;top:6788;width:10;height:20" coordorigin="5547,6788" coordsize="10,20">
              <v:shape style="position:absolute;left:5547;top:6788;width:10;height:20" coordorigin="5547,6788" coordsize="10,20" path="m5547,6808l5556,6808,5556,6788,5547,6788,5547,6808xe" filled="true" fillcolor="#000000" stroked="false">
                <v:path arrowok="t"/>
                <v:fill type="solid"/>
              </v:shape>
            </v:group>
            <v:group style="position:absolute;left:5547;top:6808;width:10;height:20" coordorigin="5547,6808" coordsize="10,20">
              <v:shape style="position:absolute;left:5547;top:6808;width:10;height:20" coordorigin="5547,6808" coordsize="10,20" path="m5547,6827l5556,6827,5556,6808,5547,6808,5547,6827xe" filled="true" fillcolor="#000000" stroked="false">
                <v:path arrowok="t"/>
                <v:fill type="solid"/>
              </v:shape>
            </v:group>
            <v:group style="position:absolute;left:5547;top:6827;width:10;height:20" coordorigin="5547,6827" coordsize="10,20">
              <v:shape style="position:absolute;left:5547;top:6827;width:10;height:20" coordorigin="5547,6827" coordsize="10,20" path="m5547,6846l5556,6846,5556,6827,5547,6827,5547,6846xe" filled="true" fillcolor="#000000" stroked="false">
                <v:path arrowok="t"/>
                <v:fill type="solid"/>
              </v:shape>
            </v:group>
            <v:group style="position:absolute;left:5547;top:6846;width:10;height:20" coordorigin="5547,6846" coordsize="10,20">
              <v:shape style="position:absolute;left:5547;top:6846;width:10;height:20" coordorigin="5547,6846" coordsize="10,20" path="m5547,6865l5556,6865,5556,6846,5547,6846,5547,6865xe" filled="true" fillcolor="#000000" stroked="false">
                <v:path arrowok="t"/>
                <v:fill type="solid"/>
              </v:shape>
            </v:group>
            <v:group style="position:absolute;left:5547;top:6865;width:10;height:20" coordorigin="5547,6865" coordsize="10,20">
              <v:shape style="position:absolute;left:5547;top:6865;width:10;height:20" coordorigin="5547,6865" coordsize="10,20" path="m5547,6884l5556,6884,5556,6865,5547,6865,5547,6884xe" filled="true" fillcolor="#000000" stroked="false">
                <v:path arrowok="t"/>
                <v:fill type="solid"/>
              </v:shape>
            </v:group>
            <v:group style="position:absolute;left:5547;top:6884;width:10;height:20" coordorigin="5547,6884" coordsize="10,20">
              <v:shape style="position:absolute;left:5547;top:6884;width:10;height:20" coordorigin="5547,6884" coordsize="10,20" path="m5547,6904l5556,6904,5556,6884,5547,6884,5547,6904xe" filled="true" fillcolor="#000000" stroked="false">
                <v:path arrowok="t"/>
                <v:fill type="solid"/>
              </v:shape>
            </v:group>
            <v:group style="position:absolute;left:5547;top:6904;width:10;height:20" coordorigin="5547,6904" coordsize="10,20">
              <v:shape style="position:absolute;left:5547;top:6904;width:10;height:20" coordorigin="5547,6904" coordsize="10,20" path="m5547,6923l5556,6923,5556,6904,5547,6904,5547,6923xe" filled="true" fillcolor="#000000" stroked="false">
                <v:path arrowok="t"/>
                <v:fill type="solid"/>
              </v:shape>
            </v:group>
            <v:group style="position:absolute;left:5547;top:6923;width:10;height:20" coordorigin="5547,6923" coordsize="10,20">
              <v:shape style="position:absolute;left:5547;top:6923;width:10;height:20" coordorigin="5547,6923" coordsize="10,20" path="m5547,6942l5556,6942,5556,6923,5547,6923,5547,6942xe" filled="true" fillcolor="#000000" stroked="false">
                <v:path arrowok="t"/>
                <v:fill type="solid"/>
              </v:shape>
            </v:group>
            <v:group style="position:absolute;left:5547;top:6942;width:10;height:20" coordorigin="5547,6942" coordsize="10,20">
              <v:shape style="position:absolute;left:5547;top:6942;width:10;height:20" coordorigin="5547,6942" coordsize="10,20" path="m5547,6961l5556,6961,5556,6942,5547,6942,5547,6961xe" filled="true" fillcolor="#000000" stroked="false">
                <v:path arrowok="t"/>
                <v:fill type="solid"/>
              </v:shape>
            </v:group>
            <v:group style="position:absolute;left:5547;top:6961;width:10;height:20" coordorigin="5547,6961" coordsize="10,20">
              <v:shape style="position:absolute;left:5547;top:6961;width:10;height:20" coordorigin="5547,6961" coordsize="10,20" path="m5547,6980l5556,6980,5556,6961,5547,6961,5547,6980xe" filled="true" fillcolor="#000000" stroked="false">
                <v:path arrowok="t"/>
                <v:fill type="solid"/>
              </v:shape>
            </v:group>
            <v:group style="position:absolute;left:5547;top:6980;width:10;height:20" coordorigin="5547,6980" coordsize="10,20">
              <v:shape style="position:absolute;left:5547;top:6980;width:10;height:20" coordorigin="5547,6980" coordsize="10,20" path="m5547,7000l5556,7000,5556,6980,5547,6980,5547,7000xe" filled="true" fillcolor="#000000" stroked="false">
                <v:path arrowok="t"/>
                <v:fill type="solid"/>
              </v:shape>
            </v:group>
            <v:group style="position:absolute;left:5547;top:7000;width:10;height:20" coordorigin="5547,7000" coordsize="10,20">
              <v:shape style="position:absolute;left:5547;top:7000;width:10;height:20" coordorigin="5547,7000" coordsize="10,20" path="m5547,7019l5556,7019,5556,7000,5547,7000,5547,7019xe" filled="true" fillcolor="#000000" stroked="false">
                <v:path arrowok="t"/>
                <v:fill type="solid"/>
              </v:shape>
            </v:group>
            <v:group style="position:absolute;left:5547;top:7019;width:10;height:20" coordorigin="5547,7019" coordsize="10,20">
              <v:shape style="position:absolute;left:5547;top:7019;width:10;height:20" coordorigin="5547,7019" coordsize="10,20" path="m5547,7038l5556,7038,5556,7019,5547,7019,5547,7038xe" filled="true" fillcolor="#000000" stroked="false">
                <v:path arrowok="t"/>
                <v:fill type="solid"/>
              </v:shape>
            </v:group>
            <v:group style="position:absolute;left:5547;top:7038;width:10;height:20" coordorigin="5547,7038" coordsize="10,20">
              <v:shape style="position:absolute;left:5547;top:7038;width:10;height:20" coordorigin="5547,7038" coordsize="10,20" path="m5547,7057l5556,7057,5556,7038,5547,7038,5547,7057xe" filled="true" fillcolor="#000000" stroked="false">
                <v:path arrowok="t"/>
                <v:fill type="solid"/>
              </v:shape>
            </v:group>
            <v:group style="position:absolute;left:5547;top:7057;width:10;height:20" coordorigin="5547,7057" coordsize="10,20">
              <v:shape style="position:absolute;left:5547;top:7057;width:10;height:20" coordorigin="5547,7057" coordsize="10,20" path="m5547,7076l5556,7076,5556,7057,5547,7057,5547,7076xe" filled="true" fillcolor="#000000" stroked="false">
                <v:path arrowok="t"/>
                <v:fill type="solid"/>
              </v:shape>
            </v:group>
            <v:group style="position:absolute;left:5547;top:7076;width:10;height:20" coordorigin="5547,7076" coordsize="10,20">
              <v:shape style="position:absolute;left:5547;top:7076;width:10;height:20" coordorigin="5547,7076" coordsize="10,20" path="m5547,7096l5556,7096,5556,7076,5547,7076,5547,7096xe" filled="true" fillcolor="#000000" stroked="false">
                <v:path arrowok="t"/>
                <v:fill type="solid"/>
              </v:shape>
            </v:group>
            <v:group style="position:absolute;left:5547;top:7096;width:10;height:20" coordorigin="5547,7096" coordsize="10,20">
              <v:shape style="position:absolute;left:5547;top:7096;width:10;height:20" coordorigin="5547,7096" coordsize="10,20" path="m5547,7115l5556,7115,5556,7096,5547,7096,5547,7115xe" filled="true" fillcolor="#000000" stroked="false">
                <v:path arrowok="t"/>
                <v:fill type="solid"/>
              </v:shape>
            </v:group>
            <v:group style="position:absolute;left:5547;top:7115;width:10;height:20" coordorigin="5547,7115" coordsize="10,20">
              <v:shape style="position:absolute;left:5547;top:7115;width:10;height:20" coordorigin="5547,7115" coordsize="10,20" path="m5547,7134l5556,7134,5556,7115,5547,7115,5547,7134xe" filled="true" fillcolor="#000000" stroked="false">
                <v:path arrowok="t"/>
                <v:fill type="solid"/>
              </v:shape>
            </v:group>
            <v:group style="position:absolute;left:5547;top:7134;width:10;height:20" coordorigin="5547,7134" coordsize="10,20">
              <v:shape style="position:absolute;left:5547;top:7134;width:10;height:20" coordorigin="5547,7134" coordsize="10,20" path="m5547,7153l5556,7153,5556,7134,5547,7134,5547,7153xe" filled="true" fillcolor="#000000" stroked="false">
                <v:path arrowok="t"/>
                <v:fill type="solid"/>
              </v:shape>
            </v:group>
            <v:group style="position:absolute;left:5547;top:7153;width:10;height:20" coordorigin="5547,7153" coordsize="10,20">
              <v:shape style="position:absolute;left:5547;top:7153;width:10;height:20" coordorigin="5547,7153" coordsize="10,20" path="m5547,7172l5556,7172,5556,7153,5547,7153,5547,7172xe" filled="true" fillcolor="#000000" stroked="false">
                <v:path arrowok="t"/>
                <v:fill type="solid"/>
              </v:shape>
            </v:group>
            <v:group style="position:absolute;left:5547;top:7172;width:10;height:20" coordorigin="5547,7172" coordsize="10,20">
              <v:shape style="position:absolute;left:5547;top:7172;width:10;height:20" coordorigin="5547,7172" coordsize="10,20" path="m5547,7192l5556,7192,5556,7172,5547,7172,5547,7192xe" filled="true" fillcolor="#000000" stroked="false">
                <v:path arrowok="t"/>
                <v:fill type="solid"/>
              </v:shape>
            </v:group>
            <v:group style="position:absolute;left:5547;top:7192;width:10;height:20" coordorigin="5547,7192" coordsize="10,20">
              <v:shape style="position:absolute;left:5547;top:7192;width:10;height:20" coordorigin="5547,7192" coordsize="10,20" path="m5547,7211l5556,7211,5556,7192,5547,7192,5547,7211xe" filled="true" fillcolor="#000000" stroked="false">
                <v:path arrowok="t"/>
                <v:fill type="solid"/>
              </v:shape>
            </v:group>
            <v:group style="position:absolute;left:5547;top:7211;width:10;height:20" coordorigin="5547,7211" coordsize="10,20">
              <v:shape style="position:absolute;left:5547;top:7211;width:10;height:20" coordorigin="5547,7211" coordsize="10,20" path="m5547,7230l5556,7230,5556,7211,5547,7211,5547,7230xe" filled="true" fillcolor="#000000" stroked="false">
                <v:path arrowok="t"/>
                <v:fill type="solid"/>
              </v:shape>
            </v:group>
            <v:group style="position:absolute;left:5547;top:7230;width:10;height:20" coordorigin="5547,7230" coordsize="10,20">
              <v:shape style="position:absolute;left:5547;top:7230;width:10;height:20" coordorigin="5547,7230" coordsize="10,20" path="m5547,7249l5556,7249,5556,7230,5547,7230,5547,7249xe" filled="true" fillcolor="#000000" stroked="false">
                <v:path arrowok="t"/>
                <v:fill type="solid"/>
              </v:shape>
            </v:group>
            <v:group style="position:absolute;left:5547;top:7249;width:10;height:20" coordorigin="5547,7249" coordsize="10,20">
              <v:shape style="position:absolute;left:5547;top:7249;width:10;height:20" coordorigin="5547,7249" coordsize="10,20" path="m5547,7268l5556,7268,5556,7249,5547,7249,5547,7268xe" filled="true" fillcolor="#000000" stroked="false">
                <v:path arrowok="t"/>
                <v:fill type="solid"/>
              </v:shape>
            </v:group>
            <v:group style="position:absolute;left:5547;top:7274;width:10;height:2" coordorigin="5547,7274" coordsize="10,2">
              <v:shape style="position:absolute;left:5547;top:7274;width:10;height:2" coordorigin="5547,7274" coordsize="10,0" path="m5547,7274l5556,7274e" filled="false" stroked="true" strokeweight=".54001pt" strokecolor="#000000">
                <v:path arrowok="t"/>
              </v:shape>
            </v:group>
            <v:group style="position:absolute;left:5547;top:7284;width:10;height:2" coordorigin="5547,7284" coordsize="10,2">
              <v:shape style="position:absolute;left:5547;top:7284;width:10;height:2" coordorigin="5547,7284" coordsize="10,0" path="m5547,7284l5556,7284e" filled="false" stroked="true" strokeweight=".48001pt" strokecolor="#000000">
                <v:path arrowok="t"/>
              </v:shape>
            </v:group>
            <v:group style="position:absolute;left:7214;top:6558;width:10;height:20" coordorigin="7214,6558" coordsize="10,20">
              <v:shape style="position:absolute;left:7214;top:6558;width:10;height:20" coordorigin="7214,6558" coordsize="10,20" path="m7214,6577l7223,6577,7223,6558,7214,6558,7214,6577xe" filled="true" fillcolor="#000000" stroked="false">
                <v:path arrowok="t"/>
                <v:fill type="solid"/>
              </v:shape>
            </v:group>
            <v:group style="position:absolute;left:7214;top:6577;width:10;height:20" coordorigin="7214,6577" coordsize="10,20">
              <v:shape style="position:absolute;left:7214;top:6577;width:10;height:20" coordorigin="7214,6577" coordsize="10,20" path="m7214,6596l7223,6596,7223,6577,7214,6577,7214,6596xe" filled="true" fillcolor="#000000" stroked="false">
                <v:path arrowok="t"/>
                <v:fill type="solid"/>
              </v:shape>
            </v:group>
            <v:group style="position:absolute;left:7214;top:6596;width:10;height:20" coordorigin="7214,6596" coordsize="10,20">
              <v:shape style="position:absolute;left:7214;top:6596;width:10;height:20" coordorigin="7214,6596" coordsize="10,20" path="m7214,6616l7223,6616,7223,6596,7214,6596,7214,6616xe" filled="true" fillcolor="#000000" stroked="false">
                <v:path arrowok="t"/>
                <v:fill type="solid"/>
              </v:shape>
            </v:group>
            <v:group style="position:absolute;left:7214;top:6616;width:10;height:20" coordorigin="7214,6616" coordsize="10,20">
              <v:shape style="position:absolute;left:7214;top:6616;width:10;height:20" coordorigin="7214,6616" coordsize="10,20" path="m7214,6635l7223,6635,7223,6616,7214,6616,7214,6635xe" filled="true" fillcolor="#000000" stroked="false">
                <v:path arrowok="t"/>
                <v:fill type="solid"/>
              </v:shape>
            </v:group>
            <v:group style="position:absolute;left:7214;top:6635;width:10;height:20" coordorigin="7214,6635" coordsize="10,20">
              <v:shape style="position:absolute;left:7214;top:6635;width:10;height:20" coordorigin="7214,6635" coordsize="10,20" path="m7214,6654l7223,6654,7223,6635,7214,6635,7214,6654xe" filled="true" fillcolor="#000000" stroked="false">
                <v:path arrowok="t"/>
                <v:fill type="solid"/>
              </v:shape>
            </v:group>
            <v:group style="position:absolute;left:7214;top:6654;width:10;height:20" coordorigin="7214,6654" coordsize="10,20">
              <v:shape style="position:absolute;left:7214;top:6654;width:10;height:20" coordorigin="7214,6654" coordsize="10,20" path="m7214,6673l7223,6673,7223,6654,7214,6654,7214,6673xe" filled="true" fillcolor="#000000" stroked="false">
                <v:path arrowok="t"/>
                <v:fill type="solid"/>
              </v:shape>
            </v:group>
            <v:group style="position:absolute;left:7214;top:6673;width:10;height:20" coordorigin="7214,6673" coordsize="10,20">
              <v:shape style="position:absolute;left:7214;top:6673;width:10;height:20" coordorigin="7214,6673" coordsize="10,20" path="m7214,6692l7223,6692,7223,6673,7214,6673,7214,6692xe" filled="true" fillcolor="#000000" stroked="false">
                <v:path arrowok="t"/>
                <v:fill type="solid"/>
              </v:shape>
            </v:group>
            <v:group style="position:absolute;left:7214;top:6692;width:10;height:20" coordorigin="7214,6692" coordsize="10,20">
              <v:shape style="position:absolute;left:7214;top:6692;width:10;height:20" coordorigin="7214,6692" coordsize="10,20" path="m7214,6712l7223,6712,7223,6692,7214,6692,7214,6712xe" filled="true" fillcolor="#000000" stroked="false">
                <v:path arrowok="t"/>
                <v:fill type="solid"/>
              </v:shape>
            </v:group>
            <v:group style="position:absolute;left:7214;top:6712;width:10;height:20" coordorigin="7214,6712" coordsize="10,20">
              <v:shape style="position:absolute;left:7214;top:6712;width:10;height:20" coordorigin="7214,6712" coordsize="10,20" path="m7214,6731l7223,6731,7223,6712,7214,6712,7214,6731xe" filled="true" fillcolor="#000000" stroked="false">
                <v:path arrowok="t"/>
                <v:fill type="solid"/>
              </v:shape>
            </v:group>
            <v:group style="position:absolute;left:7214;top:6731;width:10;height:20" coordorigin="7214,6731" coordsize="10,20">
              <v:shape style="position:absolute;left:7214;top:6731;width:10;height:20" coordorigin="7214,6731" coordsize="10,20" path="m7214,6750l7223,6750,7223,6731,7214,6731,7214,6750xe" filled="true" fillcolor="#000000" stroked="false">
                <v:path arrowok="t"/>
                <v:fill type="solid"/>
              </v:shape>
            </v:group>
            <v:group style="position:absolute;left:7214;top:6750;width:10;height:20" coordorigin="7214,6750" coordsize="10,20">
              <v:shape style="position:absolute;left:7214;top:6750;width:10;height:20" coordorigin="7214,6750" coordsize="10,20" path="m7214,6769l7223,6769,7223,6750,7214,6750,7214,6769xe" filled="true" fillcolor="#000000" stroked="false">
                <v:path arrowok="t"/>
                <v:fill type="solid"/>
              </v:shape>
            </v:group>
            <v:group style="position:absolute;left:7214;top:6769;width:10;height:20" coordorigin="7214,6769" coordsize="10,20">
              <v:shape style="position:absolute;left:7214;top:6769;width:10;height:20" coordorigin="7214,6769" coordsize="10,20" path="m7214,6788l7223,6788,7223,6769,7214,6769,7214,6788xe" filled="true" fillcolor="#000000" stroked="false">
                <v:path arrowok="t"/>
                <v:fill type="solid"/>
              </v:shape>
            </v:group>
            <v:group style="position:absolute;left:7214;top:6788;width:10;height:20" coordorigin="7214,6788" coordsize="10,20">
              <v:shape style="position:absolute;left:7214;top:6788;width:10;height:20" coordorigin="7214,6788" coordsize="10,20" path="m7214,6808l7223,6808,7223,6788,7214,6788,7214,6808xe" filled="true" fillcolor="#000000" stroked="false">
                <v:path arrowok="t"/>
                <v:fill type="solid"/>
              </v:shape>
            </v:group>
            <v:group style="position:absolute;left:7214;top:6808;width:10;height:20" coordorigin="7214,6808" coordsize="10,20">
              <v:shape style="position:absolute;left:7214;top:6808;width:10;height:20" coordorigin="7214,6808" coordsize="10,20" path="m7214,6827l7223,6827,7223,6808,7214,6808,7214,6827xe" filled="true" fillcolor="#000000" stroked="false">
                <v:path arrowok="t"/>
                <v:fill type="solid"/>
              </v:shape>
            </v:group>
            <v:group style="position:absolute;left:7214;top:6827;width:10;height:20" coordorigin="7214,6827" coordsize="10,20">
              <v:shape style="position:absolute;left:7214;top:6827;width:10;height:20" coordorigin="7214,6827" coordsize="10,20" path="m7214,6846l7223,6846,7223,6827,7214,6827,7214,6846xe" filled="true" fillcolor="#000000" stroked="false">
                <v:path arrowok="t"/>
                <v:fill type="solid"/>
              </v:shape>
            </v:group>
            <v:group style="position:absolute;left:7214;top:6846;width:10;height:20" coordorigin="7214,6846" coordsize="10,20">
              <v:shape style="position:absolute;left:7214;top:6846;width:10;height:20" coordorigin="7214,6846" coordsize="10,20" path="m7214,6865l7223,6865,7223,6846,7214,6846,7214,6865xe" filled="true" fillcolor="#000000" stroked="false">
                <v:path arrowok="t"/>
                <v:fill type="solid"/>
              </v:shape>
            </v:group>
            <v:group style="position:absolute;left:7214;top:6865;width:10;height:20" coordorigin="7214,6865" coordsize="10,20">
              <v:shape style="position:absolute;left:7214;top:6865;width:10;height:20" coordorigin="7214,6865" coordsize="10,20" path="m7214,6884l7223,6884,7223,6865,7214,6865,7214,6884xe" filled="true" fillcolor="#000000" stroked="false">
                <v:path arrowok="t"/>
                <v:fill type="solid"/>
              </v:shape>
            </v:group>
            <v:group style="position:absolute;left:7214;top:6884;width:10;height:20" coordorigin="7214,6884" coordsize="10,20">
              <v:shape style="position:absolute;left:7214;top:6884;width:10;height:20" coordorigin="7214,6884" coordsize="10,20" path="m7214,6904l7223,6904,7223,6884,7214,6884,7214,6904xe" filled="true" fillcolor="#000000" stroked="false">
                <v:path arrowok="t"/>
                <v:fill type="solid"/>
              </v:shape>
            </v:group>
            <v:group style="position:absolute;left:7214;top:6904;width:10;height:20" coordorigin="7214,6904" coordsize="10,20">
              <v:shape style="position:absolute;left:7214;top:6904;width:10;height:20" coordorigin="7214,6904" coordsize="10,20" path="m7214,6923l7223,6923,7223,6904,7214,6904,7214,6923xe" filled="true" fillcolor="#000000" stroked="false">
                <v:path arrowok="t"/>
                <v:fill type="solid"/>
              </v:shape>
            </v:group>
            <v:group style="position:absolute;left:7214;top:6923;width:10;height:20" coordorigin="7214,6923" coordsize="10,20">
              <v:shape style="position:absolute;left:7214;top:6923;width:10;height:20" coordorigin="7214,6923" coordsize="10,20" path="m7214,6942l7223,6942,7223,6923,7214,6923,7214,6942xe" filled="true" fillcolor="#000000" stroked="false">
                <v:path arrowok="t"/>
                <v:fill type="solid"/>
              </v:shape>
            </v:group>
            <v:group style="position:absolute;left:7214;top:6942;width:10;height:20" coordorigin="7214,6942" coordsize="10,20">
              <v:shape style="position:absolute;left:7214;top:6942;width:10;height:20" coordorigin="7214,6942" coordsize="10,20" path="m7214,6961l7223,6961,7223,6942,7214,6942,7214,6961xe" filled="true" fillcolor="#000000" stroked="false">
                <v:path arrowok="t"/>
                <v:fill type="solid"/>
              </v:shape>
            </v:group>
            <v:group style="position:absolute;left:7214;top:6961;width:10;height:20" coordorigin="7214,6961" coordsize="10,20">
              <v:shape style="position:absolute;left:7214;top:6961;width:10;height:20" coordorigin="7214,6961" coordsize="10,20" path="m7214,6980l7223,6980,7223,6961,7214,6961,7214,6980xe" filled="true" fillcolor="#000000" stroked="false">
                <v:path arrowok="t"/>
                <v:fill type="solid"/>
              </v:shape>
            </v:group>
            <v:group style="position:absolute;left:7214;top:6980;width:10;height:20" coordorigin="7214,6980" coordsize="10,20">
              <v:shape style="position:absolute;left:7214;top:6980;width:10;height:20" coordorigin="7214,6980" coordsize="10,20" path="m7214,7000l7223,7000,7223,6980,7214,6980,7214,7000xe" filled="true" fillcolor="#000000" stroked="false">
                <v:path arrowok="t"/>
                <v:fill type="solid"/>
              </v:shape>
            </v:group>
            <v:group style="position:absolute;left:7214;top:7000;width:10;height:20" coordorigin="7214,7000" coordsize="10,20">
              <v:shape style="position:absolute;left:7214;top:7000;width:10;height:20" coordorigin="7214,7000" coordsize="10,20" path="m7214,7019l7223,7019,7223,7000,7214,7000,7214,7019xe" filled="true" fillcolor="#000000" stroked="false">
                <v:path arrowok="t"/>
                <v:fill type="solid"/>
              </v:shape>
            </v:group>
            <v:group style="position:absolute;left:7214;top:7019;width:10;height:20" coordorigin="7214,7019" coordsize="10,20">
              <v:shape style="position:absolute;left:7214;top:7019;width:10;height:20" coordorigin="7214,7019" coordsize="10,20" path="m7214,7038l7223,7038,7223,7019,7214,7019,7214,7038xe" filled="true" fillcolor="#000000" stroked="false">
                <v:path arrowok="t"/>
                <v:fill type="solid"/>
              </v:shape>
            </v:group>
            <v:group style="position:absolute;left:7214;top:7038;width:10;height:20" coordorigin="7214,7038" coordsize="10,20">
              <v:shape style="position:absolute;left:7214;top:7038;width:10;height:20" coordorigin="7214,7038" coordsize="10,20" path="m7214,7057l7223,7057,7223,7038,7214,7038,7214,7057xe" filled="true" fillcolor="#000000" stroked="false">
                <v:path arrowok="t"/>
                <v:fill type="solid"/>
              </v:shape>
            </v:group>
            <v:group style="position:absolute;left:7214;top:7057;width:10;height:20" coordorigin="7214,7057" coordsize="10,20">
              <v:shape style="position:absolute;left:7214;top:7057;width:10;height:20" coordorigin="7214,7057" coordsize="10,20" path="m7214,7076l7223,7076,7223,7057,7214,7057,7214,7076xe" filled="true" fillcolor="#000000" stroked="false">
                <v:path arrowok="t"/>
                <v:fill type="solid"/>
              </v:shape>
            </v:group>
            <v:group style="position:absolute;left:7214;top:7076;width:10;height:20" coordorigin="7214,7076" coordsize="10,20">
              <v:shape style="position:absolute;left:7214;top:7076;width:10;height:20" coordorigin="7214,7076" coordsize="10,20" path="m7214,7096l7223,7096,7223,7076,7214,7076,7214,7096xe" filled="true" fillcolor="#000000" stroked="false">
                <v:path arrowok="t"/>
                <v:fill type="solid"/>
              </v:shape>
            </v:group>
            <v:group style="position:absolute;left:7214;top:7096;width:10;height:20" coordorigin="7214,7096" coordsize="10,20">
              <v:shape style="position:absolute;left:7214;top:7096;width:10;height:20" coordorigin="7214,7096" coordsize="10,20" path="m7214,7115l7223,7115,7223,7096,7214,7096,7214,7115xe" filled="true" fillcolor="#000000" stroked="false">
                <v:path arrowok="t"/>
                <v:fill type="solid"/>
              </v:shape>
            </v:group>
            <v:group style="position:absolute;left:7214;top:7115;width:10;height:20" coordorigin="7214,7115" coordsize="10,20">
              <v:shape style="position:absolute;left:7214;top:7115;width:10;height:20" coordorigin="7214,7115" coordsize="10,20" path="m7214,7134l7223,7134,7223,7115,7214,7115,7214,7134xe" filled="true" fillcolor="#000000" stroked="false">
                <v:path arrowok="t"/>
                <v:fill type="solid"/>
              </v:shape>
            </v:group>
            <v:group style="position:absolute;left:7214;top:7134;width:10;height:20" coordorigin="7214,7134" coordsize="10,20">
              <v:shape style="position:absolute;left:7214;top:7134;width:10;height:20" coordorigin="7214,7134" coordsize="10,20" path="m7214,7153l7223,7153,7223,7134,7214,7134,7214,7153xe" filled="true" fillcolor="#000000" stroked="false">
                <v:path arrowok="t"/>
                <v:fill type="solid"/>
              </v:shape>
            </v:group>
            <v:group style="position:absolute;left:7214;top:7153;width:10;height:20" coordorigin="7214,7153" coordsize="10,20">
              <v:shape style="position:absolute;left:7214;top:7153;width:10;height:20" coordorigin="7214,7153" coordsize="10,20" path="m7214,7172l7223,7172,7223,7153,7214,7153,7214,7172xe" filled="true" fillcolor="#000000" stroked="false">
                <v:path arrowok="t"/>
                <v:fill type="solid"/>
              </v:shape>
            </v:group>
            <v:group style="position:absolute;left:7214;top:7172;width:10;height:20" coordorigin="7214,7172" coordsize="10,20">
              <v:shape style="position:absolute;left:7214;top:7172;width:10;height:20" coordorigin="7214,7172" coordsize="10,20" path="m7214,7192l7223,7192,7223,7172,7214,7172,7214,7192xe" filled="true" fillcolor="#000000" stroked="false">
                <v:path arrowok="t"/>
                <v:fill type="solid"/>
              </v:shape>
            </v:group>
            <v:group style="position:absolute;left:7214;top:7192;width:10;height:20" coordorigin="7214,7192" coordsize="10,20">
              <v:shape style="position:absolute;left:7214;top:7192;width:10;height:20" coordorigin="7214,7192" coordsize="10,20" path="m7214,7211l7223,7211,7223,7192,7214,7192,7214,7211xe" filled="true" fillcolor="#000000" stroked="false">
                <v:path arrowok="t"/>
                <v:fill type="solid"/>
              </v:shape>
            </v:group>
            <v:group style="position:absolute;left:7214;top:7211;width:10;height:20" coordorigin="7214,7211" coordsize="10,20">
              <v:shape style="position:absolute;left:7214;top:7211;width:10;height:20" coordorigin="7214,7211" coordsize="10,20" path="m7214,7230l7223,7230,7223,7211,7214,7211,7214,7230xe" filled="true" fillcolor="#000000" stroked="false">
                <v:path arrowok="t"/>
                <v:fill type="solid"/>
              </v:shape>
            </v:group>
            <v:group style="position:absolute;left:7214;top:7230;width:10;height:20" coordorigin="7214,7230" coordsize="10,20">
              <v:shape style="position:absolute;left:7214;top:7230;width:10;height:20" coordorigin="7214,7230" coordsize="10,20" path="m7214,7249l7223,7249,7223,7230,7214,7230,7214,7249xe" filled="true" fillcolor="#000000" stroked="false">
                <v:path arrowok="t"/>
                <v:fill type="solid"/>
              </v:shape>
            </v:group>
            <v:group style="position:absolute;left:7214;top:7249;width:10;height:20" coordorigin="7214,7249" coordsize="10,20">
              <v:shape style="position:absolute;left:7214;top:7249;width:10;height:20" coordorigin="7214,7249" coordsize="10,20" path="m7214,7268l7223,7268,7223,7249,7214,7249,7214,7268xe" filled="true" fillcolor="#000000" stroked="false">
                <v:path arrowok="t"/>
                <v:fill type="solid"/>
              </v:shape>
            </v:group>
            <v:group style="position:absolute;left:7214;top:7274;width:10;height:2" coordorigin="7214,7274" coordsize="10,2">
              <v:shape style="position:absolute;left:7214;top:7274;width:10;height:2" coordorigin="7214,7274" coordsize="10,0" path="m7214,7274l7223,7274e" filled="false" stroked="true" strokeweight=".54001pt" strokecolor="#000000">
                <v:path arrowok="t"/>
              </v:shape>
            </v:group>
            <v:group style="position:absolute;left:7214;top:7284;width:10;height:2" coordorigin="7214,7284" coordsize="10,2">
              <v:shape style="position:absolute;left:7214;top:7284;width:10;height:2" coordorigin="7214,7284" coordsize="10,0" path="m7214,7284l7223,7284e" filled="false" stroked="true" strokeweight=".48001pt" strokecolor="#000000">
                <v:path arrowok="t"/>
              </v:shape>
              <v:shape style="position:absolute;left:4847;top:7279;width:3392;height:10" type="#_x0000_t75" stroked="false">
                <v:imagedata r:id="rId101" o:title=""/>
              </v:shape>
            </v:group>
            <v:group style="position:absolute;left:8240;top:6558;width:10;height:20" coordorigin="8240,6558" coordsize="10,20">
              <v:shape style="position:absolute;left:8240;top:6558;width:10;height:20" coordorigin="8240,6558" coordsize="10,20" path="m8240,6577l8249,6577,8249,6558,8240,6558,8240,6577xe" filled="true" fillcolor="#000000" stroked="false">
                <v:path arrowok="t"/>
                <v:fill type="solid"/>
              </v:shape>
            </v:group>
            <v:group style="position:absolute;left:8240;top:6577;width:10;height:20" coordorigin="8240,6577" coordsize="10,20">
              <v:shape style="position:absolute;left:8240;top:6577;width:10;height:20" coordorigin="8240,6577" coordsize="10,20" path="m8240,6596l8249,6596,8249,6577,8240,6577,8240,6596xe" filled="true" fillcolor="#000000" stroked="false">
                <v:path arrowok="t"/>
                <v:fill type="solid"/>
              </v:shape>
            </v:group>
            <v:group style="position:absolute;left:8240;top:6596;width:10;height:20" coordorigin="8240,6596" coordsize="10,20">
              <v:shape style="position:absolute;left:8240;top:6596;width:10;height:20" coordorigin="8240,6596" coordsize="10,20" path="m8240,6616l8249,6616,8249,6596,8240,6596,8240,6616xe" filled="true" fillcolor="#000000" stroked="false">
                <v:path arrowok="t"/>
                <v:fill type="solid"/>
              </v:shape>
            </v:group>
            <v:group style="position:absolute;left:8240;top:6616;width:10;height:20" coordorigin="8240,6616" coordsize="10,20">
              <v:shape style="position:absolute;left:8240;top:6616;width:10;height:20" coordorigin="8240,6616" coordsize="10,20" path="m8240,6635l8249,6635,8249,6616,8240,6616,8240,6635xe" filled="true" fillcolor="#000000" stroked="false">
                <v:path arrowok="t"/>
                <v:fill type="solid"/>
              </v:shape>
            </v:group>
            <v:group style="position:absolute;left:8240;top:6635;width:10;height:20" coordorigin="8240,6635" coordsize="10,20">
              <v:shape style="position:absolute;left:8240;top:6635;width:10;height:20" coordorigin="8240,6635" coordsize="10,20" path="m8240,6654l8249,6654,8249,6635,8240,6635,8240,6654xe" filled="true" fillcolor="#000000" stroked="false">
                <v:path arrowok="t"/>
                <v:fill type="solid"/>
              </v:shape>
            </v:group>
            <v:group style="position:absolute;left:8240;top:6654;width:10;height:20" coordorigin="8240,6654" coordsize="10,20">
              <v:shape style="position:absolute;left:8240;top:6654;width:10;height:20" coordorigin="8240,6654" coordsize="10,20" path="m8240,6673l8249,6673,8249,6654,8240,6654,8240,6673xe" filled="true" fillcolor="#000000" stroked="false">
                <v:path arrowok="t"/>
                <v:fill type="solid"/>
              </v:shape>
            </v:group>
            <v:group style="position:absolute;left:8240;top:6673;width:10;height:20" coordorigin="8240,6673" coordsize="10,20">
              <v:shape style="position:absolute;left:8240;top:6673;width:10;height:20" coordorigin="8240,6673" coordsize="10,20" path="m8240,6692l8249,6692,8249,6673,8240,6673,8240,6692xe" filled="true" fillcolor="#000000" stroked="false">
                <v:path arrowok="t"/>
                <v:fill type="solid"/>
              </v:shape>
            </v:group>
            <v:group style="position:absolute;left:8240;top:6692;width:10;height:20" coordorigin="8240,6692" coordsize="10,20">
              <v:shape style="position:absolute;left:8240;top:6692;width:10;height:20" coordorigin="8240,6692" coordsize="10,20" path="m8240,6712l8249,6712,8249,6692,8240,6692,8240,6712xe" filled="true" fillcolor="#000000" stroked="false">
                <v:path arrowok="t"/>
                <v:fill type="solid"/>
              </v:shape>
            </v:group>
            <v:group style="position:absolute;left:8240;top:6712;width:10;height:20" coordorigin="8240,6712" coordsize="10,20">
              <v:shape style="position:absolute;left:8240;top:6712;width:10;height:20" coordorigin="8240,6712" coordsize="10,20" path="m8240,6731l8249,6731,8249,6712,8240,6712,8240,6731xe" filled="true" fillcolor="#000000" stroked="false">
                <v:path arrowok="t"/>
                <v:fill type="solid"/>
              </v:shape>
            </v:group>
            <v:group style="position:absolute;left:8240;top:6731;width:10;height:20" coordorigin="8240,6731" coordsize="10,20">
              <v:shape style="position:absolute;left:8240;top:6731;width:10;height:20" coordorigin="8240,6731" coordsize="10,20" path="m8240,6750l8249,6750,8249,6731,8240,6731,8240,6750xe" filled="true" fillcolor="#000000" stroked="false">
                <v:path arrowok="t"/>
                <v:fill type="solid"/>
              </v:shape>
            </v:group>
            <v:group style="position:absolute;left:8240;top:6750;width:10;height:20" coordorigin="8240,6750" coordsize="10,20">
              <v:shape style="position:absolute;left:8240;top:6750;width:10;height:20" coordorigin="8240,6750" coordsize="10,20" path="m8240,6769l8249,6769,8249,6750,8240,6750,8240,6769xe" filled="true" fillcolor="#000000" stroked="false">
                <v:path arrowok="t"/>
                <v:fill type="solid"/>
              </v:shape>
            </v:group>
            <v:group style="position:absolute;left:8240;top:6769;width:10;height:20" coordorigin="8240,6769" coordsize="10,20">
              <v:shape style="position:absolute;left:8240;top:6769;width:10;height:20" coordorigin="8240,6769" coordsize="10,20" path="m8240,6788l8249,6788,8249,6769,8240,6769,8240,6788xe" filled="true" fillcolor="#000000" stroked="false">
                <v:path arrowok="t"/>
                <v:fill type="solid"/>
              </v:shape>
            </v:group>
            <v:group style="position:absolute;left:8240;top:6788;width:10;height:20" coordorigin="8240,6788" coordsize="10,20">
              <v:shape style="position:absolute;left:8240;top:6788;width:10;height:20" coordorigin="8240,6788" coordsize="10,20" path="m8240,6808l8249,6808,8249,6788,8240,6788,8240,6808xe" filled="true" fillcolor="#000000" stroked="false">
                <v:path arrowok="t"/>
                <v:fill type="solid"/>
              </v:shape>
            </v:group>
            <v:group style="position:absolute;left:8240;top:6808;width:10;height:20" coordorigin="8240,6808" coordsize="10,20">
              <v:shape style="position:absolute;left:8240;top:6808;width:10;height:20" coordorigin="8240,6808" coordsize="10,20" path="m8240,6827l8249,6827,8249,6808,8240,6808,8240,6827xe" filled="true" fillcolor="#000000" stroked="false">
                <v:path arrowok="t"/>
                <v:fill type="solid"/>
              </v:shape>
            </v:group>
            <v:group style="position:absolute;left:8240;top:6827;width:10;height:20" coordorigin="8240,6827" coordsize="10,20">
              <v:shape style="position:absolute;left:8240;top:6827;width:10;height:20" coordorigin="8240,6827" coordsize="10,20" path="m8240,6846l8249,6846,8249,6827,8240,6827,8240,6846xe" filled="true" fillcolor="#000000" stroked="false">
                <v:path arrowok="t"/>
                <v:fill type="solid"/>
              </v:shape>
            </v:group>
            <v:group style="position:absolute;left:8240;top:6846;width:10;height:20" coordorigin="8240,6846" coordsize="10,20">
              <v:shape style="position:absolute;left:8240;top:6846;width:10;height:20" coordorigin="8240,6846" coordsize="10,20" path="m8240,6865l8249,6865,8249,6846,8240,6846,8240,6865xe" filled="true" fillcolor="#000000" stroked="false">
                <v:path arrowok="t"/>
                <v:fill type="solid"/>
              </v:shape>
            </v:group>
            <v:group style="position:absolute;left:8240;top:6865;width:10;height:20" coordorigin="8240,6865" coordsize="10,20">
              <v:shape style="position:absolute;left:8240;top:6865;width:10;height:20" coordorigin="8240,6865" coordsize="10,20" path="m8240,6884l8249,6884,8249,6865,8240,6865,8240,6884xe" filled="true" fillcolor="#000000" stroked="false">
                <v:path arrowok="t"/>
                <v:fill type="solid"/>
              </v:shape>
            </v:group>
            <v:group style="position:absolute;left:8240;top:6884;width:10;height:20" coordorigin="8240,6884" coordsize="10,20">
              <v:shape style="position:absolute;left:8240;top:6884;width:10;height:20" coordorigin="8240,6884" coordsize="10,20" path="m8240,6904l8249,6904,8249,6884,8240,6884,8240,6904xe" filled="true" fillcolor="#000000" stroked="false">
                <v:path arrowok="t"/>
                <v:fill type="solid"/>
              </v:shape>
            </v:group>
            <v:group style="position:absolute;left:8240;top:6904;width:10;height:20" coordorigin="8240,6904" coordsize="10,20">
              <v:shape style="position:absolute;left:8240;top:6904;width:10;height:20" coordorigin="8240,6904" coordsize="10,20" path="m8240,6923l8249,6923,8249,6904,8240,6904,8240,6923xe" filled="true" fillcolor="#000000" stroked="false">
                <v:path arrowok="t"/>
                <v:fill type="solid"/>
              </v:shape>
            </v:group>
            <v:group style="position:absolute;left:8240;top:6923;width:10;height:20" coordorigin="8240,6923" coordsize="10,20">
              <v:shape style="position:absolute;left:8240;top:6923;width:10;height:20" coordorigin="8240,6923" coordsize="10,20" path="m8240,6942l8249,6942,8249,6923,8240,6923,8240,6942xe" filled="true" fillcolor="#000000" stroked="false">
                <v:path arrowok="t"/>
                <v:fill type="solid"/>
              </v:shape>
            </v:group>
            <v:group style="position:absolute;left:8240;top:6942;width:10;height:20" coordorigin="8240,6942" coordsize="10,20">
              <v:shape style="position:absolute;left:8240;top:6942;width:10;height:20" coordorigin="8240,6942" coordsize="10,20" path="m8240,6961l8249,6961,8249,6942,8240,6942,8240,6961xe" filled="true" fillcolor="#000000" stroked="false">
                <v:path arrowok="t"/>
                <v:fill type="solid"/>
              </v:shape>
            </v:group>
            <v:group style="position:absolute;left:8240;top:6961;width:10;height:20" coordorigin="8240,6961" coordsize="10,20">
              <v:shape style="position:absolute;left:8240;top:6961;width:10;height:20" coordorigin="8240,6961" coordsize="10,20" path="m8240,6980l8249,6980,8249,6961,8240,6961,8240,6980xe" filled="true" fillcolor="#000000" stroked="false">
                <v:path arrowok="t"/>
                <v:fill type="solid"/>
              </v:shape>
            </v:group>
            <v:group style="position:absolute;left:8240;top:6980;width:10;height:20" coordorigin="8240,6980" coordsize="10,20">
              <v:shape style="position:absolute;left:8240;top:6980;width:10;height:20" coordorigin="8240,6980" coordsize="10,20" path="m8240,7000l8249,7000,8249,6980,8240,6980,8240,7000xe" filled="true" fillcolor="#000000" stroked="false">
                <v:path arrowok="t"/>
                <v:fill type="solid"/>
              </v:shape>
            </v:group>
            <v:group style="position:absolute;left:8240;top:7000;width:10;height:20" coordorigin="8240,7000" coordsize="10,20">
              <v:shape style="position:absolute;left:8240;top:7000;width:10;height:20" coordorigin="8240,7000" coordsize="10,20" path="m8240,7019l8249,7019,8249,7000,8240,7000,8240,7019xe" filled="true" fillcolor="#000000" stroked="false">
                <v:path arrowok="t"/>
                <v:fill type="solid"/>
              </v:shape>
            </v:group>
            <v:group style="position:absolute;left:8240;top:7019;width:10;height:20" coordorigin="8240,7019" coordsize="10,20">
              <v:shape style="position:absolute;left:8240;top:7019;width:10;height:20" coordorigin="8240,7019" coordsize="10,20" path="m8240,7038l8249,7038,8249,7019,8240,7019,8240,7038xe" filled="true" fillcolor="#000000" stroked="false">
                <v:path arrowok="t"/>
                <v:fill type="solid"/>
              </v:shape>
            </v:group>
            <v:group style="position:absolute;left:8240;top:7038;width:10;height:20" coordorigin="8240,7038" coordsize="10,20">
              <v:shape style="position:absolute;left:8240;top:7038;width:10;height:20" coordorigin="8240,7038" coordsize="10,20" path="m8240,7057l8249,7057,8249,7038,8240,7038,8240,7057xe" filled="true" fillcolor="#000000" stroked="false">
                <v:path arrowok="t"/>
                <v:fill type="solid"/>
              </v:shape>
            </v:group>
            <v:group style="position:absolute;left:8240;top:7057;width:10;height:20" coordorigin="8240,7057" coordsize="10,20">
              <v:shape style="position:absolute;left:8240;top:7057;width:10;height:20" coordorigin="8240,7057" coordsize="10,20" path="m8240,7076l8249,7076,8249,7057,8240,7057,8240,7076xe" filled="true" fillcolor="#000000" stroked="false">
                <v:path arrowok="t"/>
                <v:fill type="solid"/>
              </v:shape>
            </v:group>
            <v:group style="position:absolute;left:8240;top:7076;width:10;height:20" coordorigin="8240,7076" coordsize="10,20">
              <v:shape style="position:absolute;left:8240;top:7076;width:10;height:20" coordorigin="8240,7076" coordsize="10,20" path="m8240,7096l8249,7096,8249,7076,8240,7076,8240,7096xe" filled="true" fillcolor="#000000" stroked="false">
                <v:path arrowok="t"/>
                <v:fill type="solid"/>
              </v:shape>
            </v:group>
            <v:group style="position:absolute;left:8240;top:7096;width:10;height:20" coordorigin="8240,7096" coordsize="10,20">
              <v:shape style="position:absolute;left:8240;top:7096;width:10;height:20" coordorigin="8240,7096" coordsize="10,20" path="m8240,7115l8249,7115,8249,7096,8240,7096,8240,7115xe" filled="true" fillcolor="#000000" stroked="false">
                <v:path arrowok="t"/>
                <v:fill type="solid"/>
              </v:shape>
            </v:group>
            <v:group style="position:absolute;left:8240;top:7115;width:10;height:20" coordorigin="8240,7115" coordsize="10,20">
              <v:shape style="position:absolute;left:8240;top:7115;width:10;height:20" coordorigin="8240,7115" coordsize="10,20" path="m8240,7134l8249,7134,8249,7115,8240,7115,8240,7134xe" filled="true" fillcolor="#000000" stroked="false">
                <v:path arrowok="t"/>
                <v:fill type="solid"/>
              </v:shape>
            </v:group>
            <v:group style="position:absolute;left:8240;top:7134;width:10;height:20" coordorigin="8240,7134" coordsize="10,20">
              <v:shape style="position:absolute;left:8240;top:7134;width:10;height:20" coordorigin="8240,7134" coordsize="10,20" path="m8240,7153l8249,7153,8249,7134,8240,7134,8240,7153xe" filled="true" fillcolor="#000000" stroked="false">
                <v:path arrowok="t"/>
                <v:fill type="solid"/>
              </v:shape>
            </v:group>
            <v:group style="position:absolute;left:8240;top:7153;width:10;height:20" coordorigin="8240,7153" coordsize="10,20">
              <v:shape style="position:absolute;left:8240;top:7153;width:10;height:20" coordorigin="8240,7153" coordsize="10,20" path="m8240,7172l8249,7172,8249,7153,8240,7153,8240,7172xe" filled="true" fillcolor="#000000" stroked="false">
                <v:path arrowok="t"/>
                <v:fill type="solid"/>
              </v:shape>
            </v:group>
            <v:group style="position:absolute;left:8240;top:7172;width:10;height:20" coordorigin="8240,7172" coordsize="10,20">
              <v:shape style="position:absolute;left:8240;top:7172;width:10;height:20" coordorigin="8240,7172" coordsize="10,20" path="m8240,7192l8249,7192,8249,7172,8240,7172,8240,7192xe" filled="true" fillcolor="#000000" stroked="false">
                <v:path arrowok="t"/>
                <v:fill type="solid"/>
              </v:shape>
            </v:group>
            <v:group style="position:absolute;left:8240;top:7192;width:10;height:20" coordorigin="8240,7192" coordsize="10,20">
              <v:shape style="position:absolute;left:8240;top:7192;width:10;height:20" coordorigin="8240,7192" coordsize="10,20" path="m8240,7211l8249,7211,8249,7192,8240,7192,8240,7211xe" filled="true" fillcolor="#000000" stroked="false">
                <v:path arrowok="t"/>
                <v:fill type="solid"/>
              </v:shape>
            </v:group>
            <v:group style="position:absolute;left:8240;top:7211;width:10;height:20" coordorigin="8240,7211" coordsize="10,20">
              <v:shape style="position:absolute;left:8240;top:7211;width:10;height:20" coordorigin="8240,7211" coordsize="10,20" path="m8240,7230l8249,7230,8249,7211,8240,7211,8240,7230xe" filled="true" fillcolor="#000000" stroked="false">
                <v:path arrowok="t"/>
                <v:fill type="solid"/>
              </v:shape>
            </v:group>
            <v:group style="position:absolute;left:8240;top:7230;width:10;height:20" coordorigin="8240,7230" coordsize="10,20">
              <v:shape style="position:absolute;left:8240;top:7230;width:10;height:20" coordorigin="8240,7230" coordsize="10,20" path="m8240,7249l8249,7249,8249,7230,8240,7230,8240,7249xe" filled="true" fillcolor="#000000" stroked="false">
                <v:path arrowok="t"/>
                <v:fill type="solid"/>
              </v:shape>
            </v:group>
            <v:group style="position:absolute;left:8240;top:7249;width:10;height:20" coordorigin="8240,7249" coordsize="10,20">
              <v:shape style="position:absolute;left:8240;top:7249;width:10;height:20" coordorigin="8240,7249" coordsize="10,20" path="m8240,7268l8249,7268,8249,7249,8240,7249,8240,7268xe" filled="true" fillcolor="#000000" stroked="false">
                <v:path arrowok="t"/>
                <v:fill type="solid"/>
              </v:shape>
            </v:group>
            <v:group style="position:absolute;left:8240;top:7274;width:10;height:2" coordorigin="8240,7274" coordsize="10,2">
              <v:shape style="position:absolute;left:8240;top:7274;width:10;height:2" coordorigin="8240,7274" coordsize="10,0" path="m8240,7274l8249,7274e" filled="false" stroked="true" strokeweight=".54001pt" strokecolor="#000000">
                <v:path arrowok="t"/>
              </v:shape>
            </v:group>
            <v:group style="position:absolute;left:8240;top:7284;width:10;height:2" coordorigin="8240,7284" coordsize="10,2">
              <v:shape style="position:absolute;left:8240;top:7284;width:10;height:2" coordorigin="8240,7284" coordsize="10,0" path="m8240,7284l8249,7284e" filled="false" stroked="true" strokeweight=".48001pt" strokecolor="#000000">
                <v:path arrowok="t"/>
              </v:shape>
            </v:group>
            <v:group style="position:absolute;left:9802;top:6558;width:10;height:20" coordorigin="9802,6558" coordsize="10,20">
              <v:shape style="position:absolute;left:9802;top:6558;width:10;height:20" coordorigin="9802,6558" coordsize="10,20" path="m9802,6577l9812,6577,9812,6558,9802,6558,9802,6577xe" filled="true" fillcolor="#000000" stroked="false">
                <v:path arrowok="t"/>
                <v:fill type="solid"/>
              </v:shape>
            </v:group>
            <v:group style="position:absolute;left:9802;top:6577;width:10;height:20" coordorigin="9802,6577" coordsize="10,20">
              <v:shape style="position:absolute;left:9802;top:6577;width:10;height:20" coordorigin="9802,6577" coordsize="10,20" path="m9802,6596l9812,6596,9812,6577,9802,6577,9802,6596xe" filled="true" fillcolor="#000000" stroked="false">
                <v:path arrowok="t"/>
                <v:fill type="solid"/>
              </v:shape>
            </v:group>
            <v:group style="position:absolute;left:9802;top:6596;width:10;height:20" coordorigin="9802,6596" coordsize="10,20">
              <v:shape style="position:absolute;left:9802;top:6596;width:10;height:20" coordorigin="9802,6596" coordsize="10,20" path="m9802,6616l9812,6616,9812,6596,9802,6596,9802,6616xe" filled="true" fillcolor="#000000" stroked="false">
                <v:path arrowok="t"/>
                <v:fill type="solid"/>
              </v:shape>
            </v:group>
            <v:group style="position:absolute;left:9802;top:6616;width:10;height:20" coordorigin="9802,6616" coordsize="10,20">
              <v:shape style="position:absolute;left:9802;top:6616;width:10;height:20" coordorigin="9802,6616" coordsize="10,20" path="m9802,6635l9812,6635,9812,6616,9802,6616,9802,6635xe" filled="true" fillcolor="#000000" stroked="false">
                <v:path arrowok="t"/>
                <v:fill type="solid"/>
              </v:shape>
            </v:group>
            <v:group style="position:absolute;left:9802;top:6635;width:10;height:20" coordorigin="9802,6635" coordsize="10,20">
              <v:shape style="position:absolute;left:9802;top:6635;width:10;height:20" coordorigin="9802,6635" coordsize="10,20" path="m9802,6654l9812,6654,9812,6635,9802,6635,9802,6654xe" filled="true" fillcolor="#000000" stroked="false">
                <v:path arrowok="t"/>
                <v:fill type="solid"/>
              </v:shape>
            </v:group>
            <v:group style="position:absolute;left:9802;top:6654;width:10;height:20" coordorigin="9802,6654" coordsize="10,20">
              <v:shape style="position:absolute;left:9802;top:6654;width:10;height:20" coordorigin="9802,6654" coordsize="10,20" path="m9802,6673l9812,6673,9812,6654,9802,6654,9802,6673xe" filled="true" fillcolor="#000000" stroked="false">
                <v:path arrowok="t"/>
                <v:fill type="solid"/>
              </v:shape>
            </v:group>
            <v:group style="position:absolute;left:9802;top:6673;width:10;height:20" coordorigin="9802,6673" coordsize="10,20">
              <v:shape style="position:absolute;left:9802;top:6673;width:10;height:20" coordorigin="9802,6673" coordsize="10,20" path="m9802,6692l9812,6692,9812,6673,9802,6673,9802,6692xe" filled="true" fillcolor="#000000" stroked="false">
                <v:path arrowok="t"/>
                <v:fill type="solid"/>
              </v:shape>
            </v:group>
            <v:group style="position:absolute;left:9802;top:6692;width:10;height:20" coordorigin="9802,6692" coordsize="10,20">
              <v:shape style="position:absolute;left:9802;top:6692;width:10;height:20" coordorigin="9802,6692" coordsize="10,20" path="m9802,6712l9812,6712,9812,6692,9802,6692,9802,6712xe" filled="true" fillcolor="#000000" stroked="false">
                <v:path arrowok="t"/>
                <v:fill type="solid"/>
              </v:shape>
            </v:group>
            <v:group style="position:absolute;left:9802;top:6712;width:10;height:20" coordorigin="9802,6712" coordsize="10,20">
              <v:shape style="position:absolute;left:9802;top:6712;width:10;height:20" coordorigin="9802,6712" coordsize="10,20" path="m9802,6731l9812,6731,9812,6712,9802,6712,9802,6731xe" filled="true" fillcolor="#000000" stroked="false">
                <v:path arrowok="t"/>
                <v:fill type="solid"/>
              </v:shape>
            </v:group>
            <v:group style="position:absolute;left:9802;top:6731;width:10;height:20" coordorigin="9802,6731" coordsize="10,20">
              <v:shape style="position:absolute;left:9802;top:6731;width:10;height:20" coordorigin="9802,6731" coordsize="10,20" path="m9802,6750l9812,6750,9812,6731,9802,6731,9802,6750xe" filled="true" fillcolor="#000000" stroked="false">
                <v:path arrowok="t"/>
                <v:fill type="solid"/>
              </v:shape>
            </v:group>
            <v:group style="position:absolute;left:9802;top:6750;width:10;height:20" coordorigin="9802,6750" coordsize="10,20">
              <v:shape style="position:absolute;left:9802;top:6750;width:10;height:20" coordorigin="9802,6750" coordsize="10,20" path="m9802,6769l9812,6769,9812,6750,9802,6750,9802,6769xe" filled="true" fillcolor="#000000" stroked="false">
                <v:path arrowok="t"/>
                <v:fill type="solid"/>
              </v:shape>
            </v:group>
            <v:group style="position:absolute;left:9802;top:6769;width:10;height:20" coordorigin="9802,6769" coordsize="10,20">
              <v:shape style="position:absolute;left:9802;top:6769;width:10;height:20" coordorigin="9802,6769" coordsize="10,20" path="m9802,6788l9812,6788,9812,6769,9802,6769,9802,6788xe" filled="true" fillcolor="#000000" stroked="false">
                <v:path arrowok="t"/>
                <v:fill type="solid"/>
              </v:shape>
            </v:group>
            <v:group style="position:absolute;left:9802;top:6788;width:10;height:20" coordorigin="9802,6788" coordsize="10,20">
              <v:shape style="position:absolute;left:9802;top:6788;width:10;height:20" coordorigin="9802,6788" coordsize="10,20" path="m9802,6808l9812,6808,9812,6788,9802,6788,9802,6808xe" filled="true" fillcolor="#000000" stroked="false">
                <v:path arrowok="t"/>
                <v:fill type="solid"/>
              </v:shape>
            </v:group>
            <v:group style="position:absolute;left:9802;top:6808;width:10;height:20" coordorigin="9802,6808" coordsize="10,20">
              <v:shape style="position:absolute;left:9802;top:6808;width:10;height:20" coordorigin="9802,6808" coordsize="10,20" path="m9802,6827l9812,6827,9812,6808,9802,6808,9802,6827xe" filled="true" fillcolor="#000000" stroked="false">
                <v:path arrowok="t"/>
                <v:fill type="solid"/>
              </v:shape>
            </v:group>
            <v:group style="position:absolute;left:9802;top:6827;width:10;height:20" coordorigin="9802,6827" coordsize="10,20">
              <v:shape style="position:absolute;left:9802;top:6827;width:10;height:20" coordorigin="9802,6827" coordsize="10,20" path="m9802,6846l9812,6846,9812,6827,9802,6827,9802,6846xe" filled="true" fillcolor="#000000" stroked="false">
                <v:path arrowok="t"/>
                <v:fill type="solid"/>
              </v:shape>
            </v:group>
            <v:group style="position:absolute;left:9802;top:6846;width:10;height:20" coordorigin="9802,6846" coordsize="10,20">
              <v:shape style="position:absolute;left:9802;top:6846;width:10;height:20" coordorigin="9802,6846" coordsize="10,20" path="m9802,6865l9812,6865,9812,6846,9802,6846,9802,6865xe" filled="true" fillcolor="#000000" stroked="false">
                <v:path arrowok="t"/>
                <v:fill type="solid"/>
              </v:shape>
            </v:group>
            <v:group style="position:absolute;left:9802;top:6865;width:10;height:20" coordorigin="9802,6865" coordsize="10,20">
              <v:shape style="position:absolute;left:9802;top:6865;width:10;height:20" coordorigin="9802,6865" coordsize="10,20" path="m9802,6884l9812,6884,9812,6865,9802,6865,9802,6884xe" filled="true" fillcolor="#000000" stroked="false">
                <v:path arrowok="t"/>
                <v:fill type="solid"/>
              </v:shape>
            </v:group>
            <v:group style="position:absolute;left:9802;top:6884;width:10;height:20" coordorigin="9802,6884" coordsize="10,20">
              <v:shape style="position:absolute;left:9802;top:6884;width:10;height:20" coordorigin="9802,6884" coordsize="10,20" path="m9802,6904l9812,6904,9812,6884,9802,6884,9802,6904xe" filled="true" fillcolor="#000000" stroked="false">
                <v:path arrowok="t"/>
                <v:fill type="solid"/>
              </v:shape>
            </v:group>
            <v:group style="position:absolute;left:9802;top:6904;width:10;height:20" coordorigin="9802,6904" coordsize="10,20">
              <v:shape style="position:absolute;left:9802;top:6904;width:10;height:20" coordorigin="9802,6904" coordsize="10,20" path="m9802,6923l9812,6923,9812,6904,9802,6904,9802,6923xe" filled="true" fillcolor="#000000" stroked="false">
                <v:path arrowok="t"/>
                <v:fill type="solid"/>
              </v:shape>
            </v:group>
            <v:group style="position:absolute;left:9802;top:6923;width:10;height:20" coordorigin="9802,6923" coordsize="10,20">
              <v:shape style="position:absolute;left:9802;top:6923;width:10;height:20" coordorigin="9802,6923" coordsize="10,20" path="m9802,6942l9812,6942,9812,6923,9802,6923,9802,6942xe" filled="true" fillcolor="#000000" stroked="false">
                <v:path arrowok="t"/>
                <v:fill type="solid"/>
              </v:shape>
            </v:group>
            <v:group style="position:absolute;left:9802;top:6942;width:10;height:20" coordorigin="9802,6942" coordsize="10,20">
              <v:shape style="position:absolute;left:9802;top:6942;width:10;height:20" coordorigin="9802,6942" coordsize="10,20" path="m9802,6961l9812,6961,9812,6942,9802,6942,9802,6961xe" filled="true" fillcolor="#000000" stroked="false">
                <v:path arrowok="t"/>
                <v:fill type="solid"/>
              </v:shape>
            </v:group>
            <v:group style="position:absolute;left:9802;top:6961;width:10;height:20" coordorigin="9802,6961" coordsize="10,20">
              <v:shape style="position:absolute;left:9802;top:6961;width:10;height:20" coordorigin="9802,6961" coordsize="10,20" path="m9802,6980l9812,6980,9812,6961,9802,6961,9802,6980xe" filled="true" fillcolor="#000000" stroked="false">
                <v:path arrowok="t"/>
                <v:fill type="solid"/>
              </v:shape>
            </v:group>
            <v:group style="position:absolute;left:9802;top:6980;width:10;height:20" coordorigin="9802,6980" coordsize="10,20">
              <v:shape style="position:absolute;left:9802;top:6980;width:10;height:20" coordorigin="9802,6980" coordsize="10,20" path="m9802,7000l9812,7000,9812,6980,9802,6980,9802,7000xe" filled="true" fillcolor="#000000" stroked="false">
                <v:path arrowok="t"/>
                <v:fill type="solid"/>
              </v:shape>
            </v:group>
            <v:group style="position:absolute;left:9802;top:7000;width:10;height:20" coordorigin="9802,7000" coordsize="10,20">
              <v:shape style="position:absolute;left:9802;top:7000;width:10;height:20" coordorigin="9802,7000" coordsize="10,20" path="m9802,7019l9812,7019,9812,7000,9802,7000,9802,7019xe" filled="true" fillcolor="#000000" stroked="false">
                <v:path arrowok="t"/>
                <v:fill type="solid"/>
              </v:shape>
            </v:group>
            <v:group style="position:absolute;left:9802;top:7019;width:10;height:20" coordorigin="9802,7019" coordsize="10,20">
              <v:shape style="position:absolute;left:9802;top:7019;width:10;height:20" coordorigin="9802,7019" coordsize="10,20" path="m9802,7038l9812,7038,9812,7019,9802,7019,9802,7038xe" filled="true" fillcolor="#000000" stroked="false">
                <v:path arrowok="t"/>
                <v:fill type="solid"/>
              </v:shape>
            </v:group>
            <v:group style="position:absolute;left:9802;top:7038;width:10;height:20" coordorigin="9802,7038" coordsize="10,20">
              <v:shape style="position:absolute;left:9802;top:7038;width:10;height:20" coordorigin="9802,7038" coordsize="10,20" path="m9802,7057l9812,7057,9812,7038,9802,7038,9802,7057xe" filled="true" fillcolor="#000000" stroked="false">
                <v:path arrowok="t"/>
                <v:fill type="solid"/>
              </v:shape>
            </v:group>
            <v:group style="position:absolute;left:9802;top:7057;width:10;height:20" coordorigin="9802,7057" coordsize="10,20">
              <v:shape style="position:absolute;left:9802;top:7057;width:10;height:20" coordorigin="9802,7057" coordsize="10,20" path="m9802,7076l9812,7076,9812,7057,9802,7057,9802,7076xe" filled="true" fillcolor="#000000" stroked="false">
                <v:path arrowok="t"/>
                <v:fill type="solid"/>
              </v:shape>
            </v:group>
            <v:group style="position:absolute;left:9802;top:7076;width:10;height:20" coordorigin="9802,7076" coordsize="10,20">
              <v:shape style="position:absolute;left:9802;top:7076;width:10;height:20" coordorigin="9802,7076" coordsize="10,20" path="m9802,7096l9812,7096,9812,7076,9802,7076,9802,7096xe" filled="true" fillcolor="#000000" stroked="false">
                <v:path arrowok="t"/>
                <v:fill type="solid"/>
              </v:shape>
            </v:group>
            <v:group style="position:absolute;left:9802;top:7096;width:10;height:20" coordorigin="9802,7096" coordsize="10,20">
              <v:shape style="position:absolute;left:9802;top:7096;width:10;height:20" coordorigin="9802,7096" coordsize="10,20" path="m9802,7115l9812,7115,9812,7096,9802,7096,9802,7115xe" filled="true" fillcolor="#000000" stroked="false">
                <v:path arrowok="t"/>
                <v:fill type="solid"/>
              </v:shape>
            </v:group>
            <v:group style="position:absolute;left:9802;top:7115;width:10;height:20" coordorigin="9802,7115" coordsize="10,20">
              <v:shape style="position:absolute;left:9802;top:7115;width:10;height:20" coordorigin="9802,7115" coordsize="10,20" path="m9802,7134l9812,7134,9812,7115,9802,7115,9802,7134xe" filled="true" fillcolor="#000000" stroked="false">
                <v:path arrowok="t"/>
                <v:fill type="solid"/>
              </v:shape>
            </v:group>
            <v:group style="position:absolute;left:9802;top:7134;width:10;height:20" coordorigin="9802,7134" coordsize="10,20">
              <v:shape style="position:absolute;left:9802;top:7134;width:10;height:20" coordorigin="9802,7134" coordsize="10,20" path="m9802,7153l9812,7153,9812,7134,9802,7134,9802,7153xe" filled="true" fillcolor="#000000" stroked="false">
                <v:path arrowok="t"/>
                <v:fill type="solid"/>
              </v:shape>
            </v:group>
            <v:group style="position:absolute;left:9802;top:7153;width:10;height:20" coordorigin="9802,7153" coordsize="10,20">
              <v:shape style="position:absolute;left:9802;top:7153;width:10;height:20" coordorigin="9802,7153" coordsize="10,20" path="m9802,7172l9812,7172,9812,7153,9802,7153,9802,7172xe" filled="true" fillcolor="#000000" stroked="false">
                <v:path arrowok="t"/>
                <v:fill type="solid"/>
              </v:shape>
            </v:group>
            <v:group style="position:absolute;left:9802;top:7172;width:10;height:20" coordorigin="9802,7172" coordsize="10,20">
              <v:shape style="position:absolute;left:9802;top:7172;width:10;height:20" coordorigin="9802,7172" coordsize="10,20" path="m9802,7192l9812,7192,9812,7172,9802,7172,9802,7192xe" filled="true" fillcolor="#000000" stroked="false">
                <v:path arrowok="t"/>
                <v:fill type="solid"/>
              </v:shape>
            </v:group>
            <v:group style="position:absolute;left:9802;top:7192;width:10;height:20" coordorigin="9802,7192" coordsize="10,20">
              <v:shape style="position:absolute;left:9802;top:7192;width:10;height:20" coordorigin="9802,7192" coordsize="10,20" path="m9802,7211l9812,7211,9812,7192,9802,7192,9802,7211xe" filled="true" fillcolor="#000000" stroked="false">
                <v:path arrowok="t"/>
                <v:fill type="solid"/>
              </v:shape>
            </v:group>
            <v:group style="position:absolute;left:9802;top:7211;width:10;height:20" coordorigin="9802,7211" coordsize="10,20">
              <v:shape style="position:absolute;left:9802;top:7211;width:10;height:20" coordorigin="9802,7211" coordsize="10,20" path="m9802,7230l9812,7230,9812,7211,9802,7211,9802,7230xe" filled="true" fillcolor="#000000" stroked="false">
                <v:path arrowok="t"/>
                <v:fill type="solid"/>
              </v:shape>
            </v:group>
            <v:group style="position:absolute;left:9802;top:7230;width:10;height:20" coordorigin="9802,7230" coordsize="10,20">
              <v:shape style="position:absolute;left:9802;top:7230;width:10;height:20" coordorigin="9802,7230" coordsize="10,20" path="m9802,7249l9812,7249,9812,7230,9802,7230,9802,7249xe" filled="true" fillcolor="#000000" stroked="false">
                <v:path arrowok="t"/>
                <v:fill type="solid"/>
              </v:shape>
            </v:group>
            <v:group style="position:absolute;left:9802;top:7249;width:10;height:20" coordorigin="9802,7249" coordsize="10,20">
              <v:shape style="position:absolute;left:9802;top:7249;width:10;height:20" coordorigin="9802,7249" coordsize="10,20" path="m9802,7268l9812,7268,9812,7249,9802,7249,9802,7268xe" filled="true" fillcolor="#000000" stroked="false">
                <v:path arrowok="t"/>
                <v:fill type="solid"/>
              </v:shape>
            </v:group>
            <v:group style="position:absolute;left:9802;top:7274;width:10;height:2" coordorigin="9802,7274" coordsize="10,2">
              <v:shape style="position:absolute;left:9802;top:7274;width:10;height:2" coordorigin="9802,7274" coordsize="10,0" path="m9802,7274l9812,7274e" filled="false" stroked="true" strokeweight=".54001pt" strokecolor="#000000">
                <v:path arrowok="t"/>
              </v:shape>
            </v:group>
            <v:group style="position:absolute;left:9802;top:7284;width:10;height:2" coordorigin="9802,7284" coordsize="10,2">
              <v:shape style="position:absolute;left:9802;top:7284;width:10;height:2" coordorigin="9802,7284" coordsize="10,0" path="m9802,7284l9812,7284e" filled="false" stroked="true" strokeweight=".48001pt" strokecolor="#000000">
                <v:path arrowok="t"/>
              </v:shape>
            </v:group>
            <v:group style="position:absolute;left:11361;top:6558;width:10;height:20" coordorigin="11361,6558" coordsize="10,20">
              <v:shape style="position:absolute;left:11361;top:6558;width:10;height:20" coordorigin="11361,6558" coordsize="10,20" path="m11361,6577l11371,6577,11371,6558,11361,6558,11361,6577xe" filled="true" fillcolor="#000000" stroked="false">
                <v:path arrowok="t"/>
                <v:fill type="solid"/>
              </v:shape>
            </v:group>
            <v:group style="position:absolute;left:11361;top:6577;width:10;height:20" coordorigin="11361,6577" coordsize="10,20">
              <v:shape style="position:absolute;left:11361;top:6577;width:10;height:20" coordorigin="11361,6577" coordsize="10,20" path="m11361,6596l11371,6596,11371,6577,11361,6577,11361,6596xe" filled="true" fillcolor="#000000" stroked="false">
                <v:path arrowok="t"/>
                <v:fill type="solid"/>
              </v:shape>
            </v:group>
            <v:group style="position:absolute;left:11361;top:6596;width:10;height:20" coordorigin="11361,6596" coordsize="10,20">
              <v:shape style="position:absolute;left:11361;top:6596;width:10;height:20" coordorigin="11361,6596" coordsize="10,20" path="m11361,6616l11371,6616,11371,6596,11361,6596,11361,6616xe" filled="true" fillcolor="#000000" stroked="false">
                <v:path arrowok="t"/>
                <v:fill type="solid"/>
              </v:shape>
            </v:group>
            <v:group style="position:absolute;left:11361;top:6616;width:10;height:20" coordorigin="11361,6616" coordsize="10,20">
              <v:shape style="position:absolute;left:11361;top:6616;width:10;height:20" coordorigin="11361,6616" coordsize="10,20" path="m11361,6635l11371,6635,11371,6616,11361,6616,11361,6635xe" filled="true" fillcolor="#000000" stroked="false">
                <v:path arrowok="t"/>
                <v:fill type="solid"/>
              </v:shape>
            </v:group>
            <v:group style="position:absolute;left:11361;top:6635;width:10;height:20" coordorigin="11361,6635" coordsize="10,20">
              <v:shape style="position:absolute;left:11361;top:6635;width:10;height:20" coordorigin="11361,6635" coordsize="10,20" path="m11361,6654l11371,6654,11371,6635,11361,6635,11361,6654xe" filled="true" fillcolor="#000000" stroked="false">
                <v:path arrowok="t"/>
                <v:fill type="solid"/>
              </v:shape>
            </v:group>
            <v:group style="position:absolute;left:11361;top:6654;width:10;height:20" coordorigin="11361,6654" coordsize="10,20">
              <v:shape style="position:absolute;left:11361;top:6654;width:10;height:20" coordorigin="11361,6654" coordsize="10,20" path="m11361,6673l11371,6673,11371,6654,11361,6654,11361,6673xe" filled="true" fillcolor="#000000" stroked="false">
                <v:path arrowok="t"/>
                <v:fill type="solid"/>
              </v:shape>
            </v:group>
            <v:group style="position:absolute;left:11361;top:6673;width:10;height:20" coordorigin="11361,6673" coordsize="10,20">
              <v:shape style="position:absolute;left:11361;top:6673;width:10;height:20" coordorigin="11361,6673" coordsize="10,20" path="m11361,6692l11371,6692,11371,6673,11361,6673,11361,6692xe" filled="true" fillcolor="#000000" stroked="false">
                <v:path arrowok="t"/>
                <v:fill type="solid"/>
              </v:shape>
            </v:group>
            <v:group style="position:absolute;left:11361;top:6692;width:10;height:20" coordorigin="11361,6692" coordsize="10,20">
              <v:shape style="position:absolute;left:11361;top:6692;width:10;height:20" coordorigin="11361,6692" coordsize="10,20" path="m11361,6712l11371,6712,11371,6692,11361,6692,11361,6712xe" filled="true" fillcolor="#000000" stroked="false">
                <v:path arrowok="t"/>
                <v:fill type="solid"/>
              </v:shape>
            </v:group>
            <v:group style="position:absolute;left:11361;top:6712;width:10;height:20" coordorigin="11361,6712" coordsize="10,20">
              <v:shape style="position:absolute;left:11361;top:6712;width:10;height:20" coordorigin="11361,6712" coordsize="10,20" path="m11361,6731l11371,6731,11371,6712,11361,6712,11361,6731xe" filled="true" fillcolor="#000000" stroked="false">
                <v:path arrowok="t"/>
                <v:fill type="solid"/>
              </v:shape>
            </v:group>
            <v:group style="position:absolute;left:11361;top:6731;width:10;height:20" coordorigin="11361,6731" coordsize="10,20">
              <v:shape style="position:absolute;left:11361;top:6731;width:10;height:20" coordorigin="11361,6731" coordsize="10,20" path="m11361,6750l11371,6750,11371,6731,11361,6731,11361,6750xe" filled="true" fillcolor="#000000" stroked="false">
                <v:path arrowok="t"/>
                <v:fill type="solid"/>
              </v:shape>
            </v:group>
            <v:group style="position:absolute;left:11361;top:6750;width:10;height:20" coordorigin="11361,6750" coordsize="10,20">
              <v:shape style="position:absolute;left:11361;top:6750;width:10;height:20" coordorigin="11361,6750" coordsize="10,20" path="m11361,6769l11371,6769,11371,6750,11361,6750,11361,6769xe" filled="true" fillcolor="#000000" stroked="false">
                <v:path arrowok="t"/>
                <v:fill type="solid"/>
              </v:shape>
            </v:group>
            <v:group style="position:absolute;left:11361;top:6769;width:10;height:20" coordorigin="11361,6769" coordsize="10,20">
              <v:shape style="position:absolute;left:11361;top:6769;width:10;height:20" coordorigin="11361,6769" coordsize="10,20" path="m11361,6788l11371,6788,11371,6769,11361,6769,11361,6788xe" filled="true" fillcolor="#000000" stroked="false">
                <v:path arrowok="t"/>
                <v:fill type="solid"/>
              </v:shape>
            </v:group>
            <v:group style="position:absolute;left:11361;top:6788;width:10;height:20" coordorigin="11361,6788" coordsize="10,20">
              <v:shape style="position:absolute;left:11361;top:6788;width:10;height:20" coordorigin="11361,6788" coordsize="10,20" path="m11361,6808l11371,6808,11371,6788,11361,6788,11361,6808xe" filled="true" fillcolor="#000000" stroked="false">
                <v:path arrowok="t"/>
                <v:fill type="solid"/>
              </v:shape>
            </v:group>
            <v:group style="position:absolute;left:11361;top:6808;width:10;height:20" coordorigin="11361,6808" coordsize="10,20">
              <v:shape style="position:absolute;left:11361;top:6808;width:10;height:20" coordorigin="11361,6808" coordsize="10,20" path="m11361,6827l11371,6827,11371,6808,11361,6808,11361,6827xe" filled="true" fillcolor="#000000" stroked="false">
                <v:path arrowok="t"/>
                <v:fill type="solid"/>
              </v:shape>
            </v:group>
            <v:group style="position:absolute;left:11361;top:6827;width:10;height:20" coordorigin="11361,6827" coordsize="10,20">
              <v:shape style="position:absolute;left:11361;top:6827;width:10;height:20" coordorigin="11361,6827" coordsize="10,20" path="m11361,6846l11371,6846,11371,6827,11361,6827,11361,6846xe" filled="true" fillcolor="#000000" stroked="false">
                <v:path arrowok="t"/>
                <v:fill type="solid"/>
              </v:shape>
            </v:group>
            <v:group style="position:absolute;left:11361;top:6846;width:10;height:20" coordorigin="11361,6846" coordsize="10,20">
              <v:shape style="position:absolute;left:11361;top:6846;width:10;height:20" coordorigin="11361,6846" coordsize="10,20" path="m11361,6865l11371,6865,11371,6846,11361,6846,11361,6865xe" filled="true" fillcolor="#000000" stroked="false">
                <v:path arrowok="t"/>
                <v:fill type="solid"/>
              </v:shape>
            </v:group>
            <v:group style="position:absolute;left:11361;top:6865;width:10;height:20" coordorigin="11361,6865" coordsize="10,20">
              <v:shape style="position:absolute;left:11361;top:6865;width:10;height:20" coordorigin="11361,6865" coordsize="10,20" path="m11361,6884l11371,6884,11371,6865,11361,6865,11361,6884xe" filled="true" fillcolor="#000000" stroked="false">
                <v:path arrowok="t"/>
                <v:fill type="solid"/>
              </v:shape>
            </v:group>
            <v:group style="position:absolute;left:11361;top:6884;width:10;height:20" coordorigin="11361,6884" coordsize="10,20">
              <v:shape style="position:absolute;left:11361;top:6884;width:10;height:20" coordorigin="11361,6884" coordsize="10,20" path="m11361,6904l11371,6904,11371,6884,11361,6884,11361,6904xe" filled="true" fillcolor="#000000" stroked="false">
                <v:path arrowok="t"/>
                <v:fill type="solid"/>
              </v:shape>
            </v:group>
            <v:group style="position:absolute;left:11361;top:6904;width:10;height:20" coordorigin="11361,6904" coordsize="10,20">
              <v:shape style="position:absolute;left:11361;top:6904;width:10;height:20" coordorigin="11361,6904" coordsize="10,20" path="m11361,6923l11371,6923,11371,6904,11361,6904,11361,6923xe" filled="true" fillcolor="#000000" stroked="false">
                <v:path arrowok="t"/>
                <v:fill type="solid"/>
              </v:shape>
            </v:group>
            <v:group style="position:absolute;left:11361;top:6923;width:10;height:20" coordorigin="11361,6923" coordsize="10,20">
              <v:shape style="position:absolute;left:11361;top:6923;width:10;height:20" coordorigin="11361,6923" coordsize="10,20" path="m11361,6942l11371,6942,11371,6923,11361,6923,11361,6942xe" filled="true" fillcolor="#000000" stroked="false">
                <v:path arrowok="t"/>
                <v:fill type="solid"/>
              </v:shape>
            </v:group>
            <v:group style="position:absolute;left:11361;top:6942;width:10;height:20" coordorigin="11361,6942" coordsize="10,20">
              <v:shape style="position:absolute;left:11361;top:6942;width:10;height:20" coordorigin="11361,6942" coordsize="10,20" path="m11361,6961l11371,6961,11371,6942,11361,6942,11361,6961xe" filled="true" fillcolor="#000000" stroked="false">
                <v:path arrowok="t"/>
                <v:fill type="solid"/>
              </v:shape>
            </v:group>
            <v:group style="position:absolute;left:11361;top:6961;width:10;height:20" coordorigin="11361,6961" coordsize="10,20">
              <v:shape style="position:absolute;left:11361;top:6961;width:10;height:20" coordorigin="11361,6961" coordsize="10,20" path="m11361,6980l11371,6980,11371,6961,11361,6961,11361,6980xe" filled="true" fillcolor="#000000" stroked="false">
                <v:path arrowok="t"/>
                <v:fill type="solid"/>
              </v:shape>
            </v:group>
            <v:group style="position:absolute;left:11361;top:6980;width:10;height:20" coordorigin="11361,6980" coordsize="10,20">
              <v:shape style="position:absolute;left:11361;top:6980;width:10;height:20" coordorigin="11361,6980" coordsize="10,20" path="m11361,7000l11371,7000,11371,6980,11361,6980,11361,7000xe" filled="true" fillcolor="#000000" stroked="false">
                <v:path arrowok="t"/>
                <v:fill type="solid"/>
              </v:shape>
            </v:group>
            <v:group style="position:absolute;left:11361;top:7000;width:10;height:20" coordorigin="11361,7000" coordsize="10,20">
              <v:shape style="position:absolute;left:11361;top:7000;width:10;height:20" coordorigin="11361,7000" coordsize="10,20" path="m11361,7019l11371,7019,11371,7000,11361,7000,11361,7019xe" filled="true" fillcolor="#000000" stroked="false">
                <v:path arrowok="t"/>
                <v:fill type="solid"/>
              </v:shape>
            </v:group>
            <v:group style="position:absolute;left:11361;top:7019;width:10;height:20" coordorigin="11361,7019" coordsize="10,20">
              <v:shape style="position:absolute;left:11361;top:7019;width:10;height:20" coordorigin="11361,7019" coordsize="10,20" path="m11361,7038l11371,7038,11371,7019,11361,7019,11361,7038xe" filled="true" fillcolor="#000000" stroked="false">
                <v:path arrowok="t"/>
                <v:fill type="solid"/>
              </v:shape>
            </v:group>
            <v:group style="position:absolute;left:11361;top:7038;width:10;height:20" coordorigin="11361,7038" coordsize="10,20">
              <v:shape style="position:absolute;left:11361;top:7038;width:10;height:20" coordorigin="11361,7038" coordsize="10,20" path="m11361,7057l11371,7057,11371,7038,11361,7038,11361,7057xe" filled="true" fillcolor="#000000" stroked="false">
                <v:path arrowok="t"/>
                <v:fill type="solid"/>
              </v:shape>
            </v:group>
            <v:group style="position:absolute;left:11361;top:7057;width:10;height:20" coordorigin="11361,7057" coordsize="10,20">
              <v:shape style="position:absolute;left:11361;top:7057;width:10;height:20" coordorigin="11361,7057" coordsize="10,20" path="m11361,7076l11371,7076,11371,7057,11361,7057,11361,7076xe" filled="true" fillcolor="#000000" stroked="false">
                <v:path arrowok="t"/>
                <v:fill type="solid"/>
              </v:shape>
            </v:group>
            <v:group style="position:absolute;left:11361;top:7076;width:10;height:20" coordorigin="11361,7076" coordsize="10,20">
              <v:shape style="position:absolute;left:11361;top:7076;width:10;height:20" coordorigin="11361,7076" coordsize="10,20" path="m11361,7096l11371,7096,11371,7076,11361,7076,11361,7096xe" filled="true" fillcolor="#000000" stroked="false">
                <v:path arrowok="t"/>
                <v:fill type="solid"/>
              </v:shape>
            </v:group>
            <v:group style="position:absolute;left:11361;top:7096;width:10;height:20" coordorigin="11361,7096" coordsize="10,20">
              <v:shape style="position:absolute;left:11361;top:7096;width:10;height:20" coordorigin="11361,7096" coordsize="10,20" path="m11361,7115l11371,7115,11371,7096,11361,7096,11361,7115xe" filled="true" fillcolor="#000000" stroked="false">
                <v:path arrowok="t"/>
                <v:fill type="solid"/>
              </v:shape>
            </v:group>
            <v:group style="position:absolute;left:11361;top:7115;width:10;height:20" coordorigin="11361,7115" coordsize="10,20">
              <v:shape style="position:absolute;left:11361;top:7115;width:10;height:20" coordorigin="11361,7115" coordsize="10,20" path="m11361,7134l11371,7134,11371,7115,11361,7115,11361,7134xe" filled="true" fillcolor="#000000" stroked="false">
                <v:path arrowok="t"/>
                <v:fill type="solid"/>
              </v:shape>
            </v:group>
            <v:group style="position:absolute;left:11361;top:7134;width:10;height:20" coordorigin="11361,7134" coordsize="10,20">
              <v:shape style="position:absolute;left:11361;top:7134;width:10;height:20" coordorigin="11361,7134" coordsize="10,20" path="m11361,7153l11371,7153,11371,7134,11361,7134,11361,7153xe" filled="true" fillcolor="#000000" stroked="false">
                <v:path arrowok="t"/>
                <v:fill type="solid"/>
              </v:shape>
            </v:group>
            <v:group style="position:absolute;left:11361;top:7153;width:10;height:20" coordorigin="11361,7153" coordsize="10,20">
              <v:shape style="position:absolute;left:11361;top:7153;width:10;height:20" coordorigin="11361,7153" coordsize="10,20" path="m11361,7172l11371,7172,11371,7153,11361,7153,11361,7172xe" filled="true" fillcolor="#000000" stroked="false">
                <v:path arrowok="t"/>
                <v:fill type="solid"/>
              </v:shape>
            </v:group>
            <v:group style="position:absolute;left:11361;top:7172;width:10;height:20" coordorigin="11361,7172" coordsize="10,20">
              <v:shape style="position:absolute;left:11361;top:7172;width:10;height:20" coordorigin="11361,7172" coordsize="10,20" path="m11361,7192l11371,7192,11371,7172,11361,7172,11361,7192xe" filled="true" fillcolor="#000000" stroked="false">
                <v:path arrowok="t"/>
                <v:fill type="solid"/>
              </v:shape>
            </v:group>
            <v:group style="position:absolute;left:11361;top:7192;width:10;height:20" coordorigin="11361,7192" coordsize="10,20">
              <v:shape style="position:absolute;left:11361;top:7192;width:10;height:20" coordorigin="11361,7192" coordsize="10,20" path="m11361,7211l11371,7211,11371,7192,11361,7192,11361,7211xe" filled="true" fillcolor="#000000" stroked="false">
                <v:path arrowok="t"/>
                <v:fill type="solid"/>
              </v:shape>
            </v:group>
            <v:group style="position:absolute;left:11361;top:7211;width:10;height:20" coordorigin="11361,7211" coordsize="10,20">
              <v:shape style="position:absolute;left:11361;top:7211;width:10;height:20" coordorigin="11361,7211" coordsize="10,20" path="m11361,7230l11371,7230,11371,7211,11361,7211,11361,7230xe" filled="true" fillcolor="#000000" stroked="false">
                <v:path arrowok="t"/>
                <v:fill type="solid"/>
              </v:shape>
            </v:group>
            <v:group style="position:absolute;left:11361;top:7230;width:10;height:20" coordorigin="11361,7230" coordsize="10,20">
              <v:shape style="position:absolute;left:11361;top:7230;width:10;height:20" coordorigin="11361,7230" coordsize="10,20" path="m11361,7249l11371,7249,11371,7230,11361,7230,11361,7249xe" filled="true" fillcolor="#000000" stroked="false">
                <v:path arrowok="t"/>
                <v:fill type="solid"/>
              </v:shape>
            </v:group>
            <v:group style="position:absolute;left:11361;top:7249;width:10;height:20" coordorigin="11361,7249" coordsize="10,20">
              <v:shape style="position:absolute;left:11361;top:7249;width:10;height:20" coordorigin="11361,7249" coordsize="10,20" path="m11361,7268l11371,7268,11371,7249,11361,7249,11361,7268xe" filled="true" fillcolor="#000000" stroked="false">
                <v:path arrowok="t"/>
                <v:fill type="solid"/>
              </v:shape>
            </v:group>
            <v:group style="position:absolute;left:11361;top:7274;width:10;height:2" coordorigin="11361,7274" coordsize="10,2">
              <v:shape style="position:absolute;left:11361;top:7274;width:10;height:2" coordorigin="11361,7274" coordsize="10,0" path="m11361,7274l11371,7274e" filled="false" stroked="true" strokeweight=".54001pt" strokecolor="#000000">
                <v:path arrowok="t"/>
              </v:shape>
            </v:group>
            <v:group style="position:absolute;left:11361;top:7284;width:10;height:2" coordorigin="11361,7284" coordsize="10,2">
              <v:shape style="position:absolute;left:11361;top:7284;width:10;height:2" coordorigin="11361,7284" coordsize="10,0" path="m11361,7284l11371,7284e" filled="false" stroked="true" strokeweight=".48001pt" strokecolor="#000000">
                <v:path arrowok="t"/>
              </v:shape>
            </v:group>
            <v:group style="position:absolute;left:12212;top:6558;width:10;height:20" coordorigin="12212,6558" coordsize="10,20">
              <v:shape style="position:absolute;left:12212;top:6558;width:10;height:20" coordorigin="12212,6558" coordsize="10,20" path="m12212,6577l12222,6577,12222,6558,12212,6558,12212,6577xe" filled="true" fillcolor="#000000" stroked="false">
                <v:path arrowok="t"/>
                <v:fill type="solid"/>
              </v:shape>
            </v:group>
            <v:group style="position:absolute;left:12212;top:6577;width:10;height:20" coordorigin="12212,6577" coordsize="10,20">
              <v:shape style="position:absolute;left:12212;top:6577;width:10;height:20" coordorigin="12212,6577" coordsize="10,20" path="m12212,6596l12222,6596,12222,6577,12212,6577,12212,6596xe" filled="true" fillcolor="#000000" stroked="false">
                <v:path arrowok="t"/>
                <v:fill type="solid"/>
              </v:shape>
            </v:group>
            <v:group style="position:absolute;left:12212;top:6596;width:10;height:20" coordorigin="12212,6596" coordsize="10,20">
              <v:shape style="position:absolute;left:12212;top:6596;width:10;height:20" coordorigin="12212,6596" coordsize="10,20" path="m12212,6616l12222,6616,12222,6596,12212,6596,12212,6616xe" filled="true" fillcolor="#000000" stroked="false">
                <v:path arrowok="t"/>
                <v:fill type="solid"/>
              </v:shape>
            </v:group>
            <v:group style="position:absolute;left:12212;top:6616;width:10;height:20" coordorigin="12212,6616" coordsize="10,20">
              <v:shape style="position:absolute;left:12212;top:6616;width:10;height:20" coordorigin="12212,6616" coordsize="10,20" path="m12212,6635l12222,6635,12222,6616,12212,6616,12212,6635xe" filled="true" fillcolor="#000000" stroked="false">
                <v:path arrowok="t"/>
                <v:fill type="solid"/>
              </v:shape>
            </v:group>
            <v:group style="position:absolute;left:12212;top:6635;width:10;height:20" coordorigin="12212,6635" coordsize="10,20">
              <v:shape style="position:absolute;left:12212;top:6635;width:10;height:20" coordorigin="12212,6635" coordsize="10,20" path="m12212,6654l12222,6654,12222,6635,12212,6635,12212,6654xe" filled="true" fillcolor="#000000" stroked="false">
                <v:path arrowok="t"/>
                <v:fill type="solid"/>
              </v:shape>
            </v:group>
            <v:group style="position:absolute;left:12212;top:6654;width:10;height:20" coordorigin="12212,6654" coordsize="10,20">
              <v:shape style="position:absolute;left:12212;top:6654;width:10;height:20" coordorigin="12212,6654" coordsize="10,20" path="m12212,6673l12222,6673,12222,6654,12212,6654,12212,6673xe" filled="true" fillcolor="#000000" stroked="false">
                <v:path arrowok="t"/>
                <v:fill type="solid"/>
              </v:shape>
            </v:group>
            <v:group style="position:absolute;left:12212;top:6673;width:10;height:20" coordorigin="12212,6673" coordsize="10,20">
              <v:shape style="position:absolute;left:12212;top:6673;width:10;height:20" coordorigin="12212,6673" coordsize="10,20" path="m12212,6692l12222,6692,12222,6673,12212,6673,12212,6692xe" filled="true" fillcolor="#000000" stroked="false">
                <v:path arrowok="t"/>
                <v:fill type="solid"/>
              </v:shape>
            </v:group>
            <v:group style="position:absolute;left:12212;top:6692;width:10;height:20" coordorigin="12212,6692" coordsize="10,20">
              <v:shape style="position:absolute;left:12212;top:6692;width:10;height:20" coordorigin="12212,6692" coordsize="10,20" path="m12212,6712l12222,6712,12222,6692,12212,6692,12212,6712xe" filled="true" fillcolor="#000000" stroked="false">
                <v:path arrowok="t"/>
                <v:fill type="solid"/>
              </v:shape>
            </v:group>
            <v:group style="position:absolute;left:12212;top:6712;width:10;height:20" coordorigin="12212,6712" coordsize="10,20">
              <v:shape style="position:absolute;left:12212;top:6712;width:10;height:20" coordorigin="12212,6712" coordsize="10,20" path="m12212,6731l12222,6731,12222,6712,12212,6712,12212,6731xe" filled="true" fillcolor="#000000" stroked="false">
                <v:path arrowok="t"/>
                <v:fill type="solid"/>
              </v:shape>
            </v:group>
            <v:group style="position:absolute;left:12212;top:6731;width:10;height:20" coordorigin="12212,6731" coordsize="10,20">
              <v:shape style="position:absolute;left:12212;top:6731;width:10;height:20" coordorigin="12212,6731" coordsize="10,20" path="m12212,6750l12222,6750,12222,6731,12212,6731,12212,6750xe" filled="true" fillcolor="#000000" stroked="false">
                <v:path arrowok="t"/>
                <v:fill type="solid"/>
              </v:shape>
            </v:group>
            <v:group style="position:absolute;left:12212;top:6750;width:10;height:20" coordorigin="12212,6750" coordsize="10,20">
              <v:shape style="position:absolute;left:12212;top:6750;width:10;height:20" coordorigin="12212,6750" coordsize="10,20" path="m12212,6769l12222,6769,12222,6750,12212,6750,12212,6769xe" filled="true" fillcolor="#000000" stroked="false">
                <v:path arrowok="t"/>
                <v:fill type="solid"/>
              </v:shape>
            </v:group>
            <v:group style="position:absolute;left:12212;top:6769;width:10;height:20" coordorigin="12212,6769" coordsize="10,20">
              <v:shape style="position:absolute;left:12212;top:6769;width:10;height:20" coordorigin="12212,6769" coordsize="10,20" path="m12212,6788l12222,6788,12222,6769,12212,6769,12212,6788xe" filled="true" fillcolor="#000000" stroked="false">
                <v:path arrowok="t"/>
                <v:fill type="solid"/>
              </v:shape>
            </v:group>
            <v:group style="position:absolute;left:12212;top:6788;width:10;height:20" coordorigin="12212,6788" coordsize="10,20">
              <v:shape style="position:absolute;left:12212;top:6788;width:10;height:20" coordorigin="12212,6788" coordsize="10,20" path="m12212,6808l12222,6808,12222,6788,12212,6788,12212,6808xe" filled="true" fillcolor="#000000" stroked="false">
                <v:path arrowok="t"/>
                <v:fill type="solid"/>
              </v:shape>
            </v:group>
            <v:group style="position:absolute;left:12212;top:6808;width:10;height:20" coordorigin="12212,6808" coordsize="10,20">
              <v:shape style="position:absolute;left:12212;top:6808;width:10;height:20" coordorigin="12212,6808" coordsize="10,20" path="m12212,6827l12222,6827,12222,6808,12212,6808,12212,6827xe" filled="true" fillcolor="#000000" stroked="false">
                <v:path arrowok="t"/>
                <v:fill type="solid"/>
              </v:shape>
            </v:group>
            <v:group style="position:absolute;left:12212;top:6827;width:10;height:20" coordorigin="12212,6827" coordsize="10,20">
              <v:shape style="position:absolute;left:12212;top:6827;width:10;height:20" coordorigin="12212,6827" coordsize="10,20" path="m12212,6846l12222,6846,12222,6827,12212,6827,12212,6846xe" filled="true" fillcolor="#000000" stroked="false">
                <v:path arrowok="t"/>
                <v:fill type="solid"/>
              </v:shape>
            </v:group>
            <v:group style="position:absolute;left:12212;top:6846;width:10;height:20" coordorigin="12212,6846" coordsize="10,20">
              <v:shape style="position:absolute;left:12212;top:6846;width:10;height:20" coordorigin="12212,6846" coordsize="10,20" path="m12212,6865l12222,6865,12222,6846,12212,6846,12212,6865xe" filled="true" fillcolor="#000000" stroked="false">
                <v:path arrowok="t"/>
                <v:fill type="solid"/>
              </v:shape>
            </v:group>
            <v:group style="position:absolute;left:12212;top:6865;width:10;height:20" coordorigin="12212,6865" coordsize="10,20">
              <v:shape style="position:absolute;left:12212;top:6865;width:10;height:20" coordorigin="12212,6865" coordsize="10,20" path="m12212,6884l12222,6884,12222,6865,12212,6865,12212,6884xe" filled="true" fillcolor="#000000" stroked="false">
                <v:path arrowok="t"/>
                <v:fill type="solid"/>
              </v:shape>
            </v:group>
            <v:group style="position:absolute;left:12212;top:6884;width:10;height:20" coordorigin="12212,6884" coordsize="10,20">
              <v:shape style="position:absolute;left:12212;top:6884;width:10;height:20" coordorigin="12212,6884" coordsize="10,20" path="m12212,6904l12222,6904,12222,6884,12212,6884,12212,6904xe" filled="true" fillcolor="#000000" stroked="false">
                <v:path arrowok="t"/>
                <v:fill type="solid"/>
              </v:shape>
            </v:group>
            <v:group style="position:absolute;left:12212;top:6904;width:10;height:20" coordorigin="12212,6904" coordsize="10,20">
              <v:shape style="position:absolute;left:12212;top:6904;width:10;height:20" coordorigin="12212,6904" coordsize="10,20" path="m12212,6923l12222,6923,12222,6904,12212,6904,12212,6923xe" filled="true" fillcolor="#000000" stroked="false">
                <v:path arrowok="t"/>
                <v:fill type="solid"/>
              </v:shape>
            </v:group>
            <v:group style="position:absolute;left:12212;top:6923;width:10;height:20" coordorigin="12212,6923" coordsize="10,20">
              <v:shape style="position:absolute;left:12212;top:6923;width:10;height:20" coordorigin="12212,6923" coordsize="10,20" path="m12212,6942l12222,6942,12222,6923,12212,6923,12212,6942xe" filled="true" fillcolor="#000000" stroked="false">
                <v:path arrowok="t"/>
                <v:fill type="solid"/>
              </v:shape>
            </v:group>
            <v:group style="position:absolute;left:12212;top:6942;width:10;height:20" coordorigin="12212,6942" coordsize="10,20">
              <v:shape style="position:absolute;left:12212;top:6942;width:10;height:20" coordorigin="12212,6942" coordsize="10,20" path="m12212,6961l12222,6961,12222,6942,12212,6942,12212,6961xe" filled="true" fillcolor="#000000" stroked="false">
                <v:path arrowok="t"/>
                <v:fill type="solid"/>
              </v:shape>
            </v:group>
            <v:group style="position:absolute;left:12212;top:6961;width:10;height:20" coordorigin="12212,6961" coordsize="10,20">
              <v:shape style="position:absolute;left:12212;top:6961;width:10;height:20" coordorigin="12212,6961" coordsize="10,20" path="m12212,6980l12222,6980,12222,6961,12212,6961,12212,6980xe" filled="true" fillcolor="#000000" stroked="false">
                <v:path arrowok="t"/>
                <v:fill type="solid"/>
              </v:shape>
            </v:group>
            <v:group style="position:absolute;left:12212;top:6980;width:10;height:20" coordorigin="12212,6980" coordsize="10,20">
              <v:shape style="position:absolute;left:12212;top:6980;width:10;height:20" coordorigin="12212,6980" coordsize="10,20" path="m12212,7000l12222,7000,12222,6980,12212,6980,12212,7000xe" filled="true" fillcolor="#000000" stroked="false">
                <v:path arrowok="t"/>
                <v:fill type="solid"/>
              </v:shape>
            </v:group>
            <v:group style="position:absolute;left:12212;top:7000;width:10;height:20" coordorigin="12212,7000" coordsize="10,20">
              <v:shape style="position:absolute;left:12212;top:7000;width:10;height:20" coordorigin="12212,7000" coordsize="10,20" path="m12212,7019l12222,7019,12222,7000,12212,7000,12212,7019xe" filled="true" fillcolor="#000000" stroked="false">
                <v:path arrowok="t"/>
                <v:fill type="solid"/>
              </v:shape>
            </v:group>
            <v:group style="position:absolute;left:12212;top:7019;width:10;height:20" coordorigin="12212,7019" coordsize="10,20">
              <v:shape style="position:absolute;left:12212;top:7019;width:10;height:20" coordorigin="12212,7019" coordsize="10,20" path="m12212,7038l12222,7038,12222,7019,12212,7019,12212,7038xe" filled="true" fillcolor="#000000" stroked="false">
                <v:path arrowok="t"/>
                <v:fill type="solid"/>
              </v:shape>
            </v:group>
            <v:group style="position:absolute;left:12212;top:7038;width:10;height:20" coordorigin="12212,7038" coordsize="10,20">
              <v:shape style="position:absolute;left:12212;top:7038;width:10;height:20" coordorigin="12212,7038" coordsize="10,20" path="m12212,7057l12222,7057,12222,7038,12212,7038,12212,7057xe" filled="true" fillcolor="#000000" stroked="false">
                <v:path arrowok="t"/>
                <v:fill type="solid"/>
              </v:shape>
            </v:group>
            <v:group style="position:absolute;left:12212;top:7057;width:10;height:20" coordorigin="12212,7057" coordsize="10,20">
              <v:shape style="position:absolute;left:12212;top:7057;width:10;height:20" coordorigin="12212,7057" coordsize="10,20" path="m12212,7076l12222,7076,12222,7057,12212,7057,12212,7076xe" filled="true" fillcolor="#000000" stroked="false">
                <v:path arrowok="t"/>
                <v:fill type="solid"/>
              </v:shape>
            </v:group>
            <v:group style="position:absolute;left:12212;top:7076;width:10;height:20" coordorigin="12212,7076" coordsize="10,20">
              <v:shape style="position:absolute;left:12212;top:7076;width:10;height:20" coordorigin="12212,7076" coordsize="10,20" path="m12212,7096l12222,7096,12222,7076,12212,7076,12212,7096xe" filled="true" fillcolor="#000000" stroked="false">
                <v:path arrowok="t"/>
                <v:fill type="solid"/>
              </v:shape>
            </v:group>
            <v:group style="position:absolute;left:12212;top:7096;width:10;height:20" coordorigin="12212,7096" coordsize="10,20">
              <v:shape style="position:absolute;left:12212;top:7096;width:10;height:20" coordorigin="12212,7096" coordsize="10,20" path="m12212,7115l12222,7115,12222,7096,12212,7096,12212,7115xe" filled="true" fillcolor="#000000" stroked="false">
                <v:path arrowok="t"/>
                <v:fill type="solid"/>
              </v:shape>
            </v:group>
            <v:group style="position:absolute;left:12212;top:7115;width:10;height:20" coordorigin="12212,7115" coordsize="10,20">
              <v:shape style="position:absolute;left:12212;top:7115;width:10;height:20" coordorigin="12212,7115" coordsize="10,20" path="m12212,7134l12222,7134,12222,7115,12212,7115,12212,7134xe" filled="true" fillcolor="#000000" stroked="false">
                <v:path arrowok="t"/>
                <v:fill type="solid"/>
              </v:shape>
            </v:group>
            <v:group style="position:absolute;left:12212;top:7134;width:10;height:20" coordorigin="12212,7134" coordsize="10,20">
              <v:shape style="position:absolute;left:12212;top:7134;width:10;height:20" coordorigin="12212,7134" coordsize="10,20" path="m12212,7153l12222,7153,12222,7134,12212,7134,12212,7153xe" filled="true" fillcolor="#000000" stroked="false">
                <v:path arrowok="t"/>
                <v:fill type="solid"/>
              </v:shape>
            </v:group>
            <v:group style="position:absolute;left:12212;top:7153;width:10;height:20" coordorigin="12212,7153" coordsize="10,20">
              <v:shape style="position:absolute;left:12212;top:7153;width:10;height:20" coordorigin="12212,7153" coordsize="10,20" path="m12212,7172l12222,7172,12222,7153,12212,7153,12212,7172xe" filled="true" fillcolor="#000000" stroked="false">
                <v:path arrowok="t"/>
                <v:fill type="solid"/>
              </v:shape>
            </v:group>
            <v:group style="position:absolute;left:12212;top:7172;width:10;height:20" coordorigin="12212,7172" coordsize="10,20">
              <v:shape style="position:absolute;left:12212;top:7172;width:10;height:20" coordorigin="12212,7172" coordsize="10,20" path="m12212,7192l12222,7192,12222,7172,12212,7172,12212,7192xe" filled="true" fillcolor="#000000" stroked="false">
                <v:path arrowok="t"/>
                <v:fill type="solid"/>
              </v:shape>
            </v:group>
            <v:group style="position:absolute;left:12212;top:7192;width:10;height:20" coordorigin="12212,7192" coordsize="10,20">
              <v:shape style="position:absolute;left:12212;top:7192;width:10;height:20" coordorigin="12212,7192" coordsize="10,20" path="m12212,7211l12222,7211,12222,7192,12212,7192,12212,7211xe" filled="true" fillcolor="#000000" stroked="false">
                <v:path arrowok="t"/>
                <v:fill type="solid"/>
              </v:shape>
            </v:group>
            <v:group style="position:absolute;left:12212;top:7211;width:10;height:20" coordorigin="12212,7211" coordsize="10,20">
              <v:shape style="position:absolute;left:12212;top:7211;width:10;height:20" coordorigin="12212,7211" coordsize="10,20" path="m12212,7230l12222,7230,12222,7211,12212,7211,12212,7230xe" filled="true" fillcolor="#000000" stroked="false">
                <v:path arrowok="t"/>
                <v:fill type="solid"/>
              </v:shape>
            </v:group>
            <v:group style="position:absolute;left:12212;top:7230;width:10;height:20" coordorigin="12212,7230" coordsize="10,20">
              <v:shape style="position:absolute;left:12212;top:7230;width:10;height:20" coordorigin="12212,7230" coordsize="10,20" path="m12212,7249l12222,7249,12222,7230,12212,7230,12212,7249xe" filled="true" fillcolor="#000000" stroked="false">
                <v:path arrowok="t"/>
                <v:fill type="solid"/>
              </v:shape>
            </v:group>
            <v:group style="position:absolute;left:12212;top:7249;width:10;height:20" coordorigin="12212,7249" coordsize="10,20">
              <v:shape style="position:absolute;left:12212;top:7249;width:10;height:20" coordorigin="12212,7249" coordsize="10,20" path="m12212,7268l12222,7268,12222,7249,12212,7249,12212,7268xe" filled="true" fillcolor="#000000" stroked="false">
                <v:path arrowok="t"/>
                <v:fill type="solid"/>
              </v:shape>
            </v:group>
            <v:group style="position:absolute;left:12212;top:7274;width:10;height:2" coordorigin="12212,7274" coordsize="10,2">
              <v:shape style="position:absolute;left:12212;top:7274;width:10;height:2" coordorigin="12212,7274" coordsize="10,0" path="m12212,7274l12222,7274e" filled="false" stroked="true" strokeweight=".54001pt" strokecolor="#000000">
                <v:path arrowok="t"/>
              </v:shape>
            </v:group>
            <v:group style="position:absolute;left:12212;top:7284;width:10;height:2" coordorigin="12212,7284" coordsize="10,2">
              <v:shape style="position:absolute;left:12212;top:7284;width:10;height:2" coordorigin="12212,7284" coordsize="10,0" path="m12212,7284l12222,7284e" filled="false" stroked="true" strokeweight=".48001pt" strokecolor="#000000">
                <v:path arrowok="t"/>
              </v:shape>
            </v:group>
            <v:group style="position:absolute;left:13618;top:6558;width:10;height:20" coordorigin="13618,6558" coordsize="10,20">
              <v:shape style="position:absolute;left:13618;top:6558;width:10;height:20" coordorigin="13618,6558" coordsize="10,20" path="m13618,6577l13628,6577,13628,6558,13618,6558,13618,6577xe" filled="true" fillcolor="#000000" stroked="false">
                <v:path arrowok="t"/>
                <v:fill type="solid"/>
              </v:shape>
            </v:group>
            <v:group style="position:absolute;left:13618;top:6577;width:10;height:20" coordorigin="13618,6577" coordsize="10,20">
              <v:shape style="position:absolute;left:13618;top:6577;width:10;height:20" coordorigin="13618,6577" coordsize="10,20" path="m13618,6596l13628,6596,13628,6577,13618,6577,13618,6596xe" filled="true" fillcolor="#000000" stroked="false">
                <v:path arrowok="t"/>
                <v:fill type="solid"/>
              </v:shape>
            </v:group>
            <v:group style="position:absolute;left:13618;top:6596;width:10;height:20" coordorigin="13618,6596" coordsize="10,20">
              <v:shape style="position:absolute;left:13618;top:6596;width:10;height:20" coordorigin="13618,6596" coordsize="10,20" path="m13618,6616l13628,6616,13628,6596,13618,6596,13618,6616xe" filled="true" fillcolor="#000000" stroked="false">
                <v:path arrowok="t"/>
                <v:fill type="solid"/>
              </v:shape>
            </v:group>
            <v:group style="position:absolute;left:13618;top:6616;width:10;height:20" coordorigin="13618,6616" coordsize="10,20">
              <v:shape style="position:absolute;left:13618;top:6616;width:10;height:20" coordorigin="13618,6616" coordsize="10,20" path="m13618,6635l13628,6635,13628,6616,13618,6616,13618,6635xe" filled="true" fillcolor="#000000" stroked="false">
                <v:path arrowok="t"/>
                <v:fill type="solid"/>
              </v:shape>
            </v:group>
            <v:group style="position:absolute;left:13618;top:6635;width:10;height:20" coordorigin="13618,6635" coordsize="10,20">
              <v:shape style="position:absolute;left:13618;top:6635;width:10;height:20" coordorigin="13618,6635" coordsize="10,20" path="m13618,6654l13628,6654,13628,6635,13618,6635,13618,6654xe" filled="true" fillcolor="#000000" stroked="false">
                <v:path arrowok="t"/>
                <v:fill type="solid"/>
              </v:shape>
            </v:group>
            <v:group style="position:absolute;left:13618;top:6654;width:10;height:20" coordorigin="13618,6654" coordsize="10,20">
              <v:shape style="position:absolute;left:13618;top:6654;width:10;height:20" coordorigin="13618,6654" coordsize="10,20" path="m13618,6673l13628,6673,13628,6654,13618,6654,13618,6673xe" filled="true" fillcolor="#000000" stroked="false">
                <v:path arrowok="t"/>
                <v:fill type="solid"/>
              </v:shape>
            </v:group>
            <v:group style="position:absolute;left:13618;top:6673;width:10;height:20" coordorigin="13618,6673" coordsize="10,20">
              <v:shape style="position:absolute;left:13618;top:6673;width:10;height:20" coordorigin="13618,6673" coordsize="10,20" path="m13618,6692l13628,6692,13628,6673,13618,6673,13618,6692xe" filled="true" fillcolor="#000000" stroked="false">
                <v:path arrowok="t"/>
                <v:fill type="solid"/>
              </v:shape>
            </v:group>
            <v:group style="position:absolute;left:13618;top:6692;width:10;height:20" coordorigin="13618,6692" coordsize="10,20">
              <v:shape style="position:absolute;left:13618;top:6692;width:10;height:20" coordorigin="13618,6692" coordsize="10,20" path="m13618,6712l13628,6712,13628,6692,13618,6692,13618,6712xe" filled="true" fillcolor="#000000" stroked="false">
                <v:path arrowok="t"/>
                <v:fill type="solid"/>
              </v:shape>
            </v:group>
            <v:group style="position:absolute;left:13618;top:6712;width:10;height:20" coordorigin="13618,6712" coordsize="10,20">
              <v:shape style="position:absolute;left:13618;top:6712;width:10;height:20" coordorigin="13618,6712" coordsize="10,20" path="m13618,6731l13628,6731,13628,6712,13618,6712,13618,6731xe" filled="true" fillcolor="#000000" stroked="false">
                <v:path arrowok="t"/>
                <v:fill type="solid"/>
              </v:shape>
            </v:group>
            <v:group style="position:absolute;left:13618;top:6731;width:10;height:20" coordorigin="13618,6731" coordsize="10,20">
              <v:shape style="position:absolute;left:13618;top:6731;width:10;height:20" coordorigin="13618,6731" coordsize="10,20" path="m13618,6750l13628,6750,13628,6731,13618,6731,13618,6750xe" filled="true" fillcolor="#000000" stroked="false">
                <v:path arrowok="t"/>
                <v:fill type="solid"/>
              </v:shape>
            </v:group>
            <v:group style="position:absolute;left:13618;top:6750;width:10;height:20" coordorigin="13618,6750" coordsize="10,20">
              <v:shape style="position:absolute;left:13618;top:6750;width:10;height:20" coordorigin="13618,6750" coordsize="10,20" path="m13618,6769l13628,6769,13628,6750,13618,6750,13618,6769xe" filled="true" fillcolor="#000000" stroked="false">
                <v:path arrowok="t"/>
                <v:fill type="solid"/>
              </v:shape>
            </v:group>
            <v:group style="position:absolute;left:13618;top:6769;width:10;height:20" coordorigin="13618,6769" coordsize="10,20">
              <v:shape style="position:absolute;left:13618;top:6769;width:10;height:20" coordorigin="13618,6769" coordsize="10,20" path="m13618,6788l13628,6788,13628,6769,13618,6769,13618,6788xe" filled="true" fillcolor="#000000" stroked="false">
                <v:path arrowok="t"/>
                <v:fill type="solid"/>
              </v:shape>
            </v:group>
            <v:group style="position:absolute;left:13618;top:6788;width:10;height:20" coordorigin="13618,6788" coordsize="10,20">
              <v:shape style="position:absolute;left:13618;top:6788;width:10;height:20" coordorigin="13618,6788" coordsize="10,20" path="m13618,6808l13628,6808,13628,6788,13618,6788,13618,6808xe" filled="true" fillcolor="#000000" stroked="false">
                <v:path arrowok="t"/>
                <v:fill type="solid"/>
              </v:shape>
            </v:group>
            <v:group style="position:absolute;left:13618;top:6808;width:10;height:20" coordorigin="13618,6808" coordsize="10,20">
              <v:shape style="position:absolute;left:13618;top:6808;width:10;height:20" coordorigin="13618,6808" coordsize="10,20" path="m13618,6827l13628,6827,13628,6808,13618,6808,13618,6827xe" filled="true" fillcolor="#000000" stroked="false">
                <v:path arrowok="t"/>
                <v:fill type="solid"/>
              </v:shape>
            </v:group>
            <v:group style="position:absolute;left:13618;top:6827;width:10;height:20" coordorigin="13618,6827" coordsize="10,20">
              <v:shape style="position:absolute;left:13618;top:6827;width:10;height:20" coordorigin="13618,6827" coordsize="10,20" path="m13618,6846l13628,6846,13628,6827,13618,6827,13618,6846xe" filled="true" fillcolor="#000000" stroked="false">
                <v:path arrowok="t"/>
                <v:fill type="solid"/>
              </v:shape>
            </v:group>
            <v:group style="position:absolute;left:13618;top:6846;width:10;height:20" coordorigin="13618,6846" coordsize="10,20">
              <v:shape style="position:absolute;left:13618;top:6846;width:10;height:20" coordorigin="13618,6846" coordsize="10,20" path="m13618,6865l13628,6865,13628,6846,13618,6846,13618,6865xe" filled="true" fillcolor="#000000" stroked="false">
                <v:path arrowok="t"/>
                <v:fill type="solid"/>
              </v:shape>
            </v:group>
            <v:group style="position:absolute;left:13618;top:6865;width:10;height:20" coordorigin="13618,6865" coordsize="10,20">
              <v:shape style="position:absolute;left:13618;top:6865;width:10;height:20" coordorigin="13618,6865" coordsize="10,20" path="m13618,6884l13628,6884,13628,6865,13618,6865,13618,6884xe" filled="true" fillcolor="#000000" stroked="false">
                <v:path arrowok="t"/>
                <v:fill type="solid"/>
              </v:shape>
            </v:group>
            <v:group style="position:absolute;left:13618;top:6884;width:10;height:20" coordorigin="13618,6884" coordsize="10,20">
              <v:shape style="position:absolute;left:13618;top:6884;width:10;height:20" coordorigin="13618,6884" coordsize="10,20" path="m13618,6904l13628,6904,13628,6884,13618,6884,13618,6904xe" filled="true" fillcolor="#000000" stroked="false">
                <v:path arrowok="t"/>
                <v:fill type="solid"/>
              </v:shape>
            </v:group>
            <v:group style="position:absolute;left:13618;top:6904;width:10;height:20" coordorigin="13618,6904" coordsize="10,20">
              <v:shape style="position:absolute;left:13618;top:6904;width:10;height:20" coordorigin="13618,6904" coordsize="10,20" path="m13618,6923l13628,6923,13628,6904,13618,6904,13618,6923xe" filled="true" fillcolor="#000000" stroked="false">
                <v:path arrowok="t"/>
                <v:fill type="solid"/>
              </v:shape>
            </v:group>
            <v:group style="position:absolute;left:13618;top:6923;width:10;height:20" coordorigin="13618,6923" coordsize="10,20">
              <v:shape style="position:absolute;left:13618;top:6923;width:10;height:20" coordorigin="13618,6923" coordsize="10,20" path="m13618,6942l13628,6942,13628,6923,13618,6923,13618,6942xe" filled="true" fillcolor="#000000" stroked="false">
                <v:path arrowok="t"/>
                <v:fill type="solid"/>
              </v:shape>
            </v:group>
            <v:group style="position:absolute;left:13618;top:6942;width:10;height:20" coordorigin="13618,6942" coordsize="10,20">
              <v:shape style="position:absolute;left:13618;top:6942;width:10;height:20" coordorigin="13618,6942" coordsize="10,20" path="m13618,6961l13628,6961,13628,6942,13618,6942,13618,6961xe" filled="true" fillcolor="#000000" stroked="false">
                <v:path arrowok="t"/>
                <v:fill type="solid"/>
              </v:shape>
            </v:group>
            <v:group style="position:absolute;left:13618;top:6961;width:10;height:20" coordorigin="13618,6961" coordsize="10,20">
              <v:shape style="position:absolute;left:13618;top:6961;width:10;height:20" coordorigin="13618,6961" coordsize="10,20" path="m13618,6980l13628,6980,13628,6961,13618,6961,13618,6980xe" filled="true" fillcolor="#000000" stroked="false">
                <v:path arrowok="t"/>
                <v:fill type="solid"/>
              </v:shape>
            </v:group>
            <v:group style="position:absolute;left:13618;top:6980;width:10;height:20" coordorigin="13618,6980" coordsize="10,20">
              <v:shape style="position:absolute;left:13618;top:6980;width:10;height:20" coordorigin="13618,6980" coordsize="10,20" path="m13618,7000l13628,7000,13628,6980,13618,6980,13618,7000xe" filled="true" fillcolor="#000000" stroked="false">
                <v:path arrowok="t"/>
                <v:fill type="solid"/>
              </v:shape>
            </v:group>
            <v:group style="position:absolute;left:13618;top:7000;width:10;height:20" coordorigin="13618,7000" coordsize="10,20">
              <v:shape style="position:absolute;left:13618;top:7000;width:10;height:20" coordorigin="13618,7000" coordsize="10,20" path="m13618,7019l13628,7019,13628,7000,13618,7000,13618,7019xe" filled="true" fillcolor="#000000" stroked="false">
                <v:path arrowok="t"/>
                <v:fill type="solid"/>
              </v:shape>
            </v:group>
            <v:group style="position:absolute;left:13618;top:7019;width:10;height:20" coordorigin="13618,7019" coordsize="10,20">
              <v:shape style="position:absolute;left:13618;top:7019;width:10;height:20" coordorigin="13618,7019" coordsize="10,20" path="m13618,7038l13628,7038,13628,7019,13618,7019,13618,7038xe" filled="true" fillcolor="#000000" stroked="false">
                <v:path arrowok="t"/>
                <v:fill type="solid"/>
              </v:shape>
            </v:group>
            <v:group style="position:absolute;left:13618;top:7038;width:10;height:20" coordorigin="13618,7038" coordsize="10,20">
              <v:shape style="position:absolute;left:13618;top:7038;width:10;height:20" coordorigin="13618,7038" coordsize="10,20" path="m13618,7057l13628,7057,13628,7038,13618,7038,13618,7057xe" filled="true" fillcolor="#000000" stroked="false">
                <v:path arrowok="t"/>
                <v:fill type="solid"/>
              </v:shape>
            </v:group>
            <v:group style="position:absolute;left:13618;top:7057;width:10;height:20" coordorigin="13618,7057" coordsize="10,20">
              <v:shape style="position:absolute;left:13618;top:7057;width:10;height:20" coordorigin="13618,7057" coordsize="10,20" path="m13618,7076l13628,7076,13628,7057,13618,7057,13618,7076xe" filled="true" fillcolor="#000000" stroked="false">
                <v:path arrowok="t"/>
                <v:fill type="solid"/>
              </v:shape>
            </v:group>
            <v:group style="position:absolute;left:13618;top:7076;width:10;height:20" coordorigin="13618,7076" coordsize="10,20">
              <v:shape style="position:absolute;left:13618;top:7076;width:10;height:20" coordorigin="13618,7076" coordsize="10,20" path="m13618,7096l13628,7096,13628,7076,13618,7076,13618,7096xe" filled="true" fillcolor="#000000" stroked="false">
                <v:path arrowok="t"/>
                <v:fill type="solid"/>
              </v:shape>
            </v:group>
            <v:group style="position:absolute;left:13618;top:7096;width:10;height:20" coordorigin="13618,7096" coordsize="10,20">
              <v:shape style="position:absolute;left:13618;top:7096;width:10;height:20" coordorigin="13618,7096" coordsize="10,20" path="m13618,7115l13628,7115,13628,7096,13618,7096,13618,7115xe" filled="true" fillcolor="#000000" stroked="false">
                <v:path arrowok="t"/>
                <v:fill type="solid"/>
              </v:shape>
            </v:group>
            <v:group style="position:absolute;left:13618;top:7115;width:10;height:20" coordorigin="13618,7115" coordsize="10,20">
              <v:shape style="position:absolute;left:13618;top:7115;width:10;height:20" coordorigin="13618,7115" coordsize="10,20" path="m13618,7134l13628,7134,13628,7115,13618,7115,13618,7134xe" filled="true" fillcolor="#000000" stroked="false">
                <v:path arrowok="t"/>
                <v:fill type="solid"/>
              </v:shape>
            </v:group>
            <v:group style="position:absolute;left:13618;top:7134;width:10;height:20" coordorigin="13618,7134" coordsize="10,20">
              <v:shape style="position:absolute;left:13618;top:7134;width:10;height:20" coordorigin="13618,7134" coordsize="10,20" path="m13618,7153l13628,7153,13628,7134,13618,7134,13618,7153xe" filled="true" fillcolor="#000000" stroked="false">
                <v:path arrowok="t"/>
                <v:fill type="solid"/>
              </v:shape>
            </v:group>
            <v:group style="position:absolute;left:13618;top:7153;width:10;height:20" coordorigin="13618,7153" coordsize="10,20">
              <v:shape style="position:absolute;left:13618;top:7153;width:10;height:20" coordorigin="13618,7153" coordsize="10,20" path="m13618,7172l13628,7172,13628,7153,13618,7153,13618,7172xe" filled="true" fillcolor="#000000" stroked="false">
                <v:path arrowok="t"/>
                <v:fill type="solid"/>
              </v:shape>
            </v:group>
            <v:group style="position:absolute;left:13618;top:7172;width:10;height:20" coordorigin="13618,7172" coordsize="10,20">
              <v:shape style="position:absolute;left:13618;top:7172;width:10;height:20" coordorigin="13618,7172" coordsize="10,20" path="m13618,7192l13628,7192,13628,7172,13618,7172,13618,7192xe" filled="true" fillcolor="#000000" stroked="false">
                <v:path arrowok="t"/>
                <v:fill type="solid"/>
              </v:shape>
            </v:group>
            <v:group style="position:absolute;left:13618;top:7192;width:10;height:20" coordorigin="13618,7192" coordsize="10,20">
              <v:shape style="position:absolute;left:13618;top:7192;width:10;height:20" coordorigin="13618,7192" coordsize="10,20" path="m13618,7211l13628,7211,13628,7192,13618,7192,13618,7211xe" filled="true" fillcolor="#000000" stroked="false">
                <v:path arrowok="t"/>
                <v:fill type="solid"/>
              </v:shape>
            </v:group>
            <v:group style="position:absolute;left:13618;top:7211;width:10;height:20" coordorigin="13618,7211" coordsize="10,20">
              <v:shape style="position:absolute;left:13618;top:7211;width:10;height:20" coordorigin="13618,7211" coordsize="10,20" path="m13618,7230l13628,7230,13628,7211,13618,7211,13618,7230xe" filled="true" fillcolor="#000000" stroked="false">
                <v:path arrowok="t"/>
                <v:fill type="solid"/>
              </v:shape>
            </v:group>
            <v:group style="position:absolute;left:13618;top:7230;width:10;height:20" coordorigin="13618,7230" coordsize="10,20">
              <v:shape style="position:absolute;left:13618;top:7230;width:10;height:20" coordorigin="13618,7230" coordsize="10,20" path="m13618,7249l13628,7249,13628,7230,13618,7230,13618,7249xe" filled="true" fillcolor="#000000" stroked="false">
                <v:path arrowok="t"/>
                <v:fill type="solid"/>
              </v:shape>
            </v:group>
            <v:group style="position:absolute;left:13618;top:7249;width:10;height:20" coordorigin="13618,7249" coordsize="10,20">
              <v:shape style="position:absolute;left:13618;top:7249;width:10;height:20" coordorigin="13618,7249" coordsize="10,20" path="m13618,7268l13628,7268,13628,7249,13618,7249,13618,7268xe" filled="true" fillcolor="#000000" stroked="false">
                <v:path arrowok="t"/>
                <v:fill type="solid"/>
              </v:shape>
            </v:group>
            <v:group style="position:absolute;left:13618;top:7274;width:10;height:2" coordorigin="13618,7274" coordsize="10,2">
              <v:shape style="position:absolute;left:13618;top:7274;width:10;height:2" coordorigin="13618,7274" coordsize="10,0" path="m13618,7274l13628,7274e" filled="false" stroked="true" strokeweight=".54001pt" strokecolor="#000000">
                <v:path arrowok="t"/>
              </v:shape>
            </v:group>
            <v:group style="position:absolute;left:13618;top:7284;width:10;height:2" coordorigin="13618,7284" coordsize="10,2">
              <v:shape style="position:absolute;left:13618;top:7284;width:10;height:2" coordorigin="13618,7284" coordsize="10,0" path="m13618,7284l13628,7284e" filled="false" stroked="true" strokeweight=".48001pt" strokecolor="#000000">
                <v:path arrowok="t"/>
              </v:shape>
            </v:group>
            <v:group style="position:absolute;left:14248;top:6558;width:10;height:20" coordorigin="14248,6558" coordsize="10,20">
              <v:shape style="position:absolute;left:14248;top:6558;width:10;height:20" coordorigin="14248,6558" coordsize="10,20" path="m14248,6577l14257,6577,14257,6558,14248,6558,14248,6577xe" filled="true" fillcolor="#000000" stroked="false">
                <v:path arrowok="t"/>
                <v:fill type="solid"/>
              </v:shape>
            </v:group>
            <v:group style="position:absolute;left:14248;top:6577;width:10;height:20" coordorigin="14248,6577" coordsize="10,20">
              <v:shape style="position:absolute;left:14248;top:6577;width:10;height:20" coordorigin="14248,6577" coordsize="10,20" path="m14248,6596l14257,6596,14257,6577,14248,6577,14248,6596xe" filled="true" fillcolor="#000000" stroked="false">
                <v:path arrowok="t"/>
                <v:fill type="solid"/>
              </v:shape>
            </v:group>
            <v:group style="position:absolute;left:14248;top:6596;width:10;height:20" coordorigin="14248,6596" coordsize="10,20">
              <v:shape style="position:absolute;left:14248;top:6596;width:10;height:20" coordorigin="14248,6596" coordsize="10,20" path="m14248,6616l14257,6616,14257,6596,14248,6596,14248,6616xe" filled="true" fillcolor="#000000" stroked="false">
                <v:path arrowok="t"/>
                <v:fill type="solid"/>
              </v:shape>
            </v:group>
            <v:group style="position:absolute;left:14248;top:6616;width:10;height:20" coordorigin="14248,6616" coordsize="10,20">
              <v:shape style="position:absolute;left:14248;top:6616;width:10;height:20" coordorigin="14248,6616" coordsize="10,20" path="m14248,6635l14257,6635,14257,6616,14248,6616,14248,6635xe" filled="true" fillcolor="#000000" stroked="false">
                <v:path arrowok="t"/>
                <v:fill type="solid"/>
              </v:shape>
            </v:group>
            <v:group style="position:absolute;left:14248;top:6635;width:10;height:20" coordorigin="14248,6635" coordsize="10,20">
              <v:shape style="position:absolute;left:14248;top:6635;width:10;height:20" coordorigin="14248,6635" coordsize="10,20" path="m14248,6654l14257,6654,14257,6635,14248,6635,14248,6654xe" filled="true" fillcolor="#000000" stroked="false">
                <v:path arrowok="t"/>
                <v:fill type="solid"/>
              </v:shape>
            </v:group>
            <v:group style="position:absolute;left:14248;top:6654;width:10;height:20" coordorigin="14248,6654" coordsize="10,20">
              <v:shape style="position:absolute;left:14248;top:6654;width:10;height:20" coordorigin="14248,6654" coordsize="10,20" path="m14248,6673l14257,6673,14257,6654,14248,6654,14248,6673xe" filled="true" fillcolor="#000000" stroked="false">
                <v:path arrowok="t"/>
                <v:fill type="solid"/>
              </v:shape>
            </v:group>
            <v:group style="position:absolute;left:14248;top:6673;width:10;height:20" coordorigin="14248,6673" coordsize="10,20">
              <v:shape style="position:absolute;left:14248;top:6673;width:10;height:20" coordorigin="14248,6673" coordsize="10,20" path="m14248,6692l14257,6692,14257,6673,14248,6673,14248,6692xe" filled="true" fillcolor="#000000" stroked="false">
                <v:path arrowok="t"/>
                <v:fill type="solid"/>
              </v:shape>
            </v:group>
            <v:group style="position:absolute;left:14248;top:6692;width:10;height:20" coordorigin="14248,6692" coordsize="10,20">
              <v:shape style="position:absolute;left:14248;top:6692;width:10;height:20" coordorigin="14248,6692" coordsize="10,20" path="m14248,6712l14257,6712,14257,6692,14248,6692,14248,6712xe" filled="true" fillcolor="#000000" stroked="false">
                <v:path arrowok="t"/>
                <v:fill type="solid"/>
              </v:shape>
            </v:group>
            <v:group style="position:absolute;left:14248;top:6712;width:10;height:20" coordorigin="14248,6712" coordsize="10,20">
              <v:shape style="position:absolute;left:14248;top:6712;width:10;height:20" coordorigin="14248,6712" coordsize="10,20" path="m14248,6731l14257,6731,14257,6712,14248,6712,14248,6731xe" filled="true" fillcolor="#000000" stroked="false">
                <v:path arrowok="t"/>
                <v:fill type="solid"/>
              </v:shape>
            </v:group>
            <v:group style="position:absolute;left:14248;top:6731;width:10;height:20" coordorigin="14248,6731" coordsize="10,20">
              <v:shape style="position:absolute;left:14248;top:6731;width:10;height:20" coordorigin="14248,6731" coordsize="10,20" path="m14248,6750l14257,6750,14257,6731,14248,6731,14248,6750xe" filled="true" fillcolor="#000000" stroked="false">
                <v:path arrowok="t"/>
                <v:fill type="solid"/>
              </v:shape>
            </v:group>
            <v:group style="position:absolute;left:14248;top:6750;width:10;height:20" coordorigin="14248,6750" coordsize="10,20">
              <v:shape style="position:absolute;left:14248;top:6750;width:10;height:20" coordorigin="14248,6750" coordsize="10,20" path="m14248,6769l14257,6769,14257,6750,14248,6750,14248,6769xe" filled="true" fillcolor="#000000" stroked="false">
                <v:path arrowok="t"/>
                <v:fill type="solid"/>
              </v:shape>
            </v:group>
            <v:group style="position:absolute;left:14248;top:6769;width:10;height:20" coordorigin="14248,6769" coordsize="10,20">
              <v:shape style="position:absolute;left:14248;top:6769;width:10;height:20" coordorigin="14248,6769" coordsize="10,20" path="m14248,6788l14257,6788,14257,6769,14248,6769,14248,6788xe" filled="true" fillcolor="#000000" stroked="false">
                <v:path arrowok="t"/>
                <v:fill type="solid"/>
              </v:shape>
            </v:group>
            <v:group style="position:absolute;left:14248;top:6788;width:10;height:20" coordorigin="14248,6788" coordsize="10,20">
              <v:shape style="position:absolute;left:14248;top:6788;width:10;height:20" coordorigin="14248,6788" coordsize="10,20" path="m14248,6808l14257,6808,14257,6788,14248,6788,14248,6808xe" filled="true" fillcolor="#000000" stroked="false">
                <v:path arrowok="t"/>
                <v:fill type="solid"/>
              </v:shape>
            </v:group>
            <v:group style="position:absolute;left:14248;top:6808;width:10;height:20" coordorigin="14248,6808" coordsize="10,20">
              <v:shape style="position:absolute;left:14248;top:6808;width:10;height:20" coordorigin="14248,6808" coordsize="10,20" path="m14248,6827l14257,6827,14257,6808,14248,6808,14248,6827xe" filled="true" fillcolor="#000000" stroked="false">
                <v:path arrowok="t"/>
                <v:fill type="solid"/>
              </v:shape>
            </v:group>
            <v:group style="position:absolute;left:14248;top:6827;width:10;height:20" coordorigin="14248,6827" coordsize="10,20">
              <v:shape style="position:absolute;left:14248;top:6827;width:10;height:20" coordorigin="14248,6827" coordsize="10,20" path="m14248,6846l14257,6846,14257,6827,14248,6827,14248,6846xe" filled="true" fillcolor="#000000" stroked="false">
                <v:path arrowok="t"/>
                <v:fill type="solid"/>
              </v:shape>
            </v:group>
            <v:group style="position:absolute;left:14248;top:6846;width:10;height:20" coordorigin="14248,6846" coordsize="10,20">
              <v:shape style="position:absolute;left:14248;top:6846;width:10;height:20" coordorigin="14248,6846" coordsize="10,20" path="m14248,6865l14257,6865,14257,6846,14248,6846,14248,6865xe" filled="true" fillcolor="#000000" stroked="false">
                <v:path arrowok="t"/>
                <v:fill type="solid"/>
              </v:shape>
            </v:group>
            <v:group style="position:absolute;left:14248;top:6865;width:10;height:20" coordorigin="14248,6865" coordsize="10,20">
              <v:shape style="position:absolute;left:14248;top:6865;width:10;height:20" coordorigin="14248,6865" coordsize="10,20" path="m14248,6884l14257,6884,14257,6865,14248,6865,14248,6884xe" filled="true" fillcolor="#000000" stroked="false">
                <v:path arrowok="t"/>
                <v:fill type="solid"/>
              </v:shape>
            </v:group>
            <v:group style="position:absolute;left:14248;top:6884;width:10;height:20" coordorigin="14248,6884" coordsize="10,20">
              <v:shape style="position:absolute;left:14248;top:6884;width:10;height:20" coordorigin="14248,6884" coordsize="10,20" path="m14248,6904l14257,6904,14257,6884,14248,6884,14248,6904xe" filled="true" fillcolor="#000000" stroked="false">
                <v:path arrowok="t"/>
                <v:fill type="solid"/>
              </v:shape>
            </v:group>
            <v:group style="position:absolute;left:14248;top:6904;width:10;height:20" coordorigin="14248,6904" coordsize="10,20">
              <v:shape style="position:absolute;left:14248;top:6904;width:10;height:20" coordorigin="14248,6904" coordsize="10,20" path="m14248,6923l14257,6923,14257,6904,14248,6904,14248,6923xe" filled="true" fillcolor="#000000" stroked="false">
                <v:path arrowok="t"/>
                <v:fill type="solid"/>
              </v:shape>
            </v:group>
            <v:group style="position:absolute;left:14248;top:6923;width:10;height:20" coordorigin="14248,6923" coordsize="10,20">
              <v:shape style="position:absolute;left:14248;top:6923;width:10;height:20" coordorigin="14248,6923" coordsize="10,20" path="m14248,6942l14257,6942,14257,6923,14248,6923,14248,6942xe" filled="true" fillcolor="#000000" stroked="false">
                <v:path arrowok="t"/>
                <v:fill type="solid"/>
              </v:shape>
            </v:group>
            <v:group style="position:absolute;left:14248;top:6942;width:10;height:20" coordorigin="14248,6942" coordsize="10,20">
              <v:shape style="position:absolute;left:14248;top:6942;width:10;height:20" coordorigin="14248,6942" coordsize="10,20" path="m14248,6961l14257,6961,14257,6942,14248,6942,14248,6961xe" filled="true" fillcolor="#000000" stroked="false">
                <v:path arrowok="t"/>
                <v:fill type="solid"/>
              </v:shape>
            </v:group>
            <v:group style="position:absolute;left:14248;top:6961;width:10;height:20" coordorigin="14248,6961" coordsize="10,20">
              <v:shape style="position:absolute;left:14248;top:6961;width:10;height:20" coordorigin="14248,6961" coordsize="10,20" path="m14248,6980l14257,6980,14257,6961,14248,6961,14248,6980xe" filled="true" fillcolor="#000000" stroked="false">
                <v:path arrowok="t"/>
                <v:fill type="solid"/>
              </v:shape>
            </v:group>
            <v:group style="position:absolute;left:14248;top:6980;width:10;height:20" coordorigin="14248,6980" coordsize="10,20">
              <v:shape style="position:absolute;left:14248;top:6980;width:10;height:20" coordorigin="14248,6980" coordsize="10,20" path="m14248,7000l14257,7000,14257,6980,14248,6980,14248,7000xe" filled="true" fillcolor="#000000" stroked="false">
                <v:path arrowok="t"/>
                <v:fill type="solid"/>
              </v:shape>
            </v:group>
            <v:group style="position:absolute;left:14248;top:7000;width:10;height:20" coordorigin="14248,7000" coordsize="10,20">
              <v:shape style="position:absolute;left:14248;top:7000;width:10;height:20" coordorigin="14248,7000" coordsize="10,20" path="m14248,7019l14257,7019,14257,7000,14248,7000,14248,7019xe" filled="true" fillcolor="#000000" stroked="false">
                <v:path arrowok="t"/>
                <v:fill type="solid"/>
              </v:shape>
            </v:group>
            <v:group style="position:absolute;left:14248;top:7019;width:10;height:20" coordorigin="14248,7019" coordsize="10,20">
              <v:shape style="position:absolute;left:14248;top:7019;width:10;height:20" coordorigin="14248,7019" coordsize="10,20" path="m14248,7038l14257,7038,14257,7019,14248,7019,14248,7038xe" filled="true" fillcolor="#000000" stroked="false">
                <v:path arrowok="t"/>
                <v:fill type="solid"/>
              </v:shape>
            </v:group>
            <v:group style="position:absolute;left:14248;top:7038;width:10;height:20" coordorigin="14248,7038" coordsize="10,20">
              <v:shape style="position:absolute;left:14248;top:7038;width:10;height:20" coordorigin="14248,7038" coordsize="10,20" path="m14248,7057l14257,7057,14257,7038,14248,7038,14248,7057xe" filled="true" fillcolor="#000000" stroked="false">
                <v:path arrowok="t"/>
                <v:fill type="solid"/>
              </v:shape>
            </v:group>
            <v:group style="position:absolute;left:14248;top:7057;width:10;height:20" coordorigin="14248,7057" coordsize="10,20">
              <v:shape style="position:absolute;left:14248;top:7057;width:10;height:20" coordorigin="14248,7057" coordsize="10,20" path="m14248,7076l14257,7076,14257,7057,14248,7057,14248,7076xe" filled="true" fillcolor="#000000" stroked="false">
                <v:path arrowok="t"/>
                <v:fill type="solid"/>
              </v:shape>
            </v:group>
            <v:group style="position:absolute;left:14248;top:7076;width:10;height:20" coordorigin="14248,7076" coordsize="10,20">
              <v:shape style="position:absolute;left:14248;top:7076;width:10;height:20" coordorigin="14248,7076" coordsize="10,20" path="m14248,7096l14257,7096,14257,7076,14248,7076,14248,7096xe" filled="true" fillcolor="#000000" stroked="false">
                <v:path arrowok="t"/>
                <v:fill type="solid"/>
              </v:shape>
            </v:group>
            <v:group style="position:absolute;left:14248;top:7096;width:10;height:20" coordorigin="14248,7096" coordsize="10,20">
              <v:shape style="position:absolute;left:14248;top:7096;width:10;height:20" coordorigin="14248,7096" coordsize="10,20" path="m14248,7115l14257,7115,14257,7096,14248,7096,14248,7115xe" filled="true" fillcolor="#000000" stroked="false">
                <v:path arrowok="t"/>
                <v:fill type="solid"/>
              </v:shape>
            </v:group>
            <v:group style="position:absolute;left:14248;top:7115;width:10;height:20" coordorigin="14248,7115" coordsize="10,20">
              <v:shape style="position:absolute;left:14248;top:7115;width:10;height:20" coordorigin="14248,7115" coordsize="10,20" path="m14248,7134l14257,7134,14257,7115,14248,7115,14248,7134xe" filled="true" fillcolor="#000000" stroked="false">
                <v:path arrowok="t"/>
                <v:fill type="solid"/>
              </v:shape>
            </v:group>
            <v:group style="position:absolute;left:14248;top:7134;width:10;height:20" coordorigin="14248,7134" coordsize="10,20">
              <v:shape style="position:absolute;left:14248;top:7134;width:10;height:20" coordorigin="14248,7134" coordsize="10,20" path="m14248,7153l14257,7153,14257,7134,14248,7134,14248,7153xe" filled="true" fillcolor="#000000" stroked="false">
                <v:path arrowok="t"/>
                <v:fill type="solid"/>
              </v:shape>
            </v:group>
            <v:group style="position:absolute;left:14248;top:7153;width:10;height:20" coordorigin="14248,7153" coordsize="10,20">
              <v:shape style="position:absolute;left:14248;top:7153;width:10;height:20" coordorigin="14248,7153" coordsize="10,20" path="m14248,7172l14257,7172,14257,7153,14248,7153,14248,7172xe" filled="true" fillcolor="#000000" stroked="false">
                <v:path arrowok="t"/>
                <v:fill type="solid"/>
              </v:shape>
            </v:group>
            <v:group style="position:absolute;left:14248;top:7172;width:10;height:20" coordorigin="14248,7172" coordsize="10,20">
              <v:shape style="position:absolute;left:14248;top:7172;width:10;height:20" coordorigin="14248,7172" coordsize="10,20" path="m14248,7192l14257,7192,14257,7172,14248,7172,14248,7192xe" filled="true" fillcolor="#000000" stroked="false">
                <v:path arrowok="t"/>
                <v:fill type="solid"/>
              </v:shape>
            </v:group>
            <v:group style="position:absolute;left:14248;top:7192;width:10;height:20" coordorigin="14248,7192" coordsize="10,20">
              <v:shape style="position:absolute;left:14248;top:7192;width:10;height:20" coordorigin="14248,7192" coordsize="10,20" path="m14248,7211l14257,7211,14257,7192,14248,7192,14248,7211xe" filled="true" fillcolor="#000000" stroked="false">
                <v:path arrowok="t"/>
                <v:fill type="solid"/>
              </v:shape>
            </v:group>
            <v:group style="position:absolute;left:14248;top:7211;width:10;height:20" coordorigin="14248,7211" coordsize="10,20">
              <v:shape style="position:absolute;left:14248;top:7211;width:10;height:20" coordorigin="14248,7211" coordsize="10,20" path="m14248,7230l14257,7230,14257,7211,14248,7211,14248,7230xe" filled="true" fillcolor="#000000" stroked="false">
                <v:path arrowok="t"/>
                <v:fill type="solid"/>
              </v:shape>
            </v:group>
            <v:group style="position:absolute;left:14248;top:7230;width:10;height:20" coordorigin="14248,7230" coordsize="10,20">
              <v:shape style="position:absolute;left:14248;top:7230;width:10;height:20" coordorigin="14248,7230" coordsize="10,20" path="m14248,7249l14257,7249,14257,7230,14248,7230,14248,7249xe" filled="true" fillcolor="#000000" stroked="false">
                <v:path arrowok="t"/>
                <v:fill type="solid"/>
              </v:shape>
            </v:group>
            <v:group style="position:absolute;left:14248;top:7249;width:10;height:20" coordorigin="14248,7249" coordsize="10,20">
              <v:shape style="position:absolute;left:14248;top:7249;width:10;height:20" coordorigin="14248,7249" coordsize="10,20" path="m14248,7268l14257,7268,14257,7249,14248,7249,14248,7268xe" filled="true" fillcolor="#000000" stroked="false">
                <v:path arrowok="t"/>
                <v:fill type="solid"/>
              </v:shape>
            </v:group>
            <v:group style="position:absolute;left:14248;top:7274;width:10;height:2" coordorigin="14248,7274" coordsize="10,2">
              <v:shape style="position:absolute;left:14248;top:7274;width:10;height:2" coordorigin="14248,7274" coordsize="10,0" path="m14248,7274l14257,7274e" filled="false" stroked="true" strokeweight=".54001pt" strokecolor="#000000">
                <v:path arrowok="t"/>
              </v:shape>
            </v:group>
            <v:group style="position:absolute;left:14248;top:7284;width:10;height:2" coordorigin="14248,7284" coordsize="10,2">
              <v:shape style="position:absolute;left:14248;top:7284;width:10;height:2" coordorigin="14248,7284" coordsize="10,0" path="m14248,7284l14257,7284e" filled="false" stroked="true" strokeweight=".48001pt" strokecolor="#000000">
                <v:path arrowok="t"/>
              </v:shape>
              <v:shape style="position:absolute;left:8249;top:7279;width:7260;height:10" type="#_x0000_t75" stroked="false">
                <v:imagedata r:id="rId102" o:title=""/>
              </v:shape>
              <v:shape style="position:absolute;left:1440;top:3471;width:1733;height:8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2"/>
                          <w:sz w:val="18"/>
                          <w:szCs w:val="18"/>
                        </w:rPr>
                        <w:t>按信用风险特征组合</w:t>
                      </w:r>
                    </w:p>
                    <w:p>
                      <w:pPr>
                        <w:spacing w:line="320" w:lineRule="exact" w:before="38"/>
                        <w:ind w:left="0" w:right="0" w:firstLine="0"/>
                        <w:jc w:val="left"/>
                        <w:rPr>
                          <w:rFonts w:ascii="宋体" w:hAnsi="宋体" w:cs="宋体" w:eastAsia="宋体" w:hint="default"/>
                          <w:sz w:val="18"/>
                          <w:szCs w:val="18"/>
                        </w:rPr>
                      </w:pPr>
                      <w:r>
                        <w:rPr>
                          <w:rFonts w:ascii="宋体" w:hAnsi="宋体" w:cs="宋体" w:eastAsia="宋体" w:hint="default"/>
                          <w:spacing w:val="12"/>
                          <w:sz w:val="18"/>
                          <w:szCs w:val="18"/>
                        </w:rPr>
                        <w:t>计提坏账准备的应收</w:t>
                      </w:r>
                      <w:r>
                        <w:rPr>
                          <w:rFonts w:ascii="宋体" w:hAnsi="宋体" w:cs="宋体" w:eastAsia="宋体" w:hint="default"/>
                          <w:sz w:val="18"/>
                          <w:szCs w:val="18"/>
                        </w:rPr>
                        <w:t> 账款</w:t>
                      </w:r>
                    </w:p>
                  </w:txbxContent>
                </v:textbox>
                <w10:wrap type="none"/>
              </v:shape>
              <v:shape style="position:absolute;left:3464;top:3810;width:126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3,246,706,073.49</w:t>
                      </w:r>
                    </w:p>
                  </w:txbxContent>
                </v:textbox>
                <w10:wrap type="none"/>
              </v:shape>
              <v:shape style="position:absolute;left:5036;top:3810;width:40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98.15</w:t>
                      </w:r>
                    </w:p>
                  </w:txbxContent>
                </v:textbox>
                <w10:wrap type="none"/>
              </v:shape>
              <v:shape style="position:absolute;left:6068;top:3810;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85,888,495.01</w:t>
                      </w:r>
                    </w:p>
                  </w:txbxContent>
                </v:textbox>
                <w10:wrap type="none"/>
              </v:shape>
              <v:shape style="position:absolute;left:7820;top:3810;width:3436;height:180" type="#_x0000_t202" filled="false" stroked="false">
                <v:textbox inset="0,0,0,0">
                  <w:txbxContent>
                    <w:p>
                      <w:pPr>
                        <w:tabs>
                          <w:tab w:pos="608" w:val="left" w:leader="none"/>
                          <w:tab w:pos="2167"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2.65</w:t>
                        <w:tab/>
                        <w:t>3,160,817,578.48</w:t>
                        <w:tab/>
                        <w:t>2,274,344,105.12</w:t>
                      </w:r>
                    </w:p>
                  </w:txbxContent>
                </v:textbox>
                <w10:wrap type="none"/>
              </v:shape>
              <v:shape style="position:absolute;left:11701;top:3650;width:3699;height:501" type="#_x0000_t202" filled="false" stroked="false">
                <v:textbox inset="0,0,0,0">
                  <w:txbxContent>
                    <w:p>
                      <w:pPr>
                        <w:spacing w:line="160" w:lineRule="exact" w:before="0"/>
                        <w:ind w:left="0" w:right="0" w:firstLine="0"/>
                        <w:jc w:val="right"/>
                        <w:rPr>
                          <w:rFonts w:ascii="Times New Roman" w:hAnsi="Times New Roman" w:cs="Times New Roman" w:eastAsia="Times New Roman" w:hint="default"/>
                          <w:sz w:val="18"/>
                          <w:szCs w:val="18"/>
                        </w:rPr>
                      </w:pPr>
                      <w:r>
                        <w:rPr>
                          <w:rFonts w:ascii="Times New Roman"/>
                          <w:sz w:val="18"/>
                        </w:rPr>
                        <w:t>2,238,839,62</w:t>
                      </w:r>
                    </w:p>
                    <w:p>
                      <w:pPr>
                        <w:tabs>
                          <w:tab w:pos="771" w:val="left" w:leader="none"/>
                          <w:tab w:pos="2125" w:val="left" w:leader="none"/>
                        </w:tabs>
                        <w:spacing w:line="160" w:lineRule="exact" w:before="0"/>
                        <w:ind w:left="0" w:right="0" w:firstLine="0"/>
                        <w:jc w:val="left"/>
                        <w:rPr>
                          <w:rFonts w:ascii="Times New Roman" w:hAnsi="Times New Roman" w:cs="Times New Roman" w:eastAsia="Times New Roman" w:hint="default"/>
                          <w:sz w:val="18"/>
                          <w:szCs w:val="18"/>
                        </w:rPr>
                      </w:pPr>
                      <w:r>
                        <w:rPr>
                          <w:rFonts w:ascii="Times New Roman"/>
                          <w:sz w:val="18"/>
                        </w:rPr>
                        <w:t>99.16</w:t>
                        <w:tab/>
                        <w:t>35,504,480.54</w:t>
                        <w:tab/>
                        <w:t>1.56</w:t>
                      </w:r>
                    </w:p>
                    <w:p>
                      <w:pPr>
                        <w:spacing w:line="180" w:lineRule="exact" w:before="0"/>
                        <w:ind w:left="0" w:right="0" w:firstLine="0"/>
                        <w:jc w:val="right"/>
                        <w:rPr>
                          <w:rFonts w:ascii="Times New Roman" w:hAnsi="Times New Roman" w:cs="Times New Roman" w:eastAsia="Times New Roman" w:hint="default"/>
                          <w:sz w:val="18"/>
                          <w:szCs w:val="18"/>
                        </w:rPr>
                      </w:pPr>
                      <w:r>
                        <w:rPr>
                          <w:rFonts w:ascii="Times New Roman"/>
                          <w:sz w:val="18"/>
                        </w:rPr>
                        <w:t>4.58</w:t>
                      </w:r>
                    </w:p>
                  </w:txbxContent>
                </v:textbox>
                <w10:wrap type="none"/>
              </v:shape>
              <v:shape style="position:absolute;left:1440;top:4521;width:1732;height:501"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）智能医疗</w:t>
                      </w:r>
                    </w:p>
                    <w:p>
                      <w:pPr>
                        <w:spacing w:before="71"/>
                        <w:ind w:left="0" w:right="0" w:firstLine="0"/>
                        <w:jc w:val="left"/>
                        <w:rPr>
                          <w:rFonts w:ascii="宋体" w:hAnsi="宋体" w:cs="宋体" w:eastAsia="宋体" w:hint="default"/>
                          <w:sz w:val="18"/>
                          <w:szCs w:val="18"/>
                        </w:rPr>
                      </w:pPr>
                      <w:r>
                        <w:rPr>
                          <w:rFonts w:ascii="宋体" w:hAnsi="宋体" w:cs="宋体" w:eastAsia="宋体" w:hint="default"/>
                          <w:sz w:val="18"/>
                          <w:szCs w:val="18"/>
                        </w:rPr>
                        <w:t>设备板块组合</w:t>
                      </w:r>
                    </w:p>
                  </w:txbxContent>
                </v:textbox>
                <w10:wrap type="none"/>
              </v:shape>
              <v:shape style="position:absolute;left:3918;top:4700;width:1525;height:180" type="#_x0000_t202" filled="false" stroked="false">
                <v:textbox inset="0,0,0,0">
                  <w:txbxContent>
                    <w:p>
                      <w:pPr>
                        <w:tabs>
                          <w:tab w:pos="1208"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817,898.00</w:t>
                        <w:tab/>
                        <w:t>0.02</w:t>
                      </w:r>
                    </w:p>
                  </w:txbxContent>
                </v:textbox>
                <w10:wrap type="none"/>
              </v:shape>
              <v:shape style="position:absolute;left:6294;top:4700;width:81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184,135.50</w:t>
                      </w:r>
                    </w:p>
                  </w:txbxContent>
                </v:textbox>
                <w10:wrap type="none"/>
              </v:shape>
              <v:shape style="position:absolute;left:7728;top:4700;width:40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22.51</w:t>
                      </w:r>
                    </w:p>
                  </w:txbxContent>
                </v:textbox>
                <w10:wrap type="none"/>
              </v:shape>
              <v:shape style="position:absolute;left:8883;top:4700;width:81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633,762.50</w:t>
                      </w:r>
                    </w:p>
                  </w:txbxContent>
                </v:textbox>
                <w10:wrap type="none"/>
              </v:shape>
              <v:shape style="position:absolute;left:10442;top:4700;width:81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221,384.00</w:t>
                      </w:r>
                    </w:p>
                  </w:txbxContent>
                </v:textbox>
                <w10:wrap type="none"/>
              </v:shape>
              <v:shape style="position:absolute;left:11791;top:4700;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0.01</w:t>
                      </w:r>
                    </w:p>
                  </w:txbxContent>
                </v:textbox>
                <w10:wrap type="none"/>
              </v:shape>
              <v:shape style="position:absolute;left:12699;top:4700;width:1444;height:180" type="#_x0000_t202" filled="false" stroked="false">
                <v:textbox inset="0,0,0,0">
                  <w:txbxContent>
                    <w:p>
                      <w:pPr>
                        <w:tabs>
                          <w:tab w:pos="1036"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158,230.25</w:t>
                        <w:tab/>
                        <w:t>71.47</w:t>
                      </w:r>
                    </w:p>
                  </w:txbxContent>
                </v:textbox>
                <w10:wrap type="none"/>
              </v:shape>
              <v:shape style="position:absolute;left:14675;top:4700;width:7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63,153.75</w:t>
                      </w:r>
                    </w:p>
                  </w:txbxContent>
                </v:textbox>
                <w10:wrap type="none"/>
              </v:shape>
              <v:shape style="position:absolute;left:1440;top:5251;width:1732;height:501"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）影视传媒板块组</w:t>
                      </w:r>
                    </w:p>
                    <w:p>
                      <w:pPr>
                        <w:spacing w:before="71"/>
                        <w:ind w:left="0" w:right="0" w:firstLine="0"/>
                        <w:jc w:val="left"/>
                        <w:rPr>
                          <w:rFonts w:ascii="宋体" w:hAnsi="宋体" w:cs="宋体" w:eastAsia="宋体" w:hint="default"/>
                          <w:sz w:val="18"/>
                          <w:szCs w:val="18"/>
                        </w:rPr>
                      </w:pPr>
                      <w:r>
                        <w:rPr>
                          <w:rFonts w:ascii="宋体" w:hAnsi="宋体" w:cs="宋体" w:eastAsia="宋体" w:hint="default"/>
                          <w:sz w:val="18"/>
                          <w:szCs w:val="18"/>
                        </w:rPr>
                        <w:t>合</w:t>
                      </w:r>
                    </w:p>
                  </w:txbxContent>
                </v:textbox>
                <w10:wrap type="none"/>
              </v:shape>
              <v:shape style="position:absolute;left:3692;top:5430;width:1752;height:180" type="#_x0000_t202" filled="false" stroked="false">
                <v:textbox inset="0,0,0,0">
                  <w:txbxContent>
                    <w:p>
                      <w:pPr>
                        <w:tabs>
                          <w:tab w:pos="1435"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48,771,206.16</w:t>
                        <w:tab/>
                        <w:t>1.47</w:t>
                      </w:r>
                    </w:p>
                  </w:txbxContent>
                </v:textbox>
                <w10:wrap type="none"/>
              </v:shape>
              <v:shape style="position:absolute;left:6068;top:5430;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16,077,956.99</w:t>
                      </w:r>
                    </w:p>
                  </w:txbxContent>
                </v:textbox>
                <w10:wrap type="none"/>
              </v:shape>
              <v:shape style="position:absolute;left:7728;top:5430;width:40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32.97</w:t>
                      </w:r>
                    </w:p>
                  </w:txbxContent>
                </v:textbox>
                <w10:wrap type="none"/>
              </v:shape>
              <v:shape style="position:absolute;left:8656;top:5430;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32,693,249.17</w:t>
                      </w:r>
                    </w:p>
                  </w:txbxContent>
                </v:textbox>
                <w10:wrap type="none"/>
              </v:shape>
              <v:shape style="position:absolute;left:10215;top:5430;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44,513,525.22</w:t>
                      </w:r>
                    </w:p>
                  </w:txbxContent>
                </v:textbox>
                <w10:wrap type="none"/>
              </v:shape>
              <v:shape style="position:absolute;left:11791;top:5430;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1.94</w:t>
                      </w:r>
                    </w:p>
                  </w:txbxContent>
                </v:textbox>
                <w10:wrap type="none"/>
              </v:shape>
              <v:shape style="position:absolute;left:12562;top:5270;width:2838;height:501" type="#_x0000_t202" filled="false" stroked="false">
                <v:textbox inset="0,0,0,0">
                  <w:txbxContent>
                    <w:p>
                      <w:pPr>
                        <w:spacing w:line="160" w:lineRule="exact" w:before="0"/>
                        <w:ind w:left="0" w:right="0" w:firstLine="0"/>
                        <w:jc w:val="right"/>
                        <w:rPr>
                          <w:rFonts w:ascii="Times New Roman" w:hAnsi="Times New Roman" w:cs="Times New Roman" w:eastAsia="Times New Roman" w:hint="default"/>
                          <w:sz w:val="18"/>
                          <w:szCs w:val="18"/>
                        </w:rPr>
                      </w:pPr>
                      <w:r>
                        <w:rPr>
                          <w:rFonts w:ascii="Times New Roman"/>
                          <w:sz w:val="18"/>
                        </w:rPr>
                        <w:t>38,591,275.2</w:t>
                      </w:r>
                    </w:p>
                    <w:p>
                      <w:pPr>
                        <w:tabs>
                          <w:tab w:pos="1173" w:val="left" w:leader="none"/>
                        </w:tabs>
                        <w:spacing w:line="160" w:lineRule="exact" w:before="0"/>
                        <w:ind w:left="0" w:right="0" w:firstLine="0"/>
                        <w:jc w:val="left"/>
                        <w:rPr>
                          <w:rFonts w:ascii="Times New Roman" w:hAnsi="Times New Roman" w:cs="Times New Roman" w:eastAsia="Times New Roman" w:hint="default"/>
                          <w:sz w:val="18"/>
                          <w:szCs w:val="18"/>
                        </w:rPr>
                      </w:pPr>
                      <w:r>
                        <w:rPr>
                          <w:rFonts w:ascii="Times New Roman"/>
                          <w:sz w:val="18"/>
                        </w:rPr>
                        <w:t>5,922,250.00</w:t>
                        <w:tab/>
                        <w:t>13.30</w:t>
                      </w:r>
                    </w:p>
                    <w:p>
                      <w:pPr>
                        <w:spacing w:line="180" w:lineRule="exact" w:before="0"/>
                        <w:ind w:left="0" w:right="0" w:firstLine="0"/>
                        <w:jc w:val="right"/>
                        <w:rPr>
                          <w:rFonts w:ascii="Times New Roman" w:hAnsi="Times New Roman" w:cs="Times New Roman" w:eastAsia="Times New Roman" w:hint="default"/>
                          <w:sz w:val="18"/>
                          <w:szCs w:val="18"/>
                        </w:rPr>
                      </w:pPr>
                      <w:r>
                        <w:rPr>
                          <w:rFonts w:ascii="Times New Roman"/>
                          <w:sz w:val="18"/>
                        </w:rPr>
                        <w:t>2</w:t>
                      </w:r>
                    </w:p>
                  </w:txbxContent>
                </v:textbox>
                <w10:wrap type="none"/>
              </v:shape>
              <v:shape style="position:absolute;left:1440;top:5981;width:1734;height:501" type="#_x0000_t202" filled="false" stroked="false">
                <v:textbox inset="0,0,0,0">
                  <w:txbxContent>
                    <w:p>
                      <w:pPr>
                        <w:spacing w:line="194"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宋体" w:hAnsi="宋体" w:cs="宋体" w:eastAsia="宋体" w:hint="default"/>
                          <w:spacing w:val="-74"/>
                          <w:sz w:val="18"/>
                          <w:szCs w:val="18"/>
                        </w:rPr>
                        <w:t> </w:t>
                      </w:r>
                      <w:r>
                        <w:rPr>
                          <w:rFonts w:ascii="宋体" w:hAnsi="宋体" w:cs="宋体" w:eastAsia="宋体" w:hint="default"/>
                          <w:spacing w:val="13"/>
                          <w:sz w:val="18"/>
                          <w:szCs w:val="18"/>
                        </w:rPr>
                        <w:t>电子商务板块</w:t>
                      </w:r>
                      <w:r>
                        <w:rPr>
                          <w:rFonts w:ascii="Times New Roman" w:hAnsi="Times New Roman" w:cs="Times New Roman" w:eastAsia="Times New Roman" w:hint="default"/>
                          <w:spacing w:val="13"/>
                          <w:sz w:val="18"/>
                          <w:szCs w:val="18"/>
                        </w:rPr>
                        <w:t>-</w:t>
                      </w:r>
                    </w:p>
                    <w:p>
                      <w:pPr>
                        <w:spacing w:before="71"/>
                        <w:ind w:left="0" w:right="0" w:firstLine="0"/>
                        <w:jc w:val="left"/>
                        <w:rPr>
                          <w:rFonts w:ascii="宋体" w:hAnsi="宋体" w:cs="宋体" w:eastAsia="宋体" w:hint="default"/>
                          <w:sz w:val="18"/>
                          <w:szCs w:val="18"/>
                        </w:rPr>
                      </w:pPr>
                      <w:r>
                        <w:rPr>
                          <w:rFonts w:ascii="宋体" w:hAnsi="宋体" w:cs="宋体" w:eastAsia="宋体" w:hint="default"/>
                          <w:sz w:val="18"/>
                          <w:szCs w:val="18"/>
                        </w:rPr>
                        <w:t>北美地区及其他</w:t>
                      </w:r>
                    </w:p>
                  </w:txbxContent>
                </v:textbox>
                <w10:wrap type="none"/>
              </v:shape>
              <v:shape style="position:absolute;left:3600;top:6161;width:1843;height:180" type="#_x0000_t202" filled="false" stroked="false">
                <v:textbox inset="0,0,0,0">
                  <w:txbxContent>
                    <w:p>
                      <w:pPr>
                        <w:tabs>
                          <w:tab w:pos="1526"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141,844,090.80</w:t>
                        <w:tab/>
                        <w:t>4.29</w:t>
                      </w:r>
                    </w:p>
                  </w:txbxContent>
                </v:textbox>
                <w10:wrap type="none"/>
              </v:shape>
              <v:shape style="position:absolute;left:6792;top:6161;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8076;top:6161;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8565;top:6161;width:11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141,844,090.80</w:t>
                      </w:r>
                    </w:p>
                  </w:txbxContent>
                </v:textbox>
                <w10:wrap type="none"/>
              </v:shape>
              <v:shape style="position:absolute;left:10124;top:6161;width:11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127,822,553.80</w:t>
                      </w:r>
                    </w:p>
                  </w:txbxContent>
                </v:textbox>
                <w10:wrap type="none"/>
              </v:shape>
              <v:shape style="position:absolute;left:11791;top:6161;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5.57</w:t>
                      </w:r>
                    </w:p>
                  </w:txbxContent>
                </v:textbox>
                <w10:wrap type="none"/>
              </v:shape>
              <v:shape style="position:absolute;left:12562;top:6000;width:2838;height:501" type="#_x0000_t202" filled="false" stroked="false">
                <v:textbox inset="0,0,0,0">
                  <w:txbxContent>
                    <w:p>
                      <w:pPr>
                        <w:spacing w:line="161" w:lineRule="exact" w:before="0"/>
                        <w:ind w:left="0" w:right="1" w:firstLine="0"/>
                        <w:jc w:val="right"/>
                        <w:rPr>
                          <w:rFonts w:ascii="Times New Roman" w:hAnsi="Times New Roman" w:cs="Times New Roman" w:eastAsia="Times New Roman" w:hint="default"/>
                          <w:sz w:val="18"/>
                          <w:szCs w:val="18"/>
                        </w:rPr>
                      </w:pPr>
                      <w:r>
                        <w:rPr>
                          <w:rFonts w:ascii="Times New Roman"/>
                          <w:sz w:val="18"/>
                        </w:rPr>
                        <w:t>126,336,431.</w:t>
                      </w:r>
                    </w:p>
                    <w:p>
                      <w:pPr>
                        <w:tabs>
                          <w:tab w:pos="1263" w:val="left" w:leader="none"/>
                        </w:tabs>
                        <w:spacing w:line="160" w:lineRule="exact" w:before="0"/>
                        <w:ind w:left="0" w:right="0" w:firstLine="0"/>
                        <w:jc w:val="left"/>
                        <w:rPr>
                          <w:rFonts w:ascii="Times New Roman" w:hAnsi="Times New Roman" w:cs="Times New Roman" w:eastAsia="Times New Roman" w:hint="default"/>
                          <w:sz w:val="18"/>
                          <w:szCs w:val="18"/>
                        </w:rPr>
                      </w:pPr>
                      <w:r>
                        <w:rPr>
                          <w:rFonts w:ascii="Times New Roman"/>
                          <w:sz w:val="18"/>
                        </w:rPr>
                        <w:t>1,486,122.00</w:t>
                        <w:tab/>
                        <w:t>1.16</w:t>
                      </w:r>
                    </w:p>
                    <w:p>
                      <w:pPr>
                        <w:spacing w:line="180" w:lineRule="exact" w:before="0"/>
                        <w:ind w:left="0" w:right="0" w:firstLine="0"/>
                        <w:jc w:val="right"/>
                        <w:rPr>
                          <w:rFonts w:ascii="Times New Roman" w:hAnsi="Times New Roman" w:cs="Times New Roman" w:eastAsia="Times New Roman" w:hint="default"/>
                          <w:sz w:val="18"/>
                          <w:szCs w:val="18"/>
                        </w:rPr>
                      </w:pPr>
                      <w:r>
                        <w:rPr>
                          <w:rFonts w:ascii="Times New Roman"/>
                          <w:sz w:val="18"/>
                        </w:rPr>
                        <w:t>80</w:t>
                      </w:r>
                    </w:p>
                  </w:txbxContent>
                </v:textbox>
                <w10:wrap type="none"/>
              </v:shape>
              <v:shape style="position:absolute;left:1440;top:6712;width:1734;height:501" type="#_x0000_t202" filled="false" stroked="false">
                <v:textbox inset="0,0,0,0">
                  <w:txbxContent>
                    <w:p>
                      <w:pPr>
                        <w:spacing w:line="194"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w:t>
                      </w:r>
                      <w:r>
                        <w:rPr>
                          <w:rFonts w:ascii="宋体" w:hAnsi="宋体" w:cs="宋体" w:eastAsia="宋体" w:hint="default"/>
                          <w:spacing w:val="-74"/>
                          <w:sz w:val="18"/>
                          <w:szCs w:val="18"/>
                        </w:rPr>
                        <w:t> </w:t>
                      </w:r>
                      <w:r>
                        <w:rPr>
                          <w:rFonts w:ascii="宋体" w:hAnsi="宋体" w:cs="宋体" w:eastAsia="宋体" w:hint="default"/>
                          <w:spacing w:val="13"/>
                          <w:sz w:val="18"/>
                          <w:szCs w:val="18"/>
                        </w:rPr>
                        <w:t>电子商务板块</w:t>
                      </w:r>
                      <w:r>
                        <w:rPr>
                          <w:rFonts w:ascii="Times New Roman" w:hAnsi="Times New Roman" w:cs="Times New Roman" w:eastAsia="Times New Roman" w:hint="default"/>
                          <w:spacing w:val="13"/>
                          <w:sz w:val="18"/>
                          <w:szCs w:val="18"/>
                        </w:rPr>
                        <w:t>-</w:t>
                      </w:r>
                    </w:p>
                    <w:p>
                      <w:pPr>
                        <w:spacing w:before="71"/>
                        <w:ind w:left="0" w:right="0" w:firstLine="0"/>
                        <w:jc w:val="left"/>
                        <w:rPr>
                          <w:rFonts w:ascii="宋体" w:hAnsi="宋体" w:cs="宋体" w:eastAsia="宋体" w:hint="default"/>
                          <w:sz w:val="18"/>
                          <w:szCs w:val="18"/>
                        </w:rPr>
                      </w:pPr>
                      <w:r>
                        <w:rPr>
                          <w:rFonts w:ascii="宋体" w:hAnsi="宋体" w:cs="宋体" w:eastAsia="宋体" w:hint="default"/>
                          <w:sz w:val="18"/>
                          <w:szCs w:val="18"/>
                        </w:rPr>
                        <w:t>中国地区</w:t>
                      </w:r>
                    </w:p>
                  </w:txbxContent>
                </v:textbox>
                <w10:wrap type="none"/>
              </v:shape>
              <v:shape style="position:absolute;left:3692;top:6891;width:1752;height:180" type="#_x0000_t202" filled="false" stroked="false">
                <v:textbox inset="0,0,0,0">
                  <w:txbxContent>
                    <w:p>
                      <w:pPr>
                        <w:tabs>
                          <w:tab w:pos="1435" w:val="left" w:leader="none"/>
                        </w:tabs>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43,213,185.50</w:t>
                        <w:tab/>
                        <w:t>1.31</w:t>
                      </w:r>
                    </w:p>
                  </w:txbxContent>
                </v:textbox>
                <w10:wrap type="none"/>
              </v:shape>
              <v:shape style="position:absolute;left:6792;top:6891;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8076;top:6891;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8656;top:6891;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43,213,185.50</w:t>
                      </w:r>
                    </w:p>
                  </w:txbxContent>
                </v:textbox>
                <w10:wrap type="none"/>
              </v:shape>
              <v:shape style="position:absolute;left:10215;top:6891;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65,489,040.19</w:t>
                      </w:r>
                    </w:p>
                  </w:txbxContent>
                </v:textbox>
                <w10:wrap type="none"/>
              </v:shape>
              <v:shape style="position:absolute;left:11791;top:6891;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2.86</w:t>
                      </w:r>
                    </w:p>
                  </w:txbxContent>
                </v:textbox>
                <w10:wrap type="none"/>
              </v:shape>
              <v:shape style="position:absolute;left:12699;top:6731;width:2701;height:501" type="#_x0000_t202" filled="false" stroked="false">
                <v:textbox inset="0,0,0,0">
                  <w:txbxContent>
                    <w:p>
                      <w:pPr>
                        <w:spacing w:line="160" w:lineRule="exact" w:before="0"/>
                        <w:ind w:left="0" w:right="0" w:firstLine="0"/>
                        <w:jc w:val="right"/>
                        <w:rPr>
                          <w:rFonts w:ascii="Times New Roman" w:hAnsi="Times New Roman" w:cs="Times New Roman" w:eastAsia="Times New Roman" w:hint="default"/>
                          <w:sz w:val="18"/>
                          <w:szCs w:val="18"/>
                        </w:rPr>
                      </w:pPr>
                      <w:r>
                        <w:rPr>
                          <w:rFonts w:ascii="Times New Roman"/>
                          <w:sz w:val="18"/>
                        </w:rPr>
                        <w:t>65,302,283.1</w:t>
                      </w:r>
                    </w:p>
                    <w:p>
                      <w:pPr>
                        <w:tabs>
                          <w:tab w:pos="1126" w:val="left" w:leader="none"/>
                        </w:tabs>
                        <w:spacing w:line="160" w:lineRule="exact" w:before="0"/>
                        <w:ind w:left="0" w:right="0" w:firstLine="0"/>
                        <w:jc w:val="left"/>
                        <w:rPr>
                          <w:rFonts w:ascii="Times New Roman" w:hAnsi="Times New Roman" w:cs="Times New Roman" w:eastAsia="Times New Roman" w:hint="default"/>
                          <w:sz w:val="18"/>
                          <w:szCs w:val="18"/>
                        </w:rPr>
                      </w:pPr>
                      <w:r>
                        <w:rPr>
                          <w:rFonts w:ascii="Times New Roman"/>
                          <w:sz w:val="18"/>
                        </w:rPr>
                        <w:t>186,757.00</w:t>
                        <w:tab/>
                        <w:t>0.29</w:t>
                      </w:r>
                    </w:p>
                    <w:p>
                      <w:pPr>
                        <w:spacing w:line="180" w:lineRule="exact" w:before="0"/>
                        <w:ind w:left="0" w:right="0" w:firstLine="0"/>
                        <w:jc w:val="right"/>
                        <w:rPr>
                          <w:rFonts w:ascii="Times New Roman" w:hAnsi="Times New Roman" w:cs="Times New Roman" w:eastAsia="Times New Roman" w:hint="default"/>
                          <w:sz w:val="18"/>
                          <w:szCs w:val="18"/>
                        </w:rPr>
                      </w:pPr>
                      <w:r>
                        <w:rPr>
                          <w:rFonts w:ascii="Times New Roman"/>
                          <w:sz w:val="18"/>
                        </w:rPr>
                        <w:t>9</w:t>
                      </w:r>
                    </w:p>
                  </w:txbxContent>
                </v:textbox>
                <w10:wrap type="none"/>
              </v:shape>
            </v:group>
            <w10:wrap type="none"/>
          </v:group>
        </w:pict>
      </w:r>
      <w:r>
        <w:rPr>
          <w:spacing w:val="2"/>
        </w:rPr>
        <w:t>（</w:t>
      </w:r>
      <w:r>
        <w:rPr>
          <w:rFonts w:ascii="Times New Roman" w:hAnsi="Times New Roman" w:cs="Times New Roman" w:eastAsia="Times New Roman" w:hint="default"/>
          <w:spacing w:val="2"/>
        </w:rPr>
        <w:t>1</w:t>
      </w:r>
      <w:r>
        <w:rPr>
          <w:spacing w:val="2"/>
        </w:rPr>
        <w:t>）应收账款分类披露</w:t>
      </w:r>
      <w:r>
        <w:rPr>
          <w:b w:val="0"/>
          <w:bCs w:val="0"/>
          <w:spacing w:val="2"/>
        </w:rPr>
      </w:r>
    </w:p>
    <w:p>
      <w:pPr>
        <w:spacing w:line="240" w:lineRule="auto" w:before="3"/>
        <w:rPr>
          <w:rFonts w:ascii="宋体" w:hAnsi="宋体" w:cs="宋体" w:eastAsia="宋体" w:hint="default"/>
          <w:b/>
          <w:bCs/>
          <w:sz w:val="5"/>
          <w:szCs w:val="5"/>
        </w:rPr>
      </w:pPr>
    </w:p>
    <w:tbl>
      <w:tblPr>
        <w:tblW w:w="0" w:type="auto"/>
        <w:jc w:val="left"/>
        <w:tblInd w:w="205" w:type="dxa"/>
        <w:tblLayout w:type="fixed"/>
        <w:tblCellMar>
          <w:top w:w="0" w:type="dxa"/>
          <w:left w:w="0" w:type="dxa"/>
          <w:bottom w:w="0" w:type="dxa"/>
          <w:right w:w="0" w:type="dxa"/>
        </w:tblCellMar>
        <w:tblLook w:val="01E0"/>
      </w:tblPr>
      <w:tblGrid>
        <w:gridCol w:w="1879"/>
        <w:gridCol w:w="1559"/>
        <w:gridCol w:w="709"/>
        <w:gridCol w:w="1667"/>
        <w:gridCol w:w="1026"/>
        <w:gridCol w:w="1563"/>
        <w:gridCol w:w="1559"/>
        <w:gridCol w:w="851"/>
        <w:gridCol w:w="1406"/>
        <w:gridCol w:w="629"/>
        <w:gridCol w:w="1183"/>
      </w:tblGrid>
      <w:tr>
        <w:trPr>
          <w:trHeight w:val="2826" w:hRule="exact"/>
        </w:trPr>
        <w:tc>
          <w:tcPr>
            <w:tcW w:w="1879"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35" w:right="0" w:firstLine="686"/>
              <w:jc w:val="left"/>
              <w:rPr>
                <w:rFonts w:ascii="宋体" w:hAnsi="宋体" w:cs="宋体" w:eastAsia="宋体" w:hint="default"/>
                <w:sz w:val="18"/>
                <w:szCs w:val="18"/>
              </w:rPr>
            </w:pPr>
            <w:r>
              <w:rPr>
                <w:rFonts w:ascii="宋体" w:hAnsi="宋体" w:cs="宋体" w:eastAsia="宋体" w:hint="default"/>
                <w:sz w:val="18"/>
                <w:szCs w:val="18"/>
              </w:rPr>
              <w:t>类别</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26" w:lineRule="auto"/>
              <w:ind w:left="35" w:right="104"/>
              <w:jc w:val="left"/>
              <w:rPr>
                <w:rFonts w:ascii="宋体" w:hAnsi="宋体" w:cs="宋体" w:eastAsia="宋体" w:hint="default"/>
                <w:sz w:val="18"/>
                <w:szCs w:val="18"/>
              </w:rPr>
            </w:pPr>
            <w:r>
              <w:rPr>
                <w:rFonts w:ascii="宋体" w:hAnsi="宋体" w:cs="宋体" w:eastAsia="宋体" w:hint="default"/>
                <w:spacing w:val="12"/>
                <w:sz w:val="18"/>
                <w:szCs w:val="18"/>
              </w:rPr>
              <w:t>单项金额重大并单独</w:t>
            </w:r>
            <w:r>
              <w:rPr>
                <w:rFonts w:ascii="宋体" w:hAnsi="宋体" w:cs="宋体" w:eastAsia="宋体" w:hint="default"/>
                <w:sz w:val="18"/>
                <w:szCs w:val="18"/>
              </w:rPr>
              <w:t> </w:t>
            </w:r>
            <w:r>
              <w:rPr>
                <w:rFonts w:ascii="宋体" w:hAnsi="宋体" w:cs="宋体" w:eastAsia="宋体" w:hint="default"/>
                <w:spacing w:val="12"/>
                <w:sz w:val="18"/>
                <w:szCs w:val="18"/>
              </w:rPr>
              <w:t>计提坏账准备的应收</w:t>
            </w:r>
          </w:p>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559"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766" w:right="0"/>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left="403" w:right="0"/>
              <w:jc w:val="left"/>
              <w:rPr>
                <w:rFonts w:ascii="Times New Roman" w:hAnsi="Times New Roman" w:cs="Times New Roman" w:eastAsia="Times New Roman" w:hint="default"/>
                <w:sz w:val="18"/>
                <w:szCs w:val="18"/>
              </w:rPr>
            </w:pPr>
            <w:r>
              <w:rPr>
                <w:rFonts w:ascii="Times New Roman"/>
                <w:sz w:val="18"/>
              </w:rPr>
              <w:t>53,855,982.28</w:t>
            </w:r>
          </w:p>
        </w:tc>
        <w:tc>
          <w:tcPr>
            <w:tcW w:w="70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19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5"/>
              <w:ind w:left="284" w:right="0" w:hanging="16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1.63</w:t>
            </w:r>
          </w:p>
        </w:tc>
        <w:tc>
          <w:tcPr>
            <w:tcW w:w="1667" w:type="dxa"/>
            <w:tcBorders>
              <w:top w:val="single" w:sz="12" w:space="0" w:color="000000"/>
              <w:left w:val="nil" w:sz="6" w:space="0" w:color="auto"/>
              <w:bottom w:val="nil" w:sz="6" w:space="0" w:color="auto"/>
              <w:right w:val="nil" w:sz="6" w:space="0" w:color="auto"/>
            </w:tcBorders>
          </w:tcPr>
          <w:p>
            <w:pPr>
              <w:pStyle w:val="TableParagraph"/>
              <w:spacing w:line="240" w:lineRule="auto" w:before="97"/>
              <w:ind w:left="63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983" w:right="-42"/>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675"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left="405" w:right="0"/>
              <w:jc w:val="center"/>
              <w:rPr>
                <w:rFonts w:ascii="Times New Roman" w:hAnsi="Times New Roman" w:cs="Times New Roman" w:eastAsia="Times New Roman" w:hint="default"/>
                <w:sz w:val="18"/>
                <w:szCs w:val="18"/>
              </w:rPr>
            </w:pPr>
            <w:r>
              <w:rPr>
                <w:rFonts w:ascii="Times New Roman"/>
                <w:sz w:val="18"/>
              </w:rPr>
              <w:t>47,991,188.19</w:t>
            </w:r>
          </w:p>
        </w:tc>
        <w:tc>
          <w:tcPr>
            <w:tcW w:w="102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6"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85"/>
              <w:ind w:left="45"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89.11</w:t>
            </w:r>
          </w:p>
        </w:tc>
        <w:tc>
          <w:tcPr>
            <w:tcW w:w="156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02" w:right="0"/>
              <w:jc w:val="left"/>
              <w:rPr>
                <w:rFonts w:ascii="Times New Roman" w:hAnsi="Times New Roman" w:cs="Times New Roman" w:eastAsia="Times New Roman" w:hint="default"/>
                <w:sz w:val="18"/>
                <w:szCs w:val="18"/>
              </w:rPr>
            </w:pPr>
            <w:r>
              <w:rPr>
                <w:rFonts w:ascii="Times New Roman"/>
                <w:sz w:val="18"/>
              </w:rPr>
              <w:t>5,864,794.09</w:t>
            </w:r>
          </w:p>
        </w:tc>
        <w:tc>
          <w:tcPr>
            <w:tcW w:w="155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842" w:right="-9"/>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left="497" w:right="0"/>
              <w:jc w:val="left"/>
              <w:rPr>
                <w:rFonts w:ascii="Times New Roman" w:hAnsi="Times New Roman" w:cs="Times New Roman" w:eastAsia="Times New Roman" w:hint="default"/>
                <w:sz w:val="18"/>
                <w:szCs w:val="18"/>
              </w:rPr>
            </w:pPr>
            <w:r>
              <w:rPr>
                <w:rFonts w:ascii="Times New Roman"/>
                <w:sz w:val="18"/>
              </w:rPr>
              <w:t>6,207,490.00</w:t>
            </w:r>
          </w:p>
        </w:tc>
        <w:tc>
          <w:tcPr>
            <w:tcW w:w="851"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6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5"/>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0.27</w:t>
            </w:r>
          </w:p>
        </w:tc>
        <w:tc>
          <w:tcPr>
            <w:tcW w:w="1406" w:type="dxa"/>
            <w:tcBorders>
              <w:top w:val="single" w:sz="12" w:space="0" w:color="000000"/>
              <w:left w:val="nil" w:sz="6" w:space="0" w:color="auto"/>
              <w:bottom w:val="nil" w:sz="6" w:space="0" w:color="auto"/>
              <w:right w:val="nil" w:sz="6" w:space="0" w:color="auto"/>
            </w:tcBorders>
          </w:tcPr>
          <w:p>
            <w:pPr>
              <w:pStyle w:val="TableParagraph"/>
              <w:spacing w:line="240" w:lineRule="auto" w:before="97"/>
              <w:ind w:left="77" w:right="0"/>
              <w:jc w:val="left"/>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left="345" w:right="0"/>
              <w:jc w:val="left"/>
              <w:rPr>
                <w:rFonts w:ascii="Times New Roman" w:hAnsi="Times New Roman" w:cs="Times New Roman" w:eastAsia="Times New Roman" w:hint="default"/>
                <w:sz w:val="18"/>
                <w:szCs w:val="18"/>
              </w:rPr>
            </w:pPr>
            <w:r>
              <w:rPr>
                <w:rFonts w:ascii="Times New Roman"/>
                <w:sz w:val="18"/>
              </w:rPr>
              <w:t>6,207,490.00</w:t>
            </w:r>
          </w:p>
        </w:tc>
        <w:tc>
          <w:tcPr>
            <w:tcW w:w="62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326" w:lineRule="auto"/>
              <w:ind w:left="155" w:right="108"/>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1"/>
                <w:sz w:val="18"/>
                <w:szCs w:val="18"/>
              </w:rPr>
              <w:t> </w:t>
            </w:r>
            <w:r>
              <w:rPr>
                <w:rFonts w:ascii="宋体" w:hAnsi="宋体" w:cs="宋体" w:eastAsia="宋体" w:hint="default"/>
                <w:sz w:val="18"/>
                <w:szCs w:val="18"/>
              </w:rPr>
              <w:t>比例</w:t>
            </w:r>
          </w:p>
          <w:p>
            <w:pPr>
              <w:pStyle w:val="TableParagraph"/>
              <w:spacing w:line="240" w:lineRule="auto" w:before="20"/>
              <w:ind w:left="112" w:right="0" w:hanging="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1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3"/>
              <w:ind w:right="107"/>
              <w:jc w:val="right"/>
              <w:rPr>
                <w:rFonts w:ascii="Times New Roman" w:hAnsi="Times New Roman" w:cs="Times New Roman" w:eastAsia="Times New Roman" w:hint="default"/>
                <w:sz w:val="18"/>
                <w:szCs w:val="18"/>
              </w:rPr>
            </w:pPr>
            <w:r>
              <w:rPr>
                <w:rFonts w:ascii="Times New Roman"/>
                <w:sz w:val="18"/>
              </w:rPr>
              <w:t>0</w:t>
            </w:r>
          </w:p>
        </w:tc>
        <w:tc>
          <w:tcPr>
            <w:tcW w:w="118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9" w:hRule="exact"/>
        </w:trPr>
        <w:tc>
          <w:tcPr>
            <w:tcW w:w="1879"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60"/>
          <w:footerReference w:type="default" r:id="rId61"/>
          <w:pgSz w:w="16840" w:h="11910" w:orient="landscape"/>
          <w:pgMar w:header="765" w:footer="1019" w:top="960" w:bottom="1200" w:left="1200" w:right="1220"/>
          <w:pgNumType w:start="127"/>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2228" w:type="dxa"/>
        <w:tblLayout w:type="fixed"/>
        <w:tblCellMar>
          <w:top w:w="0" w:type="dxa"/>
          <w:left w:w="0" w:type="dxa"/>
          <w:bottom w:w="0" w:type="dxa"/>
          <w:right w:w="0" w:type="dxa"/>
        </w:tblCellMar>
        <w:tblLook w:val="01E0"/>
      </w:tblPr>
      <w:tblGrid>
        <w:gridCol w:w="1455"/>
        <w:gridCol w:w="1059"/>
        <w:gridCol w:w="1476"/>
        <w:gridCol w:w="864"/>
        <w:gridCol w:w="1560"/>
        <w:gridCol w:w="1590"/>
        <w:gridCol w:w="857"/>
        <w:gridCol w:w="1332"/>
        <w:gridCol w:w="656"/>
      </w:tblGrid>
      <w:tr>
        <w:trPr>
          <w:trHeight w:val="1044"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z w:val="18"/>
              </w:rPr>
              <w:t>878,123,388.16</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26.55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28,805,631.73</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3.28</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849,317,756.43</w:t>
            </w:r>
          </w:p>
        </w:tc>
        <w:tc>
          <w:tcPr>
            <w:tcW w:w="1590"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656" w:type="dxa"/>
            <w:tcBorders>
              <w:top w:val="nil" w:sz="6" w:space="0" w:color="auto"/>
              <w:left w:val="nil" w:sz="6" w:space="0" w:color="auto"/>
              <w:bottom w:val="nil" w:sz="6" w:space="0" w:color="auto"/>
              <w:right w:val="nil" w:sz="6" w:space="0" w:color="auto"/>
            </w:tcBorders>
          </w:tcPr>
          <w:p>
            <w:pPr>
              <w:pStyle w:val="TableParagraph"/>
              <w:spacing w:line="194" w:lineRule="exact"/>
              <w:ind w:left="10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3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z w:val="18"/>
              </w:rPr>
              <w:t>514,896,373.72</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15.56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40,820,770.79</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7.93</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474,075,602.93</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t>876,660,712.69</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38.22</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27,751,121.29</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3.17</w:t>
            </w:r>
          </w:p>
        </w:tc>
      </w:tr>
      <w:tr>
        <w:trPr>
          <w:trHeight w:val="810"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z w:val="18"/>
              </w:rPr>
              <w:t>1,619,039,931.15</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48.94</w:t>
            </w:r>
          </w:p>
        </w:tc>
        <w:tc>
          <w:tcPr>
            <w:tcW w:w="1476"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1,619,039,931.15</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t>1,159,636,889.22</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50.56</w:t>
            </w:r>
          </w:p>
        </w:tc>
        <w:tc>
          <w:tcPr>
            <w:tcW w:w="1332" w:type="dxa"/>
            <w:tcBorders>
              <w:top w:val="nil" w:sz="6" w:space="0" w:color="auto"/>
              <w:left w:val="nil" w:sz="6" w:space="0" w:color="auto"/>
              <w:bottom w:val="nil" w:sz="6" w:space="0" w:color="auto"/>
              <w:right w:val="nil" w:sz="6" w:space="0" w:color="auto"/>
            </w:tcBorders>
          </w:tcPr>
          <w:p>
            <w:pPr/>
          </w:p>
        </w:tc>
        <w:tc>
          <w:tcPr>
            <w:tcW w:w="656" w:type="dxa"/>
            <w:tcBorders>
              <w:top w:val="nil" w:sz="6" w:space="0" w:color="auto"/>
              <w:left w:val="nil" w:sz="6" w:space="0" w:color="auto"/>
              <w:bottom w:val="nil" w:sz="6" w:space="0" w:color="auto"/>
              <w:right w:val="nil" w:sz="6" w:space="0" w:color="auto"/>
            </w:tcBorders>
          </w:tcPr>
          <w:p>
            <w:pPr/>
          </w:p>
        </w:tc>
      </w:tr>
      <w:tr>
        <w:trPr>
          <w:trHeight w:val="890" w:hRule="exact"/>
        </w:trPr>
        <w:tc>
          <w:tcPr>
            <w:tcW w:w="39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tabs>
                <w:tab w:pos="1698" w:val="left" w:leader="none"/>
                <w:tab w:pos="2728" w:val="left" w:leader="none"/>
              </w:tabs>
              <w:spacing w:line="240" w:lineRule="auto"/>
              <w:ind w:left="353" w:right="0"/>
              <w:jc w:val="left"/>
              <w:rPr>
                <w:rFonts w:ascii="Times New Roman" w:hAnsi="Times New Roman" w:cs="Times New Roman" w:eastAsia="Times New Roman" w:hint="default"/>
                <w:sz w:val="18"/>
                <w:szCs w:val="18"/>
              </w:rPr>
            </w:pPr>
            <w:r>
              <w:rPr>
                <w:rFonts w:ascii="Times New Roman"/>
                <w:sz w:val="18"/>
              </w:rPr>
              <w:t>7,483,791.08</w:t>
              <w:tab/>
              <w:t>0.23</w:t>
              <w:tab/>
              <w:t>6,779,873.08</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90.59</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703,918.00</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z w:val="18"/>
              </w:rPr>
              <w:t>13,125,924.16</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0.57</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5,500,797.16</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41.91</w:t>
            </w:r>
          </w:p>
        </w:tc>
      </w:tr>
      <w:tr>
        <w:trPr>
          <w:trHeight w:val="535" w:hRule="exact"/>
        </w:trPr>
        <w:tc>
          <w:tcPr>
            <w:tcW w:w="39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183" w:lineRule="exact"/>
              <w:ind w:right="367"/>
              <w:jc w:val="center"/>
              <w:rPr>
                <w:rFonts w:ascii="Times New Roman" w:hAnsi="Times New Roman" w:cs="Times New Roman" w:eastAsia="Times New Roman" w:hint="default"/>
                <w:sz w:val="18"/>
                <w:szCs w:val="18"/>
              </w:rPr>
            </w:pPr>
            <w:r>
              <w:rPr>
                <w:rFonts w:ascii="Times New Roman"/>
                <w:sz w:val="18"/>
              </w:rPr>
              <w:t>100.0</w:t>
            </w:r>
          </w:p>
          <w:p>
            <w:pPr>
              <w:pStyle w:val="TableParagraph"/>
              <w:tabs>
                <w:tab w:pos="2513" w:val="left" w:leader="none"/>
              </w:tabs>
              <w:spacing w:line="183" w:lineRule="exact"/>
              <w:ind w:right="272"/>
              <w:jc w:val="center"/>
              <w:rPr>
                <w:rFonts w:ascii="Times New Roman" w:hAnsi="Times New Roman" w:cs="Times New Roman" w:eastAsia="Times New Roman" w:hint="default"/>
                <w:sz w:val="18"/>
                <w:szCs w:val="18"/>
              </w:rPr>
            </w:pPr>
            <w:r>
              <w:rPr>
                <w:rFonts w:ascii="Times New Roman"/>
                <w:sz w:val="18"/>
              </w:rPr>
              <w:t>3,308,045,846.85</w:t>
              <w:tab/>
              <w:t>140,659,556.28</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4.25</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sz w:val="18"/>
              </w:rPr>
              <w:t>3,167,386,290.57</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z w:val="18"/>
              </w:rPr>
              <w:t>2,293,677,519.28</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100.00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47,212,767.70</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2.06</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40" w:lineRule="auto" w:before="44"/>
        <w:ind w:left="1341" w:right="0"/>
        <w:jc w:val="left"/>
      </w:pPr>
      <w:r>
        <w:rPr/>
        <w:pict>
          <v:group style="position:absolute;margin-left:65.129997pt;margin-top:-305.128265pt;width:711.1pt;height:294.5pt;mso-position-horizontal-relative:page;mso-position-vertical-relative:paragraph;z-index:-1590592" coordorigin="1303,-6103" coordsize="14222,5890">
            <v:group style="position:absolute;left:1332;top:-6088;width:1947;height:2" coordorigin="1332,-6088" coordsize="1947,2">
              <v:shape style="position:absolute;left:1332;top:-6088;width:1947;height:2" coordorigin="1332,-6088" coordsize="1947,0" path="m1332,-6088l3279,-6088e" filled="false" stroked="true" strokeweight="1.5pt" strokecolor="#000000">
                <v:path arrowok="t"/>
              </v:shape>
            </v:group>
            <v:group style="position:absolute;left:3279;top:-6088;width:30;height:2" coordorigin="3279,-6088" coordsize="30,2">
              <v:shape style="position:absolute;left:3279;top:-6088;width:30;height:2" coordorigin="3279,-6088" coordsize="30,0" path="m3279,-6088l3309,-6088e" filled="false" stroked="true" strokeweight="1.5pt" strokecolor="#000000">
                <v:path arrowok="t"/>
              </v:shape>
            </v:group>
            <v:group style="position:absolute;left:3309;top:-6088;width:6494;height:2" coordorigin="3309,-6088" coordsize="6494,2">
              <v:shape style="position:absolute;left:3309;top:-6088;width:6494;height:2" coordorigin="3309,-6088" coordsize="6494,0" path="m3309,-6088l9802,-6088e" filled="false" stroked="true" strokeweight="1.5pt" strokecolor="#000000">
                <v:path arrowok="t"/>
              </v:shape>
            </v:group>
            <v:group style="position:absolute;left:9802;top:-6088;width:30;height:2" coordorigin="9802,-6088" coordsize="30,2">
              <v:shape style="position:absolute;left:9802;top:-6088;width:30;height:2" coordorigin="9802,-6088" coordsize="30,0" path="m9802,-6088l9832,-6088e" filled="false" stroked="true" strokeweight="1.5pt" strokecolor="#000000">
                <v:path arrowok="t"/>
              </v:shape>
            </v:group>
            <v:group style="position:absolute;left:9832;top:-6088;width:5677;height:2" coordorigin="9832,-6088" coordsize="5677,2">
              <v:shape style="position:absolute;left:9832;top:-6088;width:5677;height:2" coordorigin="9832,-6088" coordsize="5677,0" path="m9832,-6088l15509,-6088e" filled="false" stroked="true" strokeweight="1.5pt" strokecolor="#000000">
                <v:path arrowok="t"/>
              </v:shape>
            </v:group>
            <v:group style="position:absolute;left:3279;top:-6073;width:10;height:20" coordorigin="3279,-6073" coordsize="10,20">
              <v:shape style="position:absolute;left:3279;top:-6073;width:10;height:20" coordorigin="3279,-6073" coordsize="10,20" path="m3279,-6053l3288,-6053,3288,-6073,3279,-6073,3279,-6053xe" filled="true" fillcolor="#000000" stroked="false">
                <v:path arrowok="t"/>
                <v:fill type="solid"/>
              </v:shape>
            </v:group>
            <v:group style="position:absolute;left:3279;top:-6053;width:10;height:20" coordorigin="3279,-6053" coordsize="10,20">
              <v:shape style="position:absolute;left:3279;top:-6053;width:10;height:20" coordorigin="3279,-6053" coordsize="10,20" path="m3279,-6034l3288,-6034,3288,-6053,3279,-6053,3279,-6034xe" filled="true" fillcolor="#000000" stroked="false">
                <v:path arrowok="t"/>
                <v:fill type="solid"/>
              </v:shape>
            </v:group>
            <v:group style="position:absolute;left:3279;top:-6034;width:10;height:20" coordorigin="3279,-6034" coordsize="10,20">
              <v:shape style="position:absolute;left:3279;top:-6034;width:10;height:20" coordorigin="3279,-6034" coordsize="10,20" path="m3279,-6015l3288,-6015,3288,-6034,3279,-6034,3279,-6015xe" filled="true" fillcolor="#000000" stroked="false">
                <v:path arrowok="t"/>
                <v:fill type="solid"/>
              </v:shape>
            </v:group>
            <v:group style="position:absolute;left:3279;top:-6015;width:10;height:20" coordorigin="3279,-6015" coordsize="10,20">
              <v:shape style="position:absolute;left:3279;top:-6015;width:10;height:20" coordorigin="3279,-6015" coordsize="10,20" path="m3279,-5996l3288,-5996,3288,-6015,3279,-6015,3279,-5996xe" filled="true" fillcolor="#000000" stroked="false">
                <v:path arrowok="t"/>
                <v:fill type="solid"/>
              </v:shape>
            </v:group>
            <v:group style="position:absolute;left:3279;top:-5996;width:10;height:20" coordorigin="3279,-5996" coordsize="10,20">
              <v:shape style="position:absolute;left:3279;top:-5996;width:10;height:20" coordorigin="3279,-5996" coordsize="10,20" path="m3279,-5977l3288,-5977,3288,-5996,3279,-5996,3279,-5977xe" filled="true" fillcolor="#000000" stroked="false">
                <v:path arrowok="t"/>
                <v:fill type="solid"/>
              </v:shape>
            </v:group>
            <v:group style="position:absolute;left:3279;top:-5977;width:10;height:20" coordorigin="3279,-5977" coordsize="10,20">
              <v:shape style="position:absolute;left:3279;top:-5977;width:10;height:20" coordorigin="3279,-5977" coordsize="10,20" path="m3279,-5957l3288,-5957,3288,-5977,3279,-5977,3279,-5957xe" filled="true" fillcolor="#000000" stroked="false">
                <v:path arrowok="t"/>
                <v:fill type="solid"/>
              </v:shape>
            </v:group>
            <v:group style="position:absolute;left:3279;top:-5957;width:10;height:20" coordorigin="3279,-5957" coordsize="10,20">
              <v:shape style="position:absolute;left:3279;top:-5957;width:10;height:20" coordorigin="3279,-5957" coordsize="10,20" path="m3279,-5938l3288,-5938,3288,-5957,3279,-5957,3279,-5938xe" filled="true" fillcolor="#000000" stroked="false">
                <v:path arrowok="t"/>
                <v:fill type="solid"/>
              </v:shape>
            </v:group>
            <v:group style="position:absolute;left:3279;top:-5938;width:10;height:20" coordorigin="3279,-5938" coordsize="10,20">
              <v:shape style="position:absolute;left:3279;top:-5938;width:10;height:20" coordorigin="3279,-5938" coordsize="10,20" path="m3279,-5919l3288,-5919,3288,-5938,3279,-5938,3279,-5919xe" filled="true" fillcolor="#000000" stroked="false">
                <v:path arrowok="t"/>
                <v:fill type="solid"/>
              </v:shape>
            </v:group>
            <v:group style="position:absolute;left:3279;top:-5919;width:10;height:20" coordorigin="3279,-5919" coordsize="10,20">
              <v:shape style="position:absolute;left:3279;top:-5919;width:10;height:20" coordorigin="3279,-5919" coordsize="10,20" path="m3279,-5900l3288,-5900,3288,-5919,3279,-5919,3279,-5900xe" filled="true" fillcolor="#000000" stroked="false">
                <v:path arrowok="t"/>
                <v:fill type="solid"/>
              </v:shape>
            </v:group>
            <v:group style="position:absolute;left:3279;top:-5900;width:10;height:20" coordorigin="3279,-5900" coordsize="10,20">
              <v:shape style="position:absolute;left:3279;top:-5900;width:10;height:20" coordorigin="3279,-5900" coordsize="10,20" path="m3279,-5881l3288,-5881,3288,-5900,3279,-5900,3279,-5881xe" filled="true" fillcolor="#000000" stroked="false">
                <v:path arrowok="t"/>
                <v:fill type="solid"/>
              </v:shape>
            </v:group>
            <v:group style="position:absolute;left:3279;top:-5881;width:10;height:20" coordorigin="3279,-5881" coordsize="10,20">
              <v:shape style="position:absolute;left:3279;top:-5881;width:10;height:20" coordorigin="3279,-5881" coordsize="10,20" path="m3279,-5861l3288,-5861,3288,-5881,3279,-5881,3279,-5861xe" filled="true" fillcolor="#000000" stroked="false">
                <v:path arrowok="t"/>
                <v:fill type="solid"/>
              </v:shape>
            </v:group>
            <v:group style="position:absolute;left:3279;top:-5861;width:10;height:20" coordorigin="3279,-5861" coordsize="10,20">
              <v:shape style="position:absolute;left:3279;top:-5861;width:10;height:20" coordorigin="3279,-5861" coordsize="10,20" path="m3279,-5842l3288,-5842,3288,-5861,3279,-5861,3279,-5842xe" filled="true" fillcolor="#000000" stroked="false">
                <v:path arrowok="t"/>
                <v:fill type="solid"/>
              </v:shape>
            </v:group>
            <v:group style="position:absolute;left:3279;top:-5842;width:10;height:20" coordorigin="3279,-5842" coordsize="10,20">
              <v:shape style="position:absolute;left:3279;top:-5842;width:10;height:20" coordorigin="3279,-5842" coordsize="10,20" path="m3279,-5823l3288,-5823,3288,-5842,3279,-5842,3279,-5823xe" filled="true" fillcolor="#000000" stroked="false">
                <v:path arrowok="t"/>
                <v:fill type="solid"/>
              </v:shape>
            </v:group>
            <v:group style="position:absolute;left:3279;top:-5823;width:10;height:20" coordorigin="3279,-5823" coordsize="10,20">
              <v:shape style="position:absolute;left:3279;top:-5823;width:10;height:20" coordorigin="3279,-5823" coordsize="10,20" path="m3279,-5804l3288,-5804,3288,-5823,3279,-5823,3279,-5804xe" filled="true" fillcolor="#000000" stroked="false">
                <v:path arrowok="t"/>
                <v:fill type="solid"/>
              </v:shape>
            </v:group>
            <v:group style="position:absolute;left:3279;top:-5804;width:10;height:20" coordorigin="3279,-5804" coordsize="10,20">
              <v:shape style="position:absolute;left:3279;top:-5804;width:10;height:20" coordorigin="3279,-5804" coordsize="10,20" path="m3279,-5785l3288,-5785,3288,-5804,3279,-5804,3279,-5785xe" filled="true" fillcolor="#000000" stroked="false">
                <v:path arrowok="t"/>
                <v:fill type="solid"/>
              </v:shape>
            </v:group>
            <v:group style="position:absolute;left:3279;top:-5785;width:10;height:20" coordorigin="3279,-5785" coordsize="10,20">
              <v:shape style="position:absolute;left:3279;top:-5785;width:10;height:20" coordorigin="3279,-5785" coordsize="10,20" path="m3279,-5765l3288,-5765,3288,-5785,3279,-5785,3279,-5765xe" filled="true" fillcolor="#000000" stroked="false">
                <v:path arrowok="t"/>
                <v:fill type="solid"/>
              </v:shape>
            </v:group>
            <v:group style="position:absolute;left:9802;top:-6073;width:10;height:20" coordorigin="9802,-6073" coordsize="10,20">
              <v:shape style="position:absolute;left:9802;top:-6073;width:10;height:20" coordorigin="9802,-6073" coordsize="10,20" path="m9802,-6053l9812,-6053,9812,-6073,9802,-6073,9802,-6053xe" filled="true" fillcolor="#000000" stroked="false">
                <v:path arrowok="t"/>
                <v:fill type="solid"/>
              </v:shape>
            </v:group>
            <v:group style="position:absolute;left:9802;top:-6053;width:10;height:20" coordorigin="9802,-6053" coordsize="10,20">
              <v:shape style="position:absolute;left:9802;top:-6053;width:10;height:20" coordorigin="9802,-6053" coordsize="10,20" path="m9802,-6034l9812,-6034,9812,-6053,9802,-6053,9802,-6034xe" filled="true" fillcolor="#000000" stroked="false">
                <v:path arrowok="t"/>
                <v:fill type="solid"/>
              </v:shape>
            </v:group>
            <v:group style="position:absolute;left:9802;top:-6034;width:10;height:20" coordorigin="9802,-6034" coordsize="10,20">
              <v:shape style="position:absolute;left:9802;top:-6034;width:10;height:20" coordorigin="9802,-6034" coordsize="10,20" path="m9802,-6015l9812,-6015,9812,-6034,9802,-6034,9802,-6015xe" filled="true" fillcolor="#000000" stroked="false">
                <v:path arrowok="t"/>
                <v:fill type="solid"/>
              </v:shape>
            </v:group>
            <v:group style="position:absolute;left:9802;top:-6015;width:10;height:20" coordorigin="9802,-6015" coordsize="10,20">
              <v:shape style="position:absolute;left:9802;top:-6015;width:10;height:20" coordorigin="9802,-6015" coordsize="10,20" path="m9802,-5996l9812,-5996,9812,-6015,9802,-6015,9802,-5996xe" filled="true" fillcolor="#000000" stroked="false">
                <v:path arrowok="t"/>
                <v:fill type="solid"/>
              </v:shape>
            </v:group>
            <v:group style="position:absolute;left:9802;top:-5996;width:10;height:20" coordorigin="9802,-5996" coordsize="10,20">
              <v:shape style="position:absolute;left:9802;top:-5996;width:10;height:20" coordorigin="9802,-5996" coordsize="10,20" path="m9802,-5977l9812,-5977,9812,-5996,9802,-5996,9802,-5977xe" filled="true" fillcolor="#000000" stroked="false">
                <v:path arrowok="t"/>
                <v:fill type="solid"/>
              </v:shape>
            </v:group>
            <v:group style="position:absolute;left:9802;top:-5977;width:10;height:20" coordorigin="9802,-5977" coordsize="10,20">
              <v:shape style="position:absolute;left:9802;top:-5977;width:10;height:20" coordorigin="9802,-5977" coordsize="10,20" path="m9802,-5957l9812,-5957,9812,-5977,9802,-5977,9802,-5957xe" filled="true" fillcolor="#000000" stroked="false">
                <v:path arrowok="t"/>
                <v:fill type="solid"/>
              </v:shape>
            </v:group>
            <v:group style="position:absolute;left:9802;top:-5957;width:10;height:20" coordorigin="9802,-5957" coordsize="10,20">
              <v:shape style="position:absolute;left:9802;top:-5957;width:10;height:20" coordorigin="9802,-5957" coordsize="10,20" path="m9802,-5938l9812,-5938,9812,-5957,9802,-5957,9802,-5938xe" filled="true" fillcolor="#000000" stroked="false">
                <v:path arrowok="t"/>
                <v:fill type="solid"/>
              </v:shape>
            </v:group>
            <v:group style="position:absolute;left:9802;top:-5938;width:10;height:20" coordorigin="9802,-5938" coordsize="10,20">
              <v:shape style="position:absolute;left:9802;top:-5938;width:10;height:20" coordorigin="9802,-5938" coordsize="10,20" path="m9802,-5919l9812,-5919,9812,-5938,9802,-5938,9802,-5919xe" filled="true" fillcolor="#000000" stroked="false">
                <v:path arrowok="t"/>
                <v:fill type="solid"/>
              </v:shape>
            </v:group>
            <v:group style="position:absolute;left:9802;top:-5919;width:10;height:20" coordorigin="9802,-5919" coordsize="10,20">
              <v:shape style="position:absolute;left:9802;top:-5919;width:10;height:20" coordorigin="9802,-5919" coordsize="10,20" path="m9802,-5900l9812,-5900,9812,-5919,9802,-5919,9802,-5900xe" filled="true" fillcolor="#000000" stroked="false">
                <v:path arrowok="t"/>
                <v:fill type="solid"/>
              </v:shape>
            </v:group>
            <v:group style="position:absolute;left:9802;top:-5900;width:10;height:20" coordorigin="9802,-5900" coordsize="10,20">
              <v:shape style="position:absolute;left:9802;top:-5900;width:10;height:20" coordorigin="9802,-5900" coordsize="10,20" path="m9802,-5881l9812,-5881,9812,-5900,9802,-5900,9802,-5881xe" filled="true" fillcolor="#000000" stroked="false">
                <v:path arrowok="t"/>
                <v:fill type="solid"/>
              </v:shape>
            </v:group>
            <v:group style="position:absolute;left:9802;top:-5881;width:10;height:20" coordorigin="9802,-5881" coordsize="10,20">
              <v:shape style="position:absolute;left:9802;top:-5881;width:10;height:20" coordorigin="9802,-5881" coordsize="10,20" path="m9802,-5861l9812,-5861,9812,-5881,9802,-5881,9802,-5861xe" filled="true" fillcolor="#000000" stroked="false">
                <v:path arrowok="t"/>
                <v:fill type="solid"/>
              </v:shape>
            </v:group>
            <v:group style="position:absolute;left:9802;top:-5861;width:10;height:20" coordorigin="9802,-5861" coordsize="10,20">
              <v:shape style="position:absolute;left:9802;top:-5861;width:10;height:20" coordorigin="9802,-5861" coordsize="10,20" path="m9802,-5842l9812,-5842,9812,-5861,9802,-5861,9802,-5842xe" filled="true" fillcolor="#000000" stroked="false">
                <v:path arrowok="t"/>
                <v:fill type="solid"/>
              </v:shape>
            </v:group>
            <v:group style="position:absolute;left:9802;top:-5842;width:10;height:20" coordorigin="9802,-5842" coordsize="10,20">
              <v:shape style="position:absolute;left:9802;top:-5842;width:10;height:20" coordorigin="9802,-5842" coordsize="10,20" path="m9802,-5823l9812,-5823,9812,-5842,9802,-5842,9802,-5823xe" filled="true" fillcolor="#000000" stroked="false">
                <v:path arrowok="t"/>
                <v:fill type="solid"/>
              </v:shape>
            </v:group>
            <v:group style="position:absolute;left:9802;top:-5823;width:10;height:20" coordorigin="9802,-5823" coordsize="10,20">
              <v:shape style="position:absolute;left:9802;top:-5823;width:10;height:20" coordorigin="9802,-5823" coordsize="10,20" path="m9802,-5804l9812,-5804,9812,-5823,9802,-5823,9802,-5804xe" filled="true" fillcolor="#000000" stroked="false">
                <v:path arrowok="t"/>
                <v:fill type="solid"/>
              </v:shape>
            </v:group>
            <v:group style="position:absolute;left:9802;top:-5804;width:10;height:20" coordorigin="9802,-5804" coordsize="10,20">
              <v:shape style="position:absolute;left:9802;top:-5804;width:10;height:20" coordorigin="9802,-5804" coordsize="10,20" path="m9802,-5785l9812,-5785,9812,-5804,9802,-5804,9802,-5785xe" filled="true" fillcolor="#000000" stroked="false">
                <v:path arrowok="t"/>
                <v:fill type="solid"/>
              </v:shape>
            </v:group>
            <v:group style="position:absolute;left:9802;top:-5785;width:10;height:20" coordorigin="9802,-5785" coordsize="10,20">
              <v:shape style="position:absolute;left:9802;top:-5785;width:10;height:20" coordorigin="9802,-5785" coordsize="10,20" path="m9802,-5765l9812,-5765,9812,-5785,9802,-5785,9802,-5765xe" filled="true" fillcolor="#000000" stroked="false">
                <v:path arrowok="t"/>
                <v:fill type="solid"/>
              </v:shape>
            </v:group>
            <v:group style="position:absolute;left:9802;top:-5765;width:10;height:20" coordorigin="9802,-5765" coordsize="10,20">
              <v:shape style="position:absolute;left:9802;top:-5765;width:10;height:20" coordorigin="9802,-5765" coordsize="10,20" path="m9802,-5746l9812,-5746,9812,-5765,9802,-5765,9802,-5746xe" filled="true" fillcolor="#000000" stroked="false">
                <v:path arrowok="t"/>
                <v:fill type="solid"/>
              </v:shape>
            </v:group>
            <v:group style="position:absolute;left:9802;top:-5746;width:10;height:20" coordorigin="9802,-5746" coordsize="10,20">
              <v:shape style="position:absolute;left:9802;top:-5746;width:10;height:20" coordorigin="9802,-5746" coordsize="10,20" path="m9802,-5727l9812,-5727,9812,-5746,9802,-5746,9802,-5727xe" filled="true" fillcolor="#000000" stroked="false">
                <v:path arrowok="t"/>
                <v:fill type="solid"/>
              </v:shape>
            </v:group>
            <v:group style="position:absolute;left:9802;top:-5727;width:10;height:20" coordorigin="9802,-5727" coordsize="10,20">
              <v:shape style="position:absolute;left:9802;top:-5727;width:10;height:20" coordorigin="9802,-5727" coordsize="10,20" path="m9802,-5708l9812,-5708,9812,-5727,9802,-5727,9802,-5708xe" filled="true" fillcolor="#000000" stroked="false">
                <v:path arrowok="t"/>
                <v:fill type="solid"/>
              </v:shape>
            </v:group>
            <v:group style="position:absolute;left:9802;top:-5708;width:10;height:20" coordorigin="9802,-5708" coordsize="10,20">
              <v:shape style="position:absolute;left:9802;top:-5708;width:10;height:20" coordorigin="9802,-5708" coordsize="10,20" path="m9802,-5689l9812,-5689,9812,-5708,9802,-5708,9802,-5689xe" filled="true" fillcolor="#000000" stroked="false">
                <v:path arrowok="t"/>
                <v:fill type="solid"/>
              </v:shape>
            </v:group>
            <v:group style="position:absolute;left:9802;top:-5681;width:10;height:2" coordorigin="9802,-5681" coordsize="10,2">
              <v:shape style="position:absolute;left:9802;top:-5681;width:10;height:2" coordorigin="9802,-5681" coordsize="10,0" path="m9802,-5681l9812,-5681e" filled="false" stroked="true" strokeweight=".78pt" strokecolor="#000000">
                <v:path arrowok="t"/>
              </v:shape>
              <v:shape style="position:absolute;left:3269;top:-5765;width:2278;height:102" type="#_x0000_t75" stroked="false">
                <v:imagedata r:id="rId103" o:title=""/>
              </v:shape>
              <v:shape style="position:absolute;left:5542;top:-5673;width:2698;height:10" type="#_x0000_t75" stroked="false">
                <v:imagedata r:id="rId63" o:title=""/>
              </v:shape>
              <v:shape style="position:absolute;left:8235;top:-5673;width:7274;height:10" type="#_x0000_t75" stroked="false">
                <v:imagedata r:id="rId64" o:title=""/>
              </v:shape>
            </v:group>
            <v:group style="position:absolute;left:3279;top:-5663;width:10;height:20" coordorigin="3279,-5663" coordsize="10,20">
              <v:shape style="position:absolute;left:3279;top:-5663;width:10;height:20" coordorigin="3279,-5663" coordsize="10,20" path="m3279,-5644l3288,-5644,3288,-5663,3279,-5663,3279,-5644xe" filled="true" fillcolor="#000000" stroked="false">
                <v:path arrowok="t"/>
                <v:fill type="solid"/>
              </v:shape>
            </v:group>
            <v:group style="position:absolute;left:3279;top:-5644;width:10;height:20" coordorigin="3279,-5644" coordsize="10,20">
              <v:shape style="position:absolute;left:3279;top:-5644;width:10;height:20" coordorigin="3279,-5644" coordsize="10,20" path="m3279,-5625l3288,-5625,3288,-5644,3279,-5644,3279,-5625xe" filled="true" fillcolor="#000000" stroked="false">
                <v:path arrowok="t"/>
                <v:fill type="solid"/>
              </v:shape>
            </v:group>
            <v:group style="position:absolute;left:3279;top:-5625;width:10;height:20" coordorigin="3279,-5625" coordsize="10,20">
              <v:shape style="position:absolute;left:3279;top:-5625;width:10;height:20" coordorigin="3279,-5625" coordsize="10,20" path="m3279,-5606l3288,-5606,3288,-5625,3279,-5625,3279,-5606xe" filled="true" fillcolor="#000000" stroked="false">
                <v:path arrowok="t"/>
                <v:fill type="solid"/>
              </v:shape>
            </v:group>
            <v:group style="position:absolute;left:3279;top:-5606;width:10;height:20" coordorigin="3279,-5606" coordsize="10,20">
              <v:shape style="position:absolute;left:3279;top:-5606;width:10;height:20" coordorigin="3279,-5606" coordsize="10,20" path="m3279,-5587l3288,-5587,3288,-5606,3279,-5606,3279,-5587xe" filled="true" fillcolor="#000000" stroked="false">
                <v:path arrowok="t"/>
                <v:fill type="solid"/>
              </v:shape>
            </v:group>
            <v:group style="position:absolute;left:3279;top:-5587;width:10;height:20" coordorigin="3279,-5587" coordsize="10,20">
              <v:shape style="position:absolute;left:3279;top:-5587;width:10;height:20" coordorigin="3279,-5587" coordsize="10,20" path="m3279,-5567l3288,-5567,3288,-5587,3279,-5587,3279,-5567xe" filled="true" fillcolor="#000000" stroked="false">
                <v:path arrowok="t"/>
                <v:fill type="solid"/>
              </v:shape>
            </v:group>
            <v:group style="position:absolute;left:3279;top:-5567;width:10;height:20" coordorigin="3279,-5567" coordsize="10,20">
              <v:shape style="position:absolute;left:3279;top:-5567;width:10;height:20" coordorigin="3279,-5567" coordsize="10,20" path="m3279,-5548l3288,-5548,3288,-5567,3279,-5567,3279,-5548xe" filled="true" fillcolor="#000000" stroked="false">
                <v:path arrowok="t"/>
                <v:fill type="solid"/>
              </v:shape>
            </v:group>
            <v:group style="position:absolute;left:3279;top:-5548;width:10;height:20" coordorigin="3279,-5548" coordsize="10,20">
              <v:shape style="position:absolute;left:3279;top:-5548;width:10;height:20" coordorigin="3279,-5548" coordsize="10,20" path="m3279,-5529l3288,-5529,3288,-5548,3279,-5548,3279,-5529xe" filled="true" fillcolor="#000000" stroked="false">
                <v:path arrowok="t"/>
                <v:fill type="solid"/>
              </v:shape>
            </v:group>
            <v:group style="position:absolute;left:3279;top:-5529;width:10;height:20" coordorigin="3279,-5529" coordsize="10,20">
              <v:shape style="position:absolute;left:3279;top:-5529;width:10;height:20" coordorigin="3279,-5529" coordsize="10,20" path="m3279,-5510l3288,-5510,3288,-5529,3279,-5529,3279,-5510xe" filled="true" fillcolor="#000000" stroked="false">
                <v:path arrowok="t"/>
                <v:fill type="solid"/>
              </v:shape>
            </v:group>
            <v:group style="position:absolute;left:3279;top:-5510;width:10;height:20" coordorigin="3279,-5510" coordsize="10,20">
              <v:shape style="position:absolute;left:3279;top:-5510;width:10;height:20" coordorigin="3279,-5510" coordsize="10,20" path="m3279,-5491l3288,-5491,3288,-5510,3279,-5510,3279,-5491xe" filled="true" fillcolor="#000000" stroked="false">
                <v:path arrowok="t"/>
                <v:fill type="solid"/>
              </v:shape>
            </v:group>
            <v:group style="position:absolute;left:3279;top:-5491;width:10;height:20" coordorigin="3279,-5491" coordsize="10,20">
              <v:shape style="position:absolute;left:3279;top:-5491;width:10;height:20" coordorigin="3279,-5491" coordsize="10,20" path="m3279,-5471l3288,-5471,3288,-5491,3279,-5491,3279,-5471xe" filled="true" fillcolor="#000000" stroked="false">
                <v:path arrowok="t"/>
                <v:fill type="solid"/>
              </v:shape>
            </v:group>
            <v:group style="position:absolute;left:3279;top:-5471;width:10;height:20" coordorigin="3279,-5471" coordsize="10,20">
              <v:shape style="position:absolute;left:3279;top:-5471;width:10;height:20" coordorigin="3279,-5471" coordsize="10,20" path="m3279,-5452l3288,-5452,3288,-5471,3279,-5471,3279,-5452xe" filled="true" fillcolor="#000000" stroked="false">
                <v:path arrowok="t"/>
                <v:fill type="solid"/>
              </v:shape>
            </v:group>
            <v:group style="position:absolute;left:3279;top:-5452;width:10;height:20" coordorigin="3279,-5452" coordsize="10,20">
              <v:shape style="position:absolute;left:3279;top:-5452;width:10;height:20" coordorigin="3279,-5452" coordsize="10,20" path="m3279,-5433l3288,-5433,3288,-5452,3279,-5452,3279,-5433xe" filled="true" fillcolor="#000000" stroked="false">
                <v:path arrowok="t"/>
                <v:fill type="solid"/>
              </v:shape>
            </v:group>
            <v:group style="position:absolute;left:3279;top:-5433;width:10;height:20" coordorigin="3279,-5433" coordsize="10,20">
              <v:shape style="position:absolute;left:3279;top:-5433;width:10;height:20" coordorigin="3279,-5433" coordsize="10,20" path="m3279,-5414l3288,-5414,3288,-5433,3279,-5433,3279,-5414xe" filled="true" fillcolor="#000000" stroked="false">
                <v:path arrowok="t"/>
                <v:fill type="solid"/>
              </v:shape>
            </v:group>
            <v:group style="position:absolute;left:3279;top:-5414;width:10;height:20" coordorigin="3279,-5414" coordsize="10,20">
              <v:shape style="position:absolute;left:3279;top:-5414;width:10;height:20" coordorigin="3279,-5414" coordsize="10,20" path="m3279,-5395l3288,-5395,3288,-5414,3279,-5414,3279,-5395xe" filled="true" fillcolor="#000000" stroked="false">
                <v:path arrowok="t"/>
                <v:fill type="solid"/>
              </v:shape>
            </v:group>
            <v:group style="position:absolute;left:3279;top:-5395;width:10;height:20" coordorigin="3279,-5395" coordsize="10,20">
              <v:shape style="position:absolute;left:3279;top:-5395;width:10;height:20" coordorigin="3279,-5395" coordsize="10,20" path="m3279,-5375l3288,-5375,3288,-5395,3279,-5395,3279,-5375xe" filled="true" fillcolor="#000000" stroked="false">
                <v:path arrowok="t"/>
                <v:fill type="solid"/>
              </v:shape>
            </v:group>
            <v:group style="position:absolute;left:3279;top:-5375;width:10;height:20" coordorigin="3279,-5375" coordsize="10,20">
              <v:shape style="position:absolute;left:3279;top:-5375;width:10;height:20" coordorigin="3279,-5375" coordsize="10,20" path="m3279,-5356l3288,-5356,3288,-5375,3279,-5375,3279,-5356xe" filled="true" fillcolor="#000000" stroked="false">
                <v:path arrowok="t"/>
                <v:fill type="solid"/>
              </v:shape>
            </v:group>
            <v:group style="position:absolute;left:5547;top:-5663;width:10;height:20" coordorigin="5547,-5663" coordsize="10,20">
              <v:shape style="position:absolute;left:5547;top:-5663;width:10;height:20" coordorigin="5547,-5663" coordsize="10,20" path="m5547,-5644l5556,-5644,5556,-5663,5547,-5663,5547,-5644xe" filled="true" fillcolor="#000000" stroked="false">
                <v:path arrowok="t"/>
                <v:fill type="solid"/>
              </v:shape>
            </v:group>
            <v:group style="position:absolute;left:5547;top:-5644;width:10;height:20" coordorigin="5547,-5644" coordsize="10,20">
              <v:shape style="position:absolute;left:5547;top:-5644;width:10;height:20" coordorigin="5547,-5644" coordsize="10,20" path="m5547,-5625l5556,-5625,5556,-5644,5547,-5644,5547,-5625xe" filled="true" fillcolor="#000000" stroked="false">
                <v:path arrowok="t"/>
                <v:fill type="solid"/>
              </v:shape>
            </v:group>
            <v:group style="position:absolute;left:5547;top:-5625;width:10;height:20" coordorigin="5547,-5625" coordsize="10,20">
              <v:shape style="position:absolute;left:5547;top:-5625;width:10;height:20" coordorigin="5547,-5625" coordsize="10,20" path="m5547,-5606l5556,-5606,5556,-5625,5547,-5625,5547,-5606xe" filled="true" fillcolor="#000000" stroked="false">
                <v:path arrowok="t"/>
                <v:fill type="solid"/>
              </v:shape>
            </v:group>
            <v:group style="position:absolute;left:5547;top:-5606;width:10;height:20" coordorigin="5547,-5606" coordsize="10,20">
              <v:shape style="position:absolute;left:5547;top:-5606;width:10;height:20" coordorigin="5547,-5606" coordsize="10,20" path="m5547,-5587l5556,-5587,5556,-5606,5547,-5606,5547,-5587xe" filled="true" fillcolor="#000000" stroked="false">
                <v:path arrowok="t"/>
                <v:fill type="solid"/>
              </v:shape>
            </v:group>
            <v:group style="position:absolute;left:5547;top:-5587;width:10;height:20" coordorigin="5547,-5587" coordsize="10,20">
              <v:shape style="position:absolute;left:5547;top:-5587;width:10;height:20" coordorigin="5547,-5587" coordsize="10,20" path="m5547,-5567l5556,-5567,5556,-5587,5547,-5587,5547,-5567xe" filled="true" fillcolor="#000000" stroked="false">
                <v:path arrowok="t"/>
                <v:fill type="solid"/>
              </v:shape>
            </v:group>
            <v:group style="position:absolute;left:5547;top:-5567;width:10;height:20" coordorigin="5547,-5567" coordsize="10,20">
              <v:shape style="position:absolute;left:5547;top:-5567;width:10;height:20" coordorigin="5547,-5567" coordsize="10,20" path="m5547,-5548l5556,-5548,5556,-5567,5547,-5567,5547,-5548xe" filled="true" fillcolor="#000000" stroked="false">
                <v:path arrowok="t"/>
                <v:fill type="solid"/>
              </v:shape>
            </v:group>
            <v:group style="position:absolute;left:5547;top:-5548;width:10;height:20" coordorigin="5547,-5548" coordsize="10,20">
              <v:shape style="position:absolute;left:5547;top:-5548;width:10;height:20" coordorigin="5547,-5548" coordsize="10,20" path="m5547,-5529l5556,-5529,5556,-5548,5547,-5548,5547,-5529xe" filled="true" fillcolor="#000000" stroked="false">
                <v:path arrowok="t"/>
                <v:fill type="solid"/>
              </v:shape>
            </v:group>
            <v:group style="position:absolute;left:5547;top:-5529;width:10;height:20" coordorigin="5547,-5529" coordsize="10,20">
              <v:shape style="position:absolute;left:5547;top:-5529;width:10;height:20" coordorigin="5547,-5529" coordsize="10,20" path="m5547,-5510l5556,-5510,5556,-5529,5547,-5529,5547,-5510xe" filled="true" fillcolor="#000000" stroked="false">
                <v:path arrowok="t"/>
                <v:fill type="solid"/>
              </v:shape>
            </v:group>
            <v:group style="position:absolute;left:5547;top:-5510;width:10;height:20" coordorigin="5547,-5510" coordsize="10,20">
              <v:shape style="position:absolute;left:5547;top:-5510;width:10;height:20" coordorigin="5547,-5510" coordsize="10,20" path="m5547,-5491l5556,-5491,5556,-5510,5547,-5510,5547,-5491xe" filled="true" fillcolor="#000000" stroked="false">
                <v:path arrowok="t"/>
                <v:fill type="solid"/>
              </v:shape>
            </v:group>
            <v:group style="position:absolute;left:5547;top:-5491;width:10;height:20" coordorigin="5547,-5491" coordsize="10,20">
              <v:shape style="position:absolute;left:5547;top:-5491;width:10;height:20" coordorigin="5547,-5491" coordsize="10,20" path="m5547,-5471l5556,-5471,5556,-5491,5547,-5491,5547,-5471xe" filled="true" fillcolor="#000000" stroked="false">
                <v:path arrowok="t"/>
                <v:fill type="solid"/>
              </v:shape>
            </v:group>
            <v:group style="position:absolute;left:5547;top:-5471;width:10;height:20" coordorigin="5547,-5471" coordsize="10,20">
              <v:shape style="position:absolute;left:5547;top:-5471;width:10;height:20" coordorigin="5547,-5471" coordsize="10,20" path="m5547,-5452l5556,-5452,5556,-5471,5547,-5471,5547,-5452xe" filled="true" fillcolor="#000000" stroked="false">
                <v:path arrowok="t"/>
                <v:fill type="solid"/>
              </v:shape>
            </v:group>
            <v:group style="position:absolute;left:5547;top:-5452;width:10;height:20" coordorigin="5547,-5452" coordsize="10,20">
              <v:shape style="position:absolute;left:5547;top:-5452;width:10;height:20" coordorigin="5547,-5452" coordsize="10,20" path="m5547,-5433l5556,-5433,5556,-5452,5547,-5452,5547,-5433xe" filled="true" fillcolor="#000000" stroked="false">
                <v:path arrowok="t"/>
                <v:fill type="solid"/>
              </v:shape>
            </v:group>
            <v:group style="position:absolute;left:5547;top:-5433;width:10;height:20" coordorigin="5547,-5433" coordsize="10,20">
              <v:shape style="position:absolute;left:5547;top:-5433;width:10;height:20" coordorigin="5547,-5433" coordsize="10,20" path="m5547,-5414l5556,-5414,5556,-5433,5547,-5433,5547,-5414xe" filled="true" fillcolor="#000000" stroked="false">
                <v:path arrowok="t"/>
                <v:fill type="solid"/>
              </v:shape>
            </v:group>
            <v:group style="position:absolute;left:5547;top:-5414;width:10;height:20" coordorigin="5547,-5414" coordsize="10,20">
              <v:shape style="position:absolute;left:5547;top:-5414;width:10;height:20" coordorigin="5547,-5414" coordsize="10,20" path="m5547,-5395l5556,-5395,5556,-5414,5547,-5414,5547,-5395xe" filled="true" fillcolor="#000000" stroked="false">
                <v:path arrowok="t"/>
                <v:fill type="solid"/>
              </v:shape>
            </v:group>
            <v:group style="position:absolute;left:5547;top:-5395;width:10;height:20" coordorigin="5547,-5395" coordsize="10,20">
              <v:shape style="position:absolute;left:5547;top:-5395;width:10;height:20" coordorigin="5547,-5395" coordsize="10,20" path="m5547,-5375l5556,-5375,5556,-5395,5547,-5395,5547,-5375xe" filled="true" fillcolor="#000000" stroked="false">
                <v:path arrowok="t"/>
                <v:fill type="solid"/>
              </v:shape>
            </v:group>
            <v:group style="position:absolute;left:5547;top:-5375;width:10;height:20" coordorigin="5547,-5375" coordsize="10,20">
              <v:shape style="position:absolute;left:5547;top:-5375;width:10;height:20" coordorigin="5547,-5375" coordsize="10,20" path="m5547,-5356l5556,-5356,5556,-5375,5547,-5375,5547,-5356xe" filled="true" fillcolor="#000000" stroked="false">
                <v:path arrowok="t"/>
                <v:fill type="solid"/>
              </v:shape>
            </v:group>
            <v:group style="position:absolute;left:5547;top:-5356;width:10;height:20" coordorigin="5547,-5356" coordsize="10,20">
              <v:shape style="position:absolute;left:5547;top:-5356;width:10;height:20" coordorigin="5547,-5356" coordsize="10,20" path="m5547,-5337l5556,-5337,5556,-5356,5547,-5356,5547,-5337xe" filled="true" fillcolor="#000000" stroked="false">
                <v:path arrowok="t"/>
                <v:fill type="solid"/>
              </v:shape>
            </v:group>
            <v:group style="position:absolute;left:5547;top:-5337;width:10;height:20" coordorigin="5547,-5337" coordsize="10,20">
              <v:shape style="position:absolute;left:5547;top:-5337;width:10;height:20" coordorigin="5547,-5337" coordsize="10,20" path="m5547,-5318l5556,-5318,5556,-5337,5547,-5337,5547,-5318xe" filled="true" fillcolor="#000000" stroked="false">
                <v:path arrowok="t"/>
                <v:fill type="solid"/>
              </v:shape>
            </v:group>
            <v:group style="position:absolute;left:5547;top:-5318;width:10;height:20" coordorigin="5547,-5318" coordsize="10,20">
              <v:shape style="position:absolute;left:5547;top:-5318;width:10;height:20" coordorigin="5547,-5318" coordsize="10,20" path="m5547,-5299l5556,-5299,5556,-5318,5547,-5318,5547,-5299xe" filled="true" fillcolor="#000000" stroked="false">
                <v:path arrowok="t"/>
                <v:fill type="solid"/>
              </v:shape>
            </v:group>
            <v:group style="position:absolute;left:5547;top:-5299;width:10;height:20" coordorigin="5547,-5299" coordsize="10,20">
              <v:shape style="position:absolute;left:5547;top:-5299;width:10;height:20" coordorigin="5547,-5299" coordsize="10,20" path="m5547,-5279l5556,-5279,5556,-5299,5547,-5299,5547,-5279xe" filled="true" fillcolor="#000000" stroked="false">
                <v:path arrowok="t"/>
                <v:fill type="solid"/>
              </v:shape>
            </v:group>
            <v:group style="position:absolute;left:5547;top:-5271;width:10;height:2" coordorigin="5547,-5271" coordsize="10,2">
              <v:shape style="position:absolute;left:5547;top:-5271;width:10;height:2" coordorigin="5547,-5271" coordsize="10,0" path="m5547,-5271l5556,-5271e" filled="false" stroked="true" strokeweight=".84pt" strokecolor="#000000">
                <v:path arrowok="t"/>
              </v:shape>
            </v:group>
            <v:group style="position:absolute;left:8240;top:-5663;width:10;height:20" coordorigin="8240,-5663" coordsize="10,20">
              <v:shape style="position:absolute;left:8240;top:-5663;width:10;height:20" coordorigin="8240,-5663" coordsize="10,20" path="m8240,-5644l8249,-5644,8249,-5663,8240,-5663,8240,-5644xe" filled="true" fillcolor="#000000" stroked="false">
                <v:path arrowok="t"/>
                <v:fill type="solid"/>
              </v:shape>
            </v:group>
            <v:group style="position:absolute;left:8240;top:-5644;width:10;height:20" coordorigin="8240,-5644" coordsize="10,20">
              <v:shape style="position:absolute;left:8240;top:-5644;width:10;height:20" coordorigin="8240,-5644" coordsize="10,20" path="m8240,-5625l8249,-5625,8249,-5644,8240,-5644,8240,-5625xe" filled="true" fillcolor="#000000" stroked="false">
                <v:path arrowok="t"/>
                <v:fill type="solid"/>
              </v:shape>
            </v:group>
            <v:group style="position:absolute;left:8240;top:-5625;width:10;height:20" coordorigin="8240,-5625" coordsize="10,20">
              <v:shape style="position:absolute;left:8240;top:-5625;width:10;height:20" coordorigin="8240,-5625" coordsize="10,20" path="m8240,-5606l8249,-5606,8249,-5625,8240,-5625,8240,-5606xe" filled="true" fillcolor="#000000" stroked="false">
                <v:path arrowok="t"/>
                <v:fill type="solid"/>
              </v:shape>
            </v:group>
            <v:group style="position:absolute;left:8240;top:-5606;width:10;height:20" coordorigin="8240,-5606" coordsize="10,20">
              <v:shape style="position:absolute;left:8240;top:-5606;width:10;height:20" coordorigin="8240,-5606" coordsize="10,20" path="m8240,-5587l8249,-5587,8249,-5606,8240,-5606,8240,-5587xe" filled="true" fillcolor="#000000" stroked="false">
                <v:path arrowok="t"/>
                <v:fill type="solid"/>
              </v:shape>
            </v:group>
            <v:group style="position:absolute;left:8240;top:-5587;width:10;height:20" coordorigin="8240,-5587" coordsize="10,20">
              <v:shape style="position:absolute;left:8240;top:-5587;width:10;height:20" coordorigin="8240,-5587" coordsize="10,20" path="m8240,-5567l8249,-5567,8249,-5587,8240,-5587,8240,-5567xe" filled="true" fillcolor="#000000" stroked="false">
                <v:path arrowok="t"/>
                <v:fill type="solid"/>
              </v:shape>
            </v:group>
            <v:group style="position:absolute;left:8240;top:-5567;width:10;height:20" coordorigin="8240,-5567" coordsize="10,20">
              <v:shape style="position:absolute;left:8240;top:-5567;width:10;height:20" coordorigin="8240,-5567" coordsize="10,20" path="m8240,-5548l8249,-5548,8249,-5567,8240,-5567,8240,-5548xe" filled="true" fillcolor="#000000" stroked="false">
                <v:path arrowok="t"/>
                <v:fill type="solid"/>
              </v:shape>
            </v:group>
            <v:group style="position:absolute;left:8240;top:-5548;width:10;height:20" coordorigin="8240,-5548" coordsize="10,20">
              <v:shape style="position:absolute;left:8240;top:-5548;width:10;height:20" coordorigin="8240,-5548" coordsize="10,20" path="m8240,-5529l8249,-5529,8249,-5548,8240,-5548,8240,-5529xe" filled="true" fillcolor="#000000" stroked="false">
                <v:path arrowok="t"/>
                <v:fill type="solid"/>
              </v:shape>
            </v:group>
            <v:group style="position:absolute;left:8240;top:-5529;width:10;height:20" coordorigin="8240,-5529" coordsize="10,20">
              <v:shape style="position:absolute;left:8240;top:-5529;width:10;height:20" coordorigin="8240,-5529" coordsize="10,20" path="m8240,-5510l8249,-5510,8249,-5529,8240,-5529,8240,-5510xe" filled="true" fillcolor="#000000" stroked="false">
                <v:path arrowok="t"/>
                <v:fill type="solid"/>
              </v:shape>
            </v:group>
            <v:group style="position:absolute;left:8240;top:-5510;width:10;height:20" coordorigin="8240,-5510" coordsize="10,20">
              <v:shape style="position:absolute;left:8240;top:-5510;width:10;height:20" coordorigin="8240,-5510" coordsize="10,20" path="m8240,-5491l8249,-5491,8249,-5510,8240,-5510,8240,-5491xe" filled="true" fillcolor="#000000" stroked="false">
                <v:path arrowok="t"/>
                <v:fill type="solid"/>
              </v:shape>
            </v:group>
            <v:group style="position:absolute;left:8240;top:-5491;width:10;height:20" coordorigin="8240,-5491" coordsize="10,20">
              <v:shape style="position:absolute;left:8240;top:-5491;width:10;height:20" coordorigin="8240,-5491" coordsize="10,20" path="m8240,-5471l8249,-5471,8249,-5491,8240,-5491,8240,-5471xe" filled="true" fillcolor="#000000" stroked="false">
                <v:path arrowok="t"/>
                <v:fill type="solid"/>
              </v:shape>
            </v:group>
            <v:group style="position:absolute;left:8240;top:-5471;width:10;height:20" coordorigin="8240,-5471" coordsize="10,20">
              <v:shape style="position:absolute;left:8240;top:-5471;width:10;height:20" coordorigin="8240,-5471" coordsize="10,20" path="m8240,-5452l8249,-5452,8249,-5471,8240,-5471,8240,-5452xe" filled="true" fillcolor="#000000" stroked="false">
                <v:path arrowok="t"/>
                <v:fill type="solid"/>
              </v:shape>
            </v:group>
            <v:group style="position:absolute;left:8240;top:-5452;width:10;height:20" coordorigin="8240,-5452" coordsize="10,20">
              <v:shape style="position:absolute;left:8240;top:-5452;width:10;height:20" coordorigin="8240,-5452" coordsize="10,20" path="m8240,-5433l8249,-5433,8249,-5452,8240,-5452,8240,-5433xe" filled="true" fillcolor="#000000" stroked="false">
                <v:path arrowok="t"/>
                <v:fill type="solid"/>
              </v:shape>
            </v:group>
            <v:group style="position:absolute;left:8240;top:-5433;width:10;height:20" coordorigin="8240,-5433" coordsize="10,20">
              <v:shape style="position:absolute;left:8240;top:-5433;width:10;height:20" coordorigin="8240,-5433" coordsize="10,20" path="m8240,-5414l8249,-5414,8249,-5433,8240,-5433,8240,-5414xe" filled="true" fillcolor="#000000" stroked="false">
                <v:path arrowok="t"/>
                <v:fill type="solid"/>
              </v:shape>
            </v:group>
            <v:group style="position:absolute;left:8240;top:-5414;width:10;height:20" coordorigin="8240,-5414" coordsize="10,20">
              <v:shape style="position:absolute;left:8240;top:-5414;width:10;height:20" coordorigin="8240,-5414" coordsize="10,20" path="m8240,-5395l8249,-5395,8249,-5414,8240,-5414,8240,-5395xe" filled="true" fillcolor="#000000" stroked="false">
                <v:path arrowok="t"/>
                <v:fill type="solid"/>
              </v:shape>
            </v:group>
            <v:group style="position:absolute;left:8240;top:-5395;width:10;height:20" coordorigin="8240,-5395" coordsize="10,20">
              <v:shape style="position:absolute;left:8240;top:-5395;width:10;height:20" coordorigin="8240,-5395" coordsize="10,20" path="m8240,-5375l8249,-5375,8249,-5395,8240,-5395,8240,-5375xe" filled="true" fillcolor="#000000" stroked="false">
                <v:path arrowok="t"/>
                <v:fill type="solid"/>
              </v:shape>
            </v:group>
            <v:group style="position:absolute;left:8240;top:-5375;width:10;height:20" coordorigin="8240,-5375" coordsize="10,20">
              <v:shape style="position:absolute;left:8240;top:-5375;width:10;height:20" coordorigin="8240,-5375" coordsize="10,20" path="m8240,-5356l8249,-5356,8249,-5375,8240,-5375,8240,-5356xe" filled="true" fillcolor="#000000" stroked="false">
                <v:path arrowok="t"/>
                <v:fill type="solid"/>
              </v:shape>
            </v:group>
            <v:group style="position:absolute;left:8240;top:-5356;width:10;height:20" coordorigin="8240,-5356" coordsize="10,20">
              <v:shape style="position:absolute;left:8240;top:-5356;width:10;height:20" coordorigin="8240,-5356" coordsize="10,20" path="m8240,-5337l8249,-5337,8249,-5356,8240,-5356,8240,-5337xe" filled="true" fillcolor="#000000" stroked="false">
                <v:path arrowok="t"/>
                <v:fill type="solid"/>
              </v:shape>
            </v:group>
            <v:group style="position:absolute;left:8240;top:-5337;width:10;height:20" coordorigin="8240,-5337" coordsize="10,20">
              <v:shape style="position:absolute;left:8240;top:-5337;width:10;height:20" coordorigin="8240,-5337" coordsize="10,20" path="m8240,-5318l8249,-5318,8249,-5337,8240,-5337,8240,-5318xe" filled="true" fillcolor="#000000" stroked="false">
                <v:path arrowok="t"/>
                <v:fill type="solid"/>
              </v:shape>
            </v:group>
            <v:group style="position:absolute;left:8240;top:-5318;width:10;height:20" coordorigin="8240,-5318" coordsize="10,20">
              <v:shape style="position:absolute;left:8240;top:-5318;width:10;height:20" coordorigin="8240,-5318" coordsize="10,20" path="m8240,-5299l8249,-5299,8249,-5318,8240,-5318,8240,-5299xe" filled="true" fillcolor="#000000" stroked="false">
                <v:path arrowok="t"/>
                <v:fill type="solid"/>
              </v:shape>
            </v:group>
            <v:group style="position:absolute;left:8240;top:-5299;width:10;height:20" coordorigin="8240,-5299" coordsize="10,20">
              <v:shape style="position:absolute;left:8240;top:-5299;width:10;height:20" coordorigin="8240,-5299" coordsize="10,20" path="m8240,-5279l8249,-5279,8249,-5299,8240,-5299,8240,-5279xe" filled="true" fillcolor="#000000" stroked="false">
                <v:path arrowok="t"/>
                <v:fill type="solid"/>
              </v:shape>
            </v:group>
            <v:group style="position:absolute;left:8240;top:-5271;width:10;height:2" coordorigin="8240,-5271" coordsize="10,2">
              <v:shape style="position:absolute;left:8240;top:-5271;width:10;height:2" coordorigin="8240,-5271" coordsize="10,0" path="m8240,-5271l8249,-5271e" filled="false" stroked="true" strokeweight=".84pt" strokecolor="#000000">
                <v:path arrowok="t"/>
              </v:shape>
            </v:group>
            <v:group style="position:absolute;left:9802;top:-5663;width:10;height:20" coordorigin="9802,-5663" coordsize="10,20">
              <v:shape style="position:absolute;left:9802;top:-5663;width:10;height:20" coordorigin="9802,-5663" coordsize="10,20" path="m9802,-5644l9812,-5644,9812,-5663,9802,-5663,9802,-5644xe" filled="true" fillcolor="#000000" stroked="false">
                <v:path arrowok="t"/>
                <v:fill type="solid"/>
              </v:shape>
            </v:group>
            <v:group style="position:absolute;left:9802;top:-5644;width:10;height:20" coordorigin="9802,-5644" coordsize="10,20">
              <v:shape style="position:absolute;left:9802;top:-5644;width:10;height:20" coordorigin="9802,-5644" coordsize="10,20" path="m9802,-5625l9812,-5625,9812,-5644,9802,-5644,9802,-5625xe" filled="true" fillcolor="#000000" stroked="false">
                <v:path arrowok="t"/>
                <v:fill type="solid"/>
              </v:shape>
            </v:group>
            <v:group style="position:absolute;left:9802;top:-5625;width:10;height:20" coordorigin="9802,-5625" coordsize="10,20">
              <v:shape style="position:absolute;left:9802;top:-5625;width:10;height:20" coordorigin="9802,-5625" coordsize="10,20" path="m9802,-5606l9812,-5606,9812,-5625,9802,-5625,9802,-5606xe" filled="true" fillcolor="#000000" stroked="false">
                <v:path arrowok="t"/>
                <v:fill type="solid"/>
              </v:shape>
            </v:group>
            <v:group style="position:absolute;left:9802;top:-5606;width:10;height:20" coordorigin="9802,-5606" coordsize="10,20">
              <v:shape style="position:absolute;left:9802;top:-5606;width:10;height:20" coordorigin="9802,-5606" coordsize="10,20" path="m9802,-5587l9812,-5587,9812,-5606,9802,-5606,9802,-5587xe" filled="true" fillcolor="#000000" stroked="false">
                <v:path arrowok="t"/>
                <v:fill type="solid"/>
              </v:shape>
            </v:group>
            <v:group style="position:absolute;left:9802;top:-5587;width:10;height:20" coordorigin="9802,-5587" coordsize="10,20">
              <v:shape style="position:absolute;left:9802;top:-5587;width:10;height:20" coordorigin="9802,-5587" coordsize="10,20" path="m9802,-5567l9812,-5567,9812,-5587,9802,-5587,9802,-5567xe" filled="true" fillcolor="#000000" stroked="false">
                <v:path arrowok="t"/>
                <v:fill type="solid"/>
              </v:shape>
            </v:group>
            <v:group style="position:absolute;left:9802;top:-5567;width:10;height:20" coordorigin="9802,-5567" coordsize="10,20">
              <v:shape style="position:absolute;left:9802;top:-5567;width:10;height:20" coordorigin="9802,-5567" coordsize="10,20" path="m9802,-5548l9812,-5548,9812,-5567,9802,-5567,9802,-5548xe" filled="true" fillcolor="#000000" stroked="false">
                <v:path arrowok="t"/>
                <v:fill type="solid"/>
              </v:shape>
            </v:group>
            <v:group style="position:absolute;left:9802;top:-5548;width:10;height:20" coordorigin="9802,-5548" coordsize="10,20">
              <v:shape style="position:absolute;left:9802;top:-5548;width:10;height:20" coordorigin="9802,-5548" coordsize="10,20" path="m9802,-5529l9812,-5529,9812,-5548,9802,-5548,9802,-5529xe" filled="true" fillcolor="#000000" stroked="false">
                <v:path arrowok="t"/>
                <v:fill type="solid"/>
              </v:shape>
            </v:group>
            <v:group style="position:absolute;left:9802;top:-5529;width:10;height:20" coordorigin="9802,-5529" coordsize="10,20">
              <v:shape style="position:absolute;left:9802;top:-5529;width:10;height:20" coordorigin="9802,-5529" coordsize="10,20" path="m9802,-5510l9812,-5510,9812,-5529,9802,-5529,9802,-5510xe" filled="true" fillcolor="#000000" stroked="false">
                <v:path arrowok="t"/>
                <v:fill type="solid"/>
              </v:shape>
            </v:group>
            <v:group style="position:absolute;left:9802;top:-5510;width:10;height:20" coordorigin="9802,-5510" coordsize="10,20">
              <v:shape style="position:absolute;left:9802;top:-5510;width:10;height:20" coordorigin="9802,-5510" coordsize="10,20" path="m9802,-5491l9812,-5491,9812,-5510,9802,-5510,9802,-5491xe" filled="true" fillcolor="#000000" stroked="false">
                <v:path arrowok="t"/>
                <v:fill type="solid"/>
              </v:shape>
            </v:group>
            <v:group style="position:absolute;left:9802;top:-5491;width:10;height:20" coordorigin="9802,-5491" coordsize="10,20">
              <v:shape style="position:absolute;left:9802;top:-5491;width:10;height:20" coordorigin="9802,-5491" coordsize="10,20" path="m9802,-5471l9812,-5471,9812,-5491,9802,-5491,9802,-5471xe" filled="true" fillcolor="#000000" stroked="false">
                <v:path arrowok="t"/>
                <v:fill type="solid"/>
              </v:shape>
            </v:group>
            <v:group style="position:absolute;left:9802;top:-5471;width:10;height:20" coordorigin="9802,-5471" coordsize="10,20">
              <v:shape style="position:absolute;left:9802;top:-5471;width:10;height:20" coordorigin="9802,-5471" coordsize="10,20" path="m9802,-5452l9812,-5452,9812,-5471,9802,-5471,9802,-5452xe" filled="true" fillcolor="#000000" stroked="false">
                <v:path arrowok="t"/>
                <v:fill type="solid"/>
              </v:shape>
            </v:group>
            <v:group style="position:absolute;left:9802;top:-5452;width:10;height:20" coordorigin="9802,-5452" coordsize="10,20">
              <v:shape style="position:absolute;left:9802;top:-5452;width:10;height:20" coordorigin="9802,-5452" coordsize="10,20" path="m9802,-5433l9812,-5433,9812,-5452,9802,-5452,9802,-5433xe" filled="true" fillcolor="#000000" stroked="false">
                <v:path arrowok="t"/>
                <v:fill type="solid"/>
              </v:shape>
            </v:group>
            <v:group style="position:absolute;left:9802;top:-5433;width:10;height:20" coordorigin="9802,-5433" coordsize="10,20">
              <v:shape style="position:absolute;left:9802;top:-5433;width:10;height:20" coordorigin="9802,-5433" coordsize="10,20" path="m9802,-5414l9812,-5414,9812,-5433,9802,-5433,9802,-5414xe" filled="true" fillcolor="#000000" stroked="false">
                <v:path arrowok="t"/>
                <v:fill type="solid"/>
              </v:shape>
            </v:group>
            <v:group style="position:absolute;left:9802;top:-5414;width:10;height:20" coordorigin="9802,-5414" coordsize="10,20">
              <v:shape style="position:absolute;left:9802;top:-5414;width:10;height:20" coordorigin="9802,-5414" coordsize="10,20" path="m9802,-5395l9812,-5395,9812,-5414,9802,-5414,9802,-5395xe" filled="true" fillcolor="#000000" stroked="false">
                <v:path arrowok="t"/>
                <v:fill type="solid"/>
              </v:shape>
            </v:group>
            <v:group style="position:absolute;left:9802;top:-5395;width:10;height:20" coordorigin="9802,-5395" coordsize="10,20">
              <v:shape style="position:absolute;left:9802;top:-5395;width:10;height:20" coordorigin="9802,-5395" coordsize="10,20" path="m9802,-5375l9812,-5375,9812,-5395,9802,-5395,9802,-5375xe" filled="true" fillcolor="#000000" stroked="false">
                <v:path arrowok="t"/>
                <v:fill type="solid"/>
              </v:shape>
            </v:group>
            <v:group style="position:absolute;left:9802;top:-5375;width:10;height:20" coordorigin="9802,-5375" coordsize="10,20">
              <v:shape style="position:absolute;left:9802;top:-5375;width:10;height:20" coordorigin="9802,-5375" coordsize="10,20" path="m9802,-5356l9812,-5356,9812,-5375,9802,-5375,9802,-5356xe" filled="true" fillcolor="#000000" stroked="false">
                <v:path arrowok="t"/>
                <v:fill type="solid"/>
              </v:shape>
            </v:group>
            <v:group style="position:absolute;left:9802;top:-5356;width:10;height:20" coordorigin="9802,-5356" coordsize="10,20">
              <v:shape style="position:absolute;left:9802;top:-5356;width:10;height:20" coordorigin="9802,-5356" coordsize="10,20" path="m9802,-5337l9812,-5337,9812,-5356,9802,-5356,9802,-5337xe" filled="true" fillcolor="#000000" stroked="false">
                <v:path arrowok="t"/>
                <v:fill type="solid"/>
              </v:shape>
            </v:group>
            <v:group style="position:absolute;left:9802;top:-5337;width:10;height:20" coordorigin="9802,-5337" coordsize="10,20">
              <v:shape style="position:absolute;left:9802;top:-5337;width:10;height:20" coordorigin="9802,-5337" coordsize="10,20" path="m9802,-5318l9812,-5318,9812,-5337,9802,-5337,9802,-5318xe" filled="true" fillcolor="#000000" stroked="false">
                <v:path arrowok="t"/>
                <v:fill type="solid"/>
              </v:shape>
            </v:group>
            <v:group style="position:absolute;left:9802;top:-5318;width:10;height:20" coordorigin="9802,-5318" coordsize="10,20">
              <v:shape style="position:absolute;left:9802;top:-5318;width:10;height:20" coordorigin="9802,-5318" coordsize="10,20" path="m9802,-5299l9812,-5299,9812,-5318,9802,-5318,9802,-5299xe" filled="true" fillcolor="#000000" stroked="false">
                <v:path arrowok="t"/>
                <v:fill type="solid"/>
              </v:shape>
            </v:group>
            <v:group style="position:absolute;left:9802;top:-5299;width:10;height:20" coordorigin="9802,-5299" coordsize="10,20">
              <v:shape style="position:absolute;left:9802;top:-5299;width:10;height:20" coordorigin="9802,-5299" coordsize="10,20" path="m9802,-5279l9812,-5279,9812,-5299,9802,-5299,9802,-5279xe" filled="true" fillcolor="#000000" stroked="false">
                <v:path arrowok="t"/>
                <v:fill type="solid"/>
              </v:shape>
            </v:group>
            <v:group style="position:absolute;left:9802;top:-5271;width:10;height:2" coordorigin="9802,-5271" coordsize="10,2">
              <v:shape style="position:absolute;left:9802;top:-5271;width:10;height:2" coordorigin="9802,-5271" coordsize="10,0" path="m9802,-5271l9812,-5271e" filled="false" stroked="true" strokeweight=".84pt" strokecolor="#000000">
                <v:path arrowok="t"/>
              </v:shape>
            </v:group>
            <v:group style="position:absolute;left:12212;top:-5663;width:10;height:20" coordorigin="12212,-5663" coordsize="10,20">
              <v:shape style="position:absolute;left:12212;top:-5663;width:10;height:20" coordorigin="12212,-5663" coordsize="10,20" path="m12212,-5644l12222,-5644,12222,-5663,12212,-5663,12212,-5644xe" filled="true" fillcolor="#000000" stroked="false">
                <v:path arrowok="t"/>
                <v:fill type="solid"/>
              </v:shape>
            </v:group>
            <v:group style="position:absolute;left:12212;top:-5644;width:10;height:20" coordorigin="12212,-5644" coordsize="10,20">
              <v:shape style="position:absolute;left:12212;top:-5644;width:10;height:20" coordorigin="12212,-5644" coordsize="10,20" path="m12212,-5625l12222,-5625,12222,-5644,12212,-5644,12212,-5625xe" filled="true" fillcolor="#000000" stroked="false">
                <v:path arrowok="t"/>
                <v:fill type="solid"/>
              </v:shape>
            </v:group>
            <v:group style="position:absolute;left:12212;top:-5625;width:10;height:20" coordorigin="12212,-5625" coordsize="10,20">
              <v:shape style="position:absolute;left:12212;top:-5625;width:10;height:20" coordorigin="12212,-5625" coordsize="10,20" path="m12212,-5606l12222,-5606,12222,-5625,12212,-5625,12212,-5606xe" filled="true" fillcolor="#000000" stroked="false">
                <v:path arrowok="t"/>
                <v:fill type="solid"/>
              </v:shape>
            </v:group>
            <v:group style="position:absolute;left:12212;top:-5606;width:10;height:20" coordorigin="12212,-5606" coordsize="10,20">
              <v:shape style="position:absolute;left:12212;top:-5606;width:10;height:20" coordorigin="12212,-5606" coordsize="10,20" path="m12212,-5587l12222,-5587,12222,-5606,12212,-5606,12212,-5587xe" filled="true" fillcolor="#000000" stroked="false">
                <v:path arrowok="t"/>
                <v:fill type="solid"/>
              </v:shape>
            </v:group>
            <v:group style="position:absolute;left:12212;top:-5587;width:10;height:20" coordorigin="12212,-5587" coordsize="10,20">
              <v:shape style="position:absolute;left:12212;top:-5587;width:10;height:20" coordorigin="12212,-5587" coordsize="10,20" path="m12212,-5567l12222,-5567,12222,-5587,12212,-5587,12212,-5567xe" filled="true" fillcolor="#000000" stroked="false">
                <v:path arrowok="t"/>
                <v:fill type="solid"/>
              </v:shape>
            </v:group>
            <v:group style="position:absolute;left:12212;top:-5567;width:10;height:20" coordorigin="12212,-5567" coordsize="10,20">
              <v:shape style="position:absolute;left:12212;top:-5567;width:10;height:20" coordorigin="12212,-5567" coordsize="10,20" path="m12212,-5548l12222,-5548,12222,-5567,12212,-5567,12212,-5548xe" filled="true" fillcolor="#000000" stroked="false">
                <v:path arrowok="t"/>
                <v:fill type="solid"/>
              </v:shape>
            </v:group>
            <v:group style="position:absolute;left:12212;top:-5548;width:10;height:20" coordorigin="12212,-5548" coordsize="10,20">
              <v:shape style="position:absolute;left:12212;top:-5548;width:10;height:20" coordorigin="12212,-5548" coordsize="10,20" path="m12212,-5529l12222,-5529,12222,-5548,12212,-5548,12212,-5529xe" filled="true" fillcolor="#000000" stroked="false">
                <v:path arrowok="t"/>
                <v:fill type="solid"/>
              </v:shape>
            </v:group>
            <v:group style="position:absolute;left:12212;top:-5529;width:10;height:20" coordorigin="12212,-5529" coordsize="10,20">
              <v:shape style="position:absolute;left:12212;top:-5529;width:10;height:20" coordorigin="12212,-5529" coordsize="10,20" path="m12212,-5510l12222,-5510,12222,-5529,12212,-5529,12212,-5510xe" filled="true" fillcolor="#000000" stroked="false">
                <v:path arrowok="t"/>
                <v:fill type="solid"/>
              </v:shape>
            </v:group>
            <v:group style="position:absolute;left:12212;top:-5510;width:10;height:20" coordorigin="12212,-5510" coordsize="10,20">
              <v:shape style="position:absolute;left:12212;top:-5510;width:10;height:20" coordorigin="12212,-5510" coordsize="10,20" path="m12212,-5491l12222,-5491,12222,-5510,12212,-5510,12212,-5491xe" filled="true" fillcolor="#000000" stroked="false">
                <v:path arrowok="t"/>
                <v:fill type="solid"/>
              </v:shape>
            </v:group>
            <v:group style="position:absolute;left:12212;top:-5491;width:10;height:20" coordorigin="12212,-5491" coordsize="10,20">
              <v:shape style="position:absolute;left:12212;top:-5491;width:10;height:20" coordorigin="12212,-5491" coordsize="10,20" path="m12212,-5471l12222,-5471,12222,-5491,12212,-5491,12212,-5471xe" filled="true" fillcolor="#000000" stroked="false">
                <v:path arrowok="t"/>
                <v:fill type="solid"/>
              </v:shape>
            </v:group>
            <v:group style="position:absolute;left:12212;top:-5471;width:10;height:20" coordorigin="12212,-5471" coordsize="10,20">
              <v:shape style="position:absolute;left:12212;top:-5471;width:10;height:20" coordorigin="12212,-5471" coordsize="10,20" path="m12212,-5452l12222,-5452,12222,-5471,12212,-5471,12212,-5452xe" filled="true" fillcolor="#000000" stroked="false">
                <v:path arrowok="t"/>
                <v:fill type="solid"/>
              </v:shape>
            </v:group>
            <v:group style="position:absolute;left:12212;top:-5452;width:10;height:20" coordorigin="12212,-5452" coordsize="10,20">
              <v:shape style="position:absolute;left:12212;top:-5452;width:10;height:20" coordorigin="12212,-5452" coordsize="10,20" path="m12212,-5433l12222,-5433,12222,-5452,12212,-5452,12212,-5433xe" filled="true" fillcolor="#000000" stroked="false">
                <v:path arrowok="t"/>
                <v:fill type="solid"/>
              </v:shape>
            </v:group>
            <v:group style="position:absolute;left:12212;top:-5433;width:10;height:20" coordorigin="12212,-5433" coordsize="10,20">
              <v:shape style="position:absolute;left:12212;top:-5433;width:10;height:20" coordorigin="12212,-5433" coordsize="10,20" path="m12212,-5414l12222,-5414,12222,-5433,12212,-5433,12212,-5414xe" filled="true" fillcolor="#000000" stroked="false">
                <v:path arrowok="t"/>
                <v:fill type="solid"/>
              </v:shape>
            </v:group>
            <v:group style="position:absolute;left:12212;top:-5414;width:10;height:20" coordorigin="12212,-5414" coordsize="10,20">
              <v:shape style="position:absolute;left:12212;top:-5414;width:10;height:20" coordorigin="12212,-5414" coordsize="10,20" path="m12212,-5395l12222,-5395,12222,-5414,12212,-5414,12212,-5395xe" filled="true" fillcolor="#000000" stroked="false">
                <v:path arrowok="t"/>
                <v:fill type="solid"/>
              </v:shape>
            </v:group>
            <v:group style="position:absolute;left:12212;top:-5395;width:10;height:20" coordorigin="12212,-5395" coordsize="10,20">
              <v:shape style="position:absolute;left:12212;top:-5395;width:10;height:20" coordorigin="12212,-5395" coordsize="10,20" path="m12212,-5375l12222,-5375,12222,-5395,12212,-5395,12212,-5375xe" filled="true" fillcolor="#000000" stroked="false">
                <v:path arrowok="t"/>
                <v:fill type="solid"/>
              </v:shape>
            </v:group>
            <v:group style="position:absolute;left:12212;top:-5375;width:10;height:20" coordorigin="12212,-5375" coordsize="10,20">
              <v:shape style="position:absolute;left:12212;top:-5375;width:10;height:20" coordorigin="12212,-5375" coordsize="10,20" path="m12212,-5356l12222,-5356,12222,-5375,12212,-5375,12212,-5356xe" filled="true" fillcolor="#000000" stroked="false">
                <v:path arrowok="t"/>
                <v:fill type="solid"/>
              </v:shape>
            </v:group>
            <v:group style="position:absolute;left:12212;top:-5356;width:10;height:20" coordorigin="12212,-5356" coordsize="10,20">
              <v:shape style="position:absolute;left:12212;top:-5356;width:10;height:20" coordorigin="12212,-5356" coordsize="10,20" path="m12212,-5337l12222,-5337,12222,-5356,12212,-5356,12212,-5337xe" filled="true" fillcolor="#000000" stroked="false">
                <v:path arrowok="t"/>
                <v:fill type="solid"/>
              </v:shape>
            </v:group>
            <v:group style="position:absolute;left:12212;top:-5337;width:10;height:20" coordorigin="12212,-5337" coordsize="10,20">
              <v:shape style="position:absolute;left:12212;top:-5337;width:10;height:20" coordorigin="12212,-5337" coordsize="10,20" path="m12212,-5318l12222,-5318,12222,-5337,12212,-5337,12212,-5318xe" filled="true" fillcolor="#000000" stroked="false">
                <v:path arrowok="t"/>
                <v:fill type="solid"/>
              </v:shape>
            </v:group>
            <v:group style="position:absolute;left:12212;top:-5318;width:10;height:20" coordorigin="12212,-5318" coordsize="10,20">
              <v:shape style="position:absolute;left:12212;top:-5318;width:10;height:20" coordorigin="12212,-5318" coordsize="10,20" path="m12212,-5299l12222,-5299,12222,-5318,12212,-5318,12212,-5299xe" filled="true" fillcolor="#000000" stroked="false">
                <v:path arrowok="t"/>
                <v:fill type="solid"/>
              </v:shape>
            </v:group>
            <v:group style="position:absolute;left:12212;top:-5299;width:10;height:20" coordorigin="12212,-5299" coordsize="10,20">
              <v:shape style="position:absolute;left:12212;top:-5299;width:10;height:20" coordorigin="12212,-5299" coordsize="10,20" path="m12212,-5279l12222,-5279,12222,-5299,12212,-5299,12212,-5279xe" filled="true" fillcolor="#000000" stroked="false">
                <v:path arrowok="t"/>
                <v:fill type="solid"/>
              </v:shape>
            </v:group>
            <v:group style="position:absolute;left:12212;top:-5271;width:10;height:2" coordorigin="12212,-5271" coordsize="10,2">
              <v:shape style="position:absolute;left:12212;top:-5271;width:10;height:2" coordorigin="12212,-5271" coordsize="10,0" path="m12212,-5271l12222,-5271e" filled="false" stroked="true" strokeweight=".84pt" strokecolor="#000000">
                <v:path arrowok="t"/>
              </v:shape>
            </v:group>
            <v:group style="position:absolute;left:14248;top:-5663;width:10;height:20" coordorigin="14248,-5663" coordsize="10,20">
              <v:shape style="position:absolute;left:14248;top:-5663;width:10;height:20" coordorigin="14248,-5663" coordsize="10,20" path="m14248,-5644l14257,-5644,14257,-5663,14248,-5663,14248,-5644xe" filled="true" fillcolor="#000000" stroked="false">
                <v:path arrowok="t"/>
                <v:fill type="solid"/>
              </v:shape>
            </v:group>
            <v:group style="position:absolute;left:14248;top:-5644;width:10;height:20" coordorigin="14248,-5644" coordsize="10,20">
              <v:shape style="position:absolute;left:14248;top:-5644;width:10;height:20" coordorigin="14248,-5644" coordsize="10,20" path="m14248,-5625l14257,-5625,14257,-5644,14248,-5644,14248,-5625xe" filled="true" fillcolor="#000000" stroked="false">
                <v:path arrowok="t"/>
                <v:fill type="solid"/>
              </v:shape>
            </v:group>
            <v:group style="position:absolute;left:14248;top:-5625;width:10;height:20" coordorigin="14248,-5625" coordsize="10,20">
              <v:shape style="position:absolute;left:14248;top:-5625;width:10;height:20" coordorigin="14248,-5625" coordsize="10,20" path="m14248,-5606l14257,-5606,14257,-5625,14248,-5625,14248,-5606xe" filled="true" fillcolor="#000000" stroked="false">
                <v:path arrowok="t"/>
                <v:fill type="solid"/>
              </v:shape>
            </v:group>
            <v:group style="position:absolute;left:14248;top:-5606;width:10;height:20" coordorigin="14248,-5606" coordsize="10,20">
              <v:shape style="position:absolute;left:14248;top:-5606;width:10;height:20" coordorigin="14248,-5606" coordsize="10,20" path="m14248,-5587l14257,-5587,14257,-5606,14248,-5606,14248,-5587xe" filled="true" fillcolor="#000000" stroked="false">
                <v:path arrowok="t"/>
                <v:fill type="solid"/>
              </v:shape>
            </v:group>
            <v:group style="position:absolute;left:14248;top:-5587;width:10;height:20" coordorigin="14248,-5587" coordsize="10,20">
              <v:shape style="position:absolute;left:14248;top:-5587;width:10;height:20" coordorigin="14248,-5587" coordsize="10,20" path="m14248,-5567l14257,-5567,14257,-5587,14248,-5587,14248,-5567xe" filled="true" fillcolor="#000000" stroked="false">
                <v:path arrowok="t"/>
                <v:fill type="solid"/>
              </v:shape>
            </v:group>
            <v:group style="position:absolute;left:14248;top:-5567;width:10;height:20" coordorigin="14248,-5567" coordsize="10,20">
              <v:shape style="position:absolute;left:14248;top:-5567;width:10;height:20" coordorigin="14248,-5567" coordsize="10,20" path="m14248,-5548l14257,-5548,14257,-5567,14248,-5567,14248,-5548xe" filled="true" fillcolor="#000000" stroked="false">
                <v:path arrowok="t"/>
                <v:fill type="solid"/>
              </v:shape>
            </v:group>
            <v:group style="position:absolute;left:14248;top:-5548;width:10;height:20" coordorigin="14248,-5548" coordsize="10,20">
              <v:shape style="position:absolute;left:14248;top:-5548;width:10;height:20" coordorigin="14248,-5548" coordsize="10,20" path="m14248,-5529l14257,-5529,14257,-5548,14248,-5548,14248,-5529xe" filled="true" fillcolor="#000000" stroked="false">
                <v:path arrowok="t"/>
                <v:fill type="solid"/>
              </v:shape>
            </v:group>
            <v:group style="position:absolute;left:14248;top:-5529;width:10;height:20" coordorigin="14248,-5529" coordsize="10,20">
              <v:shape style="position:absolute;left:14248;top:-5529;width:10;height:20" coordorigin="14248,-5529" coordsize="10,20" path="m14248,-5510l14257,-5510,14257,-5529,14248,-5529,14248,-5510xe" filled="true" fillcolor="#000000" stroked="false">
                <v:path arrowok="t"/>
                <v:fill type="solid"/>
              </v:shape>
            </v:group>
            <v:group style="position:absolute;left:14248;top:-5510;width:10;height:20" coordorigin="14248,-5510" coordsize="10,20">
              <v:shape style="position:absolute;left:14248;top:-5510;width:10;height:20" coordorigin="14248,-5510" coordsize="10,20" path="m14248,-5491l14257,-5491,14257,-5510,14248,-5510,14248,-5491xe" filled="true" fillcolor="#000000" stroked="false">
                <v:path arrowok="t"/>
                <v:fill type="solid"/>
              </v:shape>
            </v:group>
            <v:group style="position:absolute;left:14248;top:-5491;width:10;height:20" coordorigin="14248,-5491" coordsize="10,20">
              <v:shape style="position:absolute;left:14248;top:-5491;width:10;height:20" coordorigin="14248,-5491" coordsize="10,20" path="m14248,-5471l14257,-5471,14257,-5491,14248,-5491,14248,-5471xe" filled="true" fillcolor="#000000" stroked="false">
                <v:path arrowok="t"/>
                <v:fill type="solid"/>
              </v:shape>
            </v:group>
            <v:group style="position:absolute;left:14248;top:-5471;width:10;height:20" coordorigin="14248,-5471" coordsize="10,20">
              <v:shape style="position:absolute;left:14248;top:-5471;width:10;height:20" coordorigin="14248,-5471" coordsize="10,20" path="m14248,-5452l14257,-5452,14257,-5471,14248,-5471,14248,-5452xe" filled="true" fillcolor="#000000" stroked="false">
                <v:path arrowok="t"/>
                <v:fill type="solid"/>
              </v:shape>
            </v:group>
            <v:group style="position:absolute;left:14248;top:-5452;width:10;height:20" coordorigin="14248,-5452" coordsize="10,20">
              <v:shape style="position:absolute;left:14248;top:-5452;width:10;height:20" coordorigin="14248,-5452" coordsize="10,20" path="m14248,-5433l14257,-5433,14257,-5452,14248,-5452,14248,-5433xe" filled="true" fillcolor="#000000" stroked="false">
                <v:path arrowok="t"/>
                <v:fill type="solid"/>
              </v:shape>
            </v:group>
            <v:group style="position:absolute;left:14248;top:-5433;width:10;height:20" coordorigin="14248,-5433" coordsize="10,20">
              <v:shape style="position:absolute;left:14248;top:-5433;width:10;height:20" coordorigin="14248,-5433" coordsize="10,20" path="m14248,-5414l14257,-5414,14257,-5433,14248,-5433,14248,-5414xe" filled="true" fillcolor="#000000" stroked="false">
                <v:path arrowok="t"/>
                <v:fill type="solid"/>
              </v:shape>
            </v:group>
            <v:group style="position:absolute;left:14248;top:-5414;width:10;height:20" coordorigin="14248,-5414" coordsize="10,20">
              <v:shape style="position:absolute;left:14248;top:-5414;width:10;height:20" coordorigin="14248,-5414" coordsize="10,20" path="m14248,-5395l14257,-5395,14257,-5414,14248,-5414,14248,-5395xe" filled="true" fillcolor="#000000" stroked="false">
                <v:path arrowok="t"/>
                <v:fill type="solid"/>
              </v:shape>
            </v:group>
            <v:group style="position:absolute;left:14248;top:-5395;width:10;height:20" coordorigin="14248,-5395" coordsize="10,20">
              <v:shape style="position:absolute;left:14248;top:-5395;width:10;height:20" coordorigin="14248,-5395" coordsize="10,20" path="m14248,-5375l14257,-5375,14257,-5395,14248,-5395,14248,-5375xe" filled="true" fillcolor="#000000" stroked="false">
                <v:path arrowok="t"/>
                <v:fill type="solid"/>
              </v:shape>
            </v:group>
            <v:group style="position:absolute;left:14248;top:-5375;width:10;height:20" coordorigin="14248,-5375" coordsize="10,20">
              <v:shape style="position:absolute;left:14248;top:-5375;width:10;height:20" coordorigin="14248,-5375" coordsize="10,20" path="m14248,-5356l14257,-5356,14257,-5375,14248,-5375,14248,-5356xe" filled="true" fillcolor="#000000" stroked="false">
                <v:path arrowok="t"/>
                <v:fill type="solid"/>
              </v:shape>
              <v:shape style="position:absolute;left:3269;top:-5356;width:1568;height:103" type="#_x0000_t75" stroked="false">
                <v:imagedata r:id="rId104" o:title=""/>
              </v:shape>
              <v:shape style="position:absolute;left:4833;top:-5263;width:3407;height:10" type="#_x0000_t75" stroked="false">
                <v:imagedata r:id="rId66" o:title=""/>
              </v:shape>
            </v:group>
            <v:group style="position:absolute;left:8240;top:-5258;width:10;height:2" coordorigin="8240,-5258" coordsize="10,2">
              <v:shape style="position:absolute;left:8240;top:-5258;width:10;height:2" coordorigin="8240,-5258" coordsize="10,0" path="m8240,-5258l8249,-5258e" filled="false" stroked="true" strokeweight=".48001pt" strokecolor="#000000">
                <v:path arrowok="t"/>
              </v:shape>
              <v:shape style="position:absolute;left:9798;top:-5356;width:4469;height:103" type="#_x0000_t75" stroked="false">
                <v:imagedata r:id="rId105" o:title=""/>
              </v:shape>
            </v:group>
            <v:group style="position:absolute;left:14248;top:-5258;width:10;height:2" coordorigin="14248,-5258" coordsize="10,2">
              <v:shape style="position:absolute;left:14248;top:-5258;width:10;height:2" coordorigin="14248,-5258" coordsize="10,0" path="m14248,-5258l14257,-5258e" filled="false" stroked="true" strokeweight=".48001pt" strokecolor="#000000">
                <v:path arrowok="t"/>
              </v:shape>
            </v:group>
            <v:group style="position:absolute;left:3279;top:-5253;width:10;height:20" coordorigin="3279,-5253" coordsize="10,20">
              <v:shape style="position:absolute;left:3279;top:-5253;width:10;height:20" coordorigin="3279,-5253" coordsize="10,20" path="m3279,-5234l3288,-5234,3288,-5253,3279,-5253,3279,-5234xe" filled="true" fillcolor="#000000" stroked="false">
                <v:path arrowok="t"/>
                <v:fill type="solid"/>
              </v:shape>
            </v:group>
            <v:group style="position:absolute;left:3279;top:-5234;width:10;height:20" coordorigin="3279,-5234" coordsize="10,20">
              <v:shape style="position:absolute;left:3279;top:-5234;width:10;height:20" coordorigin="3279,-5234" coordsize="10,20" path="m3279,-5215l3288,-5215,3288,-5234,3279,-5234,3279,-5215xe" filled="true" fillcolor="#000000" stroked="false">
                <v:path arrowok="t"/>
                <v:fill type="solid"/>
              </v:shape>
            </v:group>
            <v:group style="position:absolute;left:3279;top:-5215;width:10;height:20" coordorigin="3279,-5215" coordsize="10,20">
              <v:shape style="position:absolute;left:3279;top:-5215;width:10;height:20" coordorigin="3279,-5215" coordsize="10,20" path="m3279,-5195l3288,-5195,3288,-5215,3279,-5215,3279,-5195xe" filled="true" fillcolor="#000000" stroked="false">
                <v:path arrowok="t"/>
                <v:fill type="solid"/>
              </v:shape>
            </v:group>
            <v:group style="position:absolute;left:3279;top:-5195;width:10;height:20" coordorigin="3279,-5195" coordsize="10,20">
              <v:shape style="position:absolute;left:3279;top:-5195;width:10;height:20" coordorigin="3279,-5195" coordsize="10,20" path="m3279,-5176l3288,-5176,3288,-5195,3279,-5195,3279,-5176xe" filled="true" fillcolor="#000000" stroked="false">
                <v:path arrowok="t"/>
                <v:fill type="solid"/>
              </v:shape>
            </v:group>
            <v:group style="position:absolute;left:3279;top:-5176;width:10;height:20" coordorigin="3279,-5176" coordsize="10,20">
              <v:shape style="position:absolute;left:3279;top:-5176;width:10;height:20" coordorigin="3279,-5176" coordsize="10,20" path="m3279,-5157l3288,-5157,3288,-5176,3279,-5176,3279,-5157xe" filled="true" fillcolor="#000000" stroked="false">
                <v:path arrowok="t"/>
                <v:fill type="solid"/>
              </v:shape>
            </v:group>
            <v:group style="position:absolute;left:3279;top:-5157;width:10;height:20" coordorigin="3279,-5157" coordsize="10,20">
              <v:shape style="position:absolute;left:3279;top:-5157;width:10;height:20" coordorigin="3279,-5157" coordsize="10,20" path="m3279,-5138l3288,-5138,3288,-5157,3279,-5157,3279,-5138xe" filled="true" fillcolor="#000000" stroked="false">
                <v:path arrowok="t"/>
                <v:fill type="solid"/>
              </v:shape>
            </v:group>
            <v:group style="position:absolute;left:3279;top:-5138;width:10;height:20" coordorigin="3279,-5138" coordsize="10,20">
              <v:shape style="position:absolute;left:3279;top:-5138;width:10;height:20" coordorigin="3279,-5138" coordsize="10,20" path="m3279,-5119l3288,-5119,3288,-5138,3279,-5138,3279,-5119xe" filled="true" fillcolor="#000000" stroked="false">
                <v:path arrowok="t"/>
                <v:fill type="solid"/>
              </v:shape>
            </v:group>
            <v:group style="position:absolute;left:3279;top:-5119;width:10;height:20" coordorigin="3279,-5119" coordsize="10,20">
              <v:shape style="position:absolute;left:3279;top:-5119;width:10;height:20" coordorigin="3279,-5119" coordsize="10,20" path="m3279,-5099l3288,-5099,3288,-5119,3279,-5119,3279,-5099xe" filled="true" fillcolor="#000000" stroked="false">
                <v:path arrowok="t"/>
                <v:fill type="solid"/>
              </v:shape>
            </v:group>
            <v:group style="position:absolute;left:3279;top:-5099;width:10;height:20" coordorigin="3279,-5099" coordsize="10,20">
              <v:shape style="position:absolute;left:3279;top:-5099;width:10;height:20" coordorigin="3279,-5099" coordsize="10,20" path="m3279,-5080l3288,-5080,3288,-5099,3279,-5099,3279,-5080xe" filled="true" fillcolor="#000000" stroked="false">
                <v:path arrowok="t"/>
                <v:fill type="solid"/>
              </v:shape>
            </v:group>
            <v:group style="position:absolute;left:3279;top:-5080;width:10;height:20" coordorigin="3279,-5080" coordsize="10,20">
              <v:shape style="position:absolute;left:3279;top:-5080;width:10;height:20" coordorigin="3279,-5080" coordsize="10,20" path="m3279,-5061l3288,-5061,3288,-5080,3279,-5080,3279,-5061xe" filled="true" fillcolor="#000000" stroked="false">
                <v:path arrowok="t"/>
                <v:fill type="solid"/>
              </v:shape>
            </v:group>
            <v:group style="position:absolute;left:3279;top:-5061;width:10;height:20" coordorigin="3279,-5061" coordsize="10,20">
              <v:shape style="position:absolute;left:3279;top:-5061;width:10;height:20" coordorigin="3279,-5061" coordsize="10,20" path="m3279,-5042l3288,-5042,3288,-5061,3279,-5061,3279,-5042xe" filled="true" fillcolor="#000000" stroked="false">
                <v:path arrowok="t"/>
                <v:fill type="solid"/>
              </v:shape>
            </v:group>
            <v:group style="position:absolute;left:3279;top:-5042;width:10;height:20" coordorigin="3279,-5042" coordsize="10,20">
              <v:shape style="position:absolute;left:3279;top:-5042;width:10;height:20" coordorigin="3279,-5042" coordsize="10,20" path="m3279,-5023l3288,-5023,3288,-5042,3279,-5042,3279,-5023xe" filled="true" fillcolor="#000000" stroked="false">
                <v:path arrowok="t"/>
                <v:fill type="solid"/>
              </v:shape>
            </v:group>
            <v:group style="position:absolute;left:3279;top:-5023;width:10;height:20" coordorigin="3279,-5023" coordsize="10,20">
              <v:shape style="position:absolute;left:3279;top:-5023;width:10;height:20" coordorigin="3279,-5023" coordsize="10,20" path="m3279,-5003l3288,-5003,3288,-5023,3279,-5023,3279,-5003xe" filled="true" fillcolor="#000000" stroked="false">
                <v:path arrowok="t"/>
                <v:fill type="solid"/>
              </v:shape>
            </v:group>
            <v:group style="position:absolute;left:3279;top:-5003;width:10;height:20" coordorigin="3279,-5003" coordsize="10,20">
              <v:shape style="position:absolute;left:3279;top:-5003;width:10;height:20" coordorigin="3279,-5003" coordsize="10,20" path="m3279,-4984l3288,-4984,3288,-5003,3279,-5003,3279,-4984xe" filled="true" fillcolor="#000000" stroked="false">
                <v:path arrowok="t"/>
                <v:fill type="solid"/>
              </v:shape>
            </v:group>
            <v:group style="position:absolute;left:3279;top:-4984;width:10;height:20" coordorigin="3279,-4984" coordsize="10,20">
              <v:shape style="position:absolute;left:3279;top:-4984;width:10;height:20" coordorigin="3279,-4984" coordsize="10,20" path="m3279,-4965l3288,-4965,3288,-4984,3279,-4984,3279,-4965xe" filled="true" fillcolor="#000000" stroked="false">
                <v:path arrowok="t"/>
                <v:fill type="solid"/>
              </v:shape>
            </v:group>
            <v:group style="position:absolute;left:3279;top:-4965;width:10;height:20" coordorigin="3279,-4965" coordsize="10,20">
              <v:shape style="position:absolute;left:3279;top:-4965;width:10;height:20" coordorigin="3279,-4965" coordsize="10,20" path="m3279,-4946l3288,-4946,3288,-4965,3279,-4965,3279,-4946xe" filled="true" fillcolor="#000000" stroked="false">
                <v:path arrowok="t"/>
                <v:fill type="solid"/>
              </v:shape>
            </v:group>
            <v:group style="position:absolute;left:3279;top:-4946;width:10;height:20" coordorigin="3279,-4946" coordsize="10,20">
              <v:shape style="position:absolute;left:3279;top:-4946;width:10;height:20" coordorigin="3279,-4946" coordsize="10,20" path="m3279,-4927l3288,-4927,3288,-4946,3279,-4946,3279,-4927xe" filled="true" fillcolor="#000000" stroked="false">
                <v:path arrowok="t"/>
                <v:fill type="solid"/>
              </v:shape>
            </v:group>
            <v:group style="position:absolute;left:3279;top:-4927;width:10;height:20" coordorigin="3279,-4927" coordsize="10,20">
              <v:shape style="position:absolute;left:3279;top:-4927;width:10;height:20" coordorigin="3279,-4927" coordsize="10,20" path="m3279,-4907l3288,-4907,3288,-4927,3279,-4927,3279,-4907xe" filled="true" fillcolor="#000000" stroked="false">
                <v:path arrowok="t"/>
                <v:fill type="solid"/>
              </v:shape>
            </v:group>
            <v:group style="position:absolute;left:3279;top:-4907;width:10;height:20" coordorigin="3279,-4907" coordsize="10,20">
              <v:shape style="position:absolute;left:3279;top:-4907;width:10;height:20" coordorigin="3279,-4907" coordsize="10,20" path="m3279,-4888l3288,-4888,3288,-4907,3279,-4907,3279,-4888xe" filled="true" fillcolor="#000000" stroked="false">
                <v:path arrowok="t"/>
                <v:fill type="solid"/>
              </v:shape>
            </v:group>
            <v:group style="position:absolute;left:3279;top:-4888;width:10;height:20" coordorigin="3279,-4888" coordsize="10,20">
              <v:shape style="position:absolute;left:3279;top:-4888;width:10;height:20" coordorigin="3279,-4888" coordsize="10,20" path="m3279,-4869l3288,-4869,3288,-4888,3279,-4888,3279,-4869xe" filled="true" fillcolor="#000000" stroked="false">
                <v:path arrowok="t"/>
                <v:fill type="solid"/>
              </v:shape>
            </v:group>
            <v:group style="position:absolute;left:3279;top:-4869;width:10;height:20" coordorigin="3279,-4869" coordsize="10,20">
              <v:shape style="position:absolute;left:3279;top:-4869;width:10;height:20" coordorigin="3279,-4869" coordsize="10,20" path="m3279,-4850l3288,-4850,3288,-4869,3279,-4869,3279,-4850xe" filled="true" fillcolor="#000000" stroked="false">
                <v:path arrowok="t"/>
                <v:fill type="solid"/>
              </v:shape>
            </v:group>
            <v:group style="position:absolute;left:3279;top:-4850;width:10;height:20" coordorigin="3279,-4850" coordsize="10,20">
              <v:shape style="position:absolute;left:3279;top:-4850;width:10;height:20" coordorigin="3279,-4850" coordsize="10,20" path="m3279,-4831l3288,-4831,3288,-4850,3279,-4850,3279,-4831xe" filled="true" fillcolor="#000000" stroked="false">
                <v:path arrowok="t"/>
                <v:fill type="solid"/>
              </v:shape>
            </v:group>
            <v:group style="position:absolute;left:3279;top:-4831;width:10;height:20" coordorigin="3279,-4831" coordsize="10,20">
              <v:shape style="position:absolute;left:3279;top:-4831;width:10;height:20" coordorigin="3279,-4831" coordsize="10,20" path="m3279,-4811l3288,-4811,3288,-4831,3279,-4831,3279,-4811xe" filled="true" fillcolor="#000000" stroked="false">
                <v:path arrowok="t"/>
                <v:fill type="solid"/>
              </v:shape>
            </v:group>
            <v:group style="position:absolute;left:3279;top:-4811;width:10;height:20" coordorigin="3279,-4811" coordsize="10,20">
              <v:shape style="position:absolute;left:3279;top:-4811;width:10;height:20" coordorigin="3279,-4811" coordsize="10,20" path="m3279,-4792l3288,-4792,3288,-4811,3279,-4811,3279,-4792xe" filled="true" fillcolor="#000000" stroked="false">
                <v:path arrowok="t"/>
                <v:fill type="solid"/>
              </v:shape>
            </v:group>
            <v:group style="position:absolute;left:3279;top:-4792;width:10;height:20" coordorigin="3279,-4792" coordsize="10,20">
              <v:shape style="position:absolute;left:3279;top:-4792;width:10;height:20" coordorigin="3279,-4792" coordsize="10,20" path="m3279,-4773l3288,-4773,3288,-4792,3279,-4792,3279,-4773xe" filled="true" fillcolor="#000000" stroked="false">
                <v:path arrowok="t"/>
                <v:fill type="solid"/>
              </v:shape>
            </v:group>
            <v:group style="position:absolute;left:3279;top:-4773;width:10;height:20" coordorigin="3279,-4773" coordsize="10,20">
              <v:shape style="position:absolute;left:3279;top:-4773;width:10;height:20" coordorigin="3279,-4773" coordsize="10,20" path="m3279,-4754l3288,-4754,3288,-4773,3279,-4773,3279,-4754xe" filled="true" fillcolor="#000000" stroked="false">
                <v:path arrowok="t"/>
                <v:fill type="solid"/>
              </v:shape>
            </v:group>
            <v:group style="position:absolute;left:3279;top:-4754;width:10;height:20" coordorigin="3279,-4754" coordsize="10,20">
              <v:shape style="position:absolute;left:3279;top:-4754;width:10;height:20" coordorigin="3279,-4754" coordsize="10,20" path="m3279,-4735l3288,-4735,3288,-4754,3279,-4754,3279,-4735xe" filled="true" fillcolor="#000000" stroked="false">
                <v:path arrowok="t"/>
                <v:fill type="solid"/>
              </v:shape>
            </v:group>
            <v:group style="position:absolute;left:3279;top:-4735;width:10;height:20" coordorigin="3279,-4735" coordsize="10,20">
              <v:shape style="position:absolute;left:3279;top:-4735;width:10;height:20" coordorigin="3279,-4735" coordsize="10,20" path="m3279,-4715l3288,-4715,3288,-4735,3279,-4735,3279,-4715xe" filled="true" fillcolor="#000000" stroked="false">
                <v:path arrowok="t"/>
                <v:fill type="solid"/>
              </v:shape>
            </v:group>
            <v:group style="position:absolute;left:3279;top:-4715;width:10;height:20" coordorigin="3279,-4715" coordsize="10,20">
              <v:shape style="position:absolute;left:3279;top:-4715;width:10;height:20" coordorigin="3279,-4715" coordsize="10,20" path="m3279,-4696l3288,-4696,3288,-4715,3279,-4715,3279,-4696xe" filled="true" fillcolor="#000000" stroked="false">
                <v:path arrowok="t"/>
                <v:fill type="solid"/>
              </v:shape>
            </v:group>
            <v:group style="position:absolute;left:3279;top:-4696;width:10;height:20" coordorigin="3279,-4696" coordsize="10,20">
              <v:shape style="position:absolute;left:3279;top:-4696;width:10;height:20" coordorigin="3279,-4696" coordsize="10,20" path="m3279,-4677l3288,-4677,3288,-4696,3279,-4696,3279,-4677xe" filled="true" fillcolor="#000000" stroked="false">
                <v:path arrowok="t"/>
                <v:fill type="solid"/>
              </v:shape>
            </v:group>
            <v:group style="position:absolute;left:3279;top:-4677;width:10;height:20" coordorigin="3279,-4677" coordsize="10,20">
              <v:shape style="position:absolute;left:3279;top:-4677;width:10;height:20" coordorigin="3279,-4677" coordsize="10,20" path="m3279,-4658l3288,-4658,3288,-4677,3279,-4677,3279,-4658xe" filled="true" fillcolor="#000000" stroked="false">
                <v:path arrowok="t"/>
                <v:fill type="solid"/>
              </v:shape>
            </v:group>
            <v:group style="position:absolute;left:3279;top:-4658;width:10;height:20" coordorigin="3279,-4658" coordsize="10,20">
              <v:shape style="position:absolute;left:3279;top:-4658;width:10;height:20" coordorigin="3279,-4658" coordsize="10,20" path="m3279,-4639l3288,-4639,3288,-4658,3279,-4658,3279,-4639xe" filled="true" fillcolor="#000000" stroked="false">
                <v:path arrowok="t"/>
                <v:fill type="solid"/>
              </v:shape>
            </v:group>
            <v:group style="position:absolute;left:3279;top:-4639;width:10;height:20" coordorigin="3279,-4639" coordsize="10,20">
              <v:shape style="position:absolute;left:3279;top:-4639;width:10;height:20" coordorigin="3279,-4639" coordsize="10,20" path="m3279,-4619l3288,-4619,3288,-4639,3279,-4639,3279,-4619xe" filled="true" fillcolor="#000000" stroked="false">
                <v:path arrowok="t"/>
                <v:fill type="solid"/>
              </v:shape>
            </v:group>
            <v:group style="position:absolute;left:3279;top:-4619;width:10;height:20" coordorigin="3279,-4619" coordsize="10,20">
              <v:shape style="position:absolute;left:3279;top:-4619;width:10;height:20" coordorigin="3279,-4619" coordsize="10,20" path="m3279,-4600l3288,-4600,3288,-4619,3279,-4619,3279,-4600xe" filled="true" fillcolor="#000000" stroked="false">
                <v:path arrowok="t"/>
                <v:fill type="solid"/>
              </v:shape>
            </v:group>
            <v:group style="position:absolute;left:3279;top:-4600;width:10;height:20" coordorigin="3279,-4600" coordsize="10,20">
              <v:shape style="position:absolute;left:3279;top:-4600;width:10;height:20" coordorigin="3279,-4600" coordsize="10,20" path="m3279,-4581l3288,-4581,3288,-4600,3279,-4600,3279,-4581xe" filled="true" fillcolor="#000000" stroked="false">
                <v:path arrowok="t"/>
                <v:fill type="solid"/>
              </v:shape>
            </v:group>
            <v:group style="position:absolute;left:3279;top:-4581;width:10;height:20" coordorigin="3279,-4581" coordsize="10,20">
              <v:shape style="position:absolute;left:3279;top:-4581;width:10;height:20" coordorigin="3279,-4581" coordsize="10,20" path="m3279,-4562l3288,-4562,3288,-4581,3279,-4581,3279,-4562xe" filled="true" fillcolor="#000000" stroked="false">
                <v:path arrowok="t"/>
                <v:fill type="solid"/>
              </v:shape>
            </v:group>
            <v:group style="position:absolute;left:3279;top:-4562;width:10;height:20" coordorigin="3279,-4562" coordsize="10,20">
              <v:shape style="position:absolute;left:3279;top:-4562;width:10;height:20" coordorigin="3279,-4562" coordsize="10,20" path="m3279,-4543l3288,-4543,3288,-4562,3279,-4562,3279,-4543xe" filled="true" fillcolor="#000000" stroked="false">
                <v:path arrowok="t"/>
                <v:fill type="solid"/>
              </v:shape>
            </v:group>
            <v:group style="position:absolute;left:3279;top:-4543;width:10;height:20" coordorigin="3279,-4543" coordsize="10,20">
              <v:shape style="position:absolute;left:3279;top:-4543;width:10;height:20" coordorigin="3279,-4543" coordsize="10,20" path="m3279,-4523l3288,-4523,3288,-4543,3279,-4543,3279,-4523xe" filled="true" fillcolor="#000000" stroked="false">
                <v:path arrowok="t"/>
                <v:fill type="solid"/>
              </v:shape>
            </v:group>
            <v:group style="position:absolute;left:3279;top:-4523;width:10;height:20" coordorigin="3279,-4523" coordsize="10,20">
              <v:shape style="position:absolute;left:3279;top:-4523;width:10;height:20" coordorigin="3279,-4523" coordsize="10,20" path="m3279,-4504l3288,-4504,3288,-4523,3279,-4523,3279,-4504xe" filled="true" fillcolor="#000000" stroked="false">
                <v:path arrowok="t"/>
                <v:fill type="solid"/>
              </v:shape>
            </v:group>
            <v:group style="position:absolute;left:3279;top:-4504;width:10;height:20" coordorigin="3279,-4504" coordsize="10,20">
              <v:shape style="position:absolute;left:3279;top:-4504;width:10;height:20" coordorigin="3279,-4504" coordsize="10,20" path="m3279,-4485l3288,-4485,3288,-4504,3279,-4504,3279,-4485xe" filled="true" fillcolor="#000000" stroked="false">
                <v:path arrowok="t"/>
                <v:fill type="solid"/>
              </v:shape>
            </v:group>
            <v:group style="position:absolute;left:3279;top:-4485;width:10;height:20" coordorigin="3279,-4485" coordsize="10,20">
              <v:shape style="position:absolute;left:3279;top:-4485;width:10;height:20" coordorigin="3279,-4485" coordsize="10,20" path="m3279,-4466l3288,-4466,3288,-4485,3279,-4485,3279,-4466xe" filled="true" fillcolor="#000000" stroked="false">
                <v:path arrowok="t"/>
                <v:fill type="solid"/>
              </v:shape>
            </v:group>
            <v:group style="position:absolute;left:3279;top:-4466;width:10;height:20" coordorigin="3279,-4466" coordsize="10,20">
              <v:shape style="position:absolute;left:3279;top:-4466;width:10;height:20" coordorigin="3279,-4466" coordsize="10,20" path="m3279,-4447l3288,-4447,3288,-4466,3279,-4466,3279,-4447xe" filled="true" fillcolor="#000000" stroked="false">
                <v:path arrowok="t"/>
                <v:fill type="solid"/>
              </v:shape>
            </v:group>
            <v:group style="position:absolute;left:3279;top:-4447;width:10;height:20" coordorigin="3279,-4447" coordsize="10,20">
              <v:shape style="position:absolute;left:3279;top:-4447;width:10;height:20" coordorigin="3279,-4447" coordsize="10,20" path="m3279,-4427l3288,-4427,3288,-4447,3279,-4447,3279,-4427xe" filled="true" fillcolor="#000000" stroked="false">
                <v:path arrowok="t"/>
                <v:fill type="solid"/>
              </v:shape>
            </v:group>
            <v:group style="position:absolute;left:3279;top:-4427;width:10;height:20" coordorigin="3279,-4427" coordsize="10,20">
              <v:shape style="position:absolute;left:3279;top:-4427;width:10;height:20" coordorigin="3279,-4427" coordsize="10,20" path="m3279,-4408l3288,-4408,3288,-4427,3279,-4427,3279,-4408xe" filled="true" fillcolor="#000000" stroked="false">
                <v:path arrowok="t"/>
                <v:fill type="solid"/>
              </v:shape>
            </v:group>
            <v:group style="position:absolute;left:3279;top:-4408;width:10;height:20" coordorigin="3279,-4408" coordsize="10,20">
              <v:shape style="position:absolute;left:3279;top:-4408;width:10;height:20" coordorigin="3279,-4408" coordsize="10,20" path="m3279,-4389l3288,-4389,3288,-4408,3279,-4408,3279,-4389xe" filled="true" fillcolor="#000000" stroked="false">
                <v:path arrowok="t"/>
                <v:fill type="solid"/>
              </v:shape>
            </v:group>
            <v:group style="position:absolute;left:3279;top:-4389;width:10;height:20" coordorigin="3279,-4389" coordsize="10,20">
              <v:shape style="position:absolute;left:3279;top:-4389;width:10;height:20" coordorigin="3279,-4389" coordsize="10,20" path="m3279,-4370l3288,-4370,3288,-4389,3279,-4389,3279,-4370xe" filled="true" fillcolor="#000000" stroked="false">
                <v:path arrowok="t"/>
                <v:fill type="solid"/>
              </v:shape>
            </v:group>
            <v:group style="position:absolute;left:3279;top:-4370;width:10;height:20" coordorigin="3279,-4370" coordsize="10,20">
              <v:shape style="position:absolute;left:3279;top:-4370;width:10;height:20" coordorigin="3279,-4370" coordsize="10,20" path="m3279,-4351l3288,-4351,3288,-4370,3279,-4370,3279,-4351xe" filled="true" fillcolor="#000000" stroked="false">
                <v:path arrowok="t"/>
                <v:fill type="solid"/>
              </v:shape>
            </v:group>
            <v:group style="position:absolute;left:3279;top:-4351;width:10;height:20" coordorigin="3279,-4351" coordsize="10,20">
              <v:shape style="position:absolute;left:3279;top:-4351;width:10;height:20" coordorigin="3279,-4351" coordsize="10,20" path="m3279,-4331l3288,-4331,3288,-4351,3279,-4351,3279,-4331xe" filled="true" fillcolor="#000000" stroked="false">
                <v:path arrowok="t"/>
                <v:fill type="solid"/>
              </v:shape>
            </v:group>
            <v:group style="position:absolute;left:3279;top:-4331;width:10;height:20" coordorigin="3279,-4331" coordsize="10,20">
              <v:shape style="position:absolute;left:3279;top:-4331;width:10;height:20" coordorigin="3279,-4331" coordsize="10,20" path="m3279,-4312l3288,-4312,3288,-4331,3279,-4331,3279,-4312xe" filled="true" fillcolor="#000000" stroked="false">
                <v:path arrowok="t"/>
                <v:fill type="solid"/>
              </v:shape>
            </v:group>
            <v:group style="position:absolute;left:4838;top:-5253;width:10;height:20" coordorigin="4838,-5253" coordsize="10,20">
              <v:shape style="position:absolute;left:4838;top:-5253;width:10;height:20" coordorigin="4838,-5253" coordsize="10,20" path="m4838,-5234l4847,-5234,4847,-5253,4838,-5253,4838,-5234xe" filled="true" fillcolor="#000000" stroked="false">
                <v:path arrowok="t"/>
                <v:fill type="solid"/>
              </v:shape>
            </v:group>
            <v:group style="position:absolute;left:4838;top:-5234;width:10;height:20" coordorigin="4838,-5234" coordsize="10,20">
              <v:shape style="position:absolute;left:4838;top:-5234;width:10;height:20" coordorigin="4838,-5234" coordsize="10,20" path="m4838,-5215l4847,-5215,4847,-5234,4838,-5234,4838,-5215xe" filled="true" fillcolor="#000000" stroked="false">
                <v:path arrowok="t"/>
                <v:fill type="solid"/>
              </v:shape>
            </v:group>
            <v:group style="position:absolute;left:4838;top:-5215;width:10;height:20" coordorigin="4838,-5215" coordsize="10,20">
              <v:shape style="position:absolute;left:4838;top:-5215;width:10;height:20" coordorigin="4838,-5215" coordsize="10,20" path="m4838,-5195l4847,-5195,4847,-5215,4838,-5215,4838,-5195xe" filled="true" fillcolor="#000000" stroked="false">
                <v:path arrowok="t"/>
                <v:fill type="solid"/>
              </v:shape>
            </v:group>
            <v:group style="position:absolute;left:4838;top:-5195;width:10;height:20" coordorigin="4838,-5195" coordsize="10,20">
              <v:shape style="position:absolute;left:4838;top:-5195;width:10;height:20" coordorigin="4838,-5195" coordsize="10,20" path="m4838,-5176l4847,-5176,4847,-5195,4838,-5195,4838,-5176xe" filled="true" fillcolor="#000000" stroked="false">
                <v:path arrowok="t"/>
                <v:fill type="solid"/>
              </v:shape>
            </v:group>
            <v:group style="position:absolute;left:4838;top:-5176;width:10;height:20" coordorigin="4838,-5176" coordsize="10,20">
              <v:shape style="position:absolute;left:4838;top:-5176;width:10;height:20" coordorigin="4838,-5176" coordsize="10,20" path="m4838,-5157l4847,-5157,4847,-5176,4838,-5176,4838,-5157xe" filled="true" fillcolor="#000000" stroked="false">
                <v:path arrowok="t"/>
                <v:fill type="solid"/>
              </v:shape>
            </v:group>
            <v:group style="position:absolute;left:4838;top:-5157;width:10;height:20" coordorigin="4838,-5157" coordsize="10,20">
              <v:shape style="position:absolute;left:4838;top:-5157;width:10;height:20" coordorigin="4838,-5157" coordsize="10,20" path="m4838,-5138l4847,-5138,4847,-5157,4838,-5157,4838,-5138xe" filled="true" fillcolor="#000000" stroked="false">
                <v:path arrowok="t"/>
                <v:fill type="solid"/>
              </v:shape>
            </v:group>
            <v:group style="position:absolute;left:4838;top:-5138;width:10;height:20" coordorigin="4838,-5138" coordsize="10,20">
              <v:shape style="position:absolute;left:4838;top:-5138;width:10;height:20" coordorigin="4838,-5138" coordsize="10,20" path="m4838,-5119l4847,-5119,4847,-5138,4838,-5138,4838,-5119xe" filled="true" fillcolor="#000000" stroked="false">
                <v:path arrowok="t"/>
                <v:fill type="solid"/>
              </v:shape>
            </v:group>
            <v:group style="position:absolute;left:4838;top:-5119;width:10;height:20" coordorigin="4838,-5119" coordsize="10,20">
              <v:shape style="position:absolute;left:4838;top:-5119;width:10;height:20" coordorigin="4838,-5119" coordsize="10,20" path="m4838,-5099l4847,-5099,4847,-5119,4838,-5119,4838,-5099xe" filled="true" fillcolor="#000000" stroked="false">
                <v:path arrowok="t"/>
                <v:fill type="solid"/>
              </v:shape>
            </v:group>
            <v:group style="position:absolute;left:4838;top:-5099;width:10;height:20" coordorigin="4838,-5099" coordsize="10,20">
              <v:shape style="position:absolute;left:4838;top:-5099;width:10;height:20" coordorigin="4838,-5099" coordsize="10,20" path="m4838,-5080l4847,-5080,4847,-5099,4838,-5099,4838,-5080xe" filled="true" fillcolor="#000000" stroked="false">
                <v:path arrowok="t"/>
                <v:fill type="solid"/>
              </v:shape>
            </v:group>
            <v:group style="position:absolute;left:4838;top:-5080;width:10;height:20" coordorigin="4838,-5080" coordsize="10,20">
              <v:shape style="position:absolute;left:4838;top:-5080;width:10;height:20" coordorigin="4838,-5080" coordsize="10,20" path="m4838,-5061l4847,-5061,4847,-5080,4838,-5080,4838,-5061xe" filled="true" fillcolor="#000000" stroked="false">
                <v:path arrowok="t"/>
                <v:fill type="solid"/>
              </v:shape>
            </v:group>
            <v:group style="position:absolute;left:4838;top:-5061;width:10;height:20" coordorigin="4838,-5061" coordsize="10,20">
              <v:shape style="position:absolute;left:4838;top:-5061;width:10;height:20" coordorigin="4838,-5061" coordsize="10,20" path="m4838,-5042l4847,-5042,4847,-5061,4838,-5061,4838,-5042xe" filled="true" fillcolor="#000000" stroked="false">
                <v:path arrowok="t"/>
                <v:fill type="solid"/>
              </v:shape>
            </v:group>
            <v:group style="position:absolute;left:4838;top:-5042;width:10;height:20" coordorigin="4838,-5042" coordsize="10,20">
              <v:shape style="position:absolute;left:4838;top:-5042;width:10;height:20" coordorigin="4838,-5042" coordsize="10,20" path="m4838,-5023l4847,-5023,4847,-5042,4838,-5042,4838,-5023xe" filled="true" fillcolor="#000000" stroked="false">
                <v:path arrowok="t"/>
                <v:fill type="solid"/>
              </v:shape>
            </v:group>
            <v:group style="position:absolute;left:4838;top:-5023;width:10;height:20" coordorigin="4838,-5023" coordsize="10,20">
              <v:shape style="position:absolute;left:4838;top:-5023;width:10;height:20" coordorigin="4838,-5023" coordsize="10,20" path="m4838,-5003l4847,-5003,4847,-5023,4838,-5023,4838,-5003xe" filled="true" fillcolor="#000000" stroked="false">
                <v:path arrowok="t"/>
                <v:fill type="solid"/>
              </v:shape>
            </v:group>
            <v:group style="position:absolute;left:4838;top:-5003;width:10;height:20" coordorigin="4838,-5003" coordsize="10,20">
              <v:shape style="position:absolute;left:4838;top:-5003;width:10;height:20" coordorigin="4838,-5003" coordsize="10,20" path="m4838,-4984l4847,-4984,4847,-5003,4838,-5003,4838,-4984xe" filled="true" fillcolor="#000000" stroked="false">
                <v:path arrowok="t"/>
                <v:fill type="solid"/>
              </v:shape>
            </v:group>
            <v:group style="position:absolute;left:4838;top:-4984;width:10;height:20" coordorigin="4838,-4984" coordsize="10,20">
              <v:shape style="position:absolute;left:4838;top:-4984;width:10;height:20" coordorigin="4838,-4984" coordsize="10,20" path="m4838,-4965l4847,-4965,4847,-4984,4838,-4984,4838,-4965xe" filled="true" fillcolor="#000000" stroked="false">
                <v:path arrowok="t"/>
                <v:fill type="solid"/>
              </v:shape>
            </v:group>
            <v:group style="position:absolute;left:4838;top:-4965;width:10;height:20" coordorigin="4838,-4965" coordsize="10,20">
              <v:shape style="position:absolute;left:4838;top:-4965;width:10;height:20" coordorigin="4838,-4965" coordsize="10,20" path="m4838,-4946l4847,-4946,4847,-4965,4838,-4965,4838,-4946xe" filled="true" fillcolor="#000000" stroked="false">
                <v:path arrowok="t"/>
                <v:fill type="solid"/>
              </v:shape>
            </v:group>
            <v:group style="position:absolute;left:4838;top:-4946;width:10;height:20" coordorigin="4838,-4946" coordsize="10,20">
              <v:shape style="position:absolute;left:4838;top:-4946;width:10;height:20" coordorigin="4838,-4946" coordsize="10,20" path="m4838,-4927l4847,-4927,4847,-4946,4838,-4946,4838,-4927xe" filled="true" fillcolor="#000000" stroked="false">
                <v:path arrowok="t"/>
                <v:fill type="solid"/>
              </v:shape>
            </v:group>
            <v:group style="position:absolute;left:4838;top:-4927;width:10;height:20" coordorigin="4838,-4927" coordsize="10,20">
              <v:shape style="position:absolute;left:4838;top:-4927;width:10;height:20" coordorigin="4838,-4927" coordsize="10,20" path="m4838,-4907l4847,-4907,4847,-4927,4838,-4927,4838,-4907xe" filled="true" fillcolor="#000000" stroked="false">
                <v:path arrowok="t"/>
                <v:fill type="solid"/>
              </v:shape>
            </v:group>
            <v:group style="position:absolute;left:4838;top:-4907;width:10;height:20" coordorigin="4838,-4907" coordsize="10,20">
              <v:shape style="position:absolute;left:4838;top:-4907;width:10;height:20" coordorigin="4838,-4907" coordsize="10,20" path="m4838,-4888l4847,-4888,4847,-4907,4838,-4907,4838,-4888xe" filled="true" fillcolor="#000000" stroked="false">
                <v:path arrowok="t"/>
                <v:fill type="solid"/>
              </v:shape>
            </v:group>
            <v:group style="position:absolute;left:4838;top:-4888;width:10;height:20" coordorigin="4838,-4888" coordsize="10,20">
              <v:shape style="position:absolute;left:4838;top:-4888;width:10;height:20" coordorigin="4838,-4888" coordsize="10,20" path="m4838,-4869l4847,-4869,4847,-4888,4838,-4888,4838,-4869xe" filled="true" fillcolor="#000000" stroked="false">
                <v:path arrowok="t"/>
                <v:fill type="solid"/>
              </v:shape>
            </v:group>
            <v:group style="position:absolute;left:4838;top:-4869;width:10;height:20" coordorigin="4838,-4869" coordsize="10,20">
              <v:shape style="position:absolute;left:4838;top:-4869;width:10;height:20" coordorigin="4838,-4869" coordsize="10,20" path="m4838,-4850l4847,-4850,4847,-4869,4838,-4869,4838,-4850xe" filled="true" fillcolor="#000000" stroked="false">
                <v:path arrowok="t"/>
                <v:fill type="solid"/>
              </v:shape>
            </v:group>
            <v:group style="position:absolute;left:4838;top:-4850;width:10;height:20" coordorigin="4838,-4850" coordsize="10,20">
              <v:shape style="position:absolute;left:4838;top:-4850;width:10;height:20" coordorigin="4838,-4850" coordsize="10,20" path="m4838,-4831l4847,-4831,4847,-4850,4838,-4850,4838,-4831xe" filled="true" fillcolor="#000000" stroked="false">
                <v:path arrowok="t"/>
                <v:fill type="solid"/>
              </v:shape>
            </v:group>
            <v:group style="position:absolute;left:4838;top:-4831;width:10;height:20" coordorigin="4838,-4831" coordsize="10,20">
              <v:shape style="position:absolute;left:4838;top:-4831;width:10;height:20" coordorigin="4838,-4831" coordsize="10,20" path="m4838,-4811l4847,-4811,4847,-4831,4838,-4831,4838,-4811xe" filled="true" fillcolor="#000000" stroked="false">
                <v:path arrowok="t"/>
                <v:fill type="solid"/>
              </v:shape>
            </v:group>
            <v:group style="position:absolute;left:4838;top:-4811;width:10;height:20" coordorigin="4838,-4811" coordsize="10,20">
              <v:shape style="position:absolute;left:4838;top:-4811;width:10;height:20" coordorigin="4838,-4811" coordsize="10,20" path="m4838,-4792l4847,-4792,4847,-4811,4838,-4811,4838,-4792xe" filled="true" fillcolor="#000000" stroked="false">
                <v:path arrowok="t"/>
                <v:fill type="solid"/>
              </v:shape>
            </v:group>
            <v:group style="position:absolute;left:4838;top:-4792;width:10;height:20" coordorigin="4838,-4792" coordsize="10,20">
              <v:shape style="position:absolute;left:4838;top:-4792;width:10;height:20" coordorigin="4838,-4792" coordsize="10,20" path="m4838,-4773l4847,-4773,4847,-4792,4838,-4792,4838,-4773xe" filled="true" fillcolor="#000000" stroked="false">
                <v:path arrowok="t"/>
                <v:fill type="solid"/>
              </v:shape>
            </v:group>
            <v:group style="position:absolute;left:4838;top:-4773;width:10;height:20" coordorigin="4838,-4773" coordsize="10,20">
              <v:shape style="position:absolute;left:4838;top:-4773;width:10;height:20" coordorigin="4838,-4773" coordsize="10,20" path="m4838,-4754l4847,-4754,4847,-4773,4838,-4773,4838,-4754xe" filled="true" fillcolor="#000000" stroked="false">
                <v:path arrowok="t"/>
                <v:fill type="solid"/>
              </v:shape>
            </v:group>
            <v:group style="position:absolute;left:4838;top:-4754;width:10;height:20" coordorigin="4838,-4754" coordsize="10,20">
              <v:shape style="position:absolute;left:4838;top:-4754;width:10;height:20" coordorigin="4838,-4754" coordsize="10,20" path="m4838,-4735l4847,-4735,4847,-4754,4838,-4754,4838,-4735xe" filled="true" fillcolor="#000000" stroked="false">
                <v:path arrowok="t"/>
                <v:fill type="solid"/>
              </v:shape>
            </v:group>
            <v:group style="position:absolute;left:4838;top:-4735;width:10;height:20" coordorigin="4838,-4735" coordsize="10,20">
              <v:shape style="position:absolute;left:4838;top:-4735;width:10;height:20" coordorigin="4838,-4735" coordsize="10,20" path="m4838,-4715l4847,-4715,4847,-4735,4838,-4735,4838,-4715xe" filled="true" fillcolor="#000000" stroked="false">
                <v:path arrowok="t"/>
                <v:fill type="solid"/>
              </v:shape>
            </v:group>
            <v:group style="position:absolute;left:4838;top:-4715;width:10;height:20" coordorigin="4838,-4715" coordsize="10,20">
              <v:shape style="position:absolute;left:4838;top:-4715;width:10;height:20" coordorigin="4838,-4715" coordsize="10,20" path="m4838,-4696l4847,-4696,4847,-4715,4838,-4715,4838,-4696xe" filled="true" fillcolor="#000000" stroked="false">
                <v:path arrowok="t"/>
                <v:fill type="solid"/>
              </v:shape>
            </v:group>
            <v:group style="position:absolute;left:4838;top:-4696;width:10;height:20" coordorigin="4838,-4696" coordsize="10,20">
              <v:shape style="position:absolute;left:4838;top:-4696;width:10;height:20" coordorigin="4838,-4696" coordsize="10,20" path="m4838,-4677l4847,-4677,4847,-4696,4838,-4696,4838,-4677xe" filled="true" fillcolor="#000000" stroked="false">
                <v:path arrowok="t"/>
                <v:fill type="solid"/>
              </v:shape>
            </v:group>
            <v:group style="position:absolute;left:4838;top:-4677;width:10;height:20" coordorigin="4838,-4677" coordsize="10,20">
              <v:shape style="position:absolute;left:4838;top:-4677;width:10;height:20" coordorigin="4838,-4677" coordsize="10,20" path="m4838,-4658l4847,-4658,4847,-4677,4838,-4677,4838,-4658xe" filled="true" fillcolor="#000000" stroked="false">
                <v:path arrowok="t"/>
                <v:fill type="solid"/>
              </v:shape>
            </v:group>
            <v:group style="position:absolute;left:4838;top:-4658;width:10;height:20" coordorigin="4838,-4658" coordsize="10,20">
              <v:shape style="position:absolute;left:4838;top:-4658;width:10;height:20" coordorigin="4838,-4658" coordsize="10,20" path="m4838,-4639l4847,-4639,4847,-4658,4838,-4658,4838,-4639xe" filled="true" fillcolor="#000000" stroked="false">
                <v:path arrowok="t"/>
                <v:fill type="solid"/>
              </v:shape>
            </v:group>
            <v:group style="position:absolute;left:4838;top:-4639;width:10;height:20" coordorigin="4838,-4639" coordsize="10,20">
              <v:shape style="position:absolute;left:4838;top:-4639;width:10;height:20" coordorigin="4838,-4639" coordsize="10,20" path="m4838,-4619l4847,-4619,4847,-4639,4838,-4639,4838,-4619xe" filled="true" fillcolor="#000000" stroked="false">
                <v:path arrowok="t"/>
                <v:fill type="solid"/>
              </v:shape>
            </v:group>
            <v:group style="position:absolute;left:4838;top:-4619;width:10;height:20" coordorigin="4838,-4619" coordsize="10,20">
              <v:shape style="position:absolute;left:4838;top:-4619;width:10;height:20" coordorigin="4838,-4619" coordsize="10,20" path="m4838,-4600l4847,-4600,4847,-4619,4838,-4619,4838,-4600xe" filled="true" fillcolor="#000000" stroked="false">
                <v:path arrowok="t"/>
                <v:fill type="solid"/>
              </v:shape>
            </v:group>
            <v:group style="position:absolute;left:4838;top:-4600;width:10;height:20" coordorigin="4838,-4600" coordsize="10,20">
              <v:shape style="position:absolute;left:4838;top:-4600;width:10;height:20" coordorigin="4838,-4600" coordsize="10,20" path="m4838,-4581l4847,-4581,4847,-4600,4838,-4600,4838,-4581xe" filled="true" fillcolor="#000000" stroked="false">
                <v:path arrowok="t"/>
                <v:fill type="solid"/>
              </v:shape>
            </v:group>
            <v:group style="position:absolute;left:4838;top:-4581;width:10;height:20" coordorigin="4838,-4581" coordsize="10,20">
              <v:shape style="position:absolute;left:4838;top:-4581;width:10;height:20" coordorigin="4838,-4581" coordsize="10,20" path="m4838,-4562l4847,-4562,4847,-4581,4838,-4581,4838,-4562xe" filled="true" fillcolor="#000000" stroked="false">
                <v:path arrowok="t"/>
                <v:fill type="solid"/>
              </v:shape>
            </v:group>
            <v:group style="position:absolute;left:4838;top:-4562;width:10;height:20" coordorigin="4838,-4562" coordsize="10,20">
              <v:shape style="position:absolute;left:4838;top:-4562;width:10;height:20" coordorigin="4838,-4562" coordsize="10,20" path="m4838,-4543l4847,-4543,4847,-4562,4838,-4562,4838,-4543xe" filled="true" fillcolor="#000000" stroked="false">
                <v:path arrowok="t"/>
                <v:fill type="solid"/>
              </v:shape>
            </v:group>
            <v:group style="position:absolute;left:4838;top:-4543;width:10;height:20" coordorigin="4838,-4543" coordsize="10,20">
              <v:shape style="position:absolute;left:4838;top:-4543;width:10;height:20" coordorigin="4838,-4543" coordsize="10,20" path="m4838,-4523l4847,-4523,4847,-4543,4838,-4543,4838,-4523xe" filled="true" fillcolor="#000000" stroked="false">
                <v:path arrowok="t"/>
                <v:fill type="solid"/>
              </v:shape>
            </v:group>
            <v:group style="position:absolute;left:4838;top:-4523;width:10;height:20" coordorigin="4838,-4523" coordsize="10,20">
              <v:shape style="position:absolute;left:4838;top:-4523;width:10;height:20" coordorigin="4838,-4523" coordsize="10,20" path="m4838,-4504l4847,-4504,4847,-4523,4838,-4523,4838,-4504xe" filled="true" fillcolor="#000000" stroked="false">
                <v:path arrowok="t"/>
                <v:fill type="solid"/>
              </v:shape>
            </v:group>
            <v:group style="position:absolute;left:4838;top:-4504;width:10;height:20" coordorigin="4838,-4504" coordsize="10,20">
              <v:shape style="position:absolute;left:4838;top:-4504;width:10;height:20" coordorigin="4838,-4504" coordsize="10,20" path="m4838,-4485l4847,-4485,4847,-4504,4838,-4504,4838,-4485xe" filled="true" fillcolor="#000000" stroked="false">
                <v:path arrowok="t"/>
                <v:fill type="solid"/>
              </v:shape>
            </v:group>
            <v:group style="position:absolute;left:4838;top:-4485;width:10;height:20" coordorigin="4838,-4485" coordsize="10,20">
              <v:shape style="position:absolute;left:4838;top:-4485;width:10;height:20" coordorigin="4838,-4485" coordsize="10,20" path="m4838,-4466l4847,-4466,4847,-4485,4838,-4485,4838,-4466xe" filled="true" fillcolor="#000000" stroked="false">
                <v:path arrowok="t"/>
                <v:fill type="solid"/>
              </v:shape>
            </v:group>
            <v:group style="position:absolute;left:4838;top:-4466;width:10;height:20" coordorigin="4838,-4466" coordsize="10,20">
              <v:shape style="position:absolute;left:4838;top:-4466;width:10;height:20" coordorigin="4838,-4466" coordsize="10,20" path="m4838,-4447l4847,-4447,4847,-4466,4838,-4466,4838,-4447xe" filled="true" fillcolor="#000000" stroked="false">
                <v:path arrowok="t"/>
                <v:fill type="solid"/>
              </v:shape>
            </v:group>
            <v:group style="position:absolute;left:4838;top:-4447;width:10;height:20" coordorigin="4838,-4447" coordsize="10,20">
              <v:shape style="position:absolute;left:4838;top:-4447;width:10;height:20" coordorigin="4838,-4447" coordsize="10,20" path="m4838,-4427l4847,-4427,4847,-4447,4838,-4447,4838,-4427xe" filled="true" fillcolor="#000000" stroked="false">
                <v:path arrowok="t"/>
                <v:fill type="solid"/>
              </v:shape>
            </v:group>
            <v:group style="position:absolute;left:4838;top:-4427;width:10;height:20" coordorigin="4838,-4427" coordsize="10,20">
              <v:shape style="position:absolute;left:4838;top:-4427;width:10;height:20" coordorigin="4838,-4427" coordsize="10,20" path="m4838,-4408l4847,-4408,4847,-4427,4838,-4427,4838,-4408xe" filled="true" fillcolor="#000000" stroked="false">
                <v:path arrowok="t"/>
                <v:fill type="solid"/>
              </v:shape>
            </v:group>
            <v:group style="position:absolute;left:4838;top:-4408;width:10;height:20" coordorigin="4838,-4408" coordsize="10,20">
              <v:shape style="position:absolute;left:4838;top:-4408;width:10;height:20" coordorigin="4838,-4408" coordsize="10,20" path="m4838,-4389l4847,-4389,4847,-4408,4838,-4408,4838,-4389xe" filled="true" fillcolor="#000000" stroked="false">
                <v:path arrowok="t"/>
                <v:fill type="solid"/>
              </v:shape>
            </v:group>
            <v:group style="position:absolute;left:4838;top:-4389;width:10;height:20" coordorigin="4838,-4389" coordsize="10,20">
              <v:shape style="position:absolute;left:4838;top:-4389;width:10;height:20" coordorigin="4838,-4389" coordsize="10,20" path="m4838,-4370l4847,-4370,4847,-4389,4838,-4389,4838,-4370xe" filled="true" fillcolor="#000000" stroked="false">
                <v:path arrowok="t"/>
                <v:fill type="solid"/>
              </v:shape>
            </v:group>
            <v:group style="position:absolute;left:4838;top:-4370;width:10;height:20" coordorigin="4838,-4370" coordsize="10,20">
              <v:shape style="position:absolute;left:4838;top:-4370;width:10;height:20" coordorigin="4838,-4370" coordsize="10,20" path="m4838,-4351l4847,-4351,4847,-4370,4838,-4370,4838,-4351xe" filled="true" fillcolor="#000000" stroked="false">
                <v:path arrowok="t"/>
                <v:fill type="solid"/>
              </v:shape>
            </v:group>
            <v:group style="position:absolute;left:4838;top:-4351;width:10;height:20" coordorigin="4838,-4351" coordsize="10,20">
              <v:shape style="position:absolute;left:4838;top:-4351;width:10;height:20" coordorigin="4838,-4351" coordsize="10,20" path="m4838,-4331l4847,-4331,4847,-4351,4838,-4351,4838,-4331xe" filled="true" fillcolor="#000000" stroked="false">
                <v:path arrowok="t"/>
                <v:fill type="solid"/>
              </v:shape>
            </v:group>
            <v:group style="position:absolute;left:4838;top:-4331;width:10;height:20" coordorigin="4838,-4331" coordsize="10,20">
              <v:shape style="position:absolute;left:4838;top:-4331;width:10;height:20" coordorigin="4838,-4331" coordsize="10,20" path="m4838,-4312l4847,-4312,4847,-4331,4838,-4331,4838,-4312xe" filled="true" fillcolor="#000000" stroked="false">
                <v:path arrowok="t"/>
                <v:fill type="solid"/>
              </v:shape>
            </v:group>
            <v:group style="position:absolute;left:4838;top:-4312;width:10;height:20" coordorigin="4838,-4312" coordsize="10,20">
              <v:shape style="position:absolute;left:4838;top:-4312;width:10;height:20" coordorigin="4838,-4312" coordsize="10,20" path="m4838,-4293l4847,-4293,4847,-4312,4838,-4312,4838,-4293xe" filled="true" fillcolor="#000000" stroked="false">
                <v:path arrowok="t"/>
                <v:fill type="solid"/>
              </v:shape>
            </v:group>
            <v:group style="position:absolute;left:4838;top:-4293;width:10;height:20" coordorigin="4838,-4293" coordsize="10,20">
              <v:shape style="position:absolute;left:4838;top:-4293;width:10;height:20" coordorigin="4838,-4293" coordsize="10,20" path="m4838,-4274l4847,-4274,4847,-4293,4838,-4293,4838,-4274xe" filled="true" fillcolor="#000000" stroked="false">
                <v:path arrowok="t"/>
                <v:fill type="solid"/>
              </v:shape>
            </v:group>
            <v:group style="position:absolute;left:4838;top:-4274;width:10;height:20" coordorigin="4838,-4274" coordsize="10,20">
              <v:shape style="position:absolute;left:4838;top:-4274;width:10;height:20" coordorigin="4838,-4274" coordsize="10,20" path="m4838,-4255l4847,-4255,4847,-4274,4838,-4274,4838,-4255xe" filled="true" fillcolor="#000000" stroked="false">
                <v:path arrowok="t"/>
                <v:fill type="solid"/>
              </v:shape>
            </v:group>
            <v:group style="position:absolute;left:4838;top:-4255;width:10;height:20" coordorigin="4838,-4255" coordsize="10,20">
              <v:shape style="position:absolute;left:4838;top:-4255;width:10;height:20" coordorigin="4838,-4255" coordsize="10,20" path="m4838,-4235l4847,-4235,4847,-4255,4838,-4255,4838,-4235xe" filled="true" fillcolor="#000000" stroked="false">
                <v:path arrowok="t"/>
                <v:fill type="solid"/>
              </v:shape>
            </v:group>
            <v:group style="position:absolute;left:4838;top:-4235;width:10;height:20" coordorigin="4838,-4235" coordsize="10,20">
              <v:shape style="position:absolute;left:4838;top:-4235;width:10;height:20" coordorigin="4838,-4235" coordsize="10,20" path="m4838,-4216l4847,-4216,4847,-4235,4838,-4235,4838,-4216xe" filled="true" fillcolor="#000000" stroked="false">
                <v:path arrowok="t"/>
                <v:fill type="solid"/>
              </v:shape>
            </v:group>
            <v:group style="position:absolute;left:5547;top:-5253;width:10;height:20" coordorigin="5547,-5253" coordsize="10,20">
              <v:shape style="position:absolute;left:5547;top:-5253;width:10;height:20" coordorigin="5547,-5253" coordsize="10,20" path="m5547,-5234l5556,-5234,5556,-5253,5547,-5253,5547,-5234xe" filled="true" fillcolor="#000000" stroked="false">
                <v:path arrowok="t"/>
                <v:fill type="solid"/>
              </v:shape>
            </v:group>
            <v:group style="position:absolute;left:5547;top:-5234;width:10;height:20" coordorigin="5547,-5234" coordsize="10,20">
              <v:shape style="position:absolute;left:5547;top:-5234;width:10;height:20" coordorigin="5547,-5234" coordsize="10,20" path="m5547,-5215l5556,-5215,5556,-5234,5547,-5234,5547,-5215xe" filled="true" fillcolor="#000000" stroked="false">
                <v:path arrowok="t"/>
                <v:fill type="solid"/>
              </v:shape>
            </v:group>
            <v:group style="position:absolute;left:5547;top:-5215;width:10;height:20" coordorigin="5547,-5215" coordsize="10,20">
              <v:shape style="position:absolute;left:5547;top:-5215;width:10;height:20" coordorigin="5547,-5215" coordsize="10,20" path="m5547,-5195l5556,-5195,5556,-5215,5547,-5215,5547,-5195xe" filled="true" fillcolor="#000000" stroked="false">
                <v:path arrowok="t"/>
                <v:fill type="solid"/>
              </v:shape>
            </v:group>
            <v:group style="position:absolute;left:5547;top:-5195;width:10;height:20" coordorigin="5547,-5195" coordsize="10,20">
              <v:shape style="position:absolute;left:5547;top:-5195;width:10;height:20" coordorigin="5547,-5195" coordsize="10,20" path="m5547,-5176l5556,-5176,5556,-5195,5547,-5195,5547,-5176xe" filled="true" fillcolor="#000000" stroked="false">
                <v:path arrowok="t"/>
                <v:fill type="solid"/>
              </v:shape>
            </v:group>
            <v:group style="position:absolute;left:5547;top:-5176;width:10;height:20" coordorigin="5547,-5176" coordsize="10,20">
              <v:shape style="position:absolute;left:5547;top:-5176;width:10;height:20" coordorigin="5547,-5176" coordsize="10,20" path="m5547,-5157l5556,-5157,5556,-5176,5547,-5176,5547,-5157xe" filled="true" fillcolor="#000000" stroked="false">
                <v:path arrowok="t"/>
                <v:fill type="solid"/>
              </v:shape>
            </v:group>
            <v:group style="position:absolute;left:5547;top:-5157;width:10;height:20" coordorigin="5547,-5157" coordsize="10,20">
              <v:shape style="position:absolute;left:5547;top:-5157;width:10;height:20" coordorigin="5547,-5157" coordsize="10,20" path="m5547,-5138l5556,-5138,5556,-5157,5547,-5157,5547,-5138xe" filled="true" fillcolor="#000000" stroked="false">
                <v:path arrowok="t"/>
                <v:fill type="solid"/>
              </v:shape>
            </v:group>
            <v:group style="position:absolute;left:5547;top:-5138;width:10;height:20" coordorigin="5547,-5138" coordsize="10,20">
              <v:shape style="position:absolute;left:5547;top:-5138;width:10;height:20" coordorigin="5547,-5138" coordsize="10,20" path="m5547,-5119l5556,-5119,5556,-5138,5547,-5138,5547,-5119xe" filled="true" fillcolor="#000000" stroked="false">
                <v:path arrowok="t"/>
                <v:fill type="solid"/>
              </v:shape>
            </v:group>
            <v:group style="position:absolute;left:5547;top:-5119;width:10;height:20" coordorigin="5547,-5119" coordsize="10,20">
              <v:shape style="position:absolute;left:5547;top:-5119;width:10;height:20" coordorigin="5547,-5119" coordsize="10,20" path="m5547,-5099l5556,-5099,5556,-5119,5547,-5119,5547,-5099xe" filled="true" fillcolor="#000000" stroked="false">
                <v:path arrowok="t"/>
                <v:fill type="solid"/>
              </v:shape>
            </v:group>
            <v:group style="position:absolute;left:5547;top:-5099;width:10;height:20" coordorigin="5547,-5099" coordsize="10,20">
              <v:shape style="position:absolute;left:5547;top:-5099;width:10;height:20" coordorigin="5547,-5099" coordsize="10,20" path="m5547,-5080l5556,-5080,5556,-5099,5547,-5099,5547,-5080xe" filled="true" fillcolor="#000000" stroked="false">
                <v:path arrowok="t"/>
                <v:fill type="solid"/>
              </v:shape>
            </v:group>
            <v:group style="position:absolute;left:5547;top:-5080;width:10;height:20" coordorigin="5547,-5080" coordsize="10,20">
              <v:shape style="position:absolute;left:5547;top:-5080;width:10;height:20" coordorigin="5547,-5080" coordsize="10,20" path="m5547,-5061l5556,-5061,5556,-5080,5547,-5080,5547,-5061xe" filled="true" fillcolor="#000000" stroked="false">
                <v:path arrowok="t"/>
                <v:fill type="solid"/>
              </v:shape>
            </v:group>
            <v:group style="position:absolute;left:5547;top:-5061;width:10;height:20" coordorigin="5547,-5061" coordsize="10,20">
              <v:shape style="position:absolute;left:5547;top:-5061;width:10;height:20" coordorigin="5547,-5061" coordsize="10,20" path="m5547,-5042l5556,-5042,5556,-5061,5547,-5061,5547,-5042xe" filled="true" fillcolor="#000000" stroked="false">
                <v:path arrowok="t"/>
                <v:fill type="solid"/>
              </v:shape>
            </v:group>
            <v:group style="position:absolute;left:5547;top:-5042;width:10;height:20" coordorigin="5547,-5042" coordsize="10,20">
              <v:shape style="position:absolute;left:5547;top:-5042;width:10;height:20" coordorigin="5547,-5042" coordsize="10,20" path="m5547,-5023l5556,-5023,5556,-5042,5547,-5042,5547,-5023xe" filled="true" fillcolor="#000000" stroked="false">
                <v:path arrowok="t"/>
                <v:fill type="solid"/>
              </v:shape>
            </v:group>
            <v:group style="position:absolute;left:5547;top:-5023;width:10;height:20" coordorigin="5547,-5023" coordsize="10,20">
              <v:shape style="position:absolute;left:5547;top:-5023;width:10;height:20" coordorigin="5547,-5023" coordsize="10,20" path="m5547,-5003l5556,-5003,5556,-5023,5547,-5023,5547,-5003xe" filled="true" fillcolor="#000000" stroked="false">
                <v:path arrowok="t"/>
                <v:fill type="solid"/>
              </v:shape>
            </v:group>
            <v:group style="position:absolute;left:5547;top:-5003;width:10;height:20" coordorigin="5547,-5003" coordsize="10,20">
              <v:shape style="position:absolute;left:5547;top:-5003;width:10;height:20" coordorigin="5547,-5003" coordsize="10,20" path="m5547,-4984l5556,-4984,5556,-5003,5547,-5003,5547,-4984xe" filled="true" fillcolor="#000000" stroked="false">
                <v:path arrowok="t"/>
                <v:fill type="solid"/>
              </v:shape>
            </v:group>
            <v:group style="position:absolute;left:5547;top:-4984;width:10;height:20" coordorigin="5547,-4984" coordsize="10,20">
              <v:shape style="position:absolute;left:5547;top:-4984;width:10;height:20" coordorigin="5547,-4984" coordsize="10,20" path="m5547,-4965l5556,-4965,5556,-4984,5547,-4984,5547,-4965xe" filled="true" fillcolor="#000000" stroked="false">
                <v:path arrowok="t"/>
                <v:fill type="solid"/>
              </v:shape>
            </v:group>
            <v:group style="position:absolute;left:5547;top:-4965;width:10;height:20" coordorigin="5547,-4965" coordsize="10,20">
              <v:shape style="position:absolute;left:5547;top:-4965;width:10;height:20" coordorigin="5547,-4965" coordsize="10,20" path="m5547,-4946l5556,-4946,5556,-4965,5547,-4965,5547,-4946xe" filled="true" fillcolor="#000000" stroked="false">
                <v:path arrowok="t"/>
                <v:fill type="solid"/>
              </v:shape>
            </v:group>
            <v:group style="position:absolute;left:5547;top:-4946;width:10;height:20" coordorigin="5547,-4946" coordsize="10,20">
              <v:shape style="position:absolute;left:5547;top:-4946;width:10;height:20" coordorigin="5547,-4946" coordsize="10,20" path="m5547,-4927l5556,-4927,5556,-4946,5547,-4946,5547,-4927xe" filled="true" fillcolor="#000000" stroked="false">
                <v:path arrowok="t"/>
                <v:fill type="solid"/>
              </v:shape>
            </v:group>
            <v:group style="position:absolute;left:5547;top:-4927;width:10;height:20" coordorigin="5547,-4927" coordsize="10,20">
              <v:shape style="position:absolute;left:5547;top:-4927;width:10;height:20" coordorigin="5547,-4927" coordsize="10,20" path="m5547,-4907l5556,-4907,5556,-4927,5547,-4927,5547,-4907xe" filled="true" fillcolor="#000000" stroked="false">
                <v:path arrowok="t"/>
                <v:fill type="solid"/>
              </v:shape>
            </v:group>
            <v:group style="position:absolute;left:5547;top:-4907;width:10;height:20" coordorigin="5547,-4907" coordsize="10,20">
              <v:shape style="position:absolute;left:5547;top:-4907;width:10;height:20" coordorigin="5547,-4907" coordsize="10,20" path="m5547,-4888l5556,-4888,5556,-4907,5547,-4907,5547,-4888xe" filled="true" fillcolor="#000000" stroked="false">
                <v:path arrowok="t"/>
                <v:fill type="solid"/>
              </v:shape>
            </v:group>
            <v:group style="position:absolute;left:5547;top:-4888;width:10;height:20" coordorigin="5547,-4888" coordsize="10,20">
              <v:shape style="position:absolute;left:5547;top:-4888;width:10;height:20" coordorigin="5547,-4888" coordsize="10,20" path="m5547,-4869l5556,-4869,5556,-4888,5547,-4888,5547,-4869xe" filled="true" fillcolor="#000000" stroked="false">
                <v:path arrowok="t"/>
                <v:fill type="solid"/>
              </v:shape>
            </v:group>
            <v:group style="position:absolute;left:5547;top:-4869;width:10;height:20" coordorigin="5547,-4869" coordsize="10,20">
              <v:shape style="position:absolute;left:5547;top:-4869;width:10;height:20" coordorigin="5547,-4869" coordsize="10,20" path="m5547,-4850l5556,-4850,5556,-4869,5547,-4869,5547,-4850xe" filled="true" fillcolor="#000000" stroked="false">
                <v:path arrowok="t"/>
                <v:fill type="solid"/>
              </v:shape>
            </v:group>
            <v:group style="position:absolute;left:5547;top:-4850;width:10;height:20" coordorigin="5547,-4850" coordsize="10,20">
              <v:shape style="position:absolute;left:5547;top:-4850;width:10;height:20" coordorigin="5547,-4850" coordsize="10,20" path="m5547,-4831l5556,-4831,5556,-4850,5547,-4850,5547,-4831xe" filled="true" fillcolor="#000000" stroked="false">
                <v:path arrowok="t"/>
                <v:fill type="solid"/>
              </v:shape>
            </v:group>
            <v:group style="position:absolute;left:5547;top:-4831;width:10;height:20" coordorigin="5547,-4831" coordsize="10,20">
              <v:shape style="position:absolute;left:5547;top:-4831;width:10;height:20" coordorigin="5547,-4831" coordsize="10,20" path="m5547,-4811l5556,-4811,5556,-4831,5547,-4831,5547,-4811xe" filled="true" fillcolor="#000000" stroked="false">
                <v:path arrowok="t"/>
                <v:fill type="solid"/>
              </v:shape>
            </v:group>
            <v:group style="position:absolute;left:5547;top:-4811;width:10;height:20" coordorigin="5547,-4811" coordsize="10,20">
              <v:shape style="position:absolute;left:5547;top:-4811;width:10;height:20" coordorigin="5547,-4811" coordsize="10,20" path="m5547,-4792l5556,-4792,5556,-4811,5547,-4811,5547,-4792xe" filled="true" fillcolor="#000000" stroked="false">
                <v:path arrowok="t"/>
                <v:fill type="solid"/>
              </v:shape>
            </v:group>
            <v:group style="position:absolute;left:5547;top:-4792;width:10;height:20" coordorigin="5547,-4792" coordsize="10,20">
              <v:shape style="position:absolute;left:5547;top:-4792;width:10;height:20" coordorigin="5547,-4792" coordsize="10,20" path="m5547,-4773l5556,-4773,5556,-4792,5547,-4792,5547,-4773xe" filled="true" fillcolor="#000000" stroked="false">
                <v:path arrowok="t"/>
                <v:fill type="solid"/>
              </v:shape>
            </v:group>
            <v:group style="position:absolute;left:5547;top:-4773;width:10;height:20" coordorigin="5547,-4773" coordsize="10,20">
              <v:shape style="position:absolute;left:5547;top:-4773;width:10;height:20" coordorigin="5547,-4773" coordsize="10,20" path="m5547,-4754l5556,-4754,5556,-4773,5547,-4773,5547,-4754xe" filled="true" fillcolor="#000000" stroked="false">
                <v:path arrowok="t"/>
                <v:fill type="solid"/>
              </v:shape>
            </v:group>
            <v:group style="position:absolute;left:5547;top:-4754;width:10;height:20" coordorigin="5547,-4754" coordsize="10,20">
              <v:shape style="position:absolute;left:5547;top:-4754;width:10;height:20" coordorigin="5547,-4754" coordsize="10,20" path="m5547,-4735l5556,-4735,5556,-4754,5547,-4754,5547,-4735xe" filled="true" fillcolor="#000000" stroked="false">
                <v:path arrowok="t"/>
                <v:fill type="solid"/>
              </v:shape>
            </v:group>
            <v:group style="position:absolute;left:5547;top:-4735;width:10;height:20" coordorigin="5547,-4735" coordsize="10,20">
              <v:shape style="position:absolute;left:5547;top:-4735;width:10;height:20" coordorigin="5547,-4735" coordsize="10,20" path="m5547,-4715l5556,-4715,5556,-4735,5547,-4735,5547,-4715xe" filled="true" fillcolor="#000000" stroked="false">
                <v:path arrowok="t"/>
                <v:fill type="solid"/>
              </v:shape>
            </v:group>
            <v:group style="position:absolute;left:5547;top:-4715;width:10;height:20" coordorigin="5547,-4715" coordsize="10,20">
              <v:shape style="position:absolute;left:5547;top:-4715;width:10;height:20" coordorigin="5547,-4715" coordsize="10,20" path="m5547,-4696l5556,-4696,5556,-4715,5547,-4715,5547,-4696xe" filled="true" fillcolor="#000000" stroked="false">
                <v:path arrowok="t"/>
                <v:fill type="solid"/>
              </v:shape>
            </v:group>
            <v:group style="position:absolute;left:5547;top:-4696;width:10;height:20" coordorigin="5547,-4696" coordsize="10,20">
              <v:shape style="position:absolute;left:5547;top:-4696;width:10;height:20" coordorigin="5547,-4696" coordsize="10,20" path="m5547,-4677l5556,-4677,5556,-4696,5547,-4696,5547,-4677xe" filled="true" fillcolor="#000000" stroked="false">
                <v:path arrowok="t"/>
                <v:fill type="solid"/>
              </v:shape>
            </v:group>
            <v:group style="position:absolute;left:5547;top:-4677;width:10;height:20" coordorigin="5547,-4677" coordsize="10,20">
              <v:shape style="position:absolute;left:5547;top:-4677;width:10;height:20" coordorigin="5547,-4677" coordsize="10,20" path="m5547,-4658l5556,-4658,5556,-4677,5547,-4677,5547,-4658xe" filled="true" fillcolor="#000000" stroked="false">
                <v:path arrowok="t"/>
                <v:fill type="solid"/>
              </v:shape>
            </v:group>
            <v:group style="position:absolute;left:5547;top:-4658;width:10;height:20" coordorigin="5547,-4658" coordsize="10,20">
              <v:shape style="position:absolute;left:5547;top:-4658;width:10;height:20" coordorigin="5547,-4658" coordsize="10,20" path="m5547,-4639l5556,-4639,5556,-4658,5547,-4658,5547,-4639xe" filled="true" fillcolor="#000000" stroked="false">
                <v:path arrowok="t"/>
                <v:fill type="solid"/>
              </v:shape>
            </v:group>
            <v:group style="position:absolute;left:5547;top:-4639;width:10;height:20" coordorigin="5547,-4639" coordsize="10,20">
              <v:shape style="position:absolute;left:5547;top:-4639;width:10;height:20" coordorigin="5547,-4639" coordsize="10,20" path="m5547,-4619l5556,-4619,5556,-4639,5547,-4639,5547,-4619xe" filled="true" fillcolor="#000000" stroked="false">
                <v:path arrowok="t"/>
                <v:fill type="solid"/>
              </v:shape>
            </v:group>
            <v:group style="position:absolute;left:5547;top:-4619;width:10;height:20" coordorigin="5547,-4619" coordsize="10,20">
              <v:shape style="position:absolute;left:5547;top:-4619;width:10;height:20" coordorigin="5547,-4619" coordsize="10,20" path="m5547,-4600l5556,-4600,5556,-4619,5547,-4619,5547,-4600xe" filled="true" fillcolor="#000000" stroked="false">
                <v:path arrowok="t"/>
                <v:fill type="solid"/>
              </v:shape>
            </v:group>
            <v:group style="position:absolute;left:5547;top:-4600;width:10;height:20" coordorigin="5547,-4600" coordsize="10,20">
              <v:shape style="position:absolute;left:5547;top:-4600;width:10;height:20" coordorigin="5547,-4600" coordsize="10,20" path="m5547,-4581l5556,-4581,5556,-4600,5547,-4600,5547,-4581xe" filled="true" fillcolor="#000000" stroked="false">
                <v:path arrowok="t"/>
                <v:fill type="solid"/>
              </v:shape>
            </v:group>
            <v:group style="position:absolute;left:5547;top:-4581;width:10;height:20" coordorigin="5547,-4581" coordsize="10,20">
              <v:shape style="position:absolute;left:5547;top:-4581;width:10;height:20" coordorigin="5547,-4581" coordsize="10,20" path="m5547,-4562l5556,-4562,5556,-4581,5547,-4581,5547,-4562xe" filled="true" fillcolor="#000000" stroked="false">
                <v:path arrowok="t"/>
                <v:fill type="solid"/>
              </v:shape>
            </v:group>
            <v:group style="position:absolute;left:5547;top:-4562;width:10;height:20" coordorigin="5547,-4562" coordsize="10,20">
              <v:shape style="position:absolute;left:5547;top:-4562;width:10;height:20" coordorigin="5547,-4562" coordsize="10,20" path="m5547,-4543l5556,-4543,5556,-4562,5547,-4562,5547,-4543xe" filled="true" fillcolor="#000000" stroked="false">
                <v:path arrowok="t"/>
                <v:fill type="solid"/>
              </v:shape>
            </v:group>
            <v:group style="position:absolute;left:5547;top:-4543;width:10;height:20" coordorigin="5547,-4543" coordsize="10,20">
              <v:shape style="position:absolute;left:5547;top:-4543;width:10;height:20" coordorigin="5547,-4543" coordsize="10,20" path="m5547,-4523l5556,-4523,5556,-4543,5547,-4543,5547,-4523xe" filled="true" fillcolor="#000000" stroked="false">
                <v:path arrowok="t"/>
                <v:fill type="solid"/>
              </v:shape>
            </v:group>
            <v:group style="position:absolute;left:5547;top:-4523;width:10;height:20" coordorigin="5547,-4523" coordsize="10,20">
              <v:shape style="position:absolute;left:5547;top:-4523;width:10;height:20" coordorigin="5547,-4523" coordsize="10,20" path="m5547,-4504l5556,-4504,5556,-4523,5547,-4523,5547,-4504xe" filled="true" fillcolor="#000000" stroked="false">
                <v:path arrowok="t"/>
                <v:fill type="solid"/>
              </v:shape>
            </v:group>
            <v:group style="position:absolute;left:5547;top:-4504;width:10;height:20" coordorigin="5547,-4504" coordsize="10,20">
              <v:shape style="position:absolute;left:5547;top:-4504;width:10;height:20" coordorigin="5547,-4504" coordsize="10,20" path="m5547,-4485l5556,-4485,5556,-4504,5547,-4504,5547,-4485xe" filled="true" fillcolor="#000000" stroked="false">
                <v:path arrowok="t"/>
                <v:fill type="solid"/>
              </v:shape>
            </v:group>
            <v:group style="position:absolute;left:5547;top:-4485;width:10;height:20" coordorigin="5547,-4485" coordsize="10,20">
              <v:shape style="position:absolute;left:5547;top:-4485;width:10;height:20" coordorigin="5547,-4485" coordsize="10,20" path="m5547,-4466l5556,-4466,5556,-4485,5547,-4485,5547,-4466xe" filled="true" fillcolor="#000000" stroked="false">
                <v:path arrowok="t"/>
                <v:fill type="solid"/>
              </v:shape>
            </v:group>
            <v:group style="position:absolute;left:5547;top:-4466;width:10;height:20" coordorigin="5547,-4466" coordsize="10,20">
              <v:shape style="position:absolute;left:5547;top:-4466;width:10;height:20" coordorigin="5547,-4466" coordsize="10,20" path="m5547,-4447l5556,-4447,5556,-4466,5547,-4466,5547,-4447xe" filled="true" fillcolor="#000000" stroked="false">
                <v:path arrowok="t"/>
                <v:fill type="solid"/>
              </v:shape>
            </v:group>
            <v:group style="position:absolute;left:5547;top:-4447;width:10;height:20" coordorigin="5547,-4447" coordsize="10,20">
              <v:shape style="position:absolute;left:5547;top:-4447;width:10;height:20" coordorigin="5547,-4447" coordsize="10,20" path="m5547,-4427l5556,-4427,5556,-4447,5547,-4447,5547,-4427xe" filled="true" fillcolor="#000000" stroked="false">
                <v:path arrowok="t"/>
                <v:fill type="solid"/>
              </v:shape>
            </v:group>
            <v:group style="position:absolute;left:5547;top:-4427;width:10;height:20" coordorigin="5547,-4427" coordsize="10,20">
              <v:shape style="position:absolute;left:5547;top:-4427;width:10;height:20" coordorigin="5547,-4427" coordsize="10,20" path="m5547,-4408l5556,-4408,5556,-4427,5547,-4427,5547,-4408xe" filled="true" fillcolor="#000000" stroked="false">
                <v:path arrowok="t"/>
                <v:fill type="solid"/>
              </v:shape>
            </v:group>
            <v:group style="position:absolute;left:5547;top:-4408;width:10;height:20" coordorigin="5547,-4408" coordsize="10,20">
              <v:shape style="position:absolute;left:5547;top:-4408;width:10;height:20" coordorigin="5547,-4408" coordsize="10,20" path="m5547,-4389l5556,-4389,5556,-4408,5547,-4408,5547,-4389xe" filled="true" fillcolor="#000000" stroked="false">
                <v:path arrowok="t"/>
                <v:fill type="solid"/>
              </v:shape>
            </v:group>
            <v:group style="position:absolute;left:5547;top:-4389;width:10;height:20" coordorigin="5547,-4389" coordsize="10,20">
              <v:shape style="position:absolute;left:5547;top:-4389;width:10;height:20" coordorigin="5547,-4389" coordsize="10,20" path="m5547,-4370l5556,-4370,5556,-4389,5547,-4389,5547,-4370xe" filled="true" fillcolor="#000000" stroked="false">
                <v:path arrowok="t"/>
                <v:fill type="solid"/>
              </v:shape>
            </v:group>
            <v:group style="position:absolute;left:5547;top:-4370;width:10;height:20" coordorigin="5547,-4370" coordsize="10,20">
              <v:shape style="position:absolute;left:5547;top:-4370;width:10;height:20" coordorigin="5547,-4370" coordsize="10,20" path="m5547,-4351l5556,-4351,5556,-4370,5547,-4370,5547,-4351xe" filled="true" fillcolor="#000000" stroked="false">
                <v:path arrowok="t"/>
                <v:fill type="solid"/>
              </v:shape>
            </v:group>
            <v:group style="position:absolute;left:5547;top:-4351;width:10;height:20" coordorigin="5547,-4351" coordsize="10,20">
              <v:shape style="position:absolute;left:5547;top:-4351;width:10;height:20" coordorigin="5547,-4351" coordsize="10,20" path="m5547,-4331l5556,-4331,5556,-4351,5547,-4351,5547,-4331xe" filled="true" fillcolor="#000000" stroked="false">
                <v:path arrowok="t"/>
                <v:fill type="solid"/>
              </v:shape>
            </v:group>
            <v:group style="position:absolute;left:5547;top:-4331;width:10;height:20" coordorigin="5547,-4331" coordsize="10,20">
              <v:shape style="position:absolute;left:5547;top:-4331;width:10;height:20" coordorigin="5547,-4331" coordsize="10,20" path="m5547,-4312l5556,-4312,5556,-4331,5547,-4331,5547,-4312xe" filled="true" fillcolor="#000000" stroked="false">
                <v:path arrowok="t"/>
                <v:fill type="solid"/>
              </v:shape>
            </v:group>
            <v:group style="position:absolute;left:5547;top:-4312;width:10;height:20" coordorigin="5547,-4312" coordsize="10,20">
              <v:shape style="position:absolute;left:5547;top:-4312;width:10;height:20" coordorigin="5547,-4312" coordsize="10,20" path="m5547,-4293l5556,-4293,5556,-4312,5547,-4312,5547,-4293xe" filled="true" fillcolor="#000000" stroked="false">
                <v:path arrowok="t"/>
                <v:fill type="solid"/>
              </v:shape>
            </v:group>
            <v:group style="position:absolute;left:5547;top:-4293;width:10;height:20" coordorigin="5547,-4293" coordsize="10,20">
              <v:shape style="position:absolute;left:5547;top:-4293;width:10;height:20" coordorigin="5547,-4293" coordsize="10,20" path="m5547,-4274l5556,-4274,5556,-4293,5547,-4293,5547,-4274xe" filled="true" fillcolor="#000000" stroked="false">
                <v:path arrowok="t"/>
                <v:fill type="solid"/>
              </v:shape>
            </v:group>
            <v:group style="position:absolute;left:5547;top:-4274;width:10;height:20" coordorigin="5547,-4274" coordsize="10,20">
              <v:shape style="position:absolute;left:5547;top:-4274;width:10;height:20" coordorigin="5547,-4274" coordsize="10,20" path="m5547,-4255l5556,-4255,5556,-4274,5547,-4274,5547,-4255xe" filled="true" fillcolor="#000000" stroked="false">
                <v:path arrowok="t"/>
                <v:fill type="solid"/>
              </v:shape>
            </v:group>
            <v:group style="position:absolute;left:5547;top:-4255;width:10;height:20" coordorigin="5547,-4255" coordsize="10,20">
              <v:shape style="position:absolute;left:5547;top:-4255;width:10;height:20" coordorigin="5547,-4255" coordsize="10,20" path="m5547,-4235l5556,-4235,5556,-4255,5547,-4255,5547,-4235xe" filled="true" fillcolor="#000000" stroked="false">
                <v:path arrowok="t"/>
                <v:fill type="solid"/>
              </v:shape>
            </v:group>
            <v:group style="position:absolute;left:5547;top:-4235;width:10;height:20" coordorigin="5547,-4235" coordsize="10,20">
              <v:shape style="position:absolute;left:5547;top:-4235;width:10;height:20" coordorigin="5547,-4235" coordsize="10,20" path="m5547,-4216l5556,-4216,5556,-4235,5547,-4235,5547,-4216xe" filled="true" fillcolor="#000000" stroked="false">
                <v:path arrowok="t"/>
                <v:fill type="solid"/>
              </v:shape>
            </v:group>
            <v:group style="position:absolute;left:7214;top:-5253;width:10;height:20" coordorigin="7214,-5253" coordsize="10,20">
              <v:shape style="position:absolute;left:7214;top:-5253;width:10;height:20" coordorigin="7214,-5253" coordsize="10,20" path="m7214,-5234l7223,-5234,7223,-5253,7214,-5253,7214,-5234xe" filled="true" fillcolor="#000000" stroked="false">
                <v:path arrowok="t"/>
                <v:fill type="solid"/>
              </v:shape>
            </v:group>
            <v:group style="position:absolute;left:7214;top:-5234;width:10;height:20" coordorigin="7214,-5234" coordsize="10,20">
              <v:shape style="position:absolute;left:7214;top:-5234;width:10;height:20" coordorigin="7214,-5234" coordsize="10,20" path="m7214,-5215l7223,-5215,7223,-5234,7214,-5234,7214,-5215xe" filled="true" fillcolor="#000000" stroked="false">
                <v:path arrowok="t"/>
                <v:fill type="solid"/>
              </v:shape>
            </v:group>
            <v:group style="position:absolute;left:7214;top:-5215;width:10;height:20" coordorigin="7214,-5215" coordsize="10,20">
              <v:shape style="position:absolute;left:7214;top:-5215;width:10;height:20" coordorigin="7214,-5215" coordsize="10,20" path="m7214,-5195l7223,-5195,7223,-5215,7214,-5215,7214,-5195xe" filled="true" fillcolor="#000000" stroked="false">
                <v:path arrowok="t"/>
                <v:fill type="solid"/>
              </v:shape>
            </v:group>
            <v:group style="position:absolute;left:7214;top:-5195;width:10;height:20" coordorigin="7214,-5195" coordsize="10,20">
              <v:shape style="position:absolute;left:7214;top:-5195;width:10;height:20" coordorigin="7214,-5195" coordsize="10,20" path="m7214,-5176l7223,-5176,7223,-5195,7214,-5195,7214,-5176xe" filled="true" fillcolor="#000000" stroked="false">
                <v:path arrowok="t"/>
                <v:fill type="solid"/>
              </v:shape>
            </v:group>
            <v:group style="position:absolute;left:7214;top:-5176;width:10;height:20" coordorigin="7214,-5176" coordsize="10,20">
              <v:shape style="position:absolute;left:7214;top:-5176;width:10;height:20" coordorigin="7214,-5176" coordsize="10,20" path="m7214,-5157l7223,-5157,7223,-5176,7214,-5176,7214,-5157xe" filled="true" fillcolor="#000000" stroked="false">
                <v:path arrowok="t"/>
                <v:fill type="solid"/>
              </v:shape>
            </v:group>
            <v:group style="position:absolute;left:7214;top:-5157;width:10;height:20" coordorigin="7214,-5157" coordsize="10,20">
              <v:shape style="position:absolute;left:7214;top:-5157;width:10;height:20" coordorigin="7214,-5157" coordsize="10,20" path="m7214,-5138l7223,-5138,7223,-5157,7214,-5157,7214,-5138xe" filled="true" fillcolor="#000000" stroked="false">
                <v:path arrowok="t"/>
                <v:fill type="solid"/>
              </v:shape>
            </v:group>
            <v:group style="position:absolute;left:7214;top:-5138;width:10;height:20" coordorigin="7214,-5138" coordsize="10,20">
              <v:shape style="position:absolute;left:7214;top:-5138;width:10;height:20" coordorigin="7214,-5138" coordsize="10,20" path="m7214,-5119l7223,-5119,7223,-5138,7214,-5138,7214,-5119xe" filled="true" fillcolor="#000000" stroked="false">
                <v:path arrowok="t"/>
                <v:fill type="solid"/>
              </v:shape>
            </v:group>
            <v:group style="position:absolute;left:7214;top:-5119;width:10;height:20" coordorigin="7214,-5119" coordsize="10,20">
              <v:shape style="position:absolute;left:7214;top:-5119;width:10;height:20" coordorigin="7214,-5119" coordsize="10,20" path="m7214,-5099l7223,-5099,7223,-5119,7214,-5119,7214,-5099xe" filled="true" fillcolor="#000000" stroked="false">
                <v:path arrowok="t"/>
                <v:fill type="solid"/>
              </v:shape>
            </v:group>
            <v:group style="position:absolute;left:7214;top:-5099;width:10;height:20" coordorigin="7214,-5099" coordsize="10,20">
              <v:shape style="position:absolute;left:7214;top:-5099;width:10;height:20" coordorigin="7214,-5099" coordsize="10,20" path="m7214,-5080l7223,-5080,7223,-5099,7214,-5099,7214,-5080xe" filled="true" fillcolor="#000000" stroked="false">
                <v:path arrowok="t"/>
                <v:fill type="solid"/>
              </v:shape>
            </v:group>
            <v:group style="position:absolute;left:7214;top:-5080;width:10;height:20" coordorigin="7214,-5080" coordsize="10,20">
              <v:shape style="position:absolute;left:7214;top:-5080;width:10;height:20" coordorigin="7214,-5080" coordsize="10,20" path="m7214,-5061l7223,-5061,7223,-5080,7214,-5080,7214,-5061xe" filled="true" fillcolor="#000000" stroked="false">
                <v:path arrowok="t"/>
                <v:fill type="solid"/>
              </v:shape>
            </v:group>
            <v:group style="position:absolute;left:7214;top:-5061;width:10;height:20" coordorigin="7214,-5061" coordsize="10,20">
              <v:shape style="position:absolute;left:7214;top:-5061;width:10;height:20" coordorigin="7214,-5061" coordsize="10,20" path="m7214,-5042l7223,-5042,7223,-5061,7214,-5061,7214,-5042xe" filled="true" fillcolor="#000000" stroked="false">
                <v:path arrowok="t"/>
                <v:fill type="solid"/>
              </v:shape>
            </v:group>
            <v:group style="position:absolute;left:7214;top:-5042;width:10;height:20" coordorigin="7214,-5042" coordsize="10,20">
              <v:shape style="position:absolute;left:7214;top:-5042;width:10;height:20" coordorigin="7214,-5042" coordsize="10,20" path="m7214,-5023l7223,-5023,7223,-5042,7214,-5042,7214,-5023xe" filled="true" fillcolor="#000000" stroked="false">
                <v:path arrowok="t"/>
                <v:fill type="solid"/>
              </v:shape>
            </v:group>
            <v:group style="position:absolute;left:7214;top:-5023;width:10;height:20" coordorigin="7214,-5023" coordsize="10,20">
              <v:shape style="position:absolute;left:7214;top:-5023;width:10;height:20" coordorigin="7214,-5023" coordsize="10,20" path="m7214,-5003l7223,-5003,7223,-5023,7214,-5023,7214,-5003xe" filled="true" fillcolor="#000000" stroked="false">
                <v:path arrowok="t"/>
                <v:fill type="solid"/>
              </v:shape>
            </v:group>
            <v:group style="position:absolute;left:7214;top:-5003;width:10;height:20" coordorigin="7214,-5003" coordsize="10,20">
              <v:shape style="position:absolute;left:7214;top:-5003;width:10;height:20" coordorigin="7214,-5003" coordsize="10,20" path="m7214,-4984l7223,-4984,7223,-5003,7214,-5003,7214,-4984xe" filled="true" fillcolor="#000000" stroked="false">
                <v:path arrowok="t"/>
                <v:fill type="solid"/>
              </v:shape>
            </v:group>
            <v:group style="position:absolute;left:7214;top:-4984;width:10;height:20" coordorigin="7214,-4984" coordsize="10,20">
              <v:shape style="position:absolute;left:7214;top:-4984;width:10;height:20" coordorigin="7214,-4984" coordsize="10,20" path="m7214,-4965l7223,-4965,7223,-4984,7214,-4984,7214,-4965xe" filled="true" fillcolor="#000000" stroked="false">
                <v:path arrowok="t"/>
                <v:fill type="solid"/>
              </v:shape>
            </v:group>
            <v:group style="position:absolute;left:7214;top:-4965;width:10;height:20" coordorigin="7214,-4965" coordsize="10,20">
              <v:shape style="position:absolute;left:7214;top:-4965;width:10;height:20" coordorigin="7214,-4965" coordsize="10,20" path="m7214,-4946l7223,-4946,7223,-4965,7214,-4965,7214,-4946xe" filled="true" fillcolor="#000000" stroked="false">
                <v:path arrowok="t"/>
                <v:fill type="solid"/>
              </v:shape>
            </v:group>
            <v:group style="position:absolute;left:7214;top:-4946;width:10;height:20" coordorigin="7214,-4946" coordsize="10,20">
              <v:shape style="position:absolute;left:7214;top:-4946;width:10;height:20" coordorigin="7214,-4946" coordsize="10,20" path="m7214,-4927l7223,-4927,7223,-4946,7214,-4946,7214,-4927xe" filled="true" fillcolor="#000000" stroked="false">
                <v:path arrowok="t"/>
                <v:fill type="solid"/>
              </v:shape>
            </v:group>
            <v:group style="position:absolute;left:7214;top:-4927;width:10;height:20" coordorigin="7214,-4927" coordsize="10,20">
              <v:shape style="position:absolute;left:7214;top:-4927;width:10;height:20" coordorigin="7214,-4927" coordsize="10,20" path="m7214,-4907l7223,-4907,7223,-4927,7214,-4927,7214,-4907xe" filled="true" fillcolor="#000000" stroked="false">
                <v:path arrowok="t"/>
                <v:fill type="solid"/>
              </v:shape>
            </v:group>
            <v:group style="position:absolute;left:7214;top:-4907;width:10;height:20" coordorigin="7214,-4907" coordsize="10,20">
              <v:shape style="position:absolute;left:7214;top:-4907;width:10;height:20" coordorigin="7214,-4907" coordsize="10,20" path="m7214,-4888l7223,-4888,7223,-4907,7214,-4907,7214,-4888xe" filled="true" fillcolor="#000000" stroked="false">
                <v:path arrowok="t"/>
                <v:fill type="solid"/>
              </v:shape>
            </v:group>
            <v:group style="position:absolute;left:7214;top:-4888;width:10;height:20" coordorigin="7214,-4888" coordsize="10,20">
              <v:shape style="position:absolute;left:7214;top:-4888;width:10;height:20" coordorigin="7214,-4888" coordsize="10,20" path="m7214,-4869l7223,-4869,7223,-4888,7214,-4888,7214,-4869xe" filled="true" fillcolor="#000000" stroked="false">
                <v:path arrowok="t"/>
                <v:fill type="solid"/>
              </v:shape>
            </v:group>
            <v:group style="position:absolute;left:7214;top:-4869;width:10;height:20" coordorigin="7214,-4869" coordsize="10,20">
              <v:shape style="position:absolute;left:7214;top:-4869;width:10;height:20" coordorigin="7214,-4869" coordsize="10,20" path="m7214,-4850l7223,-4850,7223,-4869,7214,-4869,7214,-4850xe" filled="true" fillcolor="#000000" stroked="false">
                <v:path arrowok="t"/>
                <v:fill type="solid"/>
              </v:shape>
            </v:group>
            <v:group style="position:absolute;left:7214;top:-4850;width:10;height:20" coordorigin="7214,-4850" coordsize="10,20">
              <v:shape style="position:absolute;left:7214;top:-4850;width:10;height:20" coordorigin="7214,-4850" coordsize="10,20" path="m7214,-4831l7223,-4831,7223,-4850,7214,-4850,7214,-4831xe" filled="true" fillcolor="#000000" stroked="false">
                <v:path arrowok="t"/>
                <v:fill type="solid"/>
              </v:shape>
            </v:group>
            <v:group style="position:absolute;left:7214;top:-4831;width:10;height:20" coordorigin="7214,-4831" coordsize="10,20">
              <v:shape style="position:absolute;left:7214;top:-4831;width:10;height:20" coordorigin="7214,-4831" coordsize="10,20" path="m7214,-4811l7223,-4811,7223,-4831,7214,-4831,7214,-4811xe" filled="true" fillcolor="#000000" stroked="false">
                <v:path arrowok="t"/>
                <v:fill type="solid"/>
              </v:shape>
            </v:group>
            <v:group style="position:absolute;left:7214;top:-4811;width:10;height:20" coordorigin="7214,-4811" coordsize="10,20">
              <v:shape style="position:absolute;left:7214;top:-4811;width:10;height:20" coordorigin="7214,-4811" coordsize="10,20" path="m7214,-4792l7223,-4792,7223,-4811,7214,-4811,7214,-4792xe" filled="true" fillcolor="#000000" stroked="false">
                <v:path arrowok="t"/>
                <v:fill type="solid"/>
              </v:shape>
            </v:group>
            <v:group style="position:absolute;left:7214;top:-4792;width:10;height:20" coordorigin="7214,-4792" coordsize="10,20">
              <v:shape style="position:absolute;left:7214;top:-4792;width:10;height:20" coordorigin="7214,-4792" coordsize="10,20" path="m7214,-4773l7223,-4773,7223,-4792,7214,-4792,7214,-4773xe" filled="true" fillcolor="#000000" stroked="false">
                <v:path arrowok="t"/>
                <v:fill type="solid"/>
              </v:shape>
            </v:group>
            <v:group style="position:absolute;left:7214;top:-4773;width:10;height:20" coordorigin="7214,-4773" coordsize="10,20">
              <v:shape style="position:absolute;left:7214;top:-4773;width:10;height:20" coordorigin="7214,-4773" coordsize="10,20" path="m7214,-4754l7223,-4754,7223,-4773,7214,-4773,7214,-4754xe" filled="true" fillcolor="#000000" stroked="false">
                <v:path arrowok="t"/>
                <v:fill type="solid"/>
              </v:shape>
            </v:group>
            <v:group style="position:absolute;left:7214;top:-4754;width:10;height:20" coordorigin="7214,-4754" coordsize="10,20">
              <v:shape style="position:absolute;left:7214;top:-4754;width:10;height:20" coordorigin="7214,-4754" coordsize="10,20" path="m7214,-4735l7223,-4735,7223,-4754,7214,-4754,7214,-4735xe" filled="true" fillcolor="#000000" stroked="false">
                <v:path arrowok="t"/>
                <v:fill type="solid"/>
              </v:shape>
            </v:group>
            <v:group style="position:absolute;left:7214;top:-4735;width:10;height:20" coordorigin="7214,-4735" coordsize="10,20">
              <v:shape style="position:absolute;left:7214;top:-4735;width:10;height:20" coordorigin="7214,-4735" coordsize="10,20" path="m7214,-4715l7223,-4715,7223,-4735,7214,-4735,7214,-4715xe" filled="true" fillcolor="#000000" stroked="false">
                <v:path arrowok="t"/>
                <v:fill type="solid"/>
              </v:shape>
            </v:group>
            <v:group style="position:absolute;left:7214;top:-4715;width:10;height:20" coordorigin="7214,-4715" coordsize="10,20">
              <v:shape style="position:absolute;left:7214;top:-4715;width:10;height:20" coordorigin="7214,-4715" coordsize="10,20" path="m7214,-4696l7223,-4696,7223,-4715,7214,-4715,7214,-4696xe" filled="true" fillcolor="#000000" stroked="false">
                <v:path arrowok="t"/>
                <v:fill type="solid"/>
              </v:shape>
            </v:group>
            <v:group style="position:absolute;left:7214;top:-4696;width:10;height:20" coordorigin="7214,-4696" coordsize="10,20">
              <v:shape style="position:absolute;left:7214;top:-4696;width:10;height:20" coordorigin="7214,-4696" coordsize="10,20" path="m7214,-4677l7223,-4677,7223,-4696,7214,-4696,7214,-4677xe" filled="true" fillcolor="#000000" stroked="false">
                <v:path arrowok="t"/>
                <v:fill type="solid"/>
              </v:shape>
            </v:group>
            <v:group style="position:absolute;left:7214;top:-4677;width:10;height:20" coordorigin="7214,-4677" coordsize="10,20">
              <v:shape style="position:absolute;left:7214;top:-4677;width:10;height:20" coordorigin="7214,-4677" coordsize="10,20" path="m7214,-4658l7223,-4658,7223,-4677,7214,-4677,7214,-4658xe" filled="true" fillcolor="#000000" stroked="false">
                <v:path arrowok="t"/>
                <v:fill type="solid"/>
              </v:shape>
            </v:group>
            <v:group style="position:absolute;left:7214;top:-4658;width:10;height:20" coordorigin="7214,-4658" coordsize="10,20">
              <v:shape style="position:absolute;left:7214;top:-4658;width:10;height:20" coordorigin="7214,-4658" coordsize="10,20" path="m7214,-4639l7223,-4639,7223,-4658,7214,-4658,7214,-4639xe" filled="true" fillcolor="#000000" stroked="false">
                <v:path arrowok="t"/>
                <v:fill type="solid"/>
              </v:shape>
            </v:group>
            <v:group style="position:absolute;left:7214;top:-4639;width:10;height:20" coordorigin="7214,-4639" coordsize="10,20">
              <v:shape style="position:absolute;left:7214;top:-4639;width:10;height:20" coordorigin="7214,-4639" coordsize="10,20" path="m7214,-4619l7223,-4619,7223,-4639,7214,-4639,7214,-4619xe" filled="true" fillcolor="#000000" stroked="false">
                <v:path arrowok="t"/>
                <v:fill type="solid"/>
              </v:shape>
            </v:group>
            <v:group style="position:absolute;left:7214;top:-4619;width:10;height:20" coordorigin="7214,-4619" coordsize="10,20">
              <v:shape style="position:absolute;left:7214;top:-4619;width:10;height:20" coordorigin="7214,-4619" coordsize="10,20" path="m7214,-4600l7223,-4600,7223,-4619,7214,-4619,7214,-4600xe" filled="true" fillcolor="#000000" stroked="false">
                <v:path arrowok="t"/>
                <v:fill type="solid"/>
              </v:shape>
            </v:group>
            <v:group style="position:absolute;left:7214;top:-4600;width:10;height:20" coordorigin="7214,-4600" coordsize="10,20">
              <v:shape style="position:absolute;left:7214;top:-4600;width:10;height:20" coordorigin="7214,-4600" coordsize="10,20" path="m7214,-4581l7223,-4581,7223,-4600,7214,-4600,7214,-4581xe" filled="true" fillcolor="#000000" stroked="false">
                <v:path arrowok="t"/>
                <v:fill type="solid"/>
              </v:shape>
            </v:group>
            <v:group style="position:absolute;left:7214;top:-4581;width:10;height:20" coordorigin="7214,-4581" coordsize="10,20">
              <v:shape style="position:absolute;left:7214;top:-4581;width:10;height:20" coordorigin="7214,-4581" coordsize="10,20" path="m7214,-4562l7223,-4562,7223,-4581,7214,-4581,7214,-4562xe" filled="true" fillcolor="#000000" stroked="false">
                <v:path arrowok="t"/>
                <v:fill type="solid"/>
              </v:shape>
            </v:group>
            <v:group style="position:absolute;left:7214;top:-4562;width:10;height:20" coordorigin="7214,-4562" coordsize="10,20">
              <v:shape style="position:absolute;left:7214;top:-4562;width:10;height:20" coordorigin="7214,-4562" coordsize="10,20" path="m7214,-4543l7223,-4543,7223,-4562,7214,-4562,7214,-4543xe" filled="true" fillcolor="#000000" stroked="false">
                <v:path arrowok="t"/>
                <v:fill type="solid"/>
              </v:shape>
            </v:group>
            <v:group style="position:absolute;left:7214;top:-4543;width:10;height:20" coordorigin="7214,-4543" coordsize="10,20">
              <v:shape style="position:absolute;left:7214;top:-4543;width:10;height:20" coordorigin="7214,-4543" coordsize="10,20" path="m7214,-4523l7223,-4523,7223,-4543,7214,-4543,7214,-4523xe" filled="true" fillcolor="#000000" stroked="false">
                <v:path arrowok="t"/>
                <v:fill type="solid"/>
              </v:shape>
            </v:group>
            <v:group style="position:absolute;left:7214;top:-4523;width:10;height:20" coordorigin="7214,-4523" coordsize="10,20">
              <v:shape style="position:absolute;left:7214;top:-4523;width:10;height:20" coordorigin="7214,-4523" coordsize="10,20" path="m7214,-4504l7223,-4504,7223,-4523,7214,-4523,7214,-4504xe" filled="true" fillcolor="#000000" stroked="false">
                <v:path arrowok="t"/>
                <v:fill type="solid"/>
              </v:shape>
            </v:group>
            <v:group style="position:absolute;left:7214;top:-4504;width:10;height:20" coordorigin="7214,-4504" coordsize="10,20">
              <v:shape style="position:absolute;left:7214;top:-4504;width:10;height:20" coordorigin="7214,-4504" coordsize="10,20" path="m7214,-4485l7223,-4485,7223,-4504,7214,-4504,7214,-4485xe" filled="true" fillcolor="#000000" stroked="false">
                <v:path arrowok="t"/>
                <v:fill type="solid"/>
              </v:shape>
            </v:group>
            <v:group style="position:absolute;left:7214;top:-4485;width:10;height:20" coordorigin="7214,-4485" coordsize="10,20">
              <v:shape style="position:absolute;left:7214;top:-4485;width:10;height:20" coordorigin="7214,-4485" coordsize="10,20" path="m7214,-4466l7223,-4466,7223,-4485,7214,-4485,7214,-4466xe" filled="true" fillcolor="#000000" stroked="false">
                <v:path arrowok="t"/>
                <v:fill type="solid"/>
              </v:shape>
            </v:group>
            <v:group style="position:absolute;left:7214;top:-4466;width:10;height:20" coordorigin="7214,-4466" coordsize="10,20">
              <v:shape style="position:absolute;left:7214;top:-4466;width:10;height:20" coordorigin="7214,-4466" coordsize="10,20" path="m7214,-4447l7223,-4447,7223,-4466,7214,-4466,7214,-4447xe" filled="true" fillcolor="#000000" stroked="false">
                <v:path arrowok="t"/>
                <v:fill type="solid"/>
              </v:shape>
            </v:group>
            <v:group style="position:absolute;left:7214;top:-4447;width:10;height:20" coordorigin="7214,-4447" coordsize="10,20">
              <v:shape style="position:absolute;left:7214;top:-4447;width:10;height:20" coordorigin="7214,-4447" coordsize="10,20" path="m7214,-4427l7223,-4427,7223,-4447,7214,-4447,7214,-4427xe" filled="true" fillcolor="#000000" stroked="false">
                <v:path arrowok="t"/>
                <v:fill type="solid"/>
              </v:shape>
            </v:group>
            <v:group style="position:absolute;left:7214;top:-4427;width:10;height:20" coordorigin="7214,-4427" coordsize="10,20">
              <v:shape style="position:absolute;left:7214;top:-4427;width:10;height:20" coordorigin="7214,-4427" coordsize="10,20" path="m7214,-4408l7223,-4408,7223,-4427,7214,-4427,7214,-4408xe" filled="true" fillcolor="#000000" stroked="false">
                <v:path arrowok="t"/>
                <v:fill type="solid"/>
              </v:shape>
            </v:group>
            <v:group style="position:absolute;left:7214;top:-4408;width:10;height:20" coordorigin="7214,-4408" coordsize="10,20">
              <v:shape style="position:absolute;left:7214;top:-4408;width:10;height:20" coordorigin="7214,-4408" coordsize="10,20" path="m7214,-4389l7223,-4389,7223,-4408,7214,-4408,7214,-4389xe" filled="true" fillcolor="#000000" stroked="false">
                <v:path arrowok="t"/>
                <v:fill type="solid"/>
              </v:shape>
            </v:group>
            <v:group style="position:absolute;left:7214;top:-4389;width:10;height:20" coordorigin="7214,-4389" coordsize="10,20">
              <v:shape style="position:absolute;left:7214;top:-4389;width:10;height:20" coordorigin="7214,-4389" coordsize="10,20" path="m7214,-4370l7223,-4370,7223,-4389,7214,-4389,7214,-4370xe" filled="true" fillcolor="#000000" stroked="false">
                <v:path arrowok="t"/>
                <v:fill type="solid"/>
              </v:shape>
            </v:group>
            <v:group style="position:absolute;left:7214;top:-4370;width:10;height:20" coordorigin="7214,-4370" coordsize="10,20">
              <v:shape style="position:absolute;left:7214;top:-4370;width:10;height:20" coordorigin="7214,-4370" coordsize="10,20" path="m7214,-4351l7223,-4351,7223,-4370,7214,-4370,7214,-4351xe" filled="true" fillcolor="#000000" stroked="false">
                <v:path arrowok="t"/>
                <v:fill type="solid"/>
              </v:shape>
            </v:group>
            <v:group style="position:absolute;left:7214;top:-4351;width:10;height:20" coordorigin="7214,-4351" coordsize="10,20">
              <v:shape style="position:absolute;left:7214;top:-4351;width:10;height:20" coordorigin="7214,-4351" coordsize="10,20" path="m7214,-4331l7223,-4331,7223,-4351,7214,-4351,7214,-4331xe" filled="true" fillcolor="#000000" stroked="false">
                <v:path arrowok="t"/>
                <v:fill type="solid"/>
              </v:shape>
            </v:group>
            <v:group style="position:absolute;left:7214;top:-4331;width:10;height:20" coordorigin="7214,-4331" coordsize="10,20">
              <v:shape style="position:absolute;left:7214;top:-4331;width:10;height:20" coordorigin="7214,-4331" coordsize="10,20" path="m7214,-4312l7223,-4312,7223,-4331,7214,-4331,7214,-4312xe" filled="true" fillcolor="#000000" stroked="false">
                <v:path arrowok="t"/>
                <v:fill type="solid"/>
              </v:shape>
            </v:group>
            <v:group style="position:absolute;left:7214;top:-4312;width:10;height:20" coordorigin="7214,-4312" coordsize="10,20">
              <v:shape style="position:absolute;left:7214;top:-4312;width:10;height:20" coordorigin="7214,-4312" coordsize="10,20" path="m7214,-4293l7223,-4293,7223,-4312,7214,-4312,7214,-4293xe" filled="true" fillcolor="#000000" stroked="false">
                <v:path arrowok="t"/>
                <v:fill type="solid"/>
              </v:shape>
            </v:group>
            <v:group style="position:absolute;left:7214;top:-4293;width:10;height:20" coordorigin="7214,-4293" coordsize="10,20">
              <v:shape style="position:absolute;left:7214;top:-4293;width:10;height:20" coordorigin="7214,-4293" coordsize="10,20" path="m7214,-4274l7223,-4274,7223,-4293,7214,-4293,7214,-4274xe" filled="true" fillcolor="#000000" stroked="false">
                <v:path arrowok="t"/>
                <v:fill type="solid"/>
              </v:shape>
            </v:group>
            <v:group style="position:absolute;left:7214;top:-4274;width:10;height:20" coordorigin="7214,-4274" coordsize="10,20">
              <v:shape style="position:absolute;left:7214;top:-4274;width:10;height:20" coordorigin="7214,-4274" coordsize="10,20" path="m7214,-4255l7223,-4255,7223,-4274,7214,-4274,7214,-4255xe" filled="true" fillcolor="#000000" stroked="false">
                <v:path arrowok="t"/>
                <v:fill type="solid"/>
              </v:shape>
            </v:group>
            <v:group style="position:absolute;left:7214;top:-4255;width:10;height:20" coordorigin="7214,-4255" coordsize="10,20">
              <v:shape style="position:absolute;left:7214;top:-4255;width:10;height:20" coordorigin="7214,-4255" coordsize="10,20" path="m7214,-4235l7223,-4235,7223,-4255,7214,-4255,7214,-4235xe" filled="true" fillcolor="#000000" stroked="false">
                <v:path arrowok="t"/>
                <v:fill type="solid"/>
              </v:shape>
            </v:group>
            <v:group style="position:absolute;left:7214;top:-4235;width:10;height:20" coordorigin="7214,-4235" coordsize="10,20">
              <v:shape style="position:absolute;left:7214;top:-4235;width:10;height:20" coordorigin="7214,-4235" coordsize="10,20" path="m7214,-4216l7223,-4216,7223,-4235,7214,-4235,7214,-4216xe" filled="true" fillcolor="#000000" stroked="false">
                <v:path arrowok="t"/>
                <v:fill type="solid"/>
              </v:shape>
            </v:group>
            <v:group style="position:absolute;left:8240;top:-5253;width:10;height:20" coordorigin="8240,-5253" coordsize="10,20">
              <v:shape style="position:absolute;left:8240;top:-5253;width:10;height:20" coordorigin="8240,-5253" coordsize="10,20" path="m8240,-5234l8249,-5234,8249,-5253,8240,-5253,8240,-5234xe" filled="true" fillcolor="#000000" stroked="false">
                <v:path arrowok="t"/>
                <v:fill type="solid"/>
              </v:shape>
            </v:group>
            <v:group style="position:absolute;left:8240;top:-5234;width:10;height:20" coordorigin="8240,-5234" coordsize="10,20">
              <v:shape style="position:absolute;left:8240;top:-5234;width:10;height:20" coordorigin="8240,-5234" coordsize="10,20" path="m8240,-5215l8249,-5215,8249,-5234,8240,-5234,8240,-5215xe" filled="true" fillcolor="#000000" stroked="false">
                <v:path arrowok="t"/>
                <v:fill type="solid"/>
              </v:shape>
            </v:group>
            <v:group style="position:absolute;left:8240;top:-5215;width:10;height:20" coordorigin="8240,-5215" coordsize="10,20">
              <v:shape style="position:absolute;left:8240;top:-5215;width:10;height:20" coordorigin="8240,-5215" coordsize="10,20" path="m8240,-5195l8249,-5195,8249,-5215,8240,-5215,8240,-5195xe" filled="true" fillcolor="#000000" stroked="false">
                <v:path arrowok="t"/>
                <v:fill type="solid"/>
              </v:shape>
            </v:group>
            <v:group style="position:absolute;left:8240;top:-5195;width:10;height:20" coordorigin="8240,-5195" coordsize="10,20">
              <v:shape style="position:absolute;left:8240;top:-5195;width:10;height:20" coordorigin="8240,-5195" coordsize="10,20" path="m8240,-5176l8249,-5176,8249,-5195,8240,-5195,8240,-5176xe" filled="true" fillcolor="#000000" stroked="false">
                <v:path arrowok="t"/>
                <v:fill type="solid"/>
              </v:shape>
            </v:group>
            <v:group style="position:absolute;left:8240;top:-5176;width:10;height:20" coordorigin="8240,-5176" coordsize="10,20">
              <v:shape style="position:absolute;left:8240;top:-5176;width:10;height:20" coordorigin="8240,-5176" coordsize="10,20" path="m8240,-5157l8249,-5157,8249,-5176,8240,-5176,8240,-5157xe" filled="true" fillcolor="#000000" stroked="false">
                <v:path arrowok="t"/>
                <v:fill type="solid"/>
              </v:shape>
            </v:group>
            <v:group style="position:absolute;left:8240;top:-5157;width:10;height:20" coordorigin="8240,-5157" coordsize="10,20">
              <v:shape style="position:absolute;left:8240;top:-5157;width:10;height:20" coordorigin="8240,-5157" coordsize="10,20" path="m8240,-5138l8249,-5138,8249,-5157,8240,-5157,8240,-5138xe" filled="true" fillcolor="#000000" stroked="false">
                <v:path arrowok="t"/>
                <v:fill type="solid"/>
              </v:shape>
            </v:group>
            <v:group style="position:absolute;left:8240;top:-5138;width:10;height:20" coordorigin="8240,-5138" coordsize="10,20">
              <v:shape style="position:absolute;left:8240;top:-5138;width:10;height:20" coordorigin="8240,-5138" coordsize="10,20" path="m8240,-5119l8249,-5119,8249,-5138,8240,-5138,8240,-5119xe" filled="true" fillcolor="#000000" stroked="false">
                <v:path arrowok="t"/>
                <v:fill type="solid"/>
              </v:shape>
            </v:group>
            <v:group style="position:absolute;left:8240;top:-5119;width:10;height:20" coordorigin="8240,-5119" coordsize="10,20">
              <v:shape style="position:absolute;left:8240;top:-5119;width:10;height:20" coordorigin="8240,-5119" coordsize="10,20" path="m8240,-5099l8249,-5099,8249,-5119,8240,-5119,8240,-5099xe" filled="true" fillcolor="#000000" stroked="false">
                <v:path arrowok="t"/>
                <v:fill type="solid"/>
              </v:shape>
            </v:group>
            <v:group style="position:absolute;left:8240;top:-5099;width:10;height:20" coordorigin="8240,-5099" coordsize="10,20">
              <v:shape style="position:absolute;left:8240;top:-5099;width:10;height:20" coordorigin="8240,-5099" coordsize="10,20" path="m8240,-5080l8249,-5080,8249,-5099,8240,-5099,8240,-5080xe" filled="true" fillcolor="#000000" stroked="false">
                <v:path arrowok="t"/>
                <v:fill type="solid"/>
              </v:shape>
            </v:group>
            <v:group style="position:absolute;left:8240;top:-5080;width:10;height:20" coordorigin="8240,-5080" coordsize="10,20">
              <v:shape style="position:absolute;left:8240;top:-5080;width:10;height:20" coordorigin="8240,-5080" coordsize="10,20" path="m8240,-5061l8249,-5061,8249,-5080,8240,-5080,8240,-5061xe" filled="true" fillcolor="#000000" stroked="false">
                <v:path arrowok="t"/>
                <v:fill type="solid"/>
              </v:shape>
            </v:group>
            <v:group style="position:absolute;left:8240;top:-5061;width:10;height:20" coordorigin="8240,-5061" coordsize="10,20">
              <v:shape style="position:absolute;left:8240;top:-5061;width:10;height:20" coordorigin="8240,-5061" coordsize="10,20" path="m8240,-5042l8249,-5042,8249,-5061,8240,-5061,8240,-5042xe" filled="true" fillcolor="#000000" stroked="false">
                <v:path arrowok="t"/>
                <v:fill type="solid"/>
              </v:shape>
            </v:group>
            <v:group style="position:absolute;left:8240;top:-5042;width:10;height:20" coordorigin="8240,-5042" coordsize="10,20">
              <v:shape style="position:absolute;left:8240;top:-5042;width:10;height:20" coordorigin="8240,-5042" coordsize="10,20" path="m8240,-5023l8249,-5023,8249,-5042,8240,-5042,8240,-5023xe" filled="true" fillcolor="#000000" stroked="false">
                <v:path arrowok="t"/>
                <v:fill type="solid"/>
              </v:shape>
            </v:group>
            <v:group style="position:absolute;left:8240;top:-5023;width:10;height:20" coordorigin="8240,-5023" coordsize="10,20">
              <v:shape style="position:absolute;left:8240;top:-5023;width:10;height:20" coordorigin="8240,-5023" coordsize="10,20" path="m8240,-5003l8249,-5003,8249,-5023,8240,-5023,8240,-5003xe" filled="true" fillcolor="#000000" stroked="false">
                <v:path arrowok="t"/>
                <v:fill type="solid"/>
              </v:shape>
            </v:group>
            <v:group style="position:absolute;left:8240;top:-5003;width:10;height:20" coordorigin="8240,-5003" coordsize="10,20">
              <v:shape style="position:absolute;left:8240;top:-5003;width:10;height:20" coordorigin="8240,-5003" coordsize="10,20" path="m8240,-4984l8249,-4984,8249,-5003,8240,-5003,8240,-4984xe" filled="true" fillcolor="#000000" stroked="false">
                <v:path arrowok="t"/>
                <v:fill type="solid"/>
              </v:shape>
            </v:group>
            <v:group style="position:absolute;left:8240;top:-4984;width:10;height:20" coordorigin="8240,-4984" coordsize="10,20">
              <v:shape style="position:absolute;left:8240;top:-4984;width:10;height:20" coordorigin="8240,-4984" coordsize="10,20" path="m8240,-4965l8249,-4965,8249,-4984,8240,-4984,8240,-4965xe" filled="true" fillcolor="#000000" stroked="false">
                <v:path arrowok="t"/>
                <v:fill type="solid"/>
              </v:shape>
            </v:group>
            <v:group style="position:absolute;left:8240;top:-4965;width:10;height:20" coordorigin="8240,-4965" coordsize="10,20">
              <v:shape style="position:absolute;left:8240;top:-4965;width:10;height:20" coordorigin="8240,-4965" coordsize="10,20" path="m8240,-4946l8249,-4946,8249,-4965,8240,-4965,8240,-4946xe" filled="true" fillcolor="#000000" stroked="false">
                <v:path arrowok="t"/>
                <v:fill type="solid"/>
              </v:shape>
            </v:group>
            <v:group style="position:absolute;left:8240;top:-4946;width:10;height:20" coordorigin="8240,-4946" coordsize="10,20">
              <v:shape style="position:absolute;left:8240;top:-4946;width:10;height:20" coordorigin="8240,-4946" coordsize="10,20" path="m8240,-4927l8249,-4927,8249,-4946,8240,-4946,8240,-4927xe" filled="true" fillcolor="#000000" stroked="false">
                <v:path arrowok="t"/>
                <v:fill type="solid"/>
              </v:shape>
            </v:group>
            <v:group style="position:absolute;left:8240;top:-4927;width:10;height:20" coordorigin="8240,-4927" coordsize="10,20">
              <v:shape style="position:absolute;left:8240;top:-4927;width:10;height:20" coordorigin="8240,-4927" coordsize="10,20" path="m8240,-4907l8249,-4907,8249,-4927,8240,-4927,8240,-4907xe" filled="true" fillcolor="#000000" stroked="false">
                <v:path arrowok="t"/>
                <v:fill type="solid"/>
              </v:shape>
            </v:group>
            <v:group style="position:absolute;left:8240;top:-4907;width:10;height:20" coordorigin="8240,-4907" coordsize="10,20">
              <v:shape style="position:absolute;left:8240;top:-4907;width:10;height:20" coordorigin="8240,-4907" coordsize="10,20" path="m8240,-4888l8249,-4888,8249,-4907,8240,-4907,8240,-4888xe" filled="true" fillcolor="#000000" stroked="false">
                <v:path arrowok="t"/>
                <v:fill type="solid"/>
              </v:shape>
            </v:group>
            <v:group style="position:absolute;left:8240;top:-4888;width:10;height:20" coordorigin="8240,-4888" coordsize="10,20">
              <v:shape style="position:absolute;left:8240;top:-4888;width:10;height:20" coordorigin="8240,-4888" coordsize="10,20" path="m8240,-4869l8249,-4869,8249,-4888,8240,-4888,8240,-4869xe" filled="true" fillcolor="#000000" stroked="false">
                <v:path arrowok="t"/>
                <v:fill type="solid"/>
              </v:shape>
            </v:group>
            <v:group style="position:absolute;left:8240;top:-4869;width:10;height:20" coordorigin="8240,-4869" coordsize="10,20">
              <v:shape style="position:absolute;left:8240;top:-4869;width:10;height:20" coordorigin="8240,-4869" coordsize="10,20" path="m8240,-4850l8249,-4850,8249,-4869,8240,-4869,8240,-4850xe" filled="true" fillcolor="#000000" stroked="false">
                <v:path arrowok="t"/>
                <v:fill type="solid"/>
              </v:shape>
            </v:group>
            <v:group style="position:absolute;left:8240;top:-4850;width:10;height:20" coordorigin="8240,-4850" coordsize="10,20">
              <v:shape style="position:absolute;left:8240;top:-4850;width:10;height:20" coordorigin="8240,-4850" coordsize="10,20" path="m8240,-4831l8249,-4831,8249,-4850,8240,-4850,8240,-4831xe" filled="true" fillcolor="#000000" stroked="false">
                <v:path arrowok="t"/>
                <v:fill type="solid"/>
              </v:shape>
            </v:group>
            <v:group style="position:absolute;left:8240;top:-4831;width:10;height:20" coordorigin="8240,-4831" coordsize="10,20">
              <v:shape style="position:absolute;left:8240;top:-4831;width:10;height:20" coordorigin="8240,-4831" coordsize="10,20" path="m8240,-4811l8249,-4811,8249,-4831,8240,-4831,8240,-4811xe" filled="true" fillcolor="#000000" stroked="false">
                <v:path arrowok="t"/>
                <v:fill type="solid"/>
              </v:shape>
            </v:group>
            <v:group style="position:absolute;left:8240;top:-4811;width:10;height:20" coordorigin="8240,-4811" coordsize="10,20">
              <v:shape style="position:absolute;left:8240;top:-4811;width:10;height:20" coordorigin="8240,-4811" coordsize="10,20" path="m8240,-4792l8249,-4792,8249,-4811,8240,-4811,8240,-4792xe" filled="true" fillcolor="#000000" stroked="false">
                <v:path arrowok="t"/>
                <v:fill type="solid"/>
              </v:shape>
            </v:group>
            <v:group style="position:absolute;left:8240;top:-4792;width:10;height:20" coordorigin="8240,-4792" coordsize="10,20">
              <v:shape style="position:absolute;left:8240;top:-4792;width:10;height:20" coordorigin="8240,-4792" coordsize="10,20" path="m8240,-4773l8249,-4773,8249,-4792,8240,-4792,8240,-4773xe" filled="true" fillcolor="#000000" stroked="false">
                <v:path arrowok="t"/>
                <v:fill type="solid"/>
              </v:shape>
            </v:group>
            <v:group style="position:absolute;left:8240;top:-4773;width:10;height:20" coordorigin="8240,-4773" coordsize="10,20">
              <v:shape style="position:absolute;left:8240;top:-4773;width:10;height:20" coordorigin="8240,-4773" coordsize="10,20" path="m8240,-4754l8249,-4754,8249,-4773,8240,-4773,8240,-4754xe" filled="true" fillcolor="#000000" stroked="false">
                <v:path arrowok="t"/>
                <v:fill type="solid"/>
              </v:shape>
            </v:group>
            <v:group style="position:absolute;left:8240;top:-4754;width:10;height:20" coordorigin="8240,-4754" coordsize="10,20">
              <v:shape style="position:absolute;left:8240;top:-4754;width:10;height:20" coordorigin="8240,-4754" coordsize="10,20" path="m8240,-4735l8249,-4735,8249,-4754,8240,-4754,8240,-4735xe" filled="true" fillcolor="#000000" stroked="false">
                <v:path arrowok="t"/>
                <v:fill type="solid"/>
              </v:shape>
            </v:group>
            <v:group style="position:absolute;left:8240;top:-4735;width:10;height:20" coordorigin="8240,-4735" coordsize="10,20">
              <v:shape style="position:absolute;left:8240;top:-4735;width:10;height:20" coordorigin="8240,-4735" coordsize="10,20" path="m8240,-4715l8249,-4715,8249,-4735,8240,-4735,8240,-4715xe" filled="true" fillcolor="#000000" stroked="false">
                <v:path arrowok="t"/>
                <v:fill type="solid"/>
              </v:shape>
            </v:group>
            <v:group style="position:absolute;left:8240;top:-4715;width:10;height:20" coordorigin="8240,-4715" coordsize="10,20">
              <v:shape style="position:absolute;left:8240;top:-4715;width:10;height:20" coordorigin="8240,-4715" coordsize="10,20" path="m8240,-4696l8249,-4696,8249,-4715,8240,-4715,8240,-4696xe" filled="true" fillcolor="#000000" stroked="false">
                <v:path arrowok="t"/>
                <v:fill type="solid"/>
              </v:shape>
            </v:group>
            <v:group style="position:absolute;left:8240;top:-4696;width:10;height:20" coordorigin="8240,-4696" coordsize="10,20">
              <v:shape style="position:absolute;left:8240;top:-4696;width:10;height:20" coordorigin="8240,-4696" coordsize="10,20" path="m8240,-4677l8249,-4677,8249,-4696,8240,-4696,8240,-4677xe" filled="true" fillcolor="#000000" stroked="false">
                <v:path arrowok="t"/>
                <v:fill type="solid"/>
              </v:shape>
            </v:group>
            <v:group style="position:absolute;left:8240;top:-4677;width:10;height:20" coordorigin="8240,-4677" coordsize="10,20">
              <v:shape style="position:absolute;left:8240;top:-4677;width:10;height:20" coordorigin="8240,-4677" coordsize="10,20" path="m8240,-4658l8249,-4658,8249,-4677,8240,-4677,8240,-4658xe" filled="true" fillcolor="#000000" stroked="false">
                <v:path arrowok="t"/>
                <v:fill type="solid"/>
              </v:shape>
            </v:group>
            <v:group style="position:absolute;left:8240;top:-4658;width:10;height:20" coordorigin="8240,-4658" coordsize="10,20">
              <v:shape style="position:absolute;left:8240;top:-4658;width:10;height:20" coordorigin="8240,-4658" coordsize="10,20" path="m8240,-4639l8249,-4639,8249,-4658,8240,-4658,8240,-4639xe" filled="true" fillcolor="#000000" stroked="false">
                <v:path arrowok="t"/>
                <v:fill type="solid"/>
              </v:shape>
            </v:group>
            <v:group style="position:absolute;left:8240;top:-4639;width:10;height:20" coordorigin="8240,-4639" coordsize="10,20">
              <v:shape style="position:absolute;left:8240;top:-4639;width:10;height:20" coordorigin="8240,-4639" coordsize="10,20" path="m8240,-4619l8249,-4619,8249,-4639,8240,-4639,8240,-4619xe" filled="true" fillcolor="#000000" stroked="false">
                <v:path arrowok="t"/>
                <v:fill type="solid"/>
              </v:shape>
            </v:group>
            <v:group style="position:absolute;left:8240;top:-4619;width:10;height:20" coordorigin="8240,-4619" coordsize="10,20">
              <v:shape style="position:absolute;left:8240;top:-4619;width:10;height:20" coordorigin="8240,-4619" coordsize="10,20" path="m8240,-4600l8249,-4600,8249,-4619,8240,-4619,8240,-4600xe" filled="true" fillcolor="#000000" stroked="false">
                <v:path arrowok="t"/>
                <v:fill type="solid"/>
              </v:shape>
            </v:group>
            <v:group style="position:absolute;left:8240;top:-4600;width:10;height:20" coordorigin="8240,-4600" coordsize="10,20">
              <v:shape style="position:absolute;left:8240;top:-4600;width:10;height:20" coordorigin="8240,-4600" coordsize="10,20" path="m8240,-4581l8249,-4581,8249,-4600,8240,-4600,8240,-4581xe" filled="true" fillcolor="#000000" stroked="false">
                <v:path arrowok="t"/>
                <v:fill type="solid"/>
              </v:shape>
            </v:group>
            <v:group style="position:absolute;left:8240;top:-4581;width:10;height:20" coordorigin="8240,-4581" coordsize="10,20">
              <v:shape style="position:absolute;left:8240;top:-4581;width:10;height:20" coordorigin="8240,-4581" coordsize="10,20" path="m8240,-4562l8249,-4562,8249,-4581,8240,-4581,8240,-4562xe" filled="true" fillcolor="#000000" stroked="false">
                <v:path arrowok="t"/>
                <v:fill type="solid"/>
              </v:shape>
            </v:group>
            <v:group style="position:absolute;left:8240;top:-4562;width:10;height:20" coordorigin="8240,-4562" coordsize="10,20">
              <v:shape style="position:absolute;left:8240;top:-4562;width:10;height:20" coordorigin="8240,-4562" coordsize="10,20" path="m8240,-4543l8249,-4543,8249,-4562,8240,-4562,8240,-4543xe" filled="true" fillcolor="#000000" stroked="false">
                <v:path arrowok="t"/>
                <v:fill type="solid"/>
              </v:shape>
            </v:group>
            <v:group style="position:absolute;left:8240;top:-4543;width:10;height:20" coordorigin="8240,-4543" coordsize="10,20">
              <v:shape style="position:absolute;left:8240;top:-4543;width:10;height:20" coordorigin="8240,-4543" coordsize="10,20" path="m8240,-4523l8249,-4523,8249,-4543,8240,-4543,8240,-4523xe" filled="true" fillcolor="#000000" stroked="false">
                <v:path arrowok="t"/>
                <v:fill type="solid"/>
              </v:shape>
            </v:group>
            <v:group style="position:absolute;left:8240;top:-4523;width:10;height:20" coordorigin="8240,-4523" coordsize="10,20">
              <v:shape style="position:absolute;left:8240;top:-4523;width:10;height:20" coordorigin="8240,-4523" coordsize="10,20" path="m8240,-4504l8249,-4504,8249,-4523,8240,-4523,8240,-4504xe" filled="true" fillcolor="#000000" stroked="false">
                <v:path arrowok="t"/>
                <v:fill type="solid"/>
              </v:shape>
            </v:group>
            <v:group style="position:absolute;left:8240;top:-4504;width:10;height:20" coordorigin="8240,-4504" coordsize="10,20">
              <v:shape style="position:absolute;left:8240;top:-4504;width:10;height:20" coordorigin="8240,-4504" coordsize="10,20" path="m8240,-4485l8249,-4485,8249,-4504,8240,-4504,8240,-4485xe" filled="true" fillcolor="#000000" stroked="false">
                <v:path arrowok="t"/>
                <v:fill type="solid"/>
              </v:shape>
            </v:group>
            <v:group style="position:absolute;left:8240;top:-4485;width:10;height:20" coordorigin="8240,-4485" coordsize="10,20">
              <v:shape style="position:absolute;left:8240;top:-4485;width:10;height:20" coordorigin="8240,-4485" coordsize="10,20" path="m8240,-4466l8249,-4466,8249,-4485,8240,-4485,8240,-4466xe" filled="true" fillcolor="#000000" stroked="false">
                <v:path arrowok="t"/>
                <v:fill type="solid"/>
              </v:shape>
            </v:group>
            <v:group style="position:absolute;left:8240;top:-4466;width:10;height:20" coordorigin="8240,-4466" coordsize="10,20">
              <v:shape style="position:absolute;left:8240;top:-4466;width:10;height:20" coordorigin="8240,-4466" coordsize="10,20" path="m8240,-4447l8249,-4447,8249,-4466,8240,-4466,8240,-4447xe" filled="true" fillcolor="#000000" stroked="false">
                <v:path arrowok="t"/>
                <v:fill type="solid"/>
              </v:shape>
            </v:group>
            <v:group style="position:absolute;left:8240;top:-4447;width:10;height:20" coordorigin="8240,-4447" coordsize="10,20">
              <v:shape style="position:absolute;left:8240;top:-4447;width:10;height:20" coordorigin="8240,-4447" coordsize="10,20" path="m8240,-4427l8249,-4427,8249,-4447,8240,-4447,8240,-4427xe" filled="true" fillcolor="#000000" stroked="false">
                <v:path arrowok="t"/>
                <v:fill type="solid"/>
              </v:shape>
            </v:group>
            <v:group style="position:absolute;left:8240;top:-4427;width:10;height:20" coordorigin="8240,-4427" coordsize="10,20">
              <v:shape style="position:absolute;left:8240;top:-4427;width:10;height:20" coordorigin="8240,-4427" coordsize="10,20" path="m8240,-4408l8249,-4408,8249,-4427,8240,-4427,8240,-4408xe" filled="true" fillcolor="#000000" stroked="false">
                <v:path arrowok="t"/>
                <v:fill type="solid"/>
              </v:shape>
            </v:group>
            <v:group style="position:absolute;left:8240;top:-4408;width:10;height:20" coordorigin="8240,-4408" coordsize="10,20">
              <v:shape style="position:absolute;left:8240;top:-4408;width:10;height:20" coordorigin="8240,-4408" coordsize="10,20" path="m8240,-4389l8249,-4389,8249,-4408,8240,-4408,8240,-4389xe" filled="true" fillcolor="#000000" stroked="false">
                <v:path arrowok="t"/>
                <v:fill type="solid"/>
              </v:shape>
            </v:group>
            <v:group style="position:absolute;left:8240;top:-4389;width:10;height:20" coordorigin="8240,-4389" coordsize="10,20">
              <v:shape style="position:absolute;left:8240;top:-4389;width:10;height:20" coordorigin="8240,-4389" coordsize="10,20" path="m8240,-4370l8249,-4370,8249,-4389,8240,-4389,8240,-4370xe" filled="true" fillcolor="#000000" stroked="false">
                <v:path arrowok="t"/>
                <v:fill type="solid"/>
              </v:shape>
            </v:group>
            <v:group style="position:absolute;left:8240;top:-4370;width:10;height:20" coordorigin="8240,-4370" coordsize="10,20">
              <v:shape style="position:absolute;left:8240;top:-4370;width:10;height:20" coordorigin="8240,-4370" coordsize="10,20" path="m8240,-4351l8249,-4351,8249,-4370,8240,-4370,8240,-4351xe" filled="true" fillcolor="#000000" stroked="false">
                <v:path arrowok="t"/>
                <v:fill type="solid"/>
              </v:shape>
            </v:group>
            <v:group style="position:absolute;left:8240;top:-4351;width:10;height:20" coordorigin="8240,-4351" coordsize="10,20">
              <v:shape style="position:absolute;left:8240;top:-4351;width:10;height:20" coordorigin="8240,-4351" coordsize="10,20" path="m8240,-4331l8249,-4331,8249,-4351,8240,-4351,8240,-4331xe" filled="true" fillcolor="#000000" stroked="false">
                <v:path arrowok="t"/>
                <v:fill type="solid"/>
              </v:shape>
            </v:group>
            <v:group style="position:absolute;left:8240;top:-4331;width:10;height:20" coordorigin="8240,-4331" coordsize="10,20">
              <v:shape style="position:absolute;left:8240;top:-4331;width:10;height:20" coordorigin="8240,-4331" coordsize="10,20" path="m8240,-4312l8249,-4312,8249,-4331,8240,-4331,8240,-4312xe" filled="true" fillcolor="#000000" stroked="false">
                <v:path arrowok="t"/>
                <v:fill type="solid"/>
              </v:shape>
            </v:group>
            <v:group style="position:absolute;left:8240;top:-4312;width:10;height:20" coordorigin="8240,-4312" coordsize="10,20">
              <v:shape style="position:absolute;left:8240;top:-4312;width:10;height:20" coordorigin="8240,-4312" coordsize="10,20" path="m8240,-4293l8249,-4293,8249,-4312,8240,-4312,8240,-4293xe" filled="true" fillcolor="#000000" stroked="false">
                <v:path arrowok="t"/>
                <v:fill type="solid"/>
              </v:shape>
            </v:group>
            <v:group style="position:absolute;left:8240;top:-4293;width:10;height:20" coordorigin="8240,-4293" coordsize="10,20">
              <v:shape style="position:absolute;left:8240;top:-4293;width:10;height:20" coordorigin="8240,-4293" coordsize="10,20" path="m8240,-4274l8249,-4274,8249,-4293,8240,-4293,8240,-4274xe" filled="true" fillcolor="#000000" stroked="false">
                <v:path arrowok="t"/>
                <v:fill type="solid"/>
              </v:shape>
            </v:group>
            <v:group style="position:absolute;left:8240;top:-4274;width:10;height:20" coordorigin="8240,-4274" coordsize="10,20">
              <v:shape style="position:absolute;left:8240;top:-4274;width:10;height:20" coordorigin="8240,-4274" coordsize="10,20" path="m8240,-4255l8249,-4255,8249,-4274,8240,-4274,8240,-4255xe" filled="true" fillcolor="#000000" stroked="false">
                <v:path arrowok="t"/>
                <v:fill type="solid"/>
              </v:shape>
            </v:group>
            <v:group style="position:absolute;left:8240;top:-4255;width:10;height:20" coordorigin="8240,-4255" coordsize="10,20">
              <v:shape style="position:absolute;left:8240;top:-4255;width:10;height:20" coordorigin="8240,-4255" coordsize="10,20" path="m8240,-4235l8249,-4235,8249,-4255,8240,-4255,8240,-4235xe" filled="true" fillcolor="#000000" stroked="false">
                <v:path arrowok="t"/>
                <v:fill type="solid"/>
              </v:shape>
            </v:group>
            <v:group style="position:absolute;left:8240;top:-4235;width:10;height:20" coordorigin="8240,-4235" coordsize="10,20">
              <v:shape style="position:absolute;left:8240;top:-4235;width:10;height:20" coordorigin="8240,-4235" coordsize="10,20" path="m8240,-4216l8249,-4216,8249,-4235,8240,-4235,8240,-4216xe" filled="true" fillcolor="#000000" stroked="false">
                <v:path arrowok="t"/>
                <v:fill type="solid"/>
              </v:shape>
            </v:group>
            <v:group style="position:absolute;left:9802;top:-5253;width:10;height:20" coordorigin="9802,-5253" coordsize="10,20">
              <v:shape style="position:absolute;left:9802;top:-5253;width:10;height:20" coordorigin="9802,-5253" coordsize="10,20" path="m9802,-5234l9812,-5234,9812,-5253,9802,-5253,9802,-5234xe" filled="true" fillcolor="#000000" stroked="false">
                <v:path arrowok="t"/>
                <v:fill type="solid"/>
              </v:shape>
            </v:group>
            <v:group style="position:absolute;left:9802;top:-5234;width:10;height:20" coordorigin="9802,-5234" coordsize="10,20">
              <v:shape style="position:absolute;left:9802;top:-5234;width:10;height:20" coordorigin="9802,-5234" coordsize="10,20" path="m9802,-5215l9812,-5215,9812,-5234,9802,-5234,9802,-5215xe" filled="true" fillcolor="#000000" stroked="false">
                <v:path arrowok="t"/>
                <v:fill type="solid"/>
              </v:shape>
            </v:group>
            <v:group style="position:absolute;left:9802;top:-5215;width:10;height:20" coordorigin="9802,-5215" coordsize="10,20">
              <v:shape style="position:absolute;left:9802;top:-5215;width:10;height:20" coordorigin="9802,-5215" coordsize="10,20" path="m9802,-5195l9812,-5195,9812,-5215,9802,-5215,9802,-5195xe" filled="true" fillcolor="#000000" stroked="false">
                <v:path arrowok="t"/>
                <v:fill type="solid"/>
              </v:shape>
            </v:group>
            <v:group style="position:absolute;left:9802;top:-5195;width:10;height:20" coordorigin="9802,-5195" coordsize="10,20">
              <v:shape style="position:absolute;left:9802;top:-5195;width:10;height:20" coordorigin="9802,-5195" coordsize="10,20" path="m9802,-5176l9812,-5176,9812,-5195,9802,-5195,9802,-5176xe" filled="true" fillcolor="#000000" stroked="false">
                <v:path arrowok="t"/>
                <v:fill type="solid"/>
              </v:shape>
            </v:group>
            <v:group style="position:absolute;left:9802;top:-5176;width:10;height:20" coordorigin="9802,-5176" coordsize="10,20">
              <v:shape style="position:absolute;left:9802;top:-5176;width:10;height:20" coordorigin="9802,-5176" coordsize="10,20" path="m9802,-5157l9812,-5157,9812,-5176,9802,-5176,9802,-5157xe" filled="true" fillcolor="#000000" stroked="false">
                <v:path arrowok="t"/>
                <v:fill type="solid"/>
              </v:shape>
            </v:group>
            <v:group style="position:absolute;left:9802;top:-5157;width:10;height:20" coordorigin="9802,-5157" coordsize="10,20">
              <v:shape style="position:absolute;left:9802;top:-5157;width:10;height:20" coordorigin="9802,-5157" coordsize="10,20" path="m9802,-5138l9812,-5138,9812,-5157,9802,-5157,9802,-5138xe" filled="true" fillcolor="#000000" stroked="false">
                <v:path arrowok="t"/>
                <v:fill type="solid"/>
              </v:shape>
            </v:group>
            <v:group style="position:absolute;left:9802;top:-5138;width:10;height:20" coordorigin="9802,-5138" coordsize="10,20">
              <v:shape style="position:absolute;left:9802;top:-5138;width:10;height:20" coordorigin="9802,-5138" coordsize="10,20" path="m9802,-5119l9812,-5119,9812,-5138,9802,-5138,9802,-5119xe" filled="true" fillcolor="#000000" stroked="false">
                <v:path arrowok="t"/>
                <v:fill type="solid"/>
              </v:shape>
            </v:group>
            <v:group style="position:absolute;left:9802;top:-5119;width:10;height:20" coordorigin="9802,-5119" coordsize="10,20">
              <v:shape style="position:absolute;left:9802;top:-5119;width:10;height:20" coordorigin="9802,-5119" coordsize="10,20" path="m9802,-5099l9812,-5099,9812,-5119,9802,-5119,9802,-5099xe" filled="true" fillcolor="#000000" stroked="false">
                <v:path arrowok="t"/>
                <v:fill type="solid"/>
              </v:shape>
            </v:group>
            <v:group style="position:absolute;left:9802;top:-5099;width:10;height:20" coordorigin="9802,-5099" coordsize="10,20">
              <v:shape style="position:absolute;left:9802;top:-5099;width:10;height:20" coordorigin="9802,-5099" coordsize="10,20" path="m9802,-5080l9812,-5080,9812,-5099,9802,-5099,9802,-5080xe" filled="true" fillcolor="#000000" stroked="false">
                <v:path arrowok="t"/>
                <v:fill type="solid"/>
              </v:shape>
            </v:group>
            <v:group style="position:absolute;left:9802;top:-5080;width:10;height:20" coordorigin="9802,-5080" coordsize="10,20">
              <v:shape style="position:absolute;left:9802;top:-5080;width:10;height:20" coordorigin="9802,-5080" coordsize="10,20" path="m9802,-5061l9812,-5061,9812,-5080,9802,-5080,9802,-5061xe" filled="true" fillcolor="#000000" stroked="false">
                <v:path arrowok="t"/>
                <v:fill type="solid"/>
              </v:shape>
            </v:group>
            <v:group style="position:absolute;left:9802;top:-5061;width:10;height:20" coordorigin="9802,-5061" coordsize="10,20">
              <v:shape style="position:absolute;left:9802;top:-5061;width:10;height:20" coordorigin="9802,-5061" coordsize="10,20" path="m9802,-5042l9812,-5042,9812,-5061,9802,-5061,9802,-5042xe" filled="true" fillcolor="#000000" stroked="false">
                <v:path arrowok="t"/>
                <v:fill type="solid"/>
              </v:shape>
            </v:group>
            <v:group style="position:absolute;left:9802;top:-5042;width:10;height:20" coordorigin="9802,-5042" coordsize="10,20">
              <v:shape style="position:absolute;left:9802;top:-5042;width:10;height:20" coordorigin="9802,-5042" coordsize="10,20" path="m9802,-5023l9812,-5023,9812,-5042,9802,-5042,9802,-5023xe" filled="true" fillcolor="#000000" stroked="false">
                <v:path arrowok="t"/>
                <v:fill type="solid"/>
              </v:shape>
            </v:group>
            <v:group style="position:absolute;left:9802;top:-5023;width:10;height:20" coordorigin="9802,-5023" coordsize="10,20">
              <v:shape style="position:absolute;left:9802;top:-5023;width:10;height:20" coordorigin="9802,-5023" coordsize="10,20" path="m9802,-5003l9812,-5003,9812,-5023,9802,-5023,9802,-5003xe" filled="true" fillcolor="#000000" stroked="false">
                <v:path arrowok="t"/>
                <v:fill type="solid"/>
              </v:shape>
            </v:group>
            <v:group style="position:absolute;left:9802;top:-5003;width:10;height:20" coordorigin="9802,-5003" coordsize="10,20">
              <v:shape style="position:absolute;left:9802;top:-5003;width:10;height:20" coordorigin="9802,-5003" coordsize="10,20" path="m9802,-4984l9812,-4984,9812,-5003,9802,-5003,9802,-4984xe" filled="true" fillcolor="#000000" stroked="false">
                <v:path arrowok="t"/>
                <v:fill type="solid"/>
              </v:shape>
            </v:group>
            <v:group style="position:absolute;left:9802;top:-4984;width:10;height:20" coordorigin="9802,-4984" coordsize="10,20">
              <v:shape style="position:absolute;left:9802;top:-4984;width:10;height:20" coordorigin="9802,-4984" coordsize="10,20" path="m9802,-4965l9812,-4965,9812,-4984,9802,-4984,9802,-4965xe" filled="true" fillcolor="#000000" stroked="false">
                <v:path arrowok="t"/>
                <v:fill type="solid"/>
              </v:shape>
            </v:group>
            <v:group style="position:absolute;left:9802;top:-4965;width:10;height:20" coordorigin="9802,-4965" coordsize="10,20">
              <v:shape style="position:absolute;left:9802;top:-4965;width:10;height:20" coordorigin="9802,-4965" coordsize="10,20" path="m9802,-4946l9812,-4946,9812,-4965,9802,-4965,9802,-4946xe" filled="true" fillcolor="#000000" stroked="false">
                <v:path arrowok="t"/>
                <v:fill type="solid"/>
              </v:shape>
            </v:group>
            <v:group style="position:absolute;left:9802;top:-4946;width:10;height:20" coordorigin="9802,-4946" coordsize="10,20">
              <v:shape style="position:absolute;left:9802;top:-4946;width:10;height:20" coordorigin="9802,-4946" coordsize="10,20" path="m9802,-4927l9812,-4927,9812,-4946,9802,-4946,9802,-4927xe" filled="true" fillcolor="#000000" stroked="false">
                <v:path arrowok="t"/>
                <v:fill type="solid"/>
              </v:shape>
            </v:group>
            <v:group style="position:absolute;left:9802;top:-4927;width:10;height:20" coordorigin="9802,-4927" coordsize="10,20">
              <v:shape style="position:absolute;left:9802;top:-4927;width:10;height:20" coordorigin="9802,-4927" coordsize="10,20" path="m9802,-4907l9812,-4907,9812,-4927,9802,-4927,9802,-4907xe" filled="true" fillcolor="#000000" stroked="false">
                <v:path arrowok="t"/>
                <v:fill type="solid"/>
              </v:shape>
            </v:group>
            <v:group style="position:absolute;left:9802;top:-4907;width:10;height:20" coordorigin="9802,-4907" coordsize="10,20">
              <v:shape style="position:absolute;left:9802;top:-4907;width:10;height:20" coordorigin="9802,-4907" coordsize="10,20" path="m9802,-4888l9812,-4888,9812,-4907,9802,-4907,9802,-4888xe" filled="true" fillcolor="#000000" stroked="false">
                <v:path arrowok="t"/>
                <v:fill type="solid"/>
              </v:shape>
            </v:group>
            <v:group style="position:absolute;left:9802;top:-4888;width:10;height:20" coordorigin="9802,-4888" coordsize="10,20">
              <v:shape style="position:absolute;left:9802;top:-4888;width:10;height:20" coordorigin="9802,-4888" coordsize="10,20" path="m9802,-4869l9812,-4869,9812,-4888,9802,-4888,9802,-4869xe" filled="true" fillcolor="#000000" stroked="false">
                <v:path arrowok="t"/>
                <v:fill type="solid"/>
              </v:shape>
            </v:group>
            <v:group style="position:absolute;left:9802;top:-4869;width:10;height:20" coordorigin="9802,-4869" coordsize="10,20">
              <v:shape style="position:absolute;left:9802;top:-4869;width:10;height:20" coordorigin="9802,-4869" coordsize="10,20" path="m9802,-4850l9812,-4850,9812,-4869,9802,-4869,9802,-4850xe" filled="true" fillcolor="#000000" stroked="false">
                <v:path arrowok="t"/>
                <v:fill type="solid"/>
              </v:shape>
            </v:group>
            <v:group style="position:absolute;left:9802;top:-4850;width:10;height:20" coordorigin="9802,-4850" coordsize="10,20">
              <v:shape style="position:absolute;left:9802;top:-4850;width:10;height:20" coordorigin="9802,-4850" coordsize="10,20" path="m9802,-4831l9812,-4831,9812,-4850,9802,-4850,9802,-4831xe" filled="true" fillcolor="#000000" stroked="false">
                <v:path arrowok="t"/>
                <v:fill type="solid"/>
              </v:shape>
            </v:group>
            <v:group style="position:absolute;left:9802;top:-4831;width:10;height:20" coordorigin="9802,-4831" coordsize="10,20">
              <v:shape style="position:absolute;left:9802;top:-4831;width:10;height:20" coordorigin="9802,-4831" coordsize="10,20" path="m9802,-4811l9812,-4811,9812,-4831,9802,-4831,9802,-4811xe" filled="true" fillcolor="#000000" stroked="false">
                <v:path arrowok="t"/>
                <v:fill type="solid"/>
              </v:shape>
            </v:group>
            <v:group style="position:absolute;left:9802;top:-4811;width:10;height:20" coordorigin="9802,-4811" coordsize="10,20">
              <v:shape style="position:absolute;left:9802;top:-4811;width:10;height:20" coordorigin="9802,-4811" coordsize="10,20" path="m9802,-4792l9812,-4792,9812,-4811,9802,-4811,9802,-4792xe" filled="true" fillcolor="#000000" stroked="false">
                <v:path arrowok="t"/>
                <v:fill type="solid"/>
              </v:shape>
            </v:group>
            <v:group style="position:absolute;left:9802;top:-4792;width:10;height:20" coordorigin="9802,-4792" coordsize="10,20">
              <v:shape style="position:absolute;left:9802;top:-4792;width:10;height:20" coordorigin="9802,-4792" coordsize="10,20" path="m9802,-4773l9812,-4773,9812,-4792,9802,-4792,9802,-4773xe" filled="true" fillcolor="#000000" stroked="false">
                <v:path arrowok="t"/>
                <v:fill type="solid"/>
              </v:shape>
            </v:group>
            <v:group style="position:absolute;left:9802;top:-4773;width:10;height:20" coordorigin="9802,-4773" coordsize="10,20">
              <v:shape style="position:absolute;left:9802;top:-4773;width:10;height:20" coordorigin="9802,-4773" coordsize="10,20" path="m9802,-4754l9812,-4754,9812,-4773,9802,-4773,9802,-4754xe" filled="true" fillcolor="#000000" stroked="false">
                <v:path arrowok="t"/>
                <v:fill type="solid"/>
              </v:shape>
            </v:group>
            <v:group style="position:absolute;left:9802;top:-4754;width:10;height:20" coordorigin="9802,-4754" coordsize="10,20">
              <v:shape style="position:absolute;left:9802;top:-4754;width:10;height:20" coordorigin="9802,-4754" coordsize="10,20" path="m9802,-4735l9812,-4735,9812,-4754,9802,-4754,9802,-4735xe" filled="true" fillcolor="#000000" stroked="false">
                <v:path arrowok="t"/>
                <v:fill type="solid"/>
              </v:shape>
            </v:group>
            <v:group style="position:absolute;left:9802;top:-4735;width:10;height:20" coordorigin="9802,-4735" coordsize="10,20">
              <v:shape style="position:absolute;left:9802;top:-4735;width:10;height:20" coordorigin="9802,-4735" coordsize="10,20" path="m9802,-4715l9812,-4715,9812,-4735,9802,-4735,9802,-4715xe" filled="true" fillcolor="#000000" stroked="false">
                <v:path arrowok="t"/>
                <v:fill type="solid"/>
              </v:shape>
            </v:group>
            <v:group style="position:absolute;left:9802;top:-4715;width:10;height:20" coordorigin="9802,-4715" coordsize="10,20">
              <v:shape style="position:absolute;left:9802;top:-4715;width:10;height:20" coordorigin="9802,-4715" coordsize="10,20" path="m9802,-4696l9812,-4696,9812,-4715,9802,-4715,9802,-4696xe" filled="true" fillcolor="#000000" stroked="false">
                <v:path arrowok="t"/>
                <v:fill type="solid"/>
              </v:shape>
            </v:group>
            <v:group style="position:absolute;left:9802;top:-4696;width:10;height:20" coordorigin="9802,-4696" coordsize="10,20">
              <v:shape style="position:absolute;left:9802;top:-4696;width:10;height:20" coordorigin="9802,-4696" coordsize="10,20" path="m9802,-4677l9812,-4677,9812,-4696,9802,-4696,9802,-4677xe" filled="true" fillcolor="#000000" stroked="false">
                <v:path arrowok="t"/>
                <v:fill type="solid"/>
              </v:shape>
            </v:group>
            <v:group style="position:absolute;left:9802;top:-4677;width:10;height:20" coordorigin="9802,-4677" coordsize="10,20">
              <v:shape style="position:absolute;left:9802;top:-4677;width:10;height:20" coordorigin="9802,-4677" coordsize="10,20" path="m9802,-4658l9812,-4658,9812,-4677,9802,-4677,9802,-4658xe" filled="true" fillcolor="#000000" stroked="false">
                <v:path arrowok="t"/>
                <v:fill type="solid"/>
              </v:shape>
            </v:group>
            <v:group style="position:absolute;left:9802;top:-4658;width:10;height:20" coordorigin="9802,-4658" coordsize="10,20">
              <v:shape style="position:absolute;left:9802;top:-4658;width:10;height:20" coordorigin="9802,-4658" coordsize="10,20" path="m9802,-4639l9812,-4639,9812,-4658,9802,-4658,9802,-4639xe" filled="true" fillcolor="#000000" stroked="false">
                <v:path arrowok="t"/>
                <v:fill type="solid"/>
              </v:shape>
            </v:group>
            <v:group style="position:absolute;left:9802;top:-4639;width:10;height:20" coordorigin="9802,-4639" coordsize="10,20">
              <v:shape style="position:absolute;left:9802;top:-4639;width:10;height:20" coordorigin="9802,-4639" coordsize="10,20" path="m9802,-4619l9812,-4619,9812,-4639,9802,-4639,9802,-4619xe" filled="true" fillcolor="#000000" stroked="false">
                <v:path arrowok="t"/>
                <v:fill type="solid"/>
              </v:shape>
            </v:group>
            <v:group style="position:absolute;left:9802;top:-4619;width:10;height:20" coordorigin="9802,-4619" coordsize="10,20">
              <v:shape style="position:absolute;left:9802;top:-4619;width:10;height:20" coordorigin="9802,-4619" coordsize="10,20" path="m9802,-4600l9812,-4600,9812,-4619,9802,-4619,9802,-4600xe" filled="true" fillcolor="#000000" stroked="false">
                <v:path arrowok="t"/>
                <v:fill type="solid"/>
              </v:shape>
            </v:group>
            <v:group style="position:absolute;left:9802;top:-4600;width:10;height:20" coordorigin="9802,-4600" coordsize="10,20">
              <v:shape style="position:absolute;left:9802;top:-4600;width:10;height:20" coordorigin="9802,-4600" coordsize="10,20" path="m9802,-4581l9812,-4581,9812,-4600,9802,-4600,9802,-4581xe" filled="true" fillcolor="#000000" stroked="false">
                <v:path arrowok="t"/>
                <v:fill type="solid"/>
              </v:shape>
            </v:group>
            <v:group style="position:absolute;left:9802;top:-4581;width:10;height:20" coordorigin="9802,-4581" coordsize="10,20">
              <v:shape style="position:absolute;left:9802;top:-4581;width:10;height:20" coordorigin="9802,-4581" coordsize="10,20" path="m9802,-4562l9812,-4562,9812,-4581,9802,-4581,9802,-4562xe" filled="true" fillcolor="#000000" stroked="false">
                <v:path arrowok="t"/>
                <v:fill type="solid"/>
              </v:shape>
            </v:group>
            <v:group style="position:absolute;left:9802;top:-4562;width:10;height:20" coordorigin="9802,-4562" coordsize="10,20">
              <v:shape style="position:absolute;left:9802;top:-4562;width:10;height:20" coordorigin="9802,-4562" coordsize="10,20" path="m9802,-4543l9812,-4543,9812,-4562,9802,-4562,9802,-4543xe" filled="true" fillcolor="#000000" stroked="false">
                <v:path arrowok="t"/>
                <v:fill type="solid"/>
              </v:shape>
            </v:group>
            <v:group style="position:absolute;left:9802;top:-4543;width:10;height:20" coordorigin="9802,-4543" coordsize="10,20">
              <v:shape style="position:absolute;left:9802;top:-4543;width:10;height:20" coordorigin="9802,-4543" coordsize="10,20" path="m9802,-4523l9812,-4523,9812,-4543,9802,-4543,9802,-4523xe" filled="true" fillcolor="#000000" stroked="false">
                <v:path arrowok="t"/>
                <v:fill type="solid"/>
              </v:shape>
            </v:group>
            <v:group style="position:absolute;left:9802;top:-4523;width:10;height:20" coordorigin="9802,-4523" coordsize="10,20">
              <v:shape style="position:absolute;left:9802;top:-4523;width:10;height:20" coordorigin="9802,-4523" coordsize="10,20" path="m9802,-4504l9812,-4504,9812,-4523,9802,-4523,9802,-4504xe" filled="true" fillcolor="#000000" stroked="false">
                <v:path arrowok="t"/>
                <v:fill type="solid"/>
              </v:shape>
            </v:group>
            <v:group style="position:absolute;left:9802;top:-4504;width:10;height:20" coordorigin="9802,-4504" coordsize="10,20">
              <v:shape style="position:absolute;left:9802;top:-4504;width:10;height:20" coordorigin="9802,-4504" coordsize="10,20" path="m9802,-4485l9812,-4485,9812,-4504,9802,-4504,9802,-4485xe" filled="true" fillcolor="#000000" stroked="false">
                <v:path arrowok="t"/>
                <v:fill type="solid"/>
              </v:shape>
            </v:group>
            <v:group style="position:absolute;left:9802;top:-4485;width:10;height:20" coordorigin="9802,-4485" coordsize="10,20">
              <v:shape style="position:absolute;left:9802;top:-4485;width:10;height:20" coordorigin="9802,-4485" coordsize="10,20" path="m9802,-4466l9812,-4466,9812,-4485,9802,-4485,9802,-4466xe" filled="true" fillcolor="#000000" stroked="false">
                <v:path arrowok="t"/>
                <v:fill type="solid"/>
              </v:shape>
            </v:group>
            <v:group style="position:absolute;left:9802;top:-4466;width:10;height:20" coordorigin="9802,-4466" coordsize="10,20">
              <v:shape style="position:absolute;left:9802;top:-4466;width:10;height:20" coordorigin="9802,-4466" coordsize="10,20" path="m9802,-4447l9812,-4447,9812,-4466,9802,-4466,9802,-4447xe" filled="true" fillcolor="#000000" stroked="false">
                <v:path arrowok="t"/>
                <v:fill type="solid"/>
              </v:shape>
            </v:group>
            <v:group style="position:absolute;left:9802;top:-4447;width:10;height:20" coordorigin="9802,-4447" coordsize="10,20">
              <v:shape style="position:absolute;left:9802;top:-4447;width:10;height:20" coordorigin="9802,-4447" coordsize="10,20" path="m9802,-4427l9812,-4427,9812,-4447,9802,-4447,9802,-4427xe" filled="true" fillcolor="#000000" stroked="false">
                <v:path arrowok="t"/>
                <v:fill type="solid"/>
              </v:shape>
            </v:group>
            <v:group style="position:absolute;left:9802;top:-4427;width:10;height:20" coordorigin="9802,-4427" coordsize="10,20">
              <v:shape style="position:absolute;left:9802;top:-4427;width:10;height:20" coordorigin="9802,-4427" coordsize="10,20" path="m9802,-4408l9812,-4408,9812,-4427,9802,-4427,9802,-4408xe" filled="true" fillcolor="#000000" stroked="false">
                <v:path arrowok="t"/>
                <v:fill type="solid"/>
              </v:shape>
            </v:group>
            <v:group style="position:absolute;left:9802;top:-4408;width:10;height:20" coordorigin="9802,-4408" coordsize="10,20">
              <v:shape style="position:absolute;left:9802;top:-4408;width:10;height:20" coordorigin="9802,-4408" coordsize="10,20" path="m9802,-4389l9812,-4389,9812,-4408,9802,-4408,9802,-4389xe" filled="true" fillcolor="#000000" stroked="false">
                <v:path arrowok="t"/>
                <v:fill type="solid"/>
              </v:shape>
            </v:group>
            <v:group style="position:absolute;left:9802;top:-4389;width:10;height:20" coordorigin="9802,-4389" coordsize="10,20">
              <v:shape style="position:absolute;left:9802;top:-4389;width:10;height:20" coordorigin="9802,-4389" coordsize="10,20" path="m9802,-4370l9812,-4370,9812,-4389,9802,-4389,9802,-4370xe" filled="true" fillcolor="#000000" stroked="false">
                <v:path arrowok="t"/>
                <v:fill type="solid"/>
              </v:shape>
            </v:group>
            <v:group style="position:absolute;left:9802;top:-4370;width:10;height:20" coordorigin="9802,-4370" coordsize="10,20">
              <v:shape style="position:absolute;left:9802;top:-4370;width:10;height:20" coordorigin="9802,-4370" coordsize="10,20" path="m9802,-4351l9812,-4351,9812,-4370,9802,-4370,9802,-4351xe" filled="true" fillcolor="#000000" stroked="false">
                <v:path arrowok="t"/>
                <v:fill type="solid"/>
              </v:shape>
            </v:group>
            <v:group style="position:absolute;left:9802;top:-4351;width:10;height:20" coordorigin="9802,-4351" coordsize="10,20">
              <v:shape style="position:absolute;left:9802;top:-4351;width:10;height:20" coordorigin="9802,-4351" coordsize="10,20" path="m9802,-4331l9812,-4331,9812,-4351,9802,-4351,9802,-4331xe" filled="true" fillcolor="#000000" stroked="false">
                <v:path arrowok="t"/>
                <v:fill type="solid"/>
              </v:shape>
            </v:group>
            <v:group style="position:absolute;left:9802;top:-4331;width:10;height:20" coordorigin="9802,-4331" coordsize="10,20">
              <v:shape style="position:absolute;left:9802;top:-4331;width:10;height:20" coordorigin="9802,-4331" coordsize="10,20" path="m9802,-4312l9812,-4312,9812,-4331,9802,-4331,9802,-4312xe" filled="true" fillcolor="#000000" stroked="false">
                <v:path arrowok="t"/>
                <v:fill type="solid"/>
              </v:shape>
            </v:group>
            <v:group style="position:absolute;left:9802;top:-4312;width:10;height:20" coordorigin="9802,-4312" coordsize="10,20">
              <v:shape style="position:absolute;left:9802;top:-4312;width:10;height:20" coordorigin="9802,-4312" coordsize="10,20" path="m9802,-4293l9812,-4293,9812,-4312,9802,-4312,9802,-4293xe" filled="true" fillcolor="#000000" stroked="false">
                <v:path arrowok="t"/>
                <v:fill type="solid"/>
              </v:shape>
            </v:group>
            <v:group style="position:absolute;left:9802;top:-4293;width:10;height:20" coordorigin="9802,-4293" coordsize="10,20">
              <v:shape style="position:absolute;left:9802;top:-4293;width:10;height:20" coordorigin="9802,-4293" coordsize="10,20" path="m9802,-4274l9812,-4274,9812,-4293,9802,-4293,9802,-4274xe" filled="true" fillcolor="#000000" stroked="false">
                <v:path arrowok="t"/>
                <v:fill type="solid"/>
              </v:shape>
            </v:group>
            <v:group style="position:absolute;left:9802;top:-4274;width:10;height:20" coordorigin="9802,-4274" coordsize="10,20">
              <v:shape style="position:absolute;left:9802;top:-4274;width:10;height:20" coordorigin="9802,-4274" coordsize="10,20" path="m9802,-4255l9812,-4255,9812,-4274,9802,-4274,9802,-4255xe" filled="true" fillcolor="#000000" stroked="false">
                <v:path arrowok="t"/>
                <v:fill type="solid"/>
              </v:shape>
            </v:group>
            <v:group style="position:absolute;left:9802;top:-4255;width:10;height:20" coordorigin="9802,-4255" coordsize="10,20">
              <v:shape style="position:absolute;left:9802;top:-4255;width:10;height:20" coordorigin="9802,-4255" coordsize="10,20" path="m9802,-4235l9812,-4235,9812,-4255,9802,-4255,9802,-4235xe" filled="true" fillcolor="#000000" stroked="false">
                <v:path arrowok="t"/>
                <v:fill type="solid"/>
              </v:shape>
            </v:group>
            <v:group style="position:absolute;left:9802;top:-4235;width:10;height:20" coordorigin="9802,-4235" coordsize="10,20">
              <v:shape style="position:absolute;left:9802;top:-4235;width:10;height:20" coordorigin="9802,-4235" coordsize="10,20" path="m9802,-4216l9812,-4216,9812,-4235,9802,-4235,9802,-4216xe" filled="true" fillcolor="#000000" stroked="false">
                <v:path arrowok="t"/>
                <v:fill type="solid"/>
              </v:shape>
            </v:group>
            <v:group style="position:absolute;left:11361;top:-5253;width:10;height:20" coordorigin="11361,-5253" coordsize="10,20">
              <v:shape style="position:absolute;left:11361;top:-5253;width:10;height:20" coordorigin="11361,-5253" coordsize="10,20" path="m11361,-5234l11371,-5234,11371,-5253,11361,-5253,11361,-5234xe" filled="true" fillcolor="#000000" stroked="false">
                <v:path arrowok="t"/>
                <v:fill type="solid"/>
              </v:shape>
            </v:group>
            <v:group style="position:absolute;left:11361;top:-5234;width:10;height:20" coordorigin="11361,-5234" coordsize="10,20">
              <v:shape style="position:absolute;left:11361;top:-5234;width:10;height:20" coordorigin="11361,-5234" coordsize="10,20" path="m11361,-5215l11371,-5215,11371,-5234,11361,-5234,11361,-5215xe" filled="true" fillcolor="#000000" stroked="false">
                <v:path arrowok="t"/>
                <v:fill type="solid"/>
              </v:shape>
            </v:group>
            <v:group style="position:absolute;left:11361;top:-5215;width:10;height:20" coordorigin="11361,-5215" coordsize="10,20">
              <v:shape style="position:absolute;left:11361;top:-5215;width:10;height:20" coordorigin="11361,-5215" coordsize="10,20" path="m11361,-5195l11371,-5195,11371,-5215,11361,-5215,11361,-5195xe" filled="true" fillcolor="#000000" stroked="false">
                <v:path arrowok="t"/>
                <v:fill type="solid"/>
              </v:shape>
            </v:group>
            <v:group style="position:absolute;left:11361;top:-5195;width:10;height:20" coordorigin="11361,-5195" coordsize="10,20">
              <v:shape style="position:absolute;left:11361;top:-5195;width:10;height:20" coordorigin="11361,-5195" coordsize="10,20" path="m11361,-5176l11371,-5176,11371,-5195,11361,-5195,11361,-5176xe" filled="true" fillcolor="#000000" stroked="false">
                <v:path arrowok="t"/>
                <v:fill type="solid"/>
              </v:shape>
            </v:group>
            <v:group style="position:absolute;left:11361;top:-5176;width:10;height:20" coordorigin="11361,-5176" coordsize="10,20">
              <v:shape style="position:absolute;left:11361;top:-5176;width:10;height:20" coordorigin="11361,-5176" coordsize="10,20" path="m11361,-5157l11371,-5157,11371,-5176,11361,-5176,11361,-5157xe" filled="true" fillcolor="#000000" stroked="false">
                <v:path arrowok="t"/>
                <v:fill type="solid"/>
              </v:shape>
            </v:group>
            <v:group style="position:absolute;left:11361;top:-5157;width:10;height:20" coordorigin="11361,-5157" coordsize="10,20">
              <v:shape style="position:absolute;left:11361;top:-5157;width:10;height:20" coordorigin="11361,-5157" coordsize="10,20" path="m11361,-5138l11371,-5138,11371,-5157,11361,-5157,11361,-5138xe" filled="true" fillcolor="#000000" stroked="false">
                <v:path arrowok="t"/>
                <v:fill type="solid"/>
              </v:shape>
            </v:group>
            <v:group style="position:absolute;left:11361;top:-5138;width:10;height:20" coordorigin="11361,-5138" coordsize="10,20">
              <v:shape style="position:absolute;left:11361;top:-5138;width:10;height:20" coordorigin="11361,-5138" coordsize="10,20" path="m11361,-5119l11371,-5119,11371,-5138,11361,-5138,11361,-5119xe" filled="true" fillcolor="#000000" stroked="false">
                <v:path arrowok="t"/>
                <v:fill type="solid"/>
              </v:shape>
            </v:group>
            <v:group style="position:absolute;left:11361;top:-5119;width:10;height:20" coordorigin="11361,-5119" coordsize="10,20">
              <v:shape style="position:absolute;left:11361;top:-5119;width:10;height:20" coordorigin="11361,-5119" coordsize="10,20" path="m11361,-5099l11371,-5099,11371,-5119,11361,-5119,11361,-5099xe" filled="true" fillcolor="#000000" stroked="false">
                <v:path arrowok="t"/>
                <v:fill type="solid"/>
              </v:shape>
            </v:group>
            <v:group style="position:absolute;left:11361;top:-5099;width:10;height:20" coordorigin="11361,-5099" coordsize="10,20">
              <v:shape style="position:absolute;left:11361;top:-5099;width:10;height:20" coordorigin="11361,-5099" coordsize="10,20" path="m11361,-5080l11371,-5080,11371,-5099,11361,-5099,11361,-5080xe" filled="true" fillcolor="#000000" stroked="false">
                <v:path arrowok="t"/>
                <v:fill type="solid"/>
              </v:shape>
            </v:group>
            <v:group style="position:absolute;left:11361;top:-5080;width:10;height:20" coordorigin="11361,-5080" coordsize="10,20">
              <v:shape style="position:absolute;left:11361;top:-5080;width:10;height:20" coordorigin="11361,-5080" coordsize="10,20" path="m11361,-5061l11371,-5061,11371,-5080,11361,-5080,11361,-5061xe" filled="true" fillcolor="#000000" stroked="false">
                <v:path arrowok="t"/>
                <v:fill type="solid"/>
              </v:shape>
            </v:group>
            <v:group style="position:absolute;left:11361;top:-5061;width:10;height:20" coordorigin="11361,-5061" coordsize="10,20">
              <v:shape style="position:absolute;left:11361;top:-5061;width:10;height:20" coordorigin="11361,-5061" coordsize="10,20" path="m11361,-5042l11371,-5042,11371,-5061,11361,-5061,11361,-5042xe" filled="true" fillcolor="#000000" stroked="false">
                <v:path arrowok="t"/>
                <v:fill type="solid"/>
              </v:shape>
            </v:group>
            <v:group style="position:absolute;left:11361;top:-5042;width:10;height:20" coordorigin="11361,-5042" coordsize="10,20">
              <v:shape style="position:absolute;left:11361;top:-5042;width:10;height:20" coordorigin="11361,-5042" coordsize="10,20" path="m11361,-5023l11371,-5023,11371,-5042,11361,-5042,11361,-5023xe" filled="true" fillcolor="#000000" stroked="false">
                <v:path arrowok="t"/>
                <v:fill type="solid"/>
              </v:shape>
            </v:group>
            <v:group style="position:absolute;left:11361;top:-5023;width:10;height:20" coordorigin="11361,-5023" coordsize="10,20">
              <v:shape style="position:absolute;left:11361;top:-5023;width:10;height:20" coordorigin="11361,-5023" coordsize="10,20" path="m11361,-5003l11371,-5003,11371,-5023,11361,-5023,11361,-5003xe" filled="true" fillcolor="#000000" stroked="false">
                <v:path arrowok="t"/>
                <v:fill type="solid"/>
              </v:shape>
            </v:group>
            <v:group style="position:absolute;left:11361;top:-5003;width:10;height:20" coordorigin="11361,-5003" coordsize="10,20">
              <v:shape style="position:absolute;left:11361;top:-5003;width:10;height:20" coordorigin="11361,-5003" coordsize="10,20" path="m11361,-4984l11371,-4984,11371,-5003,11361,-5003,11361,-4984xe" filled="true" fillcolor="#000000" stroked="false">
                <v:path arrowok="t"/>
                <v:fill type="solid"/>
              </v:shape>
            </v:group>
            <v:group style="position:absolute;left:11361;top:-4984;width:10;height:20" coordorigin="11361,-4984" coordsize="10,20">
              <v:shape style="position:absolute;left:11361;top:-4984;width:10;height:20" coordorigin="11361,-4984" coordsize="10,20" path="m11361,-4965l11371,-4965,11371,-4984,11361,-4984,11361,-4965xe" filled="true" fillcolor="#000000" stroked="false">
                <v:path arrowok="t"/>
                <v:fill type="solid"/>
              </v:shape>
            </v:group>
            <v:group style="position:absolute;left:11361;top:-4965;width:10;height:20" coordorigin="11361,-4965" coordsize="10,20">
              <v:shape style="position:absolute;left:11361;top:-4965;width:10;height:20" coordorigin="11361,-4965" coordsize="10,20" path="m11361,-4946l11371,-4946,11371,-4965,11361,-4965,11361,-4946xe" filled="true" fillcolor="#000000" stroked="false">
                <v:path arrowok="t"/>
                <v:fill type="solid"/>
              </v:shape>
            </v:group>
            <v:group style="position:absolute;left:11361;top:-4946;width:10;height:20" coordorigin="11361,-4946" coordsize="10,20">
              <v:shape style="position:absolute;left:11361;top:-4946;width:10;height:20" coordorigin="11361,-4946" coordsize="10,20" path="m11361,-4927l11371,-4927,11371,-4946,11361,-4946,11361,-4927xe" filled="true" fillcolor="#000000" stroked="false">
                <v:path arrowok="t"/>
                <v:fill type="solid"/>
              </v:shape>
            </v:group>
            <v:group style="position:absolute;left:11361;top:-4927;width:10;height:20" coordorigin="11361,-4927" coordsize="10,20">
              <v:shape style="position:absolute;left:11361;top:-4927;width:10;height:20" coordorigin="11361,-4927" coordsize="10,20" path="m11361,-4907l11371,-4907,11371,-4927,11361,-4927,11361,-4907xe" filled="true" fillcolor="#000000" stroked="false">
                <v:path arrowok="t"/>
                <v:fill type="solid"/>
              </v:shape>
            </v:group>
            <v:group style="position:absolute;left:11361;top:-4907;width:10;height:20" coordorigin="11361,-4907" coordsize="10,20">
              <v:shape style="position:absolute;left:11361;top:-4907;width:10;height:20" coordorigin="11361,-4907" coordsize="10,20" path="m11361,-4888l11371,-4888,11371,-4907,11361,-4907,11361,-4888xe" filled="true" fillcolor="#000000" stroked="false">
                <v:path arrowok="t"/>
                <v:fill type="solid"/>
              </v:shape>
            </v:group>
            <v:group style="position:absolute;left:11361;top:-4888;width:10;height:20" coordorigin="11361,-4888" coordsize="10,20">
              <v:shape style="position:absolute;left:11361;top:-4888;width:10;height:20" coordorigin="11361,-4888" coordsize="10,20" path="m11361,-4869l11371,-4869,11371,-4888,11361,-4888,11361,-4869xe" filled="true" fillcolor="#000000" stroked="false">
                <v:path arrowok="t"/>
                <v:fill type="solid"/>
              </v:shape>
            </v:group>
            <v:group style="position:absolute;left:11361;top:-4869;width:10;height:20" coordorigin="11361,-4869" coordsize="10,20">
              <v:shape style="position:absolute;left:11361;top:-4869;width:10;height:20" coordorigin="11361,-4869" coordsize="10,20" path="m11361,-4850l11371,-4850,11371,-4869,11361,-4869,11361,-4850xe" filled="true" fillcolor="#000000" stroked="false">
                <v:path arrowok="t"/>
                <v:fill type="solid"/>
              </v:shape>
            </v:group>
            <v:group style="position:absolute;left:11361;top:-4850;width:10;height:20" coordorigin="11361,-4850" coordsize="10,20">
              <v:shape style="position:absolute;left:11361;top:-4850;width:10;height:20" coordorigin="11361,-4850" coordsize="10,20" path="m11361,-4831l11371,-4831,11371,-4850,11361,-4850,11361,-4831xe" filled="true" fillcolor="#000000" stroked="false">
                <v:path arrowok="t"/>
                <v:fill type="solid"/>
              </v:shape>
            </v:group>
            <v:group style="position:absolute;left:11361;top:-4831;width:10;height:20" coordorigin="11361,-4831" coordsize="10,20">
              <v:shape style="position:absolute;left:11361;top:-4831;width:10;height:20" coordorigin="11361,-4831" coordsize="10,20" path="m11361,-4811l11371,-4811,11371,-4831,11361,-4831,11361,-4811xe" filled="true" fillcolor="#000000" stroked="false">
                <v:path arrowok="t"/>
                <v:fill type="solid"/>
              </v:shape>
            </v:group>
            <v:group style="position:absolute;left:11361;top:-4811;width:10;height:20" coordorigin="11361,-4811" coordsize="10,20">
              <v:shape style="position:absolute;left:11361;top:-4811;width:10;height:20" coordorigin="11361,-4811" coordsize="10,20" path="m11361,-4792l11371,-4792,11371,-4811,11361,-4811,11361,-4792xe" filled="true" fillcolor="#000000" stroked="false">
                <v:path arrowok="t"/>
                <v:fill type="solid"/>
              </v:shape>
            </v:group>
            <v:group style="position:absolute;left:11361;top:-4792;width:10;height:20" coordorigin="11361,-4792" coordsize="10,20">
              <v:shape style="position:absolute;left:11361;top:-4792;width:10;height:20" coordorigin="11361,-4792" coordsize="10,20" path="m11361,-4773l11371,-4773,11371,-4792,11361,-4792,11361,-4773xe" filled="true" fillcolor="#000000" stroked="false">
                <v:path arrowok="t"/>
                <v:fill type="solid"/>
              </v:shape>
            </v:group>
            <v:group style="position:absolute;left:11361;top:-4773;width:10;height:20" coordorigin="11361,-4773" coordsize="10,20">
              <v:shape style="position:absolute;left:11361;top:-4773;width:10;height:20" coordorigin="11361,-4773" coordsize="10,20" path="m11361,-4754l11371,-4754,11371,-4773,11361,-4773,11361,-4754xe" filled="true" fillcolor="#000000" stroked="false">
                <v:path arrowok="t"/>
                <v:fill type="solid"/>
              </v:shape>
            </v:group>
            <v:group style="position:absolute;left:11361;top:-4754;width:10;height:20" coordorigin="11361,-4754" coordsize="10,20">
              <v:shape style="position:absolute;left:11361;top:-4754;width:10;height:20" coordorigin="11361,-4754" coordsize="10,20" path="m11361,-4735l11371,-4735,11371,-4754,11361,-4754,11361,-4735xe" filled="true" fillcolor="#000000" stroked="false">
                <v:path arrowok="t"/>
                <v:fill type="solid"/>
              </v:shape>
            </v:group>
            <v:group style="position:absolute;left:11361;top:-4735;width:10;height:20" coordorigin="11361,-4735" coordsize="10,20">
              <v:shape style="position:absolute;left:11361;top:-4735;width:10;height:20" coordorigin="11361,-4735" coordsize="10,20" path="m11361,-4715l11371,-4715,11371,-4735,11361,-4735,11361,-4715xe" filled="true" fillcolor="#000000" stroked="false">
                <v:path arrowok="t"/>
                <v:fill type="solid"/>
              </v:shape>
            </v:group>
            <v:group style="position:absolute;left:11361;top:-4715;width:10;height:20" coordorigin="11361,-4715" coordsize="10,20">
              <v:shape style="position:absolute;left:11361;top:-4715;width:10;height:20" coordorigin="11361,-4715" coordsize="10,20" path="m11361,-4696l11371,-4696,11371,-4715,11361,-4715,11361,-4696xe" filled="true" fillcolor="#000000" stroked="false">
                <v:path arrowok="t"/>
                <v:fill type="solid"/>
              </v:shape>
            </v:group>
            <v:group style="position:absolute;left:11361;top:-4696;width:10;height:20" coordorigin="11361,-4696" coordsize="10,20">
              <v:shape style="position:absolute;left:11361;top:-4696;width:10;height:20" coordorigin="11361,-4696" coordsize="10,20" path="m11361,-4677l11371,-4677,11371,-4696,11361,-4696,11361,-4677xe" filled="true" fillcolor="#000000" stroked="false">
                <v:path arrowok="t"/>
                <v:fill type="solid"/>
              </v:shape>
            </v:group>
            <v:group style="position:absolute;left:11361;top:-4677;width:10;height:20" coordorigin="11361,-4677" coordsize="10,20">
              <v:shape style="position:absolute;left:11361;top:-4677;width:10;height:20" coordorigin="11361,-4677" coordsize="10,20" path="m11361,-4658l11371,-4658,11371,-4677,11361,-4677,11361,-4658xe" filled="true" fillcolor="#000000" stroked="false">
                <v:path arrowok="t"/>
                <v:fill type="solid"/>
              </v:shape>
            </v:group>
            <v:group style="position:absolute;left:11361;top:-4658;width:10;height:20" coordorigin="11361,-4658" coordsize="10,20">
              <v:shape style="position:absolute;left:11361;top:-4658;width:10;height:20" coordorigin="11361,-4658" coordsize="10,20" path="m11361,-4639l11371,-4639,11371,-4658,11361,-4658,11361,-4639xe" filled="true" fillcolor="#000000" stroked="false">
                <v:path arrowok="t"/>
                <v:fill type="solid"/>
              </v:shape>
            </v:group>
            <v:group style="position:absolute;left:11361;top:-4639;width:10;height:20" coordorigin="11361,-4639" coordsize="10,20">
              <v:shape style="position:absolute;left:11361;top:-4639;width:10;height:20" coordorigin="11361,-4639" coordsize="10,20" path="m11361,-4619l11371,-4619,11371,-4639,11361,-4639,11361,-4619xe" filled="true" fillcolor="#000000" stroked="false">
                <v:path arrowok="t"/>
                <v:fill type="solid"/>
              </v:shape>
            </v:group>
            <v:group style="position:absolute;left:11361;top:-4619;width:10;height:20" coordorigin="11361,-4619" coordsize="10,20">
              <v:shape style="position:absolute;left:11361;top:-4619;width:10;height:20" coordorigin="11361,-4619" coordsize="10,20" path="m11361,-4600l11371,-4600,11371,-4619,11361,-4619,11361,-4600xe" filled="true" fillcolor="#000000" stroked="false">
                <v:path arrowok="t"/>
                <v:fill type="solid"/>
              </v:shape>
            </v:group>
            <v:group style="position:absolute;left:11361;top:-4600;width:10;height:20" coordorigin="11361,-4600" coordsize="10,20">
              <v:shape style="position:absolute;left:11361;top:-4600;width:10;height:20" coordorigin="11361,-4600" coordsize="10,20" path="m11361,-4581l11371,-4581,11371,-4600,11361,-4600,11361,-4581xe" filled="true" fillcolor="#000000" stroked="false">
                <v:path arrowok="t"/>
                <v:fill type="solid"/>
              </v:shape>
            </v:group>
            <v:group style="position:absolute;left:11361;top:-4581;width:10;height:20" coordorigin="11361,-4581" coordsize="10,20">
              <v:shape style="position:absolute;left:11361;top:-4581;width:10;height:20" coordorigin="11361,-4581" coordsize="10,20" path="m11361,-4562l11371,-4562,11371,-4581,11361,-4581,11361,-4562xe" filled="true" fillcolor="#000000" stroked="false">
                <v:path arrowok="t"/>
                <v:fill type="solid"/>
              </v:shape>
            </v:group>
            <v:group style="position:absolute;left:11361;top:-4562;width:10;height:20" coordorigin="11361,-4562" coordsize="10,20">
              <v:shape style="position:absolute;left:11361;top:-4562;width:10;height:20" coordorigin="11361,-4562" coordsize="10,20" path="m11361,-4543l11371,-4543,11371,-4562,11361,-4562,11361,-4543xe" filled="true" fillcolor="#000000" stroked="false">
                <v:path arrowok="t"/>
                <v:fill type="solid"/>
              </v:shape>
            </v:group>
            <v:group style="position:absolute;left:11361;top:-4543;width:10;height:20" coordorigin="11361,-4543" coordsize="10,20">
              <v:shape style="position:absolute;left:11361;top:-4543;width:10;height:20" coordorigin="11361,-4543" coordsize="10,20" path="m11361,-4523l11371,-4523,11371,-4543,11361,-4543,11361,-4523xe" filled="true" fillcolor="#000000" stroked="false">
                <v:path arrowok="t"/>
                <v:fill type="solid"/>
              </v:shape>
            </v:group>
            <v:group style="position:absolute;left:11361;top:-4523;width:10;height:20" coordorigin="11361,-4523" coordsize="10,20">
              <v:shape style="position:absolute;left:11361;top:-4523;width:10;height:20" coordorigin="11361,-4523" coordsize="10,20" path="m11361,-4504l11371,-4504,11371,-4523,11361,-4523,11361,-4504xe" filled="true" fillcolor="#000000" stroked="false">
                <v:path arrowok="t"/>
                <v:fill type="solid"/>
              </v:shape>
            </v:group>
            <v:group style="position:absolute;left:11361;top:-4504;width:10;height:20" coordorigin="11361,-4504" coordsize="10,20">
              <v:shape style="position:absolute;left:11361;top:-4504;width:10;height:20" coordorigin="11361,-4504" coordsize="10,20" path="m11361,-4485l11371,-4485,11371,-4504,11361,-4504,11361,-4485xe" filled="true" fillcolor="#000000" stroked="false">
                <v:path arrowok="t"/>
                <v:fill type="solid"/>
              </v:shape>
            </v:group>
            <v:group style="position:absolute;left:11361;top:-4485;width:10;height:20" coordorigin="11361,-4485" coordsize="10,20">
              <v:shape style="position:absolute;left:11361;top:-4485;width:10;height:20" coordorigin="11361,-4485" coordsize="10,20" path="m11361,-4466l11371,-4466,11371,-4485,11361,-4485,11361,-4466xe" filled="true" fillcolor="#000000" stroked="false">
                <v:path arrowok="t"/>
                <v:fill type="solid"/>
              </v:shape>
            </v:group>
            <v:group style="position:absolute;left:11361;top:-4466;width:10;height:20" coordorigin="11361,-4466" coordsize="10,20">
              <v:shape style="position:absolute;left:11361;top:-4466;width:10;height:20" coordorigin="11361,-4466" coordsize="10,20" path="m11361,-4447l11371,-4447,11371,-4466,11361,-4466,11361,-4447xe" filled="true" fillcolor="#000000" stroked="false">
                <v:path arrowok="t"/>
                <v:fill type="solid"/>
              </v:shape>
            </v:group>
            <v:group style="position:absolute;left:11361;top:-4447;width:10;height:20" coordorigin="11361,-4447" coordsize="10,20">
              <v:shape style="position:absolute;left:11361;top:-4447;width:10;height:20" coordorigin="11361,-4447" coordsize="10,20" path="m11361,-4427l11371,-4427,11371,-4447,11361,-4447,11361,-4427xe" filled="true" fillcolor="#000000" stroked="false">
                <v:path arrowok="t"/>
                <v:fill type="solid"/>
              </v:shape>
            </v:group>
            <v:group style="position:absolute;left:11361;top:-4427;width:10;height:20" coordorigin="11361,-4427" coordsize="10,20">
              <v:shape style="position:absolute;left:11361;top:-4427;width:10;height:20" coordorigin="11361,-4427" coordsize="10,20" path="m11361,-4408l11371,-4408,11371,-4427,11361,-4427,11361,-4408xe" filled="true" fillcolor="#000000" stroked="false">
                <v:path arrowok="t"/>
                <v:fill type="solid"/>
              </v:shape>
            </v:group>
            <v:group style="position:absolute;left:11361;top:-4408;width:10;height:20" coordorigin="11361,-4408" coordsize="10,20">
              <v:shape style="position:absolute;left:11361;top:-4408;width:10;height:20" coordorigin="11361,-4408" coordsize="10,20" path="m11361,-4389l11371,-4389,11371,-4408,11361,-4408,11361,-4389xe" filled="true" fillcolor="#000000" stroked="false">
                <v:path arrowok="t"/>
                <v:fill type="solid"/>
              </v:shape>
            </v:group>
            <v:group style="position:absolute;left:11361;top:-4389;width:10;height:20" coordorigin="11361,-4389" coordsize="10,20">
              <v:shape style="position:absolute;left:11361;top:-4389;width:10;height:20" coordorigin="11361,-4389" coordsize="10,20" path="m11361,-4370l11371,-4370,11371,-4389,11361,-4389,11361,-4370xe" filled="true" fillcolor="#000000" stroked="false">
                <v:path arrowok="t"/>
                <v:fill type="solid"/>
              </v:shape>
            </v:group>
            <v:group style="position:absolute;left:11361;top:-4370;width:10;height:20" coordorigin="11361,-4370" coordsize="10,20">
              <v:shape style="position:absolute;left:11361;top:-4370;width:10;height:20" coordorigin="11361,-4370" coordsize="10,20" path="m11361,-4351l11371,-4351,11371,-4370,11361,-4370,11361,-4351xe" filled="true" fillcolor="#000000" stroked="false">
                <v:path arrowok="t"/>
                <v:fill type="solid"/>
              </v:shape>
            </v:group>
            <v:group style="position:absolute;left:11361;top:-4351;width:10;height:20" coordorigin="11361,-4351" coordsize="10,20">
              <v:shape style="position:absolute;left:11361;top:-4351;width:10;height:20" coordorigin="11361,-4351" coordsize="10,20" path="m11361,-4331l11371,-4331,11371,-4351,11361,-4351,11361,-4331xe" filled="true" fillcolor="#000000" stroked="false">
                <v:path arrowok="t"/>
                <v:fill type="solid"/>
              </v:shape>
            </v:group>
            <v:group style="position:absolute;left:11361;top:-4331;width:10;height:20" coordorigin="11361,-4331" coordsize="10,20">
              <v:shape style="position:absolute;left:11361;top:-4331;width:10;height:20" coordorigin="11361,-4331" coordsize="10,20" path="m11361,-4312l11371,-4312,11371,-4331,11361,-4331,11361,-4312xe" filled="true" fillcolor="#000000" stroked="false">
                <v:path arrowok="t"/>
                <v:fill type="solid"/>
              </v:shape>
            </v:group>
            <v:group style="position:absolute;left:11361;top:-4312;width:10;height:20" coordorigin="11361,-4312" coordsize="10,20">
              <v:shape style="position:absolute;left:11361;top:-4312;width:10;height:20" coordorigin="11361,-4312" coordsize="10,20" path="m11361,-4293l11371,-4293,11371,-4312,11361,-4312,11361,-4293xe" filled="true" fillcolor="#000000" stroked="false">
                <v:path arrowok="t"/>
                <v:fill type="solid"/>
              </v:shape>
            </v:group>
            <v:group style="position:absolute;left:11361;top:-4293;width:10;height:20" coordorigin="11361,-4293" coordsize="10,20">
              <v:shape style="position:absolute;left:11361;top:-4293;width:10;height:20" coordorigin="11361,-4293" coordsize="10,20" path="m11361,-4274l11371,-4274,11371,-4293,11361,-4293,11361,-4274xe" filled="true" fillcolor="#000000" stroked="false">
                <v:path arrowok="t"/>
                <v:fill type="solid"/>
              </v:shape>
            </v:group>
            <v:group style="position:absolute;left:11361;top:-4274;width:10;height:20" coordorigin="11361,-4274" coordsize="10,20">
              <v:shape style="position:absolute;left:11361;top:-4274;width:10;height:20" coordorigin="11361,-4274" coordsize="10,20" path="m11361,-4255l11371,-4255,11371,-4274,11361,-4274,11361,-4255xe" filled="true" fillcolor="#000000" stroked="false">
                <v:path arrowok="t"/>
                <v:fill type="solid"/>
              </v:shape>
            </v:group>
            <v:group style="position:absolute;left:11361;top:-4255;width:10;height:20" coordorigin="11361,-4255" coordsize="10,20">
              <v:shape style="position:absolute;left:11361;top:-4255;width:10;height:20" coordorigin="11361,-4255" coordsize="10,20" path="m11361,-4235l11371,-4235,11371,-4255,11361,-4255,11361,-4235xe" filled="true" fillcolor="#000000" stroked="false">
                <v:path arrowok="t"/>
                <v:fill type="solid"/>
              </v:shape>
            </v:group>
            <v:group style="position:absolute;left:11361;top:-4235;width:10;height:20" coordorigin="11361,-4235" coordsize="10,20">
              <v:shape style="position:absolute;left:11361;top:-4235;width:10;height:20" coordorigin="11361,-4235" coordsize="10,20" path="m11361,-4216l11371,-4216,11371,-4235,11361,-4235,11361,-4216xe" filled="true" fillcolor="#000000" stroked="false">
                <v:path arrowok="t"/>
                <v:fill type="solid"/>
              </v:shape>
            </v:group>
            <v:group style="position:absolute;left:12212;top:-5253;width:10;height:20" coordorigin="12212,-5253" coordsize="10,20">
              <v:shape style="position:absolute;left:12212;top:-5253;width:10;height:20" coordorigin="12212,-5253" coordsize="10,20" path="m12212,-5234l12222,-5234,12222,-5253,12212,-5253,12212,-5234xe" filled="true" fillcolor="#000000" stroked="false">
                <v:path arrowok="t"/>
                <v:fill type="solid"/>
              </v:shape>
            </v:group>
            <v:group style="position:absolute;left:12212;top:-5234;width:10;height:20" coordorigin="12212,-5234" coordsize="10,20">
              <v:shape style="position:absolute;left:12212;top:-5234;width:10;height:20" coordorigin="12212,-5234" coordsize="10,20" path="m12212,-5215l12222,-5215,12222,-5234,12212,-5234,12212,-5215xe" filled="true" fillcolor="#000000" stroked="false">
                <v:path arrowok="t"/>
                <v:fill type="solid"/>
              </v:shape>
            </v:group>
            <v:group style="position:absolute;left:12212;top:-5215;width:10;height:20" coordorigin="12212,-5215" coordsize="10,20">
              <v:shape style="position:absolute;left:12212;top:-5215;width:10;height:20" coordorigin="12212,-5215" coordsize="10,20" path="m12212,-5195l12222,-5195,12222,-5215,12212,-5215,12212,-5195xe" filled="true" fillcolor="#000000" stroked="false">
                <v:path arrowok="t"/>
                <v:fill type="solid"/>
              </v:shape>
            </v:group>
            <v:group style="position:absolute;left:12212;top:-5195;width:10;height:20" coordorigin="12212,-5195" coordsize="10,20">
              <v:shape style="position:absolute;left:12212;top:-5195;width:10;height:20" coordorigin="12212,-5195" coordsize="10,20" path="m12212,-5176l12222,-5176,12222,-5195,12212,-5195,12212,-5176xe" filled="true" fillcolor="#000000" stroked="false">
                <v:path arrowok="t"/>
                <v:fill type="solid"/>
              </v:shape>
            </v:group>
            <v:group style="position:absolute;left:12212;top:-5176;width:10;height:20" coordorigin="12212,-5176" coordsize="10,20">
              <v:shape style="position:absolute;left:12212;top:-5176;width:10;height:20" coordorigin="12212,-5176" coordsize="10,20" path="m12212,-5157l12222,-5157,12222,-5176,12212,-5176,12212,-5157xe" filled="true" fillcolor="#000000" stroked="false">
                <v:path arrowok="t"/>
                <v:fill type="solid"/>
              </v:shape>
            </v:group>
            <v:group style="position:absolute;left:12212;top:-5157;width:10;height:20" coordorigin="12212,-5157" coordsize="10,20">
              <v:shape style="position:absolute;left:12212;top:-5157;width:10;height:20" coordorigin="12212,-5157" coordsize="10,20" path="m12212,-5138l12222,-5138,12222,-5157,12212,-5157,12212,-5138xe" filled="true" fillcolor="#000000" stroked="false">
                <v:path arrowok="t"/>
                <v:fill type="solid"/>
              </v:shape>
            </v:group>
            <v:group style="position:absolute;left:12212;top:-5138;width:10;height:20" coordorigin="12212,-5138" coordsize="10,20">
              <v:shape style="position:absolute;left:12212;top:-5138;width:10;height:20" coordorigin="12212,-5138" coordsize="10,20" path="m12212,-5119l12222,-5119,12222,-5138,12212,-5138,12212,-5119xe" filled="true" fillcolor="#000000" stroked="false">
                <v:path arrowok="t"/>
                <v:fill type="solid"/>
              </v:shape>
            </v:group>
            <v:group style="position:absolute;left:12212;top:-5119;width:10;height:20" coordorigin="12212,-5119" coordsize="10,20">
              <v:shape style="position:absolute;left:12212;top:-5119;width:10;height:20" coordorigin="12212,-5119" coordsize="10,20" path="m12212,-5099l12222,-5099,12222,-5119,12212,-5119,12212,-5099xe" filled="true" fillcolor="#000000" stroked="false">
                <v:path arrowok="t"/>
                <v:fill type="solid"/>
              </v:shape>
            </v:group>
            <v:group style="position:absolute;left:12212;top:-5099;width:10;height:20" coordorigin="12212,-5099" coordsize="10,20">
              <v:shape style="position:absolute;left:12212;top:-5099;width:10;height:20" coordorigin="12212,-5099" coordsize="10,20" path="m12212,-5080l12222,-5080,12222,-5099,12212,-5099,12212,-5080xe" filled="true" fillcolor="#000000" stroked="false">
                <v:path arrowok="t"/>
                <v:fill type="solid"/>
              </v:shape>
            </v:group>
            <v:group style="position:absolute;left:12212;top:-5080;width:10;height:20" coordorigin="12212,-5080" coordsize="10,20">
              <v:shape style="position:absolute;left:12212;top:-5080;width:10;height:20" coordorigin="12212,-5080" coordsize="10,20" path="m12212,-5061l12222,-5061,12222,-5080,12212,-5080,12212,-5061xe" filled="true" fillcolor="#000000" stroked="false">
                <v:path arrowok="t"/>
                <v:fill type="solid"/>
              </v:shape>
            </v:group>
            <v:group style="position:absolute;left:12212;top:-5061;width:10;height:20" coordorigin="12212,-5061" coordsize="10,20">
              <v:shape style="position:absolute;left:12212;top:-5061;width:10;height:20" coordorigin="12212,-5061" coordsize="10,20" path="m12212,-5042l12222,-5042,12222,-5061,12212,-5061,12212,-5042xe" filled="true" fillcolor="#000000" stroked="false">
                <v:path arrowok="t"/>
                <v:fill type="solid"/>
              </v:shape>
            </v:group>
            <v:group style="position:absolute;left:12212;top:-5042;width:10;height:20" coordorigin="12212,-5042" coordsize="10,20">
              <v:shape style="position:absolute;left:12212;top:-5042;width:10;height:20" coordorigin="12212,-5042" coordsize="10,20" path="m12212,-5023l12222,-5023,12222,-5042,12212,-5042,12212,-5023xe" filled="true" fillcolor="#000000" stroked="false">
                <v:path arrowok="t"/>
                <v:fill type="solid"/>
              </v:shape>
            </v:group>
            <v:group style="position:absolute;left:12212;top:-5023;width:10;height:20" coordorigin="12212,-5023" coordsize="10,20">
              <v:shape style="position:absolute;left:12212;top:-5023;width:10;height:20" coordorigin="12212,-5023" coordsize="10,20" path="m12212,-5003l12222,-5003,12222,-5023,12212,-5023,12212,-5003xe" filled="true" fillcolor="#000000" stroked="false">
                <v:path arrowok="t"/>
                <v:fill type="solid"/>
              </v:shape>
            </v:group>
            <v:group style="position:absolute;left:12212;top:-5003;width:10;height:20" coordorigin="12212,-5003" coordsize="10,20">
              <v:shape style="position:absolute;left:12212;top:-5003;width:10;height:20" coordorigin="12212,-5003" coordsize="10,20" path="m12212,-4984l12222,-4984,12222,-5003,12212,-5003,12212,-4984xe" filled="true" fillcolor="#000000" stroked="false">
                <v:path arrowok="t"/>
                <v:fill type="solid"/>
              </v:shape>
            </v:group>
            <v:group style="position:absolute;left:12212;top:-4984;width:10;height:20" coordorigin="12212,-4984" coordsize="10,20">
              <v:shape style="position:absolute;left:12212;top:-4984;width:10;height:20" coordorigin="12212,-4984" coordsize="10,20" path="m12212,-4965l12222,-4965,12222,-4984,12212,-4984,12212,-4965xe" filled="true" fillcolor="#000000" stroked="false">
                <v:path arrowok="t"/>
                <v:fill type="solid"/>
              </v:shape>
            </v:group>
            <v:group style="position:absolute;left:12212;top:-4965;width:10;height:20" coordorigin="12212,-4965" coordsize="10,20">
              <v:shape style="position:absolute;left:12212;top:-4965;width:10;height:20" coordorigin="12212,-4965" coordsize="10,20" path="m12212,-4946l12222,-4946,12222,-4965,12212,-4965,12212,-4946xe" filled="true" fillcolor="#000000" stroked="false">
                <v:path arrowok="t"/>
                <v:fill type="solid"/>
              </v:shape>
            </v:group>
            <v:group style="position:absolute;left:12212;top:-4946;width:10;height:20" coordorigin="12212,-4946" coordsize="10,20">
              <v:shape style="position:absolute;left:12212;top:-4946;width:10;height:20" coordorigin="12212,-4946" coordsize="10,20" path="m12212,-4927l12222,-4927,12222,-4946,12212,-4946,12212,-4927xe" filled="true" fillcolor="#000000" stroked="false">
                <v:path arrowok="t"/>
                <v:fill type="solid"/>
              </v:shape>
            </v:group>
            <v:group style="position:absolute;left:12212;top:-4927;width:10;height:20" coordorigin="12212,-4927" coordsize="10,20">
              <v:shape style="position:absolute;left:12212;top:-4927;width:10;height:20" coordorigin="12212,-4927" coordsize="10,20" path="m12212,-4907l12222,-4907,12222,-4927,12212,-4927,12212,-4907xe" filled="true" fillcolor="#000000" stroked="false">
                <v:path arrowok="t"/>
                <v:fill type="solid"/>
              </v:shape>
            </v:group>
            <v:group style="position:absolute;left:12212;top:-4907;width:10;height:20" coordorigin="12212,-4907" coordsize="10,20">
              <v:shape style="position:absolute;left:12212;top:-4907;width:10;height:20" coordorigin="12212,-4907" coordsize="10,20" path="m12212,-4888l12222,-4888,12222,-4907,12212,-4907,12212,-4888xe" filled="true" fillcolor="#000000" stroked="false">
                <v:path arrowok="t"/>
                <v:fill type="solid"/>
              </v:shape>
            </v:group>
            <v:group style="position:absolute;left:12212;top:-4888;width:10;height:20" coordorigin="12212,-4888" coordsize="10,20">
              <v:shape style="position:absolute;left:12212;top:-4888;width:10;height:20" coordorigin="12212,-4888" coordsize="10,20" path="m12212,-4869l12222,-4869,12222,-4888,12212,-4888,12212,-4869xe" filled="true" fillcolor="#000000" stroked="false">
                <v:path arrowok="t"/>
                <v:fill type="solid"/>
              </v:shape>
            </v:group>
            <v:group style="position:absolute;left:12212;top:-4869;width:10;height:20" coordorigin="12212,-4869" coordsize="10,20">
              <v:shape style="position:absolute;left:12212;top:-4869;width:10;height:20" coordorigin="12212,-4869" coordsize="10,20" path="m12212,-4850l12222,-4850,12222,-4869,12212,-4869,12212,-4850xe" filled="true" fillcolor="#000000" stroked="false">
                <v:path arrowok="t"/>
                <v:fill type="solid"/>
              </v:shape>
            </v:group>
            <v:group style="position:absolute;left:12212;top:-4850;width:10;height:20" coordorigin="12212,-4850" coordsize="10,20">
              <v:shape style="position:absolute;left:12212;top:-4850;width:10;height:20" coordorigin="12212,-4850" coordsize="10,20" path="m12212,-4831l12222,-4831,12222,-4850,12212,-4850,12212,-4831xe" filled="true" fillcolor="#000000" stroked="false">
                <v:path arrowok="t"/>
                <v:fill type="solid"/>
              </v:shape>
            </v:group>
            <v:group style="position:absolute;left:12212;top:-4831;width:10;height:20" coordorigin="12212,-4831" coordsize="10,20">
              <v:shape style="position:absolute;left:12212;top:-4831;width:10;height:20" coordorigin="12212,-4831" coordsize="10,20" path="m12212,-4811l12222,-4811,12222,-4831,12212,-4831,12212,-4811xe" filled="true" fillcolor="#000000" stroked="false">
                <v:path arrowok="t"/>
                <v:fill type="solid"/>
              </v:shape>
            </v:group>
            <v:group style="position:absolute;left:12212;top:-4811;width:10;height:20" coordorigin="12212,-4811" coordsize="10,20">
              <v:shape style="position:absolute;left:12212;top:-4811;width:10;height:20" coordorigin="12212,-4811" coordsize="10,20" path="m12212,-4792l12222,-4792,12222,-4811,12212,-4811,12212,-4792xe" filled="true" fillcolor="#000000" stroked="false">
                <v:path arrowok="t"/>
                <v:fill type="solid"/>
              </v:shape>
            </v:group>
            <v:group style="position:absolute;left:12212;top:-4792;width:10;height:20" coordorigin="12212,-4792" coordsize="10,20">
              <v:shape style="position:absolute;left:12212;top:-4792;width:10;height:20" coordorigin="12212,-4792" coordsize="10,20" path="m12212,-4773l12222,-4773,12222,-4792,12212,-4792,12212,-4773xe" filled="true" fillcolor="#000000" stroked="false">
                <v:path arrowok="t"/>
                <v:fill type="solid"/>
              </v:shape>
            </v:group>
            <v:group style="position:absolute;left:12212;top:-4773;width:10;height:20" coordorigin="12212,-4773" coordsize="10,20">
              <v:shape style="position:absolute;left:12212;top:-4773;width:10;height:20" coordorigin="12212,-4773" coordsize="10,20" path="m12212,-4754l12222,-4754,12222,-4773,12212,-4773,12212,-4754xe" filled="true" fillcolor="#000000" stroked="false">
                <v:path arrowok="t"/>
                <v:fill type="solid"/>
              </v:shape>
            </v:group>
            <v:group style="position:absolute;left:12212;top:-4754;width:10;height:20" coordorigin="12212,-4754" coordsize="10,20">
              <v:shape style="position:absolute;left:12212;top:-4754;width:10;height:20" coordorigin="12212,-4754" coordsize="10,20" path="m12212,-4735l12222,-4735,12222,-4754,12212,-4754,12212,-4735xe" filled="true" fillcolor="#000000" stroked="false">
                <v:path arrowok="t"/>
                <v:fill type="solid"/>
              </v:shape>
            </v:group>
            <v:group style="position:absolute;left:12212;top:-4735;width:10;height:20" coordorigin="12212,-4735" coordsize="10,20">
              <v:shape style="position:absolute;left:12212;top:-4735;width:10;height:20" coordorigin="12212,-4735" coordsize="10,20" path="m12212,-4715l12222,-4715,12222,-4735,12212,-4735,12212,-4715xe" filled="true" fillcolor="#000000" stroked="false">
                <v:path arrowok="t"/>
                <v:fill type="solid"/>
              </v:shape>
            </v:group>
            <v:group style="position:absolute;left:12212;top:-4715;width:10;height:20" coordorigin="12212,-4715" coordsize="10,20">
              <v:shape style="position:absolute;left:12212;top:-4715;width:10;height:20" coordorigin="12212,-4715" coordsize="10,20" path="m12212,-4696l12222,-4696,12222,-4715,12212,-4715,12212,-4696xe" filled="true" fillcolor="#000000" stroked="false">
                <v:path arrowok="t"/>
                <v:fill type="solid"/>
              </v:shape>
            </v:group>
            <v:group style="position:absolute;left:12212;top:-4696;width:10;height:20" coordorigin="12212,-4696" coordsize="10,20">
              <v:shape style="position:absolute;left:12212;top:-4696;width:10;height:20" coordorigin="12212,-4696" coordsize="10,20" path="m12212,-4677l12222,-4677,12222,-4696,12212,-4696,12212,-4677xe" filled="true" fillcolor="#000000" stroked="false">
                <v:path arrowok="t"/>
                <v:fill type="solid"/>
              </v:shape>
            </v:group>
            <v:group style="position:absolute;left:12212;top:-4677;width:10;height:20" coordorigin="12212,-4677" coordsize="10,20">
              <v:shape style="position:absolute;left:12212;top:-4677;width:10;height:20" coordorigin="12212,-4677" coordsize="10,20" path="m12212,-4658l12222,-4658,12222,-4677,12212,-4677,12212,-4658xe" filled="true" fillcolor="#000000" stroked="false">
                <v:path arrowok="t"/>
                <v:fill type="solid"/>
              </v:shape>
            </v:group>
            <v:group style="position:absolute;left:12212;top:-4658;width:10;height:20" coordorigin="12212,-4658" coordsize="10,20">
              <v:shape style="position:absolute;left:12212;top:-4658;width:10;height:20" coordorigin="12212,-4658" coordsize="10,20" path="m12212,-4639l12222,-4639,12222,-4658,12212,-4658,12212,-4639xe" filled="true" fillcolor="#000000" stroked="false">
                <v:path arrowok="t"/>
                <v:fill type="solid"/>
              </v:shape>
            </v:group>
            <v:group style="position:absolute;left:12212;top:-4639;width:10;height:20" coordorigin="12212,-4639" coordsize="10,20">
              <v:shape style="position:absolute;left:12212;top:-4639;width:10;height:20" coordorigin="12212,-4639" coordsize="10,20" path="m12212,-4619l12222,-4619,12222,-4639,12212,-4639,12212,-4619xe" filled="true" fillcolor="#000000" stroked="false">
                <v:path arrowok="t"/>
                <v:fill type="solid"/>
              </v:shape>
            </v:group>
            <v:group style="position:absolute;left:12212;top:-4619;width:10;height:20" coordorigin="12212,-4619" coordsize="10,20">
              <v:shape style="position:absolute;left:12212;top:-4619;width:10;height:20" coordorigin="12212,-4619" coordsize="10,20" path="m12212,-4600l12222,-4600,12222,-4619,12212,-4619,12212,-4600xe" filled="true" fillcolor="#000000" stroked="false">
                <v:path arrowok="t"/>
                <v:fill type="solid"/>
              </v:shape>
            </v:group>
            <v:group style="position:absolute;left:12212;top:-4600;width:10;height:20" coordorigin="12212,-4600" coordsize="10,20">
              <v:shape style="position:absolute;left:12212;top:-4600;width:10;height:20" coordorigin="12212,-4600" coordsize="10,20" path="m12212,-4581l12222,-4581,12222,-4600,12212,-4600,12212,-4581xe" filled="true" fillcolor="#000000" stroked="false">
                <v:path arrowok="t"/>
                <v:fill type="solid"/>
              </v:shape>
            </v:group>
            <v:group style="position:absolute;left:12212;top:-4581;width:10;height:20" coordorigin="12212,-4581" coordsize="10,20">
              <v:shape style="position:absolute;left:12212;top:-4581;width:10;height:20" coordorigin="12212,-4581" coordsize="10,20" path="m12212,-4562l12222,-4562,12222,-4581,12212,-4581,12212,-4562xe" filled="true" fillcolor="#000000" stroked="false">
                <v:path arrowok="t"/>
                <v:fill type="solid"/>
              </v:shape>
            </v:group>
            <v:group style="position:absolute;left:12212;top:-4562;width:10;height:20" coordorigin="12212,-4562" coordsize="10,20">
              <v:shape style="position:absolute;left:12212;top:-4562;width:10;height:20" coordorigin="12212,-4562" coordsize="10,20" path="m12212,-4543l12222,-4543,12222,-4562,12212,-4562,12212,-4543xe" filled="true" fillcolor="#000000" stroked="false">
                <v:path arrowok="t"/>
                <v:fill type="solid"/>
              </v:shape>
            </v:group>
            <v:group style="position:absolute;left:12212;top:-4543;width:10;height:20" coordorigin="12212,-4543" coordsize="10,20">
              <v:shape style="position:absolute;left:12212;top:-4543;width:10;height:20" coordorigin="12212,-4543" coordsize="10,20" path="m12212,-4523l12222,-4523,12222,-4543,12212,-4543,12212,-4523xe" filled="true" fillcolor="#000000" stroked="false">
                <v:path arrowok="t"/>
                <v:fill type="solid"/>
              </v:shape>
            </v:group>
            <v:group style="position:absolute;left:12212;top:-4523;width:10;height:20" coordorigin="12212,-4523" coordsize="10,20">
              <v:shape style="position:absolute;left:12212;top:-4523;width:10;height:20" coordorigin="12212,-4523" coordsize="10,20" path="m12212,-4504l12222,-4504,12222,-4523,12212,-4523,12212,-4504xe" filled="true" fillcolor="#000000" stroked="false">
                <v:path arrowok="t"/>
                <v:fill type="solid"/>
              </v:shape>
            </v:group>
            <v:group style="position:absolute;left:12212;top:-4504;width:10;height:20" coordorigin="12212,-4504" coordsize="10,20">
              <v:shape style="position:absolute;left:12212;top:-4504;width:10;height:20" coordorigin="12212,-4504" coordsize="10,20" path="m12212,-4485l12222,-4485,12222,-4504,12212,-4504,12212,-4485xe" filled="true" fillcolor="#000000" stroked="false">
                <v:path arrowok="t"/>
                <v:fill type="solid"/>
              </v:shape>
            </v:group>
            <v:group style="position:absolute;left:12212;top:-4485;width:10;height:20" coordorigin="12212,-4485" coordsize="10,20">
              <v:shape style="position:absolute;left:12212;top:-4485;width:10;height:20" coordorigin="12212,-4485" coordsize="10,20" path="m12212,-4466l12222,-4466,12222,-4485,12212,-4485,12212,-4466xe" filled="true" fillcolor="#000000" stroked="false">
                <v:path arrowok="t"/>
                <v:fill type="solid"/>
              </v:shape>
            </v:group>
            <v:group style="position:absolute;left:12212;top:-4466;width:10;height:20" coordorigin="12212,-4466" coordsize="10,20">
              <v:shape style="position:absolute;left:12212;top:-4466;width:10;height:20" coordorigin="12212,-4466" coordsize="10,20" path="m12212,-4447l12222,-4447,12222,-4466,12212,-4466,12212,-4447xe" filled="true" fillcolor="#000000" stroked="false">
                <v:path arrowok="t"/>
                <v:fill type="solid"/>
              </v:shape>
            </v:group>
            <v:group style="position:absolute;left:12212;top:-4447;width:10;height:20" coordorigin="12212,-4447" coordsize="10,20">
              <v:shape style="position:absolute;left:12212;top:-4447;width:10;height:20" coordorigin="12212,-4447" coordsize="10,20" path="m12212,-4427l12222,-4427,12222,-4447,12212,-4447,12212,-4427xe" filled="true" fillcolor="#000000" stroked="false">
                <v:path arrowok="t"/>
                <v:fill type="solid"/>
              </v:shape>
            </v:group>
            <v:group style="position:absolute;left:12212;top:-4427;width:10;height:20" coordorigin="12212,-4427" coordsize="10,20">
              <v:shape style="position:absolute;left:12212;top:-4427;width:10;height:20" coordorigin="12212,-4427" coordsize="10,20" path="m12212,-4408l12222,-4408,12222,-4427,12212,-4427,12212,-4408xe" filled="true" fillcolor="#000000" stroked="false">
                <v:path arrowok="t"/>
                <v:fill type="solid"/>
              </v:shape>
            </v:group>
            <v:group style="position:absolute;left:12212;top:-4408;width:10;height:20" coordorigin="12212,-4408" coordsize="10,20">
              <v:shape style="position:absolute;left:12212;top:-4408;width:10;height:20" coordorigin="12212,-4408" coordsize="10,20" path="m12212,-4389l12222,-4389,12222,-4408,12212,-4408,12212,-4389xe" filled="true" fillcolor="#000000" stroked="false">
                <v:path arrowok="t"/>
                <v:fill type="solid"/>
              </v:shape>
            </v:group>
            <v:group style="position:absolute;left:12212;top:-4389;width:10;height:20" coordorigin="12212,-4389" coordsize="10,20">
              <v:shape style="position:absolute;left:12212;top:-4389;width:10;height:20" coordorigin="12212,-4389" coordsize="10,20" path="m12212,-4370l12222,-4370,12222,-4389,12212,-4389,12212,-4370xe" filled="true" fillcolor="#000000" stroked="false">
                <v:path arrowok="t"/>
                <v:fill type="solid"/>
              </v:shape>
            </v:group>
            <v:group style="position:absolute;left:12212;top:-4370;width:10;height:20" coordorigin="12212,-4370" coordsize="10,20">
              <v:shape style="position:absolute;left:12212;top:-4370;width:10;height:20" coordorigin="12212,-4370" coordsize="10,20" path="m12212,-4351l12222,-4351,12222,-4370,12212,-4370,12212,-4351xe" filled="true" fillcolor="#000000" stroked="false">
                <v:path arrowok="t"/>
                <v:fill type="solid"/>
              </v:shape>
            </v:group>
            <v:group style="position:absolute;left:12212;top:-4351;width:10;height:20" coordorigin="12212,-4351" coordsize="10,20">
              <v:shape style="position:absolute;left:12212;top:-4351;width:10;height:20" coordorigin="12212,-4351" coordsize="10,20" path="m12212,-4331l12222,-4331,12222,-4351,12212,-4351,12212,-4331xe" filled="true" fillcolor="#000000" stroked="false">
                <v:path arrowok="t"/>
                <v:fill type="solid"/>
              </v:shape>
            </v:group>
            <v:group style="position:absolute;left:12212;top:-4331;width:10;height:20" coordorigin="12212,-4331" coordsize="10,20">
              <v:shape style="position:absolute;left:12212;top:-4331;width:10;height:20" coordorigin="12212,-4331" coordsize="10,20" path="m12212,-4312l12222,-4312,12222,-4331,12212,-4331,12212,-4312xe" filled="true" fillcolor="#000000" stroked="false">
                <v:path arrowok="t"/>
                <v:fill type="solid"/>
              </v:shape>
            </v:group>
            <v:group style="position:absolute;left:12212;top:-4312;width:10;height:20" coordorigin="12212,-4312" coordsize="10,20">
              <v:shape style="position:absolute;left:12212;top:-4312;width:10;height:20" coordorigin="12212,-4312" coordsize="10,20" path="m12212,-4293l12222,-4293,12222,-4312,12212,-4312,12212,-4293xe" filled="true" fillcolor="#000000" stroked="false">
                <v:path arrowok="t"/>
                <v:fill type="solid"/>
              </v:shape>
            </v:group>
            <v:group style="position:absolute;left:12212;top:-4293;width:10;height:20" coordorigin="12212,-4293" coordsize="10,20">
              <v:shape style="position:absolute;left:12212;top:-4293;width:10;height:20" coordorigin="12212,-4293" coordsize="10,20" path="m12212,-4274l12222,-4274,12222,-4293,12212,-4293,12212,-4274xe" filled="true" fillcolor="#000000" stroked="false">
                <v:path arrowok="t"/>
                <v:fill type="solid"/>
              </v:shape>
            </v:group>
            <v:group style="position:absolute;left:12212;top:-4274;width:10;height:20" coordorigin="12212,-4274" coordsize="10,20">
              <v:shape style="position:absolute;left:12212;top:-4274;width:10;height:20" coordorigin="12212,-4274" coordsize="10,20" path="m12212,-4255l12222,-4255,12222,-4274,12212,-4274,12212,-4255xe" filled="true" fillcolor="#000000" stroked="false">
                <v:path arrowok="t"/>
                <v:fill type="solid"/>
              </v:shape>
            </v:group>
            <v:group style="position:absolute;left:12212;top:-4255;width:10;height:20" coordorigin="12212,-4255" coordsize="10,20">
              <v:shape style="position:absolute;left:12212;top:-4255;width:10;height:20" coordorigin="12212,-4255" coordsize="10,20" path="m12212,-4235l12222,-4235,12222,-4255,12212,-4255,12212,-4235xe" filled="true" fillcolor="#000000" stroked="false">
                <v:path arrowok="t"/>
                <v:fill type="solid"/>
              </v:shape>
            </v:group>
            <v:group style="position:absolute;left:12212;top:-4235;width:10;height:20" coordorigin="12212,-4235" coordsize="10,20">
              <v:shape style="position:absolute;left:12212;top:-4235;width:10;height:20" coordorigin="12212,-4235" coordsize="10,20" path="m12212,-4216l12222,-4216,12222,-4235,12212,-4235,12212,-4216xe" filled="true" fillcolor="#000000" stroked="false">
                <v:path arrowok="t"/>
                <v:fill type="solid"/>
              </v:shape>
            </v:group>
            <v:group style="position:absolute;left:13618;top:-5253;width:10;height:20" coordorigin="13618,-5253" coordsize="10,20">
              <v:shape style="position:absolute;left:13618;top:-5253;width:10;height:20" coordorigin="13618,-5253" coordsize="10,20" path="m13618,-5234l13628,-5234,13628,-5253,13618,-5253,13618,-5234xe" filled="true" fillcolor="#000000" stroked="false">
                <v:path arrowok="t"/>
                <v:fill type="solid"/>
              </v:shape>
            </v:group>
            <v:group style="position:absolute;left:13618;top:-5234;width:10;height:20" coordorigin="13618,-5234" coordsize="10,20">
              <v:shape style="position:absolute;left:13618;top:-5234;width:10;height:20" coordorigin="13618,-5234" coordsize="10,20" path="m13618,-5215l13628,-5215,13628,-5234,13618,-5234,13618,-5215xe" filled="true" fillcolor="#000000" stroked="false">
                <v:path arrowok="t"/>
                <v:fill type="solid"/>
              </v:shape>
            </v:group>
            <v:group style="position:absolute;left:13618;top:-5215;width:10;height:20" coordorigin="13618,-5215" coordsize="10,20">
              <v:shape style="position:absolute;left:13618;top:-5215;width:10;height:20" coordorigin="13618,-5215" coordsize="10,20" path="m13618,-5195l13628,-5195,13628,-5215,13618,-5215,13618,-5195xe" filled="true" fillcolor="#000000" stroked="false">
                <v:path arrowok="t"/>
                <v:fill type="solid"/>
              </v:shape>
            </v:group>
            <v:group style="position:absolute;left:13618;top:-5195;width:10;height:20" coordorigin="13618,-5195" coordsize="10,20">
              <v:shape style="position:absolute;left:13618;top:-5195;width:10;height:20" coordorigin="13618,-5195" coordsize="10,20" path="m13618,-5176l13628,-5176,13628,-5195,13618,-5195,13618,-5176xe" filled="true" fillcolor="#000000" stroked="false">
                <v:path arrowok="t"/>
                <v:fill type="solid"/>
              </v:shape>
            </v:group>
            <v:group style="position:absolute;left:13618;top:-5176;width:10;height:20" coordorigin="13618,-5176" coordsize="10,20">
              <v:shape style="position:absolute;left:13618;top:-5176;width:10;height:20" coordorigin="13618,-5176" coordsize="10,20" path="m13618,-5157l13628,-5157,13628,-5176,13618,-5176,13618,-5157xe" filled="true" fillcolor="#000000" stroked="false">
                <v:path arrowok="t"/>
                <v:fill type="solid"/>
              </v:shape>
            </v:group>
            <v:group style="position:absolute;left:13618;top:-5157;width:10;height:20" coordorigin="13618,-5157" coordsize="10,20">
              <v:shape style="position:absolute;left:13618;top:-5157;width:10;height:20" coordorigin="13618,-5157" coordsize="10,20" path="m13618,-5138l13628,-5138,13628,-5157,13618,-5157,13618,-5138xe" filled="true" fillcolor="#000000" stroked="false">
                <v:path arrowok="t"/>
                <v:fill type="solid"/>
              </v:shape>
            </v:group>
            <v:group style="position:absolute;left:13618;top:-5138;width:10;height:20" coordorigin="13618,-5138" coordsize="10,20">
              <v:shape style="position:absolute;left:13618;top:-5138;width:10;height:20" coordorigin="13618,-5138" coordsize="10,20" path="m13618,-5119l13628,-5119,13628,-5138,13618,-5138,13618,-5119xe" filled="true" fillcolor="#000000" stroked="false">
                <v:path arrowok="t"/>
                <v:fill type="solid"/>
              </v:shape>
            </v:group>
            <v:group style="position:absolute;left:13618;top:-5119;width:10;height:20" coordorigin="13618,-5119" coordsize="10,20">
              <v:shape style="position:absolute;left:13618;top:-5119;width:10;height:20" coordorigin="13618,-5119" coordsize="10,20" path="m13618,-5099l13628,-5099,13628,-5119,13618,-5119,13618,-5099xe" filled="true" fillcolor="#000000" stroked="false">
                <v:path arrowok="t"/>
                <v:fill type="solid"/>
              </v:shape>
            </v:group>
            <v:group style="position:absolute;left:13618;top:-5099;width:10;height:20" coordorigin="13618,-5099" coordsize="10,20">
              <v:shape style="position:absolute;left:13618;top:-5099;width:10;height:20" coordorigin="13618,-5099" coordsize="10,20" path="m13618,-5080l13628,-5080,13628,-5099,13618,-5099,13618,-5080xe" filled="true" fillcolor="#000000" stroked="false">
                <v:path arrowok="t"/>
                <v:fill type="solid"/>
              </v:shape>
            </v:group>
            <v:group style="position:absolute;left:13618;top:-5080;width:10;height:20" coordorigin="13618,-5080" coordsize="10,20">
              <v:shape style="position:absolute;left:13618;top:-5080;width:10;height:20" coordorigin="13618,-5080" coordsize="10,20" path="m13618,-5061l13628,-5061,13628,-5080,13618,-5080,13618,-5061xe" filled="true" fillcolor="#000000" stroked="false">
                <v:path arrowok="t"/>
                <v:fill type="solid"/>
              </v:shape>
            </v:group>
            <v:group style="position:absolute;left:13618;top:-5061;width:10;height:20" coordorigin="13618,-5061" coordsize="10,20">
              <v:shape style="position:absolute;left:13618;top:-5061;width:10;height:20" coordorigin="13618,-5061" coordsize="10,20" path="m13618,-5042l13628,-5042,13628,-5061,13618,-5061,13618,-5042xe" filled="true" fillcolor="#000000" stroked="false">
                <v:path arrowok="t"/>
                <v:fill type="solid"/>
              </v:shape>
            </v:group>
            <v:group style="position:absolute;left:13618;top:-5042;width:10;height:20" coordorigin="13618,-5042" coordsize="10,20">
              <v:shape style="position:absolute;left:13618;top:-5042;width:10;height:20" coordorigin="13618,-5042" coordsize="10,20" path="m13618,-5023l13628,-5023,13628,-5042,13618,-5042,13618,-5023xe" filled="true" fillcolor="#000000" stroked="false">
                <v:path arrowok="t"/>
                <v:fill type="solid"/>
              </v:shape>
            </v:group>
            <v:group style="position:absolute;left:13618;top:-5023;width:10;height:20" coordorigin="13618,-5023" coordsize="10,20">
              <v:shape style="position:absolute;left:13618;top:-5023;width:10;height:20" coordorigin="13618,-5023" coordsize="10,20" path="m13618,-5003l13628,-5003,13628,-5023,13618,-5023,13618,-5003xe" filled="true" fillcolor="#000000" stroked="false">
                <v:path arrowok="t"/>
                <v:fill type="solid"/>
              </v:shape>
            </v:group>
            <v:group style="position:absolute;left:13618;top:-5003;width:10;height:20" coordorigin="13618,-5003" coordsize="10,20">
              <v:shape style="position:absolute;left:13618;top:-5003;width:10;height:20" coordorigin="13618,-5003" coordsize="10,20" path="m13618,-4984l13628,-4984,13628,-5003,13618,-5003,13618,-4984xe" filled="true" fillcolor="#000000" stroked="false">
                <v:path arrowok="t"/>
                <v:fill type="solid"/>
              </v:shape>
            </v:group>
            <v:group style="position:absolute;left:13618;top:-4984;width:10;height:20" coordorigin="13618,-4984" coordsize="10,20">
              <v:shape style="position:absolute;left:13618;top:-4984;width:10;height:20" coordorigin="13618,-4984" coordsize="10,20" path="m13618,-4965l13628,-4965,13628,-4984,13618,-4984,13618,-4965xe" filled="true" fillcolor="#000000" stroked="false">
                <v:path arrowok="t"/>
                <v:fill type="solid"/>
              </v:shape>
            </v:group>
            <v:group style="position:absolute;left:13618;top:-4965;width:10;height:20" coordorigin="13618,-4965" coordsize="10,20">
              <v:shape style="position:absolute;left:13618;top:-4965;width:10;height:20" coordorigin="13618,-4965" coordsize="10,20" path="m13618,-4946l13628,-4946,13628,-4965,13618,-4965,13618,-4946xe" filled="true" fillcolor="#000000" stroked="false">
                <v:path arrowok="t"/>
                <v:fill type="solid"/>
              </v:shape>
            </v:group>
            <v:group style="position:absolute;left:13618;top:-4946;width:10;height:20" coordorigin="13618,-4946" coordsize="10,20">
              <v:shape style="position:absolute;left:13618;top:-4946;width:10;height:20" coordorigin="13618,-4946" coordsize="10,20" path="m13618,-4927l13628,-4927,13628,-4946,13618,-4946,13618,-4927xe" filled="true" fillcolor="#000000" stroked="false">
                <v:path arrowok="t"/>
                <v:fill type="solid"/>
              </v:shape>
            </v:group>
            <v:group style="position:absolute;left:13618;top:-4927;width:10;height:20" coordorigin="13618,-4927" coordsize="10,20">
              <v:shape style="position:absolute;left:13618;top:-4927;width:10;height:20" coordorigin="13618,-4927" coordsize="10,20" path="m13618,-4907l13628,-4907,13628,-4927,13618,-4927,13618,-4907xe" filled="true" fillcolor="#000000" stroked="false">
                <v:path arrowok="t"/>
                <v:fill type="solid"/>
              </v:shape>
            </v:group>
            <v:group style="position:absolute;left:13618;top:-4907;width:10;height:20" coordorigin="13618,-4907" coordsize="10,20">
              <v:shape style="position:absolute;left:13618;top:-4907;width:10;height:20" coordorigin="13618,-4907" coordsize="10,20" path="m13618,-4888l13628,-4888,13628,-4907,13618,-4907,13618,-4888xe" filled="true" fillcolor="#000000" stroked="false">
                <v:path arrowok="t"/>
                <v:fill type="solid"/>
              </v:shape>
            </v:group>
            <v:group style="position:absolute;left:13618;top:-4888;width:10;height:20" coordorigin="13618,-4888" coordsize="10,20">
              <v:shape style="position:absolute;left:13618;top:-4888;width:10;height:20" coordorigin="13618,-4888" coordsize="10,20" path="m13618,-4869l13628,-4869,13628,-4888,13618,-4888,13618,-4869xe" filled="true" fillcolor="#000000" stroked="false">
                <v:path arrowok="t"/>
                <v:fill type="solid"/>
              </v:shape>
            </v:group>
            <v:group style="position:absolute;left:13618;top:-4869;width:10;height:20" coordorigin="13618,-4869" coordsize="10,20">
              <v:shape style="position:absolute;left:13618;top:-4869;width:10;height:20" coordorigin="13618,-4869" coordsize="10,20" path="m13618,-4850l13628,-4850,13628,-4869,13618,-4869,13618,-4850xe" filled="true" fillcolor="#000000" stroked="false">
                <v:path arrowok="t"/>
                <v:fill type="solid"/>
              </v:shape>
            </v:group>
            <v:group style="position:absolute;left:13618;top:-4850;width:10;height:20" coordorigin="13618,-4850" coordsize="10,20">
              <v:shape style="position:absolute;left:13618;top:-4850;width:10;height:20" coordorigin="13618,-4850" coordsize="10,20" path="m13618,-4831l13628,-4831,13628,-4850,13618,-4850,13618,-4831xe" filled="true" fillcolor="#000000" stroked="false">
                <v:path arrowok="t"/>
                <v:fill type="solid"/>
              </v:shape>
            </v:group>
            <v:group style="position:absolute;left:13618;top:-4831;width:10;height:20" coordorigin="13618,-4831" coordsize="10,20">
              <v:shape style="position:absolute;left:13618;top:-4831;width:10;height:20" coordorigin="13618,-4831" coordsize="10,20" path="m13618,-4811l13628,-4811,13628,-4831,13618,-4831,13618,-4811xe" filled="true" fillcolor="#000000" stroked="false">
                <v:path arrowok="t"/>
                <v:fill type="solid"/>
              </v:shape>
            </v:group>
            <v:group style="position:absolute;left:13618;top:-4811;width:10;height:20" coordorigin="13618,-4811" coordsize="10,20">
              <v:shape style="position:absolute;left:13618;top:-4811;width:10;height:20" coordorigin="13618,-4811" coordsize="10,20" path="m13618,-4792l13628,-4792,13628,-4811,13618,-4811,13618,-4792xe" filled="true" fillcolor="#000000" stroked="false">
                <v:path arrowok="t"/>
                <v:fill type="solid"/>
              </v:shape>
            </v:group>
            <v:group style="position:absolute;left:13618;top:-4792;width:10;height:20" coordorigin="13618,-4792" coordsize="10,20">
              <v:shape style="position:absolute;left:13618;top:-4792;width:10;height:20" coordorigin="13618,-4792" coordsize="10,20" path="m13618,-4773l13628,-4773,13628,-4792,13618,-4792,13618,-4773xe" filled="true" fillcolor="#000000" stroked="false">
                <v:path arrowok="t"/>
                <v:fill type="solid"/>
              </v:shape>
            </v:group>
            <v:group style="position:absolute;left:13618;top:-4773;width:10;height:20" coordorigin="13618,-4773" coordsize="10,20">
              <v:shape style="position:absolute;left:13618;top:-4773;width:10;height:20" coordorigin="13618,-4773" coordsize="10,20" path="m13618,-4754l13628,-4754,13628,-4773,13618,-4773,13618,-4754xe" filled="true" fillcolor="#000000" stroked="false">
                <v:path arrowok="t"/>
                <v:fill type="solid"/>
              </v:shape>
            </v:group>
            <v:group style="position:absolute;left:13618;top:-4754;width:10;height:20" coordorigin="13618,-4754" coordsize="10,20">
              <v:shape style="position:absolute;left:13618;top:-4754;width:10;height:20" coordorigin="13618,-4754" coordsize="10,20" path="m13618,-4735l13628,-4735,13628,-4754,13618,-4754,13618,-4735xe" filled="true" fillcolor="#000000" stroked="false">
                <v:path arrowok="t"/>
                <v:fill type="solid"/>
              </v:shape>
            </v:group>
            <v:group style="position:absolute;left:13618;top:-4735;width:10;height:20" coordorigin="13618,-4735" coordsize="10,20">
              <v:shape style="position:absolute;left:13618;top:-4735;width:10;height:20" coordorigin="13618,-4735" coordsize="10,20" path="m13618,-4715l13628,-4715,13628,-4735,13618,-4735,13618,-4715xe" filled="true" fillcolor="#000000" stroked="false">
                <v:path arrowok="t"/>
                <v:fill type="solid"/>
              </v:shape>
            </v:group>
            <v:group style="position:absolute;left:13618;top:-4715;width:10;height:20" coordorigin="13618,-4715" coordsize="10,20">
              <v:shape style="position:absolute;left:13618;top:-4715;width:10;height:20" coordorigin="13618,-4715" coordsize="10,20" path="m13618,-4696l13628,-4696,13628,-4715,13618,-4715,13618,-4696xe" filled="true" fillcolor="#000000" stroked="false">
                <v:path arrowok="t"/>
                <v:fill type="solid"/>
              </v:shape>
            </v:group>
            <v:group style="position:absolute;left:13618;top:-4696;width:10;height:20" coordorigin="13618,-4696" coordsize="10,20">
              <v:shape style="position:absolute;left:13618;top:-4696;width:10;height:20" coordorigin="13618,-4696" coordsize="10,20" path="m13618,-4677l13628,-4677,13628,-4696,13618,-4696,13618,-4677xe" filled="true" fillcolor="#000000" stroked="false">
                <v:path arrowok="t"/>
                <v:fill type="solid"/>
              </v:shape>
            </v:group>
            <v:group style="position:absolute;left:13618;top:-4677;width:10;height:20" coordorigin="13618,-4677" coordsize="10,20">
              <v:shape style="position:absolute;left:13618;top:-4677;width:10;height:20" coordorigin="13618,-4677" coordsize="10,20" path="m13618,-4658l13628,-4658,13628,-4677,13618,-4677,13618,-4658xe" filled="true" fillcolor="#000000" stroked="false">
                <v:path arrowok="t"/>
                <v:fill type="solid"/>
              </v:shape>
            </v:group>
            <v:group style="position:absolute;left:13618;top:-4658;width:10;height:20" coordorigin="13618,-4658" coordsize="10,20">
              <v:shape style="position:absolute;left:13618;top:-4658;width:10;height:20" coordorigin="13618,-4658" coordsize="10,20" path="m13618,-4639l13628,-4639,13628,-4658,13618,-4658,13618,-4639xe" filled="true" fillcolor="#000000" stroked="false">
                <v:path arrowok="t"/>
                <v:fill type="solid"/>
              </v:shape>
            </v:group>
            <v:group style="position:absolute;left:13618;top:-4639;width:10;height:20" coordorigin="13618,-4639" coordsize="10,20">
              <v:shape style="position:absolute;left:13618;top:-4639;width:10;height:20" coordorigin="13618,-4639" coordsize="10,20" path="m13618,-4619l13628,-4619,13628,-4639,13618,-4639,13618,-4619xe" filled="true" fillcolor="#000000" stroked="false">
                <v:path arrowok="t"/>
                <v:fill type="solid"/>
              </v:shape>
            </v:group>
            <v:group style="position:absolute;left:13618;top:-4619;width:10;height:20" coordorigin="13618,-4619" coordsize="10,20">
              <v:shape style="position:absolute;left:13618;top:-4619;width:10;height:20" coordorigin="13618,-4619" coordsize="10,20" path="m13618,-4600l13628,-4600,13628,-4619,13618,-4619,13618,-4600xe" filled="true" fillcolor="#000000" stroked="false">
                <v:path arrowok="t"/>
                <v:fill type="solid"/>
              </v:shape>
            </v:group>
            <v:group style="position:absolute;left:13618;top:-4600;width:10;height:20" coordorigin="13618,-4600" coordsize="10,20">
              <v:shape style="position:absolute;left:13618;top:-4600;width:10;height:20" coordorigin="13618,-4600" coordsize="10,20" path="m13618,-4581l13628,-4581,13628,-4600,13618,-4600,13618,-4581xe" filled="true" fillcolor="#000000" stroked="false">
                <v:path arrowok="t"/>
                <v:fill type="solid"/>
              </v:shape>
            </v:group>
            <v:group style="position:absolute;left:13618;top:-4581;width:10;height:20" coordorigin="13618,-4581" coordsize="10,20">
              <v:shape style="position:absolute;left:13618;top:-4581;width:10;height:20" coordorigin="13618,-4581" coordsize="10,20" path="m13618,-4562l13628,-4562,13628,-4581,13618,-4581,13618,-4562xe" filled="true" fillcolor="#000000" stroked="false">
                <v:path arrowok="t"/>
                <v:fill type="solid"/>
              </v:shape>
            </v:group>
            <v:group style="position:absolute;left:13618;top:-4562;width:10;height:20" coordorigin="13618,-4562" coordsize="10,20">
              <v:shape style="position:absolute;left:13618;top:-4562;width:10;height:20" coordorigin="13618,-4562" coordsize="10,20" path="m13618,-4543l13628,-4543,13628,-4562,13618,-4562,13618,-4543xe" filled="true" fillcolor="#000000" stroked="false">
                <v:path arrowok="t"/>
                <v:fill type="solid"/>
              </v:shape>
            </v:group>
            <v:group style="position:absolute;left:13618;top:-4543;width:10;height:20" coordorigin="13618,-4543" coordsize="10,20">
              <v:shape style="position:absolute;left:13618;top:-4543;width:10;height:20" coordorigin="13618,-4543" coordsize="10,20" path="m13618,-4523l13628,-4523,13628,-4543,13618,-4543,13618,-4523xe" filled="true" fillcolor="#000000" stroked="false">
                <v:path arrowok="t"/>
                <v:fill type="solid"/>
              </v:shape>
            </v:group>
            <v:group style="position:absolute;left:13618;top:-4523;width:10;height:20" coordorigin="13618,-4523" coordsize="10,20">
              <v:shape style="position:absolute;left:13618;top:-4523;width:10;height:20" coordorigin="13618,-4523" coordsize="10,20" path="m13618,-4504l13628,-4504,13628,-4523,13618,-4523,13618,-4504xe" filled="true" fillcolor="#000000" stroked="false">
                <v:path arrowok="t"/>
                <v:fill type="solid"/>
              </v:shape>
            </v:group>
            <v:group style="position:absolute;left:13618;top:-4504;width:10;height:20" coordorigin="13618,-4504" coordsize="10,20">
              <v:shape style="position:absolute;left:13618;top:-4504;width:10;height:20" coordorigin="13618,-4504" coordsize="10,20" path="m13618,-4485l13628,-4485,13628,-4504,13618,-4504,13618,-4485xe" filled="true" fillcolor="#000000" stroked="false">
                <v:path arrowok="t"/>
                <v:fill type="solid"/>
              </v:shape>
            </v:group>
            <v:group style="position:absolute;left:13618;top:-4485;width:10;height:20" coordorigin="13618,-4485" coordsize="10,20">
              <v:shape style="position:absolute;left:13618;top:-4485;width:10;height:20" coordorigin="13618,-4485" coordsize="10,20" path="m13618,-4466l13628,-4466,13628,-4485,13618,-4485,13618,-4466xe" filled="true" fillcolor="#000000" stroked="false">
                <v:path arrowok="t"/>
                <v:fill type="solid"/>
              </v:shape>
            </v:group>
            <v:group style="position:absolute;left:13618;top:-4466;width:10;height:20" coordorigin="13618,-4466" coordsize="10,20">
              <v:shape style="position:absolute;left:13618;top:-4466;width:10;height:20" coordorigin="13618,-4466" coordsize="10,20" path="m13618,-4447l13628,-4447,13628,-4466,13618,-4466,13618,-4447xe" filled="true" fillcolor="#000000" stroked="false">
                <v:path arrowok="t"/>
                <v:fill type="solid"/>
              </v:shape>
            </v:group>
            <v:group style="position:absolute;left:13618;top:-4447;width:10;height:20" coordorigin="13618,-4447" coordsize="10,20">
              <v:shape style="position:absolute;left:13618;top:-4447;width:10;height:20" coordorigin="13618,-4447" coordsize="10,20" path="m13618,-4427l13628,-4427,13628,-4447,13618,-4447,13618,-4427xe" filled="true" fillcolor="#000000" stroked="false">
                <v:path arrowok="t"/>
                <v:fill type="solid"/>
              </v:shape>
            </v:group>
            <v:group style="position:absolute;left:13618;top:-4427;width:10;height:20" coordorigin="13618,-4427" coordsize="10,20">
              <v:shape style="position:absolute;left:13618;top:-4427;width:10;height:20" coordorigin="13618,-4427" coordsize="10,20" path="m13618,-4408l13628,-4408,13628,-4427,13618,-4427,13618,-4408xe" filled="true" fillcolor="#000000" stroked="false">
                <v:path arrowok="t"/>
                <v:fill type="solid"/>
              </v:shape>
            </v:group>
            <v:group style="position:absolute;left:13618;top:-4408;width:10;height:20" coordorigin="13618,-4408" coordsize="10,20">
              <v:shape style="position:absolute;left:13618;top:-4408;width:10;height:20" coordorigin="13618,-4408" coordsize="10,20" path="m13618,-4389l13628,-4389,13628,-4408,13618,-4408,13618,-4389xe" filled="true" fillcolor="#000000" stroked="false">
                <v:path arrowok="t"/>
                <v:fill type="solid"/>
              </v:shape>
            </v:group>
            <v:group style="position:absolute;left:13618;top:-4389;width:10;height:20" coordorigin="13618,-4389" coordsize="10,20">
              <v:shape style="position:absolute;left:13618;top:-4389;width:10;height:20" coordorigin="13618,-4389" coordsize="10,20" path="m13618,-4370l13628,-4370,13628,-4389,13618,-4389,13618,-4370xe" filled="true" fillcolor="#000000" stroked="false">
                <v:path arrowok="t"/>
                <v:fill type="solid"/>
              </v:shape>
            </v:group>
            <v:group style="position:absolute;left:13618;top:-4370;width:10;height:20" coordorigin="13618,-4370" coordsize="10,20">
              <v:shape style="position:absolute;left:13618;top:-4370;width:10;height:20" coordorigin="13618,-4370" coordsize="10,20" path="m13618,-4351l13628,-4351,13628,-4370,13618,-4370,13618,-4351xe" filled="true" fillcolor="#000000" stroked="false">
                <v:path arrowok="t"/>
                <v:fill type="solid"/>
              </v:shape>
            </v:group>
            <v:group style="position:absolute;left:13618;top:-4351;width:10;height:20" coordorigin="13618,-4351" coordsize="10,20">
              <v:shape style="position:absolute;left:13618;top:-4351;width:10;height:20" coordorigin="13618,-4351" coordsize="10,20" path="m13618,-4331l13628,-4331,13628,-4351,13618,-4351,13618,-4331xe" filled="true" fillcolor="#000000" stroked="false">
                <v:path arrowok="t"/>
                <v:fill type="solid"/>
              </v:shape>
            </v:group>
            <v:group style="position:absolute;left:13618;top:-4331;width:10;height:20" coordorigin="13618,-4331" coordsize="10,20">
              <v:shape style="position:absolute;left:13618;top:-4331;width:10;height:20" coordorigin="13618,-4331" coordsize="10,20" path="m13618,-4312l13628,-4312,13628,-4331,13618,-4331,13618,-4312xe" filled="true" fillcolor="#000000" stroked="false">
                <v:path arrowok="t"/>
                <v:fill type="solid"/>
              </v:shape>
            </v:group>
            <v:group style="position:absolute;left:13618;top:-4312;width:10;height:20" coordorigin="13618,-4312" coordsize="10,20">
              <v:shape style="position:absolute;left:13618;top:-4312;width:10;height:20" coordorigin="13618,-4312" coordsize="10,20" path="m13618,-4293l13628,-4293,13628,-4312,13618,-4312,13618,-4293xe" filled="true" fillcolor="#000000" stroked="false">
                <v:path arrowok="t"/>
                <v:fill type="solid"/>
              </v:shape>
            </v:group>
            <v:group style="position:absolute;left:13618;top:-4293;width:10;height:20" coordorigin="13618,-4293" coordsize="10,20">
              <v:shape style="position:absolute;left:13618;top:-4293;width:10;height:20" coordorigin="13618,-4293" coordsize="10,20" path="m13618,-4274l13628,-4274,13628,-4293,13618,-4293,13618,-4274xe" filled="true" fillcolor="#000000" stroked="false">
                <v:path arrowok="t"/>
                <v:fill type="solid"/>
              </v:shape>
            </v:group>
            <v:group style="position:absolute;left:13618;top:-4274;width:10;height:20" coordorigin="13618,-4274" coordsize="10,20">
              <v:shape style="position:absolute;left:13618;top:-4274;width:10;height:20" coordorigin="13618,-4274" coordsize="10,20" path="m13618,-4255l13628,-4255,13628,-4274,13618,-4274,13618,-4255xe" filled="true" fillcolor="#000000" stroked="false">
                <v:path arrowok="t"/>
                <v:fill type="solid"/>
              </v:shape>
            </v:group>
            <v:group style="position:absolute;left:13618;top:-4255;width:10;height:20" coordorigin="13618,-4255" coordsize="10,20">
              <v:shape style="position:absolute;left:13618;top:-4255;width:10;height:20" coordorigin="13618,-4255" coordsize="10,20" path="m13618,-4235l13628,-4235,13628,-4255,13618,-4255,13618,-4235xe" filled="true" fillcolor="#000000" stroked="false">
                <v:path arrowok="t"/>
                <v:fill type="solid"/>
              </v:shape>
            </v:group>
            <v:group style="position:absolute;left:13618;top:-4235;width:10;height:20" coordorigin="13618,-4235" coordsize="10,20">
              <v:shape style="position:absolute;left:13618;top:-4235;width:10;height:20" coordorigin="13618,-4235" coordsize="10,20" path="m13618,-4216l13628,-4216,13628,-4235,13618,-4235,13618,-4216xe" filled="true" fillcolor="#000000" stroked="false">
                <v:path arrowok="t"/>
                <v:fill type="solid"/>
              </v:shape>
            </v:group>
            <v:group style="position:absolute;left:14248;top:-5253;width:10;height:20" coordorigin="14248,-5253" coordsize="10,20">
              <v:shape style="position:absolute;left:14248;top:-5253;width:10;height:20" coordorigin="14248,-5253" coordsize="10,20" path="m14248,-5234l14257,-5234,14257,-5253,14248,-5253,14248,-5234xe" filled="true" fillcolor="#000000" stroked="false">
                <v:path arrowok="t"/>
                <v:fill type="solid"/>
              </v:shape>
            </v:group>
            <v:group style="position:absolute;left:14248;top:-5234;width:10;height:20" coordorigin="14248,-5234" coordsize="10,20">
              <v:shape style="position:absolute;left:14248;top:-5234;width:10;height:20" coordorigin="14248,-5234" coordsize="10,20" path="m14248,-5215l14257,-5215,14257,-5234,14248,-5234,14248,-5215xe" filled="true" fillcolor="#000000" stroked="false">
                <v:path arrowok="t"/>
                <v:fill type="solid"/>
              </v:shape>
            </v:group>
            <v:group style="position:absolute;left:14248;top:-5215;width:10;height:20" coordorigin="14248,-5215" coordsize="10,20">
              <v:shape style="position:absolute;left:14248;top:-5215;width:10;height:20" coordorigin="14248,-5215" coordsize="10,20" path="m14248,-5195l14257,-5195,14257,-5215,14248,-5215,14248,-5195xe" filled="true" fillcolor="#000000" stroked="false">
                <v:path arrowok="t"/>
                <v:fill type="solid"/>
              </v:shape>
            </v:group>
            <v:group style="position:absolute;left:14248;top:-5195;width:10;height:20" coordorigin="14248,-5195" coordsize="10,20">
              <v:shape style="position:absolute;left:14248;top:-5195;width:10;height:20" coordorigin="14248,-5195" coordsize="10,20" path="m14248,-5176l14257,-5176,14257,-5195,14248,-5195,14248,-5176xe" filled="true" fillcolor="#000000" stroked="false">
                <v:path arrowok="t"/>
                <v:fill type="solid"/>
              </v:shape>
            </v:group>
            <v:group style="position:absolute;left:14248;top:-5176;width:10;height:20" coordorigin="14248,-5176" coordsize="10,20">
              <v:shape style="position:absolute;left:14248;top:-5176;width:10;height:20" coordorigin="14248,-5176" coordsize="10,20" path="m14248,-5157l14257,-5157,14257,-5176,14248,-5176,14248,-5157xe" filled="true" fillcolor="#000000" stroked="false">
                <v:path arrowok="t"/>
                <v:fill type="solid"/>
              </v:shape>
            </v:group>
            <v:group style="position:absolute;left:14248;top:-5157;width:10;height:20" coordorigin="14248,-5157" coordsize="10,20">
              <v:shape style="position:absolute;left:14248;top:-5157;width:10;height:20" coordorigin="14248,-5157" coordsize="10,20" path="m14248,-5138l14257,-5138,14257,-5157,14248,-5157,14248,-5138xe" filled="true" fillcolor="#000000" stroked="false">
                <v:path arrowok="t"/>
                <v:fill type="solid"/>
              </v:shape>
            </v:group>
            <v:group style="position:absolute;left:14248;top:-5138;width:10;height:20" coordorigin="14248,-5138" coordsize="10,20">
              <v:shape style="position:absolute;left:14248;top:-5138;width:10;height:20" coordorigin="14248,-5138" coordsize="10,20" path="m14248,-5119l14257,-5119,14257,-5138,14248,-5138,14248,-5119xe" filled="true" fillcolor="#000000" stroked="false">
                <v:path arrowok="t"/>
                <v:fill type="solid"/>
              </v:shape>
            </v:group>
            <v:group style="position:absolute;left:14248;top:-5119;width:10;height:20" coordorigin="14248,-5119" coordsize="10,20">
              <v:shape style="position:absolute;left:14248;top:-5119;width:10;height:20" coordorigin="14248,-5119" coordsize="10,20" path="m14248,-5099l14257,-5099,14257,-5119,14248,-5119,14248,-5099xe" filled="true" fillcolor="#000000" stroked="false">
                <v:path arrowok="t"/>
                <v:fill type="solid"/>
              </v:shape>
            </v:group>
            <v:group style="position:absolute;left:14248;top:-5099;width:10;height:20" coordorigin="14248,-5099" coordsize="10,20">
              <v:shape style="position:absolute;left:14248;top:-5099;width:10;height:20" coordorigin="14248,-5099" coordsize="10,20" path="m14248,-5080l14257,-5080,14257,-5099,14248,-5099,14248,-5080xe" filled="true" fillcolor="#000000" stroked="false">
                <v:path arrowok="t"/>
                <v:fill type="solid"/>
              </v:shape>
            </v:group>
            <v:group style="position:absolute;left:14248;top:-5080;width:10;height:20" coordorigin="14248,-5080" coordsize="10,20">
              <v:shape style="position:absolute;left:14248;top:-5080;width:10;height:20" coordorigin="14248,-5080" coordsize="10,20" path="m14248,-5061l14257,-5061,14257,-5080,14248,-5080,14248,-5061xe" filled="true" fillcolor="#000000" stroked="false">
                <v:path arrowok="t"/>
                <v:fill type="solid"/>
              </v:shape>
            </v:group>
            <v:group style="position:absolute;left:14248;top:-5061;width:10;height:20" coordorigin="14248,-5061" coordsize="10,20">
              <v:shape style="position:absolute;left:14248;top:-5061;width:10;height:20" coordorigin="14248,-5061" coordsize="10,20" path="m14248,-5042l14257,-5042,14257,-5061,14248,-5061,14248,-5042xe" filled="true" fillcolor="#000000" stroked="false">
                <v:path arrowok="t"/>
                <v:fill type="solid"/>
              </v:shape>
            </v:group>
            <v:group style="position:absolute;left:14248;top:-5042;width:10;height:20" coordorigin="14248,-5042" coordsize="10,20">
              <v:shape style="position:absolute;left:14248;top:-5042;width:10;height:20" coordorigin="14248,-5042" coordsize="10,20" path="m14248,-5023l14257,-5023,14257,-5042,14248,-5042,14248,-5023xe" filled="true" fillcolor="#000000" stroked="false">
                <v:path arrowok="t"/>
                <v:fill type="solid"/>
              </v:shape>
            </v:group>
            <v:group style="position:absolute;left:14248;top:-5023;width:10;height:20" coordorigin="14248,-5023" coordsize="10,20">
              <v:shape style="position:absolute;left:14248;top:-5023;width:10;height:20" coordorigin="14248,-5023" coordsize="10,20" path="m14248,-5003l14257,-5003,14257,-5023,14248,-5023,14248,-5003xe" filled="true" fillcolor="#000000" stroked="false">
                <v:path arrowok="t"/>
                <v:fill type="solid"/>
              </v:shape>
            </v:group>
            <v:group style="position:absolute;left:14248;top:-5003;width:10;height:20" coordorigin="14248,-5003" coordsize="10,20">
              <v:shape style="position:absolute;left:14248;top:-5003;width:10;height:20" coordorigin="14248,-5003" coordsize="10,20" path="m14248,-4984l14257,-4984,14257,-5003,14248,-5003,14248,-4984xe" filled="true" fillcolor="#000000" stroked="false">
                <v:path arrowok="t"/>
                <v:fill type="solid"/>
              </v:shape>
            </v:group>
            <v:group style="position:absolute;left:14248;top:-4984;width:10;height:20" coordorigin="14248,-4984" coordsize="10,20">
              <v:shape style="position:absolute;left:14248;top:-4984;width:10;height:20" coordorigin="14248,-4984" coordsize="10,20" path="m14248,-4965l14257,-4965,14257,-4984,14248,-4984,14248,-4965xe" filled="true" fillcolor="#000000" stroked="false">
                <v:path arrowok="t"/>
                <v:fill type="solid"/>
              </v:shape>
            </v:group>
            <v:group style="position:absolute;left:14248;top:-4965;width:10;height:20" coordorigin="14248,-4965" coordsize="10,20">
              <v:shape style="position:absolute;left:14248;top:-4965;width:10;height:20" coordorigin="14248,-4965" coordsize="10,20" path="m14248,-4946l14257,-4946,14257,-4965,14248,-4965,14248,-4946xe" filled="true" fillcolor="#000000" stroked="false">
                <v:path arrowok="t"/>
                <v:fill type="solid"/>
              </v:shape>
            </v:group>
            <v:group style="position:absolute;left:14248;top:-4946;width:10;height:20" coordorigin="14248,-4946" coordsize="10,20">
              <v:shape style="position:absolute;left:14248;top:-4946;width:10;height:20" coordorigin="14248,-4946" coordsize="10,20" path="m14248,-4927l14257,-4927,14257,-4946,14248,-4946,14248,-4927xe" filled="true" fillcolor="#000000" stroked="false">
                <v:path arrowok="t"/>
                <v:fill type="solid"/>
              </v:shape>
            </v:group>
            <v:group style="position:absolute;left:14248;top:-4927;width:10;height:20" coordorigin="14248,-4927" coordsize="10,20">
              <v:shape style="position:absolute;left:14248;top:-4927;width:10;height:20" coordorigin="14248,-4927" coordsize="10,20" path="m14248,-4907l14257,-4907,14257,-4927,14248,-4927,14248,-4907xe" filled="true" fillcolor="#000000" stroked="false">
                <v:path arrowok="t"/>
                <v:fill type="solid"/>
              </v:shape>
            </v:group>
            <v:group style="position:absolute;left:14248;top:-4907;width:10;height:20" coordorigin="14248,-4907" coordsize="10,20">
              <v:shape style="position:absolute;left:14248;top:-4907;width:10;height:20" coordorigin="14248,-4907" coordsize="10,20" path="m14248,-4888l14257,-4888,14257,-4907,14248,-4907,14248,-4888xe" filled="true" fillcolor="#000000" stroked="false">
                <v:path arrowok="t"/>
                <v:fill type="solid"/>
              </v:shape>
            </v:group>
            <v:group style="position:absolute;left:14248;top:-4888;width:10;height:20" coordorigin="14248,-4888" coordsize="10,20">
              <v:shape style="position:absolute;left:14248;top:-4888;width:10;height:20" coordorigin="14248,-4888" coordsize="10,20" path="m14248,-4869l14257,-4869,14257,-4888,14248,-4888,14248,-4869xe" filled="true" fillcolor="#000000" stroked="false">
                <v:path arrowok="t"/>
                <v:fill type="solid"/>
              </v:shape>
            </v:group>
            <v:group style="position:absolute;left:14248;top:-4869;width:10;height:20" coordorigin="14248,-4869" coordsize="10,20">
              <v:shape style="position:absolute;left:14248;top:-4869;width:10;height:20" coordorigin="14248,-4869" coordsize="10,20" path="m14248,-4850l14257,-4850,14257,-4869,14248,-4869,14248,-4850xe" filled="true" fillcolor="#000000" stroked="false">
                <v:path arrowok="t"/>
                <v:fill type="solid"/>
              </v:shape>
            </v:group>
            <v:group style="position:absolute;left:14248;top:-4850;width:10;height:20" coordorigin="14248,-4850" coordsize="10,20">
              <v:shape style="position:absolute;left:14248;top:-4850;width:10;height:20" coordorigin="14248,-4850" coordsize="10,20" path="m14248,-4831l14257,-4831,14257,-4850,14248,-4850,14248,-4831xe" filled="true" fillcolor="#000000" stroked="false">
                <v:path arrowok="t"/>
                <v:fill type="solid"/>
              </v:shape>
            </v:group>
            <v:group style="position:absolute;left:14248;top:-4831;width:10;height:20" coordorigin="14248,-4831" coordsize="10,20">
              <v:shape style="position:absolute;left:14248;top:-4831;width:10;height:20" coordorigin="14248,-4831" coordsize="10,20" path="m14248,-4811l14257,-4811,14257,-4831,14248,-4831,14248,-4811xe" filled="true" fillcolor="#000000" stroked="false">
                <v:path arrowok="t"/>
                <v:fill type="solid"/>
              </v:shape>
            </v:group>
            <v:group style="position:absolute;left:14248;top:-4811;width:10;height:20" coordorigin="14248,-4811" coordsize="10,20">
              <v:shape style="position:absolute;left:14248;top:-4811;width:10;height:20" coordorigin="14248,-4811" coordsize="10,20" path="m14248,-4792l14257,-4792,14257,-4811,14248,-4811,14248,-4792xe" filled="true" fillcolor="#000000" stroked="false">
                <v:path arrowok="t"/>
                <v:fill type="solid"/>
              </v:shape>
            </v:group>
            <v:group style="position:absolute;left:14248;top:-4792;width:10;height:20" coordorigin="14248,-4792" coordsize="10,20">
              <v:shape style="position:absolute;left:14248;top:-4792;width:10;height:20" coordorigin="14248,-4792" coordsize="10,20" path="m14248,-4773l14257,-4773,14257,-4792,14248,-4792,14248,-4773xe" filled="true" fillcolor="#000000" stroked="false">
                <v:path arrowok="t"/>
                <v:fill type="solid"/>
              </v:shape>
            </v:group>
            <v:group style="position:absolute;left:14248;top:-4773;width:10;height:20" coordorigin="14248,-4773" coordsize="10,20">
              <v:shape style="position:absolute;left:14248;top:-4773;width:10;height:20" coordorigin="14248,-4773" coordsize="10,20" path="m14248,-4754l14257,-4754,14257,-4773,14248,-4773,14248,-4754xe" filled="true" fillcolor="#000000" stroked="false">
                <v:path arrowok="t"/>
                <v:fill type="solid"/>
              </v:shape>
            </v:group>
            <v:group style="position:absolute;left:14248;top:-4754;width:10;height:20" coordorigin="14248,-4754" coordsize="10,20">
              <v:shape style="position:absolute;left:14248;top:-4754;width:10;height:20" coordorigin="14248,-4754" coordsize="10,20" path="m14248,-4735l14257,-4735,14257,-4754,14248,-4754,14248,-4735xe" filled="true" fillcolor="#000000" stroked="false">
                <v:path arrowok="t"/>
                <v:fill type="solid"/>
              </v:shape>
            </v:group>
            <v:group style="position:absolute;left:14248;top:-4735;width:10;height:20" coordorigin="14248,-4735" coordsize="10,20">
              <v:shape style="position:absolute;left:14248;top:-4735;width:10;height:20" coordorigin="14248,-4735" coordsize="10,20" path="m14248,-4715l14257,-4715,14257,-4735,14248,-4735,14248,-4715xe" filled="true" fillcolor="#000000" stroked="false">
                <v:path arrowok="t"/>
                <v:fill type="solid"/>
              </v:shape>
            </v:group>
            <v:group style="position:absolute;left:14248;top:-4715;width:10;height:20" coordorigin="14248,-4715" coordsize="10,20">
              <v:shape style="position:absolute;left:14248;top:-4715;width:10;height:20" coordorigin="14248,-4715" coordsize="10,20" path="m14248,-4696l14257,-4696,14257,-4715,14248,-4715,14248,-4696xe" filled="true" fillcolor="#000000" stroked="false">
                <v:path arrowok="t"/>
                <v:fill type="solid"/>
              </v:shape>
            </v:group>
            <v:group style="position:absolute;left:14248;top:-4696;width:10;height:20" coordorigin="14248,-4696" coordsize="10,20">
              <v:shape style="position:absolute;left:14248;top:-4696;width:10;height:20" coordorigin="14248,-4696" coordsize="10,20" path="m14248,-4677l14257,-4677,14257,-4696,14248,-4696,14248,-4677xe" filled="true" fillcolor="#000000" stroked="false">
                <v:path arrowok="t"/>
                <v:fill type="solid"/>
              </v:shape>
            </v:group>
            <v:group style="position:absolute;left:14248;top:-4677;width:10;height:20" coordorigin="14248,-4677" coordsize="10,20">
              <v:shape style="position:absolute;left:14248;top:-4677;width:10;height:20" coordorigin="14248,-4677" coordsize="10,20" path="m14248,-4658l14257,-4658,14257,-4677,14248,-4677,14248,-4658xe" filled="true" fillcolor="#000000" stroked="false">
                <v:path arrowok="t"/>
                <v:fill type="solid"/>
              </v:shape>
            </v:group>
            <v:group style="position:absolute;left:14248;top:-4658;width:10;height:20" coordorigin="14248,-4658" coordsize="10,20">
              <v:shape style="position:absolute;left:14248;top:-4658;width:10;height:20" coordorigin="14248,-4658" coordsize="10,20" path="m14248,-4639l14257,-4639,14257,-4658,14248,-4658,14248,-4639xe" filled="true" fillcolor="#000000" stroked="false">
                <v:path arrowok="t"/>
                <v:fill type="solid"/>
              </v:shape>
            </v:group>
            <v:group style="position:absolute;left:14248;top:-4639;width:10;height:20" coordorigin="14248,-4639" coordsize="10,20">
              <v:shape style="position:absolute;left:14248;top:-4639;width:10;height:20" coordorigin="14248,-4639" coordsize="10,20" path="m14248,-4619l14257,-4619,14257,-4639,14248,-4639,14248,-4619xe" filled="true" fillcolor="#000000" stroked="false">
                <v:path arrowok="t"/>
                <v:fill type="solid"/>
              </v:shape>
            </v:group>
            <v:group style="position:absolute;left:14248;top:-4619;width:10;height:20" coordorigin="14248,-4619" coordsize="10,20">
              <v:shape style="position:absolute;left:14248;top:-4619;width:10;height:20" coordorigin="14248,-4619" coordsize="10,20" path="m14248,-4600l14257,-4600,14257,-4619,14248,-4619,14248,-4600xe" filled="true" fillcolor="#000000" stroked="false">
                <v:path arrowok="t"/>
                <v:fill type="solid"/>
              </v:shape>
            </v:group>
            <v:group style="position:absolute;left:14248;top:-4600;width:10;height:20" coordorigin="14248,-4600" coordsize="10,20">
              <v:shape style="position:absolute;left:14248;top:-4600;width:10;height:20" coordorigin="14248,-4600" coordsize="10,20" path="m14248,-4581l14257,-4581,14257,-4600,14248,-4600,14248,-4581xe" filled="true" fillcolor="#000000" stroked="false">
                <v:path arrowok="t"/>
                <v:fill type="solid"/>
              </v:shape>
            </v:group>
            <v:group style="position:absolute;left:14248;top:-4581;width:10;height:20" coordorigin="14248,-4581" coordsize="10,20">
              <v:shape style="position:absolute;left:14248;top:-4581;width:10;height:20" coordorigin="14248,-4581" coordsize="10,20" path="m14248,-4562l14257,-4562,14257,-4581,14248,-4581,14248,-4562xe" filled="true" fillcolor="#000000" stroked="false">
                <v:path arrowok="t"/>
                <v:fill type="solid"/>
              </v:shape>
            </v:group>
            <v:group style="position:absolute;left:14248;top:-4562;width:10;height:20" coordorigin="14248,-4562" coordsize="10,20">
              <v:shape style="position:absolute;left:14248;top:-4562;width:10;height:20" coordorigin="14248,-4562" coordsize="10,20" path="m14248,-4543l14257,-4543,14257,-4562,14248,-4562,14248,-4543xe" filled="true" fillcolor="#000000" stroked="false">
                <v:path arrowok="t"/>
                <v:fill type="solid"/>
              </v:shape>
            </v:group>
            <v:group style="position:absolute;left:14248;top:-4543;width:10;height:20" coordorigin="14248,-4543" coordsize="10,20">
              <v:shape style="position:absolute;left:14248;top:-4543;width:10;height:20" coordorigin="14248,-4543" coordsize="10,20" path="m14248,-4523l14257,-4523,14257,-4543,14248,-4543,14248,-4523xe" filled="true" fillcolor="#000000" stroked="false">
                <v:path arrowok="t"/>
                <v:fill type="solid"/>
              </v:shape>
            </v:group>
            <v:group style="position:absolute;left:14248;top:-4523;width:10;height:20" coordorigin="14248,-4523" coordsize="10,20">
              <v:shape style="position:absolute;left:14248;top:-4523;width:10;height:20" coordorigin="14248,-4523" coordsize="10,20" path="m14248,-4504l14257,-4504,14257,-4523,14248,-4523,14248,-4504xe" filled="true" fillcolor="#000000" stroked="false">
                <v:path arrowok="t"/>
                <v:fill type="solid"/>
              </v:shape>
            </v:group>
            <v:group style="position:absolute;left:14248;top:-4504;width:10;height:20" coordorigin="14248,-4504" coordsize="10,20">
              <v:shape style="position:absolute;left:14248;top:-4504;width:10;height:20" coordorigin="14248,-4504" coordsize="10,20" path="m14248,-4485l14257,-4485,14257,-4504,14248,-4504,14248,-4485xe" filled="true" fillcolor="#000000" stroked="false">
                <v:path arrowok="t"/>
                <v:fill type="solid"/>
              </v:shape>
            </v:group>
            <v:group style="position:absolute;left:14248;top:-4485;width:10;height:20" coordorigin="14248,-4485" coordsize="10,20">
              <v:shape style="position:absolute;left:14248;top:-4485;width:10;height:20" coordorigin="14248,-4485" coordsize="10,20" path="m14248,-4466l14257,-4466,14257,-4485,14248,-4485,14248,-4466xe" filled="true" fillcolor="#000000" stroked="false">
                <v:path arrowok="t"/>
                <v:fill type="solid"/>
              </v:shape>
            </v:group>
            <v:group style="position:absolute;left:14248;top:-4466;width:10;height:20" coordorigin="14248,-4466" coordsize="10,20">
              <v:shape style="position:absolute;left:14248;top:-4466;width:10;height:20" coordorigin="14248,-4466" coordsize="10,20" path="m14248,-4447l14257,-4447,14257,-4466,14248,-4466,14248,-4447xe" filled="true" fillcolor="#000000" stroked="false">
                <v:path arrowok="t"/>
                <v:fill type="solid"/>
              </v:shape>
            </v:group>
            <v:group style="position:absolute;left:14248;top:-4447;width:10;height:20" coordorigin="14248,-4447" coordsize="10,20">
              <v:shape style="position:absolute;left:14248;top:-4447;width:10;height:20" coordorigin="14248,-4447" coordsize="10,20" path="m14248,-4427l14257,-4427,14257,-4447,14248,-4447,14248,-4427xe" filled="true" fillcolor="#000000" stroked="false">
                <v:path arrowok="t"/>
                <v:fill type="solid"/>
              </v:shape>
            </v:group>
            <v:group style="position:absolute;left:14248;top:-4427;width:10;height:20" coordorigin="14248,-4427" coordsize="10,20">
              <v:shape style="position:absolute;left:14248;top:-4427;width:10;height:20" coordorigin="14248,-4427" coordsize="10,20" path="m14248,-4408l14257,-4408,14257,-4427,14248,-4427,14248,-4408xe" filled="true" fillcolor="#000000" stroked="false">
                <v:path arrowok="t"/>
                <v:fill type="solid"/>
              </v:shape>
            </v:group>
            <v:group style="position:absolute;left:14248;top:-4408;width:10;height:20" coordorigin="14248,-4408" coordsize="10,20">
              <v:shape style="position:absolute;left:14248;top:-4408;width:10;height:20" coordorigin="14248,-4408" coordsize="10,20" path="m14248,-4389l14257,-4389,14257,-4408,14248,-4408,14248,-4389xe" filled="true" fillcolor="#000000" stroked="false">
                <v:path arrowok="t"/>
                <v:fill type="solid"/>
              </v:shape>
            </v:group>
            <v:group style="position:absolute;left:14248;top:-4389;width:10;height:20" coordorigin="14248,-4389" coordsize="10,20">
              <v:shape style="position:absolute;left:14248;top:-4389;width:10;height:20" coordorigin="14248,-4389" coordsize="10,20" path="m14248,-4370l14257,-4370,14257,-4389,14248,-4389,14248,-4370xe" filled="true" fillcolor="#000000" stroked="false">
                <v:path arrowok="t"/>
                <v:fill type="solid"/>
              </v:shape>
            </v:group>
            <v:group style="position:absolute;left:14248;top:-4370;width:10;height:20" coordorigin="14248,-4370" coordsize="10,20">
              <v:shape style="position:absolute;left:14248;top:-4370;width:10;height:20" coordorigin="14248,-4370" coordsize="10,20" path="m14248,-4351l14257,-4351,14257,-4370,14248,-4370,14248,-4351xe" filled="true" fillcolor="#000000" stroked="false">
                <v:path arrowok="t"/>
                <v:fill type="solid"/>
              </v:shape>
            </v:group>
            <v:group style="position:absolute;left:14248;top:-4351;width:10;height:20" coordorigin="14248,-4351" coordsize="10,20">
              <v:shape style="position:absolute;left:14248;top:-4351;width:10;height:20" coordorigin="14248,-4351" coordsize="10,20" path="m14248,-4331l14257,-4331,14257,-4351,14248,-4351,14248,-4331xe" filled="true" fillcolor="#000000" stroked="false">
                <v:path arrowok="t"/>
                <v:fill type="solid"/>
              </v:shape>
            </v:group>
            <v:group style="position:absolute;left:14248;top:-4331;width:10;height:20" coordorigin="14248,-4331" coordsize="10,20">
              <v:shape style="position:absolute;left:14248;top:-4331;width:10;height:20" coordorigin="14248,-4331" coordsize="10,20" path="m14248,-4312l14257,-4312,14257,-4331,14248,-4331,14248,-4312xe" filled="true" fillcolor="#000000" stroked="false">
                <v:path arrowok="t"/>
                <v:fill type="solid"/>
              </v:shape>
            </v:group>
            <v:group style="position:absolute;left:14248;top:-4312;width:10;height:20" coordorigin="14248,-4312" coordsize="10,20">
              <v:shape style="position:absolute;left:14248;top:-4312;width:10;height:20" coordorigin="14248,-4312" coordsize="10,20" path="m14248,-4293l14257,-4293,14257,-4312,14248,-4312,14248,-4293xe" filled="true" fillcolor="#000000" stroked="false">
                <v:path arrowok="t"/>
                <v:fill type="solid"/>
              </v:shape>
            </v:group>
            <v:group style="position:absolute;left:14248;top:-4293;width:10;height:20" coordorigin="14248,-4293" coordsize="10,20">
              <v:shape style="position:absolute;left:14248;top:-4293;width:10;height:20" coordorigin="14248,-4293" coordsize="10,20" path="m14248,-4274l14257,-4274,14257,-4293,14248,-4293,14248,-4274xe" filled="true" fillcolor="#000000" stroked="false">
                <v:path arrowok="t"/>
                <v:fill type="solid"/>
              </v:shape>
            </v:group>
            <v:group style="position:absolute;left:14248;top:-4274;width:10;height:20" coordorigin="14248,-4274" coordsize="10,20">
              <v:shape style="position:absolute;left:14248;top:-4274;width:10;height:20" coordorigin="14248,-4274" coordsize="10,20" path="m14248,-4255l14257,-4255,14257,-4274,14248,-4274,14248,-4255xe" filled="true" fillcolor="#000000" stroked="false">
                <v:path arrowok="t"/>
                <v:fill type="solid"/>
              </v:shape>
            </v:group>
            <v:group style="position:absolute;left:14248;top:-4255;width:10;height:20" coordorigin="14248,-4255" coordsize="10,20">
              <v:shape style="position:absolute;left:14248;top:-4255;width:10;height:20" coordorigin="14248,-4255" coordsize="10,20" path="m14248,-4235l14257,-4235,14257,-4255,14248,-4255,14248,-4235xe" filled="true" fillcolor="#000000" stroked="false">
                <v:path arrowok="t"/>
                <v:fill type="solid"/>
              </v:shape>
            </v:group>
            <v:group style="position:absolute;left:14248;top:-4235;width:10;height:20" coordorigin="14248,-4235" coordsize="10,20">
              <v:shape style="position:absolute;left:14248;top:-4235;width:10;height:20" coordorigin="14248,-4235" coordsize="10,20" path="m14248,-4216l14257,-4216,14257,-4235,14248,-4235,14248,-4216xe" filled="true" fillcolor="#000000" stroked="false">
                <v:path arrowok="t"/>
                <v:fill type="solid"/>
              </v:shape>
              <v:shape style="position:absolute;left:1332;top:-4312;width:1966;height:109" type="#_x0000_t75" stroked="false">
                <v:imagedata r:id="rId106" o:title=""/>
              </v:shape>
              <v:shape style="position:absolute;left:3274;top:-4216;width:1573;height:13" type="#_x0000_t75" stroked="false">
                <v:imagedata r:id="rId107" o:title=""/>
              </v:shape>
              <v:shape style="position:absolute;left:4833;top:-4216;width:724;height:13" type="#_x0000_t75" stroked="false">
                <v:imagedata r:id="rId70" o:title=""/>
              </v:shape>
              <v:shape style="position:absolute;left:5542;top:-4216;width:1681;height:13" type="#_x0000_t75" stroked="false">
                <v:imagedata r:id="rId108" o:title=""/>
              </v:shape>
              <v:shape style="position:absolute;left:7209;top:-4216;width:1040;height:13" type="#_x0000_t75" stroked="false">
                <v:imagedata r:id="rId109" o:title=""/>
              </v:shape>
              <v:shape style="position:absolute;left:8235;top:-4216;width:1577;height:13" type="#_x0000_t75" stroked="false">
                <v:imagedata r:id="rId82" o:title=""/>
              </v:shape>
              <v:shape style="position:absolute;left:9798;top:-4216;width:1573;height:13" type="#_x0000_t75" stroked="false">
                <v:imagedata r:id="rId110" o:title=""/>
              </v:shape>
              <v:shape style="position:absolute;left:11356;top:-4216;width:865;height:13" type="#_x0000_t75" stroked="false">
                <v:imagedata r:id="rId75" o:title=""/>
              </v:shape>
              <v:shape style="position:absolute;left:12207;top:-4216;width:1421;height:13" type="#_x0000_t75" stroked="false">
                <v:imagedata r:id="rId76" o:title=""/>
              </v:shape>
              <v:shape style="position:absolute;left:13614;top:-4216;width:644;height:13" type="#_x0000_t75" stroked="false">
                <v:imagedata r:id="rId84" o:title=""/>
              </v:shape>
              <v:shape style="position:absolute;left:14243;top:-4213;width:1266;height:10" type="#_x0000_t75" stroked="false">
                <v:imagedata r:id="rId78" o:title=""/>
              </v:shape>
            </v:group>
            <v:group style="position:absolute;left:3279;top:-4203;width:10;height:20" coordorigin="3279,-4203" coordsize="10,20">
              <v:shape style="position:absolute;left:3279;top:-4203;width:10;height:20" coordorigin="3279,-4203" coordsize="10,20" path="m3279,-4184l3288,-4184,3288,-4203,3279,-4203,3279,-4184xe" filled="true" fillcolor="#000000" stroked="false">
                <v:path arrowok="t"/>
                <v:fill type="solid"/>
              </v:shape>
            </v:group>
            <v:group style="position:absolute;left:3279;top:-4184;width:10;height:20" coordorigin="3279,-4184" coordsize="10,20">
              <v:shape style="position:absolute;left:3279;top:-4184;width:10;height:20" coordorigin="3279,-4184" coordsize="10,20" path="m3279,-4165l3288,-4165,3288,-4184,3279,-4184,3279,-4165xe" filled="true" fillcolor="#000000" stroked="false">
                <v:path arrowok="t"/>
                <v:fill type="solid"/>
              </v:shape>
            </v:group>
            <v:group style="position:absolute;left:3279;top:-4165;width:10;height:20" coordorigin="3279,-4165" coordsize="10,20">
              <v:shape style="position:absolute;left:3279;top:-4165;width:10;height:20" coordorigin="3279,-4165" coordsize="10,20" path="m3279,-4145l3288,-4145,3288,-4165,3279,-4165,3279,-4145xe" filled="true" fillcolor="#000000" stroked="false">
                <v:path arrowok="t"/>
                <v:fill type="solid"/>
              </v:shape>
            </v:group>
            <v:group style="position:absolute;left:3279;top:-4145;width:10;height:20" coordorigin="3279,-4145" coordsize="10,20">
              <v:shape style="position:absolute;left:3279;top:-4145;width:10;height:20" coordorigin="3279,-4145" coordsize="10,20" path="m3279,-4126l3288,-4126,3288,-4145,3279,-4145,3279,-4126xe" filled="true" fillcolor="#000000" stroked="false">
                <v:path arrowok="t"/>
                <v:fill type="solid"/>
              </v:shape>
            </v:group>
            <v:group style="position:absolute;left:3279;top:-4126;width:10;height:20" coordorigin="3279,-4126" coordsize="10,20">
              <v:shape style="position:absolute;left:3279;top:-4126;width:10;height:20" coordorigin="3279,-4126" coordsize="10,20" path="m3279,-4107l3288,-4107,3288,-4126,3279,-4126,3279,-4107xe" filled="true" fillcolor="#000000" stroked="false">
                <v:path arrowok="t"/>
                <v:fill type="solid"/>
              </v:shape>
            </v:group>
            <v:group style="position:absolute;left:3279;top:-4107;width:10;height:20" coordorigin="3279,-4107" coordsize="10,20">
              <v:shape style="position:absolute;left:3279;top:-4107;width:10;height:20" coordorigin="3279,-4107" coordsize="10,20" path="m3279,-4088l3288,-4088,3288,-4107,3279,-4107,3279,-4088xe" filled="true" fillcolor="#000000" stroked="false">
                <v:path arrowok="t"/>
                <v:fill type="solid"/>
              </v:shape>
            </v:group>
            <v:group style="position:absolute;left:3279;top:-4088;width:10;height:20" coordorigin="3279,-4088" coordsize="10,20">
              <v:shape style="position:absolute;left:3279;top:-4088;width:10;height:20" coordorigin="3279,-4088" coordsize="10,20" path="m3279,-4069l3288,-4069,3288,-4088,3279,-4088,3279,-4069xe" filled="true" fillcolor="#000000" stroked="false">
                <v:path arrowok="t"/>
                <v:fill type="solid"/>
              </v:shape>
            </v:group>
            <v:group style="position:absolute;left:3279;top:-4069;width:10;height:20" coordorigin="3279,-4069" coordsize="10,20">
              <v:shape style="position:absolute;left:3279;top:-4069;width:10;height:20" coordorigin="3279,-4069" coordsize="10,20" path="m3279,-4049l3288,-4049,3288,-4069,3279,-4069,3279,-4049xe" filled="true" fillcolor="#000000" stroked="false">
                <v:path arrowok="t"/>
                <v:fill type="solid"/>
              </v:shape>
            </v:group>
            <v:group style="position:absolute;left:3279;top:-4049;width:10;height:20" coordorigin="3279,-4049" coordsize="10,20">
              <v:shape style="position:absolute;left:3279;top:-4049;width:10;height:20" coordorigin="3279,-4049" coordsize="10,20" path="m3279,-4030l3288,-4030,3288,-4049,3279,-4049,3279,-4030xe" filled="true" fillcolor="#000000" stroked="false">
                <v:path arrowok="t"/>
                <v:fill type="solid"/>
              </v:shape>
            </v:group>
            <v:group style="position:absolute;left:3279;top:-4030;width:10;height:20" coordorigin="3279,-4030" coordsize="10,20">
              <v:shape style="position:absolute;left:3279;top:-4030;width:10;height:20" coordorigin="3279,-4030" coordsize="10,20" path="m3279,-4011l3288,-4011,3288,-4030,3279,-4030,3279,-4011xe" filled="true" fillcolor="#000000" stroked="false">
                <v:path arrowok="t"/>
                <v:fill type="solid"/>
              </v:shape>
            </v:group>
            <v:group style="position:absolute;left:3279;top:-4011;width:10;height:20" coordorigin="3279,-4011" coordsize="10,20">
              <v:shape style="position:absolute;left:3279;top:-4011;width:10;height:20" coordorigin="3279,-4011" coordsize="10,20" path="m3279,-3992l3288,-3992,3288,-4011,3279,-4011,3279,-3992xe" filled="true" fillcolor="#000000" stroked="false">
                <v:path arrowok="t"/>
                <v:fill type="solid"/>
              </v:shape>
            </v:group>
            <v:group style="position:absolute;left:3279;top:-3992;width:10;height:20" coordorigin="3279,-3992" coordsize="10,20">
              <v:shape style="position:absolute;left:3279;top:-3992;width:10;height:20" coordorigin="3279,-3992" coordsize="10,20" path="m3279,-3973l3288,-3973,3288,-3992,3279,-3992,3279,-3973xe" filled="true" fillcolor="#000000" stroked="false">
                <v:path arrowok="t"/>
                <v:fill type="solid"/>
              </v:shape>
            </v:group>
            <v:group style="position:absolute;left:3279;top:-3973;width:10;height:20" coordorigin="3279,-3973" coordsize="10,20">
              <v:shape style="position:absolute;left:3279;top:-3973;width:10;height:20" coordorigin="3279,-3973" coordsize="10,20" path="m3279,-3953l3288,-3953,3288,-3973,3279,-3973,3279,-3953xe" filled="true" fillcolor="#000000" stroked="false">
                <v:path arrowok="t"/>
                <v:fill type="solid"/>
              </v:shape>
            </v:group>
            <v:group style="position:absolute;left:3279;top:-3953;width:10;height:20" coordorigin="3279,-3953" coordsize="10,20">
              <v:shape style="position:absolute;left:3279;top:-3953;width:10;height:20" coordorigin="3279,-3953" coordsize="10,20" path="m3279,-3934l3288,-3934,3288,-3953,3279,-3953,3279,-3934xe" filled="true" fillcolor="#000000" stroked="false">
                <v:path arrowok="t"/>
                <v:fill type="solid"/>
              </v:shape>
            </v:group>
            <v:group style="position:absolute;left:3279;top:-3934;width:10;height:20" coordorigin="3279,-3934" coordsize="10,20">
              <v:shape style="position:absolute;left:3279;top:-3934;width:10;height:20" coordorigin="3279,-3934" coordsize="10,20" path="m3279,-3915l3288,-3915,3288,-3934,3279,-3934,3279,-3915xe" filled="true" fillcolor="#000000" stroked="false">
                <v:path arrowok="t"/>
                <v:fill type="solid"/>
              </v:shape>
            </v:group>
            <v:group style="position:absolute;left:3279;top:-3915;width:10;height:20" coordorigin="3279,-3915" coordsize="10,20">
              <v:shape style="position:absolute;left:3279;top:-3915;width:10;height:20" coordorigin="3279,-3915" coordsize="10,20" path="m3279,-3896l3288,-3896,3288,-3915,3279,-3915,3279,-3896xe" filled="true" fillcolor="#000000" stroked="false">
                <v:path arrowok="t"/>
                <v:fill type="solid"/>
              </v:shape>
            </v:group>
            <v:group style="position:absolute;left:3279;top:-3896;width:10;height:20" coordorigin="3279,-3896" coordsize="10,20">
              <v:shape style="position:absolute;left:3279;top:-3896;width:10;height:20" coordorigin="3279,-3896" coordsize="10,20" path="m3279,-3877l3288,-3877,3288,-3896,3279,-3896,3279,-3877xe" filled="true" fillcolor="#000000" stroked="false">
                <v:path arrowok="t"/>
                <v:fill type="solid"/>
              </v:shape>
            </v:group>
            <v:group style="position:absolute;left:3279;top:-3877;width:10;height:20" coordorigin="3279,-3877" coordsize="10,20">
              <v:shape style="position:absolute;left:3279;top:-3877;width:10;height:20" coordorigin="3279,-3877" coordsize="10,20" path="m3279,-3857l3288,-3857,3288,-3877,3279,-3877,3279,-3857xe" filled="true" fillcolor="#000000" stroked="false">
                <v:path arrowok="t"/>
                <v:fill type="solid"/>
              </v:shape>
            </v:group>
            <v:group style="position:absolute;left:3279;top:-3857;width:10;height:20" coordorigin="3279,-3857" coordsize="10,20">
              <v:shape style="position:absolute;left:3279;top:-3857;width:10;height:20" coordorigin="3279,-3857" coordsize="10,20" path="m3279,-3838l3288,-3838,3288,-3857,3279,-3857,3279,-3838xe" filled="true" fillcolor="#000000" stroked="false">
                <v:path arrowok="t"/>
                <v:fill type="solid"/>
              </v:shape>
            </v:group>
            <v:group style="position:absolute;left:3279;top:-3838;width:10;height:20" coordorigin="3279,-3838" coordsize="10,20">
              <v:shape style="position:absolute;left:3279;top:-3838;width:10;height:20" coordorigin="3279,-3838" coordsize="10,20" path="m3279,-3819l3288,-3819,3288,-3838,3279,-3838,3279,-3819xe" filled="true" fillcolor="#000000" stroked="false">
                <v:path arrowok="t"/>
                <v:fill type="solid"/>
              </v:shape>
            </v:group>
            <v:group style="position:absolute;left:3279;top:-3819;width:10;height:20" coordorigin="3279,-3819" coordsize="10,20">
              <v:shape style="position:absolute;left:3279;top:-3819;width:10;height:20" coordorigin="3279,-3819" coordsize="10,20" path="m3279,-3800l3288,-3800,3288,-3819,3279,-3819,3279,-3800xe" filled="true" fillcolor="#000000" stroked="false">
                <v:path arrowok="t"/>
                <v:fill type="solid"/>
              </v:shape>
            </v:group>
            <v:group style="position:absolute;left:3279;top:-3800;width:10;height:20" coordorigin="3279,-3800" coordsize="10,20">
              <v:shape style="position:absolute;left:3279;top:-3800;width:10;height:20" coordorigin="3279,-3800" coordsize="10,20" path="m3279,-3781l3288,-3781,3288,-3800,3279,-3800,3279,-3781xe" filled="true" fillcolor="#000000" stroked="false">
                <v:path arrowok="t"/>
                <v:fill type="solid"/>
              </v:shape>
            </v:group>
            <v:group style="position:absolute;left:3279;top:-3781;width:10;height:20" coordorigin="3279,-3781" coordsize="10,20">
              <v:shape style="position:absolute;left:3279;top:-3781;width:10;height:20" coordorigin="3279,-3781" coordsize="10,20" path="m3279,-3761l3288,-3761,3288,-3781,3279,-3781,3279,-3761xe" filled="true" fillcolor="#000000" stroked="false">
                <v:path arrowok="t"/>
                <v:fill type="solid"/>
              </v:shape>
            </v:group>
            <v:group style="position:absolute;left:3279;top:-3761;width:10;height:20" coordorigin="3279,-3761" coordsize="10,20">
              <v:shape style="position:absolute;left:3279;top:-3761;width:10;height:20" coordorigin="3279,-3761" coordsize="10,20" path="m3279,-3742l3288,-3742,3288,-3761,3279,-3761,3279,-3742xe" filled="true" fillcolor="#000000" stroked="false">
                <v:path arrowok="t"/>
                <v:fill type="solid"/>
              </v:shape>
            </v:group>
            <v:group style="position:absolute;left:3279;top:-3742;width:10;height:20" coordorigin="3279,-3742" coordsize="10,20">
              <v:shape style="position:absolute;left:3279;top:-3742;width:10;height:20" coordorigin="3279,-3742" coordsize="10,20" path="m3279,-3723l3288,-3723,3288,-3742,3279,-3742,3279,-3723xe" filled="true" fillcolor="#000000" stroked="false">
                <v:path arrowok="t"/>
                <v:fill type="solid"/>
              </v:shape>
            </v:group>
            <v:group style="position:absolute;left:3279;top:-3723;width:10;height:20" coordorigin="3279,-3723" coordsize="10,20">
              <v:shape style="position:absolute;left:3279;top:-3723;width:10;height:20" coordorigin="3279,-3723" coordsize="10,20" path="m3279,-3704l3288,-3704,3288,-3723,3279,-3723,3279,-3704xe" filled="true" fillcolor="#000000" stroked="false">
                <v:path arrowok="t"/>
                <v:fill type="solid"/>
              </v:shape>
            </v:group>
            <v:group style="position:absolute;left:3279;top:-3704;width:10;height:20" coordorigin="3279,-3704" coordsize="10,20">
              <v:shape style="position:absolute;left:3279;top:-3704;width:10;height:20" coordorigin="3279,-3704" coordsize="10,20" path="m3279,-3685l3288,-3685,3288,-3704,3279,-3704,3279,-3685xe" filled="true" fillcolor="#000000" stroked="false">
                <v:path arrowok="t"/>
                <v:fill type="solid"/>
              </v:shape>
            </v:group>
            <v:group style="position:absolute;left:3279;top:-3685;width:10;height:20" coordorigin="3279,-3685" coordsize="10,20">
              <v:shape style="position:absolute;left:3279;top:-3685;width:10;height:20" coordorigin="3279,-3685" coordsize="10,20" path="m3279,-3665l3288,-3665,3288,-3685,3279,-3685,3279,-3665xe" filled="true" fillcolor="#000000" stroked="false">
                <v:path arrowok="t"/>
                <v:fill type="solid"/>
              </v:shape>
            </v:group>
            <v:group style="position:absolute;left:3279;top:-3665;width:10;height:20" coordorigin="3279,-3665" coordsize="10,20">
              <v:shape style="position:absolute;left:3279;top:-3665;width:10;height:20" coordorigin="3279,-3665" coordsize="10,20" path="m3279,-3646l3288,-3646,3288,-3665,3279,-3665,3279,-3646xe" filled="true" fillcolor="#000000" stroked="false">
                <v:path arrowok="t"/>
                <v:fill type="solid"/>
              </v:shape>
            </v:group>
            <v:group style="position:absolute;left:3279;top:-3646;width:10;height:20" coordorigin="3279,-3646" coordsize="10,20">
              <v:shape style="position:absolute;left:3279;top:-3646;width:10;height:20" coordorigin="3279,-3646" coordsize="10,20" path="m3279,-3627l3288,-3627,3288,-3646,3279,-3646,3279,-3627xe" filled="true" fillcolor="#000000" stroked="false">
                <v:path arrowok="t"/>
                <v:fill type="solid"/>
              </v:shape>
            </v:group>
            <v:group style="position:absolute;left:3279;top:-3627;width:10;height:20" coordorigin="3279,-3627" coordsize="10,20">
              <v:shape style="position:absolute;left:3279;top:-3627;width:10;height:20" coordorigin="3279,-3627" coordsize="10,20" path="m3279,-3608l3288,-3608,3288,-3627,3279,-3627,3279,-3608xe" filled="true" fillcolor="#000000" stroked="false">
                <v:path arrowok="t"/>
                <v:fill type="solid"/>
              </v:shape>
            </v:group>
            <v:group style="position:absolute;left:3279;top:-3608;width:10;height:20" coordorigin="3279,-3608" coordsize="10,20">
              <v:shape style="position:absolute;left:3279;top:-3608;width:10;height:20" coordorigin="3279,-3608" coordsize="10,20" path="m3279,-3589l3288,-3589,3288,-3608,3279,-3608,3279,-3589xe" filled="true" fillcolor="#000000" stroked="false">
                <v:path arrowok="t"/>
                <v:fill type="solid"/>
              </v:shape>
            </v:group>
            <v:group style="position:absolute;left:3279;top:-3589;width:10;height:20" coordorigin="3279,-3589" coordsize="10,20">
              <v:shape style="position:absolute;left:3279;top:-3589;width:10;height:20" coordorigin="3279,-3589" coordsize="10,20" path="m3279,-3569l3288,-3569,3288,-3589,3279,-3589,3279,-3569xe" filled="true" fillcolor="#000000" stroked="false">
                <v:path arrowok="t"/>
                <v:fill type="solid"/>
              </v:shape>
            </v:group>
            <v:group style="position:absolute;left:3279;top:-3569;width:10;height:20" coordorigin="3279,-3569" coordsize="10,20">
              <v:shape style="position:absolute;left:3279;top:-3569;width:10;height:20" coordorigin="3279,-3569" coordsize="10,20" path="m3279,-3550l3288,-3550,3288,-3569,3279,-3569,3279,-3550xe" filled="true" fillcolor="#000000" stroked="false">
                <v:path arrowok="t"/>
                <v:fill type="solid"/>
              </v:shape>
            </v:group>
            <v:group style="position:absolute;left:3279;top:-3550;width:10;height:20" coordorigin="3279,-3550" coordsize="10,20">
              <v:shape style="position:absolute;left:3279;top:-3550;width:10;height:20" coordorigin="3279,-3550" coordsize="10,20" path="m3279,-3531l3288,-3531,3288,-3550,3279,-3550,3279,-3531xe" filled="true" fillcolor="#000000" stroked="false">
                <v:path arrowok="t"/>
                <v:fill type="solid"/>
              </v:shape>
            </v:group>
            <v:group style="position:absolute;left:3279;top:-3531;width:10;height:20" coordorigin="3279,-3531" coordsize="10,20">
              <v:shape style="position:absolute;left:3279;top:-3531;width:10;height:20" coordorigin="3279,-3531" coordsize="10,20" path="m3279,-3512l3288,-3512,3288,-3531,3279,-3531,3279,-3512xe" filled="true" fillcolor="#000000" stroked="false">
                <v:path arrowok="t"/>
                <v:fill type="solid"/>
              </v:shape>
            </v:group>
            <v:group style="position:absolute;left:3279;top:-3512;width:10;height:20" coordorigin="3279,-3512" coordsize="10,20">
              <v:shape style="position:absolute;left:3279;top:-3512;width:10;height:20" coordorigin="3279,-3512" coordsize="10,20" path="m3279,-3493l3288,-3493,3288,-3512,3279,-3512,3279,-3493xe" filled="true" fillcolor="#000000" stroked="false">
                <v:path arrowok="t"/>
                <v:fill type="solid"/>
              </v:shape>
            </v:group>
            <v:group style="position:absolute;left:3279;top:-3488;width:10;height:2" coordorigin="3279,-3488" coordsize="10,2">
              <v:shape style="position:absolute;left:3279;top:-3488;width:10;height:2" coordorigin="3279,-3488" coordsize="10,0" path="m3279,-3488l3288,-3488e" filled="false" stroked="true" strokeweight=".48001pt" strokecolor="#000000">
                <v:path arrowok="t"/>
              </v:shape>
            </v:group>
            <v:group style="position:absolute;left:4838;top:-4203;width:10;height:20" coordorigin="4838,-4203" coordsize="10,20">
              <v:shape style="position:absolute;left:4838;top:-4203;width:10;height:20" coordorigin="4838,-4203" coordsize="10,20" path="m4838,-4184l4847,-4184,4847,-4203,4838,-4203,4838,-4184xe" filled="true" fillcolor="#000000" stroked="false">
                <v:path arrowok="t"/>
                <v:fill type="solid"/>
              </v:shape>
            </v:group>
            <v:group style="position:absolute;left:4838;top:-4184;width:10;height:20" coordorigin="4838,-4184" coordsize="10,20">
              <v:shape style="position:absolute;left:4838;top:-4184;width:10;height:20" coordorigin="4838,-4184" coordsize="10,20" path="m4838,-4165l4847,-4165,4847,-4184,4838,-4184,4838,-4165xe" filled="true" fillcolor="#000000" stroked="false">
                <v:path arrowok="t"/>
                <v:fill type="solid"/>
              </v:shape>
            </v:group>
            <v:group style="position:absolute;left:4838;top:-4165;width:10;height:20" coordorigin="4838,-4165" coordsize="10,20">
              <v:shape style="position:absolute;left:4838;top:-4165;width:10;height:20" coordorigin="4838,-4165" coordsize="10,20" path="m4838,-4145l4847,-4145,4847,-4165,4838,-4165,4838,-4145xe" filled="true" fillcolor="#000000" stroked="false">
                <v:path arrowok="t"/>
                <v:fill type="solid"/>
              </v:shape>
            </v:group>
            <v:group style="position:absolute;left:4838;top:-4145;width:10;height:20" coordorigin="4838,-4145" coordsize="10,20">
              <v:shape style="position:absolute;left:4838;top:-4145;width:10;height:20" coordorigin="4838,-4145" coordsize="10,20" path="m4838,-4126l4847,-4126,4847,-4145,4838,-4145,4838,-4126xe" filled="true" fillcolor="#000000" stroked="false">
                <v:path arrowok="t"/>
                <v:fill type="solid"/>
              </v:shape>
            </v:group>
            <v:group style="position:absolute;left:4838;top:-4126;width:10;height:20" coordorigin="4838,-4126" coordsize="10,20">
              <v:shape style="position:absolute;left:4838;top:-4126;width:10;height:20" coordorigin="4838,-4126" coordsize="10,20" path="m4838,-4107l4847,-4107,4847,-4126,4838,-4126,4838,-4107xe" filled="true" fillcolor="#000000" stroked="false">
                <v:path arrowok="t"/>
                <v:fill type="solid"/>
              </v:shape>
            </v:group>
            <v:group style="position:absolute;left:4838;top:-4107;width:10;height:20" coordorigin="4838,-4107" coordsize="10,20">
              <v:shape style="position:absolute;left:4838;top:-4107;width:10;height:20" coordorigin="4838,-4107" coordsize="10,20" path="m4838,-4088l4847,-4088,4847,-4107,4838,-4107,4838,-4088xe" filled="true" fillcolor="#000000" stroked="false">
                <v:path arrowok="t"/>
                <v:fill type="solid"/>
              </v:shape>
            </v:group>
            <v:group style="position:absolute;left:4838;top:-4088;width:10;height:20" coordorigin="4838,-4088" coordsize="10,20">
              <v:shape style="position:absolute;left:4838;top:-4088;width:10;height:20" coordorigin="4838,-4088" coordsize="10,20" path="m4838,-4069l4847,-4069,4847,-4088,4838,-4088,4838,-4069xe" filled="true" fillcolor="#000000" stroked="false">
                <v:path arrowok="t"/>
                <v:fill type="solid"/>
              </v:shape>
            </v:group>
            <v:group style="position:absolute;left:4838;top:-4069;width:10;height:20" coordorigin="4838,-4069" coordsize="10,20">
              <v:shape style="position:absolute;left:4838;top:-4069;width:10;height:20" coordorigin="4838,-4069" coordsize="10,20" path="m4838,-4049l4847,-4049,4847,-4069,4838,-4069,4838,-4049xe" filled="true" fillcolor="#000000" stroked="false">
                <v:path arrowok="t"/>
                <v:fill type="solid"/>
              </v:shape>
            </v:group>
            <v:group style="position:absolute;left:4838;top:-4049;width:10;height:20" coordorigin="4838,-4049" coordsize="10,20">
              <v:shape style="position:absolute;left:4838;top:-4049;width:10;height:20" coordorigin="4838,-4049" coordsize="10,20" path="m4838,-4030l4847,-4030,4847,-4049,4838,-4049,4838,-4030xe" filled="true" fillcolor="#000000" stroked="false">
                <v:path arrowok="t"/>
                <v:fill type="solid"/>
              </v:shape>
            </v:group>
            <v:group style="position:absolute;left:4838;top:-4030;width:10;height:20" coordorigin="4838,-4030" coordsize="10,20">
              <v:shape style="position:absolute;left:4838;top:-4030;width:10;height:20" coordorigin="4838,-4030" coordsize="10,20" path="m4838,-4011l4847,-4011,4847,-4030,4838,-4030,4838,-4011xe" filled="true" fillcolor="#000000" stroked="false">
                <v:path arrowok="t"/>
                <v:fill type="solid"/>
              </v:shape>
            </v:group>
            <v:group style="position:absolute;left:4838;top:-4011;width:10;height:20" coordorigin="4838,-4011" coordsize="10,20">
              <v:shape style="position:absolute;left:4838;top:-4011;width:10;height:20" coordorigin="4838,-4011" coordsize="10,20" path="m4838,-3992l4847,-3992,4847,-4011,4838,-4011,4838,-3992xe" filled="true" fillcolor="#000000" stroked="false">
                <v:path arrowok="t"/>
                <v:fill type="solid"/>
              </v:shape>
            </v:group>
            <v:group style="position:absolute;left:4838;top:-3992;width:10;height:20" coordorigin="4838,-3992" coordsize="10,20">
              <v:shape style="position:absolute;left:4838;top:-3992;width:10;height:20" coordorigin="4838,-3992" coordsize="10,20" path="m4838,-3973l4847,-3973,4847,-3992,4838,-3992,4838,-3973xe" filled="true" fillcolor="#000000" stroked="false">
                <v:path arrowok="t"/>
                <v:fill type="solid"/>
              </v:shape>
            </v:group>
            <v:group style="position:absolute;left:4838;top:-3973;width:10;height:20" coordorigin="4838,-3973" coordsize="10,20">
              <v:shape style="position:absolute;left:4838;top:-3973;width:10;height:20" coordorigin="4838,-3973" coordsize="10,20" path="m4838,-3953l4847,-3953,4847,-3973,4838,-3973,4838,-3953xe" filled="true" fillcolor="#000000" stroked="false">
                <v:path arrowok="t"/>
                <v:fill type="solid"/>
              </v:shape>
            </v:group>
            <v:group style="position:absolute;left:4838;top:-3953;width:10;height:20" coordorigin="4838,-3953" coordsize="10,20">
              <v:shape style="position:absolute;left:4838;top:-3953;width:10;height:20" coordorigin="4838,-3953" coordsize="10,20" path="m4838,-3934l4847,-3934,4847,-3953,4838,-3953,4838,-3934xe" filled="true" fillcolor="#000000" stroked="false">
                <v:path arrowok="t"/>
                <v:fill type="solid"/>
              </v:shape>
            </v:group>
            <v:group style="position:absolute;left:4838;top:-3934;width:10;height:20" coordorigin="4838,-3934" coordsize="10,20">
              <v:shape style="position:absolute;left:4838;top:-3934;width:10;height:20" coordorigin="4838,-3934" coordsize="10,20" path="m4838,-3915l4847,-3915,4847,-3934,4838,-3934,4838,-3915xe" filled="true" fillcolor="#000000" stroked="false">
                <v:path arrowok="t"/>
                <v:fill type="solid"/>
              </v:shape>
            </v:group>
            <v:group style="position:absolute;left:4838;top:-3915;width:10;height:20" coordorigin="4838,-3915" coordsize="10,20">
              <v:shape style="position:absolute;left:4838;top:-3915;width:10;height:20" coordorigin="4838,-3915" coordsize="10,20" path="m4838,-3896l4847,-3896,4847,-3915,4838,-3915,4838,-3896xe" filled="true" fillcolor="#000000" stroked="false">
                <v:path arrowok="t"/>
                <v:fill type="solid"/>
              </v:shape>
            </v:group>
            <v:group style="position:absolute;left:4838;top:-3896;width:10;height:20" coordorigin="4838,-3896" coordsize="10,20">
              <v:shape style="position:absolute;left:4838;top:-3896;width:10;height:20" coordorigin="4838,-3896" coordsize="10,20" path="m4838,-3877l4847,-3877,4847,-3896,4838,-3896,4838,-3877xe" filled="true" fillcolor="#000000" stroked="false">
                <v:path arrowok="t"/>
                <v:fill type="solid"/>
              </v:shape>
            </v:group>
            <v:group style="position:absolute;left:4838;top:-3877;width:10;height:20" coordorigin="4838,-3877" coordsize="10,20">
              <v:shape style="position:absolute;left:4838;top:-3877;width:10;height:20" coordorigin="4838,-3877" coordsize="10,20" path="m4838,-3857l4847,-3857,4847,-3877,4838,-3877,4838,-3857xe" filled="true" fillcolor="#000000" stroked="false">
                <v:path arrowok="t"/>
                <v:fill type="solid"/>
              </v:shape>
            </v:group>
            <v:group style="position:absolute;left:4838;top:-3857;width:10;height:20" coordorigin="4838,-3857" coordsize="10,20">
              <v:shape style="position:absolute;left:4838;top:-3857;width:10;height:20" coordorigin="4838,-3857" coordsize="10,20" path="m4838,-3838l4847,-3838,4847,-3857,4838,-3857,4838,-3838xe" filled="true" fillcolor="#000000" stroked="false">
                <v:path arrowok="t"/>
                <v:fill type="solid"/>
              </v:shape>
            </v:group>
            <v:group style="position:absolute;left:4838;top:-3838;width:10;height:20" coordorigin="4838,-3838" coordsize="10,20">
              <v:shape style="position:absolute;left:4838;top:-3838;width:10;height:20" coordorigin="4838,-3838" coordsize="10,20" path="m4838,-3819l4847,-3819,4847,-3838,4838,-3838,4838,-3819xe" filled="true" fillcolor="#000000" stroked="false">
                <v:path arrowok="t"/>
                <v:fill type="solid"/>
              </v:shape>
            </v:group>
            <v:group style="position:absolute;left:4838;top:-3819;width:10;height:20" coordorigin="4838,-3819" coordsize="10,20">
              <v:shape style="position:absolute;left:4838;top:-3819;width:10;height:20" coordorigin="4838,-3819" coordsize="10,20" path="m4838,-3800l4847,-3800,4847,-3819,4838,-3819,4838,-3800xe" filled="true" fillcolor="#000000" stroked="false">
                <v:path arrowok="t"/>
                <v:fill type="solid"/>
              </v:shape>
            </v:group>
            <v:group style="position:absolute;left:4838;top:-3800;width:10;height:20" coordorigin="4838,-3800" coordsize="10,20">
              <v:shape style="position:absolute;left:4838;top:-3800;width:10;height:20" coordorigin="4838,-3800" coordsize="10,20" path="m4838,-3781l4847,-3781,4847,-3800,4838,-3800,4838,-3781xe" filled="true" fillcolor="#000000" stroked="false">
                <v:path arrowok="t"/>
                <v:fill type="solid"/>
              </v:shape>
            </v:group>
            <v:group style="position:absolute;left:4838;top:-3781;width:10;height:20" coordorigin="4838,-3781" coordsize="10,20">
              <v:shape style="position:absolute;left:4838;top:-3781;width:10;height:20" coordorigin="4838,-3781" coordsize="10,20" path="m4838,-3761l4847,-3761,4847,-3781,4838,-3781,4838,-3761xe" filled="true" fillcolor="#000000" stroked="false">
                <v:path arrowok="t"/>
                <v:fill type="solid"/>
              </v:shape>
            </v:group>
            <v:group style="position:absolute;left:4838;top:-3761;width:10;height:20" coordorigin="4838,-3761" coordsize="10,20">
              <v:shape style="position:absolute;left:4838;top:-3761;width:10;height:20" coordorigin="4838,-3761" coordsize="10,20" path="m4838,-3742l4847,-3742,4847,-3761,4838,-3761,4838,-3742xe" filled="true" fillcolor="#000000" stroked="false">
                <v:path arrowok="t"/>
                <v:fill type="solid"/>
              </v:shape>
            </v:group>
            <v:group style="position:absolute;left:4838;top:-3742;width:10;height:20" coordorigin="4838,-3742" coordsize="10,20">
              <v:shape style="position:absolute;left:4838;top:-3742;width:10;height:20" coordorigin="4838,-3742" coordsize="10,20" path="m4838,-3723l4847,-3723,4847,-3742,4838,-3742,4838,-3723xe" filled="true" fillcolor="#000000" stroked="false">
                <v:path arrowok="t"/>
                <v:fill type="solid"/>
              </v:shape>
            </v:group>
            <v:group style="position:absolute;left:4838;top:-3723;width:10;height:20" coordorigin="4838,-3723" coordsize="10,20">
              <v:shape style="position:absolute;left:4838;top:-3723;width:10;height:20" coordorigin="4838,-3723" coordsize="10,20" path="m4838,-3704l4847,-3704,4847,-3723,4838,-3723,4838,-3704xe" filled="true" fillcolor="#000000" stroked="false">
                <v:path arrowok="t"/>
                <v:fill type="solid"/>
              </v:shape>
            </v:group>
            <v:group style="position:absolute;left:4838;top:-3704;width:10;height:20" coordorigin="4838,-3704" coordsize="10,20">
              <v:shape style="position:absolute;left:4838;top:-3704;width:10;height:20" coordorigin="4838,-3704" coordsize="10,20" path="m4838,-3685l4847,-3685,4847,-3704,4838,-3704,4838,-3685xe" filled="true" fillcolor="#000000" stroked="false">
                <v:path arrowok="t"/>
                <v:fill type="solid"/>
              </v:shape>
            </v:group>
            <v:group style="position:absolute;left:4838;top:-3685;width:10;height:20" coordorigin="4838,-3685" coordsize="10,20">
              <v:shape style="position:absolute;left:4838;top:-3685;width:10;height:20" coordorigin="4838,-3685" coordsize="10,20" path="m4838,-3665l4847,-3665,4847,-3685,4838,-3685,4838,-3665xe" filled="true" fillcolor="#000000" stroked="false">
                <v:path arrowok="t"/>
                <v:fill type="solid"/>
              </v:shape>
            </v:group>
            <v:group style="position:absolute;left:4838;top:-3665;width:10;height:20" coordorigin="4838,-3665" coordsize="10,20">
              <v:shape style="position:absolute;left:4838;top:-3665;width:10;height:20" coordorigin="4838,-3665" coordsize="10,20" path="m4838,-3646l4847,-3646,4847,-3665,4838,-3665,4838,-3646xe" filled="true" fillcolor="#000000" stroked="false">
                <v:path arrowok="t"/>
                <v:fill type="solid"/>
              </v:shape>
            </v:group>
            <v:group style="position:absolute;left:4838;top:-3646;width:10;height:20" coordorigin="4838,-3646" coordsize="10,20">
              <v:shape style="position:absolute;left:4838;top:-3646;width:10;height:20" coordorigin="4838,-3646" coordsize="10,20" path="m4838,-3627l4847,-3627,4847,-3646,4838,-3646,4838,-3627xe" filled="true" fillcolor="#000000" stroked="false">
                <v:path arrowok="t"/>
                <v:fill type="solid"/>
              </v:shape>
            </v:group>
            <v:group style="position:absolute;left:4838;top:-3627;width:10;height:20" coordorigin="4838,-3627" coordsize="10,20">
              <v:shape style="position:absolute;left:4838;top:-3627;width:10;height:20" coordorigin="4838,-3627" coordsize="10,20" path="m4838,-3608l4847,-3608,4847,-3627,4838,-3627,4838,-3608xe" filled="true" fillcolor="#000000" stroked="false">
                <v:path arrowok="t"/>
                <v:fill type="solid"/>
              </v:shape>
            </v:group>
            <v:group style="position:absolute;left:4838;top:-3608;width:10;height:20" coordorigin="4838,-3608" coordsize="10,20">
              <v:shape style="position:absolute;left:4838;top:-3608;width:10;height:20" coordorigin="4838,-3608" coordsize="10,20" path="m4838,-3589l4847,-3589,4847,-3608,4838,-3608,4838,-3589xe" filled="true" fillcolor="#000000" stroked="false">
                <v:path arrowok="t"/>
                <v:fill type="solid"/>
              </v:shape>
            </v:group>
            <v:group style="position:absolute;left:4838;top:-3589;width:10;height:20" coordorigin="4838,-3589" coordsize="10,20">
              <v:shape style="position:absolute;left:4838;top:-3589;width:10;height:20" coordorigin="4838,-3589" coordsize="10,20" path="m4838,-3569l4847,-3569,4847,-3589,4838,-3589,4838,-3569xe" filled="true" fillcolor="#000000" stroked="false">
                <v:path arrowok="t"/>
                <v:fill type="solid"/>
              </v:shape>
            </v:group>
            <v:group style="position:absolute;left:4838;top:-3569;width:10;height:20" coordorigin="4838,-3569" coordsize="10,20">
              <v:shape style="position:absolute;left:4838;top:-3569;width:10;height:20" coordorigin="4838,-3569" coordsize="10,20" path="m4838,-3550l4847,-3550,4847,-3569,4838,-3569,4838,-3550xe" filled="true" fillcolor="#000000" stroked="false">
                <v:path arrowok="t"/>
                <v:fill type="solid"/>
              </v:shape>
            </v:group>
            <v:group style="position:absolute;left:4838;top:-3550;width:10;height:20" coordorigin="4838,-3550" coordsize="10,20">
              <v:shape style="position:absolute;left:4838;top:-3550;width:10;height:20" coordorigin="4838,-3550" coordsize="10,20" path="m4838,-3531l4847,-3531,4847,-3550,4838,-3550,4838,-3531xe" filled="true" fillcolor="#000000" stroked="false">
                <v:path arrowok="t"/>
                <v:fill type="solid"/>
              </v:shape>
            </v:group>
            <v:group style="position:absolute;left:4838;top:-3531;width:10;height:20" coordorigin="4838,-3531" coordsize="10,20">
              <v:shape style="position:absolute;left:4838;top:-3531;width:10;height:20" coordorigin="4838,-3531" coordsize="10,20" path="m4838,-3512l4847,-3512,4847,-3531,4838,-3531,4838,-3512xe" filled="true" fillcolor="#000000" stroked="false">
                <v:path arrowok="t"/>
                <v:fill type="solid"/>
              </v:shape>
            </v:group>
            <v:group style="position:absolute;left:4838;top:-3512;width:10;height:20" coordorigin="4838,-3512" coordsize="10,20">
              <v:shape style="position:absolute;left:4838;top:-3512;width:10;height:20" coordorigin="4838,-3512" coordsize="10,20" path="m4838,-3493l4847,-3493,4847,-3512,4838,-3512,4838,-3493xe" filled="true" fillcolor="#000000" stroked="false">
                <v:path arrowok="t"/>
                <v:fill type="solid"/>
              </v:shape>
            </v:group>
            <v:group style="position:absolute;left:4838;top:-3488;width:10;height:2" coordorigin="4838,-3488" coordsize="10,2">
              <v:shape style="position:absolute;left:4838;top:-3488;width:10;height:2" coordorigin="4838,-3488" coordsize="10,0" path="m4838,-3488l4847,-3488e" filled="false" stroked="true" strokeweight=".48001pt" strokecolor="#000000">
                <v:path arrowok="t"/>
              </v:shape>
            </v:group>
            <v:group style="position:absolute;left:5547;top:-4203;width:10;height:20" coordorigin="5547,-4203" coordsize="10,20">
              <v:shape style="position:absolute;left:5547;top:-4203;width:10;height:20" coordorigin="5547,-4203" coordsize="10,20" path="m5547,-4184l5556,-4184,5556,-4203,5547,-4203,5547,-4184xe" filled="true" fillcolor="#000000" stroked="false">
                <v:path arrowok="t"/>
                <v:fill type="solid"/>
              </v:shape>
            </v:group>
            <v:group style="position:absolute;left:5547;top:-4184;width:10;height:20" coordorigin="5547,-4184" coordsize="10,20">
              <v:shape style="position:absolute;left:5547;top:-4184;width:10;height:20" coordorigin="5547,-4184" coordsize="10,20" path="m5547,-4165l5556,-4165,5556,-4184,5547,-4184,5547,-4165xe" filled="true" fillcolor="#000000" stroked="false">
                <v:path arrowok="t"/>
                <v:fill type="solid"/>
              </v:shape>
            </v:group>
            <v:group style="position:absolute;left:5547;top:-4165;width:10;height:20" coordorigin="5547,-4165" coordsize="10,20">
              <v:shape style="position:absolute;left:5547;top:-4165;width:10;height:20" coordorigin="5547,-4165" coordsize="10,20" path="m5547,-4145l5556,-4145,5556,-4165,5547,-4165,5547,-4145xe" filled="true" fillcolor="#000000" stroked="false">
                <v:path arrowok="t"/>
                <v:fill type="solid"/>
              </v:shape>
            </v:group>
            <v:group style="position:absolute;left:5547;top:-4145;width:10;height:20" coordorigin="5547,-4145" coordsize="10,20">
              <v:shape style="position:absolute;left:5547;top:-4145;width:10;height:20" coordorigin="5547,-4145" coordsize="10,20" path="m5547,-4126l5556,-4126,5556,-4145,5547,-4145,5547,-4126xe" filled="true" fillcolor="#000000" stroked="false">
                <v:path arrowok="t"/>
                <v:fill type="solid"/>
              </v:shape>
            </v:group>
            <v:group style="position:absolute;left:5547;top:-4126;width:10;height:20" coordorigin="5547,-4126" coordsize="10,20">
              <v:shape style="position:absolute;left:5547;top:-4126;width:10;height:20" coordorigin="5547,-4126" coordsize="10,20" path="m5547,-4107l5556,-4107,5556,-4126,5547,-4126,5547,-4107xe" filled="true" fillcolor="#000000" stroked="false">
                <v:path arrowok="t"/>
                <v:fill type="solid"/>
              </v:shape>
            </v:group>
            <v:group style="position:absolute;left:5547;top:-4107;width:10;height:20" coordorigin="5547,-4107" coordsize="10,20">
              <v:shape style="position:absolute;left:5547;top:-4107;width:10;height:20" coordorigin="5547,-4107" coordsize="10,20" path="m5547,-4088l5556,-4088,5556,-4107,5547,-4107,5547,-4088xe" filled="true" fillcolor="#000000" stroked="false">
                <v:path arrowok="t"/>
                <v:fill type="solid"/>
              </v:shape>
            </v:group>
            <v:group style="position:absolute;left:5547;top:-4088;width:10;height:20" coordorigin="5547,-4088" coordsize="10,20">
              <v:shape style="position:absolute;left:5547;top:-4088;width:10;height:20" coordorigin="5547,-4088" coordsize="10,20" path="m5547,-4069l5556,-4069,5556,-4088,5547,-4088,5547,-4069xe" filled="true" fillcolor="#000000" stroked="false">
                <v:path arrowok="t"/>
                <v:fill type="solid"/>
              </v:shape>
            </v:group>
            <v:group style="position:absolute;left:5547;top:-4069;width:10;height:20" coordorigin="5547,-4069" coordsize="10,20">
              <v:shape style="position:absolute;left:5547;top:-4069;width:10;height:20" coordorigin="5547,-4069" coordsize="10,20" path="m5547,-4049l5556,-4049,5556,-4069,5547,-4069,5547,-4049xe" filled="true" fillcolor="#000000" stroked="false">
                <v:path arrowok="t"/>
                <v:fill type="solid"/>
              </v:shape>
            </v:group>
            <v:group style="position:absolute;left:5547;top:-4049;width:10;height:20" coordorigin="5547,-4049" coordsize="10,20">
              <v:shape style="position:absolute;left:5547;top:-4049;width:10;height:20" coordorigin="5547,-4049" coordsize="10,20" path="m5547,-4030l5556,-4030,5556,-4049,5547,-4049,5547,-4030xe" filled="true" fillcolor="#000000" stroked="false">
                <v:path arrowok="t"/>
                <v:fill type="solid"/>
              </v:shape>
            </v:group>
            <v:group style="position:absolute;left:5547;top:-4030;width:10;height:20" coordorigin="5547,-4030" coordsize="10,20">
              <v:shape style="position:absolute;left:5547;top:-4030;width:10;height:20" coordorigin="5547,-4030" coordsize="10,20" path="m5547,-4011l5556,-4011,5556,-4030,5547,-4030,5547,-4011xe" filled="true" fillcolor="#000000" stroked="false">
                <v:path arrowok="t"/>
                <v:fill type="solid"/>
              </v:shape>
            </v:group>
            <v:group style="position:absolute;left:5547;top:-4011;width:10;height:20" coordorigin="5547,-4011" coordsize="10,20">
              <v:shape style="position:absolute;left:5547;top:-4011;width:10;height:20" coordorigin="5547,-4011" coordsize="10,20" path="m5547,-3992l5556,-3992,5556,-4011,5547,-4011,5547,-3992xe" filled="true" fillcolor="#000000" stroked="false">
                <v:path arrowok="t"/>
                <v:fill type="solid"/>
              </v:shape>
            </v:group>
            <v:group style="position:absolute;left:5547;top:-3992;width:10;height:20" coordorigin="5547,-3992" coordsize="10,20">
              <v:shape style="position:absolute;left:5547;top:-3992;width:10;height:20" coordorigin="5547,-3992" coordsize="10,20" path="m5547,-3973l5556,-3973,5556,-3992,5547,-3992,5547,-3973xe" filled="true" fillcolor="#000000" stroked="false">
                <v:path arrowok="t"/>
                <v:fill type="solid"/>
              </v:shape>
            </v:group>
            <v:group style="position:absolute;left:5547;top:-3973;width:10;height:20" coordorigin="5547,-3973" coordsize="10,20">
              <v:shape style="position:absolute;left:5547;top:-3973;width:10;height:20" coordorigin="5547,-3973" coordsize="10,20" path="m5547,-3953l5556,-3953,5556,-3973,5547,-3973,5547,-3953xe" filled="true" fillcolor="#000000" stroked="false">
                <v:path arrowok="t"/>
                <v:fill type="solid"/>
              </v:shape>
            </v:group>
            <v:group style="position:absolute;left:5547;top:-3953;width:10;height:20" coordorigin="5547,-3953" coordsize="10,20">
              <v:shape style="position:absolute;left:5547;top:-3953;width:10;height:20" coordorigin="5547,-3953" coordsize="10,20" path="m5547,-3934l5556,-3934,5556,-3953,5547,-3953,5547,-3934xe" filled="true" fillcolor="#000000" stroked="false">
                <v:path arrowok="t"/>
                <v:fill type="solid"/>
              </v:shape>
            </v:group>
            <v:group style="position:absolute;left:5547;top:-3934;width:10;height:20" coordorigin="5547,-3934" coordsize="10,20">
              <v:shape style="position:absolute;left:5547;top:-3934;width:10;height:20" coordorigin="5547,-3934" coordsize="10,20" path="m5547,-3915l5556,-3915,5556,-3934,5547,-3934,5547,-3915xe" filled="true" fillcolor="#000000" stroked="false">
                <v:path arrowok="t"/>
                <v:fill type="solid"/>
              </v:shape>
            </v:group>
            <v:group style="position:absolute;left:5547;top:-3915;width:10;height:20" coordorigin="5547,-3915" coordsize="10,20">
              <v:shape style="position:absolute;left:5547;top:-3915;width:10;height:20" coordorigin="5547,-3915" coordsize="10,20" path="m5547,-3896l5556,-3896,5556,-3915,5547,-3915,5547,-3896xe" filled="true" fillcolor="#000000" stroked="false">
                <v:path arrowok="t"/>
                <v:fill type="solid"/>
              </v:shape>
            </v:group>
            <v:group style="position:absolute;left:5547;top:-3896;width:10;height:20" coordorigin="5547,-3896" coordsize="10,20">
              <v:shape style="position:absolute;left:5547;top:-3896;width:10;height:20" coordorigin="5547,-3896" coordsize="10,20" path="m5547,-3877l5556,-3877,5556,-3896,5547,-3896,5547,-3877xe" filled="true" fillcolor="#000000" stroked="false">
                <v:path arrowok="t"/>
                <v:fill type="solid"/>
              </v:shape>
            </v:group>
            <v:group style="position:absolute;left:5547;top:-3877;width:10;height:20" coordorigin="5547,-3877" coordsize="10,20">
              <v:shape style="position:absolute;left:5547;top:-3877;width:10;height:20" coordorigin="5547,-3877" coordsize="10,20" path="m5547,-3857l5556,-3857,5556,-3877,5547,-3877,5547,-3857xe" filled="true" fillcolor="#000000" stroked="false">
                <v:path arrowok="t"/>
                <v:fill type="solid"/>
              </v:shape>
            </v:group>
            <v:group style="position:absolute;left:5547;top:-3857;width:10;height:20" coordorigin="5547,-3857" coordsize="10,20">
              <v:shape style="position:absolute;left:5547;top:-3857;width:10;height:20" coordorigin="5547,-3857" coordsize="10,20" path="m5547,-3838l5556,-3838,5556,-3857,5547,-3857,5547,-3838xe" filled="true" fillcolor="#000000" stroked="false">
                <v:path arrowok="t"/>
                <v:fill type="solid"/>
              </v:shape>
            </v:group>
            <v:group style="position:absolute;left:5547;top:-3838;width:10;height:20" coordorigin="5547,-3838" coordsize="10,20">
              <v:shape style="position:absolute;left:5547;top:-3838;width:10;height:20" coordorigin="5547,-3838" coordsize="10,20" path="m5547,-3819l5556,-3819,5556,-3838,5547,-3838,5547,-3819xe" filled="true" fillcolor="#000000" stroked="false">
                <v:path arrowok="t"/>
                <v:fill type="solid"/>
              </v:shape>
            </v:group>
            <v:group style="position:absolute;left:5547;top:-3819;width:10;height:20" coordorigin="5547,-3819" coordsize="10,20">
              <v:shape style="position:absolute;left:5547;top:-3819;width:10;height:20" coordorigin="5547,-3819" coordsize="10,20" path="m5547,-3800l5556,-3800,5556,-3819,5547,-3819,5547,-3800xe" filled="true" fillcolor="#000000" stroked="false">
                <v:path arrowok="t"/>
                <v:fill type="solid"/>
              </v:shape>
            </v:group>
            <v:group style="position:absolute;left:5547;top:-3800;width:10;height:20" coordorigin="5547,-3800" coordsize="10,20">
              <v:shape style="position:absolute;left:5547;top:-3800;width:10;height:20" coordorigin="5547,-3800" coordsize="10,20" path="m5547,-3781l5556,-3781,5556,-3800,5547,-3800,5547,-3781xe" filled="true" fillcolor="#000000" stroked="false">
                <v:path arrowok="t"/>
                <v:fill type="solid"/>
              </v:shape>
            </v:group>
            <v:group style="position:absolute;left:5547;top:-3781;width:10;height:20" coordorigin="5547,-3781" coordsize="10,20">
              <v:shape style="position:absolute;left:5547;top:-3781;width:10;height:20" coordorigin="5547,-3781" coordsize="10,20" path="m5547,-3761l5556,-3761,5556,-3781,5547,-3781,5547,-3761xe" filled="true" fillcolor="#000000" stroked="false">
                <v:path arrowok="t"/>
                <v:fill type="solid"/>
              </v:shape>
            </v:group>
            <v:group style="position:absolute;left:5547;top:-3761;width:10;height:20" coordorigin="5547,-3761" coordsize="10,20">
              <v:shape style="position:absolute;left:5547;top:-3761;width:10;height:20" coordorigin="5547,-3761" coordsize="10,20" path="m5547,-3742l5556,-3742,5556,-3761,5547,-3761,5547,-3742xe" filled="true" fillcolor="#000000" stroked="false">
                <v:path arrowok="t"/>
                <v:fill type="solid"/>
              </v:shape>
            </v:group>
            <v:group style="position:absolute;left:5547;top:-3742;width:10;height:20" coordorigin="5547,-3742" coordsize="10,20">
              <v:shape style="position:absolute;left:5547;top:-3742;width:10;height:20" coordorigin="5547,-3742" coordsize="10,20" path="m5547,-3723l5556,-3723,5556,-3742,5547,-3742,5547,-3723xe" filled="true" fillcolor="#000000" stroked="false">
                <v:path arrowok="t"/>
                <v:fill type="solid"/>
              </v:shape>
            </v:group>
            <v:group style="position:absolute;left:5547;top:-3723;width:10;height:20" coordorigin="5547,-3723" coordsize="10,20">
              <v:shape style="position:absolute;left:5547;top:-3723;width:10;height:20" coordorigin="5547,-3723" coordsize="10,20" path="m5547,-3704l5556,-3704,5556,-3723,5547,-3723,5547,-3704xe" filled="true" fillcolor="#000000" stroked="false">
                <v:path arrowok="t"/>
                <v:fill type="solid"/>
              </v:shape>
            </v:group>
            <v:group style="position:absolute;left:5547;top:-3704;width:10;height:20" coordorigin="5547,-3704" coordsize="10,20">
              <v:shape style="position:absolute;left:5547;top:-3704;width:10;height:20" coordorigin="5547,-3704" coordsize="10,20" path="m5547,-3685l5556,-3685,5556,-3704,5547,-3704,5547,-3685xe" filled="true" fillcolor="#000000" stroked="false">
                <v:path arrowok="t"/>
                <v:fill type="solid"/>
              </v:shape>
            </v:group>
            <v:group style="position:absolute;left:5547;top:-3685;width:10;height:20" coordorigin="5547,-3685" coordsize="10,20">
              <v:shape style="position:absolute;left:5547;top:-3685;width:10;height:20" coordorigin="5547,-3685" coordsize="10,20" path="m5547,-3665l5556,-3665,5556,-3685,5547,-3685,5547,-3665xe" filled="true" fillcolor="#000000" stroked="false">
                <v:path arrowok="t"/>
                <v:fill type="solid"/>
              </v:shape>
            </v:group>
            <v:group style="position:absolute;left:5547;top:-3665;width:10;height:20" coordorigin="5547,-3665" coordsize="10,20">
              <v:shape style="position:absolute;left:5547;top:-3665;width:10;height:20" coordorigin="5547,-3665" coordsize="10,20" path="m5547,-3646l5556,-3646,5556,-3665,5547,-3665,5547,-3646xe" filled="true" fillcolor="#000000" stroked="false">
                <v:path arrowok="t"/>
                <v:fill type="solid"/>
              </v:shape>
            </v:group>
            <v:group style="position:absolute;left:5547;top:-3646;width:10;height:20" coordorigin="5547,-3646" coordsize="10,20">
              <v:shape style="position:absolute;left:5547;top:-3646;width:10;height:20" coordorigin="5547,-3646" coordsize="10,20" path="m5547,-3627l5556,-3627,5556,-3646,5547,-3646,5547,-3627xe" filled="true" fillcolor="#000000" stroked="false">
                <v:path arrowok="t"/>
                <v:fill type="solid"/>
              </v:shape>
            </v:group>
            <v:group style="position:absolute;left:5547;top:-3627;width:10;height:20" coordorigin="5547,-3627" coordsize="10,20">
              <v:shape style="position:absolute;left:5547;top:-3627;width:10;height:20" coordorigin="5547,-3627" coordsize="10,20" path="m5547,-3608l5556,-3608,5556,-3627,5547,-3627,5547,-3608xe" filled="true" fillcolor="#000000" stroked="false">
                <v:path arrowok="t"/>
                <v:fill type="solid"/>
              </v:shape>
            </v:group>
            <v:group style="position:absolute;left:5547;top:-3608;width:10;height:20" coordorigin="5547,-3608" coordsize="10,20">
              <v:shape style="position:absolute;left:5547;top:-3608;width:10;height:20" coordorigin="5547,-3608" coordsize="10,20" path="m5547,-3589l5556,-3589,5556,-3608,5547,-3608,5547,-3589xe" filled="true" fillcolor="#000000" stroked="false">
                <v:path arrowok="t"/>
                <v:fill type="solid"/>
              </v:shape>
            </v:group>
            <v:group style="position:absolute;left:5547;top:-3589;width:10;height:20" coordorigin="5547,-3589" coordsize="10,20">
              <v:shape style="position:absolute;left:5547;top:-3589;width:10;height:20" coordorigin="5547,-3589" coordsize="10,20" path="m5547,-3569l5556,-3569,5556,-3589,5547,-3589,5547,-3569xe" filled="true" fillcolor="#000000" stroked="false">
                <v:path arrowok="t"/>
                <v:fill type="solid"/>
              </v:shape>
            </v:group>
            <v:group style="position:absolute;left:5547;top:-3569;width:10;height:20" coordorigin="5547,-3569" coordsize="10,20">
              <v:shape style="position:absolute;left:5547;top:-3569;width:10;height:20" coordorigin="5547,-3569" coordsize="10,20" path="m5547,-3550l5556,-3550,5556,-3569,5547,-3569,5547,-3550xe" filled="true" fillcolor="#000000" stroked="false">
                <v:path arrowok="t"/>
                <v:fill type="solid"/>
              </v:shape>
            </v:group>
            <v:group style="position:absolute;left:5547;top:-3550;width:10;height:20" coordorigin="5547,-3550" coordsize="10,20">
              <v:shape style="position:absolute;left:5547;top:-3550;width:10;height:20" coordorigin="5547,-3550" coordsize="10,20" path="m5547,-3531l5556,-3531,5556,-3550,5547,-3550,5547,-3531xe" filled="true" fillcolor="#000000" stroked="false">
                <v:path arrowok="t"/>
                <v:fill type="solid"/>
              </v:shape>
            </v:group>
            <v:group style="position:absolute;left:5547;top:-3531;width:10;height:20" coordorigin="5547,-3531" coordsize="10,20">
              <v:shape style="position:absolute;left:5547;top:-3531;width:10;height:20" coordorigin="5547,-3531" coordsize="10,20" path="m5547,-3512l5556,-3512,5556,-3531,5547,-3531,5547,-3512xe" filled="true" fillcolor="#000000" stroked="false">
                <v:path arrowok="t"/>
                <v:fill type="solid"/>
              </v:shape>
            </v:group>
            <v:group style="position:absolute;left:5547;top:-3512;width:10;height:20" coordorigin="5547,-3512" coordsize="10,20">
              <v:shape style="position:absolute;left:5547;top:-3512;width:10;height:20" coordorigin="5547,-3512" coordsize="10,20" path="m5547,-3493l5556,-3493,5556,-3512,5547,-3512,5547,-3493xe" filled="true" fillcolor="#000000" stroked="false">
                <v:path arrowok="t"/>
                <v:fill type="solid"/>
              </v:shape>
            </v:group>
            <v:group style="position:absolute;left:5547;top:-3488;width:10;height:2" coordorigin="5547,-3488" coordsize="10,2">
              <v:shape style="position:absolute;left:5547;top:-3488;width:10;height:2" coordorigin="5547,-3488" coordsize="10,0" path="m5547,-3488l5556,-3488e" filled="false" stroked="true" strokeweight=".48001pt" strokecolor="#000000">
                <v:path arrowok="t"/>
              </v:shape>
            </v:group>
            <v:group style="position:absolute;left:7214;top:-4203;width:10;height:20" coordorigin="7214,-4203" coordsize="10,20">
              <v:shape style="position:absolute;left:7214;top:-4203;width:10;height:20" coordorigin="7214,-4203" coordsize="10,20" path="m7214,-4184l7223,-4184,7223,-4203,7214,-4203,7214,-4184xe" filled="true" fillcolor="#000000" stroked="false">
                <v:path arrowok="t"/>
                <v:fill type="solid"/>
              </v:shape>
            </v:group>
            <v:group style="position:absolute;left:7214;top:-4184;width:10;height:20" coordorigin="7214,-4184" coordsize="10,20">
              <v:shape style="position:absolute;left:7214;top:-4184;width:10;height:20" coordorigin="7214,-4184" coordsize="10,20" path="m7214,-4165l7223,-4165,7223,-4184,7214,-4184,7214,-4165xe" filled="true" fillcolor="#000000" stroked="false">
                <v:path arrowok="t"/>
                <v:fill type="solid"/>
              </v:shape>
            </v:group>
            <v:group style="position:absolute;left:7214;top:-4165;width:10;height:20" coordorigin="7214,-4165" coordsize="10,20">
              <v:shape style="position:absolute;left:7214;top:-4165;width:10;height:20" coordorigin="7214,-4165" coordsize="10,20" path="m7214,-4145l7223,-4145,7223,-4165,7214,-4165,7214,-4145xe" filled="true" fillcolor="#000000" stroked="false">
                <v:path arrowok="t"/>
                <v:fill type="solid"/>
              </v:shape>
            </v:group>
            <v:group style="position:absolute;left:7214;top:-4145;width:10;height:20" coordorigin="7214,-4145" coordsize="10,20">
              <v:shape style="position:absolute;left:7214;top:-4145;width:10;height:20" coordorigin="7214,-4145" coordsize="10,20" path="m7214,-4126l7223,-4126,7223,-4145,7214,-4145,7214,-4126xe" filled="true" fillcolor="#000000" stroked="false">
                <v:path arrowok="t"/>
                <v:fill type="solid"/>
              </v:shape>
            </v:group>
            <v:group style="position:absolute;left:7214;top:-4126;width:10;height:20" coordorigin="7214,-4126" coordsize="10,20">
              <v:shape style="position:absolute;left:7214;top:-4126;width:10;height:20" coordorigin="7214,-4126" coordsize="10,20" path="m7214,-4107l7223,-4107,7223,-4126,7214,-4126,7214,-4107xe" filled="true" fillcolor="#000000" stroked="false">
                <v:path arrowok="t"/>
                <v:fill type="solid"/>
              </v:shape>
            </v:group>
            <v:group style="position:absolute;left:7214;top:-4107;width:10;height:20" coordorigin="7214,-4107" coordsize="10,20">
              <v:shape style="position:absolute;left:7214;top:-4107;width:10;height:20" coordorigin="7214,-4107" coordsize="10,20" path="m7214,-4088l7223,-4088,7223,-4107,7214,-4107,7214,-4088xe" filled="true" fillcolor="#000000" stroked="false">
                <v:path arrowok="t"/>
                <v:fill type="solid"/>
              </v:shape>
            </v:group>
            <v:group style="position:absolute;left:7214;top:-4088;width:10;height:20" coordorigin="7214,-4088" coordsize="10,20">
              <v:shape style="position:absolute;left:7214;top:-4088;width:10;height:20" coordorigin="7214,-4088" coordsize="10,20" path="m7214,-4069l7223,-4069,7223,-4088,7214,-4088,7214,-4069xe" filled="true" fillcolor="#000000" stroked="false">
                <v:path arrowok="t"/>
                <v:fill type="solid"/>
              </v:shape>
            </v:group>
            <v:group style="position:absolute;left:7214;top:-4069;width:10;height:20" coordorigin="7214,-4069" coordsize="10,20">
              <v:shape style="position:absolute;left:7214;top:-4069;width:10;height:20" coordorigin="7214,-4069" coordsize="10,20" path="m7214,-4049l7223,-4049,7223,-4069,7214,-4069,7214,-4049xe" filled="true" fillcolor="#000000" stroked="false">
                <v:path arrowok="t"/>
                <v:fill type="solid"/>
              </v:shape>
            </v:group>
            <v:group style="position:absolute;left:7214;top:-4049;width:10;height:20" coordorigin="7214,-4049" coordsize="10,20">
              <v:shape style="position:absolute;left:7214;top:-4049;width:10;height:20" coordorigin="7214,-4049" coordsize="10,20" path="m7214,-4030l7223,-4030,7223,-4049,7214,-4049,7214,-4030xe" filled="true" fillcolor="#000000" stroked="false">
                <v:path arrowok="t"/>
                <v:fill type="solid"/>
              </v:shape>
            </v:group>
            <v:group style="position:absolute;left:7214;top:-4030;width:10;height:20" coordorigin="7214,-4030" coordsize="10,20">
              <v:shape style="position:absolute;left:7214;top:-4030;width:10;height:20" coordorigin="7214,-4030" coordsize="10,20" path="m7214,-4011l7223,-4011,7223,-4030,7214,-4030,7214,-4011xe" filled="true" fillcolor="#000000" stroked="false">
                <v:path arrowok="t"/>
                <v:fill type="solid"/>
              </v:shape>
            </v:group>
            <v:group style="position:absolute;left:7214;top:-4011;width:10;height:20" coordorigin="7214,-4011" coordsize="10,20">
              <v:shape style="position:absolute;left:7214;top:-4011;width:10;height:20" coordorigin="7214,-4011" coordsize="10,20" path="m7214,-3992l7223,-3992,7223,-4011,7214,-4011,7214,-3992xe" filled="true" fillcolor="#000000" stroked="false">
                <v:path arrowok="t"/>
                <v:fill type="solid"/>
              </v:shape>
            </v:group>
            <v:group style="position:absolute;left:7214;top:-3992;width:10;height:20" coordorigin="7214,-3992" coordsize="10,20">
              <v:shape style="position:absolute;left:7214;top:-3992;width:10;height:20" coordorigin="7214,-3992" coordsize="10,20" path="m7214,-3973l7223,-3973,7223,-3992,7214,-3992,7214,-3973xe" filled="true" fillcolor="#000000" stroked="false">
                <v:path arrowok="t"/>
                <v:fill type="solid"/>
              </v:shape>
            </v:group>
            <v:group style="position:absolute;left:7214;top:-3973;width:10;height:20" coordorigin="7214,-3973" coordsize="10,20">
              <v:shape style="position:absolute;left:7214;top:-3973;width:10;height:20" coordorigin="7214,-3973" coordsize="10,20" path="m7214,-3953l7223,-3953,7223,-3973,7214,-3973,7214,-3953xe" filled="true" fillcolor="#000000" stroked="false">
                <v:path arrowok="t"/>
                <v:fill type="solid"/>
              </v:shape>
            </v:group>
            <v:group style="position:absolute;left:7214;top:-3953;width:10;height:20" coordorigin="7214,-3953" coordsize="10,20">
              <v:shape style="position:absolute;left:7214;top:-3953;width:10;height:20" coordorigin="7214,-3953" coordsize="10,20" path="m7214,-3934l7223,-3934,7223,-3953,7214,-3953,7214,-3934xe" filled="true" fillcolor="#000000" stroked="false">
                <v:path arrowok="t"/>
                <v:fill type="solid"/>
              </v:shape>
            </v:group>
            <v:group style="position:absolute;left:7214;top:-3934;width:10;height:20" coordorigin="7214,-3934" coordsize="10,20">
              <v:shape style="position:absolute;left:7214;top:-3934;width:10;height:20" coordorigin="7214,-3934" coordsize="10,20" path="m7214,-3915l7223,-3915,7223,-3934,7214,-3934,7214,-3915xe" filled="true" fillcolor="#000000" stroked="false">
                <v:path arrowok="t"/>
                <v:fill type="solid"/>
              </v:shape>
            </v:group>
            <v:group style="position:absolute;left:7214;top:-3915;width:10;height:20" coordorigin="7214,-3915" coordsize="10,20">
              <v:shape style="position:absolute;left:7214;top:-3915;width:10;height:20" coordorigin="7214,-3915" coordsize="10,20" path="m7214,-3896l7223,-3896,7223,-3915,7214,-3915,7214,-3896xe" filled="true" fillcolor="#000000" stroked="false">
                <v:path arrowok="t"/>
                <v:fill type="solid"/>
              </v:shape>
            </v:group>
            <v:group style="position:absolute;left:7214;top:-3896;width:10;height:20" coordorigin="7214,-3896" coordsize="10,20">
              <v:shape style="position:absolute;left:7214;top:-3896;width:10;height:20" coordorigin="7214,-3896" coordsize="10,20" path="m7214,-3877l7223,-3877,7223,-3896,7214,-3896,7214,-3877xe" filled="true" fillcolor="#000000" stroked="false">
                <v:path arrowok="t"/>
                <v:fill type="solid"/>
              </v:shape>
            </v:group>
            <v:group style="position:absolute;left:7214;top:-3877;width:10;height:20" coordorigin="7214,-3877" coordsize="10,20">
              <v:shape style="position:absolute;left:7214;top:-3877;width:10;height:20" coordorigin="7214,-3877" coordsize="10,20" path="m7214,-3857l7223,-3857,7223,-3877,7214,-3877,7214,-3857xe" filled="true" fillcolor="#000000" stroked="false">
                <v:path arrowok="t"/>
                <v:fill type="solid"/>
              </v:shape>
            </v:group>
            <v:group style="position:absolute;left:7214;top:-3857;width:10;height:20" coordorigin="7214,-3857" coordsize="10,20">
              <v:shape style="position:absolute;left:7214;top:-3857;width:10;height:20" coordorigin="7214,-3857" coordsize="10,20" path="m7214,-3838l7223,-3838,7223,-3857,7214,-3857,7214,-3838xe" filled="true" fillcolor="#000000" stroked="false">
                <v:path arrowok="t"/>
                <v:fill type="solid"/>
              </v:shape>
            </v:group>
            <v:group style="position:absolute;left:7214;top:-3838;width:10;height:20" coordorigin="7214,-3838" coordsize="10,20">
              <v:shape style="position:absolute;left:7214;top:-3838;width:10;height:20" coordorigin="7214,-3838" coordsize="10,20" path="m7214,-3819l7223,-3819,7223,-3838,7214,-3838,7214,-3819xe" filled="true" fillcolor="#000000" stroked="false">
                <v:path arrowok="t"/>
                <v:fill type="solid"/>
              </v:shape>
            </v:group>
            <v:group style="position:absolute;left:7214;top:-3819;width:10;height:20" coordorigin="7214,-3819" coordsize="10,20">
              <v:shape style="position:absolute;left:7214;top:-3819;width:10;height:20" coordorigin="7214,-3819" coordsize="10,20" path="m7214,-3800l7223,-3800,7223,-3819,7214,-3819,7214,-3800xe" filled="true" fillcolor="#000000" stroked="false">
                <v:path arrowok="t"/>
                <v:fill type="solid"/>
              </v:shape>
            </v:group>
            <v:group style="position:absolute;left:7214;top:-3800;width:10;height:20" coordorigin="7214,-3800" coordsize="10,20">
              <v:shape style="position:absolute;left:7214;top:-3800;width:10;height:20" coordorigin="7214,-3800" coordsize="10,20" path="m7214,-3781l7223,-3781,7223,-3800,7214,-3800,7214,-3781xe" filled="true" fillcolor="#000000" stroked="false">
                <v:path arrowok="t"/>
                <v:fill type="solid"/>
              </v:shape>
            </v:group>
            <v:group style="position:absolute;left:7214;top:-3781;width:10;height:20" coordorigin="7214,-3781" coordsize="10,20">
              <v:shape style="position:absolute;left:7214;top:-3781;width:10;height:20" coordorigin="7214,-3781" coordsize="10,20" path="m7214,-3761l7223,-3761,7223,-3781,7214,-3781,7214,-3761xe" filled="true" fillcolor="#000000" stroked="false">
                <v:path arrowok="t"/>
                <v:fill type="solid"/>
              </v:shape>
            </v:group>
            <v:group style="position:absolute;left:7214;top:-3761;width:10;height:20" coordorigin="7214,-3761" coordsize="10,20">
              <v:shape style="position:absolute;left:7214;top:-3761;width:10;height:20" coordorigin="7214,-3761" coordsize="10,20" path="m7214,-3742l7223,-3742,7223,-3761,7214,-3761,7214,-3742xe" filled="true" fillcolor="#000000" stroked="false">
                <v:path arrowok="t"/>
                <v:fill type="solid"/>
              </v:shape>
            </v:group>
            <v:group style="position:absolute;left:7214;top:-3742;width:10;height:20" coordorigin="7214,-3742" coordsize="10,20">
              <v:shape style="position:absolute;left:7214;top:-3742;width:10;height:20" coordorigin="7214,-3742" coordsize="10,20" path="m7214,-3723l7223,-3723,7223,-3742,7214,-3742,7214,-3723xe" filled="true" fillcolor="#000000" stroked="false">
                <v:path arrowok="t"/>
                <v:fill type="solid"/>
              </v:shape>
            </v:group>
            <v:group style="position:absolute;left:7214;top:-3723;width:10;height:20" coordorigin="7214,-3723" coordsize="10,20">
              <v:shape style="position:absolute;left:7214;top:-3723;width:10;height:20" coordorigin="7214,-3723" coordsize="10,20" path="m7214,-3704l7223,-3704,7223,-3723,7214,-3723,7214,-3704xe" filled="true" fillcolor="#000000" stroked="false">
                <v:path arrowok="t"/>
                <v:fill type="solid"/>
              </v:shape>
            </v:group>
            <v:group style="position:absolute;left:7214;top:-3704;width:10;height:20" coordorigin="7214,-3704" coordsize="10,20">
              <v:shape style="position:absolute;left:7214;top:-3704;width:10;height:20" coordorigin="7214,-3704" coordsize="10,20" path="m7214,-3685l7223,-3685,7223,-3704,7214,-3704,7214,-3685xe" filled="true" fillcolor="#000000" stroked="false">
                <v:path arrowok="t"/>
                <v:fill type="solid"/>
              </v:shape>
            </v:group>
            <v:group style="position:absolute;left:7214;top:-3685;width:10;height:20" coordorigin="7214,-3685" coordsize="10,20">
              <v:shape style="position:absolute;left:7214;top:-3685;width:10;height:20" coordorigin="7214,-3685" coordsize="10,20" path="m7214,-3665l7223,-3665,7223,-3685,7214,-3685,7214,-3665xe" filled="true" fillcolor="#000000" stroked="false">
                <v:path arrowok="t"/>
                <v:fill type="solid"/>
              </v:shape>
            </v:group>
            <v:group style="position:absolute;left:7214;top:-3665;width:10;height:20" coordorigin="7214,-3665" coordsize="10,20">
              <v:shape style="position:absolute;left:7214;top:-3665;width:10;height:20" coordorigin="7214,-3665" coordsize="10,20" path="m7214,-3646l7223,-3646,7223,-3665,7214,-3665,7214,-3646xe" filled="true" fillcolor="#000000" stroked="false">
                <v:path arrowok="t"/>
                <v:fill type="solid"/>
              </v:shape>
            </v:group>
            <v:group style="position:absolute;left:7214;top:-3646;width:10;height:20" coordorigin="7214,-3646" coordsize="10,20">
              <v:shape style="position:absolute;left:7214;top:-3646;width:10;height:20" coordorigin="7214,-3646" coordsize="10,20" path="m7214,-3627l7223,-3627,7223,-3646,7214,-3646,7214,-3627xe" filled="true" fillcolor="#000000" stroked="false">
                <v:path arrowok="t"/>
                <v:fill type="solid"/>
              </v:shape>
            </v:group>
            <v:group style="position:absolute;left:7214;top:-3627;width:10;height:20" coordorigin="7214,-3627" coordsize="10,20">
              <v:shape style="position:absolute;left:7214;top:-3627;width:10;height:20" coordorigin="7214,-3627" coordsize="10,20" path="m7214,-3608l7223,-3608,7223,-3627,7214,-3627,7214,-3608xe" filled="true" fillcolor="#000000" stroked="false">
                <v:path arrowok="t"/>
                <v:fill type="solid"/>
              </v:shape>
            </v:group>
            <v:group style="position:absolute;left:7214;top:-3608;width:10;height:20" coordorigin="7214,-3608" coordsize="10,20">
              <v:shape style="position:absolute;left:7214;top:-3608;width:10;height:20" coordorigin="7214,-3608" coordsize="10,20" path="m7214,-3589l7223,-3589,7223,-3608,7214,-3608,7214,-3589xe" filled="true" fillcolor="#000000" stroked="false">
                <v:path arrowok="t"/>
                <v:fill type="solid"/>
              </v:shape>
            </v:group>
            <v:group style="position:absolute;left:7214;top:-3589;width:10;height:20" coordorigin="7214,-3589" coordsize="10,20">
              <v:shape style="position:absolute;left:7214;top:-3589;width:10;height:20" coordorigin="7214,-3589" coordsize="10,20" path="m7214,-3569l7223,-3569,7223,-3589,7214,-3589,7214,-3569xe" filled="true" fillcolor="#000000" stroked="false">
                <v:path arrowok="t"/>
                <v:fill type="solid"/>
              </v:shape>
            </v:group>
            <v:group style="position:absolute;left:7214;top:-3569;width:10;height:20" coordorigin="7214,-3569" coordsize="10,20">
              <v:shape style="position:absolute;left:7214;top:-3569;width:10;height:20" coordorigin="7214,-3569" coordsize="10,20" path="m7214,-3550l7223,-3550,7223,-3569,7214,-3569,7214,-3550xe" filled="true" fillcolor="#000000" stroked="false">
                <v:path arrowok="t"/>
                <v:fill type="solid"/>
              </v:shape>
            </v:group>
            <v:group style="position:absolute;left:7214;top:-3550;width:10;height:20" coordorigin="7214,-3550" coordsize="10,20">
              <v:shape style="position:absolute;left:7214;top:-3550;width:10;height:20" coordorigin="7214,-3550" coordsize="10,20" path="m7214,-3531l7223,-3531,7223,-3550,7214,-3550,7214,-3531xe" filled="true" fillcolor="#000000" stroked="false">
                <v:path arrowok="t"/>
                <v:fill type="solid"/>
              </v:shape>
            </v:group>
            <v:group style="position:absolute;left:7214;top:-3531;width:10;height:20" coordorigin="7214,-3531" coordsize="10,20">
              <v:shape style="position:absolute;left:7214;top:-3531;width:10;height:20" coordorigin="7214,-3531" coordsize="10,20" path="m7214,-3512l7223,-3512,7223,-3531,7214,-3531,7214,-3512xe" filled="true" fillcolor="#000000" stroked="false">
                <v:path arrowok="t"/>
                <v:fill type="solid"/>
              </v:shape>
            </v:group>
            <v:group style="position:absolute;left:7214;top:-3512;width:10;height:20" coordorigin="7214,-3512" coordsize="10,20">
              <v:shape style="position:absolute;left:7214;top:-3512;width:10;height:20" coordorigin="7214,-3512" coordsize="10,20" path="m7214,-3493l7223,-3493,7223,-3512,7214,-3512,7214,-3493xe" filled="true" fillcolor="#000000" stroked="false">
                <v:path arrowok="t"/>
                <v:fill type="solid"/>
              </v:shape>
            </v:group>
            <v:group style="position:absolute;left:7214;top:-3488;width:10;height:2" coordorigin="7214,-3488" coordsize="10,2">
              <v:shape style="position:absolute;left:7214;top:-3488;width:10;height:2" coordorigin="7214,-3488" coordsize="10,0" path="m7214,-3488l7223,-3488e" filled="false" stroked="true" strokeweight=".48001pt" strokecolor="#000000">
                <v:path arrowok="t"/>
              </v:shape>
            </v:group>
            <v:group style="position:absolute;left:8240;top:-4203;width:10;height:20" coordorigin="8240,-4203" coordsize="10,20">
              <v:shape style="position:absolute;left:8240;top:-4203;width:10;height:20" coordorigin="8240,-4203" coordsize="10,20" path="m8240,-4184l8249,-4184,8249,-4203,8240,-4203,8240,-4184xe" filled="true" fillcolor="#000000" stroked="false">
                <v:path arrowok="t"/>
                <v:fill type="solid"/>
              </v:shape>
            </v:group>
            <v:group style="position:absolute;left:8240;top:-4184;width:10;height:20" coordorigin="8240,-4184" coordsize="10,20">
              <v:shape style="position:absolute;left:8240;top:-4184;width:10;height:20" coordorigin="8240,-4184" coordsize="10,20" path="m8240,-4165l8249,-4165,8249,-4184,8240,-4184,8240,-4165xe" filled="true" fillcolor="#000000" stroked="false">
                <v:path arrowok="t"/>
                <v:fill type="solid"/>
              </v:shape>
            </v:group>
            <v:group style="position:absolute;left:8240;top:-4165;width:10;height:20" coordorigin="8240,-4165" coordsize="10,20">
              <v:shape style="position:absolute;left:8240;top:-4165;width:10;height:20" coordorigin="8240,-4165" coordsize="10,20" path="m8240,-4145l8249,-4145,8249,-4165,8240,-4165,8240,-4145xe" filled="true" fillcolor="#000000" stroked="false">
                <v:path arrowok="t"/>
                <v:fill type="solid"/>
              </v:shape>
            </v:group>
            <v:group style="position:absolute;left:8240;top:-4145;width:10;height:20" coordorigin="8240,-4145" coordsize="10,20">
              <v:shape style="position:absolute;left:8240;top:-4145;width:10;height:20" coordorigin="8240,-4145" coordsize="10,20" path="m8240,-4126l8249,-4126,8249,-4145,8240,-4145,8240,-4126xe" filled="true" fillcolor="#000000" stroked="false">
                <v:path arrowok="t"/>
                <v:fill type="solid"/>
              </v:shape>
            </v:group>
            <v:group style="position:absolute;left:8240;top:-4126;width:10;height:20" coordorigin="8240,-4126" coordsize="10,20">
              <v:shape style="position:absolute;left:8240;top:-4126;width:10;height:20" coordorigin="8240,-4126" coordsize="10,20" path="m8240,-4107l8249,-4107,8249,-4126,8240,-4126,8240,-4107xe" filled="true" fillcolor="#000000" stroked="false">
                <v:path arrowok="t"/>
                <v:fill type="solid"/>
              </v:shape>
            </v:group>
            <v:group style="position:absolute;left:8240;top:-4107;width:10;height:20" coordorigin="8240,-4107" coordsize="10,20">
              <v:shape style="position:absolute;left:8240;top:-4107;width:10;height:20" coordorigin="8240,-4107" coordsize="10,20" path="m8240,-4088l8249,-4088,8249,-4107,8240,-4107,8240,-4088xe" filled="true" fillcolor="#000000" stroked="false">
                <v:path arrowok="t"/>
                <v:fill type="solid"/>
              </v:shape>
            </v:group>
            <v:group style="position:absolute;left:8240;top:-4088;width:10;height:20" coordorigin="8240,-4088" coordsize="10,20">
              <v:shape style="position:absolute;left:8240;top:-4088;width:10;height:20" coordorigin="8240,-4088" coordsize="10,20" path="m8240,-4069l8249,-4069,8249,-4088,8240,-4088,8240,-4069xe" filled="true" fillcolor="#000000" stroked="false">
                <v:path arrowok="t"/>
                <v:fill type="solid"/>
              </v:shape>
            </v:group>
            <v:group style="position:absolute;left:8240;top:-4069;width:10;height:20" coordorigin="8240,-4069" coordsize="10,20">
              <v:shape style="position:absolute;left:8240;top:-4069;width:10;height:20" coordorigin="8240,-4069" coordsize="10,20" path="m8240,-4049l8249,-4049,8249,-4069,8240,-4069,8240,-4049xe" filled="true" fillcolor="#000000" stroked="false">
                <v:path arrowok="t"/>
                <v:fill type="solid"/>
              </v:shape>
            </v:group>
            <v:group style="position:absolute;left:8240;top:-4049;width:10;height:20" coordorigin="8240,-4049" coordsize="10,20">
              <v:shape style="position:absolute;left:8240;top:-4049;width:10;height:20" coordorigin="8240,-4049" coordsize="10,20" path="m8240,-4030l8249,-4030,8249,-4049,8240,-4049,8240,-4030xe" filled="true" fillcolor="#000000" stroked="false">
                <v:path arrowok="t"/>
                <v:fill type="solid"/>
              </v:shape>
            </v:group>
            <v:group style="position:absolute;left:8240;top:-4030;width:10;height:20" coordorigin="8240,-4030" coordsize="10,20">
              <v:shape style="position:absolute;left:8240;top:-4030;width:10;height:20" coordorigin="8240,-4030" coordsize="10,20" path="m8240,-4011l8249,-4011,8249,-4030,8240,-4030,8240,-4011xe" filled="true" fillcolor="#000000" stroked="false">
                <v:path arrowok="t"/>
                <v:fill type="solid"/>
              </v:shape>
            </v:group>
            <v:group style="position:absolute;left:8240;top:-4011;width:10;height:20" coordorigin="8240,-4011" coordsize="10,20">
              <v:shape style="position:absolute;left:8240;top:-4011;width:10;height:20" coordorigin="8240,-4011" coordsize="10,20" path="m8240,-3992l8249,-3992,8249,-4011,8240,-4011,8240,-3992xe" filled="true" fillcolor="#000000" stroked="false">
                <v:path arrowok="t"/>
                <v:fill type="solid"/>
              </v:shape>
            </v:group>
            <v:group style="position:absolute;left:8240;top:-3992;width:10;height:20" coordorigin="8240,-3992" coordsize="10,20">
              <v:shape style="position:absolute;left:8240;top:-3992;width:10;height:20" coordorigin="8240,-3992" coordsize="10,20" path="m8240,-3973l8249,-3973,8249,-3992,8240,-3992,8240,-3973xe" filled="true" fillcolor="#000000" stroked="false">
                <v:path arrowok="t"/>
                <v:fill type="solid"/>
              </v:shape>
            </v:group>
            <v:group style="position:absolute;left:8240;top:-3973;width:10;height:20" coordorigin="8240,-3973" coordsize="10,20">
              <v:shape style="position:absolute;left:8240;top:-3973;width:10;height:20" coordorigin="8240,-3973" coordsize="10,20" path="m8240,-3953l8249,-3953,8249,-3973,8240,-3973,8240,-3953xe" filled="true" fillcolor="#000000" stroked="false">
                <v:path arrowok="t"/>
                <v:fill type="solid"/>
              </v:shape>
            </v:group>
            <v:group style="position:absolute;left:8240;top:-3953;width:10;height:20" coordorigin="8240,-3953" coordsize="10,20">
              <v:shape style="position:absolute;left:8240;top:-3953;width:10;height:20" coordorigin="8240,-3953" coordsize="10,20" path="m8240,-3934l8249,-3934,8249,-3953,8240,-3953,8240,-3934xe" filled="true" fillcolor="#000000" stroked="false">
                <v:path arrowok="t"/>
                <v:fill type="solid"/>
              </v:shape>
            </v:group>
            <v:group style="position:absolute;left:8240;top:-3934;width:10;height:20" coordorigin="8240,-3934" coordsize="10,20">
              <v:shape style="position:absolute;left:8240;top:-3934;width:10;height:20" coordorigin="8240,-3934" coordsize="10,20" path="m8240,-3915l8249,-3915,8249,-3934,8240,-3934,8240,-3915xe" filled="true" fillcolor="#000000" stroked="false">
                <v:path arrowok="t"/>
                <v:fill type="solid"/>
              </v:shape>
            </v:group>
            <v:group style="position:absolute;left:8240;top:-3915;width:10;height:20" coordorigin="8240,-3915" coordsize="10,20">
              <v:shape style="position:absolute;left:8240;top:-3915;width:10;height:20" coordorigin="8240,-3915" coordsize="10,20" path="m8240,-3896l8249,-3896,8249,-3915,8240,-3915,8240,-3896xe" filled="true" fillcolor="#000000" stroked="false">
                <v:path arrowok="t"/>
                <v:fill type="solid"/>
              </v:shape>
            </v:group>
            <v:group style="position:absolute;left:8240;top:-3896;width:10;height:20" coordorigin="8240,-3896" coordsize="10,20">
              <v:shape style="position:absolute;left:8240;top:-3896;width:10;height:20" coordorigin="8240,-3896" coordsize="10,20" path="m8240,-3877l8249,-3877,8249,-3896,8240,-3896,8240,-3877xe" filled="true" fillcolor="#000000" stroked="false">
                <v:path arrowok="t"/>
                <v:fill type="solid"/>
              </v:shape>
            </v:group>
            <v:group style="position:absolute;left:8240;top:-3877;width:10;height:20" coordorigin="8240,-3877" coordsize="10,20">
              <v:shape style="position:absolute;left:8240;top:-3877;width:10;height:20" coordorigin="8240,-3877" coordsize="10,20" path="m8240,-3857l8249,-3857,8249,-3877,8240,-3877,8240,-3857xe" filled="true" fillcolor="#000000" stroked="false">
                <v:path arrowok="t"/>
                <v:fill type="solid"/>
              </v:shape>
            </v:group>
            <v:group style="position:absolute;left:8240;top:-3857;width:10;height:20" coordorigin="8240,-3857" coordsize="10,20">
              <v:shape style="position:absolute;left:8240;top:-3857;width:10;height:20" coordorigin="8240,-3857" coordsize="10,20" path="m8240,-3838l8249,-3838,8249,-3857,8240,-3857,8240,-3838xe" filled="true" fillcolor="#000000" stroked="false">
                <v:path arrowok="t"/>
                <v:fill type="solid"/>
              </v:shape>
            </v:group>
            <v:group style="position:absolute;left:8240;top:-3838;width:10;height:20" coordorigin="8240,-3838" coordsize="10,20">
              <v:shape style="position:absolute;left:8240;top:-3838;width:10;height:20" coordorigin="8240,-3838" coordsize="10,20" path="m8240,-3819l8249,-3819,8249,-3838,8240,-3838,8240,-3819xe" filled="true" fillcolor="#000000" stroked="false">
                <v:path arrowok="t"/>
                <v:fill type="solid"/>
              </v:shape>
            </v:group>
            <v:group style="position:absolute;left:8240;top:-3819;width:10;height:20" coordorigin="8240,-3819" coordsize="10,20">
              <v:shape style="position:absolute;left:8240;top:-3819;width:10;height:20" coordorigin="8240,-3819" coordsize="10,20" path="m8240,-3800l8249,-3800,8249,-3819,8240,-3819,8240,-3800xe" filled="true" fillcolor="#000000" stroked="false">
                <v:path arrowok="t"/>
                <v:fill type="solid"/>
              </v:shape>
            </v:group>
            <v:group style="position:absolute;left:8240;top:-3800;width:10;height:20" coordorigin="8240,-3800" coordsize="10,20">
              <v:shape style="position:absolute;left:8240;top:-3800;width:10;height:20" coordorigin="8240,-3800" coordsize="10,20" path="m8240,-3781l8249,-3781,8249,-3800,8240,-3800,8240,-3781xe" filled="true" fillcolor="#000000" stroked="false">
                <v:path arrowok="t"/>
                <v:fill type="solid"/>
              </v:shape>
            </v:group>
            <v:group style="position:absolute;left:8240;top:-3781;width:10;height:20" coordorigin="8240,-3781" coordsize="10,20">
              <v:shape style="position:absolute;left:8240;top:-3781;width:10;height:20" coordorigin="8240,-3781" coordsize="10,20" path="m8240,-3761l8249,-3761,8249,-3781,8240,-3781,8240,-3761xe" filled="true" fillcolor="#000000" stroked="false">
                <v:path arrowok="t"/>
                <v:fill type="solid"/>
              </v:shape>
            </v:group>
            <v:group style="position:absolute;left:8240;top:-3761;width:10;height:20" coordorigin="8240,-3761" coordsize="10,20">
              <v:shape style="position:absolute;left:8240;top:-3761;width:10;height:20" coordorigin="8240,-3761" coordsize="10,20" path="m8240,-3742l8249,-3742,8249,-3761,8240,-3761,8240,-3742xe" filled="true" fillcolor="#000000" stroked="false">
                <v:path arrowok="t"/>
                <v:fill type="solid"/>
              </v:shape>
            </v:group>
            <v:group style="position:absolute;left:8240;top:-3742;width:10;height:20" coordorigin="8240,-3742" coordsize="10,20">
              <v:shape style="position:absolute;left:8240;top:-3742;width:10;height:20" coordorigin="8240,-3742" coordsize="10,20" path="m8240,-3723l8249,-3723,8249,-3742,8240,-3742,8240,-3723xe" filled="true" fillcolor="#000000" stroked="false">
                <v:path arrowok="t"/>
                <v:fill type="solid"/>
              </v:shape>
            </v:group>
            <v:group style="position:absolute;left:8240;top:-3723;width:10;height:20" coordorigin="8240,-3723" coordsize="10,20">
              <v:shape style="position:absolute;left:8240;top:-3723;width:10;height:20" coordorigin="8240,-3723" coordsize="10,20" path="m8240,-3704l8249,-3704,8249,-3723,8240,-3723,8240,-3704xe" filled="true" fillcolor="#000000" stroked="false">
                <v:path arrowok="t"/>
                <v:fill type="solid"/>
              </v:shape>
            </v:group>
            <v:group style="position:absolute;left:8240;top:-3704;width:10;height:20" coordorigin="8240,-3704" coordsize="10,20">
              <v:shape style="position:absolute;left:8240;top:-3704;width:10;height:20" coordorigin="8240,-3704" coordsize="10,20" path="m8240,-3685l8249,-3685,8249,-3704,8240,-3704,8240,-3685xe" filled="true" fillcolor="#000000" stroked="false">
                <v:path arrowok="t"/>
                <v:fill type="solid"/>
              </v:shape>
            </v:group>
            <v:group style="position:absolute;left:8240;top:-3685;width:10;height:20" coordorigin="8240,-3685" coordsize="10,20">
              <v:shape style="position:absolute;left:8240;top:-3685;width:10;height:20" coordorigin="8240,-3685" coordsize="10,20" path="m8240,-3665l8249,-3665,8249,-3685,8240,-3685,8240,-3665xe" filled="true" fillcolor="#000000" stroked="false">
                <v:path arrowok="t"/>
                <v:fill type="solid"/>
              </v:shape>
            </v:group>
            <v:group style="position:absolute;left:8240;top:-3665;width:10;height:20" coordorigin="8240,-3665" coordsize="10,20">
              <v:shape style="position:absolute;left:8240;top:-3665;width:10;height:20" coordorigin="8240,-3665" coordsize="10,20" path="m8240,-3646l8249,-3646,8249,-3665,8240,-3665,8240,-3646xe" filled="true" fillcolor="#000000" stroked="false">
                <v:path arrowok="t"/>
                <v:fill type="solid"/>
              </v:shape>
            </v:group>
            <v:group style="position:absolute;left:8240;top:-3646;width:10;height:20" coordorigin="8240,-3646" coordsize="10,20">
              <v:shape style="position:absolute;left:8240;top:-3646;width:10;height:20" coordorigin="8240,-3646" coordsize="10,20" path="m8240,-3627l8249,-3627,8249,-3646,8240,-3646,8240,-3627xe" filled="true" fillcolor="#000000" stroked="false">
                <v:path arrowok="t"/>
                <v:fill type="solid"/>
              </v:shape>
            </v:group>
            <v:group style="position:absolute;left:8240;top:-3627;width:10;height:20" coordorigin="8240,-3627" coordsize="10,20">
              <v:shape style="position:absolute;left:8240;top:-3627;width:10;height:20" coordorigin="8240,-3627" coordsize="10,20" path="m8240,-3608l8249,-3608,8249,-3627,8240,-3627,8240,-3608xe" filled="true" fillcolor="#000000" stroked="false">
                <v:path arrowok="t"/>
                <v:fill type="solid"/>
              </v:shape>
            </v:group>
            <v:group style="position:absolute;left:8240;top:-3608;width:10;height:20" coordorigin="8240,-3608" coordsize="10,20">
              <v:shape style="position:absolute;left:8240;top:-3608;width:10;height:20" coordorigin="8240,-3608" coordsize="10,20" path="m8240,-3589l8249,-3589,8249,-3608,8240,-3608,8240,-3589xe" filled="true" fillcolor="#000000" stroked="false">
                <v:path arrowok="t"/>
                <v:fill type="solid"/>
              </v:shape>
            </v:group>
            <v:group style="position:absolute;left:8240;top:-3589;width:10;height:20" coordorigin="8240,-3589" coordsize="10,20">
              <v:shape style="position:absolute;left:8240;top:-3589;width:10;height:20" coordorigin="8240,-3589" coordsize="10,20" path="m8240,-3569l8249,-3569,8249,-3589,8240,-3589,8240,-3569xe" filled="true" fillcolor="#000000" stroked="false">
                <v:path arrowok="t"/>
                <v:fill type="solid"/>
              </v:shape>
            </v:group>
            <v:group style="position:absolute;left:8240;top:-3569;width:10;height:20" coordorigin="8240,-3569" coordsize="10,20">
              <v:shape style="position:absolute;left:8240;top:-3569;width:10;height:20" coordorigin="8240,-3569" coordsize="10,20" path="m8240,-3550l8249,-3550,8249,-3569,8240,-3569,8240,-3550xe" filled="true" fillcolor="#000000" stroked="false">
                <v:path arrowok="t"/>
                <v:fill type="solid"/>
              </v:shape>
            </v:group>
            <v:group style="position:absolute;left:8240;top:-3550;width:10;height:20" coordorigin="8240,-3550" coordsize="10,20">
              <v:shape style="position:absolute;left:8240;top:-3550;width:10;height:20" coordorigin="8240,-3550" coordsize="10,20" path="m8240,-3531l8249,-3531,8249,-3550,8240,-3550,8240,-3531xe" filled="true" fillcolor="#000000" stroked="false">
                <v:path arrowok="t"/>
                <v:fill type="solid"/>
              </v:shape>
            </v:group>
            <v:group style="position:absolute;left:8240;top:-3531;width:10;height:20" coordorigin="8240,-3531" coordsize="10,20">
              <v:shape style="position:absolute;left:8240;top:-3531;width:10;height:20" coordorigin="8240,-3531" coordsize="10,20" path="m8240,-3512l8249,-3512,8249,-3531,8240,-3531,8240,-3512xe" filled="true" fillcolor="#000000" stroked="false">
                <v:path arrowok="t"/>
                <v:fill type="solid"/>
              </v:shape>
            </v:group>
            <v:group style="position:absolute;left:8240;top:-3512;width:10;height:20" coordorigin="8240,-3512" coordsize="10,20">
              <v:shape style="position:absolute;left:8240;top:-3512;width:10;height:20" coordorigin="8240,-3512" coordsize="10,20" path="m8240,-3493l8249,-3493,8249,-3512,8240,-3512,8240,-3493xe" filled="true" fillcolor="#000000" stroked="false">
                <v:path arrowok="t"/>
                <v:fill type="solid"/>
              </v:shape>
            </v:group>
            <v:group style="position:absolute;left:8240;top:-3488;width:10;height:2" coordorigin="8240,-3488" coordsize="10,2">
              <v:shape style="position:absolute;left:8240;top:-3488;width:10;height:2" coordorigin="8240,-3488" coordsize="10,0" path="m8240,-3488l8249,-3488e" filled="false" stroked="true" strokeweight=".48001pt" strokecolor="#000000">
                <v:path arrowok="t"/>
              </v:shape>
            </v:group>
            <v:group style="position:absolute;left:9802;top:-4203;width:10;height:20" coordorigin="9802,-4203" coordsize="10,20">
              <v:shape style="position:absolute;left:9802;top:-4203;width:10;height:20" coordorigin="9802,-4203" coordsize="10,20" path="m9802,-4184l9812,-4184,9812,-4203,9802,-4203,9802,-4184xe" filled="true" fillcolor="#000000" stroked="false">
                <v:path arrowok="t"/>
                <v:fill type="solid"/>
              </v:shape>
            </v:group>
            <v:group style="position:absolute;left:9802;top:-4184;width:10;height:20" coordorigin="9802,-4184" coordsize="10,20">
              <v:shape style="position:absolute;left:9802;top:-4184;width:10;height:20" coordorigin="9802,-4184" coordsize="10,20" path="m9802,-4165l9812,-4165,9812,-4184,9802,-4184,9802,-4165xe" filled="true" fillcolor="#000000" stroked="false">
                <v:path arrowok="t"/>
                <v:fill type="solid"/>
              </v:shape>
            </v:group>
            <v:group style="position:absolute;left:9802;top:-4165;width:10;height:20" coordorigin="9802,-4165" coordsize="10,20">
              <v:shape style="position:absolute;left:9802;top:-4165;width:10;height:20" coordorigin="9802,-4165" coordsize="10,20" path="m9802,-4145l9812,-4145,9812,-4165,9802,-4165,9802,-4145xe" filled="true" fillcolor="#000000" stroked="false">
                <v:path arrowok="t"/>
                <v:fill type="solid"/>
              </v:shape>
            </v:group>
            <v:group style="position:absolute;left:9802;top:-4145;width:10;height:20" coordorigin="9802,-4145" coordsize="10,20">
              <v:shape style="position:absolute;left:9802;top:-4145;width:10;height:20" coordorigin="9802,-4145" coordsize="10,20" path="m9802,-4126l9812,-4126,9812,-4145,9802,-4145,9802,-4126xe" filled="true" fillcolor="#000000" stroked="false">
                <v:path arrowok="t"/>
                <v:fill type="solid"/>
              </v:shape>
            </v:group>
            <v:group style="position:absolute;left:9802;top:-4126;width:10;height:20" coordorigin="9802,-4126" coordsize="10,20">
              <v:shape style="position:absolute;left:9802;top:-4126;width:10;height:20" coordorigin="9802,-4126" coordsize="10,20" path="m9802,-4107l9812,-4107,9812,-4126,9802,-4126,9802,-4107xe" filled="true" fillcolor="#000000" stroked="false">
                <v:path arrowok="t"/>
                <v:fill type="solid"/>
              </v:shape>
            </v:group>
            <v:group style="position:absolute;left:9802;top:-4107;width:10;height:20" coordorigin="9802,-4107" coordsize="10,20">
              <v:shape style="position:absolute;left:9802;top:-4107;width:10;height:20" coordorigin="9802,-4107" coordsize="10,20" path="m9802,-4088l9812,-4088,9812,-4107,9802,-4107,9802,-4088xe" filled="true" fillcolor="#000000" stroked="false">
                <v:path arrowok="t"/>
                <v:fill type="solid"/>
              </v:shape>
            </v:group>
            <v:group style="position:absolute;left:9802;top:-4088;width:10;height:20" coordorigin="9802,-4088" coordsize="10,20">
              <v:shape style="position:absolute;left:9802;top:-4088;width:10;height:20" coordorigin="9802,-4088" coordsize="10,20" path="m9802,-4069l9812,-4069,9812,-4088,9802,-4088,9802,-4069xe" filled="true" fillcolor="#000000" stroked="false">
                <v:path arrowok="t"/>
                <v:fill type="solid"/>
              </v:shape>
            </v:group>
            <v:group style="position:absolute;left:9802;top:-4069;width:10;height:20" coordorigin="9802,-4069" coordsize="10,20">
              <v:shape style="position:absolute;left:9802;top:-4069;width:10;height:20" coordorigin="9802,-4069" coordsize="10,20" path="m9802,-4049l9812,-4049,9812,-4069,9802,-4069,9802,-4049xe" filled="true" fillcolor="#000000" stroked="false">
                <v:path arrowok="t"/>
                <v:fill type="solid"/>
              </v:shape>
            </v:group>
            <v:group style="position:absolute;left:9802;top:-4049;width:10;height:20" coordorigin="9802,-4049" coordsize="10,20">
              <v:shape style="position:absolute;left:9802;top:-4049;width:10;height:20" coordorigin="9802,-4049" coordsize="10,20" path="m9802,-4030l9812,-4030,9812,-4049,9802,-4049,9802,-4030xe" filled="true" fillcolor="#000000" stroked="false">
                <v:path arrowok="t"/>
                <v:fill type="solid"/>
              </v:shape>
            </v:group>
            <v:group style="position:absolute;left:9802;top:-4030;width:10;height:20" coordorigin="9802,-4030" coordsize="10,20">
              <v:shape style="position:absolute;left:9802;top:-4030;width:10;height:20" coordorigin="9802,-4030" coordsize="10,20" path="m9802,-4011l9812,-4011,9812,-4030,9802,-4030,9802,-4011xe" filled="true" fillcolor="#000000" stroked="false">
                <v:path arrowok="t"/>
                <v:fill type="solid"/>
              </v:shape>
            </v:group>
            <v:group style="position:absolute;left:9802;top:-4011;width:10;height:20" coordorigin="9802,-4011" coordsize="10,20">
              <v:shape style="position:absolute;left:9802;top:-4011;width:10;height:20" coordorigin="9802,-4011" coordsize="10,20" path="m9802,-3992l9812,-3992,9812,-4011,9802,-4011,9802,-3992xe" filled="true" fillcolor="#000000" stroked="false">
                <v:path arrowok="t"/>
                <v:fill type="solid"/>
              </v:shape>
            </v:group>
            <v:group style="position:absolute;left:9802;top:-3992;width:10;height:20" coordorigin="9802,-3992" coordsize="10,20">
              <v:shape style="position:absolute;left:9802;top:-3992;width:10;height:20" coordorigin="9802,-3992" coordsize="10,20" path="m9802,-3973l9812,-3973,9812,-3992,9802,-3992,9802,-3973xe" filled="true" fillcolor="#000000" stroked="false">
                <v:path arrowok="t"/>
                <v:fill type="solid"/>
              </v:shape>
            </v:group>
            <v:group style="position:absolute;left:9802;top:-3973;width:10;height:20" coordorigin="9802,-3973" coordsize="10,20">
              <v:shape style="position:absolute;left:9802;top:-3973;width:10;height:20" coordorigin="9802,-3973" coordsize="10,20" path="m9802,-3953l9812,-3953,9812,-3973,9802,-3973,9802,-3953xe" filled="true" fillcolor="#000000" stroked="false">
                <v:path arrowok="t"/>
                <v:fill type="solid"/>
              </v:shape>
            </v:group>
            <v:group style="position:absolute;left:9802;top:-3953;width:10;height:20" coordorigin="9802,-3953" coordsize="10,20">
              <v:shape style="position:absolute;left:9802;top:-3953;width:10;height:20" coordorigin="9802,-3953" coordsize="10,20" path="m9802,-3934l9812,-3934,9812,-3953,9802,-3953,9802,-3934xe" filled="true" fillcolor="#000000" stroked="false">
                <v:path arrowok="t"/>
                <v:fill type="solid"/>
              </v:shape>
            </v:group>
            <v:group style="position:absolute;left:9802;top:-3934;width:10;height:20" coordorigin="9802,-3934" coordsize="10,20">
              <v:shape style="position:absolute;left:9802;top:-3934;width:10;height:20" coordorigin="9802,-3934" coordsize="10,20" path="m9802,-3915l9812,-3915,9812,-3934,9802,-3934,9802,-3915xe" filled="true" fillcolor="#000000" stroked="false">
                <v:path arrowok="t"/>
                <v:fill type="solid"/>
              </v:shape>
            </v:group>
            <v:group style="position:absolute;left:9802;top:-3915;width:10;height:20" coordorigin="9802,-3915" coordsize="10,20">
              <v:shape style="position:absolute;left:9802;top:-3915;width:10;height:20" coordorigin="9802,-3915" coordsize="10,20" path="m9802,-3896l9812,-3896,9812,-3915,9802,-3915,9802,-3896xe" filled="true" fillcolor="#000000" stroked="false">
                <v:path arrowok="t"/>
                <v:fill type="solid"/>
              </v:shape>
            </v:group>
            <v:group style="position:absolute;left:9802;top:-3896;width:10;height:20" coordorigin="9802,-3896" coordsize="10,20">
              <v:shape style="position:absolute;left:9802;top:-3896;width:10;height:20" coordorigin="9802,-3896" coordsize="10,20" path="m9802,-3877l9812,-3877,9812,-3896,9802,-3896,9802,-3877xe" filled="true" fillcolor="#000000" stroked="false">
                <v:path arrowok="t"/>
                <v:fill type="solid"/>
              </v:shape>
            </v:group>
            <v:group style="position:absolute;left:9802;top:-3877;width:10;height:20" coordorigin="9802,-3877" coordsize="10,20">
              <v:shape style="position:absolute;left:9802;top:-3877;width:10;height:20" coordorigin="9802,-3877" coordsize="10,20" path="m9802,-3857l9812,-3857,9812,-3877,9802,-3877,9802,-3857xe" filled="true" fillcolor="#000000" stroked="false">
                <v:path arrowok="t"/>
                <v:fill type="solid"/>
              </v:shape>
            </v:group>
            <v:group style="position:absolute;left:9802;top:-3857;width:10;height:20" coordorigin="9802,-3857" coordsize="10,20">
              <v:shape style="position:absolute;left:9802;top:-3857;width:10;height:20" coordorigin="9802,-3857" coordsize="10,20" path="m9802,-3838l9812,-3838,9812,-3857,9802,-3857,9802,-3838xe" filled="true" fillcolor="#000000" stroked="false">
                <v:path arrowok="t"/>
                <v:fill type="solid"/>
              </v:shape>
            </v:group>
            <v:group style="position:absolute;left:9802;top:-3838;width:10;height:20" coordorigin="9802,-3838" coordsize="10,20">
              <v:shape style="position:absolute;left:9802;top:-3838;width:10;height:20" coordorigin="9802,-3838" coordsize="10,20" path="m9802,-3819l9812,-3819,9812,-3838,9802,-3838,9802,-3819xe" filled="true" fillcolor="#000000" stroked="false">
                <v:path arrowok="t"/>
                <v:fill type="solid"/>
              </v:shape>
            </v:group>
            <v:group style="position:absolute;left:9802;top:-3819;width:10;height:20" coordorigin="9802,-3819" coordsize="10,20">
              <v:shape style="position:absolute;left:9802;top:-3819;width:10;height:20" coordorigin="9802,-3819" coordsize="10,20" path="m9802,-3800l9812,-3800,9812,-3819,9802,-3819,9802,-3800xe" filled="true" fillcolor="#000000" stroked="false">
                <v:path arrowok="t"/>
                <v:fill type="solid"/>
              </v:shape>
            </v:group>
            <v:group style="position:absolute;left:9802;top:-3800;width:10;height:20" coordorigin="9802,-3800" coordsize="10,20">
              <v:shape style="position:absolute;left:9802;top:-3800;width:10;height:20" coordorigin="9802,-3800" coordsize="10,20" path="m9802,-3781l9812,-3781,9812,-3800,9802,-3800,9802,-3781xe" filled="true" fillcolor="#000000" stroked="false">
                <v:path arrowok="t"/>
                <v:fill type="solid"/>
              </v:shape>
            </v:group>
            <v:group style="position:absolute;left:9802;top:-3781;width:10;height:20" coordorigin="9802,-3781" coordsize="10,20">
              <v:shape style="position:absolute;left:9802;top:-3781;width:10;height:20" coordorigin="9802,-3781" coordsize="10,20" path="m9802,-3761l9812,-3761,9812,-3781,9802,-3781,9802,-3761xe" filled="true" fillcolor="#000000" stroked="false">
                <v:path arrowok="t"/>
                <v:fill type="solid"/>
              </v:shape>
            </v:group>
            <v:group style="position:absolute;left:9802;top:-3761;width:10;height:20" coordorigin="9802,-3761" coordsize="10,20">
              <v:shape style="position:absolute;left:9802;top:-3761;width:10;height:20" coordorigin="9802,-3761" coordsize="10,20" path="m9802,-3742l9812,-3742,9812,-3761,9802,-3761,9802,-3742xe" filled="true" fillcolor="#000000" stroked="false">
                <v:path arrowok="t"/>
                <v:fill type="solid"/>
              </v:shape>
            </v:group>
            <v:group style="position:absolute;left:9802;top:-3742;width:10;height:20" coordorigin="9802,-3742" coordsize="10,20">
              <v:shape style="position:absolute;left:9802;top:-3742;width:10;height:20" coordorigin="9802,-3742" coordsize="10,20" path="m9802,-3723l9812,-3723,9812,-3742,9802,-3742,9802,-3723xe" filled="true" fillcolor="#000000" stroked="false">
                <v:path arrowok="t"/>
                <v:fill type="solid"/>
              </v:shape>
            </v:group>
            <v:group style="position:absolute;left:9802;top:-3723;width:10;height:20" coordorigin="9802,-3723" coordsize="10,20">
              <v:shape style="position:absolute;left:9802;top:-3723;width:10;height:20" coordorigin="9802,-3723" coordsize="10,20" path="m9802,-3704l9812,-3704,9812,-3723,9802,-3723,9802,-3704xe" filled="true" fillcolor="#000000" stroked="false">
                <v:path arrowok="t"/>
                <v:fill type="solid"/>
              </v:shape>
            </v:group>
            <v:group style="position:absolute;left:9802;top:-3704;width:10;height:20" coordorigin="9802,-3704" coordsize="10,20">
              <v:shape style="position:absolute;left:9802;top:-3704;width:10;height:20" coordorigin="9802,-3704" coordsize="10,20" path="m9802,-3685l9812,-3685,9812,-3704,9802,-3704,9802,-3685xe" filled="true" fillcolor="#000000" stroked="false">
                <v:path arrowok="t"/>
                <v:fill type="solid"/>
              </v:shape>
            </v:group>
            <v:group style="position:absolute;left:9802;top:-3685;width:10;height:20" coordorigin="9802,-3685" coordsize="10,20">
              <v:shape style="position:absolute;left:9802;top:-3685;width:10;height:20" coordorigin="9802,-3685" coordsize="10,20" path="m9802,-3665l9812,-3665,9812,-3685,9802,-3685,9802,-3665xe" filled="true" fillcolor="#000000" stroked="false">
                <v:path arrowok="t"/>
                <v:fill type="solid"/>
              </v:shape>
            </v:group>
            <v:group style="position:absolute;left:9802;top:-3665;width:10;height:20" coordorigin="9802,-3665" coordsize="10,20">
              <v:shape style="position:absolute;left:9802;top:-3665;width:10;height:20" coordorigin="9802,-3665" coordsize="10,20" path="m9802,-3646l9812,-3646,9812,-3665,9802,-3665,9802,-3646xe" filled="true" fillcolor="#000000" stroked="false">
                <v:path arrowok="t"/>
                <v:fill type="solid"/>
              </v:shape>
            </v:group>
            <v:group style="position:absolute;left:9802;top:-3646;width:10;height:20" coordorigin="9802,-3646" coordsize="10,20">
              <v:shape style="position:absolute;left:9802;top:-3646;width:10;height:20" coordorigin="9802,-3646" coordsize="10,20" path="m9802,-3627l9812,-3627,9812,-3646,9802,-3646,9802,-3627xe" filled="true" fillcolor="#000000" stroked="false">
                <v:path arrowok="t"/>
                <v:fill type="solid"/>
              </v:shape>
            </v:group>
            <v:group style="position:absolute;left:9802;top:-3627;width:10;height:20" coordorigin="9802,-3627" coordsize="10,20">
              <v:shape style="position:absolute;left:9802;top:-3627;width:10;height:20" coordorigin="9802,-3627" coordsize="10,20" path="m9802,-3608l9812,-3608,9812,-3627,9802,-3627,9802,-3608xe" filled="true" fillcolor="#000000" stroked="false">
                <v:path arrowok="t"/>
                <v:fill type="solid"/>
              </v:shape>
            </v:group>
            <v:group style="position:absolute;left:9802;top:-3608;width:10;height:20" coordorigin="9802,-3608" coordsize="10,20">
              <v:shape style="position:absolute;left:9802;top:-3608;width:10;height:20" coordorigin="9802,-3608" coordsize="10,20" path="m9802,-3589l9812,-3589,9812,-3608,9802,-3608,9802,-3589xe" filled="true" fillcolor="#000000" stroked="false">
                <v:path arrowok="t"/>
                <v:fill type="solid"/>
              </v:shape>
            </v:group>
            <v:group style="position:absolute;left:9802;top:-3589;width:10;height:20" coordorigin="9802,-3589" coordsize="10,20">
              <v:shape style="position:absolute;left:9802;top:-3589;width:10;height:20" coordorigin="9802,-3589" coordsize="10,20" path="m9802,-3569l9812,-3569,9812,-3589,9802,-3589,9802,-3569xe" filled="true" fillcolor="#000000" stroked="false">
                <v:path arrowok="t"/>
                <v:fill type="solid"/>
              </v:shape>
            </v:group>
            <v:group style="position:absolute;left:9802;top:-3569;width:10;height:20" coordorigin="9802,-3569" coordsize="10,20">
              <v:shape style="position:absolute;left:9802;top:-3569;width:10;height:20" coordorigin="9802,-3569" coordsize="10,20" path="m9802,-3550l9812,-3550,9812,-3569,9802,-3569,9802,-3550xe" filled="true" fillcolor="#000000" stroked="false">
                <v:path arrowok="t"/>
                <v:fill type="solid"/>
              </v:shape>
            </v:group>
            <v:group style="position:absolute;left:9802;top:-3550;width:10;height:20" coordorigin="9802,-3550" coordsize="10,20">
              <v:shape style="position:absolute;left:9802;top:-3550;width:10;height:20" coordorigin="9802,-3550" coordsize="10,20" path="m9802,-3531l9812,-3531,9812,-3550,9802,-3550,9802,-3531xe" filled="true" fillcolor="#000000" stroked="false">
                <v:path arrowok="t"/>
                <v:fill type="solid"/>
              </v:shape>
            </v:group>
            <v:group style="position:absolute;left:9802;top:-3531;width:10;height:20" coordorigin="9802,-3531" coordsize="10,20">
              <v:shape style="position:absolute;left:9802;top:-3531;width:10;height:20" coordorigin="9802,-3531" coordsize="10,20" path="m9802,-3512l9812,-3512,9812,-3531,9802,-3531,9802,-3512xe" filled="true" fillcolor="#000000" stroked="false">
                <v:path arrowok="t"/>
                <v:fill type="solid"/>
              </v:shape>
            </v:group>
            <v:group style="position:absolute;left:9802;top:-3512;width:10;height:20" coordorigin="9802,-3512" coordsize="10,20">
              <v:shape style="position:absolute;left:9802;top:-3512;width:10;height:20" coordorigin="9802,-3512" coordsize="10,20" path="m9802,-3493l9812,-3493,9812,-3512,9802,-3512,9802,-3493xe" filled="true" fillcolor="#000000" stroked="false">
                <v:path arrowok="t"/>
                <v:fill type="solid"/>
              </v:shape>
            </v:group>
            <v:group style="position:absolute;left:9802;top:-3488;width:10;height:2" coordorigin="9802,-3488" coordsize="10,2">
              <v:shape style="position:absolute;left:9802;top:-3488;width:10;height:2" coordorigin="9802,-3488" coordsize="10,0" path="m9802,-3488l9812,-3488e" filled="false" stroked="true" strokeweight=".48001pt" strokecolor="#000000">
                <v:path arrowok="t"/>
              </v:shape>
            </v:group>
            <v:group style="position:absolute;left:11361;top:-4203;width:10;height:20" coordorigin="11361,-4203" coordsize="10,20">
              <v:shape style="position:absolute;left:11361;top:-4203;width:10;height:20" coordorigin="11361,-4203" coordsize="10,20" path="m11361,-4184l11371,-4184,11371,-4203,11361,-4203,11361,-4184xe" filled="true" fillcolor="#000000" stroked="false">
                <v:path arrowok="t"/>
                <v:fill type="solid"/>
              </v:shape>
            </v:group>
            <v:group style="position:absolute;left:11361;top:-4184;width:10;height:20" coordorigin="11361,-4184" coordsize="10,20">
              <v:shape style="position:absolute;left:11361;top:-4184;width:10;height:20" coordorigin="11361,-4184" coordsize="10,20" path="m11361,-4165l11371,-4165,11371,-4184,11361,-4184,11361,-4165xe" filled="true" fillcolor="#000000" stroked="false">
                <v:path arrowok="t"/>
                <v:fill type="solid"/>
              </v:shape>
            </v:group>
            <v:group style="position:absolute;left:11361;top:-4165;width:10;height:20" coordorigin="11361,-4165" coordsize="10,20">
              <v:shape style="position:absolute;left:11361;top:-4165;width:10;height:20" coordorigin="11361,-4165" coordsize="10,20" path="m11361,-4145l11371,-4145,11371,-4165,11361,-4165,11361,-4145xe" filled="true" fillcolor="#000000" stroked="false">
                <v:path arrowok="t"/>
                <v:fill type="solid"/>
              </v:shape>
            </v:group>
            <v:group style="position:absolute;left:11361;top:-4145;width:10;height:20" coordorigin="11361,-4145" coordsize="10,20">
              <v:shape style="position:absolute;left:11361;top:-4145;width:10;height:20" coordorigin="11361,-4145" coordsize="10,20" path="m11361,-4126l11371,-4126,11371,-4145,11361,-4145,11361,-4126xe" filled="true" fillcolor="#000000" stroked="false">
                <v:path arrowok="t"/>
                <v:fill type="solid"/>
              </v:shape>
            </v:group>
            <v:group style="position:absolute;left:11361;top:-4126;width:10;height:20" coordorigin="11361,-4126" coordsize="10,20">
              <v:shape style="position:absolute;left:11361;top:-4126;width:10;height:20" coordorigin="11361,-4126" coordsize="10,20" path="m11361,-4107l11371,-4107,11371,-4126,11361,-4126,11361,-4107xe" filled="true" fillcolor="#000000" stroked="false">
                <v:path arrowok="t"/>
                <v:fill type="solid"/>
              </v:shape>
            </v:group>
            <v:group style="position:absolute;left:11361;top:-4107;width:10;height:20" coordorigin="11361,-4107" coordsize="10,20">
              <v:shape style="position:absolute;left:11361;top:-4107;width:10;height:20" coordorigin="11361,-4107" coordsize="10,20" path="m11361,-4088l11371,-4088,11371,-4107,11361,-4107,11361,-4088xe" filled="true" fillcolor="#000000" stroked="false">
                <v:path arrowok="t"/>
                <v:fill type="solid"/>
              </v:shape>
            </v:group>
            <v:group style="position:absolute;left:11361;top:-4088;width:10;height:20" coordorigin="11361,-4088" coordsize="10,20">
              <v:shape style="position:absolute;left:11361;top:-4088;width:10;height:20" coordorigin="11361,-4088" coordsize="10,20" path="m11361,-4069l11371,-4069,11371,-4088,11361,-4088,11361,-4069xe" filled="true" fillcolor="#000000" stroked="false">
                <v:path arrowok="t"/>
                <v:fill type="solid"/>
              </v:shape>
            </v:group>
            <v:group style="position:absolute;left:11361;top:-4069;width:10;height:20" coordorigin="11361,-4069" coordsize="10,20">
              <v:shape style="position:absolute;left:11361;top:-4069;width:10;height:20" coordorigin="11361,-4069" coordsize="10,20" path="m11361,-4049l11371,-4049,11371,-4069,11361,-4069,11361,-4049xe" filled="true" fillcolor="#000000" stroked="false">
                <v:path arrowok="t"/>
                <v:fill type="solid"/>
              </v:shape>
            </v:group>
            <v:group style="position:absolute;left:11361;top:-4049;width:10;height:20" coordorigin="11361,-4049" coordsize="10,20">
              <v:shape style="position:absolute;left:11361;top:-4049;width:10;height:20" coordorigin="11361,-4049" coordsize="10,20" path="m11361,-4030l11371,-4030,11371,-4049,11361,-4049,11361,-4030xe" filled="true" fillcolor="#000000" stroked="false">
                <v:path arrowok="t"/>
                <v:fill type="solid"/>
              </v:shape>
            </v:group>
            <v:group style="position:absolute;left:11361;top:-4030;width:10;height:20" coordorigin="11361,-4030" coordsize="10,20">
              <v:shape style="position:absolute;left:11361;top:-4030;width:10;height:20" coordorigin="11361,-4030" coordsize="10,20" path="m11361,-4011l11371,-4011,11371,-4030,11361,-4030,11361,-4011xe" filled="true" fillcolor="#000000" stroked="false">
                <v:path arrowok="t"/>
                <v:fill type="solid"/>
              </v:shape>
            </v:group>
            <v:group style="position:absolute;left:11361;top:-4011;width:10;height:20" coordorigin="11361,-4011" coordsize="10,20">
              <v:shape style="position:absolute;left:11361;top:-4011;width:10;height:20" coordorigin="11361,-4011" coordsize="10,20" path="m11361,-3992l11371,-3992,11371,-4011,11361,-4011,11361,-3992xe" filled="true" fillcolor="#000000" stroked="false">
                <v:path arrowok="t"/>
                <v:fill type="solid"/>
              </v:shape>
            </v:group>
            <v:group style="position:absolute;left:11361;top:-3992;width:10;height:20" coordorigin="11361,-3992" coordsize="10,20">
              <v:shape style="position:absolute;left:11361;top:-3992;width:10;height:20" coordorigin="11361,-3992" coordsize="10,20" path="m11361,-3973l11371,-3973,11371,-3992,11361,-3992,11361,-3973xe" filled="true" fillcolor="#000000" stroked="false">
                <v:path arrowok="t"/>
                <v:fill type="solid"/>
              </v:shape>
            </v:group>
            <v:group style="position:absolute;left:11361;top:-3973;width:10;height:20" coordorigin="11361,-3973" coordsize="10,20">
              <v:shape style="position:absolute;left:11361;top:-3973;width:10;height:20" coordorigin="11361,-3973" coordsize="10,20" path="m11361,-3953l11371,-3953,11371,-3973,11361,-3973,11361,-3953xe" filled="true" fillcolor="#000000" stroked="false">
                <v:path arrowok="t"/>
                <v:fill type="solid"/>
              </v:shape>
            </v:group>
            <v:group style="position:absolute;left:11361;top:-3953;width:10;height:20" coordorigin="11361,-3953" coordsize="10,20">
              <v:shape style="position:absolute;left:11361;top:-3953;width:10;height:20" coordorigin="11361,-3953" coordsize="10,20" path="m11361,-3934l11371,-3934,11371,-3953,11361,-3953,11361,-3934xe" filled="true" fillcolor="#000000" stroked="false">
                <v:path arrowok="t"/>
                <v:fill type="solid"/>
              </v:shape>
            </v:group>
            <v:group style="position:absolute;left:11361;top:-3934;width:10;height:20" coordorigin="11361,-3934" coordsize="10,20">
              <v:shape style="position:absolute;left:11361;top:-3934;width:10;height:20" coordorigin="11361,-3934" coordsize="10,20" path="m11361,-3915l11371,-3915,11371,-3934,11361,-3934,11361,-3915xe" filled="true" fillcolor="#000000" stroked="false">
                <v:path arrowok="t"/>
                <v:fill type="solid"/>
              </v:shape>
            </v:group>
            <v:group style="position:absolute;left:11361;top:-3915;width:10;height:20" coordorigin="11361,-3915" coordsize="10,20">
              <v:shape style="position:absolute;left:11361;top:-3915;width:10;height:20" coordorigin="11361,-3915" coordsize="10,20" path="m11361,-3896l11371,-3896,11371,-3915,11361,-3915,11361,-3896xe" filled="true" fillcolor="#000000" stroked="false">
                <v:path arrowok="t"/>
                <v:fill type="solid"/>
              </v:shape>
            </v:group>
            <v:group style="position:absolute;left:11361;top:-3896;width:10;height:20" coordorigin="11361,-3896" coordsize="10,20">
              <v:shape style="position:absolute;left:11361;top:-3896;width:10;height:20" coordorigin="11361,-3896" coordsize="10,20" path="m11361,-3877l11371,-3877,11371,-3896,11361,-3896,11361,-3877xe" filled="true" fillcolor="#000000" stroked="false">
                <v:path arrowok="t"/>
                <v:fill type="solid"/>
              </v:shape>
            </v:group>
            <v:group style="position:absolute;left:11361;top:-3877;width:10;height:20" coordorigin="11361,-3877" coordsize="10,20">
              <v:shape style="position:absolute;left:11361;top:-3877;width:10;height:20" coordorigin="11361,-3877" coordsize="10,20" path="m11361,-3857l11371,-3857,11371,-3877,11361,-3877,11361,-3857xe" filled="true" fillcolor="#000000" stroked="false">
                <v:path arrowok="t"/>
                <v:fill type="solid"/>
              </v:shape>
            </v:group>
            <v:group style="position:absolute;left:11361;top:-3857;width:10;height:20" coordorigin="11361,-3857" coordsize="10,20">
              <v:shape style="position:absolute;left:11361;top:-3857;width:10;height:20" coordorigin="11361,-3857" coordsize="10,20" path="m11361,-3838l11371,-3838,11371,-3857,11361,-3857,11361,-3838xe" filled="true" fillcolor="#000000" stroked="false">
                <v:path arrowok="t"/>
                <v:fill type="solid"/>
              </v:shape>
            </v:group>
            <v:group style="position:absolute;left:11361;top:-3838;width:10;height:20" coordorigin="11361,-3838" coordsize="10,20">
              <v:shape style="position:absolute;left:11361;top:-3838;width:10;height:20" coordorigin="11361,-3838" coordsize="10,20" path="m11361,-3819l11371,-3819,11371,-3838,11361,-3838,11361,-3819xe" filled="true" fillcolor="#000000" stroked="false">
                <v:path arrowok="t"/>
                <v:fill type="solid"/>
              </v:shape>
            </v:group>
            <v:group style="position:absolute;left:11361;top:-3819;width:10;height:20" coordorigin="11361,-3819" coordsize="10,20">
              <v:shape style="position:absolute;left:11361;top:-3819;width:10;height:20" coordorigin="11361,-3819" coordsize="10,20" path="m11361,-3800l11371,-3800,11371,-3819,11361,-3819,11361,-3800xe" filled="true" fillcolor="#000000" stroked="false">
                <v:path arrowok="t"/>
                <v:fill type="solid"/>
              </v:shape>
            </v:group>
            <v:group style="position:absolute;left:11361;top:-3800;width:10;height:20" coordorigin="11361,-3800" coordsize="10,20">
              <v:shape style="position:absolute;left:11361;top:-3800;width:10;height:20" coordorigin="11361,-3800" coordsize="10,20" path="m11361,-3781l11371,-3781,11371,-3800,11361,-3800,11361,-3781xe" filled="true" fillcolor="#000000" stroked="false">
                <v:path arrowok="t"/>
                <v:fill type="solid"/>
              </v:shape>
            </v:group>
            <v:group style="position:absolute;left:11361;top:-3781;width:10;height:20" coordorigin="11361,-3781" coordsize="10,20">
              <v:shape style="position:absolute;left:11361;top:-3781;width:10;height:20" coordorigin="11361,-3781" coordsize="10,20" path="m11361,-3761l11371,-3761,11371,-3781,11361,-3781,11361,-3761xe" filled="true" fillcolor="#000000" stroked="false">
                <v:path arrowok="t"/>
                <v:fill type="solid"/>
              </v:shape>
            </v:group>
            <v:group style="position:absolute;left:11361;top:-3761;width:10;height:20" coordorigin="11361,-3761" coordsize="10,20">
              <v:shape style="position:absolute;left:11361;top:-3761;width:10;height:20" coordorigin="11361,-3761" coordsize="10,20" path="m11361,-3742l11371,-3742,11371,-3761,11361,-3761,11361,-3742xe" filled="true" fillcolor="#000000" stroked="false">
                <v:path arrowok="t"/>
                <v:fill type="solid"/>
              </v:shape>
            </v:group>
            <v:group style="position:absolute;left:11361;top:-3742;width:10;height:20" coordorigin="11361,-3742" coordsize="10,20">
              <v:shape style="position:absolute;left:11361;top:-3742;width:10;height:20" coordorigin="11361,-3742" coordsize="10,20" path="m11361,-3723l11371,-3723,11371,-3742,11361,-3742,11361,-3723xe" filled="true" fillcolor="#000000" stroked="false">
                <v:path arrowok="t"/>
                <v:fill type="solid"/>
              </v:shape>
            </v:group>
            <v:group style="position:absolute;left:11361;top:-3723;width:10;height:20" coordorigin="11361,-3723" coordsize="10,20">
              <v:shape style="position:absolute;left:11361;top:-3723;width:10;height:20" coordorigin="11361,-3723" coordsize="10,20" path="m11361,-3704l11371,-3704,11371,-3723,11361,-3723,11361,-3704xe" filled="true" fillcolor="#000000" stroked="false">
                <v:path arrowok="t"/>
                <v:fill type="solid"/>
              </v:shape>
            </v:group>
            <v:group style="position:absolute;left:11361;top:-3704;width:10;height:20" coordorigin="11361,-3704" coordsize="10,20">
              <v:shape style="position:absolute;left:11361;top:-3704;width:10;height:20" coordorigin="11361,-3704" coordsize="10,20" path="m11361,-3685l11371,-3685,11371,-3704,11361,-3704,11361,-3685xe" filled="true" fillcolor="#000000" stroked="false">
                <v:path arrowok="t"/>
                <v:fill type="solid"/>
              </v:shape>
            </v:group>
            <v:group style="position:absolute;left:11361;top:-3685;width:10;height:20" coordorigin="11361,-3685" coordsize="10,20">
              <v:shape style="position:absolute;left:11361;top:-3685;width:10;height:20" coordorigin="11361,-3685" coordsize="10,20" path="m11361,-3665l11371,-3665,11371,-3685,11361,-3685,11361,-3665xe" filled="true" fillcolor="#000000" stroked="false">
                <v:path arrowok="t"/>
                <v:fill type="solid"/>
              </v:shape>
            </v:group>
            <v:group style="position:absolute;left:11361;top:-3665;width:10;height:20" coordorigin="11361,-3665" coordsize="10,20">
              <v:shape style="position:absolute;left:11361;top:-3665;width:10;height:20" coordorigin="11361,-3665" coordsize="10,20" path="m11361,-3646l11371,-3646,11371,-3665,11361,-3665,11361,-3646xe" filled="true" fillcolor="#000000" stroked="false">
                <v:path arrowok="t"/>
                <v:fill type="solid"/>
              </v:shape>
            </v:group>
            <v:group style="position:absolute;left:11361;top:-3646;width:10;height:20" coordorigin="11361,-3646" coordsize="10,20">
              <v:shape style="position:absolute;left:11361;top:-3646;width:10;height:20" coordorigin="11361,-3646" coordsize="10,20" path="m11361,-3627l11371,-3627,11371,-3646,11361,-3646,11361,-3627xe" filled="true" fillcolor="#000000" stroked="false">
                <v:path arrowok="t"/>
                <v:fill type="solid"/>
              </v:shape>
            </v:group>
            <v:group style="position:absolute;left:11361;top:-3627;width:10;height:20" coordorigin="11361,-3627" coordsize="10,20">
              <v:shape style="position:absolute;left:11361;top:-3627;width:10;height:20" coordorigin="11361,-3627" coordsize="10,20" path="m11361,-3608l11371,-3608,11371,-3627,11361,-3627,11361,-3608xe" filled="true" fillcolor="#000000" stroked="false">
                <v:path arrowok="t"/>
                <v:fill type="solid"/>
              </v:shape>
            </v:group>
            <v:group style="position:absolute;left:11361;top:-3608;width:10;height:20" coordorigin="11361,-3608" coordsize="10,20">
              <v:shape style="position:absolute;left:11361;top:-3608;width:10;height:20" coordorigin="11361,-3608" coordsize="10,20" path="m11361,-3589l11371,-3589,11371,-3608,11361,-3608,11361,-3589xe" filled="true" fillcolor="#000000" stroked="false">
                <v:path arrowok="t"/>
                <v:fill type="solid"/>
              </v:shape>
            </v:group>
            <v:group style="position:absolute;left:11361;top:-3589;width:10;height:20" coordorigin="11361,-3589" coordsize="10,20">
              <v:shape style="position:absolute;left:11361;top:-3589;width:10;height:20" coordorigin="11361,-3589" coordsize="10,20" path="m11361,-3569l11371,-3569,11371,-3589,11361,-3589,11361,-3569xe" filled="true" fillcolor="#000000" stroked="false">
                <v:path arrowok="t"/>
                <v:fill type="solid"/>
              </v:shape>
            </v:group>
            <v:group style="position:absolute;left:11361;top:-3569;width:10;height:20" coordorigin="11361,-3569" coordsize="10,20">
              <v:shape style="position:absolute;left:11361;top:-3569;width:10;height:20" coordorigin="11361,-3569" coordsize="10,20" path="m11361,-3550l11371,-3550,11371,-3569,11361,-3569,11361,-3550xe" filled="true" fillcolor="#000000" stroked="false">
                <v:path arrowok="t"/>
                <v:fill type="solid"/>
              </v:shape>
            </v:group>
            <v:group style="position:absolute;left:11361;top:-3550;width:10;height:20" coordorigin="11361,-3550" coordsize="10,20">
              <v:shape style="position:absolute;left:11361;top:-3550;width:10;height:20" coordorigin="11361,-3550" coordsize="10,20" path="m11361,-3531l11371,-3531,11371,-3550,11361,-3550,11361,-3531xe" filled="true" fillcolor="#000000" stroked="false">
                <v:path arrowok="t"/>
                <v:fill type="solid"/>
              </v:shape>
            </v:group>
            <v:group style="position:absolute;left:11361;top:-3531;width:10;height:20" coordorigin="11361,-3531" coordsize="10,20">
              <v:shape style="position:absolute;left:11361;top:-3531;width:10;height:20" coordorigin="11361,-3531" coordsize="10,20" path="m11361,-3512l11371,-3512,11371,-3531,11361,-3531,11361,-3512xe" filled="true" fillcolor="#000000" stroked="false">
                <v:path arrowok="t"/>
                <v:fill type="solid"/>
              </v:shape>
            </v:group>
            <v:group style="position:absolute;left:11361;top:-3512;width:10;height:20" coordorigin="11361,-3512" coordsize="10,20">
              <v:shape style="position:absolute;left:11361;top:-3512;width:10;height:20" coordorigin="11361,-3512" coordsize="10,20" path="m11361,-3493l11371,-3493,11371,-3512,11361,-3512,11361,-3493xe" filled="true" fillcolor="#000000" stroked="false">
                <v:path arrowok="t"/>
                <v:fill type="solid"/>
              </v:shape>
            </v:group>
            <v:group style="position:absolute;left:11361;top:-3488;width:10;height:2" coordorigin="11361,-3488" coordsize="10,2">
              <v:shape style="position:absolute;left:11361;top:-3488;width:10;height:2" coordorigin="11361,-3488" coordsize="10,0" path="m11361,-3488l11371,-3488e" filled="false" stroked="true" strokeweight=".48001pt" strokecolor="#000000">
                <v:path arrowok="t"/>
              </v:shape>
            </v:group>
            <v:group style="position:absolute;left:12212;top:-4203;width:10;height:20" coordorigin="12212,-4203" coordsize="10,20">
              <v:shape style="position:absolute;left:12212;top:-4203;width:10;height:20" coordorigin="12212,-4203" coordsize="10,20" path="m12212,-4184l12222,-4184,12222,-4203,12212,-4203,12212,-4184xe" filled="true" fillcolor="#000000" stroked="false">
                <v:path arrowok="t"/>
                <v:fill type="solid"/>
              </v:shape>
            </v:group>
            <v:group style="position:absolute;left:12212;top:-4184;width:10;height:20" coordorigin="12212,-4184" coordsize="10,20">
              <v:shape style="position:absolute;left:12212;top:-4184;width:10;height:20" coordorigin="12212,-4184" coordsize="10,20" path="m12212,-4165l12222,-4165,12222,-4184,12212,-4184,12212,-4165xe" filled="true" fillcolor="#000000" stroked="false">
                <v:path arrowok="t"/>
                <v:fill type="solid"/>
              </v:shape>
            </v:group>
            <v:group style="position:absolute;left:12212;top:-4165;width:10;height:20" coordorigin="12212,-4165" coordsize="10,20">
              <v:shape style="position:absolute;left:12212;top:-4165;width:10;height:20" coordorigin="12212,-4165" coordsize="10,20" path="m12212,-4145l12222,-4145,12222,-4165,12212,-4165,12212,-4145xe" filled="true" fillcolor="#000000" stroked="false">
                <v:path arrowok="t"/>
                <v:fill type="solid"/>
              </v:shape>
            </v:group>
            <v:group style="position:absolute;left:12212;top:-4145;width:10;height:20" coordorigin="12212,-4145" coordsize="10,20">
              <v:shape style="position:absolute;left:12212;top:-4145;width:10;height:20" coordorigin="12212,-4145" coordsize="10,20" path="m12212,-4126l12222,-4126,12222,-4145,12212,-4145,12212,-4126xe" filled="true" fillcolor="#000000" stroked="false">
                <v:path arrowok="t"/>
                <v:fill type="solid"/>
              </v:shape>
            </v:group>
            <v:group style="position:absolute;left:12212;top:-4126;width:10;height:20" coordorigin="12212,-4126" coordsize="10,20">
              <v:shape style="position:absolute;left:12212;top:-4126;width:10;height:20" coordorigin="12212,-4126" coordsize="10,20" path="m12212,-4107l12222,-4107,12222,-4126,12212,-4126,12212,-4107xe" filled="true" fillcolor="#000000" stroked="false">
                <v:path arrowok="t"/>
                <v:fill type="solid"/>
              </v:shape>
            </v:group>
            <v:group style="position:absolute;left:12212;top:-4107;width:10;height:20" coordorigin="12212,-4107" coordsize="10,20">
              <v:shape style="position:absolute;left:12212;top:-4107;width:10;height:20" coordorigin="12212,-4107" coordsize="10,20" path="m12212,-4088l12222,-4088,12222,-4107,12212,-4107,12212,-4088xe" filled="true" fillcolor="#000000" stroked="false">
                <v:path arrowok="t"/>
                <v:fill type="solid"/>
              </v:shape>
            </v:group>
            <v:group style="position:absolute;left:12212;top:-4088;width:10;height:20" coordorigin="12212,-4088" coordsize="10,20">
              <v:shape style="position:absolute;left:12212;top:-4088;width:10;height:20" coordorigin="12212,-4088" coordsize="10,20" path="m12212,-4069l12222,-4069,12222,-4088,12212,-4088,12212,-4069xe" filled="true" fillcolor="#000000" stroked="false">
                <v:path arrowok="t"/>
                <v:fill type="solid"/>
              </v:shape>
            </v:group>
            <v:group style="position:absolute;left:12212;top:-4069;width:10;height:20" coordorigin="12212,-4069" coordsize="10,20">
              <v:shape style="position:absolute;left:12212;top:-4069;width:10;height:20" coordorigin="12212,-4069" coordsize="10,20" path="m12212,-4049l12222,-4049,12222,-4069,12212,-4069,12212,-4049xe" filled="true" fillcolor="#000000" stroked="false">
                <v:path arrowok="t"/>
                <v:fill type="solid"/>
              </v:shape>
            </v:group>
            <v:group style="position:absolute;left:12212;top:-4049;width:10;height:20" coordorigin="12212,-4049" coordsize="10,20">
              <v:shape style="position:absolute;left:12212;top:-4049;width:10;height:20" coordorigin="12212,-4049" coordsize="10,20" path="m12212,-4030l12222,-4030,12222,-4049,12212,-4049,12212,-4030xe" filled="true" fillcolor="#000000" stroked="false">
                <v:path arrowok="t"/>
                <v:fill type="solid"/>
              </v:shape>
            </v:group>
            <v:group style="position:absolute;left:12212;top:-4030;width:10;height:20" coordorigin="12212,-4030" coordsize="10,20">
              <v:shape style="position:absolute;left:12212;top:-4030;width:10;height:20" coordorigin="12212,-4030" coordsize="10,20" path="m12212,-4011l12222,-4011,12222,-4030,12212,-4030,12212,-4011xe" filled="true" fillcolor="#000000" stroked="false">
                <v:path arrowok="t"/>
                <v:fill type="solid"/>
              </v:shape>
            </v:group>
            <v:group style="position:absolute;left:12212;top:-4011;width:10;height:20" coordorigin="12212,-4011" coordsize="10,20">
              <v:shape style="position:absolute;left:12212;top:-4011;width:10;height:20" coordorigin="12212,-4011" coordsize="10,20" path="m12212,-3992l12222,-3992,12222,-4011,12212,-4011,12212,-3992xe" filled="true" fillcolor="#000000" stroked="false">
                <v:path arrowok="t"/>
                <v:fill type="solid"/>
              </v:shape>
            </v:group>
            <v:group style="position:absolute;left:12212;top:-3992;width:10;height:20" coordorigin="12212,-3992" coordsize="10,20">
              <v:shape style="position:absolute;left:12212;top:-3992;width:10;height:20" coordorigin="12212,-3992" coordsize="10,20" path="m12212,-3973l12222,-3973,12222,-3992,12212,-3992,12212,-3973xe" filled="true" fillcolor="#000000" stroked="false">
                <v:path arrowok="t"/>
                <v:fill type="solid"/>
              </v:shape>
            </v:group>
            <v:group style="position:absolute;left:12212;top:-3973;width:10;height:20" coordorigin="12212,-3973" coordsize="10,20">
              <v:shape style="position:absolute;left:12212;top:-3973;width:10;height:20" coordorigin="12212,-3973" coordsize="10,20" path="m12212,-3953l12222,-3953,12222,-3973,12212,-3973,12212,-3953xe" filled="true" fillcolor="#000000" stroked="false">
                <v:path arrowok="t"/>
                <v:fill type="solid"/>
              </v:shape>
            </v:group>
            <v:group style="position:absolute;left:12212;top:-3953;width:10;height:20" coordorigin="12212,-3953" coordsize="10,20">
              <v:shape style="position:absolute;left:12212;top:-3953;width:10;height:20" coordorigin="12212,-3953" coordsize="10,20" path="m12212,-3934l12222,-3934,12222,-3953,12212,-3953,12212,-3934xe" filled="true" fillcolor="#000000" stroked="false">
                <v:path arrowok="t"/>
                <v:fill type="solid"/>
              </v:shape>
            </v:group>
            <v:group style="position:absolute;left:12212;top:-3934;width:10;height:20" coordorigin="12212,-3934" coordsize="10,20">
              <v:shape style="position:absolute;left:12212;top:-3934;width:10;height:20" coordorigin="12212,-3934" coordsize="10,20" path="m12212,-3915l12222,-3915,12222,-3934,12212,-3934,12212,-3915xe" filled="true" fillcolor="#000000" stroked="false">
                <v:path arrowok="t"/>
                <v:fill type="solid"/>
              </v:shape>
            </v:group>
            <v:group style="position:absolute;left:12212;top:-3915;width:10;height:20" coordorigin="12212,-3915" coordsize="10,20">
              <v:shape style="position:absolute;left:12212;top:-3915;width:10;height:20" coordorigin="12212,-3915" coordsize="10,20" path="m12212,-3896l12222,-3896,12222,-3915,12212,-3915,12212,-3896xe" filled="true" fillcolor="#000000" stroked="false">
                <v:path arrowok="t"/>
                <v:fill type="solid"/>
              </v:shape>
            </v:group>
            <v:group style="position:absolute;left:12212;top:-3896;width:10;height:20" coordorigin="12212,-3896" coordsize="10,20">
              <v:shape style="position:absolute;left:12212;top:-3896;width:10;height:20" coordorigin="12212,-3896" coordsize="10,20" path="m12212,-3877l12222,-3877,12222,-3896,12212,-3896,12212,-3877xe" filled="true" fillcolor="#000000" stroked="false">
                <v:path arrowok="t"/>
                <v:fill type="solid"/>
              </v:shape>
            </v:group>
            <v:group style="position:absolute;left:12212;top:-3877;width:10;height:20" coordorigin="12212,-3877" coordsize="10,20">
              <v:shape style="position:absolute;left:12212;top:-3877;width:10;height:20" coordorigin="12212,-3877" coordsize="10,20" path="m12212,-3857l12222,-3857,12222,-3877,12212,-3877,12212,-3857xe" filled="true" fillcolor="#000000" stroked="false">
                <v:path arrowok="t"/>
                <v:fill type="solid"/>
              </v:shape>
            </v:group>
            <v:group style="position:absolute;left:12212;top:-3857;width:10;height:20" coordorigin="12212,-3857" coordsize="10,20">
              <v:shape style="position:absolute;left:12212;top:-3857;width:10;height:20" coordorigin="12212,-3857" coordsize="10,20" path="m12212,-3838l12222,-3838,12222,-3857,12212,-3857,12212,-3838xe" filled="true" fillcolor="#000000" stroked="false">
                <v:path arrowok="t"/>
                <v:fill type="solid"/>
              </v:shape>
            </v:group>
            <v:group style="position:absolute;left:12212;top:-3838;width:10;height:20" coordorigin="12212,-3838" coordsize="10,20">
              <v:shape style="position:absolute;left:12212;top:-3838;width:10;height:20" coordorigin="12212,-3838" coordsize="10,20" path="m12212,-3819l12222,-3819,12222,-3838,12212,-3838,12212,-3819xe" filled="true" fillcolor="#000000" stroked="false">
                <v:path arrowok="t"/>
                <v:fill type="solid"/>
              </v:shape>
            </v:group>
            <v:group style="position:absolute;left:12212;top:-3819;width:10;height:20" coordorigin="12212,-3819" coordsize="10,20">
              <v:shape style="position:absolute;left:12212;top:-3819;width:10;height:20" coordorigin="12212,-3819" coordsize="10,20" path="m12212,-3800l12222,-3800,12222,-3819,12212,-3819,12212,-3800xe" filled="true" fillcolor="#000000" stroked="false">
                <v:path arrowok="t"/>
                <v:fill type="solid"/>
              </v:shape>
            </v:group>
            <v:group style="position:absolute;left:12212;top:-3800;width:10;height:20" coordorigin="12212,-3800" coordsize="10,20">
              <v:shape style="position:absolute;left:12212;top:-3800;width:10;height:20" coordorigin="12212,-3800" coordsize="10,20" path="m12212,-3781l12222,-3781,12222,-3800,12212,-3800,12212,-3781xe" filled="true" fillcolor="#000000" stroked="false">
                <v:path arrowok="t"/>
                <v:fill type="solid"/>
              </v:shape>
            </v:group>
            <v:group style="position:absolute;left:12212;top:-3781;width:10;height:20" coordorigin="12212,-3781" coordsize="10,20">
              <v:shape style="position:absolute;left:12212;top:-3781;width:10;height:20" coordorigin="12212,-3781" coordsize="10,20" path="m12212,-3761l12222,-3761,12222,-3781,12212,-3781,12212,-3761xe" filled="true" fillcolor="#000000" stroked="false">
                <v:path arrowok="t"/>
                <v:fill type="solid"/>
              </v:shape>
            </v:group>
            <v:group style="position:absolute;left:12212;top:-3761;width:10;height:20" coordorigin="12212,-3761" coordsize="10,20">
              <v:shape style="position:absolute;left:12212;top:-3761;width:10;height:20" coordorigin="12212,-3761" coordsize="10,20" path="m12212,-3742l12222,-3742,12222,-3761,12212,-3761,12212,-3742xe" filled="true" fillcolor="#000000" stroked="false">
                <v:path arrowok="t"/>
                <v:fill type="solid"/>
              </v:shape>
            </v:group>
            <v:group style="position:absolute;left:12212;top:-3742;width:10;height:20" coordorigin="12212,-3742" coordsize="10,20">
              <v:shape style="position:absolute;left:12212;top:-3742;width:10;height:20" coordorigin="12212,-3742" coordsize="10,20" path="m12212,-3723l12222,-3723,12222,-3742,12212,-3742,12212,-3723xe" filled="true" fillcolor="#000000" stroked="false">
                <v:path arrowok="t"/>
                <v:fill type="solid"/>
              </v:shape>
            </v:group>
            <v:group style="position:absolute;left:12212;top:-3723;width:10;height:20" coordorigin="12212,-3723" coordsize="10,20">
              <v:shape style="position:absolute;left:12212;top:-3723;width:10;height:20" coordorigin="12212,-3723" coordsize="10,20" path="m12212,-3704l12222,-3704,12222,-3723,12212,-3723,12212,-3704xe" filled="true" fillcolor="#000000" stroked="false">
                <v:path arrowok="t"/>
                <v:fill type="solid"/>
              </v:shape>
            </v:group>
            <v:group style="position:absolute;left:12212;top:-3704;width:10;height:20" coordorigin="12212,-3704" coordsize="10,20">
              <v:shape style="position:absolute;left:12212;top:-3704;width:10;height:20" coordorigin="12212,-3704" coordsize="10,20" path="m12212,-3685l12222,-3685,12222,-3704,12212,-3704,12212,-3685xe" filled="true" fillcolor="#000000" stroked="false">
                <v:path arrowok="t"/>
                <v:fill type="solid"/>
              </v:shape>
            </v:group>
            <v:group style="position:absolute;left:12212;top:-3685;width:10;height:20" coordorigin="12212,-3685" coordsize="10,20">
              <v:shape style="position:absolute;left:12212;top:-3685;width:10;height:20" coordorigin="12212,-3685" coordsize="10,20" path="m12212,-3665l12222,-3665,12222,-3685,12212,-3685,12212,-3665xe" filled="true" fillcolor="#000000" stroked="false">
                <v:path arrowok="t"/>
                <v:fill type="solid"/>
              </v:shape>
            </v:group>
            <v:group style="position:absolute;left:12212;top:-3665;width:10;height:20" coordorigin="12212,-3665" coordsize="10,20">
              <v:shape style="position:absolute;left:12212;top:-3665;width:10;height:20" coordorigin="12212,-3665" coordsize="10,20" path="m12212,-3646l12222,-3646,12222,-3665,12212,-3665,12212,-3646xe" filled="true" fillcolor="#000000" stroked="false">
                <v:path arrowok="t"/>
                <v:fill type="solid"/>
              </v:shape>
            </v:group>
            <v:group style="position:absolute;left:12212;top:-3646;width:10;height:20" coordorigin="12212,-3646" coordsize="10,20">
              <v:shape style="position:absolute;left:12212;top:-3646;width:10;height:20" coordorigin="12212,-3646" coordsize="10,20" path="m12212,-3627l12222,-3627,12222,-3646,12212,-3646,12212,-3627xe" filled="true" fillcolor="#000000" stroked="false">
                <v:path arrowok="t"/>
                <v:fill type="solid"/>
              </v:shape>
            </v:group>
            <v:group style="position:absolute;left:12212;top:-3627;width:10;height:20" coordorigin="12212,-3627" coordsize="10,20">
              <v:shape style="position:absolute;left:12212;top:-3627;width:10;height:20" coordorigin="12212,-3627" coordsize="10,20" path="m12212,-3608l12222,-3608,12222,-3627,12212,-3627,12212,-3608xe" filled="true" fillcolor="#000000" stroked="false">
                <v:path arrowok="t"/>
                <v:fill type="solid"/>
              </v:shape>
            </v:group>
            <v:group style="position:absolute;left:12212;top:-3608;width:10;height:20" coordorigin="12212,-3608" coordsize="10,20">
              <v:shape style="position:absolute;left:12212;top:-3608;width:10;height:20" coordorigin="12212,-3608" coordsize="10,20" path="m12212,-3589l12222,-3589,12222,-3608,12212,-3608,12212,-3589xe" filled="true" fillcolor="#000000" stroked="false">
                <v:path arrowok="t"/>
                <v:fill type="solid"/>
              </v:shape>
            </v:group>
            <v:group style="position:absolute;left:12212;top:-3589;width:10;height:20" coordorigin="12212,-3589" coordsize="10,20">
              <v:shape style="position:absolute;left:12212;top:-3589;width:10;height:20" coordorigin="12212,-3589" coordsize="10,20" path="m12212,-3569l12222,-3569,12222,-3589,12212,-3589,12212,-3569xe" filled="true" fillcolor="#000000" stroked="false">
                <v:path arrowok="t"/>
                <v:fill type="solid"/>
              </v:shape>
            </v:group>
            <v:group style="position:absolute;left:12212;top:-3569;width:10;height:20" coordorigin="12212,-3569" coordsize="10,20">
              <v:shape style="position:absolute;left:12212;top:-3569;width:10;height:20" coordorigin="12212,-3569" coordsize="10,20" path="m12212,-3550l12222,-3550,12222,-3569,12212,-3569,12212,-3550xe" filled="true" fillcolor="#000000" stroked="false">
                <v:path arrowok="t"/>
                <v:fill type="solid"/>
              </v:shape>
            </v:group>
            <v:group style="position:absolute;left:12212;top:-3550;width:10;height:20" coordorigin="12212,-3550" coordsize="10,20">
              <v:shape style="position:absolute;left:12212;top:-3550;width:10;height:20" coordorigin="12212,-3550" coordsize="10,20" path="m12212,-3531l12222,-3531,12222,-3550,12212,-3550,12212,-3531xe" filled="true" fillcolor="#000000" stroked="false">
                <v:path arrowok="t"/>
                <v:fill type="solid"/>
              </v:shape>
            </v:group>
            <v:group style="position:absolute;left:12212;top:-3531;width:10;height:20" coordorigin="12212,-3531" coordsize="10,20">
              <v:shape style="position:absolute;left:12212;top:-3531;width:10;height:20" coordorigin="12212,-3531" coordsize="10,20" path="m12212,-3512l12222,-3512,12222,-3531,12212,-3531,12212,-3512xe" filled="true" fillcolor="#000000" stroked="false">
                <v:path arrowok="t"/>
                <v:fill type="solid"/>
              </v:shape>
            </v:group>
            <v:group style="position:absolute;left:12212;top:-3512;width:10;height:20" coordorigin="12212,-3512" coordsize="10,20">
              <v:shape style="position:absolute;left:12212;top:-3512;width:10;height:20" coordorigin="12212,-3512" coordsize="10,20" path="m12212,-3493l12222,-3493,12222,-3512,12212,-3512,12212,-3493xe" filled="true" fillcolor="#000000" stroked="false">
                <v:path arrowok="t"/>
                <v:fill type="solid"/>
              </v:shape>
            </v:group>
            <v:group style="position:absolute;left:12212;top:-3488;width:10;height:2" coordorigin="12212,-3488" coordsize="10,2">
              <v:shape style="position:absolute;left:12212;top:-3488;width:10;height:2" coordorigin="12212,-3488" coordsize="10,0" path="m12212,-3488l12222,-3488e" filled="false" stroked="true" strokeweight=".48001pt" strokecolor="#000000">
                <v:path arrowok="t"/>
              </v:shape>
            </v:group>
            <v:group style="position:absolute;left:13618;top:-4203;width:10;height:20" coordorigin="13618,-4203" coordsize="10,20">
              <v:shape style="position:absolute;left:13618;top:-4203;width:10;height:20" coordorigin="13618,-4203" coordsize="10,20" path="m13618,-4184l13628,-4184,13628,-4203,13618,-4203,13618,-4184xe" filled="true" fillcolor="#000000" stroked="false">
                <v:path arrowok="t"/>
                <v:fill type="solid"/>
              </v:shape>
            </v:group>
            <v:group style="position:absolute;left:13618;top:-4184;width:10;height:20" coordorigin="13618,-4184" coordsize="10,20">
              <v:shape style="position:absolute;left:13618;top:-4184;width:10;height:20" coordorigin="13618,-4184" coordsize="10,20" path="m13618,-4165l13628,-4165,13628,-4184,13618,-4184,13618,-4165xe" filled="true" fillcolor="#000000" stroked="false">
                <v:path arrowok="t"/>
                <v:fill type="solid"/>
              </v:shape>
            </v:group>
            <v:group style="position:absolute;left:13618;top:-4165;width:10;height:20" coordorigin="13618,-4165" coordsize="10,20">
              <v:shape style="position:absolute;left:13618;top:-4165;width:10;height:20" coordorigin="13618,-4165" coordsize="10,20" path="m13618,-4145l13628,-4145,13628,-4165,13618,-4165,13618,-4145xe" filled="true" fillcolor="#000000" stroked="false">
                <v:path arrowok="t"/>
                <v:fill type="solid"/>
              </v:shape>
            </v:group>
            <v:group style="position:absolute;left:13618;top:-4145;width:10;height:20" coordorigin="13618,-4145" coordsize="10,20">
              <v:shape style="position:absolute;left:13618;top:-4145;width:10;height:20" coordorigin="13618,-4145" coordsize="10,20" path="m13618,-4126l13628,-4126,13628,-4145,13618,-4145,13618,-4126xe" filled="true" fillcolor="#000000" stroked="false">
                <v:path arrowok="t"/>
                <v:fill type="solid"/>
              </v:shape>
            </v:group>
            <v:group style="position:absolute;left:13618;top:-4126;width:10;height:20" coordorigin="13618,-4126" coordsize="10,20">
              <v:shape style="position:absolute;left:13618;top:-4126;width:10;height:20" coordorigin="13618,-4126" coordsize="10,20" path="m13618,-4107l13628,-4107,13628,-4126,13618,-4126,13618,-4107xe" filled="true" fillcolor="#000000" stroked="false">
                <v:path arrowok="t"/>
                <v:fill type="solid"/>
              </v:shape>
            </v:group>
            <v:group style="position:absolute;left:13618;top:-4107;width:10;height:20" coordorigin="13618,-4107" coordsize="10,20">
              <v:shape style="position:absolute;left:13618;top:-4107;width:10;height:20" coordorigin="13618,-4107" coordsize="10,20" path="m13618,-4088l13628,-4088,13628,-4107,13618,-4107,13618,-4088xe" filled="true" fillcolor="#000000" stroked="false">
                <v:path arrowok="t"/>
                <v:fill type="solid"/>
              </v:shape>
            </v:group>
            <v:group style="position:absolute;left:13618;top:-4088;width:10;height:20" coordorigin="13618,-4088" coordsize="10,20">
              <v:shape style="position:absolute;left:13618;top:-4088;width:10;height:20" coordorigin="13618,-4088" coordsize="10,20" path="m13618,-4069l13628,-4069,13628,-4088,13618,-4088,13618,-4069xe" filled="true" fillcolor="#000000" stroked="false">
                <v:path arrowok="t"/>
                <v:fill type="solid"/>
              </v:shape>
            </v:group>
            <v:group style="position:absolute;left:13618;top:-4069;width:10;height:20" coordorigin="13618,-4069" coordsize="10,20">
              <v:shape style="position:absolute;left:13618;top:-4069;width:10;height:20" coordorigin="13618,-4069" coordsize="10,20" path="m13618,-4049l13628,-4049,13628,-4069,13618,-4069,13618,-4049xe" filled="true" fillcolor="#000000" stroked="false">
                <v:path arrowok="t"/>
                <v:fill type="solid"/>
              </v:shape>
            </v:group>
            <v:group style="position:absolute;left:13618;top:-4049;width:10;height:20" coordorigin="13618,-4049" coordsize="10,20">
              <v:shape style="position:absolute;left:13618;top:-4049;width:10;height:20" coordorigin="13618,-4049" coordsize="10,20" path="m13618,-4030l13628,-4030,13628,-4049,13618,-4049,13618,-4030xe" filled="true" fillcolor="#000000" stroked="false">
                <v:path arrowok="t"/>
                <v:fill type="solid"/>
              </v:shape>
            </v:group>
            <v:group style="position:absolute;left:13618;top:-4030;width:10;height:20" coordorigin="13618,-4030" coordsize="10,20">
              <v:shape style="position:absolute;left:13618;top:-4030;width:10;height:20" coordorigin="13618,-4030" coordsize="10,20" path="m13618,-4011l13628,-4011,13628,-4030,13618,-4030,13618,-4011xe" filled="true" fillcolor="#000000" stroked="false">
                <v:path arrowok="t"/>
                <v:fill type="solid"/>
              </v:shape>
            </v:group>
            <v:group style="position:absolute;left:13618;top:-4011;width:10;height:20" coordorigin="13618,-4011" coordsize="10,20">
              <v:shape style="position:absolute;left:13618;top:-4011;width:10;height:20" coordorigin="13618,-4011" coordsize="10,20" path="m13618,-3992l13628,-3992,13628,-4011,13618,-4011,13618,-3992xe" filled="true" fillcolor="#000000" stroked="false">
                <v:path arrowok="t"/>
                <v:fill type="solid"/>
              </v:shape>
            </v:group>
            <v:group style="position:absolute;left:13618;top:-3992;width:10;height:20" coordorigin="13618,-3992" coordsize="10,20">
              <v:shape style="position:absolute;left:13618;top:-3992;width:10;height:20" coordorigin="13618,-3992" coordsize="10,20" path="m13618,-3973l13628,-3973,13628,-3992,13618,-3992,13618,-3973xe" filled="true" fillcolor="#000000" stroked="false">
                <v:path arrowok="t"/>
                <v:fill type="solid"/>
              </v:shape>
            </v:group>
            <v:group style="position:absolute;left:13618;top:-3973;width:10;height:20" coordorigin="13618,-3973" coordsize="10,20">
              <v:shape style="position:absolute;left:13618;top:-3973;width:10;height:20" coordorigin="13618,-3973" coordsize="10,20" path="m13618,-3953l13628,-3953,13628,-3973,13618,-3973,13618,-3953xe" filled="true" fillcolor="#000000" stroked="false">
                <v:path arrowok="t"/>
                <v:fill type="solid"/>
              </v:shape>
            </v:group>
            <v:group style="position:absolute;left:13618;top:-3953;width:10;height:20" coordorigin="13618,-3953" coordsize="10,20">
              <v:shape style="position:absolute;left:13618;top:-3953;width:10;height:20" coordorigin="13618,-3953" coordsize="10,20" path="m13618,-3934l13628,-3934,13628,-3953,13618,-3953,13618,-3934xe" filled="true" fillcolor="#000000" stroked="false">
                <v:path arrowok="t"/>
                <v:fill type="solid"/>
              </v:shape>
            </v:group>
            <v:group style="position:absolute;left:13618;top:-3934;width:10;height:20" coordorigin="13618,-3934" coordsize="10,20">
              <v:shape style="position:absolute;left:13618;top:-3934;width:10;height:20" coordorigin="13618,-3934" coordsize="10,20" path="m13618,-3915l13628,-3915,13628,-3934,13618,-3934,13618,-3915xe" filled="true" fillcolor="#000000" stroked="false">
                <v:path arrowok="t"/>
                <v:fill type="solid"/>
              </v:shape>
            </v:group>
            <v:group style="position:absolute;left:13618;top:-3915;width:10;height:20" coordorigin="13618,-3915" coordsize="10,20">
              <v:shape style="position:absolute;left:13618;top:-3915;width:10;height:20" coordorigin="13618,-3915" coordsize="10,20" path="m13618,-3896l13628,-3896,13628,-3915,13618,-3915,13618,-3896xe" filled="true" fillcolor="#000000" stroked="false">
                <v:path arrowok="t"/>
                <v:fill type="solid"/>
              </v:shape>
            </v:group>
            <v:group style="position:absolute;left:13618;top:-3896;width:10;height:20" coordorigin="13618,-3896" coordsize="10,20">
              <v:shape style="position:absolute;left:13618;top:-3896;width:10;height:20" coordorigin="13618,-3896" coordsize="10,20" path="m13618,-3877l13628,-3877,13628,-3896,13618,-3896,13618,-3877xe" filled="true" fillcolor="#000000" stroked="false">
                <v:path arrowok="t"/>
                <v:fill type="solid"/>
              </v:shape>
            </v:group>
            <v:group style="position:absolute;left:13618;top:-3877;width:10;height:20" coordorigin="13618,-3877" coordsize="10,20">
              <v:shape style="position:absolute;left:13618;top:-3877;width:10;height:20" coordorigin="13618,-3877" coordsize="10,20" path="m13618,-3857l13628,-3857,13628,-3877,13618,-3877,13618,-3857xe" filled="true" fillcolor="#000000" stroked="false">
                <v:path arrowok="t"/>
                <v:fill type="solid"/>
              </v:shape>
            </v:group>
            <v:group style="position:absolute;left:13618;top:-3857;width:10;height:20" coordorigin="13618,-3857" coordsize="10,20">
              <v:shape style="position:absolute;left:13618;top:-3857;width:10;height:20" coordorigin="13618,-3857" coordsize="10,20" path="m13618,-3838l13628,-3838,13628,-3857,13618,-3857,13618,-3838xe" filled="true" fillcolor="#000000" stroked="false">
                <v:path arrowok="t"/>
                <v:fill type="solid"/>
              </v:shape>
            </v:group>
            <v:group style="position:absolute;left:13618;top:-3838;width:10;height:20" coordorigin="13618,-3838" coordsize="10,20">
              <v:shape style="position:absolute;left:13618;top:-3838;width:10;height:20" coordorigin="13618,-3838" coordsize="10,20" path="m13618,-3819l13628,-3819,13628,-3838,13618,-3838,13618,-3819xe" filled="true" fillcolor="#000000" stroked="false">
                <v:path arrowok="t"/>
                <v:fill type="solid"/>
              </v:shape>
            </v:group>
            <v:group style="position:absolute;left:13618;top:-3819;width:10;height:20" coordorigin="13618,-3819" coordsize="10,20">
              <v:shape style="position:absolute;left:13618;top:-3819;width:10;height:20" coordorigin="13618,-3819" coordsize="10,20" path="m13618,-3800l13628,-3800,13628,-3819,13618,-3819,13618,-3800xe" filled="true" fillcolor="#000000" stroked="false">
                <v:path arrowok="t"/>
                <v:fill type="solid"/>
              </v:shape>
            </v:group>
            <v:group style="position:absolute;left:13618;top:-3800;width:10;height:20" coordorigin="13618,-3800" coordsize="10,20">
              <v:shape style="position:absolute;left:13618;top:-3800;width:10;height:20" coordorigin="13618,-3800" coordsize="10,20" path="m13618,-3781l13628,-3781,13628,-3800,13618,-3800,13618,-3781xe" filled="true" fillcolor="#000000" stroked="false">
                <v:path arrowok="t"/>
                <v:fill type="solid"/>
              </v:shape>
            </v:group>
            <v:group style="position:absolute;left:13618;top:-3781;width:10;height:20" coordorigin="13618,-3781" coordsize="10,20">
              <v:shape style="position:absolute;left:13618;top:-3781;width:10;height:20" coordorigin="13618,-3781" coordsize="10,20" path="m13618,-3761l13628,-3761,13628,-3781,13618,-3781,13618,-3761xe" filled="true" fillcolor="#000000" stroked="false">
                <v:path arrowok="t"/>
                <v:fill type="solid"/>
              </v:shape>
            </v:group>
            <v:group style="position:absolute;left:13618;top:-3761;width:10;height:20" coordorigin="13618,-3761" coordsize="10,20">
              <v:shape style="position:absolute;left:13618;top:-3761;width:10;height:20" coordorigin="13618,-3761" coordsize="10,20" path="m13618,-3742l13628,-3742,13628,-3761,13618,-3761,13618,-3742xe" filled="true" fillcolor="#000000" stroked="false">
                <v:path arrowok="t"/>
                <v:fill type="solid"/>
              </v:shape>
            </v:group>
            <v:group style="position:absolute;left:13618;top:-3742;width:10;height:20" coordorigin="13618,-3742" coordsize="10,20">
              <v:shape style="position:absolute;left:13618;top:-3742;width:10;height:20" coordorigin="13618,-3742" coordsize="10,20" path="m13618,-3723l13628,-3723,13628,-3742,13618,-3742,13618,-3723xe" filled="true" fillcolor="#000000" stroked="false">
                <v:path arrowok="t"/>
                <v:fill type="solid"/>
              </v:shape>
            </v:group>
            <v:group style="position:absolute;left:13618;top:-3723;width:10;height:20" coordorigin="13618,-3723" coordsize="10,20">
              <v:shape style="position:absolute;left:13618;top:-3723;width:10;height:20" coordorigin="13618,-3723" coordsize="10,20" path="m13618,-3704l13628,-3704,13628,-3723,13618,-3723,13618,-3704xe" filled="true" fillcolor="#000000" stroked="false">
                <v:path arrowok="t"/>
                <v:fill type="solid"/>
              </v:shape>
            </v:group>
            <v:group style="position:absolute;left:13618;top:-3704;width:10;height:20" coordorigin="13618,-3704" coordsize="10,20">
              <v:shape style="position:absolute;left:13618;top:-3704;width:10;height:20" coordorigin="13618,-3704" coordsize="10,20" path="m13618,-3685l13628,-3685,13628,-3704,13618,-3704,13618,-3685xe" filled="true" fillcolor="#000000" stroked="false">
                <v:path arrowok="t"/>
                <v:fill type="solid"/>
              </v:shape>
            </v:group>
            <v:group style="position:absolute;left:13618;top:-3685;width:10;height:20" coordorigin="13618,-3685" coordsize="10,20">
              <v:shape style="position:absolute;left:13618;top:-3685;width:10;height:20" coordorigin="13618,-3685" coordsize="10,20" path="m13618,-3665l13628,-3665,13628,-3685,13618,-3685,13618,-3665xe" filled="true" fillcolor="#000000" stroked="false">
                <v:path arrowok="t"/>
                <v:fill type="solid"/>
              </v:shape>
            </v:group>
            <v:group style="position:absolute;left:13618;top:-3665;width:10;height:20" coordorigin="13618,-3665" coordsize="10,20">
              <v:shape style="position:absolute;left:13618;top:-3665;width:10;height:20" coordorigin="13618,-3665" coordsize="10,20" path="m13618,-3646l13628,-3646,13628,-3665,13618,-3665,13618,-3646xe" filled="true" fillcolor="#000000" stroked="false">
                <v:path arrowok="t"/>
                <v:fill type="solid"/>
              </v:shape>
            </v:group>
            <v:group style="position:absolute;left:13618;top:-3646;width:10;height:20" coordorigin="13618,-3646" coordsize="10,20">
              <v:shape style="position:absolute;left:13618;top:-3646;width:10;height:20" coordorigin="13618,-3646" coordsize="10,20" path="m13618,-3627l13628,-3627,13628,-3646,13618,-3646,13618,-3627xe" filled="true" fillcolor="#000000" stroked="false">
                <v:path arrowok="t"/>
                <v:fill type="solid"/>
              </v:shape>
            </v:group>
            <v:group style="position:absolute;left:13618;top:-3627;width:10;height:20" coordorigin="13618,-3627" coordsize="10,20">
              <v:shape style="position:absolute;left:13618;top:-3627;width:10;height:20" coordorigin="13618,-3627" coordsize="10,20" path="m13618,-3608l13628,-3608,13628,-3627,13618,-3627,13618,-3608xe" filled="true" fillcolor="#000000" stroked="false">
                <v:path arrowok="t"/>
                <v:fill type="solid"/>
              </v:shape>
            </v:group>
            <v:group style="position:absolute;left:13618;top:-3608;width:10;height:20" coordorigin="13618,-3608" coordsize="10,20">
              <v:shape style="position:absolute;left:13618;top:-3608;width:10;height:20" coordorigin="13618,-3608" coordsize="10,20" path="m13618,-3589l13628,-3589,13628,-3608,13618,-3608,13618,-3589xe" filled="true" fillcolor="#000000" stroked="false">
                <v:path arrowok="t"/>
                <v:fill type="solid"/>
              </v:shape>
            </v:group>
            <v:group style="position:absolute;left:13618;top:-3589;width:10;height:20" coordorigin="13618,-3589" coordsize="10,20">
              <v:shape style="position:absolute;left:13618;top:-3589;width:10;height:20" coordorigin="13618,-3589" coordsize="10,20" path="m13618,-3569l13628,-3569,13628,-3589,13618,-3589,13618,-3569xe" filled="true" fillcolor="#000000" stroked="false">
                <v:path arrowok="t"/>
                <v:fill type="solid"/>
              </v:shape>
            </v:group>
            <v:group style="position:absolute;left:13618;top:-3569;width:10;height:20" coordorigin="13618,-3569" coordsize="10,20">
              <v:shape style="position:absolute;left:13618;top:-3569;width:10;height:20" coordorigin="13618,-3569" coordsize="10,20" path="m13618,-3550l13628,-3550,13628,-3569,13618,-3569,13618,-3550xe" filled="true" fillcolor="#000000" stroked="false">
                <v:path arrowok="t"/>
                <v:fill type="solid"/>
              </v:shape>
            </v:group>
            <v:group style="position:absolute;left:13618;top:-3550;width:10;height:20" coordorigin="13618,-3550" coordsize="10,20">
              <v:shape style="position:absolute;left:13618;top:-3550;width:10;height:20" coordorigin="13618,-3550" coordsize="10,20" path="m13618,-3531l13628,-3531,13628,-3550,13618,-3550,13618,-3531xe" filled="true" fillcolor="#000000" stroked="false">
                <v:path arrowok="t"/>
                <v:fill type="solid"/>
              </v:shape>
            </v:group>
            <v:group style="position:absolute;left:13618;top:-3531;width:10;height:20" coordorigin="13618,-3531" coordsize="10,20">
              <v:shape style="position:absolute;left:13618;top:-3531;width:10;height:20" coordorigin="13618,-3531" coordsize="10,20" path="m13618,-3512l13628,-3512,13628,-3531,13618,-3531,13618,-3512xe" filled="true" fillcolor="#000000" stroked="false">
                <v:path arrowok="t"/>
                <v:fill type="solid"/>
              </v:shape>
            </v:group>
            <v:group style="position:absolute;left:13618;top:-3512;width:10;height:20" coordorigin="13618,-3512" coordsize="10,20">
              <v:shape style="position:absolute;left:13618;top:-3512;width:10;height:20" coordorigin="13618,-3512" coordsize="10,20" path="m13618,-3493l13628,-3493,13628,-3512,13618,-3512,13618,-3493xe" filled="true" fillcolor="#000000" stroked="false">
                <v:path arrowok="t"/>
                <v:fill type="solid"/>
              </v:shape>
            </v:group>
            <v:group style="position:absolute;left:13618;top:-3488;width:10;height:2" coordorigin="13618,-3488" coordsize="10,2">
              <v:shape style="position:absolute;left:13618;top:-3488;width:10;height:2" coordorigin="13618,-3488" coordsize="10,0" path="m13618,-3488l13628,-3488e" filled="false" stroked="true" strokeweight=".48001pt" strokecolor="#000000">
                <v:path arrowok="t"/>
              </v:shape>
            </v:group>
            <v:group style="position:absolute;left:14248;top:-4203;width:10;height:20" coordorigin="14248,-4203" coordsize="10,20">
              <v:shape style="position:absolute;left:14248;top:-4203;width:10;height:20" coordorigin="14248,-4203" coordsize="10,20" path="m14248,-4184l14257,-4184,14257,-4203,14248,-4203,14248,-4184xe" filled="true" fillcolor="#000000" stroked="false">
                <v:path arrowok="t"/>
                <v:fill type="solid"/>
              </v:shape>
            </v:group>
            <v:group style="position:absolute;left:14248;top:-4184;width:10;height:20" coordorigin="14248,-4184" coordsize="10,20">
              <v:shape style="position:absolute;left:14248;top:-4184;width:10;height:20" coordorigin="14248,-4184" coordsize="10,20" path="m14248,-4165l14257,-4165,14257,-4184,14248,-4184,14248,-4165xe" filled="true" fillcolor="#000000" stroked="false">
                <v:path arrowok="t"/>
                <v:fill type="solid"/>
              </v:shape>
            </v:group>
            <v:group style="position:absolute;left:14248;top:-4165;width:10;height:20" coordorigin="14248,-4165" coordsize="10,20">
              <v:shape style="position:absolute;left:14248;top:-4165;width:10;height:20" coordorigin="14248,-4165" coordsize="10,20" path="m14248,-4145l14257,-4145,14257,-4165,14248,-4165,14248,-4145xe" filled="true" fillcolor="#000000" stroked="false">
                <v:path arrowok="t"/>
                <v:fill type="solid"/>
              </v:shape>
            </v:group>
            <v:group style="position:absolute;left:14248;top:-4145;width:10;height:20" coordorigin="14248,-4145" coordsize="10,20">
              <v:shape style="position:absolute;left:14248;top:-4145;width:10;height:20" coordorigin="14248,-4145" coordsize="10,20" path="m14248,-4126l14257,-4126,14257,-4145,14248,-4145,14248,-4126xe" filled="true" fillcolor="#000000" stroked="false">
                <v:path arrowok="t"/>
                <v:fill type="solid"/>
              </v:shape>
            </v:group>
            <v:group style="position:absolute;left:14248;top:-4126;width:10;height:20" coordorigin="14248,-4126" coordsize="10,20">
              <v:shape style="position:absolute;left:14248;top:-4126;width:10;height:20" coordorigin="14248,-4126" coordsize="10,20" path="m14248,-4107l14257,-4107,14257,-4126,14248,-4126,14248,-4107xe" filled="true" fillcolor="#000000" stroked="false">
                <v:path arrowok="t"/>
                <v:fill type="solid"/>
              </v:shape>
            </v:group>
            <v:group style="position:absolute;left:14248;top:-4107;width:10;height:20" coordorigin="14248,-4107" coordsize="10,20">
              <v:shape style="position:absolute;left:14248;top:-4107;width:10;height:20" coordorigin="14248,-4107" coordsize="10,20" path="m14248,-4088l14257,-4088,14257,-4107,14248,-4107,14248,-4088xe" filled="true" fillcolor="#000000" stroked="false">
                <v:path arrowok="t"/>
                <v:fill type="solid"/>
              </v:shape>
            </v:group>
            <v:group style="position:absolute;left:14248;top:-4088;width:10;height:20" coordorigin="14248,-4088" coordsize="10,20">
              <v:shape style="position:absolute;left:14248;top:-4088;width:10;height:20" coordorigin="14248,-4088" coordsize="10,20" path="m14248,-4069l14257,-4069,14257,-4088,14248,-4088,14248,-4069xe" filled="true" fillcolor="#000000" stroked="false">
                <v:path arrowok="t"/>
                <v:fill type="solid"/>
              </v:shape>
            </v:group>
            <v:group style="position:absolute;left:14248;top:-4069;width:10;height:20" coordorigin="14248,-4069" coordsize="10,20">
              <v:shape style="position:absolute;left:14248;top:-4069;width:10;height:20" coordorigin="14248,-4069" coordsize="10,20" path="m14248,-4049l14257,-4049,14257,-4069,14248,-4069,14248,-4049xe" filled="true" fillcolor="#000000" stroked="false">
                <v:path arrowok="t"/>
                <v:fill type="solid"/>
              </v:shape>
            </v:group>
            <v:group style="position:absolute;left:14248;top:-4049;width:10;height:20" coordorigin="14248,-4049" coordsize="10,20">
              <v:shape style="position:absolute;left:14248;top:-4049;width:10;height:20" coordorigin="14248,-4049" coordsize="10,20" path="m14248,-4030l14257,-4030,14257,-4049,14248,-4049,14248,-4030xe" filled="true" fillcolor="#000000" stroked="false">
                <v:path arrowok="t"/>
                <v:fill type="solid"/>
              </v:shape>
            </v:group>
            <v:group style="position:absolute;left:14248;top:-4030;width:10;height:20" coordorigin="14248,-4030" coordsize="10,20">
              <v:shape style="position:absolute;left:14248;top:-4030;width:10;height:20" coordorigin="14248,-4030" coordsize="10,20" path="m14248,-4011l14257,-4011,14257,-4030,14248,-4030,14248,-4011xe" filled="true" fillcolor="#000000" stroked="false">
                <v:path arrowok="t"/>
                <v:fill type="solid"/>
              </v:shape>
            </v:group>
            <v:group style="position:absolute;left:14248;top:-4011;width:10;height:20" coordorigin="14248,-4011" coordsize="10,20">
              <v:shape style="position:absolute;left:14248;top:-4011;width:10;height:20" coordorigin="14248,-4011" coordsize="10,20" path="m14248,-3992l14257,-3992,14257,-4011,14248,-4011,14248,-3992xe" filled="true" fillcolor="#000000" stroked="false">
                <v:path arrowok="t"/>
                <v:fill type="solid"/>
              </v:shape>
            </v:group>
            <v:group style="position:absolute;left:14248;top:-3992;width:10;height:20" coordorigin="14248,-3992" coordsize="10,20">
              <v:shape style="position:absolute;left:14248;top:-3992;width:10;height:20" coordorigin="14248,-3992" coordsize="10,20" path="m14248,-3973l14257,-3973,14257,-3992,14248,-3992,14248,-3973xe" filled="true" fillcolor="#000000" stroked="false">
                <v:path arrowok="t"/>
                <v:fill type="solid"/>
              </v:shape>
            </v:group>
            <v:group style="position:absolute;left:14248;top:-3973;width:10;height:20" coordorigin="14248,-3973" coordsize="10,20">
              <v:shape style="position:absolute;left:14248;top:-3973;width:10;height:20" coordorigin="14248,-3973" coordsize="10,20" path="m14248,-3953l14257,-3953,14257,-3973,14248,-3973,14248,-3953xe" filled="true" fillcolor="#000000" stroked="false">
                <v:path arrowok="t"/>
                <v:fill type="solid"/>
              </v:shape>
            </v:group>
            <v:group style="position:absolute;left:14248;top:-3953;width:10;height:20" coordorigin="14248,-3953" coordsize="10,20">
              <v:shape style="position:absolute;left:14248;top:-3953;width:10;height:20" coordorigin="14248,-3953" coordsize="10,20" path="m14248,-3934l14257,-3934,14257,-3953,14248,-3953,14248,-3934xe" filled="true" fillcolor="#000000" stroked="false">
                <v:path arrowok="t"/>
                <v:fill type="solid"/>
              </v:shape>
            </v:group>
            <v:group style="position:absolute;left:14248;top:-3934;width:10;height:20" coordorigin="14248,-3934" coordsize="10,20">
              <v:shape style="position:absolute;left:14248;top:-3934;width:10;height:20" coordorigin="14248,-3934" coordsize="10,20" path="m14248,-3915l14257,-3915,14257,-3934,14248,-3934,14248,-3915xe" filled="true" fillcolor="#000000" stroked="false">
                <v:path arrowok="t"/>
                <v:fill type="solid"/>
              </v:shape>
            </v:group>
            <v:group style="position:absolute;left:14248;top:-3915;width:10;height:20" coordorigin="14248,-3915" coordsize="10,20">
              <v:shape style="position:absolute;left:14248;top:-3915;width:10;height:20" coordorigin="14248,-3915" coordsize="10,20" path="m14248,-3896l14257,-3896,14257,-3915,14248,-3915,14248,-3896xe" filled="true" fillcolor="#000000" stroked="false">
                <v:path arrowok="t"/>
                <v:fill type="solid"/>
              </v:shape>
            </v:group>
            <v:group style="position:absolute;left:14248;top:-3896;width:10;height:20" coordorigin="14248,-3896" coordsize="10,20">
              <v:shape style="position:absolute;left:14248;top:-3896;width:10;height:20" coordorigin="14248,-3896" coordsize="10,20" path="m14248,-3877l14257,-3877,14257,-3896,14248,-3896,14248,-3877xe" filled="true" fillcolor="#000000" stroked="false">
                <v:path arrowok="t"/>
                <v:fill type="solid"/>
              </v:shape>
            </v:group>
            <v:group style="position:absolute;left:14248;top:-3877;width:10;height:20" coordorigin="14248,-3877" coordsize="10,20">
              <v:shape style="position:absolute;left:14248;top:-3877;width:10;height:20" coordorigin="14248,-3877" coordsize="10,20" path="m14248,-3857l14257,-3857,14257,-3877,14248,-3877,14248,-3857xe" filled="true" fillcolor="#000000" stroked="false">
                <v:path arrowok="t"/>
                <v:fill type="solid"/>
              </v:shape>
            </v:group>
            <v:group style="position:absolute;left:14248;top:-3857;width:10;height:20" coordorigin="14248,-3857" coordsize="10,20">
              <v:shape style="position:absolute;left:14248;top:-3857;width:10;height:20" coordorigin="14248,-3857" coordsize="10,20" path="m14248,-3838l14257,-3838,14257,-3857,14248,-3857,14248,-3838xe" filled="true" fillcolor="#000000" stroked="false">
                <v:path arrowok="t"/>
                <v:fill type="solid"/>
              </v:shape>
            </v:group>
            <v:group style="position:absolute;left:14248;top:-3838;width:10;height:20" coordorigin="14248,-3838" coordsize="10,20">
              <v:shape style="position:absolute;left:14248;top:-3838;width:10;height:20" coordorigin="14248,-3838" coordsize="10,20" path="m14248,-3819l14257,-3819,14257,-3838,14248,-3838,14248,-3819xe" filled="true" fillcolor="#000000" stroked="false">
                <v:path arrowok="t"/>
                <v:fill type="solid"/>
              </v:shape>
            </v:group>
            <v:group style="position:absolute;left:14248;top:-3819;width:10;height:20" coordorigin="14248,-3819" coordsize="10,20">
              <v:shape style="position:absolute;left:14248;top:-3819;width:10;height:20" coordorigin="14248,-3819" coordsize="10,20" path="m14248,-3800l14257,-3800,14257,-3819,14248,-3819,14248,-3800xe" filled="true" fillcolor="#000000" stroked="false">
                <v:path arrowok="t"/>
                <v:fill type="solid"/>
              </v:shape>
            </v:group>
            <v:group style="position:absolute;left:14248;top:-3800;width:10;height:20" coordorigin="14248,-3800" coordsize="10,20">
              <v:shape style="position:absolute;left:14248;top:-3800;width:10;height:20" coordorigin="14248,-3800" coordsize="10,20" path="m14248,-3781l14257,-3781,14257,-3800,14248,-3800,14248,-3781xe" filled="true" fillcolor="#000000" stroked="false">
                <v:path arrowok="t"/>
                <v:fill type="solid"/>
              </v:shape>
            </v:group>
            <v:group style="position:absolute;left:14248;top:-3781;width:10;height:20" coordorigin="14248,-3781" coordsize="10,20">
              <v:shape style="position:absolute;left:14248;top:-3781;width:10;height:20" coordorigin="14248,-3781" coordsize="10,20" path="m14248,-3761l14257,-3761,14257,-3781,14248,-3781,14248,-3761xe" filled="true" fillcolor="#000000" stroked="false">
                <v:path arrowok="t"/>
                <v:fill type="solid"/>
              </v:shape>
            </v:group>
            <v:group style="position:absolute;left:14248;top:-3761;width:10;height:20" coordorigin="14248,-3761" coordsize="10,20">
              <v:shape style="position:absolute;left:14248;top:-3761;width:10;height:20" coordorigin="14248,-3761" coordsize="10,20" path="m14248,-3742l14257,-3742,14257,-3761,14248,-3761,14248,-3742xe" filled="true" fillcolor="#000000" stroked="false">
                <v:path arrowok="t"/>
                <v:fill type="solid"/>
              </v:shape>
            </v:group>
            <v:group style="position:absolute;left:14248;top:-3742;width:10;height:20" coordorigin="14248,-3742" coordsize="10,20">
              <v:shape style="position:absolute;left:14248;top:-3742;width:10;height:20" coordorigin="14248,-3742" coordsize="10,20" path="m14248,-3723l14257,-3723,14257,-3742,14248,-3742,14248,-3723xe" filled="true" fillcolor="#000000" stroked="false">
                <v:path arrowok="t"/>
                <v:fill type="solid"/>
              </v:shape>
            </v:group>
            <v:group style="position:absolute;left:14248;top:-3723;width:10;height:20" coordorigin="14248,-3723" coordsize="10,20">
              <v:shape style="position:absolute;left:14248;top:-3723;width:10;height:20" coordorigin="14248,-3723" coordsize="10,20" path="m14248,-3704l14257,-3704,14257,-3723,14248,-3723,14248,-3704xe" filled="true" fillcolor="#000000" stroked="false">
                <v:path arrowok="t"/>
                <v:fill type="solid"/>
              </v:shape>
            </v:group>
            <v:group style="position:absolute;left:14248;top:-3704;width:10;height:20" coordorigin="14248,-3704" coordsize="10,20">
              <v:shape style="position:absolute;left:14248;top:-3704;width:10;height:20" coordorigin="14248,-3704" coordsize="10,20" path="m14248,-3685l14257,-3685,14257,-3704,14248,-3704,14248,-3685xe" filled="true" fillcolor="#000000" stroked="false">
                <v:path arrowok="t"/>
                <v:fill type="solid"/>
              </v:shape>
            </v:group>
            <v:group style="position:absolute;left:14248;top:-3685;width:10;height:20" coordorigin="14248,-3685" coordsize="10,20">
              <v:shape style="position:absolute;left:14248;top:-3685;width:10;height:20" coordorigin="14248,-3685" coordsize="10,20" path="m14248,-3665l14257,-3665,14257,-3685,14248,-3685,14248,-3665xe" filled="true" fillcolor="#000000" stroked="false">
                <v:path arrowok="t"/>
                <v:fill type="solid"/>
              </v:shape>
            </v:group>
            <v:group style="position:absolute;left:14248;top:-3665;width:10;height:20" coordorigin="14248,-3665" coordsize="10,20">
              <v:shape style="position:absolute;left:14248;top:-3665;width:10;height:20" coordorigin="14248,-3665" coordsize="10,20" path="m14248,-3646l14257,-3646,14257,-3665,14248,-3665,14248,-3646xe" filled="true" fillcolor="#000000" stroked="false">
                <v:path arrowok="t"/>
                <v:fill type="solid"/>
              </v:shape>
            </v:group>
            <v:group style="position:absolute;left:14248;top:-3646;width:10;height:20" coordorigin="14248,-3646" coordsize="10,20">
              <v:shape style="position:absolute;left:14248;top:-3646;width:10;height:20" coordorigin="14248,-3646" coordsize="10,20" path="m14248,-3627l14257,-3627,14257,-3646,14248,-3646,14248,-3627xe" filled="true" fillcolor="#000000" stroked="false">
                <v:path arrowok="t"/>
                <v:fill type="solid"/>
              </v:shape>
            </v:group>
            <v:group style="position:absolute;left:14248;top:-3627;width:10;height:20" coordorigin="14248,-3627" coordsize="10,20">
              <v:shape style="position:absolute;left:14248;top:-3627;width:10;height:20" coordorigin="14248,-3627" coordsize="10,20" path="m14248,-3608l14257,-3608,14257,-3627,14248,-3627,14248,-3608xe" filled="true" fillcolor="#000000" stroked="false">
                <v:path arrowok="t"/>
                <v:fill type="solid"/>
              </v:shape>
            </v:group>
            <v:group style="position:absolute;left:14248;top:-3608;width:10;height:20" coordorigin="14248,-3608" coordsize="10,20">
              <v:shape style="position:absolute;left:14248;top:-3608;width:10;height:20" coordorigin="14248,-3608" coordsize="10,20" path="m14248,-3589l14257,-3589,14257,-3608,14248,-3608,14248,-3589xe" filled="true" fillcolor="#000000" stroked="false">
                <v:path arrowok="t"/>
                <v:fill type="solid"/>
              </v:shape>
            </v:group>
            <v:group style="position:absolute;left:14248;top:-3589;width:10;height:20" coordorigin="14248,-3589" coordsize="10,20">
              <v:shape style="position:absolute;left:14248;top:-3589;width:10;height:20" coordorigin="14248,-3589" coordsize="10,20" path="m14248,-3569l14257,-3569,14257,-3589,14248,-3589,14248,-3569xe" filled="true" fillcolor="#000000" stroked="false">
                <v:path arrowok="t"/>
                <v:fill type="solid"/>
              </v:shape>
            </v:group>
            <v:group style="position:absolute;left:14248;top:-3569;width:10;height:20" coordorigin="14248,-3569" coordsize="10,20">
              <v:shape style="position:absolute;left:14248;top:-3569;width:10;height:20" coordorigin="14248,-3569" coordsize="10,20" path="m14248,-3550l14257,-3550,14257,-3569,14248,-3569,14248,-3550xe" filled="true" fillcolor="#000000" stroked="false">
                <v:path arrowok="t"/>
                <v:fill type="solid"/>
              </v:shape>
            </v:group>
            <v:group style="position:absolute;left:14248;top:-3550;width:10;height:20" coordorigin="14248,-3550" coordsize="10,20">
              <v:shape style="position:absolute;left:14248;top:-3550;width:10;height:20" coordorigin="14248,-3550" coordsize="10,20" path="m14248,-3531l14257,-3531,14257,-3550,14248,-3550,14248,-3531xe" filled="true" fillcolor="#000000" stroked="false">
                <v:path arrowok="t"/>
                <v:fill type="solid"/>
              </v:shape>
            </v:group>
            <v:group style="position:absolute;left:14248;top:-3531;width:10;height:20" coordorigin="14248,-3531" coordsize="10,20">
              <v:shape style="position:absolute;left:14248;top:-3531;width:10;height:20" coordorigin="14248,-3531" coordsize="10,20" path="m14248,-3512l14257,-3512,14257,-3531,14248,-3531,14248,-3512xe" filled="true" fillcolor="#000000" stroked="false">
                <v:path arrowok="t"/>
                <v:fill type="solid"/>
              </v:shape>
            </v:group>
            <v:group style="position:absolute;left:14248;top:-3512;width:10;height:20" coordorigin="14248,-3512" coordsize="10,20">
              <v:shape style="position:absolute;left:14248;top:-3512;width:10;height:20" coordorigin="14248,-3512" coordsize="10,20" path="m14248,-3493l14257,-3493,14257,-3512,14248,-3512,14248,-3493xe" filled="true" fillcolor="#000000" stroked="false">
                <v:path arrowok="t"/>
                <v:fill type="solid"/>
              </v:shape>
            </v:group>
            <v:group style="position:absolute;left:14248;top:-3488;width:10;height:2" coordorigin="14248,-3488" coordsize="10,2">
              <v:shape style="position:absolute;left:14248;top:-3488;width:10;height:2" coordorigin="14248,-3488" coordsize="10,0" path="m14248,-3488l14257,-3488e" filled="false" stroked="true" strokeweight=".48001pt" strokecolor="#000000">
                <v:path arrowok="t"/>
              </v:shape>
              <v:shape style="position:absolute;left:1332;top:-3483;width:1947;height:10" type="#_x0000_t75" stroked="false">
                <v:imagedata r:id="rId90" o:title=""/>
              </v:shape>
              <v:shape style="position:absolute;left:3274;top:-3483;width:1564;height:10" type="#_x0000_t75" stroked="false">
                <v:imagedata r:id="rId111" o:title=""/>
              </v:shape>
              <v:shape style="position:absolute;left:4833;top:-3483;width:3407;height:10" type="#_x0000_t75" stroked="false">
                <v:imagedata r:id="rId92" o:title=""/>
              </v:shape>
              <v:shape style="position:absolute;left:8235;top:-3483;width:7274;height:10" type="#_x0000_t75" stroked="false">
                <v:imagedata r:id="rId112" o:title=""/>
              </v:shape>
            </v:group>
            <v:group style="position:absolute;left:3279;top:-3473;width:10;height:20" coordorigin="3279,-3473" coordsize="10,20">
              <v:shape style="position:absolute;left:3279;top:-3473;width:10;height:20" coordorigin="3279,-3473" coordsize="10,20" path="m3279,-3454l3288,-3454,3288,-3473,3279,-3473,3279,-3454xe" filled="true" fillcolor="#000000" stroked="false">
                <v:path arrowok="t"/>
                <v:fill type="solid"/>
              </v:shape>
            </v:group>
            <v:group style="position:absolute;left:3279;top:-3454;width:10;height:20" coordorigin="3279,-3454" coordsize="10,20">
              <v:shape style="position:absolute;left:3279;top:-3454;width:10;height:20" coordorigin="3279,-3454" coordsize="10,20" path="m3279,-3435l3288,-3435,3288,-3454,3279,-3454,3279,-3435xe" filled="true" fillcolor="#000000" stroked="false">
                <v:path arrowok="t"/>
                <v:fill type="solid"/>
              </v:shape>
            </v:group>
            <v:group style="position:absolute;left:3279;top:-3435;width:10;height:20" coordorigin="3279,-3435" coordsize="10,20">
              <v:shape style="position:absolute;left:3279;top:-3435;width:10;height:20" coordorigin="3279,-3435" coordsize="10,20" path="m3279,-3416l3288,-3416,3288,-3435,3279,-3435,3279,-3416xe" filled="true" fillcolor="#000000" stroked="false">
                <v:path arrowok="t"/>
                <v:fill type="solid"/>
              </v:shape>
            </v:group>
            <v:group style="position:absolute;left:3279;top:-3416;width:10;height:20" coordorigin="3279,-3416" coordsize="10,20">
              <v:shape style="position:absolute;left:3279;top:-3416;width:10;height:20" coordorigin="3279,-3416" coordsize="10,20" path="m3279,-3397l3288,-3397,3288,-3416,3279,-3416,3279,-3397xe" filled="true" fillcolor="#000000" stroked="false">
                <v:path arrowok="t"/>
                <v:fill type="solid"/>
              </v:shape>
            </v:group>
            <v:group style="position:absolute;left:3279;top:-3397;width:10;height:20" coordorigin="3279,-3397" coordsize="10,20">
              <v:shape style="position:absolute;left:3279;top:-3397;width:10;height:20" coordorigin="3279,-3397" coordsize="10,20" path="m3279,-3377l3288,-3377,3288,-3397,3279,-3397,3279,-3377xe" filled="true" fillcolor="#000000" stroked="false">
                <v:path arrowok="t"/>
                <v:fill type="solid"/>
              </v:shape>
            </v:group>
            <v:group style="position:absolute;left:3279;top:-3377;width:10;height:20" coordorigin="3279,-3377" coordsize="10,20">
              <v:shape style="position:absolute;left:3279;top:-3377;width:10;height:20" coordorigin="3279,-3377" coordsize="10,20" path="m3279,-3358l3288,-3358,3288,-3377,3279,-3377,3279,-3358xe" filled="true" fillcolor="#000000" stroked="false">
                <v:path arrowok="t"/>
                <v:fill type="solid"/>
              </v:shape>
            </v:group>
            <v:group style="position:absolute;left:3279;top:-3358;width:10;height:20" coordorigin="3279,-3358" coordsize="10,20">
              <v:shape style="position:absolute;left:3279;top:-3358;width:10;height:20" coordorigin="3279,-3358" coordsize="10,20" path="m3279,-3339l3288,-3339,3288,-3358,3279,-3358,3279,-3339xe" filled="true" fillcolor="#000000" stroked="false">
                <v:path arrowok="t"/>
                <v:fill type="solid"/>
              </v:shape>
            </v:group>
            <v:group style="position:absolute;left:3279;top:-3339;width:10;height:20" coordorigin="3279,-3339" coordsize="10,20">
              <v:shape style="position:absolute;left:3279;top:-3339;width:10;height:20" coordorigin="3279,-3339" coordsize="10,20" path="m3279,-3320l3288,-3320,3288,-3339,3279,-3339,3279,-3320xe" filled="true" fillcolor="#000000" stroked="false">
                <v:path arrowok="t"/>
                <v:fill type="solid"/>
              </v:shape>
            </v:group>
            <v:group style="position:absolute;left:3279;top:-3320;width:10;height:20" coordorigin="3279,-3320" coordsize="10,20">
              <v:shape style="position:absolute;left:3279;top:-3320;width:10;height:20" coordorigin="3279,-3320" coordsize="10,20" path="m3279,-3301l3288,-3301,3288,-3320,3279,-3320,3279,-3301xe" filled="true" fillcolor="#000000" stroked="false">
                <v:path arrowok="t"/>
                <v:fill type="solid"/>
              </v:shape>
            </v:group>
            <v:group style="position:absolute;left:3279;top:-3301;width:10;height:20" coordorigin="3279,-3301" coordsize="10,20">
              <v:shape style="position:absolute;left:3279;top:-3301;width:10;height:20" coordorigin="3279,-3301" coordsize="10,20" path="m3279,-3281l3288,-3281,3288,-3301,3279,-3301,3279,-3281xe" filled="true" fillcolor="#000000" stroked="false">
                <v:path arrowok="t"/>
                <v:fill type="solid"/>
              </v:shape>
            </v:group>
            <v:group style="position:absolute;left:3279;top:-3281;width:10;height:20" coordorigin="3279,-3281" coordsize="10,20">
              <v:shape style="position:absolute;left:3279;top:-3281;width:10;height:20" coordorigin="3279,-3281" coordsize="10,20" path="m3279,-3262l3288,-3262,3288,-3281,3279,-3281,3279,-3262xe" filled="true" fillcolor="#000000" stroked="false">
                <v:path arrowok="t"/>
                <v:fill type="solid"/>
              </v:shape>
            </v:group>
            <v:group style="position:absolute;left:3279;top:-3262;width:10;height:20" coordorigin="3279,-3262" coordsize="10,20">
              <v:shape style="position:absolute;left:3279;top:-3262;width:10;height:20" coordorigin="3279,-3262" coordsize="10,20" path="m3279,-3243l3288,-3243,3288,-3262,3279,-3262,3279,-3243xe" filled="true" fillcolor="#000000" stroked="false">
                <v:path arrowok="t"/>
                <v:fill type="solid"/>
              </v:shape>
            </v:group>
            <v:group style="position:absolute;left:3279;top:-3243;width:10;height:20" coordorigin="3279,-3243" coordsize="10,20">
              <v:shape style="position:absolute;left:3279;top:-3243;width:10;height:20" coordorigin="3279,-3243" coordsize="10,20" path="m3279,-3224l3288,-3224,3288,-3243,3279,-3243,3279,-3224xe" filled="true" fillcolor="#000000" stroked="false">
                <v:path arrowok="t"/>
                <v:fill type="solid"/>
              </v:shape>
            </v:group>
            <v:group style="position:absolute;left:3279;top:-3224;width:10;height:20" coordorigin="3279,-3224" coordsize="10,20">
              <v:shape style="position:absolute;left:3279;top:-3224;width:10;height:20" coordorigin="3279,-3224" coordsize="10,20" path="m3279,-3205l3288,-3205,3288,-3224,3279,-3224,3279,-3205xe" filled="true" fillcolor="#000000" stroked="false">
                <v:path arrowok="t"/>
                <v:fill type="solid"/>
              </v:shape>
            </v:group>
            <v:group style="position:absolute;left:3279;top:-3205;width:10;height:20" coordorigin="3279,-3205" coordsize="10,20">
              <v:shape style="position:absolute;left:3279;top:-3205;width:10;height:20" coordorigin="3279,-3205" coordsize="10,20" path="m3279,-3185l3288,-3185,3288,-3205,3279,-3205,3279,-3185xe" filled="true" fillcolor="#000000" stroked="false">
                <v:path arrowok="t"/>
                <v:fill type="solid"/>
              </v:shape>
            </v:group>
            <v:group style="position:absolute;left:3279;top:-3185;width:10;height:20" coordorigin="3279,-3185" coordsize="10,20">
              <v:shape style="position:absolute;left:3279;top:-3185;width:10;height:20" coordorigin="3279,-3185" coordsize="10,20" path="m3279,-3166l3288,-3166,3288,-3185,3279,-3185,3279,-3166xe" filled="true" fillcolor="#000000" stroked="false">
                <v:path arrowok="t"/>
                <v:fill type="solid"/>
              </v:shape>
            </v:group>
            <v:group style="position:absolute;left:3279;top:-3166;width:10;height:20" coordorigin="3279,-3166" coordsize="10,20">
              <v:shape style="position:absolute;left:3279;top:-3166;width:10;height:20" coordorigin="3279,-3166" coordsize="10,20" path="m3279,-3147l3288,-3147,3288,-3166,3279,-3166,3279,-3147xe" filled="true" fillcolor="#000000" stroked="false">
                <v:path arrowok="t"/>
                <v:fill type="solid"/>
              </v:shape>
            </v:group>
            <v:group style="position:absolute;left:3279;top:-3147;width:10;height:20" coordorigin="3279,-3147" coordsize="10,20">
              <v:shape style="position:absolute;left:3279;top:-3147;width:10;height:20" coordorigin="3279,-3147" coordsize="10,20" path="m3279,-3128l3288,-3128,3288,-3147,3279,-3147,3279,-3128xe" filled="true" fillcolor="#000000" stroked="false">
                <v:path arrowok="t"/>
                <v:fill type="solid"/>
              </v:shape>
            </v:group>
            <v:group style="position:absolute;left:3279;top:-3128;width:10;height:20" coordorigin="3279,-3128" coordsize="10,20">
              <v:shape style="position:absolute;left:3279;top:-3128;width:10;height:20" coordorigin="3279,-3128" coordsize="10,20" path="m3279,-3109l3288,-3109,3288,-3128,3279,-3128,3279,-3109xe" filled="true" fillcolor="#000000" stroked="false">
                <v:path arrowok="t"/>
                <v:fill type="solid"/>
              </v:shape>
            </v:group>
            <v:group style="position:absolute;left:3279;top:-3109;width:10;height:20" coordorigin="3279,-3109" coordsize="10,20">
              <v:shape style="position:absolute;left:3279;top:-3109;width:10;height:20" coordorigin="3279,-3109" coordsize="10,20" path="m3279,-3089l3288,-3089,3288,-3109,3279,-3109,3279,-3089xe" filled="true" fillcolor="#000000" stroked="false">
                <v:path arrowok="t"/>
                <v:fill type="solid"/>
              </v:shape>
            </v:group>
            <v:group style="position:absolute;left:3279;top:-3089;width:10;height:20" coordorigin="3279,-3089" coordsize="10,20">
              <v:shape style="position:absolute;left:3279;top:-3089;width:10;height:20" coordorigin="3279,-3089" coordsize="10,20" path="m3279,-3070l3288,-3070,3288,-3089,3279,-3089,3279,-3070xe" filled="true" fillcolor="#000000" stroked="false">
                <v:path arrowok="t"/>
                <v:fill type="solid"/>
              </v:shape>
            </v:group>
            <v:group style="position:absolute;left:3279;top:-3070;width:10;height:20" coordorigin="3279,-3070" coordsize="10,20">
              <v:shape style="position:absolute;left:3279;top:-3070;width:10;height:20" coordorigin="3279,-3070" coordsize="10,20" path="m3279,-3051l3288,-3051,3288,-3070,3279,-3070,3279,-3051xe" filled="true" fillcolor="#000000" stroked="false">
                <v:path arrowok="t"/>
                <v:fill type="solid"/>
              </v:shape>
            </v:group>
            <v:group style="position:absolute;left:3279;top:-3051;width:10;height:20" coordorigin="3279,-3051" coordsize="10,20">
              <v:shape style="position:absolute;left:3279;top:-3051;width:10;height:20" coordorigin="3279,-3051" coordsize="10,20" path="m3279,-3032l3288,-3032,3288,-3051,3279,-3051,3279,-3032xe" filled="true" fillcolor="#000000" stroked="false">
                <v:path arrowok="t"/>
                <v:fill type="solid"/>
              </v:shape>
            </v:group>
            <v:group style="position:absolute;left:3279;top:-3032;width:10;height:20" coordorigin="3279,-3032" coordsize="10,20">
              <v:shape style="position:absolute;left:3279;top:-3032;width:10;height:20" coordorigin="3279,-3032" coordsize="10,20" path="m3279,-3013l3288,-3013,3288,-3032,3279,-3032,3279,-3013xe" filled="true" fillcolor="#000000" stroked="false">
                <v:path arrowok="t"/>
                <v:fill type="solid"/>
              </v:shape>
            </v:group>
            <v:group style="position:absolute;left:3279;top:-3013;width:10;height:20" coordorigin="3279,-3013" coordsize="10,20">
              <v:shape style="position:absolute;left:3279;top:-3013;width:10;height:20" coordorigin="3279,-3013" coordsize="10,20" path="m3279,-2993l3288,-2993,3288,-3013,3279,-3013,3279,-2993xe" filled="true" fillcolor="#000000" stroked="false">
                <v:path arrowok="t"/>
                <v:fill type="solid"/>
              </v:shape>
            </v:group>
            <v:group style="position:absolute;left:3279;top:-2993;width:10;height:20" coordorigin="3279,-2993" coordsize="10,20">
              <v:shape style="position:absolute;left:3279;top:-2993;width:10;height:20" coordorigin="3279,-2993" coordsize="10,20" path="m3279,-2974l3288,-2974,3288,-2993,3279,-2993,3279,-2974xe" filled="true" fillcolor="#000000" stroked="false">
                <v:path arrowok="t"/>
                <v:fill type="solid"/>
              </v:shape>
            </v:group>
            <v:group style="position:absolute;left:3279;top:-2974;width:10;height:20" coordorigin="3279,-2974" coordsize="10,20">
              <v:shape style="position:absolute;left:3279;top:-2974;width:10;height:20" coordorigin="3279,-2974" coordsize="10,20" path="m3279,-2955l3288,-2955,3288,-2974,3279,-2974,3279,-2955xe" filled="true" fillcolor="#000000" stroked="false">
                <v:path arrowok="t"/>
                <v:fill type="solid"/>
              </v:shape>
            </v:group>
            <v:group style="position:absolute;left:3279;top:-2955;width:10;height:20" coordorigin="3279,-2955" coordsize="10,20">
              <v:shape style="position:absolute;left:3279;top:-2955;width:10;height:20" coordorigin="3279,-2955" coordsize="10,20" path="m3279,-2936l3288,-2936,3288,-2955,3279,-2955,3279,-2936xe" filled="true" fillcolor="#000000" stroked="false">
                <v:path arrowok="t"/>
                <v:fill type="solid"/>
              </v:shape>
            </v:group>
            <v:group style="position:absolute;left:3279;top:-2936;width:10;height:20" coordorigin="3279,-2936" coordsize="10,20">
              <v:shape style="position:absolute;left:3279;top:-2936;width:10;height:20" coordorigin="3279,-2936" coordsize="10,20" path="m3279,-2917l3288,-2917,3288,-2936,3279,-2936,3279,-2917xe" filled="true" fillcolor="#000000" stroked="false">
                <v:path arrowok="t"/>
                <v:fill type="solid"/>
              </v:shape>
            </v:group>
            <v:group style="position:absolute;left:3279;top:-2917;width:10;height:20" coordorigin="3279,-2917" coordsize="10,20">
              <v:shape style="position:absolute;left:3279;top:-2917;width:10;height:20" coordorigin="3279,-2917" coordsize="10,20" path="m3279,-2897l3288,-2897,3288,-2917,3279,-2917,3279,-2897xe" filled="true" fillcolor="#000000" stroked="false">
                <v:path arrowok="t"/>
                <v:fill type="solid"/>
              </v:shape>
            </v:group>
            <v:group style="position:absolute;left:3279;top:-2897;width:10;height:20" coordorigin="3279,-2897" coordsize="10,20">
              <v:shape style="position:absolute;left:3279;top:-2897;width:10;height:20" coordorigin="3279,-2897" coordsize="10,20" path="m3279,-2878l3288,-2878,3288,-2897,3279,-2897,3279,-2878xe" filled="true" fillcolor="#000000" stroked="false">
                <v:path arrowok="t"/>
                <v:fill type="solid"/>
              </v:shape>
            </v:group>
            <v:group style="position:absolute;left:3279;top:-2878;width:10;height:20" coordorigin="3279,-2878" coordsize="10,20">
              <v:shape style="position:absolute;left:3279;top:-2878;width:10;height:20" coordorigin="3279,-2878" coordsize="10,20" path="m3279,-2859l3288,-2859,3288,-2878,3279,-2878,3279,-2859xe" filled="true" fillcolor="#000000" stroked="false">
                <v:path arrowok="t"/>
                <v:fill type="solid"/>
              </v:shape>
            </v:group>
            <v:group style="position:absolute;left:3279;top:-2859;width:10;height:20" coordorigin="3279,-2859" coordsize="10,20">
              <v:shape style="position:absolute;left:3279;top:-2859;width:10;height:20" coordorigin="3279,-2859" coordsize="10,20" path="m3279,-2840l3288,-2840,3288,-2859,3279,-2859,3279,-2840xe" filled="true" fillcolor="#000000" stroked="false">
                <v:path arrowok="t"/>
                <v:fill type="solid"/>
              </v:shape>
            </v:group>
            <v:group style="position:absolute;left:3279;top:-2840;width:10;height:20" coordorigin="3279,-2840" coordsize="10,20">
              <v:shape style="position:absolute;left:3279;top:-2840;width:10;height:20" coordorigin="3279,-2840" coordsize="10,20" path="m3279,-2821l3288,-2821,3288,-2840,3279,-2840,3279,-2821xe" filled="true" fillcolor="#000000" stroked="false">
                <v:path arrowok="t"/>
                <v:fill type="solid"/>
              </v:shape>
            </v:group>
            <v:group style="position:absolute;left:3279;top:-2821;width:10;height:20" coordorigin="3279,-2821" coordsize="10,20">
              <v:shape style="position:absolute;left:3279;top:-2821;width:10;height:20" coordorigin="3279,-2821" coordsize="10,20" path="m3279,-2801l3288,-2801,3288,-2821,3279,-2821,3279,-2801xe" filled="true" fillcolor="#000000" stroked="false">
                <v:path arrowok="t"/>
                <v:fill type="solid"/>
              </v:shape>
            </v:group>
            <v:group style="position:absolute;left:3279;top:-2801;width:10;height:20" coordorigin="3279,-2801" coordsize="10,20">
              <v:shape style="position:absolute;left:3279;top:-2801;width:10;height:20" coordorigin="3279,-2801" coordsize="10,20" path="m3279,-2782l3288,-2782,3288,-2801,3279,-2801,3279,-2782xe" filled="true" fillcolor="#000000" stroked="false">
                <v:path arrowok="t"/>
                <v:fill type="solid"/>
              </v:shape>
            </v:group>
            <v:group style="position:absolute;left:3279;top:-2782;width:10;height:20" coordorigin="3279,-2782" coordsize="10,20">
              <v:shape style="position:absolute;left:3279;top:-2782;width:10;height:20" coordorigin="3279,-2782" coordsize="10,20" path="m3279,-2763l3288,-2763,3288,-2782,3279,-2782,3279,-2763xe" filled="true" fillcolor="#000000" stroked="false">
                <v:path arrowok="t"/>
                <v:fill type="solid"/>
              </v:shape>
            </v:group>
            <v:group style="position:absolute;left:3279;top:-2758;width:10;height:2" coordorigin="3279,-2758" coordsize="10,2">
              <v:shape style="position:absolute;left:3279;top:-2758;width:10;height:2" coordorigin="3279,-2758" coordsize="10,0" path="m3279,-2758l3288,-2758e" filled="false" stroked="true" strokeweight=".48001pt" strokecolor="#000000">
                <v:path arrowok="t"/>
              </v:shape>
            </v:group>
            <v:group style="position:absolute;left:4838;top:-3473;width:10;height:20" coordorigin="4838,-3473" coordsize="10,20">
              <v:shape style="position:absolute;left:4838;top:-3473;width:10;height:20" coordorigin="4838,-3473" coordsize="10,20" path="m4838,-3454l4847,-3454,4847,-3473,4838,-3473,4838,-3454xe" filled="true" fillcolor="#000000" stroked="false">
                <v:path arrowok="t"/>
                <v:fill type="solid"/>
              </v:shape>
            </v:group>
            <v:group style="position:absolute;left:4838;top:-3454;width:10;height:20" coordorigin="4838,-3454" coordsize="10,20">
              <v:shape style="position:absolute;left:4838;top:-3454;width:10;height:20" coordorigin="4838,-3454" coordsize="10,20" path="m4838,-3435l4847,-3435,4847,-3454,4838,-3454,4838,-3435xe" filled="true" fillcolor="#000000" stroked="false">
                <v:path arrowok="t"/>
                <v:fill type="solid"/>
              </v:shape>
            </v:group>
            <v:group style="position:absolute;left:4838;top:-3435;width:10;height:20" coordorigin="4838,-3435" coordsize="10,20">
              <v:shape style="position:absolute;left:4838;top:-3435;width:10;height:20" coordorigin="4838,-3435" coordsize="10,20" path="m4838,-3416l4847,-3416,4847,-3435,4838,-3435,4838,-3416xe" filled="true" fillcolor="#000000" stroked="false">
                <v:path arrowok="t"/>
                <v:fill type="solid"/>
              </v:shape>
            </v:group>
            <v:group style="position:absolute;left:4838;top:-3416;width:10;height:20" coordorigin="4838,-3416" coordsize="10,20">
              <v:shape style="position:absolute;left:4838;top:-3416;width:10;height:20" coordorigin="4838,-3416" coordsize="10,20" path="m4838,-3397l4847,-3397,4847,-3416,4838,-3416,4838,-3397xe" filled="true" fillcolor="#000000" stroked="false">
                <v:path arrowok="t"/>
                <v:fill type="solid"/>
              </v:shape>
            </v:group>
            <v:group style="position:absolute;left:4838;top:-3397;width:10;height:20" coordorigin="4838,-3397" coordsize="10,20">
              <v:shape style="position:absolute;left:4838;top:-3397;width:10;height:20" coordorigin="4838,-3397" coordsize="10,20" path="m4838,-3377l4847,-3377,4847,-3397,4838,-3397,4838,-3377xe" filled="true" fillcolor="#000000" stroked="false">
                <v:path arrowok="t"/>
                <v:fill type="solid"/>
              </v:shape>
            </v:group>
            <v:group style="position:absolute;left:4838;top:-3377;width:10;height:20" coordorigin="4838,-3377" coordsize="10,20">
              <v:shape style="position:absolute;left:4838;top:-3377;width:10;height:20" coordorigin="4838,-3377" coordsize="10,20" path="m4838,-3358l4847,-3358,4847,-3377,4838,-3377,4838,-3358xe" filled="true" fillcolor="#000000" stroked="false">
                <v:path arrowok="t"/>
                <v:fill type="solid"/>
              </v:shape>
            </v:group>
            <v:group style="position:absolute;left:4838;top:-3358;width:10;height:20" coordorigin="4838,-3358" coordsize="10,20">
              <v:shape style="position:absolute;left:4838;top:-3358;width:10;height:20" coordorigin="4838,-3358" coordsize="10,20" path="m4838,-3339l4847,-3339,4847,-3358,4838,-3358,4838,-3339xe" filled="true" fillcolor="#000000" stroked="false">
                <v:path arrowok="t"/>
                <v:fill type="solid"/>
              </v:shape>
            </v:group>
            <v:group style="position:absolute;left:4838;top:-3339;width:10;height:20" coordorigin="4838,-3339" coordsize="10,20">
              <v:shape style="position:absolute;left:4838;top:-3339;width:10;height:20" coordorigin="4838,-3339" coordsize="10,20" path="m4838,-3320l4847,-3320,4847,-3339,4838,-3339,4838,-3320xe" filled="true" fillcolor="#000000" stroked="false">
                <v:path arrowok="t"/>
                <v:fill type="solid"/>
              </v:shape>
            </v:group>
            <v:group style="position:absolute;left:4838;top:-3320;width:10;height:20" coordorigin="4838,-3320" coordsize="10,20">
              <v:shape style="position:absolute;left:4838;top:-3320;width:10;height:20" coordorigin="4838,-3320" coordsize="10,20" path="m4838,-3301l4847,-3301,4847,-3320,4838,-3320,4838,-3301xe" filled="true" fillcolor="#000000" stroked="false">
                <v:path arrowok="t"/>
                <v:fill type="solid"/>
              </v:shape>
            </v:group>
            <v:group style="position:absolute;left:4838;top:-3301;width:10;height:20" coordorigin="4838,-3301" coordsize="10,20">
              <v:shape style="position:absolute;left:4838;top:-3301;width:10;height:20" coordorigin="4838,-3301" coordsize="10,20" path="m4838,-3281l4847,-3281,4847,-3301,4838,-3301,4838,-3281xe" filled="true" fillcolor="#000000" stroked="false">
                <v:path arrowok="t"/>
                <v:fill type="solid"/>
              </v:shape>
            </v:group>
            <v:group style="position:absolute;left:4838;top:-3281;width:10;height:20" coordorigin="4838,-3281" coordsize="10,20">
              <v:shape style="position:absolute;left:4838;top:-3281;width:10;height:20" coordorigin="4838,-3281" coordsize="10,20" path="m4838,-3262l4847,-3262,4847,-3281,4838,-3281,4838,-3262xe" filled="true" fillcolor="#000000" stroked="false">
                <v:path arrowok="t"/>
                <v:fill type="solid"/>
              </v:shape>
            </v:group>
            <v:group style="position:absolute;left:4838;top:-3262;width:10;height:20" coordorigin="4838,-3262" coordsize="10,20">
              <v:shape style="position:absolute;left:4838;top:-3262;width:10;height:20" coordorigin="4838,-3262" coordsize="10,20" path="m4838,-3243l4847,-3243,4847,-3262,4838,-3262,4838,-3243xe" filled="true" fillcolor="#000000" stroked="false">
                <v:path arrowok="t"/>
                <v:fill type="solid"/>
              </v:shape>
            </v:group>
            <v:group style="position:absolute;left:4838;top:-3243;width:10;height:20" coordorigin="4838,-3243" coordsize="10,20">
              <v:shape style="position:absolute;left:4838;top:-3243;width:10;height:20" coordorigin="4838,-3243" coordsize="10,20" path="m4838,-3224l4847,-3224,4847,-3243,4838,-3243,4838,-3224xe" filled="true" fillcolor="#000000" stroked="false">
                <v:path arrowok="t"/>
                <v:fill type="solid"/>
              </v:shape>
            </v:group>
            <v:group style="position:absolute;left:4838;top:-3224;width:10;height:20" coordorigin="4838,-3224" coordsize="10,20">
              <v:shape style="position:absolute;left:4838;top:-3224;width:10;height:20" coordorigin="4838,-3224" coordsize="10,20" path="m4838,-3205l4847,-3205,4847,-3224,4838,-3224,4838,-3205xe" filled="true" fillcolor="#000000" stroked="false">
                <v:path arrowok="t"/>
                <v:fill type="solid"/>
              </v:shape>
            </v:group>
            <v:group style="position:absolute;left:4838;top:-3205;width:10;height:20" coordorigin="4838,-3205" coordsize="10,20">
              <v:shape style="position:absolute;left:4838;top:-3205;width:10;height:20" coordorigin="4838,-3205" coordsize="10,20" path="m4838,-3185l4847,-3185,4847,-3205,4838,-3205,4838,-3185xe" filled="true" fillcolor="#000000" stroked="false">
                <v:path arrowok="t"/>
                <v:fill type="solid"/>
              </v:shape>
            </v:group>
            <v:group style="position:absolute;left:4838;top:-3185;width:10;height:20" coordorigin="4838,-3185" coordsize="10,20">
              <v:shape style="position:absolute;left:4838;top:-3185;width:10;height:20" coordorigin="4838,-3185" coordsize="10,20" path="m4838,-3166l4847,-3166,4847,-3185,4838,-3185,4838,-3166xe" filled="true" fillcolor="#000000" stroked="false">
                <v:path arrowok="t"/>
                <v:fill type="solid"/>
              </v:shape>
            </v:group>
            <v:group style="position:absolute;left:4838;top:-3166;width:10;height:20" coordorigin="4838,-3166" coordsize="10,20">
              <v:shape style="position:absolute;left:4838;top:-3166;width:10;height:20" coordorigin="4838,-3166" coordsize="10,20" path="m4838,-3147l4847,-3147,4847,-3166,4838,-3166,4838,-3147xe" filled="true" fillcolor="#000000" stroked="false">
                <v:path arrowok="t"/>
                <v:fill type="solid"/>
              </v:shape>
            </v:group>
            <v:group style="position:absolute;left:4838;top:-3147;width:10;height:20" coordorigin="4838,-3147" coordsize="10,20">
              <v:shape style="position:absolute;left:4838;top:-3147;width:10;height:20" coordorigin="4838,-3147" coordsize="10,20" path="m4838,-3128l4847,-3128,4847,-3147,4838,-3147,4838,-3128xe" filled="true" fillcolor="#000000" stroked="false">
                <v:path arrowok="t"/>
                <v:fill type="solid"/>
              </v:shape>
            </v:group>
            <v:group style="position:absolute;left:4838;top:-3128;width:10;height:20" coordorigin="4838,-3128" coordsize="10,20">
              <v:shape style="position:absolute;left:4838;top:-3128;width:10;height:20" coordorigin="4838,-3128" coordsize="10,20" path="m4838,-3109l4847,-3109,4847,-3128,4838,-3128,4838,-3109xe" filled="true" fillcolor="#000000" stroked="false">
                <v:path arrowok="t"/>
                <v:fill type="solid"/>
              </v:shape>
            </v:group>
            <v:group style="position:absolute;left:4838;top:-3109;width:10;height:20" coordorigin="4838,-3109" coordsize="10,20">
              <v:shape style="position:absolute;left:4838;top:-3109;width:10;height:20" coordorigin="4838,-3109" coordsize="10,20" path="m4838,-3089l4847,-3089,4847,-3109,4838,-3109,4838,-3089xe" filled="true" fillcolor="#000000" stroked="false">
                <v:path arrowok="t"/>
                <v:fill type="solid"/>
              </v:shape>
            </v:group>
            <v:group style="position:absolute;left:4838;top:-3089;width:10;height:20" coordorigin="4838,-3089" coordsize="10,20">
              <v:shape style="position:absolute;left:4838;top:-3089;width:10;height:20" coordorigin="4838,-3089" coordsize="10,20" path="m4838,-3070l4847,-3070,4847,-3089,4838,-3089,4838,-3070xe" filled="true" fillcolor="#000000" stroked="false">
                <v:path arrowok="t"/>
                <v:fill type="solid"/>
              </v:shape>
            </v:group>
            <v:group style="position:absolute;left:4838;top:-3070;width:10;height:20" coordorigin="4838,-3070" coordsize="10,20">
              <v:shape style="position:absolute;left:4838;top:-3070;width:10;height:20" coordorigin="4838,-3070" coordsize="10,20" path="m4838,-3051l4847,-3051,4847,-3070,4838,-3070,4838,-3051xe" filled="true" fillcolor="#000000" stroked="false">
                <v:path arrowok="t"/>
                <v:fill type="solid"/>
              </v:shape>
            </v:group>
            <v:group style="position:absolute;left:4838;top:-3051;width:10;height:20" coordorigin="4838,-3051" coordsize="10,20">
              <v:shape style="position:absolute;left:4838;top:-3051;width:10;height:20" coordorigin="4838,-3051" coordsize="10,20" path="m4838,-3032l4847,-3032,4847,-3051,4838,-3051,4838,-3032xe" filled="true" fillcolor="#000000" stroked="false">
                <v:path arrowok="t"/>
                <v:fill type="solid"/>
              </v:shape>
            </v:group>
            <v:group style="position:absolute;left:4838;top:-3032;width:10;height:20" coordorigin="4838,-3032" coordsize="10,20">
              <v:shape style="position:absolute;left:4838;top:-3032;width:10;height:20" coordorigin="4838,-3032" coordsize="10,20" path="m4838,-3013l4847,-3013,4847,-3032,4838,-3032,4838,-3013xe" filled="true" fillcolor="#000000" stroked="false">
                <v:path arrowok="t"/>
                <v:fill type="solid"/>
              </v:shape>
            </v:group>
            <v:group style="position:absolute;left:4838;top:-3013;width:10;height:20" coordorigin="4838,-3013" coordsize="10,20">
              <v:shape style="position:absolute;left:4838;top:-3013;width:10;height:20" coordorigin="4838,-3013" coordsize="10,20" path="m4838,-2993l4847,-2993,4847,-3013,4838,-3013,4838,-2993xe" filled="true" fillcolor="#000000" stroked="false">
                <v:path arrowok="t"/>
                <v:fill type="solid"/>
              </v:shape>
            </v:group>
            <v:group style="position:absolute;left:4838;top:-2993;width:10;height:20" coordorigin="4838,-2993" coordsize="10,20">
              <v:shape style="position:absolute;left:4838;top:-2993;width:10;height:20" coordorigin="4838,-2993" coordsize="10,20" path="m4838,-2974l4847,-2974,4847,-2993,4838,-2993,4838,-2974xe" filled="true" fillcolor="#000000" stroked="false">
                <v:path arrowok="t"/>
                <v:fill type="solid"/>
              </v:shape>
            </v:group>
            <v:group style="position:absolute;left:4838;top:-2974;width:10;height:20" coordorigin="4838,-2974" coordsize="10,20">
              <v:shape style="position:absolute;left:4838;top:-2974;width:10;height:20" coordorigin="4838,-2974" coordsize="10,20" path="m4838,-2955l4847,-2955,4847,-2974,4838,-2974,4838,-2955xe" filled="true" fillcolor="#000000" stroked="false">
                <v:path arrowok="t"/>
                <v:fill type="solid"/>
              </v:shape>
            </v:group>
            <v:group style="position:absolute;left:4838;top:-2955;width:10;height:20" coordorigin="4838,-2955" coordsize="10,20">
              <v:shape style="position:absolute;left:4838;top:-2955;width:10;height:20" coordorigin="4838,-2955" coordsize="10,20" path="m4838,-2936l4847,-2936,4847,-2955,4838,-2955,4838,-2936xe" filled="true" fillcolor="#000000" stroked="false">
                <v:path arrowok="t"/>
                <v:fill type="solid"/>
              </v:shape>
            </v:group>
            <v:group style="position:absolute;left:4838;top:-2936;width:10;height:20" coordorigin="4838,-2936" coordsize="10,20">
              <v:shape style="position:absolute;left:4838;top:-2936;width:10;height:20" coordorigin="4838,-2936" coordsize="10,20" path="m4838,-2917l4847,-2917,4847,-2936,4838,-2936,4838,-2917xe" filled="true" fillcolor="#000000" stroked="false">
                <v:path arrowok="t"/>
                <v:fill type="solid"/>
              </v:shape>
            </v:group>
            <v:group style="position:absolute;left:4838;top:-2917;width:10;height:20" coordorigin="4838,-2917" coordsize="10,20">
              <v:shape style="position:absolute;left:4838;top:-2917;width:10;height:20" coordorigin="4838,-2917" coordsize="10,20" path="m4838,-2897l4847,-2897,4847,-2917,4838,-2917,4838,-2897xe" filled="true" fillcolor="#000000" stroked="false">
                <v:path arrowok="t"/>
                <v:fill type="solid"/>
              </v:shape>
            </v:group>
            <v:group style="position:absolute;left:4838;top:-2897;width:10;height:20" coordorigin="4838,-2897" coordsize="10,20">
              <v:shape style="position:absolute;left:4838;top:-2897;width:10;height:20" coordorigin="4838,-2897" coordsize="10,20" path="m4838,-2878l4847,-2878,4847,-2897,4838,-2897,4838,-2878xe" filled="true" fillcolor="#000000" stroked="false">
                <v:path arrowok="t"/>
                <v:fill type="solid"/>
              </v:shape>
            </v:group>
            <v:group style="position:absolute;left:4838;top:-2878;width:10;height:20" coordorigin="4838,-2878" coordsize="10,20">
              <v:shape style="position:absolute;left:4838;top:-2878;width:10;height:20" coordorigin="4838,-2878" coordsize="10,20" path="m4838,-2859l4847,-2859,4847,-2878,4838,-2878,4838,-2859xe" filled="true" fillcolor="#000000" stroked="false">
                <v:path arrowok="t"/>
                <v:fill type="solid"/>
              </v:shape>
            </v:group>
            <v:group style="position:absolute;left:4838;top:-2859;width:10;height:20" coordorigin="4838,-2859" coordsize="10,20">
              <v:shape style="position:absolute;left:4838;top:-2859;width:10;height:20" coordorigin="4838,-2859" coordsize="10,20" path="m4838,-2840l4847,-2840,4847,-2859,4838,-2859,4838,-2840xe" filled="true" fillcolor="#000000" stroked="false">
                <v:path arrowok="t"/>
                <v:fill type="solid"/>
              </v:shape>
            </v:group>
            <v:group style="position:absolute;left:4838;top:-2840;width:10;height:20" coordorigin="4838,-2840" coordsize="10,20">
              <v:shape style="position:absolute;left:4838;top:-2840;width:10;height:20" coordorigin="4838,-2840" coordsize="10,20" path="m4838,-2821l4847,-2821,4847,-2840,4838,-2840,4838,-2821xe" filled="true" fillcolor="#000000" stroked="false">
                <v:path arrowok="t"/>
                <v:fill type="solid"/>
              </v:shape>
            </v:group>
            <v:group style="position:absolute;left:4838;top:-2821;width:10;height:20" coordorigin="4838,-2821" coordsize="10,20">
              <v:shape style="position:absolute;left:4838;top:-2821;width:10;height:20" coordorigin="4838,-2821" coordsize="10,20" path="m4838,-2801l4847,-2801,4847,-2821,4838,-2821,4838,-2801xe" filled="true" fillcolor="#000000" stroked="false">
                <v:path arrowok="t"/>
                <v:fill type="solid"/>
              </v:shape>
            </v:group>
            <v:group style="position:absolute;left:4838;top:-2801;width:10;height:20" coordorigin="4838,-2801" coordsize="10,20">
              <v:shape style="position:absolute;left:4838;top:-2801;width:10;height:20" coordorigin="4838,-2801" coordsize="10,20" path="m4838,-2782l4847,-2782,4847,-2801,4838,-2801,4838,-2782xe" filled="true" fillcolor="#000000" stroked="false">
                <v:path arrowok="t"/>
                <v:fill type="solid"/>
              </v:shape>
            </v:group>
            <v:group style="position:absolute;left:4838;top:-2782;width:10;height:20" coordorigin="4838,-2782" coordsize="10,20">
              <v:shape style="position:absolute;left:4838;top:-2782;width:10;height:20" coordorigin="4838,-2782" coordsize="10,20" path="m4838,-2763l4847,-2763,4847,-2782,4838,-2782,4838,-2763xe" filled="true" fillcolor="#000000" stroked="false">
                <v:path arrowok="t"/>
                <v:fill type="solid"/>
              </v:shape>
            </v:group>
            <v:group style="position:absolute;left:4838;top:-2758;width:10;height:2" coordorigin="4838,-2758" coordsize="10,2">
              <v:shape style="position:absolute;left:4838;top:-2758;width:10;height:2" coordorigin="4838,-2758" coordsize="10,0" path="m4838,-2758l4847,-2758e" filled="false" stroked="true" strokeweight=".48001pt" strokecolor="#000000">
                <v:path arrowok="t"/>
              </v:shape>
            </v:group>
            <v:group style="position:absolute;left:5547;top:-3473;width:10;height:20" coordorigin="5547,-3473" coordsize="10,20">
              <v:shape style="position:absolute;left:5547;top:-3473;width:10;height:20" coordorigin="5547,-3473" coordsize="10,20" path="m5547,-3454l5556,-3454,5556,-3473,5547,-3473,5547,-3454xe" filled="true" fillcolor="#000000" stroked="false">
                <v:path arrowok="t"/>
                <v:fill type="solid"/>
              </v:shape>
            </v:group>
            <v:group style="position:absolute;left:5547;top:-3454;width:10;height:20" coordorigin="5547,-3454" coordsize="10,20">
              <v:shape style="position:absolute;left:5547;top:-3454;width:10;height:20" coordorigin="5547,-3454" coordsize="10,20" path="m5547,-3435l5556,-3435,5556,-3454,5547,-3454,5547,-3435xe" filled="true" fillcolor="#000000" stroked="false">
                <v:path arrowok="t"/>
                <v:fill type="solid"/>
              </v:shape>
            </v:group>
            <v:group style="position:absolute;left:5547;top:-3435;width:10;height:20" coordorigin="5547,-3435" coordsize="10,20">
              <v:shape style="position:absolute;left:5547;top:-3435;width:10;height:20" coordorigin="5547,-3435" coordsize="10,20" path="m5547,-3416l5556,-3416,5556,-3435,5547,-3435,5547,-3416xe" filled="true" fillcolor="#000000" stroked="false">
                <v:path arrowok="t"/>
                <v:fill type="solid"/>
              </v:shape>
            </v:group>
            <v:group style="position:absolute;left:5547;top:-3416;width:10;height:20" coordorigin="5547,-3416" coordsize="10,20">
              <v:shape style="position:absolute;left:5547;top:-3416;width:10;height:20" coordorigin="5547,-3416" coordsize="10,20" path="m5547,-3397l5556,-3397,5556,-3416,5547,-3416,5547,-3397xe" filled="true" fillcolor="#000000" stroked="false">
                <v:path arrowok="t"/>
                <v:fill type="solid"/>
              </v:shape>
            </v:group>
            <v:group style="position:absolute;left:5547;top:-3397;width:10;height:20" coordorigin="5547,-3397" coordsize="10,20">
              <v:shape style="position:absolute;left:5547;top:-3397;width:10;height:20" coordorigin="5547,-3397" coordsize="10,20" path="m5547,-3377l5556,-3377,5556,-3397,5547,-3397,5547,-3377xe" filled="true" fillcolor="#000000" stroked="false">
                <v:path arrowok="t"/>
                <v:fill type="solid"/>
              </v:shape>
            </v:group>
            <v:group style="position:absolute;left:5547;top:-3377;width:10;height:20" coordorigin="5547,-3377" coordsize="10,20">
              <v:shape style="position:absolute;left:5547;top:-3377;width:10;height:20" coordorigin="5547,-3377" coordsize="10,20" path="m5547,-3358l5556,-3358,5556,-3377,5547,-3377,5547,-3358xe" filled="true" fillcolor="#000000" stroked="false">
                <v:path arrowok="t"/>
                <v:fill type="solid"/>
              </v:shape>
            </v:group>
            <v:group style="position:absolute;left:5547;top:-3358;width:10;height:20" coordorigin="5547,-3358" coordsize="10,20">
              <v:shape style="position:absolute;left:5547;top:-3358;width:10;height:20" coordorigin="5547,-3358" coordsize="10,20" path="m5547,-3339l5556,-3339,5556,-3358,5547,-3358,5547,-3339xe" filled="true" fillcolor="#000000" stroked="false">
                <v:path arrowok="t"/>
                <v:fill type="solid"/>
              </v:shape>
            </v:group>
            <v:group style="position:absolute;left:5547;top:-3339;width:10;height:20" coordorigin="5547,-3339" coordsize="10,20">
              <v:shape style="position:absolute;left:5547;top:-3339;width:10;height:20" coordorigin="5547,-3339" coordsize="10,20" path="m5547,-3320l5556,-3320,5556,-3339,5547,-3339,5547,-3320xe" filled="true" fillcolor="#000000" stroked="false">
                <v:path arrowok="t"/>
                <v:fill type="solid"/>
              </v:shape>
            </v:group>
            <v:group style="position:absolute;left:5547;top:-3320;width:10;height:20" coordorigin="5547,-3320" coordsize="10,20">
              <v:shape style="position:absolute;left:5547;top:-3320;width:10;height:20" coordorigin="5547,-3320" coordsize="10,20" path="m5547,-3301l5556,-3301,5556,-3320,5547,-3320,5547,-3301xe" filled="true" fillcolor="#000000" stroked="false">
                <v:path arrowok="t"/>
                <v:fill type="solid"/>
              </v:shape>
            </v:group>
            <v:group style="position:absolute;left:5547;top:-3301;width:10;height:20" coordorigin="5547,-3301" coordsize="10,20">
              <v:shape style="position:absolute;left:5547;top:-3301;width:10;height:20" coordorigin="5547,-3301" coordsize="10,20" path="m5547,-3281l5556,-3281,5556,-3301,5547,-3301,5547,-3281xe" filled="true" fillcolor="#000000" stroked="false">
                <v:path arrowok="t"/>
                <v:fill type="solid"/>
              </v:shape>
            </v:group>
            <v:group style="position:absolute;left:5547;top:-3281;width:10;height:20" coordorigin="5547,-3281" coordsize="10,20">
              <v:shape style="position:absolute;left:5547;top:-3281;width:10;height:20" coordorigin="5547,-3281" coordsize="10,20" path="m5547,-3262l5556,-3262,5556,-3281,5547,-3281,5547,-3262xe" filled="true" fillcolor="#000000" stroked="false">
                <v:path arrowok="t"/>
                <v:fill type="solid"/>
              </v:shape>
            </v:group>
            <v:group style="position:absolute;left:5547;top:-3262;width:10;height:20" coordorigin="5547,-3262" coordsize="10,20">
              <v:shape style="position:absolute;left:5547;top:-3262;width:10;height:20" coordorigin="5547,-3262" coordsize="10,20" path="m5547,-3243l5556,-3243,5556,-3262,5547,-3262,5547,-3243xe" filled="true" fillcolor="#000000" stroked="false">
                <v:path arrowok="t"/>
                <v:fill type="solid"/>
              </v:shape>
            </v:group>
            <v:group style="position:absolute;left:5547;top:-3243;width:10;height:20" coordorigin="5547,-3243" coordsize="10,20">
              <v:shape style="position:absolute;left:5547;top:-3243;width:10;height:20" coordorigin="5547,-3243" coordsize="10,20" path="m5547,-3224l5556,-3224,5556,-3243,5547,-3243,5547,-3224xe" filled="true" fillcolor="#000000" stroked="false">
                <v:path arrowok="t"/>
                <v:fill type="solid"/>
              </v:shape>
            </v:group>
            <v:group style="position:absolute;left:5547;top:-3224;width:10;height:20" coordorigin="5547,-3224" coordsize="10,20">
              <v:shape style="position:absolute;left:5547;top:-3224;width:10;height:20" coordorigin="5547,-3224" coordsize="10,20" path="m5547,-3205l5556,-3205,5556,-3224,5547,-3224,5547,-3205xe" filled="true" fillcolor="#000000" stroked="false">
                <v:path arrowok="t"/>
                <v:fill type="solid"/>
              </v:shape>
            </v:group>
            <v:group style="position:absolute;left:5547;top:-3205;width:10;height:20" coordorigin="5547,-3205" coordsize="10,20">
              <v:shape style="position:absolute;left:5547;top:-3205;width:10;height:20" coordorigin="5547,-3205" coordsize="10,20" path="m5547,-3185l5556,-3185,5556,-3205,5547,-3205,5547,-3185xe" filled="true" fillcolor="#000000" stroked="false">
                <v:path arrowok="t"/>
                <v:fill type="solid"/>
              </v:shape>
            </v:group>
            <v:group style="position:absolute;left:5547;top:-3185;width:10;height:20" coordorigin="5547,-3185" coordsize="10,20">
              <v:shape style="position:absolute;left:5547;top:-3185;width:10;height:20" coordorigin="5547,-3185" coordsize="10,20" path="m5547,-3166l5556,-3166,5556,-3185,5547,-3185,5547,-3166xe" filled="true" fillcolor="#000000" stroked="false">
                <v:path arrowok="t"/>
                <v:fill type="solid"/>
              </v:shape>
            </v:group>
            <v:group style="position:absolute;left:5547;top:-3166;width:10;height:20" coordorigin="5547,-3166" coordsize="10,20">
              <v:shape style="position:absolute;left:5547;top:-3166;width:10;height:20" coordorigin="5547,-3166" coordsize="10,20" path="m5547,-3147l5556,-3147,5556,-3166,5547,-3166,5547,-3147xe" filled="true" fillcolor="#000000" stroked="false">
                <v:path arrowok="t"/>
                <v:fill type="solid"/>
              </v:shape>
            </v:group>
            <v:group style="position:absolute;left:5547;top:-3147;width:10;height:20" coordorigin="5547,-3147" coordsize="10,20">
              <v:shape style="position:absolute;left:5547;top:-3147;width:10;height:20" coordorigin="5547,-3147" coordsize="10,20" path="m5547,-3128l5556,-3128,5556,-3147,5547,-3147,5547,-3128xe" filled="true" fillcolor="#000000" stroked="false">
                <v:path arrowok="t"/>
                <v:fill type="solid"/>
              </v:shape>
            </v:group>
            <v:group style="position:absolute;left:5547;top:-3128;width:10;height:20" coordorigin="5547,-3128" coordsize="10,20">
              <v:shape style="position:absolute;left:5547;top:-3128;width:10;height:20" coordorigin="5547,-3128" coordsize="10,20" path="m5547,-3109l5556,-3109,5556,-3128,5547,-3128,5547,-3109xe" filled="true" fillcolor="#000000" stroked="false">
                <v:path arrowok="t"/>
                <v:fill type="solid"/>
              </v:shape>
            </v:group>
            <v:group style="position:absolute;left:5547;top:-3109;width:10;height:20" coordorigin="5547,-3109" coordsize="10,20">
              <v:shape style="position:absolute;left:5547;top:-3109;width:10;height:20" coordorigin="5547,-3109" coordsize="10,20" path="m5547,-3089l5556,-3089,5556,-3109,5547,-3109,5547,-3089xe" filled="true" fillcolor="#000000" stroked="false">
                <v:path arrowok="t"/>
                <v:fill type="solid"/>
              </v:shape>
            </v:group>
            <v:group style="position:absolute;left:5547;top:-3089;width:10;height:20" coordorigin="5547,-3089" coordsize="10,20">
              <v:shape style="position:absolute;left:5547;top:-3089;width:10;height:20" coordorigin="5547,-3089" coordsize="10,20" path="m5547,-3070l5556,-3070,5556,-3089,5547,-3089,5547,-3070xe" filled="true" fillcolor="#000000" stroked="false">
                <v:path arrowok="t"/>
                <v:fill type="solid"/>
              </v:shape>
            </v:group>
            <v:group style="position:absolute;left:5547;top:-3070;width:10;height:20" coordorigin="5547,-3070" coordsize="10,20">
              <v:shape style="position:absolute;left:5547;top:-3070;width:10;height:20" coordorigin="5547,-3070" coordsize="10,20" path="m5547,-3051l5556,-3051,5556,-3070,5547,-3070,5547,-3051xe" filled="true" fillcolor="#000000" stroked="false">
                <v:path arrowok="t"/>
                <v:fill type="solid"/>
              </v:shape>
            </v:group>
            <v:group style="position:absolute;left:5547;top:-3051;width:10;height:20" coordorigin="5547,-3051" coordsize="10,20">
              <v:shape style="position:absolute;left:5547;top:-3051;width:10;height:20" coordorigin="5547,-3051" coordsize="10,20" path="m5547,-3032l5556,-3032,5556,-3051,5547,-3051,5547,-3032xe" filled="true" fillcolor="#000000" stroked="false">
                <v:path arrowok="t"/>
                <v:fill type="solid"/>
              </v:shape>
            </v:group>
            <v:group style="position:absolute;left:5547;top:-3032;width:10;height:20" coordorigin="5547,-3032" coordsize="10,20">
              <v:shape style="position:absolute;left:5547;top:-3032;width:10;height:20" coordorigin="5547,-3032" coordsize="10,20" path="m5547,-3013l5556,-3013,5556,-3032,5547,-3032,5547,-3013xe" filled="true" fillcolor="#000000" stroked="false">
                <v:path arrowok="t"/>
                <v:fill type="solid"/>
              </v:shape>
            </v:group>
            <v:group style="position:absolute;left:5547;top:-3013;width:10;height:20" coordorigin="5547,-3013" coordsize="10,20">
              <v:shape style="position:absolute;left:5547;top:-3013;width:10;height:20" coordorigin="5547,-3013" coordsize="10,20" path="m5547,-2993l5556,-2993,5556,-3013,5547,-3013,5547,-2993xe" filled="true" fillcolor="#000000" stroked="false">
                <v:path arrowok="t"/>
                <v:fill type="solid"/>
              </v:shape>
            </v:group>
            <v:group style="position:absolute;left:5547;top:-2993;width:10;height:20" coordorigin="5547,-2993" coordsize="10,20">
              <v:shape style="position:absolute;left:5547;top:-2993;width:10;height:20" coordorigin="5547,-2993" coordsize="10,20" path="m5547,-2974l5556,-2974,5556,-2993,5547,-2993,5547,-2974xe" filled="true" fillcolor="#000000" stroked="false">
                <v:path arrowok="t"/>
                <v:fill type="solid"/>
              </v:shape>
            </v:group>
            <v:group style="position:absolute;left:5547;top:-2974;width:10;height:20" coordorigin="5547,-2974" coordsize="10,20">
              <v:shape style="position:absolute;left:5547;top:-2974;width:10;height:20" coordorigin="5547,-2974" coordsize="10,20" path="m5547,-2955l5556,-2955,5556,-2974,5547,-2974,5547,-2955xe" filled="true" fillcolor="#000000" stroked="false">
                <v:path arrowok="t"/>
                <v:fill type="solid"/>
              </v:shape>
            </v:group>
            <v:group style="position:absolute;left:5547;top:-2955;width:10;height:20" coordorigin="5547,-2955" coordsize="10,20">
              <v:shape style="position:absolute;left:5547;top:-2955;width:10;height:20" coordorigin="5547,-2955" coordsize="10,20" path="m5547,-2936l5556,-2936,5556,-2955,5547,-2955,5547,-2936xe" filled="true" fillcolor="#000000" stroked="false">
                <v:path arrowok="t"/>
                <v:fill type="solid"/>
              </v:shape>
            </v:group>
            <v:group style="position:absolute;left:5547;top:-2936;width:10;height:20" coordorigin="5547,-2936" coordsize="10,20">
              <v:shape style="position:absolute;left:5547;top:-2936;width:10;height:20" coordorigin="5547,-2936" coordsize="10,20" path="m5547,-2917l5556,-2917,5556,-2936,5547,-2936,5547,-2917xe" filled="true" fillcolor="#000000" stroked="false">
                <v:path arrowok="t"/>
                <v:fill type="solid"/>
              </v:shape>
            </v:group>
            <v:group style="position:absolute;left:5547;top:-2917;width:10;height:20" coordorigin="5547,-2917" coordsize="10,20">
              <v:shape style="position:absolute;left:5547;top:-2917;width:10;height:20" coordorigin="5547,-2917" coordsize="10,20" path="m5547,-2897l5556,-2897,5556,-2917,5547,-2917,5547,-2897xe" filled="true" fillcolor="#000000" stroked="false">
                <v:path arrowok="t"/>
                <v:fill type="solid"/>
              </v:shape>
            </v:group>
            <v:group style="position:absolute;left:5547;top:-2897;width:10;height:20" coordorigin="5547,-2897" coordsize="10,20">
              <v:shape style="position:absolute;left:5547;top:-2897;width:10;height:20" coordorigin="5547,-2897" coordsize="10,20" path="m5547,-2878l5556,-2878,5556,-2897,5547,-2897,5547,-2878xe" filled="true" fillcolor="#000000" stroked="false">
                <v:path arrowok="t"/>
                <v:fill type="solid"/>
              </v:shape>
            </v:group>
            <v:group style="position:absolute;left:5547;top:-2878;width:10;height:20" coordorigin="5547,-2878" coordsize="10,20">
              <v:shape style="position:absolute;left:5547;top:-2878;width:10;height:20" coordorigin="5547,-2878" coordsize="10,20" path="m5547,-2859l5556,-2859,5556,-2878,5547,-2878,5547,-2859xe" filled="true" fillcolor="#000000" stroked="false">
                <v:path arrowok="t"/>
                <v:fill type="solid"/>
              </v:shape>
            </v:group>
            <v:group style="position:absolute;left:5547;top:-2859;width:10;height:20" coordorigin="5547,-2859" coordsize="10,20">
              <v:shape style="position:absolute;left:5547;top:-2859;width:10;height:20" coordorigin="5547,-2859" coordsize="10,20" path="m5547,-2840l5556,-2840,5556,-2859,5547,-2859,5547,-2840xe" filled="true" fillcolor="#000000" stroked="false">
                <v:path arrowok="t"/>
                <v:fill type="solid"/>
              </v:shape>
            </v:group>
            <v:group style="position:absolute;left:5547;top:-2840;width:10;height:20" coordorigin="5547,-2840" coordsize="10,20">
              <v:shape style="position:absolute;left:5547;top:-2840;width:10;height:20" coordorigin="5547,-2840" coordsize="10,20" path="m5547,-2821l5556,-2821,5556,-2840,5547,-2840,5547,-2821xe" filled="true" fillcolor="#000000" stroked="false">
                <v:path arrowok="t"/>
                <v:fill type="solid"/>
              </v:shape>
            </v:group>
            <v:group style="position:absolute;left:5547;top:-2821;width:10;height:20" coordorigin="5547,-2821" coordsize="10,20">
              <v:shape style="position:absolute;left:5547;top:-2821;width:10;height:20" coordorigin="5547,-2821" coordsize="10,20" path="m5547,-2801l5556,-2801,5556,-2821,5547,-2821,5547,-2801xe" filled="true" fillcolor="#000000" stroked="false">
                <v:path arrowok="t"/>
                <v:fill type="solid"/>
              </v:shape>
            </v:group>
            <v:group style="position:absolute;left:5547;top:-2801;width:10;height:20" coordorigin="5547,-2801" coordsize="10,20">
              <v:shape style="position:absolute;left:5547;top:-2801;width:10;height:20" coordorigin="5547,-2801" coordsize="10,20" path="m5547,-2782l5556,-2782,5556,-2801,5547,-2801,5547,-2782xe" filled="true" fillcolor="#000000" stroked="false">
                <v:path arrowok="t"/>
                <v:fill type="solid"/>
              </v:shape>
            </v:group>
            <v:group style="position:absolute;left:5547;top:-2782;width:10;height:20" coordorigin="5547,-2782" coordsize="10,20">
              <v:shape style="position:absolute;left:5547;top:-2782;width:10;height:20" coordorigin="5547,-2782" coordsize="10,20" path="m5547,-2763l5556,-2763,5556,-2782,5547,-2782,5547,-2763xe" filled="true" fillcolor="#000000" stroked="false">
                <v:path arrowok="t"/>
                <v:fill type="solid"/>
              </v:shape>
            </v:group>
            <v:group style="position:absolute;left:5547;top:-2758;width:10;height:2" coordorigin="5547,-2758" coordsize="10,2">
              <v:shape style="position:absolute;left:5547;top:-2758;width:10;height:2" coordorigin="5547,-2758" coordsize="10,0" path="m5547,-2758l5556,-2758e" filled="false" stroked="true" strokeweight=".48001pt" strokecolor="#000000">
                <v:path arrowok="t"/>
              </v:shape>
            </v:group>
            <v:group style="position:absolute;left:7214;top:-3473;width:10;height:20" coordorigin="7214,-3473" coordsize="10,20">
              <v:shape style="position:absolute;left:7214;top:-3473;width:10;height:20" coordorigin="7214,-3473" coordsize="10,20" path="m7214,-3454l7223,-3454,7223,-3473,7214,-3473,7214,-3454xe" filled="true" fillcolor="#000000" stroked="false">
                <v:path arrowok="t"/>
                <v:fill type="solid"/>
              </v:shape>
            </v:group>
            <v:group style="position:absolute;left:7214;top:-3454;width:10;height:20" coordorigin="7214,-3454" coordsize="10,20">
              <v:shape style="position:absolute;left:7214;top:-3454;width:10;height:20" coordorigin="7214,-3454" coordsize="10,20" path="m7214,-3435l7223,-3435,7223,-3454,7214,-3454,7214,-3435xe" filled="true" fillcolor="#000000" stroked="false">
                <v:path arrowok="t"/>
                <v:fill type="solid"/>
              </v:shape>
            </v:group>
            <v:group style="position:absolute;left:7214;top:-3435;width:10;height:20" coordorigin="7214,-3435" coordsize="10,20">
              <v:shape style="position:absolute;left:7214;top:-3435;width:10;height:20" coordorigin="7214,-3435" coordsize="10,20" path="m7214,-3416l7223,-3416,7223,-3435,7214,-3435,7214,-3416xe" filled="true" fillcolor="#000000" stroked="false">
                <v:path arrowok="t"/>
                <v:fill type="solid"/>
              </v:shape>
            </v:group>
            <v:group style="position:absolute;left:7214;top:-3416;width:10;height:20" coordorigin="7214,-3416" coordsize="10,20">
              <v:shape style="position:absolute;left:7214;top:-3416;width:10;height:20" coordorigin="7214,-3416" coordsize="10,20" path="m7214,-3397l7223,-3397,7223,-3416,7214,-3416,7214,-3397xe" filled="true" fillcolor="#000000" stroked="false">
                <v:path arrowok="t"/>
                <v:fill type="solid"/>
              </v:shape>
            </v:group>
            <v:group style="position:absolute;left:7214;top:-3397;width:10;height:20" coordorigin="7214,-3397" coordsize="10,20">
              <v:shape style="position:absolute;left:7214;top:-3397;width:10;height:20" coordorigin="7214,-3397" coordsize="10,20" path="m7214,-3377l7223,-3377,7223,-3397,7214,-3397,7214,-3377xe" filled="true" fillcolor="#000000" stroked="false">
                <v:path arrowok="t"/>
                <v:fill type="solid"/>
              </v:shape>
            </v:group>
            <v:group style="position:absolute;left:7214;top:-3377;width:10;height:20" coordorigin="7214,-3377" coordsize="10,20">
              <v:shape style="position:absolute;left:7214;top:-3377;width:10;height:20" coordorigin="7214,-3377" coordsize="10,20" path="m7214,-3358l7223,-3358,7223,-3377,7214,-3377,7214,-3358xe" filled="true" fillcolor="#000000" stroked="false">
                <v:path arrowok="t"/>
                <v:fill type="solid"/>
              </v:shape>
            </v:group>
            <v:group style="position:absolute;left:7214;top:-3358;width:10;height:20" coordorigin="7214,-3358" coordsize="10,20">
              <v:shape style="position:absolute;left:7214;top:-3358;width:10;height:20" coordorigin="7214,-3358" coordsize="10,20" path="m7214,-3339l7223,-3339,7223,-3358,7214,-3358,7214,-3339xe" filled="true" fillcolor="#000000" stroked="false">
                <v:path arrowok="t"/>
                <v:fill type="solid"/>
              </v:shape>
            </v:group>
            <v:group style="position:absolute;left:7214;top:-3339;width:10;height:20" coordorigin="7214,-3339" coordsize="10,20">
              <v:shape style="position:absolute;left:7214;top:-3339;width:10;height:20" coordorigin="7214,-3339" coordsize="10,20" path="m7214,-3320l7223,-3320,7223,-3339,7214,-3339,7214,-3320xe" filled="true" fillcolor="#000000" stroked="false">
                <v:path arrowok="t"/>
                <v:fill type="solid"/>
              </v:shape>
            </v:group>
            <v:group style="position:absolute;left:7214;top:-3320;width:10;height:20" coordorigin="7214,-3320" coordsize="10,20">
              <v:shape style="position:absolute;left:7214;top:-3320;width:10;height:20" coordorigin="7214,-3320" coordsize="10,20" path="m7214,-3301l7223,-3301,7223,-3320,7214,-3320,7214,-3301xe" filled="true" fillcolor="#000000" stroked="false">
                <v:path arrowok="t"/>
                <v:fill type="solid"/>
              </v:shape>
            </v:group>
            <v:group style="position:absolute;left:7214;top:-3301;width:10;height:20" coordorigin="7214,-3301" coordsize="10,20">
              <v:shape style="position:absolute;left:7214;top:-3301;width:10;height:20" coordorigin="7214,-3301" coordsize="10,20" path="m7214,-3281l7223,-3281,7223,-3301,7214,-3301,7214,-3281xe" filled="true" fillcolor="#000000" stroked="false">
                <v:path arrowok="t"/>
                <v:fill type="solid"/>
              </v:shape>
            </v:group>
            <v:group style="position:absolute;left:7214;top:-3281;width:10;height:20" coordorigin="7214,-3281" coordsize="10,20">
              <v:shape style="position:absolute;left:7214;top:-3281;width:10;height:20" coordorigin="7214,-3281" coordsize="10,20" path="m7214,-3262l7223,-3262,7223,-3281,7214,-3281,7214,-3262xe" filled="true" fillcolor="#000000" stroked="false">
                <v:path arrowok="t"/>
                <v:fill type="solid"/>
              </v:shape>
            </v:group>
            <v:group style="position:absolute;left:7214;top:-3262;width:10;height:20" coordorigin="7214,-3262" coordsize="10,20">
              <v:shape style="position:absolute;left:7214;top:-3262;width:10;height:20" coordorigin="7214,-3262" coordsize="10,20" path="m7214,-3243l7223,-3243,7223,-3262,7214,-3262,7214,-3243xe" filled="true" fillcolor="#000000" stroked="false">
                <v:path arrowok="t"/>
                <v:fill type="solid"/>
              </v:shape>
            </v:group>
            <v:group style="position:absolute;left:7214;top:-3243;width:10;height:20" coordorigin="7214,-3243" coordsize="10,20">
              <v:shape style="position:absolute;left:7214;top:-3243;width:10;height:20" coordorigin="7214,-3243" coordsize="10,20" path="m7214,-3224l7223,-3224,7223,-3243,7214,-3243,7214,-3224xe" filled="true" fillcolor="#000000" stroked="false">
                <v:path arrowok="t"/>
                <v:fill type="solid"/>
              </v:shape>
            </v:group>
            <v:group style="position:absolute;left:7214;top:-3224;width:10;height:20" coordorigin="7214,-3224" coordsize="10,20">
              <v:shape style="position:absolute;left:7214;top:-3224;width:10;height:20" coordorigin="7214,-3224" coordsize="10,20" path="m7214,-3205l7223,-3205,7223,-3224,7214,-3224,7214,-3205xe" filled="true" fillcolor="#000000" stroked="false">
                <v:path arrowok="t"/>
                <v:fill type="solid"/>
              </v:shape>
            </v:group>
            <v:group style="position:absolute;left:7214;top:-3205;width:10;height:20" coordorigin="7214,-3205" coordsize="10,20">
              <v:shape style="position:absolute;left:7214;top:-3205;width:10;height:20" coordorigin="7214,-3205" coordsize="10,20" path="m7214,-3185l7223,-3185,7223,-3205,7214,-3205,7214,-3185xe" filled="true" fillcolor="#000000" stroked="false">
                <v:path arrowok="t"/>
                <v:fill type="solid"/>
              </v:shape>
            </v:group>
            <v:group style="position:absolute;left:7214;top:-3185;width:10;height:20" coordorigin="7214,-3185" coordsize="10,20">
              <v:shape style="position:absolute;left:7214;top:-3185;width:10;height:20" coordorigin="7214,-3185" coordsize="10,20" path="m7214,-3166l7223,-3166,7223,-3185,7214,-3185,7214,-3166xe" filled="true" fillcolor="#000000" stroked="false">
                <v:path arrowok="t"/>
                <v:fill type="solid"/>
              </v:shape>
            </v:group>
            <v:group style="position:absolute;left:7214;top:-3166;width:10;height:20" coordorigin="7214,-3166" coordsize="10,20">
              <v:shape style="position:absolute;left:7214;top:-3166;width:10;height:20" coordorigin="7214,-3166" coordsize="10,20" path="m7214,-3147l7223,-3147,7223,-3166,7214,-3166,7214,-3147xe" filled="true" fillcolor="#000000" stroked="false">
                <v:path arrowok="t"/>
                <v:fill type="solid"/>
              </v:shape>
            </v:group>
            <v:group style="position:absolute;left:7214;top:-3147;width:10;height:20" coordorigin="7214,-3147" coordsize="10,20">
              <v:shape style="position:absolute;left:7214;top:-3147;width:10;height:20" coordorigin="7214,-3147" coordsize="10,20" path="m7214,-3128l7223,-3128,7223,-3147,7214,-3147,7214,-3128xe" filled="true" fillcolor="#000000" stroked="false">
                <v:path arrowok="t"/>
                <v:fill type="solid"/>
              </v:shape>
            </v:group>
            <v:group style="position:absolute;left:7214;top:-3128;width:10;height:20" coordorigin="7214,-3128" coordsize="10,20">
              <v:shape style="position:absolute;left:7214;top:-3128;width:10;height:20" coordorigin="7214,-3128" coordsize="10,20" path="m7214,-3109l7223,-3109,7223,-3128,7214,-3128,7214,-3109xe" filled="true" fillcolor="#000000" stroked="false">
                <v:path arrowok="t"/>
                <v:fill type="solid"/>
              </v:shape>
            </v:group>
            <v:group style="position:absolute;left:7214;top:-3109;width:10;height:20" coordorigin="7214,-3109" coordsize="10,20">
              <v:shape style="position:absolute;left:7214;top:-3109;width:10;height:20" coordorigin="7214,-3109" coordsize="10,20" path="m7214,-3089l7223,-3089,7223,-3109,7214,-3109,7214,-3089xe" filled="true" fillcolor="#000000" stroked="false">
                <v:path arrowok="t"/>
                <v:fill type="solid"/>
              </v:shape>
            </v:group>
            <v:group style="position:absolute;left:7214;top:-3089;width:10;height:20" coordorigin="7214,-3089" coordsize="10,20">
              <v:shape style="position:absolute;left:7214;top:-3089;width:10;height:20" coordorigin="7214,-3089" coordsize="10,20" path="m7214,-3070l7223,-3070,7223,-3089,7214,-3089,7214,-3070xe" filled="true" fillcolor="#000000" stroked="false">
                <v:path arrowok="t"/>
                <v:fill type="solid"/>
              </v:shape>
            </v:group>
            <v:group style="position:absolute;left:7214;top:-3070;width:10;height:20" coordorigin="7214,-3070" coordsize="10,20">
              <v:shape style="position:absolute;left:7214;top:-3070;width:10;height:20" coordorigin="7214,-3070" coordsize="10,20" path="m7214,-3051l7223,-3051,7223,-3070,7214,-3070,7214,-3051xe" filled="true" fillcolor="#000000" stroked="false">
                <v:path arrowok="t"/>
                <v:fill type="solid"/>
              </v:shape>
            </v:group>
            <v:group style="position:absolute;left:7214;top:-3051;width:10;height:20" coordorigin="7214,-3051" coordsize="10,20">
              <v:shape style="position:absolute;left:7214;top:-3051;width:10;height:20" coordorigin="7214,-3051" coordsize="10,20" path="m7214,-3032l7223,-3032,7223,-3051,7214,-3051,7214,-3032xe" filled="true" fillcolor="#000000" stroked="false">
                <v:path arrowok="t"/>
                <v:fill type="solid"/>
              </v:shape>
            </v:group>
            <v:group style="position:absolute;left:7214;top:-3032;width:10;height:20" coordorigin="7214,-3032" coordsize="10,20">
              <v:shape style="position:absolute;left:7214;top:-3032;width:10;height:20" coordorigin="7214,-3032" coordsize="10,20" path="m7214,-3013l7223,-3013,7223,-3032,7214,-3032,7214,-3013xe" filled="true" fillcolor="#000000" stroked="false">
                <v:path arrowok="t"/>
                <v:fill type="solid"/>
              </v:shape>
            </v:group>
            <v:group style="position:absolute;left:7214;top:-3013;width:10;height:20" coordorigin="7214,-3013" coordsize="10,20">
              <v:shape style="position:absolute;left:7214;top:-3013;width:10;height:20" coordorigin="7214,-3013" coordsize="10,20" path="m7214,-2993l7223,-2993,7223,-3013,7214,-3013,7214,-2993xe" filled="true" fillcolor="#000000" stroked="false">
                <v:path arrowok="t"/>
                <v:fill type="solid"/>
              </v:shape>
            </v:group>
            <v:group style="position:absolute;left:7214;top:-2993;width:10;height:20" coordorigin="7214,-2993" coordsize="10,20">
              <v:shape style="position:absolute;left:7214;top:-2993;width:10;height:20" coordorigin="7214,-2993" coordsize="10,20" path="m7214,-2974l7223,-2974,7223,-2993,7214,-2993,7214,-2974xe" filled="true" fillcolor="#000000" stroked="false">
                <v:path arrowok="t"/>
                <v:fill type="solid"/>
              </v:shape>
            </v:group>
            <v:group style="position:absolute;left:7214;top:-2974;width:10;height:20" coordorigin="7214,-2974" coordsize="10,20">
              <v:shape style="position:absolute;left:7214;top:-2974;width:10;height:20" coordorigin="7214,-2974" coordsize="10,20" path="m7214,-2955l7223,-2955,7223,-2974,7214,-2974,7214,-2955xe" filled="true" fillcolor="#000000" stroked="false">
                <v:path arrowok="t"/>
                <v:fill type="solid"/>
              </v:shape>
            </v:group>
            <v:group style="position:absolute;left:7214;top:-2955;width:10;height:20" coordorigin="7214,-2955" coordsize="10,20">
              <v:shape style="position:absolute;left:7214;top:-2955;width:10;height:20" coordorigin="7214,-2955" coordsize="10,20" path="m7214,-2936l7223,-2936,7223,-2955,7214,-2955,7214,-2936xe" filled="true" fillcolor="#000000" stroked="false">
                <v:path arrowok="t"/>
                <v:fill type="solid"/>
              </v:shape>
            </v:group>
            <v:group style="position:absolute;left:7214;top:-2936;width:10;height:20" coordorigin="7214,-2936" coordsize="10,20">
              <v:shape style="position:absolute;left:7214;top:-2936;width:10;height:20" coordorigin="7214,-2936" coordsize="10,20" path="m7214,-2917l7223,-2917,7223,-2936,7214,-2936,7214,-2917xe" filled="true" fillcolor="#000000" stroked="false">
                <v:path arrowok="t"/>
                <v:fill type="solid"/>
              </v:shape>
            </v:group>
            <v:group style="position:absolute;left:7214;top:-2917;width:10;height:20" coordorigin="7214,-2917" coordsize="10,20">
              <v:shape style="position:absolute;left:7214;top:-2917;width:10;height:20" coordorigin="7214,-2917" coordsize="10,20" path="m7214,-2897l7223,-2897,7223,-2917,7214,-2917,7214,-2897xe" filled="true" fillcolor="#000000" stroked="false">
                <v:path arrowok="t"/>
                <v:fill type="solid"/>
              </v:shape>
            </v:group>
            <v:group style="position:absolute;left:7214;top:-2897;width:10;height:20" coordorigin="7214,-2897" coordsize="10,20">
              <v:shape style="position:absolute;left:7214;top:-2897;width:10;height:20" coordorigin="7214,-2897" coordsize="10,20" path="m7214,-2878l7223,-2878,7223,-2897,7214,-2897,7214,-2878xe" filled="true" fillcolor="#000000" stroked="false">
                <v:path arrowok="t"/>
                <v:fill type="solid"/>
              </v:shape>
            </v:group>
            <v:group style="position:absolute;left:7214;top:-2878;width:10;height:20" coordorigin="7214,-2878" coordsize="10,20">
              <v:shape style="position:absolute;left:7214;top:-2878;width:10;height:20" coordorigin="7214,-2878" coordsize="10,20" path="m7214,-2859l7223,-2859,7223,-2878,7214,-2878,7214,-2859xe" filled="true" fillcolor="#000000" stroked="false">
                <v:path arrowok="t"/>
                <v:fill type="solid"/>
              </v:shape>
            </v:group>
            <v:group style="position:absolute;left:7214;top:-2859;width:10;height:20" coordorigin="7214,-2859" coordsize="10,20">
              <v:shape style="position:absolute;left:7214;top:-2859;width:10;height:20" coordorigin="7214,-2859" coordsize="10,20" path="m7214,-2840l7223,-2840,7223,-2859,7214,-2859,7214,-2840xe" filled="true" fillcolor="#000000" stroked="false">
                <v:path arrowok="t"/>
                <v:fill type="solid"/>
              </v:shape>
            </v:group>
            <v:group style="position:absolute;left:7214;top:-2840;width:10;height:20" coordorigin="7214,-2840" coordsize="10,20">
              <v:shape style="position:absolute;left:7214;top:-2840;width:10;height:20" coordorigin="7214,-2840" coordsize="10,20" path="m7214,-2821l7223,-2821,7223,-2840,7214,-2840,7214,-2821xe" filled="true" fillcolor="#000000" stroked="false">
                <v:path arrowok="t"/>
                <v:fill type="solid"/>
              </v:shape>
            </v:group>
            <v:group style="position:absolute;left:7214;top:-2821;width:10;height:20" coordorigin="7214,-2821" coordsize="10,20">
              <v:shape style="position:absolute;left:7214;top:-2821;width:10;height:20" coordorigin="7214,-2821" coordsize="10,20" path="m7214,-2801l7223,-2801,7223,-2821,7214,-2821,7214,-2801xe" filled="true" fillcolor="#000000" stroked="false">
                <v:path arrowok="t"/>
                <v:fill type="solid"/>
              </v:shape>
            </v:group>
            <v:group style="position:absolute;left:7214;top:-2801;width:10;height:20" coordorigin="7214,-2801" coordsize="10,20">
              <v:shape style="position:absolute;left:7214;top:-2801;width:10;height:20" coordorigin="7214,-2801" coordsize="10,20" path="m7214,-2782l7223,-2782,7223,-2801,7214,-2801,7214,-2782xe" filled="true" fillcolor="#000000" stroked="false">
                <v:path arrowok="t"/>
                <v:fill type="solid"/>
              </v:shape>
            </v:group>
            <v:group style="position:absolute;left:7214;top:-2782;width:10;height:20" coordorigin="7214,-2782" coordsize="10,20">
              <v:shape style="position:absolute;left:7214;top:-2782;width:10;height:20" coordorigin="7214,-2782" coordsize="10,20" path="m7214,-2763l7223,-2763,7223,-2782,7214,-2782,7214,-2763xe" filled="true" fillcolor="#000000" stroked="false">
                <v:path arrowok="t"/>
                <v:fill type="solid"/>
              </v:shape>
            </v:group>
            <v:group style="position:absolute;left:7214;top:-2758;width:10;height:2" coordorigin="7214,-2758" coordsize="10,2">
              <v:shape style="position:absolute;left:7214;top:-2758;width:10;height:2" coordorigin="7214,-2758" coordsize="10,0" path="m7214,-2758l7223,-2758e" filled="false" stroked="true" strokeweight=".48001pt" strokecolor="#000000">
                <v:path arrowok="t"/>
              </v:shape>
            </v:group>
            <v:group style="position:absolute;left:8240;top:-3473;width:10;height:20" coordorigin="8240,-3473" coordsize="10,20">
              <v:shape style="position:absolute;left:8240;top:-3473;width:10;height:20" coordorigin="8240,-3473" coordsize="10,20" path="m8240,-3454l8249,-3454,8249,-3473,8240,-3473,8240,-3454xe" filled="true" fillcolor="#000000" stroked="false">
                <v:path arrowok="t"/>
                <v:fill type="solid"/>
              </v:shape>
            </v:group>
            <v:group style="position:absolute;left:8240;top:-3454;width:10;height:20" coordorigin="8240,-3454" coordsize="10,20">
              <v:shape style="position:absolute;left:8240;top:-3454;width:10;height:20" coordorigin="8240,-3454" coordsize="10,20" path="m8240,-3435l8249,-3435,8249,-3454,8240,-3454,8240,-3435xe" filled="true" fillcolor="#000000" stroked="false">
                <v:path arrowok="t"/>
                <v:fill type="solid"/>
              </v:shape>
            </v:group>
            <v:group style="position:absolute;left:8240;top:-3435;width:10;height:20" coordorigin="8240,-3435" coordsize="10,20">
              <v:shape style="position:absolute;left:8240;top:-3435;width:10;height:20" coordorigin="8240,-3435" coordsize="10,20" path="m8240,-3416l8249,-3416,8249,-3435,8240,-3435,8240,-3416xe" filled="true" fillcolor="#000000" stroked="false">
                <v:path arrowok="t"/>
                <v:fill type="solid"/>
              </v:shape>
            </v:group>
            <v:group style="position:absolute;left:8240;top:-3416;width:10;height:20" coordorigin="8240,-3416" coordsize="10,20">
              <v:shape style="position:absolute;left:8240;top:-3416;width:10;height:20" coordorigin="8240,-3416" coordsize="10,20" path="m8240,-3397l8249,-3397,8249,-3416,8240,-3416,8240,-3397xe" filled="true" fillcolor="#000000" stroked="false">
                <v:path arrowok="t"/>
                <v:fill type="solid"/>
              </v:shape>
            </v:group>
            <v:group style="position:absolute;left:8240;top:-3397;width:10;height:20" coordorigin="8240,-3397" coordsize="10,20">
              <v:shape style="position:absolute;left:8240;top:-3397;width:10;height:20" coordorigin="8240,-3397" coordsize="10,20" path="m8240,-3377l8249,-3377,8249,-3397,8240,-3397,8240,-3377xe" filled="true" fillcolor="#000000" stroked="false">
                <v:path arrowok="t"/>
                <v:fill type="solid"/>
              </v:shape>
            </v:group>
            <v:group style="position:absolute;left:8240;top:-3377;width:10;height:20" coordorigin="8240,-3377" coordsize="10,20">
              <v:shape style="position:absolute;left:8240;top:-3377;width:10;height:20" coordorigin="8240,-3377" coordsize="10,20" path="m8240,-3358l8249,-3358,8249,-3377,8240,-3377,8240,-3358xe" filled="true" fillcolor="#000000" stroked="false">
                <v:path arrowok="t"/>
                <v:fill type="solid"/>
              </v:shape>
            </v:group>
            <v:group style="position:absolute;left:8240;top:-3358;width:10;height:20" coordorigin="8240,-3358" coordsize="10,20">
              <v:shape style="position:absolute;left:8240;top:-3358;width:10;height:20" coordorigin="8240,-3358" coordsize="10,20" path="m8240,-3339l8249,-3339,8249,-3358,8240,-3358,8240,-3339xe" filled="true" fillcolor="#000000" stroked="false">
                <v:path arrowok="t"/>
                <v:fill type="solid"/>
              </v:shape>
            </v:group>
            <v:group style="position:absolute;left:8240;top:-3339;width:10;height:20" coordorigin="8240,-3339" coordsize="10,20">
              <v:shape style="position:absolute;left:8240;top:-3339;width:10;height:20" coordorigin="8240,-3339" coordsize="10,20" path="m8240,-3320l8249,-3320,8249,-3339,8240,-3339,8240,-3320xe" filled="true" fillcolor="#000000" stroked="false">
                <v:path arrowok="t"/>
                <v:fill type="solid"/>
              </v:shape>
            </v:group>
            <v:group style="position:absolute;left:8240;top:-3320;width:10;height:20" coordorigin="8240,-3320" coordsize="10,20">
              <v:shape style="position:absolute;left:8240;top:-3320;width:10;height:20" coordorigin="8240,-3320" coordsize="10,20" path="m8240,-3301l8249,-3301,8249,-3320,8240,-3320,8240,-3301xe" filled="true" fillcolor="#000000" stroked="false">
                <v:path arrowok="t"/>
                <v:fill type="solid"/>
              </v:shape>
            </v:group>
            <v:group style="position:absolute;left:8240;top:-3301;width:10;height:20" coordorigin="8240,-3301" coordsize="10,20">
              <v:shape style="position:absolute;left:8240;top:-3301;width:10;height:20" coordorigin="8240,-3301" coordsize="10,20" path="m8240,-3281l8249,-3281,8249,-3301,8240,-3301,8240,-3281xe" filled="true" fillcolor="#000000" stroked="false">
                <v:path arrowok="t"/>
                <v:fill type="solid"/>
              </v:shape>
            </v:group>
            <v:group style="position:absolute;left:8240;top:-3281;width:10;height:20" coordorigin="8240,-3281" coordsize="10,20">
              <v:shape style="position:absolute;left:8240;top:-3281;width:10;height:20" coordorigin="8240,-3281" coordsize="10,20" path="m8240,-3262l8249,-3262,8249,-3281,8240,-3281,8240,-3262xe" filled="true" fillcolor="#000000" stroked="false">
                <v:path arrowok="t"/>
                <v:fill type="solid"/>
              </v:shape>
            </v:group>
            <v:group style="position:absolute;left:8240;top:-3262;width:10;height:20" coordorigin="8240,-3262" coordsize="10,20">
              <v:shape style="position:absolute;left:8240;top:-3262;width:10;height:20" coordorigin="8240,-3262" coordsize="10,20" path="m8240,-3243l8249,-3243,8249,-3262,8240,-3262,8240,-3243xe" filled="true" fillcolor="#000000" stroked="false">
                <v:path arrowok="t"/>
                <v:fill type="solid"/>
              </v:shape>
            </v:group>
            <v:group style="position:absolute;left:8240;top:-3243;width:10;height:20" coordorigin="8240,-3243" coordsize="10,20">
              <v:shape style="position:absolute;left:8240;top:-3243;width:10;height:20" coordorigin="8240,-3243" coordsize="10,20" path="m8240,-3224l8249,-3224,8249,-3243,8240,-3243,8240,-3224xe" filled="true" fillcolor="#000000" stroked="false">
                <v:path arrowok="t"/>
                <v:fill type="solid"/>
              </v:shape>
            </v:group>
            <v:group style="position:absolute;left:8240;top:-3224;width:10;height:20" coordorigin="8240,-3224" coordsize="10,20">
              <v:shape style="position:absolute;left:8240;top:-3224;width:10;height:20" coordorigin="8240,-3224" coordsize="10,20" path="m8240,-3205l8249,-3205,8249,-3224,8240,-3224,8240,-3205xe" filled="true" fillcolor="#000000" stroked="false">
                <v:path arrowok="t"/>
                <v:fill type="solid"/>
              </v:shape>
            </v:group>
            <v:group style="position:absolute;left:8240;top:-3205;width:10;height:20" coordorigin="8240,-3205" coordsize="10,20">
              <v:shape style="position:absolute;left:8240;top:-3205;width:10;height:20" coordorigin="8240,-3205" coordsize="10,20" path="m8240,-3185l8249,-3185,8249,-3205,8240,-3205,8240,-3185xe" filled="true" fillcolor="#000000" stroked="false">
                <v:path arrowok="t"/>
                <v:fill type="solid"/>
              </v:shape>
            </v:group>
            <v:group style="position:absolute;left:8240;top:-3185;width:10;height:20" coordorigin="8240,-3185" coordsize="10,20">
              <v:shape style="position:absolute;left:8240;top:-3185;width:10;height:20" coordorigin="8240,-3185" coordsize="10,20" path="m8240,-3166l8249,-3166,8249,-3185,8240,-3185,8240,-3166xe" filled="true" fillcolor="#000000" stroked="false">
                <v:path arrowok="t"/>
                <v:fill type="solid"/>
              </v:shape>
            </v:group>
            <v:group style="position:absolute;left:8240;top:-3166;width:10;height:20" coordorigin="8240,-3166" coordsize="10,20">
              <v:shape style="position:absolute;left:8240;top:-3166;width:10;height:20" coordorigin="8240,-3166" coordsize="10,20" path="m8240,-3147l8249,-3147,8249,-3166,8240,-3166,8240,-3147xe" filled="true" fillcolor="#000000" stroked="false">
                <v:path arrowok="t"/>
                <v:fill type="solid"/>
              </v:shape>
            </v:group>
            <v:group style="position:absolute;left:8240;top:-3147;width:10;height:20" coordorigin="8240,-3147" coordsize="10,20">
              <v:shape style="position:absolute;left:8240;top:-3147;width:10;height:20" coordorigin="8240,-3147" coordsize="10,20" path="m8240,-3128l8249,-3128,8249,-3147,8240,-3147,8240,-3128xe" filled="true" fillcolor="#000000" stroked="false">
                <v:path arrowok="t"/>
                <v:fill type="solid"/>
              </v:shape>
            </v:group>
            <v:group style="position:absolute;left:8240;top:-3128;width:10;height:20" coordorigin="8240,-3128" coordsize="10,20">
              <v:shape style="position:absolute;left:8240;top:-3128;width:10;height:20" coordorigin="8240,-3128" coordsize="10,20" path="m8240,-3109l8249,-3109,8249,-3128,8240,-3128,8240,-3109xe" filled="true" fillcolor="#000000" stroked="false">
                <v:path arrowok="t"/>
                <v:fill type="solid"/>
              </v:shape>
            </v:group>
            <v:group style="position:absolute;left:8240;top:-3109;width:10;height:20" coordorigin="8240,-3109" coordsize="10,20">
              <v:shape style="position:absolute;left:8240;top:-3109;width:10;height:20" coordorigin="8240,-3109" coordsize="10,20" path="m8240,-3089l8249,-3089,8249,-3109,8240,-3109,8240,-3089xe" filled="true" fillcolor="#000000" stroked="false">
                <v:path arrowok="t"/>
                <v:fill type="solid"/>
              </v:shape>
            </v:group>
            <v:group style="position:absolute;left:8240;top:-3089;width:10;height:20" coordorigin="8240,-3089" coordsize="10,20">
              <v:shape style="position:absolute;left:8240;top:-3089;width:10;height:20" coordorigin="8240,-3089" coordsize="10,20" path="m8240,-3070l8249,-3070,8249,-3089,8240,-3089,8240,-3070xe" filled="true" fillcolor="#000000" stroked="false">
                <v:path arrowok="t"/>
                <v:fill type="solid"/>
              </v:shape>
            </v:group>
            <v:group style="position:absolute;left:8240;top:-3070;width:10;height:20" coordorigin="8240,-3070" coordsize="10,20">
              <v:shape style="position:absolute;left:8240;top:-3070;width:10;height:20" coordorigin="8240,-3070" coordsize="10,20" path="m8240,-3051l8249,-3051,8249,-3070,8240,-3070,8240,-3051xe" filled="true" fillcolor="#000000" stroked="false">
                <v:path arrowok="t"/>
                <v:fill type="solid"/>
              </v:shape>
            </v:group>
            <v:group style="position:absolute;left:8240;top:-3051;width:10;height:20" coordorigin="8240,-3051" coordsize="10,20">
              <v:shape style="position:absolute;left:8240;top:-3051;width:10;height:20" coordorigin="8240,-3051" coordsize="10,20" path="m8240,-3032l8249,-3032,8249,-3051,8240,-3051,8240,-3032xe" filled="true" fillcolor="#000000" stroked="false">
                <v:path arrowok="t"/>
                <v:fill type="solid"/>
              </v:shape>
            </v:group>
            <v:group style="position:absolute;left:8240;top:-3032;width:10;height:20" coordorigin="8240,-3032" coordsize="10,20">
              <v:shape style="position:absolute;left:8240;top:-3032;width:10;height:20" coordorigin="8240,-3032" coordsize="10,20" path="m8240,-3013l8249,-3013,8249,-3032,8240,-3032,8240,-3013xe" filled="true" fillcolor="#000000" stroked="false">
                <v:path arrowok="t"/>
                <v:fill type="solid"/>
              </v:shape>
            </v:group>
            <v:group style="position:absolute;left:8240;top:-3013;width:10;height:20" coordorigin="8240,-3013" coordsize="10,20">
              <v:shape style="position:absolute;left:8240;top:-3013;width:10;height:20" coordorigin="8240,-3013" coordsize="10,20" path="m8240,-2993l8249,-2993,8249,-3013,8240,-3013,8240,-2993xe" filled="true" fillcolor="#000000" stroked="false">
                <v:path arrowok="t"/>
                <v:fill type="solid"/>
              </v:shape>
            </v:group>
            <v:group style="position:absolute;left:8240;top:-2993;width:10;height:20" coordorigin="8240,-2993" coordsize="10,20">
              <v:shape style="position:absolute;left:8240;top:-2993;width:10;height:20" coordorigin="8240,-2993" coordsize="10,20" path="m8240,-2974l8249,-2974,8249,-2993,8240,-2993,8240,-2974xe" filled="true" fillcolor="#000000" stroked="false">
                <v:path arrowok="t"/>
                <v:fill type="solid"/>
              </v:shape>
            </v:group>
            <v:group style="position:absolute;left:8240;top:-2974;width:10;height:20" coordorigin="8240,-2974" coordsize="10,20">
              <v:shape style="position:absolute;left:8240;top:-2974;width:10;height:20" coordorigin="8240,-2974" coordsize="10,20" path="m8240,-2955l8249,-2955,8249,-2974,8240,-2974,8240,-2955xe" filled="true" fillcolor="#000000" stroked="false">
                <v:path arrowok="t"/>
                <v:fill type="solid"/>
              </v:shape>
            </v:group>
            <v:group style="position:absolute;left:8240;top:-2955;width:10;height:20" coordorigin="8240,-2955" coordsize="10,20">
              <v:shape style="position:absolute;left:8240;top:-2955;width:10;height:20" coordorigin="8240,-2955" coordsize="10,20" path="m8240,-2936l8249,-2936,8249,-2955,8240,-2955,8240,-2936xe" filled="true" fillcolor="#000000" stroked="false">
                <v:path arrowok="t"/>
                <v:fill type="solid"/>
              </v:shape>
            </v:group>
            <v:group style="position:absolute;left:8240;top:-2936;width:10;height:20" coordorigin="8240,-2936" coordsize="10,20">
              <v:shape style="position:absolute;left:8240;top:-2936;width:10;height:20" coordorigin="8240,-2936" coordsize="10,20" path="m8240,-2917l8249,-2917,8249,-2936,8240,-2936,8240,-2917xe" filled="true" fillcolor="#000000" stroked="false">
                <v:path arrowok="t"/>
                <v:fill type="solid"/>
              </v:shape>
            </v:group>
            <v:group style="position:absolute;left:8240;top:-2917;width:10;height:20" coordorigin="8240,-2917" coordsize="10,20">
              <v:shape style="position:absolute;left:8240;top:-2917;width:10;height:20" coordorigin="8240,-2917" coordsize="10,20" path="m8240,-2897l8249,-2897,8249,-2917,8240,-2917,8240,-2897xe" filled="true" fillcolor="#000000" stroked="false">
                <v:path arrowok="t"/>
                <v:fill type="solid"/>
              </v:shape>
            </v:group>
            <v:group style="position:absolute;left:8240;top:-2897;width:10;height:20" coordorigin="8240,-2897" coordsize="10,20">
              <v:shape style="position:absolute;left:8240;top:-2897;width:10;height:20" coordorigin="8240,-2897" coordsize="10,20" path="m8240,-2878l8249,-2878,8249,-2897,8240,-2897,8240,-2878xe" filled="true" fillcolor="#000000" stroked="false">
                <v:path arrowok="t"/>
                <v:fill type="solid"/>
              </v:shape>
            </v:group>
            <v:group style="position:absolute;left:8240;top:-2878;width:10;height:20" coordorigin="8240,-2878" coordsize="10,20">
              <v:shape style="position:absolute;left:8240;top:-2878;width:10;height:20" coordorigin="8240,-2878" coordsize="10,20" path="m8240,-2859l8249,-2859,8249,-2878,8240,-2878,8240,-2859xe" filled="true" fillcolor="#000000" stroked="false">
                <v:path arrowok="t"/>
                <v:fill type="solid"/>
              </v:shape>
            </v:group>
            <v:group style="position:absolute;left:8240;top:-2859;width:10;height:20" coordorigin="8240,-2859" coordsize="10,20">
              <v:shape style="position:absolute;left:8240;top:-2859;width:10;height:20" coordorigin="8240,-2859" coordsize="10,20" path="m8240,-2840l8249,-2840,8249,-2859,8240,-2859,8240,-2840xe" filled="true" fillcolor="#000000" stroked="false">
                <v:path arrowok="t"/>
                <v:fill type="solid"/>
              </v:shape>
            </v:group>
            <v:group style="position:absolute;left:8240;top:-2840;width:10;height:20" coordorigin="8240,-2840" coordsize="10,20">
              <v:shape style="position:absolute;left:8240;top:-2840;width:10;height:20" coordorigin="8240,-2840" coordsize="10,20" path="m8240,-2821l8249,-2821,8249,-2840,8240,-2840,8240,-2821xe" filled="true" fillcolor="#000000" stroked="false">
                <v:path arrowok="t"/>
                <v:fill type="solid"/>
              </v:shape>
            </v:group>
            <v:group style="position:absolute;left:8240;top:-2821;width:10;height:20" coordorigin="8240,-2821" coordsize="10,20">
              <v:shape style="position:absolute;left:8240;top:-2821;width:10;height:20" coordorigin="8240,-2821" coordsize="10,20" path="m8240,-2801l8249,-2801,8249,-2821,8240,-2821,8240,-2801xe" filled="true" fillcolor="#000000" stroked="false">
                <v:path arrowok="t"/>
                <v:fill type="solid"/>
              </v:shape>
            </v:group>
            <v:group style="position:absolute;left:8240;top:-2801;width:10;height:20" coordorigin="8240,-2801" coordsize="10,20">
              <v:shape style="position:absolute;left:8240;top:-2801;width:10;height:20" coordorigin="8240,-2801" coordsize="10,20" path="m8240,-2782l8249,-2782,8249,-2801,8240,-2801,8240,-2782xe" filled="true" fillcolor="#000000" stroked="false">
                <v:path arrowok="t"/>
                <v:fill type="solid"/>
              </v:shape>
            </v:group>
            <v:group style="position:absolute;left:8240;top:-2782;width:10;height:20" coordorigin="8240,-2782" coordsize="10,20">
              <v:shape style="position:absolute;left:8240;top:-2782;width:10;height:20" coordorigin="8240,-2782" coordsize="10,20" path="m8240,-2763l8249,-2763,8249,-2782,8240,-2782,8240,-2763xe" filled="true" fillcolor="#000000" stroked="false">
                <v:path arrowok="t"/>
                <v:fill type="solid"/>
              </v:shape>
            </v:group>
            <v:group style="position:absolute;left:8240;top:-2758;width:10;height:2" coordorigin="8240,-2758" coordsize="10,2">
              <v:shape style="position:absolute;left:8240;top:-2758;width:10;height:2" coordorigin="8240,-2758" coordsize="10,0" path="m8240,-2758l8249,-2758e" filled="false" stroked="true" strokeweight=".48001pt" strokecolor="#000000">
                <v:path arrowok="t"/>
              </v:shape>
            </v:group>
            <v:group style="position:absolute;left:9802;top:-3473;width:10;height:20" coordorigin="9802,-3473" coordsize="10,20">
              <v:shape style="position:absolute;left:9802;top:-3473;width:10;height:20" coordorigin="9802,-3473" coordsize="10,20" path="m9802,-3454l9812,-3454,9812,-3473,9802,-3473,9802,-3454xe" filled="true" fillcolor="#000000" stroked="false">
                <v:path arrowok="t"/>
                <v:fill type="solid"/>
              </v:shape>
            </v:group>
            <v:group style="position:absolute;left:9802;top:-3454;width:10;height:20" coordorigin="9802,-3454" coordsize="10,20">
              <v:shape style="position:absolute;left:9802;top:-3454;width:10;height:20" coordorigin="9802,-3454" coordsize="10,20" path="m9802,-3435l9812,-3435,9812,-3454,9802,-3454,9802,-3435xe" filled="true" fillcolor="#000000" stroked="false">
                <v:path arrowok="t"/>
                <v:fill type="solid"/>
              </v:shape>
            </v:group>
            <v:group style="position:absolute;left:9802;top:-3435;width:10;height:20" coordorigin="9802,-3435" coordsize="10,20">
              <v:shape style="position:absolute;left:9802;top:-3435;width:10;height:20" coordorigin="9802,-3435" coordsize="10,20" path="m9802,-3416l9812,-3416,9812,-3435,9802,-3435,9802,-3416xe" filled="true" fillcolor="#000000" stroked="false">
                <v:path arrowok="t"/>
                <v:fill type="solid"/>
              </v:shape>
            </v:group>
            <v:group style="position:absolute;left:9802;top:-3416;width:10;height:20" coordorigin="9802,-3416" coordsize="10,20">
              <v:shape style="position:absolute;left:9802;top:-3416;width:10;height:20" coordorigin="9802,-3416" coordsize="10,20" path="m9802,-3397l9812,-3397,9812,-3416,9802,-3416,9802,-3397xe" filled="true" fillcolor="#000000" stroked="false">
                <v:path arrowok="t"/>
                <v:fill type="solid"/>
              </v:shape>
            </v:group>
            <v:group style="position:absolute;left:9802;top:-3397;width:10;height:20" coordorigin="9802,-3397" coordsize="10,20">
              <v:shape style="position:absolute;left:9802;top:-3397;width:10;height:20" coordorigin="9802,-3397" coordsize="10,20" path="m9802,-3377l9812,-3377,9812,-3397,9802,-3397,9802,-3377xe" filled="true" fillcolor="#000000" stroked="false">
                <v:path arrowok="t"/>
                <v:fill type="solid"/>
              </v:shape>
            </v:group>
            <v:group style="position:absolute;left:9802;top:-3377;width:10;height:20" coordorigin="9802,-3377" coordsize="10,20">
              <v:shape style="position:absolute;left:9802;top:-3377;width:10;height:20" coordorigin="9802,-3377" coordsize="10,20" path="m9802,-3358l9812,-3358,9812,-3377,9802,-3377,9802,-3358xe" filled="true" fillcolor="#000000" stroked="false">
                <v:path arrowok="t"/>
                <v:fill type="solid"/>
              </v:shape>
            </v:group>
            <v:group style="position:absolute;left:9802;top:-3358;width:10;height:20" coordorigin="9802,-3358" coordsize="10,20">
              <v:shape style="position:absolute;left:9802;top:-3358;width:10;height:20" coordorigin="9802,-3358" coordsize="10,20" path="m9802,-3339l9812,-3339,9812,-3358,9802,-3358,9802,-3339xe" filled="true" fillcolor="#000000" stroked="false">
                <v:path arrowok="t"/>
                <v:fill type="solid"/>
              </v:shape>
            </v:group>
            <v:group style="position:absolute;left:9802;top:-3339;width:10;height:20" coordorigin="9802,-3339" coordsize="10,20">
              <v:shape style="position:absolute;left:9802;top:-3339;width:10;height:20" coordorigin="9802,-3339" coordsize="10,20" path="m9802,-3320l9812,-3320,9812,-3339,9802,-3339,9802,-3320xe" filled="true" fillcolor="#000000" stroked="false">
                <v:path arrowok="t"/>
                <v:fill type="solid"/>
              </v:shape>
            </v:group>
            <v:group style="position:absolute;left:9802;top:-3320;width:10;height:20" coordorigin="9802,-3320" coordsize="10,20">
              <v:shape style="position:absolute;left:9802;top:-3320;width:10;height:20" coordorigin="9802,-3320" coordsize="10,20" path="m9802,-3301l9812,-3301,9812,-3320,9802,-3320,9802,-3301xe" filled="true" fillcolor="#000000" stroked="false">
                <v:path arrowok="t"/>
                <v:fill type="solid"/>
              </v:shape>
            </v:group>
            <v:group style="position:absolute;left:9802;top:-3301;width:10;height:20" coordorigin="9802,-3301" coordsize="10,20">
              <v:shape style="position:absolute;left:9802;top:-3301;width:10;height:20" coordorigin="9802,-3301" coordsize="10,20" path="m9802,-3281l9812,-3281,9812,-3301,9802,-3301,9802,-3281xe" filled="true" fillcolor="#000000" stroked="false">
                <v:path arrowok="t"/>
                <v:fill type="solid"/>
              </v:shape>
            </v:group>
            <v:group style="position:absolute;left:9802;top:-3281;width:10;height:20" coordorigin="9802,-3281" coordsize="10,20">
              <v:shape style="position:absolute;left:9802;top:-3281;width:10;height:20" coordorigin="9802,-3281" coordsize="10,20" path="m9802,-3262l9812,-3262,9812,-3281,9802,-3281,9802,-3262xe" filled="true" fillcolor="#000000" stroked="false">
                <v:path arrowok="t"/>
                <v:fill type="solid"/>
              </v:shape>
            </v:group>
            <v:group style="position:absolute;left:9802;top:-3262;width:10;height:20" coordorigin="9802,-3262" coordsize="10,20">
              <v:shape style="position:absolute;left:9802;top:-3262;width:10;height:20" coordorigin="9802,-3262" coordsize="10,20" path="m9802,-3243l9812,-3243,9812,-3262,9802,-3262,9802,-3243xe" filled="true" fillcolor="#000000" stroked="false">
                <v:path arrowok="t"/>
                <v:fill type="solid"/>
              </v:shape>
            </v:group>
            <v:group style="position:absolute;left:9802;top:-3243;width:10;height:20" coordorigin="9802,-3243" coordsize="10,20">
              <v:shape style="position:absolute;left:9802;top:-3243;width:10;height:20" coordorigin="9802,-3243" coordsize="10,20" path="m9802,-3224l9812,-3224,9812,-3243,9802,-3243,9802,-3224xe" filled="true" fillcolor="#000000" stroked="false">
                <v:path arrowok="t"/>
                <v:fill type="solid"/>
              </v:shape>
            </v:group>
            <v:group style="position:absolute;left:9802;top:-3224;width:10;height:20" coordorigin="9802,-3224" coordsize="10,20">
              <v:shape style="position:absolute;left:9802;top:-3224;width:10;height:20" coordorigin="9802,-3224" coordsize="10,20" path="m9802,-3205l9812,-3205,9812,-3224,9802,-3224,9802,-3205xe" filled="true" fillcolor="#000000" stroked="false">
                <v:path arrowok="t"/>
                <v:fill type="solid"/>
              </v:shape>
            </v:group>
            <v:group style="position:absolute;left:9802;top:-3205;width:10;height:20" coordorigin="9802,-3205" coordsize="10,20">
              <v:shape style="position:absolute;left:9802;top:-3205;width:10;height:20" coordorigin="9802,-3205" coordsize="10,20" path="m9802,-3185l9812,-3185,9812,-3205,9802,-3205,9802,-3185xe" filled="true" fillcolor="#000000" stroked="false">
                <v:path arrowok="t"/>
                <v:fill type="solid"/>
              </v:shape>
            </v:group>
            <v:group style="position:absolute;left:9802;top:-3185;width:10;height:20" coordorigin="9802,-3185" coordsize="10,20">
              <v:shape style="position:absolute;left:9802;top:-3185;width:10;height:20" coordorigin="9802,-3185" coordsize="10,20" path="m9802,-3166l9812,-3166,9812,-3185,9802,-3185,9802,-3166xe" filled="true" fillcolor="#000000" stroked="false">
                <v:path arrowok="t"/>
                <v:fill type="solid"/>
              </v:shape>
            </v:group>
            <v:group style="position:absolute;left:9802;top:-3166;width:10;height:20" coordorigin="9802,-3166" coordsize="10,20">
              <v:shape style="position:absolute;left:9802;top:-3166;width:10;height:20" coordorigin="9802,-3166" coordsize="10,20" path="m9802,-3147l9812,-3147,9812,-3166,9802,-3166,9802,-3147xe" filled="true" fillcolor="#000000" stroked="false">
                <v:path arrowok="t"/>
                <v:fill type="solid"/>
              </v:shape>
            </v:group>
            <v:group style="position:absolute;left:9802;top:-3147;width:10;height:20" coordorigin="9802,-3147" coordsize="10,20">
              <v:shape style="position:absolute;left:9802;top:-3147;width:10;height:20" coordorigin="9802,-3147" coordsize="10,20" path="m9802,-3128l9812,-3128,9812,-3147,9802,-3147,9802,-3128xe" filled="true" fillcolor="#000000" stroked="false">
                <v:path arrowok="t"/>
                <v:fill type="solid"/>
              </v:shape>
            </v:group>
            <v:group style="position:absolute;left:9802;top:-3128;width:10;height:20" coordorigin="9802,-3128" coordsize="10,20">
              <v:shape style="position:absolute;left:9802;top:-3128;width:10;height:20" coordorigin="9802,-3128" coordsize="10,20" path="m9802,-3109l9812,-3109,9812,-3128,9802,-3128,9802,-3109xe" filled="true" fillcolor="#000000" stroked="false">
                <v:path arrowok="t"/>
                <v:fill type="solid"/>
              </v:shape>
            </v:group>
            <v:group style="position:absolute;left:9802;top:-3109;width:10;height:20" coordorigin="9802,-3109" coordsize="10,20">
              <v:shape style="position:absolute;left:9802;top:-3109;width:10;height:20" coordorigin="9802,-3109" coordsize="10,20" path="m9802,-3089l9812,-3089,9812,-3109,9802,-3109,9802,-3089xe" filled="true" fillcolor="#000000" stroked="false">
                <v:path arrowok="t"/>
                <v:fill type="solid"/>
              </v:shape>
            </v:group>
            <v:group style="position:absolute;left:9802;top:-3089;width:10;height:20" coordorigin="9802,-3089" coordsize="10,20">
              <v:shape style="position:absolute;left:9802;top:-3089;width:10;height:20" coordorigin="9802,-3089" coordsize="10,20" path="m9802,-3070l9812,-3070,9812,-3089,9802,-3089,9802,-3070xe" filled="true" fillcolor="#000000" stroked="false">
                <v:path arrowok="t"/>
                <v:fill type="solid"/>
              </v:shape>
            </v:group>
            <v:group style="position:absolute;left:9802;top:-3070;width:10;height:20" coordorigin="9802,-3070" coordsize="10,20">
              <v:shape style="position:absolute;left:9802;top:-3070;width:10;height:20" coordorigin="9802,-3070" coordsize="10,20" path="m9802,-3051l9812,-3051,9812,-3070,9802,-3070,9802,-3051xe" filled="true" fillcolor="#000000" stroked="false">
                <v:path arrowok="t"/>
                <v:fill type="solid"/>
              </v:shape>
            </v:group>
            <v:group style="position:absolute;left:9802;top:-3051;width:10;height:20" coordorigin="9802,-3051" coordsize="10,20">
              <v:shape style="position:absolute;left:9802;top:-3051;width:10;height:20" coordorigin="9802,-3051" coordsize="10,20" path="m9802,-3032l9812,-3032,9812,-3051,9802,-3051,9802,-3032xe" filled="true" fillcolor="#000000" stroked="false">
                <v:path arrowok="t"/>
                <v:fill type="solid"/>
              </v:shape>
            </v:group>
            <v:group style="position:absolute;left:9802;top:-3032;width:10;height:20" coordorigin="9802,-3032" coordsize="10,20">
              <v:shape style="position:absolute;left:9802;top:-3032;width:10;height:20" coordorigin="9802,-3032" coordsize="10,20" path="m9802,-3013l9812,-3013,9812,-3032,9802,-3032,9802,-3013xe" filled="true" fillcolor="#000000" stroked="false">
                <v:path arrowok="t"/>
                <v:fill type="solid"/>
              </v:shape>
            </v:group>
            <v:group style="position:absolute;left:9802;top:-3013;width:10;height:20" coordorigin="9802,-3013" coordsize="10,20">
              <v:shape style="position:absolute;left:9802;top:-3013;width:10;height:20" coordorigin="9802,-3013" coordsize="10,20" path="m9802,-2993l9812,-2993,9812,-3013,9802,-3013,9802,-2993xe" filled="true" fillcolor="#000000" stroked="false">
                <v:path arrowok="t"/>
                <v:fill type="solid"/>
              </v:shape>
            </v:group>
            <v:group style="position:absolute;left:9802;top:-2993;width:10;height:20" coordorigin="9802,-2993" coordsize="10,20">
              <v:shape style="position:absolute;left:9802;top:-2993;width:10;height:20" coordorigin="9802,-2993" coordsize="10,20" path="m9802,-2974l9812,-2974,9812,-2993,9802,-2993,9802,-2974xe" filled="true" fillcolor="#000000" stroked="false">
                <v:path arrowok="t"/>
                <v:fill type="solid"/>
              </v:shape>
            </v:group>
            <v:group style="position:absolute;left:9802;top:-2974;width:10;height:20" coordorigin="9802,-2974" coordsize="10,20">
              <v:shape style="position:absolute;left:9802;top:-2974;width:10;height:20" coordorigin="9802,-2974" coordsize="10,20" path="m9802,-2955l9812,-2955,9812,-2974,9802,-2974,9802,-2955xe" filled="true" fillcolor="#000000" stroked="false">
                <v:path arrowok="t"/>
                <v:fill type="solid"/>
              </v:shape>
            </v:group>
            <v:group style="position:absolute;left:9802;top:-2955;width:10;height:20" coordorigin="9802,-2955" coordsize="10,20">
              <v:shape style="position:absolute;left:9802;top:-2955;width:10;height:20" coordorigin="9802,-2955" coordsize="10,20" path="m9802,-2936l9812,-2936,9812,-2955,9802,-2955,9802,-2936xe" filled="true" fillcolor="#000000" stroked="false">
                <v:path arrowok="t"/>
                <v:fill type="solid"/>
              </v:shape>
            </v:group>
            <v:group style="position:absolute;left:9802;top:-2936;width:10;height:20" coordorigin="9802,-2936" coordsize="10,20">
              <v:shape style="position:absolute;left:9802;top:-2936;width:10;height:20" coordorigin="9802,-2936" coordsize="10,20" path="m9802,-2917l9812,-2917,9812,-2936,9802,-2936,9802,-2917xe" filled="true" fillcolor="#000000" stroked="false">
                <v:path arrowok="t"/>
                <v:fill type="solid"/>
              </v:shape>
            </v:group>
            <v:group style="position:absolute;left:9802;top:-2917;width:10;height:20" coordorigin="9802,-2917" coordsize="10,20">
              <v:shape style="position:absolute;left:9802;top:-2917;width:10;height:20" coordorigin="9802,-2917" coordsize="10,20" path="m9802,-2897l9812,-2897,9812,-2917,9802,-2917,9802,-2897xe" filled="true" fillcolor="#000000" stroked="false">
                <v:path arrowok="t"/>
                <v:fill type="solid"/>
              </v:shape>
            </v:group>
            <v:group style="position:absolute;left:9802;top:-2897;width:10;height:20" coordorigin="9802,-2897" coordsize="10,20">
              <v:shape style="position:absolute;left:9802;top:-2897;width:10;height:20" coordorigin="9802,-2897" coordsize="10,20" path="m9802,-2878l9812,-2878,9812,-2897,9802,-2897,9802,-2878xe" filled="true" fillcolor="#000000" stroked="false">
                <v:path arrowok="t"/>
                <v:fill type="solid"/>
              </v:shape>
            </v:group>
            <v:group style="position:absolute;left:9802;top:-2878;width:10;height:20" coordorigin="9802,-2878" coordsize="10,20">
              <v:shape style="position:absolute;left:9802;top:-2878;width:10;height:20" coordorigin="9802,-2878" coordsize="10,20" path="m9802,-2859l9812,-2859,9812,-2878,9802,-2878,9802,-2859xe" filled="true" fillcolor="#000000" stroked="false">
                <v:path arrowok="t"/>
                <v:fill type="solid"/>
              </v:shape>
            </v:group>
            <v:group style="position:absolute;left:9802;top:-2859;width:10;height:20" coordorigin="9802,-2859" coordsize="10,20">
              <v:shape style="position:absolute;left:9802;top:-2859;width:10;height:20" coordorigin="9802,-2859" coordsize="10,20" path="m9802,-2840l9812,-2840,9812,-2859,9802,-2859,9802,-2840xe" filled="true" fillcolor="#000000" stroked="false">
                <v:path arrowok="t"/>
                <v:fill type="solid"/>
              </v:shape>
            </v:group>
            <v:group style="position:absolute;left:9802;top:-2840;width:10;height:20" coordorigin="9802,-2840" coordsize="10,20">
              <v:shape style="position:absolute;left:9802;top:-2840;width:10;height:20" coordorigin="9802,-2840" coordsize="10,20" path="m9802,-2821l9812,-2821,9812,-2840,9802,-2840,9802,-2821xe" filled="true" fillcolor="#000000" stroked="false">
                <v:path arrowok="t"/>
                <v:fill type="solid"/>
              </v:shape>
            </v:group>
            <v:group style="position:absolute;left:9802;top:-2821;width:10;height:20" coordorigin="9802,-2821" coordsize="10,20">
              <v:shape style="position:absolute;left:9802;top:-2821;width:10;height:20" coordorigin="9802,-2821" coordsize="10,20" path="m9802,-2801l9812,-2801,9812,-2821,9802,-2821,9802,-2801xe" filled="true" fillcolor="#000000" stroked="false">
                <v:path arrowok="t"/>
                <v:fill type="solid"/>
              </v:shape>
            </v:group>
            <v:group style="position:absolute;left:9802;top:-2801;width:10;height:20" coordorigin="9802,-2801" coordsize="10,20">
              <v:shape style="position:absolute;left:9802;top:-2801;width:10;height:20" coordorigin="9802,-2801" coordsize="10,20" path="m9802,-2782l9812,-2782,9812,-2801,9802,-2801,9802,-2782xe" filled="true" fillcolor="#000000" stroked="false">
                <v:path arrowok="t"/>
                <v:fill type="solid"/>
              </v:shape>
            </v:group>
            <v:group style="position:absolute;left:9802;top:-2782;width:10;height:20" coordorigin="9802,-2782" coordsize="10,20">
              <v:shape style="position:absolute;left:9802;top:-2782;width:10;height:20" coordorigin="9802,-2782" coordsize="10,20" path="m9802,-2763l9812,-2763,9812,-2782,9802,-2782,9802,-2763xe" filled="true" fillcolor="#000000" stroked="false">
                <v:path arrowok="t"/>
                <v:fill type="solid"/>
              </v:shape>
            </v:group>
            <v:group style="position:absolute;left:9802;top:-2758;width:10;height:2" coordorigin="9802,-2758" coordsize="10,2">
              <v:shape style="position:absolute;left:9802;top:-2758;width:10;height:2" coordorigin="9802,-2758" coordsize="10,0" path="m9802,-2758l9812,-2758e" filled="false" stroked="true" strokeweight=".48001pt" strokecolor="#000000">
                <v:path arrowok="t"/>
              </v:shape>
            </v:group>
            <v:group style="position:absolute;left:11361;top:-3473;width:10;height:20" coordorigin="11361,-3473" coordsize="10,20">
              <v:shape style="position:absolute;left:11361;top:-3473;width:10;height:20" coordorigin="11361,-3473" coordsize="10,20" path="m11361,-3454l11371,-3454,11371,-3473,11361,-3473,11361,-3454xe" filled="true" fillcolor="#000000" stroked="false">
                <v:path arrowok="t"/>
                <v:fill type="solid"/>
              </v:shape>
            </v:group>
            <v:group style="position:absolute;left:11361;top:-3454;width:10;height:20" coordorigin="11361,-3454" coordsize="10,20">
              <v:shape style="position:absolute;left:11361;top:-3454;width:10;height:20" coordorigin="11361,-3454" coordsize="10,20" path="m11361,-3435l11371,-3435,11371,-3454,11361,-3454,11361,-3435xe" filled="true" fillcolor="#000000" stroked="false">
                <v:path arrowok="t"/>
                <v:fill type="solid"/>
              </v:shape>
            </v:group>
            <v:group style="position:absolute;left:11361;top:-3435;width:10;height:20" coordorigin="11361,-3435" coordsize="10,20">
              <v:shape style="position:absolute;left:11361;top:-3435;width:10;height:20" coordorigin="11361,-3435" coordsize="10,20" path="m11361,-3416l11371,-3416,11371,-3435,11361,-3435,11361,-3416xe" filled="true" fillcolor="#000000" stroked="false">
                <v:path arrowok="t"/>
                <v:fill type="solid"/>
              </v:shape>
            </v:group>
            <v:group style="position:absolute;left:11361;top:-3416;width:10;height:20" coordorigin="11361,-3416" coordsize="10,20">
              <v:shape style="position:absolute;left:11361;top:-3416;width:10;height:20" coordorigin="11361,-3416" coordsize="10,20" path="m11361,-3397l11371,-3397,11371,-3416,11361,-3416,11361,-3397xe" filled="true" fillcolor="#000000" stroked="false">
                <v:path arrowok="t"/>
                <v:fill type="solid"/>
              </v:shape>
            </v:group>
            <v:group style="position:absolute;left:11361;top:-3397;width:10;height:20" coordorigin="11361,-3397" coordsize="10,20">
              <v:shape style="position:absolute;left:11361;top:-3397;width:10;height:20" coordorigin="11361,-3397" coordsize="10,20" path="m11361,-3377l11371,-3377,11371,-3397,11361,-3397,11361,-3377xe" filled="true" fillcolor="#000000" stroked="false">
                <v:path arrowok="t"/>
                <v:fill type="solid"/>
              </v:shape>
            </v:group>
            <v:group style="position:absolute;left:11361;top:-3377;width:10;height:20" coordorigin="11361,-3377" coordsize="10,20">
              <v:shape style="position:absolute;left:11361;top:-3377;width:10;height:20" coordorigin="11361,-3377" coordsize="10,20" path="m11361,-3358l11371,-3358,11371,-3377,11361,-3377,11361,-3358xe" filled="true" fillcolor="#000000" stroked="false">
                <v:path arrowok="t"/>
                <v:fill type="solid"/>
              </v:shape>
            </v:group>
            <v:group style="position:absolute;left:11361;top:-3358;width:10;height:20" coordorigin="11361,-3358" coordsize="10,20">
              <v:shape style="position:absolute;left:11361;top:-3358;width:10;height:20" coordorigin="11361,-3358" coordsize="10,20" path="m11361,-3339l11371,-3339,11371,-3358,11361,-3358,11361,-3339xe" filled="true" fillcolor="#000000" stroked="false">
                <v:path arrowok="t"/>
                <v:fill type="solid"/>
              </v:shape>
            </v:group>
            <v:group style="position:absolute;left:11361;top:-3339;width:10;height:20" coordorigin="11361,-3339" coordsize="10,20">
              <v:shape style="position:absolute;left:11361;top:-3339;width:10;height:20" coordorigin="11361,-3339" coordsize="10,20" path="m11361,-3320l11371,-3320,11371,-3339,11361,-3339,11361,-3320xe" filled="true" fillcolor="#000000" stroked="false">
                <v:path arrowok="t"/>
                <v:fill type="solid"/>
              </v:shape>
            </v:group>
            <v:group style="position:absolute;left:11361;top:-3320;width:10;height:20" coordorigin="11361,-3320" coordsize="10,20">
              <v:shape style="position:absolute;left:11361;top:-3320;width:10;height:20" coordorigin="11361,-3320" coordsize="10,20" path="m11361,-3301l11371,-3301,11371,-3320,11361,-3320,11361,-3301xe" filled="true" fillcolor="#000000" stroked="false">
                <v:path arrowok="t"/>
                <v:fill type="solid"/>
              </v:shape>
            </v:group>
            <v:group style="position:absolute;left:11361;top:-3301;width:10;height:20" coordorigin="11361,-3301" coordsize="10,20">
              <v:shape style="position:absolute;left:11361;top:-3301;width:10;height:20" coordorigin="11361,-3301" coordsize="10,20" path="m11361,-3281l11371,-3281,11371,-3301,11361,-3301,11361,-3281xe" filled="true" fillcolor="#000000" stroked="false">
                <v:path arrowok="t"/>
                <v:fill type="solid"/>
              </v:shape>
            </v:group>
            <v:group style="position:absolute;left:11361;top:-3281;width:10;height:20" coordorigin="11361,-3281" coordsize="10,20">
              <v:shape style="position:absolute;left:11361;top:-3281;width:10;height:20" coordorigin="11361,-3281" coordsize="10,20" path="m11361,-3262l11371,-3262,11371,-3281,11361,-3281,11361,-3262xe" filled="true" fillcolor="#000000" stroked="false">
                <v:path arrowok="t"/>
                <v:fill type="solid"/>
              </v:shape>
            </v:group>
            <v:group style="position:absolute;left:11361;top:-3262;width:10;height:20" coordorigin="11361,-3262" coordsize="10,20">
              <v:shape style="position:absolute;left:11361;top:-3262;width:10;height:20" coordorigin="11361,-3262" coordsize="10,20" path="m11361,-3243l11371,-3243,11371,-3262,11361,-3262,11361,-3243xe" filled="true" fillcolor="#000000" stroked="false">
                <v:path arrowok="t"/>
                <v:fill type="solid"/>
              </v:shape>
            </v:group>
            <v:group style="position:absolute;left:11361;top:-3243;width:10;height:20" coordorigin="11361,-3243" coordsize="10,20">
              <v:shape style="position:absolute;left:11361;top:-3243;width:10;height:20" coordorigin="11361,-3243" coordsize="10,20" path="m11361,-3224l11371,-3224,11371,-3243,11361,-3243,11361,-3224xe" filled="true" fillcolor="#000000" stroked="false">
                <v:path arrowok="t"/>
                <v:fill type="solid"/>
              </v:shape>
            </v:group>
            <v:group style="position:absolute;left:11361;top:-3224;width:10;height:20" coordorigin="11361,-3224" coordsize="10,20">
              <v:shape style="position:absolute;left:11361;top:-3224;width:10;height:20" coordorigin="11361,-3224" coordsize="10,20" path="m11361,-3205l11371,-3205,11371,-3224,11361,-3224,11361,-3205xe" filled="true" fillcolor="#000000" stroked="false">
                <v:path arrowok="t"/>
                <v:fill type="solid"/>
              </v:shape>
            </v:group>
            <v:group style="position:absolute;left:11361;top:-3205;width:10;height:20" coordorigin="11361,-3205" coordsize="10,20">
              <v:shape style="position:absolute;left:11361;top:-3205;width:10;height:20" coordorigin="11361,-3205" coordsize="10,20" path="m11361,-3185l11371,-3185,11371,-3205,11361,-3205,11361,-3185xe" filled="true" fillcolor="#000000" stroked="false">
                <v:path arrowok="t"/>
                <v:fill type="solid"/>
              </v:shape>
            </v:group>
            <v:group style="position:absolute;left:11361;top:-3185;width:10;height:20" coordorigin="11361,-3185" coordsize="10,20">
              <v:shape style="position:absolute;left:11361;top:-3185;width:10;height:20" coordorigin="11361,-3185" coordsize="10,20" path="m11361,-3166l11371,-3166,11371,-3185,11361,-3185,11361,-3166xe" filled="true" fillcolor="#000000" stroked="false">
                <v:path arrowok="t"/>
                <v:fill type="solid"/>
              </v:shape>
            </v:group>
            <v:group style="position:absolute;left:11361;top:-3166;width:10;height:20" coordorigin="11361,-3166" coordsize="10,20">
              <v:shape style="position:absolute;left:11361;top:-3166;width:10;height:20" coordorigin="11361,-3166" coordsize="10,20" path="m11361,-3147l11371,-3147,11371,-3166,11361,-3166,11361,-3147xe" filled="true" fillcolor="#000000" stroked="false">
                <v:path arrowok="t"/>
                <v:fill type="solid"/>
              </v:shape>
            </v:group>
            <v:group style="position:absolute;left:11361;top:-3147;width:10;height:20" coordorigin="11361,-3147" coordsize="10,20">
              <v:shape style="position:absolute;left:11361;top:-3147;width:10;height:20" coordorigin="11361,-3147" coordsize="10,20" path="m11361,-3128l11371,-3128,11371,-3147,11361,-3147,11361,-3128xe" filled="true" fillcolor="#000000" stroked="false">
                <v:path arrowok="t"/>
                <v:fill type="solid"/>
              </v:shape>
            </v:group>
            <v:group style="position:absolute;left:11361;top:-3128;width:10;height:20" coordorigin="11361,-3128" coordsize="10,20">
              <v:shape style="position:absolute;left:11361;top:-3128;width:10;height:20" coordorigin="11361,-3128" coordsize="10,20" path="m11361,-3109l11371,-3109,11371,-3128,11361,-3128,11361,-3109xe" filled="true" fillcolor="#000000" stroked="false">
                <v:path arrowok="t"/>
                <v:fill type="solid"/>
              </v:shape>
            </v:group>
            <v:group style="position:absolute;left:11361;top:-3109;width:10;height:20" coordorigin="11361,-3109" coordsize="10,20">
              <v:shape style="position:absolute;left:11361;top:-3109;width:10;height:20" coordorigin="11361,-3109" coordsize="10,20" path="m11361,-3089l11371,-3089,11371,-3109,11361,-3109,11361,-3089xe" filled="true" fillcolor="#000000" stroked="false">
                <v:path arrowok="t"/>
                <v:fill type="solid"/>
              </v:shape>
            </v:group>
            <v:group style="position:absolute;left:11361;top:-3089;width:10;height:20" coordorigin="11361,-3089" coordsize="10,20">
              <v:shape style="position:absolute;left:11361;top:-3089;width:10;height:20" coordorigin="11361,-3089" coordsize="10,20" path="m11361,-3070l11371,-3070,11371,-3089,11361,-3089,11361,-3070xe" filled="true" fillcolor="#000000" stroked="false">
                <v:path arrowok="t"/>
                <v:fill type="solid"/>
              </v:shape>
            </v:group>
            <v:group style="position:absolute;left:11361;top:-3070;width:10;height:20" coordorigin="11361,-3070" coordsize="10,20">
              <v:shape style="position:absolute;left:11361;top:-3070;width:10;height:20" coordorigin="11361,-3070" coordsize="10,20" path="m11361,-3051l11371,-3051,11371,-3070,11361,-3070,11361,-3051xe" filled="true" fillcolor="#000000" stroked="false">
                <v:path arrowok="t"/>
                <v:fill type="solid"/>
              </v:shape>
            </v:group>
            <v:group style="position:absolute;left:11361;top:-3051;width:10;height:20" coordorigin="11361,-3051" coordsize="10,20">
              <v:shape style="position:absolute;left:11361;top:-3051;width:10;height:20" coordorigin="11361,-3051" coordsize="10,20" path="m11361,-3032l11371,-3032,11371,-3051,11361,-3051,11361,-3032xe" filled="true" fillcolor="#000000" stroked="false">
                <v:path arrowok="t"/>
                <v:fill type="solid"/>
              </v:shape>
            </v:group>
            <v:group style="position:absolute;left:11361;top:-3032;width:10;height:20" coordorigin="11361,-3032" coordsize="10,20">
              <v:shape style="position:absolute;left:11361;top:-3032;width:10;height:20" coordorigin="11361,-3032" coordsize="10,20" path="m11361,-3013l11371,-3013,11371,-3032,11361,-3032,11361,-3013xe" filled="true" fillcolor="#000000" stroked="false">
                <v:path arrowok="t"/>
                <v:fill type="solid"/>
              </v:shape>
            </v:group>
            <v:group style="position:absolute;left:11361;top:-3013;width:10;height:20" coordorigin="11361,-3013" coordsize="10,20">
              <v:shape style="position:absolute;left:11361;top:-3013;width:10;height:20" coordorigin="11361,-3013" coordsize="10,20" path="m11361,-2993l11371,-2993,11371,-3013,11361,-3013,11361,-2993xe" filled="true" fillcolor="#000000" stroked="false">
                <v:path arrowok="t"/>
                <v:fill type="solid"/>
              </v:shape>
            </v:group>
            <v:group style="position:absolute;left:11361;top:-2993;width:10;height:20" coordorigin="11361,-2993" coordsize="10,20">
              <v:shape style="position:absolute;left:11361;top:-2993;width:10;height:20" coordorigin="11361,-2993" coordsize="10,20" path="m11361,-2974l11371,-2974,11371,-2993,11361,-2993,11361,-2974xe" filled="true" fillcolor="#000000" stroked="false">
                <v:path arrowok="t"/>
                <v:fill type="solid"/>
              </v:shape>
            </v:group>
            <v:group style="position:absolute;left:11361;top:-2974;width:10;height:20" coordorigin="11361,-2974" coordsize="10,20">
              <v:shape style="position:absolute;left:11361;top:-2974;width:10;height:20" coordorigin="11361,-2974" coordsize="10,20" path="m11361,-2955l11371,-2955,11371,-2974,11361,-2974,11361,-2955xe" filled="true" fillcolor="#000000" stroked="false">
                <v:path arrowok="t"/>
                <v:fill type="solid"/>
              </v:shape>
            </v:group>
            <v:group style="position:absolute;left:11361;top:-2955;width:10;height:20" coordorigin="11361,-2955" coordsize="10,20">
              <v:shape style="position:absolute;left:11361;top:-2955;width:10;height:20" coordorigin="11361,-2955" coordsize="10,20" path="m11361,-2936l11371,-2936,11371,-2955,11361,-2955,11361,-2936xe" filled="true" fillcolor="#000000" stroked="false">
                <v:path arrowok="t"/>
                <v:fill type="solid"/>
              </v:shape>
            </v:group>
            <v:group style="position:absolute;left:11361;top:-2936;width:10;height:20" coordorigin="11361,-2936" coordsize="10,20">
              <v:shape style="position:absolute;left:11361;top:-2936;width:10;height:20" coordorigin="11361,-2936" coordsize="10,20" path="m11361,-2917l11371,-2917,11371,-2936,11361,-2936,11361,-2917xe" filled="true" fillcolor="#000000" stroked="false">
                <v:path arrowok="t"/>
                <v:fill type="solid"/>
              </v:shape>
            </v:group>
            <v:group style="position:absolute;left:11361;top:-2917;width:10;height:20" coordorigin="11361,-2917" coordsize="10,20">
              <v:shape style="position:absolute;left:11361;top:-2917;width:10;height:20" coordorigin="11361,-2917" coordsize="10,20" path="m11361,-2897l11371,-2897,11371,-2917,11361,-2917,11361,-2897xe" filled="true" fillcolor="#000000" stroked="false">
                <v:path arrowok="t"/>
                <v:fill type="solid"/>
              </v:shape>
            </v:group>
            <v:group style="position:absolute;left:11361;top:-2897;width:10;height:20" coordorigin="11361,-2897" coordsize="10,20">
              <v:shape style="position:absolute;left:11361;top:-2897;width:10;height:20" coordorigin="11361,-2897" coordsize="10,20" path="m11361,-2878l11371,-2878,11371,-2897,11361,-2897,11361,-2878xe" filled="true" fillcolor="#000000" stroked="false">
                <v:path arrowok="t"/>
                <v:fill type="solid"/>
              </v:shape>
            </v:group>
            <v:group style="position:absolute;left:11361;top:-2878;width:10;height:20" coordorigin="11361,-2878" coordsize="10,20">
              <v:shape style="position:absolute;left:11361;top:-2878;width:10;height:20" coordorigin="11361,-2878" coordsize="10,20" path="m11361,-2859l11371,-2859,11371,-2878,11361,-2878,11361,-2859xe" filled="true" fillcolor="#000000" stroked="false">
                <v:path arrowok="t"/>
                <v:fill type="solid"/>
              </v:shape>
            </v:group>
            <v:group style="position:absolute;left:11361;top:-2859;width:10;height:20" coordorigin="11361,-2859" coordsize="10,20">
              <v:shape style="position:absolute;left:11361;top:-2859;width:10;height:20" coordorigin="11361,-2859" coordsize="10,20" path="m11361,-2840l11371,-2840,11371,-2859,11361,-2859,11361,-2840xe" filled="true" fillcolor="#000000" stroked="false">
                <v:path arrowok="t"/>
                <v:fill type="solid"/>
              </v:shape>
            </v:group>
            <v:group style="position:absolute;left:11361;top:-2840;width:10;height:20" coordorigin="11361,-2840" coordsize="10,20">
              <v:shape style="position:absolute;left:11361;top:-2840;width:10;height:20" coordorigin="11361,-2840" coordsize="10,20" path="m11361,-2821l11371,-2821,11371,-2840,11361,-2840,11361,-2821xe" filled="true" fillcolor="#000000" stroked="false">
                <v:path arrowok="t"/>
                <v:fill type="solid"/>
              </v:shape>
            </v:group>
            <v:group style="position:absolute;left:11361;top:-2821;width:10;height:20" coordorigin="11361,-2821" coordsize="10,20">
              <v:shape style="position:absolute;left:11361;top:-2821;width:10;height:20" coordorigin="11361,-2821" coordsize="10,20" path="m11361,-2801l11371,-2801,11371,-2821,11361,-2821,11361,-2801xe" filled="true" fillcolor="#000000" stroked="false">
                <v:path arrowok="t"/>
                <v:fill type="solid"/>
              </v:shape>
            </v:group>
            <v:group style="position:absolute;left:11361;top:-2801;width:10;height:20" coordorigin="11361,-2801" coordsize="10,20">
              <v:shape style="position:absolute;left:11361;top:-2801;width:10;height:20" coordorigin="11361,-2801" coordsize="10,20" path="m11361,-2782l11371,-2782,11371,-2801,11361,-2801,11361,-2782xe" filled="true" fillcolor="#000000" stroked="false">
                <v:path arrowok="t"/>
                <v:fill type="solid"/>
              </v:shape>
            </v:group>
            <v:group style="position:absolute;left:11361;top:-2782;width:10;height:20" coordorigin="11361,-2782" coordsize="10,20">
              <v:shape style="position:absolute;left:11361;top:-2782;width:10;height:20" coordorigin="11361,-2782" coordsize="10,20" path="m11361,-2763l11371,-2763,11371,-2782,11361,-2782,11361,-2763xe" filled="true" fillcolor="#000000" stroked="false">
                <v:path arrowok="t"/>
                <v:fill type="solid"/>
              </v:shape>
            </v:group>
            <v:group style="position:absolute;left:11361;top:-2758;width:10;height:2" coordorigin="11361,-2758" coordsize="10,2">
              <v:shape style="position:absolute;left:11361;top:-2758;width:10;height:2" coordorigin="11361,-2758" coordsize="10,0" path="m11361,-2758l11371,-2758e" filled="false" stroked="true" strokeweight=".48001pt" strokecolor="#000000">
                <v:path arrowok="t"/>
              </v:shape>
            </v:group>
            <v:group style="position:absolute;left:12212;top:-3473;width:10;height:20" coordorigin="12212,-3473" coordsize="10,20">
              <v:shape style="position:absolute;left:12212;top:-3473;width:10;height:20" coordorigin="12212,-3473" coordsize="10,20" path="m12212,-3454l12222,-3454,12222,-3473,12212,-3473,12212,-3454xe" filled="true" fillcolor="#000000" stroked="false">
                <v:path arrowok="t"/>
                <v:fill type="solid"/>
              </v:shape>
            </v:group>
            <v:group style="position:absolute;left:12212;top:-3454;width:10;height:20" coordorigin="12212,-3454" coordsize="10,20">
              <v:shape style="position:absolute;left:12212;top:-3454;width:10;height:20" coordorigin="12212,-3454" coordsize="10,20" path="m12212,-3435l12222,-3435,12222,-3454,12212,-3454,12212,-3435xe" filled="true" fillcolor="#000000" stroked="false">
                <v:path arrowok="t"/>
                <v:fill type="solid"/>
              </v:shape>
            </v:group>
            <v:group style="position:absolute;left:12212;top:-3435;width:10;height:20" coordorigin="12212,-3435" coordsize="10,20">
              <v:shape style="position:absolute;left:12212;top:-3435;width:10;height:20" coordorigin="12212,-3435" coordsize="10,20" path="m12212,-3416l12222,-3416,12222,-3435,12212,-3435,12212,-3416xe" filled="true" fillcolor="#000000" stroked="false">
                <v:path arrowok="t"/>
                <v:fill type="solid"/>
              </v:shape>
            </v:group>
            <v:group style="position:absolute;left:12212;top:-3416;width:10;height:20" coordorigin="12212,-3416" coordsize="10,20">
              <v:shape style="position:absolute;left:12212;top:-3416;width:10;height:20" coordorigin="12212,-3416" coordsize="10,20" path="m12212,-3397l12222,-3397,12222,-3416,12212,-3416,12212,-3397xe" filled="true" fillcolor="#000000" stroked="false">
                <v:path arrowok="t"/>
                <v:fill type="solid"/>
              </v:shape>
            </v:group>
            <v:group style="position:absolute;left:12212;top:-3397;width:10;height:20" coordorigin="12212,-3397" coordsize="10,20">
              <v:shape style="position:absolute;left:12212;top:-3397;width:10;height:20" coordorigin="12212,-3397" coordsize="10,20" path="m12212,-3377l12222,-3377,12222,-3397,12212,-3397,12212,-3377xe" filled="true" fillcolor="#000000" stroked="false">
                <v:path arrowok="t"/>
                <v:fill type="solid"/>
              </v:shape>
            </v:group>
            <v:group style="position:absolute;left:12212;top:-3377;width:10;height:20" coordorigin="12212,-3377" coordsize="10,20">
              <v:shape style="position:absolute;left:12212;top:-3377;width:10;height:20" coordorigin="12212,-3377" coordsize="10,20" path="m12212,-3358l12222,-3358,12222,-3377,12212,-3377,12212,-3358xe" filled="true" fillcolor="#000000" stroked="false">
                <v:path arrowok="t"/>
                <v:fill type="solid"/>
              </v:shape>
            </v:group>
            <v:group style="position:absolute;left:12212;top:-3358;width:10;height:20" coordorigin="12212,-3358" coordsize="10,20">
              <v:shape style="position:absolute;left:12212;top:-3358;width:10;height:20" coordorigin="12212,-3358" coordsize="10,20" path="m12212,-3339l12222,-3339,12222,-3358,12212,-3358,12212,-3339xe" filled="true" fillcolor="#000000" stroked="false">
                <v:path arrowok="t"/>
                <v:fill type="solid"/>
              </v:shape>
            </v:group>
            <v:group style="position:absolute;left:12212;top:-3339;width:10;height:20" coordorigin="12212,-3339" coordsize="10,20">
              <v:shape style="position:absolute;left:12212;top:-3339;width:10;height:20" coordorigin="12212,-3339" coordsize="10,20" path="m12212,-3320l12222,-3320,12222,-3339,12212,-3339,12212,-3320xe" filled="true" fillcolor="#000000" stroked="false">
                <v:path arrowok="t"/>
                <v:fill type="solid"/>
              </v:shape>
            </v:group>
            <v:group style="position:absolute;left:12212;top:-3320;width:10;height:20" coordorigin="12212,-3320" coordsize="10,20">
              <v:shape style="position:absolute;left:12212;top:-3320;width:10;height:20" coordorigin="12212,-3320" coordsize="10,20" path="m12212,-3301l12222,-3301,12222,-3320,12212,-3320,12212,-3301xe" filled="true" fillcolor="#000000" stroked="false">
                <v:path arrowok="t"/>
                <v:fill type="solid"/>
              </v:shape>
            </v:group>
            <v:group style="position:absolute;left:12212;top:-3301;width:10;height:20" coordorigin="12212,-3301" coordsize="10,20">
              <v:shape style="position:absolute;left:12212;top:-3301;width:10;height:20" coordorigin="12212,-3301" coordsize="10,20" path="m12212,-3281l12222,-3281,12222,-3301,12212,-3301,12212,-3281xe" filled="true" fillcolor="#000000" stroked="false">
                <v:path arrowok="t"/>
                <v:fill type="solid"/>
              </v:shape>
            </v:group>
            <v:group style="position:absolute;left:12212;top:-3281;width:10;height:20" coordorigin="12212,-3281" coordsize="10,20">
              <v:shape style="position:absolute;left:12212;top:-3281;width:10;height:20" coordorigin="12212,-3281" coordsize="10,20" path="m12212,-3262l12222,-3262,12222,-3281,12212,-3281,12212,-3262xe" filled="true" fillcolor="#000000" stroked="false">
                <v:path arrowok="t"/>
                <v:fill type="solid"/>
              </v:shape>
            </v:group>
            <v:group style="position:absolute;left:12212;top:-3262;width:10;height:20" coordorigin="12212,-3262" coordsize="10,20">
              <v:shape style="position:absolute;left:12212;top:-3262;width:10;height:20" coordorigin="12212,-3262" coordsize="10,20" path="m12212,-3243l12222,-3243,12222,-3262,12212,-3262,12212,-3243xe" filled="true" fillcolor="#000000" stroked="false">
                <v:path arrowok="t"/>
                <v:fill type="solid"/>
              </v:shape>
            </v:group>
            <v:group style="position:absolute;left:12212;top:-3243;width:10;height:20" coordorigin="12212,-3243" coordsize="10,20">
              <v:shape style="position:absolute;left:12212;top:-3243;width:10;height:20" coordorigin="12212,-3243" coordsize="10,20" path="m12212,-3224l12222,-3224,12222,-3243,12212,-3243,12212,-3224xe" filled="true" fillcolor="#000000" stroked="false">
                <v:path arrowok="t"/>
                <v:fill type="solid"/>
              </v:shape>
            </v:group>
            <v:group style="position:absolute;left:12212;top:-3224;width:10;height:20" coordorigin="12212,-3224" coordsize="10,20">
              <v:shape style="position:absolute;left:12212;top:-3224;width:10;height:20" coordorigin="12212,-3224" coordsize="10,20" path="m12212,-3205l12222,-3205,12222,-3224,12212,-3224,12212,-3205xe" filled="true" fillcolor="#000000" stroked="false">
                <v:path arrowok="t"/>
                <v:fill type="solid"/>
              </v:shape>
            </v:group>
            <v:group style="position:absolute;left:12212;top:-3205;width:10;height:20" coordorigin="12212,-3205" coordsize="10,20">
              <v:shape style="position:absolute;left:12212;top:-3205;width:10;height:20" coordorigin="12212,-3205" coordsize="10,20" path="m12212,-3185l12222,-3185,12222,-3205,12212,-3205,12212,-3185xe" filled="true" fillcolor="#000000" stroked="false">
                <v:path arrowok="t"/>
                <v:fill type="solid"/>
              </v:shape>
            </v:group>
            <v:group style="position:absolute;left:12212;top:-3185;width:10;height:20" coordorigin="12212,-3185" coordsize="10,20">
              <v:shape style="position:absolute;left:12212;top:-3185;width:10;height:20" coordorigin="12212,-3185" coordsize="10,20" path="m12212,-3166l12222,-3166,12222,-3185,12212,-3185,12212,-3166xe" filled="true" fillcolor="#000000" stroked="false">
                <v:path arrowok="t"/>
                <v:fill type="solid"/>
              </v:shape>
            </v:group>
            <v:group style="position:absolute;left:12212;top:-3166;width:10;height:20" coordorigin="12212,-3166" coordsize="10,20">
              <v:shape style="position:absolute;left:12212;top:-3166;width:10;height:20" coordorigin="12212,-3166" coordsize="10,20" path="m12212,-3147l12222,-3147,12222,-3166,12212,-3166,12212,-3147xe" filled="true" fillcolor="#000000" stroked="false">
                <v:path arrowok="t"/>
                <v:fill type="solid"/>
              </v:shape>
            </v:group>
            <v:group style="position:absolute;left:12212;top:-3147;width:10;height:20" coordorigin="12212,-3147" coordsize="10,20">
              <v:shape style="position:absolute;left:12212;top:-3147;width:10;height:20" coordorigin="12212,-3147" coordsize="10,20" path="m12212,-3128l12222,-3128,12222,-3147,12212,-3147,12212,-3128xe" filled="true" fillcolor="#000000" stroked="false">
                <v:path arrowok="t"/>
                <v:fill type="solid"/>
              </v:shape>
            </v:group>
            <v:group style="position:absolute;left:12212;top:-3128;width:10;height:20" coordorigin="12212,-3128" coordsize="10,20">
              <v:shape style="position:absolute;left:12212;top:-3128;width:10;height:20" coordorigin="12212,-3128" coordsize="10,20" path="m12212,-3109l12222,-3109,12222,-3128,12212,-3128,12212,-3109xe" filled="true" fillcolor="#000000" stroked="false">
                <v:path arrowok="t"/>
                <v:fill type="solid"/>
              </v:shape>
            </v:group>
            <v:group style="position:absolute;left:12212;top:-3109;width:10;height:20" coordorigin="12212,-3109" coordsize="10,20">
              <v:shape style="position:absolute;left:12212;top:-3109;width:10;height:20" coordorigin="12212,-3109" coordsize="10,20" path="m12212,-3089l12222,-3089,12222,-3109,12212,-3109,12212,-3089xe" filled="true" fillcolor="#000000" stroked="false">
                <v:path arrowok="t"/>
                <v:fill type="solid"/>
              </v:shape>
            </v:group>
            <v:group style="position:absolute;left:12212;top:-3089;width:10;height:20" coordorigin="12212,-3089" coordsize="10,20">
              <v:shape style="position:absolute;left:12212;top:-3089;width:10;height:20" coordorigin="12212,-3089" coordsize="10,20" path="m12212,-3070l12222,-3070,12222,-3089,12212,-3089,12212,-3070xe" filled="true" fillcolor="#000000" stroked="false">
                <v:path arrowok="t"/>
                <v:fill type="solid"/>
              </v:shape>
            </v:group>
            <v:group style="position:absolute;left:12212;top:-3070;width:10;height:20" coordorigin="12212,-3070" coordsize="10,20">
              <v:shape style="position:absolute;left:12212;top:-3070;width:10;height:20" coordorigin="12212,-3070" coordsize="10,20" path="m12212,-3051l12222,-3051,12222,-3070,12212,-3070,12212,-3051xe" filled="true" fillcolor="#000000" stroked="false">
                <v:path arrowok="t"/>
                <v:fill type="solid"/>
              </v:shape>
            </v:group>
            <v:group style="position:absolute;left:12212;top:-3051;width:10;height:20" coordorigin="12212,-3051" coordsize="10,20">
              <v:shape style="position:absolute;left:12212;top:-3051;width:10;height:20" coordorigin="12212,-3051" coordsize="10,20" path="m12212,-3032l12222,-3032,12222,-3051,12212,-3051,12212,-3032xe" filled="true" fillcolor="#000000" stroked="false">
                <v:path arrowok="t"/>
                <v:fill type="solid"/>
              </v:shape>
            </v:group>
            <v:group style="position:absolute;left:12212;top:-3032;width:10;height:20" coordorigin="12212,-3032" coordsize="10,20">
              <v:shape style="position:absolute;left:12212;top:-3032;width:10;height:20" coordorigin="12212,-3032" coordsize="10,20" path="m12212,-3013l12222,-3013,12222,-3032,12212,-3032,12212,-3013xe" filled="true" fillcolor="#000000" stroked="false">
                <v:path arrowok="t"/>
                <v:fill type="solid"/>
              </v:shape>
            </v:group>
            <v:group style="position:absolute;left:12212;top:-3013;width:10;height:20" coordorigin="12212,-3013" coordsize="10,20">
              <v:shape style="position:absolute;left:12212;top:-3013;width:10;height:20" coordorigin="12212,-3013" coordsize="10,20" path="m12212,-2993l12222,-2993,12222,-3013,12212,-3013,12212,-2993xe" filled="true" fillcolor="#000000" stroked="false">
                <v:path arrowok="t"/>
                <v:fill type="solid"/>
              </v:shape>
            </v:group>
            <v:group style="position:absolute;left:12212;top:-2993;width:10;height:20" coordorigin="12212,-2993" coordsize="10,20">
              <v:shape style="position:absolute;left:12212;top:-2993;width:10;height:20" coordorigin="12212,-2993" coordsize="10,20" path="m12212,-2974l12222,-2974,12222,-2993,12212,-2993,12212,-2974xe" filled="true" fillcolor="#000000" stroked="false">
                <v:path arrowok="t"/>
                <v:fill type="solid"/>
              </v:shape>
            </v:group>
            <v:group style="position:absolute;left:12212;top:-2974;width:10;height:20" coordorigin="12212,-2974" coordsize="10,20">
              <v:shape style="position:absolute;left:12212;top:-2974;width:10;height:20" coordorigin="12212,-2974" coordsize="10,20" path="m12212,-2955l12222,-2955,12222,-2974,12212,-2974,12212,-2955xe" filled="true" fillcolor="#000000" stroked="false">
                <v:path arrowok="t"/>
                <v:fill type="solid"/>
              </v:shape>
            </v:group>
            <v:group style="position:absolute;left:12212;top:-2955;width:10;height:20" coordorigin="12212,-2955" coordsize="10,20">
              <v:shape style="position:absolute;left:12212;top:-2955;width:10;height:20" coordorigin="12212,-2955" coordsize="10,20" path="m12212,-2936l12222,-2936,12222,-2955,12212,-2955,12212,-2936xe" filled="true" fillcolor="#000000" stroked="false">
                <v:path arrowok="t"/>
                <v:fill type="solid"/>
              </v:shape>
            </v:group>
            <v:group style="position:absolute;left:12212;top:-2936;width:10;height:20" coordorigin="12212,-2936" coordsize="10,20">
              <v:shape style="position:absolute;left:12212;top:-2936;width:10;height:20" coordorigin="12212,-2936" coordsize="10,20" path="m12212,-2917l12222,-2917,12222,-2936,12212,-2936,12212,-2917xe" filled="true" fillcolor="#000000" stroked="false">
                <v:path arrowok="t"/>
                <v:fill type="solid"/>
              </v:shape>
            </v:group>
            <v:group style="position:absolute;left:12212;top:-2917;width:10;height:20" coordorigin="12212,-2917" coordsize="10,20">
              <v:shape style="position:absolute;left:12212;top:-2917;width:10;height:20" coordorigin="12212,-2917" coordsize="10,20" path="m12212,-2897l12222,-2897,12222,-2917,12212,-2917,12212,-2897xe" filled="true" fillcolor="#000000" stroked="false">
                <v:path arrowok="t"/>
                <v:fill type="solid"/>
              </v:shape>
            </v:group>
            <v:group style="position:absolute;left:12212;top:-2897;width:10;height:20" coordorigin="12212,-2897" coordsize="10,20">
              <v:shape style="position:absolute;left:12212;top:-2897;width:10;height:20" coordorigin="12212,-2897" coordsize="10,20" path="m12212,-2878l12222,-2878,12222,-2897,12212,-2897,12212,-2878xe" filled="true" fillcolor="#000000" stroked="false">
                <v:path arrowok="t"/>
                <v:fill type="solid"/>
              </v:shape>
            </v:group>
            <v:group style="position:absolute;left:12212;top:-2878;width:10;height:20" coordorigin="12212,-2878" coordsize="10,20">
              <v:shape style="position:absolute;left:12212;top:-2878;width:10;height:20" coordorigin="12212,-2878" coordsize="10,20" path="m12212,-2859l12222,-2859,12222,-2878,12212,-2878,12212,-2859xe" filled="true" fillcolor="#000000" stroked="false">
                <v:path arrowok="t"/>
                <v:fill type="solid"/>
              </v:shape>
            </v:group>
            <v:group style="position:absolute;left:12212;top:-2859;width:10;height:20" coordorigin="12212,-2859" coordsize="10,20">
              <v:shape style="position:absolute;left:12212;top:-2859;width:10;height:20" coordorigin="12212,-2859" coordsize="10,20" path="m12212,-2840l12222,-2840,12222,-2859,12212,-2859,12212,-2840xe" filled="true" fillcolor="#000000" stroked="false">
                <v:path arrowok="t"/>
                <v:fill type="solid"/>
              </v:shape>
            </v:group>
            <v:group style="position:absolute;left:12212;top:-2840;width:10;height:20" coordorigin="12212,-2840" coordsize="10,20">
              <v:shape style="position:absolute;left:12212;top:-2840;width:10;height:20" coordorigin="12212,-2840" coordsize="10,20" path="m12212,-2821l12222,-2821,12222,-2840,12212,-2840,12212,-2821xe" filled="true" fillcolor="#000000" stroked="false">
                <v:path arrowok="t"/>
                <v:fill type="solid"/>
              </v:shape>
            </v:group>
            <v:group style="position:absolute;left:12212;top:-2821;width:10;height:20" coordorigin="12212,-2821" coordsize="10,20">
              <v:shape style="position:absolute;left:12212;top:-2821;width:10;height:20" coordorigin="12212,-2821" coordsize="10,20" path="m12212,-2801l12222,-2801,12222,-2821,12212,-2821,12212,-2801xe" filled="true" fillcolor="#000000" stroked="false">
                <v:path arrowok="t"/>
                <v:fill type="solid"/>
              </v:shape>
            </v:group>
            <v:group style="position:absolute;left:12212;top:-2801;width:10;height:20" coordorigin="12212,-2801" coordsize="10,20">
              <v:shape style="position:absolute;left:12212;top:-2801;width:10;height:20" coordorigin="12212,-2801" coordsize="10,20" path="m12212,-2782l12222,-2782,12222,-2801,12212,-2801,12212,-2782xe" filled="true" fillcolor="#000000" stroked="false">
                <v:path arrowok="t"/>
                <v:fill type="solid"/>
              </v:shape>
            </v:group>
            <v:group style="position:absolute;left:12212;top:-2782;width:10;height:20" coordorigin="12212,-2782" coordsize="10,20">
              <v:shape style="position:absolute;left:12212;top:-2782;width:10;height:20" coordorigin="12212,-2782" coordsize="10,20" path="m12212,-2763l12222,-2763,12222,-2782,12212,-2782,12212,-2763xe" filled="true" fillcolor="#000000" stroked="false">
                <v:path arrowok="t"/>
                <v:fill type="solid"/>
              </v:shape>
            </v:group>
            <v:group style="position:absolute;left:12212;top:-2758;width:10;height:2" coordorigin="12212,-2758" coordsize="10,2">
              <v:shape style="position:absolute;left:12212;top:-2758;width:10;height:2" coordorigin="12212,-2758" coordsize="10,0" path="m12212,-2758l12222,-2758e" filled="false" stroked="true" strokeweight=".48001pt" strokecolor="#000000">
                <v:path arrowok="t"/>
              </v:shape>
            </v:group>
            <v:group style="position:absolute;left:13618;top:-3473;width:10;height:20" coordorigin="13618,-3473" coordsize="10,20">
              <v:shape style="position:absolute;left:13618;top:-3473;width:10;height:20" coordorigin="13618,-3473" coordsize="10,20" path="m13618,-3454l13628,-3454,13628,-3473,13618,-3473,13618,-3454xe" filled="true" fillcolor="#000000" stroked="false">
                <v:path arrowok="t"/>
                <v:fill type="solid"/>
              </v:shape>
            </v:group>
            <v:group style="position:absolute;left:13618;top:-3454;width:10;height:20" coordorigin="13618,-3454" coordsize="10,20">
              <v:shape style="position:absolute;left:13618;top:-3454;width:10;height:20" coordorigin="13618,-3454" coordsize="10,20" path="m13618,-3435l13628,-3435,13628,-3454,13618,-3454,13618,-3435xe" filled="true" fillcolor="#000000" stroked="false">
                <v:path arrowok="t"/>
                <v:fill type="solid"/>
              </v:shape>
            </v:group>
            <v:group style="position:absolute;left:13618;top:-3435;width:10;height:20" coordorigin="13618,-3435" coordsize="10,20">
              <v:shape style="position:absolute;left:13618;top:-3435;width:10;height:20" coordorigin="13618,-3435" coordsize="10,20" path="m13618,-3416l13628,-3416,13628,-3435,13618,-3435,13618,-3416xe" filled="true" fillcolor="#000000" stroked="false">
                <v:path arrowok="t"/>
                <v:fill type="solid"/>
              </v:shape>
            </v:group>
            <v:group style="position:absolute;left:13618;top:-3416;width:10;height:20" coordorigin="13618,-3416" coordsize="10,20">
              <v:shape style="position:absolute;left:13618;top:-3416;width:10;height:20" coordorigin="13618,-3416" coordsize="10,20" path="m13618,-3397l13628,-3397,13628,-3416,13618,-3416,13618,-3397xe" filled="true" fillcolor="#000000" stroked="false">
                <v:path arrowok="t"/>
                <v:fill type="solid"/>
              </v:shape>
            </v:group>
            <v:group style="position:absolute;left:13618;top:-3397;width:10;height:20" coordorigin="13618,-3397" coordsize="10,20">
              <v:shape style="position:absolute;left:13618;top:-3397;width:10;height:20" coordorigin="13618,-3397" coordsize="10,20" path="m13618,-3377l13628,-3377,13628,-3397,13618,-3397,13618,-3377xe" filled="true" fillcolor="#000000" stroked="false">
                <v:path arrowok="t"/>
                <v:fill type="solid"/>
              </v:shape>
            </v:group>
            <v:group style="position:absolute;left:13618;top:-3377;width:10;height:20" coordorigin="13618,-3377" coordsize="10,20">
              <v:shape style="position:absolute;left:13618;top:-3377;width:10;height:20" coordorigin="13618,-3377" coordsize="10,20" path="m13618,-3358l13628,-3358,13628,-3377,13618,-3377,13618,-3358xe" filled="true" fillcolor="#000000" stroked="false">
                <v:path arrowok="t"/>
                <v:fill type="solid"/>
              </v:shape>
            </v:group>
            <v:group style="position:absolute;left:13618;top:-3358;width:10;height:20" coordorigin="13618,-3358" coordsize="10,20">
              <v:shape style="position:absolute;left:13618;top:-3358;width:10;height:20" coordorigin="13618,-3358" coordsize="10,20" path="m13618,-3339l13628,-3339,13628,-3358,13618,-3358,13618,-3339xe" filled="true" fillcolor="#000000" stroked="false">
                <v:path arrowok="t"/>
                <v:fill type="solid"/>
              </v:shape>
            </v:group>
            <v:group style="position:absolute;left:13618;top:-3339;width:10;height:20" coordorigin="13618,-3339" coordsize="10,20">
              <v:shape style="position:absolute;left:13618;top:-3339;width:10;height:20" coordorigin="13618,-3339" coordsize="10,20" path="m13618,-3320l13628,-3320,13628,-3339,13618,-3339,13618,-3320xe" filled="true" fillcolor="#000000" stroked="false">
                <v:path arrowok="t"/>
                <v:fill type="solid"/>
              </v:shape>
            </v:group>
            <v:group style="position:absolute;left:13618;top:-3320;width:10;height:20" coordorigin="13618,-3320" coordsize="10,20">
              <v:shape style="position:absolute;left:13618;top:-3320;width:10;height:20" coordorigin="13618,-3320" coordsize="10,20" path="m13618,-3301l13628,-3301,13628,-3320,13618,-3320,13618,-3301xe" filled="true" fillcolor="#000000" stroked="false">
                <v:path arrowok="t"/>
                <v:fill type="solid"/>
              </v:shape>
            </v:group>
            <v:group style="position:absolute;left:13618;top:-3301;width:10;height:20" coordorigin="13618,-3301" coordsize="10,20">
              <v:shape style="position:absolute;left:13618;top:-3301;width:10;height:20" coordorigin="13618,-3301" coordsize="10,20" path="m13618,-3281l13628,-3281,13628,-3301,13618,-3301,13618,-3281xe" filled="true" fillcolor="#000000" stroked="false">
                <v:path arrowok="t"/>
                <v:fill type="solid"/>
              </v:shape>
            </v:group>
            <v:group style="position:absolute;left:13618;top:-3281;width:10;height:20" coordorigin="13618,-3281" coordsize="10,20">
              <v:shape style="position:absolute;left:13618;top:-3281;width:10;height:20" coordorigin="13618,-3281" coordsize="10,20" path="m13618,-3262l13628,-3262,13628,-3281,13618,-3281,13618,-3262xe" filled="true" fillcolor="#000000" stroked="false">
                <v:path arrowok="t"/>
                <v:fill type="solid"/>
              </v:shape>
            </v:group>
            <v:group style="position:absolute;left:13618;top:-3262;width:10;height:20" coordorigin="13618,-3262" coordsize="10,20">
              <v:shape style="position:absolute;left:13618;top:-3262;width:10;height:20" coordorigin="13618,-3262" coordsize="10,20" path="m13618,-3243l13628,-3243,13628,-3262,13618,-3262,13618,-3243xe" filled="true" fillcolor="#000000" stroked="false">
                <v:path arrowok="t"/>
                <v:fill type="solid"/>
              </v:shape>
            </v:group>
            <v:group style="position:absolute;left:13618;top:-3243;width:10;height:20" coordorigin="13618,-3243" coordsize="10,20">
              <v:shape style="position:absolute;left:13618;top:-3243;width:10;height:20" coordorigin="13618,-3243" coordsize="10,20" path="m13618,-3224l13628,-3224,13628,-3243,13618,-3243,13618,-3224xe" filled="true" fillcolor="#000000" stroked="false">
                <v:path arrowok="t"/>
                <v:fill type="solid"/>
              </v:shape>
            </v:group>
            <v:group style="position:absolute;left:13618;top:-3224;width:10;height:20" coordorigin="13618,-3224" coordsize="10,20">
              <v:shape style="position:absolute;left:13618;top:-3224;width:10;height:20" coordorigin="13618,-3224" coordsize="10,20" path="m13618,-3205l13628,-3205,13628,-3224,13618,-3224,13618,-3205xe" filled="true" fillcolor="#000000" stroked="false">
                <v:path arrowok="t"/>
                <v:fill type="solid"/>
              </v:shape>
            </v:group>
            <v:group style="position:absolute;left:13618;top:-3205;width:10;height:20" coordorigin="13618,-3205" coordsize="10,20">
              <v:shape style="position:absolute;left:13618;top:-3205;width:10;height:20" coordorigin="13618,-3205" coordsize="10,20" path="m13618,-3185l13628,-3185,13628,-3205,13618,-3205,13618,-3185xe" filled="true" fillcolor="#000000" stroked="false">
                <v:path arrowok="t"/>
                <v:fill type="solid"/>
              </v:shape>
            </v:group>
            <v:group style="position:absolute;left:13618;top:-3185;width:10;height:20" coordorigin="13618,-3185" coordsize="10,20">
              <v:shape style="position:absolute;left:13618;top:-3185;width:10;height:20" coordorigin="13618,-3185" coordsize="10,20" path="m13618,-3166l13628,-3166,13628,-3185,13618,-3185,13618,-3166xe" filled="true" fillcolor="#000000" stroked="false">
                <v:path arrowok="t"/>
                <v:fill type="solid"/>
              </v:shape>
            </v:group>
            <v:group style="position:absolute;left:13618;top:-3166;width:10;height:20" coordorigin="13618,-3166" coordsize="10,20">
              <v:shape style="position:absolute;left:13618;top:-3166;width:10;height:20" coordorigin="13618,-3166" coordsize="10,20" path="m13618,-3147l13628,-3147,13628,-3166,13618,-3166,13618,-3147xe" filled="true" fillcolor="#000000" stroked="false">
                <v:path arrowok="t"/>
                <v:fill type="solid"/>
              </v:shape>
            </v:group>
            <v:group style="position:absolute;left:13618;top:-3147;width:10;height:20" coordorigin="13618,-3147" coordsize="10,20">
              <v:shape style="position:absolute;left:13618;top:-3147;width:10;height:20" coordorigin="13618,-3147" coordsize="10,20" path="m13618,-3128l13628,-3128,13628,-3147,13618,-3147,13618,-3128xe" filled="true" fillcolor="#000000" stroked="false">
                <v:path arrowok="t"/>
                <v:fill type="solid"/>
              </v:shape>
            </v:group>
            <v:group style="position:absolute;left:13618;top:-3128;width:10;height:20" coordorigin="13618,-3128" coordsize="10,20">
              <v:shape style="position:absolute;left:13618;top:-3128;width:10;height:20" coordorigin="13618,-3128" coordsize="10,20" path="m13618,-3109l13628,-3109,13628,-3128,13618,-3128,13618,-3109xe" filled="true" fillcolor="#000000" stroked="false">
                <v:path arrowok="t"/>
                <v:fill type="solid"/>
              </v:shape>
            </v:group>
            <v:group style="position:absolute;left:13618;top:-3109;width:10;height:20" coordorigin="13618,-3109" coordsize="10,20">
              <v:shape style="position:absolute;left:13618;top:-3109;width:10;height:20" coordorigin="13618,-3109" coordsize="10,20" path="m13618,-3089l13628,-3089,13628,-3109,13618,-3109,13618,-3089xe" filled="true" fillcolor="#000000" stroked="false">
                <v:path arrowok="t"/>
                <v:fill type="solid"/>
              </v:shape>
            </v:group>
            <v:group style="position:absolute;left:13618;top:-3089;width:10;height:20" coordorigin="13618,-3089" coordsize="10,20">
              <v:shape style="position:absolute;left:13618;top:-3089;width:10;height:20" coordorigin="13618,-3089" coordsize="10,20" path="m13618,-3070l13628,-3070,13628,-3089,13618,-3089,13618,-3070xe" filled="true" fillcolor="#000000" stroked="false">
                <v:path arrowok="t"/>
                <v:fill type="solid"/>
              </v:shape>
            </v:group>
            <v:group style="position:absolute;left:13618;top:-3070;width:10;height:20" coordorigin="13618,-3070" coordsize="10,20">
              <v:shape style="position:absolute;left:13618;top:-3070;width:10;height:20" coordorigin="13618,-3070" coordsize="10,20" path="m13618,-3051l13628,-3051,13628,-3070,13618,-3070,13618,-3051xe" filled="true" fillcolor="#000000" stroked="false">
                <v:path arrowok="t"/>
                <v:fill type="solid"/>
              </v:shape>
            </v:group>
            <v:group style="position:absolute;left:13618;top:-3051;width:10;height:20" coordorigin="13618,-3051" coordsize="10,20">
              <v:shape style="position:absolute;left:13618;top:-3051;width:10;height:20" coordorigin="13618,-3051" coordsize="10,20" path="m13618,-3032l13628,-3032,13628,-3051,13618,-3051,13618,-3032xe" filled="true" fillcolor="#000000" stroked="false">
                <v:path arrowok="t"/>
                <v:fill type="solid"/>
              </v:shape>
            </v:group>
            <v:group style="position:absolute;left:13618;top:-3032;width:10;height:20" coordorigin="13618,-3032" coordsize="10,20">
              <v:shape style="position:absolute;left:13618;top:-3032;width:10;height:20" coordorigin="13618,-3032" coordsize="10,20" path="m13618,-3013l13628,-3013,13628,-3032,13618,-3032,13618,-3013xe" filled="true" fillcolor="#000000" stroked="false">
                <v:path arrowok="t"/>
                <v:fill type="solid"/>
              </v:shape>
            </v:group>
            <v:group style="position:absolute;left:13618;top:-3013;width:10;height:20" coordorigin="13618,-3013" coordsize="10,20">
              <v:shape style="position:absolute;left:13618;top:-3013;width:10;height:20" coordorigin="13618,-3013" coordsize="10,20" path="m13618,-2993l13628,-2993,13628,-3013,13618,-3013,13618,-2993xe" filled="true" fillcolor="#000000" stroked="false">
                <v:path arrowok="t"/>
                <v:fill type="solid"/>
              </v:shape>
            </v:group>
            <v:group style="position:absolute;left:13618;top:-2993;width:10;height:20" coordorigin="13618,-2993" coordsize="10,20">
              <v:shape style="position:absolute;left:13618;top:-2993;width:10;height:20" coordorigin="13618,-2993" coordsize="10,20" path="m13618,-2974l13628,-2974,13628,-2993,13618,-2993,13618,-2974xe" filled="true" fillcolor="#000000" stroked="false">
                <v:path arrowok="t"/>
                <v:fill type="solid"/>
              </v:shape>
            </v:group>
            <v:group style="position:absolute;left:13618;top:-2974;width:10;height:20" coordorigin="13618,-2974" coordsize="10,20">
              <v:shape style="position:absolute;left:13618;top:-2974;width:10;height:20" coordorigin="13618,-2974" coordsize="10,20" path="m13618,-2955l13628,-2955,13628,-2974,13618,-2974,13618,-2955xe" filled="true" fillcolor="#000000" stroked="false">
                <v:path arrowok="t"/>
                <v:fill type="solid"/>
              </v:shape>
            </v:group>
            <v:group style="position:absolute;left:13618;top:-2955;width:10;height:20" coordorigin="13618,-2955" coordsize="10,20">
              <v:shape style="position:absolute;left:13618;top:-2955;width:10;height:20" coordorigin="13618,-2955" coordsize="10,20" path="m13618,-2936l13628,-2936,13628,-2955,13618,-2955,13618,-2936xe" filled="true" fillcolor="#000000" stroked="false">
                <v:path arrowok="t"/>
                <v:fill type="solid"/>
              </v:shape>
            </v:group>
            <v:group style="position:absolute;left:13618;top:-2936;width:10;height:20" coordorigin="13618,-2936" coordsize="10,20">
              <v:shape style="position:absolute;left:13618;top:-2936;width:10;height:20" coordorigin="13618,-2936" coordsize="10,20" path="m13618,-2917l13628,-2917,13628,-2936,13618,-2936,13618,-2917xe" filled="true" fillcolor="#000000" stroked="false">
                <v:path arrowok="t"/>
                <v:fill type="solid"/>
              </v:shape>
            </v:group>
            <v:group style="position:absolute;left:13618;top:-2917;width:10;height:20" coordorigin="13618,-2917" coordsize="10,20">
              <v:shape style="position:absolute;left:13618;top:-2917;width:10;height:20" coordorigin="13618,-2917" coordsize="10,20" path="m13618,-2897l13628,-2897,13628,-2917,13618,-2917,13618,-2897xe" filled="true" fillcolor="#000000" stroked="false">
                <v:path arrowok="t"/>
                <v:fill type="solid"/>
              </v:shape>
            </v:group>
            <v:group style="position:absolute;left:13618;top:-2897;width:10;height:20" coordorigin="13618,-2897" coordsize="10,20">
              <v:shape style="position:absolute;left:13618;top:-2897;width:10;height:20" coordorigin="13618,-2897" coordsize="10,20" path="m13618,-2878l13628,-2878,13628,-2897,13618,-2897,13618,-2878xe" filled="true" fillcolor="#000000" stroked="false">
                <v:path arrowok="t"/>
                <v:fill type="solid"/>
              </v:shape>
            </v:group>
            <v:group style="position:absolute;left:13618;top:-2878;width:10;height:20" coordorigin="13618,-2878" coordsize="10,20">
              <v:shape style="position:absolute;left:13618;top:-2878;width:10;height:20" coordorigin="13618,-2878" coordsize="10,20" path="m13618,-2859l13628,-2859,13628,-2878,13618,-2878,13618,-2859xe" filled="true" fillcolor="#000000" stroked="false">
                <v:path arrowok="t"/>
                <v:fill type="solid"/>
              </v:shape>
            </v:group>
            <v:group style="position:absolute;left:13618;top:-2859;width:10;height:20" coordorigin="13618,-2859" coordsize="10,20">
              <v:shape style="position:absolute;left:13618;top:-2859;width:10;height:20" coordorigin="13618,-2859" coordsize="10,20" path="m13618,-2840l13628,-2840,13628,-2859,13618,-2859,13618,-2840xe" filled="true" fillcolor="#000000" stroked="false">
                <v:path arrowok="t"/>
                <v:fill type="solid"/>
              </v:shape>
            </v:group>
            <v:group style="position:absolute;left:13618;top:-2840;width:10;height:20" coordorigin="13618,-2840" coordsize="10,20">
              <v:shape style="position:absolute;left:13618;top:-2840;width:10;height:20" coordorigin="13618,-2840" coordsize="10,20" path="m13618,-2821l13628,-2821,13628,-2840,13618,-2840,13618,-2821xe" filled="true" fillcolor="#000000" stroked="false">
                <v:path arrowok="t"/>
                <v:fill type="solid"/>
              </v:shape>
            </v:group>
            <v:group style="position:absolute;left:13618;top:-2821;width:10;height:20" coordorigin="13618,-2821" coordsize="10,20">
              <v:shape style="position:absolute;left:13618;top:-2821;width:10;height:20" coordorigin="13618,-2821" coordsize="10,20" path="m13618,-2801l13628,-2801,13628,-2821,13618,-2821,13618,-2801xe" filled="true" fillcolor="#000000" stroked="false">
                <v:path arrowok="t"/>
                <v:fill type="solid"/>
              </v:shape>
            </v:group>
            <v:group style="position:absolute;left:13618;top:-2801;width:10;height:20" coordorigin="13618,-2801" coordsize="10,20">
              <v:shape style="position:absolute;left:13618;top:-2801;width:10;height:20" coordorigin="13618,-2801" coordsize="10,20" path="m13618,-2782l13628,-2782,13628,-2801,13618,-2801,13618,-2782xe" filled="true" fillcolor="#000000" stroked="false">
                <v:path arrowok="t"/>
                <v:fill type="solid"/>
              </v:shape>
            </v:group>
            <v:group style="position:absolute;left:13618;top:-2782;width:10;height:20" coordorigin="13618,-2782" coordsize="10,20">
              <v:shape style="position:absolute;left:13618;top:-2782;width:10;height:20" coordorigin="13618,-2782" coordsize="10,20" path="m13618,-2763l13628,-2763,13628,-2782,13618,-2782,13618,-2763xe" filled="true" fillcolor="#000000" stroked="false">
                <v:path arrowok="t"/>
                <v:fill type="solid"/>
              </v:shape>
            </v:group>
            <v:group style="position:absolute;left:13618;top:-2758;width:10;height:2" coordorigin="13618,-2758" coordsize="10,2">
              <v:shape style="position:absolute;left:13618;top:-2758;width:10;height:2" coordorigin="13618,-2758" coordsize="10,0" path="m13618,-2758l13628,-2758e" filled="false" stroked="true" strokeweight=".48001pt" strokecolor="#000000">
                <v:path arrowok="t"/>
              </v:shape>
            </v:group>
            <v:group style="position:absolute;left:14248;top:-3473;width:10;height:20" coordorigin="14248,-3473" coordsize="10,20">
              <v:shape style="position:absolute;left:14248;top:-3473;width:10;height:20" coordorigin="14248,-3473" coordsize="10,20" path="m14248,-3454l14257,-3454,14257,-3473,14248,-3473,14248,-3454xe" filled="true" fillcolor="#000000" stroked="false">
                <v:path arrowok="t"/>
                <v:fill type="solid"/>
              </v:shape>
            </v:group>
            <v:group style="position:absolute;left:14248;top:-3454;width:10;height:20" coordorigin="14248,-3454" coordsize="10,20">
              <v:shape style="position:absolute;left:14248;top:-3454;width:10;height:20" coordorigin="14248,-3454" coordsize="10,20" path="m14248,-3435l14257,-3435,14257,-3454,14248,-3454,14248,-3435xe" filled="true" fillcolor="#000000" stroked="false">
                <v:path arrowok="t"/>
                <v:fill type="solid"/>
              </v:shape>
            </v:group>
            <v:group style="position:absolute;left:14248;top:-3435;width:10;height:20" coordorigin="14248,-3435" coordsize="10,20">
              <v:shape style="position:absolute;left:14248;top:-3435;width:10;height:20" coordorigin="14248,-3435" coordsize="10,20" path="m14248,-3416l14257,-3416,14257,-3435,14248,-3435,14248,-3416xe" filled="true" fillcolor="#000000" stroked="false">
                <v:path arrowok="t"/>
                <v:fill type="solid"/>
              </v:shape>
            </v:group>
            <v:group style="position:absolute;left:14248;top:-3416;width:10;height:20" coordorigin="14248,-3416" coordsize="10,20">
              <v:shape style="position:absolute;left:14248;top:-3416;width:10;height:20" coordorigin="14248,-3416" coordsize="10,20" path="m14248,-3397l14257,-3397,14257,-3416,14248,-3416,14248,-3397xe" filled="true" fillcolor="#000000" stroked="false">
                <v:path arrowok="t"/>
                <v:fill type="solid"/>
              </v:shape>
            </v:group>
            <v:group style="position:absolute;left:14248;top:-3397;width:10;height:20" coordorigin="14248,-3397" coordsize="10,20">
              <v:shape style="position:absolute;left:14248;top:-3397;width:10;height:20" coordorigin="14248,-3397" coordsize="10,20" path="m14248,-3377l14257,-3377,14257,-3397,14248,-3397,14248,-3377xe" filled="true" fillcolor="#000000" stroked="false">
                <v:path arrowok="t"/>
                <v:fill type="solid"/>
              </v:shape>
            </v:group>
            <v:group style="position:absolute;left:14248;top:-3377;width:10;height:20" coordorigin="14248,-3377" coordsize="10,20">
              <v:shape style="position:absolute;left:14248;top:-3377;width:10;height:20" coordorigin="14248,-3377" coordsize="10,20" path="m14248,-3358l14257,-3358,14257,-3377,14248,-3377,14248,-3358xe" filled="true" fillcolor="#000000" stroked="false">
                <v:path arrowok="t"/>
                <v:fill type="solid"/>
              </v:shape>
            </v:group>
            <v:group style="position:absolute;left:14248;top:-3358;width:10;height:20" coordorigin="14248,-3358" coordsize="10,20">
              <v:shape style="position:absolute;left:14248;top:-3358;width:10;height:20" coordorigin="14248,-3358" coordsize="10,20" path="m14248,-3339l14257,-3339,14257,-3358,14248,-3358,14248,-3339xe" filled="true" fillcolor="#000000" stroked="false">
                <v:path arrowok="t"/>
                <v:fill type="solid"/>
              </v:shape>
            </v:group>
            <v:group style="position:absolute;left:14248;top:-3339;width:10;height:20" coordorigin="14248,-3339" coordsize="10,20">
              <v:shape style="position:absolute;left:14248;top:-3339;width:10;height:20" coordorigin="14248,-3339" coordsize="10,20" path="m14248,-3320l14257,-3320,14257,-3339,14248,-3339,14248,-3320xe" filled="true" fillcolor="#000000" stroked="false">
                <v:path arrowok="t"/>
                <v:fill type="solid"/>
              </v:shape>
            </v:group>
            <v:group style="position:absolute;left:14248;top:-3320;width:10;height:20" coordorigin="14248,-3320" coordsize="10,20">
              <v:shape style="position:absolute;left:14248;top:-3320;width:10;height:20" coordorigin="14248,-3320" coordsize="10,20" path="m14248,-3301l14257,-3301,14257,-3320,14248,-3320,14248,-3301xe" filled="true" fillcolor="#000000" stroked="false">
                <v:path arrowok="t"/>
                <v:fill type="solid"/>
              </v:shape>
            </v:group>
            <v:group style="position:absolute;left:14248;top:-3301;width:10;height:20" coordorigin="14248,-3301" coordsize="10,20">
              <v:shape style="position:absolute;left:14248;top:-3301;width:10;height:20" coordorigin="14248,-3301" coordsize="10,20" path="m14248,-3281l14257,-3281,14257,-3301,14248,-3301,14248,-3281xe" filled="true" fillcolor="#000000" stroked="false">
                <v:path arrowok="t"/>
                <v:fill type="solid"/>
              </v:shape>
            </v:group>
            <v:group style="position:absolute;left:14248;top:-3281;width:10;height:20" coordorigin="14248,-3281" coordsize="10,20">
              <v:shape style="position:absolute;left:14248;top:-3281;width:10;height:20" coordorigin="14248,-3281" coordsize="10,20" path="m14248,-3262l14257,-3262,14257,-3281,14248,-3281,14248,-3262xe" filled="true" fillcolor="#000000" stroked="false">
                <v:path arrowok="t"/>
                <v:fill type="solid"/>
              </v:shape>
            </v:group>
            <v:group style="position:absolute;left:14248;top:-3262;width:10;height:20" coordorigin="14248,-3262" coordsize="10,20">
              <v:shape style="position:absolute;left:14248;top:-3262;width:10;height:20" coordorigin="14248,-3262" coordsize="10,20" path="m14248,-3243l14257,-3243,14257,-3262,14248,-3262,14248,-3243xe" filled="true" fillcolor="#000000" stroked="false">
                <v:path arrowok="t"/>
                <v:fill type="solid"/>
              </v:shape>
            </v:group>
            <v:group style="position:absolute;left:14248;top:-3243;width:10;height:20" coordorigin="14248,-3243" coordsize="10,20">
              <v:shape style="position:absolute;left:14248;top:-3243;width:10;height:20" coordorigin="14248,-3243" coordsize="10,20" path="m14248,-3224l14257,-3224,14257,-3243,14248,-3243,14248,-3224xe" filled="true" fillcolor="#000000" stroked="false">
                <v:path arrowok="t"/>
                <v:fill type="solid"/>
              </v:shape>
            </v:group>
            <v:group style="position:absolute;left:14248;top:-3224;width:10;height:20" coordorigin="14248,-3224" coordsize="10,20">
              <v:shape style="position:absolute;left:14248;top:-3224;width:10;height:20" coordorigin="14248,-3224" coordsize="10,20" path="m14248,-3205l14257,-3205,14257,-3224,14248,-3224,14248,-3205xe" filled="true" fillcolor="#000000" stroked="false">
                <v:path arrowok="t"/>
                <v:fill type="solid"/>
              </v:shape>
            </v:group>
            <v:group style="position:absolute;left:14248;top:-3205;width:10;height:20" coordorigin="14248,-3205" coordsize="10,20">
              <v:shape style="position:absolute;left:14248;top:-3205;width:10;height:20" coordorigin="14248,-3205" coordsize="10,20" path="m14248,-3185l14257,-3185,14257,-3205,14248,-3205,14248,-3185xe" filled="true" fillcolor="#000000" stroked="false">
                <v:path arrowok="t"/>
                <v:fill type="solid"/>
              </v:shape>
            </v:group>
            <v:group style="position:absolute;left:14248;top:-3185;width:10;height:20" coordorigin="14248,-3185" coordsize="10,20">
              <v:shape style="position:absolute;left:14248;top:-3185;width:10;height:20" coordorigin="14248,-3185" coordsize="10,20" path="m14248,-3166l14257,-3166,14257,-3185,14248,-3185,14248,-3166xe" filled="true" fillcolor="#000000" stroked="false">
                <v:path arrowok="t"/>
                <v:fill type="solid"/>
              </v:shape>
            </v:group>
            <v:group style="position:absolute;left:14248;top:-3166;width:10;height:20" coordorigin="14248,-3166" coordsize="10,20">
              <v:shape style="position:absolute;left:14248;top:-3166;width:10;height:20" coordorigin="14248,-3166" coordsize="10,20" path="m14248,-3147l14257,-3147,14257,-3166,14248,-3166,14248,-3147xe" filled="true" fillcolor="#000000" stroked="false">
                <v:path arrowok="t"/>
                <v:fill type="solid"/>
              </v:shape>
            </v:group>
            <v:group style="position:absolute;left:14248;top:-3147;width:10;height:20" coordorigin="14248,-3147" coordsize="10,20">
              <v:shape style="position:absolute;left:14248;top:-3147;width:10;height:20" coordorigin="14248,-3147" coordsize="10,20" path="m14248,-3128l14257,-3128,14257,-3147,14248,-3147,14248,-3128xe" filled="true" fillcolor="#000000" stroked="false">
                <v:path arrowok="t"/>
                <v:fill type="solid"/>
              </v:shape>
            </v:group>
            <v:group style="position:absolute;left:14248;top:-3128;width:10;height:20" coordorigin="14248,-3128" coordsize="10,20">
              <v:shape style="position:absolute;left:14248;top:-3128;width:10;height:20" coordorigin="14248,-3128" coordsize="10,20" path="m14248,-3109l14257,-3109,14257,-3128,14248,-3128,14248,-3109xe" filled="true" fillcolor="#000000" stroked="false">
                <v:path arrowok="t"/>
                <v:fill type="solid"/>
              </v:shape>
            </v:group>
            <v:group style="position:absolute;left:14248;top:-3109;width:10;height:20" coordorigin="14248,-3109" coordsize="10,20">
              <v:shape style="position:absolute;left:14248;top:-3109;width:10;height:20" coordorigin="14248,-3109" coordsize="10,20" path="m14248,-3089l14257,-3089,14257,-3109,14248,-3109,14248,-3089xe" filled="true" fillcolor="#000000" stroked="false">
                <v:path arrowok="t"/>
                <v:fill type="solid"/>
              </v:shape>
            </v:group>
            <v:group style="position:absolute;left:14248;top:-3089;width:10;height:20" coordorigin="14248,-3089" coordsize="10,20">
              <v:shape style="position:absolute;left:14248;top:-3089;width:10;height:20" coordorigin="14248,-3089" coordsize="10,20" path="m14248,-3070l14257,-3070,14257,-3089,14248,-3089,14248,-3070xe" filled="true" fillcolor="#000000" stroked="false">
                <v:path arrowok="t"/>
                <v:fill type="solid"/>
              </v:shape>
            </v:group>
            <v:group style="position:absolute;left:14248;top:-3070;width:10;height:20" coordorigin="14248,-3070" coordsize="10,20">
              <v:shape style="position:absolute;left:14248;top:-3070;width:10;height:20" coordorigin="14248,-3070" coordsize="10,20" path="m14248,-3051l14257,-3051,14257,-3070,14248,-3070,14248,-3051xe" filled="true" fillcolor="#000000" stroked="false">
                <v:path arrowok="t"/>
                <v:fill type="solid"/>
              </v:shape>
            </v:group>
            <v:group style="position:absolute;left:14248;top:-3051;width:10;height:20" coordorigin="14248,-3051" coordsize="10,20">
              <v:shape style="position:absolute;left:14248;top:-3051;width:10;height:20" coordorigin="14248,-3051" coordsize="10,20" path="m14248,-3032l14257,-3032,14257,-3051,14248,-3051,14248,-3032xe" filled="true" fillcolor="#000000" stroked="false">
                <v:path arrowok="t"/>
                <v:fill type="solid"/>
              </v:shape>
            </v:group>
            <v:group style="position:absolute;left:14248;top:-3032;width:10;height:20" coordorigin="14248,-3032" coordsize="10,20">
              <v:shape style="position:absolute;left:14248;top:-3032;width:10;height:20" coordorigin="14248,-3032" coordsize="10,20" path="m14248,-3013l14257,-3013,14257,-3032,14248,-3032,14248,-3013xe" filled="true" fillcolor="#000000" stroked="false">
                <v:path arrowok="t"/>
                <v:fill type="solid"/>
              </v:shape>
            </v:group>
            <v:group style="position:absolute;left:14248;top:-3013;width:10;height:20" coordorigin="14248,-3013" coordsize="10,20">
              <v:shape style="position:absolute;left:14248;top:-3013;width:10;height:20" coordorigin="14248,-3013" coordsize="10,20" path="m14248,-2993l14257,-2993,14257,-3013,14248,-3013,14248,-2993xe" filled="true" fillcolor="#000000" stroked="false">
                <v:path arrowok="t"/>
                <v:fill type="solid"/>
              </v:shape>
            </v:group>
            <v:group style="position:absolute;left:14248;top:-2993;width:10;height:20" coordorigin="14248,-2993" coordsize="10,20">
              <v:shape style="position:absolute;left:14248;top:-2993;width:10;height:20" coordorigin="14248,-2993" coordsize="10,20" path="m14248,-2974l14257,-2974,14257,-2993,14248,-2993,14248,-2974xe" filled="true" fillcolor="#000000" stroked="false">
                <v:path arrowok="t"/>
                <v:fill type="solid"/>
              </v:shape>
            </v:group>
            <v:group style="position:absolute;left:14248;top:-2974;width:10;height:20" coordorigin="14248,-2974" coordsize="10,20">
              <v:shape style="position:absolute;left:14248;top:-2974;width:10;height:20" coordorigin="14248,-2974" coordsize="10,20" path="m14248,-2955l14257,-2955,14257,-2974,14248,-2974,14248,-2955xe" filled="true" fillcolor="#000000" stroked="false">
                <v:path arrowok="t"/>
                <v:fill type="solid"/>
              </v:shape>
            </v:group>
            <v:group style="position:absolute;left:14248;top:-2955;width:10;height:20" coordorigin="14248,-2955" coordsize="10,20">
              <v:shape style="position:absolute;left:14248;top:-2955;width:10;height:20" coordorigin="14248,-2955" coordsize="10,20" path="m14248,-2936l14257,-2936,14257,-2955,14248,-2955,14248,-2936xe" filled="true" fillcolor="#000000" stroked="false">
                <v:path arrowok="t"/>
                <v:fill type="solid"/>
              </v:shape>
            </v:group>
            <v:group style="position:absolute;left:14248;top:-2936;width:10;height:20" coordorigin="14248,-2936" coordsize="10,20">
              <v:shape style="position:absolute;left:14248;top:-2936;width:10;height:20" coordorigin="14248,-2936" coordsize="10,20" path="m14248,-2917l14257,-2917,14257,-2936,14248,-2936,14248,-2917xe" filled="true" fillcolor="#000000" stroked="false">
                <v:path arrowok="t"/>
                <v:fill type="solid"/>
              </v:shape>
            </v:group>
            <v:group style="position:absolute;left:14248;top:-2917;width:10;height:20" coordorigin="14248,-2917" coordsize="10,20">
              <v:shape style="position:absolute;left:14248;top:-2917;width:10;height:20" coordorigin="14248,-2917" coordsize="10,20" path="m14248,-2897l14257,-2897,14257,-2917,14248,-2917,14248,-2897xe" filled="true" fillcolor="#000000" stroked="false">
                <v:path arrowok="t"/>
                <v:fill type="solid"/>
              </v:shape>
            </v:group>
            <v:group style="position:absolute;left:14248;top:-2897;width:10;height:20" coordorigin="14248,-2897" coordsize="10,20">
              <v:shape style="position:absolute;left:14248;top:-2897;width:10;height:20" coordorigin="14248,-2897" coordsize="10,20" path="m14248,-2878l14257,-2878,14257,-2897,14248,-2897,14248,-2878xe" filled="true" fillcolor="#000000" stroked="false">
                <v:path arrowok="t"/>
                <v:fill type="solid"/>
              </v:shape>
            </v:group>
            <v:group style="position:absolute;left:14248;top:-2878;width:10;height:20" coordorigin="14248,-2878" coordsize="10,20">
              <v:shape style="position:absolute;left:14248;top:-2878;width:10;height:20" coordorigin="14248,-2878" coordsize="10,20" path="m14248,-2859l14257,-2859,14257,-2878,14248,-2878,14248,-2859xe" filled="true" fillcolor="#000000" stroked="false">
                <v:path arrowok="t"/>
                <v:fill type="solid"/>
              </v:shape>
            </v:group>
            <v:group style="position:absolute;left:14248;top:-2859;width:10;height:20" coordorigin="14248,-2859" coordsize="10,20">
              <v:shape style="position:absolute;left:14248;top:-2859;width:10;height:20" coordorigin="14248,-2859" coordsize="10,20" path="m14248,-2840l14257,-2840,14257,-2859,14248,-2859,14248,-2840xe" filled="true" fillcolor="#000000" stroked="false">
                <v:path arrowok="t"/>
                <v:fill type="solid"/>
              </v:shape>
            </v:group>
            <v:group style="position:absolute;left:14248;top:-2840;width:10;height:20" coordorigin="14248,-2840" coordsize="10,20">
              <v:shape style="position:absolute;left:14248;top:-2840;width:10;height:20" coordorigin="14248,-2840" coordsize="10,20" path="m14248,-2821l14257,-2821,14257,-2840,14248,-2840,14248,-2821xe" filled="true" fillcolor="#000000" stroked="false">
                <v:path arrowok="t"/>
                <v:fill type="solid"/>
              </v:shape>
            </v:group>
            <v:group style="position:absolute;left:14248;top:-2821;width:10;height:20" coordorigin="14248,-2821" coordsize="10,20">
              <v:shape style="position:absolute;left:14248;top:-2821;width:10;height:20" coordorigin="14248,-2821" coordsize="10,20" path="m14248,-2801l14257,-2801,14257,-2821,14248,-2821,14248,-2801xe" filled="true" fillcolor="#000000" stroked="false">
                <v:path arrowok="t"/>
                <v:fill type="solid"/>
              </v:shape>
            </v:group>
            <v:group style="position:absolute;left:14248;top:-2801;width:10;height:20" coordorigin="14248,-2801" coordsize="10,20">
              <v:shape style="position:absolute;left:14248;top:-2801;width:10;height:20" coordorigin="14248,-2801" coordsize="10,20" path="m14248,-2782l14257,-2782,14257,-2801,14248,-2801,14248,-2782xe" filled="true" fillcolor="#000000" stroked="false">
                <v:path arrowok="t"/>
                <v:fill type="solid"/>
              </v:shape>
            </v:group>
            <v:group style="position:absolute;left:14248;top:-2782;width:10;height:20" coordorigin="14248,-2782" coordsize="10,20">
              <v:shape style="position:absolute;left:14248;top:-2782;width:10;height:20" coordorigin="14248,-2782" coordsize="10,20" path="m14248,-2763l14257,-2763,14257,-2782,14248,-2782,14248,-2763xe" filled="true" fillcolor="#000000" stroked="false">
                <v:path arrowok="t"/>
                <v:fill type="solid"/>
              </v:shape>
            </v:group>
            <v:group style="position:absolute;left:14248;top:-2758;width:10;height:2" coordorigin="14248,-2758" coordsize="10,2">
              <v:shape style="position:absolute;left:14248;top:-2758;width:10;height:2" coordorigin="14248,-2758" coordsize="10,0" path="m14248,-2758l14257,-2758e" filled="false" stroked="true" strokeweight=".48001pt" strokecolor="#000000">
                <v:path arrowok="t"/>
              </v:shape>
              <v:shape style="position:absolute;left:1332;top:-2753;width:1947;height:10" type="#_x0000_t75" stroked="false">
                <v:imagedata r:id="rId90" o:title=""/>
              </v:shape>
              <v:shape style="position:absolute;left:3274;top:-2753;width:1564;height:10" type="#_x0000_t75" stroked="false">
                <v:imagedata r:id="rId111" o:title=""/>
              </v:shape>
              <v:shape style="position:absolute;left:4833;top:-2753;width:3407;height:10" type="#_x0000_t75" stroked="false">
                <v:imagedata r:id="rId92" o:title=""/>
              </v:shape>
              <v:shape style="position:absolute;left:8235;top:-2753;width:7274;height:10" type="#_x0000_t75" stroked="false">
                <v:imagedata r:id="rId112" o:title=""/>
              </v:shape>
            </v:group>
            <v:group style="position:absolute;left:3279;top:-2743;width:10;height:20" coordorigin="3279,-2743" coordsize="10,20">
              <v:shape style="position:absolute;left:3279;top:-2743;width:10;height:20" coordorigin="3279,-2743" coordsize="10,20" path="m3279,-2724l3288,-2724,3288,-2743,3279,-2743,3279,-2724xe" filled="true" fillcolor="#000000" stroked="false">
                <v:path arrowok="t"/>
                <v:fill type="solid"/>
              </v:shape>
            </v:group>
            <v:group style="position:absolute;left:3279;top:-2724;width:10;height:20" coordorigin="3279,-2724" coordsize="10,20">
              <v:shape style="position:absolute;left:3279;top:-2724;width:10;height:20" coordorigin="3279,-2724" coordsize="10,20" path="m3279,-2705l3288,-2705,3288,-2724,3279,-2724,3279,-2705xe" filled="true" fillcolor="#000000" stroked="false">
                <v:path arrowok="t"/>
                <v:fill type="solid"/>
              </v:shape>
            </v:group>
            <v:group style="position:absolute;left:3279;top:-2705;width:10;height:20" coordorigin="3279,-2705" coordsize="10,20">
              <v:shape style="position:absolute;left:3279;top:-2705;width:10;height:20" coordorigin="3279,-2705" coordsize="10,20" path="m3279,-2686l3288,-2686,3288,-2705,3279,-2705,3279,-2686xe" filled="true" fillcolor="#000000" stroked="false">
                <v:path arrowok="t"/>
                <v:fill type="solid"/>
              </v:shape>
            </v:group>
            <v:group style="position:absolute;left:3279;top:-2686;width:10;height:20" coordorigin="3279,-2686" coordsize="10,20">
              <v:shape style="position:absolute;left:3279;top:-2686;width:10;height:20" coordorigin="3279,-2686" coordsize="10,20" path="m3279,-2667l3288,-2667,3288,-2686,3279,-2686,3279,-2667xe" filled="true" fillcolor="#000000" stroked="false">
                <v:path arrowok="t"/>
                <v:fill type="solid"/>
              </v:shape>
            </v:group>
            <v:group style="position:absolute;left:3279;top:-2667;width:10;height:20" coordorigin="3279,-2667" coordsize="10,20">
              <v:shape style="position:absolute;left:3279;top:-2667;width:10;height:20" coordorigin="3279,-2667" coordsize="10,20" path="m3279,-2647l3288,-2647,3288,-2667,3279,-2667,3279,-2647xe" filled="true" fillcolor="#000000" stroked="false">
                <v:path arrowok="t"/>
                <v:fill type="solid"/>
              </v:shape>
            </v:group>
            <v:group style="position:absolute;left:3279;top:-2647;width:10;height:20" coordorigin="3279,-2647" coordsize="10,20">
              <v:shape style="position:absolute;left:3279;top:-2647;width:10;height:20" coordorigin="3279,-2647" coordsize="10,20" path="m3279,-2628l3288,-2628,3288,-2647,3279,-2647,3279,-2628xe" filled="true" fillcolor="#000000" stroked="false">
                <v:path arrowok="t"/>
                <v:fill type="solid"/>
              </v:shape>
            </v:group>
            <v:group style="position:absolute;left:3279;top:-2628;width:10;height:20" coordorigin="3279,-2628" coordsize="10,20">
              <v:shape style="position:absolute;left:3279;top:-2628;width:10;height:20" coordorigin="3279,-2628" coordsize="10,20" path="m3279,-2609l3288,-2609,3288,-2628,3279,-2628,3279,-2609xe" filled="true" fillcolor="#000000" stroked="false">
                <v:path arrowok="t"/>
                <v:fill type="solid"/>
              </v:shape>
            </v:group>
            <v:group style="position:absolute;left:3279;top:-2609;width:10;height:20" coordorigin="3279,-2609" coordsize="10,20">
              <v:shape style="position:absolute;left:3279;top:-2609;width:10;height:20" coordorigin="3279,-2609" coordsize="10,20" path="m3279,-2590l3288,-2590,3288,-2609,3279,-2609,3279,-2590xe" filled="true" fillcolor="#000000" stroked="false">
                <v:path arrowok="t"/>
                <v:fill type="solid"/>
              </v:shape>
            </v:group>
            <v:group style="position:absolute;left:3279;top:-2590;width:10;height:20" coordorigin="3279,-2590" coordsize="10,20">
              <v:shape style="position:absolute;left:3279;top:-2590;width:10;height:20" coordorigin="3279,-2590" coordsize="10,20" path="m3279,-2571l3288,-2571,3288,-2590,3279,-2590,3279,-2571xe" filled="true" fillcolor="#000000" stroked="false">
                <v:path arrowok="t"/>
                <v:fill type="solid"/>
              </v:shape>
            </v:group>
            <v:group style="position:absolute;left:3279;top:-2571;width:10;height:20" coordorigin="3279,-2571" coordsize="10,20">
              <v:shape style="position:absolute;left:3279;top:-2571;width:10;height:20" coordorigin="3279,-2571" coordsize="10,20" path="m3279,-2551l3288,-2551,3288,-2571,3279,-2571,3279,-2551xe" filled="true" fillcolor="#000000" stroked="false">
                <v:path arrowok="t"/>
                <v:fill type="solid"/>
              </v:shape>
            </v:group>
            <v:group style="position:absolute;left:3279;top:-2551;width:10;height:20" coordorigin="3279,-2551" coordsize="10,20">
              <v:shape style="position:absolute;left:3279;top:-2551;width:10;height:20" coordorigin="3279,-2551" coordsize="10,20" path="m3279,-2532l3288,-2532,3288,-2551,3279,-2551,3279,-2532xe" filled="true" fillcolor="#000000" stroked="false">
                <v:path arrowok="t"/>
                <v:fill type="solid"/>
              </v:shape>
            </v:group>
            <v:group style="position:absolute;left:3279;top:-2532;width:10;height:20" coordorigin="3279,-2532" coordsize="10,20">
              <v:shape style="position:absolute;left:3279;top:-2532;width:10;height:20" coordorigin="3279,-2532" coordsize="10,20" path="m3279,-2513l3288,-2513,3288,-2532,3279,-2532,3279,-2513xe" filled="true" fillcolor="#000000" stroked="false">
                <v:path arrowok="t"/>
                <v:fill type="solid"/>
              </v:shape>
            </v:group>
            <v:group style="position:absolute;left:3279;top:-2513;width:10;height:20" coordorigin="3279,-2513" coordsize="10,20">
              <v:shape style="position:absolute;left:3279;top:-2513;width:10;height:20" coordorigin="3279,-2513" coordsize="10,20" path="m3279,-2494l3288,-2494,3288,-2513,3279,-2513,3279,-2494xe" filled="true" fillcolor="#000000" stroked="false">
                <v:path arrowok="t"/>
                <v:fill type="solid"/>
              </v:shape>
            </v:group>
            <v:group style="position:absolute;left:3279;top:-2494;width:10;height:20" coordorigin="3279,-2494" coordsize="10,20">
              <v:shape style="position:absolute;left:3279;top:-2494;width:10;height:20" coordorigin="3279,-2494" coordsize="10,20" path="m3279,-2475l3288,-2475,3288,-2494,3279,-2494,3279,-2475xe" filled="true" fillcolor="#000000" stroked="false">
                <v:path arrowok="t"/>
                <v:fill type="solid"/>
              </v:shape>
            </v:group>
            <v:group style="position:absolute;left:3279;top:-2475;width:10;height:20" coordorigin="3279,-2475" coordsize="10,20">
              <v:shape style="position:absolute;left:3279;top:-2475;width:10;height:20" coordorigin="3279,-2475" coordsize="10,20" path="m3279,-2455l3288,-2455,3288,-2475,3279,-2475,3279,-2455xe" filled="true" fillcolor="#000000" stroked="false">
                <v:path arrowok="t"/>
                <v:fill type="solid"/>
              </v:shape>
            </v:group>
            <v:group style="position:absolute;left:3279;top:-2455;width:10;height:20" coordorigin="3279,-2455" coordsize="10,20">
              <v:shape style="position:absolute;left:3279;top:-2455;width:10;height:20" coordorigin="3279,-2455" coordsize="10,20" path="m3279,-2436l3288,-2436,3288,-2455,3279,-2455,3279,-2436xe" filled="true" fillcolor="#000000" stroked="false">
                <v:path arrowok="t"/>
                <v:fill type="solid"/>
              </v:shape>
            </v:group>
            <v:group style="position:absolute;left:3279;top:-2436;width:10;height:20" coordorigin="3279,-2436" coordsize="10,20">
              <v:shape style="position:absolute;left:3279;top:-2436;width:10;height:20" coordorigin="3279,-2436" coordsize="10,20" path="m3279,-2417l3288,-2417,3288,-2436,3279,-2436,3279,-2417xe" filled="true" fillcolor="#000000" stroked="false">
                <v:path arrowok="t"/>
                <v:fill type="solid"/>
              </v:shape>
            </v:group>
            <v:group style="position:absolute;left:3279;top:-2417;width:10;height:20" coordorigin="3279,-2417" coordsize="10,20">
              <v:shape style="position:absolute;left:3279;top:-2417;width:10;height:20" coordorigin="3279,-2417" coordsize="10,20" path="m3279,-2398l3288,-2398,3288,-2417,3279,-2417,3279,-2398xe" filled="true" fillcolor="#000000" stroked="false">
                <v:path arrowok="t"/>
                <v:fill type="solid"/>
              </v:shape>
            </v:group>
            <v:group style="position:absolute;left:3279;top:-2398;width:10;height:20" coordorigin="3279,-2398" coordsize="10,20">
              <v:shape style="position:absolute;left:3279;top:-2398;width:10;height:20" coordorigin="3279,-2398" coordsize="10,20" path="m3279,-2379l3288,-2379,3288,-2398,3279,-2398,3279,-2379xe" filled="true" fillcolor="#000000" stroked="false">
                <v:path arrowok="t"/>
                <v:fill type="solid"/>
              </v:shape>
            </v:group>
            <v:group style="position:absolute;left:3279;top:-2379;width:10;height:20" coordorigin="3279,-2379" coordsize="10,20">
              <v:shape style="position:absolute;left:3279;top:-2379;width:10;height:20" coordorigin="3279,-2379" coordsize="10,20" path="m3279,-2359l3288,-2359,3288,-2379,3279,-2379,3279,-2359xe" filled="true" fillcolor="#000000" stroked="false">
                <v:path arrowok="t"/>
                <v:fill type="solid"/>
              </v:shape>
            </v:group>
            <v:group style="position:absolute;left:3279;top:-2359;width:10;height:20" coordorigin="3279,-2359" coordsize="10,20">
              <v:shape style="position:absolute;left:3279;top:-2359;width:10;height:20" coordorigin="3279,-2359" coordsize="10,20" path="m3279,-2340l3288,-2340,3288,-2359,3279,-2359,3279,-2340xe" filled="true" fillcolor="#000000" stroked="false">
                <v:path arrowok="t"/>
                <v:fill type="solid"/>
              </v:shape>
            </v:group>
            <v:group style="position:absolute;left:3279;top:-2340;width:10;height:20" coordorigin="3279,-2340" coordsize="10,20">
              <v:shape style="position:absolute;left:3279;top:-2340;width:10;height:20" coordorigin="3279,-2340" coordsize="10,20" path="m3279,-2321l3288,-2321,3288,-2340,3279,-2340,3279,-2321xe" filled="true" fillcolor="#000000" stroked="false">
                <v:path arrowok="t"/>
                <v:fill type="solid"/>
              </v:shape>
            </v:group>
            <v:group style="position:absolute;left:3279;top:-2321;width:10;height:20" coordorigin="3279,-2321" coordsize="10,20">
              <v:shape style="position:absolute;left:3279;top:-2321;width:10;height:20" coordorigin="3279,-2321" coordsize="10,20" path="m3279,-2302l3288,-2302,3288,-2321,3279,-2321,3279,-2302xe" filled="true" fillcolor="#000000" stroked="false">
                <v:path arrowok="t"/>
                <v:fill type="solid"/>
              </v:shape>
            </v:group>
            <v:group style="position:absolute;left:3279;top:-2302;width:10;height:20" coordorigin="3279,-2302" coordsize="10,20">
              <v:shape style="position:absolute;left:3279;top:-2302;width:10;height:20" coordorigin="3279,-2302" coordsize="10,20" path="m3279,-2283l3288,-2283,3288,-2302,3279,-2302,3279,-2283xe" filled="true" fillcolor="#000000" stroked="false">
                <v:path arrowok="t"/>
                <v:fill type="solid"/>
              </v:shape>
            </v:group>
            <v:group style="position:absolute;left:3279;top:-2283;width:10;height:20" coordorigin="3279,-2283" coordsize="10,20">
              <v:shape style="position:absolute;left:3279;top:-2283;width:10;height:20" coordorigin="3279,-2283" coordsize="10,20" path="m3279,-2263l3288,-2263,3288,-2283,3279,-2283,3279,-2263xe" filled="true" fillcolor="#000000" stroked="false">
                <v:path arrowok="t"/>
                <v:fill type="solid"/>
              </v:shape>
            </v:group>
            <v:group style="position:absolute;left:3279;top:-2263;width:10;height:20" coordorigin="3279,-2263" coordsize="10,20">
              <v:shape style="position:absolute;left:3279;top:-2263;width:10;height:20" coordorigin="3279,-2263" coordsize="10,20" path="m3279,-2244l3288,-2244,3288,-2263,3279,-2263,3279,-2244xe" filled="true" fillcolor="#000000" stroked="false">
                <v:path arrowok="t"/>
                <v:fill type="solid"/>
              </v:shape>
            </v:group>
            <v:group style="position:absolute;left:3279;top:-2244;width:10;height:20" coordorigin="3279,-2244" coordsize="10,20">
              <v:shape style="position:absolute;left:3279;top:-2244;width:10;height:20" coordorigin="3279,-2244" coordsize="10,20" path="m3279,-2225l3288,-2225,3288,-2244,3279,-2244,3279,-2225xe" filled="true" fillcolor="#000000" stroked="false">
                <v:path arrowok="t"/>
                <v:fill type="solid"/>
              </v:shape>
            </v:group>
            <v:group style="position:absolute;left:3279;top:-2225;width:10;height:20" coordorigin="3279,-2225" coordsize="10,20">
              <v:shape style="position:absolute;left:3279;top:-2225;width:10;height:20" coordorigin="3279,-2225" coordsize="10,20" path="m3279,-2206l3288,-2206,3288,-2225,3279,-2225,3279,-2206xe" filled="true" fillcolor="#000000" stroked="false">
                <v:path arrowok="t"/>
                <v:fill type="solid"/>
              </v:shape>
            </v:group>
            <v:group style="position:absolute;left:3279;top:-2206;width:10;height:20" coordorigin="3279,-2206" coordsize="10,20">
              <v:shape style="position:absolute;left:3279;top:-2206;width:10;height:20" coordorigin="3279,-2206" coordsize="10,20" path="m3279,-2187l3288,-2187,3288,-2206,3279,-2206,3279,-2187xe" filled="true" fillcolor="#000000" stroked="false">
                <v:path arrowok="t"/>
                <v:fill type="solid"/>
              </v:shape>
            </v:group>
            <v:group style="position:absolute;left:3279;top:-2187;width:10;height:20" coordorigin="3279,-2187" coordsize="10,20">
              <v:shape style="position:absolute;left:3279;top:-2187;width:10;height:20" coordorigin="3279,-2187" coordsize="10,20" path="m3279,-2167l3288,-2167,3288,-2187,3279,-2187,3279,-2167xe" filled="true" fillcolor="#000000" stroked="false">
                <v:path arrowok="t"/>
                <v:fill type="solid"/>
              </v:shape>
            </v:group>
            <v:group style="position:absolute;left:3279;top:-2167;width:10;height:20" coordorigin="3279,-2167" coordsize="10,20">
              <v:shape style="position:absolute;left:3279;top:-2167;width:10;height:20" coordorigin="3279,-2167" coordsize="10,20" path="m3279,-2148l3288,-2148,3288,-2167,3279,-2167,3279,-2148xe" filled="true" fillcolor="#000000" stroked="false">
                <v:path arrowok="t"/>
                <v:fill type="solid"/>
              </v:shape>
            </v:group>
            <v:group style="position:absolute;left:3279;top:-2148;width:10;height:20" coordorigin="3279,-2148" coordsize="10,20">
              <v:shape style="position:absolute;left:3279;top:-2148;width:10;height:20" coordorigin="3279,-2148" coordsize="10,20" path="m3279,-2129l3288,-2129,3288,-2148,3279,-2148,3279,-2129xe" filled="true" fillcolor="#000000" stroked="false">
                <v:path arrowok="t"/>
                <v:fill type="solid"/>
              </v:shape>
            </v:group>
            <v:group style="position:absolute;left:3279;top:-2129;width:10;height:20" coordorigin="3279,-2129" coordsize="10,20">
              <v:shape style="position:absolute;left:3279;top:-2129;width:10;height:20" coordorigin="3279,-2129" coordsize="10,20" path="m3279,-2110l3288,-2110,3288,-2129,3279,-2129,3279,-2110xe" filled="true" fillcolor="#000000" stroked="false">
                <v:path arrowok="t"/>
                <v:fill type="solid"/>
              </v:shape>
            </v:group>
            <v:group style="position:absolute;left:3279;top:-2110;width:10;height:20" coordorigin="3279,-2110" coordsize="10,20">
              <v:shape style="position:absolute;left:3279;top:-2110;width:10;height:20" coordorigin="3279,-2110" coordsize="10,20" path="m3279,-2091l3288,-2091,3288,-2110,3279,-2110,3279,-2091xe" filled="true" fillcolor="#000000" stroked="false">
                <v:path arrowok="t"/>
                <v:fill type="solid"/>
              </v:shape>
            </v:group>
            <v:group style="position:absolute;left:3279;top:-2091;width:10;height:20" coordorigin="3279,-2091" coordsize="10,20">
              <v:shape style="position:absolute;left:3279;top:-2091;width:10;height:20" coordorigin="3279,-2091" coordsize="10,20" path="m3279,-2071l3288,-2071,3288,-2091,3279,-2091,3279,-2071xe" filled="true" fillcolor="#000000" stroked="false">
                <v:path arrowok="t"/>
                <v:fill type="solid"/>
              </v:shape>
            </v:group>
            <v:group style="position:absolute;left:3279;top:-2071;width:10;height:20" coordorigin="3279,-2071" coordsize="10,20">
              <v:shape style="position:absolute;left:3279;top:-2071;width:10;height:20" coordorigin="3279,-2071" coordsize="10,20" path="m3279,-2052l3288,-2052,3288,-2071,3279,-2071,3279,-2052xe" filled="true" fillcolor="#000000" stroked="false">
                <v:path arrowok="t"/>
                <v:fill type="solid"/>
              </v:shape>
            </v:group>
            <v:group style="position:absolute;left:3279;top:-2052;width:10;height:20" coordorigin="3279,-2052" coordsize="10,20">
              <v:shape style="position:absolute;left:3279;top:-2052;width:10;height:20" coordorigin="3279,-2052" coordsize="10,20" path="m3279,-2033l3288,-2033,3288,-2052,3279,-2052,3279,-2033xe" filled="true" fillcolor="#000000" stroked="false">
                <v:path arrowok="t"/>
                <v:fill type="solid"/>
              </v:shape>
            </v:group>
            <v:group style="position:absolute;left:3279;top:-2028;width:10;height:2" coordorigin="3279,-2028" coordsize="10,2">
              <v:shape style="position:absolute;left:3279;top:-2028;width:10;height:2" coordorigin="3279,-2028" coordsize="10,0" path="m3279,-2028l3288,-2028e" filled="false" stroked="true" strokeweight=".54001pt" strokecolor="#000000">
                <v:path arrowok="t"/>
              </v:shape>
            </v:group>
            <v:group style="position:absolute;left:4838;top:-2743;width:10;height:20" coordorigin="4838,-2743" coordsize="10,20">
              <v:shape style="position:absolute;left:4838;top:-2743;width:10;height:20" coordorigin="4838,-2743" coordsize="10,20" path="m4838,-2724l4847,-2724,4847,-2743,4838,-2743,4838,-2724xe" filled="true" fillcolor="#000000" stroked="false">
                <v:path arrowok="t"/>
                <v:fill type="solid"/>
              </v:shape>
            </v:group>
            <v:group style="position:absolute;left:4838;top:-2724;width:10;height:20" coordorigin="4838,-2724" coordsize="10,20">
              <v:shape style="position:absolute;left:4838;top:-2724;width:10;height:20" coordorigin="4838,-2724" coordsize="10,20" path="m4838,-2705l4847,-2705,4847,-2724,4838,-2724,4838,-2705xe" filled="true" fillcolor="#000000" stroked="false">
                <v:path arrowok="t"/>
                <v:fill type="solid"/>
              </v:shape>
            </v:group>
            <v:group style="position:absolute;left:4838;top:-2705;width:10;height:20" coordorigin="4838,-2705" coordsize="10,20">
              <v:shape style="position:absolute;left:4838;top:-2705;width:10;height:20" coordorigin="4838,-2705" coordsize="10,20" path="m4838,-2686l4847,-2686,4847,-2705,4838,-2705,4838,-2686xe" filled="true" fillcolor="#000000" stroked="false">
                <v:path arrowok="t"/>
                <v:fill type="solid"/>
              </v:shape>
            </v:group>
            <v:group style="position:absolute;left:4838;top:-2686;width:10;height:20" coordorigin="4838,-2686" coordsize="10,20">
              <v:shape style="position:absolute;left:4838;top:-2686;width:10;height:20" coordorigin="4838,-2686" coordsize="10,20" path="m4838,-2667l4847,-2667,4847,-2686,4838,-2686,4838,-2667xe" filled="true" fillcolor="#000000" stroked="false">
                <v:path arrowok="t"/>
                <v:fill type="solid"/>
              </v:shape>
            </v:group>
            <v:group style="position:absolute;left:4838;top:-2667;width:10;height:20" coordorigin="4838,-2667" coordsize="10,20">
              <v:shape style="position:absolute;left:4838;top:-2667;width:10;height:20" coordorigin="4838,-2667" coordsize="10,20" path="m4838,-2647l4847,-2647,4847,-2667,4838,-2667,4838,-2647xe" filled="true" fillcolor="#000000" stroked="false">
                <v:path arrowok="t"/>
                <v:fill type="solid"/>
              </v:shape>
            </v:group>
            <v:group style="position:absolute;left:4838;top:-2647;width:10;height:20" coordorigin="4838,-2647" coordsize="10,20">
              <v:shape style="position:absolute;left:4838;top:-2647;width:10;height:20" coordorigin="4838,-2647" coordsize="10,20" path="m4838,-2628l4847,-2628,4847,-2647,4838,-2647,4838,-2628xe" filled="true" fillcolor="#000000" stroked="false">
                <v:path arrowok="t"/>
                <v:fill type="solid"/>
              </v:shape>
            </v:group>
            <v:group style="position:absolute;left:4838;top:-2628;width:10;height:20" coordorigin="4838,-2628" coordsize="10,20">
              <v:shape style="position:absolute;left:4838;top:-2628;width:10;height:20" coordorigin="4838,-2628" coordsize="10,20" path="m4838,-2609l4847,-2609,4847,-2628,4838,-2628,4838,-2609xe" filled="true" fillcolor="#000000" stroked="false">
                <v:path arrowok="t"/>
                <v:fill type="solid"/>
              </v:shape>
            </v:group>
            <v:group style="position:absolute;left:4838;top:-2609;width:10;height:20" coordorigin="4838,-2609" coordsize="10,20">
              <v:shape style="position:absolute;left:4838;top:-2609;width:10;height:20" coordorigin="4838,-2609" coordsize="10,20" path="m4838,-2590l4847,-2590,4847,-2609,4838,-2609,4838,-2590xe" filled="true" fillcolor="#000000" stroked="false">
                <v:path arrowok="t"/>
                <v:fill type="solid"/>
              </v:shape>
            </v:group>
            <v:group style="position:absolute;left:4838;top:-2590;width:10;height:20" coordorigin="4838,-2590" coordsize="10,20">
              <v:shape style="position:absolute;left:4838;top:-2590;width:10;height:20" coordorigin="4838,-2590" coordsize="10,20" path="m4838,-2571l4847,-2571,4847,-2590,4838,-2590,4838,-2571xe" filled="true" fillcolor="#000000" stroked="false">
                <v:path arrowok="t"/>
                <v:fill type="solid"/>
              </v:shape>
            </v:group>
            <v:group style="position:absolute;left:4838;top:-2571;width:10;height:20" coordorigin="4838,-2571" coordsize="10,20">
              <v:shape style="position:absolute;left:4838;top:-2571;width:10;height:20" coordorigin="4838,-2571" coordsize="10,20" path="m4838,-2551l4847,-2551,4847,-2571,4838,-2571,4838,-2551xe" filled="true" fillcolor="#000000" stroked="false">
                <v:path arrowok="t"/>
                <v:fill type="solid"/>
              </v:shape>
            </v:group>
            <v:group style="position:absolute;left:4838;top:-2551;width:10;height:20" coordorigin="4838,-2551" coordsize="10,20">
              <v:shape style="position:absolute;left:4838;top:-2551;width:10;height:20" coordorigin="4838,-2551" coordsize="10,20" path="m4838,-2532l4847,-2532,4847,-2551,4838,-2551,4838,-2532xe" filled="true" fillcolor="#000000" stroked="false">
                <v:path arrowok="t"/>
                <v:fill type="solid"/>
              </v:shape>
            </v:group>
            <v:group style="position:absolute;left:4838;top:-2532;width:10;height:20" coordorigin="4838,-2532" coordsize="10,20">
              <v:shape style="position:absolute;left:4838;top:-2532;width:10;height:20" coordorigin="4838,-2532" coordsize="10,20" path="m4838,-2513l4847,-2513,4847,-2532,4838,-2532,4838,-2513xe" filled="true" fillcolor="#000000" stroked="false">
                <v:path arrowok="t"/>
                <v:fill type="solid"/>
              </v:shape>
            </v:group>
            <v:group style="position:absolute;left:4838;top:-2513;width:10;height:20" coordorigin="4838,-2513" coordsize="10,20">
              <v:shape style="position:absolute;left:4838;top:-2513;width:10;height:20" coordorigin="4838,-2513" coordsize="10,20" path="m4838,-2494l4847,-2494,4847,-2513,4838,-2513,4838,-2494xe" filled="true" fillcolor="#000000" stroked="false">
                <v:path arrowok="t"/>
                <v:fill type="solid"/>
              </v:shape>
            </v:group>
            <v:group style="position:absolute;left:4838;top:-2494;width:10;height:20" coordorigin="4838,-2494" coordsize="10,20">
              <v:shape style="position:absolute;left:4838;top:-2494;width:10;height:20" coordorigin="4838,-2494" coordsize="10,20" path="m4838,-2475l4847,-2475,4847,-2494,4838,-2494,4838,-2475xe" filled="true" fillcolor="#000000" stroked="false">
                <v:path arrowok="t"/>
                <v:fill type="solid"/>
              </v:shape>
            </v:group>
            <v:group style="position:absolute;left:4838;top:-2475;width:10;height:20" coordorigin="4838,-2475" coordsize="10,20">
              <v:shape style="position:absolute;left:4838;top:-2475;width:10;height:20" coordorigin="4838,-2475" coordsize="10,20" path="m4838,-2455l4847,-2455,4847,-2475,4838,-2475,4838,-2455xe" filled="true" fillcolor="#000000" stroked="false">
                <v:path arrowok="t"/>
                <v:fill type="solid"/>
              </v:shape>
            </v:group>
            <v:group style="position:absolute;left:4838;top:-2455;width:10;height:20" coordorigin="4838,-2455" coordsize="10,20">
              <v:shape style="position:absolute;left:4838;top:-2455;width:10;height:20" coordorigin="4838,-2455" coordsize="10,20" path="m4838,-2436l4847,-2436,4847,-2455,4838,-2455,4838,-2436xe" filled="true" fillcolor="#000000" stroked="false">
                <v:path arrowok="t"/>
                <v:fill type="solid"/>
              </v:shape>
            </v:group>
            <v:group style="position:absolute;left:4838;top:-2436;width:10;height:20" coordorigin="4838,-2436" coordsize="10,20">
              <v:shape style="position:absolute;left:4838;top:-2436;width:10;height:20" coordorigin="4838,-2436" coordsize="10,20" path="m4838,-2417l4847,-2417,4847,-2436,4838,-2436,4838,-2417xe" filled="true" fillcolor="#000000" stroked="false">
                <v:path arrowok="t"/>
                <v:fill type="solid"/>
              </v:shape>
            </v:group>
            <v:group style="position:absolute;left:4838;top:-2417;width:10;height:20" coordorigin="4838,-2417" coordsize="10,20">
              <v:shape style="position:absolute;left:4838;top:-2417;width:10;height:20" coordorigin="4838,-2417" coordsize="10,20" path="m4838,-2398l4847,-2398,4847,-2417,4838,-2417,4838,-2398xe" filled="true" fillcolor="#000000" stroked="false">
                <v:path arrowok="t"/>
                <v:fill type="solid"/>
              </v:shape>
            </v:group>
            <v:group style="position:absolute;left:4838;top:-2398;width:10;height:20" coordorigin="4838,-2398" coordsize="10,20">
              <v:shape style="position:absolute;left:4838;top:-2398;width:10;height:20" coordorigin="4838,-2398" coordsize="10,20" path="m4838,-2379l4847,-2379,4847,-2398,4838,-2398,4838,-2379xe" filled="true" fillcolor="#000000" stroked="false">
                <v:path arrowok="t"/>
                <v:fill type="solid"/>
              </v:shape>
            </v:group>
            <v:group style="position:absolute;left:4838;top:-2379;width:10;height:20" coordorigin="4838,-2379" coordsize="10,20">
              <v:shape style="position:absolute;left:4838;top:-2379;width:10;height:20" coordorigin="4838,-2379" coordsize="10,20" path="m4838,-2359l4847,-2359,4847,-2379,4838,-2379,4838,-2359xe" filled="true" fillcolor="#000000" stroked="false">
                <v:path arrowok="t"/>
                <v:fill type="solid"/>
              </v:shape>
            </v:group>
            <v:group style="position:absolute;left:4838;top:-2359;width:10;height:20" coordorigin="4838,-2359" coordsize="10,20">
              <v:shape style="position:absolute;left:4838;top:-2359;width:10;height:20" coordorigin="4838,-2359" coordsize="10,20" path="m4838,-2340l4847,-2340,4847,-2359,4838,-2359,4838,-2340xe" filled="true" fillcolor="#000000" stroked="false">
                <v:path arrowok="t"/>
                <v:fill type="solid"/>
              </v:shape>
            </v:group>
            <v:group style="position:absolute;left:4838;top:-2340;width:10;height:20" coordorigin="4838,-2340" coordsize="10,20">
              <v:shape style="position:absolute;left:4838;top:-2340;width:10;height:20" coordorigin="4838,-2340" coordsize="10,20" path="m4838,-2321l4847,-2321,4847,-2340,4838,-2340,4838,-2321xe" filled="true" fillcolor="#000000" stroked="false">
                <v:path arrowok="t"/>
                <v:fill type="solid"/>
              </v:shape>
            </v:group>
            <v:group style="position:absolute;left:4838;top:-2321;width:10;height:20" coordorigin="4838,-2321" coordsize="10,20">
              <v:shape style="position:absolute;left:4838;top:-2321;width:10;height:20" coordorigin="4838,-2321" coordsize="10,20" path="m4838,-2302l4847,-2302,4847,-2321,4838,-2321,4838,-2302xe" filled="true" fillcolor="#000000" stroked="false">
                <v:path arrowok="t"/>
                <v:fill type="solid"/>
              </v:shape>
            </v:group>
            <v:group style="position:absolute;left:4838;top:-2302;width:10;height:20" coordorigin="4838,-2302" coordsize="10,20">
              <v:shape style="position:absolute;left:4838;top:-2302;width:10;height:20" coordorigin="4838,-2302" coordsize="10,20" path="m4838,-2283l4847,-2283,4847,-2302,4838,-2302,4838,-2283xe" filled="true" fillcolor="#000000" stroked="false">
                <v:path arrowok="t"/>
                <v:fill type="solid"/>
              </v:shape>
            </v:group>
            <v:group style="position:absolute;left:4838;top:-2283;width:10;height:20" coordorigin="4838,-2283" coordsize="10,20">
              <v:shape style="position:absolute;left:4838;top:-2283;width:10;height:20" coordorigin="4838,-2283" coordsize="10,20" path="m4838,-2263l4847,-2263,4847,-2283,4838,-2283,4838,-2263xe" filled="true" fillcolor="#000000" stroked="false">
                <v:path arrowok="t"/>
                <v:fill type="solid"/>
              </v:shape>
            </v:group>
            <v:group style="position:absolute;left:4838;top:-2263;width:10;height:20" coordorigin="4838,-2263" coordsize="10,20">
              <v:shape style="position:absolute;left:4838;top:-2263;width:10;height:20" coordorigin="4838,-2263" coordsize="10,20" path="m4838,-2244l4847,-2244,4847,-2263,4838,-2263,4838,-2244xe" filled="true" fillcolor="#000000" stroked="false">
                <v:path arrowok="t"/>
                <v:fill type="solid"/>
              </v:shape>
            </v:group>
            <v:group style="position:absolute;left:4838;top:-2244;width:10;height:20" coordorigin="4838,-2244" coordsize="10,20">
              <v:shape style="position:absolute;left:4838;top:-2244;width:10;height:20" coordorigin="4838,-2244" coordsize="10,20" path="m4838,-2225l4847,-2225,4847,-2244,4838,-2244,4838,-2225xe" filled="true" fillcolor="#000000" stroked="false">
                <v:path arrowok="t"/>
                <v:fill type="solid"/>
              </v:shape>
            </v:group>
            <v:group style="position:absolute;left:4838;top:-2225;width:10;height:20" coordorigin="4838,-2225" coordsize="10,20">
              <v:shape style="position:absolute;left:4838;top:-2225;width:10;height:20" coordorigin="4838,-2225" coordsize="10,20" path="m4838,-2206l4847,-2206,4847,-2225,4838,-2225,4838,-2206xe" filled="true" fillcolor="#000000" stroked="false">
                <v:path arrowok="t"/>
                <v:fill type="solid"/>
              </v:shape>
            </v:group>
            <v:group style="position:absolute;left:4838;top:-2206;width:10;height:20" coordorigin="4838,-2206" coordsize="10,20">
              <v:shape style="position:absolute;left:4838;top:-2206;width:10;height:20" coordorigin="4838,-2206" coordsize="10,20" path="m4838,-2187l4847,-2187,4847,-2206,4838,-2206,4838,-2187xe" filled="true" fillcolor="#000000" stroked="false">
                <v:path arrowok="t"/>
                <v:fill type="solid"/>
              </v:shape>
            </v:group>
            <v:group style="position:absolute;left:4838;top:-2187;width:10;height:20" coordorigin="4838,-2187" coordsize="10,20">
              <v:shape style="position:absolute;left:4838;top:-2187;width:10;height:20" coordorigin="4838,-2187" coordsize="10,20" path="m4838,-2167l4847,-2167,4847,-2187,4838,-2187,4838,-2167xe" filled="true" fillcolor="#000000" stroked="false">
                <v:path arrowok="t"/>
                <v:fill type="solid"/>
              </v:shape>
            </v:group>
            <v:group style="position:absolute;left:4838;top:-2167;width:10;height:20" coordorigin="4838,-2167" coordsize="10,20">
              <v:shape style="position:absolute;left:4838;top:-2167;width:10;height:20" coordorigin="4838,-2167" coordsize="10,20" path="m4838,-2148l4847,-2148,4847,-2167,4838,-2167,4838,-2148xe" filled="true" fillcolor="#000000" stroked="false">
                <v:path arrowok="t"/>
                <v:fill type="solid"/>
              </v:shape>
            </v:group>
            <v:group style="position:absolute;left:4838;top:-2148;width:10;height:20" coordorigin="4838,-2148" coordsize="10,20">
              <v:shape style="position:absolute;left:4838;top:-2148;width:10;height:20" coordorigin="4838,-2148" coordsize="10,20" path="m4838,-2129l4847,-2129,4847,-2148,4838,-2148,4838,-2129xe" filled="true" fillcolor="#000000" stroked="false">
                <v:path arrowok="t"/>
                <v:fill type="solid"/>
              </v:shape>
            </v:group>
            <v:group style="position:absolute;left:4838;top:-2129;width:10;height:20" coordorigin="4838,-2129" coordsize="10,20">
              <v:shape style="position:absolute;left:4838;top:-2129;width:10;height:20" coordorigin="4838,-2129" coordsize="10,20" path="m4838,-2110l4847,-2110,4847,-2129,4838,-2129,4838,-2110xe" filled="true" fillcolor="#000000" stroked="false">
                <v:path arrowok="t"/>
                <v:fill type="solid"/>
              </v:shape>
            </v:group>
            <v:group style="position:absolute;left:4838;top:-2110;width:10;height:20" coordorigin="4838,-2110" coordsize="10,20">
              <v:shape style="position:absolute;left:4838;top:-2110;width:10;height:20" coordorigin="4838,-2110" coordsize="10,20" path="m4838,-2091l4847,-2091,4847,-2110,4838,-2110,4838,-2091xe" filled="true" fillcolor="#000000" stroked="false">
                <v:path arrowok="t"/>
                <v:fill type="solid"/>
              </v:shape>
            </v:group>
            <v:group style="position:absolute;left:4838;top:-2091;width:10;height:20" coordorigin="4838,-2091" coordsize="10,20">
              <v:shape style="position:absolute;left:4838;top:-2091;width:10;height:20" coordorigin="4838,-2091" coordsize="10,20" path="m4838,-2071l4847,-2071,4847,-2091,4838,-2091,4838,-2071xe" filled="true" fillcolor="#000000" stroked="false">
                <v:path arrowok="t"/>
                <v:fill type="solid"/>
              </v:shape>
            </v:group>
            <v:group style="position:absolute;left:4838;top:-2071;width:10;height:20" coordorigin="4838,-2071" coordsize="10,20">
              <v:shape style="position:absolute;left:4838;top:-2071;width:10;height:20" coordorigin="4838,-2071" coordsize="10,20" path="m4838,-2052l4847,-2052,4847,-2071,4838,-2071,4838,-2052xe" filled="true" fillcolor="#000000" stroked="false">
                <v:path arrowok="t"/>
                <v:fill type="solid"/>
              </v:shape>
            </v:group>
            <v:group style="position:absolute;left:4838;top:-2052;width:10;height:20" coordorigin="4838,-2052" coordsize="10,20">
              <v:shape style="position:absolute;left:4838;top:-2052;width:10;height:20" coordorigin="4838,-2052" coordsize="10,20" path="m4838,-2033l4847,-2033,4847,-2052,4838,-2052,4838,-2033xe" filled="true" fillcolor="#000000" stroked="false">
                <v:path arrowok="t"/>
                <v:fill type="solid"/>
              </v:shape>
            </v:group>
            <v:group style="position:absolute;left:4838;top:-2028;width:10;height:2" coordorigin="4838,-2028" coordsize="10,2">
              <v:shape style="position:absolute;left:4838;top:-2028;width:10;height:2" coordorigin="4838,-2028" coordsize="10,0" path="m4838,-2028l4847,-2028e" filled="false" stroked="true" strokeweight=".54001pt" strokecolor="#000000">
                <v:path arrowok="t"/>
              </v:shape>
            </v:group>
            <v:group style="position:absolute;left:5547;top:-2743;width:10;height:20" coordorigin="5547,-2743" coordsize="10,20">
              <v:shape style="position:absolute;left:5547;top:-2743;width:10;height:20" coordorigin="5547,-2743" coordsize="10,20" path="m5547,-2724l5556,-2724,5556,-2743,5547,-2743,5547,-2724xe" filled="true" fillcolor="#000000" stroked="false">
                <v:path arrowok="t"/>
                <v:fill type="solid"/>
              </v:shape>
            </v:group>
            <v:group style="position:absolute;left:5547;top:-2724;width:10;height:20" coordorigin="5547,-2724" coordsize="10,20">
              <v:shape style="position:absolute;left:5547;top:-2724;width:10;height:20" coordorigin="5547,-2724" coordsize="10,20" path="m5547,-2705l5556,-2705,5556,-2724,5547,-2724,5547,-2705xe" filled="true" fillcolor="#000000" stroked="false">
                <v:path arrowok="t"/>
                <v:fill type="solid"/>
              </v:shape>
            </v:group>
            <v:group style="position:absolute;left:5547;top:-2705;width:10;height:20" coordorigin="5547,-2705" coordsize="10,20">
              <v:shape style="position:absolute;left:5547;top:-2705;width:10;height:20" coordorigin="5547,-2705" coordsize="10,20" path="m5547,-2686l5556,-2686,5556,-2705,5547,-2705,5547,-2686xe" filled="true" fillcolor="#000000" stroked="false">
                <v:path arrowok="t"/>
                <v:fill type="solid"/>
              </v:shape>
            </v:group>
            <v:group style="position:absolute;left:5547;top:-2686;width:10;height:20" coordorigin="5547,-2686" coordsize="10,20">
              <v:shape style="position:absolute;left:5547;top:-2686;width:10;height:20" coordorigin="5547,-2686" coordsize="10,20" path="m5547,-2667l5556,-2667,5556,-2686,5547,-2686,5547,-2667xe" filled="true" fillcolor="#000000" stroked="false">
                <v:path arrowok="t"/>
                <v:fill type="solid"/>
              </v:shape>
            </v:group>
            <v:group style="position:absolute;left:5547;top:-2667;width:10;height:20" coordorigin="5547,-2667" coordsize="10,20">
              <v:shape style="position:absolute;left:5547;top:-2667;width:10;height:20" coordorigin="5547,-2667" coordsize="10,20" path="m5547,-2647l5556,-2647,5556,-2667,5547,-2667,5547,-2647xe" filled="true" fillcolor="#000000" stroked="false">
                <v:path arrowok="t"/>
                <v:fill type="solid"/>
              </v:shape>
            </v:group>
            <v:group style="position:absolute;left:5547;top:-2647;width:10;height:20" coordorigin="5547,-2647" coordsize="10,20">
              <v:shape style="position:absolute;left:5547;top:-2647;width:10;height:20" coordorigin="5547,-2647" coordsize="10,20" path="m5547,-2628l5556,-2628,5556,-2647,5547,-2647,5547,-2628xe" filled="true" fillcolor="#000000" stroked="false">
                <v:path arrowok="t"/>
                <v:fill type="solid"/>
              </v:shape>
            </v:group>
            <v:group style="position:absolute;left:5547;top:-2628;width:10;height:20" coordorigin="5547,-2628" coordsize="10,20">
              <v:shape style="position:absolute;left:5547;top:-2628;width:10;height:20" coordorigin="5547,-2628" coordsize="10,20" path="m5547,-2609l5556,-2609,5556,-2628,5547,-2628,5547,-2609xe" filled="true" fillcolor="#000000" stroked="false">
                <v:path arrowok="t"/>
                <v:fill type="solid"/>
              </v:shape>
            </v:group>
            <v:group style="position:absolute;left:5547;top:-2609;width:10;height:20" coordorigin="5547,-2609" coordsize="10,20">
              <v:shape style="position:absolute;left:5547;top:-2609;width:10;height:20" coordorigin="5547,-2609" coordsize="10,20" path="m5547,-2590l5556,-2590,5556,-2609,5547,-2609,5547,-2590xe" filled="true" fillcolor="#000000" stroked="false">
                <v:path arrowok="t"/>
                <v:fill type="solid"/>
              </v:shape>
            </v:group>
            <v:group style="position:absolute;left:5547;top:-2590;width:10;height:20" coordorigin="5547,-2590" coordsize="10,20">
              <v:shape style="position:absolute;left:5547;top:-2590;width:10;height:20" coordorigin="5547,-2590" coordsize="10,20" path="m5547,-2571l5556,-2571,5556,-2590,5547,-2590,5547,-2571xe" filled="true" fillcolor="#000000" stroked="false">
                <v:path arrowok="t"/>
                <v:fill type="solid"/>
              </v:shape>
            </v:group>
            <v:group style="position:absolute;left:5547;top:-2571;width:10;height:20" coordorigin="5547,-2571" coordsize="10,20">
              <v:shape style="position:absolute;left:5547;top:-2571;width:10;height:20" coordorigin="5547,-2571" coordsize="10,20" path="m5547,-2551l5556,-2551,5556,-2571,5547,-2571,5547,-2551xe" filled="true" fillcolor="#000000" stroked="false">
                <v:path arrowok="t"/>
                <v:fill type="solid"/>
              </v:shape>
            </v:group>
            <v:group style="position:absolute;left:5547;top:-2551;width:10;height:20" coordorigin="5547,-2551" coordsize="10,20">
              <v:shape style="position:absolute;left:5547;top:-2551;width:10;height:20" coordorigin="5547,-2551" coordsize="10,20" path="m5547,-2532l5556,-2532,5556,-2551,5547,-2551,5547,-2532xe" filled="true" fillcolor="#000000" stroked="false">
                <v:path arrowok="t"/>
                <v:fill type="solid"/>
              </v:shape>
            </v:group>
            <v:group style="position:absolute;left:5547;top:-2532;width:10;height:20" coordorigin="5547,-2532" coordsize="10,20">
              <v:shape style="position:absolute;left:5547;top:-2532;width:10;height:20" coordorigin="5547,-2532" coordsize="10,20" path="m5547,-2513l5556,-2513,5556,-2532,5547,-2532,5547,-2513xe" filled="true" fillcolor="#000000" stroked="false">
                <v:path arrowok="t"/>
                <v:fill type="solid"/>
              </v:shape>
            </v:group>
            <v:group style="position:absolute;left:5547;top:-2513;width:10;height:20" coordorigin="5547,-2513" coordsize="10,20">
              <v:shape style="position:absolute;left:5547;top:-2513;width:10;height:20" coordorigin="5547,-2513" coordsize="10,20" path="m5547,-2494l5556,-2494,5556,-2513,5547,-2513,5547,-2494xe" filled="true" fillcolor="#000000" stroked="false">
                <v:path arrowok="t"/>
                <v:fill type="solid"/>
              </v:shape>
            </v:group>
            <v:group style="position:absolute;left:5547;top:-2494;width:10;height:20" coordorigin="5547,-2494" coordsize="10,20">
              <v:shape style="position:absolute;left:5547;top:-2494;width:10;height:20" coordorigin="5547,-2494" coordsize="10,20" path="m5547,-2475l5556,-2475,5556,-2494,5547,-2494,5547,-2475xe" filled="true" fillcolor="#000000" stroked="false">
                <v:path arrowok="t"/>
                <v:fill type="solid"/>
              </v:shape>
            </v:group>
            <v:group style="position:absolute;left:5547;top:-2475;width:10;height:20" coordorigin="5547,-2475" coordsize="10,20">
              <v:shape style="position:absolute;left:5547;top:-2475;width:10;height:20" coordorigin="5547,-2475" coordsize="10,20" path="m5547,-2455l5556,-2455,5556,-2475,5547,-2475,5547,-2455xe" filled="true" fillcolor="#000000" stroked="false">
                <v:path arrowok="t"/>
                <v:fill type="solid"/>
              </v:shape>
            </v:group>
            <v:group style="position:absolute;left:5547;top:-2455;width:10;height:20" coordorigin="5547,-2455" coordsize="10,20">
              <v:shape style="position:absolute;left:5547;top:-2455;width:10;height:20" coordorigin="5547,-2455" coordsize="10,20" path="m5547,-2436l5556,-2436,5556,-2455,5547,-2455,5547,-2436xe" filled="true" fillcolor="#000000" stroked="false">
                <v:path arrowok="t"/>
                <v:fill type="solid"/>
              </v:shape>
            </v:group>
            <v:group style="position:absolute;left:5547;top:-2436;width:10;height:20" coordorigin="5547,-2436" coordsize="10,20">
              <v:shape style="position:absolute;left:5547;top:-2436;width:10;height:20" coordorigin="5547,-2436" coordsize="10,20" path="m5547,-2417l5556,-2417,5556,-2436,5547,-2436,5547,-2417xe" filled="true" fillcolor="#000000" stroked="false">
                <v:path arrowok="t"/>
                <v:fill type="solid"/>
              </v:shape>
            </v:group>
            <v:group style="position:absolute;left:5547;top:-2417;width:10;height:20" coordorigin="5547,-2417" coordsize="10,20">
              <v:shape style="position:absolute;left:5547;top:-2417;width:10;height:20" coordorigin="5547,-2417" coordsize="10,20" path="m5547,-2398l5556,-2398,5556,-2417,5547,-2417,5547,-2398xe" filled="true" fillcolor="#000000" stroked="false">
                <v:path arrowok="t"/>
                <v:fill type="solid"/>
              </v:shape>
            </v:group>
            <v:group style="position:absolute;left:5547;top:-2398;width:10;height:20" coordorigin="5547,-2398" coordsize="10,20">
              <v:shape style="position:absolute;left:5547;top:-2398;width:10;height:20" coordorigin="5547,-2398" coordsize="10,20" path="m5547,-2379l5556,-2379,5556,-2398,5547,-2398,5547,-2379xe" filled="true" fillcolor="#000000" stroked="false">
                <v:path arrowok="t"/>
                <v:fill type="solid"/>
              </v:shape>
            </v:group>
            <v:group style="position:absolute;left:5547;top:-2379;width:10;height:20" coordorigin="5547,-2379" coordsize="10,20">
              <v:shape style="position:absolute;left:5547;top:-2379;width:10;height:20" coordorigin="5547,-2379" coordsize="10,20" path="m5547,-2359l5556,-2359,5556,-2379,5547,-2379,5547,-2359xe" filled="true" fillcolor="#000000" stroked="false">
                <v:path arrowok="t"/>
                <v:fill type="solid"/>
              </v:shape>
            </v:group>
            <v:group style="position:absolute;left:5547;top:-2359;width:10;height:20" coordorigin="5547,-2359" coordsize="10,20">
              <v:shape style="position:absolute;left:5547;top:-2359;width:10;height:20" coordorigin="5547,-2359" coordsize="10,20" path="m5547,-2340l5556,-2340,5556,-2359,5547,-2359,5547,-2340xe" filled="true" fillcolor="#000000" stroked="false">
                <v:path arrowok="t"/>
                <v:fill type="solid"/>
              </v:shape>
            </v:group>
            <v:group style="position:absolute;left:5547;top:-2340;width:10;height:20" coordorigin="5547,-2340" coordsize="10,20">
              <v:shape style="position:absolute;left:5547;top:-2340;width:10;height:20" coordorigin="5547,-2340" coordsize="10,20" path="m5547,-2321l5556,-2321,5556,-2340,5547,-2340,5547,-2321xe" filled="true" fillcolor="#000000" stroked="false">
                <v:path arrowok="t"/>
                <v:fill type="solid"/>
              </v:shape>
            </v:group>
            <v:group style="position:absolute;left:5547;top:-2321;width:10;height:20" coordorigin="5547,-2321" coordsize="10,20">
              <v:shape style="position:absolute;left:5547;top:-2321;width:10;height:20" coordorigin="5547,-2321" coordsize="10,20" path="m5547,-2302l5556,-2302,5556,-2321,5547,-2321,5547,-2302xe" filled="true" fillcolor="#000000" stroked="false">
                <v:path arrowok="t"/>
                <v:fill type="solid"/>
              </v:shape>
            </v:group>
            <v:group style="position:absolute;left:5547;top:-2302;width:10;height:20" coordorigin="5547,-2302" coordsize="10,20">
              <v:shape style="position:absolute;left:5547;top:-2302;width:10;height:20" coordorigin="5547,-2302" coordsize="10,20" path="m5547,-2283l5556,-2283,5556,-2302,5547,-2302,5547,-2283xe" filled="true" fillcolor="#000000" stroked="false">
                <v:path arrowok="t"/>
                <v:fill type="solid"/>
              </v:shape>
            </v:group>
            <v:group style="position:absolute;left:5547;top:-2283;width:10;height:20" coordorigin="5547,-2283" coordsize="10,20">
              <v:shape style="position:absolute;left:5547;top:-2283;width:10;height:20" coordorigin="5547,-2283" coordsize="10,20" path="m5547,-2263l5556,-2263,5556,-2283,5547,-2283,5547,-2263xe" filled="true" fillcolor="#000000" stroked="false">
                <v:path arrowok="t"/>
                <v:fill type="solid"/>
              </v:shape>
            </v:group>
            <v:group style="position:absolute;left:5547;top:-2263;width:10;height:20" coordorigin="5547,-2263" coordsize="10,20">
              <v:shape style="position:absolute;left:5547;top:-2263;width:10;height:20" coordorigin="5547,-2263" coordsize="10,20" path="m5547,-2244l5556,-2244,5556,-2263,5547,-2263,5547,-2244xe" filled="true" fillcolor="#000000" stroked="false">
                <v:path arrowok="t"/>
                <v:fill type="solid"/>
              </v:shape>
            </v:group>
            <v:group style="position:absolute;left:5547;top:-2244;width:10;height:20" coordorigin="5547,-2244" coordsize="10,20">
              <v:shape style="position:absolute;left:5547;top:-2244;width:10;height:20" coordorigin="5547,-2244" coordsize="10,20" path="m5547,-2225l5556,-2225,5556,-2244,5547,-2244,5547,-2225xe" filled="true" fillcolor="#000000" stroked="false">
                <v:path arrowok="t"/>
                <v:fill type="solid"/>
              </v:shape>
            </v:group>
            <v:group style="position:absolute;left:5547;top:-2225;width:10;height:20" coordorigin="5547,-2225" coordsize="10,20">
              <v:shape style="position:absolute;left:5547;top:-2225;width:10;height:20" coordorigin="5547,-2225" coordsize="10,20" path="m5547,-2206l5556,-2206,5556,-2225,5547,-2225,5547,-2206xe" filled="true" fillcolor="#000000" stroked="false">
                <v:path arrowok="t"/>
                <v:fill type="solid"/>
              </v:shape>
            </v:group>
            <v:group style="position:absolute;left:5547;top:-2206;width:10;height:20" coordorigin="5547,-2206" coordsize="10,20">
              <v:shape style="position:absolute;left:5547;top:-2206;width:10;height:20" coordorigin="5547,-2206" coordsize="10,20" path="m5547,-2187l5556,-2187,5556,-2206,5547,-2206,5547,-2187xe" filled="true" fillcolor="#000000" stroked="false">
                <v:path arrowok="t"/>
                <v:fill type="solid"/>
              </v:shape>
            </v:group>
            <v:group style="position:absolute;left:5547;top:-2187;width:10;height:20" coordorigin="5547,-2187" coordsize="10,20">
              <v:shape style="position:absolute;left:5547;top:-2187;width:10;height:20" coordorigin="5547,-2187" coordsize="10,20" path="m5547,-2167l5556,-2167,5556,-2187,5547,-2187,5547,-2167xe" filled="true" fillcolor="#000000" stroked="false">
                <v:path arrowok="t"/>
                <v:fill type="solid"/>
              </v:shape>
            </v:group>
            <v:group style="position:absolute;left:5547;top:-2167;width:10;height:20" coordorigin="5547,-2167" coordsize="10,20">
              <v:shape style="position:absolute;left:5547;top:-2167;width:10;height:20" coordorigin="5547,-2167" coordsize="10,20" path="m5547,-2148l5556,-2148,5556,-2167,5547,-2167,5547,-2148xe" filled="true" fillcolor="#000000" stroked="false">
                <v:path arrowok="t"/>
                <v:fill type="solid"/>
              </v:shape>
            </v:group>
            <v:group style="position:absolute;left:5547;top:-2148;width:10;height:20" coordorigin="5547,-2148" coordsize="10,20">
              <v:shape style="position:absolute;left:5547;top:-2148;width:10;height:20" coordorigin="5547,-2148" coordsize="10,20" path="m5547,-2129l5556,-2129,5556,-2148,5547,-2148,5547,-2129xe" filled="true" fillcolor="#000000" stroked="false">
                <v:path arrowok="t"/>
                <v:fill type="solid"/>
              </v:shape>
            </v:group>
            <v:group style="position:absolute;left:5547;top:-2129;width:10;height:20" coordorigin="5547,-2129" coordsize="10,20">
              <v:shape style="position:absolute;left:5547;top:-2129;width:10;height:20" coordorigin="5547,-2129" coordsize="10,20" path="m5547,-2110l5556,-2110,5556,-2129,5547,-2129,5547,-2110xe" filled="true" fillcolor="#000000" stroked="false">
                <v:path arrowok="t"/>
                <v:fill type="solid"/>
              </v:shape>
            </v:group>
            <v:group style="position:absolute;left:5547;top:-2110;width:10;height:20" coordorigin="5547,-2110" coordsize="10,20">
              <v:shape style="position:absolute;left:5547;top:-2110;width:10;height:20" coordorigin="5547,-2110" coordsize="10,20" path="m5547,-2091l5556,-2091,5556,-2110,5547,-2110,5547,-2091xe" filled="true" fillcolor="#000000" stroked="false">
                <v:path arrowok="t"/>
                <v:fill type="solid"/>
              </v:shape>
            </v:group>
            <v:group style="position:absolute;left:5547;top:-2091;width:10;height:20" coordorigin="5547,-2091" coordsize="10,20">
              <v:shape style="position:absolute;left:5547;top:-2091;width:10;height:20" coordorigin="5547,-2091" coordsize="10,20" path="m5547,-2071l5556,-2071,5556,-2091,5547,-2091,5547,-2071xe" filled="true" fillcolor="#000000" stroked="false">
                <v:path arrowok="t"/>
                <v:fill type="solid"/>
              </v:shape>
            </v:group>
            <v:group style="position:absolute;left:5547;top:-2071;width:10;height:20" coordorigin="5547,-2071" coordsize="10,20">
              <v:shape style="position:absolute;left:5547;top:-2071;width:10;height:20" coordorigin="5547,-2071" coordsize="10,20" path="m5547,-2052l5556,-2052,5556,-2071,5547,-2071,5547,-2052xe" filled="true" fillcolor="#000000" stroked="false">
                <v:path arrowok="t"/>
                <v:fill type="solid"/>
              </v:shape>
            </v:group>
            <v:group style="position:absolute;left:5547;top:-2052;width:10;height:20" coordorigin="5547,-2052" coordsize="10,20">
              <v:shape style="position:absolute;left:5547;top:-2052;width:10;height:20" coordorigin="5547,-2052" coordsize="10,20" path="m5547,-2033l5556,-2033,5556,-2052,5547,-2052,5547,-2033xe" filled="true" fillcolor="#000000" stroked="false">
                <v:path arrowok="t"/>
                <v:fill type="solid"/>
              </v:shape>
            </v:group>
            <v:group style="position:absolute;left:5547;top:-2028;width:10;height:2" coordorigin="5547,-2028" coordsize="10,2">
              <v:shape style="position:absolute;left:5547;top:-2028;width:10;height:2" coordorigin="5547,-2028" coordsize="10,0" path="m5547,-2028l5556,-2028e" filled="false" stroked="true" strokeweight=".54001pt" strokecolor="#000000">
                <v:path arrowok="t"/>
              </v:shape>
            </v:group>
            <v:group style="position:absolute;left:7214;top:-2743;width:10;height:20" coordorigin="7214,-2743" coordsize="10,20">
              <v:shape style="position:absolute;left:7214;top:-2743;width:10;height:20" coordorigin="7214,-2743" coordsize="10,20" path="m7214,-2724l7223,-2724,7223,-2743,7214,-2743,7214,-2724xe" filled="true" fillcolor="#000000" stroked="false">
                <v:path arrowok="t"/>
                <v:fill type="solid"/>
              </v:shape>
            </v:group>
            <v:group style="position:absolute;left:7214;top:-2724;width:10;height:20" coordorigin="7214,-2724" coordsize="10,20">
              <v:shape style="position:absolute;left:7214;top:-2724;width:10;height:20" coordorigin="7214,-2724" coordsize="10,20" path="m7214,-2705l7223,-2705,7223,-2724,7214,-2724,7214,-2705xe" filled="true" fillcolor="#000000" stroked="false">
                <v:path arrowok="t"/>
                <v:fill type="solid"/>
              </v:shape>
            </v:group>
            <v:group style="position:absolute;left:7214;top:-2705;width:10;height:20" coordorigin="7214,-2705" coordsize="10,20">
              <v:shape style="position:absolute;left:7214;top:-2705;width:10;height:20" coordorigin="7214,-2705" coordsize="10,20" path="m7214,-2686l7223,-2686,7223,-2705,7214,-2705,7214,-2686xe" filled="true" fillcolor="#000000" stroked="false">
                <v:path arrowok="t"/>
                <v:fill type="solid"/>
              </v:shape>
            </v:group>
            <v:group style="position:absolute;left:7214;top:-2686;width:10;height:20" coordorigin="7214,-2686" coordsize="10,20">
              <v:shape style="position:absolute;left:7214;top:-2686;width:10;height:20" coordorigin="7214,-2686" coordsize="10,20" path="m7214,-2667l7223,-2667,7223,-2686,7214,-2686,7214,-2667xe" filled="true" fillcolor="#000000" stroked="false">
                <v:path arrowok="t"/>
                <v:fill type="solid"/>
              </v:shape>
            </v:group>
            <v:group style="position:absolute;left:7214;top:-2667;width:10;height:20" coordorigin="7214,-2667" coordsize="10,20">
              <v:shape style="position:absolute;left:7214;top:-2667;width:10;height:20" coordorigin="7214,-2667" coordsize="10,20" path="m7214,-2647l7223,-2647,7223,-2667,7214,-2667,7214,-2647xe" filled="true" fillcolor="#000000" stroked="false">
                <v:path arrowok="t"/>
                <v:fill type="solid"/>
              </v:shape>
            </v:group>
            <v:group style="position:absolute;left:7214;top:-2647;width:10;height:20" coordorigin="7214,-2647" coordsize="10,20">
              <v:shape style="position:absolute;left:7214;top:-2647;width:10;height:20" coordorigin="7214,-2647" coordsize="10,20" path="m7214,-2628l7223,-2628,7223,-2647,7214,-2647,7214,-2628xe" filled="true" fillcolor="#000000" stroked="false">
                <v:path arrowok="t"/>
                <v:fill type="solid"/>
              </v:shape>
            </v:group>
            <v:group style="position:absolute;left:7214;top:-2628;width:10;height:20" coordorigin="7214,-2628" coordsize="10,20">
              <v:shape style="position:absolute;left:7214;top:-2628;width:10;height:20" coordorigin="7214,-2628" coordsize="10,20" path="m7214,-2609l7223,-2609,7223,-2628,7214,-2628,7214,-2609xe" filled="true" fillcolor="#000000" stroked="false">
                <v:path arrowok="t"/>
                <v:fill type="solid"/>
              </v:shape>
            </v:group>
            <v:group style="position:absolute;left:7214;top:-2609;width:10;height:20" coordorigin="7214,-2609" coordsize="10,20">
              <v:shape style="position:absolute;left:7214;top:-2609;width:10;height:20" coordorigin="7214,-2609" coordsize="10,20" path="m7214,-2590l7223,-2590,7223,-2609,7214,-2609,7214,-2590xe" filled="true" fillcolor="#000000" stroked="false">
                <v:path arrowok="t"/>
                <v:fill type="solid"/>
              </v:shape>
            </v:group>
            <v:group style="position:absolute;left:7214;top:-2590;width:10;height:20" coordorigin="7214,-2590" coordsize="10,20">
              <v:shape style="position:absolute;left:7214;top:-2590;width:10;height:20" coordorigin="7214,-2590" coordsize="10,20" path="m7214,-2571l7223,-2571,7223,-2590,7214,-2590,7214,-2571xe" filled="true" fillcolor="#000000" stroked="false">
                <v:path arrowok="t"/>
                <v:fill type="solid"/>
              </v:shape>
            </v:group>
            <v:group style="position:absolute;left:7214;top:-2571;width:10;height:20" coordorigin="7214,-2571" coordsize="10,20">
              <v:shape style="position:absolute;left:7214;top:-2571;width:10;height:20" coordorigin="7214,-2571" coordsize="10,20" path="m7214,-2551l7223,-2551,7223,-2571,7214,-2571,7214,-2551xe" filled="true" fillcolor="#000000" stroked="false">
                <v:path arrowok="t"/>
                <v:fill type="solid"/>
              </v:shape>
            </v:group>
            <v:group style="position:absolute;left:7214;top:-2551;width:10;height:20" coordorigin="7214,-2551" coordsize="10,20">
              <v:shape style="position:absolute;left:7214;top:-2551;width:10;height:20" coordorigin="7214,-2551" coordsize="10,20" path="m7214,-2532l7223,-2532,7223,-2551,7214,-2551,7214,-2532xe" filled="true" fillcolor="#000000" stroked="false">
                <v:path arrowok="t"/>
                <v:fill type="solid"/>
              </v:shape>
            </v:group>
            <v:group style="position:absolute;left:7214;top:-2532;width:10;height:20" coordorigin="7214,-2532" coordsize="10,20">
              <v:shape style="position:absolute;left:7214;top:-2532;width:10;height:20" coordorigin="7214,-2532" coordsize="10,20" path="m7214,-2513l7223,-2513,7223,-2532,7214,-2532,7214,-2513xe" filled="true" fillcolor="#000000" stroked="false">
                <v:path arrowok="t"/>
                <v:fill type="solid"/>
              </v:shape>
            </v:group>
            <v:group style="position:absolute;left:7214;top:-2513;width:10;height:20" coordorigin="7214,-2513" coordsize="10,20">
              <v:shape style="position:absolute;left:7214;top:-2513;width:10;height:20" coordorigin="7214,-2513" coordsize="10,20" path="m7214,-2494l7223,-2494,7223,-2513,7214,-2513,7214,-2494xe" filled="true" fillcolor="#000000" stroked="false">
                <v:path arrowok="t"/>
                <v:fill type="solid"/>
              </v:shape>
            </v:group>
            <v:group style="position:absolute;left:7214;top:-2494;width:10;height:20" coordorigin="7214,-2494" coordsize="10,20">
              <v:shape style="position:absolute;left:7214;top:-2494;width:10;height:20" coordorigin="7214,-2494" coordsize="10,20" path="m7214,-2475l7223,-2475,7223,-2494,7214,-2494,7214,-2475xe" filled="true" fillcolor="#000000" stroked="false">
                <v:path arrowok="t"/>
                <v:fill type="solid"/>
              </v:shape>
            </v:group>
            <v:group style="position:absolute;left:7214;top:-2475;width:10;height:20" coordorigin="7214,-2475" coordsize="10,20">
              <v:shape style="position:absolute;left:7214;top:-2475;width:10;height:20" coordorigin="7214,-2475" coordsize="10,20" path="m7214,-2455l7223,-2455,7223,-2475,7214,-2475,7214,-2455xe" filled="true" fillcolor="#000000" stroked="false">
                <v:path arrowok="t"/>
                <v:fill type="solid"/>
              </v:shape>
            </v:group>
            <v:group style="position:absolute;left:7214;top:-2455;width:10;height:20" coordorigin="7214,-2455" coordsize="10,20">
              <v:shape style="position:absolute;left:7214;top:-2455;width:10;height:20" coordorigin="7214,-2455" coordsize="10,20" path="m7214,-2436l7223,-2436,7223,-2455,7214,-2455,7214,-2436xe" filled="true" fillcolor="#000000" stroked="false">
                <v:path arrowok="t"/>
                <v:fill type="solid"/>
              </v:shape>
            </v:group>
            <v:group style="position:absolute;left:7214;top:-2436;width:10;height:20" coordorigin="7214,-2436" coordsize="10,20">
              <v:shape style="position:absolute;left:7214;top:-2436;width:10;height:20" coordorigin="7214,-2436" coordsize="10,20" path="m7214,-2417l7223,-2417,7223,-2436,7214,-2436,7214,-2417xe" filled="true" fillcolor="#000000" stroked="false">
                <v:path arrowok="t"/>
                <v:fill type="solid"/>
              </v:shape>
            </v:group>
            <v:group style="position:absolute;left:7214;top:-2417;width:10;height:20" coordorigin="7214,-2417" coordsize="10,20">
              <v:shape style="position:absolute;left:7214;top:-2417;width:10;height:20" coordorigin="7214,-2417" coordsize="10,20" path="m7214,-2398l7223,-2398,7223,-2417,7214,-2417,7214,-2398xe" filled="true" fillcolor="#000000" stroked="false">
                <v:path arrowok="t"/>
                <v:fill type="solid"/>
              </v:shape>
            </v:group>
            <v:group style="position:absolute;left:7214;top:-2398;width:10;height:20" coordorigin="7214,-2398" coordsize="10,20">
              <v:shape style="position:absolute;left:7214;top:-2398;width:10;height:20" coordorigin="7214,-2398" coordsize="10,20" path="m7214,-2379l7223,-2379,7223,-2398,7214,-2398,7214,-2379xe" filled="true" fillcolor="#000000" stroked="false">
                <v:path arrowok="t"/>
                <v:fill type="solid"/>
              </v:shape>
            </v:group>
            <v:group style="position:absolute;left:7214;top:-2379;width:10;height:20" coordorigin="7214,-2379" coordsize="10,20">
              <v:shape style="position:absolute;left:7214;top:-2379;width:10;height:20" coordorigin="7214,-2379" coordsize="10,20" path="m7214,-2359l7223,-2359,7223,-2379,7214,-2379,7214,-2359xe" filled="true" fillcolor="#000000" stroked="false">
                <v:path arrowok="t"/>
                <v:fill type="solid"/>
              </v:shape>
            </v:group>
            <v:group style="position:absolute;left:7214;top:-2359;width:10;height:20" coordorigin="7214,-2359" coordsize="10,20">
              <v:shape style="position:absolute;left:7214;top:-2359;width:10;height:20" coordorigin="7214,-2359" coordsize="10,20" path="m7214,-2340l7223,-2340,7223,-2359,7214,-2359,7214,-2340xe" filled="true" fillcolor="#000000" stroked="false">
                <v:path arrowok="t"/>
                <v:fill type="solid"/>
              </v:shape>
            </v:group>
            <v:group style="position:absolute;left:7214;top:-2340;width:10;height:20" coordorigin="7214,-2340" coordsize="10,20">
              <v:shape style="position:absolute;left:7214;top:-2340;width:10;height:20" coordorigin="7214,-2340" coordsize="10,20" path="m7214,-2321l7223,-2321,7223,-2340,7214,-2340,7214,-2321xe" filled="true" fillcolor="#000000" stroked="false">
                <v:path arrowok="t"/>
                <v:fill type="solid"/>
              </v:shape>
            </v:group>
            <v:group style="position:absolute;left:7214;top:-2321;width:10;height:20" coordorigin="7214,-2321" coordsize="10,20">
              <v:shape style="position:absolute;left:7214;top:-2321;width:10;height:20" coordorigin="7214,-2321" coordsize="10,20" path="m7214,-2302l7223,-2302,7223,-2321,7214,-2321,7214,-2302xe" filled="true" fillcolor="#000000" stroked="false">
                <v:path arrowok="t"/>
                <v:fill type="solid"/>
              </v:shape>
            </v:group>
            <v:group style="position:absolute;left:7214;top:-2302;width:10;height:20" coordorigin="7214,-2302" coordsize="10,20">
              <v:shape style="position:absolute;left:7214;top:-2302;width:10;height:20" coordorigin="7214,-2302" coordsize="10,20" path="m7214,-2283l7223,-2283,7223,-2302,7214,-2302,7214,-2283xe" filled="true" fillcolor="#000000" stroked="false">
                <v:path arrowok="t"/>
                <v:fill type="solid"/>
              </v:shape>
            </v:group>
            <v:group style="position:absolute;left:7214;top:-2283;width:10;height:20" coordorigin="7214,-2283" coordsize="10,20">
              <v:shape style="position:absolute;left:7214;top:-2283;width:10;height:20" coordorigin="7214,-2283" coordsize="10,20" path="m7214,-2263l7223,-2263,7223,-2283,7214,-2283,7214,-2263xe" filled="true" fillcolor="#000000" stroked="false">
                <v:path arrowok="t"/>
                <v:fill type="solid"/>
              </v:shape>
            </v:group>
            <v:group style="position:absolute;left:7214;top:-2263;width:10;height:20" coordorigin="7214,-2263" coordsize="10,20">
              <v:shape style="position:absolute;left:7214;top:-2263;width:10;height:20" coordorigin="7214,-2263" coordsize="10,20" path="m7214,-2244l7223,-2244,7223,-2263,7214,-2263,7214,-2244xe" filled="true" fillcolor="#000000" stroked="false">
                <v:path arrowok="t"/>
                <v:fill type="solid"/>
              </v:shape>
            </v:group>
            <v:group style="position:absolute;left:7214;top:-2244;width:10;height:20" coordorigin="7214,-2244" coordsize="10,20">
              <v:shape style="position:absolute;left:7214;top:-2244;width:10;height:20" coordorigin="7214,-2244" coordsize="10,20" path="m7214,-2225l7223,-2225,7223,-2244,7214,-2244,7214,-2225xe" filled="true" fillcolor="#000000" stroked="false">
                <v:path arrowok="t"/>
                <v:fill type="solid"/>
              </v:shape>
            </v:group>
            <v:group style="position:absolute;left:7214;top:-2225;width:10;height:20" coordorigin="7214,-2225" coordsize="10,20">
              <v:shape style="position:absolute;left:7214;top:-2225;width:10;height:20" coordorigin="7214,-2225" coordsize="10,20" path="m7214,-2206l7223,-2206,7223,-2225,7214,-2225,7214,-2206xe" filled="true" fillcolor="#000000" stroked="false">
                <v:path arrowok="t"/>
                <v:fill type="solid"/>
              </v:shape>
            </v:group>
            <v:group style="position:absolute;left:7214;top:-2206;width:10;height:20" coordorigin="7214,-2206" coordsize="10,20">
              <v:shape style="position:absolute;left:7214;top:-2206;width:10;height:20" coordorigin="7214,-2206" coordsize="10,20" path="m7214,-2187l7223,-2187,7223,-2206,7214,-2206,7214,-2187xe" filled="true" fillcolor="#000000" stroked="false">
                <v:path arrowok="t"/>
                <v:fill type="solid"/>
              </v:shape>
            </v:group>
            <v:group style="position:absolute;left:7214;top:-2187;width:10;height:20" coordorigin="7214,-2187" coordsize="10,20">
              <v:shape style="position:absolute;left:7214;top:-2187;width:10;height:20" coordorigin="7214,-2187" coordsize="10,20" path="m7214,-2167l7223,-2167,7223,-2187,7214,-2187,7214,-2167xe" filled="true" fillcolor="#000000" stroked="false">
                <v:path arrowok="t"/>
                <v:fill type="solid"/>
              </v:shape>
            </v:group>
            <v:group style="position:absolute;left:7214;top:-2167;width:10;height:20" coordorigin="7214,-2167" coordsize="10,20">
              <v:shape style="position:absolute;left:7214;top:-2167;width:10;height:20" coordorigin="7214,-2167" coordsize="10,20" path="m7214,-2148l7223,-2148,7223,-2167,7214,-2167,7214,-2148xe" filled="true" fillcolor="#000000" stroked="false">
                <v:path arrowok="t"/>
                <v:fill type="solid"/>
              </v:shape>
            </v:group>
            <v:group style="position:absolute;left:7214;top:-2148;width:10;height:20" coordorigin="7214,-2148" coordsize="10,20">
              <v:shape style="position:absolute;left:7214;top:-2148;width:10;height:20" coordorigin="7214,-2148" coordsize="10,20" path="m7214,-2129l7223,-2129,7223,-2148,7214,-2148,7214,-2129xe" filled="true" fillcolor="#000000" stroked="false">
                <v:path arrowok="t"/>
                <v:fill type="solid"/>
              </v:shape>
            </v:group>
            <v:group style="position:absolute;left:7214;top:-2129;width:10;height:20" coordorigin="7214,-2129" coordsize="10,20">
              <v:shape style="position:absolute;left:7214;top:-2129;width:10;height:20" coordorigin="7214,-2129" coordsize="10,20" path="m7214,-2110l7223,-2110,7223,-2129,7214,-2129,7214,-2110xe" filled="true" fillcolor="#000000" stroked="false">
                <v:path arrowok="t"/>
                <v:fill type="solid"/>
              </v:shape>
            </v:group>
            <v:group style="position:absolute;left:7214;top:-2110;width:10;height:20" coordorigin="7214,-2110" coordsize="10,20">
              <v:shape style="position:absolute;left:7214;top:-2110;width:10;height:20" coordorigin="7214,-2110" coordsize="10,20" path="m7214,-2091l7223,-2091,7223,-2110,7214,-2110,7214,-2091xe" filled="true" fillcolor="#000000" stroked="false">
                <v:path arrowok="t"/>
                <v:fill type="solid"/>
              </v:shape>
            </v:group>
            <v:group style="position:absolute;left:7214;top:-2091;width:10;height:20" coordorigin="7214,-2091" coordsize="10,20">
              <v:shape style="position:absolute;left:7214;top:-2091;width:10;height:20" coordorigin="7214,-2091" coordsize="10,20" path="m7214,-2071l7223,-2071,7223,-2091,7214,-2091,7214,-2071xe" filled="true" fillcolor="#000000" stroked="false">
                <v:path arrowok="t"/>
                <v:fill type="solid"/>
              </v:shape>
            </v:group>
            <v:group style="position:absolute;left:7214;top:-2071;width:10;height:20" coordorigin="7214,-2071" coordsize="10,20">
              <v:shape style="position:absolute;left:7214;top:-2071;width:10;height:20" coordorigin="7214,-2071" coordsize="10,20" path="m7214,-2052l7223,-2052,7223,-2071,7214,-2071,7214,-2052xe" filled="true" fillcolor="#000000" stroked="false">
                <v:path arrowok="t"/>
                <v:fill type="solid"/>
              </v:shape>
            </v:group>
            <v:group style="position:absolute;left:7214;top:-2052;width:10;height:20" coordorigin="7214,-2052" coordsize="10,20">
              <v:shape style="position:absolute;left:7214;top:-2052;width:10;height:20" coordorigin="7214,-2052" coordsize="10,20" path="m7214,-2033l7223,-2033,7223,-2052,7214,-2052,7214,-2033xe" filled="true" fillcolor="#000000" stroked="false">
                <v:path arrowok="t"/>
                <v:fill type="solid"/>
              </v:shape>
            </v:group>
            <v:group style="position:absolute;left:7214;top:-2028;width:10;height:2" coordorigin="7214,-2028" coordsize="10,2">
              <v:shape style="position:absolute;left:7214;top:-2028;width:10;height:2" coordorigin="7214,-2028" coordsize="10,0" path="m7214,-2028l7223,-2028e" filled="false" stroked="true" strokeweight=".54001pt" strokecolor="#000000">
                <v:path arrowok="t"/>
              </v:shape>
            </v:group>
            <v:group style="position:absolute;left:8240;top:-2743;width:10;height:20" coordorigin="8240,-2743" coordsize="10,20">
              <v:shape style="position:absolute;left:8240;top:-2743;width:10;height:20" coordorigin="8240,-2743" coordsize="10,20" path="m8240,-2724l8249,-2724,8249,-2743,8240,-2743,8240,-2724xe" filled="true" fillcolor="#000000" stroked="false">
                <v:path arrowok="t"/>
                <v:fill type="solid"/>
              </v:shape>
            </v:group>
            <v:group style="position:absolute;left:8240;top:-2724;width:10;height:20" coordorigin="8240,-2724" coordsize="10,20">
              <v:shape style="position:absolute;left:8240;top:-2724;width:10;height:20" coordorigin="8240,-2724" coordsize="10,20" path="m8240,-2705l8249,-2705,8249,-2724,8240,-2724,8240,-2705xe" filled="true" fillcolor="#000000" stroked="false">
                <v:path arrowok="t"/>
                <v:fill type="solid"/>
              </v:shape>
            </v:group>
            <v:group style="position:absolute;left:8240;top:-2705;width:10;height:20" coordorigin="8240,-2705" coordsize="10,20">
              <v:shape style="position:absolute;left:8240;top:-2705;width:10;height:20" coordorigin="8240,-2705" coordsize="10,20" path="m8240,-2686l8249,-2686,8249,-2705,8240,-2705,8240,-2686xe" filled="true" fillcolor="#000000" stroked="false">
                <v:path arrowok="t"/>
                <v:fill type="solid"/>
              </v:shape>
            </v:group>
            <v:group style="position:absolute;left:8240;top:-2686;width:10;height:20" coordorigin="8240,-2686" coordsize="10,20">
              <v:shape style="position:absolute;left:8240;top:-2686;width:10;height:20" coordorigin="8240,-2686" coordsize="10,20" path="m8240,-2667l8249,-2667,8249,-2686,8240,-2686,8240,-2667xe" filled="true" fillcolor="#000000" stroked="false">
                <v:path arrowok="t"/>
                <v:fill type="solid"/>
              </v:shape>
            </v:group>
            <v:group style="position:absolute;left:8240;top:-2667;width:10;height:20" coordorigin="8240,-2667" coordsize="10,20">
              <v:shape style="position:absolute;left:8240;top:-2667;width:10;height:20" coordorigin="8240,-2667" coordsize="10,20" path="m8240,-2647l8249,-2647,8249,-2667,8240,-2667,8240,-2647xe" filled="true" fillcolor="#000000" stroked="false">
                <v:path arrowok="t"/>
                <v:fill type="solid"/>
              </v:shape>
            </v:group>
            <v:group style="position:absolute;left:8240;top:-2647;width:10;height:20" coordorigin="8240,-2647" coordsize="10,20">
              <v:shape style="position:absolute;left:8240;top:-2647;width:10;height:20" coordorigin="8240,-2647" coordsize="10,20" path="m8240,-2628l8249,-2628,8249,-2647,8240,-2647,8240,-2628xe" filled="true" fillcolor="#000000" stroked="false">
                <v:path arrowok="t"/>
                <v:fill type="solid"/>
              </v:shape>
            </v:group>
            <v:group style="position:absolute;left:8240;top:-2628;width:10;height:20" coordorigin="8240,-2628" coordsize="10,20">
              <v:shape style="position:absolute;left:8240;top:-2628;width:10;height:20" coordorigin="8240,-2628" coordsize="10,20" path="m8240,-2609l8249,-2609,8249,-2628,8240,-2628,8240,-2609xe" filled="true" fillcolor="#000000" stroked="false">
                <v:path arrowok="t"/>
                <v:fill type="solid"/>
              </v:shape>
            </v:group>
            <v:group style="position:absolute;left:8240;top:-2609;width:10;height:20" coordorigin="8240,-2609" coordsize="10,20">
              <v:shape style="position:absolute;left:8240;top:-2609;width:10;height:20" coordorigin="8240,-2609" coordsize="10,20" path="m8240,-2590l8249,-2590,8249,-2609,8240,-2609,8240,-2590xe" filled="true" fillcolor="#000000" stroked="false">
                <v:path arrowok="t"/>
                <v:fill type="solid"/>
              </v:shape>
            </v:group>
            <v:group style="position:absolute;left:8240;top:-2590;width:10;height:20" coordorigin="8240,-2590" coordsize="10,20">
              <v:shape style="position:absolute;left:8240;top:-2590;width:10;height:20" coordorigin="8240,-2590" coordsize="10,20" path="m8240,-2571l8249,-2571,8249,-2590,8240,-2590,8240,-2571xe" filled="true" fillcolor="#000000" stroked="false">
                <v:path arrowok="t"/>
                <v:fill type="solid"/>
              </v:shape>
            </v:group>
            <v:group style="position:absolute;left:8240;top:-2571;width:10;height:20" coordorigin="8240,-2571" coordsize="10,20">
              <v:shape style="position:absolute;left:8240;top:-2571;width:10;height:20" coordorigin="8240,-2571" coordsize="10,20" path="m8240,-2551l8249,-2551,8249,-2571,8240,-2571,8240,-2551xe" filled="true" fillcolor="#000000" stroked="false">
                <v:path arrowok="t"/>
                <v:fill type="solid"/>
              </v:shape>
            </v:group>
            <v:group style="position:absolute;left:8240;top:-2551;width:10;height:20" coordorigin="8240,-2551" coordsize="10,20">
              <v:shape style="position:absolute;left:8240;top:-2551;width:10;height:20" coordorigin="8240,-2551" coordsize="10,20" path="m8240,-2532l8249,-2532,8249,-2551,8240,-2551,8240,-2532xe" filled="true" fillcolor="#000000" stroked="false">
                <v:path arrowok="t"/>
                <v:fill type="solid"/>
              </v:shape>
            </v:group>
            <v:group style="position:absolute;left:8240;top:-2532;width:10;height:20" coordorigin="8240,-2532" coordsize="10,20">
              <v:shape style="position:absolute;left:8240;top:-2532;width:10;height:20" coordorigin="8240,-2532" coordsize="10,20" path="m8240,-2513l8249,-2513,8249,-2532,8240,-2532,8240,-2513xe" filled="true" fillcolor="#000000" stroked="false">
                <v:path arrowok="t"/>
                <v:fill type="solid"/>
              </v:shape>
            </v:group>
            <v:group style="position:absolute;left:8240;top:-2513;width:10;height:20" coordorigin="8240,-2513" coordsize="10,20">
              <v:shape style="position:absolute;left:8240;top:-2513;width:10;height:20" coordorigin="8240,-2513" coordsize="10,20" path="m8240,-2494l8249,-2494,8249,-2513,8240,-2513,8240,-2494xe" filled="true" fillcolor="#000000" stroked="false">
                <v:path arrowok="t"/>
                <v:fill type="solid"/>
              </v:shape>
            </v:group>
            <v:group style="position:absolute;left:8240;top:-2494;width:10;height:20" coordorigin="8240,-2494" coordsize="10,20">
              <v:shape style="position:absolute;left:8240;top:-2494;width:10;height:20" coordorigin="8240,-2494" coordsize="10,20" path="m8240,-2475l8249,-2475,8249,-2494,8240,-2494,8240,-2475xe" filled="true" fillcolor="#000000" stroked="false">
                <v:path arrowok="t"/>
                <v:fill type="solid"/>
              </v:shape>
            </v:group>
            <v:group style="position:absolute;left:8240;top:-2475;width:10;height:20" coordorigin="8240,-2475" coordsize="10,20">
              <v:shape style="position:absolute;left:8240;top:-2475;width:10;height:20" coordorigin="8240,-2475" coordsize="10,20" path="m8240,-2455l8249,-2455,8249,-2475,8240,-2475,8240,-2455xe" filled="true" fillcolor="#000000" stroked="false">
                <v:path arrowok="t"/>
                <v:fill type="solid"/>
              </v:shape>
            </v:group>
            <v:group style="position:absolute;left:8240;top:-2455;width:10;height:20" coordorigin="8240,-2455" coordsize="10,20">
              <v:shape style="position:absolute;left:8240;top:-2455;width:10;height:20" coordorigin="8240,-2455" coordsize="10,20" path="m8240,-2436l8249,-2436,8249,-2455,8240,-2455,8240,-2436xe" filled="true" fillcolor="#000000" stroked="false">
                <v:path arrowok="t"/>
                <v:fill type="solid"/>
              </v:shape>
            </v:group>
            <v:group style="position:absolute;left:8240;top:-2436;width:10;height:20" coordorigin="8240,-2436" coordsize="10,20">
              <v:shape style="position:absolute;left:8240;top:-2436;width:10;height:20" coordorigin="8240,-2436" coordsize="10,20" path="m8240,-2417l8249,-2417,8249,-2436,8240,-2436,8240,-2417xe" filled="true" fillcolor="#000000" stroked="false">
                <v:path arrowok="t"/>
                <v:fill type="solid"/>
              </v:shape>
            </v:group>
            <v:group style="position:absolute;left:8240;top:-2417;width:10;height:20" coordorigin="8240,-2417" coordsize="10,20">
              <v:shape style="position:absolute;left:8240;top:-2417;width:10;height:20" coordorigin="8240,-2417" coordsize="10,20" path="m8240,-2398l8249,-2398,8249,-2417,8240,-2417,8240,-2398xe" filled="true" fillcolor="#000000" stroked="false">
                <v:path arrowok="t"/>
                <v:fill type="solid"/>
              </v:shape>
            </v:group>
            <v:group style="position:absolute;left:8240;top:-2398;width:10;height:20" coordorigin="8240,-2398" coordsize="10,20">
              <v:shape style="position:absolute;left:8240;top:-2398;width:10;height:20" coordorigin="8240,-2398" coordsize="10,20" path="m8240,-2379l8249,-2379,8249,-2398,8240,-2398,8240,-2379xe" filled="true" fillcolor="#000000" stroked="false">
                <v:path arrowok="t"/>
                <v:fill type="solid"/>
              </v:shape>
            </v:group>
            <v:group style="position:absolute;left:8240;top:-2379;width:10;height:20" coordorigin="8240,-2379" coordsize="10,20">
              <v:shape style="position:absolute;left:8240;top:-2379;width:10;height:20" coordorigin="8240,-2379" coordsize="10,20" path="m8240,-2359l8249,-2359,8249,-2379,8240,-2379,8240,-2359xe" filled="true" fillcolor="#000000" stroked="false">
                <v:path arrowok="t"/>
                <v:fill type="solid"/>
              </v:shape>
            </v:group>
            <v:group style="position:absolute;left:8240;top:-2359;width:10;height:20" coordorigin="8240,-2359" coordsize="10,20">
              <v:shape style="position:absolute;left:8240;top:-2359;width:10;height:20" coordorigin="8240,-2359" coordsize="10,20" path="m8240,-2340l8249,-2340,8249,-2359,8240,-2359,8240,-2340xe" filled="true" fillcolor="#000000" stroked="false">
                <v:path arrowok="t"/>
                <v:fill type="solid"/>
              </v:shape>
            </v:group>
            <v:group style="position:absolute;left:8240;top:-2340;width:10;height:20" coordorigin="8240,-2340" coordsize="10,20">
              <v:shape style="position:absolute;left:8240;top:-2340;width:10;height:20" coordorigin="8240,-2340" coordsize="10,20" path="m8240,-2321l8249,-2321,8249,-2340,8240,-2340,8240,-2321xe" filled="true" fillcolor="#000000" stroked="false">
                <v:path arrowok="t"/>
                <v:fill type="solid"/>
              </v:shape>
            </v:group>
            <v:group style="position:absolute;left:8240;top:-2321;width:10;height:20" coordorigin="8240,-2321" coordsize="10,20">
              <v:shape style="position:absolute;left:8240;top:-2321;width:10;height:20" coordorigin="8240,-2321" coordsize="10,20" path="m8240,-2302l8249,-2302,8249,-2321,8240,-2321,8240,-2302xe" filled="true" fillcolor="#000000" stroked="false">
                <v:path arrowok="t"/>
                <v:fill type="solid"/>
              </v:shape>
            </v:group>
            <v:group style="position:absolute;left:8240;top:-2302;width:10;height:20" coordorigin="8240,-2302" coordsize="10,20">
              <v:shape style="position:absolute;left:8240;top:-2302;width:10;height:20" coordorigin="8240,-2302" coordsize="10,20" path="m8240,-2283l8249,-2283,8249,-2302,8240,-2302,8240,-2283xe" filled="true" fillcolor="#000000" stroked="false">
                <v:path arrowok="t"/>
                <v:fill type="solid"/>
              </v:shape>
            </v:group>
            <v:group style="position:absolute;left:8240;top:-2283;width:10;height:20" coordorigin="8240,-2283" coordsize="10,20">
              <v:shape style="position:absolute;left:8240;top:-2283;width:10;height:20" coordorigin="8240,-2283" coordsize="10,20" path="m8240,-2263l8249,-2263,8249,-2283,8240,-2283,8240,-2263xe" filled="true" fillcolor="#000000" stroked="false">
                <v:path arrowok="t"/>
                <v:fill type="solid"/>
              </v:shape>
            </v:group>
            <v:group style="position:absolute;left:8240;top:-2263;width:10;height:20" coordorigin="8240,-2263" coordsize="10,20">
              <v:shape style="position:absolute;left:8240;top:-2263;width:10;height:20" coordorigin="8240,-2263" coordsize="10,20" path="m8240,-2244l8249,-2244,8249,-2263,8240,-2263,8240,-2244xe" filled="true" fillcolor="#000000" stroked="false">
                <v:path arrowok="t"/>
                <v:fill type="solid"/>
              </v:shape>
            </v:group>
            <v:group style="position:absolute;left:8240;top:-2244;width:10;height:20" coordorigin="8240,-2244" coordsize="10,20">
              <v:shape style="position:absolute;left:8240;top:-2244;width:10;height:20" coordorigin="8240,-2244" coordsize="10,20" path="m8240,-2225l8249,-2225,8249,-2244,8240,-2244,8240,-2225xe" filled="true" fillcolor="#000000" stroked="false">
                <v:path arrowok="t"/>
                <v:fill type="solid"/>
              </v:shape>
            </v:group>
            <v:group style="position:absolute;left:8240;top:-2225;width:10;height:20" coordorigin="8240,-2225" coordsize="10,20">
              <v:shape style="position:absolute;left:8240;top:-2225;width:10;height:20" coordorigin="8240,-2225" coordsize="10,20" path="m8240,-2206l8249,-2206,8249,-2225,8240,-2225,8240,-2206xe" filled="true" fillcolor="#000000" stroked="false">
                <v:path arrowok="t"/>
                <v:fill type="solid"/>
              </v:shape>
            </v:group>
            <v:group style="position:absolute;left:8240;top:-2206;width:10;height:20" coordorigin="8240,-2206" coordsize="10,20">
              <v:shape style="position:absolute;left:8240;top:-2206;width:10;height:20" coordorigin="8240,-2206" coordsize="10,20" path="m8240,-2187l8249,-2187,8249,-2206,8240,-2206,8240,-2187xe" filled="true" fillcolor="#000000" stroked="false">
                <v:path arrowok="t"/>
                <v:fill type="solid"/>
              </v:shape>
            </v:group>
            <v:group style="position:absolute;left:8240;top:-2187;width:10;height:20" coordorigin="8240,-2187" coordsize="10,20">
              <v:shape style="position:absolute;left:8240;top:-2187;width:10;height:20" coordorigin="8240,-2187" coordsize="10,20" path="m8240,-2167l8249,-2167,8249,-2187,8240,-2187,8240,-2167xe" filled="true" fillcolor="#000000" stroked="false">
                <v:path arrowok="t"/>
                <v:fill type="solid"/>
              </v:shape>
            </v:group>
            <v:group style="position:absolute;left:8240;top:-2167;width:10;height:20" coordorigin="8240,-2167" coordsize="10,20">
              <v:shape style="position:absolute;left:8240;top:-2167;width:10;height:20" coordorigin="8240,-2167" coordsize="10,20" path="m8240,-2148l8249,-2148,8249,-2167,8240,-2167,8240,-2148xe" filled="true" fillcolor="#000000" stroked="false">
                <v:path arrowok="t"/>
                <v:fill type="solid"/>
              </v:shape>
            </v:group>
            <v:group style="position:absolute;left:8240;top:-2148;width:10;height:20" coordorigin="8240,-2148" coordsize="10,20">
              <v:shape style="position:absolute;left:8240;top:-2148;width:10;height:20" coordorigin="8240,-2148" coordsize="10,20" path="m8240,-2129l8249,-2129,8249,-2148,8240,-2148,8240,-2129xe" filled="true" fillcolor="#000000" stroked="false">
                <v:path arrowok="t"/>
                <v:fill type="solid"/>
              </v:shape>
            </v:group>
            <v:group style="position:absolute;left:8240;top:-2129;width:10;height:20" coordorigin="8240,-2129" coordsize="10,20">
              <v:shape style="position:absolute;left:8240;top:-2129;width:10;height:20" coordorigin="8240,-2129" coordsize="10,20" path="m8240,-2110l8249,-2110,8249,-2129,8240,-2129,8240,-2110xe" filled="true" fillcolor="#000000" stroked="false">
                <v:path arrowok="t"/>
                <v:fill type="solid"/>
              </v:shape>
            </v:group>
            <v:group style="position:absolute;left:8240;top:-2110;width:10;height:20" coordorigin="8240,-2110" coordsize="10,20">
              <v:shape style="position:absolute;left:8240;top:-2110;width:10;height:20" coordorigin="8240,-2110" coordsize="10,20" path="m8240,-2091l8249,-2091,8249,-2110,8240,-2110,8240,-2091xe" filled="true" fillcolor="#000000" stroked="false">
                <v:path arrowok="t"/>
                <v:fill type="solid"/>
              </v:shape>
            </v:group>
            <v:group style="position:absolute;left:8240;top:-2091;width:10;height:20" coordorigin="8240,-2091" coordsize="10,20">
              <v:shape style="position:absolute;left:8240;top:-2091;width:10;height:20" coordorigin="8240,-2091" coordsize="10,20" path="m8240,-2071l8249,-2071,8249,-2091,8240,-2091,8240,-2071xe" filled="true" fillcolor="#000000" stroked="false">
                <v:path arrowok="t"/>
                <v:fill type="solid"/>
              </v:shape>
            </v:group>
            <v:group style="position:absolute;left:8240;top:-2071;width:10;height:20" coordorigin="8240,-2071" coordsize="10,20">
              <v:shape style="position:absolute;left:8240;top:-2071;width:10;height:20" coordorigin="8240,-2071" coordsize="10,20" path="m8240,-2052l8249,-2052,8249,-2071,8240,-2071,8240,-2052xe" filled="true" fillcolor="#000000" stroked="false">
                <v:path arrowok="t"/>
                <v:fill type="solid"/>
              </v:shape>
            </v:group>
            <v:group style="position:absolute;left:8240;top:-2052;width:10;height:20" coordorigin="8240,-2052" coordsize="10,20">
              <v:shape style="position:absolute;left:8240;top:-2052;width:10;height:20" coordorigin="8240,-2052" coordsize="10,20" path="m8240,-2033l8249,-2033,8249,-2052,8240,-2052,8240,-2033xe" filled="true" fillcolor="#000000" stroked="false">
                <v:path arrowok="t"/>
                <v:fill type="solid"/>
              </v:shape>
            </v:group>
            <v:group style="position:absolute;left:8240;top:-2028;width:10;height:2" coordorigin="8240,-2028" coordsize="10,2">
              <v:shape style="position:absolute;left:8240;top:-2028;width:10;height:2" coordorigin="8240,-2028" coordsize="10,0" path="m8240,-2028l8249,-2028e" filled="false" stroked="true" strokeweight=".54001pt" strokecolor="#000000">
                <v:path arrowok="t"/>
              </v:shape>
            </v:group>
            <v:group style="position:absolute;left:9802;top:-2743;width:10;height:20" coordorigin="9802,-2743" coordsize="10,20">
              <v:shape style="position:absolute;left:9802;top:-2743;width:10;height:20" coordorigin="9802,-2743" coordsize="10,20" path="m9802,-2724l9812,-2724,9812,-2743,9802,-2743,9802,-2724xe" filled="true" fillcolor="#000000" stroked="false">
                <v:path arrowok="t"/>
                <v:fill type="solid"/>
              </v:shape>
            </v:group>
            <v:group style="position:absolute;left:9802;top:-2724;width:10;height:20" coordorigin="9802,-2724" coordsize="10,20">
              <v:shape style="position:absolute;left:9802;top:-2724;width:10;height:20" coordorigin="9802,-2724" coordsize="10,20" path="m9802,-2705l9812,-2705,9812,-2724,9802,-2724,9802,-2705xe" filled="true" fillcolor="#000000" stroked="false">
                <v:path arrowok="t"/>
                <v:fill type="solid"/>
              </v:shape>
            </v:group>
            <v:group style="position:absolute;left:9802;top:-2705;width:10;height:20" coordorigin="9802,-2705" coordsize="10,20">
              <v:shape style="position:absolute;left:9802;top:-2705;width:10;height:20" coordorigin="9802,-2705" coordsize="10,20" path="m9802,-2686l9812,-2686,9812,-2705,9802,-2705,9802,-2686xe" filled="true" fillcolor="#000000" stroked="false">
                <v:path arrowok="t"/>
                <v:fill type="solid"/>
              </v:shape>
            </v:group>
            <v:group style="position:absolute;left:9802;top:-2686;width:10;height:20" coordorigin="9802,-2686" coordsize="10,20">
              <v:shape style="position:absolute;left:9802;top:-2686;width:10;height:20" coordorigin="9802,-2686" coordsize="10,20" path="m9802,-2667l9812,-2667,9812,-2686,9802,-2686,9802,-2667xe" filled="true" fillcolor="#000000" stroked="false">
                <v:path arrowok="t"/>
                <v:fill type="solid"/>
              </v:shape>
            </v:group>
            <v:group style="position:absolute;left:9802;top:-2667;width:10;height:20" coordorigin="9802,-2667" coordsize="10,20">
              <v:shape style="position:absolute;left:9802;top:-2667;width:10;height:20" coordorigin="9802,-2667" coordsize="10,20" path="m9802,-2647l9812,-2647,9812,-2667,9802,-2667,9802,-2647xe" filled="true" fillcolor="#000000" stroked="false">
                <v:path arrowok="t"/>
                <v:fill type="solid"/>
              </v:shape>
            </v:group>
            <v:group style="position:absolute;left:9802;top:-2647;width:10;height:20" coordorigin="9802,-2647" coordsize="10,20">
              <v:shape style="position:absolute;left:9802;top:-2647;width:10;height:20" coordorigin="9802,-2647" coordsize="10,20" path="m9802,-2628l9812,-2628,9812,-2647,9802,-2647,9802,-2628xe" filled="true" fillcolor="#000000" stroked="false">
                <v:path arrowok="t"/>
                <v:fill type="solid"/>
              </v:shape>
            </v:group>
            <v:group style="position:absolute;left:9802;top:-2628;width:10;height:20" coordorigin="9802,-2628" coordsize="10,20">
              <v:shape style="position:absolute;left:9802;top:-2628;width:10;height:20" coordorigin="9802,-2628" coordsize="10,20" path="m9802,-2609l9812,-2609,9812,-2628,9802,-2628,9802,-2609xe" filled="true" fillcolor="#000000" stroked="false">
                <v:path arrowok="t"/>
                <v:fill type="solid"/>
              </v:shape>
            </v:group>
            <v:group style="position:absolute;left:9802;top:-2609;width:10;height:20" coordorigin="9802,-2609" coordsize="10,20">
              <v:shape style="position:absolute;left:9802;top:-2609;width:10;height:20" coordorigin="9802,-2609" coordsize="10,20" path="m9802,-2590l9812,-2590,9812,-2609,9802,-2609,9802,-2590xe" filled="true" fillcolor="#000000" stroked="false">
                <v:path arrowok="t"/>
                <v:fill type="solid"/>
              </v:shape>
            </v:group>
            <v:group style="position:absolute;left:9802;top:-2590;width:10;height:20" coordorigin="9802,-2590" coordsize="10,20">
              <v:shape style="position:absolute;left:9802;top:-2590;width:10;height:20" coordorigin="9802,-2590" coordsize="10,20" path="m9802,-2571l9812,-2571,9812,-2590,9802,-2590,9802,-2571xe" filled="true" fillcolor="#000000" stroked="false">
                <v:path arrowok="t"/>
                <v:fill type="solid"/>
              </v:shape>
            </v:group>
            <v:group style="position:absolute;left:9802;top:-2571;width:10;height:20" coordorigin="9802,-2571" coordsize="10,20">
              <v:shape style="position:absolute;left:9802;top:-2571;width:10;height:20" coordorigin="9802,-2571" coordsize="10,20" path="m9802,-2551l9812,-2551,9812,-2571,9802,-2571,9802,-2551xe" filled="true" fillcolor="#000000" stroked="false">
                <v:path arrowok="t"/>
                <v:fill type="solid"/>
              </v:shape>
            </v:group>
            <v:group style="position:absolute;left:9802;top:-2551;width:10;height:20" coordorigin="9802,-2551" coordsize="10,20">
              <v:shape style="position:absolute;left:9802;top:-2551;width:10;height:20" coordorigin="9802,-2551" coordsize="10,20" path="m9802,-2532l9812,-2532,9812,-2551,9802,-2551,9802,-2532xe" filled="true" fillcolor="#000000" stroked="false">
                <v:path arrowok="t"/>
                <v:fill type="solid"/>
              </v:shape>
            </v:group>
            <v:group style="position:absolute;left:9802;top:-2532;width:10;height:20" coordorigin="9802,-2532" coordsize="10,20">
              <v:shape style="position:absolute;left:9802;top:-2532;width:10;height:20" coordorigin="9802,-2532" coordsize="10,20" path="m9802,-2513l9812,-2513,9812,-2532,9802,-2532,9802,-2513xe" filled="true" fillcolor="#000000" stroked="false">
                <v:path arrowok="t"/>
                <v:fill type="solid"/>
              </v:shape>
            </v:group>
            <v:group style="position:absolute;left:9802;top:-2513;width:10;height:20" coordorigin="9802,-2513" coordsize="10,20">
              <v:shape style="position:absolute;left:9802;top:-2513;width:10;height:20" coordorigin="9802,-2513" coordsize="10,20" path="m9802,-2494l9812,-2494,9812,-2513,9802,-2513,9802,-2494xe" filled="true" fillcolor="#000000" stroked="false">
                <v:path arrowok="t"/>
                <v:fill type="solid"/>
              </v:shape>
            </v:group>
            <v:group style="position:absolute;left:9802;top:-2494;width:10;height:20" coordorigin="9802,-2494" coordsize="10,20">
              <v:shape style="position:absolute;left:9802;top:-2494;width:10;height:20" coordorigin="9802,-2494" coordsize="10,20" path="m9802,-2475l9812,-2475,9812,-2494,9802,-2494,9802,-2475xe" filled="true" fillcolor="#000000" stroked="false">
                <v:path arrowok="t"/>
                <v:fill type="solid"/>
              </v:shape>
            </v:group>
            <v:group style="position:absolute;left:9802;top:-2475;width:10;height:20" coordorigin="9802,-2475" coordsize="10,20">
              <v:shape style="position:absolute;left:9802;top:-2475;width:10;height:20" coordorigin="9802,-2475" coordsize="10,20" path="m9802,-2455l9812,-2455,9812,-2475,9802,-2475,9802,-2455xe" filled="true" fillcolor="#000000" stroked="false">
                <v:path arrowok="t"/>
                <v:fill type="solid"/>
              </v:shape>
            </v:group>
            <v:group style="position:absolute;left:9802;top:-2455;width:10;height:20" coordorigin="9802,-2455" coordsize="10,20">
              <v:shape style="position:absolute;left:9802;top:-2455;width:10;height:20" coordorigin="9802,-2455" coordsize="10,20" path="m9802,-2436l9812,-2436,9812,-2455,9802,-2455,9802,-2436xe" filled="true" fillcolor="#000000" stroked="false">
                <v:path arrowok="t"/>
                <v:fill type="solid"/>
              </v:shape>
            </v:group>
            <v:group style="position:absolute;left:9802;top:-2436;width:10;height:20" coordorigin="9802,-2436" coordsize="10,20">
              <v:shape style="position:absolute;left:9802;top:-2436;width:10;height:20" coordorigin="9802,-2436" coordsize="10,20" path="m9802,-2417l9812,-2417,9812,-2436,9802,-2436,9802,-2417xe" filled="true" fillcolor="#000000" stroked="false">
                <v:path arrowok="t"/>
                <v:fill type="solid"/>
              </v:shape>
            </v:group>
            <v:group style="position:absolute;left:9802;top:-2417;width:10;height:20" coordorigin="9802,-2417" coordsize="10,20">
              <v:shape style="position:absolute;left:9802;top:-2417;width:10;height:20" coordorigin="9802,-2417" coordsize="10,20" path="m9802,-2398l9812,-2398,9812,-2417,9802,-2417,9802,-2398xe" filled="true" fillcolor="#000000" stroked="false">
                <v:path arrowok="t"/>
                <v:fill type="solid"/>
              </v:shape>
            </v:group>
            <v:group style="position:absolute;left:9802;top:-2398;width:10;height:20" coordorigin="9802,-2398" coordsize="10,20">
              <v:shape style="position:absolute;left:9802;top:-2398;width:10;height:20" coordorigin="9802,-2398" coordsize="10,20" path="m9802,-2379l9812,-2379,9812,-2398,9802,-2398,9802,-2379xe" filled="true" fillcolor="#000000" stroked="false">
                <v:path arrowok="t"/>
                <v:fill type="solid"/>
              </v:shape>
            </v:group>
            <v:group style="position:absolute;left:9802;top:-2379;width:10;height:20" coordorigin="9802,-2379" coordsize="10,20">
              <v:shape style="position:absolute;left:9802;top:-2379;width:10;height:20" coordorigin="9802,-2379" coordsize="10,20" path="m9802,-2359l9812,-2359,9812,-2379,9802,-2379,9802,-2359xe" filled="true" fillcolor="#000000" stroked="false">
                <v:path arrowok="t"/>
                <v:fill type="solid"/>
              </v:shape>
            </v:group>
            <v:group style="position:absolute;left:9802;top:-2359;width:10;height:20" coordorigin="9802,-2359" coordsize="10,20">
              <v:shape style="position:absolute;left:9802;top:-2359;width:10;height:20" coordorigin="9802,-2359" coordsize="10,20" path="m9802,-2340l9812,-2340,9812,-2359,9802,-2359,9802,-2340xe" filled="true" fillcolor="#000000" stroked="false">
                <v:path arrowok="t"/>
                <v:fill type="solid"/>
              </v:shape>
            </v:group>
            <v:group style="position:absolute;left:9802;top:-2340;width:10;height:20" coordorigin="9802,-2340" coordsize="10,20">
              <v:shape style="position:absolute;left:9802;top:-2340;width:10;height:20" coordorigin="9802,-2340" coordsize="10,20" path="m9802,-2321l9812,-2321,9812,-2340,9802,-2340,9802,-2321xe" filled="true" fillcolor="#000000" stroked="false">
                <v:path arrowok="t"/>
                <v:fill type="solid"/>
              </v:shape>
            </v:group>
            <v:group style="position:absolute;left:9802;top:-2321;width:10;height:20" coordorigin="9802,-2321" coordsize="10,20">
              <v:shape style="position:absolute;left:9802;top:-2321;width:10;height:20" coordorigin="9802,-2321" coordsize="10,20" path="m9802,-2302l9812,-2302,9812,-2321,9802,-2321,9802,-2302xe" filled="true" fillcolor="#000000" stroked="false">
                <v:path arrowok="t"/>
                <v:fill type="solid"/>
              </v:shape>
            </v:group>
            <v:group style="position:absolute;left:9802;top:-2302;width:10;height:20" coordorigin="9802,-2302" coordsize="10,20">
              <v:shape style="position:absolute;left:9802;top:-2302;width:10;height:20" coordorigin="9802,-2302" coordsize="10,20" path="m9802,-2283l9812,-2283,9812,-2302,9802,-2302,9802,-2283xe" filled="true" fillcolor="#000000" stroked="false">
                <v:path arrowok="t"/>
                <v:fill type="solid"/>
              </v:shape>
            </v:group>
            <v:group style="position:absolute;left:9802;top:-2283;width:10;height:20" coordorigin="9802,-2283" coordsize="10,20">
              <v:shape style="position:absolute;left:9802;top:-2283;width:10;height:20" coordorigin="9802,-2283" coordsize="10,20" path="m9802,-2263l9812,-2263,9812,-2283,9802,-2283,9802,-2263xe" filled="true" fillcolor="#000000" stroked="false">
                <v:path arrowok="t"/>
                <v:fill type="solid"/>
              </v:shape>
            </v:group>
            <v:group style="position:absolute;left:9802;top:-2263;width:10;height:20" coordorigin="9802,-2263" coordsize="10,20">
              <v:shape style="position:absolute;left:9802;top:-2263;width:10;height:20" coordorigin="9802,-2263" coordsize="10,20" path="m9802,-2244l9812,-2244,9812,-2263,9802,-2263,9802,-2244xe" filled="true" fillcolor="#000000" stroked="false">
                <v:path arrowok="t"/>
                <v:fill type="solid"/>
              </v:shape>
            </v:group>
            <v:group style="position:absolute;left:9802;top:-2244;width:10;height:20" coordorigin="9802,-2244" coordsize="10,20">
              <v:shape style="position:absolute;left:9802;top:-2244;width:10;height:20" coordorigin="9802,-2244" coordsize="10,20" path="m9802,-2225l9812,-2225,9812,-2244,9802,-2244,9802,-2225xe" filled="true" fillcolor="#000000" stroked="false">
                <v:path arrowok="t"/>
                <v:fill type="solid"/>
              </v:shape>
            </v:group>
            <v:group style="position:absolute;left:9802;top:-2225;width:10;height:20" coordorigin="9802,-2225" coordsize="10,20">
              <v:shape style="position:absolute;left:9802;top:-2225;width:10;height:20" coordorigin="9802,-2225" coordsize="10,20" path="m9802,-2206l9812,-2206,9812,-2225,9802,-2225,9802,-2206xe" filled="true" fillcolor="#000000" stroked="false">
                <v:path arrowok="t"/>
                <v:fill type="solid"/>
              </v:shape>
            </v:group>
            <v:group style="position:absolute;left:9802;top:-2206;width:10;height:20" coordorigin="9802,-2206" coordsize="10,20">
              <v:shape style="position:absolute;left:9802;top:-2206;width:10;height:20" coordorigin="9802,-2206" coordsize="10,20" path="m9802,-2187l9812,-2187,9812,-2206,9802,-2206,9802,-2187xe" filled="true" fillcolor="#000000" stroked="false">
                <v:path arrowok="t"/>
                <v:fill type="solid"/>
              </v:shape>
            </v:group>
            <v:group style="position:absolute;left:9802;top:-2187;width:10;height:20" coordorigin="9802,-2187" coordsize="10,20">
              <v:shape style="position:absolute;left:9802;top:-2187;width:10;height:20" coordorigin="9802,-2187" coordsize="10,20" path="m9802,-2167l9812,-2167,9812,-2187,9802,-2187,9802,-2167xe" filled="true" fillcolor="#000000" stroked="false">
                <v:path arrowok="t"/>
                <v:fill type="solid"/>
              </v:shape>
            </v:group>
            <v:group style="position:absolute;left:9802;top:-2167;width:10;height:20" coordorigin="9802,-2167" coordsize="10,20">
              <v:shape style="position:absolute;left:9802;top:-2167;width:10;height:20" coordorigin="9802,-2167" coordsize="10,20" path="m9802,-2148l9812,-2148,9812,-2167,9802,-2167,9802,-2148xe" filled="true" fillcolor="#000000" stroked="false">
                <v:path arrowok="t"/>
                <v:fill type="solid"/>
              </v:shape>
            </v:group>
            <v:group style="position:absolute;left:9802;top:-2148;width:10;height:20" coordorigin="9802,-2148" coordsize="10,20">
              <v:shape style="position:absolute;left:9802;top:-2148;width:10;height:20" coordorigin="9802,-2148" coordsize="10,20" path="m9802,-2129l9812,-2129,9812,-2148,9802,-2148,9802,-2129xe" filled="true" fillcolor="#000000" stroked="false">
                <v:path arrowok="t"/>
                <v:fill type="solid"/>
              </v:shape>
            </v:group>
            <v:group style="position:absolute;left:9802;top:-2129;width:10;height:20" coordorigin="9802,-2129" coordsize="10,20">
              <v:shape style="position:absolute;left:9802;top:-2129;width:10;height:20" coordorigin="9802,-2129" coordsize="10,20" path="m9802,-2110l9812,-2110,9812,-2129,9802,-2129,9802,-2110xe" filled="true" fillcolor="#000000" stroked="false">
                <v:path arrowok="t"/>
                <v:fill type="solid"/>
              </v:shape>
            </v:group>
            <v:group style="position:absolute;left:9802;top:-2110;width:10;height:20" coordorigin="9802,-2110" coordsize="10,20">
              <v:shape style="position:absolute;left:9802;top:-2110;width:10;height:20" coordorigin="9802,-2110" coordsize="10,20" path="m9802,-2091l9812,-2091,9812,-2110,9802,-2110,9802,-2091xe" filled="true" fillcolor="#000000" stroked="false">
                <v:path arrowok="t"/>
                <v:fill type="solid"/>
              </v:shape>
            </v:group>
            <v:group style="position:absolute;left:9802;top:-2091;width:10;height:20" coordorigin="9802,-2091" coordsize="10,20">
              <v:shape style="position:absolute;left:9802;top:-2091;width:10;height:20" coordorigin="9802,-2091" coordsize="10,20" path="m9802,-2071l9812,-2071,9812,-2091,9802,-2091,9802,-2071xe" filled="true" fillcolor="#000000" stroked="false">
                <v:path arrowok="t"/>
                <v:fill type="solid"/>
              </v:shape>
            </v:group>
            <v:group style="position:absolute;left:9802;top:-2071;width:10;height:20" coordorigin="9802,-2071" coordsize="10,20">
              <v:shape style="position:absolute;left:9802;top:-2071;width:10;height:20" coordorigin="9802,-2071" coordsize="10,20" path="m9802,-2052l9812,-2052,9812,-2071,9802,-2071,9802,-2052xe" filled="true" fillcolor="#000000" stroked="false">
                <v:path arrowok="t"/>
                <v:fill type="solid"/>
              </v:shape>
            </v:group>
            <v:group style="position:absolute;left:9802;top:-2052;width:10;height:20" coordorigin="9802,-2052" coordsize="10,20">
              <v:shape style="position:absolute;left:9802;top:-2052;width:10;height:20" coordorigin="9802,-2052" coordsize="10,20" path="m9802,-2033l9812,-2033,9812,-2052,9802,-2052,9802,-2033xe" filled="true" fillcolor="#000000" stroked="false">
                <v:path arrowok="t"/>
                <v:fill type="solid"/>
              </v:shape>
            </v:group>
            <v:group style="position:absolute;left:9802;top:-2028;width:10;height:2" coordorigin="9802,-2028" coordsize="10,2">
              <v:shape style="position:absolute;left:9802;top:-2028;width:10;height:2" coordorigin="9802,-2028" coordsize="10,0" path="m9802,-2028l9812,-2028e" filled="false" stroked="true" strokeweight=".54001pt" strokecolor="#000000">
                <v:path arrowok="t"/>
              </v:shape>
            </v:group>
            <v:group style="position:absolute;left:11361;top:-2743;width:10;height:20" coordorigin="11361,-2743" coordsize="10,20">
              <v:shape style="position:absolute;left:11361;top:-2743;width:10;height:20" coordorigin="11361,-2743" coordsize="10,20" path="m11361,-2724l11371,-2724,11371,-2743,11361,-2743,11361,-2724xe" filled="true" fillcolor="#000000" stroked="false">
                <v:path arrowok="t"/>
                <v:fill type="solid"/>
              </v:shape>
            </v:group>
            <v:group style="position:absolute;left:11361;top:-2724;width:10;height:20" coordorigin="11361,-2724" coordsize="10,20">
              <v:shape style="position:absolute;left:11361;top:-2724;width:10;height:20" coordorigin="11361,-2724" coordsize="10,20" path="m11361,-2705l11371,-2705,11371,-2724,11361,-2724,11361,-2705xe" filled="true" fillcolor="#000000" stroked="false">
                <v:path arrowok="t"/>
                <v:fill type="solid"/>
              </v:shape>
            </v:group>
            <v:group style="position:absolute;left:11361;top:-2705;width:10;height:20" coordorigin="11361,-2705" coordsize="10,20">
              <v:shape style="position:absolute;left:11361;top:-2705;width:10;height:20" coordorigin="11361,-2705" coordsize="10,20" path="m11361,-2686l11371,-2686,11371,-2705,11361,-2705,11361,-2686xe" filled="true" fillcolor="#000000" stroked="false">
                <v:path arrowok="t"/>
                <v:fill type="solid"/>
              </v:shape>
            </v:group>
            <v:group style="position:absolute;left:11361;top:-2686;width:10;height:20" coordorigin="11361,-2686" coordsize="10,20">
              <v:shape style="position:absolute;left:11361;top:-2686;width:10;height:20" coordorigin="11361,-2686" coordsize="10,20" path="m11361,-2667l11371,-2667,11371,-2686,11361,-2686,11361,-2667xe" filled="true" fillcolor="#000000" stroked="false">
                <v:path arrowok="t"/>
                <v:fill type="solid"/>
              </v:shape>
            </v:group>
            <v:group style="position:absolute;left:11361;top:-2667;width:10;height:20" coordorigin="11361,-2667" coordsize="10,20">
              <v:shape style="position:absolute;left:11361;top:-2667;width:10;height:20" coordorigin="11361,-2667" coordsize="10,20" path="m11361,-2647l11371,-2647,11371,-2667,11361,-2667,11361,-2647xe" filled="true" fillcolor="#000000" stroked="false">
                <v:path arrowok="t"/>
                <v:fill type="solid"/>
              </v:shape>
            </v:group>
            <v:group style="position:absolute;left:11361;top:-2647;width:10;height:20" coordorigin="11361,-2647" coordsize="10,20">
              <v:shape style="position:absolute;left:11361;top:-2647;width:10;height:20" coordorigin="11361,-2647" coordsize="10,20" path="m11361,-2628l11371,-2628,11371,-2647,11361,-2647,11361,-2628xe" filled="true" fillcolor="#000000" stroked="false">
                <v:path arrowok="t"/>
                <v:fill type="solid"/>
              </v:shape>
            </v:group>
            <v:group style="position:absolute;left:11361;top:-2628;width:10;height:20" coordorigin="11361,-2628" coordsize="10,20">
              <v:shape style="position:absolute;left:11361;top:-2628;width:10;height:20" coordorigin="11361,-2628" coordsize="10,20" path="m11361,-2609l11371,-2609,11371,-2628,11361,-2628,11361,-2609xe" filled="true" fillcolor="#000000" stroked="false">
                <v:path arrowok="t"/>
                <v:fill type="solid"/>
              </v:shape>
            </v:group>
            <v:group style="position:absolute;left:11361;top:-2609;width:10;height:20" coordorigin="11361,-2609" coordsize="10,20">
              <v:shape style="position:absolute;left:11361;top:-2609;width:10;height:20" coordorigin="11361,-2609" coordsize="10,20" path="m11361,-2590l11371,-2590,11371,-2609,11361,-2609,11361,-2590xe" filled="true" fillcolor="#000000" stroked="false">
                <v:path arrowok="t"/>
                <v:fill type="solid"/>
              </v:shape>
            </v:group>
            <v:group style="position:absolute;left:11361;top:-2590;width:10;height:20" coordorigin="11361,-2590" coordsize="10,20">
              <v:shape style="position:absolute;left:11361;top:-2590;width:10;height:20" coordorigin="11361,-2590" coordsize="10,20" path="m11361,-2571l11371,-2571,11371,-2590,11361,-2590,11361,-2571xe" filled="true" fillcolor="#000000" stroked="false">
                <v:path arrowok="t"/>
                <v:fill type="solid"/>
              </v:shape>
            </v:group>
            <v:group style="position:absolute;left:11361;top:-2571;width:10;height:20" coordorigin="11361,-2571" coordsize="10,20">
              <v:shape style="position:absolute;left:11361;top:-2571;width:10;height:20" coordorigin="11361,-2571" coordsize="10,20" path="m11361,-2551l11371,-2551,11371,-2571,11361,-2571,11361,-2551xe" filled="true" fillcolor="#000000" stroked="false">
                <v:path arrowok="t"/>
                <v:fill type="solid"/>
              </v:shape>
            </v:group>
            <v:group style="position:absolute;left:11361;top:-2551;width:10;height:20" coordorigin="11361,-2551" coordsize="10,20">
              <v:shape style="position:absolute;left:11361;top:-2551;width:10;height:20" coordorigin="11361,-2551" coordsize="10,20" path="m11361,-2532l11371,-2532,11371,-2551,11361,-2551,11361,-2532xe" filled="true" fillcolor="#000000" stroked="false">
                <v:path arrowok="t"/>
                <v:fill type="solid"/>
              </v:shape>
            </v:group>
            <v:group style="position:absolute;left:11361;top:-2532;width:10;height:20" coordorigin="11361,-2532" coordsize="10,20">
              <v:shape style="position:absolute;left:11361;top:-2532;width:10;height:20" coordorigin="11361,-2532" coordsize="10,20" path="m11361,-2513l11371,-2513,11371,-2532,11361,-2532,11361,-2513xe" filled="true" fillcolor="#000000" stroked="false">
                <v:path arrowok="t"/>
                <v:fill type="solid"/>
              </v:shape>
            </v:group>
            <v:group style="position:absolute;left:11361;top:-2513;width:10;height:20" coordorigin="11361,-2513" coordsize="10,20">
              <v:shape style="position:absolute;left:11361;top:-2513;width:10;height:20" coordorigin="11361,-2513" coordsize="10,20" path="m11361,-2494l11371,-2494,11371,-2513,11361,-2513,11361,-2494xe" filled="true" fillcolor="#000000" stroked="false">
                <v:path arrowok="t"/>
                <v:fill type="solid"/>
              </v:shape>
            </v:group>
            <v:group style="position:absolute;left:11361;top:-2494;width:10;height:20" coordorigin="11361,-2494" coordsize="10,20">
              <v:shape style="position:absolute;left:11361;top:-2494;width:10;height:20" coordorigin="11361,-2494" coordsize="10,20" path="m11361,-2475l11371,-2475,11371,-2494,11361,-2494,11361,-2475xe" filled="true" fillcolor="#000000" stroked="false">
                <v:path arrowok="t"/>
                <v:fill type="solid"/>
              </v:shape>
            </v:group>
            <v:group style="position:absolute;left:11361;top:-2475;width:10;height:20" coordorigin="11361,-2475" coordsize="10,20">
              <v:shape style="position:absolute;left:11361;top:-2475;width:10;height:20" coordorigin="11361,-2475" coordsize="10,20" path="m11361,-2455l11371,-2455,11371,-2475,11361,-2475,11361,-2455xe" filled="true" fillcolor="#000000" stroked="false">
                <v:path arrowok="t"/>
                <v:fill type="solid"/>
              </v:shape>
            </v:group>
            <v:group style="position:absolute;left:11361;top:-2455;width:10;height:20" coordorigin="11361,-2455" coordsize="10,20">
              <v:shape style="position:absolute;left:11361;top:-2455;width:10;height:20" coordorigin="11361,-2455" coordsize="10,20" path="m11361,-2436l11371,-2436,11371,-2455,11361,-2455,11361,-2436xe" filled="true" fillcolor="#000000" stroked="false">
                <v:path arrowok="t"/>
                <v:fill type="solid"/>
              </v:shape>
            </v:group>
            <v:group style="position:absolute;left:11361;top:-2436;width:10;height:20" coordorigin="11361,-2436" coordsize="10,20">
              <v:shape style="position:absolute;left:11361;top:-2436;width:10;height:20" coordorigin="11361,-2436" coordsize="10,20" path="m11361,-2417l11371,-2417,11371,-2436,11361,-2436,11361,-2417xe" filled="true" fillcolor="#000000" stroked="false">
                <v:path arrowok="t"/>
                <v:fill type="solid"/>
              </v:shape>
            </v:group>
            <v:group style="position:absolute;left:11361;top:-2417;width:10;height:20" coordorigin="11361,-2417" coordsize="10,20">
              <v:shape style="position:absolute;left:11361;top:-2417;width:10;height:20" coordorigin="11361,-2417" coordsize="10,20" path="m11361,-2398l11371,-2398,11371,-2417,11361,-2417,11361,-2398xe" filled="true" fillcolor="#000000" stroked="false">
                <v:path arrowok="t"/>
                <v:fill type="solid"/>
              </v:shape>
            </v:group>
            <v:group style="position:absolute;left:11361;top:-2398;width:10;height:20" coordorigin="11361,-2398" coordsize="10,20">
              <v:shape style="position:absolute;left:11361;top:-2398;width:10;height:20" coordorigin="11361,-2398" coordsize="10,20" path="m11361,-2379l11371,-2379,11371,-2398,11361,-2398,11361,-2379xe" filled="true" fillcolor="#000000" stroked="false">
                <v:path arrowok="t"/>
                <v:fill type="solid"/>
              </v:shape>
            </v:group>
            <v:group style="position:absolute;left:11361;top:-2379;width:10;height:20" coordorigin="11361,-2379" coordsize="10,20">
              <v:shape style="position:absolute;left:11361;top:-2379;width:10;height:20" coordorigin="11361,-2379" coordsize="10,20" path="m11361,-2359l11371,-2359,11371,-2379,11361,-2379,11361,-2359xe" filled="true" fillcolor="#000000" stroked="false">
                <v:path arrowok="t"/>
                <v:fill type="solid"/>
              </v:shape>
            </v:group>
            <v:group style="position:absolute;left:11361;top:-2359;width:10;height:20" coordorigin="11361,-2359" coordsize="10,20">
              <v:shape style="position:absolute;left:11361;top:-2359;width:10;height:20" coordorigin="11361,-2359" coordsize="10,20" path="m11361,-2340l11371,-2340,11371,-2359,11361,-2359,11361,-2340xe" filled="true" fillcolor="#000000" stroked="false">
                <v:path arrowok="t"/>
                <v:fill type="solid"/>
              </v:shape>
            </v:group>
            <v:group style="position:absolute;left:11361;top:-2340;width:10;height:20" coordorigin="11361,-2340" coordsize="10,20">
              <v:shape style="position:absolute;left:11361;top:-2340;width:10;height:20" coordorigin="11361,-2340" coordsize="10,20" path="m11361,-2321l11371,-2321,11371,-2340,11361,-2340,11361,-2321xe" filled="true" fillcolor="#000000" stroked="false">
                <v:path arrowok="t"/>
                <v:fill type="solid"/>
              </v:shape>
            </v:group>
            <v:group style="position:absolute;left:11361;top:-2321;width:10;height:20" coordorigin="11361,-2321" coordsize="10,20">
              <v:shape style="position:absolute;left:11361;top:-2321;width:10;height:20" coordorigin="11361,-2321" coordsize="10,20" path="m11361,-2302l11371,-2302,11371,-2321,11361,-2321,11361,-2302xe" filled="true" fillcolor="#000000" stroked="false">
                <v:path arrowok="t"/>
                <v:fill type="solid"/>
              </v:shape>
            </v:group>
            <v:group style="position:absolute;left:11361;top:-2302;width:10;height:20" coordorigin="11361,-2302" coordsize="10,20">
              <v:shape style="position:absolute;left:11361;top:-2302;width:10;height:20" coordorigin="11361,-2302" coordsize="10,20" path="m11361,-2283l11371,-2283,11371,-2302,11361,-2302,11361,-2283xe" filled="true" fillcolor="#000000" stroked="false">
                <v:path arrowok="t"/>
                <v:fill type="solid"/>
              </v:shape>
            </v:group>
            <v:group style="position:absolute;left:11361;top:-2283;width:10;height:20" coordorigin="11361,-2283" coordsize="10,20">
              <v:shape style="position:absolute;left:11361;top:-2283;width:10;height:20" coordorigin="11361,-2283" coordsize="10,20" path="m11361,-2263l11371,-2263,11371,-2283,11361,-2283,11361,-2263xe" filled="true" fillcolor="#000000" stroked="false">
                <v:path arrowok="t"/>
                <v:fill type="solid"/>
              </v:shape>
            </v:group>
            <v:group style="position:absolute;left:11361;top:-2263;width:10;height:20" coordorigin="11361,-2263" coordsize="10,20">
              <v:shape style="position:absolute;left:11361;top:-2263;width:10;height:20" coordorigin="11361,-2263" coordsize="10,20" path="m11361,-2244l11371,-2244,11371,-2263,11361,-2263,11361,-2244xe" filled="true" fillcolor="#000000" stroked="false">
                <v:path arrowok="t"/>
                <v:fill type="solid"/>
              </v:shape>
            </v:group>
            <v:group style="position:absolute;left:11361;top:-2244;width:10;height:20" coordorigin="11361,-2244" coordsize="10,20">
              <v:shape style="position:absolute;left:11361;top:-2244;width:10;height:20" coordorigin="11361,-2244" coordsize="10,20" path="m11361,-2225l11371,-2225,11371,-2244,11361,-2244,11361,-2225xe" filled="true" fillcolor="#000000" stroked="false">
                <v:path arrowok="t"/>
                <v:fill type="solid"/>
              </v:shape>
            </v:group>
            <v:group style="position:absolute;left:11361;top:-2225;width:10;height:20" coordorigin="11361,-2225" coordsize="10,20">
              <v:shape style="position:absolute;left:11361;top:-2225;width:10;height:20" coordorigin="11361,-2225" coordsize="10,20" path="m11361,-2206l11371,-2206,11371,-2225,11361,-2225,11361,-2206xe" filled="true" fillcolor="#000000" stroked="false">
                <v:path arrowok="t"/>
                <v:fill type="solid"/>
              </v:shape>
            </v:group>
            <v:group style="position:absolute;left:11361;top:-2206;width:10;height:20" coordorigin="11361,-2206" coordsize="10,20">
              <v:shape style="position:absolute;left:11361;top:-2206;width:10;height:20" coordorigin="11361,-2206" coordsize="10,20" path="m11361,-2187l11371,-2187,11371,-2206,11361,-2206,11361,-2187xe" filled="true" fillcolor="#000000" stroked="false">
                <v:path arrowok="t"/>
                <v:fill type="solid"/>
              </v:shape>
            </v:group>
            <v:group style="position:absolute;left:11361;top:-2187;width:10;height:20" coordorigin="11361,-2187" coordsize="10,20">
              <v:shape style="position:absolute;left:11361;top:-2187;width:10;height:20" coordorigin="11361,-2187" coordsize="10,20" path="m11361,-2167l11371,-2167,11371,-2187,11361,-2187,11361,-2167xe" filled="true" fillcolor="#000000" stroked="false">
                <v:path arrowok="t"/>
                <v:fill type="solid"/>
              </v:shape>
            </v:group>
            <v:group style="position:absolute;left:11361;top:-2167;width:10;height:20" coordorigin="11361,-2167" coordsize="10,20">
              <v:shape style="position:absolute;left:11361;top:-2167;width:10;height:20" coordorigin="11361,-2167" coordsize="10,20" path="m11361,-2148l11371,-2148,11371,-2167,11361,-2167,11361,-2148xe" filled="true" fillcolor="#000000" stroked="false">
                <v:path arrowok="t"/>
                <v:fill type="solid"/>
              </v:shape>
            </v:group>
            <v:group style="position:absolute;left:11361;top:-2148;width:10;height:20" coordorigin="11361,-2148" coordsize="10,20">
              <v:shape style="position:absolute;left:11361;top:-2148;width:10;height:20" coordorigin="11361,-2148" coordsize="10,20" path="m11361,-2129l11371,-2129,11371,-2148,11361,-2148,11361,-2129xe" filled="true" fillcolor="#000000" stroked="false">
                <v:path arrowok="t"/>
                <v:fill type="solid"/>
              </v:shape>
            </v:group>
            <v:group style="position:absolute;left:11361;top:-2129;width:10;height:20" coordorigin="11361,-2129" coordsize="10,20">
              <v:shape style="position:absolute;left:11361;top:-2129;width:10;height:20" coordorigin="11361,-2129" coordsize="10,20" path="m11361,-2110l11371,-2110,11371,-2129,11361,-2129,11361,-2110xe" filled="true" fillcolor="#000000" stroked="false">
                <v:path arrowok="t"/>
                <v:fill type="solid"/>
              </v:shape>
            </v:group>
            <v:group style="position:absolute;left:11361;top:-2110;width:10;height:20" coordorigin="11361,-2110" coordsize="10,20">
              <v:shape style="position:absolute;left:11361;top:-2110;width:10;height:20" coordorigin="11361,-2110" coordsize="10,20" path="m11361,-2091l11371,-2091,11371,-2110,11361,-2110,11361,-2091xe" filled="true" fillcolor="#000000" stroked="false">
                <v:path arrowok="t"/>
                <v:fill type="solid"/>
              </v:shape>
            </v:group>
            <v:group style="position:absolute;left:11361;top:-2091;width:10;height:20" coordorigin="11361,-2091" coordsize="10,20">
              <v:shape style="position:absolute;left:11361;top:-2091;width:10;height:20" coordorigin="11361,-2091" coordsize="10,20" path="m11361,-2071l11371,-2071,11371,-2091,11361,-2091,11361,-2071xe" filled="true" fillcolor="#000000" stroked="false">
                <v:path arrowok="t"/>
                <v:fill type="solid"/>
              </v:shape>
            </v:group>
            <v:group style="position:absolute;left:11361;top:-2071;width:10;height:20" coordorigin="11361,-2071" coordsize="10,20">
              <v:shape style="position:absolute;left:11361;top:-2071;width:10;height:20" coordorigin="11361,-2071" coordsize="10,20" path="m11361,-2052l11371,-2052,11371,-2071,11361,-2071,11361,-2052xe" filled="true" fillcolor="#000000" stroked="false">
                <v:path arrowok="t"/>
                <v:fill type="solid"/>
              </v:shape>
            </v:group>
            <v:group style="position:absolute;left:11361;top:-2052;width:10;height:20" coordorigin="11361,-2052" coordsize="10,20">
              <v:shape style="position:absolute;left:11361;top:-2052;width:10;height:20" coordorigin="11361,-2052" coordsize="10,20" path="m11361,-2033l11371,-2033,11371,-2052,11361,-2052,11361,-2033xe" filled="true" fillcolor="#000000" stroked="false">
                <v:path arrowok="t"/>
                <v:fill type="solid"/>
              </v:shape>
            </v:group>
            <v:group style="position:absolute;left:11361;top:-2028;width:10;height:2" coordorigin="11361,-2028" coordsize="10,2">
              <v:shape style="position:absolute;left:11361;top:-2028;width:10;height:2" coordorigin="11361,-2028" coordsize="10,0" path="m11361,-2028l11371,-2028e" filled="false" stroked="true" strokeweight=".54001pt" strokecolor="#000000">
                <v:path arrowok="t"/>
              </v:shape>
            </v:group>
            <v:group style="position:absolute;left:12212;top:-2743;width:10;height:20" coordorigin="12212,-2743" coordsize="10,20">
              <v:shape style="position:absolute;left:12212;top:-2743;width:10;height:20" coordorigin="12212,-2743" coordsize="10,20" path="m12212,-2724l12222,-2724,12222,-2743,12212,-2743,12212,-2724xe" filled="true" fillcolor="#000000" stroked="false">
                <v:path arrowok="t"/>
                <v:fill type="solid"/>
              </v:shape>
            </v:group>
            <v:group style="position:absolute;left:12212;top:-2724;width:10;height:20" coordorigin="12212,-2724" coordsize="10,20">
              <v:shape style="position:absolute;left:12212;top:-2724;width:10;height:20" coordorigin="12212,-2724" coordsize="10,20" path="m12212,-2705l12222,-2705,12222,-2724,12212,-2724,12212,-2705xe" filled="true" fillcolor="#000000" stroked="false">
                <v:path arrowok="t"/>
                <v:fill type="solid"/>
              </v:shape>
            </v:group>
            <v:group style="position:absolute;left:12212;top:-2705;width:10;height:20" coordorigin="12212,-2705" coordsize="10,20">
              <v:shape style="position:absolute;left:12212;top:-2705;width:10;height:20" coordorigin="12212,-2705" coordsize="10,20" path="m12212,-2686l12222,-2686,12222,-2705,12212,-2705,12212,-2686xe" filled="true" fillcolor="#000000" stroked="false">
                <v:path arrowok="t"/>
                <v:fill type="solid"/>
              </v:shape>
            </v:group>
            <v:group style="position:absolute;left:12212;top:-2686;width:10;height:20" coordorigin="12212,-2686" coordsize="10,20">
              <v:shape style="position:absolute;left:12212;top:-2686;width:10;height:20" coordorigin="12212,-2686" coordsize="10,20" path="m12212,-2667l12222,-2667,12222,-2686,12212,-2686,12212,-2667xe" filled="true" fillcolor="#000000" stroked="false">
                <v:path arrowok="t"/>
                <v:fill type="solid"/>
              </v:shape>
            </v:group>
            <v:group style="position:absolute;left:12212;top:-2667;width:10;height:20" coordorigin="12212,-2667" coordsize="10,20">
              <v:shape style="position:absolute;left:12212;top:-2667;width:10;height:20" coordorigin="12212,-2667" coordsize="10,20" path="m12212,-2647l12222,-2647,12222,-2667,12212,-2667,12212,-2647xe" filled="true" fillcolor="#000000" stroked="false">
                <v:path arrowok="t"/>
                <v:fill type="solid"/>
              </v:shape>
            </v:group>
            <v:group style="position:absolute;left:12212;top:-2647;width:10;height:20" coordorigin="12212,-2647" coordsize="10,20">
              <v:shape style="position:absolute;left:12212;top:-2647;width:10;height:20" coordorigin="12212,-2647" coordsize="10,20" path="m12212,-2628l12222,-2628,12222,-2647,12212,-2647,12212,-2628xe" filled="true" fillcolor="#000000" stroked="false">
                <v:path arrowok="t"/>
                <v:fill type="solid"/>
              </v:shape>
            </v:group>
            <v:group style="position:absolute;left:12212;top:-2628;width:10;height:20" coordorigin="12212,-2628" coordsize="10,20">
              <v:shape style="position:absolute;left:12212;top:-2628;width:10;height:20" coordorigin="12212,-2628" coordsize="10,20" path="m12212,-2609l12222,-2609,12222,-2628,12212,-2628,12212,-2609xe" filled="true" fillcolor="#000000" stroked="false">
                <v:path arrowok="t"/>
                <v:fill type="solid"/>
              </v:shape>
            </v:group>
            <v:group style="position:absolute;left:12212;top:-2609;width:10;height:20" coordorigin="12212,-2609" coordsize="10,20">
              <v:shape style="position:absolute;left:12212;top:-2609;width:10;height:20" coordorigin="12212,-2609" coordsize="10,20" path="m12212,-2590l12222,-2590,12222,-2609,12212,-2609,12212,-2590xe" filled="true" fillcolor="#000000" stroked="false">
                <v:path arrowok="t"/>
                <v:fill type="solid"/>
              </v:shape>
            </v:group>
            <v:group style="position:absolute;left:12212;top:-2590;width:10;height:20" coordorigin="12212,-2590" coordsize="10,20">
              <v:shape style="position:absolute;left:12212;top:-2590;width:10;height:20" coordorigin="12212,-2590" coordsize="10,20" path="m12212,-2571l12222,-2571,12222,-2590,12212,-2590,12212,-2571xe" filled="true" fillcolor="#000000" stroked="false">
                <v:path arrowok="t"/>
                <v:fill type="solid"/>
              </v:shape>
            </v:group>
            <v:group style="position:absolute;left:12212;top:-2571;width:10;height:20" coordorigin="12212,-2571" coordsize="10,20">
              <v:shape style="position:absolute;left:12212;top:-2571;width:10;height:20" coordorigin="12212,-2571" coordsize="10,20" path="m12212,-2551l12222,-2551,12222,-2571,12212,-2571,12212,-2551xe" filled="true" fillcolor="#000000" stroked="false">
                <v:path arrowok="t"/>
                <v:fill type="solid"/>
              </v:shape>
            </v:group>
            <v:group style="position:absolute;left:12212;top:-2551;width:10;height:20" coordorigin="12212,-2551" coordsize="10,20">
              <v:shape style="position:absolute;left:12212;top:-2551;width:10;height:20" coordorigin="12212,-2551" coordsize="10,20" path="m12212,-2532l12222,-2532,12222,-2551,12212,-2551,12212,-2532xe" filled="true" fillcolor="#000000" stroked="false">
                <v:path arrowok="t"/>
                <v:fill type="solid"/>
              </v:shape>
            </v:group>
            <v:group style="position:absolute;left:12212;top:-2532;width:10;height:20" coordorigin="12212,-2532" coordsize="10,20">
              <v:shape style="position:absolute;left:12212;top:-2532;width:10;height:20" coordorigin="12212,-2532" coordsize="10,20" path="m12212,-2513l12222,-2513,12222,-2532,12212,-2532,12212,-2513xe" filled="true" fillcolor="#000000" stroked="false">
                <v:path arrowok="t"/>
                <v:fill type="solid"/>
              </v:shape>
            </v:group>
            <v:group style="position:absolute;left:12212;top:-2513;width:10;height:20" coordorigin="12212,-2513" coordsize="10,20">
              <v:shape style="position:absolute;left:12212;top:-2513;width:10;height:20" coordorigin="12212,-2513" coordsize="10,20" path="m12212,-2494l12222,-2494,12222,-2513,12212,-2513,12212,-2494xe" filled="true" fillcolor="#000000" stroked="false">
                <v:path arrowok="t"/>
                <v:fill type="solid"/>
              </v:shape>
            </v:group>
            <v:group style="position:absolute;left:12212;top:-2494;width:10;height:20" coordorigin="12212,-2494" coordsize="10,20">
              <v:shape style="position:absolute;left:12212;top:-2494;width:10;height:20" coordorigin="12212,-2494" coordsize="10,20" path="m12212,-2475l12222,-2475,12222,-2494,12212,-2494,12212,-2475xe" filled="true" fillcolor="#000000" stroked="false">
                <v:path arrowok="t"/>
                <v:fill type="solid"/>
              </v:shape>
            </v:group>
            <v:group style="position:absolute;left:12212;top:-2475;width:10;height:20" coordorigin="12212,-2475" coordsize="10,20">
              <v:shape style="position:absolute;left:12212;top:-2475;width:10;height:20" coordorigin="12212,-2475" coordsize="10,20" path="m12212,-2455l12222,-2455,12222,-2475,12212,-2475,12212,-2455xe" filled="true" fillcolor="#000000" stroked="false">
                <v:path arrowok="t"/>
                <v:fill type="solid"/>
              </v:shape>
            </v:group>
            <v:group style="position:absolute;left:12212;top:-2455;width:10;height:20" coordorigin="12212,-2455" coordsize="10,20">
              <v:shape style="position:absolute;left:12212;top:-2455;width:10;height:20" coordorigin="12212,-2455" coordsize="10,20" path="m12212,-2436l12222,-2436,12222,-2455,12212,-2455,12212,-2436xe" filled="true" fillcolor="#000000" stroked="false">
                <v:path arrowok="t"/>
                <v:fill type="solid"/>
              </v:shape>
            </v:group>
            <v:group style="position:absolute;left:12212;top:-2436;width:10;height:20" coordorigin="12212,-2436" coordsize="10,20">
              <v:shape style="position:absolute;left:12212;top:-2436;width:10;height:20" coordorigin="12212,-2436" coordsize="10,20" path="m12212,-2417l12222,-2417,12222,-2436,12212,-2436,12212,-2417xe" filled="true" fillcolor="#000000" stroked="false">
                <v:path arrowok="t"/>
                <v:fill type="solid"/>
              </v:shape>
            </v:group>
            <v:group style="position:absolute;left:12212;top:-2417;width:10;height:20" coordorigin="12212,-2417" coordsize="10,20">
              <v:shape style="position:absolute;left:12212;top:-2417;width:10;height:20" coordorigin="12212,-2417" coordsize="10,20" path="m12212,-2398l12222,-2398,12222,-2417,12212,-2417,12212,-2398xe" filled="true" fillcolor="#000000" stroked="false">
                <v:path arrowok="t"/>
                <v:fill type="solid"/>
              </v:shape>
            </v:group>
            <v:group style="position:absolute;left:12212;top:-2398;width:10;height:20" coordorigin="12212,-2398" coordsize="10,20">
              <v:shape style="position:absolute;left:12212;top:-2398;width:10;height:20" coordorigin="12212,-2398" coordsize="10,20" path="m12212,-2379l12222,-2379,12222,-2398,12212,-2398,12212,-2379xe" filled="true" fillcolor="#000000" stroked="false">
                <v:path arrowok="t"/>
                <v:fill type="solid"/>
              </v:shape>
            </v:group>
            <v:group style="position:absolute;left:12212;top:-2379;width:10;height:20" coordorigin="12212,-2379" coordsize="10,20">
              <v:shape style="position:absolute;left:12212;top:-2379;width:10;height:20" coordorigin="12212,-2379" coordsize="10,20" path="m12212,-2359l12222,-2359,12222,-2379,12212,-2379,12212,-2359xe" filled="true" fillcolor="#000000" stroked="false">
                <v:path arrowok="t"/>
                <v:fill type="solid"/>
              </v:shape>
            </v:group>
            <v:group style="position:absolute;left:12212;top:-2359;width:10;height:20" coordorigin="12212,-2359" coordsize="10,20">
              <v:shape style="position:absolute;left:12212;top:-2359;width:10;height:20" coordorigin="12212,-2359" coordsize="10,20" path="m12212,-2340l12222,-2340,12222,-2359,12212,-2359,12212,-2340xe" filled="true" fillcolor="#000000" stroked="false">
                <v:path arrowok="t"/>
                <v:fill type="solid"/>
              </v:shape>
            </v:group>
            <v:group style="position:absolute;left:12212;top:-2340;width:10;height:20" coordorigin="12212,-2340" coordsize="10,20">
              <v:shape style="position:absolute;left:12212;top:-2340;width:10;height:20" coordorigin="12212,-2340" coordsize="10,20" path="m12212,-2321l12222,-2321,12222,-2340,12212,-2340,12212,-2321xe" filled="true" fillcolor="#000000" stroked="false">
                <v:path arrowok="t"/>
                <v:fill type="solid"/>
              </v:shape>
            </v:group>
            <v:group style="position:absolute;left:12212;top:-2321;width:10;height:20" coordorigin="12212,-2321" coordsize="10,20">
              <v:shape style="position:absolute;left:12212;top:-2321;width:10;height:20" coordorigin="12212,-2321" coordsize="10,20" path="m12212,-2302l12222,-2302,12222,-2321,12212,-2321,12212,-2302xe" filled="true" fillcolor="#000000" stroked="false">
                <v:path arrowok="t"/>
                <v:fill type="solid"/>
              </v:shape>
            </v:group>
            <v:group style="position:absolute;left:12212;top:-2302;width:10;height:20" coordorigin="12212,-2302" coordsize="10,20">
              <v:shape style="position:absolute;left:12212;top:-2302;width:10;height:20" coordorigin="12212,-2302" coordsize="10,20" path="m12212,-2283l12222,-2283,12222,-2302,12212,-2302,12212,-2283xe" filled="true" fillcolor="#000000" stroked="false">
                <v:path arrowok="t"/>
                <v:fill type="solid"/>
              </v:shape>
            </v:group>
            <v:group style="position:absolute;left:12212;top:-2283;width:10;height:20" coordorigin="12212,-2283" coordsize="10,20">
              <v:shape style="position:absolute;left:12212;top:-2283;width:10;height:20" coordorigin="12212,-2283" coordsize="10,20" path="m12212,-2263l12222,-2263,12222,-2283,12212,-2283,12212,-2263xe" filled="true" fillcolor="#000000" stroked="false">
                <v:path arrowok="t"/>
                <v:fill type="solid"/>
              </v:shape>
            </v:group>
            <v:group style="position:absolute;left:12212;top:-2263;width:10;height:20" coordorigin="12212,-2263" coordsize="10,20">
              <v:shape style="position:absolute;left:12212;top:-2263;width:10;height:20" coordorigin="12212,-2263" coordsize="10,20" path="m12212,-2244l12222,-2244,12222,-2263,12212,-2263,12212,-2244xe" filled="true" fillcolor="#000000" stroked="false">
                <v:path arrowok="t"/>
                <v:fill type="solid"/>
              </v:shape>
            </v:group>
            <v:group style="position:absolute;left:12212;top:-2244;width:10;height:20" coordorigin="12212,-2244" coordsize="10,20">
              <v:shape style="position:absolute;left:12212;top:-2244;width:10;height:20" coordorigin="12212,-2244" coordsize="10,20" path="m12212,-2225l12222,-2225,12222,-2244,12212,-2244,12212,-2225xe" filled="true" fillcolor="#000000" stroked="false">
                <v:path arrowok="t"/>
                <v:fill type="solid"/>
              </v:shape>
            </v:group>
            <v:group style="position:absolute;left:12212;top:-2225;width:10;height:20" coordorigin="12212,-2225" coordsize="10,20">
              <v:shape style="position:absolute;left:12212;top:-2225;width:10;height:20" coordorigin="12212,-2225" coordsize="10,20" path="m12212,-2206l12222,-2206,12222,-2225,12212,-2225,12212,-2206xe" filled="true" fillcolor="#000000" stroked="false">
                <v:path arrowok="t"/>
                <v:fill type="solid"/>
              </v:shape>
            </v:group>
            <v:group style="position:absolute;left:12212;top:-2206;width:10;height:20" coordorigin="12212,-2206" coordsize="10,20">
              <v:shape style="position:absolute;left:12212;top:-2206;width:10;height:20" coordorigin="12212,-2206" coordsize="10,20" path="m12212,-2187l12222,-2187,12222,-2206,12212,-2206,12212,-2187xe" filled="true" fillcolor="#000000" stroked="false">
                <v:path arrowok="t"/>
                <v:fill type="solid"/>
              </v:shape>
            </v:group>
            <v:group style="position:absolute;left:12212;top:-2187;width:10;height:20" coordorigin="12212,-2187" coordsize="10,20">
              <v:shape style="position:absolute;left:12212;top:-2187;width:10;height:20" coordorigin="12212,-2187" coordsize="10,20" path="m12212,-2167l12222,-2167,12222,-2187,12212,-2187,12212,-2167xe" filled="true" fillcolor="#000000" stroked="false">
                <v:path arrowok="t"/>
                <v:fill type="solid"/>
              </v:shape>
            </v:group>
            <v:group style="position:absolute;left:12212;top:-2167;width:10;height:20" coordorigin="12212,-2167" coordsize="10,20">
              <v:shape style="position:absolute;left:12212;top:-2167;width:10;height:20" coordorigin="12212,-2167" coordsize="10,20" path="m12212,-2148l12222,-2148,12222,-2167,12212,-2167,12212,-2148xe" filled="true" fillcolor="#000000" stroked="false">
                <v:path arrowok="t"/>
                <v:fill type="solid"/>
              </v:shape>
            </v:group>
            <v:group style="position:absolute;left:12212;top:-2148;width:10;height:20" coordorigin="12212,-2148" coordsize="10,20">
              <v:shape style="position:absolute;left:12212;top:-2148;width:10;height:20" coordorigin="12212,-2148" coordsize="10,20" path="m12212,-2129l12222,-2129,12222,-2148,12212,-2148,12212,-2129xe" filled="true" fillcolor="#000000" stroked="false">
                <v:path arrowok="t"/>
                <v:fill type="solid"/>
              </v:shape>
            </v:group>
            <v:group style="position:absolute;left:12212;top:-2129;width:10;height:20" coordorigin="12212,-2129" coordsize="10,20">
              <v:shape style="position:absolute;left:12212;top:-2129;width:10;height:20" coordorigin="12212,-2129" coordsize="10,20" path="m12212,-2110l12222,-2110,12222,-2129,12212,-2129,12212,-2110xe" filled="true" fillcolor="#000000" stroked="false">
                <v:path arrowok="t"/>
                <v:fill type="solid"/>
              </v:shape>
            </v:group>
            <v:group style="position:absolute;left:12212;top:-2110;width:10;height:20" coordorigin="12212,-2110" coordsize="10,20">
              <v:shape style="position:absolute;left:12212;top:-2110;width:10;height:20" coordorigin="12212,-2110" coordsize="10,20" path="m12212,-2091l12222,-2091,12222,-2110,12212,-2110,12212,-2091xe" filled="true" fillcolor="#000000" stroked="false">
                <v:path arrowok="t"/>
                <v:fill type="solid"/>
              </v:shape>
            </v:group>
            <v:group style="position:absolute;left:12212;top:-2091;width:10;height:20" coordorigin="12212,-2091" coordsize="10,20">
              <v:shape style="position:absolute;left:12212;top:-2091;width:10;height:20" coordorigin="12212,-2091" coordsize="10,20" path="m12212,-2071l12222,-2071,12222,-2091,12212,-2091,12212,-2071xe" filled="true" fillcolor="#000000" stroked="false">
                <v:path arrowok="t"/>
                <v:fill type="solid"/>
              </v:shape>
            </v:group>
            <v:group style="position:absolute;left:12212;top:-2071;width:10;height:20" coordorigin="12212,-2071" coordsize="10,20">
              <v:shape style="position:absolute;left:12212;top:-2071;width:10;height:20" coordorigin="12212,-2071" coordsize="10,20" path="m12212,-2052l12222,-2052,12222,-2071,12212,-2071,12212,-2052xe" filled="true" fillcolor="#000000" stroked="false">
                <v:path arrowok="t"/>
                <v:fill type="solid"/>
              </v:shape>
            </v:group>
            <v:group style="position:absolute;left:12212;top:-2052;width:10;height:20" coordorigin="12212,-2052" coordsize="10,20">
              <v:shape style="position:absolute;left:12212;top:-2052;width:10;height:20" coordorigin="12212,-2052" coordsize="10,20" path="m12212,-2033l12222,-2033,12222,-2052,12212,-2052,12212,-2033xe" filled="true" fillcolor="#000000" stroked="false">
                <v:path arrowok="t"/>
                <v:fill type="solid"/>
              </v:shape>
            </v:group>
            <v:group style="position:absolute;left:12212;top:-2028;width:10;height:2" coordorigin="12212,-2028" coordsize="10,2">
              <v:shape style="position:absolute;left:12212;top:-2028;width:10;height:2" coordorigin="12212,-2028" coordsize="10,0" path="m12212,-2028l12222,-2028e" filled="false" stroked="true" strokeweight=".54001pt" strokecolor="#000000">
                <v:path arrowok="t"/>
              </v:shape>
            </v:group>
            <v:group style="position:absolute;left:13618;top:-2743;width:10;height:20" coordorigin="13618,-2743" coordsize="10,20">
              <v:shape style="position:absolute;left:13618;top:-2743;width:10;height:20" coordorigin="13618,-2743" coordsize="10,20" path="m13618,-2724l13628,-2724,13628,-2743,13618,-2743,13618,-2724xe" filled="true" fillcolor="#000000" stroked="false">
                <v:path arrowok="t"/>
                <v:fill type="solid"/>
              </v:shape>
            </v:group>
            <v:group style="position:absolute;left:13618;top:-2724;width:10;height:20" coordorigin="13618,-2724" coordsize="10,20">
              <v:shape style="position:absolute;left:13618;top:-2724;width:10;height:20" coordorigin="13618,-2724" coordsize="10,20" path="m13618,-2705l13628,-2705,13628,-2724,13618,-2724,13618,-2705xe" filled="true" fillcolor="#000000" stroked="false">
                <v:path arrowok="t"/>
                <v:fill type="solid"/>
              </v:shape>
            </v:group>
            <v:group style="position:absolute;left:13618;top:-2705;width:10;height:20" coordorigin="13618,-2705" coordsize="10,20">
              <v:shape style="position:absolute;left:13618;top:-2705;width:10;height:20" coordorigin="13618,-2705" coordsize="10,20" path="m13618,-2686l13628,-2686,13628,-2705,13618,-2705,13618,-2686xe" filled="true" fillcolor="#000000" stroked="false">
                <v:path arrowok="t"/>
                <v:fill type="solid"/>
              </v:shape>
            </v:group>
            <v:group style="position:absolute;left:13618;top:-2686;width:10;height:20" coordorigin="13618,-2686" coordsize="10,20">
              <v:shape style="position:absolute;left:13618;top:-2686;width:10;height:20" coordorigin="13618,-2686" coordsize="10,20" path="m13618,-2667l13628,-2667,13628,-2686,13618,-2686,13618,-2667xe" filled="true" fillcolor="#000000" stroked="false">
                <v:path arrowok="t"/>
                <v:fill type="solid"/>
              </v:shape>
            </v:group>
            <v:group style="position:absolute;left:13618;top:-2667;width:10;height:20" coordorigin="13618,-2667" coordsize="10,20">
              <v:shape style="position:absolute;left:13618;top:-2667;width:10;height:20" coordorigin="13618,-2667" coordsize="10,20" path="m13618,-2647l13628,-2647,13628,-2667,13618,-2667,13618,-2647xe" filled="true" fillcolor="#000000" stroked="false">
                <v:path arrowok="t"/>
                <v:fill type="solid"/>
              </v:shape>
            </v:group>
            <v:group style="position:absolute;left:13618;top:-2647;width:10;height:20" coordorigin="13618,-2647" coordsize="10,20">
              <v:shape style="position:absolute;left:13618;top:-2647;width:10;height:20" coordorigin="13618,-2647" coordsize="10,20" path="m13618,-2628l13628,-2628,13628,-2647,13618,-2647,13618,-2628xe" filled="true" fillcolor="#000000" stroked="false">
                <v:path arrowok="t"/>
                <v:fill type="solid"/>
              </v:shape>
            </v:group>
            <v:group style="position:absolute;left:13618;top:-2628;width:10;height:20" coordorigin="13618,-2628" coordsize="10,20">
              <v:shape style="position:absolute;left:13618;top:-2628;width:10;height:20" coordorigin="13618,-2628" coordsize="10,20" path="m13618,-2609l13628,-2609,13628,-2628,13618,-2628,13618,-2609xe" filled="true" fillcolor="#000000" stroked="false">
                <v:path arrowok="t"/>
                <v:fill type="solid"/>
              </v:shape>
            </v:group>
            <v:group style="position:absolute;left:13618;top:-2609;width:10;height:20" coordorigin="13618,-2609" coordsize="10,20">
              <v:shape style="position:absolute;left:13618;top:-2609;width:10;height:20" coordorigin="13618,-2609" coordsize="10,20" path="m13618,-2590l13628,-2590,13628,-2609,13618,-2609,13618,-2590xe" filled="true" fillcolor="#000000" stroked="false">
                <v:path arrowok="t"/>
                <v:fill type="solid"/>
              </v:shape>
            </v:group>
            <v:group style="position:absolute;left:13618;top:-2590;width:10;height:20" coordorigin="13618,-2590" coordsize="10,20">
              <v:shape style="position:absolute;left:13618;top:-2590;width:10;height:20" coordorigin="13618,-2590" coordsize="10,20" path="m13618,-2571l13628,-2571,13628,-2590,13618,-2590,13618,-2571xe" filled="true" fillcolor="#000000" stroked="false">
                <v:path arrowok="t"/>
                <v:fill type="solid"/>
              </v:shape>
            </v:group>
            <v:group style="position:absolute;left:13618;top:-2571;width:10;height:20" coordorigin="13618,-2571" coordsize="10,20">
              <v:shape style="position:absolute;left:13618;top:-2571;width:10;height:20" coordorigin="13618,-2571" coordsize="10,20" path="m13618,-2551l13628,-2551,13628,-2571,13618,-2571,13618,-2551xe" filled="true" fillcolor="#000000" stroked="false">
                <v:path arrowok="t"/>
                <v:fill type="solid"/>
              </v:shape>
            </v:group>
            <v:group style="position:absolute;left:13618;top:-2551;width:10;height:20" coordorigin="13618,-2551" coordsize="10,20">
              <v:shape style="position:absolute;left:13618;top:-2551;width:10;height:20" coordorigin="13618,-2551" coordsize="10,20" path="m13618,-2532l13628,-2532,13628,-2551,13618,-2551,13618,-2532xe" filled="true" fillcolor="#000000" stroked="false">
                <v:path arrowok="t"/>
                <v:fill type="solid"/>
              </v:shape>
            </v:group>
            <v:group style="position:absolute;left:13618;top:-2532;width:10;height:20" coordorigin="13618,-2532" coordsize="10,20">
              <v:shape style="position:absolute;left:13618;top:-2532;width:10;height:20" coordorigin="13618,-2532" coordsize="10,20" path="m13618,-2513l13628,-2513,13628,-2532,13618,-2532,13618,-2513xe" filled="true" fillcolor="#000000" stroked="false">
                <v:path arrowok="t"/>
                <v:fill type="solid"/>
              </v:shape>
            </v:group>
            <v:group style="position:absolute;left:13618;top:-2513;width:10;height:20" coordorigin="13618,-2513" coordsize="10,20">
              <v:shape style="position:absolute;left:13618;top:-2513;width:10;height:20" coordorigin="13618,-2513" coordsize="10,20" path="m13618,-2494l13628,-2494,13628,-2513,13618,-2513,13618,-2494xe" filled="true" fillcolor="#000000" stroked="false">
                <v:path arrowok="t"/>
                <v:fill type="solid"/>
              </v:shape>
            </v:group>
            <v:group style="position:absolute;left:13618;top:-2494;width:10;height:20" coordorigin="13618,-2494" coordsize="10,20">
              <v:shape style="position:absolute;left:13618;top:-2494;width:10;height:20" coordorigin="13618,-2494" coordsize="10,20" path="m13618,-2475l13628,-2475,13628,-2494,13618,-2494,13618,-2475xe" filled="true" fillcolor="#000000" stroked="false">
                <v:path arrowok="t"/>
                <v:fill type="solid"/>
              </v:shape>
            </v:group>
            <v:group style="position:absolute;left:13618;top:-2475;width:10;height:20" coordorigin="13618,-2475" coordsize="10,20">
              <v:shape style="position:absolute;left:13618;top:-2475;width:10;height:20" coordorigin="13618,-2475" coordsize="10,20" path="m13618,-2455l13628,-2455,13628,-2475,13618,-2475,13618,-2455xe" filled="true" fillcolor="#000000" stroked="false">
                <v:path arrowok="t"/>
                <v:fill type="solid"/>
              </v:shape>
            </v:group>
            <v:group style="position:absolute;left:13618;top:-2455;width:10;height:20" coordorigin="13618,-2455" coordsize="10,20">
              <v:shape style="position:absolute;left:13618;top:-2455;width:10;height:20" coordorigin="13618,-2455" coordsize="10,20" path="m13618,-2436l13628,-2436,13628,-2455,13618,-2455,13618,-2436xe" filled="true" fillcolor="#000000" stroked="false">
                <v:path arrowok="t"/>
                <v:fill type="solid"/>
              </v:shape>
            </v:group>
            <v:group style="position:absolute;left:13618;top:-2436;width:10;height:20" coordorigin="13618,-2436" coordsize="10,20">
              <v:shape style="position:absolute;left:13618;top:-2436;width:10;height:20" coordorigin="13618,-2436" coordsize="10,20" path="m13618,-2417l13628,-2417,13628,-2436,13618,-2436,13618,-2417xe" filled="true" fillcolor="#000000" stroked="false">
                <v:path arrowok="t"/>
                <v:fill type="solid"/>
              </v:shape>
            </v:group>
            <v:group style="position:absolute;left:13618;top:-2417;width:10;height:20" coordorigin="13618,-2417" coordsize="10,20">
              <v:shape style="position:absolute;left:13618;top:-2417;width:10;height:20" coordorigin="13618,-2417" coordsize="10,20" path="m13618,-2398l13628,-2398,13628,-2417,13618,-2417,13618,-2398xe" filled="true" fillcolor="#000000" stroked="false">
                <v:path arrowok="t"/>
                <v:fill type="solid"/>
              </v:shape>
            </v:group>
            <v:group style="position:absolute;left:13618;top:-2398;width:10;height:20" coordorigin="13618,-2398" coordsize="10,20">
              <v:shape style="position:absolute;left:13618;top:-2398;width:10;height:20" coordorigin="13618,-2398" coordsize="10,20" path="m13618,-2379l13628,-2379,13628,-2398,13618,-2398,13618,-2379xe" filled="true" fillcolor="#000000" stroked="false">
                <v:path arrowok="t"/>
                <v:fill type="solid"/>
              </v:shape>
            </v:group>
            <v:group style="position:absolute;left:13618;top:-2379;width:10;height:20" coordorigin="13618,-2379" coordsize="10,20">
              <v:shape style="position:absolute;left:13618;top:-2379;width:10;height:20" coordorigin="13618,-2379" coordsize="10,20" path="m13618,-2359l13628,-2359,13628,-2379,13618,-2379,13618,-2359xe" filled="true" fillcolor="#000000" stroked="false">
                <v:path arrowok="t"/>
                <v:fill type="solid"/>
              </v:shape>
            </v:group>
            <v:group style="position:absolute;left:13618;top:-2359;width:10;height:20" coordorigin="13618,-2359" coordsize="10,20">
              <v:shape style="position:absolute;left:13618;top:-2359;width:10;height:20" coordorigin="13618,-2359" coordsize="10,20" path="m13618,-2340l13628,-2340,13628,-2359,13618,-2359,13618,-2340xe" filled="true" fillcolor="#000000" stroked="false">
                <v:path arrowok="t"/>
                <v:fill type="solid"/>
              </v:shape>
            </v:group>
            <v:group style="position:absolute;left:13618;top:-2340;width:10;height:20" coordorigin="13618,-2340" coordsize="10,20">
              <v:shape style="position:absolute;left:13618;top:-2340;width:10;height:20" coordorigin="13618,-2340" coordsize="10,20" path="m13618,-2321l13628,-2321,13628,-2340,13618,-2340,13618,-2321xe" filled="true" fillcolor="#000000" stroked="false">
                <v:path arrowok="t"/>
                <v:fill type="solid"/>
              </v:shape>
            </v:group>
            <v:group style="position:absolute;left:13618;top:-2321;width:10;height:20" coordorigin="13618,-2321" coordsize="10,20">
              <v:shape style="position:absolute;left:13618;top:-2321;width:10;height:20" coordorigin="13618,-2321" coordsize="10,20" path="m13618,-2302l13628,-2302,13628,-2321,13618,-2321,13618,-2302xe" filled="true" fillcolor="#000000" stroked="false">
                <v:path arrowok="t"/>
                <v:fill type="solid"/>
              </v:shape>
            </v:group>
            <v:group style="position:absolute;left:13618;top:-2302;width:10;height:20" coordorigin="13618,-2302" coordsize="10,20">
              <v:shape style="position:absolute;left:13618;top:-2302;width:10;height:20" coordorigin="13618,-2302" coordsize="10,20" path="m13618,-2283l13628,-2283,13628,-2302,13618,-2302,13618,-2283xe" filled="true" fillcolor="#000000" stroked="false">
                <v:path arrowok="t"/>
                <v:fill type="solid"/>
              </v:shape>
            </v:group>
            <v:group style="position:absolute;left:13618;top:-2283;width:10;height:20" coordorigin="13618,-2283" coordsize="10,20">
              <v:shape style="position:absolute;left:13618;top:-2283;width:10;height:20" coordorigin="13618,-2283" coordsize="10,20" path="m13618,-2263l13628,-2263,13628,-2283,13618,-2283,13618,-2263xe" filled="true" fillcolor="#000000" stroked="false">
                <v:path arrowok="t"/>
                <v:fill type="solid"/>
              </v:shape>
            </v:group>
            <v:group style="position:absolute;left:13618;top:-2263;width:10;height:20" coordorigin="13618,-2263" coordsize="10,20">
              <v:shape style="position:absolute;left:13618;top:-2263;width:10;height:20" coordorigin="13618,-2263" coordsize="10,20" path="m13618,-2244l13628,-2244,13628,-2263,13618,-2263,13618,-2244xe" filled="true" fillcolor="#000000" stroked="false">
                <v:path arrowok="t"/>
                <v:fill type="solid"/>
              </v:shape>
            </v:group>
            <v:group style="position:absolute;left:13618;top:-2244;width:10;height:20" coordorigin="13618,-2244" coordsize="10,20">
              <v:shape style="position:absolute;left:13618;top:-2244;width:10;height:20" coordorigin="13618,-2244" coordsize="10,20" path="m13618,-2225l13628,-2225,13628,-2244,13618,-2244,13618,-2225xe" filled="true" fillcolor="#000000" stroked="false">
                <v:path arrowok="t"/>
                <v:fill type="solid"/>
              </v:shape>
            </v:group>
            <v:group style="position:absolute;left:13618;top:-2225;width:10;height:20" coordorigin="13618,-2225" coordsize="10,20">
              <v:shape style="position:absolute;left:13618;top:-2225;width:10;height:20" coordorigin="13618,-2225" coordsize="10,20" path="m13618,-2206l13628,-2206,13628,-2225,13618,-2225,13618,-2206xe" filled="true" fillcolor="#000000" stroked="false">
                <v:path arrowok="t"/>
                <v:fill type="solid"/>
              </v:shape>
            </v:group>
            <v:group style="position:absolute;left:13618;top:-2206;width:10;height:20" coordorigin="13618,-2206" coordsize="10,20">
              <v:shape style="position:absolute;left:13618;top:-2206;width:10;height:20" coordorigin="13618,-2206" coordsize="10,20" path="m13618,-2187l13628,-2187,13628,-2206,13618,-2206,13618,-2187xe" filled="true" fillcolor="#000000" stroked="false">
                <v:path arrowok="t"/>
                <v:fill type="solid"/>
              </v:shape>
            </v:group>
            <v:group style="position:absolute;left:13618;top:-2187;width:10;height:20" coordorigin="13618,-2187" coordsize="10,20">
              <v:shape style="position:absolute;left:13618;top:-2187;width:10;height:20" coordorigin="13618,-2187" coordsize="10,20" path="m13618,-2167l13628,-2167,13628,-2187,13618,-2187,13618,-2167xe" filled="true" fillcolor="#000000" stroked="false">
                <v:path arrowok="t"/>
                <v:fill type="solid"/>
              </v:shape>
            </v:group>
            <v:group style="position:absolute;left:13618;top:-2167;width:10;height:20" coordorigin="13618,-2167" coordsize="10,20">
              <v:shape style="position:absolute;left:13618;top:-2167;width:10;height:20" coordorigin="13618,-2167" coordsize="10,20" path="m13618,-2148l13628,-2148,13628,-2167,13618,-2167,13618,-2148xe" filled="true" fillcolor="#000000" stroked="false">
                <v:path arrowok="t"/>
                <v:fill type="solid"/>
              </v:shape>
            </v:group>
            <v:group style="position:absolute;left:13618;top:-2148;width:10;height:20" coordorigin="13618,-2148" coordsize="10,20">
              <v:shape style="position:absolute;left:13618;top:-2148;width:10;height:20" coordorigin="13618,-2148" coordsize="10,20" path="m13618,-2129l13628,-2129,13628,-2148,13618,-2148,13618,-2129xe" filled="true" fillcolor="#000000" stroked="false">
                <v:path arrowok="t"/>
                <v:fill type="solid"/>
              </v:shape>
            </v:group>
            <v:group style="position:absolute;left:13618;top:-2129;width:10;height:20" coordorigin="13618,-2129" coordsize="10,20">
              <v:shape style="position:absolute;left:13618;top:-2129;width:10;height:20" coordorigin="13618,-2129" coordsize="10,20" path="m13618,-2110l13628,-2110,13628,-2129,13618,-2129,13618,-2110xe" filled="true" fillcolor="#000000" stroked="false">
                <v:path arrowok="t"/>
                <v:fill type="solid"/>
              </v:shape>
            </v:group>
            <v:group style="position:absolute;left:13618;top:-2110;width:10;height:20" coordorigin="13618,-2110" coordsize="10,20">
              <v:shape style="position:absolute;left:13618;top:-2110;width:10;height:20" coordorigin="13618,-2110" coordsize="10,20" path="m13618,-2091l13628,-2091,13628,-2110,13618,-2110,13618,-2091xe" filled="true" fillcolor="#000000" stroked="false">
                <v:path arrowok="t"/>
                <v:fill type="solid"/>
              </v:shape>
            </v:group>
            <v:group style="position:absolute;left:13618;top:-2091;width:10;height:20" coordorigin="13618,-2091" coordsize="10,20">
              <v:shape style="position:absolute;left:13618;top:-2091;width:10;height:20" coordorigin="13618,-2091" coordsize="10,20" path="m13618,-2071l13628,-2071,13628,-2091,13618,-2091,13618,-2071xe" filled="true" fillcolor="#000000" stroked="false">
                <v:path arrowok="t"/>
                <v:fill type="solid"/>
              </v:shape>
            </v:group>
            <v:group style="position:absolute;left:13618;top:-2071;width:10;height:20" coordorigin="13618,-2071" coordsize="10,20">
              <v:shape style="position:absolute;left:13618;top:-2071;width:10;height:20" coordorigin="13618,-2071" coordsize="10,20" path="m13618,-2052l13628,-2052,13628,-2071,13618,-2071,13618,-2052xe" filled="true" fillcolor="#000000" stroked="false">
                <v:path arrowok="t"/>
                <v:fill type="solid"/>
              </v:shape>
            </v:group>
            <v:group style="position:absolute;left:13618;top:-2052;width:10;height:20" coordorigin="13618,-2052" coordsize="10,20">
              <v:shape style="position:absolute;left:13618;top:-2052;width:10;height:20" coordorigin="13618,-2052" coordsize="10,20" path="m13618,-2033l13628,-2033,13628,-2052,13618,-2052,13618,-2033xe" filled="true" fillcolor="#000000" stroked="false">
                <v:path arrowok="t"/>
                <v:fill type="solid"/>
              </v:shape>
            </v:group>
            <v:group style="position:absolute;left:13618;top:-2028;width:10;height:2" coordorigin="13618,-2028" coordsize="10,2">
              <v:shape style="position:absolute;left:13618;top:-2028;width:10;height:2" coordorigin="13618,-2028" coordsize="10,0" path="m13618,-2028l13628,-2028e" filled="false" stroked="true" strokeweight=".54001pt" strokecolor="#000000">
                <v:path arrowok="t"/>
              </v:shape>
            </v:group>
            <v:group style="position:absolute;left:14248;top:-2743;width:10;height:20" coordorigin="14248,-2743" coordsize="10,20">
              <v:shape style="position:absolute;left:14248;top:-2743;width:10;height:20" coordorigin="14248,-2743" coordsize="10,20" path="m14248,-2724l14257,-2724,14257,-2743,14248,-2743,14248,-2724xe" filled="true" fillcolor="#000000" stroked="false">
                <v:path arrowok="t"/>
                <v:fill type="solid"/>
              </v:shape>
            </v:group>
            <v:group style="position:absolute;left:14248;top:-2724;width:10;height:20" coordorigin="14248,-2724" coordsize="10,20">
              <v:shape style="position:absolute;left:14248;top:-2724;width:10;height:20" coordorigin="14248,-2724" coordsize="10,20" path="m14248,-2705l14257,-2705,14257,-2724,14248,-2724,14248,-2705xe" filled="true" fillcolor="#000000" stroked="false">
                <v:path arrowok="t"/>
                <v:fill type="solid"/>
              </v:shape>
            </v:group>
            <v:group style="position:absolute;left:14248;top:-2705;width:10;height:20" coordorigin="14248,-2705" coordsize="10,20">
              <v:shape style="position:absolute;left:14248;top:-2705;width:10;height:20" coordorigin="14248,-2705" coordsize="10,20" path="m14248,-2686l14257,-2686,14257,-2705,14248,-2705,14248,-2686xe" filled="true" fillcolor="#000000" stroked="false">
                <v:path arrowok="t"/>
                <v:fill type="solid"/>
              </v:shape>
            </v:group>
            <v:group style="position:absolute;left:14248;top:-2686;width:10;height:20" coordorigin="14248,-2686" coordsize="10,20">
              <v:shape style="position:absolute;left:14248;top:-2686;width:10;height:20" coordorigin="14248,-2686" coordsize="10,20" path="m14248,-2667l14257,-2667,14257,-2686,14248,-2686,14248,-2667xe" filled="true" fillcolor="#000000" stroked="false">
                <v:path arrowok="t"/>
                <v:fill type="solid"/>
              </v:shape>
            </v:group>
            <v:group style="position:absolute;left:14248;top:-2667;width:10;height:20" coordorigin="14248,-2667" coordsize="10,20">
              <v:shape style="position:absolute;left:14248;top:-2667;width:10;height:20" coordorigin="14248,-2667" coordsize="10,20" path="m14248,-2647l14257,-2647,14257,-2667,14248,-2667,14248,-2647xe" filled="true" fillcolor="#000000" stroked="false">
                <v:path arrowok="t"/>
                <v:fill type="solid"/>
              </v:shape>
            </v:group>
            <v:group style="position:absolute;left:14248;top:-2647;width:10;height:20" coordorigin="14248,-2647" coordsize="10,20">
              <v:shape style="position:absolute;left:14248;top:-2647;width:10;height:20" coordorigin="14248,-2647" coordsize="10,20" path="m14248,-2628l14257,-2628,14257,-2647,14248,-2647,14248,-2628xe" filled="true" fillcolor="#000000" stroked="false">
                <v:path arrowok="t"/>
                <v:fill type="solid"/>
              </v:shape>
            </v:group>
            <v:group style="position:absolute;left:14248;top:-2628;width:10;height:20" coordorigin="14248,-2628" coordsize="10,20">
              <v:shape style="position:absolute;left:14248;top:-2628;width:10;height:20" coordorigin="14248,-2628" coordsize="10,20" path="m14248,-2609l14257,-2609,14257,-2628,14248,-2628,14248,-2609xe" filled="true" fillcolor="#000000" stroked="false">
                <v:path arrowok="t"/>
                <v:fill type="solid"/>
              </v:shape>
            </v:group>
            <v:group style="position:absolute;left:14248;top:-2609;width:10;height:20" coordorigin="14248,-2609" coordsize="10,20">
              <v:shape style="position:absolute;left:14248;top:-2609;width:10;height:20" coordorigin="14248,-2609" coordsize="10,20" path="m14248,-2590l14257,-2590,14257,-2609,14248,-2609,14248,-2590xe" filled="true" fillcolor="#000000" stroked="false">
                <v:path arrowok="t"/>
                <v:fill type="solid"/>
              </v:shape>
            </v:group>
            <v:group style="position:absolute;left:14248;top:-2590;width:10;height:20" coordorigin="14248,-2590" coordsize="10,20">
              <v:shape style="position:absolute;left:14248;top:-2590;width:10;height:20" coordorigin="14248,-2590" coordsize="10,20" path="m14248,-2571l14257,-2571,14257,-2590,14248,-2590,14248,-2571xe" filled="true" fillcolor="#000000" stroked="false">
                <v:path arrowok="t"/>
                <v:fill type="solid"/>
              </v:shape>
            </v:group>
            <v:group style="position:absolute;left:14248;top:-2571;width:10;height:20" coordorigin="14248,-2571" coordsize="10,20">
              <v:shape style="position:absolute;left:14248;top:-2571;width:10;height:20" coordorigin="14248,-2571" coordsize="10,20" path="m14248,-2551l14257,-2551,14257,-2571,14248,-2571,14248,-2551xe" filled="true" fillcolor="#000000" stroked="false">
                <v:path arrowok="t"/>
                <v:fill type="solid"/>
              </v:shape>
            </v:group>
            <v:group style="position:absolute;left:14248;top:-2551;width:10;height:20" coordorigin="14248,-2551" coordsize="10,20">
              <v:shape style="position:absolute;left:14248;top:-2551;width:10;height:20" coordorigin="14248,-2551" coordsize="10,20" path="m14248,-2532l14257,-2532,14257,-2551,14248,-2551,14248,-2532xe" filled="true" fillcolor="#000000" stroked="false">
                <v:path arrowok="t"/>
                <v:fill type="solid"/>
              </v:shape>
            </v:group>
            <v:group style="position:absolute;left:14248;top:-2532;width:10;height:20" coordorigin="14248,-2532" coordsize="10,20">
              <v:shape style="position:absolute;left:14248;top:-2532;width:10;height:20" coordorigin="14248,-2532" coordsize="10,20" path="m14248,-2513l14257,-2513,14257,-2532,14248,-2532,14248,-2513xe" filled="true" fillcolor="#000000" stroked="false">
                <v:path arrowok="t"/>
                <v:fill type="solid"/>
              </v:shape>
            </v:group>
            <v:group style="position:absolute;left:14248;top:-2513;width:10;height:20" coordorigin="14248,-2513" coordsize="10,20">
              <v:shape style="position:absolute;left:14248;top:-2513;width:10;height:20" coordorigin="14248,-2513" coordsize="10,20" path="m14248,-2494l14257,-2494,14257,-2513,14248,-2513,14248,-2494xe" filled="true" fillcolor="#000000" stroked="false">
                <v:path arrowok="t"/>
                <v:fill type="solid"/>
              </v:shape>
            </v:group>
            <v:group style="position:absolute;left:14248;top:-2494;width:10;height:20" coordorigin="14248,-2494" coordsize="10,20">
              <v:shape style="position:absolute;left:14248;top:-2494;width:10;height:20" coordorigin="14248,-2494" coordsize="10,20" path="m14248,-2475l14257,-2475,14257,-2494,14248,-2494,14248,-2475xe" filled="true" fillcolor="#000000" stroked="false">
                <v:path arrowok="t"/>
                <v:fill type="solid"/>
              </v:shape>
            </v:group>
            <v:group style="position:absolute;left:14248;top:-2475;width:10;height:20" coordorigin="14248,-2475" coordsize="10,20">
              <v:shape style="position:absolute;left:14248;top:-2475;width:10;height:20" coordorigin="14248,-2475" coordsize="10,20" path="m14248,-2455l14257,-2455,14257,-2475,14248,-2475,14248,-2455xe" filled="true" fillcolor="#000000" stroked="false">
                <v:path arrowok="t"/>
                <v:fill type="solid"/>
              </v:shape>
            </v:group>
            <v:group style="position:absolute;left:14248;top:-2455;width:10;height:20" coordorigin="14248,-2455" coordsize="10,20">
              <v:shape style="position:absolute;left:14248;top:-2455;width:10;height:20" coordorigin="14248,-2455" coordsize="10,20" path="m14248,-2436l14257,-2436,14257,-2455,14248,-2455,14248,-2436xe" filled="true" fillcolor="#000000" stroked="false">
                <v:path arrowok="t"/>
                <v:fill type="solid"/>
              </v:shape>
            </v:group>
            <v:group style="position:absolute;left:14248;top:-2436;width:10;height:20" coordorigin="14248,-2436" coordsize="10,20">
              <v:shape style="position:absolute;left:14248;top:-2436;width:10;height:20" coordorigin="14248,-2436" coordsize="10,20" path="m14248,-2417l14257,-2417,14257,-2436,14248,-2436,14248,-2417xe" filled="true" fillcolor="#000000" stroked="false">
                <v:path arrowok="t"/>
                <v:fill type="solid"/>
              </v:shape>
            </v:group>
            <v:group style="position:absolute;left:14248;top:-2417;width:10;height:20" coordorigin="14248,-2417" coordsize="10,20">
              <v:shape style="position:absolute;left:14248;top:-2417;width:10;height:20" coordorigin="14248,-2417" coordsize="10,20" path="m14248,-2398l14257,-2398,14257,-2417,14248,-2417,14248,-2398xe" filled="true" fillcolor="#000000" stroked="false">
                <v:path arrowok="t"/>
                <v:fill type="solid"/>
              </v:shape>
            </v:group>
            <v:group style="position:absolute;left:14248;top:-2398;width:10;height:20" coordorigin="14248,-2398" coordsize="10,20">
              <v:shape style="position:absolute;left:14248;top:-2398;width:10;height:20" coordorigin="14248,-2398" coordsize="10,20" path="m14248,-2379l14257,-2379,14257,-2398,14248,-2398,14248,-2379xe" filled="true" fillcolor="#000000" stroked="false">
                <v:path arrowok="t"/>
                <v:fill type="solid"/>
              </v:shape>
            </v:group>
            <v:group style="position:absolute;left:14248;top:-2379;width:10;height:20" coordorigin="14248,-2379" coordsize="10,20">
              <v:shape style="position:absolute;left:14248;top:-2379;width:10;height:20" coordorigin="14248,-2379" coordsize="10,20" path="m14248,-2359l14257,-2359,14257,-2379,14248,-2379,14248,-2359xe" filled="true" fillcolor="#000000" stroked="false">
                <v:path arrowok="t"/>
                <v:fill type="solid"/>
              </v:shape>
            </v:group>
            <v:group style="position:absolute;left:14248;top:-2359;width:10;height:20" coordorigin="14248,-2359" coordsize="10,20">
              <v:shape style="position:absolute;left:14248;top:-2359;width:10;height:20" coordorigin="14248,-2359" coordsize="10,20" path="m14248,-2340l14257,-2340,14257,-2359,14248,-2359,14248,-2340xe" filled="true" fillcolor="#000000" stroked="false">
                <v:path arrowok="t"/>
                <v:fill type="solid"/>
              </v:shape>
            </v:group>
            <v:group style="position:absolute;left:14248;top:-2340;width:10;height:20" coordorigin="14248,-2340" coordsize="10,20">
              <v:shape style="position:absolute;left:14248;top:-2340;width:10;height:20" coordorigin="14248,-2340" coordsize="10,20" path="m14248,-2321l14257,-2321,14257,-2340,14248,-2340,14248,-2321xe" filled="true" fillcolor="#000000" stroked="false">
                <v:path arrowok="t"/>
                <v:fill type="solid"/>
              </v:shape>
            </v:group>
            <v:group style="position:absolute;left:14248;top:-2321;width:10;height:20" coordorigin="14248,-2321" coordsize="10,20">
              <v:shape style="position:absolute;left:14248;top:-2321;width:10;height:20" coordorigin="14248,-2321" coordsize="10,20" path="m14248,-2302l14257,-2302,14257,-2321,14248,-2321,14248,-2302xe" filled="true" fillcolor="#000000" stroked="false">
                <v:path arrowok="t"/>
                <v:fill type="solid"/>
              </v:shape>
            </v:group>
            <v:group style="position:absolute;left:14248;top:-2302;width:10;height:20" coordorigin="14248,-2302" coordsize="10,20">
              <v:shape style="position:absolute;left:14248;top:-2302;width:10;height:20" coordorigin="14248,-2302" coordsize="10,20" path="m14248,-2283l14257,-2283,14257,-2302,14248,-2302,14248,-2283xe" filled="true" fillcolor="#000000" stroked="false">
                <v:path arrowok="t"/>
                <v:fill type="solid"/>
              </v:shape>
            </v:group>
            <v:group style="position:absolute;left:14248;top:-2283;width:10;height:20" coordorigin="14248,-2283" coordsize="10,20">
              <v:shape style="position:absolute;left:14248;top:-2283;width:10;height:20" coordorigin="14248,-2283" coordsize="10,20" path="m14248,-2263l14257,-2263,14257,-2283,14248,-2283,14248,-2263xe" filled="true" fillcolor="#000000" stroked="false">
                <v:path arrowok="t"/>
                <v:fill type="solid"/>
              </v:shape>
            </v:group>
            <v:group style="position:absolute;left:14248;top:-2263;width:10;height:20" coordorigin="14248,-2263" coordsize="10,20">
              <v:shape style="position:absolute;left:14248;top:-2263;width:10;height:20" coordorigin="14248,-2263" coordsize="10,20" path="m14248,-2244l14257,-2244,14257,-2263,14248,-2263,14248,-2244xe" filled="true" fillcolor="#000000" stroked="false">
                <v:path arrowok="t"/>
                <v:fill type="solid"/>
              </v:shape>
            </v:group>
            <v:group style="position:absolute;left:14248;top:-2244;width:10;height:20" coordorigin="14248,-2244" coordsize="10,20">
              <v:shape style="position:absolute;left:14248;top:-2244;width:10;height:20" coordorigin="14248,-2244" coordsize="10,20" path="m14248,-2225l14257,-2225,14257,-2244,14248,-2244,14248,-2225xe" filled="true" fillcolor="#000000" stroked="false">
                <v:path arrowok="t"/>
                <v:fill type="solid"/>
              </v:shape>
            </v:group>
            <v:group style="position:absolute;left:14248;top:-2225;width:10;height:20" coordorigin="14248,-2225" coordsize="10,20">
              <v:shape style="position:absolute;left:14248;top:-2225;width:10;height:20" coordorigin="14248,-2225" coordsize="10,20" path="m14248,-2206l14257,-2206,14257,-2225,14248,-2225,14248,-2206xe" filled="true" fillcolor="#000000" stroked="false">
                <v:path arrowok="t"/>
                <v:fill type="solid"/>
              </v:shape>
            </v:group>
            <v:group style="position:absolute;left:14248;top:-2206;width:10;height:20" coordorigin="14248,-2206" coordsize="10,20">
              <v:shape style="position:absolute;left:14248;top:-2206;width:10;height:20" coordorigin="14248,-2206" coordsize="10,20" path="m14248,-2187l14257,-2187,14257,-2206,14248,-2206,14248,-2187xe" filled="true" fillcolor="#000000" stroked="false">
                <v:path arrowok="t"/>
                <v:fill type="solid"/>
              </v:shape>
            </v:group>
            <v:group style="position:absolute;left:14248;top:-2187;width:10;height:20" coordorigin="14248,-2187" coordsize="10,20">
              <v:shape style="position:absolute;left:14248;top:-2187;width:10;height:20" coordorigin="14248,-2187" coordsize="10,20" path="m14248,-2167l14257,-2167,14257,-2187,14248,-2187,14248,-2167xe" filled="true" fillcolor="#000000" stroked="false">
                <v:path arrowok="t"/>
                <v:fill type="solid"/>
              </v:shape>
            </v:group>
            <v:group style="position:absolute;left:14248;top:-2167;width:10;height:20" coordorigin="14248,-2167" coordsize="10,20">
              <v:shape style="position:absolute;left:14248;top:-2167;width:10;height:20" coordorigin="14248,-2167" coordsize="10,20" path="m14248,-2148l14257,-2148,14257,-2167,14248,-2167,14248,-2148xe" filled="true" fillcolor="#000000" stroked="false">
                <v:path arrowok="t"/>
                <v:fill type="solid"/>
              </v:shape>
            </v:group>
            <v:group style="position:absolute;left:14248;top:-2148;width:10;height:20" coordorigin="14248,-2148" coordsize="10,20">
              <v:shape style="position:absolute;left:14248;top:-2148;width:10;height:20" coordorigin="14248,-2148" coordsize="10,20" path="m14248,-2129l14257,-2129,14257,-2148,14248,-2148,14248,-2129xe" filled="true" fillcolor="#000000" stroked="false">
                <v:path arrowok="t"/>
                <v:fill type="solid"/>
              </v:shape>
            </v:group>
            <v:group style="position:absolute;left:14248;top:-2129;width:10;height:20" coordorigin="14248,-2129" coordsize="10,20">
              <v:shape style="position:absolute;left:14248;top:-2129;width:10;height:20" coordorigin="14248,-2129" coordsize="10,20" path="m14248,-2110l14257,-2110,14257,-2129,14248,-2129,14248,-2110xe" filled="true" fillcolor="#000000" stroked="false">
                <v:path arrowok="t"/>
                <v:fill type="solid"/>
              </v:shape>
            </v:group>
            <v:group style="position:absolute;left:14248;top:-2110;width:10;height:20" coordorigin="14248,-2110" coordsize="10,20">
              <v:shape style="position:absolute;left:14248;top:-2110;width:10;height:20" coordorigin="14248,-2110" coordsize="10,20" path="m14248,-2091l14257,-2091,14257,-2110,14248,-2110,14248,-2091xe" filled="true" fillcolor="#000000" stroked="false">
                <v:path arrowok="t"/>
                <v:fill type="solid"/>
              </v:shape>
            </v:group>
            <v:group style="position:absolute;left:14248;top:-2091;width:10;height:20" coordorigin="14248,-2091" coordsize="10,20">
              <v:shape style="position:absolute;left:14248;top:-2091;width:10;height:20" coordorigin="14248,-2091" coordsize="10,20" path="m14248,-2071l14257,-2071,14257,-2091,14248,-2091,14248,-2071xe" filled="true" fillcolor="#000000" stroked="false">
                <v:path arrowok="t"/>
                <v:fill type="solid"/>
              </v:shape>
            </v:group>
            <v:group style="position:absolute;left:14248;top:-2071;width:10;height:20" coordorigin="14248,-2071" coordsize="10,20">
              <v:shape style="position:absolute;left:14248;top:-2071;width:10;height:20" coordorigin="14248,-2071" coordsize="10,20" path="m14248,-2052l14257,-2052,14257,-2071,14248,-2071,14248,-2052xe" filled="true" fillcolor="#000000" stroked="false">
                <v:path arrowok="t"/>
                <v:fill type="solid"/>
              </v:shape>
            </v:group>
            <v:group style="position:absolute;left:14248;top:-2052;width:10;height:20" coordorigin="14248,-2052" coordsize="10,20">
              <v:shape style="position:absolute;left:14248;top:-2052;width:10;height:20" coordorigin="14248,-2052" coordsize="10,20" path="m14248,-2033l14257,-2033,14257,-2052,14248,-2052,14248,-2033xe" filled="true" fillcolor="#000000" stroked="false">
                <v:path arrowok="t"/>
                <v:fill type="solid"/>
              </v:shape>
            </v:group>
            <v:group style="position:absolute;left:14248;top:-2028;width:10;height:2" coordorigin="14248,-2028" coordsize="10,2">
              <v:shape style="position:absolute;left:14248;top:-2028;width:10;height:2" coordorigin="14248,-2028" coordsize="10,0" path="m14248,-2028l14257,-2028e" filled="false" stroked="true" strokeweight=".54001pt" strokecolor="#000000">
                <v:path arrowok="t"/>
              </v:shape>
              <v:shape style="position:absolute;left:1332;top:-2022;width:1947;height:10" type="#_x0000_t75" stroked="false">
                <v:imagedata r:id="rId90" o:title=""/>
              </v:shape>
              <v:shape style="position:absolute;left:3274;top:-2022;width:1564;height:10" type="#_x0000_t75" stroked="false">
                <v:imagedata r:id="rId97" o:title=""/>
              </v:shape>
              <v:shape style="position:absolute;left:4833;top:-2022;width:3407;height:10" type="#_x0000_t75" stroked="false">
                <v:imagedata r:id="rId66" o:title=""/>
              </v:shape>
              <v:shape style="position:absolute;left:8235;top:-2022;width:7274;height:10" type="#_x0000_t75" stroked="false">
                <v:imagedata r:id="rId113" o:title=""/>
              </v:shape>
            </v:group>
            <v:group style="position:absolute;left:3279;top:-2013;width:10;height:20" coordorigin="3279,-2013" coordsize="10,20">
              <v:shape style="position:absolute;left:3279;top:-2013;width:10;height:20" coordorigin="3279,-2013" coordsize="10,20" path="m3279,-1993l3288,-1993,3288,-2013,3279,-2013,3279,-1993xe" filled="true" fillcolor="#000000" stroked="false">
                <v:path arrowok="t"/>
                <v:fill type="solid"/>
              </v:shape>
            </v:group>
            <v:group style="position:absolute;left:3279;top:-1993;width:10;height:20" coordorigin="3279,-1993" coordsize="10,20">
              <v:shape style="position:absolute;left:3279;top:-1993;width:10;height:20" coordorigin="3279,-1993" coordsize="10,20" path="m3279,-1974l3288,-1974,3288,-1993,3279,-1993,3279,-1974xe" filled="true" fillcolor="#000000" stroked="false">
                <v:path arrowok="t"/>
                <v:fill type="solid"/>
              </v:shape>
            </v:group>
            <v:group style="position:absolute;left:3279;top:-1974;width:10;height:20" coordorigin="3279,-1974" coordsize="10,20">
              <v:shape style="position:absolute;left:3279;top:-1974;width:10;height:20" coordorigin="3279,-1974" coordsize="10,20" path="m3279,-1955l3288,-1955,3288,-1974,3279,-1974,3279,-1955xe" filled="true" fillcolor="#000000" stroked="false">
                <v:path arrowok="t"/>
                <v:fill type="solid"/>
              </v:shape>
            </v:group>
            <v:group style="position:absolute;left:3279;top:-1955;width:10;height:20" coordorigin="3279,-1955" coordsize="10,20">
              <v:shape style="position:absolute;left:3279;top:-1955;width:10;height:20" coordorigin="3279,-1955" coordsize="10,20" path="m3279,-1936l3288,-1936,3288,-1955,3279,-1955,3279,-1936xe" filled="true" fillcolor="#000000" stroked="false">
                <v:path arrowok="t"/>
                <v:fill type="solid"/>
              </v:shape>
            </v:group>
            <v:group style="position:absolute;left:3279;top:-1936;width:10;height:20" coordorigin="3279,-1936" coordsize="10,20">
              <v:shape style="position:absolute;left:3279;top:-1936;width:10;height:20" coordorigin="3279,-1936" coordsize="10,20" path="m3279,-1917l3288,-1917,3288,-1936,3279,-1936,3279,-1917xe" filled="true" fillcolor="#000000" stroked="false">
                <v:path arrowok="t"/>
                <v:fill type="solid"/>
              </v:shape>
            </v:group>
            <v:group style="position:absolute;left:3279;top:-1917;width:10;height:20" coordorigin="3279,-1917" coordsize="10,20">
              <v:shape style="position:absolute;left:3279;top:-1917;width:10;height:20" coordorigin="3279,-1917" coordsize="10,20" path="m3279,-1897l3288,-1897,3288,-1917,3279,-1917,3279,-1897xe" filled="true" fillcolor="#000000" stroked="false">
                <v:path arrowok="t"/>
                <v:fill type="solid"/>
              </v:shape>
            </v:group>
            <v:group style="position:absolute;left:3279;top:-1897;width:10;height:20" coordorigin="3279,-1897" coordsize="10,20">
              <v:shape style="position:absolute;left:3279;top:-1897;width:10;height:20" coordorigin="3279,-1897" coordsize="10,20" path="m3279,-1878l3288,-1878,3288,-1897,3279,-1897,3279,-1878xe" filled="true" fillcolor="#000000" stroked="false">
                <v:path arrowok="t"/>
                <v:fill type="solid"/>
              </v:shape>
            </v:group>
            <v:group style="position:absolute;left:3279;top:-1878;width:10;height:20" coordorigin="3279,-1878" coordsize="10,20">
              <v:shape style="position:absolute;left:3279;top:-1878;width:10;height:20" coordorigin="3279,-1878" coordsize="10,20" path="m3279,-1859l3288,-1859,3288,-1878,3279,-1878,3279,-1859xe" filled="true" fillcolor="#000000" stroked="false">
                <v:path arrowok="t"/>
                <v:fill type="solid"/>
              </v:shape>
            </v:group>
            <v:group style="position:absolute;left:3279;top:-1859;width:10;height:20" coordorigin="3279,-1859" coordsize="10,20">
              <v:shape style="position:absolute;left:3279;top:-1859;width:10;height:20" coordorigin="3279,-1859" coordsize="10,20" path="m3279,-1840l3288,-1840,3288,-1859,3279,-1859,3279,-1840xe" filled="true" fillcolor="#000000" stroked="false">
                <v:path arrowok="t"/>
                <v:fill type="solid"/>
              </v:shape>
            </v:group>
            <v:group style="position:absolute;left:3279;top:-1840;width:10;height:20" coordorigin="3279,-1840" coordsize="10,20">
              <v:shape style="position:absolute;left:3279;top:-1840;width:10;height:20" coordorigin="3279,-1840" coordsize="10,20" path="m3279,-1821l3288,-1821,3288,-1840,3279,-1840,3279,-1821xe" filled="true" fillcolor="#000000" stroked="false">
                <v:path arrowok="t"/>
                <v:fill type="solid"/>
              </v:shape>
            </v:group>
            <v:group style="position:absolute;left:3279;top:-1821;width:10;height:20" coordorigin="3279,-1821" coordsize="10,20">
              <v:shape style="position:absolute;left:3279;top:-1821;width:10;height:20" coordorigin="3279,-1821" coordsize="10,20" path="m3279,-1801l3288,-1801,3288,-1821,3279,-1821,3279,-1801xe" filled="true" fillcolor="#000000" stroked="false">
                <v:path arrowok="t"/>
                <v:fill type="solid"/>
              </v:shape>
            </v:group>
            <v:group style="position:absolute;left:3279;top:-1801;width:10;height:20" coordorigin="3279,-1801" coordsize="10,20">
              <v:shape style="position:absolute;left:3279;top:-1801;width:10;height:20" coordorigin="3279,-1801" coordsize="10,20" path="m3279,-1782l3288,-1782,3288,-1801,3279,-1801,3279,-1782xe" filled="true" fillcolor="#000000" stroked="false">
                <v:path arrowok="t"/>
                <v:fill type="solid"/>
              </v:shape>
            </v:group>
            <v:group style="position:absolute;left:3279;top:-1782;width:10;height:20" coordorigin="3279,-1782" coordsize="10,20">
              <v:shape style="position:absolute;left:3279;top:-1782;width:10;height:20" coordorigin="3279,-1782" coordsize="10,20" path="m3279,-1763l3288,-1763,3288,-1782,3279,-1782,3279,-1763xe" filled="true" fillcolor="#000000" stroked="false">
                <v:path arrowok="t"/>
                <v:fill type="solid"/>
              </v:shape>
            </v:group>
            <v:group style="position:absolute;left:3279;top:-1763;width:10;height:20" coordorigin="3279,-1763" coordsize="10,20">
              <v:shape style="position:absolute;left:3279;top:-1763;width:10;height:20" coordorigin="3279,-1763" coordsize="10,20" path="m3279,-1744l3288,-1744,3288,-1763,3279,-1763,3279,-1744xe" filled="true" fillcolor="#000000" stroked="false">
                <v:path arrowok="t"/>
                <v:fill type="solid"/>
              </v:shape>
            </v:group>
            <v:group style="position:absolute;left:3279;top:-1744;width:10;height:20" coordorigin="3279,-1744" coordsize="10,20">
              <v:shape style="position:absolute;left:3279;top:-1744;width:10;height:20" coordorigin="3279,-1744" coordsize="10,20" path="m3279,-1725l3288,-1725,3288,-1744,3279,-1744,3279,-1725xe" filled="true" fillcolor="#000000" stroked="false">
                <v:path arrowok="t"/>
                <v:fill type="solid"/>
              </v:shape>
            </v:group>
            <v:group style="position:absolute;left:3279;top:-1725;width:10;height:20" coordorigin="3279,-1725" coordsize="10,20">
              <v:shape style="position:absolute;left:3279;top:-1725;width:10;height:20" coordorigin="3279,-1725" coordsize="10,20" path="m3279,-1705l3288,-1705,3288,-1725,3279,-1725,3279,-1705xe" filled="true" fillcolor="#000000" stroked="false">
                <v:path arrowok="t"/>
                <v:fill type="solid"/>
              </v:shape>
            </v:group>
            <v:group style="position:absolute;left:3279;top:-1705;width:10;height:20" coordorigin="3279,-1705" coordsize="10,20">
              <v:shape style="position:absolute;left:3279;top:-1705;width:10;height:20" coordorigin="3279,-1705" coordsize="10,20" path="m3279,-1686l3288,-1686,3288,-1705,3279,-1705,3279,-1686xe" filled="true" fillcolor="#000000" stroked="false">
                <v:path arrowok="t"/>
                <v:fill type="solid"/>
              </v:shape>
            </v:group>
            <v:group style="position:absolute;left:3279;top:-1686;width:10;height:20" coordorigin="3279,-1686" coordsize="10,20">
              <v:shape style="position:absolute;left:3279;top:-1686;width:10;height:20" coordorigin="3279,-1686" coordsize="10,20" path="m3279,-1667l3288,-1667,3288,-1686,3279,-1686,3279,-1667xe" filled="true" fillcolor="#000000" stroked="false">
                <v:path arrowok="t"/>
                <v:fill type="solid"/>
              </v:shape>
            </v:group>
            <v:group style="position:absolute;left:3279;top:-1667;width:10;height:20" coordorigin="3279,-1667" coordsize="10,20">
              <v:shape style="position:absolute;left:3279;top:-1667;width:10;height:20" coordorigin="3279,-1667" coordsize="10,20" path="m3279,-1648l3288,-1648,3288,-1667,3279,-1667,3279,-1648xe" filled="true" fillcolor="#000000" stroked="false">
                <v:path arrowok="t"/>
                <v:fill type="solid"/>
              </v:shape>
            </v:group>
            <v:group style="position:absolute;left:3279;top:-1648;width:10;height:20" coordorigin="3279,-1648" coordsize="10,20">
              <v:shape style="position:absolute;left:3279;top:-1648;width:10;height:20" coordorigin="3279,-1648" coordsize="10,20" path="m3279,-1629l3288,-1629,3288,-1648,3279,-1648,3279,-1629xe" filled="true" fillcolor="#000000" stroked="false">
                <v:path arrowok="t"/>
                <v:fill type="solid"/>
              </v:shape>
            </v:group>
            <v:group style="position:absolute;left:3279;top:-1629;width:10;height:20" coordorigin="3279,-1629" coordsize="10,20">
              <v:shape style="position:absolute;left:3279;top:-1629;width:10;height:20" coordorigin="3279,-1629" coordsize="10,20" path="m3279,-1609l3288,-1609,3288,-1629,3279,-1629,3279,-1609xe" filled="true" fillcolor="#000000" stroked="false">
                <v:path arrowok="t"/>
                <v:fill type="solid"/>
              </v:shape>
            </v:group>
            <v:group style="position:absolute;left:3279;top:-1609;width:10;height:20" coordorigin="3279,-1609" coordsize="10,20">
              <v:shape style="position:absolute;left:3279;top:-1609;width:10;height:20" coordorigin="3279,-1609" coordsize="10,20" path="m3279,-1590l3288,-1590,3288,-1609,3279,-1609,3279,-1590xe" filled="true" fillcolor="#000000" stroked="false">
                <v:path arrowok="t"/>
                <v:fill type="solid"/>
              </v:shape>
            </v:group>
            <v:group style="position:absolute;left:3279;top:-1590;width:10;height:20" coordorigin="3279,-1590" coordsize="10,20">
              <v:shape style="position:absolute;left:3279;top:-1590;width:10;height:20" coordorigin="3279,-1590" coordsize="10,20" path="m3279,-1571l3288,-1571,3288,-1590,3279,-1590,3279,-1571xe" filled="true" fillcolor="#000000" stroked="false">
                <v:path arrowok="t"/>
                <v:fill type="solid"/>
              </v:shape>
            </v:group>
            <v:group style="position:absolute;left:3279;top:-1571;width:10;height:20" coordorigin="3279,-1571" coordsize="10,20">
              <v:shape style="position:absolute;left:3279;top:-1571;width:10;height:20" coordorigin="3279,-1571" coordsize="10,20" path="m3279,-1552l3288,-1552,3288,-1571,3279,-1571,3279,-1552xe" filled="true" fillcolor="#000000" stroked="false">
                <v:path arrowok="t"/>
                <v:fill type="solid"/>
              </v:shape>
            </v:group>
            <v:group style="position:absolute;left:3279;top:-1552;width:10;height:20" coordorigin="3279,-1552" coordsize="10,20">
              <v:shape style="position:absolute;left:3279;top:-1552;width:10;height:20" coordorigin="3279,-1552" coordsize="10,20" path="m3279,-1533l3288,-1533,3288,-1552,3279,-1552,3279,-1533xe" filled="true" fillcolor="#000000" stroked="false">
                <v:path arrowok="t"/>
                <v:fill type="solid"/>
              </v:shape>
            </v:group>
            <v:group style="position:absolute;left:3279;top:-1533;width:10;height:20" coordorigin="3279,-1533" coordsize="10,20">
              <v:shape style="position:absolute;left:3279;top:-1533;width:10;height:20" coordorigin="3279,-1533" coordsize="10,20" path="m3279,-1513l3288,-1513,3288,-1533,3279,-1533,3279,-1513xe" filled="true" fillcolor="#000000" stroked="false">
                <v:path arrowok="t"/>
                <v:fill type="solid"/>
              </v:shape>
            </v:group>
            <v:group style="position:absolute;left:3279;top:-1513;width:10;height:20" coordorigin="3279,-1513" coordsize="10,20">
              <v:shape style="position:absolute;left:3279;top:-1513;width:10;height:20" coordorigin="3279,-1513" coordsize="10,20" path="m3279,-1494l3288,-1494,3288,-1513,3279,-1513,3279,-1494xe" filled="true" fillcolor="#000000" stroked="false">
                <v:path arrowok="t"/>
                <v:fill type="solid"/>
              </v:shape>
            </v:group>
            <v:group style="position:absolute;left:3279;top:-1494;width:10;height:20" coordorigin="3279,-1494" coordsize="10,20">
              <v:shape style="position:absolute;left:3279;top:-1494;width:10;height:20" coordorigin="3279,-1494" coordsize="10,20" path="m3279,-1475l3288,-1475,3288,-1494,3279,-1494,3279,-1475xe" filled="true" fillcolor="#000000" stroked="false">
                <v:path arrowok="t"/>
                <v:fill type="solid"/>
              </v:shape>
            </v:group>
            <v:group style="position:absolute;left:3279;top:-1475;width:10;height:20" coordorigin="3279,-1475" coordsize="10,20">
              <v:shape style="position:absolute;left:3279;top:-1475;width:10;height:20" coordorigin="3279,-1475" coordsize="10,20" path="m3279,-1456l3288,-1456,3288,-1475,3279,-1475,3279,-1456xe" filled="true" fillcolor="#000000" stroked="false">
                <v:path arrowok="t"/>
                <v:fill type="solid"/>
              </v:shape>
            </v:group>
            <v:group style="position:absolute;left:3279;top:-1456;width:10;height:20" coordorigin="3279,-1456" coordsize="10,20">
              <v:shape style="position:absolute;left:3279;top:-1456;width:10;height:20" coordorigin="3279,-1456" coordsize="10,20" path="m3279,-1437l3288,-1437,3288,-1456,3279,-1456,3279,-1437xe" filled="true" fillcolor="#000000" stroked="false">
                <v:path arrowok="t"/>
                <v:fill type="solid"/>
              </v:shape>
            </v:group>
            <v:group style="position:absolute;left:3279;top:-1437;width:10;height:20" coordorigin="3279,-1437" coordsize="10,20">
              <v:shape style="position:absolute;left:3279;top:-1437;width:10;height:20" coordorigin="3279,-1437" coordsize="10,20" path="m3279,-1417l3288,-1417,3288,-1437,3279,-1437,3279,-1417xe" filled="true" fillcolor="#000000" stroked="false">
                <v:path arrowok="t"/>
                <v:fill type="solid"/>
              </v:shape>
            </v:group>
            <v:group style="position:absolute;left:3279;top:-1417;width:10;height:20" coordorigin="3279,-1417" coordsize="10,20">
              <v:shape style="position:absolute;left:3279;top:-1417;width:10;height:20" coordorigin="3279,-1417" coordsize="10,20" path="m3279,-1398l3288,-1398,3288,-1417,3279,-1417,3279,-1398xe" filled="true" fillcolor="#000000" stroked="false">
                <v:path arrowok="t"/>
                <v:fill type="solid"/>
              </v:shape>
            </v:group>
            <v:group style="position:absolute;left:3279;top:-1398;width:10;height:20" coordorigin="3279,-1398" coordsize="10,20">
              <v:shape style="position:absolute;left:3279;top:-1398;width:10;height:20" coordorigin="3279,-1398" coordsize="10,20" path="m3279,-1379l3288,-1379,3288,-1398,3279,-1398,3279,-1379xe" filled="true" fillcolor="#000000" stroked="false">
                <v:path arrowok="t"/>
                <v:fill type="solid"/>
              </v:shape>
            </v:group>
            <v:group style="position:absolute;left:3279;top:-1379;width:10;height:20" coordorigin="3279,-1379" coordsize="10,20">
              <v:shape style="position:absolute;left:3279;top:-1379;width:10;height:20" coordorigin="3279,-1379" coordsize="10,20" path="m3279,-1360l3288,-1360,3288,-1379,3279,-1379,3279,-1360xe" filled="true" fillcolor="#000000" stroked="false">
                <v:path arrowok="t"/>
                <v:fill type="solid"/>
              </v:shape>
            </v:group>
            <v:group style="position:absolute;left:3279;top:-1360;width:10;height:20" coordorigin="3279,-1360" coordsize="10,20">
              <v:shape style="position:absolute;left:3279;top:-1360;width:10;height:20" coordorigin="3279,-1360" coordsize="10,20" path="m3279,-1341l3288,-1341,3288,-1360,3279,-1360,3279,-1341xe" filled="true" fillcolor="#000000" stroked="false">
                <v:path arrowok="t"/>
                <v:fill type="solid"/>
              </v:shape>
            </v:group>
            <v:group style="position:absolute;left:3279;top:-1341;width:10;height:20" coordorigin="3279,-1341" coordsize="10,20">
              <v:shape style="position:absolute;left:3279;top:-1341;width:10;height:20" coordorigin="3279,-1341" coordsize="10,20" path="m3279,-1321l3288,-1321,3288,-1341,3279,-1341,3279,-1321xe" filled="true" fillcolor="#000000" stroked="false">
                <v:path arrowok="t"/>
                <v:fill type="solid"/>
              </v:shape>
            </v:group>
            <v:group style="position:absolute;left:3279;top:-1321;width:10;height:20" coordorigin="3279,-1321" coordsize="10,20">
              <v:shape style="position:absolute;left:3279;top:-1321;width:10;height:20" coordorigin="3279,-1321" coordsize="10,20" path="m3279,-1302l3288,-1302,3288,-1321,3279,-1321,3279,-1302xe" filled="true" fillcolor="#000000" stroked="false">
                <v:path arrowok="t"/>
                <v:fill type="solid"/>
              </v:shape>
            </v:group>
            <v:group style="position:absolute;left:3279;top:-1302;width:10;height:20" coordorigin="3279,-1302" coordsize="10,20">
              <v:shape style="position:absolute;left:3279;top:-1302;width:10;height:20" coordorigin="3279,-1302" coordsize="10,20" path="m3279,-1283l3288,-1283,3288,-1302,3279,-1302,3279,-1283xe" filled="true" fillcolor="#000000" stroked="false">
                <v:path arrowok="t"/>
                <v:fill type="solid"/>
              </v:shape>
            </v:group>
            <v:group style="position:absolute;left:3279;top:-1283;width:10;height:20" coordorigin="3279,-1283" coordsize="10,20">
              <v:shape style="position:absolute;left:3279;top:-1283;width:10;height:20" coordorigin="3279,-1283" coordsize="10,20" path="m3279,-1264l3288,-1264,3288,-1283,3279,-1283,3279,-1264xe" filled="true" fillcolor="#000000" stroked="false">
                <v:path arrowok="t"/>
                <v:fill type="solid"/>
              </v:shape>
            </v:group>
            <v:group style="position:absolute;left:3279;top:-1264;width:10;height:20" coordorigin="3279,-1264" coordsize="10,20">
              <v:shape style="position:absolute;left:3279;top:-1264;width:10;height:20" coordorigin="3279,-1264" coordsize="10,20" path="m3279,-1245l3288,-1245,3288,-1264,3279,-1264,3279,-1245xe" filled="true" fillcolor="#000000" stroked="false">
                <v:path arrowok="t"/>
                <v:fill type="solid"/>
              </v:shape>
            </v:group>
            <v:group style="position:absolute;left:3279;top:-1245;width:10;height:20" coordorigin="3279,-1245" coordsize="10,20">
              <v:shape style="position:absolute;left:3279;top:-1245;width:10;height:20" coordorigin="3279,-1245" coordsize="10,20" path="m3279,-1225l3288,-1225,3288,-1245,3279,-1245,3279,-1225xe" filled="true" fillcolor="#000000" stroked="false">
                <v:path arrowok="t"/>
                <v:fill type="solid"/>
              </v:shape>
            </v:group>
            <v:group style="position:absolute;left:3279;top:-1225;width:10;height:20" coordorigin="3279,-1225" coordsize="10,20">
              <v:shape style="position:absolute;left:3279;top:-1225;width:10;height:20" coordorigin="3279,-1225" coordsize="10,20" path="m3279,-1206l3288,-1206,3288,-1225,3279,-1225,3279,-1206xe" filled="true" fillcolor="#000000" stroked="false">
                <v:path arrowok="t"/>
                <v:fill type="solid"/>
              </v:shape>
            </v:group>
            <v:group style="position:absolute;left:3279;top:-1206;width:10;height:20" coordorigin="3279,-1206" coordsize="10,20">
              <v:shape style="position:absolute;left:3279;top:-1206;width:10;height:20" coordorigin="3279,-1206" coordsize="10,20" path="m3279,-1187l3288,-1187,3288,-1206,3279,-1206,3279,-1187xe" filled="true" fillcolor="#000000" stroked="false">
                <v:path arrowok="t"/>
                <v:fill type="solid"/>
              </v:shape>
            </v:group>
            <v:group style="position:absolute;left:3279;top:-1187;width:10;height:20" coordorigin="3279,-1187" coordsize="10,20">
              <v:shape style="position:absolute;left:3279;top:-1187;width:10;height:20" coordorigin="3279,-1187" coordsize="10,20" path="m3279,-1168l3288,-1168,3288,-1187,3279,-1187,3279,-1168xe" filled="true" fillcolor="#000000" stroked="false">
                <v:path arrowok="t"/>
                <v:fill type="solid"/>
              </v:shape>
            </v:group>
            <v:group style="position:absolute;left:3279;top:-1168;width:10;height:20" coordorigin="3279,-1168" coordsize="10,20">
              <v:shape style="position:absolute;left:3279;top:-1168;width:10;height:20" coordorigin="3279,-1168" coordsize="10,20" path="m3279,-1149l3288,-1149,3288,-1168,3279,-1168,3279,-1149xe" filled="true" fillcolor="#000000" stroked="false">
                <v:path arrowok="t"/>
                <v:fill type="solid"/>
              </v:shape>
            </v:group>
            <v:group style="position:absolute;left:3279;top:-1149;width:10;height:20" coordorigin="3279,-1149" coordsize="10,20">
              <v:shape style="position:absolute;left:3279;top:-1149;width:10;height:20" coordorigin="3279,-1149" coordsize="10,20" path="m3279,-1129l3288,-1129,3288,-1149,3279,-1149,3279,-1129xe" filled="true" fillcolor="#000000" stroked="false">
                <v:path arrowok="t"/>
                <v:fill type="solid"/>
              </v:shape>
            </v:group>
            <v:group style="position:absolute;left:3279;top:-1129;width:10;height:20" coordorigin="3279,-1129" coordsize="10,20">
              <v:shape style="position:absolute;left:3279;top:-1129;width:10;height:20" coordorigin="3279,-1129" coordsize="10,20" path="m3279,-1110l3288,-1110,3288,-1129,3279,-1129,3279,-1110xe" filled="true" fillcolor="#000000" stroked="false">
                <v:path arrowok="t"/>
                <v:fill type="solid"/>
              </v:shape>
            </v:group>
            <v:group style="position:absolute;left:3279;top:-1110;width:10;height:20" coordorigin="3279,-1110" coordsize="10,20">
              <v:shape style="position:absolute;left:3279;top:-1110;width:10;height:20" coordorigin="3279,-1110" coordsize="10,20" path="m3279,-1091l3288,-1091,3288,-1110,3279,-1110,3279,-1091xe" filled="true" fillcolor="#000000" stroked="false">
                <v:path arrowok="t"/>
                <v:fill type="solid"/>
              </v:shape>
            </v:group>
            <v:group style="position:absolute;left:3279;top:-1091;width:10;height:20" coordorigin="3279,-1091" coordsize="10,20">
              <v:shape style="position:absolute;left:3279;top:-1091;width:10;height:20" coordorigin="3279,-1091" coordsize="10,20" path="m3279,-1072l3288,-1072,3288,-1091,3279,-1091,3279,-1072xe" filled="true" fillcolor="#000000" stroked="false">
                <v:path arrowok="t"/>
                <v:fill type="solid"/>
              </v:shape>
            </v:group>
            <v:group style="position:absolute;left:4838;top:-2013;width:10;height:20" coordorigin="4838,-2013" coordsize="10,20">
              <v:shape style="position:absolute;left:4838;top:-2013;width:10;height:20" coordorigin="4838,-2013" coordsize="10,20" path="m4838,-1993l4847,-1993,4847,-2013,4838,-2013,4838,-1993xe" filled="true" fillcolor="#000000" stroked="false">
                <v:path arrowok="t"/>
                <v:fill type="solid"/>
              </v:shape>
            </v:group>
            <v:group style="position:absolute;left:4838;top:-1993;width:10;height:20" coordorigin="4838,-1993" coordsize="10,20">
              <v:shape style="position:absolute;left:4838;top:-1993;width:10;height:20" coordorigin="4838,-1993" coordsize="10,20" path="m4838,-1974l4847,-1974,4847,-1993,4838,-1993,4838,-1974xe" filled="true" fillcolor="#000000" stroked="false">
                <v:path arrowok="t"/>
                <v:fill type="solid"/>
              </v:shape>
            </v:group>
            <v:group style="position:absolute;left:4838;top:-1974;width:10;height:20" coordorigin="4838,-1974" coordsize="10,20">
              <v:shape style="position:absolute;left:4838;top:-1974;width:10;height:20" coordorigin="4838,-1974" coordsize="10,20" path="m4838,-1955l4847,-1955,4847,-1974,4838,-1974,4838,-1955xe" filled="true" fillcolor="#000000" stroked="false">
                <v:path arrowok="t"/>
                <v:fill type="solid"/>
              </v:shape>
            </v:group>
            <v:group style="position:absolute;left:4838;top:-1955;width:10;height:20" coordorigin="4838,-1955" coordsize="10,20">
              <v:shape style="position:absolute;left:4838;top:-1955;width:10;height:20" coordorigin="4838,-1955" coordsize="10,20" path="m4838,-1936l4847,-1936,4847,-1955,4838,-1955,4838,-1936xe" filled="true" fillcolor="#000000" stroked="false">
                <v:path arrowok="t"/>
                <v:fill type="solid"/>
              </v:shape>
            </v:group>
            <v:group style="position:absolute;left:4838;top:-1936;width:10;height:20" coordorigin="4838,-1936" coordsize="10,20">
              <v:shape style="position:absolute;left:4838;top:-1936;width:10;height:20" coordorigin="4838,-1936" coordsize="10,20" path="m4838,-1917l4847,-1917,4847,-1936,4838,-1936,4838,-1917xe" filled="true" fillcolor="#000000" stroked="false">
                <v:path arrowok="t"/>
                <v:fill type="solid"/>
              </v:shape>
            </v:group>
            <v:group style="position:absolute;left:4838;top:-1917;width:10;height:20" coordorigin="4838,-1917" coordsize="10,20">
              <v:shape style="position:absolute;left:4838;top:-1917;width:10;height:20" coordorigin="4838,-1917" coordsize="10,20" path="m4838,-1897l4847,-1897,4847,-1917,4838,-1917,4838,-1897xe" filled="true" fillcolor="#000000" stroked="false">
                <v:path arrowok="t"/>
                <v:fill type="solid"/>
              </v:shape>
            </v:group>
            <v:group style="position:absolute;left:4838;top:-1897;width:10;height:20" coordorigin="4838,-1897" coordsize="10,20">
              <v:shape style="position:absolute;left:4838;top:-1897;width:10;height:20" coordorigin="4838,-1897" coordsize="10,20" path="m4838,-1878l4847,-1878,4847,-1897,4838,-1897,4838,-1878xe" filled="true" fillcolor="#000000" stroked="false">
                <v:path arrowok="t"/>
                <v:fill type="solid"/>
              </v:shape>
            </v:group>
            <v:group style="position:absolute;left:4838;top:-1878;width:10;height:20" coordorigin="4838,-1878" coordsize="10,20">
              <v:shape style="position:absolute;left:4838;top:-1878;width:10;height:20" coordorigin="4838,-1878" coordsize="10,20" path="m4838,-1859l4847,-1859,4847,-1878,4838,-1878,4838,-1859xe" filled="true" fillcolor="#000000" stroked="false">
                <v:path arrowok="t"/>
                <v:fill type="solid"/>
              </v:shape>
            </v:group>
            <v:group style="position:absolute;left:4838;top:-1859;width:10;height:20" coordorigin="4838,-1859" coordsize="10,20">
              <v:shape style="position:absolute;left:4838;top:-1859;width:10;height:20" coordorigin="4838,-1859" coordsize="10,20" path="m4838,-1840l4847,-1840,4847,-1859,4838,-1859,4838,-1840xe" filled="true" fillcolor="#000000" stroked="false">
                <v:path arrowok="t"/>
                <v:fill type="solid"/>
              </v:shape>
            </v:group>
            <v:group style="position:absolute;left:4838;top:-1840;width:10;height:20" coordorigin="4838,-1840" coordsize="10,20">
              <v:shape style="position:absolute;left:4838;top:-1840;width:10;height:20" coordorigin="4838,-1840" coordsize="10,20" path="m4838,-1821l4847,-1821,4847,-1840,4838,-1840,4838,-1821xe" filled="true" fillcolor="#000000" stroked="false">
                <v:path arrowok="t"/>
                <v:fill type="solid"/>
              </v:shape>
            </v:group>
            <v:group style="position:absolute;left:4838;top:-1821;width:10;height:20" coordorigin="4838,-1821" coordsize="10,20">
              <v:shape style="position:absolute;left:4838;top:-1821;width:10;height:20" coordorigin="4838,-1821" coordsize="10,20" path="m4838,-1801l4847,-1801,4847,-1821,4838,-1821,4838,-1801xe" filled="true" fillcolor="#000000" stroked="false">
                <v:path arrowok="t"/>
                <v:fill type="solid"/>
              </v:shape>
            </v:group>
            <v:group style="position:absolute;left:4838;top:-1801;width:10;height:20" coordorigin="4838,-1801" coordsize="10,20">
              <v:shape style="position:absolute;left:4838;top:-1801;width:10;height:20" coordorigin="4838,-1801" coordsize="10,20" path="m4838,-1782l4847,-1782,4847,-1801,4838,-1801,4838,-1782xe" filled="true" fillcolor="#000000" stroked="false">
                <v:path arrowok="t"/>
                <v:fill type="solid"/>
              </v:shape>
            </v:group>
            <v:group style="position:absolute;left:4838;top:-1782;width:10;height:20" coordorigin="4838,-1782" coordsize="10,20">
              <v:shape style="position:absolute;left:4838;top:-1782;width:10;height:20" coordorigin="4838,-1782" coordsize="10,20" path="m4838,-1763l4847,-1763,4847,-1782,4838,-1782,4838,-1763xe" filled="true" fillcolor="#000000" stroked="false">
                <v:path arrowok="t"/>
                <v:fill type="solid"/>
              </v:shape>
            </v:group>
            <v:group style="position:absolute;left:4838;top:-1763;width:10;height:20" coordorigin="4838,-1763" coordsize="10,20">
              <v:shape style="position:absolute;left:4838;top:-1763;width:10;height:20" coordorigin="4838,-1763" coordsize="10,20" path="m4838,-1744l4847,-1744,4847,-1763,4838,-1763,4838,-1744xe" filled="true" fillcolor="#000000" stroked="false">
                <v:path arrowok="t"/>
                <v:fill type="solid"/>
              </v:shape>
            </v:group>
            <v:group style="position:absolute;left:4838;top:-1744;width:10;height:20" coordorigin="4838,-1744" coordsize="10,20">
              <v:shape style="position:absolute;left:4838;top:-1744;width:10;height:20" coordorigin="4838,-1744" coordsize="10,20" path="m4838,-1725l4847,-1725,4847,-1744,4838,-1744,4838,-1725xe" filled="true" fillcolor="#000000" stroked="false">
                <v:path arrowok="t"/>
                <v:fill type="solid"/>
              </v:shape>
            </v:group>
            <v:group style="position:absolute;left:4838;top:-1725;width:10;height:20" coordorigin="4838,-1725" coordsize="10,20">
              <v:shape style="position:absolute;left:4838;top:-1725;width:10;height:20" coordorigin="4838,-1725" coordsize="10,20" path="m4838,-1705l4847,-1705,4847,-1725,4838,-1725,4838,-1705xe" filled="true" fillcolor="#000000" stroked="false">
                <v:path arrowok="t"/>
                <v:fill type="solid"/>
              </v:shape>
            </v:group>
            <v:group style="position:absolute;left:4838;top:-1705;width:10;height:20" coordorigin="4838,-1705" coordsize="10,20">
              <v:shape style="position:absolute;left:4838;top:-1705;width:10;height:20" coordorigin="4838,-1705" coordsize="10,20" path="m4838,-1686l4847,-1686,4847,-1705,4838,-1705,4838,-1686xe" filled="true" fillcolor="#000000" stroked="false">
                <v:path arrowok="t"/>
                <v:fill type="solid"/>
              </v:shape>
            </v:group>
            <v:group style="position:absolute;left:4838;top:-1686;width:10;height:20" coordorigin="4838,-1686" coordsize="10,20">
              <v:shape style="position:absolute;left:4838;top:-1686;width:10;height:20" coordorigin="4838,-1686" coordsize="10,20" path="m4838,-1667l4847,-1667,4847,-1686,4838,-1686,4838,-1667xe" filled="true" fillcolor="#000000" stroked="false">
                <v:path arrowok="t"/>
                <v:fill type="solid"/>
              </v:shape>
            </v:group>
            <v:group style="position:absolute;left:4838;top:-1667;width:10;height:20" coordorigin="4838,-1667" coordsize="10,20">
              <v:shape style="position:absolute;left:4838;top:-1667;width:10;height:20" coordorigin="4838,-1667" coordsize="10,20" path="m4838,-1648l4847,-1648,4847,-1667,4838,-1667,4838,-1648xe" filled="true" fillcolor="#000000" stroked="false">
                <v:path arrowok="t"/>
                <v:fill type="solid"/>
              </v:shape>
            </v:group>
            <v:group style="position:absolute;left:4838;top:-1648;width:10;height:20" coordorigin="4838,-1648" coordsize="10,20">
              <v:shape style="position:absolute;left:4838;top:-1648;width:10;height:20" coordorigin="4838,-1648" coordsize="10,20" path="m4838,-1629l4847,-1629,4847,-1648,4838,-1648,4838,-1629xe" filled="true" fillcolor="#000000" stroked="false">
                <v:path arrowok="t"/>
                <v:fill type="solid"/>
              </v:shape>
            </v:group>
            <v:group style="position:absolute;left:4838;top:-1629;width:10;height:20" coordorigin="4838,-1629" coordsize="10,20">
              <v:shape style="position:absolute;left:4838;top:-1629;width:10;height:20" coordorigin="4838,-1629" coordsize="10,20" path="m4838,-1609l4847,-1609,4847,-1629,4838,-1629,4838,-1609xe" filled="true" fillcolor="#000000" stroked="false">
                <v:path arrowok="t"/>
                <v:fill type="solid"/>
              </v:shape>
            </v:group>
            <v:group style="position:absolute;left:4838;top:-1609;width:10;height:20" coordorigin="4838,-1609" coordsize="10,20">
              <v:shape style="position:absolute;left:4838;top:-1609;width:10;height:20" coordorigin="4838,-1609" coordsize="10,20" path="m4838,-1590l4847,-1590,4847,-1609,4838,-1609,4838,-1590xe" filled="true" fillcolor="#000000" stroked="false">
                <v:path arrowok="t"/>
                <v:fill type="solid"/>
              </v:shape>
            </v:group>
            <v:group style="position:absolute;left:4838;top:-1590;width:10;height:20" coordorigin="4838,-1590" coordsize="10,20">
              <v:shape style="position:absolute;left:4838;top:-1590;width:10;height:20" coordorigin="4838,-1590" coordsize="10,20" path="m4838,-1571l4847,-1571,4847,-1590,4838,-1590,4838,-1571xe" filled="true" fillcolor="#000000" stroked="false">
                <v:path arrowok="t"/>
                <v:fill type="solid"/>
              </v:shape>
            </v:group>
            <v:group style="position:absolute;left:4838;top:-1571;width:10;height:20" coordorigin="4838,-1571" coordsize="10,20">
              <v:shape style="position:absolute;left:4838;top:-1571;width:10;height:20" coordorigin="4838,-1571" coordsize="10,20" path="m4838,-1552l4847,-1552,4847,-1571,4838,-1571,4838,-1552xe" filled="true" fillcolor="#000000" stroked="false">
                <v:path arrowok="t"/>
                <v:fill type="solid"/>
              </v:shape>
            </v:group>
            <v:group style="position:absolute;left:4838;top:-1552;width:10;height:20" coordorigin="4838,-1552" coordsize="10,20">
              <v:shape style="position:absolute;left:4838;top:-1552;width:10;height:20" coordorigin="4838,-1552" coordsize="10,20" path="m4838,-1533l4847,-1533,4847,-1552,4838,-1552,4838,-1533xe" filled="true" fillcolor="#000000" stroked="false">
                <v:path arrowok="t"/>
                <v:fill type="solid"/>
              </v:shape>
            </v:group>
            <v:group style="position:absolute;left:4838;top:-1533;width:10;height:20" coordorigin="4838,-1533" coordsize="10,20">
              <v:shape style="position:absolute;left:4838;top:-1533;width:10;height:20" coordorigin="4838,-1533" coordsize="10,20" path="m4838,-1513l4847,-1513,4847,-1533,4838,-1533,4838,-1513xe" filled="true" fillcolor="#000000" stroked="false">
                <v:path arrowok="t"/>
                <v:fill type="solid"/>
              </v:shape>
            </v:group>
            <v:group style="position:absolute;left:4838;top:-1513;width:10;height:20" coordorigin="4838,-1513" coordsize="10,20">
              <v:shape style="position:absolute;left:4838;top:-1513;width:10;height:20" coordorigin="4838,-1513" coordsize="10,20" path="m4838,-1494l4847,-1494,4847,-1513,4838,-1513,4838,-1494xe" filled="true" fillcolor="#000000" stroked="false">
                <v:path arrowok="t"/>
                <v:fill type="solid"/>
              </v:shape>
            </v:group>
            <v:group style="position:absolute;left:4838;top:-1494;width:10;height:20" coordorigin="4838,-1494" coordsize="10,20">
              <v:shape style="position:absolute;left:4838;top:-1494;width:10;height:20" coordorigin="4838,-1494" coordsize="10,20" path="m4838,-1475l4847,-1475,4847,-1494,4838,-1494,4838,-1475xe" filled="true" fillcolor="#000000" stroked="false">
                <v:path arrowok="t"/>
                <v:fill type="solid"/>
              </v:shape>
            </v:group>
            <v:group style="position:absolute;left:4838;top:-1475;width:10;height:20" coordorigin="4838,-1475" coordsize="10,20">
              <v:shape style="position:absolute;left:4838;top:-1475;width:10;height:20" coordorigin="4838,-1475" coordsize="10,20" path="m4838,-1456l4847,-1456,4847,-1475,4838,-1475,4838,-1456xe" filled="true" fillcolor="#000000" stroked="false">
                <v:path arrowok="t"/>
                <v:fill type="solid"/>
              </v:shape>
            </v:group>
            <v:group style="position:absolute;left:4838;top:-1456;width:10;height:20" coordorigin="4838,-1456" coordsize="10,20">
              <v:shape style="position:absolute;left:4838;top:-1456;width:10;height:20" coordorigin="4838,-1456" coordsize="10,20" path="m4838,-1437l4847,-1437,4847,-1456,4838,-1456,4838,-1437xe" filled="true" fillcolor="#000000" stroked="false">
                <v:path arrowok="t"/>
                <v:fill type="solid"/>
              </v:shape>
            </v:group>
            <v:group style="position:absolute;left:4838;top:-1437;width:10;height:20" coordorigin="4838,-1437" coordsize="10,20">
              <v:shape style="position:absolute;left:4838;top:-1437;width:10;height:20" coordorigin="4838,-1437" coordsize="10,20" path="m4838,-1417l4847,-1417,4847,-1437,4838,-1437,4838,-1417xe" filled="true" fillcolor="#000000" stroked="false">
                <v:path arrowok="t"/>
                <v:fill type="solid"/>
              </v:shape>
            </v:group>
            <v:group style="position:absolute;left:4838;top:-1417;width:10;height:20" coordorigin="4838,-1417" coordsize="10,20">
              <v:shape style="position:absolute;left:4838;top:-1417;width:10;height:20" coordorigin="4838,-1417" coordsize="10,20" path="m4838,-1398l4847,-1398,4847,-1417,4838,-1417,4838,-1398xe" filled="true" fillcolor="#000000" stroked="false">
                <v:path arrowok="t"/>
                <v:fill type="solid"/>
              </v:shape>
            </v:group>
            <v:group style="position:absolute;left:4838;top:-1398;width:10;height:20" coordorigin="4838,-1398" coordsize="10,20">
              <v:shape style="position:absolute;left:4838;top:-1398;width:10;height:20" coordorigin="4838,-1398" coordsize="10,20" path="m4838,-1379l4847,-1379,4847,-1398,4838,-1398,4838,-1379xe" filled="true" fillcolor="#000000" stroked="false">
                <v:path arrowok="t"/>
                <v:fill type="solid"/>
              </v:shape>
            </v:group>
            <v:group style="position:absolute;left:4838;top:-1379;width:10;height:20" coordorigin="4838,-1379" coordsize="10,20">
              <v:shape style="position:absolute;left:4838;top:-1379;width:10;height:20" coordorigin="4838,-1379" coordsize="10,20" path="m4838,-1360l4847,-1360,4847,-1379,4838,-1379,4838,-1360xe" filled="true" fillcolor="#000000" stroked="false">
                <v:path arrowok="t"/>
                <v:fill type="solid"/>
              </v:shape>
            </v:group>
            <v:group style="position:absolute;left:4838;top:-1360;width:10;height:20" coordorigin="4838,-1360" coordsize="10,20">
              <v:shape style="position:absolute;left:4838;top:-1360;width:10;height:20" coordorigin="4838,-1360" coordsize="10,20" path="m4838,-1341l4847,-1341,4847,-1360,4838,-1360,4838,-1341xe" filled="true" fillcolor="#000000" stroked="false">
                <v:path arrowok="t"/>
                <v:fill type="solid"/>
              </v:shape>
            </v:group>
            <v:group style="position:absolute;left:4838;top:-1341;width:10;height:20" coordorigin="4838,-1341" coordsize="10,20">
              <v:shape style="position:absolute;left:4838;top:-1341;width:10;height:20" coordorigin="4838,-1341" coordsize="10,20" path="m4838,-1321l4847,-1321,4847,-1341,4838,-1341,4838,-1321xe" filled="true" fillcolor="#000000" stroked="false">
                <v:path arrowok="t"/>
                <v:fill type="solid"/>
              </v:shape>
            </v:group>
            <v:group style="position:absolute;left:4838;top:-1321;width:10;height:20" coordorigin="4838,-1321" coordsize="10,20">
              <v:shape style="position:absolute;left:4838;top:-1321;width:10;height:20" coordorigin="4838,-1321" coordsize="10,20" path="m4838,-1302l4847,-1302,4847,-1321,4838,-1321,4838,-1302xe" filled="true" fillcolor="#000000" stroked="false">
                <v:path arrowok="t"/>
                <v:fill type="solid"/>
              </v:shape>
            </v:group>
            <v:group style="position:absolute;left:4838;top:-1302;width:10;height:20" coordorigin="4838,-1302" coordsize="10,20">
              <v:shape style="position:absolute;left:4838;top:-1302;width:10;height:20" coordorigin="4838,-1302" coordsize="10,20" path="m4838,-1283l4847,-1283,4847,-1302,4838,-1302,4838,-1283xe" filled="true" fillcolor="#000000" stroked="false">
                <v:path arrowok="t"/>
                <v:fill type="solid"/>
              </v:shape>
            </v:group>
            <v:group style="position:absolute;left:4838;top:-1283;width:10;height:20" coordorigin="4838,-1283" coordsize="10,20">
              <v:shape style="position:absolute;left:4838;top:-1283;width:10;height:20" coordorigin="4838,-1283" coordsize="10,20" path="m4838,-1264l4847,-1264,4847,-1283,4838,-1283,4838,-1264xe" filled="true" fillcolor="#000000" stroked="false">
                <v:path arrowok="t"/>
                <v:fill type="solid"/>
              </v:shape>
            </v:group>
            <v:group style="position:absolute;left:4838;top:-1264;width:10;height:20" coordorigin="4838,-1264" coordsize="10,20">
              <v:shape style="position:absolute;left:4838;top:-1264;width:10;height:20" coordorigin="4838,-1264" coordsize="10,20" path="m4838,-1245l4847,-1245,4847,-1264,4838,-1264,4838,-1245xe" filled="true" fillcolor="#000000" stroked="false">
                <v:path arrowok="t"/>
                <v:fill type="solid"/>
              </v:shape>
            </v:group>
            <v:group style="position:absolute;left:4838;top:-1245;width:10;height:20" coordorigin="4838,-1245" coordsize="10,20">
              <v:shape style="position:absolute;left:4838;top:-1245;width:10;height:20" coordorigin="4838,-1245" coordsize="10,20" path="m4838,-1225l4847,-1225,4847,-1245,4838,-1245,4838,-1225xe" filled="true" fillcolor="#000000" stroked="false">
                <v:path arrowok="t"/>
                <v:fill type="solid"/>
              </v:shape>
            </v:group>
            <v:group style="position:absolute;left:4838;top:-1225;width:10;height:20" coordorigin="4838,-1225" coordsize="10,20">
              <v:shape style="position:absolute;left:4838;top:-1225;width:10;height:20" coordorigin="4838,-1225" coordsize="10,20" path="m4838,-1206l4847,-1206,4847,-1225,4838,-1225,4838,-1206xe" filled="true" fillcolor="#000000" stroked="false">
                <v:path arrowok="t"/>
                <v:fill type="solid"/>
              </v:shape>
            </v:group>
            <v:group style="position:absolute;left:4838;top:-1206;width:10;height:20" coordorigin="4838,-1206" coordsize="10,20">
              <v:shape style="position:absolute;left:4838;top:-1206;width:10;height:20" coordorigin="4838,-1206" coordsize="10,20" path="m4838,-1187l4847,-1187,4847,-1206,4838,-1206,4838,-1187xe" filled="true" fillcolor="#000000" stroked="false">
                <v:path arrowok="t"/>
                <v:fill type="solid"/>
              </v:shape>
            </v:group>
            <v:group style="position:absolute;left:4838;top:-1187;width:10;height:20" coordorigin="4838,-1187" coordsize="10,20">
              <v:shape style="position:absolute;left:4838;top:-1187;width:10;height:20" coordorigin="4838,-1187" coordsize="10,20" path="m4838,-1168l4847,-1168,4847,-1187,4838,-1187,4838,-1168xe" filled="true" fillcolor="#000000" stroked="false">
                <v:path arrowok="t"/>
                <v:fill type="solid"/>
              </v:shape>
            </v:group>
            <v:group style="position:absolute;left:4838;top:-1168;width:10;height:20" coordorigin="4838,-1168" coordsize="10,20">
              <v:shape style="position:absolute;left:4838;top:-1168;width:10;height:20" coordorigin="4838,-1168" coordsize="10,20" path="m4838,-1149l4847,-1149,4847,-1168,4838,-1168,4838,-1149xe" filled="true" fillcolor="#000000" stroked="false">
                <v:path arrowok="t"/>
                <v:fill type="solid"/>
              </v:shape>
            </v:group>
            <v:group style="position:absolute;left:4838;top:-1149;width:10;height:20" coordorigin="4838,-1149" coordsize="10,20">
              <v:shape style="position:absolute;left:4838;top:-1149;width:10;height:20" coordorigin="4838,-1149" coordsize="10,20" path="m4838,-1129l4847,-1129,4847,-1149,4838,-1149,4838,-1129xe" filled="true" fillcolor="#000000" stroked="false">
                <v:path arrowok="t"/>
                <v:fill type="solid"/>
              </v:shape>
            </v:group>
            <v:group style="position:absolute;left:4838;top:-1129;width:10;height:20" coordorigin="4838,-1129" coordsize="10,20">
              <v:shape style="position:absolute;left:4838;top:-1129;width:10;height:20" coordorigin="4838,-1129" coordsize="10,20" path="m4838,-1110l4847,-1110,4847,-1129,4838,-1129,4838,-1110xe" filled="true" fillcolor="#000000" stroked="false">
                <v:path arrowok="t"/>
                <v:fill type="solid"/>
              </v:shape>
            </v:group>
            <v:group style="position:absolute;left:4838;top:-1110;width:10;height:20" coordorigin="4838,-1110" coordsize="10,20">
              <v:shape style="position:absolute;left:4838;top:-1110;width:10;height:20" coordorigin="4838,-1110" coordsize="10,20" path="m4838,-1091l4847,-1091,4847,-1110,4838,-1110,4838,-1091xe" filled="true" fillcolor="#000000" stroked="false">
                <v:path arrowok="t"/>
                <v:fill type="solid"/>
              </v:shape>
            </v:group>
            <v:group style="position:absolute;left:4838;top:-1091;width:10;height:20" coordorigin="4838,-1091" coordsize="10,20">
              <v:shape style="position:absolute;left:4838;top:-1091;width:10;height:20" coordorigin="4838,-1091" coordsize="10,20" path="m4838,-1072l4847,-1072,4847,-1091,4838,-1091,4838,-1072xe" filled="true" fillcolor="#000000" stroked="false">
                <v:path arrowok="t"/>
                <v:fill type="solid"/>
              </v:shape>
            </v:group>
            <v:group style="position:absolute;left:4838;top:-1072;width:10;height:20" coordorigin="4838,-1072" coordsize="10,20">
              <v:shape style="position:absolute;left:4838;top:-1072;width:10;height:20" coordorigin="4838,-1072" coordsize="10,20" path="m4838,-1053l4847,-1053,4847,-1072,4838,-1072,4838,-1053xe" filled="true" fillcolor="#000000" stroked="false">
                <v:path arrowok="t"/>
                <v:fill type="solid"/>
              </v:shape>
            </v:group>
            <v:group style="position:absolute;left:4838;top:-1053;width:10;height:20" coordorigin="4838,-1053" coordsize="10,20">
              <v:shape style="position:absolute;left:4838;top:-1053;width:10;height:20" coordorigin="4838,-1053" coordsize="10,20" path="m4838,-1033l4847,-1033,4847,-1053,4838,-1053,4838,-1033xe" filled="true" fillcolor="#000000" stroked="false">
                <v:path arrowok="t"/>
                <v:fill type="solid"/>
              </v:shape>
            </v:group>
            <v:group style="position:absolute;left:4838;top:-1033;width:10;height:20" coordorigin="4838,-1033" coordsize="10,20">
              <v:shape style="position:absolute;left:4838;top:-1033;width:10;height:20" coordorigin="4838,-1033" coordsize="10,20" path="m4838,-1014l4847,-1014,4847,-1033,4838,-1033,4838,-1014xe" filled="true" fillcolor="#000000" stroked="false">
                <v:path arrowok="t"/>
                <v:fill type="solid"/>
              </v:shape>
            </v:group>
            <v:group style="position:absolute;left:4838;top:-1014;width:10;height:20" coordorigin="4838,-1014" coordsize="10,20">
              <v:shape style="position:absolute;left:4838;top:-1014;width:10;height:20" coordorigin="4838,-1014" coordsize="10,20" path="m4838,-995l4847,-995,4847,-1014,4838,-1014,4838,-995xe" filled="true" fillcolor="#000000" stroked="false">
                <v:path arrowok="t"/>
                <v:fill type="solid"/>
              </v:shape>
            </v:group>
            <v:group style="position:absolute;left:4838;top:-995;width:10;height:20" coordorigin="4838,-995" coordsize="10,20">
              <v:shape style="position:absolute;left:4838;top:-995;width:10;height:20" coordorigin="4838,-995" coordsize="10,20" path="m4838,-976l4847,-976,4847,-995,4838,-995,4838,-976xe" filled="true" fillcolor="#000000" stroked="false">
                <v:path arrowok="t"/>
                <v:fill type="solid"/>
              </v:shape>
            </v:group>
            <v:group style="position:absolute;left:5547;top:-2013;width:10;height:20" coordorigin="5547,-2013" coordsize="10,20">
              <v:shape style="position:absolute;left:5547;top:-2013;width:10;height:20" coordorigin="5547,-2013" coordsize="10,20" path="m5547,-1993l5556,-1993,5556,-2013,5547,-2013,5547,-1993xe" filled="true" fillcolor="#000000" stroked="false">
                <v:path arrowok="t"/>
                <v:fill type="solid"/>
              </v:shape>
            </v:group>
            <v:group style="position:absolute;left:5547;top:-1993;width:10;height:20" coordorigin="5547,-1993" coordsize="10,20">
              <v:shape style="position:absolute;left:5547;top:-1993;width:10;height:20" coordorigin="5547,-1993" coordsize="10,20" path="m5547,-1974l5556,-1974,5556,-1993,5547,-1993,5547,-1974xe" filled="true" fillcolor="#000000" stroked="false">
                <v:path arrowok="t"/>
                <v:fill type="solid"/>
              </v:shape>
            </v:group>
            <v:group style="position:absolute;left:5547;top:-1974;width:10;height:20" coordorigin="5547,-1974" coordsize="10,20">
              <v:shape style="position:absolute;left:5547;top:-1974;width:10;height:20" coordorigin="5547,-1974" coordsize="10,20" path="m5547,-1955l5556,-1955,5556,-1974,5547,-1974,5547,-1955xe" filled="true" fillcolor="#000000" stroked="false">
                <v:path arrowok="t"/>
                <v:fill type="solid"/>
              </v:shape>
            </v:group>
            <v:group style="position:absolute;left:5547;top:-1955;width:10;height:20" coordorigin="5547,-1955" coordsize="10,20">
              <v:shape style="position:absolute;left:5547;top:-1955;width:10;height:20" coordorigin="5547,-1955" coordsize="10,20" path="m5547,-1936l5556,-1936,5556,-1955,5547,-1955,5547,-1936xe" filled="true" fillcolor="#000000" stroked="false">
                <v:path arrowok="t"/>
                <v:fill type="solid"/>
              </v:shape>
            </v:group>
            <v:group style="position:absolute;left:5547;top:-1936;width:10;height:20" coordorigin="5547,-1936" coordsize="10,20">
              <v:shape style="position:absolute;left:5547;top:-1936;width:10;height:20" coordorigin="5547,-1936" coordsize="10,20" path="m5547,-1917l5556,-1917,5556,-1936,5547,-1936,5547,-1917xe" filled="true" fillcolor="#000000" stroked="false">
                <v:path arrowok="t"/>
                <v:fill type="solid"/>
              </v:shape>
            </v:group>
            <v:group style="position:absolute;left:5547;top:-1917;width:10;height:20" coordorigin="5547,-1917" coordsize="10,20">
              <v:shape style="position:absolute;left:5547;top:-1917;width:10;height:20" coordorigin="5547,-1917" coordsize="10,20" path="m5547,-1897l5556,-1897,5556,-1917,5547,-1917,5547,-1897xe" filled="true" fillcolor="#000000" stroked="false">
                <v:path arrowok="t"/>
                <v:fill type="solid"/>
              </v:shape>
            </v:group>
            <v:group style="position:absolute;left:5547;top:-1897;width:10;height:20" coordorigin="5547,-1897" coordsize="10,20">
              <v:shape style="position:absolute;left:5547;top:-1897;width:10;height:20" coordorigin="5547,-1897" coordsize="10,20" path="m5547,-1878l5556,-1878,5556,-1897,5547,-1897,5547,-1878xe" filled="true" fillcolor="#000000" stroked="false">
                <v:path arrowok="t"/>
                <v:fill type="solid"/>
              </v:shape>
            </v:group>
            <v:group style="position:absolute;left:5547;top:-1878;width:10;height:20" coordorigin="5547,-1878" coordsize="10,20">
              <v:shape style="position:absolute;left:5547;top:-1878;width:10;height:20" coordorigin="5547,-1878" coordsize="10,20" path="m5547,-1859l5556,-1859,5556,-1878,5547,-1878,5547,-1859xe" filled="true" fillcolor="#000000" stroked="false">
                <v:path arrowok="t"/>
                <v:fill type="solid"/>
              </v:shape>
            </v:group>
            <v:group style="position:absolute;left:5547;top:-1859;width:10;height:20" coordorigin="5547,-1859" coordsize="10,20">
              <v:shape style="position:absolute;left:5547;top:-1859;width:10;height:20" coordorigin="5547,-1859" coordsize="10,20" path="m5547,-1840l5556,-1840,5556,-1859,5547,-1859,5547,-1840xe" filled="true" fillcolor="#000000" stroked="false">
                <v:path arrowok="t"/>
                <v:fill type="solid"/>
              </v:shape>
            </v:group>
            <v:group style="position:absolute;left:5547;top:-1840;width:10;height:20" coordorigin="5547,-1840" coordsize="10,20">
              <v:shape style="position:absolute;left:5547;top:-1840;width:10;height:20" coordorigin="5547,-1840" coordsize="10,20" path="m5547,-1821l5556,-1821,5556,-1840,5547,-1840,5547,-1821xe" filled="true" fillcolor="#000000" stroked="false">
                <v:path arrowok="t"/>
                <v:fill type="solid"/>
              </v:shape>
            </v:group>
            <v:group style="position:absolute;left:5547;top:-1821;width:10;height:20" coordorigin="5547,-1821" coordsize="10,20">
              <v:shape style="position:absolute;left:5547;top:-1821;width:10;height:20" coordorigin="5547,-1821" coordsize="10,20" path="m5547,-1801l5556,-1801,5556,-1821,5547,-1821,5547,-1801xe" filled="true" fillcolor="#000000" stroked="false">
                <v:path arrowok="t"/>
                <v:fill type="solid"/>
              </v:shape>
            </v:group>
            <v:group style="position:absolute;left:5547;top:-1801;width:10;height:20" coordorigin="5547,-1801" coordsize="10,20">
              <v:shape style="position:absolute;left:5547;top:-1801;width:10;height:20" coordorigin="5547,-1801" coordsize="10,20" path="m5547,-1782l5556,-1782,5556,-1801,5547,-1801,5547,-1782xe" filled="true" fillcolor="#000000" stroked="false">
                <v:path arrowok="t"/>
                <v:fill type="solid"/>
              </v:shape>
            </v:group>
            <v:group style="position:absolute;left:5547;top:-1782;width:10;height:20" coordorigin="5547,-1782" coordsize="10,20">
              <v:shape style="position:absolute;left:5547;top:-1782;width:10;height:20" coordorigin="5547,-1782" coordsize="10,20" path="m5547,-1763l5556,-1763,5556,-1782,5547,-1782,5547,-1763xe" filled="true" fillcolor="#000000" stroked="false">
                <v:path arrowok="t"/>
                <v:fill type="solid"/>
              </v:shape>
            </v:group>
            <v:group style="position:absolute;left:5547;top:-1763;width:10;height:20" coordorigin="5547,-1763" coordsize="10,20">
              <v:shape style="position:absolute;left:5547;top:-1763;width:10;height:20" coordorigin="5547,-1763" coordsize="10,20" path="m5547,-1744l5556,-1744,5556,-1763,5547,-1763,5547,-1744xe" filled="true" fillcolor="#000000" stroked="false">
                <v:path arrowok="t"/>
                <v:fill type="solid"/>
              </v:shape>
            </v:group>
            <v:group style="position:absolute;left:5547;top:-1744;width:10;height:20" coordorigin="5547,-1744" coordsize="10,20">
              <v:shape style="position:absolute;left:5547;top:-1744;width:10;height:20" coordorigin="5547,-1744" coordsize="10,20" path="m5547,-1725l5556,-1725,5556,-1744,5547,-1744,5547,-1725xe" filled="true" fillcolor="#000000" stroked="false">
                <v:path arrowok="t"/>
                <v:fill type="solid"/>
              </v:shape>
            </v:group>
            <v:group style="position:absolute;left:5547;top:-1725;width:10;height:20" coordorigin="5547,-1725" coordsize="10,20">
              <v:shape style="position:absolute;left:5547;top:-1725;width:10;height:20" coordorigin="5547,-1725" coordsize="10,20" path="m5547,-1705l5556,-1705,5556,-1725,5547,-1725,5547,-1705xe" filled="true" fillcolor="#000000" stroked="false">
                <v:path arrowok="t"/>
                <v:fill type="solid"/>
              </v:shape>
            </v:group>
            <v:group style="position:absolute;left:5547;top:-1705;width:10;height:20" coordorigin="5547,-1705" coordsize="10,20">
              <v:shape style="position:absolute;left:5547;top:-1705;width:10;height:20" coordorigin="5547,-1705" coordsize="10,20" path="m5547,-1686l5556,-1686,5556,-1705,5547,-1705,5547,-1686xe" filled="true" fillcolor="#000000" stroked="false">
                <v:path arrowok="t"/>
                <v:fill type="solid"/>
              </v:shape>
            </v:group>
            <v:group style="position:absolute;left:5547;top:-1686;width:10;height:20" coordorigin="5547,-1686" coordsize="10,20">
              <v:shape style="position:absolute;left:5547;top:-1686;width:10;height:20" coordorigin="5547,-1686" coordsize="10,20" path="m5547,-1667l5556,-1667,5556,-1686,5547,-1686,5547,-1667xe" filled="true" fillcolor="#000000" stroked="false">
                <v:path arrowok="t"/>
                <v:fill type="solid"/>
              </v:shape>
            </v:group>
            <v:group style="position:absolute;left:5547;top:-1667;width:10;height:20" coordorigin="5547,-1667" coordsize="10,20">
              <v:shape style="position:absolute;left:5547;top:-1667;width:10;height:20" coordorigin="5547,-1667" coordsize="10,20" path="m5547,-1648l5556,-1648,5556,-1667,5547,-1667,5547,-1648xe" filled="true" fillcolor="#000000" stroked="false">
                <v:path arrowok="t"/>
                <v:fill type="solid"/>
              </v:shape>
            </v:group>
            <v:group style="position:absolute;left:5547;top:-1648;width:10;height:20" coordorigin="5547,-1648" coordsize="10,20">
              <v:shape style="position:absolute;left:5547;top:-1648;width:10;height:20" coordorigin="5547,-1648" coordsize="10,20" path="m5547,-1629l5556,-1629,5556,-1648,5547,-1648,5547,-1629xe" filled="true" fillcolor="#000000" stroked="false">
                <v:path arrowok="t"/>
                <v:fill type="solid"/>
              </v:shape>
            </v:group>
            <v:group style="position:absolute;left:5547;top:-1629;width:10;height:20" coordorigin="5547,-1629" coordsize="10,20">
              <v:shape style="position:absolute;left:5547;top:-1629;width:10;height:20" coordorigin="5547,-1629" coordsize="10,20" path="m5547,-1609l5556,-1609,5556,-1629,5547,-1629,5547,-1609xe" filled="true" fillcolor="#000000" stroked="false">
                <v:path arrowok="t"/>
                <v:fill type="solid"/>
              </v:shape>
            </v:group>
            <v:group style="position:absolute;left:5547;top:-1609;width:10;height:20" coordorigin="5547,-1609" coordsize="10,20">
              <v:shape style="position:absolute;left:5547;top:-1609;width:10;height:20" coordorigin="5547,-1609" coordsize="10,20" path="m5547,-1590l5556,-1590,5556,-1609,5547,-1609,5547,-1590xe" filled="true" fillcolor="#000000" stroked="false">
                <v:path arrowok="t"/>
                <v:fill type="solid"/>
              </v:shape>
            </v:group>
            <v:group style="position:absolute;left:5547;top:-1590;width:10;height:20" coordorigin="5547,-1590" coordsize="10,20">
              <v:shape style="position:absolute;left:5547;top:-1590;width:10;height:20" coordorigin="5547,-1590" coordsize="10,20" path="m5547,-1571l5556,-1571,5556,-1590,5547,-1590,5547,-1571xe" filled="true" fillcolor="#000000" stroked="false">
                <v:path arrowok="t"/>
                <v:fill type="solid"/>
              </v:shape>
            </v:group>
            <v:group style="position:absolute;left:5547;top:-1571;width:10;height:20" coordorigin="5547,-1571" coordsize="10,20">
              <v:shape style="position:absolute;left:5547;top:-1571;width:10;height:20" coordorigin="5547,-1571" coordsize="10,20" path="m5547,-1552l5556,-1552,5556,-1571,5547,-1571,5547,-1552xe" filled="true" fillcolor="#000000" stroked="false">
                <v:path arrowok="t"/>
                <v:fill type="solid"/>
              </v:shape>
            </v:group>
            <v:group style="position:absolute;left:5547;top:-1552;width:10;height:20" coordorigin="5547,-1552" coordsize="10,20">
              <v:shape style="position:absolute;left:5547;top:-1552;width:10;height:20" coordorigin="5547,-1552" coordsize="10,20" path="m5547,-1533l5556,-1533,5556,-1552,5547,-1552,5547,-1533xe" filled="true" fillcolor="#000000" stroked="false">
                <v:path arrowok="t"/>
                <v:fill type="solid"/>
              </v:shape>
            </v:group>
            <v:group style="position:absolute;left:5547;top:-1533;width:10;height:20" coordorigin="5547,-1533" coordsize="10,20">
              <v:shape style="position:absolute;left:5547;top:-1533;width:10;height:20" coordorigin="5547,-1533" coordsize="10,20" path="m5547,-1513l5556,-1513,5556,-1533,5547,-1533,5547,-1513xe" filled="true" fillcolor="#000000" stroked="false">
                <v:path arrowok="t"/>
                <v:fill type="solid"/>
              </v:shape>
            </v:group>
            <v:group style="position:absolute;left:5547;top:-1513;width:10;height:20" coordorigin="5547,-1513" coordsize="10,20">
              <v:shape style="position:absolute;left:5547;top:-1513;width:10;height:20" coordorigin="5547,-1513" coordsize="10,20" path="m5547,-1494l5556,-1494,5556,-1513,5547,-1513,5547,-1494xe" filled="true" fillcolor="#000000" stroked="false">
                <v:path arrowok="t"/>
                <v:fill type="solid"/>
              </v:shape>
            </v:group>
            <v:group style="position:absolute;left:5547;top:-1494;width:10;height:20" coordorigin="5547,-1494" coordsize="10,20">
              <v:shape style="position:absolute;left:5547;top:-1494;width:10;height:20" coordorigin="5547,-1494" coordsize="10,20" path="m5547,-1475l5556,-1475,5556,-1494,5547,-1494,5547,-1475xe" filled="true" fillcolor="#000000" stroked="false">
                <v:path arrowok="t"/>
                <v:fill type="solid"/>
              </v:shape>
            </v:group>
            <v:group style="position:absolute;left:5547;top:-1475;width:10;height:20" coordorigin="5547,-1475" coordsize="10,20">
              <v:shape style="position:absolute;left:5547;top:-1475;width:10;height:20" coordorigin="5547,-1475" coordsize="10,20" path="m5547,-1456l5556,-1456,5556,-1475,5547,-1475,5547,-1456xe" filled="true" fillcolor="#000000" stroked="false">
                <v:path arrowok="t"/>
                <v:fill type="solid"/>
              </v:shape>
            </v:group>
            <v:group style="position:absolute;left:5547;top:-1456;width:10;height:20" coordorigin="5547,-1456" coordsize="10,20">
              <v:shape style="position:absolute;left:5547;top:-1456;width:10;height:20" coordorigin="5547,-1456" coordsize="10,20" path="m5547,-1437l5556,-1437,5556,-1456,5547,-1456,5547,-1437xe" filled="true" fillcolor="#000000" stroked="false">
                <v:path arrowok="t"/>
                <v:fill type="solid"/>
              </v:shape>
            </v:group>
            <v:group style="position:absolute;left:5547;top:-1437;width:10;height:20" coordorigin="5547,-1437" coordsize="10,20">
              <v:shape style="position:absolute;left:5547;top:-1437;width:10;height:20" coordorigin="5547,-1437" coordsize="10,20" path="m5547,-1417l5556,-1417,5556,-1437,5547,-1437,5547,-1417xe" filled="true" fillcolor="#000000" stroked="false">
                <v:path arrowok="t"/>
                <v:fill type="solid"/>
              </v:shape>
            </v:group>
            <v:group style="position:absolute;left:5547;top:-1417;width:10;height:20" coordorigin="5547,-1417" coordsize="10,20">
              <v:shape style="position:absolute;left:5547;top:-1417;width:10;height:20" coordorigin="5547,-1417" coordsize="10,20" path="m5547,-1398l5556,-1398,5556,-1417,5547,-1417,5547,-1398xe" filled="true" fillcolor="#000000" stroked="false">
                <v:path arrowok="t"/>
                <v:fill type="solid"/>
              </v:shape>
            </v:group>
            <v:group style="position:absolute;left:5547;top:-1398;width:10;height:20" coordorigin="5547,-1398" coordsize="10,20">
              <v:shape style="position:absolute;left:5547;top:-1398;width:10;height:20" coordorigin="5547,-1398" coordsize="10,20" path="m5547,-1379l5556,-1379,5556,-1398,5547,-1398,5547,-1379xe" filled="true" fillcolor="#000000" stroked="false">
                <v:path arrowok="t"/>
                <v:fill type="solid"/>
              </v:shape>
            </v:group>
            <v:group style="position:absolute;left:5547;top:-1379;width:10;height:20" coordorigin="5547,-1379" coordsize="10,20">
              <v:shape style="position:absolute;left:5547;top:-1379;width:10;height:20" coordorigin="5547,-1379" coordsize="10,20" path="m5547,-1360l5556,-1360,5556,-1379,5547,-1379,5547,-1360xe" filled="true" fillcolor="#000000" stroked="false">
                <v:path arrowok="t"/>
                <v:fill type="solid"/>
              </v:shape>
            </v:group>
            <v:group style="position:absolute;left:5547;top:-1360;width:10;height:20" coordorigin="5547,-1360" coordsize="10,20">
              <v:shape style="position:absolute;left:5547;top:-1360;width:10;height:20" coordorigin="5547,-1360" coordsize="10,20" path="m5547,-1341l5556,-1341,5556,-1360,5547,-1360,5547,-1341xe" filled="true" fillcolor="#000000" stroked="false">
                <v:path arrowok="t"/>
                <v:fill type="solid"/>
              </v:shape>
            </v:group>
            <v:group style="position:absolute;left:5547;top:-1341;width:10;height:20" coordorigin="5547,-1341" coordsize="10,20">
              <v:shape style="position:absolute;left:5547;top:-1341;width:10;height:20" coordorigin="5547,-1341" coordsize="10,20" path="m5547,-1321l5556,-1321,5556,-1341,5547,-1341,5547,-1321xe" filled="true" fillcolor="#000000" stroked="false">
                <v:path arrowok="t"/>
                <v:fill type="solid"/>
              </v:shape>
            </v:group>
            <v:group style="position:absolute;left:5547;top:-1321;width:10;height:20" coordorigin="5547,-1321" coordsize="10,20">
              <v:shape style="position:absolute;left:5547;top:-1321;width:10;height:20" coordorigin="5547,-1321" coordsize="10,20" path="m5547,-1302l5556,-1302,5556,-1321,5547,-1321,5547,-1302xe" filled="true" fillcolor="#000000" stroked="false">
                <v:path arrowok="t"/>
                <v:fill type="solid"/>
              </v:shape>
            </v:group>
            <v:group style="position:absolute;left:5547;top:-1302;width:10;height:20" coordorigin="5547,-1302" coordsize="10,20">
              <v:shape style="position:absolute;left:5547;top:-1302;width:10;height:20" coordorigin="5547,-1302" coordsize="10,20" path="m5547,-1283l5556,-1283,5556,-1302,5547,-1302,5547,-1283xe" filled="true" fillcolor="#000000" stroked="false">
                <v:path arrowok="t"/>
                <v:fill type="solid"/>
              </v:shape>
            </v:group>
            <v:group style="position:absolute;left:5547;top:-1283;width:10;height:20" coordorigin="5547,-1283" coordsize="10,20">
              <v:shape style="position:absolute;left:5547;top:-1283;width:10;height:20" coordorigin="5547,-1283" coordsize="10,20" path="m5547,-1264l5556,-1264,5556,-1283,5547,-1283,5547,-1264xe" filled="true" fillcolor="#000000" stroked="false">
                <v:path arrowok="t"/>
                <v:fill type="solid"/>
              </v:shape>
            </v:group>
            <v:group style="position:absolute;left:5547;top:-1264;width:10;height:20" coordorigin="5547,-1264" coordsize="10,20">
              <v:shape style="position:absolute;left:5547;top:-1264;width:10;height:20" coordorigin="5547,-1264" coordsize="10,20" path="m5547,-1245l5556,-1245,5556,-1264,5547,-1264,5547,-1245xe" filled="true" fillcolor="#000000" stroked="false">
                <v:path arrowok="t"/>
                <v:fill type="solid"/>
              </v:shape>
            </v:group>
            <v:group style="position:absolute;left:5547;top:-1245;width:10;height:20" coordorigin="5547,-1245" coordsize="10,20">
              <v:shape style="position:absolute;left:5547;top:-1245;width:10;height:20" coordorigin="5547,-1245" coordsize="10,20" path="m5547,-1225l5556,-1225,5556,-1245,5547,-1245,5547,-1225xe" filled="true" fillcolor="#000000" stroked="false">
                <v:path arrowok="t"/>
                <v:fill type="solid"/>
              </v:shape>
            </v:group>
            <v:group style="position:absolute;left:5547;top:-1225;width:10;height:20" coordorigin="5547,-1225" coordsize="10,20">
              <v:shape style="position:absolute;left:5547;top:-1225;width:10;height:20" coordorigin="5547,-1225" coordsize="10,20" path="m5547,-1206l5556,-1206,5556,-1225,5547,-1225,5547,-1206xe" filled="true" fillcolor="#000000" stroked="false">
                <v:path arrowok="t"/>
                <v:fill type="solid"/>
              </v:shape>
            </v:group>
            <v:group style="position:absolute;left:5547;top:-1206;width:10;height:20" coordorigin="5547,-1206" coordsize="10,20">
              <v:shape style="position:absolute;left:5547;top:-1206;width:10;height:20" coordorigin="5547,-1206" coordsize="10,20" path="m5547,-1187l5556,-1187,5556,-1206,5547,-1206,5547,-1187xe" filled="true" fillcolor="#000000" stroked="false">
                <v:path arrowok="t"/>
                <v:fill type="solid"/>
              </v:shape>
            </v:group>
            <v:group style="position:absolute;left:5547;top:-1187;width:10;height:20" coordorigin="5547,-1187" coordsize="10,20">
              <v:shape style="position:absolute;left:5547;top:-1187;width:10;height:20" coordorigin="5547,-1187" coordsize="10,20" path="m5547,-1168l5556,-1168,5556,-1187,5547,-1187,5547,-1168xe" filled="true" fillcolor="#000000" stroked="false">
                <v:path arrowok="t"/>
                <v:fill type="solid"/>
              </v:shape>
            </v:group>
            <v:group style="position:absolute;left:5547;top:-1168;width:10;height:20" coordorigin="5547,-1168" coordsize="10,20">
              <v:shape style="position:absolute;left:5547;top:-1168;width:10;height:20" coordorigin="5547,-1168" coordsize="10,20" path="m5547,-1149l5556,-1149,5556,-1168,5547,-1168,5547,-1149xe" filled="true" fillcolor="#000000" stroked="false">
                <v:path arrowok="t"/>
                <v:fill type="solid"/>
              </v:shape>
            </v:group>
            <v:group style="position:absolute;left:5547;top:-1149;width:10;height:20" coordorigin="5547,-1149" coordsize="10,20">
              <v:shape style="position:absolute;left:5547;top:-1149;width:10;height:20" coordorigin="5547,-1149" coordsize="10,20" path="m5547,-1129l5556,-1129,5556,-1149,5547,-1149,5547,-1129xe" filled="true" fillcolor="#000000" stroked="false">
                <v:path arrowok="t"/>
                <v:fill type="solid"/>
              </v:shape>
            </v:group>
            <v:group style="position:absolute;left:5547;top:-1129;width:10;height:20" coordorigin="5547,-1129" coordsize="10,20">
              <v:shape style="position:absolute;left:5547;top:-1129;width:10;height:20" coordorigin="5547,-1129" coordsize="10,20" path="m5547,-1110l5556,-1110,5556,-1129,5547,-1129,5547,-1110xe" filled="true" fillcolor="#000000" stroked="false">
                <v:path arrowok="t"/>
                <v:fill type="solid"/>
              </v:shape>
            </v:group>
            <v:group style="position:absolute;left:5547;top:-1110;width:10;height:20" coordorigin="5547,-1110" coordsize="10,20">
              <v:shape style="position:absolute;left:5547;top:-1110;width:10;height:20" coordorigin="5547,-1110" coordsize="10,20" path="m5547,-1091l5556,-1091,5556,-1110,5547,-1110,5547,-1091xe" filled="true" fillcolor="#000000" stroked="false">
                <v:path arrowok="t"/>
                <v:fill type="solid"/>
              </v:shape>
            </v:group>
            <v:group style="position:absolute;left:5547;top:-1091;width:10;height:20" coordorigin="5547,-1091" coordsize="10,20">
              <v:shape style="position:absolute;left:5547;top:-1091;width:10;height:20" coordorigin="5547,-1091" coordsize="10,20" path="m5547,-1072l5556,-1072,5556,-1091,5547,-1091,5547,-1072xe" filled="true" fillcolor="#000000" stroked="false">
                <v:path arrowok="t"/>
                <v:fill type="solid"/>
              </v:shape>
            </v:group>
            <v:group style="position:absolute;left:5547;top:-1072;width:10;height:20" coordorigin="5547,-1072" coordsize="10,20">
              <v:shape style="position:absolute;left:5547;top:-1072;width:10;height:20" coordorigin="5547,-1072" coordsize="10,20" path="m5547,-1053l5556,-1053,5556,-1072,5547,-1072,5547,-1053xe" filled="true" fillcolor="#000000" stroked="false">
                <v:path arrowok="t"/>
                <v:fill type="solid"/>
              </v:shape>
            </v:group>
            <v:group style="position:absolute;left:5547;top:-1053;width:10;height:20" coordorigin="5547,-1053" coordsize="10,20">
              <v:shape style="position:absolute;left:5547;top:-1053;width:10;height:20" coordorigin="5547,-1053" coordsize="10,20" path="m5547,-1033l5556,-1033,5556,-1053,5547,-1053,5547,-1033xe" filled="true" fillcolor="#000000" stroked="false">
                <v:path arrowok="t"/>
                <v:fill type="solid"/>
              </v:shape>
            </v:group>
            <v:group style="position:absolute;left:5547;top:-1033;width:10;height:20" coordorigin="5547,-1033" coordsize="10,20">
              <v:shape style="position:absolute;left:5547;top:-1033;width:10;height:20" coordorigin="5547,-1033" coordsize="10,20" path="m5547,-1014l5556,-1014,5556,-1033,5547,-1033,5547,-1014xe" filled="true" fillcolor="#000000" stroked="false">
                <v:path arrowok="t"/>
                <v:fill type="solid"/>
              </v:shape>
            </v:group>
            <v:group style="position:absolute;left:5547;top:-1014;width:10;height:20" coordorigin="5547,-1014" coordsize="10,20">
              <v:shape style="position:absolute;left:5547;top:-1014;width:10;height:20" coordorigin="5547,-1014" coordsize="10,20" path="m5547,-995l5556,-995,5556,-1014,5547,-1014,5547,-995xe" filled="true" fillcolor="#000000" stroked="false">
                <v:path arrowok="t"/>
                <v:fill type="solid"/>
              </v:shape>
            </v:group>
            <v:group style="position:absolute;left:5547;top:-995;width:10;height:20" coordorigin="5547,-995" coordsize="10,20">
              <v:shape style="position:absolute;left:5547;top:-995;width:10;height:20" coordorigin="5547,-995" coordsize="10,20" path="m5547,-976l5556,-976,5556,-995,5547,-995,5547,-976xe" filled="true" fillcolor="#000000" stroked="false">
                <v:path arrowok="t"/>
                <v:fill type="solid"/>
              </v:shape>
            </v:group>
            <v:group style="position:absolute;left:7214;top:-2013;width:10;height:20" coordorigin="7214,-2013" coordsize="10,20">
              <v:shape style="position:absolute;left:7214;top:-2013;width:10;height:20" coordorigin="7214,-2013" coordsize="10,20" path="m7214,-1993l7223,-1993,7223,-2013,7214,-2013,7214,-1993xe" filled="true" fillcolor="#000000" stroked="false">
                <v:path arrowok="t"/>
                <v:fill type="solid"/>
              </v:shape>
            </v:group>
            <v:group style="position:absolute;left:7214;top:-1993;width:10;height:20" coordorigin="7214,-1993" coordsize="10,20">
              <v:shape style="position:absolute;left:7214;top:-1993;width:10;height:20" coordorigin="7214,-1993" coordsize="10,20" path="m7214,-1974l7223,-1974,7223,-1993,7214,-1993,7214,-1974xe" filled="true" fillcolor="#000000" stroked="false">
                <v:path arrowok="t"/>
                <v:fill type="solid"/>
              </v:shape>
            </v:group>
            <v:group style="position:absolute;left:7214;top:-1974;width:10;height:20" coordorigin="7214,-1974" coordsize="10,20">
              <v:shape style="position:absolute;left:7214;top:-1974;width:10;height:20" coordorigin="7214,-1974" coordsize="10,20" path="m7214,-1955l7223,-1955,7223,-1974,7214,-1974,7214,-1955xe" filled="true" fillcolor="#000000" stroked="false">
                <v:path arrowok="t"/>
                <v:fill type="solid"/>
              </v:shape>
            </v:group>
            <v:group style="position:absolute;left:7214;top:-1955;width:10;height:20" coordorigin="7214,-1955" coordsize="10,20">
              <v:shape style="position:absolute;left:7214;top:-1955;width:10;height:20" coordorigin="7214,-1955" coordsize="10,20" path="m7214,-1936l7223,-1936,7223,-1955,7214,-1955,7214,-1936xe" filled="true" fillcolor="#000000" stroked="false">
                <v:path arrowok="t"/>
                <v:fill type="solid"/>
              </v:shape>
            </v:group>
            <v:group style="position:absolute;left:7214;top:-1936;width:10;height:20" coordorigin="7214,-1936" coordsize="10,20">
              <v:shape style="position:absolute;left:7214;top:-1936;width:10;height:20" coordorigin="7214,-1936" coordsize="10,20" path="m7214,-1917l7223,-1917,7223,-1936,7214,-1936,7214,-1917xe" filled="true" fillcolor="#000000" stroked="false">
                <v:path arrowok="t"/>
                <v:fill type="solid"/>
              </v:shape>
            </v:group>
            <v:group style="position:absolute;left:7214;top:-1917;width:10;height:20" coordorigin="7214,-1917" coordsize="10,20">
              <v:shape style="position:absolute;left:7214;top:-1917;width:10;height:20" coordorigin="7214,-1917" coordsize="10,20" path="m7214,-1897l7223,-1897,7223,-1917,7214,-1917,7214,-1897xe" filled="true" fillcolor="#000000" stroked="false">
                <v:path arrowok="t"/>
                <v:fill type="solid"/>
              </v:shape>
            </v:group>
            <v:group style="position:absolute;left:7214;top:-1897;width:10;height:20" coordorigin="7214,-1897" coordsize="10,20">
              <v:shape style="position:absolute;left:7214;top:-1897;width:10;height:20" coordorigin="7214,-1897" coordsize="10,20" path="m7214,-1878l7223,-1878,7223,-1897,7214,-1897,7214,-1878xe" filled="true" fillcolor="#000000" stroked="false">
                <v:path arrowok="t"/>
                <v:fill type="solid"/>
              </v:shape>
            </v:group>
            <v:group style="position:absolute;left:7214;top:-1878;width:10;height:20" coordorigin="7214,-1878" coordsize="10,20">
              <v:shape style="position:absolute;left:7214;top:-1878;width:10;height:20" coordorigin="7214,-1878" coordsize="10,20" path="m7214,-1859l7223,-1859,7223,-1878,7214,-1878,7214,-1859xe" filled="true" fillcolor="#000000" stroked="false">
                <v:path arrowok="t"/>
                <v:fill type="solid"/>
              </v:shape>
            </v:group>
            <v:group style="position:absolute;left:7214;top:-1859;width:10;height:20" coordorigin="7214,-1859" coordsize="10,20">
              <v:shape style="position:absolute;left:7214;top:-1859;width:10;height:20" coordorigin="7214,-1859" coordsize="10,20" path="m7214,-1840l7223,-1840,7223,-1859,7214,-1859,7214,-1840xe" filled="true" fillcolor="#000000" stroked="false">
                <v:path arrowok="t"/>
                <v:fill type="solid"/>
              </v:shape>
            </v:group>
            <v:group style="position:absolute;left:7214;top:-1840;width:10;height:20" coordorigin="7214,-1840" coordsize="10,20">
              <v:shape style="position:absolute;left:7214;top:-1840;width:10;height:20" coordorigin="7214,-1840" coordsize="10,20" path="m7214,-1821l7223,-1821,7223,-1840,7214,-1840,7214,-1821xe" filled="true" fillcolor="#000000" stroked="false">
                <v:path arrowok="t"/>
                <v:fill type="solid"/>
              </v:shape>
            </v:group>
            <v:group style="position:absolute;left:7214;top:-1821;width:10;height:20" coordorigin="7214,-1821" coordsize="10,20">
              <v:shape style="position:absolute;left:7214;top:-1821;width:10;height:20" coordorigin="7214,-1821" coordsize="10,20" path="m7214,-1801l7223,-1801,7223,-1821,7214,-1821,7214,-1801xe" filled="true" fillcolor="#000000" stroked="false">
                <v:path arrowok="t"/>
                <v:fill type="solid"/>
              </v:shape>
            </v:group>
            <v:group style="position:absolute;left:7214;top:-1801;width:10;height:20" coordorigin="7214,-1801" coordsize="10,20">
              <v:shape style="position:absolute;left:7214;top:-1801;width:10;height:20" coordorigin="7214,-1801" coordsize="10,20" path="m7214,-1782l7223,-1782,7223,-1801,7214,-1801,7214,-1782xe" filled="true" fillcolor="#000000" stroked="false">
                <v:path arrowok="t"/>
                <v:fill type="solid"/>
              </v:shape>
            </v:group>
            <v:group style="position:absolute;left:7214;top:-1782;width:10;height:20" coordorigin="7214,-1782" coordsize="10,20">
              <v:shape style="position:absolute;left:7214;top:-1782;width:10;height:20" coordorigin="7214,-1782" coordsize="10,20" path="m7214,-1763l7223,-1763,7223,-1782,7214,-1782,7214,-1763xe" filled="true" fillcolor="#000000" stroked="false">
                <v:path arrowok="t"/>
                <v:fill type="solid"/>
              </v:shape>
            </v:group>
            <v:group style="position:absolute;left:7214;top:-1763;width:10;height:20" coordorigin="7214,-1763" coordsize="10,20">
              <v:shape style="position:absolute;left:7214;top:-1763;width:10;height:20" coordorigin="7214,-1763" coordsize="10,20" path="m7214,-1744l7223,-1744,7223,-1763,7214,-1763,7214,-1744xe" filled="true" fillcolor="#000000" stroked="false">
                <v:path arrowok="t"/>
                <v:fill type="solid"/>
              </v:shape>
            </v:group>
            <v:group style="position:absolute;left:7214;top:-1744;width:10;height:20" coordorigin="7214,-1744" coordsize="10,20">
              <v:shape style="position:absolute;left:7214;top:-1744;width:10;height:20" coordorigin="7214,-1744" coordsize="10,20" path="m7214,-1725l7223,-1725,7223,-1744,7214,-1744,7214,-1725xe" filled="true" fillcolor="#000000" stroked="false">
                <v:path arrowok="t"/>
                <v:fill type="solid"/>
              </v:shape>
            </v:group>
            <v:group style="position:absolute;left:7214;top:-1725;width:10;height:20" coordorigin="7214,-1725" coordsize="10,20">
              <v:shape style="position:absolute;left:7214;top:-1725;width:10;height:20" coordorigin="7214,-1725" coordsize="10,20" path="m7214,-1705l7223,-1705,7223,-1725,7214,-1725,7214,-1705xe" filled="true" fillcolor="#000000" stroked="false">
                <v:path arrowok="t"/>
                <v:fill type="solid"/>
              </v:shape>
            </v:group>
            <v:group style="position:absolute;left:7214;top:-1705;width:10;height:20" coordorigin="7214,-1705" coordsize="10,20">
              <v:shape style="position:absolute;left:7214;top:-1705;width:10;height:20" coordorigin="7214,-1705" coordsize="10,20" path="m7214,-1686l7223,-1686,7223,-1705,7214,-1705,7214,-1686xe" filled="true" fillcolor="#000000" stroked="false">
                <v:path arrowok="t"/>
                <v:fill type="solid"/>
              </v:shape>
            </v:group>
            <v:group style="position:absolute;left:7214;top:-1686;width:10;height:20" coordorigin="7214,-1686" coordsize="10,20">
              <v:shape style="position:absolute;left:7214;top:-1686;width:10;height:20" coordorigin="7214,-1686" coordsize="10,20" path="m7214,-1667l7223,-1667,7223,-1686,7214,-1686,7214,-1667xe" filled="true" fillcolor="#000000" stroked="false">
                <v:path arrowok="t"/>
                <v:fill type="solid"/>
              </v:shape>
            </v:group>
            <v:group style="position:absolute;left:7214;top:-1667;width:10;height:20" coordorigin="7214,-1667" coordsize="10,20">
              <v:shape style="position:absolute;left:7214;top:-1667;width:10;height:20" coordorigin="7214,-1667" coordsize="10,20" path="m7214,-1648l7223,-1648,7223,-1667,7214,-1667,7214,-1648xe" filled="true" fillcolor="#000000" stroked="false">
                <v:path arrowok="t"/>
                <v:fill type="solid"/>
              </v:shape>
            </v:group>
            <v:group style="position:absolute;left:7214;top:-1648;width:10;height:20" coordorigin="7214,-1648" coordsize="10,20">
              <v:shape style="position:absolute;left:7214;top:-1648;width:10;height:20" coordorigin="7214,-1648" coordsize="10,20" path="m7214,-1629l7223,-1629,7223,-1648,7214,-1648,7214,-1629xe" filled="true" fillcolor="#000000" stroked="false">
                <v:path arrowok="t"/>
                <v:fill type="solid"/>
              </v:shape>
            </v:group>
            <v:group style="position:absolute;left:7214;top:-1629;width:10;height:20" coordorigin="7214,-1629" coordsize="10,20">
              <v:shape style="position:absolute;left:7214;top:-1629;width:10;height:20" coordorigin="7214,-1629" coordsize="10,20" path="m7214,-1609l7223,-1609,7223,-1629,7214,-1629,7214,-1609xe" filled="true" fillcolor="#000000" stroked="false">
                <v:path arrowok="t"/>
                <v:fill type="solid"/>
              </v:shape>
            </v:group>
            <v:group style="position:absolute;left:7214;top:-1609;width:10;height:20" coordorigin="7214,-1609" coordsize="10,20">
              <v:shape style="position:absolute;left:7214;top:-1609;width:10;height:20" coordorigin="7214,-1609" coordsize="10,20" path="m7214,-1590l7223,-1590,7223,-1609,7214,-1609,7214,-1590xe" filled="true" fillcolor="#000000" stroked="false">
                <v:path arrowok="t"/>
                <v:fill type="solid"/>
              </v:shape>
            </v:group>
            <v:group style="position:absolute;left:7214;top:-1590;width:10;height:20" coordorigin="7214,-1590" coordsize="10,20">
              <v:shape style="position:absolute;left:7214;top:-1590;width:10;height:20" coordorigin="7214,-1590" coordsize="10,20" path="m7214,-1571l7223,-1571,7223,-1590,7214,-1590,7214,-1571xe" filled="true" fillcolor="#000000" stroked="false">
                <v:path arrowok="t"/>
                <v:fill type="solid"/>
              </v:shape>
            </v:group>
            <v:group style="position:absolute;left:7214;top:-1571;width:10;height:20" coordorigin="7214,-1571" coordsize="10,20">
              <v:shape style="position:absolute;left:7214;top:-1571;width:10;height:20" coordorigin="7214,-1571" coordsize="10,20" path="m7214,-1552l7223,-1552,7223,-1571,7214,-1571,7214,-1552xe" filled="true" fillcolor="#000000" stroked="false">
                <v:path arrowok="t"/>
                <v:fill type="solid"/>
              </v:shape>
            </v:group>
            <v:group style="position:absolute;left:7214;top:-1552;width:10;height:20" coordorigin="7214,-1552" coordsize="10,20">
              <v:shape style="position:absolute;left:7214;top:-1552;width:10;height:20" coordorigin="7214,-1552" coordsize="10,20" path="m7214,-1533l7223,-1533,7223,-1552,7214,-1552,7214,-1533xe" filled="true" fillcolor="#000000" stroked="false">
                <v:path arrowok="t"/>
                <v:fill type="solid"/>
              </v:shape>
            </v:group>
            <v:group style="position:absolute;left:7214;top:-1533;width:10;height:20" coordorigin="7214,-1533" coordsize="10,20">
              <v:shape style="position:absolute;left:7214;top:-1533;width:10;height:20" coordorigin="7214,-1533" coordsize="10,20" path="m7214,-1513l7223,-1513,7223,-1533,7214,-1533,7214,-1513xe" filled="true" fillcolor="#000000" stroked="false">
                <v:path arrowok="t"/>
                <v:fill type="solid"/>
              </v:shape>
            </v:group>
            <v:group style="position:absolute;left:7214;top:-1513;width:10;height:20" coordorigin="7214,-1513" coordsize="10,20">
              <v:shape style="position:absolute;left:7214;top:-1513;width:10;height:20" coordorigin="7214,-1513" coordsize="10,20" path="m7214,-1494l7223,-1494,7223,-1513,7214,-1513,7214,-1494xe" filled="true" fillcolor="#000000" stroked="false">
                <v:path arrowok="t"/>
                <v:fill type="solid"/>
              </v:shape>
            </v:group>
            <v:group style="position:absolute;left:7214;top:-1494;width:10;height:20" coordorigin="7214,-1494" coordsize="10,20">
              <v:shape style="position:absolute;left:7214;top:-1494;width:10;height:20" coordorigin="7214,-1494" coordsize="10,20" path="m7214,-1475l7223,-1475,7223,-1494,7214,-1494,7214,-1475xe" filled="true" fillcolor="#000000" stroked="false">
                <v:path arrowok="t"/>
                <v:fill type="solid"/>
              </v:shape>
            </v:group>
            <v:group style="position:absolute;left:7214;top:-1475;width:10;height:20" coordorigin="7214,-1475" coordsize="10,20">
              <v:shape style="position:absolute;left:7214;top:-1475;width:10;height:20" coordorigin="7214,-1475" coordsize="10,20" path="m7214,-1456l7223,-1456,7223,-1475,7214,-1475,7214,-1456xe" filled="true" fillcolor="#000000" stroked="false">
                <v:path arrowok="t"/>
                <v:fill type="solid"/>
              </v:shape>
            </v:group>
            <v:group style="position:absolute;left:7214;top:-1456;width:10;height:20" coordorigin="7214,-1456" coordsize="10,20">
              <v:shape style="position:absolute;left:7214;top:-1456;width:10;height:20" coordorigin="7214,-1456" coordsize="10,20" path="m7214,-1437l7223,-1437,7223,-1456,7214,-1456,7214,-1437xe" filled="true" fillcolor="#000000" stroked="false">
                <v:path arrowok="t"/>
                <v:fill type="solid"/>
              </v:shape>
            </v:group>
            <v:group style="position:absolute;left:7214;top:-1437;width:10;height:20" coordorigin="7214,-1437" coordsize="10,20">
              <v:shape style="position:absolute;left:7214;top:-1437;width:10;height:20" coordorigin="7214,-1437" coordsize="10,20" path="m7214,-1417l7223,-1417,7223,-1437,7214,-1437,7214,-1417xe" filled="true" fillcolor="#000000" stroked="false">
                <v:path arrowok="t"/>
                <v:fill type="solid"/>
              </v:shape>
            </v:group>
            <v:group style="position:absolute;left:7214;top:-1417;width:10;height:20" coordorigin="7214,-1417" coordsize="10,20">
              <v:shape style="position:absolute;left:7214;top:-1417;width:10;height:20" coordorigin="7214,-1417" coordsize="10,20" path="m7214,-1398l7223,-1398,7223,-1417,7214,-1417,7214,-1398xe" filled="true" fillcolor="#000000" stroked="false">
                <v:path arrowok="t"/>
                <v:fill type="solid"/>
              </v:shape>
            </v:group>
            <v:group style="position:absolute;left:7214;top:-1398;width:10;height:20" coordorigin="7214,-1398" coordsize="10,20">
              <v:shape style="position:absolute;left:7214;top:-1398;width:10;height:20" coordorigin="7214,-1398" coordsize="10,20" path="m7214,-1379l7223,-1379,7223,-1398,7214,-1398,7214,-1379xe" filled="true" fillcolor="#000000" stroked="false">
                <v:path arrowok="t"/>
                <v:fill type="solid"/>
              </v:shape>
            </v:group>
            <v:group style="position:absolute;left:7214;top:-1379;width:10;height:20" coordorigin="7214,-1379" coordsize="10,20">
              <v:shape style="position:absolute;left:7214;top:-1379;width:10;height:20" coordorigin="7214,-1379" coordsize="10,20" path="m7214,-1360l7223,-1360,7223,-1379,7214,-1379,7214,-1360xe" filled="true" fillcolor="#000000" stroked="false">
                <v:path arrowok="t"/>
                <v:fill type="solid"/>
              </v:shape>
            </v:group>
            <v:group style="position:absolute;left:7214;top:-1360;width:10;height:20" coordorigin="7214,-1360" coordsize="10,20">
              <v:shape style="position:absolute;left:7214;top:-1360;width:10;height:20" coordorigin="7214,-1360" coordsize="10,20" path="m7214,-1341l7223,-1341,7223,-1360,7214,-1360,7214,-1341xe" filled="true" fillcolor="#000000" stroked="false">
                <v:path arrowok="t"/>
                <v:fill type="solid"/>
              </v:shape>
            </v:group>
            <v:group style="position:absolute;left:7214;top:-1341;width:10;height:20" coordorigin="7214,-1341" coordsize="10,20">
              <v:shape style="position:absolute;left:7214;top:-1341;width:10;height:20" coordorigin="7214,-1341" coordsize="10,20" path="m7214,-1321l7223,-1321,7223,-1341,7214,-1341,7214,-1321xe" filled="true" fillcolor="#000000" stroked="false">
                <v:path arrowok="t"/>
                <v:fill type="solid"/>
              </v:shape>
            </v:group>
            <v:group style="position:absolute;left:7214;top:-1321;width:10;height:20" coordorigin="7214,-1321" coordsize="10,20">
              <v:shape style="position:absolute;left:7214;top:-1321;width:10;height:20" coordorigin="7214,-1321" coordsize="10,20" path="m7214,-1302l7223,-1302,7223,-1321,7214,-1321,7214,-1302xe" filled="true" fillcolor="#000000" stroked="false">
                <v:path arrowok="t"/>
                <v:fill type="solid"/>
              </v:shape>
            </v:group>
            <v:group style="position:absolute;left:7214;top:-1302;width:10;height:20" coordorigin="7214,-1302" coordsize="10,20">
              <v:shape style="position:absolute;left:7214;top:-1302;width:10;height:20" coordorigin="7214,-1302" coordsize="10,20" path="m7214,-1283l7223,-1283,7223,-1302,7214,-1302,7214,-1283xe" filled="true" fillcolor="#000000" stroked="false">
                <v:path arrowok="t"/>
                <v:fill type="solid"/>
              </v:shape>
            </v:group>
            <v:group style="position:absolute;left:7214;top:-1283;width:10;height:20" coordorigin="7214,-1283" coordsize="10,20">
              <v:shape style="position:absolute;left:7214;top:-1283;width:10;height:20" coordorigin="7214,-1283" coordsize="10,20" path="m7214,-1264l7223,-1264,7223,-1283,7214,-1283,7214,-1264xe" filled="true" fillcolor="#000000" stroked="false">
                <v:path arrowok="t"/>
                <v:fill type="solid"/>
              </v:shape>
            </v:group>
            <v:group style="position:absolute;left:7214;top:-1264;width:10;height:20" coordorigin="7214,-1264" coordsize="10,20">
              <v:shape style="position:absolute;left:7214;top:-1264;width:10;height:20" coordorigin="7214,-1264" coordsize="10,20" path="m7214,-1245l7223,-1245,7223,-1264,7214,-1264,7214,-1245xe" filled="true" fillcolor="#000000" stroked="false">
                <v:path arrowok="t"/>
                <v:fill type="solid"/>
              </v:shape>
            </v:group>
            <v:group style="position:absolute;left:7214;top:-1245;width:10;height:20" coordorigin="7214,-1245" coordsize="10,20">
              <v:shape style="position:absolute;left:7214;top:-1245;width:10;height:20" coordorigin="7214,-1245" coordsize="10,20" path="m7214,-1225l7223,-1225,7223,-1245,7214,-1245,7214,-1225xe" filled="true" fillcolor="#000000" stroked="false">
                <v:path arrowok="t"/>
                <v:fill type="solid"/>
              </v:shape>
            </v:group>
            <v:group style="position:absolute;left:7214;top:-1225;width:10;height:20" coordorigin="7214,-1225" coordsize="10,20">
              <v:shape style="position:absolute;left:7214;top:-1225;width:10;height:20" coordorigin="7214,-1225" coordsize="10,20" path="m7214,-1206l7223,-1206,7223,-1225,7214,-1225,7214,-1206xe" filled="true" fillcolor="#000000" stroked="false">
                <v:path arrowok="t"/>
                <v:fill type="solid"/>
              </v:shape>
            </v:group>
            <v:group style="position:absolute;left:7214;top:-1206;width:10;height:20" coordorigin="7214,-1206" coordsize="10,20">
              <v:shape style="position:absolute;left:7214;top:-1206;width:10;height:20" coordorigin="7214,-1206" coordsize="10,20" path="m7214,-1187l7223,-1187,7223,-1206,7214,-1206,7214,-1187xe" filled="true" fillcolor="#000000" stroked="false">
                <v:path arrowok="t"/>
                <v:fill type="solid"/>
              </v:shape>
            </v:group>
            <v:group style="position:absolute;left:7214;top:-1187;width:10;height:20" coordorigin="7214,-1187" coordsize="10,20">
              <v:shape style="position:absolute;left:7214;top:-1187;width:10;height:20" coordorigin="7214,-1187" coordsize="10,20" path="m7214,-1168l7223,-1168,7223,-1187,7214,-1187,7214,-1168xe" filled="true" fillcolor="#000000" stroked="false">
                <v:path arrowok="t"/>
                <v:fill type="solid"/>
              </v:shape>
            </v:group>
            <v:group style="position:absolute;left:7214;top:-1168;width:10;height:20" coordorigin="7214,-1168" coordsize="10,20">
              <v:shape style="position:absolute;left:7214;top:-1168;width:10;height:20" coordorigin="7214,-1168" coordsize="10,20" path="m7214,-1149l7223,-1149,7223,-1168,7214,-1168,7214,-1149xe" filled="true" fillcolor="#000000" stroked="false">
                <v:path arrowok="t"/>
                <v:fill type="solid"/>
              </v:shape>
            </v:group>
            <v:group style="position:absolute;left:7214;top:-1149;width:10;height:20" coordorigin="7214,-1149" coordsize="10,20">
              <v:shape style="position:absolute;left:7214;top:-1149;width:10;height:20" coordorigin="7214,-1149" coordsize="10,20" path="m7214,-1129l7223,-1129,7223,-1149,7214,-1149,7214,-1129xe" filled="true" fillcolor="#000000" stroked="false">
                <v:path arrowok="t"/>
                <v:fill type="solid"/>
              </v:shape>
            </v:group>
            <v:group style="position:absolute;left:7214;top:-1129;width:10;height:20" coordorigin="7214,-1129" coordsize="10,20">
              <v:shape style="position:absolute;left:7214;top:-1129;width:10;height:20" coordorigin="7214,-1129" coordsize="10,20" path="m7214,-1110l7223,-1110,7223,-1129,7214,-1129,7214,-1110xe" filled="true" fillcolor="#000000" stroked="false">
                <v:path arrowok="t"/>
                <v:fill type="solid"/>
              </v:shape>
            </v:group>
            <v:group style="position:absolute;left:7214;top:-1110;width:10;height:20" coordorigin="7214,-1110" coordsize="10,20">
              <v:shape style="position:absolute;left:7214;top:-1110;width:10;height:20" coordorigin="7214,-1110" coordsize="10,20" path="m7214,-1091l7223,-1091,7223,-1110,7214,-1110,7214,-1091xe" filled="true" fillcolor="#000000" stroked="false">
                <v:path arrowok="t"/>
                <v:fill type="solid"/>
              </v:shape>
            </v:group>
            <v:group style="position:absolute;left:7214;top:-1091;width:10;height:20" coordorigin="7214,-1091" coordsize="10,20">
              <v:shape style="position:absolute;left:7214;top:-1091;width:10;height:20" coordorigin="7214,-1091" coordsize="10,20" path="m7214,-1072l7223,-1072,7223,-1091,7214,-1091,7214,-1072xe" filled="true" fillcolor="#000000" stroked="false">
                <v:path arrowok="t"/>
                <v:fill type="solid"/>
              </v:shape>
            </v:group>
            <v:group style="position:absolute;left:7214;top:-1072;width:10;height:20" coordorigin="7214,-1072" coordsize="10,20">
              <v:shape style="position:absolute;left:7214;top:-1072;width:10;height:20" coordorigin="7214,-1072" coordsize="10,20" path="m7214,-1053l7223,-1053,7223,-1072,7214,-1072,7214,-1053xe" filled="true" fillcolor="#000000" stroked="false">
                <v:path arrowok="t"/>
                <v:fill type="solid"/>
              </v:shape>
            </v:group>
            <v:group style="position:absolute;left:7214;top:-1053;width:10;height:20" coordorigin="7214,-1053" coordsize="10,20">
              <v:shape style="position:absolute;left:7214;top:-1053;width:10;height:20" coordorigin="7214,-1053" coordsize="10,20" path="m7214,-1033l7223,-1033,7223,-1053,7214,-1053,7214,-1033xe" filled="true" fillcolor="#000000" stroked="false">
                <v:path arrowok="t"/>
                <v:fill type="solid"/>
              </v:shape>
            </v:group>
            <v:group style="position:absolute;left:7214;top:-1033;width:10;height:20" coordorigin="7214,-1033" coordsize="10,20">
              <v:shape style="position:absolute;left:7214;top:-1033;width:10;height:20" coordorigin="7214,-1033" coordsize="10,20" path="m7214,-1014l7223,-1014,7223,-1033,7214,-1033,7214,-1014xe" filled="true" fillcolor="#000000" stroked="false">
                <v:path arrowok="t"/>
                <v:fill type="solid"/>
              </v:shape>
            </v:group>
            <v:group style="position:absolute;left:7214;top:-1014;width:10;height:20" coordorigin="7214,-1014" coordsize="10,20">
              <v:shape style="position:absolute;left:7214;top:-1014;width:10;height:20" coordorigin="7214,-1014" coordsize="10,20" path="m7214,-995l7223,-995,7223,-1014,7214,-1014,7214,-995xe" filled="true" fillcolor="#000000" stroked="false">
                <v:path arrowok="t"/>
                <v:fill type="solid"/>
              </v:shape>
            </v:group>
            <v:group style="position:absolute;left:7214;top:-995;width:10;height:20" coordorigin="7214,-995" coordsize="10,20">
              <v:shape style="position:absolute;left:7214;top:-995;width:10;height:20" coordorigin="7214,-995" coordsize="10,20" path="m7214,-976l7223,-976,7223,-995,7214,-995,7214,-976xe" filled="true" fillcolor="#000000" stroked="false">
                <v:path arrowok="t"/>
                <v:fill type="solid"/>
              </v:shape>
            </v:group>
            <v:group style="position:absolute;left:8240;top:-2013;width:10;height:20" coordorigin="8240,-2013" coordsize="10,20">
              <v:shape style="position:absolute;left:8240;top:-2013;width:10;height:20" coordorigin="8240,-2013" coordsize="10,20" path="m8240,-1993l8249,-1993,8249,-2013,8240,-2013,8240,-1993xe" filled="true" fillcolor="#000000" stroked="false">
                <v:path arrowok="t"/>
                <v:fill type="solid"/>
              </v:shape>
            </v:group>
            <v:group style="position:absolute;left:8240;top:-1993;width:10;height:20" coordorigin="8240,-1993" coordsize="10,20">
              <v:shape style="position:absolute;left:8240;top:-1993;width:10;height:20" coordorigin="8240,-1993" coordsize="10,20" path="m8240,-1974l8249,-1974,8249,-1993,8240,-1993,8240,-1974xe" filled="true" fillcolor="#000000" stroked="false">
                <v:path arrowok="t"/>
                <v:fill type="solid"/>
              </v:shape>
            </v:group>
            <v:group style="position:absolute;left:8240;top:-1974;width:10;height:20" coordorigin="8240,-1974" coordsize="10,20">
              <v:shape style="position:absolute;left:8240;top:-1974;width:10;height:20" coordorigin="8240,-1974" coordsize="10,20" path="m8240,-1955l8249,-1955,8249,-1974,8240,-1974,8240,-1955xe" filled="true" fillcolor="#000000" stroked="false">
                <v:path arrowok="t"/>
                <v:fill type="solid"/>
              </v:shape>
            </v:group>
            <v:group style="position:absolute;left:8240;top:-1955;width:10;height:20" coordorigin="8240,-1955" coordsize="10,20">
              <v:shape style="position:absolute;left:8240;top:-1955;width:10;height:20" coordorigin="8240,-1955" coordsize="10,20" path="m8240,-1936l8249,-1936,8249,-1955,8240,-1955,8240,-1936xe" filled="true" fillcolor="#000000" stroked="false">
                <v:path arrowok="t"/>
                <v:fill type="solid"/>
              </v:shape>
            </v:group>
            <v:group style="position:absolute;left:8240;top:-1936;width:10;height:20" coordorigin="8240,-1936" coordsize="10,20">
              <v:shape style="position:absolute;left:8240;top:-1936;width:10;height:20" coordorigin="8240,-1936" coordsize="10,20" path="m8240,-1917l8249,-1917,8249,-1936,8240,-1936,8240,-1917xe" filled="true" fillcolor="#000000" stroked="false">
                <v:path arrowok="t"/>
                <v:fill type="solid"/>
              </v:shape>
            </v:group>
            <v:group style="position:absolute;left:8240;top:-1917;width:10;height:20" coordorigin="8240,-1917" coordsize="10,20">
              <v:shape style="position:absolute;left:8240;top:-1917;width:10;height:20" coordorigin="8240,-1917" coordsize="10,20" path="m8240,-1897l8249,-1897,8249,-1917,8240,-1917,8240,-1897xe" filled="true" fillcolor="#000000" stroked="false">
                <v:path arrowok="t"/>
                <v:fill type="solid"/>
              </v:shape>
            </v:group>
            <v:group style="position:absolute;left:8240;top:-1897;width:10;height:20" coordorigin="8240,-1897" coordsize="10,20">
              <v:shape style="position:absolute;left:8240;top:-1897;width:10;height:20" coordorigin="8240,-1897" coordsize="10,20" path="m8240,-1878l8249,-1878,8249,-1897,8240,-1897,8240,-1878xe" filled="true" fillcolor="#000000" stroked="false">
                <v:path arrowok="t"/>
                <v:fill type="solid"/>
              </v:shape>
            </v:group>
            <v:group style="position:absolute;left:8240;top:-1878;width:10;height:20" coordorigin="8240,-1878" coordsize="10,20">
              <v:shape style="position:absolute;left:8240;top:-1878;width:10;height:20" coordorigin="8240,-1878" coordsize="10,20" path="m8240,-1859l8249,-1859,8249,-1878,8240,-1878,8240,-1859xe" filled="true" fillcolor="#000000" stroked="false">
                <v:path arrowok="t"/>
                <v:fill type="solid"/>
              </v:shape>
            </v:group>
            <v:group style="position:absolute;left:8240;top:-1859;width:10;height:20" coordorigin="8240,-1859" coordsize="10,20">
              <v:shape style="position:absolute;left:8240;top:-1859;width:10;height:20" coordorigin="8240,-1859" coordsize="10,20" path="m8240,-1840l8249,-1840,8249,-1859,8240,-1859,8240,-1840xe" filled="true" fillcolor="#000000" stroked="false">
                <v:path arrowok="t"/>
                <v:fill type="solid"/>
              </v:shape>
            </v:group>
            <v:group style="position:absolute;left:8240;top:-1840;width:10;height:20" coordorigin="8240,-1840" coordsize="10,20">
              <v:shape style="position:absolute;left:8240;top:-1840;width:10;height:20" coordorigin="8240,-1840" coordsize="10,20" path="m8240,-1821l8249,-1821,8249,-1840,8240,-1840,8240,-1821xe" filled="true" fillcolor="#000000" stroked="false">
                <v:path arrowok="t"/>
                <v:fill type="solid"/>
              </v:shape>
            </v:group>
            <v:group style="position:absolute;left:8240;top:-1821;width:10;height:20" coordorigin="8240,-1821" coordsize="10,20">
              <v:shape style="position:absolute;left:8240;top:-1821;width:10;height:20" coordorigin="8240,-1821" coordsize="10,20" path="m8240,-1801l8249,-1801,8249,-1821,8240,-1821,8240,-1801xe" filled="true" fillcolor="#000000" stroked="false">
                <v:path arrowok="t"/>
                <v:fill type="solid"/>
              </v:shape>
            </v:group>
            <v:group style="position:absolute;left:8240;top:-1801;width:10;height:20" coordorigin="8240,-1801" coordsize="10,20">
              <v:shape style="position:absolute;left:8240;top:-1801;width:10;height:20" coordorigin="8240,-1801" coordsize="10,20" path="m8240,-1782l8249,-1782,8249,-1801,8240,-1801,8240,-1782xe" filled="true" fillcolor="#000000" stroked="false">
                <v:path arrowok="t"/>
                <v:fill type="solid"/>
              </v:shape>
            </v:group>
            <v:group style="position:absolute;left:8240;top:-1782;width:10;height:20" coordorigin="8240,-1782" coordsize="10,20">
              <v:shape style="position:absolute;left:8240;top:-1782;width:10;height:20" coordorigin="8240,-1782" coordsize="10,20" path="m8240,-1763l8249,-1763,8249,-1782,8240,-1782,8240,-1763xe" filled="true" fillcolor="#000000" stroked="false">
                <v:path arrowok="t"/>
                <v:fill type="solid"/>
              </v:shape>
            </v:group>
            <v:group style="position:absolute;left:8240;top:-1763;width:10;height:20" coordorigin="8240,-1763" coordsize="10,20">
              <v:shape style="position:absolute;left:8240;top:-1763;width:10;height:20" coordorigin="8240,-1763" coordsize="10,20" path="m8240,-1744l8249,-1744,8249,-1763,8240,-1763,8240,-1744xe" filled="true" fillcolor="#000000" stroked="false">
                <v:path arrowok="t"/>
                <v:fill type="solid"/>
              </v:shape>
            </v:group>
            <v:group style="position:absolute;left:8240;top:-1744;width:10;height:20" coordorigin="8240,-1744" coordsize="10,20">
              <v:shape style="position:absolute;left:8240;top:-1744;width:10;height:20" coordorigin="8240,-1744" coordsize="10,20" path="m8240,-1725l8249,-1725,8249,-1744,8240,-1744,8240,-1725xe" filled="true" fillcolor="#000000" stroked="false">
                <v:path arrowok="t"/>
                <v:fill type="solid"/>
              </v:shape>
            </v:group>
            <v:group style="position:absolute;left:8240;top:-1725;width:10;height:20" coordorigin="8240,-1725" coordsize="10,20">
              <v:shape style="position:absolute;left:8240;top:-1725;width:10;height:20" coordorigin="8240,-1725" coordsize="10,20" path="m8240,-1705l8249,-1705,8249,-1725,8240,-1725,8240,-1705xe" filled="true" fillcolor="#000000" stroked="false">
                <v:path arrowok="t"/>
                <v:fill type="solid"/>
              </v:shape>
            </v:group>
            <v:group style="position:absolute;left:8240;top:-1705;width:10;height:20" coordorigin="8240,-1705" coordsize="10,20">
              <v:shape style="position:absolute;left:8240;top:-1705;width:10;height:20" coordorigin="8240,-1705" coordsize="10,20" path="m8240,-1686l8249,-1686,8249,-1705,8240,-1705,8240,-1686xe" filled="true" fillcolor="#000000" stroked="false">
                <v:path arrowok="t"/>
                <v:fill type="solid"/>
              </v:shape>
            </v:group>
            <v:group style="position:absolute;left:8240;top:-1686;width:10;height:20" coordorigin="8240,-1686" coordsize="10,20">
              <v:shape style="position:absolute;left:8240;top:-1686;width:10;height:20" coordorigin="8240,-1686" coordsize="10,20" path="m8240,-1667l8249,-1667,8249,-1686,8240,-1686,8240,-1667xe" filled="true" fillcolor="#000000" stroked="false">
                <v:path arrowok="t"/>
                <v:fill type="solid"/>
              </v:shape>
            </v:group>
            <v:group style="position:absolute;left:8240;top:-1667;width:10;height:20" coordorigin="8240,-1667" coordsize="10,20">
              <v:shape style="position:absolute;left:8240;top:-1667;width:10;height:20" coordorigin="8240,-1667" coordsize="10,20" path="m8240,-1648l8249,-1648,8249,-1667,8240,-1667,8240,-1648xe" filled="true" fillcolor="#000000" stroked="false">
                <v:path arrowok="t"/>
                <v:fill type="solid"/>
              </v:shape>
            </v:group>
            <v:group style="position:absolute;left:8240;top:-1648;width:10;height:20" coordorigin="8240,-1648" coordsize="10,20">
              <v:shape style="position:absolute;left:8240;top:-1648;width:10;height:20" coordorigin="8240,-1648" coordsize="10,20" path="m8240,-1629l8249,-1629,8249,-1648,8240,-1648,8240,-1629xe" filled="true" fillcolor="#000000" stroked="false">
                <v:path arrowok="t"/>
                <v:fill type="solid"/>
              </v:shape>
            </v:group>
            <v:group style="position:absolute;left:8240;top:-1629;width:10;height:20" coordorigin="8240,-1629" coordsize="10,20">
              <v:shape style="position:absolute;left:8240;top:-1629;width:10;height:20" coordorigin="8240,-1629" coordsize="10,20" path="m8240,-1609l8249,-1609,8249,-1629,8240,-1629,8240,-1609xe" filled="true" fillcolor="#000000" stroked="false">
                <v:path arrowok="t"/>
                <v:fill type="solid"/>
              </v:shape>
            </v:group>
            <v:group style="position:absolute;left:8240;top:-1609;width:10;height:20" coordorigin="8240,-1609" coordsize="10,20">
              <v:shape style="position:absolute;left:8240;top:-1609;width:10;height:20" coordorigin="8240,-1609" coordsize="10,20" path="m8240,-1590l8249,-1590,8249,-1609,8240,-1609,8240,-1590xe" filled="true" fillcolor="#000000" stroked="false">
                <v:path arrowok="t"/>
                <v:fill type="solid"/>
              </v:shape>
            </v:group>
            <v:group style="position:absolute;left:8240;top:-1590;width:10;height:20" coordorigin="8240,-1590" coordsize="10,20">
              <v:shape style="position:absolute;left:8240;top:-1590;width:10;height:20" coordorigin="8240,-1590" coordsize="10,20" path="m8240,-1571l8249,-1571,8249,-1590,8240,-1590,8240,-1571xe" filled="true" fillcolor="#000000" stroked="false">
                <v:path arrowok="t"/>
                <v:fill type="solid"/>
              </v:shape>
            </v:group>
            <v:group style="position:absolute;left:8240;top:-1571;width:10;height:20" coordorigin="8240,-1571" coordsize="10,20">
              <v:shape style="position:absolute;left:8240;top:-1571;width:10;height:20" coordorigin="8240,-1571" coordsize="10,20" path="m8240,-1552l8249,-1552,8249,-1571,8240,-1571,8240,-1552xe" filled="true" fillcolor="#000000" stroked="false">
                <v:path arrowok="t"/>
                <v:fill type="solid"/>
              </v:shape>
            </v:group>
            <v:group style="position:absolute;left:8240;top:-1552;width:10;height:20" coordorigin="8240,-1552" coordsize="10,20">
              <v:shape style="position:absolute;left:8240;top:-1552;width:10;height:20" coordorigin="8240,-1552" coordsize="10,20" path="m8240,-1533l8249,-1533,8249,-1552,8240,-1552,8240,-1533xe" filled="true" fillcolor="#000000" stroked="false">
                <v:path arrowok="t"/>
                <v:fill type="solid"/>
              </v:shape>
            </v:group>
            <v:group style="position:absolute;left:8240;top:-1533;width:10;height:20" coordorigin="8240,-1533" coordsize="10,20">
              <v:shape style="position:absolute;left:8240;top:-1533;width:10;height:20" coordorigin="8240,-1533" coordsize="10,20" path="m8240,-1513l8249,-1513,8249,-1533,8240,-1533,8240,-1513xe" filled="true" fillcolor="#000000" stroked="false">
                <v:path arrowok="t"/>
                <v:fill type="solid"/>
              </v:shape>
            </v:group>
            <v:group style="position:absolute;left:8240;top:-1513;width:10;height:20" coordorigin="8240,-1513" coordsize="10,20">
              <v:shape style="position:absolute;left:8240;top:-1513;width:10;height:20" coordorigin="8240,-1513" coordsize="10,20" path="m8240,-1494l8249,-1494,8249,-1513,8240,-1513,8240,-1494xe" filled="true" fillcolor="#000000" stroked="false">
                <v:path arrowok="t"/>
                <v:fill type="solid"/>
              </v:shape>
            </v:group>
            <v:group style="position:absolute;left:8240;top:-1494;width:10;height:20" coordorigin="8240,-1494" coordsize="10,20">
              <v:shape style="position:absolute;left:8240;top:-1494;width:10;height:20" coordorigin="8240,-1494" coordsize="10,20" path="m8240,-1475l8249,-1475,8249,-1494,8240,-1494,8240,-1475xe" filled="true" fillcolor="#000000" stroked="false">
                <v:path arrowok="t"/>
                <v:fill type="solid"/>
              </v:shape>
            </v:group>
            <v:group style="position:absolute;left:8240;top:-1475;width:10;height:20" coordorigin="8240,-1475" coordsize="10,20">
              <v:shape style="position:absolute;left:8240;top:-1475;width:10;height:20" coordorigin="8240,-1475" coordsize="10,20" path="m8240,-1456l8249,-1456,8249,-1475,8240,-1475,8240,-1456xe" filled="true" fillcolor="#000000" stroked="false">
                <v:path arrowok="t"/>
                <v:fill type="solid"/>
              </v:shape>
            </v:group>
            <v:group style="position:absolute;left:8240;top:-1456;width:10;height:20" coordorigin="8240,-1456" coordsize="10,20">
              <v:shape style="position:absolute;left:8240;top:-1456;width:10;height:20" coordorigin="8240,-1456" coordsize="10,20" path="m8240,-1437l8249,-1437,8249,-1456,8240,-1456,8240,-1437xe" filled="true" fillcolor="#000000" stroked="false">
                <v:path arrowok="t"/>
                <v:fill type="solid"/>
              </v:shape>
            </v:group>
            <v:group style="position:absolute;left:8240;top:-1437;width:10;height:20" coordorigin="8240,-1437" coordsize="10,20">
              <v:shape style="position:absolute;left:8240;top:-1437;width:10;height:20" coordorigin="8240,-1437" coordsize="10,20" path="m8240,-1417l8249,-1417,8249,-1437,8240,-1437,8240,-1417xe" filled="true" fillcolor="#000000" stroked="false">
                <v:path arrowok="t"/>
                <v:fill type="solid"/>
              </v:shape>
            </v:group>
            <v:group style="position:absolute;left:8240;top:-1417;width:10;height:20" coordorigin="8240,-1417" coordsize="10,20">
              <v:shape style="position:absolute;left:8240;top:-1417;width:10;height:20" coordorigin="8240,-1417" coordsize="10,20" path="m8240,-1398l8249,-1398,8249,-1417,8240,-1417,8240,-1398xe" filled="true" fillcolor="#000000" stroked="false">
                <v:path arrowok="t"/>
                <v:fill type="solid"/>
              </v:shape>
            </v:group>
            <v:group style="position:absolute;left:8240;top:-1398;width:10;height:20" coordorigin="8240,-1398" coordsize="10,20">
              <v:shape style="position:absolute;left:8240;top:-1398;width:10;height:20" coordorigin="8240,-1398" coordsize="10,20" path="m8240,-1379l8249,-1379,8249,-1398,8240,-1398,8240,-1379xe" filled="true" fillcolor="#000000" stroked="false">
                <v:path arrowok="t"/>
                <v:fill type="solid"/>
              </v:shape>
            </v:group>
            <v:group style="position:absolute;left:8240;top:-1379;width:10;height:20" coordorigin="8240,-1379" coordsize="10,20">
              <v:shape style="position:absolute;left:8240;top:-1379;width:10;height:20" coordorigin="8240,-1379" coordsize="10,20" path="m8240,-1360l8249,-1360,8249,-1379,8240,-1379,8240,-1360xe" filled="true" fillcolor="#000000" stroked="false">
                <v:path arrowok="t"/>
                <v:fill type="solid"/>
              </v:shape>
            </v:group>
            <v:group style="position:absolute;left:8240;top:-1360;width:10;height:20" coordorigin="8240,-1360" coordsize="10,20">
              <v:shape style="position:absolute;left:8240;top:-1360;width:10;height:20" coordorigin="8240,-1360" coordsize="10,20" path="m8240,-1341l8249,-1341,8249,-1360,8240,-1360,8240,-1341xe" filled="true" fillcolor="#000000" stroked="false">
                <v:path arrowok="t"/>
                <v:fill type="solid"/>
              </v:shape>
            </v:group>
            <v:group style="position:absolute;left:8240;top:-1341;width:10;height:20" coordorigin="8240,-1341" coordsize="10,20">
              <v:shape style="position:absolute;left:8240;top:-1341;width:10;height:20" coordorigin="8240,-1341" coordsize="10,20" path="m8240,-1321l8249,-1321,8249,-1341,8240,-1341,8240,-1321xe" filled="true" fillcolor="#000000" stroked="false">
                <v:path arrowok="t"/>
                <v:fill type="solid"/>
              </v:shape>
            </v:group>
            <v:group style="position:absolute;left:8240;top:-1321;width:10;height:20" coordorigin="8240,-1321" coordsize="10,20">
              <v:shape style="position:absolute;left:8240;top:-1321;width:10;height:20" coordorigin="8240,-1321" coordsize="10,20" path="m8240,-1302l8249,-1302,8249,-1321,8240,-1321,8240,-1302xe" filled="true" fillcolor="#000000" stroked="false">
                <v:path arrowok="t"/>
                <v:fill type="solid"/>
              </v:shape>
            </v:group>
            <v:group style="position:absolute;left:8240;top:-1302;width:10;height:20" coordorigin="8240,-1302" coordsize="10,20">
              <v:shape style="position:absolute;left:8240;top:-1302;width:10;height:20" coordorigin="8240,-1302" coordsize="10,20" path="m8240,-1283l8249,-1283,8249,-1302,8240,-1302,8240,-1283xe" filled="true" fillcolor="#000000" stroked="false">
                <v:path arrowok="t"/>
                <v:fill type="solid"/>
              </v:shape>
            </v:group>
            <v:group style="position:absolute;left:8240;top:-1283;width:10;height:20" coordorigin="8240,-1283" coordsize="10,20">
              <v:shape style="position:absolute;left:8240;top:-1283;width:10;height:20" coordorigin="8240,-1283" coordsize="10,20" path="m8240,-1264l8249,-1264,8249,-1283,8240,-1283,8240,-1264xe" filled="true" fillcolor="#000000" stroked="false">
                <v:path arrowok="t"/>
                <v:fill type="solid"/>
              </v:shape>
            </v:group>
            <v:group style="position:absolute;left:8240;top:-1264;width:10;height:20" coordorigin="8240,-1264" coordsize="10,20">
              <v:shape style="position:absolute;left:8240;top:-1264;width:10;height:20" coordorigin="8240,-1264" coordsize="10,20" path="m8240,-1245l8249,-1245,8249,-1264,8240,-1264,8240,-1245xe" filled="true" fillcolor="#000000" stroked="false">
                <v:path arrowok="t"/>
                <v:fill type="solid"/>
              </v:shape>
            </v:group>
            <v:group style="position:absolute;left:8240;top:-1245;width:10;height:20" coordorigin="8240,-1245" coordsize="10,20">
              <v:shape style="position:absolute;left:8240;top:-1245;width:10;height:20" coordorigin="8240,-1245" coordsize="10,20" path="m8240,-1225l8249,-1225,8249,-1245,8240,-1245,8240,-1225xe" filled="true" fillcolor="#000000" stroked="false">
                <v:path arrowok="t"/>
                <v:fill type="solid"/>
              </v:shape>
            </v:group>
            <v:group style="position:absolute;left:8240;top:-1225;width:10;height:20" coordorigin="8240,-1225" coordsize="10,20">
              <v:shape style="position:absolute;left:8240;top:-1225;width:10;height:20" coordorigin="8240,-1225" coordsize="10,20" path="m8240,-1206l8249,-1206,8249,-1225,8240,-1225,8240,-1206xe" filled="true" fillcolor="#000000" stroked="false">
                <v:path arrowok="t"/>
                <v:fill type="solid"/>
              </v:shape>
            </v:group>
            <v:group style="position:absolute;left:8240;top:-1206;width:10;height:20" coordorigin="8240,-1206" coordsize="10,20">
              <v:shape style="position:absolute;left:8240;top:-1206;width:10;height:20" coordorigin="8240,-1206" coordsize="10,20" path="m8240,-1187l8249,-1187,8249,-1206,8240,-1206,8240,-1187xe" filled="true" fillcolor="#000000" stroked="false">
                <v:path arrowok="t"/>
                <v:fill type="solid"/>
              </v:shape>
            </v:group>
            <v:group style="position:absolute;left:8240;top:-1187;width:10;height:20" coordorigin="8240,-1187" coordsize="10,20">
              <v:shape style="position:absolute;left:8240;top:-1187;width:10;height:20" coordorigin="8240,-1187" coordsize="10,20" path="m8240,-1168l8249,-1168,8249,-1187,8240,-1187,8240,-1168xe" filled="true" fillcolor="#000000" stroked="false">
                <v:path arrowok="t"/>
                <v:fill type="solid"/>
              </v:shape>
            </v:group>
            <v:group style="position:absolute;left:8240;top:-1168;width:10;height:20" coordorigin="8240,-1168" coordsize="10,20">
              <v:shape style="position:absolute;left:8240;top:-1168;width:10;height:20" coordorigin="8240,-1168" coordsize="10,20" path="m8240,-1149l8249,-1149,8249,-1168,8240,-1168,8240,-1149xe" filled="true" fillcolor="#000000" stroked="false">
                <v:path arrowok="t"/>
                <v:fill type="solid"/>
              </v:shape>
            </v:group>
            <v:group style="position:absolute;left:8240;top:-1149;width:10;height:20" coordorigin="8240,-1149" coordsize="10,20">
              <v:shape style="position:absolute;left:8240;top:-1149;width:10;height:20" coordorigin="8240,-1149" coordsize="10,20" path="m8240,-1129l8249,-1129,8249,-1149,8240,-1149,8240,-1129xe" filled="true" fillcolor="#000000" stroked="false">
                <v:path arrowok="t"/>
                <v:fill type="solid"/>
              </v:shape>
            </v:group>
            <v:group style="position:absolute;left:8240;top:-1129;width:10;height:20" coordorigin="8240,-1129" coordsize="10,20">
              <v:shape style="position:absolute;left:8240;top:-1129;width:10;height:20" coordorigin="8240,-1129" coordsize="10,20" path="m8240,-1110l8249,-1110,8249,-1129,8240,-1129,8240,-1110xe" filled="true" fillcolor="#000000" stroked="false">
                <v:path arrowok="t"/>
                <v:fill type="solid"/>
              </v:shape>
            </v:group>
            <v:group style="position:absolute;left:8240;top:-1110;width:10;height:20" coordorigin="8240,-1110" coordsize="10,20">
              <v:shape style="position:absolute;left:8240;top:-1110;width:10;height:20" coordorigin="8240,-1110" coordsize="10,20" path="m8240,-1091l8249,-1091,8249,-1110,8240,-1110,8240,-1091xe" filled="true" fillcolor="#000000" stroked="false">
                <v:path arrowok="t"/>
                <v:fill type="solid"/>
              </v:shape>
            </v:group>
            <v:group style="position:absolute;left:8240;top:-1091;width:10;height:20" coordorigin="8240,-1091" coordsize="10,20">
              <v:shape style="position:absolute;left:8240;top:-1091;width:10;height:20" coordorigin="8240,-1091" coordsize="10,20" path="m8240,-1072l8249,-1072,8249,-1091,8240,-1091,8240,-1072xe" filled="true" fillcolor="#000000" stroked="false">
                <v:path arrowok="t"/>
                <v:fill type="solid"/>
              </v:shape>
            </v:group>
            <v:group style="position:absolute;left:8240;top:-1072;width:10;height:20" coordorigin="8240,-1072" coordsize="10,20">
              <v:shape style="position:absolute;left:8240;top:-1072;width:10;height:20" coordorigin="8240,-1072" coordsize="10,20" path="m8240,-1053l8249,-1053,8249,-1072,8240,-1072,8240,-1053xe" filled="true" fillcolor="#000000" stroked="false">
                <v:path arrowok="t"/>
                <v:fill type="solid"/>
              </v:shape>
            </v:group>
            <v:group style="position:absolute;left:8240;top:-1053;width:10;height:20" coordorigin="8240,-1053" coordsize="10,20">
              <v:shape style="position:absolute;left:8240;top:-1053;width:10;height:20" coordorigin="8240,-1053" coordsize="10,20" path="m8240,-1033l8249,-1033,8249,-1053,8240,-1053,8240,-1033xe" filled="true" fillcolor="#000000" stroked="false">
                <v:path arrowok="t"/>
                <v:fill type="solid"/>
              </v:shape>
            </v:group>
            <v:group style="position:absolute;left:8240;top:-1033;width:10;height:20" coordorigin="8240,-1033" coordsize="10,20">
              <v:shape style="position:absolute;left:8240;top:-1033;width:10;height:20" coordorigin="8240,-1033" coordsize="10,20" path="m8240,-1014l8249,-1014,8249,-1033,8240,-1033,8240,-1014xe" filled="true" fillcolor="#000000" stroked="false">
                <v:path arrowok="t"/>
                <v:fill type="solid"/>
              </v:shape>
            </v:group>
            <v:group style="position:absolute;left:8240;top:-1014;width:10;height:20" coordorigin="8240,-1014" coordsize="10,20">
              <v:shape style="position:absolute;left:8240;top:-1014;width:10;height:20" coordorigin="8240,-1014" coordsize="10,20" path="m8240,-995l8249,-995,8249,-1014,8240,-1014,8240,-995xe" filled="true" fillcolor="#000000" stroked="false">
                <v:path arrowok="t"/>
                <v:fill type="solid"/>
              </v:shape>
            </v:group>
            <v:group style="position:absolute;left:8240;top:-995;width:10;height:20" coordorigin="8240,-995" coordsize="10,20">
              <v:shape style="position:absolute;left:8240;top:-995;width:10;height:20" coordorigin="8240,-995" coordsize="10,20" path="m8240,-976l8249,-976,8249,-995,8240,-995,8240,-976xe" filled="true" fillcolor="#000000" stroked="false">
                <v:path arrowok="t"/>
                <v:fill type="solid"/>
              </v:shape>
            </v:group>
            <v:group style="position:absolute;left:9802;top:-2013;width:10;height:20" coordorigin="9802,-2013" coordsize="10,20">
              <v:shape style="position:absolute;left:9802;top:-2013;width:10;height:20" coordorigin="9802,-2013" coordsize="10,20" path="m9802,-1993l9812,-1993,9812,-2013,9802,-2013,9802,-1993xe" filled="true" fillcolor="#000000" stroked="false">
                <v:path arrowok="t"/>
                <v:fill type="solid"/>
              </v:shape>
            </v:group>
            <v:group style="position:absolute;left:9802;top:-1993;width:10;height:20" coordorigin="9802,-1993" coordsize="10,20">
              <v:shape style="position:absolute;left:9802;top:-1993;width:10;height:20" coordorigin="9802,-1993" coordsize="10,20" path="m9802,-1974l9812,-1974,9812,-1993,9802,-1993,9802,-1974xe" filled="true" fillcolor="#000000" stroked="false">
                <v:path arrowok="t"/>
                <v:fill type="solid"/>
              </v:shape>
            </v:group>
            <v:group style="position:absolute;left:9802;top:-1974;width:10;height:20" coordorigin="9802,-1974" coordsize="10,20">
              <v:shape style="position:absolute;left:9802;top:-1974;width:10;height:20" coordorigin="9802,-1974" coordsize="10,20" path="m9802,-1955l9812,-1955,9812,-1974,9802,-1974,9802,-1955xe" filled="true" fillcolor="#000000" stroked="false">
                <v:path arrowok="t"/>
                <v:fill type="solid"/>
              </v:shape>
            </v:group>
            <v:group style="position:absolute;left:9802;top:-1955;width:10;height:20" coordorigin="9802,-1955" coordsize="10,20">
              <v:shape style="position:absolute;left:9802;top:-1955;width:10;height:20" coordorigin="9802,-1955" coordsize="10,20" path="m9802,-1936l9812,-1936,9812,-1955,9802,-1955,9802,-1936xe" filled="true" fillcolor="#000000" stroked="false">
                <v:path arrowok="t"/>
                <v:fill type="solid"/>
              </v:shape>
            </v:group>
            <v:group style="position:absolute;left:9802;top:-1936;width:10;height:20" coordorigin="9802,-1936" coordsize="10,20">
              <v:shape style="position:absolute;left:9802;top:-1936;width:10;height:20" coordorigin="9802,-1936" coordsize="10,20" path="m9802,-1917l9812,-1917,9812,-1936,9802,-1936,9802,-1917xe" filled="true" fillcolor="#000000" stroked="false">
                <v:path arrowok="t"/>
                <v:fill type="solid"/>
              </v:shape>
            </v:group>
            <v:group style="position:absolute;left:9802;top:-1917;width:10;height:20" coordorigin="9802,-1917" coordsize="10,20">
              <v:shape style="position:absolute;left:9802;top:-1917;width:10;height:20" coordorigin="9802,-1917" coordsize="10,20" path="m9802,-1897l9812,-1897,9812,-1917,9802,-1917,9802,-1897xe" filled="true" fillcolor="#000000" stroked="false">
                <v:path arrowok="t"/>
                <v:fill type="solid"/>
              </v:shape>
            </v:group>
            <v:group style="position:absolute;left:9802;top:-1897;width:10;height:20" coordorigin="9802,-1897" coordsize="10,20">
              <v:shape style="position:absolute;left:9802;top:-1897;width:10;height:20" coordorigin="9802,-1897" coordsize="10,20" path="m9802,-1878l9812,-1878,9812,-1897,9802,-1897,9802,-1878xe" filled="true" fillcolor="#000000" stroked="false">
                <v:path arrowok="t"/>
                <v:fill type="solid"/>
              </v:shape>
            </v:group>
            <v:group style="position:absolute;left:9802;top:-1878;width:10;height:20" coordorigin="9802,-1878" coordsize="10,20">
              <v:shape style="position:absolute;left:9802;top:-1878;width:10;height:20" coordorigin="9802,-1878" coordsize="10,20" path="m9802,-1859l9812,-1859,9812,-1878,9802,-1878,9802,-1859xe" filled="true" fillcolor="#000000" stroked="false">
                <v:path arrowok="t"/>
                <v:fill type="solid"/>
              </v:shape>
            </v:group>
            <v:group style="position:absolute;left:9802;top:-1859;width:10;height:20" coordorigin="9802,-1859" coordsize="10,20">
              <v:shape style="position:absolute;left:9802;top:-1859;width:10;height:20" coordorigin="9802,-1859" coordsize="10,20" path="m9802,-1840l9812,-1840,9812,-1859,9802,-1859,9802,-1840xe" filled="true" fillcolor="#000000" stroked="false">
                <v:path arrowok="t"/>
                <v:fill type="solid"/>
              </v:shape>
            </v:group>
            <v:group style="position:absolute;left:9802;top:-1840;width:10;height:20" coordorigin="9802,-1840" coordsize="10,20">
              <v:shape style="position:absolute;left:9802;top:-1840;width:10;height:20" coordorigin="9802,-1840" coordsize="10,20" path="m9802,-1821l9812,-1821,9812,-1840,9802,-1840,9802,-1821xe" filled="true" fillcolor="#000000" stroked="false">
                <v:path arrowok="t"/>
                <v:fill type="solid"/>
              </v:shape>
            </v:group>
            <v:group style="position:absolute;left:9802;top:-1821;width:10;height:20" coordorigin="9802,-1821" coordsize="10,20">
              <v:shape style="position:absolute;left:9802;top:-1821;width:10;height:20" coordorigin="9802,-1821" coordsize="10,20" path="m9802,-1801l9812,-1801,9812,-1821,9802,-1821,9802,-1801xe" filled="true" fillcolor="#000000" stroked="false">
                <v:path arrowok="t"/>
                <v:fill type="solid"/>
              </v:shape>
            </v:group>
            <v:group style="position:absolute;left:9802;top:-1801;width:10;height:20" coordorigin="9802,-1801" coordsize="10,20">
              <v:shape style="position:absolute;left:9802;top:-1801;width:10;height:20" coordorigin="9802,-1801" coordsize="10,20" path="m9802,-1782l9812,-1782,9812,-1801,9802,-1801,9802,-1782xe" filled="true" fillcolor="#000000" stroked="false">
                <v:path arrowok="t"/>
                <v:fill type="solid"/>
              </v:shape>
            </v:group>
            <v:group style="position:absolute;left:9802;top:-1782;width:10;height:20" coordorigin="9802,-1782" coordsize="10,20">
              <v:shape style="position:absolute;left:9802;top:-1782;width:10;height:20" coordorigin="9802,-1782" coordsize="10,20" path="m9802,-1763l9812,-1763,9812,-1782,9802,-1782,9802,-1763xe" filled="true" fillcolor="#000000" stroked="false">
                <v:path arrowok="t"/>
                <v:fill type="solid"/>
              </v:shape>
            </v:group>
            <v:group style="position:absolute;left:9802;top:-1763;width:10;height:20" coordorigin="9802,-1763" coordsize="10,20">
              <v:shape style="position:absolute;left:9802;top:-1763;width:10;height:20" coordorigin="9802,-1763" coordsize="10,20" path="m9802,-1744l9812,-1744,9812,-1763,9802,-1763,9802,-1744xe" filled="true" fillcolor="#000000" stroked="false">
                <v:path arrowok="t"/>
                <v:fill type="solid"/>
              </v:shape>
            </v:group>
            <v:group style="position:absolute;left:9802;top:-1744;width:10;height:20" coordorigin="9802,-1744" coordsize="10,20">
              <v:shape style="position:absolute;left:9802;top:-1744;width:10;height:20" coordorigin="9802,-1744" coordsize="10,20" path="m9802,-1725l9812,-1725,9812,-1744,9802,-1744,9802,-1725xe" filled="true" fillcolor="#000000" stroked="false">
                <v:path arrowok="t"/>
                <v:fill type="solid"/>
              </v:shape>
            </v:group>
            <v:group style="position:absolute;left:9802;top:-1725;width:10;height:20" coordorigin="9802,-1725" coordsize="10,20">
              <v:shape style="position:absolute;left:9802;top:-1725;width:10;height:20" coordorigin="9802,-1725" coordsize="10,20" path="m9802,-1705l9812,-1705,9812,-1725,9802,-1725,9802,-1705xe" filled="true" fillcolor="#000000" stroked="false">
                <v:path arrowok="t"/>
                <v:fill type="solid"/>
              </v:shape>
            </v:group>
            <v:group style="position:absolute;left:9802;top:-1705;width:10;height:20" coordorigin="9802,-1705" coordsize="10,20">
              <v:shape style="position:absolute;left:9802;top:-1705;width:10;height:20" coordorigin="9802,-1705" coordsize="10,20" path="m9802,-1686l9812,-1686,9812,-1705,9802,-1705,9802,-1686xe" filled="true" fillcolor="#000000" stroked="false">
                <v:path arrowok="t"/>
                <v:fill type="solid"/>
              </v:shape>
            </v:group>
            <v:group style="position:absolute;left:9802;top:-1686;width:10;height:20" coordorigin="9802,-1686" coordsize="10,20">
              <v:shape style="position:absolute;left:9802;top:-1686;width:10;height:20" coordorigin="9802,-1686" coordsize="10,20" path="m9802,-1667l9812,-1667,9812,-1686,9802,-1686,9802,-1667xe" filled="true" fillcolor="#000000" stroked="false">
                <v:path arrowok="t"/>
                <v:fill type="solid"/>
              </v:shape>
            </v:group>
            <v:group style="position:absolute;left:9802;top:-1667;width:10;height:20" coordorigin="9802,-1667" coordsize="10,20">
              <v:shape style="position:absolute;left:9802;top:-1667;width:10;height:20" coordorigin="9802,-1667" coordsize="10,20" path="m9802,-1648l9812,-1648,9812,-1667,9802,-1667,9802,-1648xe" filled="true" fillcolor="#000000" stroked="false">
                <v:path arrowok="t"/>
                <v:fill type="solid"/>
              </v:shape>
            </v:group>
            <v:group style="position:absolute;left:9802;top:-1648;width:10;height:20" coordorigin="9802,-1648" coordsize="10,20">
              <v:shape style="position:absolute;left:9802;top:-1648;width:10;height:20" coordorigin="9802,-1648" coordsize="10,20" path="m9802,-1629l9812,-1629,9812,-1648,9802,-1648,9802,-1629xe" filled="true" fillcolor="#000000" stroked="false">
                <v:path arrowok="t"/>
                <v:fill type="solid"/>
              </v:shape>
            </v:group>
            <v:group style="position:absolute;left:9802;top:-1629;width:10;height:20" coordorigin="9802,-1629" coordsize="10,20">
              <v:shape style="position:absolute;left:9802;top:-1629;width:10;height:20" coordorigin="9802,-1629" coordsize="10,20" path="m9802,-1609l9812,-1609,9812,-1629,9802,-1629,9802,-1609xe" filled="true" fillcolor="#000000" stroked="false">
                <v:path arrowok="t"/>
                <v:fill type="solid"/>
              </v:shape>
            </v:group>
            <v:group style="position:absolute;left:9802;top:-1609;width:10;height:20" coordorigin="9802,-1609" coordsize="10,20">
              <v:shape style="position:absolute;left:9802;top:-1609;width:10;height:20" coordorigin="9802,-1609" coordsize="10,20" path="m9802,-1590l9812,-1590,9812,-1609,9802,-1609,9802,-1590xe" filled="true" fillcolor="#000000" stroked="false">
                <v:path arrowok="t"/>
                <v:fill type="solid"/>
              </v:shape>
            </v:group>
            <v:group style="position:absolute;left:9802;top:-1590;width:10;height:20" coordorigin="9802,-1590" coordsize="10,20">
              <v:shape style="position:absolute;left:9802;top:-1590;width:10;height:20" coordorigin="9802,-1590" coordsize="10,20" path="m9802,-1571l9812,-1571,9812,-1590,9802,-1590,9802,-1571xe" filled="true" fillcolor="#000000" stroked="false">
                <v:path arrowok="t"/>
                <v:fill type="solid"/>
              </v:shape>
            </v:group>
            <v:group style="position:absolute;left:9802;top:-1571;width:10;height:20" coordorigin="9802,-1571" coordsize="10,20">
              <v:shape style="position:absolute;left:9802;top:-1571;width:10;height:20" coordorigin="9802,-1571" coordsize="10,20" path="m9802,-1552l9812,-1552,9812,-1571,9802,-1571,9802,-1552xe" filled="true" fillcolor="#000000" stroked="false">
                <v:path arrowok="t"/>
                <v:fill type="solid"/>
              </v:shape>
            </v:group>
            <v:group style="position:absolute;left:9802;top:-1552;width:10;height:20" coordorigin="9802,-1552" coordsize="10,20">
              <v:shape style="position:absolute;left:9802;top:-1552;width:10;height:20" coordorigin="9802,-1552" coordsize="10,20" path="m9802,-1533l9812,-1533,9812,-1552,9802,-1552,9802,-1533xe" filled="true" fillcolor="#000000" stroked="false">
                <v:path arrowok="t"/>
                <v:fill type="solid"/>
              </v:shape>
            </v:group>
            <v:group style="position:absolute;left:9802;top:-1533;width:10;height:20" coordorigin="9802,-1533" coordsize="10,20">
              <v:shape style="position:absolute;left:9802;top:-1533;width:10;height:20" coordorigin="9802,-1533" coordsize="10,20" path="m9802,-1513l9812,-1513,9812,-1533,9802,-1533,9802,-1513xe" filled="true" fillcolor="#000000" stroked="false">
                <v:path arrowok="t"/>
                <v:fill type="solid"/>
              </v:shape>
            </v:group>
            <v:group style="position:absolute;left:9802;top:-1513;width:10;height:20" coordorigin="9802,-1513" coordsize="10,20">
              <v:shape style="position:absolute;left:9802;top:-1513;width:10;height:20" coordorigin="9802,-1513" coordsize="10,20" path="m9802,-1494l9812,-1494,9812,-1513,9802,-1513,9802,-1494xe" filled="true" fillcolor="#000000" stroked="false">
                <v:path arrowok="t"/>
                <v:fill type="solid"/>
              </v:shape>
            </v:group>
            <v:group style="position:absolute;left:9802;top:-1494;width:10;height:20" coordorigin="9802,-1494" coordsize="10,20">
              <v:shape style="position:absolute;left:9802;top:-1494;width:10;height:20" coordorigin="9802,-1494" coordsize="10,20" path="m9802,-1475l9812,-1475,9812,-1494,9802,-1494,9802,-1475xe" filled="true" fillcolor="#000000" stroked="false">
                <v:path arrowok="t"/>
                <v:fill type="solid"/>
              </v:shape>
            </v:group>
            <v:group style="position:absolute;left:9802;top:-1475;width:10;height:20" coordorigin="9802,-1475" coordsize="10,20">
              <v:shape style="position:absolute;left:9802;top:-1475;width:10;height:20" coordorigin="9802,-1475" coordsize="10,20" path="m9802,-1456l9812,-1456,9812,-1475,9802,-1475,9802,-1456xe" filled="true" fillcolor="#000000" stroked="false">
                <v:path arrowok="t"/>
                <v:fill type="solid"/>
              </v:shape>
            </v:group>
            <v:group style="position:absolute;left:9802;top:-1456;width:10;height:20" coordorigin="9802,-1456" coordsize="10,20">
              <v:shape style="position:absolute;left:9802;top:-1456;width:10;height:20" coordorigin="9802,-1456" coordsize="10,20" path="m9802,-1437l9812,-1437,9812,-1456,9802,-1456,9802,-1437xe" filled="true" fillcolor="#000000" stroked="false">
                <v:path arrowok="t"/>
                <v:fill type="solid"/>
              </v:shape>
            </v:group>
            <v:group style="position:absolute;left:9802;top:-1437;width:10;height:20" coordorigin="9802,-1437" coordsize="10,20">
              <v:shape style="position:absolute;left:9802;top:-1437;width:10;height:20" coordorigin="9802,-1437" coordsize="10,20" path="m9802,-1417l9812,-1417,9812,-1437,9802,-1437,9802,-1417xe" filled="true" fillcolor="#000000" stroked="false">
                <v:path arrowok="t"/>
                <v:fill type="solid"/>
              </v:shape>
            </v:group>
            <v:group style="position:absolute;left:9802;top:-1417;width:10;height:20" coordorigin="9802,-1417" coordsize="10,20">
              <v:shape style="position:absolute;left:9802;top:-1417;width:10;height:20" coordorigin="9802,-1417" coordsize="10,20" path="m9802,-1398l9812,-1398,9812,-1417,9802,-1417,9802,-1398xe" filled="true" fillcolor="#000000" stroked="false">
                <v:path arrowok="t"/>
                <v:fill type="solid"/>
              </v:shape>
            </v:group>
            <v:group style="position:absolute;left:9802;top:-1398;width:10;height:20" coordorigin="9802,-1398" coordsize="10,20">
              <v:shape style="position:absolute;left:9802;top:-1398;width:10;height:20" coordorigin="9802,-1398" coordsize="10,20" path="m9802,-1379l9812,-1379,9812,-1398,9802,-1398,9802,-1379xe" filled="true" fillcolor="#000000" stroked="false">
                <v:path arrowok="t"/>
                <v:fill type="solid"/>
              </v:shape>
            </v:group>
            <v:group style="position:absolute;left:9802;top:-1379;width:10;height:20" coordorigin="9802,-1379" coordsize="10,20">
              <v:shape style="position:absolute;left:9802;top:-1379;width:10;height:20" coordorigin="9802,-1379" coordsize="10,20" path="m9802,-1360l9812,-1360,9812,-1379,9802,-1379,9802,-1360xe" filled="true" fillcolor="#000000" stroked="false">
                <v:path arrowok="t"/>
                <v:fill type="solid"/>
              </v:shape>
            </v:group>
            <v:group style="position:absolute;left:9802;top:-1360;width:10;height:20" coordorigin="9802,-1360" coordsize="10,20">
              <v:shape style="position:absolute;left:9802;top:-1360;width:10;height:20" coordorigin="9802,-1360" coordsize="10,20" path="m9802,-1341l9812,-1341,9812,-1360,9802,-1360,9802,-1341xe" filled="true" fillcolor="#000000" stroked="false">
                <v:path arrowok="t"/>
                <v:fill type="solid"/>
              </v:shape>
            </v:group>
            <v:group style="position:absolute;left:9802;top:-1341;width:10;height:20" coordorigin="9802,-1341" coordsize="10,20">
              <v:shape style="position:absolute;left:9802;top:-1341;width:10;height:20" coordorigin="9802,-1341" coordsize="10,20" path="m9802,-1321l9812,-1321,9812,-1341,9802,-1341,9802,-1321xe" filled="true" fillcolor="#000000" stroked="false">
                <v:path arrowok="t"/>
                <v:fill type="solid"/>
              </v:shape>
            </v:group>
            <v:group style="position:absolute;left:9802;top:-1321;width:10;height:20" coordorigin="9802,-1321" coordsize="10,20">
              <v:shape style="position:absolute;left:9802;top:-1321;width:10;height:20" coordorigin="9802,-1321" coordsize="10,20" path="m9802,-1302l9812,-1302,9812,-1321,9802,-1321,9802,-1302xe" filled="true" fillcolor="#000000" stroked="false">
                <v:path arrowok="t"/>
                <v:fill type="solid"/>
              </v:shape>
            </v:group>
            <v:group style="position:absolute;left:9802;top:-1302;width:10;height:20" coordorigin="9802,-1302" coordsize="10,20">
              <v:shape style="position:absolute;left:9802;top:-1302;width:10;height:20" coordorigin="9802,-1302" coordsize="10,20" path="m9802,-1283l9812,-1283,9812,-1302,9802,-1302,9802,-1283xe" filled="true" fillcolor="#000000" stroked="false">
                <v:path arrowok="t"/>
                <v:fill type="solid"/>
              </v:shape>
            </v:group>
            <v:group style="position:absolute;left:9802;top:-1283;width:10;height:20" coordorigin="9802,-1283" coordsize="10,20">
              <v:shape style="position:absolute;left:9802;top:-1283;width:10;height:20" coordorigin="9802,-1283" coordsize="10,20" path="m9802,-1264l9812,-1264,9812,-1283,9802,-1283,9802,-1264xe" filled="true" fillcolor="#000000" stroked="false">
                <v:path arrowok="t"/>
                <v:fill type="solid"/>
              </v:shape>
            </v:group>
            <v:group style="position:absolute;left:9802;top:-1264;width:10;height:20" coordorigin="9802,-1264" coordsize="10,20">
              <v:shape style="position:absolute;left:9802;top:-1264;width:10;height:20" coordorigin="9802,-1264" coordsize="10,20" path="m9802,-1245l9812,-1245,9812,-1264,9802,-1264,9802,-1245xe" filled="true" fillcolor="#000000" stroked="false">
                <v:path arrowok="t"/>
                <v:fill type="solid"/>
              </v:shape>
            </v:group>
            <v:group style="position:absolute;left:9802;top:-1245;width:10;height:20" coordorigin="9802,-1245" coordsize="10,20">
              <v:shape style="position:absolute;left:9802;top:-1245;width:10;height:20" coordorigin="9802,-1245" coordsize="10,20" path="m9802,-1225l9812,-1225,9812,-1245,9802,-1245,9802,-1225xe" filled="true" fillcolor="#000000" stroked="false">
                <v:path arrowok="t"/>
                <v:fill type="solid"/>
              </v:shape>
            </v:group>
            <v:group style="position:absolute;left:9802;top:-1225;width:10;height:20" coordorigin="9802,-1225" coordsize="10,20">
              <v:shape style="position:absolute;left:9802;top:-1225;width:10;height:20" coordorigin="9802,-1225" coordsize="10,20" path="m9802,-1206l9812,-1206,9812,-1225,9802,-1225,9802,-1206xe" filled="true" fillcolor="#000000" stroked="false">
                <v:path arrowok="t"/>
                <v:fill type="solid"/>
              </v:shape>
            </v:group>
            <v:group style="position:absolute;left:9802;top:-1206;width:10;height:20" coordorigin="9802,-1206" coordsize="10,20">
              <v:shape style="position:absolute;left:9802;top:-1206;width:10;height:20" coordorigin="9802,-1206" coordsize="10,20" path="m9802,-1187l9812,-1187,9812,-1206,9802,-1206,9802,-1187xe" filled="true" fillcolor="#000000" stroked="false">
                <v:path arrowok="t"/>
                <v:fill type="solid"/>
              </v:shape>
            </v:group>
            <v:group style="position:absolute;left:9802;top:-1187;width:10;height:20" coordorigin="9802,-1187" coordsize="10,20">
              <v:shape style="position:absolute;left:9802;top:-1187;width:10;height:20" coordorigin="9802,-1187" coordsize="10,20" path="m9802,-1168l9812,-1168,9812,-1187,9802,-1187,9802,-1168xe" filled="true" fillcolor="#000000" stroked="false">
                <v:path arrowok="t"/>
                <v:fill type="solid"/>
              </v:shape>
            </v:group>
            <v:group style="position:absolute;left:9802;top:-1168;width:10;height:20" coordorigin="9802,-1168" coordsize="10,20">
              <v:shape style="position:absolute;left:9802;top:-1168;width:10;height:20" coordorigin="9802,-1168" coordsize="10,20" path="m9802,-1149l9812,-1149,9812,-1168,9802,-1168,9802,-1149xe" filled="true" fillcolor="#000000" stroked="false">
                <v:path arrowok="t"/>
                <v:fill type="solid"/>
              </v:shape>
            </v:group>
            <v:group style="position:absolute;left:9802;top:-1149;width:10;height:20" coordorigin="9802,-1149" coordsize="10,20">
              <v:shape style="position:absolute;left:9802;top:-1149;width:10;height:20" coordorigin="9802,-1149" coordsize="10,20" path="m9802,-1129l9812,-1129,9812,-1149,9802,-1149,9802,-1129xe" filled="true" fillcolor="#000000" stroked="false">
                <v:path arrowok="t"/>
                <v:fill type="solid"/>
              </v:shape>
            </v:group>
            <v:group style="position:absolute;left:9802;top:-1129;width:10;height:20" coordorigin="9802,-1129" coordsize="10,20">
              <v:shape style="position:absolute;left:9802;top:-1129;width:10;height:20" coordorigin="9802,-1129" coordsize="10,20" path="m9802,-1110l9812,-1110,9812,-1129,9802,-1129,9802,-1110xe" filled="true" fillcolor="#000000" stroked="false">
                <v:path arrowok="t"/>
                <v:fill type="solid"/>
              </v:shape>
            </v:group>
            <v:group style="position:absolute;left:9802;top:-1110;width:10;height:20" coordorigin="9802,-1110" coordsize="10,20">
              <v:shape style="position:absolute;left:9802;top:-1110;width:10;height:20" coordorigin="9802,-1110" coordsize="10,20" path="m9802,-1091l9812,-1091,9812,-1110,9802,-1110,9802,-1091xe" filled="true" fillcolor="#000000" stroked="false">
                <v:path arrowok="t"/>
                <v:fill type="solid"/>
              </v:shape>
            </v:group>
            <v:group style="position:absolute;left:9802;top:-1091;width:10;height:20" coordorigin="9802,-1091" coordsize="10,20">
              <v:shape style="position:absolute;left:9802;top:-1091;width:10;height:20" coordorigin="9802,-1091" coordsize="10,20" path="m9802,-1072l9812,-1072,9812,-1091,9802,-1091,9802,-1072xe" filled="true" fillcolor="#000000" stroked="false">
                <v:path arrowok="t"/>
                <v:fill type="solid"/>
              </v:shape>
            </v:group>
            <v:group style="position:absolute;left:9802;top:-1072;width:10;height:20" coordorigin="9802,-1072" coordsize="10,20">
              <v:shape style="position:absolute;left:9802;top:-1072;width:10;height:20" coordorigin="9802,-1072" coordsize="10,20" path="m9802,-1053l9812,-1053,9812,-1072,9802,-1072,9802,-1053xe" filled="true" fillcolor="#000000" stroked="false">
                <v:path arrowok="t"/>
                <v:fill type="solid"/>
              </v:shape>
            </v:group>
            <v:group style="position:absolute;left:9802;top:-1053;width:10;height:20" coordorigin="9802,-1053" coordsize="10,20">
              <v:shape style="position:absolute;left:9802;top:-1053;width:10;height:20" coordorigin="9802,-1053" coordsize="10,20" path="m9802,-1033l9812,-1033,9812,-1053,9802,-1053,9802,-1033xe" filled="true" fillcolor="#000000" stroked="false">
                <v:path arrowok="t"/>
                <v:fill type="solid"/>
              </v:shape>
            </v:group>
            <v:group style="position:absolute;left:9802;top:-1033;width:10;height:20" coordorigin="9802,-1033" coordsize="10,20">
              <v:shape style="position:absolute;left:9802;top:-1033;width:10;height:20" coordorigin="9802,-1033" coordsize="10,20" path="m9802,-1014l9812,-1014,9812,-1033,9802,-1033,9802,-1014xe" filled="true" fillcolor="#000000" stroked="false">
                <v:path arrowok="t"/>
                <v:fill type="solid"/>
              </v:shape>
            </v:group>
            <v:group style="position:absolute;left:9802;top:-1014;width:10;height:20" coordorigin="9802,-1014" coordsize="10,20">
              <v:shape style="position:absolute;left:9802;top:-1014;width:10;height:20" coordorigin="9802,-1014" coordsize="10,20" path="m9802,-995l9812,-995,9812,-1014,9802,-1014,9802,-995xe" filled="true" fillcolor="#000000" stroked="false">
                <v:path arrowok="t"/>
                <v:fill type="solid"/>
              </v:shape>
            </v:group>
            <v:group style="position:absolute;left:9802;top:-995;width:10;height:20" coordorigin="9802,-995" coordsize="10,20">
              <v:shape style="position:absolute;left:9802;top:-995;width:10;height:20" coordorigin="9802,-995" coordsize="10,20" path="m9802,-976l9812,-976,9812,-995,9802,-995,9802,-976xe" filled="true" fillcolor="#000000" stroked="false">
                <v:path arrowok="t"/>
                <v:fill type="solid"/>
              </v:shape>
            </v:group>
            <v:group style="position:absolute;left:11361;top:-2013;width:10;height:20" coordorigin="11361,-2013" coordsize="10,20">
              <v:shape style="position:absolute;left:11361;top:-2013;width:10;height:20" coordorigin="11361,-2013" coordsize="10,20" path="m11361,-1993l11371,-1993,11371,-2013,11361,-2013,11361,-1993xe" filled="true" fillcolor="#000000" stroked="false">
                <v:path arrowok="t"/>
                <v:fill type="solid"/>
              </v:shape>
            </v:group>
            <v:group style="position:absolute;left:11361;top:-1993;width:10;height:20" coordorigin="11361,-1993" coordsize="10,20">
              <v:shape style="position:absolute;left:11361;top:-1993;width:10;height:20" coordorigin="11361,-1993" coordsize="10,20" path="m11361,-1974l11371,-1974,11371,-1993,11361,-1993,11361,-1974xe" filled="true" fillcolor="#000000" stroked="false">
                <v:path arrowok="t"/>
                <v:fill type="solid"/>
              </v:shape>
            </v:group>
            <v:group style="position:absolute;left:11361;top:-1974;width:10;height:20" coordorigin="11361,-1974" coordsize="10,20">
              <v:shape style="position:absolute;left:11361;top:-1974;width:10;height:20" coordorigin="11361,-1974" coordsize="10,20" path="m11361,-1955l11371,-1955,11371,-1974,11361,-1974,11361,-1955xe" filled="true" fillcolor="#000000" stroked="false">
                <v:path arrowok="t"/>
                <v:fill type="solid"/>
              </v:shape>
            </v:group>
            <v:group style="position:absolute;left:11361;top:-1955;width:10;height:20" coordorigin="11361,-1955" coordsize="10,20">
              <v:shape style="position:absolute;left:11361;top:-1955;width:10;height:20" coordorigin="11361,-1955" coordsize="10,20" path="m11361,-1936l11371,-1936,11371,-1955,11361,-1955,11361,-1936xe" filled="true" fillcolor="#000000" stroked="false">
                <v:path arrowok="t"/>
                <v:fill type="solid"/>
              </v:shape>
            </v:group>
            <v:group style="position:absolute;left:11361;top:-1936;width:10;height:20" coordorigin="11361,-1936" coordsize="10,20">
              <v:shape style="position:absolute;left:11361;top:-1936;width:10;height:20" coordorigin="11361,-1936" coordsize="10,20" path="m11361,-1917l11371,-1917,11371,-1936,11361,-1936,11361,-1917xe" filled="true" fillcolor="#000000" stroked="false">
                <v:path arrowok="t"/>
                <v:fill type="solid"/>
              </v:shape>
            </v:group>
            <v:group style="position:absolute;left:11361;top:-1917;width:10;height:20" coordorigin="11361,-1917" coordsize="10,20">
              <v:shape style="position:absolute;left:11361;top:-1917;width:10;height:20" coordorigin="11361,-1917" coordsize="10,20" path="m11361,-1897l11371,-1897,11371,-1917,11361,-1917,11361,-1897xe" filled="true" fillcolor="#000000" stroked="false">
                <v:path arrowok="t"/>
                <v:fill type="solid"/>
              </v:shape>
            </v:group>
            <v:group style="position:absolute;left:11361;top:-1897;width:10;height:20" coordorigin="11361,-1897" coordsize="10,20">
              <v:shape style="position:absolute;left:11361;top:-1897;width:10;height:20" coordorigin="11361,-1897" coordsize="10,20" path="m11361,-1878l11371,-1878,11371,-1897,11361,-1897,11361,-1878xe" filled="true" fillcolor="#000000" stroked="false">
                <v:path arrowok="t"/>
                <v:fill type="solid"/>
              </v:shape>
            </v:group>
            <v:group style="position:absolute;left:11361;top:-1878;width:10;height:20" coordorigin="11361,-1878" coordsize="10,20">
              <v:shape style="position:absolute;left:11361;top:-1878;width:10;height:20" coordorigin="11361,-1878" coordsize="10,20" path="m11361,-1859l11371,-1859,11371,-1878,11361,-1878,11361,-1859xe" filled="true" fillcolor="#000000" stroked="false">
                <v:path arrowok="t"/>
                <v:fill type="solid"/>
              </v:shape>
            </v:group>
            <v:group style="position:absolute;left:11361;top:-1859;width:10;height:20" coordorigin="11361,-1859" coordsize="10,20">
              <v:shape style="position:absolute;left:11361;top:-1859;width:10;height:20" coordorigin="11361,-1859" coordsize="10,20" path="m11361,-1840l11371,-1840,11371,-1859,11361,-1859,11361,-1840xe" filled="true" fillcolor="#000000" stroked="false">
                <v:path arrowok="t"/>
                <v:fill type="solid"/>
              </v:shape>
            </v:group>
            <v:group style="position:absolute;left:11361;top:-1840;width:10;height:20" coordorigin="11361,-1840" coordsize="10,20">
              <v:shape style="position:absolute;left:11361;top:-1840;width:10;height:20" coordorigin="11361,-1840" coordsize="10,20" path="m11361,-1821l11371,-1821,11371,-1840,11361,-1840,11361,-1821xe" filled="true" fillcolor="#000000" stroked="false">
                <v:path arrowok="t"/>
                <v:fill type="solid"/>
              </v:shape>
            </v:group>
            <v:group style="position:absolute;left:11361;top:-1821;width:10;height:20" coordorigin="11361,-1821" coordsize="10,20">
              <v:shape style="position:absolute;left:11361;top:-1821;width:10;height:20" coordorigin="11361,-1821" coordsize="10,20" path="m11361,-1801l11371,-1801,11371,-1821,11361,-1821,11361,-1801xe" filled="true" fillcolor="#000000" stroked="false">
                <v:path arrowok="t"/>
                <v:fill type="solid"/>
              </v:shape>
            </v:group>
            <v:group style="position:absolute;left:11361;top:-1801;width:10;height:20" coordorigin="11361,-1801" coordsize="10,20">
              <v:shape style="position:absolute;left:11361;top:-1801;width:10;height:20" coordorigin="11361,-1801" coordsize="10,20" path="m11361,-1782l11371,-1782,11371,-1801,11361,-1801,11361,-1782xe" filled="true" fillcolor="#000000" stroked="false">
                <v:path arrowok="t"/>
                <v:fill type="solid"/>
              </v:shape>
            </v:group>
            <v:group style="position:absolute;left:11361;top:-1782;width:10;height:20" coordorigin="11361,-1782" coordsize="10,20">
              <v:shape style="position:absolute;left:11361;top:-1782;width:10;height:20" coordorigin="11361,-1782" coordsize="10,20" path="m11361,-1763l11371,-1763,11371,-1782,11361,-1782,11361,-1763xe" filled="true" fillcolor="#000000" stroked="false">
                <v:path arrowok="t"/>
                <v:fill type="solid"/>
              </v:shape>
            </v:group>
            <v:group style="position:absolute;left:11361;top:-1763;width:10;height:20" coordorigin="11361,-1763" coordsize="10,20">
              <v:shape style="position:absolute;left:11361;top:-1763;width:10;height:20" coordorigin="11361,-1763" coordsize="10,20" path="m11361,-1744l11371,-1744,11371,-1763,11361,-1763,11361,-1744xe" filled="true" fillcolor="#000000" stroked="false">
                <v:path arrowok="t"/>
                <v:fill type="solid"/>
              </v:shape>
            </v:group>
            <v:group style="position:absolute;left:11361;top:-1744;width:10;height:20" coordorigin="11361,-1744" coordsize="10,20">
              <v:shape style="position:absolute;left:11361;top:-1744;width:10;height:20" coordorigin="11361,-1744" coordsize="10,20" path="m11361,-1725l11371,-1725,11371,-1744,11361,-1744,11361,-1725xe" filled="true" fillcolor="#000000" stroked="false">
                <v:path arrowok="t"/>
                <v:fill type="solid"/>
              </v:shape>
            </v:group>
            <v:group style="position:absolute;left:11361;top:-1725;width:10;height:20" coordorigin="11361,-1725" coordsize="10,20">
              <v:shape style="position:absolute;left:11361;top:-1725;width:10;height:20" coordorigin="11361,-1725" coordsize="10,20" path="m11361,-1705l11371,-1705,11371,-1725,11361,-1725,11361,-1705xe" filled="true" fillcolor="#000000" stroked="false">
                <v:path arrowok="t"/>
                <v:fill type="solid"/>
              </v:shape>
            </v:group>
            <v:group style="position:absolute;left:11361;top:-1705;width:10;height:20" coordorigin="11361,-1705" coordsize="10,20">
              <v:shape style="position:absolute;left:11361;top:-1705;width:10;height:20" coordorigin="11361,-1705" coordsize="10,20" path="m11361,-1686l11371,-1686,11371,-1705,11361,-1705,11361,-1686xe" filled="true" fillcolor="#000000" stroked="false">
                <v:path arrowok="t"/>
                <v:fill type="solid"/>
              </v:shape>
            </v:group>
            <v:group style="position:absolute;left:11361;top:-1686;width:10;height:20" coordorigin="11361,-1686" coordsize="10,20">
              <v:shape style="position:absolute;left:11361;top:-1686;width:10;height:20" coordorigin="11361,-1686" coordsize="10,20" path="m11361,-1667l11371,-1667,11371,-1686,11361,-1686,11361,-1667xe" filled="true" fillcolor="#000000" stroked="false">
                <v:path arrowok="t"/>
                <v:fill type="solid"/>
              </v:shape>
            </v:group>
            <v:group style="position:absolute;left:11361;top:-1667;width:10;height:20" coordorigin="11361,-1667" coordsize="10,20">
              <v:shape style="position:absolute;left:11361;top:-1667;width:10;height:20" coordorigin="11361,-1667" coordsize="10,20" path="m11361,-1648l11371,-1648,11371,-1667,11361,-1667,11361,-1648xe" filled="true" fillcolor="#000000" stroked="false">
                <v:path arrowok="t"/>
                <v:fill type="solid"/>
              </v:shape>
            </v:group>
            <v:group style="position:absolute;left:11361;top:-1648;width:10;height:20" coordorigin="11361,-1648" coordsize="10,20">
              <v:shape style="position:absolute;left:11361;top:-1648;width:10;height:20" coordorigin="11361,-1648" coordsize="10,20" path="m11361,-1629l11371,-1629,11371,-1648,11361,-1648,11361,-1629xe" filled="true" fillcolor="#000000" stroked="false">
                <v:path arrowok="t"/>
                <v:fill type="solid"/>
              </v:shape>
            </v:group>
            <v:group style="position:absolute;left:11361;top:-1629;width:10;height:20" coordorigin="11361,-1629" coordsize="10,20">
              <v:shape style="position:absolute;left:11361;top:-1629;width:10;height:20" coordorigin="11361,-1629" coordsize="10,20" path="m11361,-1609l11371,-1609,11371,-1629,11361,-1629,11361,-1609xe" filled="true" fillcolor="#000000" stroked="false">
                <v:path arrowok="t"/>
                <v:fill type="solid"/>
              </v:shape>
            </v:group>
            <v:group style="position:absolute;left:11361;top:-1609;width:10;height:20" coordorigin="11361,-1609" coordsize="10,20">
              <v:shape style="position:absolute;left:11361;top:-1609;width:10;height:20" coordorigin="11361,-1609" coordsize="10,20" path="m11361,-1590l11371,-1590,11371,-1609,11361,-1609,11361,-1590xe" filled="true" fillcolor="#000000" stroked="false">
                <v:path arrowok="t"/>
                <v:fill type="solid"/>
              </v:shape>
            </v:group>
            <v:group style="position:absolute;left:11361;top:-1590;width:10;height:20" coordorigin="11361,-1590" coordsize="10,20">
              <v:shape style="position:absolute;left:11361;top:-1590;width:10;height:20" coordorigin="11361,-1590" coordsize="10,20" path="m11361,-1571l11371,-1571,11371,-1590,11361,-1590,11361,-1571xe" filled="true" fillcolor="#000000" stroked="false">
                <v:path arrowok="t"/>
                <v:fill type="solid"/>
              </v:shape>
            </v:group>
            <v:group style="position:absolute;left:11361;top:-1571;width:10;height:20" coordorigin="11361,-1571" coordsize="10,20">
              <v:shape style="position:absolute;left:11361;top:-1571;width:10;height:20" coordorigin="11361,-1571" coordsize="10,20" path="m11361,-1552l11371,-1552,11371,-1571,11361,-1571,11361,-1552xe" filled="true" fillcolor="#000000" stroked="false">
                <v:path arrowok="t"/>
                <v:fill type="solid"/>
              </v:shape>
            </v:group>
            <v:group style="position:absolute;left:11361;top:-1552;width:10;height:20" coordorigin="11361,-1552" coordsize="10,20">
              <v:shape style="position:absolute;left:11361;top:-1552;width:10;height:20" coordorigin="11361,-1552" coordsize="10,20" path="m11361,-1533l11371,-1533,11371,-1552,11361,-1552,11361,-1533xe" filled="true" fillcolor="#000000" stroked="false">
                <v:path arrowok="t"/>
                <v:fill type="solid"/>
              </v:shape>
            </v:group>
            <v:group style="position:absolute;left:11361;top:-1533;width:10;height:20" coordorigin="11361,-1533" coordsize="10,20">
              <v:shape style="position:absolute;left:11361;top:-1533;width:10;height:20" coordorigin="11361,-1533" coordsize="10,20" path="m11361,-1513l11371,-1513,11371,-1533,11361,-1533,11361,-1513xe" filled="true" fillcolor="#000000" stroked="false">
                <v:path arrowok="t"/>
                <v:fill type="solid"/>
              </v:shape>
            </v:group>
            <v:group style="position:absolute;left:11361;top:-1513;width:10;height:20" coordorigin="11361,-1513" coordsize="10,20">
              <v:shape style="position:absolute;left:11361;top:-1513;width:10;height:20" coordorigin="11361,-1513" coordsize="10,20" path="m11361,-1494l11371,-1494,11371,-1513,11361,-1513,11361,-1494xe" filled="true" fillcolor="#000000" stroked="false">
                <v:path arrowok="t"/>
                <v:fill type="solid"/>
              </v:shape>
            </v:group>
            <v:group style="position:absolute;left:11361;top:-1494;width:10;height:20" coordorigin="11361,-1494" coordsize="10,20">
              <v:shape style="position:absolute;left:11361;top:-1494;width:10;height:20" coordorigin="11361,-1494" coordsize="10,20" path="m11361,-1475l11371,-1475,11371,-1494,11361,-1494,11361,-1475xe" filled="true" fillcolor="#000000" stroked="false">
                <v:path arrowok="t"/>
                <v:fill type="solid"/>
              </v:shape>
            </v:group>
            <v:group style="position:absolute;left:11361;top:-1475;width:10;height:20" coordorigin="11361,-1475" coordsize="10,20">
              <v:shape style="position:absolute;left:11361;top:-1475;width:10;height:20" coordorigin="11361,-1475" coordsize="10,20" path="m11361,-1456l11371,-1456,11371,-1475,11361,-1475,11361,-1456xe" filled="true" fillcolor="#000000" stroked="false">
                <v:path arrowok="t"/>
                <v:fill type="solid"/>
              </v:shape>
            </v:group>
            <v:group style="position:absolute;left:11361;top:-1456;width:10;height:20" coordorigin="11361,-1456" coordsize="10,20">
              <v:shape style="position:absolute;left:11361;top:-1456;width:10;height:20" coordorigin="11361,-1456" coordsize="10,20" path="m11361,-1437l11371,-1437,11371,-1456,11361,-1456,11361,-1437xe" filled="true" fillcolor="#000000" stroked="false">
                <v:path arrowok="t"/>
                <v:fill type="solid"/>
              </v:shape>
            </v:group>
            <v:group style="position:absolute;left:11361;top:-1437;width:10;height:20" coordorigin="11361,-1437" coordsize="10,20">
              <v:shape style="position:absolute;left:11361;top:-1437;width:10;height:20" coordorigin="11361,-1437" coordsize="10,20" path="m11361,-1417l11371,-1417,11371,-1437,11361,-1437,11361,-1417xe" filled="true" fillcolor="#000000" stroked="false">
                <v:path arrowok="t"/>
                <v:fill type="solid"/>
              </v:shape>
            </v:group>
            <v:group style="position:absolute;left:11361;top:-1417;width:10;height:20" coordorigin="11361,-1417" coordsize="10,20">
              <v:shape style="position:absolute;left:11361;top:-1417;width:10;height:20" coordorigin="11361,-1417" coordsize="10,20" path="m11361,-1398l11371,-1398,11371,-1417,11361,-1417,11361,-1398xe" filled="true" fillcolor="#000000" stroked="false">
                <v:path arrowok="t"/>
                <v:fill type="solid"/>
              </v:shape>
            </v:group>
            <v:group style="position:absolute;left:11361;top:-1398;width:10;height:20" coordorigin="11361,-1398" coordsize="10,20">
              <v:shape style="position:absolute;left:11361;top:-1398;width:10;height:20" coordorigin="11361,-1398" coordsize="10,20" path="m11361,-1379l11371,-1379,11371,-1398,11361,-1398,11361,-1379xe" filled="true" fillcolor="#000000" stroked="false">
                <v:path arrowok="t"/>
                <v:fill type="solid"/>
              </v:shape>
            </v:group>
            <v:group style="position:absolute;left:11361;top:-1379;width:10;height:20" coordorigin="11361,-1379" coordsize="10,20">
              <v:shape style="position:absolute;left:11361;top:-1379;width:10;height:20" coordorigin="11361,-1379" coordsize="10,20" path="m11361,-1360l11371,-1360,11371,-1379,11361,-1379,11361,-1360xe" filled="true" fillcolor="#000000" stroked="false">
                <v:path arrowok="t"/>
                <v:fill type="solid"/>
              </v:shape>
            </v:group>
            <v:group style="position:absolute;left:11361;top:-1360;width:10;height:20" coordorigin="11361,-1360" coordsize="10,20">
              <v:shape style="position:absolute;left:11361;top:-1360;width:10;height:20" coordorigin="11361,-1360" coordsize="10,20" path="m11361,-1341l11371,-1341,11371,-1360,11361,-1360,11361,-1341xe" filled="true" fillcolor="#000000" stroked="false">
                <v:path arrowok="t"/>
                <v:fill type="solid"/>
              </v:shape>
            </v:group>
            <v:group style="position:absolute;left:11361;top:-1341;width:10;height:20" coordorigin="11361,-1341" coordsize="10,20">
              <v:shape style="position:absolute;left:11361;top:-1341;width:10;height:20" coordorigin="11361,-1341" coordsize="10,20" path="m11361,-1321l11371,-1321,11371,-1341,11361,-1341,11361,-1321xe" filled="true" fillcolor="#000000" stroked="false">
                <v:path arrowok="t"/>
                <v:fill type="solid"/>
              </v:shape>
            </v:group>
            <v:group style="position:absolute;left:11361;top:-1321;width:10;height:20" coordorigin="11361,-1321" coordsize="10,20">
              <v:shape style="position:absolute;left:11361;top:-1321;width:10;height:20" coordorigin="11361,-1321" coordsize="10,20" path="m11361,-1302l11371,-1302,11371,-1321,11361,-1321,11361,-1302xe" filled="true" fillcolor="#000000" stroked="false">
                <v:path arrowok="t"/>
                <v:fill type="solid"/>
              </v:shape>
            </v:group>
            <v:group style="position:absolute;left:11361;top:-1302;width:10;height:20" coordorigin="11361,-1302" coordsize="10,20">
              <v:shape style="position:absolute;left:11361;top:-1302;width:10;height:20" coordorigin="11361,-1302" coordsize="10,20" path="m11361,-1283l11371,-1283,11371,-1302,11361,-1302,11361,-1283xe" filled="true" fillcolor="#000000" stroked="false">
                <v:path arrowok="t"/>
                <v:fill type="solid"/>
              </v:shape>
            </v:group>
            <v:group style="position:absolute;left:11361;top:-1283;width:10;height:20" coordorigin="11361,-1283" coordsize="10,20">
              <v:shape style="position:absolute;left:11361;top:-1283;width:10;height:20" coordorigin="11361,-1283" coordsize="10,20" path="m11361,-1264l11371,-1264,11371,-1283,11361,-1283,11361,-1264xe" filled="true" fillcolor="#000000" stroked="false">
                <v:path arrowok="t"/>
                <v:fill type="solid"/>
              </v:shape>
            </v:group>
            <v:group style="position:absolute;left:11361;top:-1264;width:10;height:20" coordorigin="11361,-1264" coordsize="10,20">
              <v:shape style="position:absolute;left:11361;top:-1264;width:10;height:20" coordorigin="11361,-1264" coordsize="10,20" path="m11361,-1245l11371,-1245,11371,-1264,11361,-1264,11361,-1245xe" filled="true" fillcolor="#000000" stroked="false">
                <v:path arrowok="t"/>
                <v:fill type="solid"/>
              </v:shape>
            </v:group>
            <v:group style="position:absolute;left:11361;top:-1245;width:10;height:20" coordorigin="11361,-1245" coordsize="10,20">
              <v:shape style="position:absolute;left:11361;top:-1245;width:10;height:20" coordorigin="11361,-1245" coordsize="10,20" path="m11361,-1225l11371,-1225,11371,-1245,11361,-1245,11361,-1225xe" filled="true" fillcolor="#000000" stroked="false">
                <v:path arrowok="t"/>
                <v:fill type="solid"/>
              </v:shape>
            </v:group>
            <v:group style="position:absolute;left:11361;top:-1225;width:10;height:20" coordorigin="11361,-1225" coordsize="10,20">
              <v:shape style="position:absolute;left:11361;top:-1225;width:10;height:20" coordorigin="11361,-1225" coordsize="10,20" path="m11361,-1206l11371,-1206,11371,-1225,11361,-1225,11361,-1206xe" filled="true" fillcolor="#000000" stroked="false">
                <v:path arrowok="t"/>
                <v:fill type="solid"/>
              </v:shape>
            </v:group>
            <v:group style="position:absolute;left:11361;top:-1206;width:10;height:20" coordorigin="11361,-1206" coordsize="10,20">
              <v:shape style="position:absolute;left:11361;top:-1206;width:10;height:20" coordorigin="11361,-1206" coordsize="10,20" path="m11361,-1187l11371,-1187,11371,-1206,11361,-1206,11361,-1187xe" filled="true" fillcolor="#000000" stroked="false">
                <v:path arrowok="t"/>
                <v:fill type="solid"/>
              </v:shape>
            </v:group>
            <v:group style="position:absolute;left:11361;top:-1187;width:10;height:20" coordorigin="11361,-1187" coordsize="10,20">
              <v:shape style="position:absolute;left:11361;top:-1187;width:10;height:20" coordorigin="11361,-1187" coordsize="10,20" path="m11361,-1168l11371,-1168,11371,-1187,11361,-1187,11361,-1168xe" filled="true" fillcolor="#000000" stroked="false">
                <v:path arrowok="t"/>
                <v:fill type="solid"/>
              </v:shape>
            </v:group>
            <v:group style="position:absolute;left:11361;top:-1168;width:10;height:20" coordorigin="11361,-1168" coordsize="10,20">
              <v:shape style="position:absolute;left:11361;top:-1168;width:10;height:20" coordorigin="11361,-1168" coordsize="10,20" path="m11361,-1149l11371,-1149,11371,-1168,11361,-1168,11361,-1149xe" filled="true" fillcolor="#000000" stroked="false">
                <v:path arrowok="t"/>
                <v:fill type="solid"/>
              </v:shape>
            </v:group>
            <v:group style="position:absolute;left:11361;top:-1149;width:10;height:20" coordorigin="11361,-1149" coordsize="10,20">
              <v:shape style="position:absolute;left:11361;top:-1149;width:10;height:20" coordorigin="11361,-1149" coordsize="10,20" path="m11361,-1129l11371,-1129,11371,-1149,11361,-1149,11361,-1129xe" filled="true" fillcolor="#000000" stroked="false">
                <v:path arrowok="t"/>
                <v:fill type="solid"/>
              </v:shape>
            </v:group>
            <v:group style="position:absolute;left:11361;top:-1129;width:10;height:20" coordorigin="11361,-1129" coordsize="10,20">
              <v:shape style="position:absolute;left:11361;top:-1129;width:10;height:20" coordorigin="11361,-1129" coordsize="10,20" path="m11361,-1110l11371,-1110,11371,-1129,11361,-1129,11361,-1110xe" filled="true" fillcolor="#000000" stroked="false">
                <v:path arrowok="t"/>
                <v:fill type="solid"/>
              </v:shape>
            </v:group>
            <v:group style="position:absolute;left:11361;top:-1110;width:10;height:20" coordorigin="11361,-1110" coordsize="10,20">
              <v:shape style="position:absolute;left:11361;top:-1110;width:10;height:20" coordorigin="11361,-1110" coordsize="10,20" path="m11361,-1091l11371,-1091,11371,-1110,11361,-1110,11361,-1091xe" filled="true" fillcolor="#000000" stroked="false">
                <v:path arrowok="t"/>
                <v:fill type="solid"/>
              </v:shape>
            </v:group>
            <v:group style="position:absolute;left:11361;top:-1091;width:10;height:20" coordorigin="11361,-1091" coordsize="10,20">
              <v:shape style="position:absolute;left:11361;top:-1091;width:10;height:20" coordorigin="11361,-1091" coordsize="10,20" path="m11361,-1072l11371,-1072,11371,-1091,11361,-1091,11361,-1072xe" filled="true" fillcolor="#000000" stroked="false">
                <v:path arrowok="t"/>
                <v:fill type="solid"/>
              </v:shape>
            </v:group>
            <v:group style="position:absolute;left:11361;top:-1072;width:10;height:20" coordorigin="11361,-1072" coordsize="10,20">
              <v:shape style="position:absolute;left:11361;top:-1072;width:10;height:20" coordorigin="11361,-1072" coordsize="10,20" path="m11361,-1053l11371,-1053,11371,-1072,11361,-1072,11361,-1053xe" filled="true" fillcolor="#000000" stroked="false">
                <v:path arrowok="t"/>
                <v:fill type="solid"/>
              </v:shape>
            </v:group>
            <v:group style="position:absolute;left:11361;top:-1053;width:10;height:20" coordorigin="11361,-1053" coordsize="10,20">
              <v:shape style="position:absolute;left:11361;top:-1053;width:10;height:20" coordorigin="11361,-1053" coordsize="10,20" path="m11361,-1033l11371,-1033,11371,-1053,11361,-1053,11361,-1033xe" filled="true" fillcolor="#000000" stroked="false">
                <v:path arrowok="t"/>
                <v:fill type="solid"/>
              </v:shape>
            </v:group>
            <v:group style="position:absolute;left:11361;top:-1033;width:10;height:20" coordorigin="11361,-1033" coordsize="10,20">
              <v:shape style="position:absolute;left:11361;top:-1033;width:10;height:20" coordorigin="11361,-1033" coordsize="10,20" path="m11361,-1014l11371,-1014,11371,-1033,11361,-1033,11361,-1014xe" filled="true" fillcolor="#000000" stroked="false">
                <v:path arrowok="t"/>
                <v:fill type="solid"/>
              </v:shape>
            </v:group>
            <v:group style="position:absolute;left:11361;top:-1014;width:10;height:20" coordorigin="11361,-1014" coordsize="10,20">
              <v:shape style="position:absolute;left:11361;top:-1014;width:10;height:20" coordorigin="11361,-1014" coordsize="10,20" path="m11361,-995l11371,-995,11371,-1014,11361,-1014,11361,-995xe" filled="true" fillcolor="#000000" stroked="false">
                <v:path arrowok="t"/>
                <v:fill type="solid"/>
              </v:shape>
            </v:group>
            <v:group style="position:absolute;left:11361;top:-995;width:10;height:20" coordorigin="11361,-995" coordsize="10,20">
              <v:shape style="position:absolute;left:11361;top:-995;width:10;height:20" coordorigin="11361,-995" coordsize="10,20" path="m11361,-976l11371,-976,11371,-995,11361,-995,11361,-976xe" filled="true" fillcolor="#000000" stroked="false">
                <v:path arrowok="t"/>
                <v:fill type="solid"/>
              </v:shape>
            </v:group>
            <v:group style="position:absolute;left:12212;top:-2013;width:10;height:20" coordorigin="12212,-2013" coordsize="10,20">
              <v:shape style="position:absolute;left:12212;top:-2013;width:10;height:20" coordorigin="12212,-2013" coordsize="10,20" path="m12212,-1993l12222,-1993,12222,-2013,12212,-2013,12212,-1993xe" filled="true" fillcolor="#000000" stroked="false">
                <v:path arrowok="t"/>
                <v:fill type="solid"/>
              </v:shape>
            </v:group>
            <v:group style="position:absolute;left:12212;top:-1993;width:10;height:20" coordorigin="12212,-1993" coordsize="10,20">
              <v:shape style="position:absolute;left:12212;top:-1993;width:10;height:20" coordorigin="12212,-1993" coordsize="10,20" path="m12212,-1974l12222,-1974,12222,-1993,12212,-1993,12212,-1974xe" filled="true" fillcolor="#000000" stroked="false">
                <v:path arrowok="t"/>
                <v:fill type="solid"/>
              </v:shape>
            </v:group>
            <v:group style="position:absolute;left:12212;top:-1974;width:10;height:20" coordorigin="12212,-1974" coordsize="10,20">
              <v:shape style="position:absolute;left:12212;top:-1974;width:10;height:20" coordorigin="12212,-1974" coordsize="10,20" path="m12212,-1955l12222,-1955,12222,-1974,12212,-1974,12212,-1955xe" filled="true" fillcolor="#000000" stroked="false">
                <v:path arrowok="t"/>
                <v:fill type="solid"/>
              </v:shape>
            </v:group>
            <v:group style="position:absolute;left:12212;top:-1955;width:10;height:20" coordorigin="12212,-1955" coordsize="10,20">
              <v:shape style="position:absolute;left:12212;top:-1955;width:10;height:20" coordorigin="12212,-1955" coordsize="10,20" path="m12212,-1936l12222,-1936,12222,-1955,12212,-1955,12212,-1936xe" filled="true" fillcolor="#000000" stroked="false">
                <v:path arrowok="t"/>
                <v:fill type="solid"/>
              </v:shape>
            </v:group>
            <v:group style="position:absolute;left:12212;top:-1936;width:10;height:20" coordorigin="12212,-1936" coordsize="10,20">
              <v:shape style="position:absolute;left:12212;top:-1936;width:10;height:20" coordorigin="12212,-1936" coordsize="10,20" path="m12212,-1917l12222,-1917,12222,-1936,12212,-1936,12212,-1917xe" filled="true" fillcolor="#000000" stroked="false">
                <v:path arrowok="t"/>
                <v:fill type="solid"/>
              </v:shape>
            </v:group>
            <v:group style="position:absolute;left:12212;top:-1917;width:10;height:20" coordorigin="12212,-1917" coordsize="10,20">
              <v:shape style="position:absolute;left:12212;top:-1917;width:10;height:20" coordorigin="12212,-1917" coordsize="10,20" path="m12212,-1897l12222,-1897,12222,-1917,12212,-1917,12212,-1897xe" filled="true" fillcolor="#000000" stroked="false">
                <v:path arrowok="t"/>
                <v:fill type="solid"/>
              </v:shape>
            </v:group>
            <v:group style="position:absolute;left:12212;top:-1897;width:10;height:20" coordorigin="12212,-1897" coordsize="10,20">
              <v:shape style="position:absolute;left:12212;top:-1897;width:10;height:20" coordorigin="12212,-1897" coordsize="10,20" path="m12212,-1878l12222,-1878,12222,-1897,12212,-1897,12212,-1878xe" filled="true" fillcolor="#000000" stroked="false">
                <v:path arrowok="t"/>
                <v:fill type="solid"/>
              </v:shape>
            </v:group>
            <v:group style="position:absolute;left:12212;top:-1878;width:10;height:20" coordorigin="12212,-1878" coordsize="10,20">
              <v:shape style="position:absolute;left:12212;top:-1878;width:10;height:20" coordorigin="12212,-1878" coordsize="10,20" path="m12212,-1859l12222,-1859,12222,-1878,12212,-1878,12212,-1859xe" filled="true" fillcolor="#000000" stroked="false">
                <v:path arrowok="t"/>
                <v:fill type="solid"/>
              </v:shape>
            </v:group>
            <v:group style="position:absolute;left:12212;top:-1859;width:10;height:20" coordorigin="12212,-1859" coordsize="10,20">
              <v:shape style="position:absolute;left:12212;top:-1859;width:10;height:20" coordorigin="12212,-1859" coordsize="10,20" path="m12212,-1840l12222,-1840,12222,-1859,12212,-1859,12212,-1840xe" filled="true" fillcolor="#000000" stroked="false">
                <v:path arrowok="t"/>
                <v:fill type="solid"/>
              </v:shape>
            </v:group>
            <v:group style="position:absolute;left:12212;top:-1840;width:10;height:20" coordorigin="12212,-1840" coordsize="10,20">
              <v:shape style="position:absolute;left:12212;top:-1840;width:10;height:20" coordorigin="12212,-1840" coordsize="10,20" path="m12212,-1821l12222,-1821,12222,-1840,12212,-1840,12212,-1821xe" filled="true" fillcolor="#000000" stroked="false">
                <v:path arrowok="t"/>
                <v:fill type="solid"/>
              </v:shape>
            </v:group>
            <v:group style="position:absolute;left:12212;top:-1821;width:10;height:20" coordorigin="12212,-1821" coordsize="10,20">
              <v:shape style="position:absolute;left:12212;top:-1821;width:10;height:20" coordorigin="12212,-1821" coordsize="10,20" path="m12212,-1801l12222,-1801,12222,-1821,12212,-1821,12212,-1801xe" filled="true" fillcolor="#000000" stroked="false">
                <v:path arrowok="t"/>
                <v:fill type="solid"/>
              </v:shape>
            </v:group>
            <v:group style="position:absolute;left:12212;top:-1801;width:10;height:20" coordorigin="12212,-1801" coordsize="10,20">
              <v:shape style="position:absolute;left:12212;top:-1801;width:10;height:20" coordorigin="12212,-1801" coordsize="10,20" path="m12212,-1782l12222,-1782,12222,-1801,12212,-1801,12212,-1782xe" filled="true" fillcolor="#000000" stroked="false">
                <v:path arrowok="t"/>
                <v:fill type="solid"/>
              </v:shape>
            </v:group>
            <v:group style="position:absolute;left:12212;top:-1782;width:10;height:20" coordorigin="12212,-1782" coordsize="10,20">
              <v:shape style="position:absolute;left:12212;top:-1782;width:10;height:20" coordorigin="12212,-1782" coordsize="10,20" path="m12212,-1763l12222,-1763,12222,-1782,12212,-1782,12212,-1763xe" filled="true" fillcolor="#000000" stroked="false">
                <v:path arrowok="t"/>
                <v:fill type="solid"/>
              </v:shape>
            </v:group>
            <v:group style="position:absolute;left:12212;top:-1763;width:10;height:20" coordorigin="12212,-1763" coordsize="10,20">
              <v:shape style="position:absolute;left:12212;top:-1763;width:10;height:20" coordorigin="12212,-1763" coordsize="10,20" path="m12212,-1744l12222,-1744,12222,-1763,12212,-1763,12212,-1744xe" filled="true" fillcolor="#000000" stroked="false">
                <v:path arrowok="t"/>
                <v:fill type="solid"/>
              </v:shape>
            </v:group>
            <v:group style="position:absolute;left:12212;top:-1744;width:10;height:20" coordorigin="12212,-1744" coordsize="10,20">
              <v:shape style="position:absolute;left:12212;top:-1744;width:10;height:20" coordorigin="12212,-1744" coordsize="10,20" path="m12212,-1725l12222,-1725,12222,-1744,12212,-1744,12212,-1725xe" filled="true" fillcolor="#000000" stroked="false">
                <v:path arrowok="t"/>
                <v:fill type="solid"/>
              </v:shape>
            </v:group>
            <v:group style="position:absolute;left:12212;top:-1725;width:10;height:20" coordorigin="12212,-1725" coordsize="10,20">
              <v:shape style="position:absolute;left:12212;top:-1725;width:10;height:20" coordorigin="12212,-1725" coordsize="10,20" path="m12212,-1705l12222,-1705,12222,-1725,12212,-1725,12212,-1705xe" filled="true" fillcolor="#000000" stroked="false">
                <v:path arrowok="t"/>
                <v:fill type="solid"/>
              </v:shape>
            </v:group>
            <v:group style="position:absolute;left:12212;top:-1705;width:10;height:20" coordorigin="12212,-1705" coordsize="10,20">
              <v:shape style="position:absolute;left:12212;top:-1705;width:10;height:20" coordorigin="12212,-1705" coordsize="10,20" path="m12212,-1686l12222,-1686,12222,-1705,12212,-1705,12212,-1686xe" filled="true" fillcolor="#000000" stroked="false">
                <v:path arrowok="t"/>
                <v:fill type="solid"/>
              </v:shape>
            </v:group>
            <v:group style="position:absolute;left:12212;top:-1686;width:10;height:20" coordorigin="12212,-1686" coordsize="10,20">
              <v:shape style="position:absolute;left:12212;top:-1686;width:10;height:20" coordorigin="12212,-1686" coordsize="10,20" path="m12212,-1667l12222,-1667,12222,-1686,12212,-1686,12212,-1667xe" filled="true" fillcolor="#000000" stroked="false">
                <v:path arrowok="t"/>
                <v:fill type="solid"/>
              </v:shape>
            </v:group>
            <v:group style="position:absolute;left:12212;top:-1667;width:10;height:20" coordorigin="12212,-1667" coordsize="10,20">
              <v:shape style="position:absolute;left:12212;top:-1667;width:10;height:20" coordorigin="12212,-1667" coordsize="10,20" path="m12212,-1648l12222,-1648,12222,-1667,12212,-1667,12212,-1648xe" filled="true" fillcolor="#000000" stroked="false">
                <v:path arrowok="t"/>
                <v:fill type="solid"/>
              </v:shape>
            </v:group>
            <v:group style="position:absolute;left:12212;top:-1648;width:10;height:20" coordorigin="12212,-1648" coordsize="10,20">
              <v:shape style="position:absolute;left:12212;top:-1648;width:10;height:20" coordorigin="12212,-1648" coordsize="10,20" path="m12212,-1629l12222,-1629,12222,-1648,12212,-1648,12212,-1629xe" filled="true" fillcolor="#000000" stroked="false">
                <v:path arrowok="t"/>
                <v:fill type="solid"/>
              </v:shape>
            </v:group>
            <v:group style="position:absolute;left:12212;top:-1629;width:10;height:20" coordorigin="12212,-1629" coordsize="10,20">
              <v:shape style="position:absolute;left:12212;top:-1629;width:10;height:20" coordorigin="12212,-1629" coordsize="10,20" path="m12212,-1609l12222,-1609,12222,-1629,12212,-1629,12212,-1609xe" filled="true" fillcolor="#000000" stroked="false">
                <v:path arrowok="t"/>
                <v:fill type="solid"/>
              </v:shape>
            </v:group>
            <v:group style="position:absolute;left:12212;top:-1609;width:10;height:20" coordorigin="12212,-1609" coordsize="10,20">
              <v:shape style="position:absolute;left:12212;top:-1609;width:10;height:20" coordorigin="12212,-1609" coordsize="10,20" path="m12212,-1590l12222,-1590,12222,-1609,12212,-1609,12212,-1590xe" filled="true" fillcolor="#000000" stroked="false">
                <v:path arrowok="t"/>
                <v:fill type="solid"/>
              </v:shape>
            </v:group>
            <v:group style="position:absolute;left:12212;top:-1590;width:10;height:20" coordorigin="12212,-1590" coordsize="10,20">
              <v:shape style="position:absolute;left:12212;top:-1590;width:10;height:20" coordorigin="12212,-1590" coordsize="10,20" path="m12212,-1571l12222,-1571,12222,-1590,12212,-1590,12212,-1571xe" filled="true" fillcolor="#000000" stroked="false">
                <v:path arrowok="t"/>
                <v:fill type="solid"/>
              </v:shape>
            </v:group>
            <v:group style="position:absolute;left:12212;top:-1571;width:10;height:20" coordorigin="12212,-1571" coordsize="10,20">
              <v:shape style="position:absolute;left:12212;top:-1571;width:10;height:20" coordorigin="12212,-1571" coordsize="10,20" path="m12212,-1552l12222,-1552,12222,-1571,12212,-1571,12212,-1552xe" filled="true" fillcolor="#000000" stroked="false">
                <v:path arrowok="t"/>
                <v:fill type="solid"/>
              </v:shape>
            </v:group>
            <v:group style="position:absolute;left:12212;top:-1552;width:10;height:20" coordorigin="12212,-1552" coordsize="10,20">
              <v:shape style="position:absolute;left:12212;top:-1552;width:10;height:20" coordorigin="12212,-1552" coordsize="10,20" path="m12212,-1533l12222,-1533,12222,-1552,12212,-1552,12212,-1533xe" filled="true" fillcolor="#000000" stroked="false">
                <v:path arrowok="t"/>
                <v:fill type="solid"/>
              </v:shape>
            </v:group>
            <v:group style="position:absolute;left:12212;top:-1533;width:10;height:20" coordorigin="12212,-1533" coordsize="10,20">
              <v:shape style="position:absolute;left:12212;top:-1533;width:10;height:20" coordorigin="12212,-1533" coordsize="10,20" path="m12212,-1513l12222,-1513,12222,-1533,12212,-1533,12212,-1513xe" filled="true" fillcolor="#000000" stroked="false">
                <v:path arrowok="t"/>
                <v:fill type="solid"/>
              </v:shape>
            </v:group>
            <v:group style="position:absolute;left:12212;top:-1513;width:10;height:20" coordorigin="12212,-1513" coordsize="10,20">
              <v:shape style="position:absolute;left:12212;top:-1513;width:10;height:20" coordorigin="12212,-1513" coordsize="10,20" path="m12212,-1494l12222,-1494,12222,-1513,12212,-1513,12212,-1494xe" filled="true" fillcolor="#000000" stroked="false">
                <v:path arrowok="t"/>
                <v:fill type="solid"/>
              </v:shape>
            </v:group>
            <v:group style="position:absolute;left:12212;top:-1494;width:10;height:20" coordorigin="12212,-1494" coordsize="10,20">
              <v:shape style="position:absolute;left:12212;top:-1494;width:10;height:20" coordorigin="12212,-1494" coordsize="10,20" path="m12212,-1475l12222,-1475,12222,-1494,12212,-1494,12212,-1475xe" filled="true" fillcolor="#000000" stroked="false">
                <v:path arrowok="t"/>
                <v:fill type="solid"/>
              </v:shape>
            </v:group>
            <v:group style="position:absolute;left:12212;top:-1475;width:10;height:20" coordorigin="12212,-1475" coordsize="10,20">
              <v:shape style="position:absolute;left:12212;top:-1475;width:10;height:20" coordorigin="12212,-1475" coordsize="10,20" path="m12212,-1456l12222,-1456,12222,-1475,12212,-1475,12212,-1456xe" filled="true" fillcolor="#000000" stroked="false">
                <v:path arrowok="t"/>
                <v:fill type="solid"/>
              </v:shape>
            </v:group>
            <v:group style="position:absolute;left:12212;top:-1456;width:10;height:20" coordorigin="12212,-1456" coordsize="10,20">
              <v:shape style="position:absolute;left:12212;top:-1456;width:10;height:20" coordorigin="12212,-1456" coordsize="10,20" path="m12212,-1437l12222,-1437,12222,-1456,12212,-1456,12212,-1437xe" filled="true" fillcolor="#000000" stroked="false">
                <v:path arrowok="t"/>
                <v:fill type="solid"/>
              </v:shape>
            </v:group>
            <v:group style="position:absolute;left:12212;top:-1437;width:10;height:20" coordorigin="12212,-1437" coordsize="10,20">
              <v:shape style="position:absolute;left:12212;top:-1437;width:10;height:20" coordorigin="12212,-1437" coordsize="10,20" path="m12212,-1417l12222,-1417,12222,-1437,12212,-1437,12212,-1417xe" filled="true" fillcolor="#000000" stroked="false">
                <v:path arrowok="t"/>
                <v:fill type="solid"/>
              </v:shape>
            </v:group>
            <v:group style="position:absolute;left:12212;top:-1417;width:10;height:20" coordorigin="12212,-1417" coordsize="10,20">
              <v:shape style="position:absolute;left:12212;top:-1417;width:10;height:20" coordorigin="12212,-1417" coordsize="10,20" path="m12212,-1398l12222,-1398,12222,-1417,12212,-1417,12212,-1398xe" filled="true" fillcolor="#000000" stroked="false">
                <v:path arrowok="t"/>
                <v:fill type="solid"/>
              </v:shape>
            </v:group>
            <v:group style="position:absolute;left:12212;top:-1398;width:10;height:20" coordorigin="12212,-1398" coordsize="10,20">
              <v:shape style="position:absolute;left:12212;top:-1398;width:10;height:20" coordorigin="12212,-1398" coordsize="10,20" path="m12212,-1379l12222,-1379,12222,-1398,12212,-1398,12212,-1379xe" filled="true" fillcolor="#000000" stroked="false">
                <v:path arrowok="t"/>
                <v:fill type="solid"/>
              </v:shape>
            </v:group>
            <v:group style="position:absolute;left:12212;top:-1379;width:10;height:20" coordorigin="12212,-1379" coordsize="10,20">
              <v:shape style="position:absolute;left:12212;top:-1379;width:10;height:20" coordorigin="12212,-1379" coordsize="10,20" path="m12212,-1360l12222,-1360,12222,-1379,12212,-1379,12212,-1360xe" filled="true" fillcolor="#000000" stroked="false">
                <v:path arrowok="t"/>
                <v:fill type="solid"/>
              </v:shape>
            </v:group>
            <v:group style="position:absolute;left:12212;top:-1360;width:10;height:20" coordorigin="12212,-1360" coordsize="10,20">
              <v:shape style="position:absolute;left:12212;top:-1360;width:10;height:20" coordorigin="12212,-1360" coordsize="10,20" path="m12212,-1341l12222,-1341,12222,-1360,12212,-1360,12212,-1341xe" filled="true" fillcolor="#000000" stroked="false">
                <v:path arrowok="t"/>
                <v:fill type="solid"/>
              </v:shape>
            </v:group>
            <v:group style="position:absolute;left:12212;top:-1341;width:10;height:20" coordorigin="12212,-1341" coordsize="10,20">
              <v:shape style="position:absolute;left:12212;top:-1341;width:10;height:20" coordorigin="12212,-1341" coordsize="10,20" path="m12212,-1321l12222,-1321,12222,-1341,12212,-1341,12212,-1321xe" filled="true" fillcolor="#000000" stroked="false">
                <v:path arrowok="t"/>
                <v:fill type="solid"/>
              </v:shape>
            </v:group>
            <v:group style="position:absolute;left:12212;top:-1321;width:10;height:20" coordorigin="12212,-1321" coordsize="10,20">
              <v:shape style="position:absolute;left:12212;top:-1321;width:10;height:20" coordorigin="12212,-1321" coordsize="10,20" path="m12212,-1302l12222,-1302,12222,-1321,12212,-1321,12212,-1302xe" filled="true" fillcolor="#000000" stroked="false">
                <v:path arrowok="t"/>
                <v:fill type="solid"/>
              </v:shape>
            </v:group>
            <v:group style="position:absolute;left:12212;top:-1302;width:10;height:20" coordorigin="12212,-1302" coordsize="10,20">
              <v:shape style="position:absolute;left:12212;top:-1302;width:10;height:20" coordorigin="12212,-1302" coordsize="10,20" path="m12212,-1283l12222,-1283,12222,-1302,12212,-1302,12212,-1283xe" filled="true" fillcolor="#000000" stroked="false">
                <v:path arrowok="t"/>
                <v:fill type="solid"/>
              </v:shape>
            </v:group>
            <v:group style="position:absolute;left:12212;top:-1283;width:10;height:20" coordorigin="12212,-1283" coordsize="10,20">
              <v:shape style="position:absolute;left:12212;top:-1283;width:10;height:20" coordorigin="12212,-1283" coordsize="10,20" path="m12212,-1264l12222,-1264,12222,-1283,12212,-1283,12212,-1264xe" filled="true" fillcolor="#000000" stroked="false">
                <v:path arrowok="t"/>
                <v:fill type="solid"/>
              </v:shape>
            </v:group>
            <v:group style="position:absolute;left:12212;top:-1264;width:10;height:20" coordorigin="12212,-1264" coordsize="10,20">
              <v:shape style="position:absolute;left:12212;top:-1264;width:10;height:20" coordorigin="12212,-1264" coordsize="10,20" path="m12212,-1245l12222,-1245,12222,-1264,12212,-1264,12212,-1245xe" filled="true" fillcolor="#000000" stroked="false">
                <v:path arrowok="t"/>
                <v:fill type="solid"/>
              </v:shape>
            </v:group>
            <v:group style="position:absolute;left:12212;top:-1245;width:10;height:20" coordorigin="12212,-1245" coordsize="10,20">
              <v:shape style="position:absolute;left:12212;top:-1245;width:10;height:20" coordorigin="12212,-1245" coordsize="10,20" path="m12212,-1225l12222,-1225,12222,-1245,12212,-1245,12212,-1225xe" filled="true" fillcolor="#000000" stroked="false">
                <v:path arrowok="t"/>
                <v:fill type="solid"/>
              </v:shape>
            </v:group>
            <v:group style="position:absolute;left:12212;top:-1225;width:10;height:20" coordorigin="12212,-1225" coordsize="10,20">
              <v:shape style="position:absolute;left:12212;top:-1225;width:10;height:20" coordorigin="12212,-1225" coordsize="10,20" path="m12212,-1206l12222,-1206,12222,-1225,12212,-1225,12212,-1206xe" filled="true" fillcolor="#000000" stroked="false">
                <v:path arrowok="t"/>
                <v:fill type="solid"/>
              </v:shape>
            </v:group>
            <v:group style="position:absolute;left:12212;top:-1206;width:10;height:20" coordorigin="12212,-1206" coordsize="10,20">
              <v:shape style="position:absolute;left:12212;top:-1206;width:10;height:20" coordorigin="12212,-1206" coordsize="10,20" path="m12212,-1187l12222,-1187,12222,-1206,12212,-1206,12212,-1187xe" filled="true" fillcolor="#000000" stroked="false">
                <v:path arrowok="t"/>
                <v:fill type="solid"/>
              </v:shape>
            </v:group>
            <v:group style="position:absolute;left:12212;top:-1187;width:10;height:20" coordorigin="12212,-1187" coordsize="10,20">
              <v:shape style="position:absolute;left:12212;top:-1187;width:10;height:20" coordorigin="12212,-1187" coordsize="10,20" path="m12212,-1168l12222,-1168,12222,-1187,12212,-1187,12212,-1168xe" filled="true" fillcolor="#000000" stroked="false">
                <v:path arrowok="t"/>
                <v:fill type="solid"/>
              </v:shape>
            </v:group>
            <v:group style="position:absolute;left:12212;top:-1168;width:10;height:20" coordorigin="12212,-1168" coordsize="10,20">
              <v:shape style="position:absolute;left:12212;top:-1168;width:10;height:20" coordorigin="12212,-1168" coordsize="10,20" path="m12212,-1149l12222,-1149,12222,-1168,12212,-1168,12212,-1149xe" filled="true" fillcolor="#000000" stroked="false">
                <v:path arrowok="t"/>
                <v:fill type="solid"/>
              </v:shape>
            </v:group>
            <v:group style="position:absolute;left:12212;top:-1149;width:10;height:20" coordorigin="12212,-1149" coordsize="10,20">
              <v:shape style="position:absolute;left:12212;top:-1149;width:10;height:20" coordorigin="12212,-1149" coordsize="10,20" path="m12212,-1129l12222,-1129,12222,-1149,12212,-1149,12212,-1129xe" filled="true" fillcolor="#000000" stroked="false">
                <v:path arrowok="t"/>
                <v:fill type="solid"/>
              </v:shape>
            </v:group>
            <v:group style="position:absolute;left:12212;top:-1129;width:10;height:20" coordorigin="12212,-1129" coordsize="10,20">
              <v:shape style="position:absolute;left:12212;top:-1129;width:10;height:20" coordorigin="12212,-1129" coordsize="10,20" path="m12212,-1110l12222,-1110,12222,-1129,12212,-1129,12212,-1110xe" filled="true" fillcolor="#000000" stroked="false">
                <v:path arrowok="t"/>
                <v:fill type="solid"/>
              </v:shape>
            </v:group>
            <v:group style="position:absolute;left:12212;top:-1110;width:10;height:20" coordorigin="12212,-1110" coordsize="10,20">
              <v:shape style="position:absolute;left:12212;top:-1110;width:10;height:20" coordorigin="12212,-1110" coordsize="10,20" path="m12212,-1091l12222,-1091,12222,-1110,12212,-1110,12212,-1091xe" filled="true" fillcolor="#000000" stroked="false">
                <v:path arrowok="t"/>
                <v:fill type="solid"/>
              </v:shape>
            </v:group>
            <v:group style="position:absolute;left:12212;top:-1091;width:10;height:20" coordorigin="12212,-1091" coordsize="10,20">
              <v:shape style="position:absolute;left:12212;top:-1091;width:10;height:20" coordorigin="12212,-1091" coordsize="10,20" path="m12212,-1072l12222,-1072,12222,-1091,12212,-1091,12212,-1072xe" filled="true" fillcolor="#000000" stroked="false">
                <v:path arrowok="t"/>
                <v:fill type="solid"/>
              </v:shape>
            </v:group>
            <v:group style="position:absolute;left:12212;top:-1072;width:10;height:20" coordorigin="12212,-1072" coordsize="10,20">
              <v:shape style="position:absolute;left:12212;top:-1072;width:10;height:20" coordorigin="12212,-1072" coordsize="10,20" path="m12212,-1053l12222,-1053,12222,-1072,12212,-1072,12212,-1053xe" filled="true" fillcolor="#000000" stroked="false">
                <v:path arrowok="t"/>
                <v:fill type="solid"/>
              </v:shape>
            </v:group>
            <v:group style="position:absolute;left:12212;top:-1053;width:10;height:20" coordorigin="12212,-1053" coordsize="10,20">
              <v:shape style="position:absolute;left:12212;top:-1053;width:10;height:20" coordorigin="12212,-1053" coordsize="10,20" path="m12212,-1033l12222,-1033,12222,-1053,12212,-1053,12212,-1033xe" filled="true" fillcolor="#000000" stroked="false">
                <v:path arrowok="t"/>
                <v:fill type="solid"/>
              </v:shape>
            </v:group>
            <v:group style="position:absolute;left:12212;top:-1033;width:10;height:20" coordorigin="12212,-1033" coordsize="10,20">
              <v:shape style="position:absolute;left:12212;top:-1033;width:10;height:20" coordorigin="12212,-1033" coordsize="10,20" path="m12212,-1014l12222,-1014,12222,-1033,12212,-1033,12212,-1014xe" filled="true" fillcolor="#000000" stroked="false">
                <v:path arrowok="t"/>
                <v:fill type="solid"/>
              </v:shape>
            </v:group>
            <v:group style="position:absolute;left:12212;top:-1014;width:10;height:20" coordorigin="12212,-1014" coordsize="10,20">
              <v:shape style="position:absolute;left:12212;top:-1014;width:10;height:20" coordorigin="12212,-1014" coordsize="10,20" path="m12212,-995l12222,-995,12222,-1014,12212,-1014,12212,-995xe" filled="true" fillcolor="#000000" stroked="false">
                <v:path arrowok="t"/>
                <v:fill type="solid"/>
              </v:shape>
            </v:group>
            <v:group style="position:absolute;left:12212;top:-995;width:10;height:20" coordorigin="12212,-995" coordsize="10,20">
              <v:shape style="position:absolute;left:12212;top:-995;width:10;height:20" coordorigin="12212,-995" coordsize="10,20" path="m12212,-976l12222,-976,12222,-995,12212,-995,12212,-976xe" filled="true" fillcolor="#000000" stroked="false">
                <v:path arrowok="t"/>
                <v:fill type="solid"/>
              </v:shape>
            </v:group>
            <v:group style="position:absolute;left:13618;top:-2013;width:10;height:20" coordorigin="13618,-2013" coordsize="10,20">
              <v:shape style="position:absolute;left:13618;top:-2013;width:10;height:20" coordorigin="13618,-2013" coordsize="10,20" path="m13618,-1993l13628,-1993,13628,-2013,13618,-2013,13618,-1993xe" filled="true" fillcolor="#000000" stroked="false">
                <v:path arrowok="t"/>
                <v:fill type="solid"/>
              </v:shape>
            </v:group>
            <v:group style="position:absolute;left:13618;top:-1993;width:10;height:20" coordorigin="13618,-1993" coordsize="10,20">
              <v:shape style="position:absolute;left:13618;top:-1993;width:10;height:20" coordorigin="13618,-1993" coordsize="10,20" path="m13618,-1974l13628,-1974,13628,-1993,13618,-1993,13618,-1974xe" filled="true" fillcolor="#000000" stroked="false">
                <v:path arrowok="t"/>
                <v:fill type="solid"/>
              </v:shape>
            </v:group>
            <v:group style="position:absolute;left:13618;top:-1974;width:10;height:20" coordorigin="13618,-1974" coordsize="10,20">
              <v:shape style="position:absolute;left:13618;top:-1974;width:10;height:20" coordorigin="13618,-1974" coordsize="10,20" path="m13618,-1955l13628,-1955,13628,-1974,13618,-1974,13618,-1955xe" filled="true" fillcolor="#000000" stroked="false">
                <v:path arrowok="t"/>
                <v:fill type="solid"/>
              </v:shape>
            </v:group>
            <v:group style="position:absolute;left:13618;top:-1955;width:10;height:20" coordorigin="13618,-1955" coordsize="10,20">
              <v:shape style="position:absolute;left:13618;top:-1955;width:10;height:20" coordorigin="13618,-1955" coordsize="10,20" path="m13618,-1936l13628,-1936,13628,-1955,13618,-1955,13618,-1936xe" filled="true" fillcolor="#000000" stroked="false">
                <v:path arrowok="t"/>
                <v:fill type="solid"/>
              </v:shape>
            </v:group>
            <v:group style="position:absolute;left:13618;top:-1936;width:10;height:20" coordorigin="13618,-1936" coordsize="10,20">
              <v:shape style="position:absolute;left:13618;top:-1936;width:10;height:20" coordorigin="13618,-1936" coordsize="10,20" path="m13618,-1917l13628,-1917,13628,-1936,13618,-1936,13618,-1917xe" filled="true" fillcolor="#000000" stroked="false">
                <v:path arrowok="t"/>
                <v:fill type="solid"/>
              </v:shape>
            </v:group>
            <v:group style="position:absolute;left:13618;top:-1917;width:10;height:20" coordorigin="13618,-1917" coordsize="10,20">
              <v:shape style="position:absolute;left:13618;top:-1917;width:10;height:20" coordorigin="13618,-1917" coordsize="10,20" path="m13618,-1897l13628,-1897,13628,-1917,13618,-1917,13618,-1897xe" filled="true" fillcolor="#000000" stroked="false">
                <v:path arrowok="t"/>
                <v:fill type="solid"/>
              </v:shape>
            </v:group>
            <v:group style="position:absolute;left:13618;top:-1897;width:10;height:20" coordorigin="13618,-1897" coordsize="10,20">
              <v:shape style="position:absolute;left:13618;top:-1897;width:10;height:20" coordorigin="13618,-1897" coordsize="10,20" path="m13618,-1878l13628,-1878,13628,-1897,13618,-1897,13618,-1878xe" filled="true" fillcolor="#000000" stroked="false">
                <v:path arrowok="t"/>
                <v:fill type="solid"/>
              </v:shape>
            </v:group>
            <v:group style="position:absolute;left:13618;top:-1878;width:10;height:20" coordorigin="13618,-1878" coordsize="10,20">
              <v:shape style="position:absolute;left:13618;top:-1878;width:10;height:20" coordorigin="13618,-1878" coordsize="10,20" path="m13618,-1859l13628,-1859,13628,-1878,13618,-1878,13618,-1859xe" filled="true" fillcolor="#000000" stroked="false">
                <v:path arrowok="t"/>
                <v:fill type="solid"/>
              </v:shape>
            </v:group>
            <v:group style="position:absolute;left:13618;top:-1859;width:10;height:20" coordorigin="13618,-1859" coordsize="10,20">
              <v:shape style="position:absolute;left:13618;top:-1859;width:10;height:20" coordorigin="13618,-1859" coordsize="10,20" path="m13618,-1840l13628,-1840,13628,-1859,13618,-1859,13618,-1840xe" filled="true" fillcolor="#000000" stroked="false">
                <v:path arrowok="t"/>
                <v:fill type="solid"/>
              </v:shape>
            </v:group>
            <v:group style="position:absolute;left:13618;top:-1840;width:10;height:20" coordorigin="13618,-1840" coordsize="10,20">
              <v:shape style="position:absolute;left:13618;top:-1840;width:10;height:20" coordorigin="13618,-1840" coordsize="10,20" path="m13618,-1821l13628,-1821,13628,-1840,13618,-1840,13618,-1821xe" filled="true" fillcolor="#000000" stroked="false">
                <v:path arrowok="t"/>
                <v:fill type="solid"/>
              </v:shape>
            </v:group>
            <v:group style="position:absolute;left:13618;top:-1821;width:10;height:20" coordorigin="13618,-1821" coordsize="10,20">
              <v:shape style="position:absolute;left:13618;top:-1821;width:10;height:20" coordorigin="13618,-1821" coordsize="10,20" path="m13618,-1801l13628,-1801,13628,-1821,13618,-1821,13618,-1801xe" filled="true" fillcolor="#000000" stroked="false">
                <v:path arrowok="t"/>
                <v:fill type="solid"/>
              </v:shape>
            </v:group>
            <v:group style="position:absolute;left:13618;top:-1801;width:10;height:20" coordorigin="13618,-1801" coordsize="10,20">
              <v:shape style="position:absolute;left:13618;top:-1801;width:10;height:20" coordorigin="13618,-1801" coordsize="10,20" path="m13618,-1782l13628,-1782,13628,-1801,13618,-1801,13618,-1782xe" filled="true" fillcolor="#000000" stroked="false">
                <v:path arrowok="t"/>
                <v:fill type="solid"/>
              </v:shape>
            </v:group>
            <v:group style="position:absolute;left:13618;top:-1782;width:10;height:20" coordorigin="13618,-1782" coordsize="10,20">
              <v:shape style="position:absolute;left:13618;top:-1782;width:10;height:20" coordorigin="13618,-1782" coordsize="10,20" path="m13618,-1763l13628,-1763,13628,-1782,13618,-1782,13618,-1763xe" filled="true" fillcolor="#000000" stroked="false">
                <v:path arrowok="t"/>
                <v:fill type="solid"/>
              </v:shape>
            </v:group>
            <v:group style="position:absolute;left:13618;top:-1763;width:10;height:20" coordorigin="13618,-1763" coordsize="10,20">
              <v:shape style="position:absolute;left:13618;top:-1763;width:10;height:20" coordorigin="13618,-1763" coordsize="10,20" path="m13618,-1744l13628,-1744,13628,-1763,13618,-1763,13618,-1744xe" filled="true" fillcolor="#000000" stroked="false">
                <v:path arrowok="t"/>
                <v:fill type="solid"/>
              </v:shape>
            </v:group>
            <v:group style="position:absolute;left:13618;top:-1744;width:10;height:20" coordorigin="13618,-1744" coordsize="10,20">
              <v:shape style="position:absolute;left:13618;top:-1744;width:10;height:20" coordorigin="13618,-1744" coordsize="10,20" path="m13618,-1725l13628,-1725,13628,-1744,13618,-1744,13618,-1725xe" filled="true" fillcolor="#000000" stroked="false">
                <v:path arrowok="t"/>
                <v:fill type="solid"/>
              </v:shape>
            </v:group>
            <v:group style="position:absolute;left:13618;top:-1725;width:10;height:20" coordorigin="13618,-1725" coordsize="10,20">
              <v:shape style="position:absolute;left:13618;top:-1725;width:10;height:20" coordorigin="13618,-1725" coordsize="10,20" path="m13618,-1705l13628,-1705,13628,-1725,13618,-1725,13618,-1705xe" filled="true" fillcolor="#000000" stroked="false">
                <v:path arrowok="t"/>
                <v:fill type="solid"/>
              </v:shape>
            </v:group>
            <v:group style="position:absolute;left:13618;top:-1705;width:10;height:20" coordorigin="13618,-1705" coordsize="10,20">
              <v:shape style="position:absolute;left:13618;top:-1705;width:10;height:20" coordorigin="13618,-1705" coordsize="10,20" path="m13618,-1686l13628,-1686,13628,-1705,13618,-1705,13618,-1686xe" filled="true" fillcolor="#000000" stroked="false">
                <v:path arrowok="t"/>
                <v:fill type="solid"/>
              </v:shape>
            </v:group>
            <v:group style="position:absolute;left:13618;top:-1686;width:10;height:20" coordorigin="13618,-1686" coordsize="10,20">
              <v:shape style="position:absolute;left:13618;top:-1686;width:10;height:20" coordorigin="13618,-1686" coordsize="10,20" path="m13618,-1667l13628,-1667,13628,-1686,13618,-1686,13618,-1667xe" filled="true" fillcolor="#000000" stroked="false">
                <v:path arrowok="t"/>
                <v:fill type="solid"/>
              </v:shape>
            </v:group>
            <v:group style="position:absolute;left:13618;top:-1667;width:10;height:20" coordorigin="13618,-1667" coordsize="10,20">
              <v:shape style="position:absolute;left:13618;top:-1667;width:10;height:20" coordorigin="13618,-1667" coordsize="10,20" path="m13618,-1648l13628,-1648,13628,-1667,13618,-1667,13618,-1648xe" filled="true" fillcolor="#000000" stroked="false">
                <v:path arrowok="t"/>
                <v:fill type="solid"/>
              </v:shape>
            </v:group>
            <v:group style="position:absolute;left:13618;top:-1648;width:10;height:20" coordorigin="13618,-1648" coordsize="10,20">
              <v:shape style="position:absolute;left:13618;top:-1648;width:10;height:20" coordorigin="13618,-1648" coordsize="10,20" path="m13618,-1629l13628,-1629,13628,-1648,13618,-1648,13618,-1629xe" filled="true" fillcolor="#000000" stroked="false">
                <v:path arrowok="t"/>
                <v:fill type="solid"/>
              </v:shape>
            </v:group>
            <v:group style="position:absolute;left:13618;top:-1629;width:10;height:20" coordorigin="13618,-1629" coordsize="10,20">
              <v:shape style="position:absolute;left:13618;top:-1629;width:10;height:20" coordorigin="13618,-1629" coordsize="10,20" path="m13618,-1609l13628,-1609,13628,-1629,13618,-1629,13618,-1609xe" filled="true" fillcolor="#000000" stroked="false">
                <v:path arrowok="t"/>
                <v:fill type="solid"/>
              </v:shape>
            </v:group>
            <v:group style="position:absolute;left:13618;top:-1609;width:10;height:20" coordorigin="13618,-1609" coordsize="10,20">
              <v:shape style="position:absolute;left:13618;top:-1609;width:10;height:20" coordorigin="13618,-1609" coordsize="10,20" path="m13618,-1590l13628,-1590,13628,-1609,13618,-1609,13618,-1590xe" filled="true" fillcolor="#000000" stroked="false">
                <v:path arrowok="t"/>
                <v:fill type="solid"/>
              </v:shape>
            </v:group>
            <v:group style="position:absolute;left:13618;top:-1590;width:10;height:20" coordorigin="13618,-1590" coordsize="10,20">
              <v:shape style="position:absolute;left:13618;top:-1590;width:10;height:20" coordorigin="13618,-1590" coordsize="10,20" path="m13618,-1571l13628,-1571,13628,-1590,13618,-1590,13618,-1571xe" filled="true" fillcolor="#000000" stroked="false">
                <v:path arrowok="t"/>
                <v:fill type="solid"/>
              </v:shape>
            </v:group>
            <v:group style="position:absolute;left:13618;top:-1571;width:10;height:20" coordorigin="13618,-1571" coordsize="10,20">
              <v:shape style="position:absolute;left:13618;top:-1571;width:10;height:20" coordorigin="13618,-1571" coordsize="10,20" path="m13618,-1552l13628,-1552,13628,-1571,13618,-1571,13618,-1552xe" filled="true" fillcolor="#000000" stroked="false">
                <v:path arrowok="t"/>
                <v:fill type="solid"/>
              </v:shape>
            </v:group>
            <v:group style="position:absolute;left:13618;top:-1552;width:10;height:20" coordorigin="13618,-1552" coordsize="10,20">
              <v:shape style="position:absolute;left:13618;top:-1552;width:10;height:20" coordorigin="13618,-1552" coordsize="10,20" path="m13618,-1533l13628,-1533,13628,-1552,13618,-1552,13618,-1533xe" filled="true" fillcolor="#000000" stroked="false">
                <v:path arrowok="t"/>
                <v:fill type="solid"/>
              </v:shape>
            </v:group>
            <v:group style="position:absolute;left:13618;top:-1533;width:10;height:20" coordorigin="13618,-1533" coordsize="10,20">
              <v:shape style="position:absolute;left:13618;top:-1533;width:10;height:20" coordorigin="13618,-1533" coordsize="10,20" path="m13618,-1513l13628,-1513,13628,-1533,13618,-1533,13618,-1513xe" filled="true" fillcolor="#000000" stroked="false">
                <v:path arrowok="t"/>
                <v:fill type="solid"/>
              </v:shape>
            </v:group>
            <v:group style="position:absolute;left:13618;top:-1513;width:10;height:20" coordorigin="13618,-1513" coordsize="10,20">
              <v:shape style="position:absolute;left:13618;top:-1513;width:10;height:20" coordorigin="13618,-1513" coordsize="10,20" path="m13618,-1494l13628,-1494,13628,-1513,13618,-1513,13618,-1494xe" filled="true" fillcolor="#000000" stroked="false">
                <v:path arrowok="t"/>
                <v:fill type="solid"/>
              </v:shape>
            </v:group>
            <v:group style="position:absolute;left:13618;top:-1494;width:10;height:20" coordorigin="13618,-1494" coordsize="10,20">
              <v:shape style="position:absolute;left:13618;top:-1494;width:10;height:20" coordorigin="13618,-1494" coordsize="10,20" path="m13618,-1475l13628,-1475,13628,-1494,13618,-1494,13618,-1475xe" filled="true" fillcolor="#000000" stroked="false">
                <v:path arrowok="t"/>
                <v:fill type="solid"/>
              </v:shape>
            </v:group>
            <v:group style="position:absolute;left:13618;top:-1475;width:10;height:20" coordorigin="13618,-1475" coordsize="10,20">
              <v:shape style="position:absolute;left:13618;top:-1475;width:10;height:20" coordorigin="13618,-1475" coordsize="10,20" path="m13618,-1456l13628,-1456,13628,-1475,13618,-1475,13618,-1456xe" filled="true" fillcolor="#000000" stroked="false">
                <v:path arrowok="t"/>
                <v:fill type="solid"/>
              </v:shape>
            </v:group>
            <v:group style="position:absolute;left:13618;top:-1456;width:10;height:20" coordorigin="13618,-1456" coordsize="10,20">
              <v:shape style="position:absolute;left:13618;top:-1456;width:10;height:20" coordorigin="13618,-1456" coordsize="10,20" path="m13618,-1437l13628,-1437,13628,-1456,13618,-1456,13618,-1437xe" filled="true" fillcolor="#000000" stroked="false">
                <v:path arrowok="t"/>
                <v:fill type="solid"/>
              </v:shape>
            </v:group>
            <v:group style="position:absolute;left:13618;top:-1437;width:10;height:20" coordorigin="13618,-1437" coordsize="10,20">
              <v:shape style="position:absolute;left:13618;top:-1437;width:10;height:20" coordorigin="13618,-1437" coordsize="10,20" path="m13618,-1417l13628,-1417,13628,-1437,13618,-1437,13618,-1417xe" filled="true" fillcolor="#000000" stroked="false">
                <v:path arrowok="t"/>
                <v:fill type="solid"/>
              </v:shape>
            </v:group>
            <v:group style="position:absolute;left:13618;top:-1417;width:10;height:20" coordorigin="13618,-1417" coordsize="10,20">
              <v:shape style="position:absolute;left:13618;top:-1417;width:10;height:20" coordorigin="13618,-1417" coordsize="10,20" path="m13618,-1398l13628,-1398,13628,-1417,13618,-1417,13618,-1398xe" filled="true" fillcolor="#000000" stroked="false">
                <v:path arrowok="t"/>
                <v:fill type="solid"/>
              </v:shape>
            </v:group>
            <v:group style="position:absolute;left:13618;top:-1398;width:10;height:20" coordorigin="13618,-1398" coordsize="10,20">
              <v:shape style="position:absolute;left:13618;top:-1398;width:10;height:20" coordorigin="13618,-1398" coordsize="10,20" path="m13618,-1379l13628,-1379,13628,-1398,13618,-1398,13618,-1379xe" filled="true" fillcolor="#000000" stroked="false">
                <v:path arrowok="t"/>
                <v:fill type="solid"/>
              </v:shape>
            </v:group>
            <v:group style="position:absolute;left:13618;top:-1379;width:10;height:20" coordorigin="13618,-1379" coordsize="10,20">
              <v:shape style="position:absolute;left:13618;top:-1379;width:10;height:20" coordorigin="13618,-1379" coordsize="10,20" path="m13618,-1360l13628,-1360,13628,-1379,13618,-1379,13618,-1360xe" filled="true" fillcolor="#000000" stroked="false">
                <v:path arrowok="t"/>
                <v:fill type="solid"/>
              </v:shape>
            </v:group>
            <v:group style="position:absolute;left:13618;top:-1360;width:10;height:20" coordorigin="13618,-1360" coordsize="10,20">
              <v:shape style="position:absolute;left:13618;top:-1360;width:10;height:20" coordorigin="13618,-1360" coordsize="10,20" path="m13618,-1341l13628,-1341,13628,-1360,13618,-1360,13618,-1341xe" filled="true" fillcolor="#000000" stroked="false">
                <v:path arrowok="t"/>
                <v:fill type="solid"/>
              </v:shape>
            </v:group>
            <v:group style="position:absolute;left:13618;top:-1341;width:10;height:20" coordorigin="13618,-1341" coordsize="10,20">
              <v:shape style="position:absolute;left:13618;top:-1341;width:10;height:20" coordorigin="13618,-1341" coordsize="10,20" path="m13618,-1321l13628,-1321,13628,-1341,13618,-1341,13618,-1321xe" filled="true" fillcolor="#000000" stroked="false">
                <v:path arrowok="t"/>
                <v:fill type="solid"/>
              </v:shape>
            </v:group>
            <v:group style="position:absolute;left:13618;top:-1321;width:10;height:20" coordorigin="13618,-1321" coordsize="10,20">
              <v:shape style="position:absolute;left:13618;top:-1321;width:10;height:20" coordorigin="13618,-1321" coordsize="10,20" path="m13618,-1302l13628,-1302,13628,-1321,13618,-1321,13618,-1302xe" filled="true" fillcolor="#000000" stroked="false">
                <v:path arrowok="t"/>
                <v:fill type="solid"/>
              </v:shape>
            </v:group>
            <v:group style="position:absolute;left:13618;top:-1302;width:10;height:20" coordorigin="13618,-1302" coordsize="10,20">
              <v:shape style="position:absolute;left:13618;top:-1302;width:10;height:20" coordorigin="13618,-1302" coordsize="10,20" path="m13618,-1283l13628,-1283,13628,-1302,13618,-1302,13618,-1283xe" filled="true" fillcolor="#000000" stroked="false">
                <v:path arrowok="t"/>
                <v:fill type="solid"/>
              </v:shape>
            </v:group>
            <v:group style="position:absolute;left:13618;top:-1283;width:10;height:20" coordorigin="13618,-1283" coordsize="10,20">
              <v:shape style="position:absolute;left:13618;top:-1283;width:10;height:20" coordorigin="13618,-1283" coordsize="10,20" path="m13618,-1264l13628,-1264,13628,-1283,13618,-1283,13618,-1264xe" filled="true" fillcolor="#000000" stroked="false">
                <v:path arrowok="t"/>
                <v:fill type="solid"/>
              </v:shape>
            </v:group>
            <v:group style="position:absolute;left:13618;top:-1264;width:10;height:20" coordorigin="13618,-1264" coordsize="10,20">
              <v:shape style="position:absolute;left:13618;top:-1264;width:10;height:20" coordorigin="13618,-1264" coordsize="10,20" path="m13618,-1245l13628,-1245,13628,-1264,13618,-1264,13618,-1245xe" filled="true" fillcolor="#000000" stroked="false">
                <v:path arrowok="t"/>
                <v:fill type="solid"/>
              </v:shape>
            </v:group>
            <v:group style="position:absolute;left:13618;top:-1245;width:10;height:20" coordorigin="13618,-1245" coordsize="10,20">
              <v:shape style="position:absolute;left:13618;top:-1245;width:10;height:20" coordorigin="13618,-1245" coordsize="10,20" path="m13618,-1225l13628,-1225,13628,-1245,13618,-1245,13618,-1225xe" filled="true" fillcolor="#000000" stroked="false">
                <v:path arrowok="t"/>
                <v:fill type="solid"/>
              </v:shape>
            </v:group>
            <v:group style="position:absolute;left:13618;top:-1225;width:10;height:20" coordorigin="13618,-1225" coordsize="10,20">
              <v:shape style="position:absolute;left:13618;top:-1225;width:10;height:20" coordorigin="13618,-1225" coordsize="10,20" path="m13618,-1206l13628,-1206,13628,-1225,13618,-1225,13618,-1206xe" filled="true" fillcolor="#000000" stroked="false">
                <v:path arrowok="t"/>
                <v:fill type="solid"/>
              </v:shape>
            </v:group>
            <v:group style="position:absolute;left:13618;top:-1206;width:10;height:20" coordorigin="13618,-1206" coordsize="10,20">
              <v:shape style="position:absolute;left:13618;top:-1206;width:10;height:20" coordorigin="13618,-1206" coordsize="10,20" path="m13618,-1187l13628,-1187,13628,-1206,13618,-1206,13618,-1187xe" filled="true" fillcolor="#000000" stroked="false">
                <v:path arrowok="t"/>
                <v:fill type="solid"/>
              </v:shape>
            </v:group>
            <v:group style="position:absolute;left:13618;top:-1187;width:10;height:20" coordorigin="13618,-1187" coordsize="10,20">
              <v:shape style="position:absolute;left:13618;top:-1187;width:10;height:20" coordorigin="13618,-1187" coordsize="10,20" path="m13618,-1168l13628,-1168,13628,-1187,13618,-1187,13618,-1168xe" filled="true" fillcolor="#000000" stroked="false">
                <v:path arrowok="t"/>
                <v:fill type="solid"/>
              </v:shape>
            </v:group>
            <v:group style="position:absolute;left:13618;top:-1168;width:10;height:20" coordorigin="13618,-1168" coordsize="10,20">
              <v:shape style="position:absolute;left:13618;top:-1168;width:10;height:20" coordorigin="13618,-1168" coordsize="10,20" path="m13618,-1149l13628,-1149,13628,-1168,13618,-1168,13618,-1149xe" filled="true" fillcolor="#000000" stroked="false">
                <v:path arrowok="t"/>
                <v:fill type="solid"/>
              </v:shape>
            </v:group>
            <v:group style="position:absolute;left:13618;top:-1149;width:10;height:20" coordorigin="13618,-1149" coordsize="10,20">
              <v:shape style="position:absolute;left:13618;top:-1149;width:10;height:20" coordorigin="13618,-1149" coordsize="10,20" path="m13618,-1129l13628,-1129,13628,-1149,13618,-1149,13618,-1129xe" filled="true" fillcolor="#000000" stroked="false">
                <v:path arrowok="t"/>
                <v:fill type="solid"/>
              </v:shape>
            </v:group>
            <v:group style="position:absolute;left:13618;top:-1129;width:10;height:20" coordorigin="13618,-1129" coordsize="10,20">
              <v:shape style="position:absolute;left:13618;top:-1129;width:10;height:20" coordorigin="13618,-1129" coordsize="10,20" path="m13618,-1110l13628,-1110,13628,-1129,13618,-1129,13618,-1110xe" filled="true" fillcolor="#000000" stroked="false">
                <v:path arrowok="t"/>
                <v:fill type="solid"/>
              </v:shape>
            </v:group>
            <v:group style="position:absolute;left:13618;top:-1110;width:10;height:20" coordorigin="13618,-1110" coordsize="10,20">
              <v:shape style="position:absolute;left:13618;top:-1110;width:10;height:20" coordorigin="13618,-1110" coordsize="10,20" path="m13618,-1091l13628,-1091,13628,-1110,13618,-1110,13618,-1091xe" filled="true" fillcolor="#000000" stroked="false">
                <v:path arrowok="t"/>
                <v:fill type="solid"/>
              </v:shape>
            </v:group>
            <v:group style="position:absolute;left:13618;top:-1091;width:10;height:20" coordorigin="13618,-1091" coordsize="10,20">
              <v:shape style="position:absolute;left:13618;top:-1091;width:10;height:20" coordorigin="13618,-1091" coordsize="10,20" path="m13618,-1072l13628,-1072,13628,-1091,13618,-1091,13618,-1072xe" filled="true" fillcolor="#000000" stroked="false">
                <v:path arrowok="t"/>
                <v:fill type="solid"/>
              </v:shape>
            </v:group>
            <v:group style="position:absolute;left:13618;top:-1072;width:10;height:20" coordorigin="13618,-1072" coordsize="10,20">
              <v:shape style="position:absolute;left:13618;top:-1072;width:10;height:20" coordorigin="13618,-1072" coordsize="10,20" path="m13618,-1053l13628,-1053,13628,-1072,13618,-1072,13618,-1053xe" filled="true" fillcolor="#000000" stroked="false">
                <v:path arrowok="t"/>
                <v:fill type="solid"/>
              </v:shape>
            </v:group>
            <v:group style="position:absolute;left:13618;top:-1053;width:10;height:20" coordorigin="13618,-1053" coordsize="10,20">
              <v:shape style="position:absolute;left:13618;top:-1053;width:10;height:20" coordorigin="13618,-1053" coordsize="10,20" path="m13618,-1033l13628,-1033,13628,-1053,13618,-1053,13618,-1033xe" filled="true" fillcolor="#000000" stroked="false">
                <v:path arrowok="t"/>
                <v:fill type="solid"/>
              </v:shape>
            </v:group>
            <v:group style="position:absolute;left:13618;top:-1033;width:10;height:20" coordorigin="13618,-1033" coordsize="10,20">
              <v:shape style="position:absolute;left:13618;top:-1033;width:10;height:20" coordorigin="13618,-1033" coordsize="10,20" path="m13618,-1014l13628,-1014,13628,-1033,13618,-1033,13618,-1014xe" filled="true" fillcolor="#000000" stroked="false">
                <v:path arrowok="t"/>
                <v:fill type="solid"/>
              </v:shape>
            </v:group>
            <v:group style="position:absolute;left:13618;top:-1014;width:10;height:20" coordorigin="13618,-1014" coordsize="10,20">
              <v:shape style="position:absolute;left:13618;top:-1014;width:10;height:20" coordorigin="13618,-1014" coordsize="10,20" path="m13618,-995l13628,-995,13628,-1014,13618,-1014,13618,-995xe" filled="true" fillcolor="#000000" stroked="false">
                <v:path arrowok="t"/>
                <v:fill type="solid"/>
              </v:shape>
            </v:group>
            <v:group style="position:absolute;left:13618;top:-995;width:10;height:20" coordorigin="13618,-995" coordsize="10,20">
              <v:shape style="position:absolute;left:13618;top:-995;width:10;height:20" coordorigin="13618,-995" coordsize="10,20" path="m13618,-976l13628,-976,13628,-995,13618,-995,13618,-976xe" filled="true" fillcolor="#000000" stroked="false">
                <v:path arrowok="t"/>
                <v:fill type="solid"/>
              </v:shape>
            </v:group>
            <v:group style="position:absolute;left:14248;top:-2013;width:10;height:20" coordorigin="14248,-2013" coordsize="10,20">
              <v:shape style="position:absolute;left:14248;top:-2013;width:10;height:20" coordorigin="14248,-2013" coordsize="10,20" path="m14248,-1993l14257,-1993,14257,-2013,14248,-2013,14248,-1993xe" filled="true" fillcolor="#000000" stroked="false">
                <v:path arrowok="t"/>
                <v:fill type="solid"/>
              </v:shape>
            </v:group>
            <v:group style="position:absolute;left:14248;top:-1993;width:10;height:20" coordorigin="14248,-1993" coordsize="10,20">
              <v:shape style="position:absolute;left:14248;top:-1993;width:10;height:20" coordorigin="14248,-1993" coordsize="10,20" path="m14248,-1974l14257,-1974,14257,-1993,14248,-1993,14248,-1974xe" filled="true" fillcolor="#000000" stroked="false">
                <v:path arrowok="t"/>
                <v:fill type="solid"/>
              </v:shape>
            </v:group>
            <v:group style="position:absolute;left:14248;top:-1974;width:10;height:20" coordorigin="14248,-1974" coordsize="10,20">
              <v:shape style="position:absolute;left:14248;top:-1974;width:10;height:20" coordorigin="14248,-1974" coordsize="10,20" path="m14248,-1955l14257,-1955,14257,-1974,14248,-1974,14248,-1955xe" filled="true" fillcolor="#000000" stroked="false">
                <v:path arrowok="t"/>
                <v:fill type="solid"/>
              </v:shape>
            </v:group>
            <v:group style="position:absolute;left:14248;top:-1955;width:10;height:20" coordorigin="14248,-1955" coordsize="10,20">
              <v:shape style="position:absolute;left:14248;top:-1955;width:10;height:20" coordorigin="14248,-1955" coordsize="10,20" path="m14248,-1936l14257,-1936,14257,-1955,14248,-1955,14248,-1936xe" filled="true" fillcolor="#000000" stroked="false">
                <v:path arrowok="t"/>
                <v:fill type="solid"/>
              </v:shape>
            </v:group>
            <v:group style="position:absolute;left:14248;top:-1936;width:10;height:20" coordorigin="14248,-1936" coordsize="10,20">
              <v:shape style="position:absolute;left:14248;top:-1936;width:10;height:20" coordorigin="14248,-1936" coordsize="10,20" path="m14248,-1917l14257,-1917,14257,-1936,14248,-1936,14248,-1917xe" filled="true" fillcolor="#000000" stroked="false">
                <v:path arrowok="t"/>
                <v:fill type="solid"/>
              </v:shape>
            </v:group>
            <v:group style="position:absolute;left:14248;top:-1917;width:10;height:20" coordorigin="14248,-1917" coordsize="10,20">
              <v:shape style="position:absolute;left:14248;top:-1917;width:10;height:20" coordorigin="14248,-1917" coordsize="10,20" path="m14248,-1897l14257,-1897,14257,-1917,14248,-1917,14248,-1897xe" filled="true" fillcolor="#000000" stroked="false">
                <v:path arrowok="t"/>
                <v:fill type="solid"/>
              </v:shape>
            </v:group>
            <v:group style="position:absolute;left:14248;top:-1897;width:10;height:20" coordorigin="14248,-1897" coordsize="10,20">
              <v:shape style="position:absolute;left:14248;top:-1897;width:10;height:20" coordorigin="14248,-1897" coordsize="10,20" path="m14248,-1878l14257,-1878,14257,-1897,14248,-1897,14248,-1878xe" filled="true" fillcolor="#000000" stroked="false">
                <v:path arrowok="t"/>
                <v:fill type="solid"/>
              </v:shape>
            </v:group>
            <v:group style="position:absolute;left:14248;top:-1878;width:10;height:20" coordorigin="14248,-1878" coordsize="10,20">
              <v:shape style="position:absolute;left:14248;top:-1878;width:10;height:20" coordorigin="14248,-1878" coordsize="10,20" path="m14248,-1859l14257,-1859,14257,-1878,14248,-1878,14248,-1859xe" filled="true" fillcolor="#000000" stroked="false">
                <v:path arrowok="t"/>
                <v:fill type="solid"/>
              </v:shape>
            </v:group>
            <v:group style="position:absolute;left:14248;top:-1859;width:10;height:20" coordorigin="14248,-1859" coordsize="10,20">
              <v:shape style="position:absolute;left:14248;top:-1859;width:10;height:20" coordorigin="14248,-1859" coordsize="10,20" path="m14248,-1840l14257,-1840,14257,-1859,14248,-1859,14248,-1840xe" filled="true" fillcolor="#000000" stroked="false">
                <v:path arrowok="t"/>
                <v:fill type="solid"/>
              </v:shape>
            </v:group>
            <v:group style="position:absolute;left:14248;top:-1840;width:10;height:20" coordorigin="14248,-1840" coordsize="10,20">
              <v:shape style="position:absolute;left:14248;top:-1840;width:10;height:20" coordorigin="14248,-1840" coordsize="10,20" path="m14248,-1821l14257,-1821,14257,-1840,14248,-1840,14248,-1821xe" filled="true" fillcolor="#000000" stroked="false">
                <v:path arrowok="t"/>
                <v:fill type="solid"/>
              </v:shape>
            </v:group>
            <v:group style="position:absolute;left:14248;top:-1821;width:10;height:20" coordorigin="14248,-1821" coordsize="10,20">
              <v:shape style="position:absolute;left:14248;top:-1821;width:10;height:20" coordorigin="14248,-1821" coordsize="10,20" path="m14248,-1801l14257,-1801,14257,-1821,14248,-1821,14248,-1801xe" filled="true" fillcolor="#000000" stroked="false">
                <v:path arrowok="t"/>
                <v:fill type="solid"/>
              </v:shape>
            </v:group>
            <v:group style="position:absolute;left:14248;top:-1801;width:10;height:20" coordorigin="14248,-1801" coordsize="10,20">
              <v:shape style="position:absolute;left:14248;top:-1801;width:10;height:20" coordorigin="14248,-1801" coordsize="10,20" path="m14248,-1782l14257,-1782,14257,-1801,14248,-1801,14248,-1782xe" filled="true" fillcolor="#000000" stroked="false">
                <v:path arrowok="t"/>
                <v:fill type="solid"/>
              </v:shape>
            </v:group>
            <v:group style="position:absolute;left:14248;top:-1782;width:10;height:20" coordorigin="14248,-1782" coordsize="10,20">
              <v:shape style="position:absolute;left:14248;top:-1782;width:10;height:20" coordorigin="14248,-1782" coordsize="10,20" path="m14248,-1763l14257,-1763,14257,-1782,14248,-1782,14248,-1763xe" filled="true" fillcolor="#000000" stroked="false">
                <v:path arrowok="t"/>
                <v:fill type="solid"/>
              </v:shape>
            </v:group>
            <v:group style="position:absolute;left:14248;top:-1763;width:10;height:20" coordorigin="14248,-1763" coordsize="10,20">
              <v:shape style="position:absolute;left:14248;top:-1763;width:10;height:20" coordorigin="14248,-1763" coordsize="10,20" path="m14248,-1744l14257,-1744,14257,-1763,14248,-1763,14248,-1744xe" filled="true" fillcolor="#000000" stroked="false">
                <v:path arrowok="t"/>
                <v:fill type="solid"/>
              </v:shape>
            </v:group>
            <v:group style="position:absolute;left:14248;top:-1744;width:10;height:20" coordorigin="14248,-1744" coordsize="10,20">
              <v:shape style="position:absolute;left:14248;top:-1744;width:10;height:20" coordorigin="14248,-1744" coordsize="10,20" path="m14248,-1725l14257,-1725,14257,-1744,14248,-1744,14248,-1725xe" filled="true" fillcolor="#000000" stroked="false">
                <v:path arrowok="t"/>
                <v:fill type="solid"/>
              </v:shape>
            </v:group>
            <v:group style="position:absolute;left:14248;top:-1725;width:10;height:20" coordorigin="14248,-1725" coordsize="10,20">
              <v:shape style="position:absolute;left:14248;top:-1725;width:10;height:20" coordorigin="14248,-1725" coordsize="10,20" path="m14248,-1705l14257,-1705,14257,-1725,14248,-1725,14248,-1705xe" filled="true" fillcolor="#000000" stroked="false">
                <v:path arrowok="t"/>
                <v:fill type="solid"/>
              </v:shape>
            </v:group>
            <v:group style="position:absolute;left:14248;top:-1705;width:10;height:20" coordorigin="14248,-1705" coordsize="10,20">
              <v:shape style="position:absolute;left:14248;top:-1705;width:10;height:20" coordorigin="14248,-1705" coordsize="10,20" path="m14248,-1686l14257,-1686,14257,-1705,14248,-1705,14248,-1686xe" filled="true" fillcolor="#000000" stroked="false">
                <v:path arrowok="t"/>
                <v:fill type="solid"/>
              </v:shape>
            </v:group>
            <v:group style="position:absolute;left:14248;top:-1686;width:10;height:20" coordorigin="14248,-1686" coordsize="10,20">
              <v:shape style="position:absolute;left:14248;top:-1686;width:10;height:20" coordorigin="14248,-1686" coordsize="10,20" path="m14248,-1667l14257,-1667,14257,-1686,14248,-1686,14248,-1667xe" filled="true" fillcolor="#000000" stroked="false">
                <v:path arrowok="t"/>
                <v:fill type="solid"/>
              </v:shape>
            </v:group>
            <v:group style="position:absolute;left:14248;top:-1667;width:10;height:20" coordorigin="14248,-1667" coordsize="10,20">
              <v:shape style="position:absolute;left:14248;top:-1667;width:10;height:20" coordorigin="14248,-1667" coordsize="10,20" path="m14248,-1648l14257,-1648,14257,-1667,14248,-1667,14248,-1648xe" filled="true" fillcolor="#000000" stroked="false">
                <v:path arrowok="t"/>
                <v:fill type="solid"/>
              </v:shape>
            </v:group>
            <v:group style="position:absolute;left:14248;top:-1648;width:10;height:20" coordorigin="14248,-1648" coordsize="10,20">
              <v:shape style="position:absolute;left:14248;top:-1648;width:10;height:20" coordorigin="14248,-1648" coordsize="10,20" path="m14248,-1629l14257,-1629,14257,-1648,14248,-1648,14248,-1629xe" filled="true" fillcolor="#000000" stroked="false">
                <v:path arrowok="t"/>
                <v:fill type="solid"/>
              </v:shape>
            </v:group>
            <v:group style="position:absolute;left:14248;top:-1629;width:10;height:20" coordorigin="14248,-1629" coordsize="10,20">
              <v:shape style="position:absolute;left:14248;top:-1629;width:10;height:20" coordorigin="14248,-1629" coordsize="10,20" path="m14248,-1609l14257,-1609,14257,-1629,14248,-1629,14248,-1609xe" filled="true" fillcolor="#000000" stroked="false">
                <v:path arrowok="t"/>
                <v:fill type="solid"/>
              </v:shape>
            </v:group>
            <v:group style="position:absolute;left:14248;top:-1609;width:10;height:20" coordorigin="14248,-1609" coordsize="10,20">
              <v:shape style="position:absolute;left:14248;top:-1609;width:10;height:20" coordorigin="14248,-1609" coordsize="10,20" path="m14248,-1590l14257,-1590,14257,-1609,14248,-1609,14248,-1590xe" filled="true" fillcolor="#000000" stroked="false">
                <v:path arrowok="t"/>
                <v:fill type="solid"/>
              </v:shape>
            </v:group>
            <v:group style="position:absolute;left:14248;top:-1590;width:10;height:20" coordorigin="14248,-1590" coordsize="10,20">
              <v:shape style="position:absolute;left:14248;top:-1590;width:10;height:20" coordorigin="14248,-1590" coordsize="10,20" path="m14248,-1571l14257,-1571,14257,-1590,14248,-1590,14248,-1571xe" filled="true" fillcolor="#000000" stroked="false">
                <v:path arrowok="t"/>
                <v:fill type="solid"/>
              </v:shape>
            </v:group>
            <v:group style="position:absolute;left:14248;top:-1571;width:10;height:20" coordorigin="14248,-1571" coordsize="10,20">
              <v:shape style="position:absolute;left:14248;top:-1571;width:10;height:20" coordorigin="14248,-1571" coordsize="10,20" path="m14248,-1552l14257,-1552,14257,-1571,14248,-1571,14248,-1552xe" filled="true" fillcolor="#000000" stroked="false">
                <v:path arrowok="t"/>
                <v:fill type="solid"/>
              </v:shape>
            </v:group>
            <v:group style="position:absolute;left:14248;top:-1552;width:10;height:20" coordorigin="14248,-1552" coordsize="10,20">
              <v:shape style="position:absolute;left:14248;top:-1552;width:10;height:20" coordorigin="14248,-1552" coordsize="10,20" path="m14248,-1533l14257,-1533,14257,-1552,14248,-1552,14248,-1533xe" filled="true" fillcolor="#000000" stroked="false">
                <v:path arrowok="t"/>
                <v:fill type="solid"/>
              </v:shape>
            </v:group>
            <v:group style="position:absolute;left:14248;top:-1533;width:10;height:20" coordorigin="14248,-1533" coordsize="10,20">
              <v:shape style="position:absolute;left:14248;top:-1533;width:10;height:20" coordorigin="14248,-1533" coordsize="10,20" path="m14248,-1513l14257,-1513,14257,-1533,14248,-1533,14248,-1513xe" filled="true" fillcolor="#000000" stroked="false">
                <v:path arrowok="t"/>
                <v:fill type="solid"/>
              </v:shape>
            </v:group>
            <v:group style="position:absolute;left:14248;top:-1513;width:10;height:20" coordorigin="14248,-1513" coordsize="10,20">
              <v:shape style="position:absolute;left:14248;top:-1513;width:10;height:20" coordorigin="14248,-1513" coordsize="10,20" path="m14248,-1494l14257,-1494,14257,-1513,14248,-1513,14248,-1494xe" filled="true" fillcolor="#000000" stroked="false">
                <v:path arrowok="t"/>
                <v:fill type="solid"/>
              </v:shape>
            </v:group>
            <v:group style="position:absolute;left:14248;top:-1494;width:10;height:20" coordorigin="14248,-1494" coordsize="10,20">
              <v:shape style="position:absolute;left:14248;top:-1494;width:10;height:20" coordorigin="14248,-1494" coordsize="10,20" path="m14248,-1475l14257,-1475,14257,-1494,14248,-1494,14248,-1475xe" filled="true" fillcolor="#000000" stroked="false">
                <v:path arrowok="t"/>
                <v:fill type="solid"/>
              </v:shape>
            </v:group>
            <v:group style="position:absolute;left:14248;top:-1475;width:10;height:20" coordorigin="14248,-1475" coordsize="10,20">
              <v:shape style="position:absolute;left:14248;top:-1475;width:10;height:20" coordorigin="14248,-1475" coordsize="10,20" path="m14248,-1456l14257,-1456,14257,-1475,14248,-1475,14248,-1456xe" filled="true" fillcolor="#000000" stroked="false">
                <v:path arrowok="t"/>
                <v:fill type="solid"/>
              </v:shape>
            </v:group>
            <v:group style="position:absolute;left:14248;top:-1456;width:10;height:20" coordorigin="14248,-1456" coordsize="10,20">
              <v:shape style="position:absolute;left:14248;top:-1456;width:10;height:20" coordorigin="14248,-1456" coordsize="10,20" path="m14248,-1437l14257,-1437,14257,-1456,14248,-1456,14248,-1437xe" filled="true" fillcolor="#000000" stroked="false">
                <v:path arrowok="t"/>
                <v:fill type="solid"/>
              </v:shape>
            </v:group>
            <v:group style="position:absolute;left:14248;top:-1437;width:10;height:20" coordorigin="14248,-1437" coordsize="10,20">
              <v:shape style="position:absolute;left:14248;top:-1437;width:10;height:20" coordorigin="14248,-1437" coordsize="10,20" path="m14248,-1417l14257,-1417,14257,-1437,14248,-1437,14248,-1417xe" filled="true" fillcolor="#000000" stroked="false">
                <v:path arrowok="t"/>
                <v:fill type="solid"/>
              </v:shape>
            </v:group>
            <v:group style="position:absolute;left:14248;top:-1417;width:10;height:20" coordorigin="14248,-1417" coordsize="10,20">
              <v:shape style="position:absolute;left:14248;top:-1417;width:10;height:20" coordorigin="14248,-1417" coordsize="10,20" path="m14248,-1398l14257,-1398,14257,-1417,14248,-1417,14248,-1398xe" filled="true" fillcolor="#000000" stroked="false">
                <v:path arrowok="t"/>
                <v:fill type="solid"/>
              </v:shape>
            </v:group>
            <v:group style="position:absolute;left:14248;top:-1398;width:10;height:20" coordorigin="14248,-1398" coordsize="10,20">
              <v:shape style="position:absolute;left:14248;top:-1398;width:10;height:20" coordorigin="14248,-1398" coordsize="10,20" path="m14248,-1379l14257,-1379,14257,-1398,14248,-1398,14248,-1379xe" filled="true" fillcolor="#000000" stroked="false">
                <v:path arrowok="t"/>
                <v:fill type="solid"/>
              </v:shape>
            </v:group>
            <v:group style="position:absolute;left:14248;top:-1379;width:10;height:20" coordorigin="14248,-1379" coordsize="10,20">
              <v:shape style="position:absolute;left:14248;top:-1379;width:10;height:20" coordorigin="14248,-1379" coordsize="10,20" path="m14248,-1360l14257,-1360,14257,-1379,14248,-1379,14248,-1360xe" filled="true" fillcolor="#000000" stroked="false">
                <v:path arrowok="t"/>
                <v:fill type="solid"/>
              </v:shape>
            </v:group>
            <v:group style="position:absolute;left:14248;top:-1360;width:10;height:20" coordorigin="14248,-1360" coordsize="10,20">
              <v:shape style="position:absolute;left:14248;top:-1360;width:10;height:20" coordorigin="14248,-1360" coordsize="10,20" path="m14248,-1341l14257,-1341,14257,-1360,14248,-1360,14248,-1341xe" filled="true" fillcolor="#000000" stroked="false">
                <v:path arrowok="t"/>
                <v:fill type="solid"/>
              </v:shape>
            </v:group>
            <v:group style="position:absolute;left:14248;top:-1341;width:10;height:20" coordorigin="14248,-1341" coordsize="10,20">
              <v:shape style="position:absolute;left:14248;top:-1341;width:10;height:20" coordorigin="14248,-1341" coordsize="10,20" path="m14248,-1321l14257,-1321,14257,-1341,14248,-1341,14248,-1321xe" filled="true" fillcolor="#000000" stroked="false">
                <v:path arrowok="t"/>
                <v:fill type="solid"/>
              </v:shape>
            </v:group>
            <v:group style="position:absolute;left:14248;top:-1321;width:10;height:20" coordorigin="14248,-1321" coordsize="10,20">
              <v:shape style="position:absolute;left:14248;top:-1321;width:10;height:20" coordorigin="14248,-1321" coordsize="10,20" path="m14248,-1302l14257,-1302,14257,-1321,14248,-1321,14248,-1302xe" filled="true" fillcolor="#000000" stroked="false">
                <v:path arrowok="t"/>
                <v:fill type="solid"/>
              </v:shape>
            </v:group>
            <v:group style="position:absolute;left:14248;top:-1302;width:10;height:20" coordorigin="14248,-1302" coordsize="10,20">
              <v:shape style="position:absolute;left:14248;top:-1302;width:10;height:20" coordorigin="14248,-1302" coordsize="10,20" path="m14248,-1283l14257,-1283,14257,-1302,14248,-1302,14248,-1283xe" filled="true" fillcolor="#000000" stroked="false">
                <v:path arrowok="t"/>
                <v:fill type="solid"/>
              </v:shape>
            </v:group>
            <v:group style="position:absolute;left:14248;top:-1283;width:10;height:20" coordorigin="14248,-1283" coordsize="10,20">
              <v:shape style="position:absolute;left:14248;top:-1283;width:10;height:20" coordorigin="14248,-1283" coordsize="10,20" path="m14248,-1264l14257,-1264,14257,-1283,14248,-1283,14248,-1264xe" filled="true" fillcolor="#000000" stroked="false">
                <v:path arrowok="t"/>
                <v:fill type="solid"/>
              </v:shape>
            </v:group>
            <v:group style="position:absolute;left:14248;top:-1264;width:10;height:20" coordorigin="14248,-1264" coordsize="10,20">
              <v:shape style="position:absolute;left:14248;top:-1264;width:10;height:20" coordorigin="14248,-1264" coordsize="10,20" path="m14248,-1245l14257,-1245,14257,-1264,14248,-1264,14248,-1245xe" filled="true" fillcolor="#000000" stroked="false">
                <v:path arrowok="t"/>
                <v:fill type="solid"/>
              </v:shape>
            </v:group>
            <v:group style="position:absolute;left:14248;top:-1245;width:10;height:20" coordorigin="14248,-1245" coordsize="10,20">
              <v:shape style="position:absolute;left:14248;top:-1245;width:10;height:20" coordorigin="14248,-1245" coordsize="10,20" path="m14248,-1225l14257,-1225,14257,-1245,14248,-1245,14248,-1225xe" filled="true" fillcolor="#000000" stroked="false">
                <v:path arrowok="t"/>
                <v:fill type="solid"/>
              </v:shape>
            </v:group>
            <v:group style="position:absolute;left:14248;top:-1225;width:10;height:20" coordorigin="14248,-1225" coordsize="10,20">
              <v:shape style="position:absolute;left:14248;top:-1225;width:10;height:20" coordorigin="14248,-1225" coordsize="10,20" path="m14248,-1206l14257,-1206,14257,-1225,14248,-1225,14248,-1206xe" filled="true" fillcolor="#000000" stroked="false">
                <v:path arrowok="t"/>
                <v:fill type="solid"/>
              </v:shape>
            </v:group>
            <v:group style="position:absolute;left:14248;top:-1206;width:10;height:20" coordorigin="14248,-1206" coordsize="10,20">
              <v:shape style="position:absolute;left:14248;top:-1206;width:10;height:20" coordorigin="14248,-1206" coordsize="10,20" path="m14248,-1187l14257,-1187,14257,-1206,14248,-1206,14248,-1187xe" filled="true" fillcolor="#000000" stroked="false">
                <v:path arrowok="t"/>
                <v:fill type="solid"/>
              </v:shape>
            </v:group>
            <v:group style="position:absolute;left:14248;top:-1187;width:10;height:20" coordorigin="14248,-1187" coordsize="10,20">
              <v:shape style="position:absolute;left:14248;top:-1187;width:10;height:20" coordorigin="14248,-1187" coordsize="10,20" path="m14248,-1168l14257,-1168,14257,-1187,14248,-1187,14248,-1168xe" filled="true" fillcolor="#000000" stroked="false">
                <v:path arrowok="t"/>
                <v:fill type="solid"/>
              </v:shape>
            </v:group>
            <v:group style="position:absolute;left:14248;top:-1168;width:10;height:20" coordorigin="14248,-1168" coordsize="10,20">
              <v:shape style="position:absolute;left:14248;top:-1168;width:10;height:20" coordorigin="14248,-1168" coordsize="10,20" path="m14248,-1149l14257,-1149,14257,-1168,14248,-1168,14248,-1149xe" filled="true" fillcolor="#000000" stroked="false">
                <v:path arrowok="t"/>
                <v:fill type="solid"/>
              </v:shape>
            </v:group>
            <v:group style="position:absolute;left:14248;top:-1149;width:10;height:20" coordorigin="14248,-1149" coordsize="10,20">
              <v:shape style="position:absolute;left:14248;top:-1149;width:10;height:20" coordorigin="14248,-1149" coordsize="10,20" path="m14248,-1129l14257,-1129,14257,-1149,14248,-1149,14248,-1129xe" filled="true" fillcolor="#000000" stroked="false">
                <v:path arrowok="t"/>
                <v:fill type="solid"/>
              </v:shape>
            </v:group>
            <v:group style="position:absolute;left:14248;top:-1129;width:10;height:20" coordorigin="14248,-1129" coordsize="10,20">
              <v:shape style="position:absolute;left:14248;top:-1129;width:10;height:20" coordorigin="14248,-1129" coordsize="10,20" path="m14248,-1110l14257,-1110,14257,-1129,14248,-1129,14248,-1110xe" filled="true" fillcolor="#000000" stroked="false">
                <v:path arrowok="t"/>
                <v:fill type="solid"/>
              </v:shape>
            </v:group>
            <v:group style="position:absolute;left:14248;top:-1110;width:10;height:20" coordorigin="14248,-1110" coordsize="10,20">
              <v:shape style="position:absolute;left:14248;top:-1110;width:10;height:20" coordorigin="14248,-1110" coordsize="10,20" path="m14248,-1091l14257,-1091,14257,-1110,14248,-1110,14248,-1091xe" filled="true" fillcolor="#000000" stroked="false">
                <v:path arrowok="t"/>
                <v:fill type="solid"/>
              </v:shape>
            </v:group>
            <v:group style="position:absolute;left:14248;top:-1091;width:10;height:20" coordorigin="14248,-1091" coordsize="10,20">
              <v:shape style="position:absolute;left:14248;top:-1091;width:10;height:20" coordorigin="14248,-1091" coordsize="10,20" path="m14248,-1072l14257,-1072,14257,-1091,14248,-1091,14248,-1072xe" filled="true" fillcolor="#000000" stroked="false">
                <v:path arrowok="t"/>
                <v:fill type="solid"/>
              </v:shape>
            </v:group>
            <v:group style="position:absolute;left:14248;top:-1072;width:10;height:20" coordorigin="14248,-1072" coordsize="10,20">
              <v:shape style="position:absolute;left:14248;top:-1072;width:10;height:20" coordorigin="14248,-1072" coordsize="10,20" path="m14248,-1053l14257,-1053,14257,-1072,14248,-1072,14248,-1053xe" filled="true" fillcolor="#000000" stroked="false">
                <v:path arrowok="t"/>
                <v:fill type="solid"/>
              </v:shape>
            </v:group>
            <v:group style="position:absolute;left:14248;top:-1053;width:10;height:20" coordorigin="14248,-1053" coordsize="10,20">
              <v:shape style="position:absolute;left:14248;top:-1053;width:10;height:20" coordorigin="14248,-1053" coordsize="10,20" path="m14248,-1033l14257,-1033,14257,-1053,14248,-1053,14248,-1033xe" filled="true" fillcolor="#000000" stroked="false">
                <v:path arrowok="t"/>
                <v:fill type="solid"/>
              </v:shape>
            </v:group>
            <v:group style="position:absolute;left:14248;top:-1033;width:10;height:20" coordorigin="14248,-1033" coordsize="10,20">
              <v:shape style="position:absolute;left:14248;top:-1033;width:10;height:20" coordorigin="14248,-1033" coordsize="10,20" path="m14248,-1014l14257,-1014,14257,-1033,14248,-1033,14248,-1014xe" filled="true" fillcolor="#000000" stroked="false">
                <v:path arrowok="t"/>
                <v:fill type="solid"/>
              </v:shape>
            </v:group>
            <v:group style="position:absolute;left:14248;top:-1014;width:10;height:20" coordorigin="14248,-1014" coordsize="10,20">
              <v:shape style="position:absolute;left:14248;top:-1014;width:10;height:20" coordorigin="14248,-1014" coordsize="10,20" path="m14248,-995l14257,-995,14257,-1014,14248,-1014,14248,-995xe" filled="true" fillcolor="#000000" stroked="false">
                <v:path arrowok="t"/>
                <v:fill type="solid"/>
              </v:shape>
            </v:group>
            <v:group style="position:absolute;left:14248;top:-995;width:10;height:20" coordorigin="14248,-995" coordsize="10,20">
              <v:shape style="position:absolute;left:14248;top:-995;width:10;height:20" coordorigin="14248,-995" coordsize="10,20" path="m14248,-976l14257,-976,14257,-995,14248,-995,14248,-976xe" filled="true" fillcolor="#000000" stroked="false">
                <v:path arrowok="t"/>
                <v:fill type="solid"/>
              </v:shape>
              <v:shape style="position:absolute;left:1332;top:-1072;width:1966;height:109" type="#_x0000_t75" stroked="false">
                <v:imagedata r:id="rId114" o:title=""/>
              </v:shape>
              <v:shape style="position:absolute;left:3274;top:-976;width:1573;height:13" type="#_x0000_t75" stroked="false">
                <v:imagedata r:id="rId115" o:title=""/>
              </v:shape>
              <v:shape style="position:absolute;left:4833;top:-976;width:724;height:13" type="#_x0000_t75" stroked="false">
                <v:imagedata r:id="rId70" o:title=""/>
              </v:shape>
              <v:shape style="position:absolute;left:5542;top:-976;width:1681;height:13" type="#_x0000_t75" stroked="false">
                <v:imagedata r:id="rId80" o:title=""/>
              </v:shape>
              <v:shape style="position:absolute;left:7209;top:-976;width:1040;height:13" type="#_x0000_t75" stroked="false">
                <v:imagedata r:id="rId109" o:title=""/>
              </v:shape>
              <v:shape style="position:absolute;left:8235;top:-976;width:1577;height:13" type="#_x0000_t75" stroked="false">
                <v:imagedata r:id="rId116" o:title=""/>
              </v:shape>
              <v:shape style="position:absolute;left:9798;top:-976;width:1573;height:13" type="#_x0000_t75" stroked="false">
                <v:imagedata r:id="rId117" o:title=""/>
              </v:shape>
              <v:shape style="position:absolute;left:11356;top:-976;width:865;height:13" type="#_x0000_t75" stroked="false">
                <v:imagedata r:id="rId75" o:title=""/>
              </v:shape>
              <v:shape style="position:absolute;left:12207;top:-976;width:1421;height:13" type="#_x0000_t75" stroked="false">
                <v:imagedata r:id="rId118" o:title=""/>
              </v:shape>
              <v:shape style="position:absolute;left:13614;top:-976;width:644;height:13" type="#_x0000_t75" stroked="false">
                <v:imagedata r:id="rId84" o:title=""/>
              </v:shape>
              <v:shape style="position:absolute;left:14243;top:-972;width:1266;height:10" type="#_x0000_t75" stroked="false">
                <v:imagedata r:id="rId78" o:title=""/>
              </v:shape>
            </v:group>
            <v:group style="position:absolute;left:3279;top:-963;width:10;height:20" coordorigin="3279,-963" coordsize="10,20">
              <v:shape style="position:absolute;left:3279;top:-963;width:10;height:20" coordorigin="3279,-963" coordsize="10,20" path="m3279,-943l3288,-943,3288,-963,3279,-963,3279,-943xe" filled="true" fillcolor="#000000" stroked="false">
                <v:path arrowok="t"/>
                <v:fill type="solid"/>
              </v:shape>
            </v:group>
            <v:group style="position:absolute;left:3279;top:-943;width:10;height:20" coordorigin="3279,-943" coordsize="10,20">
              <v:shape style="position:absolute;left:3279;top:-943;width:10;height:20" coordorigin="3279,-943" coordsize="10,20" path="m3279,-924l3288,-924,3288,-943,3279,-943,3279,-924xe" filled="true" fillcolor="#000000" stroked="false">
                <v:path arrowok="t"/>
                <v:fill type="solid"/>
              </v:shape>
            </v:group>
            <v:group style="position:absolute;left:3279;top:-924;width:10;height:20" coordorigin="3279,-924" coordsize="10,20">
              <v:shape style="position:absolute;left:3279;top:-924;width:10;height:20" coordorigin="3279,-924" coordsize="10,20" path="m3279,-905l3288,-905,3288,-924,3279,-924,3279,-905xe" filled="true" fillcolor="#000000" stroked="false">
                <v:path arrowok="t"/>
                <v:fill type="solid"/>
              </v:shape>
            </v:group>
            <v:group style="position:absolute;left:3279;top:-905;width:10;height:20" coordorigin="3279,-905" coordsize="10,20">
              <v:shape style="position:absolute;left:3279;top:-905;width:10;height:20" coordorigin="3279,-905" coordsize="10,20" path="m3279,-886l3288,-886,3288,-905,3279,-905,3279,-886xe" filled="true" fillcolor="#000000" stroked="false">
                <v:path arrowok="t"/>
                <v:fill type="solid"/>
              </v:shape>
            </v:group>
            <v:group style="position:absolute;left:3279;top:-886;width:10;height:20" coordorigin="3279,-886" coordsize="10,20">
              <v:shape style="position:absolute;left:3279;top:-886;width:10;height:20" coordorigin="3279,-886" coordsize="10,20" path="m3279,-867l3288,-867,3288,-886,3279,-886,3279,-867xe" filled="true" fillcolor="#000000" stroked="false">
                <v:path arrowok="t"/>
                <v:fill type="solid"/>
              </v:shape>
            </v:group>
            <v:group style="position:absolute;left:3279;top:-867;width:10;height:20" coordorigin="3279,-867" coordsize="10,20">
              <v:shape style="position:absolute;left:3279;top:-867;width:10;height:20" coordorigin="3279,-867" coordsize="10,20" path="m3279,-847l3288,-847,3288,-867,3279,-867,3279,-847xe" filled="true" fillcolor="#000000" stroked="false">
                <v:path arrowok="t"/>
                <v:fill type="solid"/>
              </v:shape>
            </v:group>
            <v:group style="position:absolute;left:3279;top:-847;width:10;height:20" coordorigin="3279,-847" coordsize="10,20">
              <v:shape style="position:absolute;left:3279;top:-847;width:10;height:20" coordorigin="3279,-847" coordsize="10,20" path="m3279,-828l3288,-828,3288,-847,3279,-847,3279,-828xe" filled="true" fillcolor="#000000" stroked="false">
                <v:path arrowok="t"/>
                <v:fill type="solid"/>
              </v:shape>
            </v:group>
            <v:group style="position:absolute;left:3279;top:-828;width:10;height:20" coordorigin="3279,-828" coordsize="10,20">
              <v:shape style="position:absolute;left:3279;top:-828;width:10;height:20" coordorigin="3279,-828" coordsize="10,20" path="m3279,-809l3288,-809,3288,-828,3279,-828,3279,-809xe" filled="true" fillcolor="#000000" stroked="false">
                <v:path arrowok="t"/>
                <v:fill type="solid"/>
              </v:shape>
            </v:group>
            <v:group style="position:absolute;left:3279;top:-809;width:10;height:20" coordorigin="3279,-809" coordsize="10,20">
              <v:shape style="position:absolute;left:3279;top:-809;width:10;height:20" coordorigin="3279,-809" coordsize="10,20" path="m3279,-790l3288,-790,3288,-809,3279,-809,3279,-790xe" filled="true" fillcolor="#000000" stroked="false">
                <v:path arrowok="t"/>
                <v:fill type="solid"/>
              </v:shape>
            </v:group>
            <v:group style="position:absolute;left:3279;top:-790;width:10;height:20" coordorigin="3279,-790" coordsize="10,20">
              <v:shape style="position:absolute;left:3279;top:-790;width:10;height:20" coordorigin="3279,-790" coordsize="10,20" path="m3279,-771l3288,-771,3288,-790,3279,-790,3279,-771xe" filled="true" fillcolor="#000000" stroked="false">
                <v:path arrowok="t"/>
                <v:fill type="solid"/>
              </v:shape>
            </v:group>
            <v:group style="position:absolute;left:3279;top:-771;width:10;height:20" coordorigin="3279,-771" coordsize="10,20">
              <v:shape style="position:absolute;left:3279;top:-771;width:10;height:20" coordorigin="3279,-771" coordsize="10,20" path="m3279,-751l3288,-751,3288,-771,3279,-771,3279,-751xe" filled="true" fillcolor="#000000" stroked="false">
                <v:path arrowok="t"/>
                <v:fill type="solid"/>
              </v:shape>
            </v:group>
            <v:group style="position:absolute;left:3279;top:-751;width:10;height:20" coordorigin="3279,-751" coordsize="10,20">
              <v:shape style="position:absolute;left:3279;top:-751;width:10;height:20" coordorigin="3279,-751" coordsize="10,20" path="m3279,-732l3288,-732,3288,-751,3279,-751,3279,-732xe" filled="true" fillcolor="#000000" stroked="false">
                <v:path arrowok="t"/>
                <v:fill type="solid"/>
              </v:shape>
            </v:group>
            <v:group style="position:absolute;left:3279;top:-732;width:10;height:20" coordorigin="3279,-732" coordsize="10,20">
              <v:shape style="position:absolute;left:3279;top:-732;width:10;height:20" coordorigin="3279,-732" coordsize="10,20" path="m3279,-713l3288,-713,3288,-732,3279,-732,3279,-713xe" filled="true" fillcolor="#000000" stroked="false">
                <v:path arrowok="t"/>
                <v:fill type="solid"/>
              </v:shape>
            </v:group>
            <v:group style="position:absolute;left:3279;top:-713;width:10;height:20" coordorigin="3279,-713" coordsize="10,20">
              <v:shape style="position:absolute;left:3279;top:-713;width:10;height:20" coordorigin="3279,-713" coordsize="10,20" path="m3279,-694l3288,-694,3288,-713,3279,-713,3279,-694xe" filled="true" fillcolor="#000000" stroked="false">
                <v:path arrowok="t"/>
                <v:fill type="solid"/>
              </v:shape>
            </v:group>
            <v:group style="position:absolute;left:3279;top:-694;width:10;height:20" coordorigin="3279,-694" coordsize="10,20">
              <v:shape style="position:absolute;left:3279;top:-694;width:10;height:20" coordorigin="3279,-694" coordsize="10,20" path="m3279,-675l3288,-675,3288,-694,3279,-694,3279,-675xe" filled="true" fillcolor="#000000" stroked="false">
                <v:path arrowok="t"/>
                <v:fill type="solid"/>
              </v:shape>
            </v:group>
            <v:group style="position:absolute;left:3279;top:-675;width:10;height:20" coordorigin="3279,-675" coordsize="10,20">
              <v:shape style="position:absolute;left:3279;top:-675;width:10;height:20" coordorigin="3279,-675" coordsize="10,20" path="m3279,-655l3288,-655,3288,-675,3279,-675,3279,-655xe" filled="true" fillcolor="#000000" stroked="false">
                <v:path arrowok="t"/>
                <v:fill type="solid"/>
              </v:shape>
            </v:group>
            <v:group style="position:absolute;left:3279;top:-655;width:10;height:20" coordorigin="3279,-655" coordsize="10,20">
              <v:shape style="position:absolute;left:3279;top:-655;width:10;height:20" coordorigin="3279,-655" coordsize="10,20" path="m3279,-636l3288,-636,3288,-655,3279,-655,3279,-636xe" filled="true" fillcolor="#000000" stroked="false">
                <v:path arrowok="t"/>
                <v:fill type="solid"/>
              </v:shape>
            </v:group>
            <v:group style="position:absolute;left:3279;top:-636;width:10;height:20" coordorigin="3279,-636" coordsize="10,20">
              <v:shape style="position:absolute;left:3279;top:-636;width:10;height:20" coordorigin="3279,-636" coordsize="10,20" path="m3279,-617l3288,-617,3288,-636,3279,-636,3279,-617xe" filled="true" fillcolor="#000000" stroked="false">
                <v:path arrowok="t"/>
                <v:fill type="solid"/>
              </v:shape>
            </v:group>
            <v:group style="position:absolute;left:3279;top:-617;width:10;height:20" coordorigin="3279,-617" coordsize="10,20">
              <v:shape style="position:absolute;left:3279;top:-617;width:10;height:20" coordorigin="3279,-617" coordsize="10,20" path="m3279,-598l3288,-598,3288,-617,3279,-617,3279,-598xe" filled="true" fillcolor="#000000" stroked="false">
                <v:path arrowok="t"/>
                <v:fill type="solid"/>
              </v:shape>
            </v:group>
            <v:group style="position:absolute;left:3279;top:-598;width:10;height:20" coordorigin="3279,-598" coordsize="10,20">
              <v:shape style="position:absolute;left:3279;top:-598;width:10;height:20" coordorigin="3279,-598" coordsize="10,20" path="m3279,-579l3288,-579,3288,-598,3279,-598,3279,-579xe" filled="true" fillcolor="#000000" stroked="false">
                <v:path arrowok="t"/>
                <v:fill type="solid"/>
              </v:shape>
            </v:group>
            <v:group style="position:absolute;left:3279;top:-579;width:10;height:20" coordorigin="3279,-579" coordsize="10,20">
              <v:shape style="position:absolute;left:3279;top:-579;width:10;height:20" coordorigin="3279,-579" coordsize="10,20" path="m3279,-559l3288,-559,3288,-579,3279,-579,3279,-559xe" filled="true" fillcolor="#000000" stroked="false">
                <v:path arrowok="t"/>
                <v:fill type="solid"/>
              </v:shape>
            </v:group>
            <v:group style="position:absolute;left:3279;top:-559;width:10;height:20" coordorigin="3279,-559" coordsize="10,20">
              <v:shape style="position:absolute;left:3279;top:-559;width:10;height:20" coordorigin="3279,-559" coordsize="10,20" path="m3279,-540l3288,-540,3288,-559,3279,-559,3279,-540xe" filled="true" fillcolor="#000000" stroked="false">
                <v:path arrowok="t"/>
                <v:fill type="solid"/>
              </v:shape>
            </v:group>
            <v:group style="position:absolute;left:3279;top:-540;width:10;height:20" coordorigin="3279,-540" coordsize="10,20">
              <v:shape style="position:absolute;left:3279;top:-540;width:10;height:20" coordorigin="3279,-540" coordsize="10,20" path="m3279,-521l3288,-521,3288,-540,3279,-540,3279,-521xe" filled="true" fillcolor="#000000" stroked="false">
                <v:path arrowok="t"/>
                <v:fill type="solid"/>
              </v:shape>
            </v:group>
            <v:group style="position:absolute;left:3279;top:-521;width:10;height:20" coordorigin="3279,-521" coordsize="10,20">
              <v:shape style="position:absolute;left:3279;top:-521;width:10;height:20" coordorigin="3279,-521" coordsize="10,20" path="m3279,-502l3288,-502,3288,-521,3279,-521,3279,-502xe" filled="true" fillcolor="#000000" stroked="false">
                <v:path arrowok="t"/>
                <v:fill type="solid"/>
              </v:shape>
            </v:group>
            <v:group style="position:absolute;left:3279;top:-502;width:10;height:20" coordorigin="3279,-502" coordsize="10,20">
              <v:shape style="position:absolute;left:3279;top:-502;width:10;height:20" coordorigin="3279,-502" coordsize="10,20" path="m3279,-483l3288,-483,3288,-502,3279,-502,3279,-483xe" filled="true" fillcolor="#000000" stroked="false">
                <v:path arrowok="t"/>
                <v:fill type="solid"/>
              </v:shape>
            </v:group>
            <v:group style="position:absolute;left:3279;top:-483;width:10;height:20" coordorigin="3279,-483" coordsize="10,20">
              <v:shape style="position:absolute;left:3279;top:-483;width:10;height:20" coordorigin="3279,-483" coordsize="10,20" path="m3279,-463l3288,-463,3288,-483,3279,-483,3279,-463xe" filled="true" fillcolor="#000000" stroked="false">
                <v:path arrowok="t"/>
                <v:fill type="solid"/>
              </v:shape>
            </v:group>
            <v:group style="position:absolute;left:3279;top:-463;width:10;height:20" coordorigin="3279,-463" coordsize="10,20">
              <v:shape style="position:absolute;left:3279;top:-463;width:10;height:20" coordorigin="3279,-463" coordsize="10,20" path="m3279,-444l3288,-444,3288,-463,3279,-463,3279,-444xe" filled="true" fillcolor="#000000" stroked="false">
                <v:path arrowok="t"/>
                <v:fill type="solid"/>
              </v:shape>
            </v:group>
            <v:group style="position:absolute;left:3279;top:-444;width:10;height:20" coordorigin="3279,-444" coordsize="10,20">
              <v:shape style="position:absolute;left:3279;top:-444;width:10;height:20" coordorigin="3279,-444" coordsize="10,20" path="m3279,-425l3288,-425,3288,-444,3279,-444,3279,-425xe" filled="true" fillcolor="#000000" stroked="false">
                <v:path arrowok="t"/>
                <v:fill type="solid"/>
              </v:shape>
            </v:group>
            <v:group style="position:absolute;left:3279;top:-425;width:10;height:20" coordorigin="3279,-425" coordsize="10,20">
              <v:shape style="position:absolute;left:3279;top:-425;width:10;height:20" coordorigin="3279,-425" coordsize="10,20" path="m3279,-406l3288,-406,3288,-425,3279,-425,3279,-406xe" filled="true" fillcolor="#000000" stroked="false">
                <v:path arrowok="t"/>
                <v:fill type="solid"/>
              </v:shape>
            </v:group>
            <v:group style="position:absolute;left:3279;top:-406;width:10;height:20" coordorigin="3279,-406" coordsize="10,20">
              <v:shape style="position:absolute;left:3279;top:-406;width:10;height:20" coordorigin="3279,-406" coordsize="10,20" path="m3279,-387l3288,-387,3288,-406,3279,-406,3279,-387xe" filled="true" fillcolor="#000000" stroked="false">
                <v:path arrowok="t"/>
                <v:fill type="solid"/>
              </v:shape>
            </v:group>
            <v:group style="position:absolute;left:3279;top:-387;width:10;height:20" coordorigin="3279,-387" coordsize="10,20">
              <v:shape style="position:absolute;left:3279;top:-387;width:10;height:20" coordorigin="3279,-387" coordsize="10,20" path="m3279,-367l3288,-367,3288,-387,3279,-387,3279,-367xe" filled="true" fillcolor="#000000" stroked="false">
                <v:path arrowok="t"/>
                <v:fill type="solid"/>
              </v:shape>
            </v:group>
            <v:group style="position:absolute;left:3279;top:-367;width:10;height:20" coordorigin="3279,-367" coordsize="10,20">
              <v:shape style="position:absolute;left:3279;top:-367;width:10;height:20" coordorigin="3279,-367" coordsize="10,20" path="m3279,-348l3288,-348,3288,-367,3279,-367,3279,-348xe" filled="true" fillcolor="#000000" stroked="false">
                <v:path arrowok="t"/>
                <v:fill type="solid"/>
              </v:shape>
            </v:group>
            <v:group style="position:absolute;left:3279;top:-348;width:10;height:20" coordorigin="3279,-348" coordsize="10,20">
              <v:shape style="position:absolute;left:3279;top:-348;width:10;height:20" coordorigin="3279,-348" coordsize="10,20" path="m3279,-329l3288,-329,3288,-348,3279,-348,3279,-329xe" filled="true" fillcolor="#000000" stroked="false">
                <v:path arrowok="t"/>
                <v:fill type="solid"/>
              </v:shape>
            </v:group>
            <v:group style="position:absolute;left:1318;top:-228;width:1962;height:2" coordorigin="1318,-228" coordsize="1962,2">
              <v:shape style="position:absolute;left:1318;top:-228;width:1962;height:2" coordorigin="1318,-228" coordsize="1962,0" path="m1318,-228l3279,-228e" filled="false" stroked="true" strokeweight="1.5pt" strokecolor="#000000">
                <v:path arrowok="t"/>
              </v:shape>
            </v:group>
            <v:group style="position:absolute;left:3279;top:-329;width:10;height:20" coordorigin="3279,-329" coordsize="10,20">
              <v:shape style="position:absolute;left:3279;top:-329;width:10;height:20" coordorigin="3279,-329" coordsize="10,20" path="m3279,-310l3288,-310,3288,-329,3279,-329,3279,-310xe" filled="true" fillcolor="#000000" stroked="false">
                <v:path arrowok="t"/>
                <v:fill type="solid"/>
              </v:shape>
            </v:group>
            <v:group style="position:absolute;left:3279;top:-310;width:10;height:20" coordorigin="3279,-310" coordsize="10,20">
              <v:shape style="position:absolute;left:3279;top:-310;width:10;height:20" coordorigin="3279,-310" coordsize="10,20" path="m3279,-291l3288,-291,3288,-310,3279,-310,3279,-291xe" filled="true" fillcolor="#000000" stroked="false">
                <v:path arrowok="t"/>
                <v:fill type="solid"/>
              </v:shape>
            </v:group>
            <v:group style="position:absolute;left:3279;top:-291;width:10;height:20" coordorigin="3279,-291" coordsize="10,20">
              <v:shape style="position:absolute;left:3279;top:-291;width:10;height:20" coordorigin="3279,-291" coordsize="10,20" path="m3279,-271l3288,-271,3288,-291,3279,-291,3279,-271xe" filled="true" fillcolor="#000000" stroked="false">
                <v:path arrowok="t"/>
                <v:fill type="solid"/>
              </v:shape>
            </v:group>
            <v:group style="position:absolute;left:3279;top:-271;width:10;height:20" coordorigin="3279,-271" coordsize="10,20">
              <v:shape style="position:absolute;left:3279;top:-271;width:10;height:20" coordorigin="3279,-271" coordsize="10,20" path="m3279,-252l3288,-252,3288,-271,3279,-271,3279,-252xe" filled="true" fillcolor="#000000" stroked="false">
                <v:path arrowok="t"/>
                <v:fill type="solid"/>
              </v:shape>
            </v:group>
            <v:group style="position:absolute;left:3279;top:-247;width:10;height:2" coordorigin="3279,-247" coordsize="10,2">
              <v:shape style="position:absolute;left:3279;top:-247;width:10;height:2" coordorigin="3279,-247" coordsize="10,0" path="m3279,-247l3288,-247e" filled="false" stroked="true" strokeweight=".47998pt" strokecolor="#000000">
                <v:path arrowok="t"/>
              </v:shape>
            </v:group>
            <v:group style="position:absolute;left:3279;top:-228;width:30;height:2" coordorigin="3279,-228" coordsize="30,2">
              <v:shape style="position:absolute;left:3279;top:-228;width:30;height:2" coordorigin="3279,-228" coordsize="30,0" path="m3279,-228l3309,-228e" filled="false" stroked="true" strokeweight="1.5pt" strokecolor="#000000">
                <v:path arrowok="t"/>
              </v:shape>
            </v:group>
            <v:group style="position:absolute;left:3309;top:-228;width:1529;height:2" coordorigin="3309,-228" coordsize="1529,2">
              <v:shape style="position:absolute;left:3309;top:-228;width:1529;height:2" coordorigin="3309,-228" coordsize="1529,0" path="m3309,-228l4838,-228e" filled="false" stroked="true" strokeweight="1.5pt" strokecolor="#000000">
                <v:path arrowok="t"/>
              </v:shape>
            </v:group>
            <v:group style="position:absolute;left:4838;top:-963;width:10;height:20" coordorigin="4838,-963" coordsize="10,20">
              <v:shape style="position:absolute;left:4838;top:-963;width:10;height:20" coordorigin="4838,-963" coordsize="10,20" path="m4838,-943l4847,-943,4847,-963,4838,-963,4838,-943xe" filled="true" fillcolor="#000000" stroked="false">
                <v:path arrowok="t"/>
                <v:fill type="solid"/>
              </v:shape>
            </v:group>
            <v:group style="position:absolute;left:4838;top:-943;width:10;height:20" coordorigin="4838,-943" coordsize="10,20">
              <v:shape style="position:absolute;left:4838;top:-943;width:10;height:20" coordorigin="4838,-943" coordsize="10,20" path="m4838,-924l4847,-924,4847,-943,4838,-943,4838,-924xe" filled="true" fillcolor="#000000" stroked="false">
                <v:path arrowok="t"/>
                <v:fill type="solid"/>
              </v:shape>
            </v:group>
            <v:group style="position:absolute;left:4838;top:-924;width:10;height:20" coordorigin="4838,-924" coordsize="10,20">
              <v:shape style="position:absolute;left:4838;top:-924;width:10;height:20" coordorigin="4838,-924" coordsize="10,20" path="m4838,-905l4847,-905,4847,-924,4838,-924,4838,-905xe" filled="true" fillcolor="#000000" stroked="false">
                <v:path arrowok="t"/>
                <v:fill type="solid"/>
              </v:shape>
            </v:group>
            <v:group style="position:absolute;left:4838;top:-905;width:10;height:20" coordorigin="4838,-905" coordsize="10,20">
              <v:shape style="position:absolute;left:4838;top:-905;width:10;height:20" coordorigin="4838,-905" coordsize="10,20" path="m4838,-886l4847,-886,4847,-905,4838,-905,4838,-886xe" filled="true" fillcolor="#000000" stroked="false">
                <v:path arrowok="t"/>
                <v:fill type="solid"/>
              </v:shape>
            </v:group>
            <v:group style="position:absolute;left:4838;top:-886;width:10;height:20" coordorigin="4838,-886" coordsize="10,20">
              <v:shape style="position:absolute;left:4838;top:-886;width:10;height:20" coordorigin="4838,-886" coordsize="10,20" path="m4838,-867l4847,-867,4847,-886,4838,-886,4838,-867xe" filled="true" fillcolor="#000000" stroked="false">
                <v:path arrowok="t"/>
                <v:fill type="solid"/>
              </v:shape>
            </v:group>
            <v:group style="position:absolute;left:4838;top:-867;width:10;height:20" coordorigin="4838,-867" coordsize="10,20">
              <v:shape style="position:absolute;left:4838;top:-867;width:10;height:20" coordorigin="4838,-867" coordsize="10,20" path="m4838,-847l4847,-847,4847,-867,4838,-867,4838,-847xe" filled="true" fillcolor="#000000" stroked="false">
                <v:path arrowok="t"/>
                <v:fill type="solid"/>
              </v:shape>
            </v:group>
            <v:group style="position:absolute;left:4838;top:-847;width:10;height:20" coordorigin="4838,-847" coordsize="10,20">
              <v:shape style="position:absolute;left:4838;top:-847;width:10;height:20" coordorigin="4838,-847" coordsize="10,20" path="m4838,-828l4847,-828,4847,-847,4838,-847,4838,-828xe" filled="true" fillcolor="#000000" stroked="false">
                <v:path arrowok="t"/>
                <v:fill type="solid"/>
              </v:shape>
            </v:group>
            <v:group style="position:absolute;left:4838;top:-828;width:10;height:20" coordorigin="4838,-828" coordsize="10,20">
              <v:shape style="position:absolute;left:4838;top:-828;width:10;height:20" coordorigin="4838,-828" coordsize="10,20" path="m4838,-809l4847,-809,4847,-828,4838,-828,4838,-809xe" filled="true" fillcolor="#000000" stroked="false">
                <v:path arrowok="t"/>
                <v:fill type="solid"/>
              </v:shape>
            </v:group>
            <v:group style="position:absolute;left:4838;top:-809;width:10;height:20" coordorigin="4838,-809" coordsize="10,20">
              <v:shape style="position:absolute;left:4838;top:-809;width:10;height:20" coordorigin="4838,-809" coordsize="10,20" path="m4838,-790l4847,-790,4847,-809,4838,-809,4838,-790xe" filled="true" fillcolor="#000000" stroked="false">
                <v:path arrowok="t"/>
                <v:fill type="solid"/>
              </v:shape>
            </v:group>
            <v:group style="position:absolute;left:4838;top:-790;width:10;height:20" coordorigin="4838,-790" coordsize="10,20">
              <v:shape style="position:absolute;left:4838;top:-790;width:10;height:20" coordorigin="4838,-790" coordsize="10,20" path="m4838,-771l4847,-771,4847,-790,4838,-790,4838,-771xe" filled="true" fillcolor="#000000" stroked="false">
                <v:path arrowok="t"/>
                <v:fill type="solid"/>
              </v:shape>
            </v:group>
            <v:group style="position:absolute;left:4838;top:-771;width:10;height:20" coordorigin="4838,-771" coordsize="10,20">
              <v:shape style="position:absolute;left:4838;top:-771;width:10;height:20" coordorigin="4838,-771" coordsize="10,20" path="m4838,-751l4847,-751,4847,-771,4838,-771,4838,-751xe" filled="true" fillcolor="#000000" stroked="false">
                <v:path arrowok="t"/>
                <v:fill type="solid"/>
              </v:shape>
            </v:group>
            <v:group style="position:absolute;left:4838;top:-751;width:10;height:20" coordorigin="4838,-751" coordsize="10,20">
              <v:shape style="position:absolute;left:4838;top:-751;width:10;height:20" coordorigin="4838,-751" coordsize="10,20" path="m4838,-732l4847,-732,4847,-751,4838,-751,4838,-732xe" filled="true" fillcolor="#000000" stroked="false">
                <v:path arrowok="t"/>
                <v:fill type="solid"/>
              </v:shape>
            </v:group>
            <v:group style="position:absolute;left:4838;top:-732;width:10;height:20" coordorigin="4838,-732" coordsize="10,20">
              <v:shape style="position:absolute;left:4838;top:-732;width:10;height:20" coordorigin="4838,-732" coordsize="10,20" path="m4838,-713l4847,-713,4847,-732,4838,-732,4838,-713xe" filled="true" fillcolor="#000000" stroked="false">
                <v:path arrowok="t"/>
                <v:fill type="solid"/>
              </v:shape>
            </v:group>
            <v:group style="position:absolute;left:4838;top:-713;width:10;height:20" coordorigin="4838,-713" coordsize="10,20">
              <v:shape style="position:absolute;left:4838;top:-713;width:10;height:20" coordorigin="4838,-713" coordsize="10,20" path="m4838,-694l4847,-694,4847,-713,4838,-713,4838,-694xe" filled="true" fillcolor="#000000" stroked="false">
                <v:path arrowok="t"/>
                <v:fill type="solid"/>
              </v:shape>
            </v:group>
            <v:group style="position:absolute;left:4838;top:-694;width:10;height:20" coordorigin="4838,-694" coordsize="10,20">
              <v:shape style="position:absolute;left:4838;top:-694;width:10;height:20" coordorigin="4838,-694" coordsize="10,20" path="m4838,-675l4847,-675,4847,-694,4838,-694,4838,-675xe" filled="true" fillcolor="#000000" stroked="false">
                <v:path arrowok="t"/>
                <v:fill type="solid"/>
              </v:shape>
            </v:group>
            <v:group style="position:absolute;left:4838;top:-675;width:10;height:20" coordorigin="4838,-675" coordsize="10,20">
              <v:shape style="position:absolute;left:4838;top:-675;width:10;height:20" coordorigin="4838,-675" coordsize="10,20" path="m4838,-655l4847,-655,4847,-675,4838,-675,4838,-655xe" filled="true" fillcolor="#000000" stroked="false">
                <v:path arrowok="t"/>
                <v:fill type="solid"/>
              </v:shape>
            </v:group>
            <v:group style="position:absolute;left:4838;top:-655;width:10;height:20" coordorigin="4838,-655" coordsize="10,20">
              <v:shape style="position:absolute;left:4838;top:-655;width:10;height:20" coordorigin="4838,-655" coordsize="10,20" path="m4838,-636l4847,-636,4847,-655,4838,-655,4838,-636xe" filled="true" fillcolor="#000000" stroked="false">
                <v:path arrowok="t"/>
                <v:fill type="solid"/>
              </v:shape>
            </v:group>
            <v:group style="position:absolute;left:4838;top:-636;width:10;height:20" coordorigin="4838,-636" coordsize="10,20">
              <v:shape style="position:absolute;left:4838;top:-636;width:10;height:20" coordorigin="4838,-636" coordsize="10,20" path="m4838,-617l4847,-617,4847,-636,4838,-636,4838,-617xe" filled="true" fillcolor="#000000" stroked="false">
                <v:path arrowok="t"/>
                <v:fill type="solid"/>
              </v:shape>
            </v:group>
            <v:group style="position:absolute;left:4838;top:-617;width:10;height:20" coordorigin="4838,-617" coordsize="10,20">
              <v:shape style="position:absolute;left:4838;top:-617;width:10;height:20" coordorigin="4838,-617" coordsize="10,20" path="m4838,-598l4847,-598,4847,-617,4838,-617,4838,-598xe" filled="true" fillcolor="#000000" stroked="false">
                <v:path arrowok="t"/>
                <v:fill type="solid"/>
              </v:shape>
            </v:group>
            <v:group style="position:absolute;left:4838;top:-598;width:10;height:20" coordorigin="4838,-598" coordsize="10,20">
              <v:shape style="position:absolute;left:4838;top:-598;width:10;height:20" coordorigin="4838,-598" coordsize="10,20" path="m4838,-579l4847,-579,4847,-598,4838,-598,4838,-579xe" filled="true" fillcolor="#000000" stroked="false">
                <v:path arrowok="t"/>
                <v:fill type="solid"/>
              </v:shape>
            </v:group>
            <v:group style="position:absolute;left:4838;top:-579;width:10;height:20" coordorigin="4838,-579" coordsize="10,20">
              <v:shape style="position:absolute;left:4838;top:-579;width:10;height:20" coordorigin="4838,-579" coordsize="10,20" path="m4838,-559l4847,-559,4847,-579,4838,-579,4838,-559xe" filled="true" fillcolor="#000000" stroked="false">
                <v:path arrowok="t"/>
                <v:fill type="solid"/>
              </v:shape>
            </v:group>
            <v:group style="position:absolute;left:4838;top:-559;width:10;height:20" coordorigin="4838,-559" coordsize="10,20">
              <v:shape style="position:absolute;left:4838;top:-559;width:10;height:20" coordorigin="4838,-559" coordsize="10,20" path="m4838,-540l4847,-540,4847,-559,4838,-559,4838,-540xe" filled="true" fillcolor="#000000" stroked="false">
                <v:path arrowok="t"/>
                <v:fill type="solid"/>
              </v:shape>
            </v:group>
            <v:group style="position:absolute;left:4838;top:-540;width:10;height:20" coordorigin="4838,-540" coordsize="10,20">
              <v:shape style="position:absolute;left:4838;top:-540;width:10;height:20" coordorigin="4838,-540" coordsize="10,20" path="m4838,-521l4847,-521,4847,-540,4838,-540,4838,-521xe" filled="true" fillcolor="#000000" stroked="false">
                <v:path arrowok="t"/>
                <v:fill type="solid"/>
              </v:shape>
            </v:group>
            <v:group style="position:absolute;left:4838;top:-521;width:10;height:20" coordorigin="4838,-521" coordsize="10,20">
              <v:shape style="position:absolute;left:4838;top:-521;width:10;height:20" coordorigin="4838,-521" coordsize="10,20" path="m4838,-502l4847,-502,4847,-521,4838,-521,4838,-502xe" filled="true" fillcolor="#000000" stroked="false">
                <v:path arrowok="t"/>
                <v:fill type="solid"/>
              </v:shape>
            </v:group>
            <v:group style="position:absolute;left:4838;top:-502;width:10;height:20" coordorigin="4838,-502" coordsize="10,20">
              <v:shape style="position:absolute;left:4838;top:-502;width:10;height:20" coordorigin="4838,-502" coordsize="10,20" path="m4838,-483l4847,-483,4847,-502,4838,-502,4838,-483xe" filled="true" fillcolor="#000000" stroked="false">
                <v:path arrowok="t"/>
                <v:fill type="solid"/>
              </v:shape>
            </v:group>
            <v:group style="position:absolute;left:4838;top:-483;width:10;height:20" coordorigin="4838,-483" coordsize="10,20">
              <v:shape style="position:absolute;left:4838;top:-483;width:10;height:20" coordorigin="4838,-483" coordsize="10,20" path="m4838,-463l4847,-463,4847,-483,4838,-483,4838,-463xe" filled="true" fillcolor="#000000" stroked="false">
                <v:path arrowok="t"/>
                <v:fill type="solid"/>
              </v:shape>
            </v:group>
            <v:group style="position:absolute;left:4838;top:-463;width:10;height:20" coordorigin="4838,-463" coordsize="10,20">
              <v:shape style="position:absolute;left:4838;top:-463;width:10;height:20" coordorigin="4838,-463" coordsize="10,20" path="m4838,-444l4847,-444,4847,-463,4838,-463,4838,-444xe" filled="true" fillcolor="#000000" stroked="false">
                <v:path arrowok="t"/>
                <v:fill type="solid"/>
              </v:shape>
            </v:group>
            <v:group style="position:absolute;left:4838;top:-444;width:10;height:20" coordorigin="4838,-444" coordsize="10,20">
              <v:shape style="position:absolute;left:4838;top:-444;width:10;height:20" coordorigin="4838,-444" coordsize="10,20" path="m4838,-425l4847,-425,4847,-444,4838,-444,4838,-425xe" filled="true" fillcolor="#000000" stroked="false">
                <v:path arrowok="t"/>
                <v:fill type="solid"/>
              </v:shape>
            </v:group>
            <v:group style="position:absolute;left:4838;top:-425;width:10;height:20" coordorigin="4838,-425" coordsize="10,20">
              <v:shape style="position:absolute;left:4838;top:-425;width:10;height:20" coordorigin="4838,-425" coordsize="10,20" path="m4838,-406l4847,-406,4847,-425,4838,-425,4838,-406xe" filled="true" fillcolor="#000000" stroked="false">
                <v:path arrowok="t"/>
                <v:fill type="solid"/>
              </v:shape>
            </v:group>
            <v:group style="position:absolute;left:4838;top:-406;width:10;height:20" coordorigin="4838,-406" coordsize="10,20">
              <v:shape style="position:absolute;left:4838;top:-406;width:10;height:20" coordorigin="4838,-406" coordsize="10,20" path="m4838,-387l4847,-387,4847,-406,4838,-406,4838,-387xe" filled="true" fillcolor="#000000" stroked="false">
                <v:path arrowok="t"/>
                <v:fill type="solid"/>
              </v:shape>
            </v:group>
            <v:group style="position:absolute;left:4838;top:-387;width:10;height:20" coordorigin="4838,-387" coordsize="10,20">
              <v:shape style="position:absolute;left:4838;top:-387;width:10;height:20" coordorigin="4838,-387" coordsize="10,20" path="m4838,-367l4847,-367,4847,-387,4838,-387,4838,-367xe" filled="true" fillcolor="#000000" stroked="false">
                <v:path arrowok="t"/>
                <v:fill type="solid"/>
              </v:shape>
            </v:group>
            <v:group style="position:absolute;left:4838;top:-367;width:10;height:20" coordorigin="4838,-367" coordsize="10,20">
              <v:shape style="position:absolute;left:4838;top:-367;width:10;height:20" coordorigin="4838,-367" coordsize="10,20" path="m4838,-348l4847,-348,4847,-367,4838,-367,4838,-348xe" filled="true" fillcolor="#000000" stroked="false">
                <v:path arrowok="t"/>
                <v:fill type="solid"/>
              </v:shape>
            </v:group>
            <v:group style="position:absolute;left:4838;top:-348;width:10;height:20" coordorigin="4838,-348" coordsize="10,20">
              <v:shape style="position:absolute;left:4838;top:-348;width:10;height:20" coordorigin="4838,-348" coordsize="10,20" path="m4838,-329l4847,-329,4847,-348,4838,-348,4838,-329xe" filled="true" fillcolor="#000000" stroked="false">
                <v:path arrowok="t"/>
                <v:fill type="solid"/>
              </v:shape>
            </v:group>
            <v:group style="position:absolute;left:4838;top:-329;width:10;height:20" coordorigin="4838,-329" coordsize="10,20">
              <v:shape style="position:absolute;left:4838;top:-329;width:10;height:20" coordorigin="4838,-329" coordsize="10,20" path="m4838,-310l4847,-310,4847,-329,4838,-329,4838,-310xe" filled="true" fillcolor="#000000" stroked="false">
                <v:path arrowok="t"/>
                <v:fill type="solid"/>
              </v:shape>
            </v:group>
            <v:group style="position:absolute;left:4838;top:-310;width:10;height:20" coordorigin="4838,-310" coordsize="10,20">
              <v:shape style="position:absolute;left:4838;top:-310;width:10;height:20" coordorigin="4838,-310" coordsize="10,20" path="m4838,-291l4847,-291,4847,-310,4838,-310,4838,-291xe" filled="true" fillcolor="#000000" stroked="false">
                <v:path arrowok="t"/>
                <v:fill type="solid"/>
              </v:shape>
            </v:group>
            <v:group style="position:absolute;left:4838;top:-291;width:10;height:20" coordorigin="4838,-291" coordsize="10,20">
              <v:shape style="position:absolute;left:4838;top:-291;width:10;height:20" coordorigin="4838,-291" coordsize="10,20" path="m4838,-271l4847,-271,4847,-291,4838,-291,4838,-271xe" filled="true" fillcolor="#000000" stroked="false">
                <v:path arrowok="t"/>
                <v:fill type="solid"/>
              </v:shape>
            </v:group>
            <v:group style="position:absolute;left:4838;top:-271;width:10;height:20" coordorigin="4838,-271" coordsize="10,20">
              <v:shape style="position:absolute;left:4838;top:-271;width:10;height:20" coordorigin="4838,-271" coordsize="10,20" path="m4838,-252l4847,-252,4847,-271,4838,-271,4838,-252xe" filled="true" fillcolor="#000000" stroked="false">
                <v:path arrowok="t"/>
                <v:fill type="solid"/>
              </v:shape>
            </v:group>
            <v:group style="position:absolute;left:4838;top:-247;width:10;height:2" coordorigin="4838,-247" coordsize="10,2">
              <v:shape style="position:absolute;left:4838;top:-247;width:10;height:2" coordorigin="4838,-247" coordsize="10,0" path="m4838,-247l4847,-247e" filled="false" stroked="true" strokeweight=".47998pt" strokecolor="#000000">
                <v:path arrowok="t"/>
              </v:shape>
            </v:group>
            <v:group style="position:absolute;left:4838;top:-228;width:30;height:2" coordorigin="4838,-228" coordsize="30,2">
              <v:shape style="position:absolute;left:4838;top:-228;width:30;height:2" coordorigin="4838,-228" coordsize="30,0" path="m4838,-228l4868,-228e" filled="false" stroked="true" strokeweight="1.5pt" strokecolor="#000000">
                <v:path arrowok="t"/>
              </v:shape>
            </v:group>
            <v:group style="position:absolute;left:4868;top:-228;width:680;height:2" coordorigin="4868,-228" coordsize="680,2">
              <v:shape style="position:absolute;left:4868;top:-228;width:680;height:2" coordorigin="4868,-228" coordsize="680,0" path="m4868,-228l5547,-228e" filled="false" stroked="true" strokeweight="1.5pt" strokecolor="#000000">
                <v:path arrowok="t"/>
              </v:shape>
            </v:group>
            <v:group style="position:absolute;left:5547;top:-963;width:10;height:20" coordorigin="5547,-963" coordsize="10,20">
              <v:shape style="position:absolute;left:5547;top:-963;width:10;height:20" coordorigin="5547,-963" coordsize="10,20" path="m5547,-943l5556,-943,5556,-963,5547,-963,5547,-943xe" filled="true" fillcolor="#000000" stroked="false">
                <v:path arrowok="t"/>
                <v:fill type="solid"/>
              </v:shape>
            </v:group>
            <v:group style="position:absolute;left:5547;top:-943;width:10;height:20" coordorigin="5547,-943" coordsize="10,20">
              <v:shape style="position:absolute;left:5547;top:-943;width:10;height:20" coordorigin="5547,-943" coordsize="10,20" path="m5547,-924l5556,-924,5556,-943,5547,-943,5547,-924xe" filled="true" fillcolor="#000000" stroked="false">
                <v:path arrowok="t"/>
                <v:fill type="solid"/>
              </v:shape>
            </v:group>
            <v:group style="position:absolute;left:5547;top:-924;width:10;height:20" coordorigin="5547,-924" coordsize="10,20">
              <v:shape style="position:absolute;left:5547;top:-924;width:10;height:20" coordorigin="5547,-924" coordsize="10,20" path="m5547,-905l5556,-905,5556,-924,5547,-924,5547,-905xe" filled="true" fillcolor="#000000" stroked="false">
                <v:path arrowok="t"/>
                <v:fill type="solid"/>
              </v:shape>
            </v:group>
            <v:group style="position:absolute;left:5547;top:-905;width:10;height:20" coordorigin="5547,-905" coordsize="10,20">
              <v:shape style="position:absolute;left:5547;top:-905;width:10;height:20" coordorigin="5547,-905" coordsize="10,20" path="m5547,-886l5556,-886,5556,-905,5547,-905,5547,-886xe" filled="true" fillcolor="#000000" stroked="false">
                <v:path arrowok="t"/>
                <v:fill type="solid"/>
              </v:shape>
            </v:group>
            <v:group style="position:absolute;left:5547;top:-886;width:10;height:20" coordorigin="5547,-886" coordsize="10,20">
              <v:shape style="position:absolute;left:5547;top:-886;width:10;height:20" coordorigin="5547,-886" coordsize="10,20" path="m5547,-867l5556,-867,5556,-886,5547,-886,5547,-867xe" filled="true" fillcolor="#000000" stroked="false">
                <v:path arrowok="t"/>
                <v:fill type="solid"/>
              </v:shape>
            </v:group>
            <v:group style="position:absolute;left:5547;top:-867;width:10;height:20" coordorigin="5547,-867" coordsize="10,20">
              <v:shape style="position:absolute;left:5547;top:-867;width:10;height:20" coordorigin="5547,-867" coordsize="10,20" path="m5547,-847l5556,-847,5556,-867,5547,-867,5547,-847xe" filled="true" fillcolor="#000000" stroked="false">
                <v:path arrowok="t"/>
                <v:fill type="solid"/>
              </v:shape>
            </v:group>
            <v:group style="position:absolute;left:5547;top:-847;width:10;height:20" coordorigin="5547,-847" coordsize="10,20">
              <v:shape style="position:absolute;left:5547;top:-847;width:10;height:20" coordorigin="5547,-847" coordsize="10,20" path="m5547,-828l5556,-828,5556,-847,5547,-847,5547,-828xe" filled="true" fillcolor="#000000" stroked="false">
                <v:path arrowok="t"/>
                <v:fill type="solid"/>
              </v:shape>
            </v:group>
            <v:group style="position:absolute;left:5547;top:-828;width:10;height:20" coordorigin="5547,-828" coordsize="10,20">
              <v:shape style="position:absolute;left:5547;top:-828;width:10;height:20" coordorigin="5547,-828" coordsize="10,20" path="m5547,-809l5556,-809,5556,-828,5547,-828,5547,-809xe" filled="true" fillcolor="#000000" stroked="false">
                <v:path arrowok="t"/>
                <v:fill type="solid"/>
              </v:shape>
            </v:group>
            <v:group style="position:absolute;left:5547;top:-809;width:10;height:20" coordorigin="5547,-809" coordsize="10,20">
              <v:shape style="position:absolute;left:5547;top:-809;width:10;height:20" coordorigin="5547,-809" coordsize="10,20" path="m5547,-790l5556,-790,5556,-809,5547,-809,5547,-790xe" filled="true" fillcolor="#000000" stroked="false">
                <v:path arrowok="t"/>
                <v:fill type="solid"/>
              </v:shape>
            </v:group>
            <v:group style="position:absolute;left:5547;top:-790;width:10;height:20" coordorigin="5547,-790" coordsize="10,20">
              <v:shape style="position:absolute;left:5547;top:-790;width:10;height:20" coordorigin="5547,-790" coordsize="10,20" path="m5547,-771l5556,-771,5556,-790,5547,-790,5547,-771xe" filled="true" fillcolor="#000000" stroked="false">
                <v:path arrowok="t"/>
                <v:fill type="solid"/>
              </v:shape>
            </v:group>
            <v:group style="position:absolute;left:5547;top:-771;width:10;height:20" coordorigin="5547,-771" coordsize="10,20">
              <v:shape style="position:absolute;left:5547;top:-771;width:10;height:20" coordorigin="5547,-771" coordsize="10,20" path="m5547,-751l5556,-751,5556,-771,5547,-771,5547,-751xe" filled="true" fillcolor="#000000" stroked="false">
                <v:path arrowok="t"/>
                <v:fill type="solid"/>
              </v:shape>
            </v:group>
            <v:group style="position:absolute;left:5547;top:-751;width:10;height:20" coordorigin="5547,-751" coordsize="10,20">
              <v:shape style="position:absolute;left:5547;top:-751;width:10;height:20" coordorigin="5547,-751" coordsize="10,20" path="m5547,-732l5556,-732,5556,-751,5547,-751,5547,-732xe" filled="true" fillcolor="#000000" stroked="false">
                <v:path arrowok="t"/>
                <v:fill type="solid"/>
              </v:shape>
            </v:group>
            <v:group style="position:absolute;left:5547;top:-732;width:10;height:20" coordorigin="5547,-732" coordsize="10,20">
              <v:shape style="position:absolute;left:5547;top:-732;width:10;height:20" coordorigin="5547,-732" coordsize="10,20" path="m5547,-713l5556,-713,5556,-732,5547,-732,5547,-713xe" filled="true" fillcolor="#000000" stroked="false">
                <v:path arrowok="t"/>
                <v:fill type="solid"/>
              </v:shape>
            </v:group>
            <v:group style="position:absolute;left:5547;top:-713;width:10;height:20" coordorigin="5547,-713" coordsize="10,20">
              <v:shape style="position:absolute;left:5547;top:-713;width:10;height:20" coordorigin="5547,-713" coordsize="10,20" path="m5547,-694l5556,-694,5556,-713,5547,-713,5547,-694xe" filled="true" fillcolor="#000000" stroked="false">
                <v:path arrowok="t"/>
                <v:fill type="solid"/>
              </v:shape>
            </v:group>
            <v:group style="position:absolute;left:5547;top:-694;width:10;height:20" coordorigin="5547,-694" coordsize="10,20">
              <v:shape style="position:absolute;left:5547;top:-694;width:10;height:20" coordorigin="5547,-694" coordsize="10,20" path="m5547,-675l5556,-675,5556,-694,5547,-694,5547,-675xe" filled="true" fillcolor="#000000" stroked="false">
                <v:path arrowok="t"/>
                <v:fill type="solid"/>
              </v:shape>
            </v:group>
            <v:group style="position:absolute;left:5547;top:-675;width:10;height:20" coordorigin="5547,-675" coordsize="10,20">
              <v:shape style="position:absolute;left:5547;top:-675;width:10;height:20" coordorigin="5547,-675" coordsize="10,20" path="m5547,-655l5556,-655,5556,-675,5547,-675,5547,-655xe" filled="true" fillcolor="#000000" stroked="false">
                <v:path arrowok="t"/>
                <v:fill type="solid"/>
              </v:shape>
            </v:group>
            <v:group style="position:absolute;left:5547;top:-655;width:10;height:20" coordorigin="5547,-655" coordsize="10,20">
              <v:shape style="position:absolute;left:5547;top:-655;width:10;height:20" coordorigin="5547,-655" coordsize="10,20" path="m5547,-636l5556,-636,5556,-655,5547,-655,5547,-636xe" filled="true" fillcolor="#000000" stroked="false">
                <v:path arrowok="t"/>
                <v:fill type="solid"/>
              </v:shape>
            </v:group>
            <v:group style="position:absolute;left:5547;top:-636;width:10;height:20" coordorigin="5547,-636" coordsize="10,20">
              <v:shape style="position:absolute;left:5547;top:-636;width:10;height:20" coordorigin="5547,-636" coordsize="10,20" path="m5547,-617l5556,-617,5556,-636,5547,-636,5547,-617xe" filled="true" fillcolor="#000000" stroked="false">
                <v:path arrowok="t"/>
                <v:fill type="solid"/>
              </v:shape>
            </v:group>
            <v:group style="position:absolute;left:5547;top:-617;width:10;height:20" coordorigin="5547,-617" coordsize="10,20">
              <v:shape style="position:absolute;left:5547;top:-617;width:10;height:20" coordorigin="5547,-617" coordsize="10,20" path="m5547,-598l5556,-598,5556,-617,5547,-617,5547,-598xe" filled="true" fillcolor="#000000" stroked="false">
                <v:path arrowok="t"/>
                <v:fill type="solid"/>
              </v:shape>
            </v:group>
            <v:group style="position:absolute;left:5547;top:-598;width:10;height:20" coordorigin="5547,-598" coordsize="10,20">
              <v:shape style="position:absolute;left:5547;top:-598;width:10;height:20" coordorigin="5547,-598" coordsize="10,20" path="m5547,-579l5556,-579,5556,-598,5547,-598,5547,-579xe" filled="true" fillcolor="#000000" stroked="false">
                <v:path arrowok="t"/>
                <v:fill type="solid"/>
              </v:shape>
            </v:group>
            <v:group style="position:absolute;left:5547;top:-579;width:10;height:20" coordorigin="5547,-579" coordsize="10,20">
              <v:shape style="position:absolute;left:5547;top:-579;width:10;height:20" coordorigin="5547,-579" coordsize="10,20" path="m5547,-559l5556,-559,5556,-579,5547,-579,5547,-559xe" filled="true" fillcolor="#000000" stroked="false">
                <v:path arrowok="t"/>
                <v:fill type="solid"/>
              </v:shape>
            </v:group>
            <v:group style="position:absolute;left:5547;top:-559;width:10;height:20" coordorigin="5547,-559" coordsize="10,20">
              <v:shape style="position:absolute;left:5547;top:-559;width:10;height:20" coordorigin="5547,-559" coordsize="10,20" path="m5547,-540l5556,-540,5556,-559,5547,-559,5547,-540xe" filled="true" fillcolor="#000000" stroked="false">
                <v:path arrowok="t"/>
                <v:fill type="solid"/>
              </v:shape>
            </v:group>
            <v:group style="position:absolute;left:5547;top:-540;width:10;height:20" coordorigin="5547,-540" coordsize="10,20">
              <v:shape style="position:absolute;left:5547;top:-540;width:10;height:20" coordorigin="5547,-540" coordsize="10,20" path="m5547,-521l5556,-521,5556,-540,5547,-540,5547,-521xe" filled="true" fillcolor="#000000" stroked="false">
                <v:path arrowok="t"/>
                <v:fill type="solid"/>
              </v:shape>
            </v:group>
            <v:group style="position:absolute;left:5547;top:-521;width:10;height:20" coordorigin="5547,-521" coordsize="10,20">
              <v:shape style="position:absolute;left:5547;top:-521;width:10;height:20" coordorigin="5547,-521" coordsize="10,20" path="m5547,-502l5556,-502,5556,-521,5547,-521,5547,-502xe" filled="true" fillcolor="#000000" stroked="false">
                <v:path arrowok="t"/>
                <v:fill type="solid"/>
              </v:shape>
            </v:group>
            <v:group style="position:absolute;left:5547;top:-502;width:10;height:20" coordorigin="5547,-502" coordsize="10,20">
              <v:shape style="position:absolute;left:5547;top:-502;width:10;height:20" coordorigin="5547,-502" coordsize="10,20" path="m5547,-483l5556,-483,5556,-502,5547,-502,5547,-483xe" filled="true" fillcolor="#000000" stroked="false">
                <v:path arrowok="t"/>
                <v:fill type="solid"/>
              </v:shape>
            </v:group>
            <v:group style="position:absolute;left:5547;top:-483;width:10;height:20" coordorigin="5547,-483" coordsize="10,20">
              <v:shape style="position:absolute;left:5547;top:-483;width:10;height:20" coordorigin="5547,-483" coordsize="10,20" path="m5547,-463l5556,-463,5556,-483,5547,-483,5547,-463xe" filled="true" fillcolor="#000000" stroked="false">
                <v:path arrowok="t"/>
                <v:fill type="solid"/>
              </v:shape>
            </v:group>
            <v:group style="position:absolute;left:5547;top:-463;width:10;height:20" coordorigin="5547,-463" coordsize="10,20">
              <v:shape style="position:absolute;left:5547;top:-463;width:10;height:20" coordorigin="5547,-463" coordsize="10,20" path="m5547,-444l5556,-444,5556,-463,5547,-463,5547,-444xe" filled="true" fillcolor="#000000" stroked="false">
                <v:path arrowok="t"/>
                <v:fill type="solid"/>
              </v:shape>
            </v:group>
            <v:group style="position:absolute;left:5547;top:-444;width:10;height:20" coordorigin="5547,-444" coordsize="10,20">
              <v:shape style="position:absolute;left:5547;top:-444;width:10;height:20" coordorigin="5547,-444" coordsize="10,20" path="m5547,-425l5556,-425,5556,-444,5547,-444,5547,-425xe" filled="true" fillcolor="#000000" stroked="false">
                <v:path arrowok="t"/>
                <v:fill type="solid"/>
              </v:shape>
            </v:group>
            <v:group style="position:absolute;left:5547;top:-425;width:10;height:20" coordorigin="5547,-425" coordsize="10,20">
              <v:shape style="position:absolute;left:5547;top:-425;width:10;height:20" coordorigin="5547,-425" coordsize="10,20" path="m5547,-406l5556,-406,5556,-425,5547,-425,5547,-406xe" filled="true" fillcolor="#000000" stroked="false">
                <v:path arrowok="t"/>
                <v:fill type="solid"/>
              </v:shape>
            </v:group>
            <v:group style="position:absolute;left:5547;top:-406;width:10;height:20" coordorigin="5547,-406" coordsize="10,20">
              <v:shape style="position:absolute;left:5547;top:-406;width:10;height:20" coordorigin="5547,-406" coordsize="10,20" path="m5547,-387l5556,-387,5556,-406,5547,-406,5547,-387xe" filled="true" fillcolor="#000000" stroked="false">
                <v:path arrowok="t"/>
                <v:fill type="solid"/>
              </v:shape>
            </v:group>
            <v:group style="position:absolute;left:5547;top:-387;width:10;height:20" coordorigin="5547,-387" coordsize="10,20">
              <v:shape style="position:absolute;left:5547;top:-387;width:10;height:20" coordorigin="5547,-387" coordsize="10,20" path="m5547,-367l5556,-367,5556,-387,5547,-387,5547,-367xe" filled="true" fillcolor="#000000" stroked="false">
                <v:path arrowok="t"/>
                <v:fill type="solid"/>
              </v:shape>
            </v:group>
            <v:group style="position:absolute;left:5547;top:-367;width:10;height:20" coordorigin="5547,-367" coordsize="10,20">
              <v:shape style="position:absolute;left:5547;top:-367;width:10;height:20" coordorigin="5547,-367" coordsize="10,20" path="m5547,-348l5556,-348,5556,-367,5547,-367,5547,-348xe" filled="true" fillcolor="#000000" stroked="false">
                <v:path arrowok="t"/>
                <v:fill type="solid"/>
              </v:shape>
            </v:group>
            <v:group style="position:absolute;left:5547;top:-348;width:10;height:20" coordorigin="5547,-348" coordsize="10,20">
              <v:shape style="position:absolute;left:5547;top:-348;width:10;height:20" coordorigin="5547,-348" coordsize="10,20" path="m5547,-329l5556,-329,5556,-348,5547,-348,5547,-329xe" filled="true" fillcolor="#000000" stroked="false">
                <v:path arrowok="t"/>
                <v:fill type="solid"/>
              </v:shape>
            </v:group>
            <v:group style="position:absolute;left:5547;top:-329;width:10;height:20" coordorigin="5547,-329" coordsize="10,20">
              <v:shape style="position:absolute;left:5547;top:-329;width:10;height:20" coordorigin="5547,-329" coordsize="10,20" path="m5547,-310l5556,-310,5556,-329,5547,-329,5547,-310xe" filled="true" fillcolor="#000000" stroked="false">
                <v:path arrowok="t"/>
                <v:fill type="solid"/>
              </v:shape>
            </v:group>
            <v:group style="position:absolute;left:5547;top:-310;width:10;height:20" coordorigin="5547,-310" coordsize="10,20">
              <v:shape style="position:absolute;left:5547;top:-310;width:10;height:20" coordorigin="5547,-310" coordsize="10,20" path="m5547,-291l5556,-291,5556,-310,5547,-310,5547,-291xe" filled="true" fillcolor="#000000" stroked="false">
                <v:path arrowok="t"/>
                <v:fill type="solid"/>
              </v:shape>
            </v:group>
            <v:group style="position:absolute;left:5547;top:-291;width:10;height:20" coordorigin="5547,-291" coordsize="10,20">
              <v:shape style="position:absolute;left:5547;top:-291;width:10;height:20" coordorigin="5547,-291" coordsize="10,20" path="m5547,-271l5556,-271,5556,-291,5547,-291,5547,-271xe" filled="true" fillcolor="#000000" stroked="false">
                <v:path arrowok="t"/>
                <v:fill type="solid"/>
              </v:shape>
            </v:group>
            <v:group style="position:absolute;left:5547;top:-271;width:10;height:20" coordorigin="5547,-271" coordsize="10,20">
              <v:shape style="position:absolute;left:5547;top:-271;width:10;height:20" coordorigin="5547,-271" coordsize="10,20" path="m5547,-252l5556,-252,5556,-271,5547,-271,5547,-252xe" filled="true" fillcolor="#000000" stroked="false">
                <v:path arrowok="t"/>
                <v:fill type="solid"/>
              </v:shape>
            </v:group>
            <v:group style="position:absolute;left:5547;top:-247;width:10;height:2" coordorigin="5547,-247" coordsize="10,2">
              <v:shape style="position:absolute;left:5547;top:-247;width:10;height:2" coordorigin="5547,-247" coordsize="10,0" path="m5547,-247l5556,-247e" filled="false" stroked="true" strokeweight=".47998pt" strokecolor="#000000">
                <v:path arrowok="t"/>
              </v:shape>
            </v:group>
            <v:group style="position:absolute;left:5547;top:-228;width:30;height:2" coordorigin="5547,-228" coordsize="30,2">
              <v:shape style="position:absolute;left:5547;top:-228;width:30;height:2" coordorigin="5547,-228" coordsize="30,0" path="m5547,-228l5577,-228e" filled="false" stroked="true" strokeweight="1.5pt" strokecolor="#000000">
                <v:path arrowok="t"/>
              </v:shape>
            </v:group>
            <v:group style="position:absolute;left:5577;top:-228;width:1637;height:2" coordorigin="5577,-228" coordsize="1637,2">
              <v:shape style="position:absolute;left:5577;top:-228;width:1637;height:2" coordorigin="5577,-228" coordsize="1637,0" path="m5577,-228l7214,-228e" filled="false" stroked="true" strokeweight="1.5pt" strokecolor="#000000">
                <v:path arrowok="t"/>
              </v:shape>
            </v:group>
            <v:group style="position:absolute;left:7214;top:-963;width:10;height:20" coordorigin="7214,-963" coordsize="10,20">
              <v:shape style="position:absolute;left:7214;top:-963;width:10;height:20" coordorigin="7214,-963" coordsize="10,20" path="m7214,-943l7223,-943,7223,-963,7214,-963,7214,-943xe" filled="true" fillcolor="#000000" stroked="false">
                <v:path arrowok="t"/>
                <v:fill type="solid"/>
              </v:shape>
            </v:group>
            <v:group style="position:absolute;left:7214;top:-943;width:10;height:20" coordorigin="7214,-943" coordsize="10,20">
              <v:shape style="position:absolute;left:7214;top:-943;width:10;height:20" coordorigin="7214,-943" coordsize="10,20" path="m7214,-924l7223,-924,7223,-943,7214,-943,7214,-924xe" filled="true" fillcolor="#000000" stroked="false">
                <v:path arrowok="t"/>
                <v:fill type="solid"/>
              </v:shape>
            </v:group>
            <v:group style="position:absolute;left:7214;top:-924;width:10;height:20" coordorigin="7214,-924" coordsize="10,20">
              <v:shape style="position:absolute;left:7214;top:-924;width:10;height:20" coordorigin="7214,-924" coordsize="10,20" path="m7214,-905l7223,-905,7223,-924,7214,-924,7214,-905xe" filled="true" fillcolor="#000000" stroked="false">
                <v:path arrowok="t"/>
                <v:fill type="solid"/>
              </v:shape>
            </v:group>
            <v:group style="position:absolute;left:7214;top:-905;width:10;height:20" coordorigin="7214,-905" coordsize="10,20">
              <v:shape style="position:absolute;left:7214;top:-905;width:10;height:20" coordorigin="7214,-905" coordsize="10,20" path="m7214,-886l7223,-886,7223,-905,7214,-905,7214,-886xe" filled="true" fillcolor="#000000" stroked="false">
                <v:path arrowok="t"/>
                <v:fill type="solid"/>
              </v:shape>
            </v:group>
            <v:group style="position:absolute;left:7214;top:-886;width:10;height:20" coordorigin="7214,-886" coordsize="10,20">
              <v:shape style="position:absolute;left:7214;top:-886;width:10;height:20" coordorigin="7214,-886" coordsize="10,20" path="m7214,-867l7223,-867,7223,-886,7214,-886,7214,-867xe" filled="true" fillcolor="#000000" stroked="false">
                <v:path arrowok="t"/>
                <v:fill type="solid"/>
              </v:shape>
            </v:group>
            <v:group style="position:absolute;left:7214;top:-867;width:10;height:20" coordorigin="7214,-867" coordsize="10,20">
              <v:shape style="position:absolute;left:7214;top:-867;width:10;height:20" coordorigin="7214,-867" coordsize="10,20" path="m7214,-847l7223,-847,7223,-867,7214,-867,7214,-847xe" filled="true" fillcolor="#000000" stroked="false">
                <v:path arrowok="t"/>
                <v:fill type="solid"/>
              </v:shape>
            </v:group>
            <v:group style="position:absolute;left:7214;top:-847;width:10;height:20" coordorigin="7214,-847" coordsize="10,20">
              <v:shape style="position:absolute;left:7214;top:-847;width:10;height:20" coordorigin="7214,-847" coordsize="10,20" path="m7214,-828l7223,-828,7223,-847,7214,-847,7214,-828xe" filled="true" fillcolor="#000000" stroked="false">
                <v:path arrowok="t"/>
                <v:fill type="solid"/>
              </v:shape>
            </v:group>
            <v:group style="position:absolute;left:7214;top:-828;width:10;height:20" coordorigin="7214,-828" coordsize="10,20">
              <v:shape style="position:absolute;left:7214;top:-828;width:10;height:20" coordorigin="7214,-828" coordsize="10,20" path="m7214,-809l7223,-809,7223,-828,7214,-828,7214,-809xe" filled="true" fillcolor="#000000" stroked="false">
                <v:path arrowok="t"/>
                <v:fill type="solid"/>
              </v:shape>
            </v:group>
            <v:group style="position:absolute;left:7214;top:-809;width:10;height:20" coordorigin="7214,-809" coordsize="10,20">
              <v:shape style="position:absolute;left:7214;top:-809;width:10;height:20" coordorigin="7214,-809" coordsize="10,20" path="m7214,-790l7223,-790,7223,-809,7214,-809,7214,-790xe" filled="true" fillcolor="#000000" stroked="false">
                <v:path arrowok="t"/>
                <v:fill type="solid"/>
              </v:shape>
            </v:group>
            <v:group style="position:absolute;left:7214;top:-790;width:10;height:20" coordorigin="7214,-790" coordsize="10,20">
              <v:shape style="position:absolute;left:7214;top:-790;width:10;height:20" coordorigin="7214,-790" coordsize="10,20" path="m7214,-771l7223,-771,7223,-790,7214,-790,7214,-771xe" filled="true" fillcolor="#000000" stroked="false">
                <v:path arrowok="t"/>
                <v:fill type="solid"/>
              </v:shape>
            </v:group>
            <v:group style="position:absolute;left:7214;top:-771;width:10;height:20" coordorigin="7214,-771" coordsize="10,20">
              <v:shape style="position:absolute;left:7214;top:-771;width:10;height:20" coordorigin="7214,-771" coordsize="10,20" path="m7214,-751l7223,-751,7223,-771,7214,-771,7214,-751xe" filled="true" fillcolor="#000000" stroked="false">
                <v:path arrowok="t"/>
                <v:fill type="solid"/>
              </v:shape>
            </v:group>
            <v:group style="position:absolute;left:7214;top:-751;width:10;height:20" coordorigin="7214,-751" coordsize="10,20">
              <v:shape style="position:absolute;left:7214;top:-751;width:10;height:20" coordorigin="7214,-751" coordsize="10,20" path="m7214,-732l7223,-732,7223,-751,7214,-751,7214,-732xe" filled="true" fillcolor="#000000" stroked="false">
                <v:path arrowok="t"/>
                <v:fill type="solid"/>
              </v:shape>
            </v:group>
            <v:group style="position:absolute;left:7214;top:-732;width:10;height:20" coordorigin="7214,-732" coordsize="10,20">
              <v:shape style="position:absolute;left:7214;top:-732;width:10;height:20" coordorigin="7214,-732" coordsize="10,20" path="m7214,-713l7223,-713,7223,-732,7214,-732,7214,-713xe" filled="true" fillcolor="#000000" stroked="false">
                <v:path arrowok="t"/>
                <v:fill type="solid"/>
              </v:shape>
            </v:group>
            <v:group style="position:absolute;left:7214;top:-713;width:10;height:20" coordorigin="7214,-713" coordsize="10,20">
              <v:shape style="position:absolute;left:7214;top:-713;width:10;height:20" coordorigin="7214,-713" coordsize="10,20" path="m7214,-694l7223,-694,7223,-713,7214,-713,7214,-694xe" filled="true" fillcolor="#000000" stroked="false">
                <v:path arrowok="t"/>
                <v:fill type="solid"/>
              </v:shape>
            </v:group>
            <v:group style="position:absolute;left:7214;top:-694;width:10;height:20" coordorigin="7214,-694" coordsize="10,20">
              <v:shape style="position:absolute;left:7214;top:-694;width:10;height:20" coordorigin="7214,-694" coordsize="10,20" path="m7214,-675l7223,-675,7223,-694,7214,-694,7214,-675xe" filled="true" fillcolor="#000000" stroked="false">
                <v:path arrowok="t"/>
                <v:fill type="solid"/>
              </v:shape>
            </v:group>
            <v:group style="position:absolute;left:7214;top:-675;width:10;height:20" coordorigin="7214,-675" coordsize="10,20">
              <v:shape style="position:absolute;left:7214;top:-675;width:10;height:20" coordorigin="7214,-675" coordsize="10,20" path="m7214,-655l7223,-655,7223,-675,7214,-675,7214,-655xe" filled="true" fillcolor="#000000" stroked="false">
                <v:path arrowok="t"/>
                <v:fill type="solid"/>
              </v:shape>
            </v:group>
            <v:group style="position:absolute;left:7214;top:-655;width:10;height:20" coordorigin="7214,-655" coordsize="10,20">
              <v:shape style="position:absolute;left:7214;top:-655;width:10;height:20" coordorigin="7214,-655" coordsize="10,20" path="m7214,-636l7223,-636,7223,-655,7214,-655,7214,-636xe" filled="true" fillcolor="#000000" stroked="false">
                <v:path arrowok="t"/>
                <v:fill type="solid"/>
              </v:shape>
            </v:group>
            <v:group style="position:absolute;left:7214;top:-636;width:10;height:20" coordorigin="7214,-636" coordsize="10,20">
              <v:shape style="position:absolute;left:7214;top:-636;width:10;height:20" coordorigin="7214,-636" coordsize="10,20" path="m7214,-617l7223,-617,7223,-636,7214,-636,7214,-617xe" filled="true" fillcolor="#000000" stroked="false">
                <v:path arrowok="t"/>
                <v:fill type="solid"/>
              </v:shape>
            </v:group>
            <v:group style="position:absolute;left:7214;top:-617;width:10;height:20" coordorigin="7214,-617" coordsize="10,20">
              <v:shape style="position:absolute;left:7214;top:-617;width:10;height:20" coordorigin="7214,-617" coordsize="10,20" path="m7214,-598l7223,-598,7223,-617,7214,-617,7214,-598xe" filled="true" fillcolor="#000000" stroked="false">
                <v:path arrowok="t"/>
                <v:fill type="solid"/>
              </v:shape>
            </v:group>
            <v:group style="position:absolute;left:7214;top:-598;width:10;height:20" coordorigin="7214,-598" coordsize="10,20">
              <v:shape style="position:absolute;left:7214;top:-598;width:10;height:20" coordorigin="7214,-598" coordsize="10,20" path="m7214,-579l7223,-579,7223,-598,7214,-598,7214,-579xe" filled="true" fillcolor="#000000" stroked="false">
                <v:path arrowok="t"/>
                <v:fill type="solid"/>
              </v:shape>
            </v:group>
            <v:group style="position:absolute;left:7214;top:-579;width:10;height:20" coordorigin="7214,-579" coordsize="10,20">
              <v:shape style="position:absolute;left:7214;top:-579;width:10;height:20" coordorigin="7214,-579" coordsize="10,20" path="m7214,-559l7223,-559,7223,-579,7214,-579,7214,-559xe" filled="true" fillcolor="#000000" stroked="false">
                <v:path arrowok="t"/>
                <v:fill type="solid"/>
              </v:shape>
            </v:group>
            <v:group style="position:absolute;left:7214;top:-559;width:10;height:20" coordorigin="7214,-559" coordsize="10,20">
              <v:shape style="position:absolute;left:7214;top:-559;width:10;height:20" coordorigin="7214,-559" coordsize="10,20" path="m7214,-540l7223,-540,7223,-559,7214,-559,7214,-540xe" filled="true" fillcolor="#000000" stroked="false">
                <v:path arrowok="t"/>
                <v:fill type="solid"/>
              </v:shape>
            </v:group>
            <v:group style="position:absolute;left:7214;top:-540;width:10;height:20" coordorigin="7214,-540" coordsize="10,20">
              <v:shape style="position:absolute;left:7214;top:-540;width:10;height:20" coordorigin="7214,-540" coordsize="10,20" path="m7214,-521l7223,-521,7223,-540,7214,-540,7214,-521xe" filled="true" fillcolor="#000000" stroked="false">
                <v:path arrowok="t"/>
                <v:fill type="solid"/>
              </v:shape>
            </v:group>
            <v:group style="position:absolute;left:7214;top:-521;width:10;height:20" coordorigin="7214,-521" coordsize="10,20">
              <v:shape style="position:absolute;left:7214;top:-521;width:10;height:20" coordorigin="7214,-521" coordsize="10,20" path="m7214,-502l7223,-502,7223,-521,7214,-521,7214,-502xe" filled="true" fillcolor="#000000" stroked="false">
                <v:path arrowok="t"/>
                <v:fill type="solid"/>
              </v:shape>
            </v:group>
            <v:group style="position:absolute;left:7214;top:-502;width:10;height:20" coordorigin="7214,-502" coordsize="10,20">
              <v:shape style="position:absolute;left:7214;top:-502;width:10;height:20" coordorigin="7214,-502" coordsize="10,20" path="m7214,-483l7223,-483,7223,-502,7214,-502,7214,-483xe" filled="true" fillcolor="#000000" stroked="false">
                <v:path arrowok="t"/>
                <v:fill type="solid"/>
              </v:shape>
            </v:group>
            <v:group style="position:absolute;left:7214;top:-483;width:10;height:20" coordorigin="7214,-483" coordsize="10,20">
              <v:shape style="position:absolute;left:7214;top:-483;width:10;height:20" coordorigin="7214,-483" coordsize="10,20" path="m7214,-463l7223,-463,7223,-483,7214,-483,7214,-463xe" filled="true" fillcolor="#000000" stroked="false">
                <v:path arrowok="t"/>
                <v:fill type="solid"/>
              </v:shape>
            </v:group>
            <v:group style="position:absolute;left:7214;top:-463;width:10;height:20" coordorigin="7214,-463" coordsize="10,20">
              <v:shape style="position:absolute;left:7214;top:-463;width:10;height:20" coordorigin="7214,-463" coordsize="10,20" path="m7214,-444l7223,-444,7223,-463,7214,-463,7214,-444xe" filled="true" fillcolor="#000000" stroked="false">
                <v:path arrowok="t"/>
                <v:fill type="solid"/>
              </v:shape>
            </v:group>
            <v:group style="position:absolute;left:7214;top:-444;width:10;height:20" coordorigin="7214,-444" coordsize="10,20">
              <v:shape style="position:absolute;left:7214;top:-444;width:10;height:20" coordorigin="7214,-444" coordsize="10,20" path="m7214,-425l7223,-425,7223,-444,7214,-444,7214,-425xe" filled="true" fillcolor="#000000" stroked="false">
                <v:path arrowok="t"/>
                <v:fill type="solid"/>
              </v:shape>
            </v:group>
            <v:group style="position:absolute;left:7214;top:-425;width:10;height:20" coordorigin="7214,-425" coordsize="10,20">
              <v:shape style="position:absolute;left:7214;top:-425;width:10;height:20" coordorigin="7214,-425" coordsize="10,20" path="m7214,-406l7223,-406,7223,-425,7214,-425,7214,-406xe" filled="true" fillcolor="#000000" stroked="false">
                <v:path arrowok="t"/>
                <v:fill type="solid"/>
              </v:shape>
            </v:group>
            <v:group style="position:absolute;left:7214;top:-406;width:10;height:20" coordorigin="7214,-406" coordsize="10,20">
              <v:shape style="position:absolute;left:7214;top:-406;width:10;height:20" coordorigin="7214,-406" coordsize="10,20" path="m7214,-387l7223,-387,7223,-406,7214,-406,7214,-387xe" filled="true" fillcolor="#000000" stroked="false">
                <v:path arrowok="t"/>
                <v:fill type="solid"/>
              </v:shape>
            </v:group>
            <v:group style="position:absolute;left:7214;top:-387;width:10;height:20" coordorigin="7214,-387" coordsize="10,20">
              <v:shape style="position:absolute;left:7214;top:-387;width:10;height:20" coordorigin="7214,-387" coordsize="10,20" path="m7214,-367l7223,-367,7223,-387,7214,-387,7214,-367xe" filled="true" fillcolor="#000000" stroked="false">
                <v:path arrowok="t"/>
                <v:fill type="solid"/>
              </v:shape>
            </v:group>
            <v:group style="position:absolute;left:7214;top:-367;width:10;height:20" coordorigin="7214,-367" coordsize="10,20">
              <v:shape style="position:absolute;left:7214;top:-367;width:10;height:20" coordorigin="7214,-367" coordsize="10,20" path="m7214,-348l7223,-348,7223,-367,7214,-367,7214,-348xe" filled="true" fillcolor="#000000" stroked="false">
                <v:path arrowok="t"/>
                <v:fill type="solid"/>
              </v:shape>
            </v:group>
            <v:group style="position:absolute;left:7214;top:-348;width:10;height:20" coordorigin="7214,-348" coordsize="10,20">
              <v:shape style="position:absolute;left:7214;top:-348;width:10;height:20" coordorigin="7214,-348" coordsize="10,20" path="m7214,-329l7223,-329,7223,-348,7214,-348,7214,-329xe" filled="true" fillcolor="#000000" stroked="false">
                <v:path arrowok="t"/>
                <v:fill type="solid"/>
              </v:shape>
            </v:group>
            <v:group style="position:absolute;left:7214;top:-329;width:10;height:20" coordorigin="7214,-329" coordsize="10,20">
              <v:shape style="position:absolute;left:7214;top:-329;width:10;height:20" coordorigin="7214,-329" coordsize="10,20" path="m7214,-310l7223,-310,7223,-329,7214,-329,7214,-310xe" filled="true" fillcolor="#000000" stroked="false">
                <v:path arrowok="t"/>
                <v:fill type="solid"/>
              </v:shape>
            </v:group>
            <v:group style="position:absolute;left:7214;top:-310;width:10;height:20" coordorigin="7214,-310" coordsize="10,20">
              <v:shape style="position:absolute;left:7214;top:-310;width:10;height:20" coordorigin="7214,-310" coordsize="10,20" path="m7214,-291l7223,-291,7223,-310,7214,-310,7214,-291xe" filled="true" fillcolor="#000000" stroked="false">
                <v:path arrowok="t"/>
                <v:fill type="solid"/>
              </v:shape>
            </v:group>
            <v:group style="position:absolute;left:7214;top:-291;width:10;height:20" coordorigin="7214,-291" coordsize="10,20">
              <v:shape style="position:absolute;left:7214;top:-291;width:10;height:20" coordorigin="7214,-291" coordsize="10,20" path="m7214,-271l7223,-271,7223,-291,7214,-291,7214,-271xe" filled="true" fillcolor="#000000" stroked="false">
                <v:path arrowok="t"/>
                <v:fill type="solid"/>
              </v:shape>
            </v:group>
            <v:group style="position:absolute;left:7214;top:-271;width:10;height:20" coordorigin="7214,-271" coordsize="10,20">
              <v:shape style="position:absolute;left:7214;top:-271;width:10;height:20" coordorigin="7214,-271" coordsize="10,20" path="m7214,-252l7223,-252,7223,-271,7214,-271,7214,-252xe" filled="true" fillcolor="#000000" stroked="false">
                <v:path arrowok="t"/>
                <v:fill type="solid"/>
              </v:shape>
            </v:group>
            <v:group style="position:absolute;left:7214;top:-247;width:10;height:2" coordorigin="7214,-247" coordsize="10,2">
              <v:shape style="position:absolute;left:7214;top:-247;width:10;height:2" coordorigin="7214,-247" coordsize="10,0" path="m7214,-247l7223,-247e" filled="false" stroked="true" strokeweight=".47998pt" strokecolor="#000000">
                <v:path arrowok="t"/>
              </v:shape>
            </v:group>
            <v:group style="position:absolute;left:7214;top:-228;width:30;height:2" coordorigin="7214,-228" coordsize="30,2">
              <v:shape style="position:absolute;left:7214;top:-228;width:30;height:2" coordorigin="7214,-228" coordsize="30,0" path="m7214,-228l7244,-228e" filled="false" stroked="true" strokeweight="1.5pt" strokecolor="#000000">
                <v:path arrowok="t"/>
              </v:shape>
            </v:group>
            <v:group style="position:absolute;left:7244;top:-228;width:996;height:2" coordorigin="7244,-228" coordsize="996,2">
              <v:shape style="position:absolute;left:7244;top:-228;width:996;height:2" coordorigin="7244,-228" coordsize="996,0" path="m7244,-228l8240,-228e" filled="false" stroked="true" strokeweight="1.5pt" strokecolor="#000000">
                <v:path arrowok="t"/>
              </v:shape>
            </v:group>
            <v:group style="position:absolute;left:8240;top:-963;width:10;height:20" coordorigin="8240,-963" coordsize="10,20">
              <v:shape style="position:absolute;left:8240;top:-963;width:10;height:20" coordorigin="8240,-963" coordsize="10,20" path="m8240,-943l8249,-943,8249,-963,8240,-963,8240,-943xe" filled="true" fillcolor="#000000" stroked="false">
                <v:path arrowok="t"/>
                <v:fill type="solid"/>
              </v:shape>
            </v:group>
            <v:group style="position:absolute;left:8240;top:-943;width:10;height:20" coordorigin="8240,-943" coordsize="10,20">
              <v:shape style="position:absolute;left:8240;top:-943;width:10;height:20" coordorigin="8240,-943" coordsize="10,20" path="m8240,-924l8249,-924,8249,-943,8240,-943,8240,-924xe" filled="true" fillcolor="#000000" stroked="false">
                <v:path arrowok="t"/>
                <v:fill type="solid"/>
              </v:shape>
            </v:group>
            <v:group style="position:absolute;left:8240;top:-924;width:10;height:20" coordorigin="8240,-924" coordsize="10,20">
              <v:shape style="position:absolute;left:8240;top:-924;width:10;height:20" coordorigin="8240,-924" coordsize="10,20" path="m8240,-905l8249,-905,8249,-924,8240,-924,8240,-905xe" filled="true" fillcolor="#000000" stroked="false">
                <v:path arrowok="t"/>
                <v:fill type="solid"/>
              </v:shape>
            </v:group>
            <v:group style="position:absolute;left:8240;top:-905;width:10;height:20" coordorigin="8240,-905" coordsize="10,20">
              <v:shape style="position:absolute;left:8240;top:-905;width:10;height:20" coordorigin="8240,-905" coordsize="10,20" path="m8240,-886l8249,-886,8249,-905,8240,-905,8240,-886xe" filled="true" fillcolor="#000000" stroked="false">
                <v:path arrowok="t"/>
                <v:fill type="solid"/>
              </v:shape>
            </v:group>
            <v:group style="position:absolute;left:8240;top:-886;width:10;height:20" coordorigin="8240,-886" coordsize="10,20">
              <v:shape style="position:absolute;left:8240;top:-886;width:10;height:20" coordorigin="8240,-886" coordsize="10,20" path="m8240,-867l8249,-867,8249,-886,8240,-886,8240,-867xe" filled="true" fillcolor="#000000" stroked="false">
                <v:path arrowok="t"/>
                <v:fill type="solid"/>
              </v:shape>
            </v:group>
            <v:group style="position:absolute;left:8240;top:-867;width:10;height:20" coordorigin="8240,-867" coordsize="10,20">
              <v:shape style="position:absolute;left:8240;top:-867;width:10;height:20" coordorigin="8240,-867" coordsize="10,20" path="m8240,-847l8249,-847,8249,-867,8240,-867,8240,-847xe" filled="true" fillcolor="#000000" stroked="false">
                <v:path arrowok="t"/>
                <v:fill type="solid"/>
              </v:shape>
            </v:group>
            <v:group style="position:absolute;left:8240;top:-847;width:10;height:20" coordorigin="8240,-847" coordsize="10,20">
              <v:shape style="position:absolute;left:8240;top:-847;width:10;height:20" coordorigin="8240,-847" coordsize="10,20" path="m8240,-828l8249,-828,8249,-847,8240,-847,8240,-828xe" filled="true" fillcolor="#000000" stroked="false">
                <v:path arrowok="t"/>
                <v:fill type="solid"/>
              </v:shape>
            </v:group>
            <v:group style="position:absolute;left:8240;top:-828;width:10;height:20" coordorigin="8240,-828" coordsize="10,20">
              <v:shape style="position:absolute;left:8240;top:-828;width:10;height:20" coordorigin="8240,-828" coordsize="10,20" path="m8240,-809l8249,-809,8249,-828,8240,-828,8240,-809xe" filled="true" fillcolor="#000000" stroked="false">
                <v:path arrowok="t"/>
                <v:fill type="solid"/>
              </v:shape>
            </v:group>
            <v:group style="position:absolute;left:8240;top:-809;width:10;height:20" coordorigin="8240,-809" coordsize="10,20">
              <v:shape style="position:absolute;left:8240;top:-809;width:10;height:20" coordorigin="8240,-809" coordsize="10,20" path="m8240,-790l8249,-790,8249,-809,8240,-809,8240,-790xe" filled="true" fillcolor="#000000" stroked="false">
                <v:path arrowok="t"/>
                <v:fill type="solid"/>
              </v:shape>
            </v:group>
            <v:group style="position:absolute;left:8240;top:-790;width:10;height:20" coordorigin="8240,-790" coordsize="10,20">
              <v:shape style="position:absolute;left:8240;top:-790;width:10;height:20" coordorigin="8240,-790" coordsize="10,20" path="m8240,-771l8249,-771,8249,-790,8240,-790,8240,-771xe" filled="true" fillcolor="#000000" stroked="false">
                <v:path arrowok="t"/>
                <v:fill type="solid"/>
              </v:shape>
            </v:group>
            <v:group style="position:absolute;left:8240;top:-771;width:10;height:20" coordorigin="8240,-771" coordsize="10,20">
              <v:shape style="position:absolute;left:8240;top:-771;width:10;height:20" coordorigin="8240,-771" coordsize="10,20" path="m8240,-751l8249,-751,8249,-771,8240,-771,8240,-751xe" filled="true" fillcolor="#000000" stroked="false">
                <v:path arrowok="t"/>
                <v:fill type="solid"/>
              </v:shape>
            </v:group>
            <v:group style="position:absolute;left:8240;top:-751;width:10;height:20" coordorigin="8240,-751" coordsize="10,20">
              <v:shape style="position:absolute;left:8240;top:-751;width:10;height:20" coordorigin="8240,-751" coordsize="10,20" path="m8240,-732l8249,-732,8249,-751,8240,-751,8240,-732xe" filled="true" fillcolor="#000000" stroked="false">
                <v:path arrowok="t"/>
                <v:fill type="solid"/>
              </v:shape>
            </v:group>
            <v:group style="position:absolute;left:8240;top:-732;width:10;height:20" coordorigin="8240,-732" coordsize="10,20">
              <v:shape style="position:absolute;left:8240;top:-732;width:10;height:20" coordorigin="8240,-732" coordsize="10,20" path="m8240,-713l8249,-713,8249,-732,8240,-732,8240,-713xe" filled="true" fillcolor="#000000" stroked="false">
                <v:path arrowok="t"/>
                <v:fill type="solid"/>
              </v:shape>
            </v:group>
            <v:group style="position:absolute;left:8240;top:-713;width:10;height:20" coordorigin="8240,-713" coordsize="10,20">
              <v:shape style="position:absolute;left:8240;top:-713;width:10;height:20" coordorigin="8240,-713" coordsize="10,20" path="m8240,-694l8249,-694,8249,-713,8240,-713,8240,-694xe" filled="true" fillcolor="#000000" stroked="false">
                <v:path arrowok="t"/>
                <v:fill type="solid"/>
              </v:shape>
            </v:group>
            <v:group style="position:absolute;left:8240;top:-694;width:10;height:20" coordorigin="8240,-694" coordsize="10,20">
              <v:shape style="position:absolute;left:8240;top:-694;width:10;height:20" coordorigin="8240,-694" coordsize="10,20" path="m8240,-675l8249,-675,8249,-694,8240,-694,8240,-675xe" filled="true" fillcolor="#000000" stroked="false">
                <v:path arrowok="t"/>
                <v:fill type="solid"/>
              </v:shape>
            </v:group>
            <v:group style="position:absolute;left:8240;top:-675;width:10;height:20" coordorigin="8240,-675" coordsize="10,20">
              <v:shape style="position:absolute;left:8240;top:-675;width:10;height:20" coordorigin="8240,-675" coordsize="10,20" path="m8240,-655l8249,-655,8249,-675,8240,-675,8240,-655xe" filled="true" fillcolor="#000000" stroked="false">
                <v:path arrowok="t"/>
                <v:fill type="solid"/>
              </v:shape>
            </v:group>
            <v:group style="position:absolute;left:8240;top:-655;width:10;height:20" coordorigin="8240,-655" coordsize="10,20">
              <v:shape style="position:absolute;left:8240;top:-655;width:10;height:20" coordorigin="8240,-655" coordsize="10,20" path="m8240,-636l8249,-636,8249,-655,8240,-655,8240,-636xe" filled="true" fillcolor="#000000" stroked="false">
                <v:path arrowok="t"/>
                <v:fill type="solid"/>
              </v:shape>
            </v:group>
            <v:group style="position:absolute;left:8240;top:-636;width:10;height:20" coordorigin="8240,-636" coordsize="10,20">
              <v:shape style="position:absolute;left:8240;top:-636;width:10;height:20" coordorigin="8240,-636" coordsize="10,20" path="m8240,-617l8249,-617,8249,-636,8240,-636,8240,-617xe" filled="true" fillcolor="#000000" stroked="false">
                <v:path arrowok="t"/>
                <v:fill type="solid"/>
              </v:shape>
            </v:group>
            <v:group style="position:absolute;left:8240;top:-617;width:10;height:20" coordorigin="8240,-617" coordsize="10,20">
              <v:shape style="position:absolute;left:8240;top:-617;width:10;height:20" coordorigin="8240,-617" coordsize="10,20" path="m8240,-598l8249,-598,8249,-617,8240,-617,8240,-598xe" filled="true" fillcolor="#000000" stroked="false">
                <v:path arrowok="t"/>
                <v:fill type="solid"/>
              </v:shape>
            </v:group>
            <v:group style="position:absolute;left:8240;top:-598;width:10;height:20" coordorigin="8240,-598" coordsize="10,20">
              <v:shape style="position:absolute;left:8240;top:-598;width:10;height:20" coordorigin="8240,-598" coordsize="10,20" path="m8240,-579l8249,-579,8249,-598,8240,-598,8240,-579xe" filled="true" fillcolor="#000000" stroked="false">
                <v:path arrowok="t"/>
                <v:fill type="solid"/>
              </v:shape>
            </v:group>
            <v:group style="position:absolute;left:8240;top:-579;width:10;height:20" coordorigin="8240,-579" coordsize="10,20">
              <v:shape style="position:absolute;left:8240;top:-579;width:10;height:20" coordorigin="8240,-579" coordsize="10,20" path="m8240,-559l8249,-559,8249,-579,8240,-579,8240,-559xe" filled="true" fillcolor="#000000" stroked="false">
                <v:path arrowok="t"/>
                <v:fill type="solid"/>
              </v:shape>
            </v:group>
            <v:group style="position:absolute;left:8240;top:-559;width:10;height:20" coordorigin="8240,-559" coordsize="10,20">
              <v:shape style="position:absolute;left:8240;top:-559;width:10;height:20" coordorigin="8240,-559" coordsize="10,20" path="m8240,-540l8249,-540,8249,-559,8240,-559,8240,-540xe" filled="true" fillcolor="#000000" stroked="false">
                <v:path arrowok="t"/>
                <v:fill type="solid"/>
              </v:shape>
            </v:group>
            <v:group style="position:absolute;left:8240;top:-540;width:10;height:20" coordorigin="8240,-540" coordsize="10,20">
              <v:shape style="position:absolute;left:8240;top:-540;width:10;height:20" coordorigin="8240,-540" coordsize="10,20" path="m8240,-521l8249,-521,8249,-540,8240,-540,8240,-521xe" filled="true" fillcolor="#000000" stroked="false">
                <v:path arrowok="t"/>
                <v:fill type="solid"/>
              </v:shape>
            </v:group>
            <v:group style="position:absolute;left:8240;top:-521;width:10;height:20" coordorigin="8240,-521" coordsize="10,20">
              <v:shape style="position:absolute;left:8240;top:-521;width:10;height:20" coordorigin="8240,-521" coordsize="10,20" path="m8240,-502l8249,-502,8249,-521,8240,-521,8240,-502xe" filled="true" fillcolor="#000000" stroked="false">
                <v:path arrowok="t"/>
                <v:fill type="solid"/>
              </v:shape>
            </v:group>
            <v:group style="position:absolute;left:8240;top:-502;width:10;height:20" coordorigin="8240,-502" coordsize="10,20">
              <v:shape style="position:absolute;left:8240;top:-502;width:10;height:20" coordorigin="8240,-502" coordsize="10,20" path="m8240,-483l8249,-483,8249,-502,8240,-502,8240,-483xe" filled="true" fillcolor="#000000" stroked="false">
                <v:path arrowok="t"/>
                <v:fill type="solid"/>
              </v:shape>
            </v:group>
            <v:group style="position:absolute;left:8240;top:-483;width:10;height:20" coordorigin="8240,-483" coordsize="10,20">
              <v:shape style="position:absolute;left:8240;top:-483;width:10;height:20" coordorigin="8240,-483" coordsize="10,20" path="m8240,-463l8249,-463,8249,-483,8240,-483,8240,-463xe" filled="true" fillcolor="#000000" stroked="false">
                <v:path arrowok="t"/>
                <v:fill type="solid"/>
              </v:shape>
            </v:group>
            <v:group style="position:absolute;left:8240;top:-463;width:10;height:20" coordorigin="8240,-463" coordsize="10,20">
              <v:shape style="position:absolute;left:8240;top:-463;width:10;height:20" coordorigin="8240,-463" coordsize="10,20" path="m8240,-444l8249,-444,8249,-463,8240,-463,8240,-444xe" filled="true" fillcolor="#000000" stroked="false">
                <v:path arrowok="t"/>
                <v:fill type="solid"/>
              </v:shape>
            </v:group>
            <v:group style="position:absolute;left:8240;top:-444;width:10;height:20" coordorigin="8240,-444" coordsize="10,20">
              <v:shape style="position:absolute;left:8240;top:-444;width:10;height:20" coordorigin="8240,-444" coordsize="10,20" path="m8240,-425l8249,-425,8249,-444,8240,-444,8240,-425xe" filled="true" fillcolor="#000000" stroked="false">
                <v:path arrowok="t"/>
                <v:fill type="solid"/>
              </v:shape>
            </v:group>
            <v:group style="position:absolute;left:8240;top:-425;width:10;height:20" coordorigin="8240,-425" coordsize="10,20">
              <v:shape style="position:absolute;left:8240;top:-425;width:10;height:20" coordorigin="8240,-425" coordsize="10,20" path="m8240,-406l8249,-406,8249,-425,8240,-425,8240,-406xe" filled="true" fillcolor="#000000" stroked="false">
                <v:path arrowok="t"/>
                <v:fill type="solid"/>
              </v:shape>
            </v:group>
            <v:group style="position:absolute;left:8240;top:-406;width:10;height:20" coordorigin="8240,-406" coordsize="10,20">
              <v:shape style="position:absolute;left:8240;top:-406;width:10;height:20" coordorigin="8240,-406" coordsize="10,20" path="m8240,-387l8249,-387,8249,-406,8240,-406,8240,-387xe" filled="true" fillcolor="#000000" stroked="false">
                <v:path arrowok="t"/>
                <v:fill type="solid"/>
              </v:shape>
            </v:group>
            <v:group style="position:absolute;left:8240;top:-387;width:10;height:20" coordorigin="8240,-387" coordsize="10,20">
              <v:shape style="position:absolute;left:8240;top:-387;width:10;height:20" coordorigin="8240,-387" coordsize="10,20" path="m8240,-367l8249,-367,8249,-387,8240,-387,8240,-367xe" filled="true" fillcolor="#000000" stroked="false">
                <v:path arrowok="t"/>
                <v:fill type="solid"/>
              </v:shape>
            </v:group>
            <v:group style="position:absolute;left:8240;top:-367;width:10;height:20" coordorigin="8240,-367" coordsize="10,20">
              <v:shape style="position:absolute;left:8240;top:-367;width:10;height:20" coordorigin="8240,-367" coordsize="10,20" path="m8240,-348l8249,-348,8249,-367,8240,-367,8240,-348xe" filled="true" fillcolor="#000000" stroked="false">
                <v:path arrowok="t"/>
                <v:fill type="solid"/>
              </v:shape>
            </v:group>
            <v:group style="position:absolute;left:8240;top:-348;width:10;height:20" coordorigin="8240,-348" coordsize="10,20">
              <v:shape style="position:absolute;left:8240;top:-348;width:10;height:20" coordorigin="8240,-348" coordsize="10,20" path="m8240,-329l8249,-329,8249,-348,8240,-348,8240,-329xe" filled="true" fillcolor="#000000" stroked="false">
                <v:path arrowok="t"/>
                <v:fill type="solid"/>
              </v:shape>
            </v:group>
            <v:group style="position:absolute;left:8240;top:-329;width:10;height:20" coordorigin="8240,-329" coordsize="10,20">
              <v:shape style="position:absolute;left:8240;top:-329;width:10;height:20" coordorigin="8240,-329" coordsize="10,20" path="m8240,-310l8249,-310,8249,-329,8240,-329,8240,-310xe" filled="true" fillcolor="#000000" stroked="false">
                <v:path arrowok="t"/>
                <v:fill type="solid"/>
              </v:shape>
            </v:group>
            <v:group style="position:absolute;left:8240;top:-310;width:10;height:20" coordorigin="8240,-310" coordsize="10,20">
              <v:shape style="position:absolute;left:8240;top:-310;width:10;height:20" coordorigin="8240,-310" coordsize="10,20" path="m8240,-291l8249,-291,8249,-310,8240,-310,8240,-291xe" filled="true" fillcolor="#000000" stroked="false">
                <v:path arrowok="t"/>
                <v:fill type="solid"/>
              </v:shape>
            </v:group>
            <v:group style="position:absolute;left:8240;top:-291;width:10;height:20" coordorigin="8240,-291" coordsize="10,20">
              <v:shape style="position:absolute;left:8240;top:-291;width:10;height:20" coordorigin="8240,-291" coordsize="10,20" path="m8240,-271l8249,-271,8249,-291,8240,-291,8240,-271xe" filled="true" fillcolor="#000000" stroked="false">
                <v:path arrowok="t"/>
                <v:fill type="solid"/>
              </v:shape>
            </v:group>
            <v:group style="position:absolute;left:8240;top:-271;width:10;height:20" coordorigin="8240,-271" coordsize="10,20">
              <v:shape style="position:absolute;left:8240;top:-271;width:10;height:20" coordorigin="8240,-271" coordsize="10,20" path="m8240,-252l8249,-252,8249,-271,8240,-271,8240,-252xe" filled="true" fillcolor="#000000" stroked="false">
                <v:path arrowok="t"/>
                <v:fill type="solid"/>
              </v:shape>
            </v:group>
            <v:group style="position:absolute;left:8240;top:-247;width:10;height:2" coordorigin="8240,-247" coordsize="10,2">
              <v:shape style="position:absolute;left:8240;top:-247;width:10;height:2" coordorigin="8240,-247" coordsize="10,0" path="m8240,-247l8249,-247e" filled="false" stroked="true" strokeweight=".47998pt" strokecolor="#000000">
                <v:path arrowok="t"/>
              </v:shape>
            </v:group>
            <v:group style="position:absolute;left:8240;top:-228;width:30;height:2" coordorigin="8240,-228" coordsize="30,2">
              <v:shape style="position:absolute;left:8240;top:-228;width:30;height:2" coordorigin="8240,-228" coordsize="30,0" path="m8240,-228l8270,-228e" filled="false" stroked="true" strokeweight="1.5pt" strokecolor="#000000">
                <v:path arrowok="t"/>
              </v:shape>
            </v:group>
            <v:group style="position:absolute;left:8270;top:-228;width:1533;height:2" coordorigin="8270,-228" coordsize="1533,2">
              <v:shape style="position:absolute;left:8270;top:-228;width:1533;height:2" coordorigin="8270,-228" coordsize="1533,0" path="m8270,-228l9802,-228e" filled="false" stroked="true" strokeweight="1.5pt" strokecolor="#000000">
                <v:path arrowok="t"/>
              </v:shape>
            </v:group>
            <v:group style="position:absolute;left:9802;top:-963;width:10;height:20" coordorigin="9802,-963" coordsize="10,20">
              <v:shape style="position:absolute;left:9802;top:-963;width:10;height:20" coordorigin="9802,-963" coordsize="10,20" path="m9802,-943l9812,-943,9812,-963,9802,-963,9802,-943xe" filled="true" fillcolor="#000000" stroked="false">
                <v:path arrowok="t"/>
                <v:fill type="solid"/>
              </v:shape>
            </v:group>
            <v:group style="position:absolute;left:9802;top:-943;width:10;height:20" coordorigin="9802,-943" coordsize="10,20">
              <v:shape style="position:absolute;left:9802;top:-943;width:10;height:20" coordorigin="9802,-943" coordsize="10,20" path="m9802,-924l9812,-924,9812,-943,9802,-943,9802,-924xe" filled="true" fillcolor="#000000" stroked="false">
                <v:path arrowok="t"/>
                <v:fill type="solid"/>
              </v:shape>
            </v:group>
            <v:group style="position:absolute;left:9802;top:-924;width:10;height:20" coordorigin="9802,-924" coordsize="10,20">
              <v:shape style="position:absolute;left:9802;top:-924;width:10;height:20" coordorigin="9802,-924" coordsize="10,20" path="m9802,-905l9812,-905,9812,-924,9802,-924,9802,-905xe" filled="true" fillcolor="#000000" stroked="false">
                <v:path arrowok="t"/>
                <v:fill type="solid"/>
              </v:shape>
            </v:group>
            <v:group style="position:absolute;left:9802;top:-905;width:10;height:20" coordorigin="9802,-905" coordsize="10,20">
              <v:shape style="position:absolute;left:9802;top:-905;width:10;height:20" coordorigin="9802,-905" coordsize="10,20" path="m9802,-886l9812,-886,9812,-905,9802,-905,9802,-886xe" filled="true" fillcolor="#000000" stroked="false">
                <v:path arrowok="t"/>
                <v:fill type="solid"/>
              </v:shape>
            </v:group>
            <v:group style="position:absolute;left:9802;top:-886;width:10;height:20" coordorigin="9802,-886" coordsize="10,20">
              <v:shape style="position:absolute;left:9802;top:-886;width:10;height:20" coordorigin="9802,-886" coordsize="10,20" path="m9802,-867l9812,-867,9812,-886,9802,-886,9802,-867xe" filled="true" fillcolor="#000000" stroked="false">
                <v:path arrowok="t"/>
                <v:fill type="solid"/>
              </v:shape>
            </v:group>
            <v:group style="position:absolute;left:9802;top:-867;width:10;height:20" coordorigin="9802,-867" coordsize="10,20">
              <v:shape style="position:absolute;left:9802;top:-867;width:10;height:20" coordorigin="9802,-867" coordsize="10,20" path="m9802,-847l9812,-847,9812,-867,9802,-867,9802,-847xe" filled="true" fillcolor="#000000" stroked="false">
                <v:path arrowok="t"/>
                <v:fill type="solid"/>
              </v:shape>
            </v:group>
            <v:group style="position:absolute;left:9802;top:-847;width:10;height:20" coordorigin="9802,-847" coordsize="10,20">
              <v:shape style="position:absolute;left:9802;top:-847;width:10;height:20" coordorigin="9802,-847" coordsize="10,20" path="m9802,-828l9812,-828,9812,-847,9802,-847,9802,-828xe" filled="true" fillcolor="#000000" stroked="false">
                <v:path arrowok="t"/>
                <v:fill type="solid"/>
              </v:shape>
            </v:group>
            <v:group style="position:absolute;left:9802;top:-828;width:10;height:20" coordorigin="9802,-828" coordsize="10,20">
              <v:shape style="position:absolute;left:9802;top:-828;width:10;height:20" coordorigin="9802,-828" coordsize="10,20" path="m9802,-809l9812,-809,9812,-828,9802,-828,9802,-809xe" filled="true" fillcolor="#000000" stroked="false">
                <v:path arrowok="t"/>
                <v:fill type="solid"/>
              </v:shape>
            </v:group>
            <v:group style="position:absolute;left:9802;top:-809;width:10;height:20" coordorigin="9802,-809" coordsize="10,20">
              <v:shape style="position:absolute;left:9802;top:-809;width:10;height:20" coordorigin="9802,-809" coordsize="10,20" path="m9802,-790l9812,-790,9812,-809,9802,-809,9802,-790xe" filled="true" fillcolor="#000000" stroked="false">
                <v:path arrowok="t"/>
                <v:fill type="solid"/>
              </v:shape>
            </v:group>
            <v:group style="position:absolute;left:9802;top:-790;width:10;height:20" coordorigin="9802,-790" coordsize="10,20">
              <v:shape style="position:absolute;left:9802;top:-790;width:10;height:20" coordorigin="9802,-790" coordsize="10,20" path="m9802,-771l9812,-771,9812,-790,9802,-790,9802,-771xe" filled="true" fillcolor="#000000" stroked="false">
                <v:path arrowok="t"/>
                <v:fill type="solid"/>
              </v:shape>
            </v:group>
            <v:group style="position:absolute;left:9802;top:-771;width:10;height:20" coordorigin="9802,-771" coordsize="10,20">
              <v:shape style="position:absolute;left:9802;top:-771;width:10;height:20" coordorigin="9802,-771" coordsize="10,20" path="m9802,-751l9812,-751,9812,-771,9802,-771,9802,-751xe" filled="true" fillcolor="#000000" stroked="false">
                <v:path arrowok="t"/>
                <v:fill type="solid"/>
              </v:shape>
            </v:group>
            <v:group style="position:absolute;left:9802;top:-751;width:10;height:20" coordorigin="9802,-751" coordsize="10,20">
              <v:shape style="position:absolute;left:9802;top:-751;width:10;height:20" coordorigin="9802,-751" coordsize="10,20" path="m9802,-732l9812,-732,9812,-751,9802,-751,9802,-732xe" filled="true" fillcolor="#000000" stroked="false">
                <v:path arrowok="t"/>
                <v:fill type="solid"/>
              </v:shape>
            </v:group>
            <v:group style="position:absolute;left:9802;top:-732;width:10;height:20" coordorigin="9802,-732" coordsize="10,20">
              <v:shape style="position:absolute;left:9802;top:-732;width:10;height:20" coordorigin="9802,-732" coordsize="10,20" path="m9802,-713l9812,-713,9812,-732,9802,-732,9802,-713xe" filled="true" fillcolor="#000000" stroked="false">
                <v:path arrowok="t"/>
                <v:fill type="solid"/>
              </v:shape>
            </v:group>
            <v:group style="position:absolute;left:9802;top:-713;width:10;height:20" coordorigin="9802,-713" coordsize="10,20">
              <v:shape style="position:absolute;left:9802;top:-713;width:10;height:20" coordorigin="9802,-713" coordsize="10,20" path="m9802,-694l9812,-694,9812,-713,9802,-713,9802,-694xe" filled="true" fillcolor="#000000" stroked="false">
                <v:path arrowok="t"/>
                <v:fill type="solid"/>
              </v:shape>
            </v:group>
            <v:group style="position:absolute;left:9802;top:-694;width:10;height:20" coordorigin="9802,-694" coordsize="10,20">
              <v:shape style="position:absolute;left:9802;top:-694;width:10;height:20" coordorigin="9802,-694" coordsize="10,20" path="m9802,-675l9812,-675,9812,-694,9802,-694,9802,-675xe" filled="true" fillcolor="#000000" stroked="false">
                <v:path arrowok="t"/>
                <v:fill type="solid"/>
              </v:shape>
            </v:group>
            <v:group style="position:absolute;left:9802;top:-675;width:10;height:20" coordorigin="9802,-675" coordsize="10,20">
              <v:shape style="position:absolute;left:9802;top:-675;width:10;height:20" coordorigin="9802,-675" coordsize="10,20" path="m9802,-655l9812,-655,9812,-675,9802,-675,9802,-655xe" filled="true" fillcolor="#000000" stroked="false">
                <v:path arrowok="t"/>
                <v:fill type="solid"/>
              </v:shape>
            </v:group>
            <v:group style="position:absolute;left:9802;top:-655;width:10;height:20" coordorigin="9802,-655" coordsize="10,20">
              <v:shape style="position:absolute;left:9802;top:-655;width:10;height:20" coordorigin="9802,-655" coordsize="10,20" path="m9802,-636l9812,-636,9812,-655,9802,-655,9802,-636xe" filled="true" fillcolor="#000000" stroked="false">
                <v:path arrowok="t"/>
                <v:fill type="solid"/>
              </v:shape>
            </v:group>
            <v:group style="position:absolute;left:9802;top:-636;width:10;height:20" coordorigin="9802,-636" coordsize="10,20">
              <v:shape style="position:absolute;left:9802;top:-636;width:10;height:20" coordorigin="9802,-636" coordsize="10,20" path="m9802,-617l9812,-617,9812,-636,9802,-636,9802,-617xe" filled="true" fillcolor="#000000" stroked="false">
                <v:path arrowok="t"/>
                <v:fill type="solid"/>
              </v:shape>
            </v:group>
            <v:group style="position:absolute;left:9802;top:-617;width:10;height:20" coordorigin="9802,-617" coordsize="10,20">
              <v:shape style="position:absolute;left:9802;top:-617;width:10;height:20" coordorigin="9802,-617" coordsize="10,20" path="m9802,-598l9812,-598,9812,-617,9802,-617,9802,-598xe" filled="true" fillcolor="#000000" stroked="false">
                <v:path arrowok="t"/>
                <v:fill type="solid"/>
              </v:shape>
            </v:group>
            <v:group style="position:absolute;left:9802;top:-598;width:10;height:20" coordorigin="9802,-598" coordsize="10,20">
              <v:shape style="position:absolute;left:9802;top:-598;width:10;height:20" coordorigin="9802,-598" coordsize="10,20" path="m9802,-579l9812,-579,9812,-598,9802,-598,9802,-579xe" filled="true" fillcolor="#000000" stroked="false">
                <v:path arrowok="t"/>
                <v:fill type="solid"/>
              </v:shape>
            </v:group>
            <v:group style="position:absolute;left:9802;top:-579;width:10;height:20" coordorigin="9802,-579" coordsize="10,20">
              <v:shape style="position:absolute;left:9802;top:-579;width:10;height:20" coordorigin="9802,-579" coordsize="10,20" path="m9802,-559l9812,-559,9812,-579,9802,-579,9802,-559xe" filled="true" fillcolor="#000000" stroked="false">
                <v:path arrowok="t"/>
                <v:fill type="solid"/>
              </v:shape>
            </v:group>
            <v:group style="position:absolute;left:9802;top:-559;width:10;height:20" coordorigin="9802,-559" coordsize="10,20">
              <v:shape style="position:absolute;left:9802;top:-559;width:10;height:20" coordorigin="9802,-559" coordsize="10,20" path="m9802,-540l9812,-540,9812,-559,9802,-559,9802,-540xe" filled="true" fillcolor="#000000" stroked="false">
                <v:path arrowok="t"/>
                <v:fill type="solid"/>
              </v:shape>
            </v:group>
            <v:group style="position:absolute;left:9802;top:-540;width:10;height:20" coordorigin="9802,-540" coordsize="10,20">
              <v:shape style="position:absolute;left:9802;top:-540;width:10;height:20" coordorigin="9802,-540" coordsize="10,20" path="m9802,-521l9812,-521,9812,-540,9802,-540,9802,-521xe" filled="true" fillcolor="#000000" stroked="false">
                <v:path arrowok="t"/>
                <v:fill type="solid"/>
              </v:shape>
            </v:group>
            <v:group style="position:absolute;left:9802;top:-521;width:10;height:20" coordorigin="9802,-521" coordsize="10,20">
              <v:shape style="position:absolute;left:9802;top:-521;width:10;height:20" coordorigin="9802,-521" coordsize="10,20" path="m9802,-502l9812,-502,9812,-521,9802,-521,9802,-502xe" filled="true" fillcolor="#000000" stroked="false">
                <v:path arrowok="t"/>
                <v:fill type="solid"/>
              </v:shape>
            </v:group>
            <v:group style="position:absolute;left:9802;top:-502;width:10;height:20" coordorigin="9802,-502" coordsize="10,20">
              <v:shape style="position:absolute;left:9802;top:-502;width:10;height:20" coordorigin="9802,-502" coordsize="10,20" path="m9802,-483l9812,-483,9812,-502,9802,-502,9802,-483xe" filled="true" fillcolor="#000000" stroked="false">
                <v:path arrowok="t"/>
                <v:fill type="solid"/>
              </v:shape>
            </v:group>
            <v:group style="position:absolute;left:9802;top:-483;width:10;height:20" coordorigin="9802,-483" coordsize="10,20">
              <v:shape style="position:absolute;left:9802;top:-483;width:10;height:20" coordorigin="9802,-483" coordsize="10,20" path="m9802,-463l9812,-463,9812,-483,9802,-483,9802,-463xe" filled="true" fillcolor="#000000" stroked="false">
                <v:path arrowok="t"/>
                <v:fill type="solid"/>
              </v:shape>
            </v:group>
            <v:group style="position:absolute;left:9802;top:-463;width:10;height:20" coordorigin="9802,-463" coordsize="10,20">
              <v:shape style="position:absolute;left:9802;top:-463;width:10;height:20" coordorigin="9802,-463" coordsize="10,20" path="m9802,-444l9812,-444,9812,-463,9802,-463,9802,-444xe" filled="true" fillcolor="#000000" stroked="false">
                <v:path arrowok="t"/>
                <v:fill type="solid"/>
              </v:shape>
            </v:group>
            <v:group style="position:absolute;left:9802;top:-444;width:10;height:20" coordorigin="9802,-444" coordsize="10,20">
              <v:shape style="position:absolute;left:9802;top:-444;width:10;height:20" coordorigin="9802,-444" coordsize="10,20" path="m9802,-425l9812,-425,9812,-444,9802,-444,9802,-425xe" filled="true" fillcolor="#000000" stroked="false">
                <v:path arrowok="t"/>
                <v:fill type="solid"/>
              </v:shape>
            </v:group>
            <v:group style="position:absolute;left:9802;top:-425;width:10;height:20" coordorigin="9802,-425" coordsize="10,20">
              <v:shape style="position:absolute;left:9802;top:-425;width:10;height:20" coordorigin="9802,-425" coordsize="10,20" path="m9802,-406l9812,-406,9812,-425,9802,-425,9802,-406xe" filled="true" fillcolor="#000000" stroked="false">
                <v:path arrowok="t"/>
                <v:fill type="solid"/>
              </v:shape>
            </v:group>
            <v:group style="position:absolute;left:9802;top:-406;width:10;height:20" coordorigin="9802,-406" coordsize="10,20">
              <v:shape style="position:absolute;left:9802;top:-406;width:10;height:20" coordorigin="9802,-406" coordsize="10,20" path="m9802,-387l9812,-387,9812,-406,9802,-406,9802,-387xe" filled="true" fillcolor="#000000" stroked="false">
                <v:path arrowok="t"/>
                <v:fill type="solid"/>
              </v:shape>
            </v:group>
            <v:group style="position:absolute;left:9802;top:-387;width:10;height:20" coordorigin="9802,-387" coordsize="10,20">
              <v:shape style="position:absolute;left:9802;top:-387;width:10;height:20" coordorigin="9802,-387" coordsize="10,20" path="m9802,-367l9812,-367,9812,-387,9802,-387,9802,-367xe" filled="true" fillcolor="#000000" stroked="false">
                <v:path arrowok="t"/>
                <v:fill type="solid"/>
              </v:shape>
            </v:group>
            <v:group style="position:absolute;left:9802;top:-367;width:10;height:20" coordorigin="9802,-367" coordsize="10,20">
              <v:shape style="position:absolute;left:9802;top:-367;width:10;height:20" coordorigin="9802,-367" coordsize="10,20" path="m9802,-348l9812,-348,9812,-367,9802,-367,9802,-348xe" filled="true" fillcolor="#000000" stroked="false">
                <v:path arrowok="t"/>
                <v:fill type="solid"/>
              </v:shape>
            </v:group>
            <v:group style="position:absolute;left:9802;top:-348;width:10;height:20" coordorigin="9802,-348" coordsize="10,20">
              <v:shape style="position:absolute;left:9802;top:-348;width:10;height:20" coordorigin="9802,-348" coordsize="10,20" path="m9802,-329l9812,-329,9812,-348,9802,-348,9802,-329xe" filled="true" fillcolor="#000000" stroked="false">
                <v:path arrowok="t"/>
                <v:fill type="solid"/>
              </v:shape>
            </v:group>
            <v:group style="position:absolute;left:9802;top:-329;width:10;height:20" coordorigin="9802,-329" coordsize="10,20">
              <v:shape style="position:absolute;left:9802;top:-329;width:10;height:20" coordorigin="9802,-329" coordsize="10,20" path="m9802,-310l9812,-310,9812,-329,9802,-329,9802,-310xe" filled="true" fillcolor="#000000" stroked="false">
                <v:path arrowok="t"/>
                <v:fill type="solid"/>
              </v:shape>
            </v:group>
            <v:group style="position:absolute;left:9802;top:-310;width:10;height:20" coordorigin="9802,-310" coordsize="10,20">
              <v:shape style="position:absolute;left:9802;top:-310;width:10;height:20" coordorigin="9802,-310" coordsize="10,20" path="m9802,-291l9812,-291,9812,-310,9802,-310,9802,-291xe" filled="true" fillcolor="#000000" stroked="false">
                <v:path arrowok="t"/>
                <v:fill type="solid"/>
              </v:shape>
            </v:group>
            <v:group style="position:absolute;left:9802;top:-291;width:10;height:20" coordorigin="9802,-291" coordsize="10,20">
              <v:shape style="position:absolute;left:9802;top:-291;width:10;height:20" coordorigin="9802,-291" coordsize="10,20" path="m9802,-271l9812,-271,9812,-291,9802,-291,9802,-271xe" filled="true" fillcolor="#000000" stroked="false">
                <v:path arrowok="t"/>
                <v:fill type="solid"/>
              </v:shape>
            </v:group>
            <v:group style="position:absolute;left:9802;top:-271;width:10;height:20" coordorigin="9802,-271" coordsize="10,20">
              <v:shape style="position:absolute;left:9802;top:-271;width:10;height:20" coordorigin="9802,-271" coordsize="10,20" path="m9802,-252l9812,-252,9812,-271,9802,-271,9802,-252xe" filled="true" fillcolor="#000000" stroked="false">
                <v:path arrowok="t"/>
                <v:fill type="solid"/>
              </v:shape>
            </v:group>
            <v:group style="position:absolute;left:9802;top:-247;width:10;height:2" coordorigin="9802,-247" coordsize="10,2">
              <v:shape style="position:absolute;left:9802;top:-247;width:10;height:2" coordorigin="9802,-247" coordsize="10,0" path="m9802,-247l9812,-247e" filled="false" stroked="true" strokeweight=".47998pt" strokecolor="#000000">
                <v:path arrowok="t"/>
              </v:shape>
            </v:group>
            <v:group style="position:absolute;left:9802;top:-228;width:30;height:2" coordorigin="9802,-228" coordsize="30,2">
              <v:shape style="position:absolute;left:9802;top:-228;width:30;height:2" coordorigin="9802,-228" coordsize="30,0" path="m9802,-228l9832,-228e" filled="false" stroked="true" strokeweight="1.5pt" strokecolor="#000000">
                <v:path arrowok="t"/>
              </v:shape>
            </v:group>
            <v:group style="position:absolute;left:9832;top:-228;width:1529;height:2" coordorigin="9832,-228" coordsize="1529,2">
              <v:shape style="position:absolute;left:9832;top:-228;width:1529;height:2" coordorigin="9832,-228" coordsize="1529,0" path="m9832,-228l11361,-228e" filled="false" stroked="true" strokeweight="1.5pt" strokecolor="#000000">
                <v:path arrowok="t"/>
              </v:shape>
            </v:group>
            <v:group style="position:absolute;left:11361;top:-963;width:10;height:20" coordorigin="11361,-963" coordsize="10,20">
              <v:shape style="position:absolute;left:11361;top:-963;width:10;height:20" coordorigin="11361,-963" coordsize="10,20" path="m11361,-943l11371,-943,11371,-963,11361,-963,11361,-943xe" filled="true" fillcolor="#000000" stroked="false">
                <v:path arrowok="t"/>
                <v:fill type="solid"/>
              </v:shape>
            </v:group>
            <v:group style="position:absolute;left:11361;top:-943;width:10;height:20" coordorigin="11361,-943" coordsize="10,20">
              <v:shape style="position:absolute;left:11361;top:-943;width:10;height:20" coordorigin="11361,-943" coordsize="10,20" path="m11361,-924l11371,-924,11371,-943,11361,-943,11361,-924xe" filled="true" fillcolor="#000000" stroked="false">
                <v:path arrowok="t"/>
                <v:fill type="solid"/>
              </v:shape>
            </v:group>
            <v:group style="position:absolute;left:11361;top:-924;width:10;height:20" coordorigin="11361,-924" coordsize="10,20">
              <v:shape style="position:absolute;left:11361;top:-924;width:10;height:20" coordorigin="11361,-924" coordsize="10,20" path="m11361,-905l11371,-905,11371,-924,11361,-924,11361,-905xe" filled="true" fillcolor="#000000" stroked="false">
                <v:path arrowok="t"/>
                <v:fill type="solid"/>
              </v:shape>
            </v:group>
            <v:group style="position:absolute;left:11361;top:-905;width:10;height:20" coordorigin="11361,-905" coordsize="10,20">
              <v:shape style="position:absolute;left:11361;top:-905;width:10;height:20" coordorigin="11361,-905" coordsize="10,20" path="m11361,-886l11371,-886,11371,-905,11361,-905,11361,-886xe" filled="true" fillcolor="#000000" stroked="false">
                <v:path arrowok="t"/>
                <v:fill type="solid"/>
              </v:shape>
            </v:group>
            <v:group style="position:absolute;left:11361;top:-886;width:10;height:20" coordorigin="11361,-886" coordsize="10,20">
              <v:shape style="position:absolute;left:11361;top:-886;width:10;height:20" coordorigin="11361,-886" coordsize="10,20" path="m11361,-867l11371,-867,11371,-886,11361,-886,11361,-867xe" filled="true" fillcolor="#000000" stroked="false">
                <v:path arrowok="t"/>
                <v:fill type="solid"/>
              </v:shape>
            </v:group>
            <v:group style="position:absolute;left:11361;top:-867;width:10;height:20" coordorigin="11361,-867" coordsize="10,20">
              <v:shape style="position:absolute;left:11361;top:-867;width:10;height:20" coordorigin="11361,-867" coordsize="10,20" path="m11361,-847l11371,-847,11371,-867,11361,-867,11361,-847xe" filled="true" fillcolor="#000000" stroked="false">
                <v:path arrowok="t"/>
                <v:fill type="solid"/>
              </v:shape>
            </v:group>
            <v:group style="position:absolute;left:11361;top:-847;width:10;height:20" coordorigin="11361,-847" coordsize="10,20">
              <v:shape style="position:absolute;left:11361;top:-847;width:10;height:20" coordorigin="11361,-847" coordsize="10,20" path="m11361,-828l11371,-828,11371,-847,11361,-847,11361,-828xe" filled="true" fillcolor="#000000" stroked="false">
                <v:path arrowok="t"/>
                <v:fill type="solid"/>
              </v:shape>
            </v:group>
            <v:group style="position:absolute;left:11361;top:-828;width:10;height:20" coordorigin="11361,-828" coordsize="10,20">
              <v:shape style="position:absolute;left:11361;top:-828;width:10;height:20" coordorigin="11361,-828" coordsize="10,20" path="m11361,-809l11371,-809,11371,-828,11361,-828,11361,-809xe" filled="true" fillcolor="#000000" stroked="false">
                <v:path arrowok="t"/>
                <v:fill type="solid"/>
              </v:shape>
            </v:group>
            <v:group style="position:absolute;left:11361;top:-809;width:10;height:20" coordorigin="11361,-809" coordsize="10,20">
              <v:shape style="position:absolute;left:11361;top:-809;width:10;height:20" coordorigin="11361,-809" coordsize="10,20" path="m11361,-790l11371,-790,11371,-809,11361,-809,11361,-790xe" filled="true" fillcolor="#000000" stroked="false">
                <v:path arrowok="t"/>
                <v:fill type="solid"/>
              </v:shape>
            </v:group>
            <v:group style="position:absolute;left:11361;top:-790;width:10;height:20" coordorigin="11361,-790" coordsize="10,20">
              <v:shape style="position:absolute;left:11361;top:-790;width:10;height:20" coordorigin="11361,-790" coordsize="10,20" path="m11361,-771l11371,-771,11371,-790,11361,-790,11361,-771xe" filled="true" fillcolor="#000000" stroked="false">
                <v:path arrowok="t"/>
                <v:fill type="solid"/>
              </v:shape>
            </v:group>
            <v:group style="position:absolute;left:11361;top:-771;width:10;height:20" coordorigin="11361,-771" coordsize="10,20">
              <v:shape style="position:absolute;left:11361;top:-771;width:10;height:20" coordorigin="11361,-771" coordsize="10,20" path="m11361,-751l11371,-751,11371,-771,11361,-771,11361,-751xe" filled="true" fillcolor="#000000" stroked="false">
                <v:path arrowok="t"/>
                <v:fill type="solid"/>
              </v:shape>
            </v:group>
            <v:group style="position:absolute;left:11361;top:-751;width:10;height:20" coordorigin="11361,-751" coordsize="10,20">
              <v:shape style="position:absolute;left:11361;top:-751;width:10;height:20" coordorigin="11361,-751" coordsize="10,20" path="m11361,-732l11371,-732,11371,-751,11361,-751,11361,-732xe" filled="true" fillcolor="#000000" stroked="false">
                <v:path arrowok="t"/>
                <v:fill type="solid"/>
              </v:shape>
            </v:group>
            <v:group style="position:absolute;left:11361;top:-732;width:10;height:20" coordorigin="11361,-732" coordsize="10,20">
              <v:shape style="position:absolute;left:11361;top:-732;width:10;height:20" coordorigin="11361,-732" coordsize="10,20" path="m11361,-713l11371,-713,11371,-732,11361,-732,11361,-713xe" filled="true" fillcolor="#000000" stroked="false">
                <v:path arrowok="t"/>
                <v:fill type="solid"/>
              </v:shape>
            </v:group>
            <v:group style="position:absolute;left:11361;top:-713;width:10;height:20" coordorigin="11361,-713" coordsize="10,20">
              <v:shape style="position:absolute;left:11361;top:-713;width:10;height:20" coordorigin="11361,-713" coordsize="10,20" path="m11361,-694l11371,-694,11371,-713,11361,-713,11361,-694xe" filled="true" fillcolor="#000000" stroked="false">
                <v:path arrowok="t"/>
                <v:fill type="solid"/>
              </v:shape>
            </v:group>
            <v:group style="position:absolute;left:11361;top:-694;width:10;height:20" coordorigin="11361,-694" coordsize="10,20">
              <v:shape style="position:absolute;left:11361;top:-694;width:10;height:20" coordorigin="11361,-694" coordsize="10,20" path="m11361,-675l11371,-675,11371,-694,11361,-694,11361,-675xe" filled="true" fillcolor="#000000" stroked="false">
                <v:path arrowok="t"/>
                <v:fill type="solid"/>
              </v:shape>
            </v:group>
            <v:group style="position:absolute;left:11361;top:-675;width:10;height:20" coordorigin="11361,-675" coordsize="10,20">
              <v:shape style="position:absolute;left:11361;top:-675;width:10;height:20" coordorigin="11361,-675" coordsize="10,20" path="m11361,-655l11371,-655,11371,-675,11361,-675,11361,-655xe" filled="true" fillcolor="#000000" stroked="false">
                <v:path arrowok="t"/>
                <v:fill type="solid"/>
              </v:shape>
            </v:group>
            <v:group style="position:absolute;left:11361;top:-655;width:10;height:20" coordorigin="11361,-655" coordsize="10,20">
              <v:shape style="position:absolute;left:11361;top:-655;width:10;height:20" coordorigin="11361,-655" coordsize="10,20" path="m11361,-636l11371,-636,11371,-655,11361,-655,11361,-636xe" filled="true" fillcolor="#000000" stroked="false">
                <v:path arrowok="t"/>
                <v:fill type="solid"/>
              </v:shape>
            </v:group>
            <v:group style="position:absolute;left:11361;top:-636;width:10;height:20" coordorigin="11361,-636" coordsize="10,20">
              <v:shape style="position:absolute;left:11361;top:-636;width:10;height:20" coordorigin="11361,-636" coordsize="10,20" path="m11361,-617l11371,-617,11371,-636,11361,-636,11361,-617xe" filled="true" fillcolor="#000000" stroked="false">
                <v:path arrowok="t"/>
                <v:fill type="solid"/>
              </v:shape>
            </v:group>
            <v:group style="position:absolute;left:11361;top:-617;width:10;height:20" coordorigin="11361,-617" coordsize="10,20">
              <v:shape style="position:absolute;left:11361;top:-617;width:10;height:20" coordorigin="11361,-617" coordsize="10,20" path="m11361,-598l11371,-598,11371,-617,11361,-617,11361,-598xe" filled="true" fillcolor="#000000" stroked="false">
                <v:path arrowok="t"/>
                <v:fill type="solid"/>
              </v:shape>
            </v:group>
            <v:group style="position:absolute;left:11361;top:-598;width:10;height:20" coordorigin="11361,-598" coordsize="10,20">
              <v:shape style="position:absolute;left:11361;top:-598;width:10;height:20" coordorigin="11361,-598" coordsize="10,20" path="m11361,-579l11371,-579,11371,-598,11361,-598,11361,-579xe" filled="true" fillcolor="#000000" stroked="false">
                <v:path arrowok="t"/>
                <v:fill type="solid"/>
              </v:shape>
            </v:group>
            <v:group style="position:absolute;left:11361;top:-579;width:10;height:20" coordorigin="11361,-579" coordsize="10,20">
              <v:shape style="position:absolute;left:11361;top:-579;width:10;height:20" coordorigin="11361,-579" coordsize="10,20" path="m11361,-559l11371,-559,11371,-579,11361,-579,11361,-559xe" filled="true" fillcolor="#000000" stroked="false">
                <v:path arrowok="t"/>
                <v:fill type="solid"/>
              </v:shape>
            </v:group>
            <v:group style="position:absolute;left:11361;top:-559;width:10;height:20" coordorigin="11361,-559" coordsize="10,20">
              <v:shape style="position:absolute;left:11361;top:-559;width:10;height:20" coordorigin="11361,-559" coordsize="10,20" path="m11361,-540l11371,-540,11371,-559,11361,-559,11361,-540xe" filled="true" fillcolor="#000000" stroked="false">
                <v:path arrowok="t"/>
                <v:fill type="solid"/>
              </v:shape>
            </v:group>
            <v:group style="position:absolute;left:11361;top:-540;width:10;height:20" coordorigin="11361,-540" coordsize="10,20">
              <v:shape style="position:absolute;left:11361;top:-540;width:10;height:20" coordorigin="11361,-540" coordsize="10,20" path="m11361,-521l11371,-521,11371,-540,11361,-540,11361,-521xe" filled="true" fillcolor="#000000" stroked="false">
                <v:path arrowok="t"/>
                <v:fill type="solid"/>
              </v:shape>
            </v:group>
            <v:group style="position:absolute;left:11361;top:-521;width:10;height:20" coordorigin="11361,-521" coordsize="10,20">
              <v:shape style="position:absolute;left:11361;top:-521;width:10;height:20" coordorigin="11361,-521" coordsize="10,20" path="m11361,-502l11371,-502,11371,-521,11361,-521,11361,-502xe" filled="true" fillcolor="#000000" stroked="false">
                <v:path arrowok="t"/>
                <v:fill type="solid"/>
              </v:shape>
            </v:group>
            <v:group style="position:absolute;left:11361;top:-502;width:10;height:20" coordorigin="11361,-502" coordsize="10,20">
              <v:shape style="position:absolute;left:11361;top:-502;width:10;height:20" coordorigin="11361,-502" coordsize="10,20" path="m11361,-483l11371,-483,11371,-502,11361,-502,11361,-483xe" filled="true" fillcolor="#000000" stroked="false">
                <v:path arrowok="t"/>
                <v:fill type="solid"/>
              </v:shape>
            </v:group>
            <v:group style="position:absolute;left:11361;top:-483;width:10;height:20" coordorigin="11361,-483" coordsize="10,20">
              <v:shape style="position:absolute;left:11361;top:-483;width:10;height:20" coordorigin="11361,-483" coordsize="10,20" path="m11361,-463l11371,-463,11371,-483,11361,-483,11361,-463xe" filled="true" fillcolor="#000000" stroked="false">
                <v:path arrowok="t"/>
                <v:fill type="solid"/>
              </v:shape>
            </v:group>
            <v:group style="position:absolute;left:11361;top:-463;width:10;height:20" coordorigin="11361,-463" coordsize="10,20">
              <v:shape style="position:absolute;left:11361;top:-463;width:10;height:20" coordorigin="11361,-463" coordsize="10,20" path="m11361,-444l11371,-444,11371,-463,11361,-463,11361,-444xe" filled="true" fillcolor="#000000" stroked="false">
                <v:path arrowok="t"/>
                <v:fill type="solid"/>
              </v:shape>
            </v:group>
            <v:group style="position:absolute;left:11361;top:-444;width:10;height:20" coordorigin="11361,-444" coordsize="10,20">
              <v:shape style="position:absolute;left:11361;top:-444;width:10;height:20" coordorigin="11361,-444" coordsize="10,20" path="m11361,-425l11371,-425,11371,-444,11361,-444,11361,-425xe" filled="true" fillcolor="#000000" stroked="false">
                <v:path arrowok="t"/>
                <v:fill type="solid"/>
              </v:shape>
            </v:group>
            <v:group style="position:absolute;left:11361;top:-425;width:10;height:20" coordorigin="11361,-425" coordsize="10,20">
              <v:shape style="position:absolute;left:11361;top:-425;width:10;height:20" coordorigin="11361,-425" coordsize="10,20" path="m11361,-406l11371,-406,11371,-425,11361,-425,11361,-406xe" filled="true" fillcolor="#000000" stroked="false">
                <v:path arrowok="t"/>
                <v:fill type="solid"/>
              </v:shape>
            </v:group>
            <v:group style="position:absolute;left:11361;top:-406;width:10;height:20" coordorigin="11361,-406" coordsize="10,20">
              <v:shape style="position:absolute;left:11361;top:-406;width:10;height:20" coordorigin="11361,-406" coordsize="10,20" path="m11361,-387l11371,-387,11371,-406,11361,-406,11361,-387xe" filled="true" fillcolor="#000000" stroked="false">
                <v:path arrowok="t"/>
                <v:fill type="solid"/>
              </v:shape>
            </v:group>
            <v:group style="position:absolute;left:11361;top:-387;width:10;height:20" coordorigin="11361,-387" coordsize="10,20">
              <v:shape style="position:absolute;left:11361;top:-387;width:10;height:20" coordorigin="11361,-387" coordsize="10,20" path="m11361,-367l11371,-367,11371,-387,11361,-387,11361,-367xe" filled="true" fillcolor="#000000" stroked="false">
                <v:path arrowok="t"/>
                <v:fill type="solid"/>
              </v:shape>
            </v:group>
            <v:group style="position:absolute;left:11361;top:-367;width:10;height:20" coordorigin="11361,-367" coordsize="10,20">
              <v:shape style="position:absolute;left:11361;top:-367;width:10;height:20" coordorigin="11361,-367" coordsize="10,20" path="m11361,-348l11371,-348,11371,-367,11361,-367,11361,-348xe" filled="true" fillcolor="#000000" stroked="false">
                <v:path arrowok="t"/>
                <v:fill type="solid"/>
              </v:shape>
            </v:group>
            <v:group style="position:absolute;left:11361;top:-348;width:10;height:20" coordorigin="11361,-348" coordsize="10,20">
              <v:shape style="position:absolute;left:11361;top:-348;width:10;height:20" coordorigin="11361,-348" coordsize="10,20" path="m11361,-329l11371,-329,11371,-348,11361,-348,11361,-329xe" filled="true" fillcolor="#000000" stroked="false">
                <v:path arrowok="t"/>
                <v:fill type="solid"/>
              </v:shape>
            </v:group>
            <v:group style="position:absolute;left:11361;top:-329;width:10;height:20" coordorigin="11361,-329" coordsize="10,20">
              <v:shape style="position:absolute;left:11361;top:-329;width:10;height:20" coordorigin="11361,-329" coordsize="10,20" path="m11361,-310l11371,-310,11371,-329,11361,-329,11361,-310xe" filled="true" fillcolor="#000000" stroked="false">
                <v:path arrowok="t"/>
                <v:fill type="solid"/>
              </v:shape>
            </v:group>
            <v:group style="position:absolute;left:11361;top:-310;width:10;height:20" coordorigin="11361,-310" coordsize="10,20">
              <v:shape style="position:absolute;left:11361;top:-310;width:10;height:20" coordorigin="11361,-310" coordsize="10,20" path="m11361,-291l11371,-291,11371,-310,11361,-310,11361,-291xe" filled="true" fillcolor="#000000" stroked="false">
                <v:path arrowok="t"/>
                <v:fill type="solid"/>
              </v:shape>
            </v:group>
            <v:group style="position:absolute;left:11361;top:-291;width:10;height:20" coordorigin="11361,-291" coordsize="10,20">
              <v:shape style="position:absolute;left:11361;top:-291;width:10;height:20" coordorigin="11361,-291" coordsize="10,20" path="m11361,-271l11371,-271,11371,-291,11361,-291,11361,-271xe" filled="true" fillcolor="#000000" stroked="false">
                <v:path arrowok="t"/>
                <v:fill type="solid"/>
              </v:shape>
            </v:group>
            <v:group style="position:absolute;left:11361;top:-271;width:10;height:20" coordorigin="11361,-271" coordsize="10,20">
              <v:shape style="position:absolute;left:11361;top:-271;width:10;height:20" coordorigin="11361,-271" coordsize="10,20" path="m11361,-252l11371,-252,11371,-271,11361,-271,11361,-252xe" filled="true" fillcolor="#000000" stroked="false">
                <v:path arrowok="t"/>
                <v:fill type="solid"/>
              </v:shape>
            </v:group>
            <v:group style="position:absolute;left:11361;top:-247;width:10;height:2" coordorigin="11361,-247" coordsize="10,2">
              <v:shape style="position:absolute;left:11361;top:-247;width:10;height:2" coordorigin="11361,-247" coordsize="10,0" path="m11361,-247l11371,-247e" filled="false" stroked="true" strokeweight=".47998pt" strokecolor="#000000">
                <v:path arrowok="t"/>
              </v:shape>
            </v:group>
            <v:group style="position:absolute;left:11361;top:-228;width:30;height:2" coordorigin="11361,-228" coordsize="30,2">
              <v:shape style="position:absolute;left:11361;top:-228;width:30;height:2" coordorigin="11361,-228" coordsize="30,0" path="m11361,-228l11391,-228e" filled="false" stroked="true" strokeweight="1.5pt" strokecolor="#000000">
                <v:path arrowok="t"/>
              </v:shape>
            </v:group>
            <v:group style="position:absolute;left:11391;top:-228;width:821;height:2" coordorigin="11391,-228" coordsize="821,2">
              <v:shape style="position:absolute;left:11391;top:-228;width:821;height:2" coordorigin="11391,-228" coordsize="821,0" path="m11391,-228l12212,-228e" filled="false" stroked="true" strokeweight="1.5pt" strokecolor="#000000">
                <v:path arrowok="t"/>
              </v:shape>
            </v:group>
            <v:group style="position:absolute;left:12212;top:-963;width:10;height:20" coordorigin="12212,-963" coordsize="10,20">
              <v:shape style="position:absolute;left:12212;top:-963;width:10;height:20" coordorigin="12212,-963" coordsize="10,20" path="m12212,-943l12222,-943,12222,-963,12212,-963,12212,-943xe" filled="true" fillcolor="#000000" stroked="false">
                <v:path arrowok="t"/>
                <v:fill type="solid"/>
              </v:shape>
            </v:group>
            <v:group style="position:absolute;left:12212;top:-943;width:10;height:20" coordorigin="12212,-943" coordsize="10,20">
              <v:shape style="position:absolute;left:12212;top:-943;width:10;height:20" coordorigin="12212,-943" coordsize="10,20" path="m12212,-924l12222,-924,12222,-943,12212,-943,12212,-924xe" filled="true" fillcolor="#000000" stroked="false">
                <v:path arrowok="t"/>
                <v:fill type="solid"/>
              </v:shape>
            </v:group>
            <v:group style="position:absolute;left:12212;top:-924;width:10;height:20" coordorigin="12212,-924" coordsize="10,20">
              <v:shape style="position:absolute;left:12212;top:-924;width:10;height:20" coordorigin="12212,-924" coordsize="10,20" path="m12212,-905l12222,-905,12222,-924,12212,-924,12212,-905xe" filled="true" fillcolor="#000000" stroked="false">
                <v:path arrowok="t"/>
                <v:fill type="solid"/>
              </v:shape>
            </v:group>
            <v:group style="position:absolute;left:12212;top:-905;width:10;height:20" coordorigin="12212,-905" coordsize="10,20">
              <v:shape style="position:absolute;left:12212;top:-905;width:10;height:20" coordorigin="12212,-905" coordsize="10,20" path="m12212,-886l12222,-886,12222,-905,12212,-905,12212,-886xe" filled="true" fillcolor="#000000" stroked="false">
                <v:path arrowok="t"/>
                <v:fill type="solid"/>
              </v:shape>
            </v:group>
            <v:group style="position:absolute;left:12212;top:-886;width:10;height:20" coordorigin="12212,-886" coordsize="10,20">
              <v:shape style="position:absolute;left:12212;top:-886;width:10;height:20" coordorigin="12212,-886" coordsize="10,20" path="m12212,-867l12222,-867,12222,-886,12212,-886,12212,-867xe" filled="true" fillcolor="#000000" stroked="false">
                <v:path arrowok="t"/>
                <v:fill type="solid"/>
              </v:shape>
            </v:group>
            <v:group style="position:absolute;left:12212;top:-867;width:10;height:20" coordorigin="12212,-867" coordsize="10,20">
              <v:shape style="position:absolute;left:12212;top:-867;width:10;height:20" coordorigin="12212,-867" coordsize="10,20" path="m12212,-847l12222,-847,12222,-867,12212,-867,12212,-847xe" filled="true" fillcolor="#000000" stroked="false">
                <v:path arrowok="t"/>
                <v:fill type="solid"/>
              </v:shape>
            </v:group>
            <v:group style="position:absolute;left:12212;top:-847;width:10;height:20" coordorigin="12212,-847" coordsize="10,20">
              <v:shape style="position:absolute;left:12212;top:-847;width:10;height:20" coordorigin="12212,-847" coordsize="10,20" path="m12212,-828l12222,-828,12222,-847,12212,-847,12212,-828xe" filled="true" fillcolor="#000000" stroked="false">
                <v:path arrowok="t"/>
                <v:fill type="solid"/>
              </v:shape>
            </v:group>
            <v:group style="position:absolute;left:12212;top:-828;width:10;height:20" coordorigin="12212,-828" coordsize="10,20">
              <v:shape style="position:absolute;left:12212;top:-828;width:10;height:20" coordorigin="12212,-828" coordsize="10,20" path="m12212,-809l12222,-809,12222,-828,12212,-828,12212,-809xe" filled="true" fillcolor="#000000" stroked="false">
                <v:path arrowok="t"/>
                <v:fill type="solid"/>
              </v:shape>
            </v:group>
            <v:group style="position:absolute;left:12212;top:-809;width:10;height:20" coordorigin="12212,-809" coordsize="10,20">
              <v:shape style="position:absolute;left:12212;top:-809;width:10;height:20" coordorigin="12212,-809" coordsize="10,20" path="m12212,-790l12222,-790,12222,-809,12212,-809,12212,-790xe" filled="true" fillcolor="#000000" stroked="false">
                <v:path arrowok="t"/>
                <v:fill type="solid"/>
              </v:shape>
            </v:group>
            <v:group style="position:absolute;left:12212;top:-790;width:10;height:20" coordorigin="12212,-790" coordsize="10,20">
              <v:shape style="position:absolute;left:12212;top:-790;width:10;height:20" coordorigin="12212,-790" coordsize="10,20" path="m12212,-771l12222,-771,12222,-790,12212,-790,12212,-771xe" filled="true" fillcolor="#000000" stroked="false">
                <v:path arrowok="t"/>
                <v:fill type="solid"/>
              </v:shape>
            </v:group>
            <v:group style="position:absolute;left:12212;top:-771;width:10;height:20" coordorigin="12212,-771" coordsize="10,20">
              <v:shape style="position:absolute;left:12212;top:-771;width:10;height:20" coordorigin="12212,-771" coordsize="10,20" path="m12212,-751l12222,-751,12222,-771,12212,-771,12212,-751xe" filled="true" fillcolor="#000000" stroked="false">
                <v:path arrowok="t"/>
                <v:fill type="solid"/>
              </v:shape>
            </v:group>
            <v:group style="position:absolute;left:12212;top:-751;width:10;height:20" coordorigin="12212,-751" coordsize="10,20">
              <v:shape style="position:absolute;left:12212;top:-751;width:10;height:20" coordorigin="12212,-751" coordsize="10,20" path="m12212,-732l12222,-732,12222,-751,12212,-751,12212,-732xe" filled="true" fillcolor="#000000" stroked="false">
                <v:path arrowok="t"/>
                <v:fill type="solid"/>
              </v:shape>
            </v:group>
            <v:group style="position:absolute;left:12212;top:-732;width:10;height:20" coordorigin="12212,-732" coordsize="10,20">
              <v:shape style="position:absolute;left:12212;top:-732;width:10;height:20" coordorigin="12212,-732" coordsize="10,20" path="m12212,-713l12222,-713,12222,-732,12212,-732,12212,-713xe" filled="true" fillcolor="#000000" stroked="false">
                <v:path arrowok="t"/>
                <v:fill type="solid"/>
              </v:shape>
            </v:group>
            <v:group style="position:absolute;left:12212;top:-713;width:10;height:20" coordorigin="12212,-713" coordsize="10,20">
              <v:shape style="position:absolute;left:12212;top:-713;width:10;height:20" coordorigin="12212,-713" coordsize="10,20" path="m12212,-694l12222,-694,12222,-713,12212,-713,12212,-694xe" filled="true" fillcolor="#000000" stroked="false">
                <v:path arrowok="t"/>
                <v:fill type="solid"/>
              </v:shape>
            </v:group>
            <v:group style="position:absolute;left:12212;top:-694;width:10;height:20" coordorigin="12212,-694" coordsize="10,20">
              <v:shape style="position:absolute;left:12212;top:-694;width:10;height:20" coordorigin="12212,-694" coordsize="10,20" path="m12212,-675l12222,-675,12222,-694,12212,-694,12212,-675xe" filled="true" fillcolor="#000000" stroked="false">
                <v:path arrowok="t"/>
                <v:fill type="solid"/>
              </v:shape>
            </v:group>
            <v:group style="position:absolute;left:12212;top:-675;width:10;height:20" coordorigin="12212,-675" coordsize="10,20">
              <v:shape style="position:absolute;left:12212;top:-675;width:10;height:20" coordorigin="12212,-675" coordsize="10,20" path="m12212,-655l12222,-655,12222,-675,12212,-675,12212,-655xe" filled="true" fillcolor="#000000" stroked="false">
                <v:path arrowok="t"/>
                <v:fill type="solid"/>
              </v:shape>
            </v:group>
            <v:group style="position:absolute;left:12212;top:-655;width:10;height:20" coordorigin="12212,-655" coordsize="10,20">
              <v:shape style="position:absolute;left:12212;top:-655;width:10;height:20" coordorigin="12212,-655" coordsize="10,20" path="m12212,-636l12222,-636,12222,-655,12212,-655,12212,-636xe" filled="true" fillcolor="#000000" stroked="false">
                <v:path arrowok="t"/>
                <v:fill type="solid"/>
              </v:shape>
            </v:group>
            <v:group style="position:absolute;left:12212;top:-636;width:10;height:20" coordorigin="12212,-636" coordsize="10,20">
              <v:shape style="position:absolute;left:12212;top:-636;width:10;height:20" coordorigin="12212,-636" coordsize="10,20" path="m12212,-617l12222,-617,12222,-636,12212,-636,12212,-617xe" filled="true" fillcolor="#000000" stroked="false">
                <v:path arrowok="t"/>
                <v:fill type="solid"/>
              </v:shape>
            </v:group>
            <v:group style="position:absolute;left:12212;top:-617;width:10;height:20" coordorigin="12212,-617" coordsize="10,20">
              <v:shape style="position:absolute;left:12212;top:-617;width:10;height:20" coordorigin="12212,-617" coordsize="10,20" path="m12212,-598l12222,-598,12222,-617,12212,-617,12212,-598xe" filled="true" fillcolor="#000000" stroked="false">
                <v:path arrowok="t"/>
                <v:fill type="solid"/>
              </v:shape>
            </v:group>
            <v:group style="position:absolute;left:12212;top:-598;width:10;height:20" coordorigin="12212,-598" coordsize="10,20">
              <v:shape style="position:absolute;left:12212;top:-598;width:10;height:20" coordorigin="12212,-598" coordsize="10,20" path="m12212,-579l12222,-579,12222,-598,12212,-598,12212,-579xe" filled="true" fillcolor="#000000" stroked="false">
                <v:path arrowok="t"/>
                <v:fill type="solid"/>
              </v:shape>
            </v:group>
            <v:group style="position:absolute;left:12212;top:-579;width:10;height:20" coordorigin="12212,-579" coordsize="10,20">
              <v:shape style="position:absolute;left:12212;top:-579;width:10;height:20" coordorigin="12212,-579" coordsize="10,20" path="m12212,-559l12222,-559,12222,-579,12212,-579,12212,-559xe" filled="true" fillcolor="#000000" stroked="false">
                <v:path arrowok="t"/>
                <v:fill type="solid"/>
              </v:shape>
            </v:group>
            <v:group style="position:absolute;left:12212;top:-559;width:10;height:20" coordorigin="12212,-559" coordsize="10,20">
              <v:shape style="position:absolute;left:12212;top:-559;width:10;height:20" coordorigin="12212,-559" coordsize="10,20" path="m12212,-540l12222,-540,12222,-559,12212,-559,12212,-540xe" filled="true" fillcolor="#000000" stroked="false">
                <v:path arrowok="t"/>
                <v:fill type="solid"/>
              </v:shape>
            </v:group>
            <v:group style="position:absolute;left:12212;top:-540;width:10;height:20" coordorigin="12212,-540" coordsize="10,20">
              <v:shape style="position:absolute;left:12212;top:-540;width:10;height:20" coordorigin="12212,-540" coordsize="10,20" path="m12212,-521l12222,-521,12222,-540,12212,-540,12212,-521xe" filled="true" fillcolor="#000000" stroked="false">
                <v:path arrowok="t"/>
                <v:fill type="solid"/>
              </v:shape>
            </v:group>
            <v:group style="position:absolute;left:12212;top:-521;width:10;height:20" coordorigin="12212,-521" coordsize="10,20">
              <v:shape style="position:absolute;left:12212;top:-521;width:10;height:20" coordorigin="12212,-521" coordsize="10,20" path="m12212,-502l12222,-502,12222,-521,12212,-521,12212,-502xe" filled="true" fillcolor="#000000" stroked="false">
                <v:path arrowok="t"/>
                <v:fill type="solid"/>
              </v:shape>
            </v:group>
            <v:group style="position:absolute;left:12212;top:-502;width:10;height:20" coordorigin="12212,-502" coordsize="10,20">
              <v:shape style="position:absolute;left:12212;top:-502;width:10;height:20" coordorigin="12212,-502" coordsize="10,20" path="m12212,-483l12222,-483,12222,-502,12212,-502,12212,-483xe" filled="true" fillcolor="#000000" stroked="false">
                <v:path arrowok="t"/>
                <v:fill type="solid"/>
              </v:shape>
            </v:group>
            <v:group style="position:absolute;left:12212;top:-483;width:10;height:20" coordorigin="12212,-483" coordsize="10,20">
              <v:shape style="position:absolute;left:12212;top:-483;width:10;height:20" coordorigin="12212,-483" coordsize="10,20" path="m12212,-463l12222,-463,12222,-483,12212,-483,12212,-463xe" filled="true" fillcolor="#000000" stroked="false">
                <v:path arrowok="t"/>
                <v:fill type="solid"/>
              </v:shape>
            </v:group>
            <v:group style="position:absolute;left:12212;top:-463;width:10;height:20" coordorigin="12212,-463" coordsize="10,20">
              <v:shape style="position:absolute;left:12212;top:-463;width:10;height:20" coordorigin="12212,-463" coordsize="10,20" path="m12212,-444l12222,-444,12222,-463,12212,-463,12212,-444xe" filled="true" fillcolor="#000000" stroked="false">
                <v:path arrowok="t"/>
                <v:fill type="solid"/>
              </v:shape>
            </v:group>
            <v:group style="position:absolute;left:12212;top:-444;width:10;height:20" coordorigin="12212,-444" coordsize="10,20">
              <v:shape style="position:absolute;left:12212;top:-444;width:10;height:20" coordorigin="12212,-444" coordsize="10,20" path="m12212,-425l12222,-425,12222,-444,12212,-444,12212,-425xe" filled="true" fillcolor="#000000" stroked="false">
                <v:path arrowok="t"/>
                <v:fill type="solid"/>
              </v:shape>
            </v:group>
            <v:group style="position:absolute;left:12212;top:-425;width:10;height:20" coordorigin="12212,-425" coordsize="10,20">
              <v:shape style="position:absolute;left:12212;top:-425;width:10;height:20" coordorigin="12212,-425" coordsize="10,20" path="m12212,-406l12222,-406,12222,-425,12212,-425,12212,-406xe" filled="true" fillcolor="#000000" stroked="false">
                <v:path arrowok="t"/>
                <v:fill type="solid"/>
              </v:shape>
            </v:group>
            <v:group style="position:absolute;left:12212;top:-406;width:10;height:20" coordorigin="12212,-406" coordsize="10,20">
              <v:shape style="position:absolute;left:12212;top:-406;width:10;height:20" coordorigin="12212,-406" coordsize="10,20" path="m12212,-387l12222,-387,12222,-406,12212,-406,12212,-387xe" filled="true" fillcolor="#000000" stroked="false">
                <v:path arrowok="t"/>
                <v:fill type="solid"/>
              </v:shape>
            </v:group>
            <v:group style="position:absolute;left:12212;top:-387;width:10;height:20" coordorigin="12212,-387" coordsize="10,20">
              <v:shape style="position:absolute;left:12212;top:-387;width:10;height:20" coordorigin="12212,-387" coordsize="10,20" path="m12212,-367l12222,-367,12222,-387,12212,-387,12212,-367xe" filled="true" fillcolor="#000000" stroked="false">
                <v:path arrowok="t"/>
                <v:fill type="solid"/>
              </v:shape>
            </v:group>
            <v:group style="position:absolute;left:12212;top:-367;width:10;height:20" coordorigin="12212,-367" coordsize="10,20">
              <v:shape style="position:absolute;left:12212;top:-367;width:10;height:20" coordorigin="12212,-367" coordsize="10,20" path="m12212,-348l12222,-348,12222,-367,12212,-367,12212,-348xe" filled="true" fillcolor="#000000" stroked="false">
                <v:path arrowok="t"/>
                <v:fill type="solid"/>
              </v:shape>
            </v:group>
            <v:group style="position:absolute;left:12212;top:-348;width:10;height:20" coordorigin="12212,-348" coordsize="10,20">
              <v:shape style="position:absolute;left:12212;top:-348;width:10;height:20" coordorigin="12212,-348" coordsize="10,20" path="m12212,-329l12222,-329,12222,-348,12212,-348,12212,-329xe" filled="true" fillcolor="#000000" stroked="false">
                <v:path arrowok="t"/>
                <v:fill type="solid"/>
              </v:shape>
            </v:group>
            <v:group style="position:absolute;left:12212;top:-329;width:10;height:20" coordorigin="12212,-329" coordsize="10,20">
              <v:shape style="position:absolute;left:12212;top:-329;width:10;height:20" coordorigin="12212,-329" coordsize="10,20" path="m12212,-310l12222,-310,12222,-329,12212,-329,12212,-310xe" filled="true" fillcolor="#000000" stroked="false">
                <v:path arrowok="t"/>
                <v:fill type="solid"/>
              </v:shape>
            </v:group>
            <v:group style="position:absolute;left:12212;top:-310;width:10;height:20" coordorigin="12212,-310" coordsize="10,20">
              <v:shape style="position:absolute;left:12212;top:-310;width:10;height:20" coordorigin="12212,-310" coordsize="10,20" path="m12212,-291l12222,-291,12222,-310,12212,-310,12212,-291xe" filled="true" fillcolor="#000000" stroked="false">
                <v:path arrowok="t"/>
                <v:fill type="solid"/>
              </v:shape>
            </v:group>
            <v:group style="position:absolute;left:12212;top:-291;width:10;height:20" coordorigin="12212,-291" coordsize="10,20">
              <v:shape style="position:absolute;left:12212;top:-291;width:10;height:20" coordorigin="12212,-291" coordsize="10,20" path="m12212,-271l12222,-271,12222,-291,12212,-291,12212,-271xe" filled="true" fillcolor="#000000" stroked="false">
                <v:path arrowok="t"/>
                <v:fill type="solid"/>
              </v:shape>
            </v:group>
            <v:group style="position:absolute;left:12212;top:-271;width:10;height:20" coordorigin="12212,-271" coordsize="10,20">
              <v:shape style="position:absolute;left:12212;top:-271;width:10;height:20" coordorigin="12212,-271" coordsize="10,20" path="m12212,-252l12222,-252,12222,-271,12212,-271,12212,-252xe" filled="true" fillcolor="#000000" stroked="false">
                <v:path arrowok="t"/>
                <v:fill type="solid"/>
              </v:shape>
            </v:group>
            <v:group style="position:absolute;left:12212;top:-247;width:10;height:2" coordorigin="12212,-247" coordsize="10,2">
              <v:shape style="position:absolute;left:12212;top:-247;width:10;height:2" coordorigin="12212,-247" coordsize="10,0" path="m12212,-247l12222,-247e" filled="false" stroked="true" strokeweight=".47998pt" strokecolor="#000000">
                <v:path arrowok="t"/>
              </v:shape>
            </v:group>
            <v:group style="position:absolute;left:12212;top:-228;width:30;height:2" coordorigin="12212,-228" coordsize="30,2">
              <v:shape style="position:absolute;left:12212;top:-228;width:30;height:2" coordorigin="12212,-228" coordsize="30,0" path="m12212,-228l12242,-228e" filled="false" stroked="true" strokeweight="1.5pt" strokecolor="#000000">
                <v:path arrowok="t"/>
              </v:shape>
            </v:group>
            <v:group style="position:absolute;left:12242;top:-228;width:1377;height:2" coordorigin="12242,-228" coordsize="1377,2">
              <v:shape style="position:absolute;left:12242;top:-228;width:1377;height:2" coordorigin="12242,-228" coordsize="1377,0" path="m12242,-228l13618,-228e" filled="false" stroked="true" strokeweight="1.5pt" strokecolor="#000000">
                <v:path arrowok="t"/>
              </v:shape>
            </v:group>
            <v:group style="position:absolute;left:13618;top:-963;width:10;height:20" coordorigin="13618,-963" coordsize="10,20">
              <v:shape style="position:absolute;left:13618;top:-963;width:10;height:20" coordorigin="13618,-963" coordsize="10,20" path="m13618,-943l13628,-943,13628,-963,13618,-963,13618,-943xe" filled="true" fillcolor="#000000" stroked="false">
                <v:path arrowok="t"/>
                <v:fill type="solid"/>
              </v:shape>
            </v:group>
            <v:group style="position:absolute;left:13618;top:-943;width:10;height:20" coordorigin="13618,-943" coordsize="10,20">
              <v:shape style="position:absolute;left:13618;top:-943;width:10;height:20" coordorigin="13618,-943" coordsize="10,20" path="m13618,-924l13628,-924,13628,-943,13618,-943,13618,-924xe" filled="true" fillcolor="#000000" stroked="false">
                <v:path arrowok="t"/>
                <v:fill type="solid"/>
              </v:shape>
            </v:group>
            <v:group style="position:absolute;left:13618;top:-924;width:10;height:20" coordorigin="13618,-924" coordsize="10,20">
              <v:shape style="position:absolute;left:13618;top:-924;width:10;height:20" coordorigin="13618,-924" coordsize="10,20" path="m13618,-905l13628,-905,13628,-924,13618,-924,13618,-905xe" filled="true" fillcolor="#000000" stroked="false">
                <v:path arrowok="t"/>
                <v:fill type="solid"/>
              </v:shape>
            </v:group>
            <v:group style="position:absolute;left:13618;top:-905;width:10;height:20" coordorigin="13618,-905" coordsize="10,20">
              <v:shape style="position:absolute;left:13618;top:-905;width:10;height:20" coordorigin="13618,-905" coordsize="10,20" path="m13618,-886l13628,-886,13628,-905,13618,-905,13618,-886xe" filled="true" fillcolor="#000000" stroked="false">
                <v:path arrowok="t"/>
                <v:fill type="solid"/>
              </v:shape>
            </v:group>
            <v:group style="position:absolute;left:13618;top:-886;width:10;height:20" coordorigin="13618,-886" coordsize="10,20">
              <v:shape style="position:absolute;left:13618;top:-886;width:10;height:20" coordorigin="13618,-886" coordsize="10,20" path="m13618,-867l13628,-867,13628,-886,13618,-886,13618,-867xe" filled="true" fillcolor="#000000" stroked="false">
                <v:path arrowok="t"/>
                <v:fill type="solid"/>
              </v:shape>
            </v:group>
            <v:group style="position:absolute;left:13618;top:-867;width:10;height:20" coordorigin="13618,-867" coordsize="10,20">
              <v:shape style="position:absolute;left:13618;top:-867;width:10;height:20" coordorigin="13618,-867" coordsize="10,20" path="m13618,-847l13628,-847,13628,-867,13618,-867,13618,-847xe" filled="true" fillcolor="#000000" stroked="false">
                <v:path arrowok="t"/>
                <v:fill type="solid"/>
              </v:shape>
            </v:group>
            <v:group style="position:absolute;left:13618;top:-847;width:10;height:20" coordorigin="13618,-847" coordsize="10,20">
              <v:shape style="position:absolute;left:13618;top:-847;width:10;height:20" coordorigin="13618,-847" coordsize="10,20" path="m13618,-828l13628,-828,13628,-847,13618,-847,13618,-828xe" filled="true" fillcolor="#000000" stroked="false">
                <v:path arrowok="t"/>
                <v:fill type="solid"/>
              </v:shape>
            </v:group>
            <v:group style="position:absolute;left:13618;top:-828;width:10;height:20" coordorigin="13618,-828" coordsize="10,20">
              <v:shape style="position:absolute;left:13618;top:-828;width:10;height:20" coordorigin="13618,-828" coordsize="10,20" path="m13618,-809l13628,-809,13628,-828,13618,-828,13618,-809xe" filled="true" fillcolor="#000000" stroked="false">
                <v:path arrowok="t"/>
                <v:fill type="solid"/>
              </v:shape>
            </v:group>
            <v:group style="position:absolute;left:13618;top:-809;width:10;height:20" coordorigin="13618,-809" coordsize="10,20">
              <v:shape style="position:absolute;left:13618;top:-809;width:10;height:20" coordorigin="13618,-809" coordsize="10,20" path="m13618,-790l13628,-790,13628,-809,13618,-809,13618,-790xe" filled="true" fillcolor="#000000" stroked="false">
                <v:path arrowok="t"/>
                <v:fill type="solid"/>
              </v:shape>
            </v:group>
            <v:group style="position:absolute;left:13618;top:-790;width:10;height:20" coordorigin="13618,-790" coordsize="10,20">
              <v:shape style="position:absolute;left:13618;top:-790;width:10;height:20" coordorigin="13618,-790" coordsize="10,20" path="m13618,-771l13628,-771,13628,-790,13618,-790,13618,-771xe" filled="true" fillcolor="#000000" stroked="false">
                <v:path arrowok="t"/>
                <v:fill type="solid"/>
              </v:shape>
            </v:group>
            <v:group style="position:absolute;left:13618;top:-771;width:10;height:20" coordorigin="13618,-771" coordsize="10,20">
              <v:shape style="position:absolute;left:13618;top:-771;width:10;height:20" coordorigin="13618,-771" coordsize="10,20" path="m13618,-751l13628,-751,13628,-771,13618,-771,13618,-751xe" filled="true" fillcolor="#000000" stroked="false">
                <v:path arrowok="t"/>
                <v:fill type="solid"/>
              </v:shape>
            </v:group>
            <v:group style="position:absolute;left:13618;top:-751;width:10;height:20" coordorigin="13618,-751" coordsize="10,20">
              <v:shape style="position:absolute;left:13618;top:-751;width:10;height:20" coordorigin="13618,-751" coordsize="10,20" path="m13618,-732l13628,-732,13628,-751,13618,-751,13618,-732xe" filled="true" fillcolor="#000000" stroked="false">
                <v:path arrowok="t"/>
                <v:fill type="solid"/>
              </v:shape>
            </v:group>
            <v:group style="position:absolute;left:13618;top:-732;width:10;height:20" coordorigin="13618,-732" coordsize="10,20">
              <v:shape style="position:absolute;left:13618;top:-732;width:10;height:20" coordorigin="13618,-732" coordsize="10,20" path="m13618,-713l13628,-713,13628,-732,13618,-732,13618,-713xe" filled="true" fillcolor="#000000" stroked="false">
                <v:path arrowok="t"/>
                <v:fill type="solid"/>
              </v:shape>
            </v:group>
            <v:group style="position:absolute;left:13618;top:-713;width:10;height:20" coordorigin="13618,-713" coordsize="10,20">
              <v:shape style="position:absolute;left:13618;top:-713;width:10;height:20" coordorigin="13618,-713" coordsize="10,20" path="m13618,-694l13628,-694,13628,-713,13618,-713,13618,-694xe" filled="true" fillcolor="#000000" stroked="false">
                <v:path arrowok="t"/>
                <v:fill type="solid"/>
              </v:shape>
            </v:group>
            <v:group style="position:absolute;left:13618;top:-694;width:10;height:20" coordorigin="13618,-694" coordsize="10,20">
              <v:shape style="position:absolute;left:13618;top:-694;width:10;height:20" coordorigin="13618,-694" coordsize="10,20" path="m13618,-675l13628,-675,13628,-694,13618,-694,13618,-675xe" filled="true" fillcolor="#000000" stroked="false">
                <v:path arrowok="t"/>
                <v:fill type="solid"/>
              </v:shape>
            </v:group>
            <v:group style="position:absolute;left:13618;top:-675;width:10;height:20" coordorigin="13618,-675" coordsize="10,20">
              <v:shape style="position:absolute;left:13618;top:-675;width:10;height:20" coordorigin="13618,-675" coordsize="10,20" path="m13618,-655l13628,-655,13628,-675,13618,-675,13618,-655xe" filled="true" fillcolor="#000000" stroked="false">
                <v:path arrowok="t"/>
                <v:fill type="solid"/>
              </v:shape>
            </v:group>
            <v:group style="position:absolute;left:13618;top:-655;width:10;height:20" coordorigin="13618,-655" coordsize="10,20">
              <v:shape style="position:absolute;left:13618;top:-655;width:10;height:20" coordorigin="13618,-655" coordsize="10,20" path="m13618,-636l13628,-636,13628,-655,13618,-655,13618,-636xe" filled="true" fillcolor="#000000" stroked="false">
                <v:path arrowok="t"/>
                <v:fill type="solid"/>
              </v:shape>
            </v:group>
            <v:group style="position:absolute;left:13618;top:-636;width:10;height:20" coordorigin="13618,-636" coordsize="10,20">
              <v:shape style="position:absolute;left:13618;top:-636;width:10;height:20" coordorigin="13618,-636" coordsize="10,20" path="m13618,-617l13628,-617,13628,-636,13618,-636,13618,-617xe" filled="true" fillcolor="#000000" stroked="false">
                <v:path arrowok="t"/>
                <v:fill type="solid"/>
              </v:shape>
            </v:group>
            <v:group style="position:absolute;left:13618;top:-617;width:10;height:20" coordorigin="13618,-617" coordsize="10,20">
              <v:shape style="position:absolute;left:13618;top:-617;width:10;height:20" coordorigin="13618,-617" coordsize="10,20" path="m13618,-598l13628,-598,13628,-617,13618,-617,13618,-598xe" filled="true" fillcolor="#000000" stroked="false">
                <v:path arrowok="t"/>
                <v:fill type="solid"/>
              </v:shape>
            </v:group>
            <v:group style="position:absolute;left:13618;top:-598;width:10;height:20" coordorigin="13618,-598" coordsize="10,20">
              <v:shape style="position:absolute;left:13618;top:-598;width:10;height:20" coordorigin="13618,-598" coordsize="10,20" path="m13618,-579l13628,-579,13628,-598,13618,-598,13618,-579xe" filled="true" fillcolor="#000000" stroked="false">
                <v:path arrowok="t"/>
                <v:fill type="solid"/>
              </v:shape>
            </v:group>
            <v:group style="position:absolute;left:13618;top:-579;width:10;height:20" coordorigin="13618,-579" coordsize="10,20">
              <v:shape style="position:absolute;left:13618;top:-579;width:10;height:20" coordorigin="13618,-579" coordsize="10,20" path="m13618,-559l13628,-559,13628,-579,13618,-579,13618,-559xe" filled="true" fillcolor="#000000" stroked="false">
                <v:path arrowok="t"/>
                <v:fill type="solid"/>
              </v:shape>
            </v:group>
            <v:group style="position:absolute;left:13618;top:-559;width:10;height:20" coordorigin="13618,-559" coordsize="10,20">
              <v:shape style="position:absolute;left:13618;top:-559;width:10;height:20" coordorigin="13618,-559" coordsize="10,20" path="m13618,-540l13628,-540,13628,-559,13618,-559,13618,-540xe" filled="true" fillcolor="#000000" stroked="false">
                <v:path arrowok="t"/>
                <v:fill type="solid"/>
              </v:shape>
            </v:group>
            <v:group style="position:absolute;left:13618;top:-540;width:10;height:20" coordorigin="13618,-540" coordsize="10,20">
              <v:shape style="position:absolute;left:13618;top:-540;width:10;height:20" coordorigin="13618,-540" coordsize="10,20" path="m13618,-521l13628,-521,13628,-540,13618,-540,13618,-521xe" filled="true" fillcolor="#000000" stroked="false">
                <v:path arrowok="t"/>
                <v:fill type="solid"/>
              </v:shape>
            </v:group>
            <v:group style="position:absolute;left:13618;top:-521;width:10;height:20" coordorigin="13618,-521" coordsize="10,20">
              <v:shape style="position:absolute;left:13618;top:-521;width:10;height:20" coordorigin="13618,-521" coordsize="10,20" path="m13618,-502l13628,-502,13628,-521,13618,-521,13618,-502xe" filled="true" fillcolor="#000000" stroked="false">
                <v:path arrowok="t"/>
                <v:fill type="solid"/>
              </v:shape>
            </v:group>
            <v:group style="position:absolute;left:13618;top:-502;width:10;height:20" coordorigin="13618,-502" coordsize="10,20">
              <v:shape style="position:absolute;left:13618;top:-502;width:10;height:20" coordorigin="13618,-502" coordsize="10,20" path="m13618,-483l13628,-483,13628,-502,13618,-502,13618,-483xe" filled="true" fillcolor="#000000" stroked="false">
                <v:path arrowok="t"/>
                <v:fill type="solid"/>
              </v:shape>
            </v:group>
            <v:group style="position:absolute;left:13618;top:-483;width:10;height:20" coordorigin="13618,-483" coordsize="10,20">
              <v:shape style="position:absolute;left:13618;top:-483;width:10;height:20" coordorigin="13618,-483" coordsize="10,20" path="m13618,-463l13628,-463,13628,-483,13618,-483,13618,-463xe" filled="true" fillcolor="#000000" stroked="false">
                <v:path arrowok="t"/>
                <v:fill type="solid"/>
              </v:shape>
            </v:group>
            <v:group style="position:absolute;left:13618;top:-463;width:10;height:20" coordorigin="13618,-463" coordsize="10,20">
              <v:shape style="position:absolute;left:13618;top:-463;width:10;height:20" coordorigin="13618,-463" coordsize="10,20" path="m13618,-444l13628,-444,13628,-463,13618,-463,13618,-444xe" filled="true" fillcolor="#000000" stroked="false">
                <v:path arrowok="t"/>
                <v:fill type="solid"/>
              </v:shape>
            </v:group>
            <v:group style="position:absolute;left:13618;top:-444;width:10;height:20" coordorigin="13618,-444" coordsize="10,20">
              <v:shape style="position:absolute;left:13618;top:-444;width:10;height:20" coordorigin="13618,-444" coordsize="10,20" path="m13618,-425l13628,-425,13628,-444,13618,-444,13618,-425xe" filled="true" fillcolor="#000000" stroked="false">
                <v:path arrowok="t"/>
                <v:fill type="solid"/>
              </v:shape>
            </v:group>
            <v:group style="position:absolute;left:13618;top:-425;width:10;height:20" coordorigin="13618,-425" coordsize="10,20">
              <v:shape style="position:absolute;left:13618;top:-425;width:10;height:20" coordorigin="13618,-425" coordsize="10,20" path="m13618,-406l13628,-406,13628,-425,13618,-425,13618,-406xe" filled="true" fillcolor="#000000" stroked="false">
                <v:path arrowok="t"/>
                <v:fill type="solid"/>
              </v:shape>
            </v:group>
            <v:group style="position:absolute;left:13618;top:-406;width:10;height:20" coordorigin="13618,-406" coordsize="10,20">
              <v:shape style="position:absolute;left:13618;top:-406;width:10;height:20" coordorigin="13618,-406" coordsize="10,20" path="m13618,-387l13628,-387,13628,-406,13618,-406,13618,-387xe" filled="true" fillcolor="#000000" stroked="false">
                <v:path arrowok="t"/>
                <v:fill type="solid"/>
              </v:shape>
            </v:group>
            <v:group style="position:absolute;left:13618;top:-387;width:10;height:20" coordorigin="13618,-387" coordsize="10,20">
              <v:shape style="position:absolute;left:13618;top:-387;width:10;height:20" coordorigin="13618,-387" coordsize="10,20" path="m13618,-367l13628,-367,13628,-387,13618,-387,13618,-367xe" filled="true" fillcolor="#000000" stroked="false">
                <v:path arrowok="t"/>
                <v:fill type="solid"/>
              </v:shape>
            </v:group>
            <v:group style="position:absolute;left:13618;top:-367;width:10;height:20" coordorigin="13618,-367" coordsize="10,20">
              <v:shape style="position:absolute;left:13618;top:-367;width:10;height:20" coordorigin="13618,-367" coordsize="10,20" path="m13618,-348l13628,-348,13628,-367,13618,-367,13618,-348xe" filled="true" fillcolor="#000000" stroked="false">
                <v:path arrowok="t"/>
                <v:fill type="solid"/>
              </v:shape>
            </v:group>
            <v:group style="position:absolute;left:13618;top:-348;width:10;height:20" coordorigin="13618,-348" coordsize="10,20">
              <v:shape style="position:absolute;left:13618;top:-348;width:10;height:20" coordorigin="13618,-348" coordsize="10,20" path="m13618,-329l13628,-329,13628,-348,13618,-348,13618,-329xe" filled="true" fillcolor="#000000" stroked="false">
                <v:path arrowok="t"/>
                <v:fill type="solid"/>
              </v:shape>
            </v:group>
            <v:group style="position:absolute;left:13618;top:-329;width:10;height:20" coordorigin="13618,-329" coordsize="10,20">
              <v:shape style="position:absolute;left:13618;top:-329;width:10;height:20" coordorigin="13618,-329" coordsize="10,20" path="m13618,-310l13628,-310,13628,-329,13618,-329,13618,-310xe" filled="true" fillcolor="#000000" stroked="false">
                <v:path arrowok="t"/>
                <v:fill type="solid"/>
              </v:shape>
            </v:group>
            <v:group style="position:absolute;left:13618;top:-310;width:10;height:20" coordorigin="13618,-310" coordsize="10,20">
              <v:shape style="position:absolute;left:13618;top:-310;width:10;height:20" coordorigin="13618,-310" coordsize="10,20" path="m13618,-291l13628,-291,13628,-310,13618,-310,13618,-291xe" filled="true" fillcolor="#000000" stroked="false">
                <v:path arrowok="t"/>
                <v:fill type="solid"/>
              </v:shape>
            </v:group>
            <v:group style="position:absolute;left:13618;top:-291;width:10;height:20" coordorigin="13618,-291" coordsize="10,20">
              <v:shape style="position:absolute;left:13618;top:-291;width:10;height:20" coordorigin="13618,-291" coordsize="10,20" path="m13618,-271l13628,-271,13628,-291,13618,-291,13618,-271xe" filled="true" fillcolor="#000000" stroked="false">
                <v:path arrowok="t"/>
                <v:fill type="solid"/>
              </v:shape>
            </v:group>
            <v:group style="position:absolute;left:13618;top:-271;width:10;height:20" coordorigin="13618,-271" coordsize="10,20">
              <v:shape style="position:absolute;left:13618;top:-271;width:10;height:20" coordorigin="13618,-271" coordsize="10,20" path="m13618,-252l13628,-252,13628,-271,13618,-271,13618,-252xe" filled="true" fillcolor="#000000" stroked="false">
                <v:path arrowok="t"/>
                <v:fill type="solid"/>
              </v:shape>
            </v:group>
            <v:group style="position:absolute;left:13618;top:-247;width:10;height:2" coordorigin="13618,-247" coordsize="10,2">
              <v:shape style="position:absolute;left:13618;top:-247;width:10;height:2" coordorigin="13618,-247" coordsize="10,0" path="m13618,-247l13628,-247e" filled="false" stroked="true" strokeweight=".47998pt" strokecolor="#000000">
                <v:path arrowok="t"/>
              </v:shape>
            </v:group>
            <v:group style="position:absolute;left:13618;top:-228;width:30;height:2" coordorigin="13618,-228" coordsize="30,2">
              <v:shape style="position:absolute;left:13618;top:-228;width:30;height:2" coordorigin="13618,-228" coordsize="30,0" path="m13618,-228l13648,-228e" filled="false" stroked="true" strokeweight="1.5pt" strokecolor="#000000">
                <v:path arrowok="t"/>
              </v:shape>
            </v:group>
            <v:group style="position:absolute;left:13648;top:-228;width:600;height:2" coordorigin="13648,-228" coordsize="600,2">
              <v:shape style="position:absolute;left:13648;top:-228;width:600;height:2" coordorigin="13648,-228" coordsize="600,0" path="m13648,-228l14248,-228e" filled="false" stroked="true" strokeweight="1.5pt" strokecolor="#000000">
                <v:path arrowok="t"/>
              </v:shape>
            </v:group>
            <v:group style="position:absolute;left:14248;top:-963;width:10;height:20" coordorigin="14248,-963" coordsize="10,20">
              <v:shape style="position:absolute;left:14248;top:-963;width:10;height:20" coordorigin="14248,-963" coordsize="10,20" path="m14248,-943l14257,-943,14257,-963,14248,-963,14248,-943xe" filled="true" fillcolor="#000000" stroked="false">
                <v:path arrowok="t"/>
                <v:fill type="solid"/>
              </v:shape>
            </v:group>
            <v:group style="position:absolute;left:14248;top:-943;width:10;height:20" coordorigin="14248,-943" coordsize="10,20">
              <v:shape style="position:absolute;left:14248;top:-943;width:10;height:20" coordorigin="14248,-943" coordsize="10,20" path="m14248,-924l14257,-924,14257,-943,14248,-943,14248,-924xe" filled="true" fillcolor="#000000" stroked="false">
                <v:path arrowok="t"/>
                <v:fill type="solid"/>
              </v:shape>
            </v:group>
            <v:group style="position:absolute;left:14248;top:-924;width:10;height:20" coordorigin="14248,-924" coordsize="10,20">
              <v:shape style="position:absolute;left:14248;top:-924;width:10;height:20" coordorigin="14248,-924" coordsize="10,20" path="m14248,-905l14257,-905,14257,-924,14248,-924,14248,-905xe" filled="true" fillcolor="#000000" stroked="false">
                <v:path arrowok="t"/>
                <v:fill type="solid"/>
              </v:shape>
            </v:group>
            <v:group style="position:absolute;left:14248;top:-905;width:10;height:20" coordorigin="14248,-905" coordsize="10,20">
              <v:shape style="position:absolute;left:14248;top:-905;width:10;height:20" coordorigin="14248,-905" coordsize="10,20" path="m14248,-886l14257,-886,14257,-905,14248,-905,14248,-886xe" filled="true" fillcolor="#000000" stroked="false">
                <v:path arrowok="t"/>
                <v:fill type="solid"/>
              </v:shape>
            </v:group>
            <v:group style="position:absolute;left:14248;top:-886;width:10;height:20" coordorigin="14248,-886" coordsize="10,20">
              <v:shape style="position:absolute;left:14248;top:-886;width:10;height:20" coordorigin="14248,-886" coordsize="10,20" path="m14248,-867l14257,-867,14257,-886,14248,-886,14248,-867xe" filled="true" fillcolor="#000000" stroked="false">
                <v:path arrowok="t"/>
                <v:fill type="solid"/>
              </v:shape>
            </v:group>
            <v:group style="position:absolute;left:14248;top:-867;width:10;height:20" coordorigin="14248,-867" coordsize="10,20">
              <v:shape style="position:absolute;left:14248;top:-867;width:10;height:20" coordorigin="14248,-867" coordsize="10,20" path="m14248,-847l14257,-847,14257,-867,14248,-867,14248,-847xe" filled="true" fillcolor="#000000" stroked="false">
                <v:path arrowok="t"/>
                <v:fill type="solid"/>
              </v:shape>
            </v:group>
            <v:group style="position:absolute;left:14248;top:-847;width:10;height:20" coordorigin="14248,-847" coordsize="10,20">
              <v:shape style="position:absolute;left:14248;top:-847;width:10;height:20" coordorigin="14248,-847" coordsize="10,20" path="m14248,-828l14257,-828,14257,-847,14248,-847,14248,-828xe" filled="true" fillcolor="#000000" stroked="false">
                <v:path arrowok="t"/>
                <v:fill type="solid"/>
              </v:shape>
            </v:group>
            <v:group style="position:absolute;left:14248;top:-828;width:10;height:20" coordorigin="14248,-828" coordsize="10,20">
              <v:shape style="position:absolute;left:14248;top:-828;width:10;height:20" coordorigin="14248,-828" coordsize="10,20" path="m14248,-809l14257,-809,14257,-828,14248,-828,14248,-809xe" filled="true" fillcolor="#000000" stroked="false">
                <v:path arrowok="t"/>
                <v:fill type="solid"/>
              </v:shape>
            </v:group>
            <v:group style="position:absolute;left:14248;top:-809;width:10;height:20" coordorigin="14248,-809" coordsize="10,20">
              <v:shape style="position:absolute;left:14248;top:-809;width:10;height:20" coordorigin="14248,-809" coordsize="10,20" path="m14248,-790l14257,-790,14257,-809,14248,-809,14248,-790xe" filled="true" fillcolor="#000000" stroked="false">
                <v:path arrowok="t"/>
                <v:fill type="solid"/>
              </v:shape>
            </v:group>
            <v:group style="position:absolute;left:14248;top:-790;width:10;height:20" coordorigin="14248,-790" coordsize="10,20">
              <v:shape style="position:absolute;left:14248;top:-790;width:10;height:20" coordorigin="14248,-790" coordsize="10,20" path="m14248,-771l14257,-771,14257,-790,14248,-790,14248,-771xe" filled="true" fillcolor="#000000" stroked="false">
                <v:path arrowok="t"/>
                <v:fill type="solid"/>
              </v:shape>
            </v:group>
            <v:group style="position:absolute;left:14248;top:-771;width:10;height:20" coordorigin="14248,-771" coordsize="10,20">
              <v:shape style="position:absolute;left:14248;top:-771;width:10;height:20" coordorigin="14248,-771" coordsize="10,20" path="m14248,-751l14257,-751,14257,-771,14248,-771,14248,-751xe" filled="true" fillcolor="#000000" stroked="false">
                <v:path arrowok="t"/>
                <v:fill type="solid"/>
              </v:shape>
            </v:group>
            <v:group style="position:absolute;left:14248;top:-751;width:10;height:20" coordorigin="14248,-751" coordsize="10,20">
              <v:shape style="position:absolute;left:14248;top:-751;width:10;height:20" coordorigin="14248,-751" coordsize="10,20" path="m14248,-732l14257,-732,14257,-751,14248,-751,14248,-732xe" filled="true" fillcolor="#000000" stroked="false">
                <v:path arrowok="t"/>
                <v:fill type="solid"/>
              </v:shape>
            </v:group>
            <v:group style="position:absolute;left:14248;top:-732;width:10;height:20" coordorigin="14248,-732" coordsize="10,20">
              <v:shape style="position:absolute;left:14248;top:-732;width:10;height:20" coordorigin="14248,-732" coordsize="10,20" path="m14248,-713l14257,-713,14257,-732,14248,-732,14248,-713xe" filled="true" fillcolor="#000000" stroked="false">
                <v:path arrowok="t"/>
                <v:fill type="solid"/>
              </v:shape>
            </v:group>
            <v:group style="position:absolute;left:14248;top:-713;width:10;height:20" coordorigin="14248,-713" coordsize="10,20">
              <v:shape style="position:absolute;left:14248;top:-713;width:10;height:20" coordorigin="14248,-713" coordsize="10,20" path="m14248,-694l14257,-694,14257,-713,14248,-713,14248,-694xe" filled="true" fillcolor="#000000" stroked="false">
                <v:path arrowok="t"/>
                <v:fill type="solid"/>
              </v:shape>
            </v:group>
            <v:group style="position:absolute;left:14248;top:-694;width:10;height:20" coordorigin="14248,-694" coordsize="10,20">
              <v:shape style="position:absolute;left:14248;top:-694;width:10;height:20" coordorigin="14248,-694" coordsize="10,20" path="m14248,-675l14257,-675,14257,-694,14248,-694,14248,-675xe" filled="true" fillcolor="#000000" stroked="false">
                <v:path arrowok="t"/>
                <v:fill type="solid"/>
              </v:shape>
            </v:group>
            <v:group style="position:absolute;left:14248;top:-675;width:10;height:20" coordorigin="14248,-675" coordsize="10,20">
              <v:shape style="position:absolute;left:14248;top:-675;width:10;height:20" coordorigin="14248,-675" coordsize="10,20" path="m14248,-655l14257,-655,14257,-675,14248,-675,14248,-655xe" filled="true" fillcolor="#000000" stroked="false">
                <v:path arrowok="t"/>
                <v:fill type="solid"/>
              </v:shape>
            </v:group>
            <v:group style="position:absolute;left:14248;top:-655;width:10;height:20" coordorigin="14248,-655" coordsize="10,20">
              <v:shape style="position:absolute;left:14248;top:-655;width:10;height:20" coordorigin="14248,-655" coordsize="10,20" path="m14248,-636l14257,-636,14257,-655,14248,-655,14248,-636xe" filled="true" fillcolor="#000000" stroked="false">
                <v:path arrowok="t"/>
                <v:fill type="solid"/>
              </v:shape>
            </v:group>
            <v:group style="position:absolute;left:14248;top:-636;width:10;height:20" coordorigin="14248,-636" coordsize="10,20">
              <v:shape style="position:absolute;left:14248;top:-636;width:10;height:20" coordorigin="14248,-636" coordsize="10,20" path="m14248,-617l14257,-617,14257,-636,14248,-636,14248,-617xe" filled="true" fillcolor="#000000" stroked="false">
                <v:path arrowok="t"/>
                <v:fill type="solid"/>
              </v:shape>
            </v:group>
            <v:group style="position:absolute;left:14248;top:-617;width:10;height:20" coordorigin="14248,-617" coordsize="10,20">
              <v:shape style="position:absolute;left:14248;top:-617;width:10;height:20" coordorigin="14248,-617" coordsize="10,20" path="m14248,-598l14257,-598,14257,-617,14248,-617,14248,-598xe" filled="true" fillcolor="#000000" stroked="false">
                <v:path arrowok="t"/>
                <v:fill type="solid"/>
              </v:shape>
            </v:group>
            <v:group style="position:absolute;left:14248;top:-598;width:10;height:20" coordorigin="14248,-598" coordsize="10,20">
              <v:shape style="position:absolute;left:14248;top:-598;width:10;height:20" coordorigin="14248,-598" coordsize="10,20" path="m14248,-579l14257,-579,14257,-598,14248,-598,14248,-579xe" filled="true" fillcolor="#000000" stroked="false">
                <v:path arrowok="t"/>
                <v:fill type="solid"/>
              </v:shape>
            </v:group>
            <v:group style="position:absolute;left:14248;top:-579;width:10;height:20" coordorigin="14248,-579" coordsize="10,20">
              <v:shape style="position:absolute;left:14248;top:-579;width:10;height:20" coordorigin="14248,-579" coordsize="10,20" path="m14248,-559l14257,-559,14257,-579,14248,-579,14248,-559xe" filled="true" fillcolor="#000000" stroked="false">
                <v:path arrowok="t"/>
                <v:fill type="solid"/>
              </v:shape>
            </v:group>
            <v:group style="position:absolute;left:14248;top:-559;width:10;height:20" coordorigin="14248,-559" coordsize="10,20">
              <v:shape style="position:absolute;left:14248;top:-559;width:10;height:20" coordorigin="14248,-559" coordsize="10,20" path="m14248,-540l14257,-540,14257,-559,14248,-559,14248,-540xe" filled="true" fillcolor="#000000" stroked="false">
                <v:path arrowok="t"/>
                <v:fill type="solid"/>
              </v:shape>
            </v:group>
            <v:group style="position:absolute;left:14248;top:-540;width:10;height:20" coordorigin="14248,-540" coordsize="10,20">
              <v:shape style="position:absolute;left:14248;top:-540;width:10;height:20" coordorigin="14248,-540" coordsize="10,20" path="m14248,-521l14257,-521,14257,-540,14248,-540,14248,-521xe" filled="true" fillcolor="#000000" stroked="false">
                <v:path arrowok="t"/>
                <v:fill type="solid"/>
              </v:shape>
            </v:group>
            <v:group style="position:absolute;left:14248;top:-521;width:10;height:20" coordorigin="14248,-521" coordsize="10,20">
              <v:shape style="position:absolute;left:14248;top:-521;width:10;height:20" coordorigin="14248,-521" coordsize="10,20" path="m14248,-502l14257,-502,14257,-521,14248,-521,14248,-502xe" filled="true" fillcolor="#000000" stroked="false">
                <v:path arrowok="t"/>
                <v:fill type="solid"/>
              </v:shape>
            </v:group>
            <v:group style="position:absolute;left:14248;top:-502;width:10;height:20" coordorigin="14248,-502" coordsize="10,20">
              <v:shape style="position:absolute;left:14248;top:-502;width:10;height:20" coordorigin="14248,-502" coordsize="10,20" path="m14248,-483l14257,-483,14257,-502,14248,-502,14248,-483xe" filled="true" fillcolor="#000000" stroked="false">
                <v:path arrowok="t"/>
                <v:fill type="solid"/>
              </v:shape>
            </v:group>
            <v:group style="position:absolute;left:14248;top:-483;width:10;height:20" coordorigin="14248,-483" coordsize="10,20">
              <v:shape style="position:absolute;left:14248;top:-483;width:10;height:20" coordorigin="14248,-483" coordsize="10,20" path="m14248,-463l14257,-463,14257,-483,14248,-483,14248,-463xe" filled="true" fillcolor="#000000" stroked="false">
                <v:path arrowok="t"/>
                <v:fill type="solid"/>
              </v:shape>
            </v:group>
            <v:group style="position:absolute;left:14248;top:-463;width:10;height:20" coordorigin="14248,-463" coordsize="10,20">
              <v:shape style="position:absolute;left:14248;top:-463;width:10;height:20" coordorigin="14248,-463" coordsize="10,20" path="m14248,-444l14257,-444,14257,-463,14248,-463,14248,-444xe" filled="true" fillcolor="#000000" stroked="false">
                <v:path arrowok="t"/>
                <v:fill type="solid"/>
              </v:shape>
            </v:group>
            <v:group style="position:absolute;left:14248;top:-444;width:10;height:20" coordorigin="14248,-444" coordsize="10,20">
              <v:shape style="position:absolute;left:14248;top:-444;width:10;height:20" coordorigin="14248,-444" coordsize="10,20" path="m14248,-425l14257,-425,14257,-444,14248,-444,14248,-425xe" filled="true" fillcolor="#000000" stroked="false">
                <v:path arrowok="t"/>
                <v:fill type="solid"/>
              </v:shape>
            </v:group>
            <v:group style="position:absolute;left:14248;top:-425;width:10;height:20" coordorigin="14248,-425" coordsize="10,20">
              <v:shape style="position:absolute;left:14248;top:-425;width:10;height:20" coordorigin="14248,-425" coordsize="10,20" path="m14248,-406l14257,-406,14257,-425,14248,-425,14248,-406xe" filled="true" fillcolor="#000000" stroked="false">
                <v:path arrowok="t"/>
                <v:fill type="solid"/>
              </v:shape>
            </v:group>
            <v:group style="position:absolute;left:14248;top:-406;width:10;height:20" coordorigin="14248,-406" coordsize="10,20">
              <v:shape style="position:absolute;left:14248;top:-406;width:10;height:20" coordorigin="14248,-406" coordsize="10,20" path="m14248,-387l14257,-387,14257,-406,14248,-406,14248,-387xe" filled="true" fillcolor="#000000" stroked="false">
                <v:path arrowok="t"/>
                <v:fill type="solid"/>
              </v:shape>
            </v:group>
            <v:group style="position:absolute;left:14248;top:-387;width:10;height:20" coordorigin="14248,-387" coordsize="10,20">
              <v:shape style="position:absolute;left:14248;top:-387;width:10;height:20" coordorigin="14248,-387" coordsize="10,20" path="m14248,-367l14257,-367,14257,-387,14248,-387,14248,-367xe" filled="true" fillcolor="#000000" stroked="false">
                <v:path arrowok="t"/>
                <v:fill type="solid"/>
              </v:shape>
            </v:group>
            <v:group style="position:absolute;left:14248;top:-367;width:10;height:20" coordorigin="14248,-367" coordsize="10,20">
              <v:shape style="position:absolute;left:14248;top:-367;width:10;height:20" coordorigin="14248,-367" coordsize="10,20" path="m14248,-348l14257,-348,14257,-367,14248,-367,14248,-348xe" filled="true" fillcolor="#000000" stroked="false">
                <v:path arrowok="t"/>
                <v:fill type="solid"/>
              </v:shape>
            </v:group>
            <v:group style="position:absolute;left:14248;top:-348;width:10;height:20" coordorigin="14248,-348" coordsize="10,20">
              <v:shape style="position:absolute;left:14248;top:-348;width:10;height:20" coordorigin="14248,-348" coordsize="10,20" path="m14248,-329l14257,-329,14257,-348,14248,-348,14248,-329xe" filled="true" fillcolor="#000000" stroked="false">
                <v:path arrowok="t"/>
                <v:fill type="solid"/>
              </v:shape>
            </v:group>
            <v:group style="position:absolute;left:14248;top:-329;width:10;height:20" coordorigin="14248,-329" coordsize="10,20">
              <v:shape style="position:absolute;left:14248;top:-329;width:10;height:20" coordorigin="14248,-329" coordsize="10,20" path="m14248,-310l14257,-310,14257,-329,14248,-329,14248,-310xe" filled="true" fillcolor="#000000" stroked="false">
                <v:path arrowok="t"/>
                <v:fill type="solid"/>
              </v:shape>
            </v:group>
            <v:group style="position:absolute;left:14248;top:-310;width:10;height:20" coordorigin="14248,-310" coordsize="10,20">
              <v:shape style="position:absolute;left:14248;top:-310;width:10;height:20" coordorigin="14248,-310" coordsize="10,20" path="m14248,-291l14257,-291,14257,-310,14248,-310,14248,-291xe" filled="true" fillcolor="#000000" stroked="false">
                <v:path arrowok="t"/>
                <v:fill type="solid"/>
              </v:shape>
            </v:group>
            <v:group style="position:absolute;left:14248;top:-291;width:10;height:20" coordorigin="14248,-291" coordsize="10,20">
              <v:shape style="position:absolute;left:14248;top:-291;width:10;height:20" coordorigin="14248,-291" coordsize="10,20" path="m14248,-271l14257,-271,14257,-291,14248,-291,14248,-271xe" filled="true" fillcolor="#000000" stroked="false">
                <v:path arrowok="t"/>
                <v:fill type="solid"/>
              </v:shape>
            </v:group>
            <v:group style="position:absolute;left:14248;top:-271;width:10;height:20" coordorigin="14248,-271" coordsize="10,20">
              <v:shape style="position:absolute;left:14248;top:-271;width:10;height:20" coordorigin="14248,-271" coordsize="10,20" path="m14248,-252l14257,-252,14257,-271,14248,-271,14248,-252xe" filled="true" fillcolor="#000000" stroked="false">
                <v:path arrowok="t"/>
                <v:fill type="solid"/>
              </v:shape>
            </v:group>
            <v:group style="position:absolute;left:14248;top:-247;width:10;height:2" coordorigin="14248,-247" coordsize="10,2">
              <v:shape style="position:absolute;left:14248;top:-247;width:10;height:2" coordorigin="14248,-247" coordsize="10,0" path="m14248,-247l14257,-247e" filled="false" stroked="true" strokeweight=".47998pt" strokecolor="#000000">
                <v:path arrowok="t"/>
              </v:shape>
            </v:group>
            <v:group style="position:absolute;left:14248;top:-228;width:30;height:2" coordorigin="14248,-228" coordsize="30,2">
              <v:shape style="position:absolute;left:14248;top:-228;width:30;height:2" coordorigin="14248,-228" coordsize="30,0" path="m14248,-228l14278,-228e" filled="false" stroked="true" strokeweight="1.5pt" strokecolor="#000000">
                <v:path arrowok="t"/>
              </v:shape>
            </v:group>
            <v:group style="position:absolute;left:14278;top:-228;width:1232;height:2" coordorigin="14278,-228" coordsize="1232,2">
              <v:shape style="position:absolute;left:14278;top:-228;width:1232;height:2" coordorigin="14278,-228" coordsize="1232,0" path="m14278,-228l15509,-228e" filled="false" stroked="true" strokeweight="1.5pt" strokecolor="#000000">
                <v:path arrowok="t"/>
              </v:shape>
              <v:shape style="position:absolute;left:6183;top:-5920;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12295;top:-5920;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4055;top:-5511;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536;top:-5511;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10650;top:-5511;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12872;top:-5511;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2126;top:-519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类别</w:t>
                      </w:r>
                    </w:p>
                  </w:txbxContent>
                </v:textbox>
                <w10:wrap type="none"/>
              </v:shape>
              <v:shape style="position:absolute;left:3905;top:-478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4964;top:-4941;width:513;height:511" type="#_x0000_t202" filled="false" stroked="false">
                <v:textbox inset="0,0,0,0">
                  <w:txbxContent>
                    <w:p>
                      <w:pPr>
                        <w:spacing w:line="180" w:lineRule="exact" w:before="0"/>
                        <w:ind w:left="75"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line="245" w:lineRule="exact" w:before="85"/>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6227;top:-478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7392;top:-4941;width:725;height:51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计提比例</w:t>
                      </w:r>
                    </w:p>
                    <w:p>
                      <w:pPr>
                        <w:spacing w:line="245" w:lineRule="exact" w:before="85"/>
                        <w:ind w:left="0" w:right="1"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8664;top:-4985;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12762;top:-478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13779;top:-5100;width:1464;height:500" type="#_x0000_t202" filled="false" stroked="false">
                <v:textbox inset="0,0,0,0">
                  <w:txbxContent>
                    <w:p>
                      <w:pPr>
                        <w:tabs>
                          <w:tab w:pos="738" w:val="left" w:leader="none"/>
                        </w:tabs>
                        <w:spacing w:line="279" w:lineRule="exact" w:before="0"/>
                        <w:ind w:left="0" w:right="0" w:firstLine="0"/>
                        <w:jc w:val="left"/>
                        <w:rPr>
                          <w:rFonts w:ascii="宋体" w:hAnsi="宋体" w:cs="宋体" w:eastAsia="宋体" w:hint="default"/>
                          <w:sz w:val="18"/>
                          <w:szCs w:val="18"/>
                        </w:rPr>
                      </w:pPr>
                      <w:r>
                        <w:rPr>
                          <w:rFonts w:ascii="宋体" w:hAnsi="宋体" w:cs="宋体" w:eastAsia="宋体" w:hint="default"/>
                          <w:position w:val="12"/>
                          <w:sz w:val="18"/>
                          <w:szCs w:val="18"/>
                        </w:rPr>
                        <w:t>计提</w:t>
                        <w:tab/>
                      </w:r>
                      <w:r>
                        <w:rPr>
                          <w:rFonts w:ascii="宋体" w:hAnsi="宋体" w:cs="宋体" w:eastAsia="宋体" w:hint="default"/>
                          <w:sz w:val="18"/>
                          <w:szCs w:val="18"/>
                        </w:rPr>
                        <w:t>账面价值</w:t>
                      </w:r>
                    </w:p>
                    <w:p>
                      <w:pPr>
                        <w:spacing w:line="22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shape style="position:absolute;left:10429;top:-478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11558;top:-4941;width:513;height:511" type="#_x0000_t202" filled="false" stroked="false">
                <v:textbox inset="0,0,0,0">
                  <w:txbxContent>
                    <w:p>
                      <w:pPr>
                        <w:spacing w:line="180" w:lineRule="exact" w:before="0"/>
                        <w:ind w:left="75"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line="245" w:lineRule="exact" w:before="85"/>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1440;top:-4050;width:1732;height:501"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）广告传媒版块组</w:t>
                      </w:r>
                    </w:p>
                    <w:p>
                      <w:pPr>
                        <w:spacing w:before="71"/>
                        <w:ind w:left="0" w:right="0" w:firstLine="0"/>
                        <w:jc w:val="left"/>
                        <w:rPr>
                          <w:rFonts w:ascii="宋体" w:hAnsi="宋体" w:cs="宋体" w:eastAsia="宋体" w:hint="default"/>
                          <w:sz w:val="18"/>
                          <w:szCs w:val="18"/>
                        </w:rPr>
                      </w:pPr>
                      <w:r>
                        <w:rPr>
                          <w:rFonts w:ascii="宋体" w:hAnsi="宋体" w:cs="宋体" w:eastAsia="宋体" w:hint="default"/>
                          <w:sz w:val="18"/>
                          <w:szCs w:val="18"/>
                        </w:rPr>
                        <w:t>合</w:t>
                      </w:r>
                    </w:p>
                  </w:txbxContent>
                </v:textbox>
                <w10:wrap type="none"/>
              </v:shape>
              <v:shape style="position:absolute;left:1440;top:-3000;width:154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）其他板块组合</w:t>
                      </w:r>
                    </w:p>
                  </w:txbxContent>
                </v:textbox>
                <w10:wrap type="none"/>
              </v:shape>
              <v:shape style="position:absolute;left:14448;top:-3301;width:952;height:501" type="#_x0000_t202" filled="false" stroked="false">
                <v:textbox inset="0,0,0,0">
                  <w:txbxContent>
                    <w:p>
                      <w:pPr>
                        <w:spacing w:line="184" w:lineRule="exact" w:before="0"/>
                        <w:ind w:left="0" w:right="1" w:firstLine="0"/>
                        <w:jc w:val="right"/>
                        <w:rPr>
                          <w:rFonts w:ascii="Times New Roman" w:hAnsi="Times New Roman" w:cs="Times New Roman" w:eastAsia="Times New Roman" w:hint="default"/>
                          <w:sz w:val="18"/>
                          <w:szCs w:val="18"/>
                        </w:rPr>
                      </w:pPr>
                      <w:r>
                        <w:rPr>
                          <w:rFonts w:ascii="Times New Roman"/>
                          <w:sz w:val="18"/>
                        </w:rPr>
                        <w:t>848,909,591.</w:t>
                      </w:r>
                    </w:p>
                    <w:p>
                      <w:pPr>
                        <w:spacing w:line="203" w:lineRule="exact" w:before="113"/>
                        <w:ind w:left="0" w:right="0" w:firstLine="0"/>
                        <w:jc w:val="right"/>
                        <w:rPr>
                          <w:rFonts w:ascii="Times New Roman" w:hAnsi="Times New Roman" w:cs="Times New Roman" w:eastAsia="Times New Roman" w:hint="default"/>
                          <w:sz w:val="18"/>
                          <w:szCs w:val="18"/>
                        </w:rPr>
                      </w:pPr>
                      <w:r>
                        <w:rPr>
                          <w:rFonts w:ascii="Times New Roman"/>
                          <w:sz w:val="18"/>
                        </w:rPr>
                        <w:t>40</w:t>
                      </w:r>
                    </w:p>
                  </w:txbxContent>
                </v:textbox>
                <w10:wrap type="none"/>
              </v:shape>
              <v:shape style="position:absolute;left:1440;top:-2270;width:1722;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）类金融板块组合</w:t>
                      </w:r>
                    </w:p>
                  </w:txbxContent>
                </v:textbox>
                <w10:wrap type="none"/>
              </v:shape>
              <v:shape style="position:absolute;left:14448;top:-2570;width:952;height:501" type="#_x0000_t202" filled="false" stroked="false">
                <v:textbox inset="0,0,0,0">
                  <w:txbxContent>
                    <w:p>
                      <w:pPr>
                        <w:spacing w:line="184" w:lineRule="exact" w:before="0"/>
                        <w:ind w:left="0" w:right="1" w:firstLine="0"/>
                        <w:jc w:val="right"/>
                        <w:rPr>
                          <w:rFonts w:ascii="Times New Roman" w:hAnsi="Times New Roman" w:cs="Times New Roman" w:eastAsia="Times New Roman" w:hint="default"/>
                          <w:sz w:val="18"/>
                          <w:szCs w:val="18"/>
                        </w:rPr>
                      </w:pPr>
                      <w:r>
                        <w:rPr>
                          <w:rFonts w:ascii="Times New Roman"/>
                          <w:sz w:val="18"/>
                        </w:rPr>
                        <w:t>1,159,636,88</w:t>
                      </w:r>
                    </w:p>
                    <w:p>
                      <w:pPr>
                        <w:spacing w:line="203" w:lineRule="exact" w:before="113"/>
                        <w:ind w:left="0" w:right="0" w:firstLine="0"/>
                        <w:jc w:val="right"/>
                        <w:rPr>
                          <w:rFonts w:ascii="Times New Roman" w:hAnsi="Times New Roman" w:cs="Times New Roman" w:eastAsia="Times New Roman" w:hint="default"/>
                          <w:sz w:val="18"/>
                          <w:szCs w:val="18"/>
                        </w:rPr>
                      </w:pPr>
                      <w:r>
                        <w:rPr>
                          <w:rFonts w:ascii="Times New Roman"/>
                          <w:sz w:val="18"/>
                        </w:rPr>
                        <w:t>9.22</w:t>
                      </w:r>
                    </w:p>
                  </w:txbxContent>
                </v:textbox>
                <w10:wrap type="none"/>
              </v:shape>
              <v:shape style="position:absolute;left:1440;top:-1860;width:1733;height:82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2"/>
                          <w:sz w:val="18"/>
                          <w:szCs w:val="18"/>
                        </w:rPr>
                        <w:t>单项金额不重大但单</w:t>
                      </w:r>
                    </w:p>
                    <w:p>
                      <w:pPr>
                        <w:spacing w:line="322" w:lineRule="exact" w:before="36"/>
                        <w:ind w:left="0" w:right="0" w:firstLine="0"/>
                        <w:jc w:val="left"/>
                        <w:rPr>
                          <w:rFonts w:ascii="宋体" w:hAnsi="宋体" w:cs="宋体" w:eastAsia="宋体" w:hint="default"/>
                          <w:sz w:val="18"/>
                          <w:szCs w:val="18"/>
                        </w:rPr>
                      </w:pPr>
                      <w:r>
                        <w:rPr>
                          <w:rFonts w:ascii="宋体" w:hAnsi="宋体" w:cs="宋体" w:eastAsia="宋体" w:hint="default"/>
                          <w:spacing w:val="12"/>
                          <w:sz w:val="18"/>
                          <w:szCs w:val="18"/>
                        </w:rPr>
                        <w:t>独计提坏账准备的应</w:t>
                      </w:r>
                      <w:r>
                        <w:rPr>
                          <w:rFonts w:ascii="宋体" w:hAnsi="宋体" w:cs="宋体" w:eastAsia="宋体" w:hint="default"/>
                          <w:sz w:val="18"/>
                          <w:szCs w:val="18"/>
                        </w:rPr>
                        <w:t> 收账款</w:t>
                      </w:r>
                    </w:p>
                  </w:txbxContent>
                </v:textbox>
                <w10:wrap type="none"/>
              </v:shape>
              <v:shape style="position:absolute;left:14448;top:-1520;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7,625,127.00</w:t>
                      </w:r>
                    </w:p>
                  </w:txbxContent>
                </v:textbox>
                <w10:wrap type="none"/>
              </v:shape>
              <v:shape style="position:absolute;left:2126;top:-65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5354;top:-470;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14448;top:-791;width:952;height:501"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z w:val="18"/>
                        </w:rPr>
                        <w:t>2,246,464,75</w:t>
                      </w:r>
                    </w:p>
                    <w:p>
                      <w:pPr>
                        <w:spacing w:line="203" w:lineRule="exact" w:before="113"/>
                        <w:ind w:left="0" w:right="0" w:firstLine="0"/>
                        <w:jc w:val="right"/>
                        <w:rPr>
                          <w:rFonts w:ascii="Times New Roman" w:hAnsi="Times New Roman" w:cs="Times New Roman" w:eastAsia="Times New Roman" w:hint="default"/>
                          <w:sz w:val="18"/>
                          <w:szCs w:val="18"/>
                        </w:rPr>
                      </w:pPr>
                      <w:r>
                        <w:rPr>
                          <w:rFonts w:ascii="Times New Roman"/>
                          <w:sz w:val="18"/>
                        </w:rPr>
                        <w:t>1.58</w:t>
                      </w:r>
                    </w:p>
                  </w:txbxContent>
                </v:textbox>
                <w10:wrap type="none"/>
              </v:shape>
            </v:group>
            <w10:wrap type="none"/>
          </v:group>
        </w:pict>
      </w:r>
      <w:r>
        <w:rPr/>
        <w:pict>
          <v:group style="position:absolute;margin-left:283.399994pt;margin-top:19.851732pt;width:492.05pt;height:19.55pt;mso-position-horizontal-relative:page;mso-position-vertical-relative:paragraph;z-index:-1590568" coordorigin="5668,397" coordsize="9841,391">
            <v:group style="position:absolute;left:5678;top:397;width:10;height:20" coordorigin="5678,397" coordsize="10,20">
              <v:shape style="position:absolute;left:5678;top:397;width:10;height:20" coordorigin="5678,397" coordsize="10,20" path="m5678,416l5687,416,5687,397,5678,397,5678,416xe" filled="true" fillcolor="#000000" stroked="false">
                <v:path arrowok="t"/>
                <v:fill type="solid"/>
              </v:shape>
            </v:group>
            <v:group style="position:absolute;left:5678;top:416;width:10;height:20" coordorigin="5678,416" coordsize="10,20">
              <v:shape style="position:absolute;left:5678;top:416;width:10;height:20" coordorigin="5678,416" coordsize="10,20" path="m5678,435l5687,435,5687,416,5678,416,5678,435xe" filled="true" fillcolor="#000000" stroked="false">
                <v:path arrowok="t"/>
                <v:fill type="solid"/>
              </v:shape>
            </v:group>
            <v:group style="position:absolute;left:5678;top:435;width:10;height:20" coordorigin="5678,435" coordsize="10,20">
              <v:shape style="position:absolute;left:5678;top:435;width:10;height:20" coordorigin="5678,435" coordsize="10,20" path="m5678,455l5687,455,5687,435,5678,435,5678,455xe" filled="true" fillcolor="#000000" stroked="false">
                <v:path arrowok="t"/>
                <v:fill type="solid"/>
              </v:shape>
            </v:group>
            <v:group style="position:absolute;left:5678;top:455;width:10;height:20" coordorigin="5678,455" coordsize="10,20">
              <v:shape style="position:absolute;left:5678;top:455;width:10;height:20" coordorigin="5678,455" coordsize="10,20" path="m5678,474l5687,474,5687,455,5678,455,5678,474xe" filled="true" fillcolor="#000000" stroked="false">
                <v:path arrowok="t"/>
                <v:fill type="solid"/>
              </v:shape>
            </v:group>
            <v:group style="position:absolute;left:5678;top:474;width:10;height:20" coordorigin="5678,474" coordsize="10,20">
              <v:shape style="position:absolute;left:5678;top:474;width:10;height:20" coordorigin="5678,474" coordsize="10,20" path="m5678,493l5687,493,5687,474,5678,474,5678,493xe" filled="true" fillcolor="#000000" stroked="false">
                <v:path arrowok="t"/>
                <v:fill type="solid"/>
              </v:shape>
            </v:group>
            <v:group style="position:absolute;left:5678;top:493;width:10;height:20" coordorigin="5678,493" coordsize="10,20">
              <v:shape style="position:absolute;left:5678;top:493;width:10;height:20" coordorigin="5678,493" coordsize="10,20" path="m5678,512l5687,512,5687,493,5678,493,5678,512xe" filled="true" fillcolor="#000000" stroked="false">
                <v:path arrowok="t"/>
                <v:fill type="solid"/>
              </v:shape>
            </v:group>
            <v:group style="position:absolute;left:5678;top:512;width:10;height:20" coordorigin="5678,512" coordsize="10,20">
              <v:shape style="position:absolute;left:5678;top:512;width:10;height:20" coordorigin="5678,512" coordsize="10,20" path="m5678,531l5687,531,5687,512,5678,512,5678,531xe" filled="true" fillcolor="#000000" stroked="false">
                <v:path arrowok="t"/>
                <v:fill type="solid"/>
              </v:shape>
            </v:group>
            <v:group style="position:absolute;left:5678;top:531;width:10;height:20" coordorigin="5678,531" coordsize="10,20">
              <v:shape style="position:absolute;left:5678;top:531;width:10;height:20" coordorigin="5678,531" coordsize="10,20" path="m5678,551l5687,551,5687,531,5678,531,5678,551xe" filled="true" fillcolor="#000000" stroked="false">
                <v:path arrowok="t"/>
                <v:fill type="solid"/>
              </v:shape>
            </v:group>
            <v:group style="position:absolute;left:5678;top:551;width:10;height:20" coordorigin="5678,551" coordsize="10,20">
              <v:shape style="position:absolute;left:5678;top:551;width:10;height:20" coordorigin="5678,551" coordsize="10,20" path="m5678,570l5687,570,5687,551,5678,551,5678,570xe" filled="true" fillcolor="#000000" stroked="false">
                <v:path arrowok="t"/>
                <v:fill type="solid"/>
              </v:shape>
            </v:group>
            <v:group style="position:absolute;left:5678;top:570;width:10;height:20" coordorigin="5678,570" coordsize="10,20">
              <v:shape style="position:absolute;left:5678;top:570;width:10;height:20" coordorigin="5678,570" coordsize="10,20" path="m5678,589l5687,589,5687,570,5678,570,5678,589xe" filled="true" fillcolor="#000000" stroked="false">
                <v:path arrowok="t"/>
                <v:fill type="solid"/>
              </v:shape>
            </v:group>
            <v:group style="position:absolute;left:5678;top:589;width:10;height:20" coordorigin="5678,589" coordsize="10,20">
              <v:shape style="position:absolute;left:5678;top:589;width:10;height:20" coordorigin="5678,589" coordsize="10,20" path="m5678,609l5687,609,5687,589,5678,589,5678,609xe" filled="true" fillcolor="#000000" stroked="false">
                <v:path arrowok="t"/>
                <v:fill type="solid"/>
              </v:shape>
            </v:group>
            <v:group style="position:absolute;left:5678;top:609;width:10;height:20" coordorigin="5678,609" coordsize="10,20">
              <v:shape style="position:absolute;left:5678;top:609;width:10;height:20" coordorigin="5678,609" coordsize="10,20" path="m5678,628l5687,628,5687,609,5678,609,5678,628xe" filled="true" fillcolor="#000000" stroked="false">
                <v:path arrowok="t"/>
                <v:fill type="solid"/>
              </v:shape>
            </v:group>
            <v:group style="position:absolute;left:5678;top:628;width:10;height:20" coordorigin="5678,628" coordsize="10,20">
              <v:shape style="position:absolute;left:5678;top:628;width:10;height:20" coordorigin="5678,628" coordsize="10,20" path="m5678,647l5687,647,5687,628,5678,628,5678,647xe" filled="true" fillcolor="#000000" stroked="false">
                <v:path arrowok="t"/>
                <v:fill type="solid"/>
              </v:shape>
            </v:group>
            <v:group style="position:absolute;left:5678;top:647;width:10;height:20" coordorigin="5678,647" coordsize="10,20">
              <v:shape style="position:absolute;left:5678;top:647;width:10;height:20" coordorigin="5678,647" coordsize="10,20" path="m5678,666l5687,666,5687,647,5678,647,5678,666xe" filled="true" fillcolor="#000000" stroked="false">
                <v:path arrowok="t"/>
                <v:fill type="solid"/>
              </v:shape>
            </v:group>
            <v:group style="position:absolute;left:5678;top:666;width:10;height:20" coordorigin="5678,666" coordsize="10,20">
              <v:shape style="position:absolute;left:5678;top:666;width:10;height:20" coordorigin="5678,666" coordsize="10,20" path="m5678,685l5687,685,5687,666,5678,666,5678,685xe" filled="true" fillcolor="#000000" stroked="false">
                <v:path arrowok="t"/>
                <v:fill type="solid"/>
              </v:shape>
              <v:shape style="position:absolute;left:5668;top:685;width:2550;height:102" type="#_x0000_t75" stroked="false">
                <v:imagedata r:id="rId119" o:title=""/>
              </v:shape>
              <v:shape style="position:absolute;left:8213;top:778;width:7296;height:10" type="#_x0000_t75" stroked="false">
                <v:imagedata r:id="rId120" o:title=""/>
              </v:shape>
            </v:group>
            <w10:wrap type="none"/>
          </v:group>
        </w:pict>
      </w:r>
      <w:r>
        <w:rPr/>
        <w:pict>
          <v:group style="position:absolute;margin-left:66.599998pt;margin-top:54.731731pt;width:708.85pt;height:5.2pt;mso-position-horizontal-relative:page;mso-position-vertical-relative:paragraph;z-index:-1590544" coordorigin="1332,1095" coordsize="14177,104">
            <v:shape style="position:absolute;left:1332;top:1095;width:4365;height:103" type="#_x0000_t75" stroked="false">
              <v:imagedata r:id="rId121" o:title=""/>
            </v:shape>
            <v:shape style="position:absolute;left:5673;top:1188;width:2545;height:10" type="#_x0000_t75" stroked="false">
              <v:imagedata r:id="rId122" o:title=""/>
            </v:shape>
            <v:shape style="position:absolute;left:8213;top:1188;width:7296;height:10" type="#_x0000_t75" stroked="false">
              <v:imagedata r:id="rId123" o:title=""/>
            </v:shape>
            <w10:wrap type="none"/>
          </v:group>
        </w:pict>
      </w:r>
      <w:r>
        <w:rPr/>
        <w:pict>
          <v:group style="position:absolute;margin-left:66.599998pt;margin-top:79.091736pt;width:708.85pt;height:5.3pt;mso-position-horizontal-relative:page;mso-position-vertical-relative:paragraph;z-index:-1590520" coordorigin="1332,1582" coordsize="14177,106">
            <v:shape style="position:absolute;left:1332;top:1582;width:4365;height:106" type="#_x0000_t75" stroked="false">
              <v:imagedata r:id="rId124" o:title=""/>
            </v:shape>
            <v:shape style="position:absolute;left:5673;top:1678;width:2545;height:10" type="#_x0000_t75" stroked="false">
              <v:imagedata r:id="rId125" o:title=""/>
            </v:shape>
            <v:shape style="position:absolute;left:8213;top:1678;width:7296;height:10" type="#_x0000_t75" stroked="false">
              <v:imagedata r:id="rId120" o:title=""/>
            </v:shape>
            <w10:wrap type="none"/>
          </v:group>
        </w:pict>
      </w:r>
      <w:r>
        <w:rPr/>
        <w:pict>
          <v:group style="position:absolute;margin-left:65.879997pt;margin-top:99.731735pt;width:709.6pt;height:5.2pt;mso-position-horizontal-relative:page;mso-position-vertical-relative:paragraph;z-index:-1590496" coordorigin="1318,1995" coordsize="14192,104">
            <v:shape style="position:absolute;left:1318;top:1995;width:6900;height:103" type="#_x0000_t75" stroked="false">
              <v:imagedata r:id="rId126" o:title=""/>
            </v:shape>
            <v:shape style="position:absolute;left:8228;top:1995;width:7281;height:103" type="#_x0000_t75" stroked="false">
              <v:imagedata r:id="rId127" o:title=""/>
            </v:shape>
            <w10:wrap type="none"/>
          </v:group>
        </w:pict>
      </w:r>
      <w:r>
        <w:rPr/>
        <w:t>期末单项金额重大并单独计提坏账准备的应收账款：</w:t>
      </w: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4350"/>
        <w:gridCol w:w="2540"/>
        <w:gridCol w:w="2313"/>
        <w:gridCol w:w="2399"/>
        <w:gridCol w:w="2574"/>
      </w:tblGrid>
      <w:tr>
        <w:trPr>
          <w:trHeight w:val="425" w:hRule="exact"/>
        </w:trPr>
        <w:tc>
          <w:tcPr>
            <w:tcW w:w="14177" w:type="dxa"/>
            <w:gridSpan w:val="5"/>
            <w:tcBorders>
              <w:top w:val="single" w:sz="12" w:space="0" w:color="000000"/>
              <w:left w:val="nil" w:sz="6" w:space="0" w:color="auto"/>
              <w:bottom w:val="nil" w:sz="6" w:space="0" w:color="auto"/>
              <w:right w:val="nil" w:sz="6" w:space="0" w:color="auto"/>
            </w:tcBorders>
          </w:tcPr>
          <w:p>
            <w:pPr>
              <w:pStyle w:val="TableParagraph"/>
              <w:spacing w:line="240" w:lineRule="auto" w:before="97"/>
              <w:ind w:left="89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4"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359"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2540"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13"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9"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574"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6"/>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7" w:hRule="exact"/>
        </w:trPr>
        <w:tc>
          <w:tcPr>
            <w:tcW w:w="4350"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single" w:sz="4" w:space="0" w:color="000000"/>
            </w:tcBorders>
          </w:tcPr>
          <w:p>
            <w:pPr/>
          </w:p>
        </w:tc>
        <w:tc>
          <w:tcPr>
            <w:tcW w:w="2313" w:type="dxa"/>
            <w:tcBorders>
              <w:top w:val="nil" w:sz="6" w:space="0" w:color="auto"/>
              <w:left w:val="single" w:sz="4" w:space="0" w:color="000000"/>
              <w:bottom w:val="nil" w:sz="6" w:space="0" w:color="auto"/>
              <w:right w:val="single" w:sz="4" w:space="0" w:color="000000"/>
            </w:tcBorders>
          </w:tcPr>
          <w:p>
            <w:pPr/>
          </w:p>
        </w:tc>
        <w:tc>
          <w:tcPr>
            <w:tcW w:w="2399" w:type="dxa"/>
            <w:tcBorders>
              <w:top w:val="nil" w:sz="6" w:space="0" w:color="auto"/>
              <w:left w:val="single" w:sz="4" w:space="0" w:color="000000"/>
              <w:bottom w:val="nil" w:sz="6" w:space="0" w:color="auto"/>
              <w:right w:val="single" w:sz="4" w:space="0" w:color="000000"/>
            </w:tcBorders>
          </w:tcPr>
          <w:p>
            <w:pPr/>
          </w:p>
        </w:tc>
        <w:tc>
          <w:tcPr>
            <w:tcW w:w="2574" w:type="dxa"/>
            <w:tcBorders>
              <w:top w:val="nil" w:sz="6" w:space="0" w:color="auto"/>
              <w:left w:val="single" w:sz="4" w:space="0" w:color="000000"/>
              <w:bottom w:val="nil" w:sz="6" w:space="0" w:color="auto"/>
              <w:right w:val="nil" w:sz="6" w:space="0" w:color="auto"/>
            </w:tcBorders>
          </w:tcPr>
          <w:p>
            <w:pPr/>
          </w:p>
        </w:tc>
      </w:tr>
      <w:tr>
        <w:trPr>
          <w:trHeight w:val="432"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0" w:lineRule="auto" w:before="149"/>
              <w:ind w:left="208" w:right="0"/>
              <w:jc w:val="left"/>
              <w:rPr>
                <w:rFonts w:ascii="宋体" w:hAnsi="宋体" w:cs="宋体" w:eastAsia="宋体" w:hint="default"/>
                <w:sz w:val="20"/>
                <w:szCs w:val="20"/>
              </w:rPr>
            </w:pPr>
            <w:r>
              <w:rPr>
                <w:rFonts w:ascii="宋体" w:hAnsi="宋体" w:cs="宋体" w:eastAsia="宋体" w:hint="default"/>
                <w:sz w:val="20"/>
                <w:szCs w:val="20"/>
              </w:rPr>
              <w:t>成都动鱼数码科技有限公司</w:t>
            </w:r>
          </w:p>
        </w:tc>
        <w:tc>
          <w:tcPr>
            <w:tcW w:w="2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9,774,656.81</w:t>
            </w:r>
          </w:p>
        </w:tc>
        <w:tc>
          <w:tcPr>
            <w:tcW w:w="231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3,909,862.72</w:t>
            </w:r>
          </w:p>
        </w:tc>
        <w:tc>
          <w:tcPr>
            <w:tcW w:w="239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40.00</w:t>
            </w:r>
          </w:p>
        </w:tc>
        <w:tc>
          <w:tcPr>
            <w:tcW w:w="257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预计部分无法收回</w:t>
            </w:r>
          </w:p>
        </w:tc>
      </w:tr>
      <w:tr>
        <w:trPr>
          <w:trHeight w:val="57" w:hRule="exact"/>
        </w:trPr>
        <w:tc>
          <w:tcPr>
            <w:tcW w:w="4350"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single" w:sz="4" w:space="0" w:color="000000"/>
            </w:tcBorders>
          </w:tcPr>
          <w:p>
            <w:pPr/>
          </w:p>
        </w:tc>
        <w:tc>
          <w:tcPr>
            <w:tcW w:w="2313" w:type="dxa"/>
            <w:tcBorders>
              <w:top w:val="nil" w:sz="6" w:space="0" w:color="auto"/>
              <w:left w:val="single" w:sz="4" w:space="0" w:color="000000"/>
              <w:bottom w:val="nil" w:sz="6" w:space="0" w:color="auto"/>
              <w:right w:val="single" w:sz="4" w:space="0" w:color="000000"/>
            </w:tcBorders>
          </w:tcPr>
          <w:p>
            <w:pPr/>
          </w:p>
        </w:tc>
        <w:tc>
          <w:tcPr>
            <w:tcW w:w="2399" w:type="dxa"/>
            <w:tcBorders>
              <w:top w:val="nil" w:sz="6" w:space="0" w:color="auto"/>
              <w:left w:val="single" w:sz="4" w:space="0" w:color="000000"/>
              <w:bottom w:val="nil" w:sz="6" w:space="0" w:color="auto"/>
              <w:right w:val="single" w:sz="4" w:space="0" w:color="000000"/>
            </w:tcBorders>
          </w:tcPr>
          <w:p>
            <w:pPr/>
          </w:p>
        </w:tc>
        <w:tc>
          <w:tcPr>
            <w:tcW w:w="2574" w:type="dxa"/>
            <w:tcBorders>
              <w:top w:val="nil" w:sz="6" w:space="0" w:color="auto"/>
              <w:left w:val="single" w:sz="4" w:space="0" w:color="000000"/>
              <w:bottom w:val="nil" w:sz="6" w:space="0" w:color="auto"/>
              <w:right w:val="nil" w:sz="6" w:space="0" w:color="auto"/>
            </w:tcBorders>
          </w:tcPr>
          <w:p>
            <w:pPr/>
          </w:p>
        </w:tc>
      </w:tr>
      <w:tr>
        <w:trPr>
          <w:trHeight w:val="410" w:hRule="exact"/>
        </w:trPr>
        <w:tc>
          <w:tcPr>
            <w:tcW w:w="4350"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08" w:right="0"/>
              <w:jc w:val="left"/>
              <w:rPr>
                <w:rFonts w:ascii="宋体" w:hAnsi="宋体" w:cs="宋体" w:eastAsia="宋体" w:hint="default"/>
                <w:sz w:val="18"/>
                <w:szCs w:val="18"/>
              </w:rPr>
            </w:pPr>
            <w:r>
              <w:rPr>
                <w:rFonts w:ascii="宋体" w:hAnsi="宋体" w:cs="宋体" w:eastAsia="宋体" w:hint="default"/>
                <w:sz w:val="18"/>
                <w:szCs w:val="18"/>
              </w:rPr>
              <w:t>上海彩橙广告有限公司</w:t>
            </w:r>
          </w:p>
        </w:tc>
        <w:tc>
          <w:tcPr>
            <w:tcW w:w="2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37,561,285.47</w:t>
            </w:r>
          </w:p>
        </w:tc>
        <w:tc>
          <w:tcPr>
            <w:tcW w:w="2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37,561,285.47</w:t>
            </w:r>
          </w:p>
        </w:tc>
        <w:tc>
          <w:tcPr>
            <w:tcW w:w="239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100.00</w:t>
            </w:r>
          </w:p>
        </w:tc>
        <w:tc>
          <w:tcPr>
            <w:tcW w:w="2574" w:type="dxa"/>
            <w:tcBorders>
              <w:top w:val="nil" w:sz="6" w:space="0" w:color="auto"/>
              <w:left w:val="single" w:sz="4" w:space="0" w:color="000000"/>
              <w:bottom w:val="nil" w:sz="6" w:space="0" w:color="auto"/>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right"/>
        <w:rPr>
          <w:rFonts w:ascii="宋体" w:hAnsi="宋体" w:cs="宋体" w:eastAsia="宋体" w:hint="default"/>
          <w:sz w:val="18"/>
          <w:szCs w:val="18"/>
        </w:rPr>
        <w:sectPr>
          <w:pgSz w:w="16840" w:h="11910" w:orient="landscape"/>
          <w:pgMar w:header="765" w:footer="1019" w:top="960" w:bottom="1200" w:left="1200" w:right="1200"/>
        </w:sectPr>
      </w:pPr>
    </w:p>
    <w:p>
      <w:pPr>
        <w:spacing w:line="240" w:lineRule="auto" w:before="0"/>
        <w:rPr>
          <w:rFonts w:ascii="Times New Roman" w:hAnsi="Times New Roman" w:cs="Times New Roman" w:eastAsia="Times New Roman" w:hint="default"/>
          <w:sz w:val="20"/>
          <w:szCs w:val="20"/>
        </w:rPr>
      </w:pPr>
      <w:r>
        <w:rPr/>
        <w:pict>
          <v:group style="position:absolute;margin-left:66.599998pt;margin-top:105.73999pt;width:708.85pt;height:5.1pt;mso-position-horizontal-relative:page;mso-position-vertical-relative:page;z-index:-1590448" coordorigin="1332,2115" coordsize="14177,102">
            <v:shape style="position:absolute;left:1332;top:2115;width:4365;height:102" type="#_x0000_t75" stroked="false">
              <v:imagedata r:id="rId128" o:title=""/>
            </v:shape>
            <v:shape style="position:absolute;left:5673;top:2207;width:2545;height:10" type="#_x0000_t75" stroked="false">
              <v:imagedata r:id="rId125" o:title=""/>
            </v:shape>
            <v:shape style="position:absolute;left:8213;top:2207;width:7296;height:10" type="#_x0000_t75" stroked="false">
              <v:imagedata r:id="rId120" o:title=""/>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8.85pt;height:.5pt;mso-position-horizontal-relative:char;mso-position-vertical-relative:line" coordorigin="0,0" coordsize="14177,10">
            <v:shape style="position:absolute;left:0;top:0;width:4346;height:10" type="#_x0000_t75" stroked="false">
              <v:imagedata r:id="rId129" o:title=""/>
            </v:shape>
            <v:shape style="position:absolute;left:4341;top:0;width:2545;height:10" type="#_x0000_t75" stroked="false">
              <v:imagedata r:id="rId122" o:title=""/>
            </v:shape>
            <v:shape style="position:absolute;left:6881;top:0;width:7296;height:10" type="#_x0000_t75" stroked="false">
              <v:imagedata r:id="rId123" o:title=""/>
            </v:shape>
          </v:group>
        </w:pict>
      </w:r>
      <w:r>
        <w:rPr>
          <w:rFonts w:ascii="Times New Roman" w:hAnsi="Times New Roman" w:cs="Times New Roman" w:eastAsia="Times New Roman" w:hint="default"/>
          <w:sz w:val="2"/>
          <w:szCs w:val="2"/>
        </w:rPr>
      </w:r>
    </w:p>
    <w:tbl>
      <w:tblPr>
        <w:tblW w:w="0" w:type="auto"/>
        <w:jc w:val="left"/>
        <w:tblInd w:w="117" w:type="dxa"/>
        <w:tblLayout w:type="fixed"/>
        <w:tblCellMar>
          <w:top w:w="0" w:type="dxa"/>
          <w:left w:w="0" w:type="dxa"/>
          <w:bottom w:w="0" w:type="dxa"/>
          <w:right w:w="0" w:type="dxa"/>
        </w:tblCellMar>
        <w:tblLook w:val="01E0"/>
      </w:tblPr>
      <w:tblGrid>
        <w:gridCol w:w="4365"/>
        <w:gridCol w:w="2540"/>
        <w:gridCol w:w="2313"/>
        <w:gridCol w:w="2399"/>
        <w:gridCol w:w="2574"/>
      </w:tblGrid>
      <w:tr>
        <w:trPr>
          <w:trHeight w:val="352" w:hRule="exact"/>
        </w:trPr>
        <w:tc>
          <w:tcPr>
            <w:tcW w:w="4365"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left="122" w:right="0"/>
              <w:jc w:val="left"/>
              <w:rPr>
                <w:rFonts w:ascii="Times New Roman" w:hAnsi="Times New Roman" w:cs="Times New Roman" w:eastAsia="Times New Roman" w:hint="default"/>
                <w:sz w:val="18"/>
                <w:szCs w:val="18"/>
              </w:rPr>
            </w:pPr>
            <w:r>
              <w:rPr>
                <w:rFonts w:ascii="Times New Roman"/>
                <w:sz w:val="18"/>
              </w:rPr>
              <w:t>FOCUS PICTURES</w:t>
            </w:r>
            <w:r>
              <w:rPr>
                <w:rFonts w:ascii="Times New Roman"/>
                <w:spacing w:val="3"/>
                <w:sz w:val="18"/>
              </w:rPr>
              <w:t> </w:t>
            </w:r>
            <w:r>
              <w:rPr>
                <w:rFonts w:ascii="Times New Roman"/>
                <w:sz w:val="18"/>
              </w:rPr>
              <w:t>INC.</w:t>
            </w:r>
          </w:p>
        </w:tc>
        <w:tc>
          <w:tcPr>
            <w:tcW w:w="2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6,520,040.00</w:t>
            </w:r>
          </w:p>
        </w:tc>
        <w:tc>
          <w:tcPr>
            <w:tcW w:w="2313"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6,520,040.00</w:t>
            </w:r>
          </w:p>
        </w:tc>
        <w:tc>
          <w:tcPr>
            <w:tcW w:w="239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100.00</w:t>
            </w:r>
          </w:p>
        </w:tc>
        <w:tc>
          <w:tcPr>
            <w:tcW w:w="2574"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left="137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7" w:hRule="exact"/>
        </w:trPr>
        <w:tc>
          <w:tcPr>
            <w:tcW w:w="4365"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single" w:sz="4" w:space="0" w:color="000000"/>
            </w:tcBorders>
          </w:tcPr>
          <w:p>
            <w:pPr/>
          </w:p>
        </w:tc>
        <w:tc>
          <w:tcPr>
            <w:tcW w:w="2313" w:type="dxa"/>
            <w:tcBorders>
              <w:top w:val="nil" w:sz="6" w:space="0" w:color="auto"/>
              <w:left w:val="single" w:sz="4" w:space="0" w:color="000000"/>
              <w:bottom w:val="nil" w:sz="6" w:space="0" w:color="auto"/>
              <w:right w:val="single" w:sz="4" w:space="0" w:color="000000"/>
            </w:tcBorders>
          </w:tcPr>
          <w:p>
            <w:pPr/>
          </w:p>
        </w:tc>
        <w:tc>
          <w:tcPr>
            <w:tcW w:w="2399" w:type="dxa"/>
            <w:tcBorders>
              <w:top w:val="nil" w:sz="6" w:space="0" w:color="auto"/>
              <w:left w:val="single" w:sz="4" w:space="0" w:color="000000"/>
              <w:bottom w:val="nil" w:sz="6" w:space="0" w:color="auto"/>
              <w:right w:val="single" w:sz="4" w:space="0" w:color="000000"/>
            </w:tcBorders>
          </w:tcPr>
          <w:p>
            <w:pPr/>
          </w:p>
        </w:tc>
        <w:tc>
          <w:tcPr>
            <w:tcW w:w="2574" w:type="dxa"/>
            <w:tcBorders>
              <w:top w:val="nil" w:sz="6" w:space="0" w:color="auto"/>
              <w:left w:val="single" w:sz="4" w:space="0" w:color="000000"/>
              <w:bottom w:val="nil" w:sz="6" w:space="0" w:color="auto"/>
              <w:right w:val="nil" w:sz="6" w:space="0" w:color="auto"/>
            </w:tcBorders>
          </w:tcPr>
          <w:p>
            <w:pPr/>
          </w:p>
        </w:tc>
      </w:tr>
      <w:tr>
        <w:trPr>
          <w:trHeight w:val="416" w:hRule="exact"/>
        </w:trPr>
        <w:tc>
          <w:tcPr>
            <w:tcW w:w="4365" w:type="dxa"/>
            <w:tcBorders>
              <w:top w:val="nil" w:sz="6" w:space="0" w:color="auto"/>
              <w:left w:val="nil" w:sz="6" w:space="0" w:color="auto"/>
              <w:bottom w:val="single" w:sz="12"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5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53,855,982.28</w:t>
            </w:r>
          </w:p>
        </w:tc>
        <w:tc>
          <w:tcPr>
            <w:tcW w:w="231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47,991,188.19</w:t>
            </w:r>
          </w:p>
        </w:tc>
        <w:tc>
          <w:tcPr>
            <w:tcW w:w="2399" w:type="dxa"/>
            <w:tcBorders>
              <w:top w:val="nil" w:sz="6" w:space="0" w:color="auto"/>
              <w:left w:val="single" w:sz="4" w:space="0" w:color="000000"/>
              <w:bottom w:val="single" w:sz="12" w:space="0" w:color="000000"/>
              <w:right w:val="single" w:sz="4" w:space="0" w:color="000000"/>
            </w:tcBorders>
          </w:tcPr>
          <w:p>
            <w:pPr/>
          </w:p>
        </w:tc>
        <w:tc>
          <w:tcPr>
            <w:tcW w:w="2574" w:type="dxa"/>
            <w:tcBorders>
              <w:top w:val="nil" w:sz="6" w:space="0" w:color="auto"/>
              <w:left w:val="single" w:sz="4" w:space="0" w:color="000000"/>
              <w:bottom w:val="single" w:sz="12" w:space="0" w:color="000000"/>
              <w:right w:val="nil" w:sz="6" w:space="0" w:color="auto"/>
            </w:tcBorders>
          </w:tcPr>
          <w:p>
            <w:pPr/>
          </w:p>
        </w:tc>
      </w:tr>
    </w:tbl>
    <w:p>
      <w:pPr>
        <w:spacing w:after="0"/>
        <w:sectPr>
          <w:pgSz w:w="16840" w:h="11910" w:orient="landscape"/>
          <w:pgMar w:header="765" w:footer="1019" w:top="960" w:bottom="1200" w:left="1200" w:right="1220"/>
        </w:sectPr>
      </w:pPr>
    </w:p>
    <w:p>
      <w:pPr>
        <w:spacing w:line="240" w:lineRule="auto" w:before="0"/>
        <w:rPr>
          <w:rFonts w:ascii="Times New Roman" w:hAnsi="Times New Roman" w:cs="Times New Roman" w:eastAsia="Times New Roman" w:hint="default"/>
          <w:sz w:val="20"/>
          <w:szCs w:val="20"/>
        </w:rPr>
      </w:pPr>
      <w:r>
        <w:rPr/>
        <w:pict>
          <v:group style="position:absolute;margin-left:84.480003pt;margin-top:477.220001pt;width:426.55pt;height:161.7pt;mso-position-horizontal-relative:page;mso-position-vertical-relative:page;z-index:-1589968" coordorigin="1690,9544" coordsize="8531,3234">
            <v:group style="position:absolute;left:4493;top:9544;width:10;height:20" coordorigin="4493,9544" coordsize="10,20">
              <v:shape style="position:absolute;left:4493;top:9544;width:10;height:20" coordorigin="4493,9544" coordsize="10,20" path="m4493,9564l4503,9564,4503,9544,4493,9544,4493,9564xe" filled="true" fillcolor="#000000" stroked="false">
                <v:path arrowok="t"/>
                <v:fill type="solid"/>
              </v:shape>
            </v:group>
            <v:group style="position:absolute;left:4493;top:9564;width:10;height:20" coordorigin="4493,9564" coordsize="10,20">
              <v:shape style="position:absolute;left:4493;top:9564;width:10;height:20" coordorigin="4493,9564" coordsize="10,20" path="m4493,9583l4503,9583,4503,9564,4493,9564,4493,9583xe" filled="true" fillcolor="#000000" stroked="false">
                <v:path arrowok="t"/>
                <v:fill type="solid"/>
              </v:shape>
            </v:group>
            <v:group style="position:absolute;left:4493;top:9583;width:10;height:20" coordorigin="4493,9583" coordsize="10,20">
              <v:shape style="position:absolute;left:4493;top:9583;width:10;height:20" coordorigin="4493,9583" coordsize="10,20" path="m4493,9602l4503,9602,4503,9583,4493,9583,4493,9602xe" filled="true" fillcolor="#000000" stroked="false">
                <v:path arrowok="t"/>
                <v:fill type="solid"/>
              </v:shape>
            </v:group>
            <v:group style="position:absolute;left:4493;top:9602;width:10;height:20" coordorigin="4493,9602" coordsize="10,20">
              <v:shape style="position:absolute;left:4493;top:9602;width:10;height:20" coordorigin="4493,9602" coordsize="10,20" path="m4493,9621l4503,9621,4503,9602,4493,9602,4493,9621xe" filled="true" fillcolor="#000000" stroked="false">
                <v:path arrowok="t"/>
                <v:fill type="solid"/>
              </v:shape>
            </v:group>
            <v:group style="position:absolute;left:4493;top:9621;width:10;height:20" coordorigin="4493,9621" coordsize="10,20">
              <v:shape style="position:absolute;left:4493;top:9621;width:10;height:20" coordorigin="4493,9621" coordsize="10,20" path="m4493,9640l4503,9640,4503,9621,4493,9621,4493,9640xe" filled="true" fillcolor="#000000" stroked="false">
                <v:path arrowok="t"/>
                <v:fill type="solid"/>
              </v:shape>
            </v:group>
            <v:group style="position:absolute;left:4493;top:9640;width:10;height:20" coordorigin="4493,9640" coordsize="10,20">
              <v:shape style="position:absolute;left:4493;top:9640;width:10;height:20" coordorigin="4493,9640" coordsize="10,20" path="m4493,9660l4503,9660,4503,9640,4493,9640,4493,9660xe" filled="true" fillcolor="#000000" stroked="false">
                <v:path arrowok="t"/>
                <v:fill type="solid"/>
              </v:shape>
            </v:group>
            <v:group style="position:absolute;left:4493;top:9660;width:10;height:20" coordorigin="4493,9660" coordsize="10,20">
              <v:shape style="position:absolute;left:4493;top:9660;width:10;height:20" coordorigin="4493,9660" coordsize="10,20" path="m4493,9679l4503,9679,4503,9660,4493,9660,4493,9679xe" filled="true" fillcolor="#000000" stroked="false">
                <v:path arrowok="t"/>
                <v:fill type="solid"/>
              </v:shape>
            </v:group>
            <v:group style="position:absolute;left:4493;top:9679;width:10;height:20" coordorigin="4493,9679" coordsize="10,20">
              <v:shape style="position:absolute;left:4493;top:9679;width:10;height:20" coordorigin="4493,9679" coordsize="10,20" path="m4493,9698l4503,9698,4503,9679,4493,9679,4493,9698xe" filled="true" fillcolor="#000000" stroked="false">
                <v:path arrowok="t"/>
                <v:fill type="solid"/>
              </v:shape>
            </v:group>
            <v:group style="position:absolute;left:4493;top:9698;width:10;height:20" coordorigin="4493,9698" coordsize="10,20">
              <v:shape style="position:absolute;left:4493;top:9698;width:10;height:20" coordorigin="4493,9698" coordsize="10,20" path="m4493,9717l4503,9717,4503,9698,4493,9698,4493,9717xe" filled="true" fillcolor="#000000" stroked="false">
                <v:path arrowok="t"/>
                <v:fill type="solid"/>
              </v:shape>
            </v:group>
            <v:group style="position:absolute;left:4493;top:9717;width:10;height:20" coordorigin="4493,9717" coordsize="10,20">
              <v:shape style="position:absolute;left:4493;top:9717;width:10;height:20" coordorigin="4493,9717" coordsize="10,20" path="m4493,9736l4503,9736,4503,9717,4493,9717,4493,9736xe" filled="true" fillcolor="#000000" stroked="false">
                <v:path arrowok="t"/>
                <v:fill type="solid"/>
              </v:shape>
            </v:group>
            <v:group style="position:absolute;left:4493;top:9736;width:10;height:20" coordorigin="4493,9736" coordsize="10,20">
              <v:shape style="position:absolute;left:4493;top:9736;width:10;height:20" coordorigin="4493,9736" coordsize="10,20" path="m4493,9756l4503,9756,4503,9736,4493,9736,4493,9756xe" filled="true" fillcolor="#000000" stroked="false">
                <v:path arrowok="t"/>
                <v:fill type="solid"/>
              </v:shape>
            </v:group>
            <v:group style="position:absolute;left:4493;top:9756;width:10;height:20" coordorigin="4493,9756" coordsize="10,20">
              <v:shape style="position:absolute;left:4493;top:9756;width:10;height:20" coordorigin="4493,9756" coordsize="10,20" path="m4493,9775l4503,9775,4503,9756,4493,9756,4493,9775xe" filled="true" fillcolor="#000000" stroked="false">
                <v:path arrowok="t"/>
                <v:fill type="solid"/>
              </v:shape>
            </v:group>
            <v:group style="position:absolute;left:4493;top:9775;width:10;height:20" coordorigin="4493,9775" coordsize="10,20">
              <v:shape style="position:absolute;left:4493;top:9775;width:10;height:20" coordorigin="4493,9775" coordsize="10,20" path="m4493,9794l4503,9794,4503,9775,4493,9775,4493,9794xe" filled="true" fillcolor="#000000" stroked="false">
                <v:path arrowok="t"/>
                <v:fill type="solid"/>
              </v:shape>
            </v:group>
            <v:group style="position:absolute;left:4493;top:9794;width:10;height:20" coordorigin="4493,9794" coordsize="10,20">
              <v:shape style="position:absolute;left:4493;top:9794;width:10;height:20" coordorigin="4493,9794" coordsize="10,20" path="m4493,9813l4503,9813,4503,9794,4493,9794,4493,9813xe" filled="true" fillcolor="#000000" stroked="false">
                <v:path arrowok="t"/>
                <v:fill type="solid"/>
              </v:shape>
            </v:group>
            <v:group style="position:absolute;left:4493;top:9813;width:10;height:20" coordorigin="4493,9813" coordsize="10,20">
              <v:shape style="position:absolute;left:4493;top:9813;width:10;height:20" coordorigin="4493,9813" coordsize="10,20" path="m4493,9832l4503,9832,4503,9813,4493,9813,4493,9832xe" filled="true" fillcolor="#000000" stroked="false">
                <v:path arrowok="t"/>
                <v:fill type="solid"/>
              </v:shape>
              <v:shape style="position:absolute;left:4484;top:9832;width:2176;height:102" type="#_x0000_t75" stroked="false">
                <v:imagedata r:id="rId132" o:title=""/>
              </v:shape>
              <v:shape style="position:absolute;left:6655;top:9925;width:3566;height:10" type="#_x0000_t75" stroked="false">
                <v:imagedata r:id="rId133" o:title=""/>
              </v:shape>
            </v:group>
            <v:group style="position:absolute;left:4493;top:9934;width:10;height:20" coordorigin="4493,9934" coordsize="10,20">
              <v:shape style="position:absolute;left:4493;top:9934;width:10;height:20" coordorigin="4493,9934" coordsize="10,20" path="m4493,9954l4503,9954,4503,9934,4493,9934,4493,9954xe" filled="true" fillcolor="#000000" stroked="false">
                <v:path arrowok="t"/>
                <v:fill type="solid"/>
              </v:shape>
            </v:group>
            <v:group style="position:absolute;left:4493;top:9954;width:10;height:20" coordorigin="4493,9954" coordsize="10,20">
              <v:shape style="position:absolute;left:4493;top:9954;width:10;height:20" coordorigin="4493,9954" coordsize="10,20" path="m4493,9973l4503,9973,4503,9954,4493,9954,4493,9973xe" filled="true" fillcolor="#000000" stroked="false">
                <v:path arrowok="t"/>
                <v:fill type="solid"/>
              </v:shape>
            </v:group>
            <v:group style="position:absolute;left:4493;top:9973;width:10;height:20" coordorigin="4493,9973" coordsize="10,20">
              <v:shape style="position:absolute;left:4493;top:9973;width:10;height:20" coordorigin="4493,9973" coordsize="10,20" path="m4493,9992l4503,9992,4503,9973,4493,9973,4493,9992xe" filled="true" fillcolor="#000000" stroked="false">
                <v:path arrowok="t"/>
                <v:fill type="solid"/>
              </v:shape>
            </v:group>
            <v:group style="position:absolute;left:4493;top:9992;width:10;height:20" coordorigin="4493,9992" coordsize="10,20">
              <v:shape style="position:absolute;left:4493;top:9992;width:10;height:20" coordorigin="4493,9992" coordsize="10,20" path="m4493,10011l4503,10011,4503,9992,4493,9992,4493,10011xe" filled="true" fillcolor="#000000" stroked="false">
                <v:path arrowok="t"/>
                <v:fill type="solid"/>
              </v:shape>
            </v:group>
            <v:group style="position:absolute;left:4493;top:10011;width:10;height:20" coordorigin="4493,10011" coordsize="10,20">
              <v:shape style="position:absolute;left:4493;top:10011;width:10;height:20" coordorigin="4493,10011" coordsize="10,20" path="m4493,10030l4503,10030,4503,10011,4493,10011,4493,10030xe" filled="true" fillcolor="#000000" stroked="false">
                <v:path arrowok="t"/>
                <v:fill type="solid"/>
              </v:shape>
            </v:group>
            <v:group style="position:absolute;left:4493;top:10030;width:10;height:20" coordorigin="4493,10030" coordsize="10,20">
              <v:shape style="position:absolute;left:4493;top:10030;width:10;height:20" coordorigin="4493,10030" coordsize="10,20" path="m4493,10050l4503,10050,4503,10030,4493,10030,4493,10050xe" filled="true" fillcolor="#000000" stroked="false">
                <v:path arrowok="t"/>
                <v:fill type="solid"/>
              </v:shape>
            </v:group>
            <v:group style="position:absolute;left:4493;top:10050;width:10;height:20" coordorigin="4493,10050" coordsize="10,20">
              <v:shape style="position:absolute;left:4493;top:10050;width:10;height:20" coordorigin="4493,10050" coordsize="10,20" path="m4493,10069l4503,10069,4503,10050,4493,10050,4493,10069xe" filled="true" fillcolor="#000000" stroked="false">
                <v:path arrowok="t"/>
                <v:fill type="solid"/>
              </v:shape>
            </v:group>
            <v:group style="position:absolute;left:4493;top:10069;width:10;height:20" coordorigin="4493,10069" coordsize="10,20">
              <v:shape style="position:absolute;left:4493;top:10069;width:10;height:20" coordorigin="4493,10069" coordsize="10,20" path="m4493,10088l4503,10088,4503,10069,4493,10069,4493,10088xe" filled="true" fillcolor="#000000" stroked="false">
                <v:path arrowok="t"/>
                <v:fill type="solid"/>
              </v:shape>
            </v:group>
            <v:group style="position:absolute;left:4493;top:10088;width:10;height:20" coordorigin="4493,10088" coordsize="10,20">
              <v:shape style="position:absolute;left:4493;top:10088;width:10;height:20" coordorigin="4493,10088" coordsize="10,20" path="m4493,10107l4503,10107,4503,10088,4493,10088,4493,10107xe" filled="true" fillcolor="#000000" stroked="false">
                <v:path arrowok="t"/>
                <v:fill type="solid"/>
              </v:shape>
            </v:group>
            <v:group style="position:absolute;left:4493;top:10107;width:10;height:20" coordorigin="4493,10107" coordsize="10,20">
              <v:shape style="position:absolute;left:4493;top:10107;width:10;height:20" coordorigin="4493,10107" coordsize="10,20" path="m4493,10126l4503,10126,4503,10107,4493,10107,4493,10126xe" filled="true" fillcolor="#000000" stroked="false">
                <v:path arrowok="t"/>
                <v:fill type="solid"/>
              </v:shape>
            </v:group>
            <v:group style="position:absolute;left:4493;top:10126;width:10;height:20" coordorigin="4493,10126" coordsize="10,20">
              <v:shape style="position:absolute;left:4493;top:10126;width:10;height:20" coordorigin="4493,10126" coordsize="10,20" path="m4493,10146l4503,10146,4503,10126,4493,10126,4493,10146xe" filled="true" fillcolor="#000000" stroked="false">
                <v:path arrowok="t"/>
                <v:fill type="solid"/>
              </v:shape>
            </v:group>
            <v:group style="position:absolute;left:4493;top:10146;width:10;height:20" coordorigin="4493,10146" coordsize="10,20">
              <v:shape style="position:absolute;left:4493;top:10146;width:10;height:20" coordorigin="4493,10146" coordsize="10,20" path="m4493,10165l4503,10165,4503,10146,4493,10146,4493,10165xe" filled="true" fillcolor="#000000" stroked="false">
                <v:path arrowok="t"/>
                <v:fill type="solid"/>
              </v:shape>
            </v:group>
            <v:group style="position:absolute;left:4493;top:10165;width:10;height:20" coordorigin="4493,10165" coordsize="10,20">
              <v:shape style="position:absolute;left:4493;top:10165;width:10;height:20" coordorigin="4493,10165" coordsize="10,20" path="m4493,10184l4503,10184,4503,10165,4493,10165,4493,10184xe" filled="true" fillcolor="#000000" stroked="false">
                <v:path arrowok="t"/>
                <v:fill type="solid"/>
              </v:shape>
            </v:group>
            <v:group style="position:absolute;left:4493;top:10184;width:10;height:20" coordorigin="4493,10184" coordsize="10,20">
              <v:shape style="position:absolute;left:4493;top:10184;width:10;height:20" coordorigin="4493,10184" coordsize="10,20" path="m4493,10203l4503,10203,4503,10184,4493,10184,4493,10203xe" filled="true" fillcolor="#000000" stroked="false">
                <v:path arrowok="t"/>
                <v:fill type="solid"/>
              </v:shape>
            </v:group>
            <v:group style="position:absolute;left:4493;top:10203;width:10;height:20" coordorigin="4493,10203" coordsize="10,20">
              <v:shape style="position:absolute;left:4493;top:10203;width:10;height:20" coordorigin="4493,10203" coordsize="10,20" path="m4493,10222l4503,10222,4503,10203,4493,10203,4493,10222xe" filled="true" fillcolor="#000000" stroked="false">
                <v:path arrowok="t"/>
                <v:fill type="solid"/>
              </v:shape>
            </v:group>
            <v:group style="position:absolute;left:4493;top:10222;width:10;height:20" coordorigin="4493,10222" coordsize="10,20">
              <v:shape style="position:absolute;left:4493;top:10222;width:10;height:20" coordorigin="4493,10222" coordsize="10,20" path="m4493,10242l4503,10242,4503,10222,4493,10222,4493,10242xe" filled="true" fillcolor="#000000" stroked="false">
                <v:path arrowok="t"/>
                <v:fill type="solid"/>
              </v:shape>
              <v:shape style="position:absolute;left:1690;top:10242;width:2823;height:103" type="#_x0000_t75" stroked="false">
                <v:imagedata r:id="rId134" o:title=""/>
              </v:shape>
              <v:shape style="position:absolute;left:4488;top:10335;width:2171;height:10" type="#_x0000_t75" stroked="false">
                <v:imagedata r:id="rId135" o:title=""/>
              </v:shape>
              <v:shape style="position:absolute;left:6655;top:10335;width:3566;height:10" type="#_x0000_t75" stroked="false">
                <v:imagedata r:id="rId133" o:title=""/>
              </v:shape>
            </v:group>
            <v:group style="position:absolute;left:4493;top:10345;width:10;height:20" coordorigin="4493,10345" coordsize="10,20">
              <v:shape style="position:absolute;left:4493;top:10345;width:10;height:20" coordorigin="4493,10345" coordsize="10,20" path="m4493,10364l4503,10364,4503,10345,4493,10345,4493,10364xe" filled="true" fillcolor="#000000" stroked="false">
                <v:path arrowok="t"/>
                <v:fill type="solid"/>
              </v:shape>
            </v:group>
            <v:group style="position:absolute;left:4493;top:10364;width:10;height:20" coordorigin="4493,10364" coordsize="10,20">
              <v:shape style="position:absolute;left:4493;top:10364;width:10;height:20" coordorigin="4493,10364" coordsize="10,20" path="m4493,10383l4503,10383,4503,10364,4493,10364,4493,10383xe" filled="true" fillcolor="#000000" stroked="false">
                <v:path arrowok="t"/>
                <v:fill type="solid"/>
              </v:shape>
            </v:group>
            <v:group style="position:absolute;left:4493;top:10383;width:10;height:20" coordorigin="4493,10383" coordsize="10,20">
              <v:shape style="position:absolute;left:4493;top:10383;width:10;height:20" coordorigin="4493,10383" coordsize="10,20" path="m4493,10402l4503,10402,4503,10383,4493,10383,4493,10402xe" filled="true" fillcolor="#000000" stroked="false">
                <v:path arrowok="t"/>
                <v:fill type="solid"/>
              </v:shape>
            </v:group>
            <v:group style="position:absolute;left:4493;top:10402;width:10;height:20" coordorigin="4493,10402" coordsize="10,20">
              <v:shape style="position:absolute;left:4493;top:10402;width:10;height:20" coordorigin="4493,10402" coordsize="10,20" path="m4493,10422l4503,10422,4503,10402,4493,10402,4493,10422xe" filled="true" fillcolor="#000000" stroked="false">
                <v:path arrowok="t"/>
                <v:fill type="solid"/>
              </v:shape>
            </v:group>
            <v:group style="position:absolute;left:4493;top:10422;width:10;height:20" coordorigin="4493,10422" coordsize="10,20">
              <v:shape style="position:absolute;left:4493;top:10422;width:10;height:20" coordorigin="4493,10422" coordsize="10,20" path="m4493,10441l4503,10441,4503,10422,4493,10422,4493,10441xe" filled="true" fillcolor="#000000" stroked="false">
                <v:path arrowok="t"/>
                <v:fill type="solid"/>
              </v:shape>
            </v:group>
            <v:group style="position:absolute;left:4493;top:10441;width:10;height:20" coordorigin="4493,10441" coordsize="10,20">
              <v:shape style="position:absolute;left:4493;top:10441;width:10;height:20" coordorigin="4493,10441" coordsize="10,20" path="m4493,10460l4503,10460,4503,10441,4493,10441,4493,10460xe" filled="true" fillcolor="#000000" stroked="false">
                <v:path arrowok="t"/>
                <v:fill type="solid"/>
              </v:shape>
            </v:group>
            <v:group style="position:absolute;left:4493;top:10460;width:10;height:20" coordorigin="4493,10460" coordsize="10,20">
              <v:shape style="position:absolute;left:4493;top:10460;width:10;height:20" coordorigin="4493,10460" coordsize="10,20" path="m4493,10479l4503,10479,4503,10460,4493,10460,4493,10479xe" filled="true" fillcolor="#000000" stroked="false">
                <v:path arrowok="t"/>
                <v:fill type="solid"/>
              </v:shape>
            </v:group>
            <v:group style="position:absolute;left:4493;top:10479;width:10;height:20" coordorigin="4493,10479" coordsize="10,20">
              <v:shape style="position:absolute;left:4493;top:10479;width:10;height:20" coordorigin="4493,10479" coordsize="10,20" path="m4493,10498l4503,10498,4503,10479,4493,10479,4493,10498xe" filled="true" fillcolor="#000000" stroked="false">
                <v:path arrowok="t"/>
                <v:fill type="solid"/>
              </v:shape>
            </v:group>
            <v:group style="position:absolute;left:4493;top:10498;width:10;height:20" coordorigin="4493,10498" coordsize="10,20">
              <v:shape style="position:absolute;left:4493;top:10498;width:10;height:20" coordorigin="4493,10498" coordsize="10,20" path="m4493,10518l4503,10518,4503,10498,4493,10498,4493,10518xe" filled="true" fillcolor="#000000" stroked="false">
                <v:path arrowok="t"/>
                <v:fill type="solid"/>
              </v:shape>
            </v:group>
            <v:group style="position:absolute;left:4493;top:10518;width:10;height:20" coordorigin="4493,10518" coordsize="10,20">
              <v:shape style="position:absolute;left:4493;top:10518;width:10;height:20" coordorigin="4493,10518" coordsize="10,20" path="m4493,10537l4503,10537,4503,10518,4493,10518,4493,10537xe" filled="true" fillcolor="#000000" stroked="false">
                <v:path arrowok="t"/>
                <v:fill type="solid"/>
              </v:shape>
            </v:group>
            <v:group style="position:absolute;left:4493;top:10537;width:10;height:20" coordorigin="4493,10537" coordsize="10,20">
              <v:shape style="position:absolute;left:4493;top:10537;width:10;height:20" coordorigin="4493,10537" coordsize="10,20" path="m4493,10556l4503,10556,4503,10537,4493,10537,4493,10556xe" filled="true" fillcolor="#000000" stroked="false">
                <v:path arrowok="t"/>
                <v:fill type="solid"/>
              </v:shape>
            </v:group>
            <v:group style="position:absolute;left:4493;top:10556;width:10;height:20" coordorigin="4493,10556" coordsize="10,20">
              <v:shape style="position:absolute;left:4493;top:10556;width:10;height:20" coordorigin="4493,10556" coordsize="10,20" path="m4493,10575l4503,10575,4503,10556,4493,10556,4493,10575xe" filled="true" fillcolor="#000000" stroked="false">
                <v:path arrowok="t"/>
                <v:fill type="solid"/>
              </v:shape>
            </v:group>
            <v:group style="position:absolute;left:4493;top:10575;width:10;height:20" coordorigin="4493,10575" coordsize="10,20">
              <v:shape style="position:absolute;left:4493;top:10575;width:10;height:20" coordorigin="4493,10575" coordsize="10,20" path="m4493,10594l4503,10594,4503,10575,4493,10575,4493,10594xe" filled="true" fillcolor="#000000" stroked="false">
                <v:path arrowok="t"/>
                <v:fill type="solid"/>
              </v:shape>
            </v:group>
            <v:group style="position:absolute;left:4493;top:10594;width:10;height:20" coordorigin="4493,10594" coordsize="10,20">
              <v:shape style="position:absolute;left:4493;top:10594;width:10;height:20" coordorigin="4493,10594" coordsize="10,20" path="m4493,10614l4503,10614,4503,10594,4493,10594,4493,10614xe" filled="true" fillcolor="#000000" stroked="false">
                <v:path arrowok="t"/>
                <v:fill type="solid"/>
              </v:shape>
            </v:group>
            <v:group style="position:absolute;left:4493;top:10614;width:10;height:20" coordorigin="4493,10614" coordsize="10,20">
              <v:shape style="position:absolute;left:4493;top:10614;width:10;height:20" coordorigin="4493,10614" coordsize="10,20" path="m4493,10633l4503,10633,4503,10614,4493,10614,4493,10633xe" filled="true" fillcolor="#000000" stroked="false">
                <v:path arrowok="t"/>
                <v:fill type="solid"/>
              </v:shape>
            </v:group>
            <v:group style="position:absolute;left:4493;top:10633;width:10;height:20" coordorigin="4493,10633" coordsize="10,20">
              <v:shape style="position:absolute;left:4493;top:10633;width:10;height:20" coordorigin="4493,10633" coordsize="10,20" path="m4493,10652l4503,10652,4503,10633,4493,10633,4493,10652xe" filled="true" fillcolor="#000000" stroked="false">
                <v:path arrowok="t"/>
                <v:fill type="solid"/>
              </v:shape>
              <v:shape style="position:absolute;left:1690;top:10652;width:2823;height:103" type="#_x0000_t75" stroked="false">
                <v:imagedata r:id="rId134" o:title=""/>
              </v:shape>
              <v:shape style="position:absolute;left:4488;top:10746;width:2171;height:10" type="#_x0000_t75" stroked="false">
                <v:imagedata r:id="rId135" o:title=""/>
              </v:shape>
              <v:shape style="position:absolute;left:6655;top:10746;width:3566;height:10" type="#_x0000_t75" stroked="false">
                <v:imagedata r:id="rId133" o:title=""/>
              </v:shape>
            </v:group>
            <v:group style="position:absolute;left:4493;top:10755;width:10;height:20" coordorigin="4493,10755" coordsize="10,20">
              <v:shape style="position:absolute;left:4493;top:10755;width:10;height:20" coordorigin="4493,10755" coordsize="10,20" path="m4493,10774l4503,10774,4503,10755,4493,10755,4493,10774xe" filled="true" fillcolor="#000000" stroked="false">
                <v:path arrowok="t"/>
                <v:fill type="solid"/>
              </v:shape>
            </v:group>
            <v:group style="position:absolute;left:4493;top:10774;width:10;height:20" coordorigin="4493,10774" coordsize="10,20">
              <v:shape style="position:absolute;left:4493;top:10774;width:10;height:20" coordorigin="4493,10774" coordsize="10,20" path="m4493,10794l4503,10794,4503,10774,4493,10774,4493,10794xe" filled="true" fillcolor="#000000" stroked="false">
                <v:path arrowok="t"/>
                <v:fill type="solid"/>
              </v:shape>
            </v:group>
            <v:group style="position:absolute;left:4493;top:10794;width:10;height:20" coordorigin="4493,10794" coordsize="10,20">
              <v:shape style="position:absolute;left:4493;top:10794;width:10;height:20" coordorigin="4493,10794" coordsize="10,20" path="m4493,10813l4503,10813,4503,10794,4493,10794,4493,10813xe" filled="true" fillcolor="#000000" stroked="false">
                <v:path arrowok="t"/>
                <v:fill type="solid"/>
              </v:shape>
            </v:group>
            <v:group style="position:absolute;left:4493;top:10813;width:10;height:20" coordorigin="4493,10813" coordsize="10,20">
              <v:shape style="position:absolute;left:4493;top:10813;width:10;height:20" coordorigin="4493,10813" coordsize="10,20" path="m4493,10832l4503,10832,4503,10813,4493,10813,4493,10832xe" filled="true" fillcolor="#000000" stroked="false">
                <v:path arrowok="t"/>
                <v:fill type="solid"/>
              </v:shape>
            </v:group>
            <v:group style="position:absolute;left:4493;top:10832;width:10;height:20" coordorigin="4493,10832" coordsize="10,20">
              <v:shape style="position:absolute;left:4493;top:10832;width:10;height:20" coordorigin="4493,10832" coordsize="10,20" path="m4493,10851l4503,10851,4503,10832,4493,10832,4493,10851xe" filled="true" fillcolor="#000000" stroked="false">
                <v:path arrowok="t"/>
                <v:fill type="solid"/>
              </v:shape>
            </v:group>
            <v:group style="position:absolute;left:4493;top:10851;width:10;height:20" coordorigin="4493,10851" coordsize="10,20">
              <v:shape style="position:absolute;left:4493;top:10851;width:10;height:20" coordorigin="4493,10851" coordsize="10,20" path="m4493,10870l4503,10870,4503,10851,4493,10851,4493,10870xe" filled="true" fillcolor="#000000" stroked="false">
                <v:path arrowok="t"/>
                <v:fill type="solid"/>
              </v:shape>
            </v:group>
            <v:group style="position:absolute;left:4493;top:10870;width:10;height:20" coordorigin="4493,10870" coordsize="10,20">
              <v:shape style="position:absolute;left:4493;top:10870;width:10;height:20" coordorigin="4493,10870" coordsize="10,20" path="m4493,10890l4503,10890,4503,10870,4493,10870,4493,10890xe" filled="true" fillcolor="#000000" stroked="false">
                <v:path arrowok="t"/>
                <v:fill type="solid"/>
              </v:shape>
            </v:group>
            <v:group style="position:absolute;left:4493;top:10890;width:10;height:20" coordorigin="4493,10890" coordsize="10,20">
              <v:shape style="position:absolute;left:4493;top:10890;width:10;height:20" coordorigin="4493,10890" coordsize="10,20" path="m4493,10909l4503,10909,4503,10890,4493,10890,4493,10909xe" filled="true" fillcolor="#000000" stroked="false">
                <v:path arrowok="t"/>
                <v:fill type="solid"/>
              </v:shape>
            </v:group>
            <v:group style="position:absolute;left:4493;top:10909;width:10;height:20" coordorigin="4493,10909" coordsize="10,20">
              <v:shape style="position:absolute;left:4493;top:10909;width:10;height:20" coordorigin="4493,10909" coordsize="10,20" path="m4493,10928l4503,10928,4503,10909,4493,10909,4493,10928xe" filled="true" fillcolor="#000000" stroked="false">
                <v:path arrowok="t"/>
                <v:fill type="solid"/>
              </v:shape>
            </v:group>
            <v:group style="position:absolute;left:4493;top:10928;width:10;height:20" coordorigin="4493,10928" coordsize="10,20">
              <v:shape style="position:absolute;left:4493;top:10928;width:10;height:20" coordorigin="4493,10928" coordsize="10,20" path="m4493,10947l4503,10947,4503,10928,4493,10928,4493,10947xe" filled="true" fillcolor="#000000" stroked="false">
                <v:path arrowok="t"/>
                <v:fill type="solid"/>
              </v:shape>
            </v:group>
            <v:group style="position:absolute;left:4493;top:10947;width:10;height:20" coordorigin="4493,10947" coordsize="10,20">
              <v:shape style="position:absolute;left:4493;top:10947;width:10;height:20" coordorigin="4493,10947" coordsize="10,20" path="m4493,10966l4503,10966,4503,10947,4493,10947,4493,10966xe" filled="true" fillcolor="#000000" stroked="false">
                <v:path arrowok="t"/>
                <v:fill type="solid"/>
              </v:shape>
            </v:group>
            <v:group style="position:absolute;left:4493;top:10966;width:10;height:20" coordorigin="4493,10966" coordsize="10,20">
              <v:shape style="position:absolute;left:4493;top:10966;width:10;height:20" coordorigin="4493,10966" coordsize="10,20" path="m4493,10986l4503,10986,4503,10966,4493,10966,4493,10986xe" filled="true" fillcolor="#000000" stroked="false">
                <v:path arrowok="t"/>
                <v:fill type="solid"/>
              </v:shape>
            </v:group>
            <v:group style="position:absolute;left:4493;top:10986;width:10;height:20" coordorigin="4493,10986" coordsize="10,20">
              <v:shape style="position:absolute;left:4493;top:10986;width:10;height:20" coordorigin="4493,10986" coordsize="10,20" path="m4493,11005l4503,11005,4503,10986,4493,10986,4493,11005xe" filled="true" fillcolor="#000000" stroked="false">
                <v:path arrowok="t"/>
                <v:fill type="solid"/>
              </v:shape>
            </v:group>
            <v:group style="position:absolute;left:4493;top:11005;width:10;height:20" coordorigin="4493,11005" coordsize="10,20">
              <v:shape style="position:absolute;left:4493;top:11005;width:10;height:20" coordorigin="4493,11005" coordsize="10,20" path="m4493,11024l4503,11024,4503,11005,4493,11005,4493,11024xe" filled="true" fillcolor="#000000" stroked="false">
                <v:path arrowok="t"/>
                <v:fill type="solid"/>
              </v:shape>
            </v:group>
            <v:group style="position:absolute;left:4493;top:11024;width:10;height:20" coordorigin="4493,11024" coordsize="10,20">
              <v:shape style="position:absolute;left:4493;top:11024;width:10;height:20" coordorigin="4493,11024" coordsize="10,20" path="m4493,11043l4503,11043,4503,11024,4493,11024,4493,11043xe" filled="true" fillcolor="#000000" stroked="false">
                <v:path arrowok="t"/>
                <v:fill type="solid"/>
              </v:shape>
            </v:group>
            <v:group style="position:absolute;left:4493;top:11043;width:10;height:20" coordorigin="4493,11043" coordsize="10,20">
              <v:shape style="position:absolute;left:4493;top:11043;width:10;height:20" coordorigin="4493,11043" coordsize="10,20" path="m4493,11062l4503,11062,4503,11043,4493,11043,4493,11062xe" filled="true" fillcolor="#000000" stroked="false">
                <v:path arrowok="t"/>
                <v:fill type="solid"/>
              </v:shape>
              <v:shape style="position:absolute;left:1690;top:11062;width:2823;height:102" type="#_x0000_t75" stroked="false">
                <v:imagedata r:id="rId136" o:title=""/>
              </v:shape>
              <v:shape style="position:absolute;left:4488;top:11155;width:2171;height:10" type="#_x0000_t75" stroked="false">
                <v:imagedata r:id="rId135" o:title=""/>
              </v:shape>
              <v:shape style="position:absolute;left:6655;top:11155;width:3566;height:10" type="#_x0000_t75" stroked="false">
                <v:imagedata r:id="rId133" o:title=""/>
              </v:shape>
            </v:group>
            <v:group style="position:absolute;left:4493;top:11164;width:10;height:20" coordorigin="4493,11164" coordsize="10,20">
              <v:shape style="position:absolute;left:4493;top:11164;width:10;height:20" coordorigin="4493,11164" coordsize="10,20" path="m4493,11184l4503,11184,4503,11164,4493,11164,4493,11184xe" filled="true" fillcolor="#000000" stroked="false">
                <v:path arrowok="t"/>
                <v:fill type="solid"/>
              </v:shape>
            </v:group>
            <v:group style="position:absolute;left:4493;top:11184;width:10;height:20" coordorigin="4493,11184" coordsize="10,20">
              <v:shape style="position:absolute;left:4493;top:11184;width:10;height:20" coordorigin="4493,11184" coordsize="10,20" path="m4493,11203l4503,11203,4503,11184,4493,11184,4493,11203xe" filled="true" fillcolor="#000000" stroked="false">
                <v:path arrowok="t"/>
                <v:fill type="solid"/>
              </v:shape>
            </v:group>
            <v:group style="position:absolute;left:4493;top:11203;width:10;height:20" coordorigin="4493,11203" coordsize="10,20">
              <v:shape style="position:absolute;left:4493;top:11203;width:10;height:20" coordorigin="4493,11203" coordsize="10,20" path="m4493,11222l4503,11222,4503,11203,4493,11203,4493,11222xe" filled="true" fillcolor="#000000" stroked="false">
                <v:path arrowok="t"/>
                <v:fill type="solid"/>
              </v:shape>
            </v:group>
            <v:group style="position:absolute;left:4493;top:11222;width:10;height:20" coordorigin="4493,11222" coordsize="10,20">
              <v:shape style="position:absolute;left:4493;top:11222;width:10;height:20" coordorigin="4493,11222" coordsize="10,20" path="m4493,11241l4503,11241,4503,11222,4493,11222,4493,11241xe" filled="true" fillcolor="#000000" stroked="false">
                <v:path arrowok="t"/>
                <v:fill type="solid"/>
              </v:shape>
            </v:group>
            <v:group style="position:absolute;left:4493;top:11241;width:10;height:20" coordorigin="4493,11241" coordsize="10,20">
              <v:shape style="position:absolute;left:4493;top:11241;width:10;height:20" coordorigin="4493,11241" coordsize="10,20" path="m4493,11260l4503,11260,4503,11241,4493,11241,4493,11260xe" filled="true" fillcolor="#000000" stroked="false">
                <v:path arrowok="t"/>
                <v:fill type="solid"/>
              </v:shape>
            </v:group>
            <v:group style="position:absolute;left:4493;top:11260;width:10;height:20" coordorigin="4493,11260" coordsize="10,20">
              <v:shape style="position:absolute;left:4493;top:11260;width:10;height:20" coordorigin="4493,11260" coordsize="10,20" path="m4493,11280l4503,11280,4503,11260,4493,11260,4493,11280xe" filled="true" fillcolor="#000000" stroked="false">
                <v:path arrowok="t"/>
                <v:fill type="solid"/>
              </v:shape>
            </v:group>
            <v:group style="position:absolute;left:4493;top:11280;width:10;height:20" coordorigin="4493,11280" coordsize="10,20">
              <v:shape style="position:absolute;left:4493;top:11280;width:10;height:20" coordorigin="4493,11280" coordsize="10,20" path="m4493,11299l4503,11299,4503,11280,4493,11280,4493,11299xe" filled="true" fillcolor="#000000" stroked="false">
                <v:path arrowok="t"/>
                <v:fill type="solid"/>
              </v:shape>
            </v:group>
            <v:group style="position:absolute;left:4493;top:11299;width:10;height:20" coordorigin="4493,11299" coordsize="10,20">
              <v:shape style="position:absolute;left:4493;top:11299;width:10;height:20" coordorigin="4493,11299" coordsize="10,20" path="m4493,11318l4503,11318,4503,11299,4493,11299,4493,11318xe" filled="true" fillcolor="#000000" stroked="false">
                <v:path arrowok="t"/>
                <v:fill type="solid"/>
              </v:shape>
            </v:group>
            <v:group style="position:absolute;left:4493;top:11318;width:10;height:20" coordorigin="4493,11318" coordsize="10,20">
              <v:shape style="position:absolute;left:4493;top:11318;width:10;height:20" coordorigin="4493,11318" coordsize="10,20" path="m4493,11337l4503,11337,4503,11318,4493,11318,4493,11337xe" filled="true" fillcolor="#000000" stroked="false">
                <v:path arrowok="t"/>
                <v:fill type="solid"/>
              </v:shape>
            </v:group>
            <v:group style="position:absolute;left:4493;top:11337;width:10;height:20" coordorigin="4493,11337" coordsize="10,20">
              <v:shape style="position:absolute;left:4493;top:11337;width:10;height:20" coordorigin="4493,11337" coordsize="10,20" path="m4493,11356l4503,11356,4503,11337,4493,11337,4493,11356xe" filled="true" fillcolor="#000000" stroked="false">
                <v:path arrowok="t"/>
                <v:fill type="solid"/>
              </v:shape>
            </v:group>
            <v:group style="position:absolute;left:4493;top:11356;width:10;height:20" coordorigin="4493,11356" coordsize="10,20">
              <v:shape style="position:absolute;left:4493;top:11356;width:10;height:20" coordorigin="4493,11356" coordsize="10,20" path="m4493,11376l4503,11376,4503,11356,4493,11356,4493,11376xe" filled="true" fillcolor="#000000" stroked="false">
                <v:path arrowok="t"/>
                <v:fill type="solid"/>
              </v:shape>
            </v:group>
            <v:group style="position:absolute;left:4493;top:11376;width:10;height:20" coordorigin="4493,11376" coordsize="10,20">
              <v:shape style="position:absolute;left:4493;top:11376;width:10;height:20" coordorigin="4493,11376" coordsize="10,20" path="m4493,11395l4503,11395,4503,11376,4493,11376,4493,11395xe" filled="true" fillcolor="#000000" stroked="false">
                <v:path arrowok="t"/>
                <v:fill type="solid"/>
              </v:shape>
            </v:group>
            <v:group style="position:absolute;left:4493;top:11395;width:10;height:20" coordorigin="4493,11395" coordsize="10,20">
              <v:shape style="position:absolute;left:4493;top:11395;width:10;height:20" coordorigin="4493,11395" coordsize="10,20" path="m4493,11414l4503,11414,4503,11395,4493,11395,4493,11414xe" filled="true" fillcolor="#000000" stroked="false">
                <v:path arrowok="t"/>
                <v:fill type="solid"/>
              </v:shape>
            </v:group>
            <v:group style="position:absolute;left:4493;top:11414;width:10;height:20" coordorigin="4493,11414" coordsize="10,20">
              <v:shape style="position:absolute;left:4493;top:11414;width:10;height:20" coordorigin="4493,11414" coordsize="10,20" path="m4493,11433l4503,11433,4503,11414,4493,11414,4493,11433xe" filled="true" fillcolor="#000000" stroked="false">
                <v:path arrowok="t"/>
                <v:fill type="solid"/>
              </v:shape>
            </v:group>
            <v:group style="position:absolute;left:4493;top:11433;width:10;height:20" coordorigin="4493,11433" coordsize="10,20">
              <v:shape style="position:absolute;left:4493;top:11433;width:10;height:20" coordorigin="4493,11433" coordsize="10,20" path="m4493,11452l4503,11452,4503,11433,4493,11433,4493,11452xe" filled="true" fillcolor="#000000" stroked="false">
                <v:path arrowok="t"/>
                <v:fill type="solid"/>
              </v:shape>
            </v:group>
            <v:group style="position:absolute;left:4493;top:11452;width:10;height:20" coordorigin="4493,11452" coordsize="10,20">
              <v:shape style="position:absolute;left:4493;top:11452;width:10;height:20" coordorigin="4493,11452" coordsize="10,20" path="m4493,11472l4503,11472,4503,11452,4493,11452,4493,11472xe" filled="true" fillcolor="#000000" stroked="false">
                <v:path arrowok="t"/>
                <v:fill type="solid"/>
              </v:shape>
              <v:shape style="position:absolute;left:1690;top:11472;width:2823;height:103" type="#_x0000_t75" stroked="false">
                <v:imagedata r:id="rId134" o:title=""/>
              </v:shape>
              <v:shape style="position:absolute;left:4488;top:11565;width:2171;height:10" type="#_x0000_t75" stroked="false">
                <v:imagedata r:id="rId135" o:title=""/>
              </v:shape>
              <v:shape style="position:absolute;left:6655;top:11565;width:3566;height:10" type="#_x0000_t75" stroked="false">
                <v:imagedata r:id="rId133" o:title=""/>
              </v:shape>
            </v:group>
            <v:group style="position:absolute;left:4493;top:11575;width:10;height:20" coordorigin="4493,11575" coordsize="10,20">
              <v:shape style="position:absolute;left:4493;top:11575;width:10;height:20" coordorigin="4493,11575" coordsize="10,20" path="m4493,11594l4503,11594,4503,11575,4493,11575,4493,11594xe" filled="true" fillcolor="#000000" stroked="false">
                <v:path arrowok="t"/>
                <v:fill type="solid"/>
              </v:shape>
            </v:group>
            <v:group style="position:absolute;left:4493;top:11594;width:10;height:20" coordorigin="4493,11594" coordsize="10,20">
              <v:shape style="position:absolute;left:4493;top:11594;width:10;height:20" coordorigin="4493,11594" coordsize="10,20" path="m4493,11613l4503,11613,4503,11594,4493,11594,4493,11613xe" filled="true" fillcolor="#000000" stroked="false">
                <v:path arrowok="t"/>
                <v:fill type="solid"/>
              </v:shape>
            </v:group>
            <v:group style="position:absolute;left:4493;top:11613;width:10;height:20" coordorigin="4493,11613" coordsize="10,20">
              <v:shape style="position:absolute;left:4493;top:11613;width:10;height:20" coordorigin="4493,11613" coordsize="10,20" path="m4493,11632l4503,11632,4503,11613,4493,11613,4493,11632xe" filled="true" fillcolor="#000000" stroked="false">
                <v:path arrowok="t"/>
                <v:fill type="solid"/>
              </v:shape>
            </v:group>
            <v:group style="position:absolute;left:4493;top:11632;width:10;height:20" coordorigin="4493,11632" coordsize="10,20">
              <v:shape style="position:absolute;left:4493;top:11632;width:10;height:20" coordorigin="4493,11632" coordsize="10,20" path="m4493,11652l4503,11652,4503,11632,4493,11632,4493,11652xe" filled="true" fillcolor="#000000" stroked="false">
                <v:path arrowok="t"/>
                <v:fill type="solid"/>
              </v:shape>
            </v:group>
            <v:group style="position:absolute;left:4493;top:11652;width:10;height:20" coordorigin="4493,11652" coordsize="10,20">
              <v:shape style="position:absolute;left:4493;top:11652;width:10;height:20" coordorigin="4493,11652" coordsize="10,20" path="m4493,11671l4503,11671,4503,11652,4493,11652,4493,11671xe" filled="true" fillcolor="#000000" stroked="false">
                <v:path arrowok="t"/>
                <v:fill type="solid"/>
              </v:shape>
            </v:group>
            <v:group style="position:absolute;left:4493;top:11671;width:10;height:20" coordorigin="4493,11671" coordsize="10,20">
              <v:shape style="position:absolute;left:4493;top:11671;width:10;height:20" coordorigin="4493,11671" coordsize="10,20" path="m4493,11690l4503,11690,4503,11671,4493,11671,4493,11690xe" filled="true" fillcolor="#000000" stroked="false">
                <v:path arrowok="t"/>
                <v:fill type="solid"/>
              </v:shape>
            </v:group>
            <v:group style="position:absolute;left:4493;top:11690;width:10;height:20" coordorigin="4493,11690" coordsize="10,20">
              <v:shape style="position:absolute;left:4493;top:11690;width:10;height:20" coordorigin="4493,11690" coordsize="10,20" path="m4493,11709l4503,11709,4503,11690,4493,11690,4493,11709xe" filled="true" fillcolor="#000000" stroked="false">
                <v:path arrowok="t"/>
                <v:fill type="solid"/>
              </v:shape>
            </v:group>
            <v:group style="position:absolute;left:4493;top:11709;width:10;height:20" coordorigin="4493,11709" coordsize="10,20">
              <v:shape style="position:absolute;left:4493;top:11709;width:10;height:20" coordorigin="4493,11709" coordsize="10,20" path="m4493,11728l4503,11728,4503,11709,4493,11709,4493,11728xe" filled="true" fillcolor="#000000" stroked="false">
                <v:path arrowok="t"/>
                <v:fill type="solid"/>
              </v:shape>
            </v:group>
            <v:group style="position:absolute;left:4493;top:11728;width:10;height:20" coordorigin="4493,11728" coordsize="10,20">
              <v:shape style="position:absolute;left:4493;top:11728;width:10;height:20" coordorigin="4493,11728" coordsize="10,20" path="m4493,11748l4503,11748,4503,11728,4493,11728,4493,11748xe" filled="true" fillcolor="#000000" stroked="false">
                <v:path arrowok="t"/>
                <v:fill type="solid"/>
              </v:shape>
            </v:group>
            <v:group style="position:absolute;left:4493;top:11748;width:10;height:20" coordorigin="4493,11748" coordsize="10,20">
              <v:shape style="position:absolute;left:4493;top:11748;width:10;height:20" coordorigin="4493,11748" coordsize="10,20" path="m4493,11767l4503,11767,4503,11748,4493,11748,4493,11767xe" filled="true" fillcolor="#000000" stroked="false">
                <v:path arrowok="t"/>
                <v:fill type="solid"/>
              </v:shape>
            </v:group>
            <v:group style="position:absolute;left:4493;top:11767;width:10;height:20" coordorigin="4493,11767" coordsize="10,20">
              <v:shape style="position:absolute;left:4493;top:11767;width:10;height:20" coordorigin="4493,11767" coordsize="10,20" path="m4493,11786l4503,11786,4503,11767,4493,11767,4493,11786xe" filled="true" fillcolor="#000000" stroked="false">
                <v:path arrowok="t"/>
                <v:fill type="solid"/>
              </v:shape>
            </v:group>
            <v:group style="position:absolute;left:4493;top:11786;width:10;height:20" coordorigin="4493,11786" coordsize="10,20">
              <v:shape style="position:absolute;left:4493;top:11786;width:10;height:20" coordorigin="4493,11786" coordsize="10,20" path="m4493,11805l4503,11805,4503,11786,4493,11786,4493,11805xe" filled="true" fillcolor="#000000" stroked="false">
                <v:path arrowok="t"/>
                <v:fill type="solid"/>
              </v:shape>
            </v:group>
            <v:group style="position:absolute;left:4493;top:11805;width:10;height:20" coordorigin="4493,11805" coordsize="10,20">
              <v:shape style="position:absolute;left:4493;top:11805;width:10;height:20" coordorigin="4493,11805" coordsize="10,20" path="m4493,11824l4503,11824,4503,11805,4493,11805,4493,11824xe" filled="true" fillcolor="#000000" stroked="false">
                <v:path arrowok="t"/>
                <v:fill type="solid"/>
              </v:shape>
            </v:group>
            <v:group style="position:absolute;left:4493;top:11824;width:10;height:20" coordorigin="4493,11824" coordsize="10,20">
              <v:shape style="position:absolute;left:4493;top:11824;width:10;height:20" coordorigin="4493,11824" coordsize="10,20" path="m4493,11844l4503,11844,4503,11824,4493,11824,4493,11844xe" filled="true" fillcolor="#000000" stroked="false">
                <v:path arrowok="t"/>
                <v:fill type="solid"/>
              </v:shape>
            </v:group>
            <v:group style="position:absolute;left:4493;top:11844;width:10;height:20" coordorigin="4493,11844" coordsize="10,20">
              <v:shape style="position:absolute;left:4493;top:11844;width:10;height:20" coordorigin="4493,11844" coordsize="10,20" path="m4493,11863l4503,11863,4503,11844,4493,11844,4493,11863xe" filled="true" fillcolor="#000000" stroked="false">
                <v:path arrowok="t"/>
                <v:fill type="solid"/>
              </v:shape>
            </v:group>
            <v:group style="position:absolute;left:4493;top:11863;width:10;height:20" coordorigin="4493,11863" coordsize="10,20">
              <v:shape style="position:absolute;left:4493;top:11863;width:10;height:20" coordorigin="4493,11863" coordsize="10,20" path="m4493,11882l4503,11882,4503,11863,4493,11863,4493,11882xe" filled="true" fillcolor="#000000" stroked="false">
                <v:path arrowok="t"/>
                <v:fill type="solid"/>
              </v:shape>
              <v:shape style="position:absolute;left:1690;top:11882;width:2823;height:103" type="#_x0000_t75" stroked="false">
                <v:imagedata r:id="rId134" o:title=""/>
              </v:shape>
              <v:shape style="position:absolute;left:4488;top:11976;width:2171;height:10" type="#_x0000_t75" stroked="false">
                <v:imagedata r:id="rId135" o:title=""/>
              </v:shape>
              <v:shape style="position:absolute;left:6655;top:11976;width:3566;height:10" type="#_x0000_t75" stroked="false">
                <v:imagedata r:id="rId133" o:title=""/>
              </v:shape>
            </v:group>
            <v:group style="position:absolute;left:4493;top:11985;width:10;height:20" coordorigin="4493,11985" coordsize="10,20">
              <v:shape style="position:absolute;left:4493;top:11985;width:10;height:20" coordorigin="4493,11985" coordsize="10,20" path="m4493,12004l4503,12004,4503,11985,4493,11985,4493,12004xe" filled="true" fillcolor="#000000" stroked="false">
                <v:path arrowok="t"/>
                <v:fill type="solid"/>
              </v:shape>
            </v:group>
            <v:group style="position:absolute;left:4493;top:12004;width:10;height:20" coordorigin="4493,12004" coordsize="10,20">
              <v:shape style="position:absolute;left:4493;top:12004;width:10;height:20" coordorigin="4493,12004" coordsize="10,20" path="m4493,12024l4503,12024,4503,12004,4493,12004,4493,12024xe" filled="true" fillcolor="#000000" stroked="false">
                <v:path arrowok="t"/>
                <v:fill type="solid"/>
              </v:shape>
            </v:group>
            <v:group style="position:absolute;left:4493;top:12024;width:10;height:20" coordorigin="4493,12024" coordsize="10,20">
              <v:shape style="position:absolute;left:4493;top:12024;width:10;height:20" coordorigin="4493,12024" coordsize="10,20" path="m4493,12043l4503,12043,4503,12024,4493,12024,4493,12043xe" filled="true" fillcolor="#000000" stroked="false">
                <v:path arrowok="t"/>
                <v:fill type="solid"/>
              </v:shape>
            </v:group>
            <v:group style="position:absolute;left:4493;top:12043;width:10;height:20" coordorigin="4493,12043" coordsize="10,20">
              <v:shape style="position:absolute;left:4493;top:12043;width:10;height:20" coordorigin="4493,12043" coordsize="10,20" path="m4493,12062l4503,12062,4503,12043,4493,12043,4493,12062xe" filled="true" fillcolor="#000000" stroked="false">
                <v:path arrowok="t"/>
                <v:fill type="solid"/>
              </v:shape>
            </v:group>
            <v:group style="position:absolute;left:4493;top:12062;width:10;height:20" coordorigin="4493,12062" coordsize="10,20">
              <v:shape style="position:absolute;left:4493;top:12062;width:10;height:20" coordorigin="4493,12062" coordsize="10,20" path="m4493,12081l4503,12081,4503,12062,4493,12062,4493,12081xe" filled="true" fillcolor="#000000" stroked="false">
                <v:path arrowok="t"/>
                <v:fill type="solid"/>
              </v:shape>
            </v:group>
            <v:group style="position:absolute;left:4493;top:12081;width:10;height:20" coordorigin="4493,12081" coordsize="10,20">
              <v:shape style="position:absolute;left:4493;top:12081;width:10;height:20" coordorigin="4493,12081" coordsize="10,20" path="m4493,12100l4503,12100,4503,12081,4493,12081,4493,12100xe" filled="true" fillcolor="#000000" stroked="false">
                <v:path arrowok="t"/>
                <v:fill type="solid"/>
              </v:shape>
            </v:group>
            <v:group style="position:absolute;left:4493;top:12100;width:10;height:20" coordorigin="4493,12100" coordsize="10,20">
              <v:shape style="position:absolute;left:4493;top:12100;width:10;height:20" coordorigin="4493,12100" coordsize="10,20" path="m4493,12120l4503,12120,4503,12100,4493,12100,4493,12120xe" filled="true" fillcolor="#000000" stroked="false">
                <v:path arrowok="t"/>
                <v:fill type="solid"/>
              </v:shape>
            </v:group>
            <v:group style="position:absolute;left:4493;top:12120;width:10;height:20" coordorigin="4493,12120" coordsize="10,20">
              <v:shape style="position:absolute;left:4493;top:12120;width:10;height:20" coordorigin="4493,12120" coordsize="10,20" path="m4493,12139l4503,12139,4503,12120,4493,12120,4493,12139xe" filled="true" fillcolor="#000000" stroked="false">
                <v:path arrowok="t"/>
                <v:fill type="solid"/>
              </v:shape>
            </v:group>
            <v:group style="position:absolute;left:4493;top:12139;width:10;height:20" coordorigin="4493,12139" coordsize="10,20">
              <v:shape style="position:absolute;left:4493;top:12139;width:10;height:20" coordorigin="4493,12139" coordsize="10,20" path="m4493,12158l4503,12158,4503,12139,4493,12139,4493,12158xe" filled="true" fillcolor="#000000" stroked="false">
                <v:path arrowok="t"/>
                <v:fill type="solid"/>
              </v:shape>
            </v:group>
            <v:group style="position:absolute;left:4493;top:12158;width:10;height:20" coordorigin="4493,12158" coordsize="10,20">
              <v:shape style="position:absolute;left:4493;top:12158;width:10;height:20" coordorigin="4493,12158" coordsize="10,20" path="m4493,12177l4503,12177,4503,12158,4493,12158,4493,12177xe" filled="true" fillcolor="#000000" stroked="false">
                <v:path arrowok="t"/>
                <v:fill type="solid"/>
              </v:shape>
            </v:group>
            <v:group style="position:absolute;left:4493;top:12177;width:10;height:20" coordorigin="4493,12177" coordsize="10,20">
              <v:shape style="position:absolute;left:4493;top:12177;width:10;height:20" coordorigin="4493,12177" coordsize="10,20" path="m4493,12196l4503,12196,4503,12177,4493,12177,4493,12196xe" filled="true" fillcolor="#000000" stroked="false">
                <v:path arrowok="t"/>
                <v:fill type="solid"/>
              </v:shape>
            </v:group>
            <v:group style="position:absolute;left:4493;top:12196;width:10;height:20" coordorigin="4493,12196" coordsize="10,20">
              <v:shape style="position:absolute;left:4493;top:12196;width:10;height:20" coordorigin="4493,12196" coordsize="10,20" path="m4493,12216l4503,12216,4503,12196,4493,12196,4493,12216xe" filled="true" fillcolor="#000000" stroked="false">
                <v:path arrowok="t"/>
                <v:fill type="solid"/>
              </v:shape>
            </v:group>
            <v:group style="position:absolute;left:4493;top:12216;width:10;height:20" coordorigin="4493,12216" coordsize="10,20">
              <v:shape style="position:absolute;left:4493;top:12216;width:10;height:20" coordorigin="4493,12216" coordsize="10,20" path="m4493,12235l4503,12235,4503,12216,4493,12216,4493,12235xe" filled="true" fillcolor="#000000" stroked="false">
                <v:path arrowok="t"/>
                <v:fill type="solid"/>
              </v:shape>
            </v:group>
            <v:group style="position:absolute;left:4493;top:12235;width:10;height:20" coordorigin="4493,12235" coordsize="10,20">
              <v:shape style="position:absolute;left:4493;top:12235;width:10;height:20" coordorigin="4493,12235" coordsize="10,20" path="m4493,12254l4503,12254,4503,12235,4493,12235,4493,12254xe" filled="true" fillcolor="#000000" stroked="false">
                <v:path arrowok="t"/>
                <v:fill type="solid"/>
              </v:shape>
            </v:group>
            <v:group style="position:absolute;left:4493;top:12254;width:10;height:20" coordorigin="4493,12254" coordsize="10,20">
              <v:shape style="position:absolute;left:4493;top:12254;width:10;height:20" coordorigin="4493,12254" coordsize="10,20" path="m4493,12273l4503,12273,4503,12254,4493,12254,4493,12273xe" filled="true" fillcolor="#000000" stroked="false">
                <v:path arrowok="t"/>
                <v:fill type="solid"/>
              </v:shape>
            </v:group>
            <v:group style="position:absolute;left:4493;top:12273;width:10;height:20" coordorigin="4493,12273" coordsize="10,20">
              <v:shape style="position:absolute;left:4493;top:12273;width:10;height:20" coordorigin="4493,12273" coordsize="10,20" path="m4493,12292l4503,12292,4503,12273,4493,12273,4493,12292xe" filled="true" fillcolor="#000000" stroked="false">
                <v:path arrowok="t"/>
                <v:fill type="solid"/>
              </v:shape>
              <v:shape style="position:absolute;left:1690;top:12292;width:2823;height:102" type="#_x0000_t75" stroked="false">
                <v:imagedata r:id="rId136" o:title=""/>
              </v:shape>
              <v:shape style="position:absolute;left:4488;top:12385;width:2171;height:10" type="#_x0000_t75" stroked="false">
                <v:imagedata r:id="rId135" o:title=""/>
              </v:shape>
              <v:shape style="position:absolute;left:6655;top:12385;width:3566;height:10" type="#_x0000_t75" stroked="false">
                <v:imagedata r:id="rId133" o:title=""/>
              </v:shape>
            </v:group>
            <v:group style="position:absolute;left:4493;top:12394;width:10;height:20" coordorigin="4493,12394" coordsize="10,20">
              <v:shape style="position:absolute;left:4493;top:12394;width:10;height:20" coordorigin="4493,12394" coordsize="10,20" path="m4493,12414l4503,12414,4503,12394,4493,12394,4493,12414xe" filled="true" fillcolor="#000000" stroked="false">
                <v:path arrowok="t"/>
                <v:fill type="solid"/>
              </v:shape>
            </v:group>
            <v:group style="position:absolute;left:4493;top:12414;width:10;height:20" coordorigin="4493,12414" coordsize="10,20">
              <v:shape style="position:absolute;left:4493;top:12414;width:10;height:20" coordorigin="4493,12414" coordsize="10,20" path="m4493,12433l4503,12433,4503,12414,4493,12414,4493,12433xe" filled="true" fillcolor="#000000" stroked="false">
                <v:path arrowok="t"/>
                <v:fill type="solid"/>
              </v:shape>
            </v:group>
            <v:group style="position:absolute;left:4493;top:12433;width:10;height:20" coordorigin="4493,12433" coordsize="10,20">
              <v:shape style="position:absolute;left:4493;top:12433;width:10;height:20" coordorigin="4493,12433" coordsize="10,20" path="m4493,12452l4503,12452,4503,12433,4493,12433,4493,12452xe" filled="true" fillcolor="#000000" stroked="false">
                <v:path arrowok="t"/>
                <v:fill type="solid"/>
              </v:shape>
            </v:group>
            <v:group style="position:absolute;left:4493;top:12452;width:10;height:20" coordorigin="4493,12452" coordsize="10,20">
              <v:shape style="position:absolute;left:4493;top:12452;width:10;height:20" coordorigin="4493,12452" coordsize="10,20" path="m4493,12471l4503,12471,4503,12452,4493,12452,4493,12471xe" filled="true" fillcolor="#000000" stroked="false">
                <v:path arrowok="t"/>
                <v:fill type="solid"/>
              </v:shape>
            </v:group>
            <v:group style="position:absolute;left:4493;top:12471;width:10;height:20" coordorigin="4493,12471" coordsize="10,20">
              <v:shape style="position:absolute;left:4493;top:12471;width:10;height:20" coordorigin="4493,12471" coordsize="10,20" path="m4493,12490l4503,12490,4503,12471,4493,12471,4493,12490xe" filled="true" fillcolor="#000000" stroked="false">
                <v:path arrowok="t"/>
                <v:fill type="solid"/>
              </v:shape>
            </v:group>
            <v:group style="position:absolute;left:4493;top:12490;width:10;height:20" coordorigin="4493,12490" coordsize="10,20">
              <v:shape style="position:absolute;left:4493;top:12490;width:10;height:20" coordorigin="4493,12490" coordsize="10,20" path="m4493,12510l4503,12510,4503,12490,4493,12490,4493,12510xe" filled="true" fillcolor="#000000" stroked="false">
                <v:path arrowok="t"/>
                <v:fill type="solid"/>
              </v:shape>
            </v:group>
            <v:group style="position:absolute;left:4493;top:12510;width:10;height:20" coordorigin="4493,12510" coordsize="10,20">
              <v:shape style="position:absolute;left:4493;top:12510;width:10;height:20" coordorigin="4493,12510" coordsize="10,20" path="m4493,12529l4503,12529,4503,12510,4493,12510,4493,12529xe" filled="true" fillcolor="#000000" stroked="false">
                <v:path arrowok="t"/>
                <v:fill type="solid"/>
              </v:shape>
            </v:group>
            <v:group style="position:absolute;left:4493;top:12529;width:10;height:20" coordorigin="4493,12529" coordsize="10,20">
              <v:shape style="position:absolute;left:4493;top:12529;width:10;height:20" coordorigin="4493,12529" coordsize="10,20" path="m4493,12548l4503,12548,4503,12529,4493,12529,4493,12548xe" filled="true" fillcolor="#000000" stroked="false">
                <v:path arrowok="t"/>
                <v:fill type="solid"/>
              </v:shape>
            </v:group>
            <v:group style="position:absolute;left:4493;top:12548;width:10;height:20" coordorigin="4493,12548" coordsize="10,20">
              <v:shape style="position:absolute;left:4493;top:12548;width:10;height:20" coordorigin="4493,12548" coordsize="10,20" path="m4493,12567l4503,12567,4503,12548,4493,12548,4493,12567xe" filled="true" fillcolor="#000000" stroked="false">
                <v:path arrowok="t"/>
                <v:fill type="solid"/>
              </v:shape>
            </v:group>
            <v:group style="position:absolute;left:4493;top:12567;width:10;height:20" coordorigin="4493,12567" coordsize="10,20">
              <v:shape style="position:absolute;left:4493;top:12567;width:10;height:20" coordorigin="4493,12567" coordsize="10,20" path="m4493,12586l4503,12586,4503,12567,4493,12567,4493,12586xe" filled="true" fillcolor="#000000" stroked="false">
                <v:path arrowok="t"/>
                <v:fill type="solid"/>
              </v:shape>
            </v:group>
            <v:group style="position:absolute;left:4493;top:12586;width:10;height:20" coordorigin="4493,12586" coordsize="10,20">
              <v:shape style="position:absolute;left:4493;top:12586;width:10;height:20" coordorigin="4493,12586" coordsize="10,20" path="m4493,12606l4503,12606,4503,12586,4493,12586,4493,12606xe" filled="true" fillcolor="#000000" stroked="false">
                <v:path arrowok="t"/>
                <v:fill type="solid"/>
              </v:shape>
            </v:group>
            <v:group style="position:absolute;left:4493;top:12606;width:10;height:20" coordorigin="4493,12606" coordsize="10,20">
              <v:shape style="position:absolute;left:4493;top:12606;width:10;height:20" coordorigin="4493,12606" coordsize="10,20" path="m4493,12625l4503,12625,4503,12606,4493,12606,4493,12625xe" filled="true" fillcolor="#000000" stroked="false">
                <v:path arrowok="t"/>
                <v:fill type="solid"/>
              </v:shape>
            </v:group>
            <v:group style="position:absolute;left:4493;top:12625;width:10;height:20" coordorigin="4493,12625" coordsize="10,20">
              <v:shape style="position:absolute;left:4493;top:12625;width:10;height:20" coordorigin="4493,12625" coordsize="10,20" path="m4493,12644l4503,12644,4503,12625,4493,12625,4493,12644xe" filled="true" fillcolor="#000000" stroked="false">
                <v:path arrowok="t"/>
                <v:fill type="solid"/>
              </v:shape>
            </v:group>
            <v:group style="position:absolute;left:4493;top:12644;width:10;height:20" coordorigin="4493,12644" coordsize="10,20">
              <v:shape style="position:absolute;left:4493;top:12644;width:10;height:20" coordorigin="4493,12644" coordsize="10,20" path="m4493,12663l4503,12663,4503,12644,4493,12644,4493,12663xe" filled="true" fillcolor="#000000" stroked="false">
                <v:path arrowok="t"/>
                <v:fill type="solid"/>
              </v:shape>
            </v:group>
            <v:group style="position:absolute;left:4493;top:12663;width:10;height:20" coordorigin="4493,12663" coordsize="10,20">
              <v:shape style="position:absolute;left:4493;top:12663;width:10;height:20" coordorigin="4493,12663" coordsize="10,20" path="m4493,12682l4503,12682,4503,12663,4493,12663,4493,12682xe" filled="true" fillcolor="#000000" stroked="false">
                <v:path arrowok="t"/>
                <v:fill type="solid"/>
              </v:shape>
            </v:group>
            <v:group style="position:absolute;left:4493;top:12682;width:10;height:20" coordorigin="4493,12682" coordsize="10,20">
              <v:shape style="position:absolute;left:4493;top:12682;width:10;height:20" coordorigin="4493,12682" coordsize="10,20" path="m4493,12702l4503,12702,4503,12682,4493,12682,4493,12702xe" filled="true" fillcolor="#000000" stroked="false">
                <v:path arrowok="t"/>
                <v:fill type="solid"/>
              </v:shape>
            </v:group>
            <v:group style="position:absolute;left:4493;top:12702;width:10;height:20" coordorigin="4493,12702" coordsize="10,20">
              <v:shape style="position:absolute;left:4493;top:12702;width:10;height:20" coordorigin="4493,12702" coordsize="10,20" path="m4493,12721l4503,12721,4503,12702,4493,12702,4493,12721xe" filled="true" fillcolor="#000000" stroked="false">
                <v:path arrowok="t"/>
                <v:fill type="solid"/>
              </v:shape>
            </v:group>
            <v:group style="position:absolute;left:4493;top:12721;width:10;height:20" coordorigin="4493,12721" coordsize="10,20">
              <v:shape style="position:absolute;left:4493;top:12721;width:10;height:20" coordorigin="4493,12721" coordsize="10,20" path="m4493,12740l4503,12740,4503,12721,4493,12721,4493,12740xe" filled="true" fillcolor="#000000" stroked="false">
                <v:path arrowok="t"/>
                <v:fill type="solid"/>
              </v:shape>
            </v:group>
            <v:group style="position:absolute;left:4493;top:12740;width:10;height:20" coordorigin="4493,12740" coordsize="10,20">
              <v:shape style="position:absolute;left:4493;top:12740;width:10;height:20" coordorigin="4493,12740" coordsize="10,20" path="m4493,12759l4503,12759,4503,12740,4493,12740,4493,12759xe" filled="true" fillcolor="#000000" stroked="false">
                <v:path arrowok="t"/>
                <v:fill type="solid"/>
              </v:shape>
            </v:group>
            <v:group style="position:absolute;left:4493;top:12759;width:10;height:20" coordorigin="4493,12759" coordsize="10,20">
              <v:shape style="position:absolute;left:4493;top:12759;width:10;height:20" coordorigin="4493,12759" coordsize="10,20" path="m4493,12778l4503,12778,4503,12759,4493,12759,4493,12778xe" filled="true" fillcolor="#000000"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78" w:lineRule="auto" w:before="44"/>
        <w:ind w:left="1359" w:right="1916"/>
        <w:jc w:val="left"/>
      </w:pPr>
      <w:r>
        <w:rPr/>
        <w:t>组合中，按账龄分析法计提坏账准备的应收账款：</w:t>
      </w:r>
      <w:r>
        <w:rPr>
          <w:spacing w:val="-69"/>
        </w:rPr>
        <w:t> </w:t>
      </w:r>
      <w:r>
        <w:rPr/>
        <w:t>其中，（</w:t>
      </w:r>
      <w:r>
        <w:rPr>
          <w:rFonts w:ascii="Times New Roman" w:hAnsi="Times New Roman" w:cs="Times New Roman" w:eastAsia="Times New Roman" w:hint="default"/>
        </w:rPr>
        <w:t>1</w:t>
      </w:r>
      <w:r>
        <w:rPr/>
        <w:t>）智能医疗设备板块账龄组合</w:t>
      </w:r>
    </w:p>
    <w:p>
      <w:pPr>
        <w:spacing w:line="240" w:lineRule="auto" w:before="1"/>
        <w:rPr>
          <w:rFonts w:ascii="宋体" w:hAnsi="宋体" w:cs="宋体" w:eastAsia="宋体" w:hint="default"/>
          <w:sz w:val="8"/>
          <w:szCs w:val="8"/>
        </w:rPr>
      </w:pPr>
    </w:p>
    <w:p>
      <w:pPr>
        <w:pStyle w:val="BodyText"/>
        <w:spacing w:line="220" w:lineRule="exact" w:before="44"/>
        <w:ind w:left="5472" w:right="4132"/>
        <w:jc w:val="center"/>
      </w:pPr>
      <w:r>
        <w:rPr/>
        <w:pict>
          <v:group style="position:absolute;margin-left:83.669998pt;margin-top:-4.148254pt;width:428.05pt;height:16.9pt;mso-position-horizontal-relative:page;mso-position-vertical-relative:paragraph;z-index:-1590040" coordorigin="1673,-83" coordsize="8561,338">
            <v:group style="position:absolute;left:1688;top:-68;width:2875;height:2" coordorigin="1688,-68" coordsize="2875,2">
              <v:shape style="position:absolute;left:1688;top:-68;width:2875;height:2" coordorigin="1688,-68" coordsize="2875,0" path="m1688,-68l4563,-68e" filled="false" stroked="true" strokeweight="1.5pt" strokecolor="#000000">
                <v:path arrowok="t"/>
              </v:shape>
            </v:group>
            <v:group style="position:absolute;left:4563;top:-68;width:30;height:2" coordorigin="4563,-68" coordsize="30,2">
              <v:shape style="position:absolute;left:4563;top:-68;width:30;height:2" coordorigin="4563,-68" coordsize="30,0" path="m4563,-68l4593,-68e" filled="false" stroked="true" strokeweight="1.5pt" strokecolor="#000000">
                <v:path arrowok="t"/>
              </v:shape>
            </v:group>
            <v:group style="position:absolute;left:4593;top:-68;width:5627;height:2" coordorigin="4593,-68" coordsize="5627,2">
              <v:shape style="position:absolute;left:4593;top:-68;width:5627;height:2" coordorigin="4593,-68" coordsize="5627,0" path="m4593,-68l10219,-68e" filled="false" stroked="true" strokeweight="1.5pt" strokecolor="#000000">
                <v:path arrowok="t"/>
              </v:shape>
            </v:group>
            <v:group style="position:absolute;left:4563;top:-53;width:10;height:20" coordorigin="4563,-53" coordsize="10,20">
              <v:shape style="position:absolute;left:4563;top:-53;width:10;height:20" coordorigin="4563,-53" coordsize="10,20" path="m4563,-34l4572,-34,4572,-53,4563,-53,4563,-34xe" filled="true" fillcolor="#000000" stroked="false">
                <v:path arrowok="t"/>
                <v:fill type="solid"/>
              </v:shape>
            </v:group>
            <v:group style="position:absolute;left:4563;top:-34;width:10;height:20" coordorigin="4563,-34" coordsize="10,20">
              <v:shape style="position:absolute;left:4563;top:-34;width:10;height:20" coordorigin="4563,-34" coordsize="10,20" path="m4563,-15l4572,-15,4572,-34,4563,-34,4563,-15xe" filled="true" fillcolor="#000000" stroked="false">
                <v:path arrowok="t"/>
                <v:fill type="solid"/>
              </v:shape>
            </v:group>
            <v:group style="position:absolute;left:4563;top:-15;width:10;height:20" coordorigin="4563,-15" coordsize="10,20">
              <v:shape style="position:absolute;left:4563;top:-15;width:10;height:20" coordorigin="4563,-15" coordsize="10,20" path="m4563,5l4572,5,4572,-15,4563,-15,4563,5xe" filled="true" fillcolor="#000000" stroked="false">
                <v:path arrowok="t"/>
                <v:fill type="solid"/>
              </v:shape>
            </v:group>
            <v:group style="position:absolute;left:4563;top:5;width:10;height:20" coordorigin="4563,5" coordsize="10,20">
              <v:shape style="position:absolute;left:4563;top:5;width:10;height:20" coordorigin="4563,5" coordsize="10,20" path="m4563,24l4572,24,4572,5,4563,5,4563,24xe" filled="true" fillcolor="#000000" stroked="false">
                <v:path arrowok="t"/>
                <v:fill type="solid"/>
              </v:shape>
            </v:group>
            <v:group style="position:absolute;left:4563;top:24;width:10;height:20" coordorigin="4563,24" coordsize="10,20">
              <v:shape style="position:absolute;left:4563;top:24;width:10;height:20" coordorigin="4563,24" coordsize="10,20" path="m4563,43l4572,43,4572,24,4563,24,4563,43xe" filled="true" fillcolor="#000000" stroked="false">
                <v:path arrowok="t"/>
                <v:fill type="solid"/>
              </v:shape>
            </v:group>
            <v:group style="position:absolute;left:4563;top:43;width:10;height:20" coordorigin="4563,43" coordsize="10,20">
              <v:shape style="position:absolute;left:4563;top:43;width:10;height:20" coordorigin="4563,43" coordsize="10,20" path="m4563,62l4572,62,4572,43,4563,43,4563,62xe" filled="true" fillcolor="#000000" stroked="false">
                <v:path arrowok="t"/>
                <v:fill type="solid"/>
              </v:shape>
            </v:group>
            <v:group style="position:absolute;left:4563;top:62;width:10;height:20" coordorigin="4563,62" coordsize="10,20">
              <v:shape style="position:absolute;left:4563;top:62;width:10;height:20" coordorigin="4563,62" coordsize="10,20" path="m4563,81l4572,81,4572,62,4563,62,4563,81xe" filled="true" fillcolor="#000000" stroked="false">
                <v:path arrowok="t"/>
                <v:fill type="solid"/>
              </v:shape>
            </v:group>
            <v:group style="position:absolute;left:4563;top:81;width:10;height:20" coordorigin="4563,81" coordsize="10,20">
              <v:shape style="position:absolute;left:4563;top:81;width:10;height:20" coordorigin="4563,81" coordsize="10,20" path="m4563,101l4572,101,4572,81,4563,81,4563,101xe" filled="true" fillcolor="#000000" stroked="false">
                <v:path arrowok="t"/>
                <v:fill type="solid"/>
              </v:shape>
            </v:group>
            <v:group style="position:absolute;left:4563;top:101;width:10;height:20" coordorigin="4563,101" coordsize="10,20">
              <v:shape style="position:absolute;left:4563;top:101;width:10;height:20" coordorigin="4563,101" coordsize="10,20" path="m4563,120l4572,120,4572,101,4563,101,4563,120xe" filled="true" fillcolor="#000000" stroked="false">
                <v:path arrowok="t"/>
                <v:fill type="solid"/>
              </v:shape>
            </v:group>
            <v:group style="position:absolute;left:4563;top:120;width:10;height:20" coordorigin="4563,120" coordsize="10,20">
              <v:shape style="position:absolute;left:4563;top:120;width:10;height:20" coordorigin="4563,120" coordsize="10,20" path="m4563,139l4572,139,4572,120,4563,120,4563,139xe" filled="true" fillcolor="#000000" stroked="false">
                <v:path arrowok="t"/>
                <v:fill type="solid"/>
              </v:shape>
            </v:group>
            <v:group style="position:absolute;left:4563;top:139;width:10;height:20" coordorigin="4563,139" coordsize="10,20">
              <v:shape style="position:absolute;left:4563;top:139;width:10;height:20" coordorigin="4563,139" coordsize="10,20" path="m4563,158l4572,158,4572,139,4563,139,4563,158xe" filled="true" fillcolor="#000000" stroked="false">
                <v:path arrowok="t"/>
                <v:fill type="solid"/>
              </v:shape>
            </v:group>
            <v:group style="position:absolute;left:4563;top:158;width:10;height:20" coordorigin="4563,158" coordsize="10,20">
              <v:shape style="position:absolute;left:4563;top:158;width:10;height:20" coordorigin="4563,158" coordsize="10,20" path="m4563,177l4572,177,4572,158,4563,158,4563,177xe" filled="true" fillcolor="#000000" stroked="false">
                <v:path arrowok="t"/>
                <v:fill type="solid"/>
              </v:shape>
            </v:group>
            <v:group style="position:absolute;left:4563;top:177;width:10;height:20" coordorigin="4563,177" coordsize="10,20">
              <v:shape style="position:absolute;left:4563;top:177;width:10;height:20" coordorigin="4563,177" coordsize="10,20" path="m4563,197l4572,197,4572,177,4563,177,4563,197xe" filled="true" fillcolor="#000000" stroked="false">
                <v:path arrowok="t"/>
                <v:fill type="solid"/>
              </v:shape>
            </v:group>
            <v:group style="position:absolute;left:4563;top:197;width:10;height:20" coordorigin="4563,197" coordsize="10,20">
              <v:shape style="position:absolute;left:4563;top:197;width:10;height:20" coordorigin="4563,197" coordsize="10,20" path="m4563,216l4572,216,4572,197,4563,197,4563,216xe" filled="true" fillcolor="#000000" stroked="false">
                <v:path arrowok="t"/>
                <v:fill type="solid"/>
              </v:shape>
            </v:group>
            <v:group style="position:absolute;left:4563;top:216;width:10;height:20" coordorigin="4563,216" coordsize="10,20">
              <v:shape style="position:absolute;left:4563;top:216;width:10;height:20" coordorigin="4563,216" coordsize="10,20" path="m4563,235l4572,235,4572,216,4563,216,4563,235xe" filled="true" fillcolor="#000000" stroked="false">
                <v:path arrowok="t"/>
                <v:fill type="solid"/>
              </v:shape>
            </v:group>
            <v:group style="position:absolute;left:4563;top:235;width:10;height:20" coordorigin="4563,235" coordsize="10,20">
              <v:shape style="position:absolute;left:4563;top:235;width:10;height:20" coordorigin="4563,235" coordsize="10,20" path="m4563,254l4572,254,4572,235,4563,235,4563,254xe" filled="true" fillcolor="#000000" stroked="false">
                <v:path arrowok="t"/>
                <v:fill type="solid"/>
              </v:shape>
            </v:group>
            <w10:wrap type="none"/>
          </v:group>
        </w:pict>
      </w:r>
      <w:r>
        <w:rPr/>
        <w:pict>
          <v:group style="position:absolute;margin-left:82.949997pt;margin-top:12.711785pt;width:428.8pt;height:149.7pt;mso-position-horizontal-relative:page;mso-position-vertical-relative:paragraph;z-index:-1590016" coordorigin="1659,254" coordsize="8576,2994">
            <v:shape style="position:absolute;left:4553;top:254;width:2057;height:102" type="#_x0000_t75" stroked="false">
              <v:imagedata r:id="rId137" o:title=""/>
            </v:shape>
            <v:shape style="position:absolute;left:6606;top:347;width:3614;height:10" type="#_x0000_t75" stroked="false">
              <v:imagedata r:id="rId138" o:title=""/>
            </v:shape>
            <v:group style="position:absolute;left:4563;top:356;width:10;height:20" coordorigin="4563,356" coordsize="10,20">
              <v:shape style="position:absolute;left:4563;top:356;width:10;height:20" coordorigin="4563,356" coordsize="10,20" path="m4563,375l4572,375,4572,356,4563,356,4563,375xe" filled="true" fillcolor="#000000" stroked="false">
                <v:path arrowok="t"/>
                <v:fill type="solid"/>
              </v:shape>
            </v:group>
            <v:group style="position:absolute;left:4563;top:375;width:10;height:20" coordorigin="4563,375" coordsize="10,20">
              <v:shape style="position:absolute;left:4563;top:375;width:10;height:20" coordorigin="4563,375" coordsize="10,20" path="m4563,395l4572,395,4572,375,4563,375,4563,395xe" filled="true" fillcolor="#000000" stroked="false">
                <v:path arrowok="t"/>
                <v:fill type="solid"/>
              </v:shape>
            </v:group>
            <v:group style="position:absolute;left:4563;top:395;width:10;height:20" coordorigin="4563,395" coordsize="10,20">
              <v:shape style="position:absolute;left:4563;top:395;width:10;height:20" coordorigin="4563,395" coordsize="10,20" path="m4563,414l4572,414,4572,395,4563,395,4563,414xe" filled="true" fillcolor="#000000" stroked="false">
                <v:path arrowok="t"/>
                <v:fill type="solid"/>
              </v:shape>
            </v:group>
            <v:group style="position:absolute;left:4563;top:414;width:10;height:20" coordorigin="4563,414" coordsize="10,20">
              <v:shape style="position:absolute;left:4563;top:414;width:10;height:20" coordorigin="4563,414" coordsize="10,20" path="m4563,433l4572,433,4572,414,4563,414,4563,433xe" filled="true" fillcolor="#000000" stroked="false">
                <v:path arrowok="t"/>
                <v:fill type="solid"/>
              </v:shape>
            </v:group>
            <v:group style="position:absolute;left:4563;top:433;width:10;height:20" coordorigin="4563,433" coordsize="10,20">
              <v:shape style="position:absolute;left:4563;top:433;width:10;height:20" coordorigin="4563,433" coordsize="10,20" path="m4563,452l4572,452,4572,433,4563,433,4563,452xe" filled="true" fillcolor="#000000" stroked="false">
                <v:path arrowok="t"/>
                <v:fill type="solid"/>
              </v:shape>
            </v:group>
            <v:group style="position:absolute;left:4563;top:452;width:10;height:20" coordorigin="4563,452" coordsize="10,20">
              <v:shape style="position:absolute;left:4563;top:452;width:10;height:20" coordorigin="4563,452" coordsize="10,20" path="m4563,471l4572,471,4572,452,4563,452,4563,471xe" filled="true" fillcolor="#000000" stroked="false">
                <v:path arrowok="t"/>
                <v:fill type="solid"/>
              </v:shape>
            </v:group>
            <v:group style="position:absolute;left:4563;top:471;width:10;height:20" coordorigin="4563,471" coordsize="10,20">
              <v:shape style="position:absolute;left:4563;top:471;width:10;height:20" coordorigin="4563,471" coordsize="10,20" path="m4563,491l4572,491,4572,471,4563,471,4563,491xe" filled="true" fillcolor="#000000" stroked="false">
                <v:path arrowok="t"/>
                <v:fill type="solid"/>
              </v:shape>
            </v:group>
            <v:group style="position:absolute;left:4563;top:491;width:10;height:20" coordorigin="4563,491" coordsize="10,20">
              <v:shape style="position:absolute;left:4563;top:491;width:10;height:20" coordorigin="4563,491" coordsize="10,20" path="m4563,510l4572,510,4572,491,4563,491,4563,510xe" filled="true" fillcolor="#000000" stroked="false">
                <v:path arrowok="t"/>
                <v:fill type="solid"/>
              </v:shape>
            </v:group>
            <v:group style="position:absolute;left:4563;top:510;width:10;height:20" coordorigin="4563,510" coordsize="10,20">
              <v:shape style="position:absolute;left:4563;top:510;width:10;height:20" coordorigin="4563,510" coordsize="10,20" path="m4563,529l4572,529,4572,510,4563,510,4563,529xe" filled="true" fillcolor="#000000" stroked="false">
                <v:path arrowok="t"/>
                <v:fill type="solid"/>
              </v:shape>
            </v:group>
            <v:group style="position:absolute;left:4563;top:529;width:10;height:20" coordorigin="4563,529" coordsize="10,20">
              <v:shape style="position:absolute;left:4563;top:529;width:10;height:20" coordorigin="4563,529" coordsize="10,20" path="m4563,549l4572,549,4572,529,4563,529,4563,549xe" filled="true" fillcolor="#000000" stroked="false">
                <v:path arrowok="t"/>
                <v:fill type="solid"/>
              </v:shape>
            </v:group>
            <v:group style="position:absolute;left:4563;top:549;width:10;height:20" coordorigin="4563,549" coordsize="10,20">
              <v:shape style="position:absolute;left:4563;top:549;width:10;height:20" coordorigin="4563,549" coordsize="10,20" path="m4563,568l4572,568,4572,549,4563,549,4563,568xe" filled="true" fillcolor="#000000" stroked="false">
                <v:path arrowok="t"/>
                <v:fill type="solid"/>
              </v:shape>
            </v:group>
            <v:group style="position:absolute;left:4563;top:568;width:10;height:20" coordorigin="4563,568" coordsize="10,20">
              <v:shape style="position:absolute;left:4563;top:568;width:10;height:20" coordorigin="4563,568" coordsize="10,20" path="m4563,587l4572,587,4572,568,4563,568,4563,587xe" filled="true" fillcolor="#000000" stroked="false">
                <v:path arrowok="t"/>
                <v:fill type="solid"/>
              </v:shape>
            </v:group>
            <v:group style="position:absolute;left:4563;top:587;width:10;height:20" coordorigin="4563,587" coordsize="10,20">
              <v:shape style="position:absolute;left:4563;top:587;width:10;height:20" coordorigin="4563,587" coordsize="10,20" path="m4563,606l4572,606,4572,587,4563,587,4563,606xe" filled="true" fillcolor="#000000" stroked="false">
                <v:path arrowok="t"/>
                <v:fill type="solid"/>
              </v:shape>
            </v:group>
            <v:group style="position:absolute;left:4563;top:606;width:10;height:20" coordorigin="4563,606" coordsize="10,20">
              <v:shape style="position:absolute;left:4563;top:606;width:10;height:20" coordorigin="4563,606" coordsize="10,20" path="m4563,625l4572,625,4572,606,4563,606,4563,625xe" filled="true" fillcolor="#000000" stroked="false">
                <v:path arrowok="t"/>
                <v:fill type="solid"/>
              </v:shape>
            </v:group>
            <v:group style="position:absolute;left:4563;top:625;width:10;height:20" coordorigin="4563,625" coordsize="10,20">
              <v:shape style="position:absolute;left:4563;top:625;width:10;height:20" coordorigin="4563,625" coordsize="10,20" path="m4563,645l4572,645,4572,625,4563,625,4563,645xe" filled="true" fillcolor="#000000" stroked="false">
                <v:path arrowok="t"/>
                <v:fill type="solid"/>
              </v:shape>
            </v:group>
            <v:group style="position:absolute;left:4563;top:645;width:10;height:20" coordorigin="4563,645" coordsize="10,20">
              <v:shape style="position:absolute;left:4563;top:645;width:10;height:20" coordorigin="4563,645" coordsize="10,20" path="m4563,664l4572,664,4572,645,4563,645,4563,664xe" filled="true" fillcolor="#000000" stroked="false">
                <v:path arrowok="t"/>
                <v:fill type="solid"/>
              </v:shape>
            </v:group>
            <v:group style="position:absolute;left:6610;top:356;width:10;height:20" coordorigin="6610,356" coordsize="10,20">
              <v:shape style="position:absolute;left:6610;top:356;width:10;height:20" coordorigin="6610,356" coordsize="10,20" path="m6610,375l6620,375,6620,356,6610,356,6610,375xe" filled="true" fillcolor="#000000" stroked="false">
                <v:path arrowok="t"/>
                <v:fill type="solid"/>
              </v:shape>
            </v:group>
            <v:group style="position:absolute;left:6610;top:375;width:10;height:20" coordorigin="6610,375" coordsize="10,20">
              <v:shape style="position:absolute;left:6610;top:375;width:10;height:20" coordorigin="6610,375" coordsize="10,20" path="m6610,395l6620,395,6620,375,6610,375,6610,395xe" filled="true" fillcolor="#000000" stroked="false">
                <v:path arrowok="t"/>
                <v:fill type="solid"/>
              </v:shape>
            </v:group>
            <v:group style="position:absolute;left:6610;top:395;width:10;height:20" coordorigin="6610,395" coordsize="10,20">
              <v:shape style="position:absolute;left:6610;top:395;width:10;height:20" coordorigin="6610,395" coordsize="10,20" path="m6610,414l6620,414,6620,395,6610,395,6610,414xe" filled="true" fillcolor="#000000" stroked="false">
                <v:path arrowok="t"/>
                <v:fill type="solid"/>
              </v:shape>
            </v:group>
            <v:group style="position:absolute;left:6610;top:414;width:10;height:20" coordorigin="6610,414" coordsize="10,20">
              <v:shape style="position:absolute;left:6610;top:414;width:10;height:20" coordorigin="6610,414" coordsize="10,20" path="m6610,433l6620,433,6620,414,6610,414,6610,433xe" filled="true" fillcolor="#000000" stroked="false">
                <v:path arrowok="t"/>
                <v:fill type="solid"/>
              </v:shape>
            </v:group>
            <v:group style="position:absolute;left:6610;top:433;width:10;height:20" coordorigin="6610,433" coordsize="10,20">
              <v:shape style="position:absolute;left:6610;top:433;width:10;height:20" coordorigin="6610,433" coordsize="10,20" path="m6610,452l6620,452,6620,433,6610,433,6610,452xe" filled="true" fillcolor="#000000" stroked="false">
                <v:path arrowok="t"/>
                <v:fill type="solid"/>
              </v:shape>
            </v:group>
            <v:group style="position:absolute;left:6610;top:452;width:10;height:20" coordorigin="6610,452" coordsize="10,20">
              <v:shape style="position:absolute;left:6610;top:452;width:10;height:20" coordorigin="6610,452" coordsize="10,20" path="m6610,471l6620,471,6620,452,6610,452,6610,471xe" filled="true" fillcolor="#000000" stroked="false">
                <v:path arrowok="t"/>
                <v:fill type="solid"/>
              </v:shape>
            </v:group>
            <v:group style="position:absolute;left:6610;top:471;width:10;height:20" coordorigin="6610,471" coordsize="10,20">
              <v:shape style="position:absolute;left:6610;top:471;width:10;height:20" coordorigin="6610,471" coordsize="10,20" path="m6610,491l6620,491,6620,471,6610,471,6610,491xe" filled="true" fillcolor="#000000" stroked="false">
                <v:path arrowok="t"/>
                <v:fill type="solid"/>
              </v:shape>
            </v:group>
            <v:group style="position:absolute;left:6610;top:491;width:10;height:20" coordorigin="6610,491" coordsize="10,20">
              <v:shape style="position:absolute;left:6610;top:491;width:10;height:20" coordorigin="6610,491" coordsize="10,20" path="m6610,510l6620,510,6620,491,6610,491,6610,510xe" filled="true" fillcolor="#000000" stroked="false">
                <v:path arrowok="t"/>
                <v:fill type="solid"/>
              </v:shape>
            </v:group>
            <v:group style="position:absolute;left:6610;top:510;width:10;height:20" coordorigin="6610,510" coordsize="10,20">
              <v:shape style="position:absolute;left:6610;top:510;width:10;height:20" coordorigin="6610,510" coordsize="10,20" path="m6610,529l6620,529,6620,510,6610,510,6610,529xe" filled="true" fillcolor="#000000" stroked="false">
                <v:path arrowok="t"/>
                <v:fill type="solid"/>
              </v:shape>
            </v:group>
            <v:group style="position:absolute;left:6610;top:529;width:10;height:20" coordorigin="6610,529" coordsize="10,20">
              <v:shape style="position:absolute;left:6610;top:529;width:10;height:20" coordorigin="6610,529" coordsize="10,20" path="m6610,549l6620,549,6620,529,6610,529,6610,549xe" filled="true" fillcolor="#000000" stroked="false">
                <v:path arrowok="t"/>
                <v:fill type="solid"/>
              </v:shape>
            </v:group>
            <v:group style="position:absolute;left:6610;top:549;width:10;height:20" coordorigin="6610,549" coordsize="10,20">
              <v:shape style="position:absolute;left:6610;top:549;width:10;height:20" coordorigin="6610,549" coordsize="10,20" path="m6610,568l6620,568,6620,549,6610,549,6610,568xe" filled="true" fillcolor="#000000" stroked="false">
                <v:path arrowok="t"/>
                <v:fill type="solid"/>
              </v:shape>
            </v:group>
            <v:group style="position:absolute;left:6610;top:568;width:10;height:20" coordorigin="6610,568" coordsize="10,20">
              <v:shape style="position:absolute;left:6610;top:568;width:10;height:20" coordorigin="6610,568" coordsize="10,20" path="m6610,587l6620,587,6620,568,6610,568,6610,587xe" filled="true" fillcolor="#000000" stroked="false">
                <v:path arrowok="t"/>
                <v:fill type="solid"/>
              </v:shape>
            </v:group>
            <v:group style="position:absolute;left:6610;top:587;width:10;height:20" coordorigin="6610,587" coordsize="10,20">
              <v:shape style="position:absolute;left:6610;top:587;width:10;height:20" coordorigin="6610,587" coordsize="10,20" path="m6610,606l6620,606,6620,587,6610,587,6610,606xe" filled="true" fillcolor="#000000" stroked="false">
                <v:path arrowok="t"/>
                <v:fill type="solid"/>
              </v:shape>
            </v:group>
            <v:group style="position:absolute;left:6610;top:606;width:10;height:20" coordorigin="6610,606" coordsize="10,20">
              <v:shape style="position:absolute;left:6610;top:606;width:10;height:20" coordorigin="6610,606" coordsize="10,20" path="m6610,625l6620,625,6620,606,6610,606,6610,625xe" filled="true" fillcolor="#000000" stroked="false">
                <v:path arrowok="t"/>
                <v:fill type="solid"/>
              </v:shape>
            </v:group>
            <v:group style="position:absolute;left:6610;top:625;width:10;height:20" coordorigin="6610,625" coordsize="10,20">
              <v:shape style="position:absolute;left:6610;top:625;width:10;height:20" coordorigin="6610,625" coordsize="10,20" path="m6610,645l6620,645,6620,625,6610,625,6610,645xe" filled="true" fillcolor="#000000" stroked="false">
                <v:path arrowok="t"/>
                <v:fill type="solid"/>
              </v:shape>
            </v:group>
            <v:group style="position:absolute;left:6610;top:645;width:10;height:20" coordorigin="6610,645" coordsize="10,20">
              <v:shape style="position:absolute;left:6610;top:645;width:10;height:20" coordorigin="6610,645" coordsize="10,20" path="m6610,664l6620,664,6620,645,6610,645,6610,664xe" filled="true" fillcolor="#000000" stroked="false">
                <v:path arrowok="t"/>
                <v:fill type="solid"/>
              </v:shape>
            </v:group>
            <v:group style="position:absolute;left:6610;top:664;width:10;height:20" coordorigin="6610,664" coordsize="10,20">
              <v:shape style="position:absolute;left:6610;top:664;width:10;height:20" coordorigin="6610,664" coordsize="10,20" path="m6610,683l6620,683,6620,664,6610,664,6610,683xe" filled="true" fillcolor="#000000" stroked="false">
                <v:path arrowok="t"/>
                <v:fill type="solid"/>
              </v:shape>
            </v:group>
            <v:group style="position:absolute;left:6610;top:683;width:10;height:20" coordorigin="6610,683" coordsize="10,20">
              <v:shape style="position:absolute;left:6610;top:683;width:10;height:20" coordorigin="6610,683" coordsize="10,20" path="m6610,702l6620,702,6620,683,6610,683,6610,702xe" filled="true" fillcolor="#000000" stroked="false">
                <v:path arrowok="t"/>
                <v:fill type="solid"/>
              </v:shape>
            </v:group>
            <v:group style="position:absolute;left:6610;top:702;width:10;height:20" coordorigin="6610,702" coordsize="10,20">
              <v:shape style="position:absolute;left:6610;top:702;width:10;height:20" coordorigin="6610,702" coordsize="10,20" path="m6610,721l6620,721,6620,702,6610,702,6610,721xe" filled="true" fillcolor="#000000" stroked="false">
                <v:path arrowok="t"/>
                <v:fill type="solid"/>
              </v:shape>
            </v:group>
            <v:group style="position:absolute;left:6610;top:721;width:10;height:20" coordorigin="6610,721" coordsize="10,20">
              <v:shape style="position:absolute;left:6610;top:721;width:10;height:20" coordorigin="6610,721" coordsize="10,20" path="m6610,741l6620,741,6620,721,6610,721,6610,741xe" filled="true" fillcolor="#000000" stroked="false">
                <v:path arrowok="t"/>
                <v:fill type="solid"/>
              </v:shape>
            </v:group>
            <v:group style="position:absolute;left:6610;top:749;width:10;height:2" coordorigin="6610,749" coordsize="10,2">
              <v:shape style="position:absolute;left:6610;top:749;width:10;height:2" coordorigin="6610,749" coordsize="10,0" path="m6610,749l6620,749e" filled="false" stroked="true" strokeweight=".84003pt" strokecolor="#000000">
                <v:path arrowok="t"/>
              </v:shape>
            </v:group>
            <v:group style="position:absolute;left:8481;top:356;width:10;height:20" coordorigin="8481,356" coordsize="10,20">
              <v:shape style="position:absolute;left:8481;top:356;width:10;height:20" coordorigin="8481,356" coordsize="10,20" path="m8481,375l8491,375,8491,356,8481,356,8481,375xe" filled="true" fillcolor="#000000" stroked="false">
                <v:path arrowok="t"/>
                <v:fill type="solid"/>
              </v:shape>
            </v:group>
            <v:group style="position:absolute;left:8481;top:375;width:10;height:20" coordorigin="8481,375" coordsize="10,20">
              <v:shape style="position:absolute;left:8481;top:375;width:10;height:20" coordorigin="8481,375" coordsize="10,20" path="m8481,395l8491,395,8491,375,8481,375,8481,395xe" filled="true" fillcolor="#000000" stroked="false">
                <v:path arrowok="t"/>
                <v:fill type="solid"/>
              </v:shape>
            </v:group>
            <v:group style="position:absolute;left:8481;top:395;width:10;height:20" coordorigin="8481,395" coordsize="10,20">
              <v:shape style="position:absolute;left:8481;top:395;width:10;height:20" coordorigin="8481,395" coordsize="10,20" path="m8481,414l8491,414,8491,395,8481,395,8481,414xe" filled="true" fillcolor="#000000" stroked="false">
                <v:path arrowok="t"/>
                <v:fill type="solid"/>
              </v:shape>
            </v:group>
            <v:group style="position:absolute;left:8481;top:414;width:10;height:20" coordorigin="8481,414" coordsize="10,20">
              <v:shape style="position:absolute;left:8481;top:414;width:10;height:20" coordorigin="8481,414" coordsize="10,20" path="m8481,433l8491,433,8491,414,8481,414,8481,433xe" filled="true" fillcolor="#000000" stroked="false">
                <v:path arrowok="t"/>
                <v:fill type="solid"/>
              </v:shape>
            </v:group>
            <v:group style="position:absolute;left:8481;top:433;width:10;height:20" coordorigin="8481,433" coordsize="10,20">
              <v:shape style="position:absolute;left:8481;top:433;width:10;height:20" coordorigin="8481,433" coordsize="10,20" path="m8481,452l8491,452,8491,433,8481,433,8481,452xe" filled="true" fillcolor="#000000" stroked="false">
                <v:path arrowok="t"/>
                <v:fill type="solid"/>
              </v:shape>
            </v:group>
            <v:group style="position:absolute;left:8481;top:452;width:10;height:20" coordorigin="8481,452" coordsize="10,20">
              <v:shape style="position:absolute;left:8481;top:452;width:10;height:20" coordorigin="8481,452" coordsize="10,20" path="m8481,471l8491,471,8491,452,8481,452,8481,471xe" filled="true" fillcolor="#000000" stroked="false">
                <v:path arrowok="t"/>
                <v:fill type="solid"/>
              </v:shape>
            </v:group>
            <v:group style="position:absolute;left:8481;top:471;width:10;height:20" coordorigin="8481,471" coordsize="10,20">
              <v:shape style="position:absolute;left:8481;top:471;width:10;height:20" coordorigin="8481,471" coordsize="10,20" path="m8481,491l8491,491,8491,471,8481,471,8481,491xe" filled="true" fillcolor="#000000" stroked="false">
                <v:path arrowok="t"/>
                <v:fill type="solid"/>
              </v:shape>
            </v:group>
            <v:group style="position:absolute;left:8481;top:491;width:10;height:20" coordorigin="8481,491" coordsize="10,20">
              <v:shape style="position:absolute;left:8481;top:491;width:10;height:20" coordorigin="8481,491" coordsize="10,20" path="m8481,510l8491,510,8491,491,8481,491,8481,510xe" filled="true" fillcolor="#000000" stroked="false">
                <v:path arrowok="t"/>
                <v:fill type="solid"/>
              </v:shape>
            </v:group>
            <v:group style="position:absolute;left:8481;top:510;width:10;height:20" coordorigin="8481,510" coordsize="10,20">
              <v:shape style="position:absolute;left:8481;top:510;width:10;height:20" coordorigin="8481,510" coordsize="10,20" path="m8481,529l8491,529,8491,510,8481,510,8481,529xe" filled="true" fillcolor="#000000" stroked="false">
                <v:path arrowok="t"/>
                <v:fill type="solid"/>
              </v:shape>
            </v:group>
            <v:group style="position:absolute;left:8481;top:529;width:10;height:20" coordorigin="8481,529" coordsize="10,20">
              <v:shape style="position:absolute;left:8481;top:529;width:10;height:20" coordorigin="8481,529" coordsize="10,20" path="m8481,549l8491,549,8491,529,8481,529,8481,549xe" filled="true" fillcolor="#000000" stroked="false">
                <v:path arrowok="t"/>
                <v:fill type="solid"/>
              </v:shape>
            </v:group>
            <v:group style="position:absolute;left:8481;top:549;width:10;height:20" coordorigin="8481,549" coordsize="10,20">
              <v:shape style="position:absolute;left:8481;top:549;width:10;height:20" coordorigin="8481,549" coordsize="10,20" path="m8481,568l8491,568,8491,549,8481,549,8481,568xe" filled="true" fillcolor="#000000" stroked="false">
                <v:path arrowok="t"/>
                <v:fill type="solid"/>
              </v:shape>
            </v:group>
            <v:group style="position:absolute;left:8481;top:568;width:10;height:20" coordorigin="8481,568" coordsize="10,20">
              <v:shape style="position:absolute;left:8481;top:568;width:10;height:20" coordorigin="8481,568" coordsize="10,20" path="m8481,587l8491,587,8491,568,8481,568,8481,587xe" filled="true" fillcolor="#000000" stroked="false">
                <v:path arrowok="t"/>
                <v:fill type="solid"/>
              </v:shape>
            </v:group>
            <v:group style="position:absolute;left:8481;top:587;width:10;height:20" coordorigin="8481,587" coordsize="10,20">
              <v:shape style="position:absolute;left:8481;top:587;width:10;height:20" coordorigin="8481,587" coordsize="10,20" path="m8481,606l8491,606,8491,587,8481,587,8481,606xe" filled="true" fillcolor="#000000" stroked="false">
                <v:path arrowok="t"/>
                <v:fill type="solid"/>
              </v:shape>
            </v:group>
            <v:group style="position:absolute;left:8481;top:606;width:10;height:20" coordorigin="8481,606" coordsize="10,20">
              <v:shape style="position:absolute;left:8481;top:606;width:10;height:20" coordorigin="8481,606" coordsize="10,20" path="m8481,625l8491,625,8491,606,8481,606,8481,625xe" filled="true" fillcolor="#000000" stroked="false">
                <v:path arrowok="t"/>
                <v:fill type="solid"/>
              </v:shape>
            </v:group>
            <v:group style="position:absolute;left:8481;top:625;width:10;height:20" coordorigin="8481,625" coordsize="10,20">
              <v:shape style="position:absolute;left:8481;top:625;width:10;height:20" coordorigin="8481,625" coordsize="10,20" path="m8481,645l8491,645,8491,625,8481,625,8481,645xe" filled="true" fillcolor="#000000" stroked="false">
                <v:path arrowok="t"/>
                <v:fill type="solid"/>
              </v:shape>
            </v:group>
            <v:group style="position:absolute;left:8481;top:645;width:10;height:20" coordorigin="8481,645" coordsize="10,20">
              <v:shape style="position:absolute;left:8481;top:645;width:10;height:20" coordorigin="8481,645" coordsize="10,20" path="m8481,664l8491,664,8491,645,8481,645,8481,664xe" filled="true" fillcolor="#000000" stroked="false">
                <v:path arrowok="t"/>
                <v:fill type="solid"/>
              </v:shape>
            </v:group>
            <v:group style="position:absolute;left:8481;top:664;width:10;height:20" coordorigin="8481,664" coordsize="10,20">
              <v:shape style="position:absolute;left:8481;top:664;width:10;height:20" coordorigin="8481,664" coordsize="10,20" path="m8481,683l8491,683,8491,664,8481,664,8481,683xe" filled="true" fillcolor="#000000" stroked="false">
                <v:path arrowok="t"/>
                <v:fill type="solid"/>
              </v:shape>
            </v:group>
            <v:group style="position:absolute;left:8481;top:683;width:10;height:20" coordorigin="8481,683" coordsize="10,20">
              <v:shape style="position:absolute;left:8481;top:683;width:10;height:20" coordorigin="8481,683" coordsize="10,20" path="m8481,702l8491,702,8491,683,8481,683,8481,702xe" filled="true" fillcolor="#000000" stroked="false">
                <v:path arrowok="t"/>
                <v:fill type="solid"/>
              </v:shape>
            </v:group>
            <v:group style="position:absolute;left:8481;top:702;width:10;height:20" coordorigin="8481,702" coordsize="10,20">
              <v:shape style="position:absolute;left:8481;top:702;width:10;height:20" coordorigin="8481,702" coordsize="10,20" path="m8481,721l8491,721,8491,702,8481,702,8481,721xe" filled="true" fillcolor="#000000" stroked="false">
                <v:path arrowok="t"/>
                <v:fill type="solid"/>
              </v:shape>
            </v:group>
            <v:group style="position:absolute;left:8481;top:721;width:10;height:20" coordorigin="8481,721" coordsize="10,20">
              <v:shape style="position:absolute;left:8481;top:721;width:10;height:20" coordorigin="8481,721" coordsize="10,20" path="m8481,741l8491,741,8491,721,8481,721,8481,741xe" filled="true" fillcolor="#000000" stroked="false">
                <v:path arrowok="t"/>
                <v:fill type="solid"/>
              </v:shape>
            </v:group>
            <v:group style="position:absolute;left:8481;top:749;width:10;height:2" coordorigin="8481,749" coordsize="10,2">
              <v:shape style="position:absolute;left:8481;top:749;width:10;height:2" coordorigin="8481,749" coordsize="10,0" path="m8481,749l8491,749e" filled="false" stroked="true" strokeweight=".84003pt" strokecolor="#000000">
                <v:path arrowok="t"/>
              </v:shape>
              <v:shape style="position:absolute;left:1688;top:664;width:2894;height:103" type="#_x0000_t75" stroked="false">
                <v:imagedata r:id="rId139" o:title=""/>
              </v:shape>
              <v:shape style="position:absolute;left:4558;top:757;width:2052;height:10" type="#_x0000_t75" stroked="false">
                <v:imagedata r:id="rId140" o:title=""/>
              </v:shape>
              <v:shape style="position:absolute;left:6606;top:757;width:3614;height:10" type="#_x0000_t75" stroked="false">
                <v:imagedata r:id="rId138" o:title=""/>
              </v:shape>
            </v:group>
            <v:group style="position:absolute;left:4563;top:767;width:10;height:20" coordorigin="4563,767" coordsize="10,20">
              <v:shape style="position:absolute;left:4563;top:767;width:10;height:20" coordorigin="4563,767" coordsize="10,20" path="m4563,786l4572,786,4572,767,4563,767,4563,786xe" filled="true" fillcolor="#000000" stroked="false">
                <v:path arrowok="t"/>
                <v:fill type="solid"/>
              </v:shape>
            </v:group>
            <v:group style="position:absolute;left:4563;top:786;width:10;height:20" coordorigin="4563,786" coordsize="10,20">
              <v:shape style="position:absolute;left:4563;top:786;width:10;height:20" coordorigin="4563,786" coordsize="10,20" path="m4563,805l4572,805,4572,786,4563,786,4563,805xe" filled="true" fillcolor="#000000" stroked="false">
                <v:path arrowok="t"/>
                <v:fill type="solid"/>
              </v:shape>
            </v:group>
            <v:group style="position:absolute;left:4563;top:805;width:10;height:20" coordorigin="4563,805" coordsize="10,20">
              <v:shape style="position:absolute;left:4563;top:805;width:10;height:20" coordorigin="4563,805" coordsize="10,20" path="m4563,825l4572,825,4572,805,4563,805,4563,825xe" filled="true" fillcolor="#000000" stroked="false">
                <v:path arrowok="t"/>
                <v:fill type="solid"/>
              </v:shape>
            </v:group>
            <v:group style="position:absolute;left:4563;top:825;width:10;height:20" coordorigin="4563,825" coordsize="10,20">
              <v:shape style="position:absolute;left:4563;top:825;width:10;height:20" coordorigin="4563,825" coordsize="10,20" path="m4563,844l4572,844,4572,825,4563,825,4563,844xe" filled="true" fillcolor="#000000" stroked="false">
                <v:path arrowok="t"/>
                <v:fill type="solid"/>
              </v:shape>
            </v:group>
            <v:group style="position:absolute;left:4563;top:844;width:10;height:20" coordorigin="4563,844" coordsize="10,20">
              <v:shape style="position:absolute;left:4563;top:844;width:10;height:20" coordorigin="4563,844" coordsize="10,20" path="m4563,863l4572,863,4572,844,4563,844,4563,863xe" filled="true" fillcolor="#000000" stroked="false">
                <v:path arrowok="t"/>
                <v:fill type="solid"/>
              </v:shape>
            </v:group>
            <v:group style="position:absolute;left:4563;top:863;width:10;height:20" coordorigin="4563,863" coordsize="10,20">
              <v:shape style="position:absolute;left:4563;top:863;width:10;height:20" coordorigin="4563,863" coordsize="10,20" path="m4563,882l4572,882,4572,863,4563,863,4563,882xe" filled="true" fillcolor="#000000" stroked="false">
                <v:path arrowok="t"/>
                <v:fill type="solid"/>
              </v:shape>
            </v:group>
            <v:group style="position:absolute;left:4563;top:882;width:10;height:20" coordorigin="4563,882" coordsize="10,20">
              <v:shape style="position:absolute;left:4563;top:882;width:10;height:20" coordorigin="4563,882" coordsize="10,20" path="m4563,901l4572,901,4572,882,4563,882,4563,901xe" filled="true" fillcolor="#000000" stroked="false">
                <v:path arrowok="t"/>
                <v:fill type="solid"/>
              </v:shape>
            </v:group>
            <v:group style="position:absolute;left:4563;top:901;width:10;height:20" coordorigin="4563,901" coordsize="10,20">
              <v:shape style="position:absolute;left:4563;top:901;width:10;height:20" coordorigin="4563,901" coordsize="10,20" path="m4563,921l4572,921,4572,901,4563,901,4563,921xe" filled="true" fillcolor="#000000" stroked="false">
                <v:path arrowok="t"/>
                <v:fill type="solid"/>
              </v:shape>
            </v:group>
            <v:group style="position:absolute;left:4563;top:921;width:10;height:20" coordorigin="4563,921" coordsize="10,20">
              <v:shape style="position:absolute;left:4563;top:921;width:10;height:20" coordorigin="4563,921" coordsize="10,20" path="m4563,940l4572,940,4572,921,4563,921,4563,940xe" filled="true" fillcolor="#000000" stroked="false">
                <v:path arrowok="t"/>
                <v:fill type="solid"/>
              </v:shape>
            </v:group>
            <v:group style="position:absolute;left:4563;top:940;width:10;height:20" coordorigin="4563,940" coordsize="10,20">
              <v:shape style="position:absolute;left:4563;top:940;width:10;height:20" coordorigin="4563,940" coordsize="10,20" path="m4563,959l4572,959,4572,940,4563,940,4563,959xe" filled="true" fillcolor="#000000" stroked="false">
                <v:path arrowok="t"/>
                <v:fill type="solid"/>
              </v:shape>
            </v:group>
            <v:group style="position:absolute;left:4563;top:959;width:10;height:20" coordorigin="4563,959" coordsize="10,20">
              <v:shape style="position:absolute;left:4563;top:959;width:10;height:20" coordorigin="4563,959" coordsize="10,20" path="m4563,978l4572,978,4572,959,4563,959,4563,978xe" filled="true" fillcolor="#000000" stroked="false">
                <v:path arrowok="t"/>
                <v:fill type="solid"/>
              </v:shape>
            </v:group>
            <v:group style="position:absolute;left:4563;top:978;width:10;height:20" coordorigin="4563,978" coordsize="10,20">
              <v:shape style="position:absolute;left:4563;top:978;width:10;height:20" coordorigin="4563,978" coordsize="10,20" path="m4563,997l4572,997,4572,978,4563,978,4563,997xe" filled="true" fillcolor="#000000" stroked="false">
                <v:path arrowok="t"/>
                <v:fill type="solid"/>
              </v:shape>
            </v:group>
            <v:group style="position:absolute;left:4563;top:997;width:10;height:20" coordorigin="4563,997" coordsize="10,20">
              <v:shape style="position:absolute;left:4563;top:997;width:10;height:20" coordorigin="4563,997" coordsize="10,20" path="m4563,1017l4572,1017,4572,997,4563,997,4563,1017xe" filled="true" fillcolor="#000000" stroked="false">
                <v:path arrowok="t"/>
                <v:fill type="solid"/>
              </v:shape>
            </v:group>
            <v:group style="position:absolute;left:4563;top:1017;width:10;height:20" coordorigin="4563,1017" coordsize="10,20">
              <v:shape style="position:absolute;left:4563;top:1017;width:10;height:20" coordorigin="4563,1017" coordsize="10,20" path="m4563,1036l4572,1036,4572,1017,4563,1017,4563,1036xe" filled="true" fillcolor="#000000" stroked="false">
                <v:path arrowok="t"/>
                <v:fill type="solid"/>
              </v:shape>
            </v:group>
            <v:group style="position:absolute;left:4563;top:1036;width:10;height:20" coordorigin="4563,1036" coordsize="10,20">
              <v:shape style="position:absolute;left:4563;top:1036;width:10;height:20" coordorigin="4563,1036" coordsize="10,20" path="m4563,1055l4572,1055,4572,1036,4563,1036,4563,1055xe" filled="true" fillcolor="#000000" stroked="false">
                <v:path arrowok="t"/>
                <v:fill type="solid"/>
              </v:shape>
            </v:group>
            <v:group style="position:absolute;left:4563;top:1055;width:10;height:20" coordorigin="4563,1055" coordsize="10,20">
              <v:shape style="position:absolute;left:4563;top:1055;width:10;height:20" coordorigin="4563,1055" coordsize="10,20" path="m4563,1074l4572,1074,4572,1055,4563,1055,4563,1074xe" filled="true" fillcolor="#000000" stroked="false">
                <v:path arrowok="t"/>
                <v:fill type="solid"/>
              </v:shape>
            </v:group>
            <v:group style="position:absolute;left:6610;top:767;width:10;height:20" coordorigin="6610,767" coordsize="10,20">
              <v:shape style="position:absolute;left:6610;top:767;width:10;height:20" coordorigin="6610,767" coordsize="10,20" path="m6610,786l6620,786,6620,767,6610,767,6610,786xe" filled="true" fillcolor="#000000" stroked="false">
                <v:path arrowok="t"/>
                <v:fill type="solid"/>
              </v:shape>
            </v:group>
            <v:group style="position:absolute;left:6610;top:786;width:10;height:20" coordorigin="6610,786" coordsize="10,20">
              <v:shape style="position:absolute;left:6610;top:786;width:10;height:20" coordorigin="6610,786" coordsize="10,20" path="m6610,805l6620,805,6620,786,6610,786,6610,805xe" filled="true" fillcolor="#000000" stroked="false">
                <v:path arrowok="t"/>
                <v:fill type="solid"/>
              </v:shape>
            </v:group>
            <v:group style="position:absolute;left:6610;top:805;width:10;height:20" coordorigin="6610,805" coordsize="10,20">
              <v:shape style="position:absolute;left:6610;top:805;width:10;height:20" coordorigin="6610,805" coordsize="10,20" path="m6610,825l6620,825,6620,805,6610,805,6610,825xe" filled="true" fillcolor="#000000" stroked="false">
                <v:path arrowok="t"/>
                <v:fill type="solid"/>
              </v:shape>
            </v:group>
            <v:group style="position:absolute;left:6610;top:825;width:10;height:20" coordorigin="6610,825" coordsize="10,20">
              <v:shape style="position:absolute;left:6610;top:825;width:10;height:20" coordorigin="6610,825" coordsize="10,20" path="m6610,844l6620,844,6620,825,6610,825,6610,844xe" filled="true" fillcolor="#000000" stroked="false">
                <v:path arrowok="t"/>
                <v:fill type="solid"/>
              </v:shape>
            </v:group>
            <v:group style="position:absolute;left:6610;top:844;width:10;height:20" coordorigin="6610,844" coordsize="10,20">
              <v:shape style="position:absolute;left:6610;top:844;width:10;height:20" coordorigin="6610,844" coordsize="10,20" path="m6610,863l6620,863,6620,844,6610,844,6610,863xe" filled="true" fillcolor="#000000" stroked="false">
                <v:path arrowok="t"/>
                <v:fill type="solid"/>
              </v:shape>
            </v:group>
            <v:group style="position:absolute;left:6610;top:863;width:10;height:20" coordorigin="6610,863" coordsize="10,20">
              <v:shape style="position:absolute;left:6610;top:863;width:10;height:20" coordorigin="6610,863" coordsize="10,20" path="m6610,882l6620,882,6620,863,6610,863,6610,882xe" filled="true" fillcolor="#000000" stroked="false">
                <v:path arrowok="t"/>
                <v:fill type="solid"/>
              </v:shape>
            </v:group>
            <v:group style="position:absolute;left:6610;top:882;width:10;height:20" coordorigin="6610,882" coordsize="10,20">
              <v:shape style="position:absolute;left:6610;top:882;width:10;height:20" coordorigin="6610,882" coordsize="10,20" path="m6610,901l6620,901,6620,882,6610,882,6610,901xe" filled="true" fillcolor="#000000" stroked="false">
                <v:path arrowok="t"/>
                <v:fill type="solid"/>
              </v:shape>
            </v:group>
            <v:group style="position:absolute;left:6610;top:901;width:10;height:20" coordorigin="6610,901" coordsize="10,20">
              <v:shape style="position:absolute;left:6610;top:901;width:10;height:20" coordorigin="6610,901" coordsize="10,20" path="m6610,921l6620,921,6620,901,6610,901,6610,921xe" filled="true" fillcolor="#000000" stroked="false">
                <v:path arrowok="t"/>
                <v:fill type="solid"/>
              </v:shape>
            </v:group>
            <v:group style="position:absolute;left:6610;top:921;width:10;height:20" coordorigin="6610,921" coordsize="10,20">
              <v:shape style="position:absolute;left:6610;top:921;width:10;height:20" coordorigin="6610,921" coordsize="10,20" path="m6610,940l6620,940,6620,921,6610,921,6610,940xe" filled="true" fillcolor="#000000" stroked="false">
                <v:path arrowok="t"/>
                <v:fill type="solid"/>
              </v:shape>
            </v:group>
            <v:group style="position:absolute;left:6610;top:940;width:10;height:20" coordorigin="6610,940" coordsize="10,20">
              <v:shape style="position:absolute;left:6610;top:940;width:10;height:20" coordorigin="6610,940" coordsize="10,20" path="m6610,959l6620,959,6620,940,6610,940,6610,959xe" filled="true" fillcolor="#000000" stroked="false">
                <v:path arrowok="t"/>
                <v:fill type="solid"/>
              </v:shape>
            </v:group>
            <v:group style="position:absolute;left:6610;top:959;width:10;height:20" coordorigin="6610,959" coordsize="10,20">
              <v:shape style="position:absolute;left:6610;top:959;width:10;height:20" coordorigin="6610,959" coordsize="10,20" path="m6610,978l6620,978,6620,959,6610,959,6610,978xe" filled="true" fillcolor="#000000" stroked="false">
                <v:path arrowok="t"/>
                <v:fill type="solid"/>
              </v:shape>
            </v:group>
            <v:group style="position:absolute;left:6610;top:978;width:10;height:20" coordorigin="6610,978" coordsize="10,20">
              <v:shape style="position:absolute;left:6610;top:978;width:10;height:20" coordorigin="6610,978" coordsize="10,20" path="m6610,997l6620,997,6620,978,6610,978,6610,997xe" filled="true" fillcolor="#000000" stroked="false">
                <v:path arrowok="t"/>
                <v:fill type="solid"/>
              </v:shape>
            </v:group>
            <v:group style="position:absolute;left:6610;top:997;width:10;height:20" coordorigin="6610,997" coordsize="10,20">
              <v:shape style="position:absolute;left:6610;top:997;width:10;height:20" coordorigin="6610,997" coordsize="10,20" path="m6610,1017l6620,1017,6620,997,6610,997,6610,1017xe" filled="true" fillcolor="#000000" stroked="false">
                <v:path arrowok="t"/>
                <v:fill type="solid"/>
              </v:shape>
            </v:group>
            <v:group style="position:absolute;left:6610;top:1017;width:10;height:20" coordorigin="6610,1017" coordsize="10,20">
              <v:shape style="position:absolute;left:6610;top:1017;width:10;height:20" coordorigin="6610,1017" coordsize="10,20" path="m6610,1036l6620,1036,6620,1017,6610,1017,6610,1036xe" filled="true" fillcolor="#000000" stroked="false">
                <v:path arrowok="t"/>
                <v:fill type="solid"/>
              </v:shape>
            </v:group>
            <v:group style="position:absolute;left:6610;top:1036;width:10;height:20" coordorigin="6610,1036" coordsize="10,20">
              <v:shape style="position:absolute;left:6610;top:1036;width:10;height:20" coordorigin="6610,1036" coordsize="10,20" path="m6610,1055l6620,1055,6620,1036,6610,1036,6610,1055xe" filled="true" fillcolor="#000000" stroked="false">
                <v:path arrowok="t"/>
                <v:fill type="solid"/>
              </v:shape>
            </v:group>
            <v:group style="position:absolute;left:6610;top:1055;width:10;height:20" coordorigin="6610,1055" coordsize="10,20">
              <v:shape style="position:absolute;left:6610;top:1055;width:10;height:20" coordorigin="6610,1055" coordsize="10,20" path="m6610,1074l6620,1074,6620,1055,6610,1055,6610,1074xe" filled="true" fillcolor="#000000" stroked="false">
                <v:path arrowok="t"/>
                <v:fill type="solid"/>
              </v:shape>
            </v:group>
            <v:group style="position:absolute;left:6610;top:1074;width:10;height:20" coordorigin="6610,1074" coordsize="10,20">
              <v:shape style="position:absolute;left:6610;top:1074;width:10;height:20" coordorigin="6610,1074" coordsize="10,20" path="m6610,1093l6620,1093,6620,1074,6610,1074,6610,1093xe" filled="true" fillcolor="#000000" stroked="false">
                <v:path arrowok="t"/>
                <v:fill type="solid"/>
              </v:shape>
            </v:group>
            <v:group style="position:absolute;left:6610;top:1093;width:10;height:20" coordorigin="6610,1093" coordsize="10,20">
              <v:shape style="position:absolute;left:6610;top:1093;width:10;height:20" coordorigin="6610,1093" coordsize="10,20" path="m6610,1113l6620,1113,6620,1093,6610,1093,6610,1113xe" filled="true" fillcolor="#000000" stroked="false">
                <v:path arrowok="t"/>
                <v:fill type="solid"/>
              </v:shape>
            </v:group>
            <v:group style="position:absolute;left:6610;top:1113;width:10;height:20" coordorigin="6610,1113" coordsize="10,20">
              <v:shape style="position:absolute;left:6610;top:1113;width:10;height:20" coordorigin="6610,1113" coordsize="10,20" path="m6610,1132l6620,1132,6620,1113,6610,1113,6610,1132xe" filled="true" fillcolor="#000000" stroked="false">
                <v:path arrowok="t"/>
                <v:fill type="solid"/>
              </v:shape>
            </v:group>
            <v:group style="position:absolute;left:6610;top:1132;width:10;height:20" coordorigin="6610,1132" coordsize="10,20">
              <v:shape style="position:absolute;left:6610;top:1132;width:10;height:20" coordorigin="6610,1132" coordsize="10,20" path="m6610,1151l6620,1151,6620,1132,6610,1132,6610,1151xe" filled="true" fillcolor="#000000" stroked="false">
                <v:path arrowok="t"/>
                <v:fill type="solid"/>
              </v:shape>
            </v:group>
            <v:group style="position:absolute;left:6610;top:1159;width:10;height:2" coordorigin="6610,1159" coordsize="10,2">
              <v:shape style="position:absolute;left:6610;top:1159;width:10;height:2" coordorigin="6610,1159" coordsize="10,0" path="m6610,1159l6620,1159e" filled="false" stroked="true" strokeweight=".78003pt" strokecolor="#000000">
                <v:path arrowok="t"/>
              </v:shape>
            </v:group>
            <v:group style="position:absolute;left:8481;top:767;width:10;height:20" coordorigin="8481,767" coordsize="10,20">
              <v:shape style="position:absolute;left:8481;top:767;width:10;height:20" coordorigin="8481,767" coordsize="10,20" path="m8481,786l8491,786,8491,767,8481,767,8481,786xe" filled="true" fillcolor="#000000" stroked="false">
                <v:path arrowok="t"/>
                <v:fill type="solid"/>
              </v:shape>
            </v:group>
            <v:group style="position:absolute;left:8481;top:786;width:10;height:20" coordorigin="8481,786" coordsize="10,20">
              <v:shape style="position:absolute;left:8481;top:786;width:10;height:20" coordorigin="8481,786" coordsize="10,20" path="m8481,805l8491,805,8491,786,8481,786,8481,805xe" filled="true" fillcolor="#000000" stroked="false">
                <v:path arrowok="t"/>
                <v:fill type="solid"/>
              </v:shape>
            </v:group>
            <v:group style="position:absolute;left:8481;top:805;width:10;height:20" coordorigin="8481,805" coordsize="10,20">
              <v:shape style="position:absolute;left:8481;top:805;width:10;height:20" coordorigin="8481,805" coordsize="10,20" path="m8481,825l8491,825,8491,805,8481,805,8481,825xe" filled="true" fillcolor="#000000" stroked="false">
                <v:path arrowok="t"/>
                <v:fill type="solid"/>
              </v:shape>
            </v:group>
            <v:group style="position:absolute;left:8481;top:825;width:10;height:20" coordorigin="8481,825" coordsize="10,20">
              <v:shape style="position:absolute;left:8481;top:825;width:10;height:20" coordorigin="8481,825" coordsize="10,20" path="m8481,844l8491,844,8491,825,8481,825,8481,844xe" filled="true" fillcolor="#000000" stroked="false">
                <v:path arrowok="t"/>
                <v:fill type="solid"/>
              </v:shape>
            </v:group>
            <v:group style="position:absolute;left:8481;top:844;width:10;height:20" coordorigin="8481,844" coordsize="10,20">
              <v:shape style="position:absolute;left:8481;top:844;width:10;height:20" coordorigin="8481,844" coordsize="10,20" path="m8481,863l8491,863,8491,844,8481,844,8481,863xe" filled="true" fillcolor="#000000" stroked="false">
                <v:path arrowok="t"/>
                <v:fill type="solid"/>
              </v:shape>
            </v:group>
            <v:group style="position:absolute;left:8481;top:863;width:10;height:20" coordorigin="8481,863" coordsize="10,20">
              <v:shape style="position:absolute;left:8481;top:863;width:10;height:20" coordorigin="8481,863" coordsize="10,20" path="m8481,882l8491,882,8491,863,8481,863,8481,882xe" filled="true" fillcolor="#000000" stroked="false">
                <v:path arrowok="t"/>
                <v:fill type="solid"/>
              </v:shape>
            </v:group>
            <v:group style="position:absolute;left:8481;top:882;width:10;height:20" coordorigin="8481,882" coordsize="10,20">
              <v:shape style="position:absolute;left:8481;top:882;width:10;height:20" coordorigin="8481,882" coordsize="10,20" path="m8481,901l8491,901,8491,882,8481,882,8481,901xe" filled="true" fillcolor="#000000" stroked="false">
                <v:path arrowok="t"/>
                <v:fill type="solid"/>
              </v:shape>
            </v:group>
            <v:group style="position:absolute;left:8481;top:901;width:10;height:20" coordorigin="8481,901" coordsize="10,20">
              <v:shape style="position:absolute;left:8481;top:901;width:10;height:20" coordorigin="8481,901" coordsize="10,20" path="m8481,921l8491,921,8491,901,8481,901,8481,921xe" filled="true" fillcolor="#000000" stroked="false">
                <v:path arrowok="t"/>
                <v:fill type="solid"/>
              </v:shape>
            </v:group>
            <v:group style="position:absolute;left:8481;top:921;width:10;height:20" coordorigin="8481,921" coordsize="10,20">
              <v:shape style="position:absolute;left:8481;top:921;width:10;height:20" coordorigin="8481,921" coordsize="10,20" path="m8481,940l8491,940,8491,921,8481,921,8481,940xe" filled="true" fillcolor="#000000" stroked="false">
                <v:path arrowok="t"/>
                <v:fill type="solid"/>
              </v:shape>
            </v:group>
            <v:group style="position:absolute;left:8481;top:940;width:10;height:20" coordorigin="8481,940" coordsize="10,20">
              <v:shape style="position:absolute;left:8481;top:940;width:10;height:20" coordorigin="8481,940" coordsize="10,20" path="m8481,959l8491,959,8491,940,8481,940,8481,959xe" filled="true" fillcolor="#000000" stroked="false">
                <v:path arrowok="t"/>
                <v:fill type="solid"/>
              </v:shape>
            </v:group>
            <v:group style="position:absolute;left:8481;top:959;width:10;height:20" coordorigin="8481,959" coordsize="10,20">
              <v:shape style="position:absolute;left:8481;top:959;width:10;height:20" coordorigin="8481,959" coordsize="10,20" path="m8481,978l8491,978,8491,959,8481,959,8481,978xe" filled="true" fillcolor="#000000" stroked="false">
                <v:path arrowok="t"/>
                <v:fill type="solid"/>
              </v:shape>
            </v:group>
            <v:group style="position:absolute;left:8481;top:978;width:10;height:20" coordorigin="8481,978" coordsize="10,20">
              <v:shape style="position:absolute;left:8481;top:978;width:10;height:20" coordorigin="8481,978" coordsize="10,20" path="m8481,997l8491,997,8491,978,8481,978,8481,997xe" filled="true" fillcolor="#000000" stroked="false">
                <v:path arrowok="t"/>
                <v:fill type="solid"/>
              </v:shape>
            </v:group>
            <v:group style="position:absolute;left:8481;top:997;width:10;height:20" coordorigin="8481,997" coordsize="10,20">
              <v:shape style="position:absolute;left:8481;top:997;width:10;height:20" coordorigin="8481,997" coordsize="10,20" path="m8481,1017l8491,1017,8491,997,8481,997,8481,1017xe" filled="true" fillcolor="#000000" stroked="false">
                <v:path arrowok="t"/>
                <v:fill type="solid"/>
              </v:shape>
            </v:group>
            <v:group style="position:absolute;left:8481;top:1017;width:10;height:20" coordorigin="8481,1017" coordsize="10,20">
              <v:shape style="position:absolute;left:8481;top:1017;width:10;height:20" coordorigin="8481,1017" coordsize="10,20" path="m8481,1036l8491,1036,8491,1017,8481,1017,8481,1036xe" filled="true" fillcolor="#000000" stroked="false">
                <v:path arrowok="t"/>
                <v:fill type="solid"/>
              </v:shape>
            </v:group>
            <v:group style="position:absolute;left:8481;top:1036;width:10;height:20" coordorigin="8481,1036" coordsize="10,20">
              <v:shape style="position:absolute;left:8481;top:1036;width:10;height:20" coordorigin="8481,1036" coordsize="10,20" path="m8481,1055l8491,1055,8491,1036,8481,1036,8481,1055xe" filled="true" fillcolor="#000000" stroked="false">
                <v:path arrowok="t"/>
                <v:fill type="solid"/>
              </v:shape>
            </v:group>
            <v:group style="position:absolute;left:8481;top:1055;width:10;height:20" coordorigin="8481,1055" coordsize="10,20">
              <v:shape style="position:absolute;left:8481;top:1055;width:10;height:20" coordorigin="8481,1055" coordsize="10,20" path="m8481,1074l8491,1074,8491,1055,8481,1055,8481,1074xe" filled="true" fillcolor="#000000" stroked="false">
                <v:path arrowok="t"/>
                <v:fill type="solid"/>
              </v:shape>
            </v:group>
            <v:group style="position:absolute;left:8481;top:1074;width:10;height:20" coordorigin="8481,1074" coordsize="10,20">
              <v:shape style="position:absolute;left:8481;top:1074;width:10;height:20" coordorigin="8481,1074" coordsize="10,20" path="m8481,1093l8491,1093,8491,1074,8481,1074,8481,1093xe" filled="true" fillcolor="#000000" stroked="false">
                <v:path arrowok="t"/>
                <v:fill type="solid"/>
              </v:shape>
            </v:group>
            <v:group style="position:absolute;left:8481;top:1093;width:10;height:20" coordorigin="8481,1093" coordsize="10,20">
              <v:shape style="position:absolute;left:8481;top:1093;width:10;height:20" coordorigin="8481,1093" coordsize="10,20" path="m8481,1113l8491,1113,8491,1093,8481,1093,8481,1113xe" filled="true" fillcolor="#000000" stroked="false">
                <v:path arrowok="t"/>
                <v:fill type="solid"/>
              </v:shape>
            </v:group>
            <v:group style="position:absolute;left:8481;top:1113;width:10;height:20" coordorigin="8481,1113" coordsize="10,20">
              <v:shape style="position:absolute;left:8481;top:1113;width:10;height:20" coordorigin="8481,1113" coordsize="10,20" path="m8481,1132l8491,1132,8491,1113,8481,1113,8481,1132xe" filled="true" fillcolor="#000000" stroked="false">
                <v:path arrowok="t"/>
                <v:fill type="solid"/>
              </v:shape>
            </v:group>
            <v:group style="position:absolute;left:8481;top:1132;width:10;height:20" coordorigin="8481,1132" coordsize="10,20">
              <v:shape style="position:absolute;left:8481;top:1132;width:10;height:20" coordorigin="8481,1132" coordsize="10,20" path="m8481,1151l8491,1151,8491,1132,8481,1132,8481,1151xe" filled="true" fillcolor="#000000" stroked="false">
                <v:path arrowok="t"/>
                <v:fill type="solid"/>
              </v:shape>
            </v:group>
            <v:group style="position:absolute;left:8481;top:1159;width:10;height:2" coordorigin="8481,1159" coordsize="10,2">
              <v:shape style="position:absolute;left:8481;top:1159;width:10;height:2" coordorigin="8481,1159" coordsize="10,0" path="m8481,1159l8491,1159e" filled="false" stroked="true" strokeweight=".78003pt" strokecolor="#000000">
                <v:path arrowok="t"/>
              </v:shape>
              <v:shape style="position:absolute;left:1688;top:1074;width:2894;height:102" type="#_x0000_t75" stroked="false">
                <v:imagedata r:id="rId28" o:title=""/>
              </v:shape>
              <v:shape style="position:absolute;left:4558;top:1167;width:2052;height:10" type="#_x0000_t75" stroked="false">
                <v:imagedata r:id="rId141" o:title=""/>
              </v:shape>
              <v:shape style="position:absolute;left:6606;top:1167;width:3614;height:10" type="#_x0000_t75" stroked="false">
                <v:imagedata r:id="rId142" o:title=""/>
              </v:shape>
            </v:group>
            <v:group style="position:absolute;left:4563;top:1176;width:10;height:20" coordorigin="4563,1176" coordsize="10,20">
              <v:shape style="position:absolute;left:4563;top:1176;width:10;height:20" coordorigin="4563,1176" coordsize="10,20" path="m4563,1195l4572,1195,4572,1176,4563,1176,4563,1195xe" filled="true" fillcolor="#000000" stroked="false">
                <v:path arrowok="t"/>
                <v:fill type="solid"/>
              </v:shape>
            </v:group>
            <v:group style="position:absolute;left:4563;top:1195;width:10;height:20" coordorigin="4563,1195" coordsize="10,20">
              <v:shape style="position:absolute;left:4563;top:1195;width:10;height:20" coordorigin="4563,1195" coordsize="10,20" path="m4563,1215l4572,1215,4572,1195,4563,1195,4563,1215xe" filled="true" fillcolor="#000000" stroked="false">
                <v:path arrowok="t"/>
                <v:fill type="solid"/>
              </v:shape>
            </v:group>
            <v:group style="position:absolute;left:4563;top:1215;width:10;height:20" coordorigin="4563,1215" coordsize="10,20">
              <v:shape style="position:absolute;left:4563;top:1215;width:10;height:20" coordorigin="4563,1215" coordsize="10,20" path="m4563,1234l4572,1234,4572,1215,4563,1215,4563,1234xe" filled="true" fillcolor="#000000" stroked="false">
                <v:path arrowok="t"/>
                <v:fill type="solid"/>
              </v:shape>
            </v:group>
            <v:group style="position:absolute;left:4563;top:1234;width:10;height:20" coordorigin="4563,1234" coordsize="10,20">
              <v:shape style="position:absolute;left:4563;top:1234;width:10;height:20" coordorigin="4563,1234" coordsize="10,20" path="m4563,1253l4572,1253,4572,1234,4563,1234,4563,1253xe" filled="true" fillcolor="#000000" stroked="false">
                <v:path arrowok="t"/>
                <v:fill type="solid"/>
              </v:shape>
            </v:group>
            <v:group style="position:absolute;left:4563;top:1253;width:10;height:20" coordorigin="4563,1253" coordsize="10,20">
              <v:shape style="position:absolute;left:4563;top:1253;width:10;height:20" coordorigin="4563,1253" coordsize="10,20" path="m4563,1272l4572,1272,4572,1253,4563,1253,4563,1272xe" filled="true" fillcolor="#000000" stroked="false">
                <v:path arrowok="t"/>
                <v:fill type="solid"/>
              </v:shape>
            </v:group>
            <v:group style="position:absolute;left:4563;top:1272;width:10;height:20" coordorigin="4563,1272" coordsize="10,20">
              <v:shape style="position:absolute;left:4563;top:1272;width:10;height:20" coordorigin="4563,1272" coordsize="10,20" path="m4563,1291l4572,1291,4572,1272,4563,1272,4563,1291xe" filled="true" fillcolor="#000000" stroked="false">
                <v:path arrowok="t"/>
                <v:fill type="solid"/>
              </v:shape>
            </v:group>
            <v:group style="position:absolute;left:4563;top:1291;width:10;height:20" coordorigin="4563,1291" coordsize="10,20">
              <v:shape style="position:absolute;left:4563;top:1291;width:10;height:20" coordorigin="4563,1291" coordsize="10,20" path="m4563,1311l4572,1311,4572,1291,4563,1291,4563,1311xe" filled="true" fillcolor="#000000" stroked="false">
                <v:path arrowok="t"/>
                <v:fill type="solid"/>
              </v:shape>
            </v:group>
            <v:group style="position:absolute;left:4563;top:1311;width:10;height:20" coordorigin="4563,1311" coordsize="10,20">
              <v:shape style="position:absolute;left:4563;top:1311;width:10;height:20" coordorigin="4563,1311" coordsize="10,20" path="m4563,1330l4572,1330,4572,1311,4563,1311,4563,1330xe" filled="true" fillcolor="#000000" stroked="false">
                <v:path arrowok="t"/>
                <v:fill type="solid"/>
              </v:shape>
            </v:group>
            <v:group style="position:absolute;left:4563;top:1330;width:10;height:20" coordorigin="4563,1330" coordsize="10,20">
              <v:shape style="position:absolute;left:4563;top:1330;width:10;height:20" coordorigin="4563,1330" coordsize="10,20" path="m4563,1349l4572,1349,4572,1330,4563,1330,4563,1349xe" filled="true" fillcolor="#000000" stroked="false">
                <v:path arrowok="t"/>
                <v:fill type="solid"/>
              </v:shape>
            </v:group>
            <v:group style="position:absolute;left:4563;top:1349;width:10;height:20" coordorigin="4563,1349" coordsize="10,20">
              <v:shape style="position:absolute;left:4563;top:1349;width:10;height:20" coordorigin="4563,1349" coordsize="10,20" path="m4563,1368l4572,1368,4572,1349,4563,1349,4563,1368xe" filled="true" fillcolor="#000000" stroked="false">
                <v:path arrowok="t"/>
                <v:fill type="solid"/>
              </v:shape>
            </v:group>
            <v:group style="position:absolute;left:4563;top:1368;width:10;height:20" coordorigin="4563,1368" coordsize="10,20">
              <v:shape style="position:absolute;left:4563;top:1368;width:10;height:20" coordorigin="4563,1368" coordsize="10,20" path="m4563,1387l4572,1387,4572,1368,4563,1368,4563,1387xe" filled="true" fillcolor="#000000" stroked="false">
                <v:path arrowok="t"/>
                <v:fill type="solid"/>
              </v:shape>
            </v:group>
            <v:group style="position:absolute;left:4563;top:1387;width:10;height:20" coordorigin="4563,1387" coordsize="10,20">
              <v:shape style="position:absolute;left:4563;top:1387;width:10;height:20" coordorigin="4563,1387" coordsize="10,20" path="m4563,1407l4572,1407,4572,1387,4563,1387,4563,1407xe" filled="true" fillcolor="#000000" stroked="false">
                <v:path arrowok="t"/>
                <v:fill type="solid"/>
              </v:shape>
            </v:group>
            <v:group style="position:absolute;left:4563;top:1407;width:10;height:20" coordorigin="4563,1407" coordsize="10,20">
              <v:shape style="position:absolute;left:4563;top:1407;width:10;height:20" coordorigin="4563,1407" coordsize="10,20" path="m4563,1426l4572,1426,4572,1407,4563,1407,4563,1426xe" filled="true" fillcolor="#000000" stroked="false">
                <v:path arrowok="t"/>
                <v:fill type="solid"/>
              </v:shape>
            </v:group>
            <v:group style="position:absolute;left:4563;top:1426;width:10;height:20" coordorigin="4563,1426" coordsize="10,20">
              <v:shape style="position:absolute;left:4563;top:1426;width:10;height:20" coordorigin="4563,1426" coordsize="10,20" path="m4563,1445l4572,1445,4572,1426,4563,1426,4563,1445xe" filled="true" fillcolor="#000000" stroked="false">
                <v:path arrowok="t"/>
                <v:fill type="solid"/>
              </v:shape>
            </v:group>
            <v:group style="position:absolute;left:4563;top:1445;width:10;height:20" coordorigin="4563,1445" coordsize="10,20">
              <v:shape style="position:absolute;left:4563;top:1445;width:10;height:20" coordorigin="4563,1445" coordsize="10,20" path="m4563,1464l4572,1464,4572,1445,4563,1445,4563,1464xe" filled="true" fillcolor="#000000" stroked="false">
                <v:path arrowok="t"/>
                <v:fill type="solid"/>
              </v:shape>
            </v:group>
            <v:group style="position:absolute;left:4563;top:1464;width:10;height:20" coordorigin="4563,1464" coordsize="10,20">
              <v:shape style="position:absolute;left:4563;top:1464;width:10;height:20" coordorigin="4563,1464" coordsize="10,20" path="m4563,1483l4572,1483,4572,1464,4563,1464,4563,1483xe" filled="true" fillcolor="#000000" stroked="false">
                <v:path arrowok="t"/>
                <v:fill type="solid"/>
              </v:shape>
            </v:group>
            <v:group style="position:absolute;left:6610;top:1176;width:10;height:20" coordorigin="6610,1176" coordsize="10,20">
              <v:shape style="position:absolute;left:6610;top:1176;width:10;height:20" coordorigin="6610,1176" coordsize="10,20" path="m6610,1195l6620,1195,6620,1176,6610,1176,6610,1195xe" filled="true" fillcolor="#000000" stroked="false">
                <v:path arrowok="t"/>
                <v:fill type="solid"/>
              </v:shape>
            </v:group>
            <v:group style="position:absolute;left:6610;top:1195;width:10;height:20" coordorigin="6610,1195" coordsize="10,20">
              <v:shape style="position:absolute;left:6610;top:1195;width:10;height:20" coordorigin="6610,1195" coordsize="10,20" path="m6610,1215l6620,1215,6620,1195,6610,1195,6610,1215xe" filled="true" fillcolor="#000000" stroked="false">
                <v:path arrowok="t"/>
                <v:fill type="solid"/>
              </v:shape>
            </v:group>
            <v:group style="position:absolute;left:6610;top:1215;width:10;height:20" coordorigin="6610,1215" coordsize="10,20">
              <v:shape style="position:absolute;left:6610;top:1215;width:10;height:20" coordorigin="6610,1215" coordsize="10,20" path="m6610,1234l6620,1234,6620,1215,6610,1215,6610,1234xe" filled="true" fillcolor="#000000" stroked="false">
                <v:path arrowok="t"/>
                <v:fill type="solid"/>
              </v:shape>
            </v:group>
            <v:group style="position:absolute;left:6610;top:1234;width:10;height:20" coordorigin="6610,1234" coordsize="10,20">
              <v:shape style="position:absolute;left:6610;top:1234;width:10;height:20" coordorigin="6610,1234" coordsize="10,20" path="m6610,1253l6620,1253,6620,1234,6610,1234,6610,1253xe" filled="true" fillcolor="#000000" stroked="false">
                <v:path arrowok="t"/>
                <v:fill type="solid"/>
              </v:shape>
            </v:group>
            <v:group style="position:absolute;left:6610;top:1253;width:10;height:20" coordorigin="6610,1253" coordsize="10,20">
              <v:shape style="position:absolute;left:6610;top:1253;width:10;height:20" coordorigin="6610,1253" coordsize="10,20" path="m6610,1272l6620,1272,6620,1253,6610,1253,6610,1272xe" filled="true" fillcolor="#000000" stroked="false">
                <v:path arrowok="t"/>
                <v:fill type="solid"/>
              </v:shape>
            </v:group>
            <v:group style="position:absolute;left:6610;top:1272;width:10;height:20" coordorigin="6610,1272" coordsize="10,20">
              <v:shape style="position:absolute;left:6610;top:1272;width:10;height:20" coordorigin="6610,1272" coordsize="10,20" path="m6610,1291l6620,1291,6620,1272,6610,1272,6610,1291xe" filled="true" fillcolor="#000000" stroked="false">
                <v:path arrowok="t"/>
                <v:fill type="solid"/>
              </v:shape>
            </v:group>
            <v:group style="position:absolute;left:6610;top:1291;width:10;height:20" coordorigin="6610,1291" coordsize="10,20">
              <v:shape style="position:absolute;left:6610;top:1291;width:10;height:20" coordorigin="6610,1291" coordsize="10,20" path="m6610,1311l6620,1311,6620,1291,6610,1291,6610,1311xe" filled="true" fillcolor="#000000" stroked="false">
                <v:path arrowok="t"/>
                <v:fill type="solid"/>
              </v:shape>
            </v:group>
            <v:group style="position:absolute;left:6610;top:1311;width:10;height:20" coordorigin="6610,1311" coordsize="10,20">
              <v:shape style="position:absolute;left:6610;top:1311;width:10;height:20" coordorigin="6610,1311" coordsize="10,20" path="m6610,1330l6620,1330,6620,1311,6610,1311,6610,1330xe" filled="true" fillcolor="#000000" stroked="false">
                <v:path arrowok="t"/>
                <v:fill type="solid"/>
              </v:shape>
            </v:group>
            <v:group style="position:absolute;left:6610;top:1330;width:10;height:20" coordorigin="6610,1330" coordsize="10,20">
              <v:shape style="position:absolute;left:6610;top:1330;width:10;height:20" coordorigin="6610,1330" coordsize="10,20" path="m6610,1349l6620,1349,6620,1330,6610,1330,6610,1349xe" filled="true" fillcolor="#000000" stroked="false">
                <v:path arrowok="t"/>
                <v:fill type="solid"/>
              </v:shape>
            </v:group>
            <v:group style="position:absolute;left:6610;top:1349;width:10;height:20" coordorigin="6610,1349" coordsize="10,20">
              <v:shape style="position:absolute;left:6610;top:1349;width:10;height:20" coordorigin="6610,1349" coordsize="10,20" path="m6610,1368l6620,1368,6620,1349,6610,1349,6610,1368xe" filled="true" fillcolor="#000000" stroked="false">
                <v:path arrowok="t"/>
                <v:fill type="solid"/>
              </v:shape>
            </v:group>
            <v:group style="position:absolute;left:6610;top:1368;width:10;height:20" coordorigin="6610,1368" coordsize="10,20">
              <v:shape style="position:absolute;left:6610;top:1368;width:10;height:20" coordorigin="6610,1368" coordsize="10,20" path="m6610,1387l6620,1387,6620,1368,6610,1368,6610,1387xe" filled="true" fillcolor="#000000" stroked="false">
                <v:path arrowok="t"/>
                <v:fill type="solid"/>
              </v:shape>
            </v:group>
            <v:group style="position:absolute;left:6610;top:1387;width:10;height:20" coordorigin="6610,1387" coordsize="10,20">
              <v:shape style="position:absolute;left:6610;top:1387;width:10;height:20" coordorigin="6610,1387" coordsize="10,20" path="m6610,1407l6620,1407,6620,1387,6610,1387,6610,1407xe" filled="true" fillcolor="#000000" stroked="false">
                <v:path arrowok="t"/>
                <v:fill type="solid"/>
              </v:shape>
            </v:group>
            <v:group style="position:absolute;left:6610;top:1407;width:10;height:20" coordorigin="6610,1407" coordsize="10,20">
              <v:shape style="position:absolute;left:6610;top:1407;width:10;height:20" coordorigin="6610,1407" coordsize="10,20" path="m6610,1426l6620,1426,6620,1407,6610,1407,6610,1426xe" filled="true" fillcolor="#000000" stroked="false">
                <v:path arrowok="t"/>
                <v:fill type="solid"/>
              </v:shape>
            </v:group>
            <v:group style="position:absolute;left:6610;top:1426;width:10;height:20" coordorigin="6610,1426" coordsize="10,20">
              <v:shape style="position:absolute;left:6610;top:1426;width:10;height:20" coordorigin="6610,1426" coordsize="10,20" path="m6610,1445l6620,1445,6620,1426,6610,1426,6610,1445xe" filled="true" fillcolor="#000000" stroked="false">
                <v:path arrowok="t"/>
                <v:fill type="solid"/>
              </v:shape>
            </v:group>
            <v:group style="position:absolute;left:6610;top:1445;width:10;height:20" coordorigin="6610,1445" coordsize="10,20">
              <v:shape style="position:absolute;left:6610;top:1445;width:10;height:20" coordorigin="6610,1445" coordsize="10,20" path="m6610,1464l6620,1464,6620,1445,6610,1445,6610,1464xe" filled="true" fillcolor="#000000" stroked="false">
                <v:path arrowok="t"/>
                <v:fill type="solid"/>
              </v:shape>
            </v:group>
            <v:group style="position:absolute;left:6610;top:1464;width:10;height:20" coordorigin="6610,1464" coordsize="10,20">
              <v:shape style="position:absolute;left:6610;top:1464;width:10;height:20" coordorigin="6610,1464" coordsize="10,20" path="m6610,1483l6620,1483,6620,1464,6610,1464,6610,1483xe" filled="true" fillcolor="#000000" stroked="false">
                <v:path arrowok="t"/>
                <v:fill type="solid"/>
              </v:shape>
            </v:group>
            <v:group style="position:absolute;left:6610;top:1483;width:10;height:20" coordorigin="6610,1483" coordsize="10,20">
              <v:shape style="position:absolute;left:6610;top:1483;width:10;height:20" coordorigin="6610,1483" coordsize="10,20" path="m6610,1503l6620,1503,6620,1483,6610,1483,6610,1503xe" filled="true" fillcolor="#000000" stroked="false">
                <v:path arrowok="t"/>
                <v:fill type="solid"/>
              </v:shape>
            </v:group>
            <v:group style="position:absolute;left:6610;top:1503;width:10;height:20" coordorigin="6610,1503" coordsize="10,20">
              <v:shape style="position:absolute;left:6610;top:1503;width:10;height:20" coordorigin="6610,1503" coordsize="10,20" path="m6610,1522l6620,1522,6620,1503,6610,1503,6610,1522xe" filled="true" fillcolor="#000000" stroked="false">
                <v:path arrowok="t"/>
                <v:fill type="solid"/>
              </v:shape>
            </v:group>
            <v:group style="position:absolute;left:6610;top:1522;width:10;height:20" coordorigin="6610,1522" coordsize="10,20">
              <v:shape style="position:absolute;left:6610;top:1522;width:10;height:20" coordorigin="6610,1522" coordsize="10,20" path="m6610,1541l6620,1541,6620,1522,6610,1522,6610,1541xe" filled="true" fillcolor="#000000" stroked="false">
                <v:path arrowok="t"/>
                <v:fill type="solid"/>
              </v:shape>
            </v:group>
            <v:group style="position:absolute;left:6610;top:1541;width:10;height:20" coordorigin="6610,1541" coordsize="10,20">
              <v:shape style="position:absolute;left:6610;top:1541;width:10;height:20" coordorigin="6610,1541" coordsize="10,20" path="m6610,1560l6620,1560,6620,1541,6610,1541,6610,1560xe" filled="true" fillcolor="#000000" stroked="false">
                <v:path arrowok="t"/>
                <v:fill type="solid"/>
              </v:shape>
            </v:group>
            <v:group style="position:absolute;left:6610;top:1569;width:10;height:2" coordorigin="6610,1569" coordsize="10,2">
              <v:shape style="position:absolute;left:6610;top:1569;width:10;height:2" coordorigin="6610,1569" coordsize="10,0" path="m6610,1569l6620,1569e" filled="false" stroked="true" strokeweight=".84003pt" strokecolor="#000000">
                <v:path arrowok="t"/>
              </v:shape>
            </v:group>
            <v:group style="position:absolute;left:8481;top:1176;width:10;height:20" coordorigin="8481,1176" coordsize="10,20">
              <v:shape style="position:absolute;left:8481;top:1176;width:10;height:20" coordorigin="8481,1176" coordsize="10,20" path="m8481,1195l8491,1195,8491,1176,8481,1176,8481,1195xe" filled="true" fillcolor="#000000" stroked="false">
                <v:path arrowok="t"/>
                <v:fill type="solid"/>
              </v:shape>
            </v:group>
            <v:group style="position:absolute;left:8481;top:1195;width:10;height:20" coordorigin="8481,1195" coordsize="10,20">
              <v:shape style="position:absolute;left:8481;top:1195;width:10;height:20" coordorigin="8481,1195" coordsize="10,20" path="m8481,1215l8491,1215,8491,1195,8481,1195,8481,1215xe" filled="true" fillcolor="#000000" stroked="false">
                <v:path arrowok="t"/>
                <v:fill type="solid"/>
              </v:shape>
            </v:group>
            <v:group style="position:absolute;left:8481;top:1215;width:10;height:20" coordorigin="8481,1215" coordsize="10,20">
              <v:shape style="position:absolute;left:8481;top:1215;width:10;height:20" coordorigin="8481,1215" coordsize="10,20" path="m8481,1234l8491,1234,8491,1215,8481,1215,8481,1234xe" filled="true" fillcolor="#000000" stroked="false">
                <v:path arrowok="t"/>
                <v:fill type="solid"/>
              </v:shape>
            </v:group>
            <v:group style="position:absolute;left:8481;top:1234;width:10;height:20" coordorigin="8481,1234" coordsize="10,20">
              <v:shape style="position:absolute;left:8481;top:1234;width:10;height:20" coordorigin="8481,1234" coordsize="10,20" path="m8481,1253l8491,1253,8491,1234,8481,1234,8481,1253xe" filled="true" fillcolor="#000000" stroked="false">
                <v:path arrowok="t"/>
                <v:fill type="solid"/>
              </v:shape>
            </v:group>
            <v:group style="position:absolute;left:8481;top:1253;width:10;height:20" coordorigin="8481,1253" coordsize="10,20">
              <v:shape style="position:absolute;left:8481;top:1253;width:10;height:20" coordorigin="8481,1253" coordsize="10,20" path="m8481,1272l8491,1272,8491,1253,8481,1253,8481,1272xe" filled="true" fillcolor="#000000" stroked="false">
                <v:path arrowok="t"/>
                <v:fill type="solid"/>
              </v:shape>
            </v:group>
            <v:group style="position:absolute;left:8481;top:1272;width:10;height:20" coordorigin="8481,1272" coordsize="10,20">
              <v:shape style="position:absolute;left:8481;top:1272;width:10;height:20" coordorigin="8481,1272" coordsize="10,20" path="m8481,1291l8491,1291,8491,1272,8481,1272,8481,1291xe" filled="true" fillcolor="#000000" stroked="false">
                <v:path arrowok="t"/>
                <v:fill type="solid"/>
              </v:shape>
            </v:group>
            <v:group style="position:absolute;left:8481;top:1291;width:10;height:20" coordorigin="8481,1291" coordsize="10,20">
              <v:shape style="position:absolute;left:8481;top:1291;width:10;height:20" coordorigin="8481,1291" coordsize="10,20" path="m8481,1311l8491,1311,8491,1291,8481,1291,8481,1311xe" filled="true" fillcolor="#000000" stroked="false">
                <v:path arrowok="t"/>
                <v:fill type="solid"/>
              </v:shape>
            </v:group>
            <v:group style="position:absolute;left:8481;top:1311;width:10;height:20" coordorigin="8481,1311" coordsize="10,20">
              <v:shape style="position:absolute;left:8481;top:1311;width:10;height:20" coordorigin="8481,1311" coordsize="10,20" path="m8481,1330l8491,1330,8491,1311,8481,1311,8481,1330xe" filled="true" fillcolor="#000000" stroked="false">
                <v:path arrowok="t"/>
                <v:fill type="solid"/>
              </v:shape>
            </v:group>
            <v:group style="position:absolute;left:8481;top:1330;width:10;height:20" coordorigin="8481,1330" coordsize="10,20">
              <v:shape style="position:absolute;left:8481;top:1330;width:10;height:20" coordorigin="8481,1330" coordsize="10,20" path="m8481,1349l8491,1349,8491,1330,8481,1330,8481,1349xe" filled="true" fillcolor="#000000" stroked="false">
                <v:path arrowok="t"/>
                <v:fill type="solid"/>
              </v:shape>
            </v:group>
            <v:group style="position:absolute;left:8481;top:1349;width:10;height:20" coordorigin="8481,1349" coordsize="10,20">
              <v:shape style="position:absolute;left:8481;top:1349;width:10;height:20" coordorigin="8481,1349" coordsize="10,20" path="m8481,1368l8491,1368,8491,1349,8481,1349,8481,1368xe" filled="true" fillcolor="#000000" stroked="false">
                <v:path arrowok="t"/>
                <v:fill type="solid"/>
              </v:shape>
            </v:group>
            <v:group style="position:absolute;left:8481;top:1368;width:10;height:20" coordorigin="8481,1368" coordsize="10,20">
              <v:shape style="position:absolute;left:8481;top:1368;width:10;height:20" coordorigin="8481,1368" coordsize="10,20" path="m8481,1387l8491,1387,8491,1368,8481,1368,8481,1387xe" filled="true" fillcolor="#000000" stroked="false">
                <v:path arrowok="t"/>
                <v:fill type="solid"/>
              </v:shape>
            </v:group>
            <v:group style="position:absolute;left:8481;top:1387;width:10;height:20" coordorigin="8481,1387" coordsize="10,20">
              <v:shape style="position:absolute;left:8481;top:1387;width:10;height:20" coordorigin="8481,1387" coordsize="10,20" path="m8481,1407l8491,1407,8491,1387,8481,1387,8481,1407xe" filled="true" fillcolor="#000000" stroked="false">
                <v:path arrowok="t"/>
                <v:fill type="solid"/>
              </v:shape>
            </v:group>
            <v:group style="position:absolute;left:8481;top:1407;width:10;height:20" coordorigin="8481,1407" coordsize="10,20">
              <v:shape style="position:absolute;left:8481;top:1407;width:10;height:20" coordorigin="8481,1407" coordsize="10,20" path="m8481,1426l8491,1426,8491,1407,8481,1407,8481,1426xe" filled="true" fillcolor="#000000" stroked="false">
                <v:path arrowok="t"/>
                <v:fill type="solid"/>
              </v:shape>
            </v:group>
            <v:group style="position:absolute;left:8481;top:1426;width:10;height:20" coordorigin="8481,1426" coordsize="10,20">
              <v:shape style="position:absolute;left:8481;top:1426;width:10;height:20" coordorigin="8481,1426" coordsize="10,20" path="m8481,1445l8491,1445,8491,1426,8481,1426,8481,1445xe" filled="true" fillcolor="#000000" stroked="false">
                <v:path arrowok="t"/>
                <v:fill type="solid"/>
              </v:shape>
            </v:group>
            <v:group style="position:absolute;left:8481;top:1445;width:10;height:20" coordorigin="8481,1445" coordsize="10,20">
              <v:shape style="position:absolute;left:8481;top:1445;width:10;height:20" coordorigin="8481,1445" coordsize="10,20" path="m8481,1464l8491,1464,8491,1445,8481,1445,8481,1464xe" filled="true" fillcolor="#000000" stroked="false">
                <v:path arrowok="t"/>
                <v:fill type="solid"/>
              </v:shape>
            </v:group>
            <v:group style="position:absolute;left:8481;top:1464;width:10;height:20" coordorigin="8481,1464" coordsize="10,20">
              <v:shape style="position:absolute;left:8481;top:1464;width:10;height:20" coordorigin="8481,1464" coordsize="10,20" path="m8481,1483l8491,1483,8491,1464,8481,1464,8481,1483xe" filled="true" fillcolor="#000000" stroked="false">
                <v:path arrowok="t"/>
                <v:fill type="solid"/>
              </v:shape>
            </v:group>
            <v:group style="position:absolute;left:8481;top:1483;width:10;height:20" coordorigin="8481,1483" coordsize="10,20">
              <v:shape style="position:absolute;left:8481;top:1483;width:10;height:20" coordorigin="8481,1483" coordsize="10,20" path="m8481,1503l8491,1503,8491,1483,8481,1483,8481,1503xe" filled="true" fillcolor="#000000" stroked="false">
                <v:path arrowok="t"/>
                <v:fill type="solid"/>
              </v:shape>
            </v:group>
            <v:group style="position:absolute;left:8481;top:1503;width:10;height:20" coordorigin="8481,1503" coordsize="10,20">
              <v:shape style="position:absolute;left:8481;top:1503;width:10;height:20" coordorigin="8481,1503" coordsize="10,20" path="m8481,1522l8491,1522,8491,1503,8481,1503,8481,1522xe" filled="true" fillcolor="#000000" stroked="false">
                <v:path arrowok="t"/>
                <v:fill type="solid"/>
              </v:shape>
            </v:group>
            <v:group style="position:absolute;left:8481;top:1522;width:10;height:20" coordorigin="8481,1522" coordsize="10,20">
              <v:shape style="position:absolute;left:8481;top:1522;width:10;height:20" coordorigin="8481,1522" coordsize="10,20" path="m8481,1541l8491,1541,8491,1522,8481,1522,8481,1541xe" filled="true" fillcolor="#000000" stroked="false">
                <v:path arrowok="t"/>
                <v:fill type="solid"/>
              </v:shape>
            </v:group>
            <v:group style="position:absolute;left:8481;top:1541;width:10;height:20" coordorigin="8481,1541" coordsize="10,20">
              <v:shape style="position:absolute;left:8481;top:1541;width:10;height:20" coordorigin="8481,1541" coordsize="10,20" path="m8481,1560l8491,1560,8491,1541,8481,1541,8481,1560xe" filled="true" fillcolor="#000000" stroked="false">
                <v:path arrowok="t"/>
                <v:fill type="solid"/>
              </v:shape>
            </v:group>
            <v:group style="position:absolute;left:8481;top:1569;width:10;height:2" coordorigin="8481,1569" coordsize="10,2">
              <v:shape style="position:absolute;left:8481;top:1569;width:10;height:2" coordorigin="8481,1569" coordsize="10,0" path="m8481,1569l8491,1569e" filled="false" stroked="true" strokeweight=".84003pt" strokecolor="#000000">
                <v:path arrowok="t"/>
              </v:shape>
              <v:shape style="position:absolute;left:1688;top:1483;width:2894;height:103" type="#_x0000_t75" stroked="false">
                <v:imagedata r:id="rId143" o:title=""/>
              </v:shape>
              <v:shape style="position:absolute;left:4558;top:1577;width:2052;height:10" type="#_x0000_t75" stroked="false">
                <v:imagedata r:id="rId140" o:title=""/>
              </v:shape>
              <v:shape style="position:absolute;left:6606;top:1577;width:3614;height:10" type="#_x0000_t75" stroked="false">
                <v:imagedata r:id="rId138" o:title=""/>
              </v:shape>
            </v:group>
            <v:group style="position:absolute;left:4563;top:1587;width:10;height:20" coordorigin="4563,1587" coordsize="10,20">
              <v:shape style="position:absolute;left:4563;top:1587;width:10;height:20" coordorigin="4563,1587" coordsize="10,20" path="m4563,1606l4572,1606,4572,1587,4563,1587,4563,1606xe" filled="true" fillcolor="#000000" stroked="false">
                <v:path arrowok="t"/>
                <v:fill type="solid"/>
              </v:shape>
            </v:group>
            <v:group style="position:absolute;left:4563;top:1606;width:10;height:20" coordorigin="4563,1606" coordsize="10,20">
              <v:shape style="position:absolute;left:4563;top:1606;width:10;height:20" coordorigin="4563,1606" coordsize="10,20" path="m4563,1625l4572,1625,4572,1606,4563,1606,4563,1625xe" filled="true" fillcolor="#000000" stroked="false">
                <v:path arrowok="t"/>
                <v:fill type="solid"/>
              </v:shape>
            </v:group>
            <v:group style="position:absolute;left:4563;top:1625;width:10;height:20" coordorigin="4563,1625" coordsize="10,20">
              <v:shape style="position:absolute;left:4563;top:1625;width:10;height:20" coordorigin="4563,1625" coordsize="10,20" path="m4563,1644l4572,1644,4572,1625,4563,1625,4563,1644xe" filled="true" fillcolor="#000000" stroked="false">
                <v:path arrowok="t"/>
                <v:fill type="solid"/>
              </v:shape>
            </v:group>
            <v:group style="position:absolute;left:4563;top:1644;width:10;height:20" coordorigin="4563,1644" coordsize="10,20">
              <v:shape style="position:absolute;left:4563;top:1644;width:10;height:20" coordorigin="4563,1644" coordsize="10,20" path="m4563,1663l4572,1663,4572,1644,4563,1644,4563,1663xe" filled="true" fillcolor="#000000" stroked="false">
                <v:path arrowok="t"/>
                <v:fill type="solid"/>
              </v:shape>
            </v:group>
            <v:group style="position:absolute;left:4563;top:1663;width:10;height:20" coordorigin="4563,1663" coordsize="10,20">
              <v:shape style="position:absolute;left:4563;top:1663;width:10;height:20" coordorigin="4563,1663" coordsize="10,20" path="m4563,1683l4572,1683,4572,1663,4563,1663,4563,1683xe" filled="true" fillcolor="#000000" stroked="false">
                <v:path arrowok="t"/>
                <v:fill type="solid"/>
              </v:shape>
            </v:group>
            <v:group style="position:absolute;left:4563;top:1683;width:10;height:20" coordorigin="4563,1683" coordsize="10,20">
              <v:shape style="position:absolute;left:4563;top:1683;width:10;height:20" coordorigin="4563,1683" coordsize="10,20" path="m4563,1702l4572,1702,4572,1683,4563,1683,4563,1702xe" filled="true" fillcolor="#000000" stroked="false">
                <v:path arrowok="t"/>
                <v:fill type="solid"/>
              </v:shape>
            </v:group>
            <v:group style="position:absolute;left:4563;top:1702;width:10;height:20" coordorigin="4563,1702" coordsize="10,20">
              <v:shape style="position:absolute;left:4563;top:1702;width:10;height:20" coordorigin="4563,1702" coordsize="10,20" path="m4563,1721l4572,1721,4572,1702,4563,1702,4563,1721xe" filled="true" fillcolor="#000000" stroked="false">
                <v:path arrowok="t"/>
                <v:fill type="solid"/>
              </v:shape>
            </v:group>
            <v:group style="position:absolute;left:4563;top:1721;width:10;height:20" coordorigin="4563,1721" coordsize="10,20">
              <v:shape style="position:absolute;left:4563;top:1721;width:10;height:20" coordorigin="4563,1721" coordsize="10,20" path="m4563,1740l4572,1740,4572,1721,4563,1721,4563,1740xe" filled="true" fillcolor="#000000" stroked="false">
                <v:path arrowok="t"/>
                <v:fill type="solid"/>
              </v:shape>
            </v:group>
            <v:group style="position:absolute;left:4563;top:1740;width:10;height:20" coordorigin="4563,1740" coordsize="10,20">
              <v:shape style="position:absolute;left:4563;top:1740;width:10;height:20" coordorigin="4563,1740" coordsize="10,20" path="m4563,1759l4572,1759,4572,1740,4563,1740,4563,1759xe" filled="true" fillcolor="#000000" stroked="false">
                <v:path arrowok="t"/>
                <v:fill type="solid"/>
              </v:shape>
            </v:group>
            <v:group style="position:absolute;left:4563;top:1759;width:10;height:20" coordorigin="4563,1759" coordsize="10,20">
              <v:shape style="position:absolute;left:4563;top:1759;width:10;height:20" coordorigin="4563,1759" coordsize="10,20" path="m4563,1779l4572,1779,4572,1759,4563,1759,4563,1779xe" filled="true" fillcolor="#000000" stroked="false">
                <v:path arrowok="t"/>
                <v:fill type="solid"/>
              </v:shape>
            </v:group>
            <v:group style="position:absolute;left:4563;top:1779;width:10;height:20" coordorigin="4563,1779" coordsize="10,20">
              <v:shape style="position:absolute;left:4563;top:1779;width:10;height:20" coordorigin="4563,1779" coordsize="10,20" path="m4563,1798l4572,1798,4572,1779,4563,1779,4563,1798xe" filled="true" fillcolor="#000000" stroked="false">
                <v:path arrowok="t"/>
                <v:fill type="solid"/>
              </v:shape>
            </v:group>
            <v:group style="position:absolute;left:4563;top:1798;width:10;height:20" coordorigin="4563,1798" coordsize="10,20">
              <v:shape style="position:absolute;left:4563;top:1798;width:10;height:20" coordorigin="4563,1798" coordsize="10,20" path="m4563,1817l4572,1817,4572,1798,4563,1798,4563,1817xe" filled="true" fillcolor="#000000" stroked="false">
                <v:path arrowok="t"/>
                <v:fill type="solid"/>
              </v:shape>
            </v:group>
            <v:group style="position:absolute;left:4563;top:1817;width:10;height:20" coordorigin="4563,1817" coordsize="10,20">
              <v:shape style="position:absolute;left:4563;top:1817;width:10;height:20" coordorigin="4563,1817" coordsize="10,20" path="m4563,1836l4572,1836,4572,1817,4563,1817,4563,1836xe" filled="true" fillcolor="#000000" stroked="false">
                <v:path arrowok="t"/>
                <v:fill type="solid"/>
              </v:shape>
            </v:group>
            <v:group style="position:absolute;left:4563;top:1836;width:10;height:20" coordorigin="4563,1836" coordsize="10,20">
              <v:shape style="position:absolute;left:4563;top:1836;width:10;height:20" coordorigin="4563,1836" coordsize="10,20" path="m4563,1855l4572,1855,4572,1836,4563,1836,4563,1855xe" filled="true" fillcolor="#000000" stroked="false">
                <v:path arrowok="t"/>
                <v:fill type="solid"/>
              </v:shape>
            </v:group>
            <v:group style="position:absolute;left:4563;top:1855;width:10;height:20" coordorigin="4563,1855" coordsize="10,20">
              <v:shape style="position:absolute;left:4563;top:1855;width:10;height:20" coordorigin="4563,1855" coordsize="10,20" path="m4563,1875l4572,1875,4572,1855,4563,1855,4563,1875xe" filled="true" fillcolor="#000000" stroked="false">
                <v:path arrowok="t"/>
                <v:fill type="solid"/>
              </v:shape>
            </v:group>
            <v:group style="position:absolute;left:4563;top:1875;width:10;height:20" coordorigin="4563,1875" coordsize="10,20">
              <v:shape style="position:absolute;left:4563;top:1875;width:10;height:20" coordorigin="4563,1875" coordsize="10,20" path="m4563,1894l4572,1894,4572,1875,4563,1875,4563,1894xe" filled="true" fillcolor="#000000" stroked="false">
                <v:path arrowok="t"/>
                <v:fill type="solid"/>
              </v:shape>
            </v:group>
            <v:group style="position:absolute;left:6610;top:1587;width:10;height:20" coordorigin="6610,1587" coordsize="10,20">
              <v:shape style="position:absolute;left:6610;top:1587;width:10;height:20" coordorigin="6610,1587" coordsize="10,20" path="m6610,1606l6620,1606,6620,1587,6610,1587,6610,1606xe" filled="true" fillcolor="#000000" stroked="false">
                <v:path arrowok="t"/>
                <v:fill type="solid"/>
              </v:shape>
            </v:group>
            <v:group style="position:absolute;left:6610;top:1606;width:10;height:20" coordorigin="6610,1606" coordsize="10,20">
              <v:shape style="position:absolute;left:6610;top:1606;width:10;height:20" coordorigin="6610,1606" coordsize="10,20" path="m6610,1625l6620,1625,6620,1606,6610,1606,6610,1625xe" filled="true" fillcolor="#000000" stroked="false">
                <v:path arrowok="t"/>
                <v:fill type="solid"/>
              </v:shape>
            </v:group>
            <v:group style="position:absolute;left:6610;top:1625;width:10;height:20" coordorigin="6610,1625" coordsize="10,20">
              <v:shape style="position:absolute;left:6610;top:1625;width:10;height:20" coordorigin="6610,1625" coordsize="10,20" path="m6610,1644l6620,1644,6620,1625,6610,1625,6610,1644xe" filled="true" fillcolor="#000000" stroked="false">
                <v:path arrowok="t"/>
                <v:fill type="solid"/>
              </v:shape>
            </v:group>
            <v:group style="position:absolute;left:6610;top:1644;width:10;height:20" coordorigin="6610,1644" coordsize="10,20">
              <v:shape style="position:absolute;left:6610;top:1644;width:10;height:20" coordorigin="6610,1644" coordsize="10,20" path="m6610,1663l6620,1663,6620,1644,6610,1644,6610,1663xe" filled="true" fillcolor="#000000" stroked="false">
                <v:path arrowok="t"/>
                <v:fill type="solid"/>
              </v:shape>
            </v:group>
            <v:group style="position:absolute;left:6610;top:1663;width:10;height:20" coordorigin="6610,1663" coordsize="10,20">
              <v:shape style="position:absolute;left:6610;top:1663;width:10;height:20" coordorigin="6610,1663" coordsize="10,20" path="m6610,1683l6620,1683,6620,1663,6610,1663,6610,1683xe" filled="true" fillcolor="#000000" stroked="false">
                <v:path arrowok="t"/>
                <v:fill type="solid"/>
              </v:shape>
            </v:group>
            <v:group style="position:absolute;left:6610;top:1683;width:10;height:20" coordorigin="6610,1683" coordsize="10,20">
              <v:shape style="position:absolute;left:6610;top:1683;width:10;height:20" coordorigin="6610,1683" coordsize="10,20" path="m6610,1702l6620,1702,6620,1683,6610,1683,6610,1702xe" filled="true" fillcolor="#000000" stroked="false">
                <v:path arrowok="t"/>
                <v:fill type="solid"/>
              </v:shape>
            </v:group>
            <v:group style="position:absolute;left:6610;top:1702;width:10;height:20" coordorigin="6610,1702" coordsize="10,20">
              <v:shape style="position:absolute;left:6610;top:1702;width:10;height:20" coordorigin="6610,1702" coordsize="10,20" path="m6610,1721l6620,1721,6620,1702,6610,1702,6610,1721xe" filled="true" fillcolor="#000000" stroked="false">
                <v:path arrowok="t"/>
                <v:fill type="solid"/>
              </v:shape>
            </v:group>
            <v:group style="position:absolute;left:6610;top:1721;width:10;height:20" coordorigin="6610,1721" coordsize="10,20">
              <v:shape style="position:absolute;left:6610;top:1721;width:10;height:20" coordorigin="6610,1721" coordsize="10,20" path="m6610,1740l6620,1740,6620,1721,6610,1721,6610,1740xe" filled="true" fillcolor="#000000" stroked="false">
                <v:path arrowok="t"/>
                <v:fill type="solid"/>
              </v:shape>
            </v:group>
            <v:group style="position:absolute;left:6610;top:1740;width:10;height:20" coordorigin="6610,1740" coordsize="10,20">
              <v:shape style="position:absolute;left:6610;top:1740;width:10;height:20" coordorigin="6610,1740" coordsize="10,20" path="m6610,1759l6620,1759,6620,1740,6610,1740,6610,1759xe" filled="true" fillcolor="#000000" stroked="false">
                <v:path arrowok="t"/>
                <v:fill type="solid"/>
              </v:shape>
            </v:group>
            <v:group style="position:absolute;left:6610;top:1759;width:10;height:20" coordorigin="6610,1759" coordsize="10,20">
              <v:shape style="position:absolute;left:6610;top:1759;width:10;height:20" coordorigin="6610,1759" coordsize="10,20" path="m6610,1779l6620,1779,6620,1759,6610,1759,6610,1779xe" filled="true" fillcolor="#000000" stroked="false">
                <v:path arrowok="t"/>
                <v:fill type="solid"/>
              </v:shape>
            </v:group>
            <v:group style="position:absolute;left:6610;top:1779;width:10;height:20" coordorigin="6610,1779" coordsize="10,20">
              <v:shape style="position:absolute;left:6610;top:1779;width:10;height:20" coordorigin="6610,1779" coordsize="10,20" path="m6610,1798l6620,1798,6620,1779,6610,1779,6610,1798xe" filled="true" fillcolor="#000000" stroked="false">
                <v:path arrowok="t"/>
                <v:fill type="solid"/>
              </v:shape>
            </v:group>
            <v:group style="position:absolute;left:6610;top:1798;width:10;height:20" coordorigin="6610,1798" coordsize="10,20">
              <v:shape style="position:absolute;left:6610;top:1798;width:10;height:20" coordorigin="6610,1798" coordsize="10,20" path="m6610,1817l6620,1817,6620,1798,6610,1798,6610,1817xe" filled="true" fillcolor="#000000" stroked="false">
                <v:path arrowok="t"/>
                <v:fill type="solid"/>
              </v:shape>
            </v:group>
            <v:group style="position:absolute;left:6610;top:1817;width:10;height:20" coordorigin="6610,1817" coordsize="10,20">
              <v:shape style="position:absolute;left:6610;top:1817;width:10;height:20" coordorigin="6610,1817" coordsize="10,20" path="m6610,1836l6620,1836,6620,1817,6610,1817,6610,1836xe" filled="true" fillcolor="#000000" stroked="false">
                <v:path arrowok="t"/>
                <v:fill type="solid"/>
              </v:shape>
            </v:group>
            <v:group style="position:absolute;left:6610;top:1836;width:10;height:20" coordorigin="6610,1836" coordsize="10,20">
              <v:shape style="position:absolute;left:6610;top:1836;width:10;height:20" coordorigin="6610,1836" coordsize="10,20" path="m6610,1855l6620,1855,6620,1836,6610,1836,6610,1855xe" filled="true" fillcolor="#000000" stroked="false">
                <v:path arrowok="t"/>
                <v:fill type="solid"/>
              </v:shape>
            </v:group>
            <v:group style="position:absolute;left:6610;top:1855;width:10;height:20" coordorigin="6610,1855" coordsize="10,20">
              <v:shape style="position:absolute;left:6610;top:1855;width:10;height:20" coordorigin="6610,1855" coordsize="10,20" path="m6610,1875l6620,1875,6620,1855,6610,1855,6610,1875xe" filled="true" fillcolor="#000000" stroked="false">
                <v:path arrowok="t"/>
                <v:fill type="solid"/>
              </v:shape>
            </v:group>
            <v:group style="position:absolute;left:6610;top:1875;width:10;height:20" coordorigin="6610,1875" coordsize="10,20">
              <v:shape style="position:absolute;left:6610;top:1875;width:10;height:20" coordorigin="6610,1875" coordsize="10,20" path="m6610,1894l6620,1894,6620,1875,6610,1875,6610,1894xe" filled="true" fillcolor="#000000" stroked="false">
                <v:path arrowok="t"/>
                <v:fill type="solid"/>
              </v:shape>
            </v:group>
            <v:group style="position:absolute;left:6610;top:1894;width:10;height:20" coordorigin="6610,1894" coordsize="10,20">
              <v:shape style="position:absolute;left:6610;top:1894;width:10;height:20" coordorigin="6610,1894" coordsize="10,20" path="m6610,1913l6620,1913,6620,1894,6610,1894,6610,1913xe" filled="true" fillcolor="#000000" stroked="false">
                <v:path arrowok="t"/>
                <v:fill type="solid"/>
              </v:shape>
            </v:group>
            <v:group style="position:absolute;left:6610;top:1913;width:10;height:20" coordorigin="6610,1913" coordsize="10,20">
              <v:shape style="position:absolute;left:6610;top:1913;width:10;height:20" coordorigin="6610,1913" coordsize="10,20" path="m6610,1932l6620,1932,6620,1913,6610,1913,6610,1932xe" filled="true" fillcolor="#000000" stroked="false">
                <v:path arrowok="t"/>
                <v:fill type="solid"/>
              </v:shape>
            </v:group>
            <v:group style="position:absolute;left:6610;top:1932;width:10;height:20" coordorigin="6610,1932" coordsize="10,20">
              <v:shape style="position:absolute;left:6610;top:1932;width:10;height:20" coordorigin="6610,1932" coordsize="10,20" path="m6610,1951l6620,1951,6620,1932,6610,1932,6610,1951xe" filled="true" fillcolor="#000000" stroked="false">
                <v:path arrowok="t"/>
                <v:fill type="solid"/>
              </v:shape>
            </v:group>
            <v:group style="position:absolute;left:6610;top:1951;width:10;height:20" coordorigin="6610,1951" coordsize="10,20">
              <v:shape style="position:absolute;left:6610;top:1951;width:10;height:20" coordorigin="6610,1951" coordsize="10,20" path="m6610,1971l6620,1971,6620,1951,6610,1951,6610,1971xe" filled="true" fillcolor="#000000" stroked="false">
                <v:path arrowok="t"/>
                <v:fill type="solid"/>
              </v:shape>
            </v:group>
            <v:group style="position:absolute;left:6610;top:1979;width:10;height:2" coordorigin="6610,1979" coordsize="10,2">
              <v:shape style="position:absolute;left:6610;top:1979;width:10;height:2" coordorigin="6610,1979" coordsize="10,0" path="m6610,1979l6620,1979e" filled="false" stroked="true" strokeweight=".84003pt" strokecolor="#000000">
                <v:path arrowok="t"/>
              </v:shape>
            </v:group>
            <v:group style="position:absolute;left:8481;top:1587;width:10;height:20" coordorigin="8481,1587" coordsize="10,20">
              <v:shape style="position:absolute;left:8481;top:1587;width:10;height:20" coordorigin="8481,1587" coordsize="10,20" path="m8481,1606l8491,1606,8491,1587,8481,1587,8481,1606xe" filled="true" fillcolor="#000000" stroked="false">
                <v:path arrowok="t"/>
                <v:fill type="solid"/>
              </v:shape>
            </v:group>
            <v:group style="position:absolute;left:8481;top:1606;width:10;height:20" coordorigin="8481,1606" coordsize="10,20">
              <v:shape style="position:absolute;left:8481;top:1606;width:10;height:20" coordorigin="8481,1606" coordsize="10,20" path="m8481,1625l8491,1625,8491,1606,8481,1606,8481,1625xe" filled="true" fillcolor="#000000" stroked="false">
                <v:path arrowok="t"/>
                <v:fill type="solid"/>
              </v:shape>
            </v:group>
            <v:group style="position:absolute;left:8481;top:1625;width:10;height:20" coordorigin="8481,1625" coordsize="10,20">
              <v:shape style="position:absolute;left:8481;top:1625;width:10;height:20" coordorigin="8481,1625" coordsize="10,20" path="m8481,1644l8491,1644,8491,1625,8481,1625,8481,1644xe" filled="true" fillcolor="#000000" stroked="false">
                <v:path arrowok="t"/>
                <v:fill type="solid"/>
              </v:shape>
            </v:group>
            <v:group style="position:absolute;left:8481;top:1644;width:10;height:20" coordorigin="8481,1644" coordsize="10,20">
              <v:shape style="position:absolute;left:8481;top:1644;width:10;height:20" coordorigin="8481,1644" coordsize="10,20" path="m8481,1663l8491,1663,8491,1644,8481,1644,8481,1663xe" filled="true" fillcolor="#000000" stroked="false">
                <v:path arrowok="t"/>
                <v:fill type="solid"/>
              </v:shape>
            </v:group>
            <v:group style="position:absolute;left:8481;top:1663;width:10;height:20" coordorigin="8481,1663" coordsize="10,20">
              <v:shape style="position:absolute;left:8481;top:1663;width:10;height:20" coordorigin="8481,1663" coordsize="10,20" path="m8481,1683l8491,1683,8491,1663,8481,1663,8481,1683xe" filled="true" fillcolor="#000000" stroked="false">
                <v:path arrowok="t"/>
                <v:fill type="solid"/>
              </v:shape>
            </v:group>
            <v:group style="position:absolute;left:8481;top:1683;width:10;height:20" coordorigin="8481,1683" coordsize="10,20">
              <v:shape style="position:absolute;left:8481;top:1683;width:10;height:20" coordorigin="8481,1683" coordsize="10,20" path="m8481,1702l8491,1702,8491,1683,8481,1683,8481,1702xe" filled="true" fillcolor="#000000" stroked="false">
                <v:path arrowok="t"/>
                <v:fill type="solid"/>
              </v:shape>
            </v:group>
            <v:group style="position:absolute;left:8481;top:1702;width:10;height:20" coordorigin="8481,1702" coordsize="10,20">
              <v:shape style="position:absolute;left:8481;top:1702;width:10;height:20" coordorigin="8481,1702" coordsize="10,20" path="m8481,1721l8491,1721,8491,1702,8481,1702,8481,1721xe" filled="true" fillcolor="#000000" stroked="false">
                <v:path arrowok="t"/>
                <v:fill type="solid"/>
              </v:shape>
            </v:group>
            <v:group style="position:absolute;left:8481;top:1721;width:10;height:20" coordorigin="8481,1721" coordsize="10,20">
              <v:shape style="position:absolute;left:8481;top:1721;width:10;height:20" coordorigin="8481,1721" coordsize="10,20" path="m8481,1740l8491,1740,8491,1721,8481,1721,8481,1740xe" filled="true" fillcolor="#000000" stroked="false">
                <v:path arrowok="t"/>
                <v:fill type="solid"/>
              </v:shape>
            </v:group>
            <v:group style="position:absolute;left:8481;top:1740;width:10;height:20" coordorigin="8481,1740" coordsize="10,20">
              <v:shape style="position:absolute;left:8481;top:1740;width:10;height:20" coordorigin="8481,1740" coordsize="10,20" path="m8481,1759l8491,1759,8491,1740,8481,1740,8481,1759xe" filled="true" fillcolor="#000000" stroked="false">
                <v:path arrowok="t"/>
                <v:fill type="solid"/>
              </v:shape>
            </v:group>
            <v:group style="position:absolute;left:8481;top:1759;width:10;height:20" coordorigin="8481,1759" coordsize="10,20">
              <v:shape style="position:absolute;left:8481;top:1759;width:10;height:20" coordorigin="8481,1759" coordsize="10,20" path="m8481,1779l8491,1779,8491,1759,8481,1759,8481,1779xe" filled="true" fillcolor="#000000" stroked="false">
                <v:path arrowok="t"/>
                <v:fill type="solid"/>
              </v:shape>
            </v:group>
            <v:group style="position:absolute;left:8481;top:1779;width:10;height:20" coordorigin="8481,1779" coordsize="10,20">
              <v:shape style="position:absolute;left:8481;top:1779;width:10;height:20" coordorigin="8481,1779" coordsize="10,20" path="m8481,1798l8491,1798,8491,1779,8481,1779,8481,1798xe" filled="true" fillcolor="#000000" stroked="false">
                <v:path arrowok="t"/>
                <v:fill type="solid"/>
              </v:shape>
            </v:group>
            <v:group style="position:absolute;left:8481;top:1798;width:10;height:20" coordorigin="8481,1798" coordsize="10,20">
              <v:shape style="position:absolute;left:8481;top:1798;width:10;height:20" coordorigin="8481,1798" coordsize="10,20" path="m8481,1817l8491,1817,8491,1798,8481,1798,8481,1817xe" filled="true" fillcolor="#000000" stroked="false">
                <v:path arrowok="t"/>
                <v:fill type="solid"/>
              </v:shape>
            </v:group>
            <v:group style="position:absolute;left:8481;top:1817;width:10;height:20" coordorigin="8481,1817" coordsize="10,20">
              <v:shape style="position:absolute;left:8481;top:1817;width:10;height:20" coordorigin="8481,1817" coordsize="10,20" path="m8481,1836l8491,1836,8491,1817,8481,1817,8481,1836xe" filled="true" fillcolor="#000000" stroked="false">
                <v:path arrowok="t"/>
                <v:fill type="solid"/>
              </v:shape>
            </v:group>
            <v:group style="position:absolute;left:8481;top:1836;width:10;height:20" coordorigin="8481,1836" coordsize="10,20">
              <v:shape style="position:absolute;left:8481;top:1836;width:10;height:20" coordorigin="8481,1836" coordsize="10,20" path="m8481,1855l8491,1855,8491,1836,8481,1836,8481,1855xe" filled="true" fillcolor="#000000" stroked="false">
                <v:path arrowok="t"/>
                <v:fill type="solid"/>
              </v:shape>
            </v:group>
            <v:group style="position:absolute;left:8481;top:1855;width:10;height:20" coordorigin="8481,1855" coordsize="10,20">
              <v:shape style="position:absolute;left:8481;top:1855;width:10;height:20" coordorigin="8481,1855" coordsize="10,20" path="m8481,1875l8491,1875,8491,1855,8481,1855,8481,1875xe" filled="true" fillcolor="#000000" stroked="false">
                <v:path arrowok="t"/>
                <v:fill type="solid"/>
              </v:shape>
            </v:group>
            <v:group style="position:absolute;left:8481;top:1875;width:10;height:20" coordorigin="8481,1875" coordsize="10,20">
              <v:shape style="position:absolute;left:8481;top:1875;width:10;height:20" coordorigin="8481,1875" coordsize="10,20" path="m8481,1894l8491,1894,8491,1875,8481,1875,8481,1894xe" filled="true" fillcolor="#000000" stroked="false">
                <v:path arrowok="t"/>
                <v:fill type="solid"/>
              </v:shape>
            </v:group>
            <v:group style="position:absolute;left:8481;top:1894;width:10;height:20" coordorigin="8481,1894" coordsize="10,20">
              <v:shape style="position:absolute;left:8481;top:1894;width:10;height:20" coordorigin="8481,1894" coordsize="10,20" path="m8481,1913l8491,1913,8491,1894,8481,1894,8481,1913xe" filled="true" fillcolor="#000000" stroked="false">
                <v:path arrowok="t"/>
                <v:fill type="solid"/>
              </v:shape>
            </v:group>
            <v:group style="position:absolute;left:8481;top:1913;width:10;height:20" coordorigin="8481,1913" coordsize="10,20">
              <v:shape style="position:absolute;left:8481;top:1913;width:10;height:20" coordorigin="8481,1913" coordsize="10,20" path="m8481,1932l8491,1932,8491,1913,8481,1913,8481,1932xe" filled="true" fillcolor="#000000" stroked="false">
                <v:path arrowok="t"/>
                <v:fill type="solid"/>
              </v:shape>
            </v:group>
            <v:group style="position:absolute;left:8481;top:1932;width:10;height:20" coordorigin="8481,1932" coordsize="10,20">
              <v:shape style="position:absolute;left:8481;top:1932;width:10;height:20" coordorigin="8481,1932" coordsize="10,20" path="m8481,1951l8491,1951,8491,1932,8481,1932,8481,1951xe" filled="true" fillcolor="#000000" stroked="false">
                <v:path arrowok="t"/>
                <v:fill type="solid"/>
              </v:shape>
            </v:group>
            <v:group style="position:absolute;left:8481;top:1951;width:10;height:20" coordorigin="8481,1951" coordsize="10,20">
              <v:shape style="position:absolute;left:8481;top:1951;width:10;height:20" coordorigin="8481,1951" coordsize="10,20" path="m8481,1971l8491,1971,8491,1951,8481,1951,8481,1971xe" filled="true" fillcolor="#000000" stroked="false">
                <v:path arrowok="t"/>
                <v:fill type="solid"/>
              </v:shape>
            </v:group>
            <v:group style="position:absolute;left:8481;top:1979;width:10;height:2" coordorigin="8481,1979" coordsize="10,2">
              <v:shape style="position:absolute;left:8481;top:1979;width:10;height:2" coordorigin="8481,1979" coordsize="10,0" path="m8481,1979l8491,1979e" filled="false" stroked="true" strokeweight=".84003pt" strokecolor="#000000">
                <v:path arrowok="t"/>
              </v:shape>
              <v:shape style="position:absolute;left:1688;top:1894;width:2894;height:103" type="#_x0000_t75" stroked="false">
                <v:imagedata r:id="rId139" o:title=""/>
              </v:shape>
              <v:shape style="position:absolute;left:4558;top:1987;width:2052;height:10" type="#_x0000_t75" stroked="false">
                <v:imagedata r:id="rId140" o:title=""/>
              </v:shape>
              <v:shape style="position:absolute;left:6606;top:1987;width:3614;height:10" type="#_x0000_t75" stroked="false">
                <v:imagedata r:id="rId138" o:title=""/>
              </v:shape>
            </v:group>
            <v:group style="position:absolute;left:4563;top:1997;width:10;height:20" coordorigin="4563,1997" coordsize="10,20">
              <v:shape style="position:absolute;left:4563;top:1997;width:10;height:20" coordorigin="4563,1997" coordsize="10,20" path="m4563,2016l4572,2016,4572,1997,4563,1997,4563,2016xe" filled="true" fillcolor="#000000" stroked="false">
                <v:path arrowok="t"/>
                <v:fill type="solid"/>
              </v:shape>
            </v:group>
            <v:group style="position:absolute;left:4563;top:2016;width:10;height:20" coordorigin="4563,2016" coordsize="10,20">
              <v:shape style="position:absolute;left:4563;top:2016;width:10;height:20" coordorigin="4563,2016" coordsize="10,20" path="m4563,2035l4572,2035,4572,2016,4563,2016,4563,2035xe" filled="true" fillcolor="#000000" stroked="false">
                <v:path arrowok="t"/>
                <v:fill type="solid"/>
              </v:shape>
            </v:group>
            <v:group style="position:absolute;left:4563;top:2035;width:10;height:20" coordorigin="4563,2035" coordsize="10,20">
              <v:shape style="position:absolute;left:4563;top:2035;width:10;height:20" coordorigin="4563,2035" coordsize="10,20" path="m4563,2055l4572,2055,4572,2035,4563,2035,4563,2055xe" filled="true" fillcolor="#000000" stroked="false">
                <v:path arrowok="t"/>
                <v:fill type="solid"/>
              </v:shape>
            </v:group>
            <v:group style="position:absolute;left:4563;top:2055;width:10;height:20" coordorigin="4563,2055" coordsize="10,20">
              <v:shape style="position:absolute;left:4563;top:2055;width:10;height:20" coordorigin="4563,2055" coordsize="10,20" path="m4563,2074l4572,2074,4572,2055,4563,2055,4563,2074xe" filled="true" fillcolor="#000000" stroked="false">
                <v:path arrowok="t"/>
                <v:fill type="solid"/>
              </v:shape>
            </v:group>
            <v:group style="position:absolute;left:4563;top:2074;width:10;height:20" coordorigin="4563,2074" coordsize="10,20">
              <v:shape style="position:absolute;left:4563;top:2074;width:10;height:20" coordorigin="4563,2074" coordsize="10,20" path="m4563,2093l4572,2093,4572,2074,4563,2074,4563,2093xe" filled="true" fillcolor="#000000" stroked="false">
                <v:path arrowok="t"/>
                <v:fill type="solid"/>
              </v:shape>
            </v:group>
            <v:group style="position:absolute;left:4563;top:2093;width:10;height:20" coordorigin="4563,2093" coordsize="10,20">
              <v:shape style="position:absolute;left:4563;top:2093;width:10;height:20" coordorigin="4563,2093" coordsize="10,20" path="m4563,2112l4572,2112,4572,2093,4563,2093,4563,2112xe" filled="true" fillcolor="#000000" stroked="false">
                <v:path arrowok="t"/>
                <v:fill type="solid"/>
              </v:shape>
            </v:group>
            <v:group style="position:absolute;left:4563;top:2112;width:10;height:20" coordorigin="4563,2112" coordsize="10,20">
              <v:shape style="position:absolute;left:4563;top:2112;width:10;height:20" coordorigin="4563,2112" coordsize="10,20" path="m4563,2131l4572,2131,4572,2112,4563,2112,4563,2131xe" filled="true" fillcolor="#000000" stroked="false">
                <v:path arrowok="t"/>
                <v:fill type="solid"/>
              </v:shape>
            </v:group>
            <v:group style="position:absolute;left:4563;top:2131;width:10;height:20" coordorigin="4563,2131" coordsize="10,20">
              <v:shape style="position:absolute;left:4563;top:2131;width:10;height:20" coordorigin="4563,2131" coordsize="10,20" path="m4563,2151l4572,2151,4572,2131,4563,2131,4563,2151xe" filled="true" fillcolor="#000000" stroked="false">
                <v:path arrowok="t"/>
                <v:fill type="solid"/>
              </v:shape>
            </v:group>
            <v:group style="position:absolute;left:4563;top:2151;width:10;height:20" coordorigin="4563,2151" coordsize="10,20">
              <v:shape style="position:absolute;left:4563;top:2151;width:10;height:20" coordorigin="4563,2151" coordsize="10,20" path="m4563,2170l4572,2170,4572,2151,4563,2151,4563,2170xe" filled="true" fillcolor="#000000" stroked="false">
                <v:path arrowok="t"/>
                <v:fill type="solid"/>
              </v:shape>
            </v:group>
            <v:group style="position:absolute;left:4563;top:2170;width:10;height:20" coordorigin="4563,2170" coordsize="10,20">
              <v:shape style="position:absolute;left:4563;top:2170;width:10;height:20" coordorigin="4563,2170" coordsize="10,20" path="m4563,2189l4572,2189,4572,2170,4563,2170,4563,2189xe" filled="true" fillcolor="#000000" stroked="false">
                <v:path arrowok="t"/>
                <v:fill type="solid"/>
              </v:shape>
            </v:group>
            <v:group style="position:absolute;left:4563;top:2189;width:10;height:20" coordorigin="4563,2189" coordsize="10,20">
              <v:shape style="position:absolute;left:4563;top:2189;width:10;height:20" coordorigin="4563,2189" coordsize="10,20" path="m4563,2208l4572,2208,4572,2189,4563,2189,4563,2208xe" filled="true" fillcolor="#000000" stroked="false">
                <v:path arrowok="t"/>
                <v:fill type="solid"/>
              </v:shape>
            </v:group>
            <v:group style="position:absolute;left:4563;top:2208;width:10;height:20" coordorigin="4563,2208" coordsize="10,20">
              <v:shape style="position:absolute;left:4563;top:2208;width:10;height:20" coordorigin="4563,2208" coordsize="10,20" path="m4563,2227l4572,2227,4572,2208,4563,2208,4563,2227xe" filled="true" fillcolor="#000000" stroked="false">
                <v:path arrowok="t"/>
                <v:fill type="solid"/>
              </v:shape>
            </v:group>
            <v:group style="position:absolute;left:4563;top:2227;width:10;height:20" coordorigin="4563,2227" coordsize="10,20">
              <v:shape style="position:absolute;left:4563;top:2227;width:10;height:20" coordorigin="4563,2227" coordsize="10,20" path="m4563,2247l4572,2247,4572,2227,4563,2227,4563,2247xe" filled="true" fillcolor="#000000" stroked="false">
                <v:path arrowok="t"/>
                <v:fill type="solid"/>
              </v:shape>
            </v:group>
            <v:group style="position:absolute;left:4563;top:2247;width:10;height:20" coordorigin="4563,2247" coordsize="10,20">
              <v:shape style="position:absolute;left:4563;top:2247;width:10;height:20" coordorigin="4563,2247" coordsize="10,20" path="m4563,2266l4572,2266,4572,2247,4563,2247,4563,2266xe" filled="true" fillcolor="#000000" stroked="false">
                <v:path arrowok="t"/>
                <v:fill type="solid"/>
              </v:shape>
            </v:group>
            <v:group style="position:absolute;left:4563;top:2266;width:10;height:20" coordorigin="4563,2266" coordsize="10,20">
              <v:shape style="position:absolute;left:4563;top:2266;width:10;height:20" coordorigin="4563,2266" coordsize="10,20" path="m4563,2285l4572,2285,4572,2266,4563,2266,4563,2285xe" filled="true" fillcolor="#000000" stroked="false">
                <v:path arrowok="t"/>
                <v:fill type="solid"/>
              </v:shape>
            </v:group>
            <v:group style="position:absolute;left:4563;top:2285;width:10;height:20" coordorigin="4563,2285" coordsize="10,20">
              <v:shape style="position:absolute;left:4563;top:2285;width:10;height:20" coordorigin="4563,2285" coordsize="10,20" path="m4563,2304l4572,2304,4572,2285,4563,2285,4563,2304xe" filled="true" fillcolor="#000000" stroked="false">
                <v:path arrowok="t"/>
                <v:fill type="solid"/>
              </v:shape>
            </v:group>
            <v:group style="position:absolute;left:6610;top:1997;width:10;height:20" coordorigin="6610,1997" coordsize="10,20">
              <v:shape style="position:absolute;left:6610;top:1997;width:10;height:20" coordorigin="6610,1997" coordsize="10,20" path="m6610,2016l6620,2016,6620,1997,6610,1997,6610,2016xe" filled="true" fillcolor="#000000" stroked="false">
                <v:path arrowok="t"/>
                <v:fill type="solid"/>
              </v:shape>
            </v:group>
            <v:group style="position:absolute;left:6610;top:2016;width:10;height:20" coordorigin="6610,2016" coordsize="10,20">
              <v:shape style="position:absolute;left:6610;top:2016;width:10;height:20" coordorigin="6610,2016" coordsize="10,20" path="m6610,2035l6620,2035,6620,2016,6610,2016,6610,2035xe" filled="true" fillcolor="#000000" stroked="false">
                <v:path arrowok="t"/>
                <v:fill type="solid"/>
              </v:shape>
            </v:group>
            <v:group style="position:absolute;left:6610;top:2035;width:10;height:20" coordorigin="6610,2035" coordsize="10,20">
              <v:shape style="position:absolute;left:6610;top:2035;width:10;height:20" coordorigin="6610,2035" coordsize="10,20" path="m6610,2055l6620,2055,6620,2035,6610,2035,6610,2055xe" filled="true" fillcolor="#000000" stroked="false">
                <v:path arrowok="t"/>
                <v:fill type="solid"/>
              </v:shape>
            </v:group>
            <v:group style="position:absolute;left:6610;top:2055;width:10;height:20" coordorigin="6610,2055" coordsize="10,20">
              <v:shape style="position:absolute;left:6610;top:2055;width:10;height:20" coordorigin="6610,2055" coordsize="10,20" path="m6610,2074l6620,2074,6620,2055,6610,2055,6610,2074xe" filled="true" fillcolor="#000000" stroked="false">
                <v:path arrowok="t"/>
                <v:fill type="solid"/>
              </v:shape>
            </v:group>
            <v:group style="position:absolute;left:6610;top:2074;width:10;height:20" coordorigin="6610,2074" coordsize="10,20">
              <v:shape style="position:absolute;left:6610;top:2074;width:10;height:20" coordorigin="6610,2074" coordsize="10,20" path="m6610,2093l6620,2093,6620,2074,6610,2074,6610,2093xe" filled="true" fillcolor="#000000" stroked="false">
                <v:path arrowok="t"/>
                <v:fill type="solid"/>
              </v:shape>
            </v:group>
            <v:group style="position:absolute;left:6610;top:2093;width:10;height:20" coordorigin="6610,2093" coordsize="10,20">
              <v:shape style="position:absolute;left:6610;top:2093;width:10;height:20" coordorigin="6610,2093" coordsize="10,20" path="m6610,2112l6620,2112,6620,2093,6610,2093,6610,2112xe" filled="true" fillcolor="#000000" stroked="false">
                <v:path arrowok="t"/>
                <v:fill type="solid"/>
              </v:shape>
            </v:group>
            <v:group style="position:absolute;left:6610;top:2112;width:10;height:20" coordorigin="6610,2112" coordsize="10,20">
              <v:shape style="position:absolute;left:6610;top:2112;width:10;height:20" coordorigin="6610,2112" coordsize="10,20" path="m6610,2131l6620,2131,6620,2112,6610,2112,6610,2131xe" filled="true" fillcolor="#000000" stroked="false">
                <v:path arrowok="t"/>
                <v:fill type="solid"/>
              </v:shape>
            </v:group>
            <v:group style="position:absolute;left:6610;top:2131;width:10;height:20" coordorigin="6610,2131" coordsize="10,20">
              <v:shape style="position:absolute;left:6610;top:2131;width:10;height:20" coordorigin="6610,2131" coordsize="10,20" path="m6610,2151l6620,2151,6620,2131,6610,2131,6610,2151xe" filled="true" fillcolor="#000000" stroked="false">
                <v:path arrowok="t"/>
                <v:fill type="solid"/>
              </v:shape>
            </v:group>
            <v:group style="position:absolute;left:6610;top:2151;width:10;height:20" coordorigin="6610,2151" coordsize="10,20">
              <v:shape style="position:absolute;left:6610;top:2151;width:10;height:20" coordorigin="6610,2151" coordsize="10,20" path="m6610,2170l6620,2170,6620,2151,6610,2151,6610,2170xe" filled="true" fillcolor="#000000" stroked="false">
                <v:path arrowok="t"/>
                <v:fill type="solid"/>
              </v:shape>
            </v:group>
            <v:group style="position:absolute;left:6610;top:2170;width:10;height:20" coordorigin="6610,2170" coordsize="10,20">
              <v:shape style="position:absolute;left:6610;top:2170;width:10;height:20" coordorigin="6610,2170" coordsize="10,20" path="m6610,2189l6620,2189,6620,2170,6610,2170,6610,2189xe" filled="true" fillcolor="#000000" stroked="false">
                <v:path arrowok="t"/>
                <v:fill type="solid"/>
              </v:shape>
            </v:group>
            <v:group style="position:absolute;left:6610;top:2189;width:10;height:20" coordorigin="6610,2189" coordsize="10,20">
              <v:shape style="position:absolute;left:6610;top:2189;width:10;height:20" coordorigin="6610,2189" coordsize="10,20" path="m6610,2208l6620,2208,6620,2189,6610,2189,6610,2208xe" filled="true" fillcolor="#000000" stroked="false">
                <v:path arrowok="t"/>
                <v:fill type="solid"/>
              </v:shape>
            </v:group>
            <v:group style="position:absolute;left:6610;top:2208;width:10;height:20" coordorigin="6610,2208" coordsize="10,20">
              <v:shape style="position:absolute;left:6610;top:2208;width:10;height:20" coordorigin="6610,2208" coordsize="10,20" path="m6610,2227l6620,2227,6620,2208,6610,2208,6610,2227xe" filled="true" fillcolor="#000000" stroked="false">
                <v:path arrowok="t"/>
                <v:fill type="solid"/>
              </v:shape>
            </v:group>
            <v:group style="position:absolute;left:6610;top:2227;width:10;height:20" coordorigin="6610,2227" coordsize="10,20">
              <v:shape style="position:absolute;left:6610;top:2227;width:10;height:20" coordorigin="6610,2227" coordsize="10,20" path="m6610,2247l6620,2247,6620,2227,6610,2227,6610,2247xe" filled="true" fillcolor="#000000" stroked="false">
                <v:path arrowok="t"/>
                <v:fill type="solid"/>
              </v:shape>
            </v:group>
            <v:group style="position:absolute;left:6610;top:2247;width:10;height:20" coordorigin="6610,2247" coordsize="10,20">
              <v:shape style="position:absolute;left:6610;top:2247;width:10;height:20" coordorigin="6610,2247" coordsize="10,20" path="m6610,2266l6620,2266,6620,2247,6610,2247,6610,2266xe" filled="true" fillcolor="#000000" stroked="false">
                <v:path arrowok="t"/>
                <v:fill type="solid"/>
              </v:shape>
            </v:group>
            <v:group style="position:absolute;left:6610;top:2266;width:10;height:20" coordorigin="6610,2266" coordsize="10,20">
              <v:shape style="position:absolute;left:6610;top:2266;width:10;height:20" coordorigin="6610,2266" coordsize="10,20" path="m6610,2285l6620,2285,6620,2266,6610,2266,6610,2285xe" filled="true" fillcolor="#000000" stroked="false">
                <v:path arrowok="t"/>
                <v:fill type="solid"/>
              </v:shape>
            </v:group>
            <v:group style="position:absolute;left:6610;top:2285;width:10;height:20" coordorigin="6610,2285" coordsize="10,20">
              <v:shape style="position:absolute;left:6610;top:2285;width:10;height:20" coordorigin="6610,2285" coordsize="10,20" path="m6610,2304l6620,2304,6620,2285,6610,2285,6610,2304xe" filled="true" fillcolor="#000000" stroked="false">
                <v:path arrowok="t"/>
                <v:fill type="solid"/>
              </v:shape>
            </v:group>
            <v:group style="position:absolute;left:6610;top:2304;width:10;height:20" coordorigin="6610,2304" coordsize="10,20">
              <v:shape style="position:absolute;left:6610;top:2304;width:10;height:20" coordorigin="6610,2304" coordsize="10,20" path="m6610,2323l6620,2323,6620,2304,6610,2304,6610,2323xe" filled="true" fillcolor="#000000" stroked="false">
                <v:path arrowok="t"/>
                <v:fill type="solid"/>
              </v:shape>
            </v:group>
            <v:group style="position:absolute;left:6610;top:2323;width:10;height:20" coordorigin="6610,2323" coordsize="10,20">
              <v:shape style="position:absolute;left:6610;top:2323;width:10;height:20" coordorigin="6610,2323" coordsize="10,20" path="m6610,2343l6620,2343,6620,2323,6610,2323,6610,2343xe" filled="true" fillcolor="#000000" stroked="false">
                <v:path arrowok="t"/>
                <v:fill type="solid"/>
              </v:shape>
            </v:group>
            <v:group style="position:absolute;left:6610;top:2343;width:10;height:20" coordorigin="6610,2343" coordsize="10,20">
              <v:shape style="position:absolute;left:6610;top:2343;width:10;height:20" coordorigin="6610,2343" coordsize="10,20" path="m6610,2362l6620,2362,6620,2343,6610,2343,6610,2362xe" filled="true" fillcolor="#000000" stroked="false">
                <v:path arrowok="t"/>
                <v:fill type="solid"/>
              </v:shape>
            </v:group>
            <v:group style="position:absolute;left:6610;top:2362;width:10;height:20" coordorigin="6610,2362" coordsize="10,20">
              <v:shape style="position:absolute;left:6610;top:2362;width:10;height:20" coordorigin="6610,2362" coordsize="10,20" path="m6610,2381l6620,2381,6620,2362,6610,2362,6610,2381xe" filled="true" fillcolor="#000000" stroked="false">
                <v:path arrowok="t"/>
                <v:fill type="solid"/>
              </v:shape>
            </v:group>
            <v:group style="position:absolute;left:6610;top:2389;width:10;height:2" coordorigin="6610,2389" coordsize="10,2">
              <v:shape style="position:absolute;left:6610;top:2389;width:10;height:2" coordorigin="6610,2389" coordsize="10,0" path="m6610,2389l6620,2389e" filled="false" stroked="true" strokeweight=".78003pt" strokecolor="#000000">
                <v:path arrowok="t"/>
              </v:shape>
            </v:group>
            <v:group style="position:absolute;left:8481;top:1997;width:10;height:20" coordorigin="8481,1997" coordsize="10,20">
              <v:shape style="position:absolute;left:8481;top:1997;width:10;height:20" coordorigin="8481,1997" coordsize="10,20" path="m8481,2016l8491,2016,8491,1997,8481,1997,8481,2016xe" filled="true" fillcolor="#000000" stroked="false">
                <v:path arrowok="t"/>
                <v:fill type="solid"/>
              </v:shape>
            </v:group>
            <v:group style="position:absolute;left:8481;top:2016;width:10;height:20" coordorigin="8481,2016" coordsize="10,20">
              <v:shape style="position:absolute;left:8481;top:2016;width:10;height:20" coordorigin="8481,2016" coordsize="10,20" path="m8481,2035l8491,2035,8491,2016,8481,2016,8481,2035xe" filled="true" fillcolor="#000000" stroked="false">
                <v:path arrowok="t"/>
                <v:fill type="solid"/>
              </v:shape>
            </v:group>
            <v:group style="position:absolute;left:8481;top:2035;width:10;height:20" coordorigin="8481,2035" coordsize="10,20">
              <v:shape style="position:absolute;left:8481;top:2035;width:10;height:20" coordorigin="8481,2035" coordsize="10,20" path="m8481,2055l8491,2055,8491,2035,8481,2035,8481,2055xe" filled="true" fillcolor="#000000" stroked="false">
                <v:path arrowok="t"/>
                <v:fill type="solid"/>
              </v:shape>
            </v:group>
            <v:group style="position:absolute;left:8481;top:2055;width:10;height:20" coordorigin="8481,2055" coordsize="10,20">
              <v:shape style="position:absolute;left:8481;top:2055;width:10;height:20" coordorigin="8481,2055" coordsize="10,20" path="m8481,2074l8491,2074,8491,2055,8481,2055,8481,2074xe" filled="true" fillcolor="#000000" stroked="false">
                <v:path arrowok="t"/>
                <v:fill type="solid"/>
              </v:shape>
            </v:group>
            <v:group style="position:absolute;left:8481;top:2074;width:10;height:20" coordorigin="8481,2074" coordsize="10,20">
              <v:shape style="position:absolute;left:8481;top:2074;width:10;height:20" coordorigin="8481,2074" coordsize="10,20" path="m8481,2093l8491,2093,8491,2074,8481,2074,8481,2093xe" filled="true" fillcolor="#000000" stroked="false">
                <v:path arrowok="t"/>
                <v:fill type="solid"/>
              </v:shape>
            </v:group>
            <v:group style="position:absolute;left:8481;top:2093;width:10;height:20" coordorigin="8481,2093" coordsize="10,20">
              <v:shape style="position:absolute;left:8481;top:2093;width:10;height:20" coordorigin="8481,2093" coordsize="10,20" path="m8481,2112l8491,2112,8491,2093,8481,2093,8481,2112xe" filled="true" fillcolor="#000000" stroked="false">
                <v:path arrowok="t"/>
                <v:fill type="solid"/>
              </v:shape>
            </v:group>
            <v:group style="position:absolute;left:8481;top:2112;width:10;height:20" coordorigin="8481,2112" coordsize="10,20">
              <v:shape style="position:absolute;left:8481;top:2112;width:10;height:20" coordorigin="8481,2112" coordsize="10,20" path="m8481,2131l8491,2131,8491,2112,8481,2112,8481,2131xe" filled="true" fillcolor="#000000" stroked="false">
                <v:path arrowok="t"/>
                <v:fill type="solid"/>
              </v:shape>
            </v:group>
            <v:group style="position:absolute;left:8481;top:2131;width:10;height:20" coordorigin="8481,2131" coordsize="10,20">
              <v:shape style="position:absolute;left:8481;top:2131;width:10;height:20" coordorigin="8481,2131" coordsize="10,20" path="m8481,2151l8491,2151,8491,2131,8481,2131,8481,2151xe" filled="true" fillcolor="#000000" stroked="false">
                <v:path arrowok="t"/>
                <v:fill type="solid"/>
              </v:shape>
            </v:group>
            <v:group style="position:absolute;left:8481;top:2151;width:10;height:20" coordorigin="8481,2151" coordsize="10,20">
              <v:shape style="position:absolute;left:8481;top:2151;width:10;height:20" coordorigin="8481,2151" coordsize="10,20" path="m8481,2170l8491,2170,8491,2151,8481,2151,8481,2170xe" filled="true" fillcolor="#000000" stroked="false">
                <v:path arrowok="t"/>
                <v:fill type="solid"/>
              </v:shape>
            </v:group>
            <v:group style="position:absolute;left:8481;top:2170;width:10;height:20" coordorigin="8481,2170" coordsize="10,20">
              <v:shape style="position:absolute;left:8481;top:2170;width:10;height:20" coordorigin="8481,2170" coordsize="10,20" path="m8481,2189l8491,2189,8491,2170,8481,2170,8481,2189xe" filled="true" fillcolor="#000000" stroked="false">
                <v:path arrowok="t"/>
                <v:fill type="solid"/>
              </v:shape>
            </v:group>
            <v:group style="position:absolute;left:8481;top:2189;width:10;height:20" coordorigin="8481,2189" coordsize="10,20">
              <v:shape style="position:absolute;left:8481;top:2189;width:10;height:20" coordorigin="8481,2189" coordsize="10,20" path="m8481,2208l8491,2208,8491,2189,8481,2189,8481,2208xe" filled="true" fillcolor="#000000" stroked="false">
                <v:path arrowok="t"/>
                <v:fill type="solid"/>
              </v:shape>
            </v:group>
            <v:group style="position:absolute;left:8481;top:2208;width:10;height:20" coordorigin="8481,2208" coordsize="10,20">
              <v:shape style="position:absolute;left:8481;top:2208;width:10;height:20" coordorigin="8481,2208" coordsize="10,20" path="m8481,2227l8491,2227,8491,2208,8481,2208,8481,2227xe" filled="true" fillcolor="#000000" stroked="false">
                <v:path arrowok="t"/>
                <v:fill type="solid"/>
              </v:shape>
            </v:group>
            <v:group style="position:absolute;left:8481;top:2227;width:10;height:20" coordorigin="8481,2227" coordsize="10,20">
              <v:shape style="position:absolute;left:8481;top:2227;width:10;height:20" coordorigin="8481,2227" coordsize="10,20" path="m8481,2247l8491,2247,8491,2227,8481,2227,8481,2247xe" filled="true" fillcolor="#000000" stroked="false">
                <v:path arrowok="t"/>
                <v:fill type="solid"/>
              </v:shape>
            </v:group>
            <v:group style="position:absolute;left:8481;top:2247;width:10;height:20" coordorigin="8481,2247" coordsize="10,20">
              <v:shape style="position:absolute;left:8481;top:2247;width:10;height:20" coordorigin="8481,2247" coordsize="10,20" path="m8481,2266l8491,2266,8491,2247,8481,2247,8481,2266xe" filled="true" fillcolor="#000000" stroked="false">
                <v:path arrowok="t"/>
                <v:fill type="solid"/>
              </v:shape>
            </v:group>
            <v:group style="position:absolute;left:8481;top:2266;width:10;height:20" coordorigin="8481,2266" coordsize="10,20">
              <v:shape style="position:absolute;left:8481;top:2266;width:10;height:20" coordorigin="8481,2266" coordsize="10,20" path="m8481,2285l8491,2285,8491,2266,8481,2266,8481,2285xe" filled="true" fillcolor="#000000" stroked="false">
                <v:path arrowok="t"/>
                <v:fill type="solid"/>
              </v:shape>
            </v:group>
            <v:group style="position:absolute;left:8481;top:2285;width:10;height:20" coordorigin="8481,2285" coordsize="10,20">
              <v:shape style="position:absolute;left:8481;top:2285;width:10;height:20" coordorigin="8481,2285" coordsize="10,20" path="m8481,2304l8491,2304,8491,2285,8481,2285,8481,2304xe" filled="true" fillcolor="#000000" stroked="false">
                <v:path arrowok="t"/>
                <v:fill type="solid"/>
              </v:shape>
            </v:group>
            <v:group style="position:absolute;left:8481;top:2304;width:10;height:20" coordorigin="8481,2304" coordsize="10,20">
              <v:shape style="position:absolute;left:8481;top:2304;width:10;height:20" coordorigin="8481,2304" coordsize="10,20" path="m8481,2323l8491,2323,8491,2304,8481,2304,8481,2323xe" filled="true" fillcolor="#000000" stroked="false">
                <v:path arrowok="t"/>
                <v:fill type="solid"/>
              </v:shape>
            </v:group>
            <v:group style="position:absolute;left:8481;top:2323;width:10;height:20" coordorigin="8481,2323" coordsize="10,20">
              <v:shape style="position:absolute;left:8481;top:2323;width:10;height:20" coordorigin="8481,2323" coordsize="10,20" path="m8481,2343l8491,2343,8491,2323,8481,2323,8481,2343xe" filled="true" fillcolor="#000000" stroked="false">
                <v:path arrowok="t"/>
                <v:fill type="solid"/>
              </v:shape>
            </v:group>
            <v:group style="position:absolute;left:8481;top:2343;width:10;height:20" coordorigin="8481,2343" coordsize="10,20">
              <v:shape style="position:absolute;left:8481;top:2343;width:10;height:20" coordorigin="8481,2343" coordsize="10,20" path="m8481,2362l8491,2362,8491,2343,8481,2343,8481,2362xe" filled="true" fillcolor="#000000" stroked="false">
                <v:path arrowok="t"/>
                <v:fill type="solid"/>
              </v:shape>
            </v:group>
            <v:group style="position:absolute;left:8481;top:2362;width:10;height:20" coordorigin="8481,2362" coordsize="10,20">
              <v:shape style="position:absolute;left:8481;top:2362;width:10;height:20" coordorigin="8481,2362" coordsize="10,20" path="m8481,2381l8491,2381,8491,2362,8481,2362,8481,2381xe" filled="true" fillcolor="#000000" stroked="false">
                <v:path arrowok="t"/>
                <v:fill type="solid"/>
              </v:shape>
            </v:group>
            <v:group style="position:absolute;left:8481;top:2389;width:10;height:2" coordorigin="8481,2389" coordsize="10,2">
              <v:shape style="position:absolute;left:8481;top:2389;width:10;height:2" coordorigin="8481,2389" coordsize="10,0" path="m8481,2389l8491,2389e" filled="false" stroked="true" strokeweight=".78003pt" strokecolor="#000000">
                <v:path arrowok="t"/>
              </v:shape>
              <v:shape style="position:absolute;left:1688;top:2304;width:2894;height:102" type="#_x0000_t75" stroked="false">
                <v:imagedata r:id="rId28" o:title=""/>
              </v:shape>
              <v:shape style="position:absolute;left:4558;top:2397;width:2052;height:10" type="#_x0000_t75" stroked="false">
                <v:imagedata r:id="rId141" o:title=""/>
              </v:shape>
              <v:shape style="position:absolute;left:6606;top:2397;width:3614;height:10" type="#_x0000_t75" stroked="false">
                <v:imagedata r:id="rId142" o:title=""/>
              </v:shape>
            </v:group>
            <v:group style="position:absolute;left:4563;top:2406;width:10;height:20" coordorigin="4563,2406" coordsize="10,20">
              <v:shape style="position:absolute;left:4563;top:2406;width:10;height:20" coordorigin="4563,2406" coordsize="10,20" path="m4563,2425l4572,2425,4572,2406,4563,2406,4563,2425xe" filled="true" fillcolor="#000000" stroked="false">
                <v:path arrowok="t"/>
                <v:fill type="solid"/>
              </v:shape>
            </v:group>
            <v:group style="position:absolute;left:4563;top:2425;width:10;height:20" coordorigin="4563,2425" coordsize="10,20">
              <v:shape style="position:absolute;left:4563;top:2425;width:10;height:20" coordorigin="4563,2425" coordsize="10,20" path="m4563,2445l4572,2445,4572,2425,4563,2425,4563,2445xe" filled="true" fillcolor="#000000" stroked="false">
                <v:path arrowok="t"/>
                <v:fill type="solid"/>
              </v:shape>
            </v:group>
            <v:group style="position:absolute;left:4563;top:2445;width:10;height:20" coordorigin="4563,2445" coordsize="10,20">
              <v:shape style="position:absolute;left:4563;top:2445;width:10;height:20" coordorigin="4563,2445" coordsize="10,20" path="m4563,2464l4572,2464,4572,2445,4563,2445,4563,2464xe" filled="true" fillcolor="#000000" stroked="false">
                <v:path arrowok="t"/>
                <v:fill type="solid"/>
              </v:shape>
            </v:group>
            <v:group style="position:absolute;left:4563;top:2464;width:10;height:20" coordorigin="4563,2464" coordsize="10,20">
              <v:shape style="position:absolute;left:4563;top:2464;width:10;height:20" coordorigin="4563,2464" coordsize="10,20" path="m4563,2483l4572,2483,4572,2464,4563,2464,4563,2483xe" filled="true" fillcolor="#000000" stroked="false">
                <v:path arrowok="t"/>
                <v:fill type="solid"/>
              </v:shape>
            </v:group>
            <v:group style="position:absolute;left:4563;top:2483;width:10;height:20" coordorigin="4563,2483" coordsize="10,20">
              <v:shape style="position:absolute;left:4563;top:2483;width:10;height:20" coordorigin="4563,2483" coordsize="10,20" path="m4563,2502l4572,2502,4572,2483,4563,2483,4563,2502xe" filled="true" fillcolor="#000000" stroked="false">
                <v:path arrowok="t"/>
                <v:fill type="solid"/>
              </v:shape>
            </v:group>
            <v:group style="position:absolute;left:4563;top:2502;width:10;height:20" coordorigin="4563,2502" coordsize="10,20">
              <v:shape style="position:absolute;left:4563;top:2502;width:10;height:20" coordorigin="4563,2502" coordsize="10,20" path="m4563,2521l4572,2521,4572,2502,4563,2502,4563,2521xe" filled="true" fillcolor="#000000" stroked="false">
                <v:path arrowok="t"/>
                <v:fill type="solid"/>
              </v:shape>
            </v:group>
            <v:group style="position:absolute;left:4563;top:2521;width:10;height:20" coordorigin="4563,2521" coordsize="10,20">
              <v:shape style="position:absolute;left:4563;top:2521;width:10;height:20" coordorigin="4563,2521" coordsize="10,20" path="m4563,2541l4572,2541,4572,2521,4563,2521,4563,2541xe" filled="true" fillcolor="#000000" stroked="false">
                <v:path arrowok="t"/>
                <v:fill type="solid"/>
              </v:shape>
            </v:group>
            <v:group style="position:absolute;left:4563;top:2541;width:10;height:20" coordorigin="4563,2541" coordsize="10,20">
              <v:shape style="position:absolute;left:4563;top:2541;width:10;height:20" coordorigin="4563,2541" coordsize="10,20" path="m4563,2560l4572,2560,4572,2541,4563,2541,4563,2560xe" filled="true" fillcolor="#000000" stroked="false">
                <v:path arrowok="t"/>
                <v:fill type="solid"/>
              </v:shape>
            </v:group>
            <v:group style="position:absolute;left:4563;top:2560;width:10;height:20" coordorigin="4563,2560" coordsize="10,20">
              <v:shape style="position:absolute;left:4563;top:2560;width:10;height:20" coordorigin="4563,2560" coordsize="10,20" path="m4563,2579l4572,2579,4572,2560,4563,2560,4563,2579xe" filled="true" fillcolor="#000000" stroked="false">
                <v:path arrowok="t"/>
                <v:fill type="solid"/>
              </v:shape>
            </v:group>
            <v:group style="position:absolute;left:4563;top:2579;width:10;height:20" coordorigin="4563,2579" coordsize="10,20">
              <v:shape style="position:absolute;left:4563;top:2579;width:10;height:20" coordorigin="4563,2579" coordsize="10,20" path="m4563,2598l4572,2598,4572,2579,4563,2579,4563,2598xe" filled="true" fillcolor="#000000" stroked="false">
                <v:path arrowok="t"/>
                <v:fill type="solid"/>
              </v:shape>
            </v:group>
            <v:group style="position:absolute;left:4563;top:2598;width:10;height:20" coordorigin="4563,2598" coordsize="10,20">
              <v:shape style="position:absolute;left:4563;top:2598;width:10;height:20" coordorigin="4563,2598" coordsize="10,20" path="m4563,2617l4572,2617,4572,2598,4563,2598,4563,2617xe" filled="true" fillcolor="#000000" stroked="false">
                <v:path arrowok="t"/>
                <v:fill type="solid"/>
              </v:shape>
            </v:group>
            <v:group style="position:absolute;left:4563;top:2617;width:10;height:20" coordorigin="4563,2617" coordsize="10,20">
              <v:shape style="position:absolute;left:4563;top:2617;width:10;height:20" coordorigin="4563,2617" coordsize="10,20" path="m4563,2637l4572,2637,4572,2617,4563,2617,4563,2637xe" filled="true" fillcolor="#000000" stroked="false">
                <v:path arrowok="t"/>
                <v:fill type="solid"/>
              </v:shape>
            </v:group>
            <v:group style="position:absolute;left:4563;top:2637;width:10;height:20" coordorigin="4563,2637" coordsize="10,20">
              <v:shape style="position:absolute;left:4563;top:2637;width:10;height:20" coordorigin="4563,2637" coordsize="10,20" path="m4563,2656l4572,2656,4572,2637,4563,2637,4563,2656xe" filled="true" fillcolor="#000000" stroked="false">
                <v:path arrowok="t"/>
                <v:fill type="solid"/>
              </v:shape>
            </v:group>
            <v:group style="position:absolute;left:4563;top:2656;width:10;height:20" coordorigin="4563,2656" coordsize="10,20">
              <v:shape style="position:absolute;left:4563;top:2656;width:10;height:20" coordorigin="4563,2656" coordsize="10,20" path="m4563,2675l4572,2675,4572,2656,4563,2656,4563,2675xe" filled="true" fillcolor="#000000" stroked="false">
                <v:path arrowok="t"/>
                <v:fill type="solid"/>
              </v:shape>
            </v:group>
            <v:group style="position:absolute;left:4563;top:2675;width:10;height:20" coordorigin="4563,2675" coordsize="10,20">
              <v:shape style="position:absolute;left:4563;top:2675;width:10;height:20" coordorigin="4563,2675" coordsize="10,20" path="m4563,2694l4572,2694,4572,2675,4563,2675,4563,2694xe" filled="true" fillcolor="#000000" stroked="false">
                <v:path arrowok="t"/>
                <v:fill type="solid"/>
              </v:shape>
            </v:group>
            <v:group style="position:absolute;left:4563;top:2694;width:10;height:20" coordorigin="4563,2694" coordsize="10,20">
              <v:shape style="position:absolute;left:4563;top:2694;width:10;height:20" coordorigin="4563,2694" coordsize="10,20" path="m4563,2713l4572,2713,4572,2694,4563,2694,4563,2713xe" filled="true" fillcolor="#000000" stroked="false">
                <v:path arrowok="t"/>
                <v:fill type="solid"/>
              </v:shape>
            </v:group>
            <v:group style="position:absolute;left:6610;top:2406;width:10;height:20" coordorigin="6610,2406" coordsize="10,20">
              <v:shape style="position:absolute;left:6610;top:2406;width:10;height:20" coordorigin="6610,2406" coordsize="10,20" path="m6610,2425l6620,2425,6620,2406,6610,2406,6610,2425xe" filled="true" fillcolor="#000000" stroked="false">
                <v:path arrowok="t"/>
                <v:fill type="solid"/>
              </v:shape>
            </v:group>
            <v:group style="position:absolute;left:6610;top:2425;width:10;height:20" coordorigin="6610,2425" coordsize="10,20">
              <v:shape style="position:absolute;left:6610;top:2425;width:10;height:20" coordorigin="6610,2425" coordsize="10,20" path="m6610,2445l6620,2445,6620,2425,6610,2425,6610,2445xe" filled="true" fillcolor="#000000" stroked="false">
                <v:path arrowok="t"/>
                <v:fill type="solid"/>
              </v:shape>
            </v:group>
            <v:group style="position:absolute;left:6610;top:2445;width:10;height:20" coordorigin="6610,2445" coordsize="10,20">
              <v:shape style="position:absolute;left:6610;top:2445;width:10;height:20" coordorigin="6610,2445" coordsize="10,20" path="m6610,2464l6620,2464,6620,2445,6610,2445,6610,2464xe" filled="true" fillcolor="#000000" stroked="false">
                <v:path arrowok="t"/>
                <v:fill type="solid"/>
              </v:shape>
            </v:group>
            <v:group style="position:absolute;left:6610;top:2464;width:10;height:20" coordorigin="6610,2464" coordsize="10,20">
              <v:shape style="position:absolute;left:6610;top:2464;width:10;height:20" coordorigin="6610,2464" coordsize="10,20" path="m6610,2483l6620,2483,6620,2464,6610,2464,6610,2483xe" filled="true" fillcolor="#000000" stroked="false">
                <v:path arrowok="t"/>
                <v:fill type="solid"/>
              </v:shape>
            </v:group>
            <v:group style="position:absolute;left:6610;top:2483;width:10;height:20" coordorigin="6610,2483" coordsize="10,20">
              <v:shape style="position:absolute;left:6610;top:2483;width:10;height:20" coordorigin="6610,2483" coordsize="10,20" path="m6610,2502l6620,2502,6620,2483,6610,2483,6610,2502xe" filled="true" fillcolor="#000000" stroked="false">
                <v:path arrowok="t"/>
                <v:fill type="solid"/>
              </v:shape>
            </v:group>
            <v:group style="position:absolute;left:6610;top:2502;width:10;height:20" coordorigin="6610,2502" coordsize="10,20">
              <v:shape style="position:absolute;left:6610;top:2502;width:10;height:20" coordorigin="6610,2502" coordsize="10,20" path="m6610,2521l6620,2521,6620,2502,6610,2502,6610,2521xe" filled="true" fillcolor="#000000" stroked="false">
                <v:path arrowok="t"/>
                <v:fill type="solid"/>
              </v:shape>
            </v:group>
            <v:group style="position:absolute;left:6610;top:2521;width:10;height:20" coordorigin="6610,2521" coordsize="10,20">
              <v:shape style="position:absolute;left:6610;top:2521;width:10;height:20" coordorigin="6610,2521" coordsize="10,20" path="m6610,2541l6620,2541,6620,2521,6610,2521,6610,2541xe" filled="true" fillcolor="#000000" stroked="false">
                <v:path arrowok="t"/>
                <v:fill type="solid"/>
              </v:shape>
            </v:group>
            <v:group style="position:absolute;left:6610;top:2541;width:10;height:20" coordorigin="6610,2541" coordsize="10,20">
              <v:shape style="position:absolute;left:6610;top:2541;width:10;height:20" coordorigin="6610,2541" coordsize="10,20" path="m6610,2560l6620,2560,6620,2541,6610,2541,6610,2560xe" filled="true" fillcolor="#000000" stroked="false">
                <v:path arrowok="t"/>
                <v:fill type="solid"/>
              </v:shape>
            </v:group>
            <v:group style="position:absolute;left:6610;top:2560;width:10;height:20" coordorigin="6610,2560" coordsize="10,20">
              <v:shape style="position:absolute;left:6610;top:2560;width:10;height:20" coordorigin="6610,2560" coordsize="10,20" path="m6610,2579l6620,2579,6620,2560,6610,2560,6610,2579xe" filled="true" fillcolor="#000000" stroked="false">
                <v:path arrowok="t"/>
                <v:fill type="solid"/>
              </v:shape>
            </v:group>
            <v:group style="position:absolute;left:6610;top:2579;width:10;height:20" coordorigin="6610,2579" coordsize="10,20">
              <v:shape style="position:absolute;left:6610;top:2579;width:10;height:20" coordorigin="6610,2579" coordsize="10,20" path="m6610,2598l6620,2598,6620,2579,6610,2579,6610,2598xe" filled="true" fillcolor="#000000" stroked="false">
                <v:path arrowok="t"/>
                <v:fill type="solid"/>
              </v:shape>
            </v:group>
            <v:group style="position:absolute;left:6610;top:2598;width:10;height:20" coordorigin="6610,2598" coordsize="10,20">
              <v:shape style="position:absolute;left:6610;top:2598;width:10;height:20" coordorigin="6610,2598" coordsize="10,20" path="m6610,2617l6620,2617,6620,2598,6610,2598,6610,2617xe" filled="true" fillcolor="#000000" stroked="false">
                <v:path arrowok="t"/>
                <v:fill type="solid"/>
              </v:shape>
            </v:group>
            <v:group style="position:absolute;left:6610;top:2617;width:10;height:20" coordorigin="6610,2617" coordsize="10,20">
              <v:shape style="position:absolute;left:6610;top:2617;width:10;height:20" coordorigin="6610,2617" coordsize="10,20" path="m6610,2637l6620,2637,6620,2617,6610,2617,6610,2637xe" filled="true" fillcolor="#000000" stroked="false">
                <v:path arrowok="t"/>
                <v:fill type="solid"/>
              </v:shape>
            </v:group>
            <v:group style="position:absolute;left:6610;top:2637;width:10;height:20" coordorigin="6610,2637" coordsize="10,20">
              <v:shape style="position:absolute;left:6610;top:2637;width:10;height:20" coordorigin="6610,2637" coordsize="10,20" path="m6610,2656l6620,2656,6620,2637,6610,2637,6610,2656xe" filled="true" fillcolor="#000000" stroked="false">
                <v:path arrowok="t"/>
                <v:fill type="solid"/>
              </v:shape>
            </v:group>
            <v:group style="position:absolute;left:6610;top:2656;width:10;height:20" coordorigin="6610,2656" coordsize="10,20">
              <v:shape style="position:absolute;left:6610;top:2656;width:10;height:20" coordorigin="6610,2656" coordsize="10,20" path="m6610,2675l6620,2675,6620,2656,6610,2656,6610,2675xe" filled="true" fillcolor="#000000" stroked="false">
                <v:path arrowok="t"/>
                <v:fill type="solid"/>
              </v:shape>
            </v:group>
            <v:group style="position:absolute;left:6610;top:2675;width:10;height:20" coordorigin="6610,2675" coordsize="10,20">
              <v:shape style="position:absolute;left:6610;top:2675;width:10;height:20" coordorigin="6610,2675" coordsize="10,20" path="m6610,2694l6620,2694,6620,2675,6610,2675,6610,2694xe" filled="true" fillcolor="#000000" stroked="false">
                <v:path arrowok="t"/>
                <v:fill type="solid"/>
              </v:shape>
            </v:group>
            <v:group style="position:absolute;left:6610;top:2694;width:10;height:20" coordorigin="6610,2694" coordsize="10,20">
              <v:shape style="position:absolute;left:6610;top:2694;width:10;height:20" coordorigin="6610,2694" coordsize="10,20" path="m6610,2713l6620,2713,6620,2694,6610,2694,6610,2713xe" filled="true" fillcolor="#000000" stroked="false">
                <v:path arrowok="t"/>
                <v:fill type="solid"/>
              </v:shape>
            </v:group>
            <v:group style="position:absolute;left:6610;top:2713;width:10;height:20" coordorigin="6610,2713" coordsize="10,20">
              <v:shape style="position:absolute;left:6610;top:2713;width:10;height:20" coordorigin="6610,2713" coordsize="10,20" path="m6610,2733l6620,2733,6620,2713,6610,2713,6610,2733xe" filled="true" fillcolor="#000000" stroked="false">
                <v:path arrowok="t"/>
                <v:fill type="solid"/>
              </v:shape>
            </v:group>
            <v:group style="position:absolute;left:6610;top:2733;width:10;height:20" coordorigin="6610,2733" coordsize="10,20">
              <v:shape style="position:absolute;left:6610;top:2733;width:10;height:20" coordorigin="6610,2733" coordsize="10,20" path="m6610,2752l6620,2752,6620,2733,6610,2733,6610,2752xe" filled="true" fillcolor="#000000" stroked="false">
                <v:path arrowok="t"/>
                <v:fill type="solid"/>
              </v:shape>
            </v:group>
            <v:group style="position:absolute;left:6610;top:2752;width:10;height:20" coordorigin="6610,2752" coordsize="10,20">
              <v:shape style="position:absolute;left:6610;top:2752;width:10;height:20" coordorigin="6610,2752" coordsize="10,20" path="m6610,2771l6620,2771,6620,2752,6610,2752,6610,2771xe" filled="true" fillcolor="#000000" stroked="false">
                <v:path arrowok="t"/>
                <v:fill type="solid"/>
              </v:shape>
            </v:group>
            <v:group style="position:absolute;left:6610;top:2771;width:10;height:20" coordorigin="6610,2771" coordsize="10,20">
              <v:shape style="position:absolute;left:6610;top:2771;width:10;height:20" coordorigin="6610,2771" coordsize="10,20" path="m6610,2790l6620,2790,6620,2771,6610,2771,6610,2790xe" filled="true" fillcolor="#000000" stroked="false">
                <v:path arrowok="t"/>
                <v:fill type="solid"/>
              </v:shape>
            </v:group>
            <v:group style="position:absolute;left:6610;top:2799;width:10;height:2" coordorigin="6610,2799" coordsize="10,2">
              <v:shape style="position:absolute;left:6610;top:2799;width:10;height:2" coordorigin="6610,2799" coordsize="10,0" path="m6610,2799l6620,2799e" filled="false" stroked="true" strokeweight=".84003pt" strokecolor="#000000">
                <v:path arrowok="t"/>
              </v:shape>
            </v:group>
            <v:group style="position:absolute;left:8481;top:2406;width:10;height:20" coordorigin="8481,2406" coordsize="10,20">
              <v:shape style="position:absolute;left:8481;top:2406;width:10;height:20" coordorigin="8481,2406" coordsize="10,20" path="m8481,2425l8491,2425,8491,2406,8481,2406,8481,2425xe" filled="true" fillcolor="#000000" stroked="false">
                <v:path arrowok="t"/>
                <v:fill type="solid"/>
              </v:shape>
            </v:group>
            <v:group style="position:absolute;left:8481;top:2425;width:10;height:20" coordorigin="8481,2425" coordsize="10,20">
              <v:shape style="position:absolute;left:8481;top:2425;width:10;height:20" coordorigin="8481,2425" coordsize="10,20" path="m8481,2445l8491,2445,8491,2425,8481,2425,8481,2445xe" filled="true" fillcolor="#000000" stroked="false">
                <v:path arrowok="t"/>
                <v:fill type="solid"/>
              </v:shape>
            </v:group>
            <v:group style="position:absolute;left:8481;top:2445;width:10;height:20" coordorigin="8481,2445" coordsize="10,20">
              <v:shape style="position:absolute;left:8481;top:2445;width:10;height:20" coordorigin="8481,2445" coordsize="10,20" path="m8481,2464l8491,2464,8491,2445,8481,2445,8481,2464xe" filled="true" fillcolor="#000000" stroked="false">
                <v:path arrowok="t"/>
                <v:fill type="solid"/>
              </v:shape>
            </v:group>
            <v:group style="position:absolute;left:8481;top:2464;width:10;height:20" coordorigin="8481,2464" coordsize="10,20">
              <v:shape style="position:absolute;left:8481;top:2464;width:10;height:20" coordorigin="8481,2464" coordsize="10,20" path="m8481,2483l8491,2483,8491,2464,8481,2464,8481,2483xe" filled="true" fillcolor="#000000" stroked="false">
                <v:path arrowok="t"/>
                <v:fill type="solid"/>
              </v:shape>
            </v:group>
            <v:group style="position:absolute;left:8481;top:2483;width:10;height:20" coordorigin="8481,2483" coordsize="10,20">
              <v:shape style="position:absolute;left:8481;top:2483;width:10;height:20" coordorigin="8481,2483" coordsize="10,20" path="m8481,2502l8491,2502,8491,2483,8481,2483,8481,2502xe" filled="true" fillcolor="#000000" stroked="false">
                <v:path arrowok="t"/>
                <v:fill type="solid"/>
              </v:shape>
            </v:group>
            <v:group style="position:absolute;left:8481;top:2502;width:10;height:20" coordorigin="8481,2502" coordsize="10,20">
              <v:shape style="position:absolute;left:8481;top:2502;width:10;height:20" coordorigin="8481,2502" coordsize="10,20" path="m8481,2521l8491,2521,8491,2502,8481,2502,8481,2521xe" filled="true" fillcolor="#000000" stroked="false">
                <v:path arrowok="t"/>
                <v:fill type="solid"/>
              </v:shape>
            </v:group>
            <v:group style="position:absolute;left:8481;top:2521;width:10;height:20" coordorigin="8481,2521" coordsize="10,20">
              <v:shape style="position:absolute;left:8481;top:2521;width:10;height:20" coordorigin="8481,2521" coordsize="10,20" path="m8481,2541l8491,2541,8491,2521,8481,2521,8481,2541xe" filled="true" fillcolor="#000000" stroked="false">
                <v:path arrowok="t"/>
                <v:fill type="solid"/>
              </v:shape>
            </v:group>
            <v:group style="position:absolute;left:8481;top:2541;width:10;height:20" coordorigin="8481,2541" coordsize="10,20">
              <v:shape style="position:absolute;left:8481;top:2541;width:10;height:20" coordorigin="8481,2541" coordsize="10,20" path="m8481,2560l8491,2560,8491,2541,8481,2541,8481,2560xe" filled="true" fillcolor="#000000" stroked="false">
                <v:path arrowok="t"/>
                <v:fill type="solid"/>
              </v:shape>
            </v:group>
            <v:group style="position:absolute;left:8481;top:2560;width:10;height:20" coordorigin="8481,2560" coordsize="10,20">
              <v:shape style="position:absolute;left:8481;top:2560;width:10;height:20" coordorigin="8481,2560" coordsize="10,20" path="m8481,2579l8491,2579,8491,2560,8481,2560,8481,2579xe" filled="true" fillcolor="#000000" stroked="false">
                <v:path arrowok="t"/>
                <v:fill type="solid"/>
              </v:shape>
            </v:group>
            <v:group style="position:absolute;left:8481;top:2579;width:10;height:20" coordorigin="8481,2579" coordsize="10,20">
              <v:shape style="position:absolute;left:8481;top:2579;width:10;height:20" coordorigin="8481,2579" coordsize="10,20" path="m8481,2598l8491,2598,8491,2579,8481,2579,8481,2598xe" filled="true" fillcolor="#000000" stroked="false">
                <v:path arrowok="t"/>
                <v:fill type="solid"/>
              </v:shape>
            </v:group>
            <v:group style="position:absolute;left:8481;top:2598;width:10;height:20" coordorigin="8481,2598" coordsize="10,20">
              <v:shape style="position:absolute;left:8481;top:2598;width:10;height:20" coordorigin="8481,2598" coordsize="10,20" path="m8481,2617l8491,2617,8491,2598,8481,2598,8481,2617xe" filled="true" fillcolor="#000000" stroked="false">
                <v:path arrowok="t"/>
                <v:fill type="solid"/>
              </v:shape>
            </v:group>
            <v:group style="position:absolute;left:8481;top:2617;width:10;height:20" coordorigin="8481,2617" coordsize="10,20">
              <v:shape style="position:absolute;left:8481;top:2617;width:10;height:20" coordorigin="8481,2617" coordsize="10,20" path="m8481,2637l8491,2637,8491,2617,8481,2617,8481,2637xe" filled="true" fillcolor="#000000" stroked="false">
                <v:path arrowok="t"/>
                <v:fill type="solid"/>
              </v:shape>
            </v:group>
            <v:group style="position:absolute;left:8481;top:2637;width:10;height:20" coordorigin="8481,2637" coordsize="10,20">
              <v:shape style="position:absolute;left:8481;top:2637;width:10;height:20" coordorigin="8481,2637" coordsize="10,20" path="m8481,2656l8491,2656,8491,2637,8481,2637,8481,2656xe" filled="true" fillcolor="#000000" stroked="false">
                <v:path arrowok="t"/>
                <v:fill type="solid"/>
              </v:shape>
            </v:group>
            <v:group style="position:absolute;left:8481;top:2656;width:10;height:20" coordorigin="8481,2656" coordsize="10,20">
              <v:shape style="position:absolute;left:8481;top:2656;width:10;height:20" coordorigin="8481,2656" coordsize="10,20" path="m8481,2675l8491,2675,8491,2656,8481,2656,8481,2675xe" filled="true" fillcolor="#000000" stroked="false">
                <v:path arrowok="t"/>
                <v:fill type="solid"/>
              </v:shape>
            </v:group>
            <v:group style="position:absolute;left:8481;top:2675;width:10;height:20" coordorigin="8481,2675" coordsize="10,20">
              <v:shape style="position:absolute;left:8481;top:2675;width:10;height:20" coordorigin="8481,2675" coordsize="10,20" path="m8481,2694l8491,2694,8491,2675,8481,2675,8481,2694xe" filled="true" fillcolor="#000000" stroked="false">
                <v:path arrowok="t"/>
                <v:fill type="solid"/>
              </v:shape>
            </v:group>
            <v:group style="position:absolute;left:8481;top:2694;width:10;height:20" coordorigin="8481,2694" coordsize="10,20">
              <v:shape style="position:absolute;left:8481;top:2694;width:10;height:20" coordorigin="8481,2694" coordsize="10,20" path="m8481,2713l8491,2713,8491,2694,8481,2694,8481,2713xe" filled="true" fillcolor="#000000" stroked="false">
                <v:path arrowok="t"/>
                <v:fill type="solid"/>
              </v:shape>
            </v:group>
            <v:group style="position:absolute;left:8481;top:2713;width:10;height:20" coordorigin="8481,2713" coordsize="10,20">
              <v:shape style="position:absolute;left:8481;top:2713;width:10;height:20" coordorigin="8481,2713" coordsize="10,20" path="m8481,2733l8491,2733,8491,2713,8481,2713,8481,2733xe" filled="true" fillcolor="#000000" stroked="false">
                <v:path arrowok="t"/>
                <v:fill type="solid"/>
              </v:shape>
            </v:group>
            <v:group style="position:absolute;left:8481;top:2733;width:10;height:20" coordorigin="8481,2733" coordsize="10,20">
              <v:shape style="position:absolute;left:8481;top:2733;width:10;height:20" coordorigin="8481,2733" coordsize="10,20" path="m8481,2752l8491,2752,8491,2733,8481,2733,8481,2752xe" filled="true" fillcolor="#000000" stroked="false">
                <v:path arrowok="t"/>
                <v:fill type="solid"/>
              </v:shape>
            </v:group>
            <v:group style="position:absolute;left:8481;top:2752;width:10;height:20" coordorigin="8481,2752" coordsize="10,20">
              <v:shape style="position:absolute;left:8481;top:2752;width:10;height:20" coordorigin="8481,2752" coordsize="10,20" path="m8481,2771l8491,2771,8491,2752,8481,2752,8481,2771xe" filled="true" fillcolor="#000000" stroked="false">
                <v:path arrowok="t"/>
                <v:fill type="solid"/>
              </v:shape>
            </v:group>
            <v:group style="position:absolute;left:8481;top:2771;width:10;height:20" coordorigin="8481,2771" coordsize="10,20">
              <v:shape style="position:absolute;left:8481;top:2771;width:10;height:20" coordorigin="8481,2771" coordsize="10,20" path="m8481,2790l8491,2790,8491,2771,8481,2771,8481,2790xe" filled="true" fillcolor="#000000" stroked="false">
                <v:path arrowok="t"/>
                <v:fill type="solid"/>
              </v:shape>
            </v:group>
            <v:group style="position:absolute;left:8481;top:2799;width:10;height:2" coordorigin="8481,2799" coordsize="10,2">
              <v:shape style="position:absolute;left:8481;top:2799;width:10;height:2" coordorigin="8481,2799" coordsize="10,0" path="m8481,2799l8491,2799e" filled="false" stroked="true" strokeweight=".84003pt" strokecolor="#000000">
                <v:path arrowok="t"/>
              </v:shape>
              <v:shape style="position:absolute;left:1688;top:2713;width:2894;height:103" type="#_x0000_t75" stroked="false">
                <v:imagedata r:id="rId143" o:title=""/>
              </v:shape>
              <v:shape style="position:absolute;left:4558;top:2807;width:2052;height:10" type="#_x0000_t75" stroked="false">
                <v:imagedata r:id="rId140" o:title=""/>
              </v:shape>
              <v:shape style="position:absolute;left:6606;top:2807;width:3614;height:10" type="#_x0000_t75" stroked="false">
                <v:imagedata r:id="rId138" o:title=""/>
              </v:shape>
            </v:group>
            <v:group style="position:absolute;left:4563;top:2817;width:10;height:20" coordorigin="4563,2817" coordsize="10,20">
              <v:shape style="position:absolute;left:4563;top:2817;width:10;height:20" coordorigin="4563,2817" coordsize="10,20" path="m4563,2836l4572,2836,4572,2817,4563,2817,4563,2836xe" filled="true" fillcolor="#000000" stroked="false">
                <v:path arrowok="t"/>
                <v:fill type="solid"/>
              </v:shape>
            </v:group>
            <v:group style="position:absolute;left:4563;top:2836;width:10;height:20" coordorigin="4563,2836" coordsize="10,20">
              <v:shape style="position:absolute;left:4563;top:2836;width:10;height:20" coordorigin="4563,2836" coordsize="10,20" path="m4563,2855l4572,2855,4572,2836,4563,2836,4563,2855xe" filled="true" fillcolor="#000000" stroked="false">
                <v:path arrowok="t"/>
                <v:fill type="solid"/>
              </v:shape>
            </v:group>
            <v:group style="position:absolute;left:4563;top:2855;width:10;height:20" coordorigin="4563,2855" coordsize="10,20">
              <v:shape style="position:absolute;left:4563;top:2855;width:10;height:20" coordorigin="4563,2855" coordsize="10,20" path="m4563,2874l4572,2874,4572,2855,4563,2855,4563,2874xe" filled="true" fillcolor="#000000" stroked="false">
                <v:path arrowok="t"/>
                <v:fill type="solid"/>
              </v:shape>
            </v:group>
            <v:group style="position:absolute;left:4563;top:2874;width:10;height:20" coordorigin="4563,2874" coordsize="10,20">
              <v:shape style="position:absolute;left:4563;top:2874;width:10;height:20" coordorigin="4563,2874" coordsize="10,20" path="m4563,2893l4572,2893,4572,2874,4563,2874,4563,2893xe" filled="true" fillcolor="#000000" stroked="false">
                <v:path arrowok="t"/>
                <v:fill type="solid"/>
              </v:shape>
            </v:group>
            <v:group style="position:absolute;left:4563;top:2893;width:10;height:20" coordorigin="4563,2893" coordsize="10,20">
              <v:shape style="position:absolute;left:4563;top:2893;width:10;height:20" coordorigin="4563,2893" coordsize="10,20" path="m4563,2913l4572,2913,4572,2893,4563,2893,4563,2913xe" filled="true" fillcolor="#000000" stroked="false">
                <v:path arrowok="t"/>
                <v:fill type="solid"/>
              </v:shape>
            </v:group>
            <v:group style="position:absolute;left:4563;top:2913;width:10;height:20" coordorigin="4563,2913" coordsize="10,20">
              <v:shape style="position:absolute;left:4563;top:2913;width:10;height:20" coordorigin="4563,2913" coordsize="10,20" path="m4563,2932l4572,2932,4572,2913,4563,2913,4563,2932xe" filled="true" fillcolor="#000000" stroked="false">
                <v:path arrowok="t"/>
                <v:fill type="solid"/>
              </v:shape>
            </v:group>
            <v:group style="position:absolute;left:4563;top:2932;width:10;height:20" coordorigin="4563,2932" coordsize="10,20">
              <v:shape style="position:absolute;left:4563;top:2932;width:10;height:20" coordorigin="4563,2932" coordsize="10,20" path="m4563,2951l4572,2951,4572,2932,4563,2932,4563,2951xe" filled="true" fillcolor="#000000" stroked="false">
                <v:path arrowok="t"/>
                <v:fill type="solid"/>
              </v:shape>
            </v:group>
            <v:group style="position:absolute;left:4563;top:2951;width:10;height:20" coordorigin="4563,2951" coordsize="10,20">
              <v:shape style="position:absolute;left:4563;top:2951;width:10;height:20" coordorigin="4563,2951" coordsize="10,20" path="m4563,2970l4572,2970,4572,2951,4563,2951,4563,2970xe" filled="true" fillcolor="#000000" stroked="false">
                <v:path arrowok="t"/>
                <v:fill type="solid"/>
              </v:shape>
            </v:group>
            <v:group style="position:absolute;left:4563;top:2970;width:10;height:20" coordorigin="4563,2970" coordsize="10,20">
              <v:shape style="position:absolute;left:4563;top:2970;width:10;height:20" coordorigin="4563,2970" coordsize="10,20" path="m4563,2989l4572,2989,4572,2970,4563,2970,4563,2989xe" filled="true" fillcolor="#000000" stroked="false">
                <v:path arrowok="t"/>
                <v:fill type="solid"/>
              </v:shape>
            </v:group>
            <v:group style="position:absolute;left:4563;top:2989;width:10;height:20" coordorigin="4563,2989" coordsize="10,20">
              <v:shape style="position:absolute;left:4563;top:2989;width:10;height:20" coordorigin="4563,2989" coordsize="10,20" path="m4563,3009l4572,3009,4572,2989,4563,2989,4563,3009xe" filled="true" fillcolor="#000000" stroked="false">
                <v:path arrowok="t"/>
                <v:fill type="solid"/>
              </v:shape>
            </v:group>
            <v:group style="position:absolute;left:4563;top:3009;width:10;height:20" coordorigin="4563,3009" coordsize="10,20">
              <v:shape style="position:absolute;left:4563;top:3009;width:10;height:20" coordorigin="4563,3009" coordsize="10,20" path="m4563,3028l4572,3028,4572,3009,4563,3009,4563,3028xe" filled="true" fillcolor="#000000" stroked="false">
                <v:path arrowok="t"/>
                <v:fill type="solid"/>
              </v:shape>
            </v:group>
            <v:group style="position:absolute;left:4563;top:3028;width:10;height:20" coordorigin="4563,3028" coordsize="10,20">
              <v:shape style="position:absolute;left:4563;top:3028;width:10;height:20" coordorigin="4563,3028" coordsize="10,20" path="m4563,3047l4572,3047,4572,3028,4563,3028,4563,3047xe" filled="true" fillcolor="#000000" stroked="false">
                <v:path arrowok="t"/>
                <v:fill type="solid"/>
              </v:shape>
            </v:group>
            <v:group style="position:absolute;left:4563;top:3047;width:10;height:20" coordorigin="4563,3047" coordsize="10,20">
              <v:shape style="position:absolute;left:4563;top:3047;width:10;height:20" coordorigin="4563,3047" coordsize="10,20" path="m4563,3066l4572,3066,4572,3047,4563,3047,4563,3066xe" filled="true" fillcolor="#000000" stroked="false">
                <v:path arrowok="t"/>
                <v:fill type="solid"/>
              </v:shape>
            </v:group>
            <v:group style="position:absolute;left:4563;top:3066;width:10;height:20" coordorigin="4563,3066" coordsize="10,20">
              <v:shape style="position:absolute;left:4563;top:3066;width:10;height:20" coordorigin="4563,3066" coordsize="10,20" path="m4563,3085l4572,3085,4572,3066,4563,3066,4563,3085xe" filled="true" fillcolor="#000000" stroked="false">
                <v:path arrowok="t"/>
                <v:fill type="solid"/>
              </v:shape>
            </v:group>
            <v:group style="position:absolute;left:4563;top:3085;width:10;height:20" coordorigin="4563,3085" coordsize="10,20">
              <v:shape style="position:absolute;left:4563;top:3085;width:10;height:20" coordorigin="4563,3085" coordsize="10,20" path="m4563,3105l4572,3105,4572,3085,4563,3085,4563,3105xe" filled="true" fillcolor="#000000" stroked="false">
                <v:path arrowok="t"/>
                <v:fill type="solid"/>
              </v:shape>
            </v:group>
            <v:group style="position:absolute;left:4563;top:3105;width:10;height:20" coordorigin="4563,3105" coordsize="10,20">
              <v:shape style="position:absolute;left:4563;top:3105;width:10;height:20" coordorigin="4563,3105" coordsize="10,20" path="m4563,3124l4572,3124,4572,3105,4563,3105,4563,3124xe" filled="true" fillcolor="#000000" stroked="false">
                <v:path arrowok="t"/>
                <v:fill type="solid"/>
              </v:shape>
            </v:group>
            <v:group style="position:absolute;left:4563;top:3124;width:10;height:20" coordorigin="4563,3124" coordsize="10,20">
              <v:shape style="position:absolute;left:4563;top:3124;width:10;height:20" coordorigin="4563,3124" coordsize="10,20" path="m4563,3143l4572,3143,4572,3124,4563,3124,4563,3143xe" filled="true" fillcolor="#000000" stroked="false">
                <v:path arrowok="t"/>
                <v:fill type="solid"/>
              </v:shape>
            </v:group>
            <v:group style="position:absolute;left:1674;top:3232;width:2889;height:2" coordorigin="1674,3232" coordsize="2889,2">
              <v:shape style="position:absolute;left:1674;top:3232;width:2889;height:2" coordorigin="1674,3232" coordsize="2889,0" path="m1674,3232l4563,3232e" filled="false" stroked="true" strokeweight="1.5pt" strokecolor="#000000">
                <v:path arrowok="t"/>
              </v:shape>
            </v:group>
            <v:group style="position:absolute;left:4563;top:3143;width:10;height:20" coordorigin="4563,3143" coordsize="10,20">
              <v:shape style="position:absolute;left:4563;top:3143;width:10;height:20" coordorigin="4563,3143" coordsize="10,20" path="m4563,3162l4572,3162,4572,3143,4563,3143,4563,3162xe" filled="true" fillcolor="#000000" stroked="false">
                <v:path arrowok="t"/>
                <v:fill type="solid"/>
              </v:shape>
            </v:group>
            <v:group style="position:absolute;left:4563;top:3162;width:10;height:20" coordorigin="4563,3162" coordsize="10,20">
              <v:shape style="position:absolute;left:4563;top:3162;width:10;height:20" coordorigin="4563,3162" coordsize="10,20" path="m4563,3181l4572,3181,4572,3162,4563,3162,4563,3181xe" filled="true" fillcolor="#000000" stroked="false">
                <v:path arrowok="t"/>
                <v:fill type="solid"/>
              </v:shape>
            </v:group>
            <v:group style="position:absolute;left:4563;top:3181;width:10;height:20" coordorigin="4563,3181" coordsize="10,20">
              <v:shape style="position:absolute;left:4563;top:3181;width:10;height:20" coordorigin="4563,3181" coordsize="10,20" path="m4563,3201l4572,3201,4572,3181,4563,3181,4563,3201xe" filled="true" fillcolor="#000000" stroked="false">
                <v:path arrowok="t"/>
                <v:fill type="solid"/>
              </v:shape>
            </v:group>
            <v:group style="position:absolute;left:4563;top:3209;width:10;height:2" coordorigin="4563,3209" coordsize="10,2">
              <v:shape style="position:absolute;left:4563;top:3209;width:10;height:2" coordorigin="4563,3209" coordsize="10,0" path="m4563,3209l4572,3209e" filled="false" stroked="true" strokeweight=".84003pt" strokecolor="#000000">
                <v:path arrowok="t"/>
              </v:shape>
            </v:group>
            <v:group style="position:absolute;left:4563;top:3232;width:30;height:2" coordorigin="4563,3232" coordsize="30,2">
              <v:shape style="position:absolute;left:4563;top:3232;width:30;height:2" coordorigin="4563,3232" coordsize="30,0" path="m4563,3232l4593,3232e" filled="false" stroked="true" strokeweight="1.5pt" strokecolor="#000000">
                <v:path arrowok="t"/>
              </v:shape>
            </v:group>
            <v:group style="position:absolute;left:4593;top:3232;width:2018;height:2" coordorigin="4593,3232" coordsize="2018,2">
              <v:shape style="position:absolute;left:4593;top:3232;width:2018;height:2" coordorigin="4593,3232" coordsize="2018,0" path="m4593,3232l6610,3232e" filled="false" stroked="true" strokeweight="1.5pt" strokecolor="#000000">
                <v:path arrowok="t"/>
              </v:shape>
            </v:group>
            <v:group style="position:absolute;left:6610;top:2817;width:10;height:20" coordorigin="6610,2817" coordsize="10,20">
              <v:shape style="position:absolute;left:6610;top:2817;width:10;height:20" coordorigin="6610,2817" coordsize="10,20" path="m6610,2836l6620,2836,6620,2817,6610,2817,6610,2836xe" filled="true" fillcolor="#000000" stroked="false">
                <v:path arrowok="t"/>
                <v:fill type="solid"/>
              </v:shape>
            </v:group>
            <v:group style="position:absolute;left:6610;top:2836;width:10;height:20" coordorigin="6610,2836" coordsize="10,20">
              <v:shape style="position:absolute;left:6610;top:2836;width:10;height:20" coordorigin="6610,2836" coordsize="10,20" path="m6610,2855l6620,2855,6620,2836,6610,2836,6610,2855xe" filled="true" fillcolor="#000000" stroked="false">
                <v:path arrowok="t"/>
                <v:fill type="solid"/>
              </v:shape>
            </v:group>
            <v:group style="position:absolute;left:6610;top:2855;width:10;height:20" coordorigin="6610,2855" coordsize="10,20">
              <v:shape style="position:absolute;left:6610;top:2855;width:10;height:20" coordorigin="6610,2855" coordsize="10,20" path="m6610,2874l6620,2874,6620,2855,6610,2855,6610,2874xe" filled="true" fillcolor="#000000" stroked="false">
                <v:path arrowok="t"/>
                <v:fill type="solid"/>
              </v:shape>
            </v:group>
            <v:group style="position:absolute;left:6610;top:2874;width:10;height:20" coordorigin="6610,2874" coordsize="10,20">
              <v:shape style="position:absolute;left:6610;top:2874;width:10;height:20" coordorigin="6610,2874" coordsize="10,20" path="m6610,2893l6620,2893,6620,2874,6610,2874,6610,2893xe" filled="true" fillcolor="#000000" stroked="false">
                <v:path arrowok="t"/>
                <v:fill type="solid"/>
              </v:shape>
            </v:group>
            <v:group style="position:absolute;left:6610;top:2893;width:10;height:20" coordorigin="6610,2893" coordsize="10,20">
              <v:shape style="position:absolute;left:6610;top:2893;width:10;height:20" coordorigin="6610,2893" coordsize="10,20" path="m6610,2913l6620,2913,6620,2893,6610,2893,6610,2913xe" filled="true" fillcolor="#000000" stroked="false">
                <v:path arrowok="t"/>
                <v:fill type="solid"/>
              </v:shape>
            </v:group>
            <v:group style="position:absolute;left:6610;top:2913;width:10;height:20" coordorigin="6610,2913" coordsize="10,20">
              <v:shape style="position:absolute;left:6610;top:2913;width:10;height:20" coordorigin="6610,2913" coordsize="10,20" path="m6610,2932l6620,2932,6620,2913,6610,2913,6610,2932xe" filled="true" fillcolor="#000000" stroked="false">
                <v:path arrowok="t"/>
                <v:fill type="solid"/>
              </v:shape>
            </v:group>
            <v:group style="position:absolute;left:6610;top:2932;width:10;height:20" coordorigin="6610,2932" coordsize="10,20">
              <v:shape style="position:absolute;left:6610;top:2932;width:10;height:20" coordorigin="6610,2932" coordsize="10,20" path="m6610,2951l6620,2951,6620,2932,6610,2932,6610,2951xe" filled="true" fillcolor="#000000" stroked="false">
                <v:path arrowok="t"/>
                <v:fill type="solid"/>
              </v:shape>
            </v:group>
            <v:group style="position:absolute;left:6610;top:2951;width:10;height:20" coordorigin="6610,2951" coordsize="10,20">
              <v:shape style="position:absolute;left:6610;top:2951;width:10;height:20" coordorigin="6610,2951" coordsize="10,20" path="m6610,2970l6620,2970,6620,2951,6610,2951,6610,2970xe" filled="true" fillcolor="#000000" stroked="false">
                <v:path arrowok="t"/>
                <v:fill type="solid"/>
              </v:shape>
            </v:group>
            <v:group style="position:absolute;left:6610;top:2970;width:10;height:20" coordorigin="6610,2970" coordsize="10,20">
              <v:shape style="position:absolute;left:6610;top:2970;width:10;height:20" coordorigin="6610,2970" coordsize="10,20" path="m6610,2989l6620,2989,6620,2970,6610,2970,6610,2989xe" filled="true" fillcolor="#000000" stroked="false">
                <v:path arrowok="t"/>
                <v:fill type="solid"/>
              </v:shape>
            </v:group>
            <v:group style="position:absolute;left:6610;top:2989;width:10;height:20" coordorigin="6610,2989" coordsize="10,20">
              <v:shape style="position:absolute;left:6610;top:2989;width:10;height:20" coordorigin="6610,2989" coordsize="10,20" path="m6610,3009l6620,3009,6620,2989,6610,2989,6610,3009xe" filled="true" fillcolor="#000000" stroked="false">
                <v:path arrowok="t"/>
                <v:fill type="solid"/>
              </v:shape>
            </v:group>
            <v:group style="position:absolute;left:6610;top:3009;width:10;height:20" coordorigin="6610,3009" coordsize="10,20">
              <v:shape style="position:absolute;left:6610;top:3009;width:10;height:20" coordorigin="6610,3009" coordsize="10,20" path="m6610,3028l6620,3028,6620,3009,6610,3009,6610,3028xe" filled="true" fillcolor="#000000" stroked="false">
                <v:path arrowok="t"/>
                <v:fill type="solid"/>
              </v:shape>
            </v:group>
            <v:group style="position:absolute;left:6610;top:3028;width:10;height:20" coordorigin="6610,3028" coordsize="10,20">
              <v:shape style="position:absolute;left:6610;top:3028;width:10;height:20" coordorigin="6610,3028" coordsize="10,20" path="m6610,3047l6620,3047,6620,3028,6610,3028,6610,3047xe" filled="true" fillcolor="#000000" stroked="false">
                <v:path arrowok="t"/>
                <v:fill type="solid"/>
              </v:shape>
            </v:group>
            <v:group style="position:absolute;left:6610;top:3047;width:10;height:20" coordorigin="6610,3047" coordsize="10,20">
              <v:shape style="position:absolute;left:6610;top:3047;width:10;height:20" coordorigin="6610,3047" coordsize="10,20" path="m6610,3066l6620,3066,6620,3047,6610,3047,6610,3066xe" filled="true" fillcolor="#000000" stroked="false">
                <v:path arrowok="t"/>
                <v:fill type="solid"/>
              </v:shape>
            </v:group>
            <v:group style="position:absolute;left:6610;top:3066;width:10;height:20" coordorigin="6610,3066" coordsize="10,20">
              <v:shape style="position:absolute;left:6610;top:3066;width:10;height:20" coordorigin="6610,3066" coordsize="10,20" path="m6610,3085l6620,3085,6620,3066,6610,3066,6610,3085xe" filled="true" fillcolor="#000000" stroked="false">
                <v:path arrowok="t"/>
                <v:fill type="solid"/>
              </v:shape>
            </v:group>
            <v:group style="position:absolute;left:6610;top:3085;width:10;height:20" coordorigin="6610,3085" coordsize="10,20">
              <v:shape style="position:absolute;left:6610;top:3085;width:10;height:20" coordorigin="6610,3085" coordsize="10,20" path="m6610,3105l6620,3105,6620,3085,6610,3085,6610,3105xe" filled="true" fillcolor="#000000" stroked="false">
                <v:path arrowok="t"/>
                <v:fill type="solid"/>
              </v:shape>
            </v:group>
            <v:group style="position:absolute;left:6610;top:3105;width:10;height:20" coordorigin="6610,3105" coordsize="10,20">
              <v:shape style="position:absolute;left:6610;top:3105;width:10;height:20" coordorigin="6610,3105" coordsize="10,20" path="m6610,3124l6620,3124,6620,3105,6610,3105,6610,3124xe" filled="true" fillcolor="#000000" stroked="false">
                <v:path arrowok="t"/>
                <v:fill type="solid"/>
              </v:shape>
            </v:group>
            <v:group style="position:absolute;left:6610;top:3124;width:10;height:20" coordorigin="6610,3124" coordsize="10,20">
              <v:shape style="position:absolute;left:6610;top:3124;width:10;height:20" coordorigin="6610,3124" coordsize="10,20" path="m6610,3143l6620,3143,6620,3124,6610,3124,6610,3143xe" filled="true" fillcolor="#000000" stroked="false">
                <v:path arrowok="t"/>
                <v:fill type="solid"/>
              </v:shape>
            </v:group>
            <v:group style="position:absolute;left:6610;top:3143;width:10;height:20" coordorigin="6610,3143" coordsize="10,20">
              <v:shape style="position:absolute;left:6610;top:3143;width:10;height:20" coordorigin="6610,3143" coordsize="10,20" path="m6610,3162l6620,3162,6620,3143,6610,3143,6610,3162xe" filled="true" fillcolor="#000000" stroked="false">
                <v:path arrowok="t"/>
                <v:fill type="solid"/>
              </v:shape>
            </v:group>
            <v:group style="position:absolute;left:6610;top:3162;width:10;height:20" coordorigin="6610,3162" coordsize="10,20">
              <v:shape style="position:absolute;left:6610;top:3162;width:10;height:20" coordorigin="6610,3162" coordsize="10,20" path="m6610,3181l6620,3181,6620,3162,6610,3162,6610,3181xe" filled="true" fillcolor="#000000" stroked="false">
                <v:path arrowok="t"/>
                <v:fill type="solid"/>
              </v:shape>
            </v:group>
            <v:group style="position:absolute;left:6610;top:3181;width:10;height:20" coordorigin="6610,3181" coordsize="10,20">
              <v:shape style="position:absolute;left:6610;top:3181;width:10;height:20" coordorigin="6610,3181" coordsize="10,20" path="m6610,3201l6620,3201,6620,3181,6610,3181,6610,3201xe" filled="true" fillcolor="#000000" stroked="false">
                <v:path arrowok="t"/>
                <v:fill type="solid"/>
              </v:shape>
            </v:group>
            <v:group style="position:absolute;left:6610;top:3209;width:10;height:2" coordorigin="6610,3209" coordsize="10,2">
              <v:shape style="position:absolute;left:6610;top:3209;width:10;height:2" coordorigin="6610,3209" coordsize="10,0" path="m6610,3209l6620,3209e" filled="false" stroked="true" strokeweight=".84003pt" strokecolor="#000000">
                <v:path arrowok="t"/>
              </v:shape>
            </v:group>
            <v:group style="position:absolute;left:6610;top:3232;width:30;height:2" coordorigin="6610,3232" coordsize="30,2">
              <v:shape style="position:absolute;left:6610;top:3232;width:30;height:2" coordorigin="6610,3232" coordsize="30,0" path="m6610,3232l6640,3232e" filled="false" stroked="true" strokeweight="1.5pt" strokecolor="#000000">
                <v:path arrowok="t"/>
              </v:shape>
            </v:group>
            <v:group style="position:absolute;left:6640;top:3232;width:1841;height:2" coordorigin="6640,3232" coordsize="1841,2">
              <v:shape style="position:absolute;left:6640;top:3232;width:1841;height:2" coordorigin="6640,3232" coordsize="1841,0" path="m6640,3232l8481,3232e" filled="false" stroked="true" strokeweight="1.5pt" strokecolor="#000000">
                <v:path arrowok="t"/>
              </v:shape>
            </v:group>
            <v:group style="position:absolute;left:8481;top:2817;width:10;height:20" coordorigin="8481,2817" coordsize="10,20">
              <v:shape style="position:absolute;left:8481;top:2817;width:10;height:20" coordorigin="8481,2817" coordsize="10,20" path="m8481,2836l8491,2836,8491,2817,8481,2817,8481,2836xe" filled="true" fillcolor="#000000" stroked="false">
                <v:path arrowok="t"/>
                <v:fill type="solid"/>
              </v:shape>
            </v:group>
            <v:group style="position:absolute;left:8481;top:2836;width:10;height:20" coordorigin="8481,2836" coordsize="10,20">
              <v:shape style="position:absolute;left:8481;top:2836;width:10;height:20" coordorigin="8481,2836" coordsize="10,20" path="m8481,2855l8491,2855,8491,2836,8481,2836,8481,2855xe" filled="true" fillcolor="#000000" stroked="false">
                <v:path arrowok="t"/>
                <v:fill type="solid"/>
              </v:shape>
            </v:group>
            <v:group style="position:absolute;left:8481;top:2855;width:10;height:20" coordorigin="8481,2855" coordsize="10,20">
              <v:shape style="position:absolute;left:8481;top:2855;width:10;height:20" coordorigin="8481,2855" coordsize="10,20" path="m8481,2874l8491,2874,8491,2855,8481,2855,8481,2874xe" filled="true" fillcolor="#000000" stroked="false">
                <v:path arrowok="t"/>
                <v:fill type="solid"/>
              </v:shape>
            </v:group>
            <v:group style="position:absolute;left:8481;top:2874;width:10;height:20" coordorigin="8481,2874" coordsize="10,20">
              <v:shape style="position:absolute;left:8481;top:2874;width:10;height:20" coordorigin="8481,2874" coordsize="10,20" path="m8481,2893l8491,2893,8491,2874,8481,2874,8481,2893xe" filled="true" fillcolor="#000000" stroked="false">
                <v:path arrowok="t"/>
                <v:fill type="solid"/>
              </v:shape>
            </v:group>
            <v:group style="position:absolute;left:8481;top:2893;width:10;height:20" coordorigin="8481,2893" coordsize="10,20">
              <v:shape style="position:absolute;left:8481;top:2893;width:10;height:20" coordorigin="8481,2893" coordsize="10,20" path="m8481,2913l8491,2913,8491,2893,8481,2893,8481,2913xe" filled="true" fillcolor="#000000" stroked="false">
                <v:path arrowok="t"/>
                <v:fill type="solid"/>
              </v:shape>
            </v:group>
            <v:group style="position:absolute;left:8481;top:2913;width:10;height:20" coordorigin="8481,2913" coordsize="10,20">
              <v:shape style="position:absolute;left:8481;top:2913;width:10;height:20" coordorigin="8481,2913" coordsize="10,20" path="m8481,2932l8491,2932,8491,2913,8481,2913,8481,2932xe" filled="true" fillcolor="#000000" stroked="false">
                <v:path arrowok="t"/>
                <v:fill type="solid"/>
              </v:shape>
            </v:group>
            <v:group style="position:absolute;left:8481;top:2932;width:10;height:20" coordorigin="8481,2932" coordsize="10,20">
              <v:shape style="position:absolute;left:8481;top:2932;width:10;height:20" coordorigin="8481,2932" coordsize="10,20" path="m8481,2951l8491,2951,8491,2932,8481,2932,8481,2951xe" filled="true" fillcolor="#000000" stroked="false">
                <v:path arrowok="t"/>
                <v:fill type="solid"/>
              </v:shape>
            </v:group>
            <v:group style="position:absolute;left:8481;top:2951;width:10;height:20" coordorigin="8481,2951" coordsize="10,20">
              <v:shape style="position:absolute;left:8481;top:2951;width:10;height:20" coordorigin="8481,2951" coordsize="10,20" path="m8481,2970l8491,2970,8491,2951,8481,2951,8481,2970xe" filled="true" fillcolor="#000000" stroked="false">
                <v:path arrowok="t"/>
                <v:fill type="solid"/>
              </v:shape>
            </v:group>
            <v:group style="position:absolute;left:8481;top:2970;width:10;height:20" coordorigin="8481,2970" coordsize="10,20">
              <v:shape style="position:absolute;left:8481;top:2970;width:10;height:20" coordorigin="8481,2970" coordsize="10,20" path="m8481,2989l8491,2989,8491,2970,8481,2970,8481,2989xe" filled="true" fillcolor="#000000" stroked="false">
                <v:path arrowok="t"/>
                <v:fill type="solid"/>
              </v:shape>
            </v:group>
            <v:group style="position:absolute;left:8481;top:2989;width:10;height:20" coordorigin="8481,2989" coordsize="10,20">
              <v:shape style="position:absolute;left:8481;top:2989;width:10;height:20" coordorigin="8481,2989" coordsize="10,20" path="m8481,3009l8491,3009,8491,2989,8481,2989,8481,3009xe" filled="true" fillcolor="#000000" stroked="false">
                <v:path arrowok="t"/>
                <v:fill type="solid"/>
              </v:shape>
            </v:group>
            <v:group style="position:absolute;left:8481;top:3009;width:10;height:20" coordorigin="8481,3009" coordsize="10,20">
              <v:shape style="position:absolute;left:8481;top:3009;width:10;height:20" coordorigin="8481,3009" coordsize="10,20" path="m8481,3028l8491,3028,8491,3009,8481,3009,8481,3028xe" filled="true" fillcolor="#000000" stroked="false">
                <v:path arrowok="t"/>
                <v:fill type="solid"/>
              </v:shape>
            </v:group>
            <v:group style="position:absolute;left:8481;top:3028;width:10;height:20" coordorigin="8481,3028" coordsize="10,20">
              <v:shape style="position:absolute;left:8481;top:3028;width:10;height:20" coordorigin="8481,3028" coordsize="10,20" path="m8481,3047l8491,3047,8491,3028,8481,3028,8481,3047xe" filled="true" fillcolor="#000000" stroked="false">
                <v:path arrowok="t"/>
                <v:fill type="solid"/>
              </v:shape>
            </v:group>
            <v:group style="position:absolute;left:8481;top:3047;width:10;height:20" coordorigin="8481,3047" coordsize="10,20">
              <v:shape style="position:absolute;left:8481;top:3047;width:10;height:20" coordorigin="8481,3047" coordsize="10,20" path="m8481,3066l8491,3066,8491,3047,8481,3047,8481,3066xe" filled="true" fillcolor="#000000" stroked="false">
                <v:path arrowok="t"/>
                <v:fill type="solid"/>
              </v:shape>
            </v:group>
            <v:group style="position:absolute;left:8481;top:3066;width:10;height:20" coordorigin="8481,3066" coordsize="10,20">
              <v:shape style="position:absolute;left:8481;top:3066;width:10;height:20" coordorigin="8481,3066" coordsize="10,20" path="m8481,3085l8491,3085,8491,3066,8481,3066,8481,3085xe" filled="true" fillcolor="#000000" stroked="false">
                <v:path arrowok="t"/>
                <v:fill type="solid"/>
              </v:shape>
            </v:group>
            <v:group style="position:absolute;left:8481;top:3085;width:10;height:20" coordorigin="8481,3085" coordsize="10,20">
              <v:shape style="position:absolute;left:8481;top:3085;width:10;height:20" coordorigin="8481,3085" coordsize="10,20" path="m8481,3105l8491,3105,8491,3085,8481,3085,8481,3105xe" filled="true" fillcolor="#000000" stroked="false">
                <v:path arrowok="t"/>
                <v:fill type="solid"/>
              </v:shape>
            </v:group>
            <v:group style="position:absolute;left:8481;top:3105;width:10;height:20" coordorigin="8481,3105" coordsize="10,20">
              <v:shape style="position:absolute;left:8481;top:3105;width:10;height:20" coordorigin="8481,3105" coordsize="10,20" path="m8481,3124l8491,3124,8491,3105,8481,3105,8481,3124xe" filled="true" fillcolor="#000000" stroked="false">
                <v:path arrowok="t"/>
                <v:fill type="solid"/>
              </v:shape>
            </v:group>
            <v:group style="position:absolute;left:8481;top:3124;width:10;height:20" coordorigin="8481,3124" coordsize="10,20">
              <v:shape style="position:absolute;left:8481;top:3124;width:10;height:20" coordorigin="8481,3124" coordsize="10,20" path="m8481,3143l8491,3143,8491,3124,8481,3124,8481,3143xe" filled="true" fillcolor="#000000" stroked="false">
                <v:path arrowok="t"/>
                <v:fill type="solid"/>
              </v:shape>
            </v:group>
            <v:group style="position:absolute;left:8481;top:3143;width:10;height:20" coordorigin="8481,3143" coordsize="10,20">
              <v:shape style="position:absolute;left:8481;top:3143;width:10;height:20" coordorigin="8481,3143" coordsize="10,20" path="m8481,3162l8491,3162,8491,3143,8481,3143,8481,3162xe" filled="true" fillcolor="#000000" stroked="false">
                <v:path arrowok="t"/>
                <v:fill type="solid"/>
              </v:shape>
            </v:group>
            <v:group style="position:absolute;left:8481;top:3162;width:10;height:20" coordorigin="8481,3162" coordsize="10,20">
              <v:shape style="position:absolute;left:8481;top:3162;width:10;height:20" coordorigin="8481,3162" coordsize="10,20" path="m8481,3181l8491,3181,8491,3162,8481,3162,8481,3181xe" filled="true" fillcolor="#000000" stroked="false">
                <v:path arrowok="t"/>
                <v:fill type="solid"/>
              </v:shape>
            </v:group>
            <v:group style="position:absolute;left:8481;top:3181;width:10;height:20" coordorigin="8481,3181" coordsize="10,20">
              <v:shape style="position:absolute;left:8481;top:3181;width:10;height:20" coordorigin="8481,3181" coordsize="10,20" path="m8481,3201l8491,3201,8491,3181,8481,3181,8481,3201xe" filled="true" fillcolor="#000000" stroked="false">
                <v:path arrowok="t"/>
                <v:fill type="solid"/>
              </v:shape>
            </v:group>
            <v:group style="position:absolute;left:8481;top:3209;width:10;height:2" coordorigin="8481,3209" coordsize="10,2">
              <v:shape style="position:absolute;left:8481;top:3209;width:10;height:2" coordorigin="8481,3209" coordsize="10,0" path="m8481,3209l8491,3209e" filled="false" stroked="true" strokeweight=".84003pt" strokecolor="#000000">
                <v:path arrowok="t"/>
              </v:shape>
            </v:group>
            <v:group style="position:absolute;left:8481;top:3232;width:31;height:2" coordorigin="8481,3232" coordsize="31,2">
              <v:shape style="position:absolute;left:8481;top:3232;width:31;height:2" coordorigin="8481,3232" coordsize="31,0" path="m8481,3232l8512,3232e" filled="false" stroked="true" strokeweight="1.5pt" strokecolor="#000000">
                <v:path arrowok="t"/>
              </v:shape>
            </v:group>
            <v:group style="position:absolute;left:8512;top:3232;width:1708;height:2" coordorigin="8512,3232" coordsize="1708,2">
              <v:shape style="position:absolute;left:8512;top:3232;width:1708;height:2" coordorigin="8512,3232" coordsize="1708,0" path="m8512,3232l10219,3232e" filled="false" stroked="true" strokeweight="1.5pt" strokecolor="#000000">
                <v:path arrowok="t"/>
              </v:shape>
            </v:group>
            <w10:wrap type="none"/>
          </v:group>
        </w:pict>
      </w:r>
      <w:r>
        <w:rPr/>
        <w:t>期末余额</w:t>
      </w:r>
    </w:p>
    <w:p>
      <w:pPr>
        <w:pStyle w:val="BodyText"/>
        <w:spacing w:line="205" w:lineRule="exact"/>
        <w:ind w:left="1406" w:right="1916"/>
        <w:jc w:val="left"/>
      </w:pPr>
      <w:r>
        <w:rPr/>
        <w:t>账龄</w:t>
      </w:r>
    </w:p>
    <w:p>
      <w:pPr>
        <w:pStyle w:val="BodyText"/>
        <w:tabs>
          <w:tab w:pos="5647" w:val="left" w:leader="none"/>
          <w:tab w:pos="7192" w:val="left" w:leader="none"/>
        </w:tabs>
        <w:spacing w:line="234" w:lineRule="exact"/>
        <w:ind w:left="3689" w:right="0"/>
        <w:jc w:val="left"/>
      </w:pPr>
      <w:r>
        <w:rPr/>
        <w:t>应收账款</w:t>
        <w:tab/>
        <w:t>坏账准备</w:t>
        <w:tab/>
        <w:t>计提比例（</w:t>
      </w:r>
      <w:r>
        <w:rPr>
          <w:rFonts w:ascii="Times New Roman" w:hAnsi="Times New Roman" w:cs="Times New Roman" w:eastAsia="Times New Roman" w:hint="default"/>
        </w:rPr>
        <w:t>%</w:t>
      </w:r>
      <w:r>
        <w:rPr/>
        <w:t>）</w:t>
      </w:r>
    </w:p>
    <w:p>
      <w:pPr>
        <w:pStyle w:val="BodyText"/>
        <w:tabs>
          <w:tab w:pos="4151" w:val="left" w:leader="none"/>
          <w:tab w:pos="6518" w:val="left" w:leader="none"/>
        </w:tabs>
        <w:spacing w:line="240" w:lineRule="auto" w:before="158"/>
        <w:ind w:left="256" w:right="1916"/>
        <w:jc w:val="left"/>
        <w:rPr>
          <w:rFonts w:ascii="Times New Roman" w:hAnsi="Times New Roman" w:cs="Times New Roman" w:eastAsia="Times New Roman" w:hint="default"/>
        </w:rPr>
      </w:pPr>
      <w:r>
        <w:rPr>
          <w:rFonts w:ascii="Times New Roman" w:hAnsi="Times New Roman" w:cs="Times New Roman" w:eastAsia="Times New Roman" w:hint="default"/>
          <w:position w:val="-3"/>
        </w:rPr>
        <w:t>3</w:t>
      </w:r>
      <w:r>
        <w:rPr>
          <w:rFonts w:ascii="Times New Roman" w:hAnsi="Times New Roman" w:cs="Times New Roman" w:eastAsia="Times New Roman" w:hint="default"/>
          <w:spacing w:val="3"/>
          <w:position w:val="-3"/>
        </w:rPr>
        <w:t> </w:t>
      </w:r>
      <w:r>
        <w:rPr>
          <w:position w:val="-3"/>
        </w:rPr>
        <w:t>个月以内</w:t>
        <w:tab/>
      </w:r>
      <w:r>
        <w:rPr>
          <w:rFonts w:ascii="Times New Roman" w:hAnsi="Times New Roman" w:cs="Times New Roman" w:eastAsia="Times New Roman" w:hint="default"/>
        </w:rPr>
        <w:t>373,451.00</w:t>
        <w:tab/>
        <w:t>0.00</w:t>
      </w:r>
    </w:p>
    <w:p>
      <w:pPr>
        <w:pStyle w:val="BodyText"/>
        <w:tabs>
          <w:tab w:pos="4151" w:val="left" w:leader="none"/>
          <w:tab w:pos="6110" w:val="left" w:leader="none"/>
          <w:tab w:pos="8388" w:val="left" w:leader="none"/>
        </w:tabs>
        <w:spacing w:line="240" w:lineRule="auto" w:before="160"/>
        <w:ind w:left="256" w:right="0"/>
        <w:jc w:val="left"/>
        <w:rPr>
          <w:rFonts w:ascii="Times New Roman" w:hAnsi="Times New Roman" w:cs="Times New Roman" w:eastAsia="Times New Roman" w:hint="default"/>
        </w:rPr>
      </w:pPr>
      <w:r>
        <w:rPr>
          <w:rFonts w:ascii="Times New Roman" w:hAnsi="Times New Roman" w:cs="Times New Roman" w:eastAsia="Times New Roman" w:hint="default"/>
          <w:position w:val="-3"/>
        </w:rPr>
        <w:t>3</w:t>
      </w:r>
      <w:r>
        <w:rPr>
          <w:rFonts w:ascii="Times New Roman" w:hAnsi="Times New Roman" w:cs="Times New Roman" w:eastAsia="Times New Roman" w:hint="default"/>
          <w:spacing w:val="1"/>
          <w:position w:val="-3"/>
        </w:rPr>
        <w:t> </w:t>
      </w:r>
      <w:r>
        <w:rPr>
          <w:position w:val="-3"/>
        </w:rPr>
        <w:t>个月至</w:t>
      </w:r>
      <w:r>
        <w:rPr>
          <w:spacing w:val="-44"/>
          <w:position w:val="-3"/>
        </w:rPr>
        <w:t> </w:t>
      </w:r>
      <w:r>
        <w:rPr>
          <w:rFonts w:ascii="Times New Roman" w:hAnsi="Times New Roman" w:cs="Times New Roman" w:eastAsia="Times New Roman" w:hint="default"/>
          <w:position w:val="-3"/>
        </w:rPr>
        <w:t>6</w:t>
      </w:r>
      <w:r>
        <w:rPr>
          <w:rFonts w:ascii="Times New Roman" w:hAnsi="Times New Roman" w:cs="Times New Roman" w:eastAsia="Times New Roman" w:hint="default"/>
          <w:spacing w:val="2"/>
          <w:position w:val="-3"/>
        </w:rPr>
        <w:t> </w:t>
      </w:r>
      <w:r>
        <w:rPr>
          <w:position w:val="-3"/>
        </w:rPr>
        <w:t>个月</w:t>
        <w:tab/>
      </w:r>
      <w:r>
        <w:rPr>
          <w:rFonts w:ascii="Times New Roman" w:hAnsi="Times New Roman" w:cs="Times New Roman" w:eastAsia="Times New Roman" w:hint="default"/>
        </w:rPr>
        <w:t>284,190.00</w:t>
        <w:tab/>
        <w:t>85,257.00</w:t>
        <w:tab/>
        <w:t>30</w:t>
      </w:r>
    </w:p>
    <w:p>
      <w:pPr>
        <w:pStyle w:val="BodyText"/>
        <w:tabs>
          <w:tab w:pos="4151" w:val="left" w:leader="none"/>
          <w:tab w:pos="6110" w:val="left" w:leader="none"/>
          <w:tab w:pos="8388" w:val="left" w:leader="none"/>
        </w:tabs>
        <w:spacing w:line="240" w:lineRule="auto" w:before="161"/>
        <w:ind w:left="256" w:right="0"/>
        <w:jc w:val="left"/>
        <w:rPr>
          <w:rFonts w:ascii="Times New Roman" w:hAnsi="Times New Roman" w:cs="Times New Roman" w:eastAsia="Times New Roman" w:hint="default"/>
        </w:rPr>
      </w:pPr>
      <w:r>
        <w:rPr>
          <w:rFonts w:ascii="Times New Roman" w:hAnsi="Times New Roman" w:cs="Times New Roman" w:eastAsia="Times New Roman" w:hint="default"/>
          <w:position w:val="-3"/>
        </w:rPr>
        <w:t>6 </w:t>
      </w:r>
      <w:r>
        <w:rPr>
          <w:position w:val="-3"/>
        </w:rPr>
        <w:t>个月至</w:t>
      </w:r>
      <w:r>
        <w:rPr>
          <w:spacing w:val="-45"/>
          <w:position w:val="-3"/>
        </w:rPr>
        <w:t> </w:t>
      </w:r>
      <w:r>
        <w:rPr>
          <w:rFonts w:ascii="Times New Roman" w:hAnsi="Times New Roman" w:cs="Times New Roman" w:eastAsia="Times New Roman" w:hint="default"/>
          <w:position w:val="-3"/>
        </w:rPr>
        <w:t>1</w:t>
      </w:r>
      <w:r>
        <w:rPr>
          <w:rFonts w:ascii="Times New Roman" w:hAnsi="Times New Roman" w:cs="Times New Roman" w:eastAsia="Times New Roman" w:hint="default"/>
          <w:spacing w:val="1"/>
          <w:position w:val="-3"/>
        </w:rPr>
        <w:t> </w:t>
      </w:r>
      <w:r>
        <w:rPr>
          <w:position w:val="-3"/>
        </w:rPr>
        <w:t>年</w:t>
        <w:tab/>
      </w:r>
      <w:r>
        <w:rPr>
          <w:rFonts w:ascii="Times New Roman" w:hAnsi="Times New Roman" w:cs="Times New Roman" w:eastAsia="Times New Roman" w:hint="default"/>
        </w:rPr>
        <w:t>122,757.00</w:t>
        <w:tab/>
        <w:t>61,378.50</w:t>
        <w:tab/>
        <w:t>50</w:t>
      </w:r>
    </w:p>
    <w:p>
      <w:pPr>
        <w:pStyle w:val="BodyText"/>
        <w:tabs>
          <w:tab w:pos="4332" w:val="left" w:leader="none"/>
          <w:tab w:pos="6201" w:val="left" w:leader="none"/>
          <w:tab w:pos="8297" w:val="left" w:leader="none"/>
        </w:tabs>
        <w:spacing w:line="240" w:lineRule="auto" w:before="161"/>
        <w:ind w:left="256" w:right="0"/>
        <w:jc w:val="left"/>
        <w:rPr>
          <w:rFonts w:ascii="Times New Roman" w:hAnsi="Times New Roman" w:cs="Times New Roman" w:eastAsia="Times New Roman" w:hint="default"/>
        </w:rPr>
      </w:pPr>
      <w:r>
        <w:rPr>
          <w:rFonts w:ascii="Times New Roman" w:hAnsi="Times New Roman" w:cs="Times New Roman" w:eastAsia="Times New Roman" w:hint="default"/>
          <w:position w:val="-3"/>
        </w:rPr>
        <w:t>1 </w:t>
      </w:r>
      <w:r>
        <w:rPr>
          <w:position w:val="-3"/>
        </w:rPr>
        <w:t>至</w:t>
      </w:r>
      <w:r>
        <w:rPr>
          <w:spacing w:val="-45"/>
          <w:position w:val="-3"/>
        </w:rPr>
        <w:t> </w:t>
      </w:r>
      <w:r>
        <w:rPr>
          <w:rFonts w:ascii="Times New Roman" w:hAnsi="Times New Roman" w:cs="Times New Roman" w:eastAsia="Times New Roman" w:hint="default"/>
          <w:position w:val="-3"/>
        </w:rPr>
        <w:t>2</w:t>
      </w:r>
      <w:r>
        <w:rPr>
          <w:rFonts w:ascii="Times New Roman" w:hAnsi="Times New Roman" w:cs="Times New Roman" w:eastAsia="Times New Roman" w:hint="default"/>
          <w:spacing w:val="1"/>
          <w:position w:val="-3"/>
        </w:rPr>
        <w:t> </w:t>
      </w:r>
      <w:r>
        <w:rPr>
          <w:position w:val="-3"/>
        </w:rPr>
        <w:t>年</w:t>
        <w:tab/>
      </w:r>
      <w:r>
        <w:rPr>
          <w:rFonts w:ascii="Times New Roman" w:hAnsi="Times New Roman" w:cs="Times New Roman" w:eastAsia="Times New Roman" w:hint="default"/>
        </w:rPr>
        <w:t>7,500.00</w:t>
        <w:tab/>
        <w:t>7,500.00</w:t>
        <w:tab/>
        <w:t>100</w:t>
      </w:r>
    </w:p>
    <w:p>
      <w:pPr>
        <w:pStyle w:val="BodyText"/>
        <w:tabs>
          <w:tab w:pos="4241" w:val="left" w:leader="none"/>
          <w:tab w:pos="6110" w:val="left" w:leader="none"/>
          <w:tab w:pos="8297" w:val="left" w:leader="none"/>
        </w:tabs>
        <w:spacing w:line="240" w:lineRule="auto" w:before="160"/>
        <w:ind w:left="256" w:right="0"/>
        <w:jc w:val="left"/>
        <w:rPr>
          <w:rFonts w:ascii="Times New Roman" w:hAnsi="Times New Roman" w:cs="Times New Roman" w:eastAsia="Times New Roman" w:hint="default"/>
        </w:rPr>
      </w:pPr>
      <w:r>
        <w:rPr>
          <w:rFonts w:ascii="Times New Roman" w:hAnsi="Times New Roman" w:cs="Times New Roman" w:eastAsia="Times New Roman" w:hint="default"/>
          <w:position w:val="-3"/>
        </w:rPr>
        <w:t>2</w:t>
      </w:r>
      <w:r>
        <w:rPr>
          <w:rFonts w:ascii="Times New Roman" w:hAnsi="Times New Roman" w:cs="Times New Roman" w:eastAsia="Times New Roman" w:hint="default"/>
          <w:spacing w:val="2"/>
          <w:position w:val="-3"/>
        </w:rPr>
        <w:t> </w:t>
      </w:r>
      <w:r>
        <w:rPr>
          <w:position w:val="-3"/>
        </w:rPr>
        <w:t>年以上</w:t>
        <w:tab/>
      </w:r>
      <w:r>
        <w:rPr>
          <w:rFonts w:ascii="Times New Roman" w:hAnsi="Times New Roman" w:cs="Times New Roman" w:eastAsia="Times New Roman" w:hint="default"/>
        </w:rPr>
        <w:t>30,000.00</w:t>
        <w:tab/>
        <w:t>30,000.00</w:t>
        <w:tab/>
        <w:t>100</w:t>
      </w:r>
    </w:p>
    <w:p>
      <w:pPr>
        <w:pStyle w:val="BodyText"/>
        <w:tabs>
          <w:tab w:pos="4151" w:val="left" w:leader="none"/>
          <w:tab w:pos="6020" w:val="left" w:leader="none"/>
        </w:tabs>
        <w:spacing w:line="240" w:lineRule="auto" w:before="161"/>
        <w:ind w:left="1406" w:right="1916"/>
        <w:jc w:val="left"/>
        <w:rPr>
          <w:rFonts w:ascii="Times New Roman" w:hAnsi="Times New Roman" w:cs="Times New Roman" w:eastAsia="Times New Roman" w:hint="default"/>
        </w:rPr>
      </w:pPr>
      <w:r>
        <w:rPr/>
        <w:pict>
          <v:group style="position:absolute;margin-left:84.419998pt;margin-top:41.701717pt;width:426.55pt;height:161.75pt;mso-position-horizontal-relative:page;mso-position-vertical-relative:paragraph;z-index:-1589992" coordorigin="1688,834" coordsize="8531,3235">
            <v:group style="position:absolute;left:4563;top:834;width:10;height:20" coordorigin="4563,834" coordsize="10,20">
              <v:shape style="position:absolute;left:4563;top:834;width:10;height:20" coordorigin="4563,834" coordsize="10,20" path="m4563,853l4572,853,4572,834,4563,834,4563,853xe" filled="true" fillcolor="#000000" stroked="false">
                <v:path arrowok="t"/>
                <v:fill type="solid"/>
              </v:shape>
            </v:group>
            <v:group style="position:absolute;left:4563;top:853;width:10;height:20" coordorigin="4563,853" coordsize="10,20">
              <v:shape style="position:absolute;left:4563;top:853;width:10;height:20" coordorigin="4563,853" coordsize="10,20" path="m4563,872l4572,872,4572,853,4563,853,4563,872xe" filled="true" fillcolor="#000000" stroked="false">
                <v:path arrowok="t"/>
                <v:fill type="solid"/>
              </v:shape>
            </v:group>
            <v:group style="position:absolute;left:4563;top:872;width:10;height:20" coordorigin="4563,872" coordsize="10,20">
              <v:shape style="position:absolute;left:4563;top:872;width:10;height:20" coordorigin="4563,872" coordsize="10,20" path="m4563,892l4572,892,4572,872,4563,872,4563,892xe" filled="true" fillcolor="#000000" stroked="false">
                <v:path arrowok="t"/>
                <v:fill type="solid"/>
              </v:shape>
            </v:group>
            <v:group style="position:absolute;left:4563;top:892;width:10;height:20" coordorigin="4563,892" coordsize="10,20">
              <v:shape style="position:absolute;left:4563;top:892;width:10;height:20" coordorigin="4563,892" coordsize="10,20" path="m4563,911l4572,911,4572,892,4563,892,4563,911xe" filled="true" fillcolor="#000000" stroked="false">
                <v:path arrowok="t"/>
                <v:fill type="solid"/>
              </v:shape>
            </v:group>
            <v:group style="position:absolute;left:4563;top:911;width:10;height:20" coordorigin="4563,911" coordsize="10,20">
              <v:shape style="position:absolute;left:4563;top:911;width:10;height:20" coordorigin="4563,911" coordsize="10,20" path="m4563,930l4572,930,4572,911,4563,911,4563,930xe" filled="true" fillcolor="#000000" stroked="false">
                <v:path arrowok="t"/>
                <v:fill type="solid"/>
              </v:shape>
            </v:group>
            <v:group style="position:absolute;left:4563;top:930;width:10;height:20" coordorigin="4563,930" coordsize="10,20">
              <v:shape style="position:absolute;left:4563;top:930;width:10;height:20" coordorigin="4563,930" coordsize="10,20" path="m4563,949l4572,949,4572,930,4563,930,4563,949xe" filled="true" fillcolor="#000000" stroked="false">
                <v:path arrowok="t"/>
                <v:fill type="solid"/>
              </v:shape>
            </v:group>
            <v:group style="position:absolute;left:4563;top:949;width:10;height:20" coordorigin="4563,949" coordsize="10,20">
              <v:shape style="position:absolute;left:4563;top:949;width:10;height:20" coordorigin="4563,949" coordsize="10,20" path="m4563,968l4572,968,4572,949,4563,949,4563,968xe" filled="true" fillcolor="#000000" stroked="false">
                <v:path arrowok="t"/>
                <v:fill type="solid"/>
              </v:shape>
            </v:group>
            <v:group style="position:absolute;left:4563;top:968;width:10;height:20" coordorigin="4563,968" coordsize="10,20">
              <v:shape style="position:absolute;left:4563;top:968;width:10;height:20" coordorigin="4563,968" coordsize="10,20" path="m4563,988l4572,988,4572,968,4563,968,4563,988xe" filled="true" fillcolor="#000000" stroked="false">
                <v:path arrowok="t"/>
                <v:fill type="solid"/>
              </v:shape>
            </v:group>
            <v:group style="position:absolute;left:4563;top:988;width:10;height:20" coordorigin="4563,988" coordsize="10,20">
              <v:shape style="position:absolute;left:4563;top:988;width:10;height:20" coordorigin="4563,988" coordsize="10,20" path="m4563,1007l4572,1007,4572,988,4563,988,4563,1007xe" filled="true" fillcolor="#000000" stroked="false">
                <v:path arrowok="t"/>
                <v:fill type="solid"/>
              </v:shape>
            </v:group>
            <v:group style="position:absolute;left:4563;top:1007;width:10;height:20" coordorigin="4563,1007" coordsize="10,20">
              <v:shape style="position:absolute;left:4563;top:1007;width:10;height:20" coordorigin="4563,1007" coordsize="10,20" path="m4563,1026l4572,1026,4572,1007,4563,1007,4563,1026xe" filled="true" fillcolor="#000000" stroked="false">
                <v:path arrowok="t"/>
                <v:fill type="solid"/>
              </v:shape>
            </v:group>
            <v:group style="position:absolute;left:4563;top:1026;width:10;height:20" coordorigin="4563,1026" coordsize="10,20">
              <v:shape style="position:absolute;left:4563;top:1026;width:10;height:20" coordorigin="4563,1026" coordsize="10,20" path="m4563,1045l4572,1045,4572,1026,4563,1026,4563,1045xe" filled="true" fillcolor="#000000" stroked="false">
                <v:path arrowok="t"/>
                <v:fill type="solid"/>
              </v:shape>
            </v:group>
            <v:group style="position:absolute;left:4563;top:1045;width:10;height:20" coordorigin="4563,1045" coordsize="10,20">
              <v:shape style="position:absolute;left:4563;top:1045;width:10;height:20" coordorigin="4563,1045" coordsize="10,20" path="m4563,1064l4572,1064,4572,1045,4563,1045,4563,1064xe" filled="true" fillcolor="#000000" stroked="false">
                <v:path arrowok="t"/>
                <v:fill type="solid"/>
              </v:shape>
            </v:group>
            <v:group style="position:absolute;left:4563;top:1064;width:10;height:20" coordorigin="4563,1064" coordsize="10,20">
              <v:shape style="position:absolute;left:4563;top:1064;width:10;height:20" coordorigin="4563,1064" coordsize="10,20" path="m4563,1084l4572,1084,4572,1064,4563,1064,4563,1084xe" filled="true" fillcolor="#000000" stroked="false">
                <v:path arrowok="t"/>
                <v:fill type="solid"/>
              </v:shape>
            </v:group>
            <v:group style="position:absolute;left:4563;top:1084;width:10;height:20" coordorigin="4563,1084" coordsize="10,20">
              <v:shape style="position:absolute;left:4563;top:1084;width:10;height:20" coordorigin="4563,1084" coordsize="10,20" path="m4563,1103l4572,1103,4572,1084,4563,1084,4563,1103xe" filled="true" fillcolor="#000000" stroked="false">
                <v:path arrowok="t"/>
                <v:fill type="solid"/>
              </v:shape>
            </v:group>
            <v:group style="position:absolute;left:4563;top:1103;width:10;height:20" coordorigin="4563,1103" coordsize="10,20">
              <v:shape style="position:absolute;left:4563;top:1103;width:10;height:20" coordorigin="4563,1103" coordsize="10,20" path="m4563,1122l4572,1122,4572,1103,4563,1103,4563,1122xe" filled="true" fillcolor="#000000" stroked="false">
                <v:path arrowok="t"/>
                <v:fill type="solid"/>
              </v:shape>
              <v:shape style="position:absolute;left:4553;top:1122;width:2057;height:102" type="#_x0000_t75" stroked="false">
                <v:imagedata r:id="rId144" o:title=""/>
              </v:shape>
              <v:shape style="position:absolute;left:6606;top:1214;width:3614;height:10" type="#_x0000_t75" stroked="false">
                <v:imagedata r:id="rId142" o:title=""/>
              </v:shape>
            </v:group>
            <v:group style="position:absolute;left:4563;top:1224;width:10;height:20" coordorigin="4563,1224" coordsize="10,20">
              <v:shape style="position:absolute;left:4563;top:1224;width:10;height:20" coordorigin="4563,1224" coordsize="10,20" path="m4563,1243l4572,1243,4572,1224,4563,1224,4563,1243xe" filled="true" fillcolor="#000000" stroked="false">
                <v:path arrowok="t"/>
                <v:fill type="solid"/>
              </v:shape>
            </v:group>
            <v:group style="position:absolute;left:4563;top:1243;width:10;height:20" coordorigin="4563,1243" coordsize="10,20">
              <v:shape style="position:absolute;left:4563;top:1243;width:10;height:20" coordorigin="4563,1243" coordsize="10,20" path="m4563,1262l4572,1262,4572,1243,4563,1243,4563,1262xe" filled="true" fillcolor="#000000" stroked="false">
                <v:path arrowok="t"/>
                <v:fill type="solid"/>
              </v:shape>
            </v:group>
            <v:group style="position:absolute;left:4563;top:1262;width:10;height:20" coordorigin="4563,1262" coordsize="10,20">
              <v:shape style="position:absolute;left:4563;top:1262;width:10;height:20" coordorigin="4563,1262" coordsize="10,20" path="m4563,1282l4572,1282,4572,1262,4563,1262,4563,1282xe" filled="true" fillcolor="#000000" stroked="false">
                <v:path arrowok="t"/>
                <v:fill type="solid"/>
              </v:shape>
            </v:group>
            <v:group style="position:absolute;left:4563;top:1282;width:10;height:20" coordorigin="4563,1282" coordsize="10,20">
              <v:shape style="position:absolute;left:4563;top:1282;width:10;height:20" coordorigin="4563,1282" coordsize="10,20" path="m4563,1301l4572,1301,4572,1282,4563,1282,4563,1301xe" filled="true" fillcolor="#000000" stroked="false">
                <v:path arrowok="t"/>
                <v:fill type="solid"/>
              </v:shape>
            </v:group>
            <v:group style="position:absolute;left:4563;top:1301;width:10;height:20" coordorigin="4563,1301" coordsize="10,20">
              <v:shape style="position:absolute;left:4563;top:1301;width:10;height:20" coordorigin="4563,1301" coordsize="10,20" path="m4563,1320l4572,1320,4572,1301,4563,1301,4563,1320xe" filled="true" fillcolor="#000000" stroked="false">
                <v:path arrowok="t"/>
                <v:fill type="solid"/>
              </v:shape>
            </v:group>
            <v:group style="position:absolute;left:4563;top:1320;width:10;height:20" coordorigin="4563,1320" coordsize="10,20">
              <v:shape style="position:absolute;left:4563;top:1320;width:10;height:20" coordorigin="4563,1320" coordsize="10,20" path="m4563,1339l4572,1339,4572,1320,4563,1320,4563,1339xe" filled="true" fillcolor="#000000" stroked="false">
                <v:path arrowok="t"/>
                <v:fill type="solid"/>
              </v:shape>
            </v:group>
            <v:group style="position:absolute;left:4563;top:1339;width:10;height:20" coordorigin="4563,1339" coordsize="10,20">
              <v:shape style="position:absolute;left:4563;top:1339;width:10;height:20" coordorigin="4563,1339" coordsize="10,20" path="m4563,1358l4572,1358,4572,1339,4563,1339,4563,1358xe" filled="true" fillcolor="#000000" stroked="false">
                <v:path arrowok="t"/>
                <v:fill type="solid"/>
              </v:shape>
            </v:group>
            <v:group style="position:absolute;left:4563;top:1358;width:10;height:20" coordorigin="4563,1358" coordsize="10,20">
              <v:shape style="position:absolute;left:4563;top:1358;width:10;height:20" coordorigin="4563,1358" coordsize="10,20" path="m4563,1378l4572,1378,4572,1358,4563,1358,4563,1378xe" filled="true" fillcolor="#000000" stroked="false">
                <v:path arrowok="t"/>
                <v:fill type="solid"/>
              </v:shape>
            </v:group>
            <v:group style="position:absolute;left:4563;top:1378;width:10;height:20" coordorigin="4563,1378" coordsize="10,20">
              <v:shape style="position:absolute;left:4563;top:1378;width:10;height:20" coordorigin="4563,1378" coordsize="10,20" path="m4563,1397l4572,1397,4572,1378,4563,1378,4563,1397xe" filled="true" fillcolor="#000000" stroked="false">
                <v:path arrowok="t"/>
                <v:fill type="solid"/>
              </v:shape>
            </v:group>
            <v:group style="position:absolute;left:4563;top:1397;width:10;height:20" coordorigin="4563,1397" coordsize="10,20">
              <v:shape style="position:absolute;left:4563;top:1397;width:10;height:20" coordorigin="4563,1397" coordsize="10,20" path="m4563,1416l4572,1416,4572,1397,4563,1397,4563,1416xe" filled="true" fillcolor="#000000" stroked="false">
                <v:path arrowok="t"/>
                <v:fill type="solid"/>
              </v:shape>
            </v:group>
            <v:group style="position:absolute;left:4563;top:1416;width:10;height:20" coordorigin="4563,1416" coordsize="10,20">
              <v:shape style="position:absolute;left:4563;top:1416;width:10;height:20" coordorigin="4563,1416" coordsize="10,20" path="m4563,1435l4572,1435,4572,1416,4563,1416,4563,1435xe" filled="true" fillcolor="#000000" stroked="false">
                <v:path arrowok="t"/>
                <v:fill type="solid"/>
              </v:shape>
            </v:group>
            <v:group style="position:absolute;left:4563;top:1435;width:10;height:20" coordorigin="4563,1435" coordsize="10,20">
              <v:shape style="position:absolute;left:4563;top:1435;width:10;height:20" coordorigin="4563,1435" coordsize="10,20" path="m4563,1454l4572,1454,4572,1435,4563,1435,4563,1454xe" filled="true" fillcolor="#000000" stroked="false">
                <v:path arrowok="t"/>
                <v:fill type="solid"/>
              </v:shape>
            </v:group>
            <v:group style="position:absolute;left:4563;top:1454;width:10;height:20" coordorigin="4563,1454" coordsize="10,20">
              <v:shape style="position:absolute;left:4563;top:1454;width:10;height:20" coordorigin="4563,1454" coordsize="10,20" path="m4563,1474l4572,1474,4572,1454,4563,1454,4563,1474xe" filled="true" fillcolor="#000000" stroked="false">
                <v:path arrowok="t"/>
                <v:fill type="solid"/>
              </v:shape>
            </v:group>
            <v:group style="position:absolute;left:4563;top:1474;width:10;height:20" coordorigin="4563,1474" coordsize="10,20">
              <v:shape style="position:absolute;left:4563;top:1474;width:10;height:20" coordorigin="4563,1474" coordsize="10,20" path="m4563,1493l4572,1493,4572,1474,4563,1474,4563,1493xe" filled="true" fillcolor="#000000" stroked="false">
                <v:path arrowok="t"/>
                <v:fill type="solid"/>
              </v:shape>
            </v:group>
            <v:group style="position:absolute;left:4563;top:1493;width:10;height:20" coordorigin="4563,1493" coordsize="10,20">
              <v:shape style="position:absolute;left:4563;top:1493;width:10;height:20" coordorigin="4563,1493" coordsize="10,20" path="m4563,1512l4572,1512,4572,1493,4563,1493,4563,1512xe" filled="true" fillcolor="#000000" stroked="false">
                <v:path arrowok="t"/>
                <v:fill type="solid"/>
              </v:shape>
            </v:group>
            <v:group style="position:absolute;left:4563;top:1512;width:10;height:20" coordorigin="4563,1512" coordsize="10,20">
              <v:shape style="position:absolute;left:4563;top:1512;width:10;height:20" coordorigin="4563,1512" coordsize="10,20" path="m4563,1531l4572,1531,4572,1512,4563,1512,4563,1531xe" filled="true" fillcolor="#000000" stroked="false">
                <v:path arrowok="t"/>
                <v:fill type="solid"/>
              </v:shape>
              <v:shape style="position:absolute;left:1688;top:1531;width:2894;height:103" type="#_x0000_t75" stroked="false">
                <v:imagedata r:id="rId143" o:title=""/>
              </v:shape>
              <v:shape style="position:absolute;left:4558;top:1625;width:2052;height:10" type="#_x0000_t75" stroked="false">
                <v:imagedata r:id="rId140" o:title=""/>
              </v:shape>
              <v:shape style="position:absolute;left:6606;top:1625;width:3614;height:10" type="#_x0000_t75" stroked="false">
                <v:imagedata r:id="rId138" o:title=""/>
              </v:shape>
            </v:group>
            <v:group style="position:absolute;left:4563;top:1634;width:10;height:20" coordorigin="4563,1634" coordsize="10,20">
              <v:shape style="position:absolute;left:4563;top:1634;width:10;height:20" coordorigin="4563,1634" coordsize="10,20" path="m4563,1654l4572,1654,4572,1634,4563,1634,4563,1654xe" filled="true" fillcolor="#000000" stroked="false">
                <v:path arrowok="t"/>
                <v:fill type="solid"/>
              </v:shape>
            </v:group>
            <v:group style="position:absolute;left:4563;top:1654;width:10;height:20" coordorigin="4563,1654" coordsize="10,20">
              <v:shape style="position:absolute;left:4563;top:1654;width:10;height:20" coordorigin="4563,1654" coordsize="10,20" path="m4563,1673l4572,1673,4572,1654,4563,1654,4563,1673xe" filled="true" fillcolor="#000000" stroked="false">
                <v:path arrowok="t"/>
                <v:fill type="solid"/>
              </v:shape>
            </v:group>
            <v:group style="position:absolute;left:4563;top:1673;width:10;height:20" coordorigin="4563,1673" coordsize="10,20">
              <v:shape style="position:absolute;left:4563;top:1673;width:10;height:20" coordorigin="4563,1673" coordsize="10,20" path="m4563,1692l4572,1692,4572,1673,4563,1673,4563,1692xe" filled="true" fillcolor="#000000" stroked="false">
                <v:path arrowok="t"/>
                <v:fill type="solid"/>
              </v:shape>
            </v:group>
            <v:group style="position:absolute;left:4563;top:1692;width:10;height:20" coordorigin="4563,1692" coordsize="10,20">
              <v:shape style="position:absolute;left:4563;top:1692;width:10;height:20" coordorigin="4563,1692" coordsize="10,20" path="m4563,1711l4572,1711,4572,1692,4563,1692,4563,1711xe" filled="true" fillcolor="#000000" stroked="false">
                <v:path arrowok="t"/>
                <v:fill type="solid"/>
              </v:shape>
            </v:group>
            <v:group style="position:absolute;left:4563;top:1711;width:10;height:20" coordorigin="4563,1711" coordsize="10,20">
              <v:shape style="position:absolute;left:4563;top:1711;width:10;height:20" coordorigin="4563,1711" coordsize="10,20" path="m4563,1730l4572,1730,4572,1711,4563,1711,4563,1730xe" filled="true" fillcolor="#000000" stroked="false">
                <v:path arrowok="t"/>
                <v:fill type="solid"/>
              </v:shape>
            </v:group>
            <v:group style="position:absolute;left:4563;top:1730;width:10;height:20" coordorigin="4563,1730" coordsize="10,20">
              <v:shape style="position:absolute;left:4563;top:1730;width:10;height:20" coordorigin="4563,1730" coordsize="10,20" path="m4563,1750l4572,1750,4572,1730,4563,1730,4563,1750xe" filled="true" fillcolor="#000000" stroked="false">
                <v:path arrowok="t"/>
                <v:fill type="solid"/>
              </v:shape>
            </v:group>
            <v:group style="position:absolute;left:4563;top:1750;width:10;height:20" coordorigin="4563,1750" coordsize="10,20">
              <v:shape style="position:absolute;left:4563;top:1750;width:10;height:20" coordorigin="4563,1750" coordsize="10,20" path="m4563,1769l4572,1769,4572,1750,4563,1750,4563,1769xe" filled="true" fillcolor="#000000" stroked="false">
                <v:path arrowok="t"/>
                <v:fill type="solid"/>
              </v:shape>
            </v:group>
            <v:group style="position:absolute;left:4563;top:1769;width:10;height:20" coordorigin="4563,1769" coordsize="10,20">
              <v:shape style="position:absolute;left:4563;top:1769;width:10;height:20" coordorigin="4563,1769" coordsize="10,20" path="m4563,1788l4572,1788,4572,1769,4563,1769,4563,1788xe" filled="true" fillcolor="#000000" stroked="false">
                <v:path arrowok="t"/>
                <v:fill type="solid"/>
              </v:shape>
            </v:group>
            <v:group style="position:absolute;left:4563;top:1788;width:10;height:20" coordorigin="4563,1788" coordsize="10,20">
              <v:shape style="position:absolute;left:4563;top:1788;width:10;height:20" coordorigin="4563,1788" coordsize="10,20" path="m4563,1807l4572,1807,4572,1788,4563,1788,4563,1807xe" filled="true" fillcolor="#000000" stroked="false">
                <v:path arrowok="t"/>
                <v:fill type="solid"/>
              </v:shape>
            </v:group>
            <v:group style="position:absolute;left:4563;top:1807;width:10;height:20" coordorigin="4563,1807" coordsize="10,20">
              <v:shape style="position:absolute;left:4563;top:1807;width:10;height:20" coordorigin="4563,1807" coordsize="10,20" path="m4563,1826l4572,1826,4572,1807,4563,1807,4563,1826xe" filled="true" fillcolor="#000000" stroked="false">
                <v:path arrowok="t"/>
                <v:fill type="solid"/>
              </v:shape>
            </v:group>
            <v:group style="position:absolute;left:4563;top:1826;width:10;height:20" coordorigin="4563,1826" coordsize="10,20">
              <v:shape style="position:absolute;left:4563;top:1826;width:10;height:20" coordorigin="4563,1826" coordsize="10,20" path="m4563,1846l4572,1846,4572,1826,4563,1826,4563,1846xe" filled="true" fillcolor="#000000" stroked="false">
                <v:path arrowok="t"/>
                <v:fill type="solid"/>
              </v:shape>
            </v:group>
            <v:group style="position:absolute;left:4563;top:1846;width:10;height:20" coordorigin="4563,1846" coordsize="10,20">
              <v:shape style="position:absolute;left:4563;top:1846;width:10;height:20" coordorigin="4563,1846" coordsize="10,20" path="m4563,1865l4572,1865,4572,1846,4563,1846,4563,1865xe" filled="true" fillcolor="#000000" stroked="false">
                <v:path arrowok="t"/>
                <v:fill type="solid"/>
              </v:shape>
            </v:group>
            <v:group style="position:absolute;left:4563;top:1865;width:10;height:20" coordorigin="4563,1865" coordsize="10,20">
              <v:shape style="position:absolute;left:4563;top:1865;width:10;height:20" coordorigin="4563,1865" coordsize="10,20" path="m4563,1884l4572,1884,4572,1865,4563,1865,4563,1884xe" filled="true" fillcolor="#000000" stroked="false">
                <v:path arrowok="t"/>
                <v:fill type="solid"/>
              </v:shape>
            </v:group>
            <v:group style="position:absolute;left:4563;top:1884;width:10;height:20" coordorigin="4563,1884" coordsize="10,20">
              <v:shape style="position:absolute;left:4563;top:1884;width:10;height:20" coordorigin="4563,1884" coordsize="10,20" path="m4563,1903l4572,1903,4572,1884,4563,1884,4563,1903xe" filled="true" fillcolor="#000000" stroked="false">
                <v:path arrowok="t"/>
                <v:fill type="solid"/>
              </v:shape>
            </v:group>
            <v:group style="position:absolute;left:4563;top:1903;width:10;height:20" coordorigin="4563,1903" coordsize="10,20">
              <v:shape style="position:absolute;left:4563;top:1903;width:10;height:20" coordorigin="4563,1903" coordsize="10,20" path="m4563,1922l4572,1922,4572,1903,4563,1903,4563,1922xe" filled="true" fillcolor="#000000" stroked="false">
                <v:path arrowok="t"/>
                <v:fill type="solid"/>
              </v:shape>
            </v:group>
            <v:group style="position:absolute;left:4563;top:1922;width:10;height:20" coordorigin="4563,1922" coordsize="10,20">
              <v:shape style="position:absolute;left:4563;top:1922;width:10;height:20" coordorigin="4563,1922" coordsize="10,20" path="m4563,1942l4572,1942,4572,1922,4563,1922,4563,1942xe" filled="true" fillcolor="#000000" stroked="false">
                <v:path arrowok="t"/>
                <v:fill type="solid"/>
              </v:shape>
              <v:shape style="position:absolute;left:1688;top:1942;width:2894;height:102" type="#_x0000_t75" stroked="false">
                <v:imagedata r:id="rId28" o:title=""/>
              </v:shape>
              <v:shape style="position:absolute;left:4558;top:2034;width:2052;height:10" type="#_x0000_t75" stroked="false">
                <v:imagedata r:id="rId140" o:title=""/>
              </v:shape>
              <v:shape style="position:absolute;left:6606;top:2034;width:3614;height:10" type="#_x0000_t75" stroked="false">
                <v:imagedata r:id="rId138" o:title=""/>
              </v:shape>
            </v:group>
            <v:group style="position:absolute;left:4563;top:2044;width:10;height:20" coordorigin="4563,2044" coordsize="10,20">
              <v:shape style="position:absolute;left:4563;top:2044;width:10;height:20" coordorigin="4563,2044" coordsize="10,20" path="m4563,2063l4572,2063,4572,2044,4563,2044,4563,2063xe" filled="true" fillcolor="#000000" stroked="false">
                <v:path arrowok="t"/>
                <v:fill type="solid"/>
              </v:shape>
            </v:group>
            <v:group style="position:absolute;left:4563;top:2063;width:10;height:20" coordorigin="4563,2063" coordsize="10,20">
              <v:shape style="position:absolute;left:4563;top:2063;width:10;height:20" coordorigin="4563,2063" coordsize="10,20" path="m4563,2082l4572,2082,4572,2063,4563,2063,4563,2082xe" filled="true" fillcolor="#000000" stroked="false">
                <v:path arrowok="t"/>
                <v:fill type="solid"/>
              </v:shape>
            </v:group>
            <v:group style="position:absolute;left:4563;top:2082;width:10;height:20" coordorigin="4563,2082" coordsize="10,20">
              <v:shape style="position:absolute;left:4563;top:2082;width:10;height:20" coordorigin="4563,2082" coordsize="10,20" path="m4563,2101l4572,2101,4572,2082,4563,2082,4563,2101xe" filled="true" fillcolor="#000000" stroked="false">
                <v:path arrowok="t"/>
                <v:fill type="solid"/>
              </v:shape>
            </v:group>
            <v:group style="position:absolute;left:4563;top:2101;width:10;height:20" coordorigin="4563,2101" coordsize="10,20">
              <v:shape style="position:absolute;left:4563;top:2101;width:10;height:20" coordorigin="4563,2101" coordsize="10,20" path="m4563,2120l4572,2120,4572,2101,4563,2101,4563,2120xe" filled="true" fillcolor="#000000" stroked="false">
                <v:path arrowok="t"/>
                <v:fill type="solid"/>
              </v:shape>
            </v:group>
            <v:group style="position:absolute;left:4563;top:2120;width:10;height:20" coordorigin="4563,2120" coordsize="10,20">
              <v:shape style="position:absolute;left:4563;top:2120;width:10;height:20" coordorigin="4563,2120" coordsize="10,20" path="m4563,2140l4572,2140,4572,2120,4563,2120,4563,2140xe" filled="true" fillcolor="#000000" stroked="false">
                <v:path arrowok="t"/>
                <v:fill type="solid"/>
              </v:shape>
            </v:group>
            <v:group style="position:absolute;left:4563;top:2140;width:10;height:20" coordorigin="4563,2140" coordsize="10,20">
              <v:shape style="position:absolute;left:4563;top:2140;width:10;height:20" coordorigin="4563,2140" coordsize="10,20" path="m4563,2159l4572,2159,4572,2140,4563,2140,4563,2159xe" filled="true" fillcolor="#000000" stroked="false">
                <v:path arrowok="t"/>
                <v:fill type="solid"/>
              </v:shape>
            </v:group>
            <v:group style="position:absolute;left:4563;top:2159;width:10;height:20" coordorigin="4563,2159" coordsize="10,20">
              <v:shape style="position:absolute;left:4563;top:2159;width:10;height:20" coordorigin="4563,2159" coordsize="10,20" path="m4563,2178l4572,2178,4572,2159,4563,2159,4563,2178xe" filled="true" fillcolor="#000000" stroked="false">
                <v:path arrowok="t"/>
                <v:fill type="solid"/>
              </v:shape>
            </v:group>
            <v:group style="position:absolute;left:4563;top:2178;width:10;height:20" coordorigin="4563,2178" coordsize="10,20">
              <v:shape style="position:absolute;left:4563;top:2178;width:10;height:20" coordorigin="4563,2178" coordsize="10,20" path="m4563,2197l4572,2197,4572,2178,4563,2178,4563,2197xe" filled="true" fillcolor="#000000" stroked="false">
                <v:path arrowok="t"/>
                <v:fill type="solid"/>
              </v:shape>
            </v:group>
            <v:group style="position:absolute;left:4563;top:2197;width:10;height:20" coordorigin="4563,2197" coordsize="10,20">
              <v:shape style="position:absolute;left:4563;top:2197;width:10;height:20" coordorigin="4563,2197" coordsize="10,20" path="m4563,2216l4572,2216,4572,2197,4563,2197,4563,2216xe" filled="true" fillcolor="#000000" stroked="false">
                <v:path arrowok="t"/>
                <v:fill type="solid"/>
              </v:shape>
            </v:group>
            <v:group style="position:absolute;left:4563;top:2216;width:10;height:20" coordorigin="4563,2216" coordsize="10,20">
              <v:shape style="position:absolute;left:4563;top:2216;width:10;height:20" coordorigin="4563,2216" coordsize="10,20" path="m4563,2236l4572,2236,4572,2216,4563,2216,4563,2236xe" filled="true" fillcolor="#000000" stroked="false">
                <v:path arrowok="t"/>
                <v:fill type="solid"/>
              </v:shape>
            </v:group>
            <v:group style="position:absolute;left:4563;top:2236;width:10;height:20" coordorigin="4563,2236" coordsize="10,20">
              <v:shape style="position:absolute;left:4563;top:2236;width:10;height:20" coordorigin="4563,2236" coordsize="10,20" path="m4563,2255l4572,2255,4572,2236,4563,2236,4563,2255xe" filled="true" fillcolor="#000000" stroked="false">
                <v:path arrowok="t"/>
                <v:fill type="solid"/>
              </v:shape>
            </v:group>
            <v:group style="position:absolute;left:4563;top:2255;width:10;height:20" coordorigin="4563,2255" coordsize="10,20">
              <v:shape style="position:absolute;left:4563;top:2255;width:10;height:20" coordorigin="4563,2255" coordsize="10,20" path="m4563,2274l4572,2274,4572,2255,4563,2255,4563,2274xe" filled="true" fillcolor="#000000" stroked="false">
                <v:path arrowok="t"/>
                <v:fill type="solid"/>
              </v:shape>
            </v:group>
            <v:group style="position:absolute;left:4563;top:2274;width:10;height:20" coordorigin="4563,2274" coordsize="10,20">
              <v:shape style="position:absolute;left:4563;top:2274;width:10;height:20" coordorigin="4563,2274" coordsize="10,20" path="m4563,2293l4572,2293,4572,2274,4563,2274,4563,2293xe" filled="true" fillcolor="#000000" stroked="false">
                <v:path arrowok="t"/>
                <v:fill type="solid"/>
              </v:shape>
            </v:group>
            <v:group style="position:absolute;left:4563;top:2293;width:10;height:20" coordorigin="4563,2293" coordsize="10,20">
              <v:shape style="position:absolute;left:4563;top:2293;width:10;height:20" coordorigin="4563,2293" coordsize="10,20" path="m4563,2312l4572,2312,4572,2293,4563,2293,4563,2312xe" filled="true" fillcolor="#000000" stroked="false">
                <v:path arrowok="t"/>
                <v:fill type="solid"/>
              </v:shape>
            </v:group>
            <v:group style="position:absolute;left:4563;top:2312;width:10;height:20" coordorigin="4563,2312" coordsize="10,20">
              <v:shape style="position:absolute;left:4563;top:2312;width:10;height:20" coordorigin="4563,2312" coordsize="10,20" path="m4563,2332l4572,2332,4572,2312,4563,2312,4563,2332xe" filled="true" fillcolor="#000000" stroked="false">
                <v:path arrowok="t"/>
                <v:fill type="solid"/>
              </v:shape>
            </v:group>
            <v:group style="position:absolute;left:4563;top:2332;width:10;height:20" coordorigin="4563,2332" coordsize="10,20">
              <v:shape style="position:absolute;left:4563;top:2332;width:10;height:20" coordorigin="4563,2332" coordsize="10,20" path="m4563,2351l4572,2351,4572,2332,4563,2332,4563,2351xe" filled="true" fillcolor="#000000" stroked="false">
                <v:path arrowok="t"/>
                <v:fill type="solid"/>
              </v:shape>
              <v:shape style="position:absolute;left:1688;top:2351;width:2894;height:103" type="#_x0000_t75" stroked="false">
                <v:imagedata r:id="rId139" o:title=""/>
              </v:shape>
              <v:shape style="position:absolute;left:4558;top:2444;width:2052;height:10" type="#_x0000_t75" stroked="false">
                <v:imagedata r:id="rId141" o:title=""/>
              </v:shape>
              <v:shape style="position:absolute;left:6606;top:2444;width:3614;height:10" type="#_x0000_t75" stroked="false">
                <v:imagedata r:id="rId142" o:title=""/>
              </v:shape>
            </v:group>
            <v:group style="position:absolute;left:4563;top:2454;width:10;height:20" coordorigin="4563,2454" coordsize="10,20">
              <v:shape style="position:absolute;left:4563;top:2454;width:10;height:20" coordorigin="4563,2454" coordsize="10,20" path="m4563,2473l4572,2473,4572,2454,4563,2454,4563,2473xe" filled="true" fillcolor="#000000" stroked="false">
                <v:path arrowok="t"/>
                <v:fill type="solid"/>
              </v:shape>
            </v:group>
            <v:group style="position:absolute;left:4563;top:2473;width:10;height:20" coordorigin="4563,2473" coordsize="10,20">
              <v:shape style="position:absolute;left:4563;top:2473;width:10;height:20" coordorigin="4563,2473" coordsize="10,20" path="m4563,2492l4572,2492,4572,2473,4563,2473,4563,2492xe" filled="true" fillcolor="#000000" stroked="false">
                <v:path arrowok="t"/>
                <v:fill type="solid"/>
              </v:shape>
            </v:group>
            <v:group style="position:absolute;left:4563;top:2492;width:10;height:20" coordorigin="4563,2492" coordsize="10,20">
              <v:shape style="position:absolute;left:4563;top:2492;width:10;height:20" coordorigin="4563,2492" coordsize="10,20" path="m4563,2512l4572,2512,4572,2492,4563,2492,4563,2512xe" filled="true" fillcolor="#000000" stroked="false">
                <v:path arrowok="t"/>
                <v:fill type="solid"/>
              </v:shape>
            </v:group>
            <v:group style="position:absolute;left:4563;top:2512;width:10;height:20" coordorigin="4563,2512" coordsize="10,20">
              <v:shape style="position:absolute;left:4563;top:2512;width:10;height:20" coordorigin="4563,2512" coordsize="10,20" path="m4563,2531l4572,2531,4572,2512,4563,2512,4563,2531xe" filled="true" fillcolor="#000000" stroked="false">
                <v:path arrowok="t"/>
                <v:fill type="solid"/>
              </v:shape>
            </v:group>
            <v:group style="position:absolute;left:4563;top:2531;width:10;height:20" coordorigin="4563,2531" coordsize="10,20">
              <v:shape style="position:absolute;left:4563;top:2531;width:10;height:20" coordorigin="4563,2531" coordsize="10,20" path="m4563,2550l4572,2550,4572,2531,4563,2531,4563,2550xe" filled="true" fillcolor="#000000" stroked="false">
                <v:path arrowok="t"/>
                <v:fill type="solid"/>
              </v:shape>
            </v:group>
            <v:group style="position:absolute;left:4563;top:2550;width:10;height:20" coordorigin="4563,2550" coordsize="10,20">
              <v:shape style="position:absolute;left:4563;top:2550;width:10;height:20" coordorigin="4563,2550" coordsize="10,20" path="m4563,2569l4572,2569,4572,2550,4563,2550,4563,2569xe" filled="true" fillcolor="#000000" stroked="false">
                <v:path arrowok="t"/>
                <v:fill type="solid"/>
              </v:shape>
            </v:group>
            <v:group style="position:absolute;left:4563;top:2569;width:10;height:20" coordorigin="4563,2569" coordsize="10,20">
              <v:shape style="position:absolute;left:4563;top:2569;width:10;height:20" coordorigin="4563,2569" coordsize="10,20" path="m4563,2588l4572,2588,4572,2569,4563,2569,4563,2588xe" filled="true" fillcolor="#000000" stroked="false">
                <v:path arrowok="t"/>
                <v:fill type="solid"/>
              </v:shape>
            </v:group>
            <v:group style="position:absolute;left:4563;top:2588;width:10;height:20" coordorigin="4563,2588" coordsize="10,20">
              <v:shape style="position:absolute;left:4563;top:2588;width:10;height:20" coordorigin="4563,2588" coordsize="10,20" path="m4563,2608l4572,2608,4572,2588,4563,2588,4563,2608xe" filled="true" fillcolor="#000000" stroked="false">
                <v:path arrowok="t"/>
                <v:fill type="solid"/>
              </v:shape>
            </v:group>
            <v:group style="position:absolute;left:4563;top:2608;width:10;height:20" coordorigin="4563,2608" coordsize="10,20">
              <v:shape style="position:absolute;left:4563;top:2608;width:10;height:20" coordorigin="4563,2608" coordsize="10,20" path="m4563,2627l4572,2627,4572,2608,4563,2608,4563,2627xe" filled="true" fillcolor="#000000" stroked="false">
                <v:path arrowok="t"/>
                <v:fill type="solid"/>
              </v:shape>
            </v:group>
            <v:group style="position:absolute;left:4563;top:2627;width:10;height:20" coordorigin="4563,2627" coordsize="10,20">
              <v:shape style="position:absolute;left:4563;top:2627;width:10;height:20" coordorigin="4563,2627" coordsize="10,20" path="m4563,2646l4572,2646,4572,2627,4563,2627,4563,2646xe" filled="true" fillcolor="#000000" stroked="false">
                <v:path arrowok="t"/>
                <v:fill type="solid"/>
              </v:shape>
            </v:group>
            <v:group style="position:absolute;left:4563;top:2646;width:10;height:20" coordorigin="4563,2646" coordsize="10,20">
              <v:shape style="position:absolute;left:4563;top:2646;width:10;height:20" coordorigin="4563,2646" coordsize="10,20" path="m4563,2665l4572,2665,4572,2646,4563,2646,4563,2665xe" filled="true" fillcolor="#000000" stroked="false">
                <v:path arrowok="t"/>
                <v:fill type="solid"/>
              </v:shape>
            </v:group>
            <v:group style="position:absolute;left:4563;top:2665;width:10;height:20" coordorigin="4563,2665" coordsize="10,20">
              <v:shape style="position:absolute;left:4563;top:2665;width:10;height:20" coordorigin="4563,2665" coordsize="10,20" path="m4563,2684l4572,2684,4572,2665,4563,2665,4563,2684xe" filled="true" fillcolor="#000000" stroked="false">
                <v:path arrowok="t"/>
                <v:fill type="solid"/>
              </v:shape>
            </v:group>
            <v:group style="position:absolute;left:4563;top:2684;width:10;height:20" coordorigin="4563,2684" coordsize="10,20">
              <v:shape style="position:absolute;left:4563;top:2684;width:10;height:20" coordorigin="4563,2684" coordsize="10,20" path="m4563,2704l4572,2704,4572,2684,4563,2684,4563,2704xe" filled="true" fillcolor="#000000" stroked="false">
                <v:path arrowok="t"/>
                <v:fill type="solid"/>
              </v:shape>
            </v:group>
            <v:group style="position:absolute;left:4563;top:2704;width:10;height:20" coordorigin="4563,2704" coordsize="10,20">
              <v:shape style="position:absolute;left:4563;top:2704;width:10;height:20" coordorigin="4563,2704" coordsize="10,20" path="m4563,2723l4572,2723,4572,2704,4563,2704,4563,2723xe" filled="true" fillcolor="#000000" stroked="false">
                <v:path arrowok="t"/>
                <v:fill type="solid"/>
              </v:shape>
            </v:group>
            <v:group style="position:absolute;left:4563;top:2723;width:10;height:20" coordorigin="4563,2723" coordsize="10,20">
              <v:shape style="position:absolute;left:4563;top:2723;width:10;height:20" coordorigin="4563,2723" coordsize="10,20" path="m4563,2742l4572,2742,4572,2723,4563,2723,4563,2742xe" filled="true" fillcolor="#000000" stroked="false">
                <v:path arrowok="t"/>
                <v:fill type="solid"/>
              </v:shape>
            </v:group>
            <v:group style="position:absolute;left:4563;top:2742;width:10;height:20" coordorigin="4563,2742" coordsize="10,20">
              <v:shape style="position:absolute;left:4563;top:2742;width:10;height:20" coordorigin="4563,2742" coordsize="10,20" path="m4563,2761l4572,2761,4572,2742,4563,2742,4563,2761xe" filled="true" fillcolor="#000000" stroked="false">
                <v:path arrowok="t"/>
                <v:fill type="solid"/>
              </v:shape>
              <v:shape style="position:absolute;left:1688;top:2761;width:2894;height:103" type="#_x0000_t75" stroked="false">
                <v:imagedata r:id="rId143" o:title=""/>
              </v:shape>
              <v:shape style="position:absolute;left:4558;top:2855;width:2052;height:10" type="#_x0000_t75" stroked="false">
                <v:imagedata r:id="rId140" o:title=""/>
              </v:shape>
              <v:shape style="position:absolute;left:6606;top:2855;width:3614;height:10" type="#_x0000_t75" stroked="false">
                <v:imagedata r:id="rId138" o:title=""/>
              </v:shape>
            </v:group>
            <v:group style="position:absolute;left:4563;top:2864;width:10;height:20" coordorigin="4563,2864" coordsize="10,20">
              <v:shape style="position:absolute;left:4563;top:2864;width:10;height:20" coordorigin="4563,2864" coordsize="10,20" path="m4563,2884l4572,2884,4572,2864,4563,2864,4563,2884xe" filled="true" fillcolor="#000000" stroked="false">
                <v:path arrowok="t"/>
                <v:fill type="solid"/>
              </v:shape>
            </v:group>
            <v:group style="position:absolute;left:4563;top:2884;width:10;height:20" coordorigin="4563,2884" coordsize="10,20">
              <v:shape style="position:absolute;left:4563;top:2884;width:10;height:20" coordorigin="4563,2884" coordsize="10,20" path="m4563,2903l4572,2903,4572,2884,4563,2884,4563,2903xe" filled="true" fillcolor="#000000" stroked="false">
                <v:path arrowok="t"/>
                <v:fill type="solid"/>
              </v:shape>
            </v:group>
            <v:group style="position:absolute;left:4563;top:2903;width:10;height:20" coordorigin="4563,2903" coordsize="10,20">
              <v:shape style="position:absolute;left:4563;top:2903;width:10;height:20" coordorigin="4563,2903" coordsize="10,20" path="m4563,2922l4572,2922,4572,2903,4563,2903,4563,2922xe" filled="true" fillcolor="#000000" stroked="false">
                <v:path arrowok="t"/>
                <v:fill type="solid"/>
              </v:shape>
            </v:group>
            <v:group style="position:absolute;left:4563;top:2922;width:10;height:20" coordorigin="4563,2922" coordsize="10,20">
              <v:shape style="position:absolute;left:4563;top:2922;width:10;height:20" coordorigin="4563,2922" coordsize="10,20" path="m4563,2941l4572,2941,4572,2922,4563,2922,4563,2941xe" filled="true" fillcolor="#000000" stroked="false">
                <v:path arrowok="t"/>
                <v:fill type="solid"/>
              </v:shape>
            </v:group>
            <v:group style="position:absolute;left:4563;top:2941;width:10;height:20" coordorigin="4563,2941" coordsize="10,20">
              <v:shape style="position:absolute;left:4563;top:2941;width:10;height:20" coordorigin="4563,2941" coordsize="10,20" path="m4563,2960l4572,2960,4572,2941,4563,2941,4563,2960xe" filled="true" fillcolor="#000000" stroked="false">
                <v:path arrowok="t"/>
                <v:fill type="solid"/>
              </v:shape>
            </v:group>
            <v:group style="position:absolute;left:4563;top:2960;width:10;height:20" coordorigin="4563,2960" coordsize="10,20">
              <v:shape style="position:absolute;left:4563;top:2960;width:10;height:20" coordorigin="4563,2960" coordsize="10,20" path="m4563,2980l4572,2980,4572,2960,4563,2960,4563,2980xe" filled="true" fillcolor="#000000" stroked="false">
                <v:path arrowok="t"/>
                <v:fill type="solid"/>
              </v:shape>
            </v:group>
            <v:group style="position:absolute;left:4563;top:2980;width:10;height:20" coordorigin="4563,2980" coordsize="10,20">
              <v:shape style="position:absolute;left:4563;top:2980;width:10;height:20" coordorigin="4563,2980" coordsize="10,20" path="m4563,2999l4572,2999,4572,2980,4563,2980,4563,2999xe" filled="true" fillcolor="#000000" stroked="false">
                <v:path arrowok="t"/>
                <v:fill type="solid"/>
              </v:shape>
            </v:group>
            <v:group style="position:absolute;left:4563;top:2999;width:10;height:20" coordorigin="4563,2999" coordsize="10,20">
              <v:shape style="position:absolute;left:4563;top:2999;width:10;height:20" coordorigin="4563,2999" coordsize="10,20" path="m4563,3018l4572,3018,4572,2999,4563,2999,4563,3018xe" filled="true" fillcolor="#000000" stroked="false">
                <v:path arrowok="t"/>
                <v:fill type="solid"/>
              </v:shape>
            </v:group>
            <v:group style="position:absolute;left:4563;top:3018;width:10;height:20" coordorigin="4563,3018" coordsize="10,20">
              <v:shape style="position:absolute;left:4563;top:3018;width:10;height:20" coordorigin="4563,3018" coordsize="10,20" path="m4563,3037l4572,3037,4572,3018,4563,3018,4563,3037xe" filled="true" fillcolor="#000000" stroked="false">
                <v:path arrowok="t"/>
                <v:fill type="solid"/>
              </v:shape>
            </v:group>
            <v:group style="position:absolute;left:4563;top:3037;width:10;height:20" coordorigin="4563,3037" coordsize="10,20">
              <v:shape style="position:absolute;left:4563;top:3037;width:10;height:20" coordorigin="4563,3037" coordsize="10,20" path="m4563,3056l4572,3056,4572,3037,4563,3037,4563,3056xe" filled="true" fillcolor="#000000" stroked="false">
                <v:path arrowok="t"/>
                <v:fill type="solid"/>
              </v:shape>
            </v:group>
            <v:group style="position:absolute;left:4563;top:3056;width:10;height:20" coordorigin="4563,3056" coordsize="10,20">
              <v:shape style="position:absolute;left:4563;top:3056;width:10;height:20" coordorigin="4563,3056" coordsize="10,20" path="m4563,3076l4572,3076,4572,3056,4563,3056,4563,3076xe" filled="true" fillcolor="#000000" stroked="false">
                <v:path arrowok="t"/>
                <v:fill type="solid"/>
              </v:shape>
            </v:group>
            <v:group style="position:absolute;left:4563;top:3076;width:10;height:20" coordorigin="4563,3076" coordsize="10,20">
              <v:shape style="position:absolute;left:4563;top:3076;width:10;height:20" coordorigin="4563,3076" coordsize="10,20" path="m4563,3095l4572,3095,4572,3076,4563,3076,4563,3095xe" filled="true" fillcolor="#000000" stroked="false">
                <v:path arrowok="t"/>
                <v:fill type="solid"/>
              </v:shape>
            </v:group>
            <v:group style="position:absolute;left:4563;top:3095;width:10;height:20" coordorigin="4563,3095" coordsize="10,20">
              <v:shape style="position:absolute;left:4563;top:3095;width:10;height:20" coordorigin="4563,3095" coordsize="10,20" path="m4563,3114l4572,3114,4572,3095,4563,3095,4563,3114xe" filled="true" fillcolor="#000000" stroked="false">
                <v:path arrowok="t"/>
                <v:fill type="solid"/>
              </v:shape>
            </v:group>
            <v:group style="position:absolute;left:4563;top:3114;width:10;height:20" coordorigin="4563,3114" coordsize="10,20">
              <v:shape style="position:absolute;left:4563;top:3114;width:10;height:20" coordorigin="4563,3114" coordsize="10,20" path="m4563,3133l4572,3133,4572,3114,4563,3114,4563,3133xe" filled="true" fillcolor="#000000" stroked="false">
                <v:path arrowok="t"/>
                <v:fill type="solid"/>
              </v:shape>
            </v:group>
            <v:group style="position:absolute;left:4563;top:3133;width:10;height:20" coordorigin="4563,3133" coordsize="10,20">
              <v:shape style="position:absolute;left:4563;top:3133;width:10;height:20" coordorigin="4563,3133" coordsize="10,20" path="m4563,3152l4572,3152,4572,3133,4563,3133,4563,3152xe" filled="true" fillcolor="#000000" stroked="false">
                <v:path arrowok="t"/>
                <v:fill type="solid"/>
              </v:shape>
            </v:group>
            <v:group style="position:absolute;left:4563;top:3152;width:10;height:20" coordorigin="4563,3152" coordsize="10,20">
              <v:shape style="position:absolute;left:4563;top:3152;width:10;height:20" coordorigin="4563,3152" coordsize="10,20" path="m4563,3172l4572,3172,4572,3152,4563,3152,4563,3172xe" filled="true" fillcolor="#000000" stroked="false">
                <v:path arrowok="t"/>
                <v:fill type="solid"/>
              </v:shape>
              <v:shape style="position:absolute;left:1688;top:3172;width:2894;height:102" type="#_x0000_t75" stroked="false">
                <v:imagedata r:id="rId28" o:title=""/>
              </v:shape>
              <v:shape style="position:absolute;left:4558;top:3264;width:2052;height:10" type="#_x0000_t75" stroked="false">
                <v:imagedata r:id="rId140" o:title=""/>
              </v:shape>
              <v:shape style="position:absolute;left:6606;top:3264;width:3614;height:10" type="#_x0000_t75" stroked="false">
                <v:imagedata r:id="rId138" o:title=""/>
              </v:shape>
            </v:group>
            <v:group style="position:absolute;left:4563;top:3274;width:10;height:20" coordorigin="4563,3274" coordsize="10,20">
              <v:shape style="position:absolute;left:4563;top:3274;width:10;height:20" coordorigin="4563,3274" coordsize="10,20" path="m4563,3293l4572,3293,4572,3274,4563,3274,4563,3293xe" filled="true" fillcolor="#000000" stroked="false">
                <v:path arrowok="t"/>
                <v:fill type="solid"/>
              </v:shape>
            </v:group>
            <v:group style="position:absolute;left:4563;top:3293;width:10;height:20" coordorigin="4563,3293" coordsize="10,20">
              <v:shape style="position:absolute;left:4563;top:3293;width:10;height:20" coordorigin="4563,3293" coordsize="10,20" path="m4563,3312l4572,3312,4572,3293,4563,3293,4563,3312xe" filled="true" fillcolor="#000000" stroked="false">
                <v:path arrowok="t"/>
                <v:fill type="solid"/>
              </v:shape>
            </v:group>
            <v:group style="position:absolute;left:4563;top:3312;width:10;height:20" coordorigin="4563,3312" coordsize="10,20">
              <v:shape style="position:absolute;left:4563;top:3312;width:10;height:20" coordorigin="4563,3312" coordsize="10,20" path="m4563,3331l4572,3331,4572,3312,4563,3312,4563,3331xe" filled="true" fillcolor="#000000" stroked="false">
                <v:path arrowok="t"/>
                <v:fill type="solid"/>
              </v:shape>
            </v:group>
            <v:group style="position:absolute;left:4563;top:3331;width:10;height:20" coordorigin="4563,3331" coordsize="10,20">
              <v:shape style="position:absolute;left:4563;top:3331;width:10;height:20" coordorigin="4563,3331" coordsize="10,20" path="m4563,3351l4572,3351,4572,3331,4563,3331,4563,3351xe" filled="true" fillcolor="#000000" stroked="false">
                <v:path arrowok="t"/>
                <v:fill type="solid"/>
              </v:shape>
            </v:group>
            <v:group style="position:absolute;left:4563;top:3351;width:10;height:20" coordorigin="4563,3351" coordsize="10,20">
              <v:shape style="position:absolute;left:4563;top:3351;width:10;height:20" coordorigin="4563,3351" coordsize="10,20" path="m4563,3370l4572,3370,4572,3351,4563,3351,4563,3370xe" filled="true" fillcolor="#000000" stroked="false">
                <v:path arrowok="t"/>
                <v:fill type="solid"/>
              </v:shape>
            </v:group>
            <v:group style="position:absolute;left:4563;top:3370;width:10;height:20" coordorigin="4563,3370" coordsize="10,20">
              <v:shape style="position:absolute;left:4563;top:3370;width:10;height:20" coordorigin="4563,3370" coordsize="10,20" path="m4563,3389l4572,3389,4572,3370,4563,3370,4563,3389xe" filled="true" fillcolor="#000000" stroked="false">
                <v:path arrowok="t"/>
                <v:fill type="solid"/>
              </v:shape>
            </v:group>
            <v:group style="position:absolute;left:4563;top:3389;width:10;height:20" coordorigin="4563,3389" coordsize="10,20">
              <v:shape style="position:absolute;left:4563;top:3389;width:10;height:20" coordorigin="4563,3389" coordsize="10,20" path="m4563,3408l4572,3408,4572,3389,4563,3389,4563,3408xe" filled="true" fillcolor="#000000" stroked="false">
                <v:path arrowok="t"/>
                <v:fill type="solid"/>
              </v:shape>
            </v:group>
            <v:group style="position:absolute;left:4563;top:3408;width:10;height:20" coordorigin="4563,3408" coordsize="10,20">
              <v:shape style="position:absolute;left:4563;top:3408;width:10;height:20" coordorigin="4563,3408" coordsize="10,20" path="m4563,3428l4572,3428,4572,3408,4563,3408,4563,3428xe" filled="true" fillcolor="#000000" stroked="false">
                <v:path arrowok="t"/>
                <v:fill type="solid"/>
              </v:shape>
            </v:group>
            <v:group style="position:absolute;left:4563;top:3428;width:10;height:20" coordorigin="4563,3428" coordsize="10,20">
              <v:shape style="position:absolute;left:4563;top:3428;width:10;height:20" coordorigin="4563,3428" coordsize="10,20" path="m4563,3447l4572,3447,4572,3428,4563,3428,4563,3447xe" filled="true" fillcolor="#000000" stroked="false">
                <v:path arrowok="t"/>
                <v:fill type="solid"/>
              </v:shape>
            </v:group>
            <v:group style="position:absolute;left:4563;top:3447;width:10;height:20" coordorigin="4563,3447" coordsize="10,20">
              <v:shape style="position:absolute;left:4563;top:3447;width:10;height:20" coordorigin="4563,3447" coordsize="10,20" path="m4563,3466l4572,3466,4572,3447,4563,3447,4563,3466xe" filled="true" fillcolor="#000000" stroked="false">
                <v:path arrowok="t"/>
                <v:fill type="solid"/>
              </v:shape>
            </v:group>
            <v:group style="position:absolute;left:4563;top:3466;width:10;height:20" coordorigin="4563,3466" coordsize="10,20">
              <v:shape style="position:absolute;left:4563;top:3466;width:10;height:20" coordorigin="4563,3466" coordsize="10,20" path="m4563,3485l4572,3485,4572,3466,4563,3466,4563,3485xe" filled="true" fillcolor="#000000" stroked="false">
                <v:path arrowok="t"/>
                <v:fill type="solid"/>
              </v:shape>
            </v:group>
            <v:group style="position:absolute;left:4563;top:3485;width:10;height:20" coordorigin="4563,3485" coordsize="10,20">
              <v:shape style="position:absolute;left:4563;top:3485;width:10;height:20" coordorigin="4563,3485" coordsize="10,20" path="m4563,3504l4572,3504,4572,3485,4563,3485,4563,3504xe" filled="true" fillcolor="#000000" stroked="false">
                <v:path arrowok="t"/>
                <v:fill type="solid"/>
              </v:shape>
            </v:group>
            <v:group style="position:absolute;left:4563;top:3504;width:10;height:20" coordorigin="4563,3504" coordsize="10,20">
              <v:shape style="position:absolute;left:4563;top:3504;width:10;height:20" coordorigin="4563,3504" coordsize="10,20" path="m4563,3524l4572,3524,4572,3504,4563,3504,4563,3524xe" filled="true" fillcolor="#000000" stroked="false">
                <v:path arrowok="t"/>
                <v:fill type="solid"/>
              </v:shape>
            </v:group>
            <v:group style="position:absolute;left:4563;top:3524;width:10;height:20" coordorigin="4563,3524" coordsize="10,20">
              <v:shape style="position:absolute;left:4563;top:3524;width:10;height:20" coordorigin="4563,3524" coordsize="10,20" path="m4563,3543l4572,3543,4572,3524,4563,3524,4563,3543xe" filled="true" fillcolor="#000000" stroked="false">
                <v:path arrowok="t"/>
                <v:fill type="solid"/>
              </v:shape>
            </v:group>
            <v:group style="position:absolute;left:4563;top:3543;width:10;height:20" coordorigin="4563,3543" coordsize="10,20">
              <v:shape style="position:absolute;left:4563;top:3543;width:10;height:20" coordorigin="4563,3543" coordsize="10,20" path="m4563,3562l4572,3562,4572,3543,4563,3543,4563,3562xe" filled="true" fillcolor="#000000" stroked="false">
                <v:path arrowok="t"/>
                <v:fill type="solid"/>
              </v:shape>
            </v:group>
            <v:group style="position:absolute;left:4563;top:3562;width:10;height:20" coordorigin="4563,3562" coordsize="10,20">
              <v:shape style="position:absolute;left:4563;top:3562;width:10;height:20" coordorigin="4563,3562" coordsize="10,20" path="m4563,3581l4572,3581,4572,3562,4563,3562,4563,3581xe" filled="true" fillcolor="#000000" stroked="false">
                <v:path arrowok="t"/>
                <v:fill type="solid"/>
              </v:shape>
              <v:shape style="position:absolute;left:1688;top:3581;width:2894;height:103" type="#_x0000_t75" stroked="false">
                <v:imagedata r:id="rId139" o:title=""/>
              </v:shape>
              <v:shape style="position:absolute;left:4558;top:3675;width:2052;height:10" type="#_x0000_t75" stroked="false">
                <v:imagedata r:id="rId141" o:title=""/>
              </v:shape>
              <v:shape style="position:absolute;left:6606;top:3675;width:3614;height:10" type="#_x0000_t75" stroked="false">
                <v:imagedata r:id="rId142" o:title=""/>
              </v:shape>
            </v:group>
            <v:group style="position:absolute;left:4563;top:3684;width:10;height:20" coordorigin="4563,3684" coordsize="10,20">
              <v:shape style="position:absolute;left:4563;top:3684;width:10;height:20" coordorigin="4563,3684" coordsize="10,20" path="m4563,3704l4572,3704,4572,3684,4563,3684,4563,3704xe" filled="true" fillcolor="#000000" stroked="false">
                <v:path arrowok="t"/>
                <v:fill type="solid"/>
              </v:shape>
            </v:group>
            <v:group style="position:absolute;left:4563;top:3704;width:10;height:20" coordorigin="4563,3704" coordsize="10,20">
              <v:shape style="position:absolute;left:4563;top:3704;width:10;height:20" coordorigin="4563,3704" coordsize="10,20" path="m4563,3723l4572,3723,4572,3704,4563,3704,4563,3723xe" filled="true" fillcolor="#000000" stroked="false">
                <v:path arrowok="t"/>
                <v:fill type="solid"/>
              </v:shape>
            </v:group>
            <v:group style="position:absolute;left:4563;top:3723;width:10;height:20" coordorigin="4563,3723" coordsize="10,20">
              <v:shape style="position:absolute;left:4563;top:3723;width:10;height:20" coordorigin="4563,3723" coordsize="10,20" path="m4563,3742l4572,3742,4572,3723,4563,3723,4563,3742xe" filled="true" fillcolor="#000000" stroked="false">
                <v:path arrowok="t"/>
                <v:fill type="solid"/>
              </v:shape>
            </v:group>
            <v:group style="position:absolute;left:4563;top:3742;width:10;height:20" coordorigin="4563,3742" coordsize="10,20">
              <v:shape style="position:absolute;left:4563;top:3742;width:10;height:20" coordorigin="4563,3742" coordsize="10,20" path="m4563,3761l4572,3761,4572,3742,4563,3742,4563,3761xe" filled="true" fillcolor="#000000" stroked="false">
                <v:path arrowok="t"/>
                <v:fill type="solid"/>
              </v:shape>
            </v:group>
            <v:group style="position:absolute;left:4563;top:3761;width:10;height:20" coordorigin="4563,3761" coordsize="10,20">
              <v:shape style="position:absolute;left:4563;top:3761;width:10;height:20" coordorigin="4563,3761" coordsize="10,20" path="m4563,3780l4572,3780,4572,3761,4563,3761,4563,3780xe" filled="true" fillcolor="#000000" stroked="false">
                <v:path arrowok="t"/>
                <v:fill type="solid"/>
              </v:shape>
            </v:group>
            <v:group style="position:absolute;left:4563;top:3780;width:10;height:20" coordorigin="4563,3780" coordsize="10,20">
              <v:shape style="position:absolute;left:4563;top:3780;width:10;height:20" coordorigin="4563,3780" coordsize="10,20" path="m4563,3800l4572,3800,4572,3780,4563,3780,4563,3800xe" filled="true" fillcolor="#000000" stroked="false">
                <v:path arrowok="t"/>
                <v:fill type="solid"/>
              </v:shape>
            </v:group>
            <v:group style="position:absolute;left:4563;top:3800;width:10;height:20" coordorigin="4563,3800" coordsize="10,20">
              <v:shape style="position:absolute;left:4563;top:3800;width:10;height:20" coordorigin="4563,3800" coordsize="10,20" path="m4563,3819l4572,3819,4572,3800,4563,3800,4563,3819xe" filled="true" fillcolor="#000000" stroked="false">
                <v:path arrowok="t"/>
                <v:fill type="solid"/>
              </v:shape>
            </v:group>
            <v:group style="position:absolute;left:4563;top:3819;width:10;height:20" coordorigin="4563,3819" coordsize="10,20">
              <v:shape style="position:absolute;left:4563;top:3819;width:10;height:20" coordorigin="4563,3819" coordsize="10,20" path="m4563,3838l4572,3838,4572,3819,4563,3819,4563,3838xe" filled="true" fillcolor="#000000" stroked="false">
                <v:path arrowok="t"/>
                <v:fill type="solid"/>
              </v:shape>
            </v:group>
            <v:group style="position:absolute;left:4563;top:3838;width:10;height:20" coordorigin="4563,3838" coordsize="10,20">
              <v:shape style="position:absolute;left:4563;top:3838;width:10;height:20" coordorigin="4563,3838" coordsize="10,20" path="m4563,3857l4572,3857,4572,3838,4563,3838,4563,3857xe" filled="true" fillcolor="#000000" stroked="false">
                <v:path arrowok="t"/>
                <v:fill type="solid"/>
              </v:shape>
            </v:group>
            <v:group style="position:absolute;left:4563;top:3857;width:10;height:20" coordorigin="4563,3857" coordsize="10,20">
              <v:shape style="position:absolute;left:4563;top:3857;width:10;height:20" coordorigin="4563,3857" coordsize="10,20" path="m4563,3876l4572,3876,4572,3857,4563,3857,4563,3876xe" filled="true" fillcolor="#000000" stroked="false">
                <v:path arrowok="t"/>
                <v:fill type="solid"/>
              </v:shape>
            </v:group>
            <v:group style="position:absolute;left:4563;top:3876;width:10;height:20" coordorigin="4563,3876" coordsize="10,20">
              <v:shape style="position:absolute;left:4563;top:3876;width:10;height:20" coordorigin="4563,3876" coordsize="10,20" path="m4563,3896l4572,3896,4572,3876,4563,3876,4563,3896xe" filled="true" fillcolor="#000000" stroked="false">
                <v:path arrowok="t"/>
                <v:fill type="solid"/>
              </v:shape>
            </v:group>
            <v:group style="position:absolute;left:4563;top:3896;width:10;height:20" coordorigin="4563,3896" coordsize="10,20">
              <v:shape style="position:absolute;left:4563;top:3896;width:10;height:20" coordorigin="4563,3896" coordsize="10,20" path="m4563,3915l4572,3915,4572,3896,4563,3896,4563,3915xe" filled="true" fillcolor="#000000" stroked="false">
                <v:path arrowok="t"/>
                <v:fill type="solid"/>
              </v:shape>
            </v:group>
            <v:group style="position:absolute;left:4563;top:3915;width:10;height:20" coordorigin="4563,3915" coordsize="10,20">
              <v:shape style="position:absolute;left:4563;top:3915;width:10;height:20" coordorigin="4563,3915" coordsize="10,20" path="m4563,3934l4572,3934,4572,3915,4563,3915,4563,3934xe" filled="true" fillcolor="#000000" stroked="false">
                <v:path arrowok="t"/>
                <v:fill type="solid"/>
              </v:shape>
            </v:group>
            <v:group style="position:absolute;left:4563;top:3934;width:10;height:20" coordorigin="4563,3934" coordsize="10,20">
              <v:shape style="position:absolute;left:4563;top:3934;width:10;height:20" coordorigin="4563,3934" coordsize="10,20" path="m4563,3953l4572,3953,4572,3934,4563,3934,4563,3953xe" filled="true" fillcolor="#000000" stroked="false">
                <v:path arrowok="t"/>
                <v:fill type="solid"/>
              </v:shape>
            </v:group>
            <v:group style="position:absolute;left:4563;top:3953;width:10;height:20" coordorigin="4563,3953" coordsize="10,20">
              <v:shape style="position:absolute;left:4563;top:3953;width:10;height:20" coordorigin="4563,3953" coordsize="10,20" path="m4563,3972l4572,3972,4572,3953,4563,3953,4563,3972xe" filled="true" fillcolor="#000000" stroked="false">
                <v:path arrowok="t"/>
                <v:fill type="solid"/>
              </v:shape>
            </v:group>
            <v:group style="position:absolute;left:4563;top:3972;width:10;height:20" coordorigin="4563,3972" coordsize="10,20">
              <v:shape style="position:absolute;left:4563;top:3972;width:10;height:20" coordorigin="4563,3972" coordsize="10,20" path="m4563,3992l4572,3992,4572,3972,4563,3972,4563,3992xe" filled="true" fillcolor="#000000" stroked="false">
                <v:path arrowok="t"/>
                <v:fill type="solid"/>
              </v:shape>
            </v:group>
            <v:group style="position:absolute;left:4563;top:3992;width:10;height:20" coordorigin="4563,3992" coordsize="10,20">
              <v:shape style="position:absolute;left:4563;top:3992;width:10;height:20" coordorigin="4563,3992" coordsize="10,20" path="m4563,4011l4572,4011,4572,3992,4563,3992,4563,4011xe" filled="true" fillcolor="#000000" stroked="false">
                <v:path arrowok="t"/>
                <v:fill type="solid"/>
              </v:shape>
            </v:group>
            <v:group style="position:absolute;left:4563;top:4011;width:10;height:20" coordorigin="4563,4011" coordsize="10,20">
              <v:shape style="position:absolute;left:4563;top:4011;width:10;height:20" coordorigin="4563,4011" coordsize="10,20" path="m4563,4030l4572,4030,4572,4011,4563,4011,4563,4030xe" filled="true" fillcolor="#000000" stroked="false">
                <v:path arrowok="t"/>
                <v:fill type="solid"/>
              </v:shape>
            </v:group>
            <v:group style="position:absolute;left:4563;top:4030;width:10;height:20" coordorigin="4563,4030" coordsize="10,20">
              <v:shape style="position:absolute;left:4563;top:4030;width:10;height:20" coordorigin="4563,4030" coordsize="10,20" path="m4563,4049l4572,4049,4572,4030,4563,4030,4563,4049xe" filled="true" fillcolor="#000000" stroked="false">
                <v:path arrowok="t"/>
                <v:fill type="solid"/>
              </v:shape>
            </v:group>
            <v:group style="position:absolute;left:4563;top:4049;width:10;height:20" coordorigin="4563,4049" coordsize="10,20">
              <v:shape style="position:absolute;left:4563;top:4049;width:10;height:20" coordorigin="4563,4049" coordsize="10,20" path="m4563,4068l4572,4068,4572,4049,4563,4049,4563,4068xe" filled="true" fillcolor="#000000" stroked="false">
                <v:path arrowok="t"/>
                <v:fill type="solid"/>
              </v:shape>
            </v:group>
            <w10:wrap type="none"/>
          </v:group>
        </w:pict>
      </w:r>
      <w:r>
        <w:rPr>
          <w:position w:val="-3"/>
        </w:rPr>
        <w:t>合计</w:t>
        <w:tab/>
      </w:r>
      <w:r>
        <w:rPr>
          <w:rFonts w:ascii="Times New Roman" w:hAnsi="Times New Roman" w:cs="Times New Roman" w:eastAsia="Times New Roman" w:hint="default"/>
        </w:rPr>
        <w:t>817,898.00</w:t>
        <w:tab/>
        <w:t>184,135.50</w: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48" w:type="dxa"/>
        <w:tblLayout w:type="fixed"/>
        <w:tblCellMar>
          <w:top w:w="0" w:type="dxa"/>
          <w:left w:w="0" w:type="dxa"/>
          <w:bottom w:w="0" w:type="dxa"/>
          <w:right w:w="0" w:type="dxa"/>
        </w:tblCellMar>
        <w:tblLook w:val="01E0"/>
      </w:tblPr>
      <w:tblGrid>
        <w:gridCol w:w="3503"/>
        <w:gridCol w:w="1423"/>
        <w:gridCol w:w="1871"/>
        <w:gridCol w:w="1733"/>
      </w:tblGrid>
      <w:tr>
        <w:trPr>
          <w:trHeight w:val="360" w:hRule="exact"/>
        </w:trPr>
        <w:tc>
          <w:tcPr>
            <w:tcW w:w="4927" w:type="dxa"/>
            <w:gridSpan w:val="2"/>
            <w:tcBorders>
              <w:top w:val="single" w:sz="12" w:space="0" w:color="000000"/>
              <w:left w:val="nil" w:sz="6" w:space="0" w:color="auto"/>
              <w:bottom w:val="nil" w:sz="6" w:space="0" w:color="auto"/>
              <w:right w:val="nil" w:sz="6" w:space="0" w:color="auto"/>
            </w:tcBorders>
          </w:tcPr>
          <w:p>
            <w:pPr/>
          </w:p>
        </w:tc>
        <w:tc>
          <w:tcPr>
            <w:tcW w:w="1871" w:type="dxa"/>
            <w:tcBorders>
              <w:top w:val="single" w:sz="12" w:space="0" w:color="000000"/>
              <w:left w:val="nil" w:sz="6" w:space="0" w:color="auto"/>
              <w:bottom w:val="nil" w:sz="6" w:space="0" w:color="auto"/>
              <w:right w:val="nil" w:sz="6" w:space="0" w:color="auto"/>
            </w:tcBorders>
          </w:tcPr>
          <w:p>
            <w:pPr>
              <w:pStyle w:val="TableParagraph"/>
              <w:spacing w:line="240" w:lineRule="auto" w:before="97"/>
              <w:ind w:left="4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33" w:type="dxa"/>
            <w:tcBorders>
              <w:top w:val="single" w:sz="12" w:space="0" w:color="000000"/>
              <w:left w:val="nil" w:sz="6" w:space="0" w:color="auto"/>
              <w:bottom w:val="nil" w:sz="6" w:space="0" w:color="auto"/>
              <w:right w:val="nil" w:sz="6" w:space="0" w:color="auto"/>
            </w:tcBorders>
          </w:tcPr>
          <w:p>
            <w:pPr/>
          </w:p>
        </w:tc>
      </w:tr>
      <w:tr>
        <w:trPr>
          <w:trHeight w:val="517"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193" w:lineRule="exact"/>
              <w:ind w:right="623"/>
              <w:jc w:val="center"/>
              <w:rPr>
                <w:rFonts w:ascii="宋体" w:hAnsi="宋体" w:cs="宋体" w:eastAsia="宋体" w:hint="default"/>
                <w:sz w:val="18"/>
                <w:szCs w:val="18"/>
              </w:rPr>
            </w:pPr>
            <w:r>
              <w:rPr>
                <w:rFonts w:ascii="宋体" w:hAnsi="宋体" w:cs="宋体" w:eastAsia="宋体" w:hint="default"/>
                <w:sz w:val="18"/>
                <w:szCs w:val="18"/>
              </w:rPr>
              <w:t>账龄</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161"/>
              <w:ind w:left="3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5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161"/>
              <w:ind w:left="24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5"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个月以内</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106"/>
              <w:ind w:right="103"/>
              <w:jc w:val="right"/>
              <w:rPr>
                <w:rFonts w:ascii="Times New Roman" w:hAnsi="Times New Roman" w:cs="Times New Roman" w:eastAsia="Times New Roman" w:hint="default"/>
                <w:sz w:val="18"/>
                <w:szCs w:val="18"/>
              </w:rPr>
            </w:pPr>
            <w:r>
              <w:rPr>
                <w:rFonts w:ascii="Times New Roman"/>
                <w:sz w:val="18"/>
              </w:rPr>
              <w:t>54,316.50</w:t>
            </w:r>
          </w:p>
        </w:tc>
        <w:tc>
          <w:tcPr>
            <w:tcW w:w="1871"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8"/>
                <w:szCs w:val="18"/>
              </w:rPr>
            </w:pPr>
            <w:r>
              <w:rPr>
                <w:rFonts w:ascii="Times New Roman"/>
                <w:sz w:val="18"/>
              </w:rPr>
              <w:t>7,267.50</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121" w:right="0"/>
              <w:jc w:val="left"/>
              <w:rPr>
                <w:rFonts w:ascii="Times New Roman" w:hAnsi="Times New Roman" w:cs="Times New Roman" w:eastAsia="Times New Roman" w:hint="default"/>
                <w:sz w:val="18"/>
                <w:szCs w:val="18"/>
              </w:rPr>
            </w:pPr>
            <w:r>
              <w:rPr>
                <w:rFonts w:ascii="Times New Roman"/>
                <w:sz w:val="18"/>
              </w:rPr>
              <w:t>2,180.25</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8"/>
              <w:jc w:val="right"/>
              <w:rPr>
                <w:rFonts w:ascii="Times New Roman" w:hAnsi="Times New Roman" w:cs="Times New Roman" w:eastAsia="Times New Roman" w:hint="default"/>
                <w:sz w:val="18"/>
                <w:szCs w:val="18"/>
              </w:rPr>
            </w:pPr>
            <w:r>
              <w:rPr>
                <w:rFonts w:ascii="Times New Roman"/>
                <w:sz w:val="18"/>
              </w:rPr>
              <w:t>30.00</w:t>
            </w:r>
          </w:p>
        </w:tc>
      </w:tr>
      <w:tr>
        <w:trPr>
          <w:trHeight w:val="410"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8"/>
                <w:szCs w:val="18"/>
              </w:rPr>
            </w:pPr>
            <w:r>
              <w:rPr>
                <w:rFonts w:ascii="Times New Roman"/>
                <w:sz w:val="18"/>
              </w:rPr>
              <w:t>7,500.00</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1121" w:right="0"/>
              <w:jc w:val="left"/>
              <w:rPr>
                <w:rFonts w:ascii="Times New Roman" w:hAnsi="Times New Roman" w:cs="Times New Roman" w:eastAsia="Times New Roman" w:hint="default"/>
                <w:sz w:val="18"/>
                <w:szCs w:val="18"/>
              </w:rPr>
            </w:pPr>
            <w:r>
              <w:rPr>
                <w:rFonts w:ascii="Times New Roman"/>
                <w:sz w:val="18"/>
              </w:rPr>
              <w:t>3,750.00</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8"/>
              <w:jc w:val="right"/>
              <w:rPr>
                <w:rFonts w:ascii="Times New Roman" w:hAnsi="Times New Roman" w:cs="Times New Roman" w:eastAsia="Times New Roman" w:hint="default"/>
                <w:sz w:val="18"/>
                <w:szCs w:val="18"/>
              </w:rPr>
            </w:pPr>
            <w:r>
              <w:rPr>
                <w:rFonts w:ascii="Times New Roman"/>
                <w:sz w:val="18"/>
              </w:rPr>
              <w:t>50.00</w:t>
            </w:r>
          </w:p>
        </w:tc>
      </w:tr>
      <w:tr>
        <w:trPr>
          <w:trHeight w:val="411"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8"/>
                <w:szCs w:val="18"/>
              </w:rPr>
            </w:pPr>
            <w:r>
              <w:rPr>
                <w:rFonts w:ascii="Times New Roman"/>
                <w:sz w:val="18"/>
              </w:rPr>
              <w:t>139,700.00</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940" w:right="0"/>
              <w:jc w:val="left"/>
              <w:rPr>
                <w:rFonts w:ascii="Times New Roman" w:hAnsi="Times New Roman" w:cs="Times New Roman" w:eastAsia="Times New Roman" w:hint="default"/>
                <w:sz w:val="18"/>
                <w:szCs w:val="18"/>
              </w:rPr>
            </w:pPr>
            <w:r>
              <w:rPr>
                <w:rFonts w:ascii="Times New Roman"/>
                <w:sz w:val="18"/>
              </w:rPr>
              <w:t>139,700.00</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410"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z w:val="18"/>
              </w:rPr>
              <w:t>12,600.00</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0" w:right="0"/>
              <w:jc w:val="left"/>
              <w:rPr>
                <w:rFonts w:ascii="Times New Roman" w:hAnsi="Times New Roman" w:cs="Times New Roman" w:eastAsia="Times New Roman" w:hint="default"/>
                <w:sz w:val="18"/>
                <w:szCs w:val="18"/>
              </w:rPr>
            </w:pPr>
            <w:r>
              <w:rPr>
                <w:rFonts w:ascii="Times New Roman"/>
                <w:sz w:val="18"/>
              </w:rPr>
              <w:t>12,600.00</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368" w:hRule="exact"/>
        </w:trPr>
        <w:tc>
          <w:tcPr>
            <w:tcW w:w="3503"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623"/>
              <w:jc w:val="center"/>
              <w:rPr>
                <w:rFonts w:ascii="宋体" w:hAnsi="宋体" w:cs="宋体" w:eastAsia="宋体" w:hint="default"/>
                <w:sz w:val="18"/>
                <w:szCs w:val="18"/>
              </w:rPr>
            </w:pPr>
            <w:r>
              <w:rPr>
                <w:rFonts w:ascii="宋体" w:hAnsi="宋体" w:cs="宋体" w:eastAsia="宋体" w:hint="default"/>
                <w:sz w:val="18"/>
                <w:szCs w:val="18"/>
              </w:rPr>
              <w:t>合计</w:t>
            </w:r>
          </w:p>
        </w:tc>
        <w:tc>
          <w:tcPr>
            <w:tcW w:w="1423" w:type="dxa"/>
            <w:tcBorders>
              <w:top w:val="nil" w:sz="6" w:space="0" w:color="auto"/>
              <w:left w:val="nil" w:sz="6" w:space="0" w:color="auto"/>
              <w:bottom w:val="single" w:sz="12"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8"/>
                <w:szCs w:val="18"/>
              </w:rPr>
            </w:pPr>
            <w:r>
              <w:rPr>
                <w:rFonts w:ascii="Times New Roman"/>
                <w:sz w:val="18"/>
              </w:rPr>
              <w:t>221,384.00</w:t>
            </w:r>
          </w:p>
        </w:tc>
        <w:tc>
          <w:tcPr>
            <w:tcW w:w="18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1"/>
              <w:ind w:left="940" w:right="0"/>
              <w:jc w:val="left"/>
              <w:rPr>
                <w:rFonts w:ascii="Times New Roman" w:hAnsi="Times New Roman" w:cs="Times New Roman" w:eastAsia="Times New Roman" w:hint="default"/>
                <w:sz w:val="18"/>
                <w:szCs w:val="18"/>
              </w:rPr>
            </w:pPr>
            <w:r>
              <w:rPr>
                <w:rFonts w:ascii="Times New Roman"/>
                <w:sz w:val="18"/>
              </w:rPr>
              <w:t>158,230.25</w:t>
            </w:r>
          </w:p>
        </w:tc>
        <w:tc>
          <w:tcPr>
            <w:tcW w:w="1733" w:type="dxa"/>
            <w:tcBorders>
              <w:top w:val="nil" w:sz="6" w:space="0" w:color="auto"/>
              <w:left w:val="single" w:sz="4" w:space="0" w:color="000000"/>
              <w:bottom w:val="single" w:sz="12" w:space="0" w:color="000000"/>
              <w:right w:val="nil" w:sz="6" w:space="0" w:color="auto"/>
            </w:tcBorders>
          </w:tcPr>
          <w:p>
            <w:pPr/>
          </w:p>
        </w:tc>
      </w:tr>
      <w:tr>
        <w:trPr>
          <w:trHeight w:val="343" w:hRule="exact"/>
        </w:trPr>
        <w:tc>
          <w:tcPr>
            <w:tcW w:w="35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2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）电影传媒板块账龄组合</w:t>
            </w:r>
          </w:p>
        </w:tc>
        <w:tc>
          <w:tcPr>
            <w:tcW w:w="1423" w:type="dxa"/>
            <w:tcBorders>
              <w:top w:val="single" w:sz="12" w:space="0" w:color="000000"/>
              <w:left w:val="nil" w:sz="6" w:space="0" w:color="auto"/>
              <w:bottom w:val="single" w:sz="12" w:space="0" w:color="000000"/>
              <w:right w:val="nil" w:sz="6" w:space="0" w:color="auto"/>
            </w:tcBorders>
          </w:tcPr>
          <w:p>
            <w:pPr/>
          </w:p>
        </w:tc>
        <w:tc>
          <w:tcPr>
            <w:tcW w:w="1871" w:type="dxa"/>
            <w:tcBorders>
              <w:top w:val="single" w:sz="12" w:space="0" w:color="000000"/>
              <w:left w:val="nil" w:sz="6" w:space="0" w:color="auto"/>
              <w:bottom w:val="single" w:sz="12" w:space="0" w:color="000000"/>
              <w:right w:val="nil" w:sz="6" w:space="0" w:color="auto"/>
            </w:tcBorders>
          </w:tcPr>
          <w:p>
            <w:pPr/>
          </w:p>
        </w:tc>
        <w:tc>
          <w:tcPr>
            <w:tcW w:w="1733" w:type="dxa"/>
            <w:tcBorders>
              <w:top w:val="single" w:sz="12" w:space="0" w:color="000000"/>
              <w:left w:val="nil" w:sz="6" w:space="0" w:color="auto"/>
              <w:bottom w:val="single" w:sz="12" w:space="0" w:color="000000"/>
              <w:right w:val="nil" w:sz="6" w:space="0" w:color="auto"/>
            </w:tcBorders>
          </w:tcPr>
          <w:p>
            <w:pPr/>
          </w:p>
        </w:tc>
      </w:tr>
      <w:tr>
        <w:trPr>
          <w:trHeight w:val="360" w:hRule="exact"/>
        </w:trPr>
        <w:tc>
          <w:tcPr>
            <w:tcW w:w="3503" w:type="dxa"/>
            <w:tcBorders>
              <w:top w:val="single" w:sz="12" w:space="0" w:color="000000"/>
              <w:left w:val="nil" w:sz="6" w:space="0" w:color="auto"/>
              <w:bottom w:val="nil" w:sz="6" w:space="0" w:color="auto"/>
              <w:right w:val="nil" w:sz="6" w:space="0" w:color="auto"/>
            </w:tcBorders>
          </w:tcPr>
          <w:p>
            <w:pPr/>
          </w:p>
        </w:tc>
        <w:tc>
          <w:tcPr>
            <w:tcW w:w="1423" w:type="dxa"/>
            <w:tcBorders>
              <w:top w:val="single" w:sz="12" w:space="0" w:color="000000"/>
              <w:left w:val="nil" w:sz="6" w:space="0" w:color="auto"/>
              <w:bottom w:val="nil" w:sz="6" w:space="0" w:color="auto"/>
              <w:right w:val="nil" w:sz="6" w:space="0" w:color="auto"/>
            </w:tcBorders>
          </w:tcPr>
          <w:p>
            <w:pPr/>
          </w:p>
        </w:tc>
        <w:tc>
          <w:tcPr>
            <w:tcW w:w="1871" w:type="dxa"/>
            <w:tcBorders>
              <w:top w:val="single" w:sz="12" w:space="0" w:color="000000"/>
              <w:left w:val="nil" w:sz="6" w:space="0" w:color="auto"/>
              <w:bottom w:val="nil" w:sz="6" w:space="0" w:color="auto"/>
              <w:right w:val="nil" w:sz="6" w:space="0" w:color="auto"/>
            </w:tcBorders>
          </w:tcPr>
          <w:p>
            <w:pPr>
              <w:pStyle w:val="TableParagraph"/>
              <w:spacing w:line="240" w:lineRule="auto" w:before="97"/>
              <w:ind w:left="3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33" w:type="dxa"/>
            <w:tcBorders>
              <w:top w:val="single" w:sz="12" w:space="0" w:color="000000"/>
              <w:left w:val="nil" w:sz="6" w:space="0" w:color="auto"/>
              <w:bottom w:val="nil" w:sz="6" w:space="0" w:color="auto"/>
              <w:right w:val="nil" w:sz="6" w:space="0" w:color="auto"/>
            </w:tcBorders>
          </w:tcPr>
          <w:p>
            <w:pPr/>
          </w:p>
        </w:tc>
      </w:tr>
      <w:tr>
        <w:trPr>
          <w:trHeight w:val="205"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193" w:lineRule="exact"/>
              <w:ind w:right="690"/>
              <w:jc w:val="center"/>
              <w:rPr>
                <w:rFonts w:ascii="宋体" w:hAnsi="宋体" w:cs="宋体" w:eastAsia="宋体" w:hint="default"/>
                <w:sz w:val="18"/>
                <w:szCs w:val="18"/>
              </w:rPr>
            </w:pPr>
            <w:r>
              <w:rPr>
                <w:rFonts w:ascii="宋体" w:hAnsi="宋体" w:cs="宋体" w:eastAsia="宋体" w:hint="default"/>
                <w:sz w:val="18"/>
                <w:szCs w:val="18"/>
              </w:rPr>
              <w:t>账龄</w:t>
            </w:r>
          </w:p>
        </w:tc>
        <w:tc>
          <w:tcPr>
            <w:tcW w:w="1423" w:type="dxa"/>
            <w:tcBorders>
              <w:top w:val="nil" w:sz="6" w:space="0" w:color="auto"/>
              <w:left w:val="nil" w:sz="6" w:space="0" w:color="auto"/>
              <w:bottom w:val="nil" w:sz="6" w:space="0" w:color="auto"/>
              <w:right w:val="single" w:sz="4" w:space="0" w:color="000000"/>
            </w:tcBorders>
          </w:tcPr>
          <w:p>
            <w:pPr/>
          </w:p>
        </w:tc>
        <w:tc>
          <w:tcPr>
            <w:tcW w:w="1871"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nil" w:sz="6" w:space="0" w:color="auto"/>
            </w:tcBorders>
          </w:tcPr>
          <w:p>
            <w:pPr/>
          </w:p>
        </w:tc>
      </w:tr>
      <w:tr>
        <w:trPr>
          <w:trHeight w:val="295" w:hRule="exact"/>
        </w:trPr>
        <w:tc>
          <w:tcPr>
            <w:tcW w:w="3503"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single" w:sz="4" w:space="0" w:color="000000"/>
            </w:tcBorders>
          </w:tcPr>
          <w:p>
            <w:pPr>
              <w:pStyle w:val="TableParagraph"/>
              <w:spacing w:line="193"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6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06" w:lineRule="exact"/>
              <w:ind w:left="25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0"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right="54"/>
              <w:jc w:val="right"/>
              <w:rPr>
                <w:rFonts w:ascii="Times New Roman" w:hAnsi="Times New Roman" w:cs="Times New Roman" w:eastAsia="Times New Roman" w:hint="default"/>
                <w:sz w:val="18"/>
                <w:szCs w:val="18"/>
              </w:rPr>
            </w:pPr>
            <w:r>
              <w:rPr>
                <w:rFonts w:ascii="Times New Roman"/>
                <w:sz w:val="18"/>
              </w:rPr>
              <w:t>12,664,136.29</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77"/>
              <w:jc w:val="right"/>
              <w:rPr>
                <w:rFonts w:ascii="Times New Roman" w:hAnsi="Times New Roman" w:cs="Times New Roman" w:eastAsia="Times New Roman" w:hint="default"/>
                <w:sz w:val="18"/>
                <w:szCs w:val="18"/>
              </w:rPr>
            </w:pPr>
            <w:r>
              <w:rPr>
                <w:rFonts w:ascii="Times New Roman"/>
                <w:sz w:val="18"/>
              </w:rPr>
              <w:t>0.00</w:t>
            </w:r>
          </w:p>
        </w:tc>
        <w:tc>
          <w:tcPr>
            <w:tcW w:w="1733"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right="53"/>
              <w:jc w:val="right"/>
              <w:rPr>
                <w:rFonts w:ascii="Times New Roman" w:hAnsi="Times New Roman" w:cs="Times New Roman" w:eastAsia="Times New Roman" w:hint="default"/>
                <w:sz w:val="18"/>
                <w:szCs w:val="18"/>
              </w:rPr>
            </w:pPr>
            <w:r>
              <w:rPr>
                <w:rFonts w:ascii="Times New Roman"/>
                <w:sz w:val="18"/>
              </w:rPr>
              <w:t>198,000.00</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148" w:right="0"/>
              <w:jc w:val="left"/>
              <w:rPr>
                <w:rFonts w:ascii="Times New Roman" w:hAnsi="Times New Roman" w:cs="Times New Roman" w:eastAsia="Times New Roman" w:hint="default"/>
                <w:sz w:val="18"/>
                <w:szCs w:val="18"/>
              </w:rPr>
            </w:pPr>
            <w:r>
              <w:rPr>
                <w:rFonts w:ascii="Times New Roman"/>
                <w:sz w:val="18"/>
              </w:rPr>
              <w:t>9,900.00</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z w:val="18"/>
              </w:rPr>
              <w:t>5</w:t>
            </w:r>
          </w:p>
        </w:tc>
      </w:tr>
      <w:tr>
        <w:trPr>
          <w:trHeight w:val="410"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right="54"/>
              <w:jc w:val="right"/>
              <w:rPr>
                <w:rFonts w:ascii="Times New Roman" w:hAnsi="Times New Roman" w:cs="Times New Roman" w:eastAsia="Times New Roman" w:hint="default"/>
                <w:sz w:val="18"/>
                <w:szCs w:val="18"/>
              </w:rPr>
            </w:pPr>
            <w:r>
              <w:rPr>
                <w:rFonts w:ascii="Times New Roman"/>
                <w:sz w:val="18"/>
              </w:rPr>
              <w:t>7,095,569.87</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967" w:right="0"/>
              <w:jc w:val="left"/>
              <w:rPr>
                <w:rFonts w:ascii="Times New Roman" w:hAnsi="Times New Roman" w:cs="Times New Roman" w:eastAsia="Times New Roman" w:hint="default"/>
                <w:sz w:val="18"/>
                <w:szCs w:val="18"/>
              </w:rPr>
            </w:pPr>
            <w:r>
              <w:rPr>
                <w:rFonts w:ascii="Times New Roman"/>
                <w:sz w:val="18"/>
              </w:rPr>
              <w:t>709,556.99</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Times New Roman" w:hAnsi="Times New Roman" w:cs="Times New Roman" w:eastAsia="Times New Roman" w:hint="default"/>
                <w:sz w:val="18"/>
                <w:szCs w:val="18"/>
              </w:rPr>
            </w:pPr>
            <w:r>
              <w:rPr>
                <w:rFonts w:ascii="Times New Roman"/>
                <w:sz w:val="18"/>
              </w:rPr>
              <w:t>10</w:t>
            </w:r>
          </w:p>
        </w:tc>
      </w:tr>
      <w:tr>
        <w:trPr>
          <w:trHeight w:val="410"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right="54"/>
              <w:jc w:val="right"/>
              <w:rPr>
                <w:rFonts w:ascii="Times New Roman" w:hAnsi="Times New Roman" w:cs="Times New Roman" w:eastAsia="Times New Roman" w:hint="default"/>
                <w:sz w:val="18"/>
                <w:szCs w:val="18"/>
              </w:rPr>
            </w:pPr>
            <w:r>
              <w:rPr>
                <w:rFonts w:ascii="Times New Roman"/>
                <w:sz w:val="18"/>
              </w:rPr>
              <w:t>26,910,000.00</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740" w:right="0"/>
              <w:jc w:val="left"/>
              <w:rPr>
                <w:rFonts w:ascii="Times New Roman" w:hAnsi="Times New Roman" w:cs="Times New Roman" w:eastAsia="Times New Roman" w:hint="default"/>
                <w:sz w:val="18"/>
                <w:szCs w:val="18"/>
              </w:rPr>
            </w:pPr>
            <w:r>
              <w:rPr>
                <w:rFonts w:ascii="Times New Roman"/>
                <w:sz w:val="18"/>
              </w:rPr>
              <w:t>13,455,000.00</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7"/>
              <w:jc w:val="right"/>
              <w:rPr>
                <w:rFonts w:ascii="Times New Roman" w:hAnsi="Times New Roman" w:cs="Times New Roman" w:eastAsia="Times New Roman" w:hint="default"/>
                <w:sz w:val="18"/>
                <w:szCs w:val="18"/>
              </w:rPr>
            </w:pPr>
            <w:r>
              <w:rPr>
                <w:rFonts w:ascii="Times New Roman"/>
                <w:sz w:val="18"/>
              </w:rPr>
              <w:t>50</w:t>
            </w:r>
          </w:p>
        </w:tc>
      </w:tr>
      <w:tr>
        <w:trPr>
          <w:trHeight w:val="410" w:hRule="exact"/>
        </w:trPr>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423" w:type="dxa"/>
            <w:tcBorders>
              <w:top w:val="nil" w:sz="6" w:space="0" w:color="auto"/>
              <w:left w:val="nil" w:sz="6" w:space="0" w:color="auto"/>
              <w:bottom w:val="nil" w:sz="6" w:space="0" w:color="auto"/>
              <w:right w:val="single" w:sz="4" w:space="0" w:color="000000"/>
            </w:tcBorders>
          </w:tcPr>
          <w:p>
            <w:pPr>
              <w:pStyle w:val="TableParagraph"/>
              <w:spacing w:line="240" w:lineRule="auto" w:before="70"/>
              <w:ind w:right="54"/>
              <w:jc w:val="right"/>
              <w:rPr>
                <w:rFonts w:ascii="Times New Roman" w:hAnsi="Times New Roman" w:cs="Times New Roman" w:eastAsia="Times New Roman" w:hint="default"/>
                <w:sz w:val="18"/>
                <w:szCs w:val="18"/>
              </w:rPr>
            </w:pPr>
            <w:r>
              <w:rPr>
                <w:rFonts w:ascii="Times New Roman"/>
                <w:sz w:val="18"/>
              </w:rPr>
              <w:t>1,903,500.00</w:t>
            </w:r>
          </w:p>
        </w:tc>
        <w:tc>
          <w:tcPr>
            <w:tcW w:w="1871"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830" w:right="0"/>
              <w:jc w:val="left"/>
              <w:rPr>
                <w:rFonts w:ascii="Times New Roman" w:hAnsi="Times New Roman" w:cs="Times New Roman" w:eastAsia="Times New Roman" w:hint="default"/>
                <w:sz w:val="18"/>
                <w:szCs w:val="18"/>
              </w:rPr>
            </w:pPr>
            <w:r>
              <w:rPr>
                <w:rFonts w:ascii="Times New Roman"/>
                <w:sz w:val="18"/>
              </w:rPr>
              <w:t>1,903,500.00</w:t>
            </w:r>
          </w:p>
        </w:tc>
        <w:tc>
          <w:tcPr>
            <w:tcW w:w="1733"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7"/>
              <w:jc w:val="right"/>
              <w:rPr>
                <w:rFonts w:ascii="Times New Roman" w:hAnsi="Times New Roman" w:cs="Times New Roman" w:eastAsia="Times New Roman" w:hint="default"/>
                <w:sz w:val="18"/>
                <w:szCs w:val="18"/>
              </w:rPr>
            </w:pPr>
            <w:r>
              <w:rPr>
                <w:rFonts w:ascii="Times New Roman"/>
                <w:sz w:val="18"/>
              </w:rPr>
              <w:t>100</w:t>
            </w:r>
          </w:p>
        </w:tc>
      </w:tr>
      <w:tr>
        <w:trPr>
          <w:trHeight w:val="390" w:hRule="exact"/>
        </w:trPr>
        <w:tc>
          <w:tcPr>
            <w:tcW w:w="3503"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69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3" w:type="dxa"/>
            <w:tcBorders>
              <w:top w:val="nil" w:sz="6" w:space="0" w:color="auto"/>
              <w:left w:val="nil" w:sz="6" w:space="0" w:color="auto"/>
              <w:bottom w:val="single" w:sz="12" w:space="0" w:color="000000"/>
              <w:right w:val="single" w:sz="4" w:space="0" w:color="000000"/>
            </w:tcBorders>
          </w:tcPr>
          <w:p>
            <w:pPr>
              <w:pStyle w:val="TableParagraph"/>
              <w:spacing w:line="240" w:lineRule="auto" w:before="69"/>
              <w:ind w:right="54"/>
              <w:jc w:val="right"/>
              <w:rPr>
                <w:rFonts w:ascii="Times New Roman" w:hAnsi="Times New Roman" w:cs="Times New Roman" w:eastAsia="Times New Roman" w:hint="default"/>
                <w:sz w:val="18"/>
                <w:szCs w:val="18"/>
              </w:rPr>
            </w:pPr>
            <w:r>
              <w:rPr>
                <w:rFonts w:ascii="Times New Roman"/>
                <w:sz w:val="18"/>
              </w:rPr>
              <w:t>48,771,206.16</w:t>
            </w:r>
          </w:p>
        </w:tc>
        <w:tc>
          <w:tcPr>
            <w:tcW w:w="18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9"/>
              <w:ind w:left="740" w:right="0"/>
              <w:jc w:val="left"/>
              <w:rPr>
                <w:rFonts w:ascii="Times New Roman" w:hAnsi="Times New Roman" w:cs="Times New Roman" w:eastAsia="Times New Roman" w:hint="default"/>
                <w:sz w:val="18"/>
                <w:szCs w:val="18"/>
              </w:rPr>
            </w:pPr>
            <w:r>
              <w:rPr>
                <w:rFonts w:ascii="Times New Roman"/>
                <w:sz w:val="18"/>
              </w:rPr>
              <w:t>16,077,956.99</w:t>
            </w:r>
          </w:p>
        </w:tc>
        <w:tc>
          <w:tcPr>
            <w:tcW w:w="1733" w:type="dxa"/>
            <w:tcBorders>
              <w:top w:val="nil" w:sz="6" w:space="0" w:color="auto"/>
              <w:left w:val="single" w:sz="4"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23"/>
          <w:szCs w:val="23"/>
        </w:rPr>
      </w:pPr>
    </w:p>
    <w:p>
      <w:pPr>
        <w:spacing w:line="2080" w:lineRule="exact"/>
        <w:ind w:left="13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pict>
          <v:group style="width:428.05pt;height:104pt;mso-position-horizontal-relative:char;mso-position-vertical-relative:line" coordorigin="0,0" coordsize="8561,2080">
            <v:group style="position:absolute;left:15;top:15;width:2806;height:2" coordorigin="15,15" coordsize="2806,2">
              <v:shape style="position:absolute;left:15;top:15;width:2806;height:2" coordorigin="15,15" coordsize="2806,0" path="m15,15l2821,15e" filled="false" stroked="true" strokeweight="1.5pt" strokecolor="#000000">
                <v:path arrowok="t"/>
              </v:shape>
            </v:group>
            <v:group style="position:absolute;left:2821;top:15;width:30;height:2" coordorigin="2821,15" coordsize="30,2">
              <v:shape style="position:absolute;left:2821;top:15;width:30;height:2" coordorigin="2821,15" coordsize="30,0" path="m2821,15l2851,15e" filled="false" stroked="true" strokeweight="1.5pt" strokecolor="#000000">
                <v:path arrowok="t"/>
              </v:shape>
            </v:group>
            <v:group style="position:absolute;left:2851;top:15;width:5695;height:2" coordorigin="2851,15" coordsize="5695,2">
              <v:shape style="position:absolute;left:2851;top:15;width:5695;height:2" coordorigin="2851,15" coordsize="5695,0" path="m2851,15l8546,15e" filled="false" stroked="true" strokeweight="1.5pt" strokecolor="#000000">
                <v:path arrowok="t"/>
              </v:shape>
            </v:group>
            <v:group style="position:absolute;left:2821;top:30;width:10;height:20" coordorigin="2821,30" coordsize="10,20">
              <v:shape style="position:absolute;left:2821;top:30;width:10;height:20" coordorigin="2821,30" coordsize="10,20" path="m2821,49l2831,49,2831,30,2821,30,2821,49xe" filled="true" fillcolor="#000000" stroked="false">
                <v:path arrowok="t"/>
                <v:fill type="solid"/>
              </v:shape>
            </v:group>
            <v:group style="position:absolute;left:2821;top:49;width:10;height:20" coordorigin="2821,49" coordsize="10,20">
              <v:shape style="position:absolute;left:2821;top:49;width:10;height:20" coordorigin="2821,49" coordsize="10,20" path="m2821,68l2831,68,2831,49,2821,49,2821,68xe" filled="true" fillcolor="#000000" stroked="false">
                <v:path arrowok="t"/>
                <v:fill type="solid"/>
              </v:shape>
            </v:group>
            <v:group style="position:absolute;left:2821;top:68;width:10;height:20" coordorigin="2821,68" coordsize="10,20">
              <v:shape style="position:absolute;left:2821;top:68;width:10;height:20" coordorigin="2821,68" coordsize="10,20" path="m2821,88l2831,88,2831,68,2821,68,2821,88xe" filled="true" fillcolor="#000000" stroked="false">
                <v:path arrowok="t"/>
                <v:fill type="solid"/>
              </v:shape>
            </v:group>
            <v:group style="position:absolute;left:2821;top:88;width:10;height:20" coordorigin="2821,88" coordsize="10,20">
              <v:shape style="position:absolute;left:2821;top:88;width:10;height:20" coordorigin="2821,88" coordsize="10,20" path="m2821,107l2831,107,2831,88,2821,88,2821,107xe" filled="true" fillcolor="#000000" stroked="false">
                <v:path arrowok="t"/>
                <v:fill type="solid"/>
              </v:shape>
            </v:group>
            <v:group style="position:absolute;left:2821;top:107;width:10;height:20" coordorigin="2821,107" coordsize="10,20">
              <v:shape style="position:absolute;left:2821;top:107;width:10;height:20" coordorigin="2821,107" coordsize="10,20" path="m2821,126l2831,126,2831,107,2821,107,2821,126xe" filled="true" fillcolor="#000000" stroked="false">
                <v:path arrowok="t"/>
                <v:fill type="solid"/>
              </v:shape>
            </v:group>
            <v:group style="position:absolute;left:2821;top:126;width:10;height:20" coordorigin="2821,126" coordsize="10,20">
              <v:shape style="position:absolute;left:2821;top:126;width:10;height:20" coordorigin="2821,126" coordsize="10,20" path="m2821,145l2831,145,2831,126,2821,126,2821,145xe" filled="true" fillcolor="#000000" stroked="false">
                <v:path arrowok="t"/>
                <v:fill type="solid"/>
              </v:shape>
            </v:group>
            <v:group style="position:absolute;left:2821;top:145;width:10;height:20" coordorigin="2821,145" coordsize="10,20">
              <v:shape style="position:absolute;left:2821;top:145;width:10;height:20" coordorigin="2821,145" coordsize="10,20" path="m2821,164l2831,164,2831,145,2821,145,2821,164xe" filled="true" fillcolor="#000000" stroked="false">
                <v:path arrowok="t"/>
                <v:fill type="solid"/>
              </v:shape>
            </v:group>
            <v:group style="position:absolute;left:2821;top:164;width:10;height:20" coordorigin="2821,164" coordsize="10,20">
              <v:shape style="position:absolute;left:2821;top:164;width:10;height:20" coordorigin="2821,164" coordsize="10,20" path="m2821,184l2831,184,2831,164,2821,164,2821,184xe" filled="true" fillcolor="#000000" stroked="false">
                <v:path arrowok="t"/>
                <v:fill type="solid"/>
              </v:shape>
            </v:group>
            <v:group style="position:absolute;left:2821;top:184;width:10;height:20" coordorigin="2821,184" coordsize="10,20">
              <v:shape style="position:absolute;left:2821;top:184;width:10;height:20" coordorigin="2821,184" coordsize="10,20" path="m2821,203l2831,203,2831,184,2821,184,2821,203xe" filled="true" fillcolor="#000000" stroked="false">
                <v:path arrowok="t"/>
                <v:fill type="solid"/>
              </v:shape>
            </v:group>
            <v:group style="position:absolute;left:2821;top:203;width:10;height:20" coordorigin="2821,203" coordsize="10,20">
              <v:shape style="position:absolute;left:2821;top:203;width:10;height:20" coordorigin="2821,203" coordsize="10,20" path="m2821,222l2831,222,2831,203,2821,203,2821,222xe" filled="true" fillcolor="#000000" stroked="false">
                <v:path arrowok="t"/>
                <v:fill type="solid"/>
              </v:shape>
            </v:group>
            <v:group style="position:absolute;left:2821;top:222;width:10;height:20" coordorigin="2821,222" coordsize="10,20">
              <v:shape style="position:absolute;left:2821;top:222;width:10;height:20" coordorigin="2821,222" coordsize="10,20" path="m2821,241l2831,241,2831,222,2821,222,2821,241xe" filled="true" fillcolor="#000000" stroked="false">
                <v:path arrowok="t"/>
                <v:fill type="solid"/>
              </v:shape>
            </v:group>
            <v:group style="position:absolute;left:2821;top:241;width:10;height:20" coordorigin="2821,241" coordsize="10,20">
              <v:shape style="position:absolute;left:2821;top:241;width:10;height:20" coordorigin="2821,241" coordsize="10,20" path="m2821,260l2831,260,2831,241,2821,241,2821,260xe" filled="true" fillcolor="#000000" stroked="false">
                <v:path arrowok="t"/>
                <v:fill type="solid"/>
              </v:shape>
            </v:group>
            <v:group style="position:absolute;left:2821;top:260;width:10;height:20" coordorigin="2821,260" coordsize="10,20">
              <v:shape style="position:absolute;left:2821;top:260;width:10;height:20" coordorigin="2821,260" coordsize="10,20" path="m2821,280l2831,280,2831,260,2821,260,2821,280xe" filled="true" fillcolor="#000000" stroked="false">
                <v:path arrowok="t"/>
                <v:fill type="solid"/>
              </v:shape>
            </v:group>
            <v:group style="position:absolute;left:2821;top:280;width:10;height:20" coordorigin="2821,280" coordsize="10,20">
              <v:shape style="position:absolute;left:2821;top:280;width:10;height:20" coordorigin="2821,280" coordsize="10,20" path="m2821,299l2831,299,2831,280,2821,280,2821,299xe" filled="true" fillcolor="#000000" stroked="false">
                <v:path arrowok="t"/>
                <v:fill type="solid"/>
              </v:shape>
            </v:group>
            <v:group style="position:absolute;left:2821;top:299;width:10;height:20" coordorigin="2821,299" coordsize="10,20">
              <v:shape style="position:absolute;left:2821;top:299;width:10;height:20" coordorigin="2821,299" coordsize="10,20" path="m2821,318l2831,318,2831,299,2821,299,2821,318xe" filled="true" fillcolor="#000000" stroked="false">
                <v:path arrowok="t"/>
                <v:fill type="solid"/>
              </v:shape>
            </v:group>
            <v:group style="position:absolute;left:2821;top:318;width:10;height:20" coordorigin="2821,318" coordsize="10,20">
              <v:shape style="position:absolute;left:2821;top:318;width:10;height:20" coordorigin="2821,318" coordsize="10,20" path="m2821,337l2831,337,2831,318,2821,318,2821,337xe" filled="true" fillcolor="#000000" stroked="false">
                <v:path arrowok="t"/>
                <v:fill type="solid"/>
              </v:shape>
            </v:group>
            <v:group style="position:absolute;left:2821;top:337;width:10;height:20" coordorigin="2821,337" coordsize="10,20">
              <v:shape style="position:absolute;left:2821;top:337;width:10;height:20" coordorigin="2821,337" coordsize="10,20" path="m2821,356l2831,356,2831,337,2821,337,2821,356xe" filled="true" fillcolor="#000000" stroked="false">
                <v:path arrowok="t"/>
                <v:fill type="solid"/>
              </v:shape>
            </v:group>
            <v:group style="position:absolute;left:2821;top:356;width:10;height:20" coordorigin="2821,356" coordsize="10,20">
              <v:shape style="position:absolute;left:2821;top:356;width:10;height:20" coordorigin="2821,356" coordsize="10,20" path="m2821,376l2831,376,2831,356,2821,356,2821,376xe" filled="true" fillcolor="#000000" stroked="false">
                <v:path arrowok="t"/>
                <v:fill type="solid"/>
              </v:shape>
            </v:group>
            <v:group style="position:absolute;left:2821;top:376;width:10;height:20" coordorigin="2821,376" coordsize="10,20">
              <v:shape style="position:absolute;left:2821;top:376;width:10;height:20" coordorigin="2821,376" coordsize="10,20" path="m2821,395l2831,395,2831,376,2821,376,2821,395xe" filled="true" fillcolor="#000000" stroked="false">
                <v:path arrowok="t"/>
                <v:fill type="solid"/>
              </v:shape>
            </v:group>
            <v:group style="position:absolute;left:2821;top:395;width:10;height:20" coordorigin="2821,395" coordsize="10,20">
              <v:shape style="position:absolute;left:2821;top:395;width:10;height:20" coordorigin="2821,395" coordsize="10,20" path="m2821,414l2831,414,2831,395,2821,395,2821,414xe" filled="true" fillcolor="#000000" stroked="false">
                <v:path arrowok="t"/>
                <v:fill type="solid"/>
              </v:shape>
            </v:group>
            <v:group style="position:absolute;left:2821;top:422;width:10;height:2" coordorigin="2821,422" coordsize="10,2">
              <v:shape style="position:absolute;left:2821;top:422;width:10;height:2" coordorigin="2821,422" coordsize="10,0" path="m2821,422l2831,422e" filled="false" stroked="true" strokeweight=".78003pt" strokecolor="#000000">
                <v:path arrowok="t"/>
              </v:shape>
            </v:group>
            <v:group style="position:absolute;left:2821;top:434;width:10;height:2" coordorigin="2821,434" coordsize="10,2">
              <v:shape style="position:absolute;left:2821;top:434;width:10;height:2" coordorigin="2821,434" coordsize="10,0" path="m2821,434l2831,434e" filled="false" stroked="true" strokeweight=".47998pt" strokecolor="#000000">
                <v:path arrowok="t"/>
              </v:shape>
            </v:group>
            <v:group style="position:absolute;left:2831;top:434;width:20;height:2" coordorigin="2831,434" coordsize="20,2">
              <v:shape style="position:absolute;left:2831;top:434;width:20;height:2" coordorigin="2831,434" coordsize="20,0" path="m2831,434l2850,434e" filled="false" stroked="true" strokeweight=".47998pt" strokecolor="#000000">
                <v:path arrowok="t"/>
              </v:shape>
            </v:group>
            <v:group style="position:absolute;left:2850;top:434;width:20;height:2" coordorigin="2850,434" coordsize="20,2">
              <v:shape style="position:absolute;left:2850;top:434;width:20;height:2" coordorigin="2850,434" coordsize="20,0" path="m2850,434l2869,434e" filled="false" stroked="true" strokeweight=".47998pt" strokecolor="#000000">
                <v:path arrowok="t"/>
              </v:shape>
            </v:group>
            <v:group style="position:absolute;left:2869;top:434;width:20;height:2" coordorigin="2869,434" coordsize="20,2">
              <v:shape style="position:absolute;left:2869;top:434;width:20;height:2" coordorigin="2869,434" coordsize="20,0" path="m2869,434l2888,434e" filled="false" stroked="true" strokeweight=".47998pt" strokecolor="#000000">
                <v:path arrowok="t"/>
              </v:shape>
            </v:group>
            <v:group style="position:absolute;left:2888;top:434;width:20;height:2" coordorigin="2888,434" coordsize="20,2">
              <v:shape style="position:absolute;left:2888;top:434;width:20;height:2" coordorigin="2888,434" coordsize="20,0" path="m2888,434l2907,434e" filled="false" stroked="true" strokeweight=".47998pt" strokecolor="#000000">
                <v:path arrowok="t"/>
              </v:shape>
            </v:group>
            <v:group style="position:absolute;left:2907;top:434;width:20;height:2" coordorigin="2907,434" coordsize="20,2">
              <v:shape style="position:absolute;left:2907;top:434;width:20;height:2" coordorigin="2907,434" coordsize="20,0" path="m2907,434l2927,434e" filled="false" stroked="true" strokeweight=".47998pt" strokecolor="#000000">
                <v:path arrowok="t"/>
              </v:shape>
            </v:group>
            <v:group style="position:absolute;left:2927;top:434;width:20;height:2" coordorigin="2927,434" coordsize="20,2">
              <v:shape style="position:absolute;left:2927;top:434;width:20;height:2" coordorigin="2927,434" coordsize="20,0" path="m2927,434l2946,434e" filled="false" stroked="true" strokeweight=".47998pt" strokecolor="#000000">
                <v:path arrowok="t"/>
              </v:shape>
            </v:group>
            <v:group style="position:absolute;left:2946;top:434;width:20;height:2" coordorigin="2946,434" coordsize="20,2">
              <v:shape style="position:absolute;left:2946;top:434;width:20;height:2" coordorigin="2946,434" coordsize="20,0" path="m2946,434l2965,434e" filled="false" stroked="true" strokeweight=".47998pt" strokecolor="#000000">
                <v:path arrowok="t"/>
              </v:shape>
            </v:group>
            <v:group style="position:absolute;left:2965;top:434;width:20;height:2" coordorigin="2965,434" coordsize="20,2">
              <v:shape style="position:absolute;left:2965;top:434;width:20;height:2" coordorigin="2965,434" coordsize="20,0" path="m2965,434l2984,434e" filled="false" stroked="true" strokeweight=".47998pt" strokecolor="#000000">
                <v:path arrowok="t"/>
              </v:shape>
            </v:group>
            <v:group style="position:absolute;left:2984;top:434;width:20;height:2" coordorigin="2984,434" coordsize="20,2">
              <v:shape style="position:absolute;left:2984;top:434;width:20;height:2" coordorigin="2984,434" coordsize="20,0" path="m2984,434l3003,434e" filled="false" stroked="true" strokeweight=".47998pt" strokecolor="#000000">
                <v:path arrowok="t"/>
              </v:shape>
            </v:group>
            <v:group style="position:absolute;left:3003;top:434;width:20;height:2" coordorigin="3003,434" coordsize="20,2">
              <v:shape style="position:absolute;left:3003;top:434;width:20;height:2" coordorigin="3003,434" coordsize="20,0" path="m3003,434l3023,434e" filled="false" stroked="true" strokeweight=".47998pt" strokecolor="#000000">
                <v:path arrowok="t"/>
              </v:shape>
            </v:group>
            <v:group style="position:absolute;left:3023;top:434;width:20;height:2" coordorigin="3023,434" coordsize="20,2">
              <v:shape style="position:absolute;left:3023;top:434;width:20;height:2" coordorigin="3023,434" coordsize="20,0" path="m3023,434l3042,434e" filled="false" stroked="true" strokeweight=".47998pt" strokecolor="#000000">
                <v:path arrowok="t"/>
              </v:shape>
            </v:group>
            <v:group style="position:absolute;left:3042;top:434;width:20;height:2" coordorigin="3042,434" coordsize="20,2">
              <v:shape style="position:absolute;left:3042;top:434;width:20;height:2" coordorigin="3042,434" coordsize="20,0" path="m3042,434l3061,434e" filled="false" stroked="true" strokeweight=".47998pt" strokecolor="#000000">
                <v:path arrowok="t"/>
              </v:shape>
            </v:group>
            <v:group style="position:absolute;left:3061;top:434;width:20;height:2" coordorigin="3061,434" coordsize="20,2">
              <v:shape style="position:absolute;left:3061;top:434;width:20;height:2" coordorigin="3061,434" coordsize="20,0" path="m3061,434l3080,434e" filled="false" stroked="true" strokeweight=".47998pt" strokecolor="#000000">
                <v:path arrowok="t"/>
              </v:shape>
            </v:group>
            <v:group style="position:absolute;left:3080;top:434;width:20;height:2" coordorigin="3080,434" coordsize="20,2">
              <v:shape style="position:absolute;left:3080;top:434;width:20;height:2" coordorigin="3080,434" coordsize="20,0" path="m3080,434l3099,434e" filled="false" stroked="true" strokeweight=".47998pt" strokecolor="#000000">
                <v:path arrowok="t"/>
              </v:shape>
            </v:group>
            <v:group style="position:absolute;left:3099;top:434;width:20;height:2" coordorigin="3099,434" coordsize="20,2">
              <v:shape style="position:absolute;left:3099;top:434;width:20;height:2" coordorigin="3099,434" coordsize="20,0" path="m3099,434l3119,434e" filled="false" stroked="true" strokeweight=".47998pt" strokecolor="#000000">
                <v:path arrowok="t"/>
              </v:shape>
            </v:group>
            <v:group style="position:absolute;left:3119;top:434;width:20;height:2" coordorigin="3119,434" coordsize="20,2">
              <v:shape style="position:absolute;left:3119;top:434;width:20;height:2" coordorigin="3119,434" coordsize="20,0" path="m3119,434l3138,434e" filled="false" stroked="true" strokeweight=".47998pt" strokecolor="#000000">
                <v:path arrowok="t"/>
              </v:shape>
            </v:group>
            <v:group style="position:absolute;left:3138;top:434;width:20;height:2" coordorigin="3138,434" coordsize="20,2">
              <v:shape style="position:absolute;left:3138;top:434;width:20;height:2" coordorigin="3138,434" coordsize="20,0" path="m3138,434l3157,434e" filled="false" stroked="true" strokeweight=".47998pt" strokecolor="#000000">
                <v:path arrowok="t"/>
              </v:shape>
            </v:group>
            <v:group style="position:absolute;left:3157;top:434;width:20;height:2" coordorigin="3157,434" coordsize="20,2">
              <v:shape style="position:absolute;left:3157;top:434;width:20;height:2" coordorigin="3157,434" coordsize="20,0" path="m3157,434l3176,434e" filled="false" stroked="true" strokeweight=".47998pt" strokecolor="#000000">
                <v:path arrowok="t"/>
              </v:shape>
            </v:group>
            <v:group style="position:absolute;left:3176;top:434;width:20;height:2" coordorigin="3176,434" coordsize="20,2">
              <v:shape style="position:absolute;left:3176;top:434;width:20;height:2" coordorigin="3176,434" coordsize="20,0" path="m3176,434l3195,434e" filled="false" stroked="true" strokeweight=".47998pt" strokecolor="#000000">
                <v:path arrowok="t"/>
              </v:shape>
            </v:group>
            <v:group style="position:absolute;left:3195;top:434;width:20;height:2" coordorigin="3195,434" coordsize="20,2">
              <v:shape style="position:absolute;left:3195;top:434;width:20;height:2" coordorigin="3195,434" coordsize="20,0" path="m3195,434l3215,434e" filled="false" stroked="true" strokeweight=".47998pt" strokecolor="#000000">
                <v:path arrowok="t"/>
              </v:shape>
            </v:group>
            <v:group style="position:absolute;left:3215;top:434;width:20;height:2" coordorigin="3215,434" coordsize="20,2">
              <v:shape style="position:absolute;left:3215;top:434;width:20;height:2" coordorigin="3215,434" coordsize="20,0" path="m3215,434l3234,434e" filled="false" stroked="true" strokeweight=".47998pt" strokecolor="#000000">
                <v:path arrowok="t"/>
              </v:shape>
            </v:group>
            <v:group style="position:absolute;left:3234;top:434;width:20;height:2" coordorigin="3234,434" coordsize="20,2">
              <v:shape style="position:absolute;left:3234;top:434;width:20;height:2" coordorigin="3234,434" coordsize="20,0" path="m3234,434l3253,434e" filled="false" stroked="true" strokeweight=".47998pt" strokecolor="#000000">
                <v:path arrowok="t"/>
              </v:shape>
            </v:group>
            <v:group style="position:absolute;left:3253;top:434;width:20;height:2" coordorigin="3253,434" coordsize="20,2">
              <v:shape style="position:absolute;left:3253;top:434;width:20;height:2" coordorigin="3253,434" coordsize="20,0" path="m3253,434l3272,434e" filled="false" stroked="true" strokeweight=".47998pt" strokecolor="#000000">
                <v:path arrowok="t"/>
              </v:shape>
            </v:group>
            <v:group style="position:absolute;left:3272;top:434;width:20;height:2" coordorigin="3272,434" coordsize="20,2">
              <v:shape style="position:absolute;left:3272;top:434;width:20;height:2" coordorigin="3272,434" coordsize="20,0" path="m3272,434l3291,434e" filled="false" stroked="true" strokeweight=".47998pt" strokecolor="#000000">
                <v:path arrowok="t"/>
              </v:shape>
            </v:group>
            <v:group style="position:absolute;left:3291;top:434;width:20;height:2" coordorigin="3291,434" coordsize="20,2">
              <v:shape style="position:absolute;left:3291;top:434;width:20;height:2" coordorigin="3291,434" coordsize="20,0" path="m3291,434l3311,434e" filled="false" stroked="true" strokeweight=".47998pt" strokecolor="#000000">
                <v:path arrowok="t"/>
              </v:shape>
            </v:group>
            <v:group style="position:absolute;left:3311;top:434;width:20;height:2" coordorigin="3311,434" coordsize="20,2">
              <v:shape style="position:absolute;left:3311;top:434;width:20;height:2" coordorigin="3311,434" coordsize="20,0" path="m3311,434l3330,434e" filled="false" stroked="true" strokeweight=".47998pt" strokecolor="#000000">
                <v:path arrowok="t"/>
              </v:shape>
            </v:group>
            <v:group style="position:absolute;left:3330;top:434;width:20;height:2" coordorigin="3330,434" coordsize="20,2">
              <v:shape style="position:absolute;left:3330;top:434;width:20;height:2" coordorigin="3330,434" coordsize="20,0" path="m3330,434l3349,434e" filled="false" stroked="true" strokeweight=".47998pt" strokecolor="#000000">
                <v:path arrowok="t"/>
              </v:shape>
            </v:group>
            <v:group style="position:absolute;left:3349;top:434;width:20;height:2" coordorigin="3349,434" coordsize="20,2">
              <v:shape style="position:absolute;left:3349;top:434;width:20;height:2" coordorigin="3349,434" coordsize="20,0" path="m3349,434l3368,434e" filled="false" stroked="true" strokeweight=".47998pt" strokecolor="#000000">
                <v:path arrowok="t"/>
              </v:shape>
            </v:group>
            <v:group style="position:absolute;left:3368;top:434;width:20;height:2" coordorigin="3368,434" coordsize="20,2">
              <v:shape style="position:absolute;left:3368;top:434;width:20;height:2" coordorigin="3368,434" coordsize="20,0" path="m3368,434l3387,434e" filled="false" stroked="true" strokeweight=".47998pt" strokecolor="#000000">
                <v:path arrowok="t"/>
              </v:shape>
            </v:group>
            <v:group style="position:absolute;left:3387;top:434;width:20;height:2" coordorigin="3387,434" coordsize="20,2">
              <v:shape style="position:absolute;left:3387;top:434;width:20;height:2" coordorigin="3387,434" coordsize="20,0" path="m3387,434l3407,434e" filled="false" stroked="true" strokeweight=".47998pt" strokecolor="#000000">
                <v:path arrowok="t"/>
              </v:shape>
            </v:group>
            <v:group style="position:absolute;left:3407;top:434;width:20;height:2" coordorigin="3407,434" coordsize="20,2">
              <v:shape style="position:absolute;left:3407;top:434;width:20;height:2" coordorigin="3407,434" coordsize="20,0" path="m3407,434l3426,434e" filled="false" stroked="true" strokeweight=".47998pt" strokecolor="#000000">
                <v:path arrowok="t"/>
              </v:shape>
            </v:group>
            <v:group style="position:absolute;left:3426;top:434;width:20;height:2" coordorigin="3426,434" coordsize="20,2">
              <v:shape style="position:absolute;left:3426;top:434;width:20;height:2" coordorigin="3426,434" coordsize="20,0" path="m3426,434l3445,434e" filled="false" stroked="true" strokeweight=".47998pt" strokecolor="#000000">
                <v:path arrowok="t"/>
              </v:shape>
            </v:group>
            <v:group style="position:absolute;left:3445;top:434;width:20;height:2" coordorigin="3445,434" coordsize="20,2">
              <v:shape style="position:absolute;left:3445;top:434;width:20;height:2" coordorigin="3445,434" coordsize="20,0" path="m3445,434l3465,434e" filled="false" stroked="true" strokeweight=".47998pt" strokecolor="#000000">
                <v:path arrowok="t"/>
              </v:shape>
            </v:group>
            <v:group style="position:absolute;left:3465;top:434;width:20;height:2" coordorigin="3465,434" coordsize="20,2">
              <v:shape style="position:absolute;left:3465;top:434;width:20;height:2" coordorigin="3465,434" coordsize="20,0" path="m3465,434l3484,434e" filled="false" stroked="true" strokeweight=".47998pt" strokecolor="#000000">
                <v:path arrowok="t"/>
              </v:shape>
            </v:group>
            <v:group style="position:absolute;left:3484;top:434;width:20;height:2" coordorigin="3484,434" coordsize="20,2">
              <v:shape style="position:absolute;left:3484;top:434;width:20;height:2" coordorigin="3484,434" coordsize="20,0" path="m3484,434l3503,434e" filled="false" stroked="true" strokeweight=".47998pt" strokecolor="#000000">
                <v:path arrowok="t"/>
              </v:shape>
            </v:group>
            <v:group style="position:absolute;left:3503;top:434;width:20;height:2" coordorigin="3503,434" coordsize="20,2">
              <v:shape style="position:absolute;left:3503;top:434;width:20;height:2" coordorigin="3503,434" coordsize="20,0" path="m3503,434l3522,434e" filled="false" stroked="true" strokeweight=".47998pt" strokecolor="#000000">
                <v:path arrowok="t"/>
              </v:shape>
            </v:group>
            <v:group style="position:absolute;left:3522;top:434;width:20;height:2" coordorigin="3522,434" coordsize="20,2">
              <v:shape style="position:absolute;left:3522;top:434;width:20;height:2" coordorigin="3522,434" coordsize="20,0" path="m3522,434l3541,434e" filled="false" stroked="true" strokeweight=".47998pt" strokecolor="#000000">
                <v:path arrowok="t"/>
              </v:shape>
            </v:group>
            <v:group style="position:absolute;left:3541;top:434;width:20;height:2" coordorigin="3541,434" coordsize="20,2">
              <v:shape style="position:absolute;left:3541;top:434;width:20;height:2" coordorigin="3541,434" coordsize="20,0" path="m3541,434l3561,434e" filled="false" stroked="true" strokeweight=".47998pt" strokecolor="#000000">
                <v:path arrowok="t"/>
              </v:shape>
            </v:group>
            <v:group style="position:absolute;left:3561;top:434;width:20;height:2" coordorigin="3561,434" coordsize="20,2">
              <v:shape style="position:absolute;left:3561;top:434;width:20;height:2" coordorigin="3561,434" coordsize="20,0" path="m3561,434l3580,434e" filled="false" stroked="true" strokeweight=".47998pt" strokecolor="#000000">
                <v:path arrowok="t"/>
              </v:shape>
            </v:group>
            <v:group style="position:absolute;left:3580;top:434;width:20;height:2" coordorigin="3580,434" coordsize="20,2">
              <v:shape style="position:absolute;left:3580;top:434;width:20;height:2" coordorigin="3580,434" coordsize="20,0" path="m3580,434l3599,434e" filled="false" stroked="true" strokeweight=".47998pt" strokecolor="#000000">
                <v:path arrowok="t"/>
              </v:shape>
            </v:group>
            <v:group style="position:absolute;left:3599;top:434;width:20;height:2" coordorigin="3599,434" coordsize="20,2">
              <v:shape style="position:absolute;left:3599;top:434;width:20;height:2" coordorigin="3599,434" coordsize="20,0" path="m3599,434l3618,434e" filled="false" stroked="true" strokeweight=".47998pt" strokecolor="#000000">
                <v:path arrowok="t"/>
              </v:shape>
            </v:group>
            <v:group style="position:absolute;left:3618;top:434;width:20;height:2" coordorigin="3618,434" coordsize="20,2">
              <v:shape style="position:absolute;left:3618;top:434;width:20;height:2" coordorigin="3618,434" coordsize="20,0" path="m3618,434l3637,434e" filled="false" stroked="true" strokeweight=".47998pt" strokecolor="#000000">
                <v:path arrowok="t"/>
              </v:shape>
            </v:group>
            <v:group style="position:absolute;left:3637;top:434;width:20;height:2" coordorigin="3637,434" coordsize="20,2">
              <v:shape style="position:absolute;left:3637;top:434;width:20;height:2" coordorigin="3637,434" coordsize="20,0" path="m3637,434l3657,434e" filled="false" stroked="true" strokeweight=".47998pt" strokecolor="#000000">
                <v:path arrowok="t"/>
              </v:shape>
            </v:group>
            <v:group style="position:absolute;left:3657;top:434;width:20;height:2" coordorigin="3657,434" coordsize="20,2">
              <v:shape style="position:absolute;left:3657;top:434;width:20;height:2" coordorigin="3657,434" coordsize="20,0" path="m3657,434l3676,434e" filled="false" stroked="true" strokeweight=".47998pt" strokecolor="#000000">
                <v:path arrowok="t"/>
              </v:shape>
            </v:group>
            <v:group style="position:absolute;left:3676;top:434;width:20;height:2" coordorigin="3676,434" coordsize="20,2">
              <v:shape style="position:absolute;left:3676;top:434;width:20;height:2" coordorigin="3676,434" coordsize="20,0" path="m3676,434l3695,434e" filled="false" stroked="true" strokeweight=".47998pt" strokecolor="#000000">
                <v:path arrowok="t"/>
              </v:shape>
            </v:group>
            <v:group style="position:absolute;left:3695;top:434;width:20;height:2" coordorigin="3695,434" coordsize="20,2">
              <v:shape style="position:absolute;left:3695;top:434;width:20;height:2" coordorigin="3695,434" coordsize="20,0" path="m3695,434l3714,434e" filled="false" stroked="true" strokeweight=".47998pt" strokecolor="#000000">
                <v:path arrowok="t"/>
              </v:shape>
            </v:group>
            <v:group style="position:absolute;left:3714;top:434;width:20;height:2" coordorigin="3714,434" coordsize="20,2">
              <v:shape style="position:absolute;left:3714;top:434;width:20;height:2" coordorigin="3714,434" coordsize="20,0" path="m3714,434l3733,434e" filled="false" stroked="true" strokeweight=".47998pt" strokecolor="#000000">
                <v:path arrowok="t"/>
              </v:shape>
            </v:group>
            <v:group style="position:absolute;left:3733;top:434;width:20;height:2" coordorigin="3733,434" coordsize="20,2">
              <v:shape style="position:absolute;left:3733;top:434;width:20;height:2" coordorigin="3733,434" coordsize="20,0" path="m3733,434l3753,434e" filled="false" stroked="true" strokeweight=".47998pt" strokecolor="#000000">
                <v:path arrowok="t"/>
              </v:shape>
            </v:group>
            <v:group style="position:absolute;left:3753;top:434;width:20;height:2" coordorigin="3753,434" coordsize="20,2">
              <v:shape style="position:absolute;left:3753;top:434;width:20;height:2" coordorigin="3753,434" coordsize="20,0" path="m3753,434l3772,434e" filled="false" stroked="true" strokeweight=".47998pt" strokecolor="#000000">
                <v:path arrowok="t"/>
              </v:shape>
            </v:group>
            <v:group style="position:absolute;left:3772;top:434;width:20;height:2" coordorigin="3772,434" coordsize="20,2">
              <v:shape style="position:absolute;left:3772;top:434;width:20;height:2" coordorigin="3772,434" coordsize="20,0" path="m3772,434l3791,434e" filled="false" stroked="true" strokeweight=".47998pt" strokecolor="#000000">
                <v:path arrowok="t"/>
              </v:shape>
            </v:group>
            <v:group style="position:absolute;left:3791;top:434;width:20;height:2" coordorigin="3791,434" coordsize="20,2">
              <v:shape style="position:absolute;left:3791;top:434;width:20;height:2" coordorigin="3791,434" coordsize="20,0" path="m3791,434l3810,434e" filled="false" stroked="true" strokeweight=".47998pt" strokecolor="#000000">
                <v:path arrowok="t"/>
              </v:shape>
            </v:group>
            <v:group style="position:absolute;left:3810;top:434;width:20;height:2" coordorigin="3810,434" coordsize="20,2">
              <v:shape style="position:absolute;left:3810;top:434;width:20;height:2" coordorigin="3810,434" coordsize="20,0" path="m3810,434l3829,434e" filled="false" stroked="true" strokeweight=".47998pt" strokecolor="#000000">
                <v:path arrowok="t"/>
              </v:shape>
            </v:group>
            <v:group style="position:absolute;left:3829;top:434;width:20;height:2" coordorigin="3829,434" coordsize="20,2">
              <v:shape style="position:absolute;left:3829;top:434;width:20;height:2" coordorigin="3829,434" coordsize="20,0" path="m3829,434l3849,434e" filled="false" stroked="true" strokeweight=".47998pt" strokecolor="#000000">
                <v:path arrowok="t"/>
              </v:shape>
            </v:group>
            <v:group style="position:absolute;left:3849;top:434;width:20;height:2" coordorigin="3849,434" coordsize="20,2">
              <v:shape style="position:absolute;left:3849;top:434;width:20;height:2" coordorigin="3849,434" coordsize="20,0" path="m3849,434l3868,434e" filled="false" stroked="true" strokeweight=".47998pt" strokecolor="#000000">
                <v:path arrowok="t"/>
              </v:shape>
            </v:group>
            <v:group style="position:absolute;left:3868;top:434;width:20;height:2" coordorigin="3868,434" coordsize="20,2">
              <v:shape style="position:absolute;left:3868;top:434;width:20;height:2" coordorigin="3868,434" coordsize="20,0" path="m3868,434l3887,434e" filled="false" stroked="true" strokeweight=".47998pt" strokecolor="#000000">
                <v:path arrowok="t"/>
              </v:shape>
            </v:group>
            <v:group style="position:absolute;left:3887;top:434;width:20;height:2" coordorigin="3887,434" coordsize="20,2">
              <v:shape style="position:absolute;left:3887;top:434;width:20;height:2" coordorigin="3887,434" coordsize="20,0" path="m3887,434l3906,434e" filled="false" stroked="true" strokeweight=".47998pt" strokecolor="#000000">
                <v:path arrowok="t"/>
              </v:shape>
            </v:group>
            <v:group style="position:absolute;left:3906;top:434;width:20;height:2" coordorigin="3906,434" coordsize="20,2">
              <v:shape style="position:absolute;left:3906;top:434;width:20;height:2" coordorigin="3906,434" coordsize="20,0" path="m3906,434l3925,434e" filled="false" stroked="true" strokeweight=".47998pt" strokecolor="#000000">
                <v:path arrowok="t"/>
              </v:shape>
            </v:group>
            <v:group style="position:absolute;left:3925;top:434;width:20;height:2" coordorigin="3925,434" coordsize="20,2">
              <v:shape style="position:absolute;left:3925;top:434;width:20;height:2" coordorigin="3925,434" coordsize="20,0" path="m3925,434l3945,434e" filled="false" stroked="true" strokeweight=".47998pt" strokecolor="#000000">
                <v:path arrowok="t"/>
              </v:shape>
            </v:group>
            <v:group style="position:absolute;left:3945;top:434;width:20;height:2" coordorigin="3945,434" coordsize="20,2">
              <v:shape style="position:absolute;left:3945;top:434;width:20;height:2" coordorigin="3945,434" coordsize="20,0" path="m3945,434l3964,434e" filled="false" stroked="true" strokeweight=".47998pt" strokecolor="#000000">
                <v:path arrowok="t"/>
              </v:shape>
            </v:group>
            <v:group style="position:absolute;left:3964;top:434;width:20;height:2" coordorigin="3964,434" coordsize="20,2">
              <v:shape style="position:absolute;left:3964;top:434;width:20;height:2" coordorigin="3964,434" coordsize="20,0" path="m3964,434l3983,434e" filled="false" stroked="true" strokeweight=".47998pt" strokecolor="#000000">
                <v:path arrowok="t"/>
              </v:shape>
            </v:group>
            <v:group style="position:absolute;left:3983;top:434;width:20;height:2" coordorigin="3983,434" coordsize="20,2">
              <v:shape style="position:absolute;left:3983;top:434;width:20;height:2" coordorigin="3983,434" coordsize="20,0" path="m3983,434l4002,434e" filled="false" stroked="true" strokeweight=".47998pt" strokecolor="#000000">
                <v:path arrowok="t"/>
              </v:shape>
            </v:group>
            <v:group style="position:absolute;left:4002;top:434;width:20;height:2" coordorigin="4002,434" coordsize="20,2">
              <v:shape style="position:absolute;left:4002;top:434;width:20;height:2" coordorigin="4002,434" coordsize="20,0" path="m4002,434l4021,434e" filled="false" stroked="true" strokeweight=".47998pt" strokecolor="#000000">
                <v:path arrowok="t"/>
              </v:shape>
            </v:group>
            <v:group style="position:absolute;left:4021;top:434;width:20;height:2" coordorigin="4021,434" coordsize="20,2">
              <v:shape style="position:absolute;left:4021;top:434;width:20;height:2" coordorigin="4021,434" coordsize="20,0" path="m4021,434l4041,434e" filled="false" stroked="true" strokeweight=".47998pt" strokecolor="#000000">
                <v:path arrowok="t"/>
              </v:shape>
            </v:group>
            <v:group style="position:absolute;left:4041;top:434;width:20;height:2" coordorigin="4041,434" coordsize="20,2">
              <v:shape style="position:absolute;left:4041;top:434;width:20;height:2" coordorigin="4041,434" coordsize="20,0" path="m4041,434l4060,434e" filled="false" stroked="true" strokeweight=".47998pt" strokecolor="#000000">
                <v:path arrowok="t"/>
              </v:shape>
            </v:group>
            <v:group style="position:absolute;left:4060;top:434;width:20;height:2" coordorigin="4060,434" coordsize="20,2">
              <v:shape style="position:absolute;left:4060;top:434;width:20;height:2" coordorigin="4060,434" coordsize="20,0" path="m4060,434l4079,434e" filled="false" stroked="true" strokeweight=".47998pt" strokecolor="#000000">
                <v:path arrowok="t"/>
              </v:shape>
            </v:group>
            <v:group style="position:absolute;left:4079;top:434;width:20;height:2" coordorigin="4079,434" coordsize="20,2">
              <v:shape style="position:absolute;left:4079;top:434;width:20;height:2" coordorigin="4079,434" coordsize="20,0" path="m4079,434l4098,434e" filled="false" stroked="true" strokeweight=".47998pt" strokecolor="#000000">
                <v:path arrowok="t"/>
              </v:shape>
            </v:group>
            <v:group style="position:absolute;left:4098;top:434;width:20;height:2" coordorigin="4098,434" coordsize="20,2">
              <v:shape style="position:absolute;left:4098;top:434;width:20;height:2" coordorigin="4098,434" coordsize="20,0" path="m4098,434l4117,434e" filled="false" stroked="true" strokeweight=".47998pt" strokecolor="#000000">
                <v:path arrowok="t"/>
              </v:shape>
            </v:group>
            <v:group style="position:absolute;left:4117;top:434;width:20;height:2" coordorigin="4117,434" coordsize="20,2">
              <v:shape style="position:absolute;left:4117;top:434;width:20;height:2" coordorigin="4117,434" coordsize="20,0" path="m4117,434l4137,434e" filled="false" stroked="true" strokeweight=".47998pt" strokecolor="#000000">
                <v:path arrowok="t"/>
              </v:shape>
            </v:group>
            <v:group style="position:absolute;left:4137;top:434;width:20;height:2" coordorigin="4137,434" coordsize="20,2">
              <v:shape style="position:absolute;left:4137;top:434;width:20;height:2" coordorigin="4137,434" coordsize="20,0" path="m4137,434l4156,434e" filled="false" stroked="true" strokeweight=".47998pt" strokecolor="#000000">
                <v:path arrowok="t"/>
              </v:shape>
            </v:group>
            <v:group style="position:absolute;left:4156;top:434;width:20;height:2" coordorigin="4156,434" coordsize="20,2">
              <v:shape style="position:absolute;left:4156;top:434;width:20;height:2" coordorigin="4156,434" coordsize="20,0" path="m4156,434l4175,434e" filled="false" stroked="true" strokeweight=".47998pt" strokecolor="#000000">
                <v:path arrowok="t"/>
              </v:shape>
            </v:group>
            <v:group style="position:absolute;left:4175;top:434;width:20;height:2" coordorigin="4175,434" coordsize="20,2">
              <v:shape style="position:absolute;left:4175;top:434;width:20;height:2" coordorigin="4175,434" coordsize="20,0" path="m4175,434l4194,434e" filled="false" stroked="true" strokeweight=".47998pt" strokecolor="#000000">
                <v:path arrowok="t"/>
              </v:shape>
            </v:group>
            <v:group style="position:absolute;left:4194;top:434;width:20;height:2" coordorigin="4194,434" coordsize="20,2">
              <v:shape style="position:absolute;left:4194;top:434;width:20;height:2" coordorigin="4194,434" coordsize="20,0" path="m4194,434l4213,434e" filled="false" stroked="true" strokeweight=".47998pt" strokecolor="#000000">
                <v:path arrowok="t"/>
              </v:shape>
            </v:group>
            <v:group style="position:absolute;left:4213;top:434;width:20;height:2" coordorigin="4213,434" coordsize="20,2">
              <v:shape style="position:absolute;left:4213;top:434;width:20;height:2" coordorigin="4213,434" coordsize="20,0" path="m4213,434l4233,434e" filled="false" stroked="true" strokeweight=".47998pt" strokecolor="#000000">
                <v:path arrowok="t"/>
              </v:shape>
            </v:group>
            <v:group style="position:absolute;left:4233;top:434;width:20;height:2" coordorigin="4233,434" coordsize="20,2">
              <v:shape style="position:absolute;left:4233;top:434;width:20;height:2" coordorigin="4233,434" coordsize="20,0" path="m4233,434l4252,434e" filled="false" stroked="true" strokeweight=".47998pt" strokecolor="#000000">
                <v:path arrowok="t"/>
              </v:shape>
            </v:group>
            <v:group style="position:absolute;left:4252;top:434;width:20;height:2" coordorigin="4252,434" coordsize="20,2">
              <v:shape style="position:absolute;left:4252;top:434;width:20;height:2" coordorigin="4252,434" coordsize="20,0" path="m4252,434l4271,434e" filled="false" stroked="true" strokeweight=".47998pt" strokecolor="#000000">
                <v:path arrowok="t"/>
              </v:shape>
            </v:group>
            <v:group style="position:absolute;left:4271;top:434;width:20;height:2" coordorigin="4271,434" coordsize="20,2">
              <v:shape style="position:absolute;left:4271;top:434;width:20;height:2" coordorigin="4271,434" coordsize="20,0" path="m4271,434l4290,434e" filled="false" stroked="true" strokeweight=".47998pt" strokecolor="#000000">
                <v:path arrowok="t"/>
              </v:shape>
            </v:group>
            <v:group style="position:absolute;left:4290;top:434;width:20;height:2" coordorigin="4290,434" coordsize="20,2">
              <v:shape style="position:absolute;left:4290;top:434;width:20;height:2" coordorigin="4290,434" coordsize="20,0" path="m4290,434l4309,434e" filled="false" stroked="true" strokeweight=".47998pt" strokecolor="#000000">
                <v:path arrowok="t"/>
              </v:shape>
            </v:group>
            <v:group style="position:absolute;left:4309;top:434;width:20;height:2" coordorigin="4309,434" coordsize="20,2">
              <v:shape style="position:absolute;left:4309;top:434;width:20;height:2" coordorigin="4309,434" coordsize="20,0" path="m4309,434l4329,434e" filled="false" stroked="true" strokeweight=".47998pt" strokecolor="#000000">
                <v:path arrowok="t"/>
              </v:shape>
            </v:group>
            <v:group style="position:absolute;left:4329;top:434;width:20;height:2" coordorigin="4329,434" coordsize="20,2">
              <v:shape style="position:absolute;left:4329;top:434;width:20;height:2" coordorigin="4329,434" coordsize="20,0" path="m4329,434l4348,434e" filled="false" stroked="true" strokeweight=".47998pt" strokecolor="#000000">
                <v:path arrowok="t"/>
              </v:shape>
            </v:group>
            <v:group style="position:absolute;left:4348;top:434;width:20;height:2" coordorigin="4348,434" coordsize="20,2">
              <v:shape style="position:absolute;left:4348;top:434;width:20;height:2" coordorigin="4348,434" coordsize="20,0" path="m4348,434l4367,434e" filled="false" stroked="true" strokeweight=".47998pt" strokecolor="#000000">
                <v:path arrowok="t"/>
              </v:shape>
            </v:group>
            <v:group style="position:absolute;left:4367;top:434;width:20;height:2" coordorigin="4367,434" coordsize="20,2">
              <v:shape style="position:absolute;left:4367;top:434;width:20;height:2" coordorigin="4367,434" coordsize="20,0" path="m4367,434l4386,434e" filled="false" stroked="true" strokeweight=".47998pt" strokecolor="#000000">
                <v:path arrowok="t"/>
              </v:shape>
            </v:group>
            <v:group style="position:absolute;left:4386;top:434;width:20;height:2" coordorigin="4386,434" coordsize="20,2">
              <v:shape style="position:absolute;left:4386;top:434;width:20;height:2" coordorigin="4386,434" coordsize="20,0" path="m4386,434l4405,434e" filled="false" stroked="true" strokeweight=".47998pt" strokecolor="#000000">
                <v:path arrowok="t"/>
              </v:shape>
            </v:group>
            <v:group style="position:absolute;left:4405;top:434;width:20;height:2" coordorigin="4405,434" coordsize="20,2">
              <v:shape style="position:absolute;left:4405;top:434;width:20;height:2" coordorigin="4405,434" coordsize="20,0" path="m4405,434l4425,434e" filled="false" stroked="true" strokeweight=".47998pt" strokecolor="#000000">
                <v:path arrowok="t"/>
              </v:shape>
            </v:group>
            <v:group style="position:absolute;left:4425;top:434;width:20;height:2" coordorigin="4425,434" coordsize="20,2">
              <v:shape style="position:absolute;left:4425;top:434;width:20;height:2" coordorigin="4425,434" coordsize="20,0" path="m4425,434l4444,434e" filled="false" stroked="true" strokeweight=".47998pt" strokecolor="#000000">
                <v:path arrowok="t"/>
              </v:shape>
            </v:group>
            <v:group style="position:absolute;left:4444;top:434;width:20;height:2" coordorigin="4444,434" coordsize="20,2">
              <v:shape style="position:absolute;left:4444;top:434;width:20;height:2" coordorigin="4444,434" coordsize="20,0" path="m4444,434l4463,434e" filled="false" stroked="true" strokeweight=".47998pt" strokecolor="#000000">
                <v:path arrowok="t"/>
              </v:shape>
            </v:group>
            <v:group style="position:absolute;left:4463;top:434;width:20;height:2" coordorigin="4463,434" coordsize="20,2">
              <v:shape style="position:absolute;left:4463;top:434;width:20;height:2" coordorigin="4463,434" coordsize="20,0" path="m4463,434l4482,434e" filled="false" stroked="true" strokeweight=".47998pt" strokecolor="#000000">
                <v:path arrowok="t"/>
              </v:shape>
            </v:group>
            <v:group style="position:absolute;left:4482;top:434;width:20;height:2" coordorigin="4482,434" coordsize="20,2">
              <v:shape style="position:absolute;left:4482;top:434;width:20;height:2" coordorigin="4482,434" coordsize="20,0" path="m4482,434l4501,434e" filled="false" stroked="true" strokeweight=".47998pt" strokecolor="#000000">
                <v:path arrowok="t"/>
              </v:shape>
            </v:group>
            <v:group style="position:absolute;left:4501;top:434;width:20;height:2" coordorigin="4501,434" coordsize="20,2">
              <v:shape style="position:absolute;left:4501;top:434;width:20;height:2" coordorigin="4501,434" coordsize="20,0" path="m4501,434l4521,434e" filled="false" stroked="true" strokeweight=".47998pt" strokecolor="#000000">
                <v:path arrowok="t"/>
              </v:shape>
            </v:group>
            <v:group style="position:absolute;left:4521;top:434;width:20;height:2" coordorigin="4521,434" coordsize="20,2">
              <v:shape style="position:absolute;left:4521;top:434;width:20;height:2" coordorigin="4521,434" coordsize="20,0" path="m4521,434l4540,434e" filled="false" stroked="true" strokeweight=".47998pt" strokecolor="#000000">
                <v:path arrowok="t"/>
              </v:shape>
            </v:group>
            <v:group style="position:absolute;left:4540;top:434;width:20;height:2" coordorigin="4540,434" coordsize="20,2">
              <v:shape style="position:absolute;left:4540;top:434;width:20;height:2" coordorigin="4540,434" coordsize="20,0" path="m4540,434l4559,434e" filled="false" stroked="true" strokeweight=".47998pt" strokecolor="#000000">
                <v:path arrowok="t"/>
              </v:shape>
            </v:group>
            <v:group style="position:absolute;left:4559;top:434;width:20;height:2" coordorigin="4559,434" coordsize="20,2">
              <v:shape style="position:absolute;left:4559;top:434;width:20;height:2" coordorigin="4559,434" coordsize="20,0" path="m4559,434l4578,434e" filled="false" stroked="true" strokeweight=".47998pt" strokecolor="#000000">
                <v:path arrowok="t"/>
              </v:shape>
            </v:group>
            <v:group style="position:absolute;left:4578;top:434;width:20;height:2" coordorigin="4578,434" coordsize="20,2">
              <v:shape style="position:absolute;left:4578;top:434;width:20;height:2" coordorigin="4578,434" coordsize="20,0" path="m4578,434l4597,434e" filled="false" stroked="true" strokeweight=".47998pt" strokecolor="#000000">
                <v:path arrowok="t"/>
              </v:shape>
            </v:group>
            <v:group style="position:absolute;left:4597;top:434;width:20;height:2" coordorigin="4597,434" coordsize="20,2">
              <v:shape style="position:absolute;left:4597;top:434;width:20;height:2" coordorigin="4597,434" coordsize="20,0" path="m4597,434l4617,434e" filled="false" stroked="true" strokeweight=".47998pt" strokecolor="#000000">
                <v:path arrowok="t"/>
              </v:shape>
            </v:group>
            <v:group style="position:absolute;left:4617;top:434;width:20;height:2" coordorigin="4617,434" coordsize="20,2">
              <v:shape style="position:absolute;left:4617;top:434;width:20;height:2" coordorigin="4617,434" coordsize="20,0" path="m4617,434l4636,434e" filled="false" stroked="true" strokeweight=".47998pt" strokecolor="#000000">
                <v:path arrowok="t"/>
              </v:shape>
            </v:group>
            <v:group style="position:absolute;left:4636;top:434;width:20;height:2" coordorigin="4636,434" coordsize="20,2">
              <v:shape style="position:absolute;left:4636;top:434;width:20;height:2" coordorigin="4636,434" coordsize="20,0" path="m4636,434l4655,434e" filled="false" stroked="true" strokeweight=".47998pt" strokecolor="#000000">
                <v:path arrowok="t"/>
              </v:shape>
            </v:group>
            <v:group style="position:absolute;left:4655;top:434;width:20;height:2" coordorigin="4655,434" coordsize="20,2">
              <v:shape style="position:absolute;left:4655;top:434;width:20;height:2" coordorigin="4655,434" coordsize="20,0" path="m4655,434l4674,434e" filled="false" stroked="true" strokeweight=".47998pt" strokecolor="#000000">
                <v:path arrowok="t"/>
              </v:shape>
            </v:group>
            <v:group style="position:absolute;left:4674;top:434;width:20;height:2" coordorigin="4674,434" coordsize="20,2">
              <v:shape style="position:absolute;left:4674;top:434;width:20;height:2" coordorigin="4674,434" coordsize="20,0" path="m4674,434l4693,434e" filled="false" stroked="true" strokeweight=".47998pt" strokecolor="#000000">
                <v:path arrowok="t"/>
              </v:shape>
            </v:group>
            <v:group style="position:absolute;left:4693;top:434;width:20;height:2" coordorigin="4693,434" coordsize="20,2">
              <v:shape style="position:absolute;left:4693;top:434;width:20;height:2" coordorigin="4693,434" coordsize="20,0" path="m4693,434l4713,434e" filled="false" stroked="true" strokeweight=".47998pt" strokecolor="#000000">
                <v:path arrowok="t"/>
              </v:shape>
            </v:group>
            <v:group style="position:absolute;left:4713;top:434;width:20;height:2" coordorigin="4713,434" coordsize="20,2">
              <v:shape style="position:absolute;left:4713;top:434;width:20;height:2" coordorigin="4713,434" coordsize="20,0" path="m4713,434l4732,434e" filled="false" stroked="true" strokeweight=".47998pt" strokecolor="#000000">
                <v:path arrowok="t"/>
              </v:shape>
            </v:group>
            <v:group style="position:absolute;left:4732;top:434;width:20;height:2" coordorigin="4732,434" coordsize="20,2">
              <v:shape style="position:absolute;left:4732;top:434;width:20;height:2" coordorigin="4732,434" coordsize="20,0" path="m4732,434l4751,434e" filled="false" stroked="true" strokeweight=".47998pt" strokecolor="#000000">
                <v:path arrowok="t"/>
              </v:shape>
            </v:group>
            <v:group style="position:absolute;left:4751;top:434;width:20;height:2" coordorigin="4751,434" coordsize="20,2">
              <v:shape style="position:absolute;left:4751;top:434;width:20;height:2" coordorigin="4751,434" coordsize="20,0" path="m4751,434l4770,434e" filled="false" stroked="true" strokeweight=".47998pt" strokecolor="#000000">
                <v:path arrowok="t"/>
              </v:shape>
            </v:group>
            <v:group style="position:absolute;left:4770;top:434;width:20;height:2" coordorigin="4770,434" coordsize="20,2">
              <v:shape style="position:absolute;left:4770;top:434;width:20;height:2" coordorigin="4770,434" coordsize="20,0" path="m4770,434l4789,434e" filled="false" stroked="true" strokeweight=".47998pt" strokecolor="#000000">
                <v:path arrowok="t"/>
              </v:shape>
            </v:group>
            <v:group style="position:absolute;left:4789;top:434;width:20;height:2" coordorigin="4789,434" coordsize="20,2">
              <v:shape style="position:absolute;left:4789;top:434;width:20;height:2" coordorigin="4789,434" coordsize="20,0" path="m4789,434l4809,434e" filled="false" stroked="true" strokeweight=".47998pt" strokecolor="#000000">
                <v:path arrowok="t"/>
              </v:shape>
            </v:group>
            <v:group style="position:absolute;left:4809;top:434;width:20;height:2" coordorigin="4809,434" coordsize="20,2">
              <v:shape style="position:absolute;left:4809;top:434;width:20;height:2" coordorigin="4809,434" coordsize="20,0" path="m4809,434l4828,434e" filled="false" stroked="true" strokeweight=".47998pt" strokecolor="#000000">
                <v:path arrowok="t"/>
              </v:shape>
            </v:group>
            <v:group style="position:absolute;left:4828;top:434;width:20;height:2" coordorigin="4828,434" coordsize="20,2">
              <v:shape style="position:absolute;left:4828;top:434;width:20;height:2" coordorigin="4828,434" coordsize="20,0" path="m4828,434l4847,434e" filled="false" stroked="true" strokeweight=".47998pt" strokecolor="#000000">
                <v:path arrowok="t"/>
              </v:shape>
            </v:group>
            <v:group style="position:absolute;left:4847;top:434;width:20;height:2" coordorigin="4847,434" coordsize="20,2">
              <v:shape style="position:absolute;left:4847;top:434;width:20;height:2" coordorigin="4847,434" coordsize="20,0" path="m4847,434l4866,434e" filled="false" stroked="true" strokeweight=".47998pt" strokecolor="#000000">
                <v:path arrowok="t"/>
              </v:shape>
            </v:group>
            <v:group style="position:absolute;left:4866;top:434;width:20;height:2" coordorigin="4866,434" coordsize="20,2">
              <v:shape style="position:absolute;left:4866;top:434;width:20;height:2" coordorigin="4866,434" coordsize="20,0" path="m4866,434l4885,434e" filled="false" stroked="true" strokeweight=".47998pt" strokecolor="#000000">
                <v:path arrowok="t"/>
              </v:shape>
            </v:group>
            <v:group style="position:absolute;left:4885;top:434;width:20;height:2" coordorigin="4885,434" coordsize="20,2">
              <v:shape style="position:absolute;left:4885;top:434;width:20;height:2" coordorigin="4885,434" coordsize="20,0" path="m4885,434l4905,434e" filled="false" stroked="true" strokeweight=".47998pt" strokecolor="#000000">
                <v:path arrowok="t"/>
              </v:shape>
            </v:group>
            <v:group style="position:absolute;left:4905;top:434;width:20;height:2" coordorigin="4905,434" coordsize="20,2">
              <v:shape style="position:absolute;left:4905;top:434;width:20;height:2" coordorigin="4905,434" coordsize="20,0" path="m4905,434l4924,434e" filled="false" stroked="true" strokeweight=".47998pt" strokecolor="#000000">
                <v:path arrowok="t"/>
              </v:shape>
            </v:group>
            <v:group style="position:absolute;left:4924;top:434;width:20;height:2" coordorigin="4924,434" coordsize="20,2">
              <v:shape style="position:absolute;left:4924;top:434;width:20;height:2" coordorigin="4924,434" coordsize="20,0" path="m4924,434l4943,434e" filled="false" stroked="true" strokeweight=".47998pt" strokecolor="#000000">
                <v:path arrowok="t"/>
              </v:shape>
            </v:group>
            <v:group style="position:absolute;left:4943;top:434;width:20;height:2" coordorigin="4943,434" coordsize="20,2">
              <v:shape style="position:absolute;left:4943;top:434;width:20;height:2" coordorigin="4943,434" coordsize="20,0" path="m4943,434l4962,434e" filled="false" stroked="true" strokeweight=".47998pt" strokecolor="#000000">
                <v:path arrowok="t"/>
              </v:shape>
            </v:group>
            <v:group style="position:absolute;left:4962;top:434;width:20;height:2" coordorigin="4962,434" coordsize="20,2">
              <v:shape style="position:absolute;left:4962;top:434;width:20;height:2" coordorigin="4962,434" coordsize="20,0" path="m4962,434l4981,434e" filled="false" stroked="true" strokeweight=".47998pt" strokecolor="#000000">
                <v:path arrowok="t"/>
              </v:shape>
            </v:group>
            <v:group style="position:absolute;left:4981;top:434;width:6;height:2" coordorigin="4981,434" coordsize="6,2">
              <v:shape style="position:absolute;left:4981;top:434;width:6;height:2" coordorigin="4981,434" coordsize="6,0" path="m4981,434l4987,434e" filled="false" stroked="true" strokeweight=".47998pt" strokecolor="#000000">
                <v:path arrowok="t"/>
              </v:shape>
            </v:group>
            <v:group style="position:absolute;left:4987;top:434;width:10;height:2" coordorigin="4987,434" coordsize="10,2">
              <v:shape style="position:absolute;left:4987;top:434;width:10;height:2" coordorigin="4987,434" coordsize="10,0" path="m4987,434l4997,434e" filled="false" stroked="true" strokeweight=".47998pt" strokecolor="#000000">
                <v:path arrowok="t"/>
              </v:shape>
            </v:group>
            <v:group style="position:absolute;left:4997;top:434;width:20;height:2" coordorigin="4997,434" coordsize="20,2">
              <v:shape style="position:absolute;left:4997;top:434;width:20;height:2" coordorigin="4997,434" coordsize="20,0" path="m4997,434l5016,434e" filled="false" stroked="true" strokeweight=".47998pt" strokecolor="#000000">
                <v:path arrowok="t"/>
              </v:shape>
            </v:group>
            <v:group style="position:absolute;left:5016;top:434;width:20;height:2" coordorigin="5016,434" coordsize="20,2">
              <v:shape style="position:absolute;left:5016;top:434;width:20;height:2" coordorigin="5016,434" coordsize="20,0" path="m5016,434l5035,434e" filled="false" stroked="true" strokeweight=".47998pt" strokecolor="#000000">
                <v:path arrowok="t"/>
              </v:shape>
            </v:group>
            <v:group style="position:absolute;left:5035;top:434;width:20;height:2" coordorigin="5035,434" coordsize="20,2">
              <v:shape style="position:absolute;left:5035;top:434;width:20;height:2" coordorigin="5035,434" coordsize="20,0" path="m5035,434l5055,434e" filled="false" stroked="true" strokeweight=".47998pt" strokecolor="#000000">
                <v:path arrowok="t"/>
              </v:shape>
            </v:group>
            <v:group style="position:absolute;left:5055;top:434;width:20;height:2" coordorigin="5055,434" coordsize="20,2">
              <v:shape style="position:absolute;left:5055;top:434;width:20;height:2" coordorigin="5055,434" coordsize="20,0" path="m5055,434l5074,434e" filled="false" stroked="true" strokeweight=".47998pt" strokecolor="#000000">
                <v:path arrowok="t"/>
              </v:shape>
            </v:group>
            <v:group style="position:absolute;left:5074;top:434;width:20;height:2" coordorigin="5074,434" coordsize="20,2">
              <v:shape style="position:absolute;left:5074;top:434;width:20;height:2" coordorigin="5074,434" coordsize="20,0" path="m5074,434l5093,434e" filled="false" stroked="true" strokeweight=".47998pt" strokecolor="#000000">
                <v:path arrowok="t"/>
              </v:shape>
            </v:group>
            <v:group style="position:absolute;left:5093;top:434;width:20;height:2" coordorigin="5093,434" coordsize="20,2">
              <v:shape style="position:absolute;left:5093;top:434;width:20;height:2" coordorigin="5093,434" coordsize="20,0" path="m5093,434l5112,434e" filled="false" stroked="true" strokeweight=".47998pt" strokecolor="#000000">
                <v:path arrowok="t"/>
              </v:shape>
            </v:group>
            <v:group style="position:absolute;left:5112;top:434;width:20;height:2" coordorigin="5112,434" coordsize="20,2">
              <v:shape style="position:absolute;left:5112;top:434;width:20;height:2" coordorigin="5112,434" coordsize="20,0" path="m5112,434l5131,434e" filled="false" stroked="true" strokeweight=".47998pt" strokecolor="#000000">
                <v:path arrowok="t"/>
              </v:shape>
            </v:group>
            <v:group style="position:absolute;left:5131;top:434;width:20;height:2" coordorigin="5131,434" coordsize="20,2">
              <v:shape style="position:absolute;left:5131;top:434;width:20;height:2" coordorigin="5131,434" coordsize="20,0" path="m5131,434l5151,434e" filled="false" stroked="true" strokeweight=".47998pt" strokecolor="#000000">
                <v:path arrowok="t"/>
              </v:shape>
            </v:group>
            <v:group style="position:absolute;left:5151;top:434;width:20;height:2" coordorigin="5151,434" coordsize="20,2">
              <v:shape style="position:absolute;left:5151;top:434;width:20;height:2" coordorigin="5151,434" coordsize="20,0" path="m5151,434l5170,434e" filled="false" stroked="true" strokeweight=".47998pt" strokecolor="#000000">
                <v:path arrowok="t"/>
              </v:shape>
            </v:group>
            <v:group style="position:absolute;left:5170;top:434;width:20;height:2" coordorigin="5170,434" coordsize="20,2">
              <v:shape style="position:absolute;left:5170;top:434;width:20;height:2" coordorigin="5170,434" coordsize="20,0" path="m5170,434l5189,434e" filled="false" stroked="true" strokeweight=".47998pt" strokecolor="#000000">
                <v:path arrowok="t"/>
              </v:shape>
            </v:group>
            <v:group style="position:absolute;left:5189;top:434;width:20;height:2" coordorigin="5189,434" coordsize="20,2">
              <v:shape style="position:absolute;left:5189;top:434;width:20;height:2" coordorigin="5189,434" coordsize="20,0" path="m5189,434l5208,434e" filled="false" stroked="true" strokeweight=".47998pt" strokecolor="#000000">
                <v:path arrowok="t"/>
              </v:shape>
            </v:group>
            <v:group style="position:absolute;left:5208;top:434;width:20;height:2" coordorigin="5208,434" coordsize="20,2">
              <v:shape style="position:absolute;left:5208;top:434;width:20;height:2" coordorigin="5208,434" coordsize="20,0" path="m5208,434l5227,434e" filled="false" stroked="true" strokeweight=".47998pt" strokecolor="#000000">
                <v:path arrowok="t"/>
              </v:shape>
            </v:group>
            <v:group style="position:absolute;left:5227;top:434;width:20;height:2" coordorigin="5227,434" coordsize="20,2">
              <v:shape style="position:absolute;left:5227;top:434;width:20;height:2" coordorigin="5227,434" coordsize="20,0" path="m5227,434l5247,434e" filled="false" stroked="true" strokeweight=".47998pt" strokecolor="#000000">
                <v:path arrowok="t"/>
              </v:shape>
            </v:group>
            <v:group style="position:absolute;left:5247;top:434;width:20;height:2" coordorigin="5247,434" coordsize="20,2">
              <v:shape style="position:absolute;left:5247;top:434;width:20;height:2" coordorigin="5247,434" coordsize="20,0" path="m5247,434l5266,434e" filled="false" stroked="true" strokeweight=".47998pt" strokecolor="#000000">
                <v:path arrowok="t"/>
              </v:shape>
            </v:group>
            <v:group style="position:absolute;left:5266;top:434;width:20;height:2" coordorigin="5266,434" coordsize="20,2">
              <v:shape style="position:absolute;left:5266;top:434;width:20;height:2" coordorigin="5266,434" coordsize="20,0" path="m5266,434l5285,434e" filled="false" stroked="true" strokeweight=".47998pt" strokecolor="#000000">
                <v:path arrowok="t"/>
              </v:shape>
            </v:group>
            <v:group style="position:absolute;left:5285;top:434;width:20;height:2" coordorigin="5285,434" coordsize="20,2">
              <v:shape style="position:absolute;left:5285;top:434;width:20;height:2" coordorigin="5285,434" coordsize="20,0" path="m5285,434l5304,434e" filled="false" stroked="true" strokeweight=".47998pt" strokecolor="#000000">
                <v:path arrowok="t"/>
              </v:shape>
            </v:group>
            <v:group style="position:absolute;left:5304;top:434;width:20;height:2" coordorigin="5304,434" coordsize="20,2">
              <v:shape style="position:absolute;left:5304;top:434;width:20;height:2" coordorigin="5304,434" coordsize="20,0" path="m5304,434l5323,434e" filled="false" stroked="true" strokeweight=".47998pt" strokecolor="#000000">
                <v:path arrowok="t"/>
              </v:shape>
            </v:group>
            <v:group style="position:absolute;left:5323;top:434;width:20;height:2" coordorigin="5323,434" coordsize="20,2">
              <v:shape style="position:absolute;left:5323;top:434;width:20;height:2" coordorigin="5323,434" coordsize="20,0" path="m5323,434l5343,434e" filled="false" stroked="true" strokeweight=".47998pt" strokecolor="#000000">
                <v:path arrowok="t"/>
              </v:shape>
            </v:group>
            <v:group style="position:absolute;left:5343;top:434;width:20;height:2" coordorigin="5343,434" coordsize="20,2">
              <v:shape style="position:absolute;left:5343;top:434;width:20;height:2" coordorigin="5343,434" coordsize="20,0" path="m5343,434l5362,434e" filled="false" stroked="true" strokeweight=".47998pt" strokecolor="#000000">
                <v:path arrowok="t"/>
              </v:shape>
            </v:group>
            <v:group style="position:absolute;left:5362;top:434;width:20;height:2" coordorigin="5362,434" coordsize="20,2">
              <v:shape style="position:absolute;left:5362;top:434;width:20;height:2" coordorigin="5362,434" coordsize="20,0" path="m5362,434l5381,434e" filled="false" stroked="true" strokeweight=".47998pt" strokecolor="#000000">
                <v:path arrowok="t"/>
              </v:shape>
            </v:group>
            <v:group style="position:absolute;left:5381;top:434;width:20;height:2" coordorigin="5381,434" coordsize="20,2">
              <v:shape style="position:absolute;left:5381;top:434;width:20;height:2" coordorigin="5381,434" coordsize="20,0" path="m5381,434l5400,434e" filled="false" stroked="true" strokeweight=".47998pt" strokecolor="#000000">
                <v:path arrowok="t"/>
              </v:shape>
            </v:group>
            <v:group style="position:absolute;left:5400;top:434;width:20;height:2" coordorigin="5400,434" coordsize="20,2">
              <v:shape style="position:absolute;left:5400;top:434;width:20;height:2" coordorigin="5400,434" coordsize="20,0" path="m5400,434l5419,434e" filled="false" stroked="true" strokeweight=".47998pt" strokecolor="#000000">
                <v:path arrowok="t"/>
              </v:shape>
            </v:group>
            <v:group style="position:absolute;left:5419;top:434;width:20;height:2" coordorigin="5419,434" coordsize="20,2">
              <v:shape style="position:absolute;left:5419;top:434;width:20;height:2" coordorigin="5419,434" coordsize="20,0" path="m5419,434l5439,434e" filled="false" stroked="true" strokeweight=".47998pt" strokecolor="#000000">
                <v:path arrowok="t"/>
              </v:shape>
            </v:group>
            <v:group style="position:absolute;left:5439;top:434;width:20;height:2" coordorigin="5439,434" coordsize="20,2">
              <v:shape style="position:absolute;left:5439;top:434;width:20;height:2" coordorigin="5439,434" coordsize="20,0" path="m5439,434l5458,434e" filled="false" stroked="true" strokeweight=".47998pt" strokecolor="#000000">
                <v:path arrowok="t"/>
              </v:shape>
            </v:group>
            <v:group style="position:absolute;left:5458;top:434;width:20;height:2" coordorigin="5458,434" coordsize="20,2">
              <v:shape style="position:absolute;left:5458;top:434;width:20;height:2" coordorigin="5458,434" coordsize="20,0" path="m5458,434l5477,434e" filled="false" stroked="true" strokeweight=".47998pt" strokecolor="#000000">
                <v:path arrowok="t"/>
              </v:shape>
            </v:group>
            <v:group style="position:absolute;left:5477;top:434;width:20;height:2" coordorigin="5477,434" coordsize="20,2">
              <v:shape style="position:absolute;left:5477;top:434;width:20;height:2" coordorigin="5477,434" coordsize="20,0" path="m5477,434l5496,434e" filled="false" stroked="true" strokeweight=".47998pt" strokecolor="#000000">
                <v:path arrowok="t"/>
              </v:shape>
            </v:group>
            <v:group style="position:absolute;left:5496;top:434;width:20;height:2" coordorigin="5496,434" coordsize="20,2">
              <v:shape style="position:absolute;left:5496;top:434;width:20;height:2" coordorigin="5496,434" coordsize="20,0" path="m5496,434l5515,434e" filled="false" stroked="true" strokeweight=".47998pt" strokecolor="#000000">
                <v:path arrowok="t"/>
              </v:shape>
            </v:group>
            <v:group style="position:absolute;left:5515;top:434;width:20;height:2" coordorigin="5515,434" coordsize="20,2">
              <v:shape style="position:absolute;left:5515;top:434;width:20;height:2" coordorigin="5515,434" coordsize="20,0" path="m5515,434l5535,434e" filled="false" stroked="true" strokeweight=".47998pt" strokecolor="#000000">
                <v:path arrowok="t"/>
              </v:shape>
            </v:group>
            <v:group style="position:absolute;left:5535;top:434;width:20;height:2" coordorigin="5535,434" coordsize="20,2">
              <v:shape style="position:absolute;left:5535;top:434;width:20;height:2" coordorigin="5535,434" coordsize="20,0" path="m5535,434l5554,434e" filled="false" stroked="true" strokeweight=".47998pt" strokecolor="#000000">
                <v:path arrowok="t"/>
              </v:shape>
            </v:group>
            <v:group style="position:absolute;left:5554;top:434;width:20;height:2" coordorigin="5554,434" coordsize="20,2">
              <v:shape style="position:absolute;left:5554;top:434;width:20;height:2" coordorigin="5554,434" coordsize="20,0" path="m5554,434l5573,434e" filled="false" stroked="true" strokeweight=".47998pt" strokecolor="#000000">
                <v:path arrowok="t"/>
              </v:shape>
            </v:group>
            <v:group style="position:absolute;left:5573;top:434;width:20;height:2" coordorigin="5573,434" coordsize="20,2">
              <v:shape style="position:absolute;left:5573;top:434;width:20;height:2" coordorigin="5573,434" coordsize="20,0" path="m5573,434l5592,434e" filled="false" stroked="true" strokeweight=".47998pt" strokecolor="#000000">
                <v:path arrowok="t"/>
              </v:shape>
            </v:group>
            <v:group style="position:absolute;left:5592;top:434;width:20;height:2" coordorigin="5592,434" coordsize="20,2">
              <v:shape style="position:absolute;left:5592;top:434;width:20;height:2" coordorigin="5592,434" coordsize="20,0" path="m5592,434l5611,434e" filled="false" stroked="true" strokeweight=".47998pt" strokecolor="#000000">
                <v:path arrowok="t"/>
              </v:shape>
            </v:group>
            <v:group style="position:absolute;left:5611;top:434;width:20;height:2" coordorigin="5611,434" coordsize="20,2">
              <v:shape style="position:absolute;left:5611;top:434;width:20;height:2" coordorigin="5611,434" coordsize="20,0" path="m5611,434l5631,434e" filled="false" stroked="true" strokeweight=".47998pt" strokecolor="#000000">
                <v:path arrowok="t"/>
              </v:shape>
            </v:group>
            <v:group style="position:absolute;left:5631;top:434;width:20;height:2" coordorigin="5631,434" coordsize="20,2">
              <v:shape style="position:absolute;left:5631;top:434;width:20;height:2" coordorigin="5631,434" coordsize="20,0" path="m5631,434l5650,434e" filled="false" stroked="true" strokeweight=".47998pt" strokecolor="#000000">
                <v:path arrowok="t"/>
              </v:shape>
            </v:group>
            <v:group style="position:absolute;left:5650;top:434;width:20;height:2" coordorigin="5650,434" coordsize="20,2">
              <v:shape style="position:absolute;left:5650;top:434;width:20;height:2" coordorigin="5650,434" coordsize="20,0" path="m5650,434l5669,434e" filled="false" stroked="true" strokeweight=".47998pt" strokecolor="#000000">
                <v:path arrowok="t"/>
              </v:shape>
            </v:group>
            <v:group style="position:absolute;left:5669;top:434;width:20;height:2" coordorigin="5669,434" coordsize="20,2">
              <v:shape style="position:absolute;left:5669;top:434;width:20;height:2" coordorigin="5669,434" coordsize="20,0" path="m5669,434l5688,434e" filled="false" stroked="true" strokeweight=".47998pt" strokecolor="#000000">
                <v:path arrowok="t"/>
              </v:shape>
            </v:group>
            <v:group style="position:absolute;left:5688;top:434;width:20;height:2" coordorigin="5688,434" coordsize="20,2">
              <v:shape style="position:absolute;left:5688;top:434;width:20;height:2" coordorigin="5688,434" coordsize="20,0" path="m5688,434l5707,434e" filled="false" stroked="true" strokeweight=".47998pt" strokecolor="#000000">
                <v:path arrowok="t"/>
              </v:shape>
            </v:group>
            <v:group style="position:absolute;left:5707;top:434;width:20;height:2" coordorigin="5707,434" coordsize="20,2">
              <v:shape style="position:absolute;left:5707;top:434;width:20;height:2" coordorigin="5707,434" coordsize="20,0" path="m5707,434l5727,434e" filled="false" stroked="true" strokeweight=".47998pt" strokecolor="#000000">
                <v:path arrowok="t"/>
              </v:shape>
            </v:group>
            <v:group style="position:absolute;left:5727;top:434;width:20;height:2" coordorigin="5727,434" coordsize="20,2">
              <v:shape style="position:absolute;left:5727;top:434;width:20;height:2" coordorigin="5727,434" coordsize="20,0" path="m5727,434l5746,434e" filled="false" stroked="true" strokeweight=".47998pt" strokecolor="#000000">
                <v:path arrowok="t"/>
              </v:shape>
            </v:group>
            <v:group style="position:absolute;left:5746;top:434;width:20;height:2" coordorigin="5746,434" coordsize="20,2">
              <v:shape style="position:absolute;left:5746;top:434;width:20;height:2" coordorigin="5746,434" coordsize="20,0" path="m5746,434l5765,434e" filled="false" stroked="true" strokeweight=".47998pt" strokecolor="#000000">
                <v:path arrowok="t"/>
              </v:shape>
            </v:group>
            <v:group style="position:absolute;left:5765;top:434;width:20;height:2" coordorigin="5765,434" coordsize="20,2">
              <v:shape style="position:absolute;left:5765;top:434;width:20;height:2" coordorigin="5765,434" coordsize="20,0" path="m5765,434l5784,434e" filled="false" stroked="true" strokeweight=".47998pt" strokecolor="#000000">
                <v:path arrowok="t"/>
              </v:shape>
            </v:group>
            <v:group style="position:absolute;left:5784;top:434;width:20;height:2" coordorigin="5784,434" coordsize="20,2">
              <v:shape style="position:absolute;left:5784;top:434;width:20;height:2" coordorigin="5784,434" coordsize="20,0" path="m5784,434l5803,434e" filled="false" stroked="true" strokeweight=".47998pt" strokecolor="#000000">
                <v:path arrowok="t"/>
              </v:shape>
            </v:group>
            <v:group style="position:absolute;left:5803;top:434;width:20;height:2" coordorigin="5803,434" coordsize="20,2">
              <v:shape style="position:absolute;left:5803;top:434;width:20;height:2" coordorigin="5803,434" coordsize="20,0" path="m5803,434l5823,434e" filled="false" stroked="true" strokeweight=".47998pt" strokecolor="#000000">
                <v:path arrowok="t"/>
              </v:shape>
            </v:group>
            <v:group style="position:absolute;left:5823;top:434;width:20;height:2" coordorigin="5823,434" coordsize="20,2">
              <v:shape style="position:absolute;left:5823;top:434;width:20;height:2" coordorigin="5823,434" coordsize="20,0" path="m5823,434l5842,434e" filled="false" stroked="true" strokeweight=".47998pt" strokecolor="#000000">
                <v:path arrowok="t"/>
              </v:shape>
            </v:group>
            <v:group style="position:absolute;left:5842;top:434;width:20;height:2" coordorigin="5842,434" coordsize="20,2">
              <v:shape style="position:absolute;left:5842;top:434;width:20;height:2" coordorigin="5842,434" coordsize="20,0" path="m5842,434l5861,434e" filled="false" stroked="true" strokeweight=".47998pt" strokecolor="#000000">
                <v:path arrowok="t"/>
              </v:shape>
            </v:group>
            <v:group style="position:absolute;left:5861;top:434;width:20;height:2" coordorigin="5861,434" coordsize="20,2">
              <v:shape style="position:absolute;left:5861;top:434;width:20;height:2" coordorigin="5861,434" coordsize="20,0" path="m5861,434l5880,434e" filled="false" stroked="true" strokeweight=".47998pt" strokecolor="#000000">
                <v:path arrowok="t"/>
              </v:shape>
            </v:group>
            <v:group style="position:absolute;left:5880;top:434;width:20;height:2" coordorigin="5880,434" coordsize="20,2">
              <v:shape style="position:absolute;left:5880;top:434;width:20;height:2" coordorigin="5880,434" coordsize="20,0" path="m5880,434l5899,434e" filled="false" stroked="true" strokeweight=".47998pt" strokecolor="#000000">
                <v:path arrowok="t"/>
              </v:shape>
            </v:group>
            <v:group style="position:absolute;left:5899;top:434;width:20;height:2" coordorigin="5899,434" coordsize="20,2">
              <v:shape style="position:absolute;left:5899;top:434;width:20;height:2" coordorigin="5899,434" coordsize="20,0" path="m5899,434l5919,434e" filled="false" stroked="true" strokeweight=".47998pt" strokecolor="#000000">
                <v:path arrowok="t"/>
              </v:shape>
            </v:group>
            <v:group style="position:absolute;left:5919;top:434;width:20;height:2" coordorigin="5919,434" coordsize="20,2">
              <v:shape style="position:absolute;left:5919;top:434;width:20;height:2" coordorigin="5919,434" coordsize="20,0" path="m5919,434l5938,434e" filled="false" stroked="true" strokeweight=".47998pt" strokecolor="#000000">
                <v:path arrowok="t"/>
              </v:shape>
            </v:group>
            <v:group style="position:absolute;left:5938;top:434;width:20;height:2" coordorigin="5938,434" coordsize="20,2">
              <v:shape style="position:absolute;left:5938;top:434;width:20;height:2" coordorigin="5938,434" coordsize="20,0" path="m5938,434l5957,434e" filled="false" stroked="true" strokeweight=".47998pt" strokecolor="#000000">
                <v:path arrowok="t"/>
              </v:shape>
            </v:group>
            <v:group style="position:absolute;left:5957;top:434;width:20;height:2" coordorigin="5957,434" coordsize="20,2">
              <v:shape style="position:absolute;left:5957;top:434;width:20;height:2" coordorigin="5957,434" coordsize="20,0" path="m5957,434l5976,434e" filled="false" stroked="true" strokeweight=".47998pt" strokecolor="#000000">
                <v:path arrowok="t"/>
              </v:shape>
            </v:group>
            <v:group style="position:absolute;left:5976;top:434;width:20;height:2" coordorigin="5976,434" coordsize="20,2">
              <v:shape style="position:absolute;left:5976;top:434;width:20;height:2" coordorigin="5976,434" coordsize="20,0" path="m5976,434l5995,434e" filled="false" stroked="true" strokeweight=".47998pt" strokecolor="#000000">
                <v:path arrowok="t"/>
              </v:shape>
            </v:group>
            <v:group style="position:absolute;left:5995;top:434;width:20;height:2" coordorigin="5995,434" coordsize="20,2">
              <v:shape style="position:absolute;left:5995;top:434;width:20;height:2" coordorigin="5995,434" coordsize="20,0" path="m5995,434l6015,434e" filled="false" stroked="true" strokeweight=".47998pt" strokecolor="#000000">
                <v:path arrowok="t"/>
              </v:shape>
            </v:group>
            <v:group style="position:absolute;left:6015;top:434;width:20;height:2" coordorigin="6015,434" coordsize="20,2">
              <v:shape style="position:absolute;left:6015;top:434;width:20;height:2" coordorigin="6015,434" coordsize="20,0" path="m6015,434l6034,434e" filled="false" stroked="true" strokeweight=".47998pt" strokecolor="#000000">
                <v:path arrowok="t"/>
              </v:shape>
            </v:group>
            <v:group style="position:absolute;left:6034;top:434;width:20;height:2" coordorigin="6034,434" coordsize="20,2">
              <v:shape style="position:absolute;left:6034;top:434;width:20;height:2" coordorigin="6034,434" coordsize="20,0" path="m6034,434l6053,434e" filled="false" stroked="true" strokeweight=".47998pt" strokecolor="#000000">
                <v:path arrowok="t"/>
              </v:shape>
            </v:group>
            <v:group style="position:absolute;left:6053;top:434;width:20;height:2" coordorigin="6053,434" coordsize="20,2">
              <v:shape style="position:absolute;left:6053;top:434;width:20;height:2" coordorigin="6053,434" coordsize="20,0" path="m6053,434l6072,434e" filled="false" stroked="true" strokeweight=".47998pt" strokecolor="#000000">
                <v:path arrowok="t"/>
              </v:shape>
            </v:group>
            <v:group style="position:absolute;left:6072;top:434;width:20;height:2" coordorigin="6072,434" coordsize="20,2">
              <v:shape style="position:absolute;left:6072;top:434;width:20;height:2" coordorigin="6072,434" coordsize="20,0" path="m6072,434l6091,434e" filled="false" stroked="true" strokeweight=".47998pt" strokecolor="#000000">
                <v:path arrowok="t"/>
              </v:shape>
            </v:group>
            <v:group style="position:absolute;left:6091;top:434;width:20;height:2" coordorigin="6091,434" coordsize="20,2">
              <v:shape style="position:absolute;left:6091;top:434;width:20;height:2" coordorigin="6091,434" coordsize="20,0" path="m6091,434l6111,434e" filled="false" stroked="true" strokeweight=".47998pt" strokecolor="#000000">
                <v:path arrowok="t"/>
              </v:shape>
            </v:group>
            <v:group style="position:absolute;left:6111;top:434;width:20;height:2" coordorigin="6111,434" coordsize="20,2">
              <v:shape style="position:absolute;left:6111;top:434;width:20;height:2" coordorigin="6111,434" coordsize="20,0" path="m6111,434l6130,434e" filled="false" stroked="true" strokeweight=".47998pt" strokecolor="#000000">
                <v:path arrowok="t"/>
              </v:shape>
            </v:group>
            <v:group style="position:absolute;left:6130;top:434;width:20;height:2" coordorigin="6130,434" coordsize="20,2">
              <v:shape style="position:absolute;left:6130;top:434;width:20;height:2" coordorigin="6130,434" coordsize="20,0" path="m6130,434l6149,434e" filled="false" stroked="true" strokeweight=".47998pt" strokecolor="#000000">
                <v:path arrowok="t"/>
              </v:shape>
            </v:group>
            <v:group style="position:absolute;left:6149;top:434;width:20;height:2" coordorigin="6149,434" coordsize="20,2">
              <v:shape style="position:absolute;left:6149;top:434;width:20;height:2" coordorigin="6149,434" coordsize="20,0" path="m6149,434l6168,434e" filled="false" stroked="true" strokeweight=".47998pt" strokecolor="#000000">
                <v:path arrowok="t"/>
              </v:shape>
            </v:group>
            <v:group style="position:absolute;left:6168;top:434;width:20;height:2" coordorigin="6168,434" coordsize="20,2">
              <v:shape style="position:absolute;left:6168;top:434;width:20;height:2" coordorigin="6168,434" coordsize="20,0" path="m6168,434l6187,434e" filled="false" stroked="true" strokeweight=".47998pt" strokecolor="#000000">
                <v:path arrowok="t"/>
              </v:shape>
            </v:group>
            <v:group style="position:absolute;left:6187;top:434;width:20;height:2" coordorigin="6187,434" coordsize="20,2">
              <v:shape style="position:absolute;left:6187;top:434;width:20;height:2" coordorigin="6187,434" coordsize="20,0" path="m6187,434l6207,434e" filled="false" stroked="true" strokeweight=".47998pt" strokecolor="#000000">
                <v:path arrowok="t"/>
              </v:shape>
            </v:group>
            <v:group style="position:absolute;left:6207;top:434;width:20;height:2" coordorigin="6207,434" coordsize="20,2">
              <v:shape style="position:absolute;left:6207;top:434;width:20;height:2" coordorigin="6207,434" coordsize="20,0" path="m6207,434l6226,434e" filled="false" stroked="true" strokeweight=".47998pt" strokecolor="#000000">
                <v:path arrowok="t"/>
              </v:shape>
            </v:group>
            <v:group style="position:absolute;left:6226;top:434;width:20;height:2" coordorigin="6226,434" coordsize="20,2">
              <v:shape style="position:absolute;left:6226;top:434;width:20;height:2" coordorigin="6226,434" coordsize="20,0" path="m6226,434l6245,434e" filled="false" stroked="true" strokeweight=".47998pt" strokecolor="#000000">
                <v:path arrowok="t"/>
              </v:shape>
            </v:group>
            <v:group style="position:absolute;left:6245;top:434;width:20;height:2" coordorigin="6245,434" coordsize="20,2">
              <v:shape style="position:absolute;left:6245;top:434;width:20;height:2" coordorigin="6245,434" coordsize="20,0" path="m6245,434l6264,434e" filled="false" stroked="true" strokeweight=".47998pt" strokecolor="#000000">
                <v:path arrowok="t"/>
              </v:shape>
            </v:group>
            <v:group style="position:absolute;left:6264;top:434;width:20;height:2" coordorigin="6264,434" coordsize="20,2">
              <v:shape style="position:absolute;left:6264;top:434;width:20;height:2" coordorigin="6264,434" coordsize="20,0" path="m6264,434l6283,434e" filled="false" stroked="true" strokeweight=".47998pt" strokecolor="#000000">
                <v:path arrowok="t"/>
              </v:shape>
            </v:group>
            <v:group style="position:absolute;left:6283;top:434;width:20;height:2" coordorigin="6283,434" coordsize="20,2">
              <v:shape style="position:absolute;left:6283;top:434;width:20;height:2" coordorigin="6283,434" coordsize="20,0" path="m6283,434l6303,434e" filled="false" stroked="true" strokeweight=".47998pt" strokecolor="#000000">
                <v:path arrowok="t"/>
              </v:shape>
            </v:group>
            <v:group style="position:absolute;left:6303;top:434;width:20;height:2" coordorigin="6303,434" coordsize="20,2">
              <v:shape style="position:absolute;left:6303;top:434;width:20;height:2" coordorigin="6303,434" coordsize="20,0" path="m6303,434l6322,434e" filled="false" stroked="true" strokeweight=".47998pt" strokecolor="#000000">
                <v:path arrowok="t"/>
              </v:shape>
            </v:group>
            <v:group style="position:absolute;left:6322;top:434;width:20;height:2" coordorigin="6322,434" coordsize="20,2">
              <v:shape style="position:absolute;left:6322;top:434;width:20;height:2" coordorigin="6322,434" coordsize="20,0" path="m6322,434l6341,434e" filled="false" stroked="true" strokeweight=".47998pt" strokecolor="#000000">
                <v:path arrowok="t"/>
              </v:shape>
            </v:group>
            <v:group style="position:absolute;left:6341;top:434;width:20;height:2" coordorigin="6341,434" coordsize="20,2">
              <v:shape style="position:absolute;left:6341;top:434;width:20;height:2" coordorigin="6341,434" coordsize="20,0" path="m6341,434l6360,434e" filled="false" stroked="true" strokeweight=".47998pt" strokecolor="#000000">
                <v:path arrowok="t"/>
              </v:shape>
            </v:group>
            <v:group style="position:absolute;left:6360;top:434;width:20;height:2" coordorigin="6360,434" coordsize="20,2">
              <v:shape style="position:absolute;left:6360;top:434;width:20;height:2" coordorigin="6360,434" coordsize="20,0" path="m6360,434l6379,434e" filled="false" stroked="true" strokeweight=".47998pt" strokecolor="#000000">
                <v:path arrowok="t"/>
              </v:shape>
            </v:group>
            <v:group style="position:absolute;left:6379;top:434;width:20;height:2" coordorigin="6379,434" coordsize="20,2">
              <v:shape style="position:absolute;left:6379;top:434;width:20;height:2" coordorigin="6379,434" coordsize="20,0" path="m6379,434l6399,434e" filled="false" stroked="true" strokeweight=".47998pt" strokecolor="#000000">
                <v:path arrowok="t"/>
              </v:shape>
            </v:group>
            <v:group style="position:absolute;left:6399;top:434;width:20;height:2" coordorigin="6399,434" coordsize="20,2">
              <v:shape style="position:absolute;left:6399;top:434;width:20;height:2" coordorigin="6399,434" coordsize="20,0" path="m6399,434l6418,434e" filled="false" stroked="true" strokeweight=".47998pt" strokecolor="#000000">
                <v:path arrowok="t"/>
              </v:shape>
            </v:group>
            <v:group style="position:absolute;left:6418;top:434;width:20;height:2" coordorigin="6418,434" coordsize="20,2">
              <v:shape style="position:absolute;left:6418;top:434;width:20;height:2" coordorigin="6418,434" coordsize="20,0" path="m6418,434l6437,434e" filled="false" stroked="true" strokeweight=".47998pt" strokecolor="#000000">
                <v:path arrowok="t"/>
              </v:shape>
            </v:group>
            <v:group style="position:absolute;left:6437;top:434;width:20;height:2" coordorigin="6437,434" coordsize="20,2">
              <v:shape style="position:absolute;left:6437;top:434;width:20;height:2" coordorigin="6437,434" coordsize="20,0" path="m6437,434l6456,434e" filled="false" stroked="true" strokeweight=".47998pt" strokecolor="#000000">
                <v:path arrowok="t"/>
              </v:shape>
            </v:group>
            <v:group style="position:absolute;left:6456;top:434;width:20;height:2" coordorigin="6456,434" coordsize="20,2">
              <v:shape style="position:absolute;left:6456;top:434;width:20;height:2" coordorigin="6456,434" coordsize="20,0" path="m6456,434l6475,434e" filled="false" stroked="true" strokeweight=".47998pt" strokecolor="#000000">
                <v:path arrowok="t"/>
              </v:shape>
            </v:group>
            <v:group style="position:absolute;left:6475;top:434;width:20;height:2" coordorigin="6475,434" coordsize="20,2">
              <v:shape style="position:absolute;left:6475;top:434;width:20;height:2" coordorigin="6475,434" coordsize="20,0" path="m6475,434l6495,434e" filled="false" stroked="true" strokeweight=".47998pt" strokecolor="#000000">
                <v:path arrowok="t"/>
              </v:shape>
            </v:group>
            <v:group style="position:absolute;left:6495;top:434;width:20;height:2" coordorigin="6495,434" coordsize="20,2">
              <v:shape style="position:absolute;left:6495;top:434;width:20;height:2" coordorigin="6495,434" coordsize="20,0" path="m6495,434l6514,434e" filled="false" stroked="true" strokeweight=".47998pt" strokecolor="#000000">
                <v:path arrowok="t"/>
              </v:shape>
            </v:group>
            <v:group style="position:absolute;left:6514;top:434;width:20;height:2" coordorigin="6514,434" coordsize="20,2">
              <v:shape style="position:absolute;left:6514;top:434;width:20;height:2" coordorigin="6514,434" coordsize="20,0" path="m6514,434l6533,434e" filled="false" stroked="true" strokeweight=".47998pt" strokecolor="#000000">
                <v:path arrowok="t"/>
              </v:shape>
            </v:group>
            <v:group style="position:absolute;left:6533;top:434;width:20;height:2" coordorigin="6533,434" coordsize="20,2">
              <v:shape style="position:absolute;left:6533;top:434;width:20;height:2" coordorigin="6533,434" coordsize="20,0" path="m6533,434l6552,434e" filled="false" stroked="true" strokeweight=".47998pt" strokecolor="#000000">
                <v:path arrowok="t"/>
              </v:shape>
            </v:group>
            <v:group style="position:absolute;left:6552;top:434;width:20;height:2" coordorigin="6552,434" coordsize="20,2">
              <v:shape style="position:absolute;left:6552;top:434;width:20;height:2" coordorigin="6552,434" coordsize="20,0" path="m6552,434l6571,434e" filled="false" stroked="true" strokeweight=".47998pt" strokecolor="#000000">
                <v:path arrowok="t"/>
              </v:shape>
            </v:group>
            <v:group style="position:absolute;left:6571;top:434;width:20;height:2" coordorigin="6571,434" coordsize="20,2">
              <v:shape style="position:absolute;left:6571;top:434;width:20;height:2" coordorigin="6571,434" coordsize="20,0" path="m6571,434l6591,434e" filled="false" stroked="true" strokeweight=".47998pt" strokecolor="#000000">
                <v:path arrowok="t"/>
              </v:shape>
            </v:group>
            <v:group style="position:absolute;left:6591;top:434;width:20;height:2" coordorigin="6591,434" coordsize="20,2">
              <v:shape style="position:absolute;left:6591;top:434;width:20;height:2" coordorigin="6591,434" coordsize="20,0" path="m6591,434l6610,434e" filled="false" stroked="true" strokeweight=".47998pt" strokecolor="#000000">
                <v:path arrowok="t"/>
              </v:shape>
            </v:group>
            <v:group style="position:absolute;left:6610;top:434;width:20;height:2" coordorigin="6610,434" coordsize="20,2">
              <v:shape style="position:absolute;left:6610;top:434;width:20;height:2" coordorigin="6610,434" coordsize="20,0" path="m6610,434l6629,434e" filled="false" stroked="true" strokeweight=".47998pt" strokecolor="#000000">
                <v:path arrowok="t"/>
              </v:shape>
            </v:group>
            <v:group style="position:absolute;left:6629;top:434;width:20;height:2" coordorigin="6629,434" coordsize="20,2">
              <v:shape style="position:absolute;left:6629;top:434;width:20;height:2" coordorigin="6629,434" coordsize="20,0" path="m6629,434l6648,434e" filled="false" stroked="true" strokeweight=".47998pt" strokecolor="#000000">
                <v:path arrowok="t"/>
              </v:shape>
            </v:group>
            <v:group style="position:absolute;left:6648;top:434;width:20;height:2" coordorigin="6648,434" coordsize="20,2">
              <v:shape style="position:absolute;left:6648;top:434;width:20;height:2" coordorigin="6648,434" coordsize="20,0" path="m6648,434l6667,434e" filled="false" stroked="true" strokeweight=".47998pt" strokecolor="#000000">
                <v:path arrowok="t"/>
              </v:shape>
            </v:group>
            <v:group style="position:absolute;left:6667;top:434;width:20;height:2" coordorigin="6667,434" coordsize="20,2">
              <v:shape style="position:absolute;left:6667;top:434;width:20;height:2" coordorigin="6667,434" coordsize="20,0" path="m6667,434l6687,434e" filled="false" stroked="true" strokeweight=".47998pt" strokecolor="#000000">
                <v:path arrowok="t"/>
              </v:shape>
            </v:group>
            <v:group style="position:absolute;left:6687;top:434;width:20;height:2" coordorigin="6687,434" coordsize="20,2">
              <v:shape style="position:absolute;left:6687;top:434;width:20;height:2" coordorigin="6687,434" coordsize="20,0" path="m6687,434l6706,434e" filled="false" stroked="true" strokeweight=".47998pt" strokecolor="#000000">
                <v:path arrowok="t"/>
              </v:shape>
            </v:group>
            <v:group style="position:absolute;left:6706;top:434;width:20;height:2" coordorigin="6706,434" coordsize="20,2">
              <v:shape style="position:absolute;left:6706;top:434;width:20;height:2" coordorigin="6706,434" coordsize="20,0" path="m6706,434l6725,434e" filled="false" stroked="true" strokeweight=".47998pt" strokecolor="#000000">
                <v:path arrowok="t"/>
              </v:shape>
            </v:group>
            <v:group style="position:absolute;left:6725;top:434;width:20;height:2" coordorigin="6725,434" coordsize="20,2">
              <v:shape style="position:absolute;left:6725;top:434;width:20;height:2" coordorigin="6725,434" coordsize="20,0" path="m6725,434l6744,434e" filled="false" stroked="true" strokeweight=".47998pt" strokecolor="#000000">
                <v:path arrowok="t"/>
              </v:shape>
            </v:group>
            <v:group style="position:absolute;left:6744;top:434;width:20;height:2" coordorigin="6744,434" coordsize="20,2">
              <v:shape style="position:absolute;left:6744;top:434;width:20;height:2" coordorigin="6744,434" coordsize="20,0" path="m6744,434l6763,434e" filled="false" stroked="true" strokeweight=".47998pt" strokecolor="#000000">
                <v:path arrowok="t"/>
              </v:shape>
            </v:group>
            <v:group style="position:absolute;left:6763;top:434;width:20;height:2" coordorigin="6763,434" coordsize="20,2">
              <v:shape style="position:absolute;left:6763;top:434;width:20;height:2" coordorigin="6763,434" coordsize="20,0" path="m6763,434l6783,434e" filled="false" stroked="true" strokeweight=".47998pt" strokecolor="#000000">
                <v:path arrowok="t"/>
              </v:shape>
            </v:group>
            <v:group style="position:absolute;left:6783;top:434;width:20;height:2" coordorigin="6783,434" coordsize="20,2">
              <v:shape style="position:absolute;left:6783;top:434;width:20;height:2" coordorigin="6783,434" coordsize="20,0" path="m6783,434l6802,434e" filled="false" stroked="true" strokeweight=".47998pt" strokecolor="#000000">
                <v:path arrowok="t"/>
              </v:shape>
            </v:group>
            <v:group style="position:absolute;left:6802;top:434;width:20;height:2" coordorigin="6802,434" coordsize="20,2">
              <v:shape style="position:absolute;left:6802;top:434;width:20;height:2" coordorigin="6802,434" coordsize="20,0" path="m6802,434l6821,434e" filled="false" stroked="true" strokeweight=".47998pt" strokecolor="#000000">
                <v:path arrowok="t"/>
              </v:shape>
            </v:group>
            <v:group style="position:absolute;left:6821;top:434;width:14;height:2" coordorigin="6821,434" coordsize="14,2">
              <v:shape style="position:absolute;left:6821;top:434;width:14;height:2" coordorigin="6821,434" coordsize="14,0" path="m6821,434l6835,434e" filled="false" stroked="true" strokeweight=".47998pt" strokecolor="#000000">
                <v:path arrowok="t"/>
              </v:shape>
            </v:group>
            <v:group style="position:absolute;left:6835;top:434;width:10;height:2" coordorigin="6835,434" coordsize="10,2">
              <v:shape style="position:absolute;left:6835;top:434;width:10;height:2" coordorigin="6835,434" coordsize="10,0" path="m6835,434l6844,434e" filled="false" stroked="true" strokeweight=".47998pt" strokecolor="#000000">
                <v:path arrowok="t"/>
              </v:shape>
            </v:group>
            <v:group style="position:absolute;left:6844;top:434;width:20;height:2" coordorigin="6844,434" coordsize="20,2">
              <v:shape style="position:absolute;left:6844;top:434;width:20;height:2" coordorigin="6844,434" coordsize="20,0" path="m6844,434l6863,434e" filled="false" stroked="true" strokeweight=".47998pt" strokecolor="#000000">
                <v:path arrowok="t"/>
              </v:shape>
            </v:group>
            <v:group style="position:absolute;left:6863;top:434;width:20;height:2" coordorigin="6863,434" coordsize="20,2">
              <v:shape style="position:absolute;left:6863;top:434;width:20;height:2" coordorigin="6863,434" coordsize="20,0" path="m6863,434l6883,434e" filled="false" stroked="true" strokeweight=".47998pt" strokecolor="#000000">
                <v:path arrowok="t"/>
              </v:shape>
            </v:group>
            <v:group style="position:absolute;left:6883;top:434;width:20;height:2" coordorigin="6883,434" coordsize="20,2">
              <v:shape style="position:absolute;left:6883;top:434;width:20;height:2" coordorigin="6883,434" coordsize="20,0" path="m6883,434l6902,434e" filled="false" stroked="true" strokeweight=".47998pt" strokecolor="#000000">
                <v:path arrowok="t"/>
              </v:shape>
            </v:group>
            <v:group style="position:absolute;left:6902;top:434;width:20;height:2" coordorigin="6902,434" coordsize="20,2">
              <v:shape style="position:absolute;left:6902;top:434;width:20;height:2" coordorigin="6902,434" coordsize="20,0" path="m6902,434l6921,434e" filled="false" stroked="true" strokeweight=".47998pt" strokecolor="#000000">
                <v:path arrowok="t"/>
              </v:shape>
            </v:group>
            <v:group style="position:absolute;left:6921;top:434;width:20;height:2" coordorigin="6921,434" coordsize="20,2">
              <v:shape style="position:absolute;left:6921;top:434;width:20;height:2" coordorigin="6921,434" coordsize="20,0" path="m6921,434l6940,434e" filled="false" stroked="true" strokeweight=".47998pt" strokecolor="#000000">
                <v:path arrowok="t"/>
              </v:shape>
            </v:group>
            <v:group style="position:absolute;left:6940;top:434;width:20;height:2" coordorigin="6940,434" coordsize="20,2">
              <v:shape style="position:absolute;left:6940;top:434;width:20;height:2" coordorigin="6940,434" coordsize="20,0" path="m6940,434l6959,434e" filled="false" stroked="true" strokeweight=".47998pt" strokecolor="#000000">
                <v:path arrowok="t"/>
              </v:shape>
            </v:group>
            <v:group style="position:absolute;left:6959;top:434;width:20;height:2" coordorigin="6959,434" coordsize="20,2">
              <v:shape style="position:absolute;left:6959;top:434;width:20;height:2" coordorigin="6959,434" coordsize="20,0" path="m6959,434l6979,434e" filled="false" stroked="true" strokeweight=".47998pt" strokecolor="#000000">
                <v:path arrowok="t"/>
              </v:shape>
            </v:group>
            <v:group style="position:absolute;left:6979;top:434;width:20;height:2" coordorigin="6979,434" coordsize="20,2">
              <v:shape style="position:absolute;left:6979;top:434;width:20;height:2" coordorigin="6979,434" coordsize="20,0" path="m6979,434l6998,434e" filled="false" stroked="true" strokeweight=".47998pt" strokecolor="#000000">
                <v:path arrowok="t"/>
              </v:shape>
            </v:group>
            <v:group style="position:absolute;left:6998;top:434;width:20;height:2" coordorigin="6998,434" coordsize="20,2">
              <v:shape style="position:absolute;left:6998;top:434;width:20;height:2" coordorigin="6998,434" coordsize="20,0" path="m6998,434l7017,434e" filled="false" stroked="true" strokeweight=".47998pt" strokecolor="#000000">
                <v:path arrowok="t"/>
              </v:shape>
            </v:group>
            <v:group style="position:absolute;left:7017;top:434;width:20;height:2" coordorigin="7017,434" coordsize="20,2">
              <v:shape style="position:absolute;left:7017;top:434;width:20;height:2" coordorigin="7017,434" coordsize="20,0" path="m7017,434l7036,434e" filled="false" stroked="true" strokeweight=".47998pt" strokecolor="#000000">
                <v:path arrowok="t"/>
              </v:shape>
            </v:group>
            <v:group style="position:absolute;left:7036;top:434;width:20;height:2" coordorigin="7036,434" coordsize="20,2">
              <v:shape style="position:absolute;left:7036;top:434;width:20;height:2" coordorigin="7036,434" coordsize="20,0" path="m7036,434l7055,434e" filled="false" stroked="true" strokeweight=".47998pt" strokecolor="#000000">
                <v:path arrowok="t"/>
              </v:shape>
            </v:group>
            <v:group style="position:absolute;left:7055;top:434;width:20;height:2" coordorigin="7055,434" coordsize="20,2">
              <v:shape style="position:absolute;left:7055;top:434;width:20;height:2" coordorigin="7055,434" coordsize="20,0" path="m7055,434l7075,434e" filled="false" stroked="true" strokeweight=".47998pt" strokecolor="#000000">
                <v:path arrowok="t"/>
              </v:shape>
            </v:group>
            <v:group style="position:absolute;left:7075;top:434;width:20;height:2" coordorigin="7075,434" coordsize="20,2">
              <v:shape style="position:absolute;left:7075;top:434;width:20;height:2" coordorigin="7075,434" coordsize="20,0" path="m7075,434l7094,434e" filled="false" stroked="true" strokeweight=".47998pt" strokecolor="#000000">
                <v:path arrowok="t"/>
              </v:shape>
            </v:group>
            <v:group style="position:absolute;left:7094;top:434;width:20;height:2" coordorigin="7094,434" coordsize="20,2">
              <v:shape style="position:absolute;left:7094;top:434;width:20;height:2" coordorigin="7094,434" coordsize="20,0" path="m7094,434l7113,434e" filled="false" stroked="true" strokeweight=".47998pt" strokecolor="#000000">
                <v:path arrowok="t"/>
              </v:shape>
            </v:group>
            <v:group style="position:absolute;left:7113;top:434;width:20;height:2" coordorigin="7113,434" coordsize="20,2">
              <v:shape style="position:absolute;left:7113;top:434;width:20;height:2" coordorigin="7113,434" coordsize="20,0" path="m7113,434l7132,434e" filled="false" stroked="true" strokeweight=".47998pt" strokecolor="#000000">
                <v:path arrowok="t"/>
              </v:shape>
            </v:group>
            <v:group style="position:absolute;left:7132;top:434;width:20;height:2" coordorigin="7132,434" coordsize="20,2">
              <v:shape style="position:absolute;left:7132;top:434;width:20;height:2" coordorigin="7132,434" coordsize="20,0" path="m7132,434l7151,434e" filled="false" stroked="true" strokeweight=".47998pt" strokecolor="#000000">
                <v:path arrowok="t"/>
              </v:shape>
            </v:group>
            <v:group style="position:absolute;left:7151;top:434;width:20;height:2" coordorigin="7151,434" coordsize="20,2">
              <v:shape style="position:absolute;left:7151;top:434;width:20;height:2" coordorigin="7151,434" coordsize="20,0" path="m7151,434l7171,434e" filled="false" stroked="true" strokeweight=".47998pt" strokecolor="#000000">
                <v:path arrowok="t"/>
              </v:shape>
            </v:group>
            <v:group style="position:absolute;left:7171;top:434;width:20;height:2" coordorigin="7171,434" coordsize="20,2">
              <v:shape style="position:absolute;left:7171;top:434;width:20;height:2" coordorigin="7171,434" coordsize="20,0" path="m7171,434l7190,434e" filled="false" stroked="true" strokeweight=".47998pt" strokecolor="#000000">
                <v:path arrowok="t"/>
              </v:shape>
            </v:group>
            <v:group style="position:absolute;left:7190;top:434;width:20;height:2" coordorigin="7190,434" coordsize="20,2">
              <v:shape style="position:absolute;left:7190;top:434;width:20;height:2" coordorigin="7190,434" coordsize="20,0" path="m7190,434l7209,434e" filled="false" stroked="true" strokeweight=".47998pt" strokecolor="#000000">
                <v:path arrowok="t"/>
              </v:shape>
            </v:group>
            <v:group style="position:absolute;left:7209;top:434;width:20;height:2" coordorigin="7209,434" coordsize="20,2">
              <v:shape style="position:absolute;left:7209;top:434;width:20;height:2" coordorigin="7209,434" coordsize="20,0" path="m7209,434l7228,434e" filled="false" stroked="true" strokeweight=".47998pt" strokecolor="#000000">
                <v:path arrowok="t"/>
              </v:shape>
            </v:group>
            <v:group style="position:absolute;left:7228;top:434;width:20;height:2" coordorigin="7228,434" coordsize="20,2">
              <v:shape style="position:absolute;left:7228;top:434;width:20;height:2" coordorigin="7228,434" coordsize="20,0" path="m7228,434l7247,434e" filled="false" stroked="true" strokeweight=".47998pt" strokecolor="#000000">
                <v:path arrowok="t"/>
              </v:shape>
            </v:group>
            <v:group style="position:absolute;left:7247;top:434;width:20;height:2" coordorigin="7247,434" coordsize="20,2">
              <v:shape style="position:absolute;left:7247;top:434;width:20;height:2" coordorigin="7247,434" coordsize="20,0" path="m7247,434l7267,434e" filled="false" stroked="true" strokeweight=".47998pt" strokecolor="#000000">
                <v:path arrowok="t"/>
              </v:shape>
            </v:group>
            <v:group style="position:absolute;left:7267;top:434;width:20;height:2" coordorigin="7267,434" coordsize="20,2">
              <v:shape style="position:absolute;left:7267;top:434;width:20;height:2" coordorigin="7267,434" coordsize="20,0" path="m7267,434l7286,434e" filled="false" stroked="true" strokeweight=".47998pt" strokecolor="#000000">
                <v:path arrowok="t"/>
              </v:shape>
            </v:group>
            <v:group style="position:absolute;left:7286;top:434;width:20;height:2" coordorigin="7286,434" coordsize="20,2">
              <v:shape style="position:absolute;left:7286;top:434;width:20;height:2" coordorigin="7286,434" coordsize="20,0" path="m7286,434l7305,434e" filled="false" stroked="true" strokeweight=".47998pt" strokecolor="#000000">
                <v:path arrowok="t"/>
              </v:shape>
            </v:group>
            <v:group style="position:absolute;left:7305;top:434;width:20;height:2" coordorigin="7305,434" coordsize="20,2">
              <v:shape style="position:absolute;left:7305;top:434;width:20;height:2" coordorigin="7305,434" coordsize="20,0" path="m7305,434l7324,434e" filled="false" stroked="true" strokeweight=".47998pt" strokecolor="#000000">
                <v:path arrowok="t"/>
              </v:shape>
            </v:group>
            <v:group style="position:absolute;left:7324;top:434;width:20;height:2" coordorigin="7324,434" coordsize="20,2">
              <v:shape style="position:absolute;left:7324;top:434;width:20;height:2" coordorigin="7324,434" coordsize="20,0" path="m7324,434l7343,434e" filled="false" stroked="true" strokeweight=".47998pt" strokecolor="#000000">
                <v:path arrowok="t"/>
              </v:shape>
            </v:group>
            <v:group style="position:absolute;left:7343;top:434;width:20;height:2" coordorigin="7343,434" coordsize="20,2">
              <v:shape style="position:absolute;left:7343;top:434;width:20;height:2" coordorigin="7343,434" coordsize="20,0" path="m7343,434l7363,434e" filled="false" stroked="true" strokeweight=".47998pt" strokecolor="#000000">
                <v:path arrowok="t"/>
              </v:shape>
            </v:group>
            <v:group style="position:absolute;left:7363;top:434;width:20;height:2" coordorigin="7363,434" coordsize="20,2">
              <v:shape style="position:absolute;left:7363;top:434;width:20;height:2" coordorigin="7363,434" coordsize="20,0" path="m7363,434l7382,434e" filled="false" stroked="true" strokeweight=".47998pt" strokecolor="#000000">
                <v:path arrowok="t"/>
              </v:shape>
            </v:group>
            <v:group style="position:absolute;left:7382;top:434;width:20;height:2" coordorigin="7382,434" coordsize="20,2">
              <v:shape style="position:absolute;left:7382;top:434;width:20;height:2" coordorigin="7382,434" coordsize="20,0" path="m7382,434l7401,434e" filled="false" stroked="true" strokeweight=".47998pt" strokecolor="#000000">
                <v:path arrowok="t"/>
              </v:shape>
            </v:group>
            <v:group style="position:absolute;left:7401;top:434;width:20;height:2" coordorigin="7401,434" coordsize="20,2">
              <v:shape style="position:absolute;left:7401;top:434;width:20;height:2" coordorigin="7401,434" coordsize="20,0" path="m7401,434l7420,434e" filled="false" stroked="true" strokeweight=".47998pt" strokecolor="#000000">
                <v:path arrowok="t"/>
              </v:shape>
            </v:group>
            <v:group style="position:absolute;left:7420;top:434;width:20;height:2" coordorigin="7420,434" coordsize="20,2">
              <v:shape style="position:absolute;left:7420;top:434;width:20;height:2" coordorigin="7420,434" coordsize="20,0" path="m7420,434l7439,434e" filled="false" stroked="true" strokeweight=".47998pt" strokecolor="#000000">
                <v:path arrowok="t"/>
              </v:shape>
            </v:group>
            <v:group style="position:absolute;left:7439;top:434;width:20;height:2" coordorigin="7439,434" coordsize="20,2">
              <v:shape style="position:absolute;left:7439;top:434;width:20;height:2" coordorigin="7439,434" coordsize="20,0" path="m7439,434l7459,434e" filled="false" stroked="true" strokeweight=".47998pt" strokecolor="#000000">
                <v:path arrowok="t"/>
              </v:shape>
            </v:group>
            <v:group style="position:absolute;left:7459;top:434;width:20;height:2" coordorigin="7459,434" coordsize="20,2">
              <v:shape style="position:absolute;left:7459;top:434;width:20;height:2" coordorigin="7459,434" coordsize="20,0" path="m7459,434l7478,434e" filled="false" stroked="true" strokeweight=".47998pt" strokecolor="#000000">
                <v:path arrowok="t"/>
              </v:shape>
            </v:group>
            <v:group style="position:absolute;left:7478;top:434;width:20;height:2" coordorigin="7478,434" coordsize="20,2">
              <v:shape style="position:absolute;left:7478;top:434;width:20;height:2" coordorigin="7478,434" coordsize="20,0" path="m7478,434l7497,434e" filled="false" stroked="true" strokeweight=".47998pt" strokecolor="#000000">
                <v:path arrowok="t"/>
              </v:shape>
            </v:group>
            <v:group style="position:absolute;left:7497;top:434;width:20;height:2" coordorigin="7497,434" coordsize="20,2">
              <v:shape style="position:absolute;left:7497;top:434;width:20;height:2" coordorigin="7497,434" coordsize="20,0" path="m7497,434l7516,434e" filled="false" stroked="true" strokeweight=".47998pt" strokecolor="#000000">
                <v:path arrowok="t"/>
              </v:shape>
            </v:group>
            <v:group style="position:absolute;left:7516;top:434;width:20;height:2" coordorigin="7516,434" coordsize="20,2">
              <v:shape style="position:absolute;left:7516;top:434;width:20;height:2" coordorigin="7516,434" coordsize="20,0" path="m7516,434l7535,434e" filled="false" stroked="true" strokeweight=".47998pt" strokecolor="#000000">
                <v:path arrowok="t"/>
              </v:shape>
            </v:group>
            <v:group style="position:absolute;left:7535;top:434;width:20;height:2" coordorigin="7535,434" coordsize="20,2">
              <v:shape style="position:absolute;left:7535;top:434;width:20;height:2" coordorigin="7535,434" coordsize="20,0" path="m7535,434l7555,434e" filled="false" stroked="true" strokeweight=".47998pt" strokecolor="#000000">
                <v:path arrowok="t"/>
              </v:shape>
            </v:group>
            <v:group style="position:absolute;left:7555;top:434;width:20;height:2" coordorigin="7555,434" coordsize="20,2">
              <v:shape style="position:absolute;left:7555;top:434;width:20;height:2" coordorigin="7555,434" coordsize="20,0" path="m7555,434l7574,434e" filled="false" stroked="true" strokeweight=".47998pt" strokecolor="#000000">
                <v:path arrowok="t"/>
              </v:shape>
            </v:group>
            <v:group style="position:absolute;left:7574;top:434;width:20;height:2" coordorigin="7574,434" coordsize="20,2">
              <v:shape style="position:absolute;left:7574;top:434;width:20;height:2" coordorigin="7574,434" coordsize="20,0" path="m7574,434l7593,434e" filled="false" stroked="true" strokeweight=".47998pt" strokecolor="#000000">
                <v:path arrowok="t"/>
              </v:shape>
            </v:group>
            <v:group style="position:absolute;left:7593;top:434;width:20;height:2" coordorigin="7593,434" coordsize="20,2">
              <v:shape style="position:absolute;left:7593;top:434;width:20;height:2" coordorigin="7593,434" coordsize="20,0" path="m7593,434l7612,434e" filled="false" stroked="true" strokeweight=".47998pt" strokecolor="#000000">
                <v:path arrowok="t"/>
              </v:shape>
            </v:group>
            <v:group style="position:absolute;left:7612;top:434;width:20;height:2" coordorigin="7612,434" coordsize="20,2">
              <v:shape style="position:absolute;left:7612;top:434;width:20;height:2" coordorigin="7612,434" coordsize="20,0" path="m7612,434l7631,434e" filled="false" stroked="true" strokeweight=".47998pt" strokecolor="#000000">
                <v:path arrowok="t"/>
              </v:shape>
            </v:group>
            <v:group style="position:absolute;left:7631;top:434;width:20;height:2" coordorigin="7631,434" coordsize="20,2">
              <v:shape style="position:absolute;left:7631;top:434;width:20;height:2" coordorigin="7631,434" coordsize="20,0" path="m7631,434l7651,434e" filled="false" stroked="true" strokeweight=".47998pt" strokecolor="#000000">
                <v:path arrowok="t"/>
              </v:shape>
            </v:group>
            <v:group style="position:absolute;left:7651;top:434;width:20;height:2" coordorigin="7651,434" coordsize="20,2">
              <v:shape style="position:absolute;left:7651;top:434;width:20;height:2" coordorigin="7651,434" coordsize="20,0" path="m7651,434l7670,434e" filled="false" stroked="true" strokeweight=".47998pt" strokecolor="#000000">
                <v:path arrowok="t"/>
              </v:shape>
            </v:group>
            <v:group style="position:absolute;left:7670;top:434;width:20;height:2" coordorigin="7670,434" coordsize="20,2">
              <v:shape style="position:absolute;left:7670;top:434;width:20;height:2" coordorigin="7670,434" coordsize="20,0" path="m7670,434l7689,434e" filled="false" stroked="true" strokeweight=".47998pt" strokecolor="#000000">
                <v:path arrowok="t"/>
              </v:shape>
            </v:group>
            <v:group style="position:absolute;left:7689;top:434;width:20;height:2" coordorigin="7689,434" coordsize="20,2">
              <v:shape style="position:absolute;left:7689;top:434;width:20;height:2" coordorigin="7689,434" coordsize="20,0" path="m7689,434l7708,434e" filled="false" stroked="true" strokeweight=".47998pt" strokecolor="#000000">
                <v:path arrowok="t"/>
              </v:shape>
            </v:group>
            <v:group style="position:absolute;left:7708;top:434;width:20;height:2" coordorigin="7708,434" coordsize="20,2">
              <v:shape style="position:absolute;left:7708;top:434;width:20;height:2" coordorigin="7708,434" coordsize="20,0" path="m7708,434l7727,434e" filled="false" stroked="true" strokeweight=".47998pt" strokecolor="#000000">
                <v:path arrowok="t"/>
              </v:shape>
            </v:group>
            <v:group style="position:absolute;left:7727;top:434;width:20;height:2" coordorigin="7727,434" coordsize="20,2">
              <v:shape style="position:absolute;left:7727;top:434;width:20;height:2" coordorigin="7727,434" coordsize="20,0" path="m7727,434l7747,434e" filled="false" stroked="true" strokeweight=".47998pt" strokecolor="#000000">
                <v:path arrowok="t"/>
              </v:shape>
            </v:group>
            <v:group style="position:absolute;left:7747;top:434;width:20;height:2" coordorigin="7747,434" coordsize="20,2">
              <v:shape style="position:absolute;left:7747;top:434;width:20;height:2" coordorigin="7747,434" coordsize="20,0" path="m7747,434l7766,434e" filled="false" stroked="true" strokeweight=".47998pt" strokecolor="#000000">
                <v:path arrowok="t"/>
              </v:shape>
            </v:group>
            <v:group style="position:absolute;left:7766;top:434;width:20;height:2" coordorigin="7766,434" coordsize="20,2">
              <v:shape style="position:absolute;left:7766;top:434;width:20;height:2" coordorigin="7766,434" coordsize="20,0" path="m7766,434l7785,434e" filled="false" stroked="true" strokeweight=".47998pt" strokecolor="#000000">
                <v:path arrowok="t"/>
              </v:shape>
            </v:group>
            <v:group style="position:absolute;left:7785;top:434;width:20;height:2" coordorigin="7785,434" coordsize="20,2">
              <v:shape style="position:absolute;left:7785;top:434;width:20;height:2" coordorigin="7785,434" coordsize="20,0" path="m7785,434l7804,434e" filled="false" stroked="true" strokeweight=".47998pt" strokecolor="#000000">
                <v:path arrowok="t"/>
              </v:shape>
            </v:group>
            <v:group style="position:absolute;left:7804;top:434;width:20;height:2" coordorigin="7804,434" coordsize="20,2">
              <v:shape style="position:absolute;left:7804;top:434;width:20;height:2" coordorigin="7804,434" coordsize="20,0" path="m7804,434l7823,434e" filled="false" stroked="true" strokeweight=".47998pt" strokecolor="#000000">
                <v:path arrowok="t"/>
              </v:shape>
            </v:group>
            <v:group style="position:absolute;left:7823;top:434;width:20;height:2" coordorigin="7823,434" coordsize="20,2">
              <v:shape style="position:absolute;left:7823;top:434;width:20;height:2" coordorigin="7823,434" coordsize="20,0" path="m7823,434l7843,434e" filled="false" stroked="true" strokeweight=".47998pt" strokecolor="#000000">
                <v:path arrowok="t"/>
              </v:shape>
            </v:group>
            <v:group style="position:absolute;left:7843;top:434;width:20;height:2" coordorigin="7843,434" coordsize="20,2">
              <v:shape style="position:absolute;left:7843;top:434;width:20;height:2" coordorigin="7843,434" coordsize="20,0" path="m7843,434l7862,434e" filled="false" stroked="true" strokeweight=".47998pt" strokecolor="#000000">
                <v:path arrowok="t"/>
              </v:shape>
            </v:group>
            <v:group style="position:absolute;left:7862;top:434;width:20;height:2" coordorigin="7862,434" coordsize="20,2">
              <v:shape style="position:absolute;left:7862;top:434;width:20;height:2" coordorigin="7862,434" coordsize="20,0" path="m7862,434l7881,434e" filled="false" stroked="true" strokeweight=".47998pt" strokecolor="#000000">
                <v:path arrowok="t"/>
              </v:shape>
            </v:group>
            <v:group style="position:absolute;left:7881;top:434;width:20;height:2" coordorigin="7881,434" coordsize="20,2">
              <v:shape style="position:absolute;left:7881;top:434;width:20;height:2" coordorigin="7881,434" coordsize="20,0" path="m7881,434l7900,434e" filled="false" stroked="true" strokeweight=".47998pt" strokecolor="#000000">
                <v:path arrowok="t"/>
              </v:shape>
            </v:group>
            <v:group style="position:absolute;left:7900;top:434;width:20;height:2" coordorigin="7900,434" coordsize="20,2">
              <v:shape style="position:absolute;left:7900;top:434;width:20;height:2" coordorigin="7900,434" coordsize="20,0" path="m7900,434l7919,434e" filled="false" stroked="true" strokeweight=".47998pt" strokecolor="#000000">
                <v:path arrowok="t"/>
              </v:shape>
            </v:group>
            <v:group style="position:absolute;left:7919;top:434;width:20;height:2" coordorigin="7919,434" coordsize="20,2">
              <v:shape style="position:absolute;left:7919;top:434;width:20;height:2" coordorigin="7919,434" coordsize="20,0" path="m7919,434l7939,434e" filled="false" stroked="true" strokeweight=".47998pt" strokecolor="#000000">
                <v:path arrowok="t"/>
              </v:shape>
            </v:group>
            <v:group style="position:absolute;left:7939;top:434;width:20;height:2" coordorigin="7939,434" coordsize="20,2">
              <v:shape style="position:absolute;left:7939;top:434;width:20;height:2" coordorigin="7939,434" coordsize="20,0" path="m7939,434l7958,434e" filled="false" stroked="true" strokeweight=".47998pt" strokecolor="#000000">
                <v:path arrowok="t"/>
              </v:shape>
            </v:group>
            <v:group style="position:absolute;left:7958;top:434;width:20;height:2" coordorigin="7958,434" coordsize="20,2">
              <v:shape style="position:absolute;left:7958;top:434;width:20;height:2" coordorigin="7958,434" coordsize="20,0" path="m7958,434l7977,434e" filled="false" stroked="true" strokeweight=".47998pt" strokecolor="#000000">
                <v:path arrowok="t"/>
              </v:shape>
            </v:group>
            <v:group style="position:absolute;left:7977;top:434;width:20;height:2" coordorigin="7977,434" coordsize="20,2">
              <v:shape style="position:absolute;left:7977;top:434;width:20;height:2" coordorigin="7977,434" coordsize="20,0" path="m7977,434l7996,434e" filled="false" stroked="true" strokeweight=".47998pt" strokecolor="#000000">
                <v:path arrowok="t"/>
              </v:shape>
            </v:group>
            <v:group style="position:absolute;left:7996;top:434;width:20;height:2" coordorigin="7996,434" coordsize="20,2">
              <v:shape style="position:absolute;left:7996;top:434;width:20;height:2" coordorigin="7996,434" coordsize="20,0" path="m7996,434l8015,434e" filled="false" stroked="true" strokeweight=".47998pt" strokecolor="#000000">
                <v:path arrowok="t"/>
              </v:shape>
            </v:group>
            <v:group style="position:absolute;left:8015;top:434;width:20;height:2" coordorigin="8015,434" coordsize="20,2">
              <v:shape style="position:absolute;left:8015;top:434;width:20;height:2" coordorigin="8015,434" coordsize="20,0" path="m8015,434l8035,434e" filled="false" stroked="true" strokeweight=".47998pt" strokecolor="#000000">
                <v:path arrowok="t"/>
              </v:shape>
            </v:group>
            <v:group style="position:absolute;left:8035;top:434;width:20;height:2" coordorigin="8035,434" coordsize="20,2">
              <v:shape style="position:absolute;left:8035;top:434;width:20;height:2" coordorigin="8035,434" coordsize="20,0" path="m8035,434l8054,434e" filled="false" stroked="true" strokeweight=".47998pt" strokecolor="#000000">
                <v:path arrowok="t"/>
              </v:shape>
            </v:group>
            <v:group style="position:absolute;left:8054;top:434;width:20;height:2" coordorigin="8054,434" coordsize="20,2">
              <v:shape style="position:absolute;left:8054;top:434;width:20;height:2" coordorigin="8054,434" coordsize="20,0" path="m8054,434l8073,434e" filled="false" stroked="true" strokeweight=".47998pt" strokecolor="#000000">
                <v:path arrowok="t"/>
              </v:shape>
            </v:group>
            <v:group style="position:absolute;left:8073;top:434;width:20;height:2" coordorigin="8073,434" coordsize="20,2">
              <v:shape style="position:absolute;left:8073;top:434;width:20;height:2" coordorigin="8073,434" coordsize="20,0" path="m8073,434l8092,434e" filled="false" stroked="true" strokeweight=".47998pt" strokecolor="#000000">
                <v:path arrowok="t"/>
              </v:shape>
            </v:group>
            <v:group style="position:absolute;left:8092;top:434;width:20;height:2" coordorigin="8092,434" coordsize="20,2">
              <v:shape style="position:absolute;left:8092;top:434;width:20;height:2" coordorigin="8092,434" coordsize="20,0" path="m8092,434l8111,434e" filled="false" stroked="true" strokeweight=".47998pt" strokecolor="#000000">
                <v:path arrowok="t"/>
              </v:shape>
            </v:group>
            <v:group style="position:absolute;left:8111;top:434;width:20;height:2" coordorigin="8111,434" coordsize="20,2">
              <v:shape style="position:absolute;left:8111;top:434;width:20;height:2" coordorigin="8111,434" coordsize="20,0" path="m8111,434l8131,434e" filled="false" stroked="true" strokeweight=".47998pt" strokecolor="#000000">
                <v:path arrowok="t"/>
              </v:shape>
            </v:group>
            <v:group style="position:absolute;left:8131;top:434;width:20;height:2" coordorigin="8131,434" coordsize="20,2">
              <v:shape style="position:absolute;left:8131;top:434;width:20;height:2" coordorigin="8131,434" coordsize="20,0" path="m8131,434l8150,434e" filled="false" stroked="true" strokeweight=".47998pt" strokecolor="#000000">
                <v:path arrowok="t"/>
              </v:shape>
            </v:group>
            <v:group style="position:absolute;left:8150;top:434;width:20;height:2" coordorigin="8150,434" coordsize="20,2">
              <v:shape style="position:absolute;left:8150;top:434;width:20;height:2" coordorigin="8150,434" coordsize="20,0" path="m8150,434l8169,434e" filled="false" stroked="true" strokeweight=".47998pt" strokecolor="#000000">
                <v:path arrowok="t"/>
              </v:shape>
            </v:group>
            <v:group style="position:absolute;left:8169;top:434;width:20;height:2" coordorigin="8169,434" coordsize="20,2">
              <v:shape style="position:absolute;left:8169;top:434;width:20;height:2" coordorigin="8169,434" coordsize="20,0" path="m8169,434l8188,434e" filled="false" stroked="true" strokeweight=".47998pt" strokecolor="#000000">
                <v:path arrowok="t"/>
              </v:shape>
            </v:group>
            <v:group style="position:absolute;left:8188;top:434;width:20;height:2" coordorigin="8188,434" coordsize="20,2">
              <v:shape style="position:absolute;left:8188;top:434;width:20;height:2" coordorigin="8188,434" coordsize="20,0" path="m8188,434l8207,434e" filled="false" stroked="true" strokeweight=".47998pt" strokecolor="#000000">
                <v:path arrowok="t"/>
              </v:shape>
            </v:group>
            <v:group style="position:absolute;left:8207;top:434;width:20;height:2" coordorigin="8207,434" coordsize="20,2">
              <v:shape style="position:absolute;left:8207;top:434;width:20;height:2" coordorigin="8207,434" coordsize="20,0" path="m8207,434l8227,434e" filled="false" stroked="true" strokeweight=".47998pt" strokecolor="#000000">
                <v:path arrowok="t"/>
              </v:shape>
            </v:group>
            <v:group style="position:absolute;left:8227;top:434;width:20;height:2" coordorigin="8227,434" coordsize="20,2">
              <v:shape style="position:absolute;left:8227;top:434;width:20;height:2" coordorigin="8227,434" coordsize="20,0" path="m8227,434l8246,434e" filled="false" stroked="true" strokeweight=".47998pt" strokecolor="#000000">
                <v:path arrowok="t"/>
              </v:shape>
            </v:group>
            <v:group style="position:absolute;left:8246;top:434;width:20;height:2" coordorigin="8246,434" coordsize="20,2">
              <v:shape style="position:absolute;left:8246;top:434;width:20;height:2" coordorigin="8246,434" coordsize="20,0" path="m8246,434l8265,434e" filled="false" stroked="true" strokeweight=".47998pt" strokecolor="#000000">
                <v:path arrowok="t"/>
              </v:shape>
            </v:group>
            <v:group style="position:absolute;left:8265;top:434;width:20;height:2" coordorigin="8265,434" coordsize="20,2">
              <v:shape style="position:absolute;left:8265;top:434;width:20;height:2" coordorigin="8265,434" coordsize="20,0" path="m8265,434l8284,434e" filled="false" stroked="true" strokeweight=".47998pt" strokecolor="#000000">
                <v:path arrowok="t"/>
              </v:shape>
            </v:group>
            <v:group style="position:absolute;left:8284;top:434;width:20;height:2" coordorigin="8284,434" coordsize="20,2">
              <v:shape style="position:absolute;left:8284;top:434;width:20;height:2" coordorigin="8284,434" coordsize="20,0" path="m8284,434l8303,434e" filled="false" stroked="true" strokeweight=".47998pt" strokecolor="#000000">
                <v:path arrowok="t"/>
              </v:shape>
            </v:group>
            <v:group style="position:absolute;left:8303;top:434;width:20;height:2" coordorigin="8303,434" coordsize="20,2">
              <v:shape style="position:absolute;left:8303;top:434;width:20;height:2" coordorigin="8303,434" coordsize="20,0" path="m8303,434l8323,434e" filled="false" stroked="true" strokeweight=".47998pt" strokecolor="#000000">
                <v:path arrowok="t"/>
              </v:shape>
            </v:group>
            <v:group style="position:absolute;left:8323;top:434;width:20;height:2" coordorigin="8323,434" coordsize="20,2">
              <v:shape style="position:absolute;left:8323;top:434;width:20;height:2" coordorigin="8323,434" coordsize="20,0" path="m8323,434l8342,434e" filled="false" stroked="true" strokeweight=".47998pt" strokecolor="#000000">
                <v:path arrowok="t"/>
              </v:shape>
            </v:group>
            <v:group style="position:absolute;left:8342;top:434;width:20;height:2" coordorigin="8342,434" coordsize="20,2">
              <v:shape style="position:absolute;left:8342;top:434;width:20;height:2" coordorigin="8342,434" coordsize="20,0" path="m8342,434l8361,434e" filled="false" stroked="true" strokeweight=".47998pt" strokecolor="#000000">
                <v:path arrowok="t"/>
              </v:shape>
            </v:group>
            <v:group style="position:absolute;left:8361;top:434;width:20;height:2" coordorigin="8361,434" coordsize="20,2">
              <v:shape style="position:absolute;left:8361;top:434;width:20;height:2" coordorigin="8361,434" coordsize="20,0" path="m8361,434l8380,434e" filled="false" stroked="true" strokeweight=".47998pt" strokecolor="#000000">
                <v:path arrowok="t"/>
              </v:shape>
            </v:group>
            <v:group style="position:absolute;left:8380;top:434;width:20;height:2" coordorigin="8380,434" coordsize="20,2">
              <v:shape style="position:absolute;left:8380;top:434;width:20;height:2" coordorigin="8380,434" coordsize="20,0" path="m8380,434l8399,434e" filled="false" stroked="true" strokeweight=".47998pt" strokecolor="#000000">
                <v:path arrowok="t"/>
              </v:shape>
            </v:group>
            <v:group style="position:absolute;left:8399;top:434;width:20;height:2" coordorigin="8399,434" coordsize="20,2">
              <v:shape style="position:absolute;left:8399;top:434;width:20;height:2" coordorigin="8399,434" coordsize="20,0" path="m8399,434l8419,434e" filled="false" stroked="true" strokeweight=".47998pt" strokecolor="#000000">
                <v:path arrowok="t"/>
              </v:shape>
            </v:group>
            <v:group style="position:absolute;left:8419;top:434;width:20;height:2" coordorigin="8419,434" coordsize="20,2">
              <v:shape style="position:absolute;left:8419;top:434;width:20;height:2" coordorigin="8419,434" coordsize="20,0" path="m8419,434l8438,434e" filled="false" stroked="true" strokeweight=".47998pt" strokecolor="#000000">
                <v:path arrowok="t"/>
              </v:shape>
            </v:group>
            <v:group style="position:absolute;left:8438;top:434;width:20;height:2" coordorigin="8438,434" coordsize="20,2">
              <v:shape style="position:absolute;left:8438;top:434;width:20;height:2" coordorigin="8438,434" coordsize="20,0" path="m8438,434l8457,434e" filled="false" stroked="true" strokeweight=".47998pt" strokecolor="#000000">
                <v:path arrowok="t"/>
              </v:shape>
            </v:group>
            <v:group style="position:absolute;left:8457;top:434;width:20;height:2" coordorigin="8457,434" coordsize="20,2">
              <v:shape style="position:absolute;left:8457;top:434;width:20;height:2" coordorigin="8457,434" coordsize="20,0" path="m8457,434l8476,434e" filled="false" stroked="true" strokeweight=".47998pt" strokecolor="#000000">
                <v:path arrowok="t"/>
              </v:shape>
            </v:group>
            <v:group style="position:absolute;left:8476;top:434;width:20;height:2" coordorigin="8476,434" coordsize="20,2">
              <v:shape style="position:absolute;left:8476;top:434;width:20;height:2" coordorigin="8476,434" coordsize="20,0" path="m8476,434l8495,434e" filled="false" stroked="true" strokeweight=".47998pt" strokecolor="#000000">
                <v:path arrowok="t"/>
              </v:shape>
            </v:group>
            <v:group style="position:absolute;left:8495;top:434;width:20;height:2" coordorigin="8495,434" coordsize="20,2">
              <v:shape style="position:absolute;left:8495;top:434;width:20;height:2" coordorigin="8495,434" coordsize="20,0" path="m8495,434l8515,434e" filled="false" stroked="true" strokeweight=".47998pt" strokecolor="#000000">
                <v:path arrowok="t"/>
              </v:shape>
            </v:group>
            <v:group style="position:absolute;left:8515;top:434;width:20;height:2" coordorigin="8515,434" coordsize="20,2">
              <v:shape style="position:absolute;left:8515;top:434;width:20;height:2" coordorigin="8515,434" coordsize="20,0" path="m8515,434l8534,434e" filled="false" stroked="true" strokeweight=".47998pt" strokecolor="#000000">
                <v:path arrowok="t"/>
              </v:shape>
            </v:group>
            <v:group style="position:absolute;left:8534;top:434;width:12;height:2" coordorigin="8534,434" coordsize="12,2">
              <v:shape style="position:absolute;left:8534;top:434;width:12;height:2" coordorigin="8534,434" coordsize="12,0" path="m8534,434l8546,434e" filled="false" stroked="true" strokeweight=".47998pt" strokecolor="#000000">
                <v:path arrowok="t"/>
              </v:shape>
            </v:group>
            <v:group style="position:absolute;left:2821;top:439;width:10;height:20" coordorigin="2821,439" coordsize="10,20">
              <v:shape style="position:absolute;left:2821;top:439;width:10;height:20" coordorigin="2821,439" coordsize="10,20" path="m2821,458l2831,458,2831,439,2821,439,2821,458xe" filled="true" fillcolor="#000000" stroked="false">
                <v:path arrowok="t"/>
                <v:fill type="solid"/>
              </v:shape>
            </v:group>
            <v:group style="position:absolute;left:2821;top:458;width:10;height:20" coordorigin="2821,458" coordsize="10,20">
              <v:shape style="position:absolute;left:2821;top:458;width:10;height:20" coordorigin="2821,458" coordsize="10,20" path="m2821,478l2831,478,2831,458,2821,458,2821,478xe" filled="true" fillcolor="#000000" stroked="false">
                <v:path arrowok="t"/>
                <v:fill type="solid"/>
              </v:shape>
            </v:group>
            <v:group style="position:absolute;left:2821;top:478;width:10;height:20" coordorigin="2821,478" coordsize="10,20">
              <v:shape style="position:absolute;left:2821;top:478;width:10;height:20" coordorigin="2821,478" coordsize="10,20" path="m2821,497l2831,497,2831,478,2821,478,2821,497xe" filled="true" fillcolor="#000000" stroked="false">
                <v:path arrowok="t"/>
                <v:fill type="solid"/>
              </v:shape>
            </v:group>
            <v:group style="position:absolute;left:2821;top:497;width:10;height:20" coordorigin="2821,497" coordsize="10,20">
              <v:shape style="position:absolute;left:2821;top:497;width:10;height:20" coordorigin="2821,497" coordsize="10,20" path="m2821,516l2831,516,2831,497,2821,497,2821,516xe" filled="true" fillcolor="#000000" stroked="false">
                <v:path arrowok="t"/>
                <v:fill type="solid"/>
              </v:shape>
            </v:group>
            <v:group style="position:absolute;left:2821;top:516;width:10;height:20" coordorigin="2821,516" coordsize="10,20">
              <v:shape style="position:absolute;left:2821;top:516;width:10;height:20" coordorigin="2821,516" coordsize="10,20" path="m2821,535l2831,535,2831,516,2821,516,2821,535xe" filled="true" fillcolor="#000000" stroked="false">
                <v:path arrowok="t"/>
                <v:fill type="solid"/>
              </v:shape>
            </v:group>
            <v:group style="position:absolute;left:2821;top:535;width:10;height:20" coordorigin="2821,535" coordsize="10,20">
              <v:shape style="position:absolute;left:2821;top:535;width:10;height:20" coordorigin="2821,535" coordsize="10,20" path="m2821,554l2831,554,2831,535,2821,535,2821,554xe" filled="true" fillcolor="#000000" stroked="false">
                <v:path arrowok="t"/>
                <v:fill type="solid"/>
              </v:shape>
            </v:group>
            <v:group style="position:absolute;left:2821;top:554;width:10;height:20" coordorigin="2821,554" coordsize="10,20">
              <v:shape style="position:absolute;left:2821;top:554;width:10;height:20" coordorigin="2821,554" coordsize="10,20" path="m2821,574l2831,574,2831,554,2821,554,2821,574xe" filled="true" fillcolor="#000000" stroked="false">
                <v:path arrowok="t"/>
                <v:fill type="solid"/>
              </v:shape>
            </v:group>
            <v:group style="position:absolute;left:2821;top:574;width:10;height:20" coordorigin="2821,574" coordsize="10,20">
              <v:shape style="position:absolute;left:2821;top:574;width:10;height:20" coordorigin="2821,574" coordsize="10,20" path="m2821,593l2831,593,2831,574,2821,574,2821,593xe" filled="true" fillcolor="#000000" stroked="false">
                <v:path arrowok="t"/>
                <v:fill type="solid"/>
              </v:shape>
            </v:group>
            <v:group style="position:absolute;left:2821;top:593;width:10;height:20" coordorigin="2821,593" coordsize="10,20">
              <v:shape style="position:absolute;left:2821;top:593;width:10;height:20" coordorigin="2821,593" coordsize="10,20" path="m2821,612l2831,612,2831,593,2821,593,2821,612xe" filled="true" fillcolor="#000000" stroked="false">
                <v:path arrowok="t"/>
                <v:fill type="solid"/>
              </v:shape>
            </v:group>
            <v:group style="position:absolute;left:2821;top:612;width:10;height:20" coordorigin="2821,612" coordsize="10,20">
              <v:shape style="position:absolute;left:2821;top:612;width:10;height:20" coordorigin="2821,612" coordsize="10,20" path="m2821,631l2831,631,2831,612,2821,612,2821,631xe" filled="true" fillcolor="#000000" stroked="false">
                <v:path arrowok="t"/>
                <v:fill type="solid"/>
              </v:shape>
            </v:group>
            <v:group style="position:absolute;left:2821;top:631;width:10;height:20" coordorigin="2821,631" coordsize="10,20">
              <v:shape style="position:absolute;left:2821;top:631;width:10;height:20" coordorigin="2821,631" coordsize="10,20" path="m2821,650l2831,650,2831,631,2821,631,2821,650xe" filled="true" fillcolor="#000000" stroked="false">
                <v:path arrowok="t"/>
                <v:fill type="solid"/>
              </v:shape>
            </v:group>
            <v:group style="position:absolute;left:2821;top:650;width:10;height:20" coordorigin="2821,650" coordsize="10,20">
              <v:shape style="position:absolute;left:2821;top:650;width:10;height:20" coordorigin="2821,650" coordsize="10,20" path="m2821,670l2831,670,2831,650,2821,650,2821,670xe" filled="true" fillcolor="#000000" stroked="false">
                <v:path arrowok="t"/>
                <v:fill type="solid"/>
              </v:shape>
            </v:group>
            <v:group style="position:absolute;left:2821;top:670;width:10;height:20" coordorigin="2821,670" coordsize="10,20">
              <v:shape style="position:absolute;left:2821;top:670;width:10;height:20" coordorigin="2821,670" coordsize="10,20" path="m2821,689l2831,689,2831,670,2821,670,2821,689xe" filled="true" fillcolor="#000000" stroked="false">
                <v:path arrowok="t"/>
                <v:fill type="solid"/>
              </v:shape>
            </v:group>
            <v:group style="position:absolute;left:2821;top:689;width:10;height:20" coordorigin="2821,689" coordsize="10,20">
              <v:shape style="position:absolute;left:2821;top:689;width:10;height:20" coordorigin="2821,689" coordsize="10,20" path="m2821,708l2831,708,2831,689,2821,689,2821,708xe" filled="true" fillcolor="#000000" stroked="false">
                <v:path arrowok="t"/>
                <v:fill type="solid"/>
              </v:shape>
            </v:group>
            <v:group style="position:absolute;left:2821;top:708;width:10;height:20" coordorigin="2821,708" coordsize="10,20">
              <v:shape style="position:absolute;left:2821;top:708;width:10;height:20" coordorigin="2821,708" coordsize="10,20" path="m2821,727l2831,727,2831,708,2821,708,2821,727xe" filled="true" fillcolor="#000000" stroked="false">
                <v:path arrowok="t"/>
                <v:fill type="solid"/>
              </v:shape>
            </v:group>
            <v:group style="position:absolute;left:2821;top:727;width:10;height:20" coordorigin="2821,727" coordsize="10,20">
              <v:shape style="position:absolute;left:2821;top:727;width:10;height:20" coordorigin="2821,727" coordsize="10,20" path="m2821,746l2831,746,2831,727,2821,727,2821,746xe" filled="true" fillcolor="#000000" stroked="false">
                <v:path arrowok="t"/>
                <v:fill type="solid"/>
              </v:shape>
            </v:group>
            <v:group style="position:absolute;left:4987;top:439;width:10;height:20" coordorigin="4987,439" coordsize="10,20">
              <v:shape style="position:absolute;left:4987;top:439;width:10;height:20" coordorigin="4987,439" coordsize="10,20" path="m4987,458l4997,458,4997,439,4987,439,4987,458xe" filled="true" fillcolor="#000000" stroked="false">
                <v:path arrowok="t"/>
                <v:fill type="solid"/>
              </v:shape>
            </v:group>
            <v:group style="position:absolute;left:4987;top:458;width:10;height:20" coordorigin="4987,458" coordsize="10,20">
              <v:shape style="position:absolute;left:4987;top:458;width:10;height:20" coordorigin="4987,458" coordsize="10,20" path="m4987,478l4997,478,4997,458,4987,458,4987,478xe" filled="true" fillcolor="#000000" stroked="false">
                <v:path arrowok="t"/>
                <v:fill type="solid"/>
              </v:shape>
            </v:group>
            <v:group style="position:absolute;left:4987;top:478;width:10;height:20" coordorigin="4987,478" coordsize="10,20">
              <v:shape style="position:absolute;left:4987;top:478;width:10;height:20" coordorigin="4987,478" coordsize="10,20" path="m4987,497l4997,497,4997,478,4987,478,4987,497xe" filled="true" fillcolor="#000000" stroked="false">
                <v:path arrowok="t"/>
                <v:fill type="solid"/>
              </v:shape>
            </v:group>
            <v:group style="position:absolute;left:4987;top:497;width:10;height:20" coordorigin="4987,497" coordsize="10,20">
              <v:shape style="position:absolute;left:4987;top:497;width:10;height:20" coordorigin="4987,497" coordsize="10,20" path="m4987,516l4997,516,4997,497,4987,497,4987,516xe" filled="true" fillcolor="#000000" stroked="false">
                <v:path arrowok="t"/>
                <v:fill type="solid"/>
              </v:shape>
            </v:group>
            <v:group style="position:absolute;left:4987;top:516;width:10;height:20" coordorigin="4987,516" coordsize="10,20">
              <v:shape style="position:absolute;left:4987;top:516;width:10;height:20" coordorigin="4987,516" coordsize="10,20" path="m4987,535l4997,535,4997,516,4987,516,4987,535xe" filled="true" fillcolor="#000000" stroked="false">
                <v:path arrowok="t"/>
                <v:fill type="solid"/>
              </v:shape>
            </v:group>
            <v:group style="position:absolute;left:4987;top:535;width:10;height:20" coordorigin="4987,535" coordsize="10,20">
              <v:shape style="position:absolute;left:4987;top:535;width:10;height:20" coordorigin="4987,535" coordsize="10,20" path="m4987,554l4997,554,4997,535,4987,535,4987,554xe" filled="true" fillcolor="#000000" stroked="false">
                <v:path arrowok="t"/>
                <v:fill type="solid"/>
              </v:shape>
            </v:group>
            <v:group style="position:absolute;left:4987;top:554;width:10;height:20" coordorigin="4987,554" coordsize="10,20">
              <v:shape style="position:absolute;left:4987;top:554;width:10;height:20" coordorigin="4987,554" coordsize="10,20" path="m4987,574l4997,574,4997,554,4987,554,4987,574xe" filled="true" fillcolor="#000000" stroked="false">
                <v:path arrowok="t"/>
                <v:fill type="solid"/>
              </v:shape>
            </v:group>
            <v:group style="position:absolute;left:4987;top:574;width:10;height:20" coordorigin="4987,574" coordsize="10,20">
              <v:shape style="position:absolute;left:4987;top:574;width:10;height:20" coordorigin="4987,574" coordsize="10,20" path="m4987,593l4997,593,4997,574,4987,574,4987,593xe" filled="true" fillcolor="#000000" stroked="false">
                <v:path arrowok="t"/>
                <v:fill type="solid"/>
              </v:shape>
            </v:group>
            <v:group style="position:absolute;left:4987;top:593;width:10;height:20" coordorigin="4987,593" coordsize="10,20">
              <v:shape style="position:absolute;left:4987;top:593;width:10;height:20" coordorigin="4987,593" coordsize="10,20" path="m4987,612l4997,612,4997,593,4987,593,4987,612xe" filled="true" fillcolor="#000000" stroked="false">
                <v:path arrowok="t"/>
                <v:fill type="solid"/>
              </v:shape>
            </v:group>
            <v:group style="position:absolute;left:4987;top:612;width:10;height:20" coordorigin="4987,612" coordsize="10,20">
              <v:shape style="position:absolute;left:4987;top:612;width:10;height:20" coordorigin="4987,612" coordsize="10,20" path="m4987,631l4997,631,4997,612,4987,612,4987,631xe" filled="true" fillcolor="#000000" stroked="false">
                <v:path arrowok="t"/>
                <v:fill type="solid"/>
              </v:shape>
            </v:group>
            <v:group style="position:absolute;left:4987;top:631;width:10;height:20" coordorigin="4987,631" coordsize="10,20">
              <v:shape style="position:absolute;left:4987;top:631;width:10;height:20" coordorigin="4987,631" coordsize="10,20" path="m4987,650l4997,650,4997,631,4987,631,4987,650xe" filled="true" fillcolor="#000000" stroked="false">
                <v:path arrowok="t"/>
                <v:fill type="solid"/>
              </v:shape>
            </v:group>
            <v:group style="position:absolute;left:4987;top:650;width:10;height:20" coordorigin="4987,650" coordsize="10,20">
              <v:shape style="position:absolute;left:4987;top:650;width:10;height:20" coordorigin="4987,650" coordsize="10,20" path="m4987,670l4997,670,4997,650,4987,650,4987,670xe" filled="true" fillcolor="#000000" stroked="false">
                <v:path arrowok="t"/>
                <v:fill type="solid"/>
              </v:shape>
            </v:group>
            <v:group style="position:absolute;left:4987;top:670;width:10;height:20" coordorigin="4987,670" coordsize="10,20">
              <v:shape style="position:absolute;left:4987;top:670;width:10;height:20" coordorigin="4987,670" coordsize="10,20" path="m4987,689l4997,689,4997,670,4987,670,4987,689xe" filled="true" fillcolor="#000000" stroked="false">
                <v:path arrowok="t"/>
                <v:fill type="solid"/>
              </v:shape>
            </v:group>
            <v:group style="position:absolute;left:4987;top:689;width:10;height:20" coordorigin="4987,689" coordsize="10,20">
              <v:shape style="position:absolute;left:4987;top:689;width:10;height:20" coordorigin="4987,689" coordsize="10,20" path="m4987,708l4997,708,4997,689,4987,689,4987,708xe" filled="true" fillcolor="#000000" stroked="false">
                <v:path arrowok="t"/>
                <v:fill type="solid"/>
              </v:shape>
            </v:group>
            <v:group style="position:absolute;left:4987;top:708;width:10;height:20" coordorigin="4987,708" coordsize="10,20">
              <v:shape style="position:absolute;left:4987;top:708;width:10;height:20" coordorigin="4987,708" coordsize="10,20" path="m4987,727l4997,727,4997,708,4987,708,4987,727xe" filled="true" fillcolor="#000000" stroked="false">
                <v:path arrowok="t"/>
                <v:fill type="solid"/>
              </v:shape>
            </v:group>
            <v:group style="position:absolute;left:4987;top:727;width:10;height:20" coordorigin="4987,727" coordsize="10,20">
              <v:shape style="position:absolute;left:4987;top:727;width:10;height:20" coordorigin="4987,727" coordsize="10,20" path="m4987,746l4997,746,4997,727,4987,727,4987,746xe" filled="true" fillcolor="#000000" stroked="false">
                <v:path arrowok="t"/>
                <v:fill type="solid"/>
              </v:shape>
            </v:group>
            <v:group style="position:absolute;left:4987;top:746;width:10;height:20" coordorigin="4987,746" coordsize="10,20">
              <v:shape style="position:absolute;left:4987;top:746;width:10;height:20" coordorigin="4987,746" coordsize="10,20" path="m4987,766l4997,766,4997,746,4987,746,4987,766xe" filled="true" fillcolor="#000000" stroked="false">
                <v:path arrowok="t"/>
                <v:fill type="solid"/>
              </v:shape>
            </v:group>
            <v:group style="position:absolute;left:4987;top:766;width:10;height:20" coordorigin="4987,766" coordsize="10,20">
              <v:shape style="position:absolute;left:4987;top:766;width:10;height:20" coordorigin="4987,766" coordsize="10,20" path="m4987,785l4997,785,4997,766,4987,766,4987,785xe" filled="true" fillcolor="#000000" stroked="false">
                <v:path arrowok="t"/>
                <v:fill type="solid"/>
              </v:shape>
            </v:group>
            <v:group style="position:absolute;left:4987;top:785;width:10;height:20" coordorigin="4987,785" coordsize="10,20">
              <v:shape style="position:absolute;left:4987;top:785;width:10;height:20" coordorigin="4987,785" coordsize="10,20" path="m4987,804l4997,804,4997,785,4987,785,4987,804xe" filled="true" fillcolor="#000000" stroked="false">
                <v:path arrowok="t"/>
                <v:fill type="solid"/>
              </v:shape>
            </v:group>
            <v:group style="position:absolute;left:4987;top:804;width:10;height:20" coordorigin="4987,804" coordsize="10,20">
              <v:shape style="position:absolute;left:4987;top:804;width:10;height:20" coordorigin="4987,804" coordsize="10,20" path="m4987,823l4997,823,4997,804,4987,804,4987,823xe" filled="true" fillcolor="#000000" stroked="false">
                <v:path arrowok="t"/>
                <v:fill type="solid"/>
              </v:shape>
            </v:group>
            <v:group style="position:absolute;left:4987;top:832;width:10;height:2" coordorigin="4987,832" coordsize="10,2">
              <v:shape style="position:absolute;left:4987;top:832;width:10;height:2" coordorigin="4987,832" coordsize="10,0" path="m4987,832l4997,832e" filled="false" stroked="true" strokeweight=".83997pt" strokecolor="#000000">
                <v:path arrowok="t"/>
              </v:shape>
            </v:group>
            <v:group style="position:absolute;left:6835;top:439;width:10;height:20" coordorigin="6835,439" coordsize="10,20">
              <v:shape style="position:absolute;left:6835;top:439;width:10;height:20" coordorigin="6835,439" coordsize="10,20" path="m6835,458l6844,458,6844,439,6835,439,6835,458xe" filled="true" fillcolor="#000000" stroked="false">
                <v:path arrowok="t"/>
                <v:fill type="solid"/>
              </v:shape>
            </v:group>
            <v:group style="position:absolute;left:6835;top:458;width:10;height:20" coordorigin="6835,458" coordsize="10,20">
              <v:shape style="position:absolute;left:6835;top:458;width:10;height:20" coordorigin="6835,458" coordsize="10,20" path="m6835,478l6844,478,6844,458,6835,458,6835,478xe" filled="true" fillcolor="#000000" stroked="false">
                <v:path arrowok="t"/>
                <v:fill type="solid"/>
              </v:shape>
            </v:group>
            <v:group style="position:absolute;left:6835;top:478;width:10;height:20" coordorigin="6835,478" coordsize="10,20">
              <v:shape style="position:absolute;left:6835;top:478;width:10;height:20" coordorigin="6835,478" coordsize="10,20" path="m6835,497l6844,497,6844,478,6835,478,6835,497xe" filled="true" fillcolor="#000000" stroked="false">
                <v:path arrowok="t"/>
                <v:fill type="solid"/>
              </v:shape>
            </v:group>
            <v:group style="position:absolute;left:6835;top:497;width:10;height:20" coordorigin="6835,497" coordsize="10,20">
              <v:shape style="position:absolute;left:6835;top:497;width:10;height:20" coordorigin="6835,497" coordsize="10,20" path="m6835,516l6844,516,6844,497,6835,497,6835,516xe" filled="true" fillcolor="#000000" stroked="false">
                <v:path arrowok="t"/>
                <v:fill type="solid"/>
              </v:shape>
            </v:group>
            <v:group style="position:absolute;left:6835;top:516;width:10;height:20" coordorigin="6835,516" coordsize="10,20">
              <v:shape style="position:absolute;left:6835;top:516;width:10;height:20" coordorigin="6835,516" coordsize="10,20" path="m6835,535l6844,535,6844,516,6835,516,6835,535xe" filled="true" fillcolor="#000000" stroked="false">
                <v:path arrowok="t"/>
                <v:fill type="solid"/>
              </v:shape>
            </v:group>
            <v:group style="position:absolute;left:6835;top:535;width:10;height:20" coordorigin="6835,535" coordsize="10,20">
              <v:shape style="position:absolute;left:6835;top:535;width:10;height:20" coordorigin="6835,535" coordsize="10,20" path="m6835,554l6844,554,6844,535,6835,535,6835,554xe" filled="true" fillcolor="#000000" stroked="false">
                <v:path arrowok="t"/>
                <v:fill type="solid"/>
              </v:shape>
            </v:group>
            <v:group style="position:absolute;left:6835;top:554;width:10;height:20" coordorigin="6835,554" coordsize="10,20">
              <v:shape style="position:absolute;left:6835;top:554;width:10;height:20" coordorigin="6835,554" coordsize="10,20" path="m6835,574l6844,574,6844,554,6835,554,6835,574xe" filled="true" fillcolor="#000000" stroked="false">
                <v:path arrowok="t"/>
                <v:fill type="solid"/>
              </v:shape>
            </v:group>
            <v:group style="position:absolute;left:6835;top:574;width:10;height:20" coordorigin="6835,574" coordsize="10,20">
              <v:shape style="position:absolute;left:6835;top:574;width:10;height:20" coordorigin="6835,574" coordsize="10,20" path="m6835,593l6844,593,6844,574,6835,574,6835,593xe" filled="true" fillcolor="#000000" stroked="false">
                <v:path arrowok="t"/>
                <v:fill type="solid"/>
              </v:shape>
            </v:group>
            <v:group style="position:absolute;left:6835;top:593;width:10;height:20" coordorigin="6835,593" coordsize="10,20">
              <v:shape style="position:absolute;left:6835;top:593;width:10;height:20" coordorigin="6835,593" coordsize="10,20" path="m6835,612l6844,612,6844,593,6835,593,6835,612xe" filled="true" fillcolor="#000000" stroked="false">
                <v:path arrowok="t"/>
                <v:fill type="solid"/>
              </v:shape>
            </v:group>
            <v:group style="position:absolute;left:6835;top:612;width:10;height:20" coordorigin="6835,612" coordsize="10,20">
              <v:shape style="position:absolute;left:6835;top:612;width:10;height:20" coordorigin="6835,612" coordsize="10,20" path="m6835,631l6844,631,6844,612,6835,612,6835,631xe" filled="true" fillcolor="#000000" stroked="false">
                <v:path arrowok="t"/>
                <v:fill type="solid"/>
              </v:shape>
            </v:group>
            <v:group style="position:absolute;left:6835;top:631;width:10;height:20" coordorigin="6835,631" coordsize="10,20">
              <v:shape style="position:absolute;left:6835;top:631;width:10;height:20" coordorigin="6835,631" coordsize="10,20" path="m6835,650l6844,650,6844,631,6835,631,6835,650xe" filled="true" fillcolor="#000000" stroked="false">
                <v:path arrowok="t"/>
                <v:fill type="solid"/>
              </v:shape>
            </v:group>
            <v:group style="position:absolute;left:6835;top:650;width:10;height:20" coordorigin="6835,650" coordsize="10,20">
              <v:shape style="position:absolute;left:6835;top:650;width:10;height:20" coordorigin="6835,650" coordsize="10,20" path="m6835,670l6844,670,6844,650,6835,650,6835,670xe" filled="true" fillcolor="#000000" stroked="false">
                <v:path arrowok="t"/>
                <v:fill type="solid"/>
              </v:shape>
            </v:group>
            <v:group style="position:absolute;left:6835;top:670;width:10;height:20" coordorigin="6835,670" coordsize="10,20">
              <v:shape style="position:absolute;left:6835;top:670;width:10;height:20" coordorigin="6835,670" coordsize="10,20" path="m6835,689l6844,689,6844,670,6835,670,6835,689xe" filled="true" fillcolor="#000000" stroked="false">
                <v:path arrowok="t"/>
                <v:fill type="solid"/>
              </v:shape>
            </v:group>
            <v:group style="position:absolute;left:6835;top:689;width:10;height:20" coordorigin="6835,689" coordsize="10,20">
              <v:shape style="position:absolute;left:6835;top:689;width:10;height:20" coordorigin="6835,689" coordsize="10,20" path="m6835,708l6844,708,6844,689,6835,689,6835,708xe" filled="true" fillcolor="#000000" stroked="false">
                <v:path arrowok="t"/>
                <v:fill type="solid"/>
              </v:shape>
            </v:group>
            <v:group style="position:absolute;left:6835;top:708;width:10;height:20" coordorigin="6835,708" coordsize="10,20">
              <v:shape style="position:absolute;left:6835;top:708;width:10;height:20" coordorigin="6835,708" coordsize="10,20" path="m6835,727l6844,727,6844,708,6835,708,6835,727xe" filled="true" fillcolor="#000000" stroked="false">
                <v:path arrowok="t"/>
                <v:fill type="solid"/>
              </v:shape>
            </v:group>
            <v:group style="position:absolute;left:6835;top:727;width:10;height:20" coordorigin="6835,727" coordsize="10,20">
              <v:shape style="position:absolute;left:6835;top:727;width:10;height:20" coordorigin="6835,727" coordsize="10,20" path="m6835,746l6844,746,6844,727,6835,727,6835,746xe" filled="true" fillcolor="#000000" stroked="false">
                <v:path arrowok="t"/>
                <v:fill type="solid"/>
              </v:shape>
            </v:group>
            <v:group style="position:absolute;left:6835;top:746;width:10;height:20" coordorigin="6835,746" coordsize="10,20">
              <v:shape style="position:absolute;left:6835;top:746;width:10;height:20" coordorigin="6835,746" coordsize="10,20" path="m6835,766l6844,766,6844,746,6835,746,6835,766xe" filled="true" fillcolor="#000000" stroked="false">
                <v:path arrowok="t"/>
                <v:fill type="solid"/>
              </v:shape>
            </v:group>
            <v:group style="position:absolute;left:6835;top:766;width:10;height:20" coordorigin="6835,766" coordsize="10,20">
              <v:shape style="position:absolute;left:6835;top:766;width:10;height:20" coordorigin="6835,766" coordsize="10,20" path="m6835,785l6844,785,6844,766,6835,766,6835,785xe" filled="true" fillcolor="#000000" stroked="false">
                <v:path arrowok="t"/>
                <v:fill type="solid"/>
              </v:shape>
            </v:group>
            <v:group style="position:absolute;left:6835;top:785;width:10;height:20" coordorigin="6835,785" coordsize="10,20">
              <v:shape style="position:absolute;left:6835;top:785;width:10;height:20" coordorigin="6835,785" coordsize="10,20" path="m6835,804l6844,804,6844,785,6835,785,6835,804xe" filled="true" fillcolor="#000000" stroked="false">
                <v:path arrowok="t"/>
                <v:fill type="solid"/>
              </v:shape>
            </v:group>
            <v:group style="position:absolute;left:6835;top:804;width:10;height:20" coordorigin="6835,804" coordsize="10,20">
              <v:shape style="position:absolute;left:6835;top:804;width:10;height:20" coordorigin="6835,804" coordsize="10,20" path="m6835,823l6844,823,6844,804,6835,804,6835,823xe" filled="true" fillcolor="#000000" stroked="false">
                <v:path arrowok="t"/>
                <v:fill type="solid"/>
              </v:shape>
            </v:group>
            <v:group style="position:absolute;left:6835;top:832;width:10;height:2" coordorigin="6835,832" coordsize="10,2">
              <v:shape style="position:absolute;left:6835;top:832;width:10;height:2" coordorigin="6835,832" coordsize="10,0" path="m6835,832l6844,832e" filled="false" stroked="true" strokeweight=".83997pt" strokecolor="#000000">
                <v:path arrowok="t"/>
              </v:shape>
              <v:shape style="position:absolute;left:15;top:746;width:2825;height:103" type="#_x0000_t75" stroked="false">
                <v:imagedata r:id="rId145" o:title=""/>
              </v:shape>
              <v:shape style="position:absolute;left:2816;top:840;width:2171;height:10" type="#_x0000_t75" stroked="false">
                <v:imagedata r:id="rId146" o:title=""/>
              </v:shape>
              <v:shape style="position:absolute;left:4983;top:840;width:3563;height:10" type="#_x0000_t75" stroked="false">
                <v:imagedata r:id="rId147" o:title=""/>
              </v:shape>
            </v:group>
            <v:group style="position:absolute;left:2821;top:850;width:10;height:20" coordorigin="2821,850" coordsize="10,20">
              <v:shape style="position:absolute;left:2821;top:850;width:10;height:20" coordorigin="2821,850" coordsize="10,20" path="m2821,869l2831,869,2831,850,2821,850,2821,869xe" filled="true" fillcolor="#000000" stroked="false">
                <v:path arrowok="t"/>
                <v:fill type="solid"/>
              </v:shape>
            </v:group>
            <v:group style="position:absolute;left:2821;top:869;width:10;height:20" coordorigin="2821,869" coordsize="10,20">
              <v:shape style="position:absolute;left:2821;top:869;width:10;height:20" coordorigin="2821,869" coordsize="10,20" path="m2821,888l2831,888,2831,869,2821,869,2821,888xe" filled="true" fillcolor="#000000" stroked="false">
                <v:path arrowok="t"/>
                <v:fill type="solid"/>
              </v:shape>
            </v:group>
            <v:group style="position:absolute;left:2821;top:888;width:10;height:20" coordorigin="2821,888" coordsize="10,20">
              <v:shape style="position:absolute;left:2821;top:888;width:10;height:20" coordorigin="2821,888" coordsize="10,20" path="m2821,908l2831,908,2831,888,2821,888,2821,908xe" filled="true" fillcolor="#000000" stroked="false">
                <v:path arrowok="t"/>
                <v:fill type="solid"/>
              </v:shape>
            </v:group>
            <v:group style="position:absolute;left:2821;top:908;width:10;height:20" coordorigin="2821,908" coordsize="10,20">
              <v:shape style="position:absolute;left:2821;top:908;width:10;height:20" coordorigin="2821,908" coordsize="10,20" path="m2821,927l2831,927,2831,908,2821,908,2821,927xe" filled="true" fillcolor="#000000" stroked="false">
                <v:path arrowok="t"/>
                <v:fill type="solid"/>
              </v:shape>
            </v:group>
            <v:group style="position:absolute;left:2821;top:927;width:10;height:20" coordorigin="2821,927" coordsize="10,20">
              <v:shape style="position:absolute;left:2821;top:927;width:10;height:20" coordorigin="2821,927" coordsize="10,20" path="m2821,946l2831,946,2831,927,2821,927,2821,946xe" filled="true" fillcolor="#000000" stroked="false">
                <v:path arrowok="t"/>
                <v:fill type="solid"/>
              </v:shape>
            </v:group>
            <v:group style="position:absolute;left:2821;top:946;width:10;height:20" coordorigin="2821,946" coordsize="10,20">
              <v:shape style="position:absolute;left:2821;top:946;width:10;height:20" coordorigin="2821,946" coordsize="10,20" path="m2821,965l2831,965,2831,946,2821,946,2821,965xe" filled="true" fillcolor="#000000" stroked="false">
                <v:path arrowok="t"/>
                <v:fill type="solid"/>
              </v:shape>
            </v:group>
            <v:group style="position:absolute;left:2821;top:965;width:10;height:20" coordorigin="2821,965" coordsize="10,20">
              <v:shape style="position:absolute;left:2821;top:965;width:10;height:20" coordorigin="2821,965" coordsize="10,20" path="m2821,984l2831,984,2831,965,2821,965,2821,984xe" filled="true" fillcolor="#000000" stroked="false">
                <v:path arrowok="t"/>
                <v:fill type="solid"/>
              </v:shape>
            </v:group>
            <v:group style="position:absolute;left:2821;top:984;width:10;height:20" coordorigin="2821,984" coordsize="10,20">
              <v:shape style="position:absolute;left:2821;top:984;width:10;height:20" coordorigin="2821,984" coordsize="10,20" path="m2821,1004l2831,1004,2831,984,2821,984,2821,1004xe" filled="true" fillcolor="#000000" stroked="false">
                <v:path arrowok="t"/>
                <v:fill type="solid"/>
              </v:shape>
            </v:group>
            <v:group style="position:absolute;left:2821;top:1004;width:10;height:20" coordorigin="2821,1004" coordsize="10,20">
              <v:shape style="position:absolute;left:2821;top:1004;width:10;height:20" coordorigin="2821,1004" coordsize="10,20" path="m2821,1023l2831,1023,2831,1004,2821,1004,2821,1023xe" filled="true" fillcolor="#000000" stroked="false">
                <v:path arrowok="t"/>
                <v:fill type="solid"/>
              </v:shape>
            </v:group>
            <v:group style="position:absolute;left:2821;top:1023;width:10;height:20" coordorigin="2821,1023" coordsize="10,20">
              <v:shape style="position:absolute;left:2821;top:1023;width:10;height:20" coordorigin="2821,1023" coordsize="10,20" path="m2821,1042l2831,1042,2831,1023,2821,1023,2821,1042xe" filled="true" fillcolor="#000000" stroked="false">
                <v:path arrowok="t"/>
                <v:fill type="solid"/>
              </v:shape>
            </v:group>
            <v:group style="position:absolute;left:2821;top:1042;width:10;height:20" coordorigin="2821,1042" coordsize="10,20">
              <v:shape style="position:absolute;left:2821;top:1042;width:10;height:20" coordorigin="2821,1042" coordsize="10,20" path="m2821,1061l2831,1061,2831,1042,2821,1042,2821,1061xe" filled="true" fillcolor="#000000" stroked="false">
                <v:path arrowok="t"/>
                <v:fill type="solid"/>
              </v:shape>
            </v:group>
            <v:group style="position:absolute;left:2821;top:1061;width:10;height:20" coordorigin="2821,1061" coordsize="10,20">
              <v:shape style="position:absolute;left:2821;top:1061;width:10;height:20" coordorigin="2821,1061" coordsize="10,20" path="m2821,1080l2831,1080,2831,1061,2821,1061,2821,1080xe" filled="true" fillcolor="#000000" stroked="false">
                <v:path arrowok="t"/>
                <v:fill type="solid"/>
              </v:shape>
            </v:group>
            <v:group style="position:absolute;left:2821;top:1080;width:10;height:20" coordorigin="2821,1080" coordsize="10,20">
              <v:shape style="position:absolute;left:2821;top:1080;width:10;height:20" coordorigin="2821,1080" coordsize="10,20" path="m2821,1100l2831,1100,2831,1080,2821,1080,2821,1100xe" filled="true" fillcolor="#000000" stroked="false">
                <v:path arrowok="t"/>
                <v:fill type="solid"/>
              </v:shape>
            </v:group>
            <v:group style="position:absolute;left:2821;top:1100;width:10;height:20" coordorigin="2821,1100" coordsize="10,20">
              <v:shape style="position:absolute;left:2821;top:1100;width:10;height:20" coordorigin="2821,1100" coordsize="10,20" path="m2821,1119l2831,1119,2831,1100,2821,1100,2821,1119xe" filled="true" fillcolor="#000000" stroked="false">
                <v:path arrowok="t"/>
                <v:fill type="solid"/>
              </v:shape>
            </v:group>
            <v:group style="position:absolute;left:2821;top:1119;width:10;height:20" coordorigin="2821,1119" coordsize="10,20">
              <v:shape style="position:absolute;left:2821;top:1119;width:10;height:20" coordorigin="2821,1119" coordsize="10,20" path="m2821,1138l2831,1138,2831,1119,2821,1119,2821,1138xe" filled="true" fillcolor="#000000" stroked="false">
                <v:path arrowok="t"/>
                <v:fill type="solid"/>
              </v:shape>
            </v:group>
            <v:group style="position:absolute;left:2821;top:1138;width:10;height:20" coordorigin="2821,1138" coordsize="10,20">
              <v:shape style="position:absolute;left:2821;top:1138;width:10;height:20" coordorigin="2821,1138" coordsize="10,20" path="m2821,1157l2831,1157,2831,1138,2821,1138,2821,1157xe" filled="true" fillcolor="#000000" stroked="false">
                <v:path arrowok="t"/>
                <v:fill type="solid"/>
              </v:shape>
            </v:group>
            <v:group style="position:absolute;left:4987;top:850;width:10;height:20" coordorigin="4987,850" coordsize="10,20">
              <v:shape style="position:absolute;left:4987;top:850;width:10;height:20" coordorigin="4987,850" coordsize="10,20" path="m4987,869l4997,869,4997,850,4987,850,4987,869xe" filled="true" fillcolor="#000000" stroked="false">
                <v:path arrowok="t"/>
                <v:fill type="solid"/>
              </v:shape>
            </v:group>
            <v:group style="position:absolute;left:4987;top:869;width:10;height:20" coordorigin="4987,869" coordsize="10,20">
              <v:shape style="position:absolute;left:4987;top:869;width:10;height:20" coordorigin="4987,869" coordsize="10,20" path="m4987,888l4997,888,4997,869,4987,869,4987,888xe" filled="true" fillcolor="#000000" stroked="false">
                <v:path arrowok="t"/>
                <v:fill type="solid"/>
              </v:shape>
            </v:group>
            <v:group style="position:absolute;left:4987;top:888;width:10;height:20" coordorigin="4987,888" coordsize="10,20">
              <v:shape style="position:absolute;left:4987;top:888;width:10;height:20" coordorigin="4987,888" coordsize="10,20" path="m4987,908l4997,908,4997,888,4987,888,4987,908xe" filled="true" fillcolor="#000000" stroked="false">
                <v:path arrowok="t"/>
                <v:fill type="solid"/>
              </v:shape>
            </v:group>
            <v:group style="position:absolute;left:4987;top:908;width:10;height:20" coordorigin="4987,908" coordsize="10,20">
              <v:shape style="position:absolute;left:4987;top:908;width:10;height:20" coordorigin="4987,908" coordsize="10,20" path="m4987,927l4997,927,4997,908,4987,908,4987,927xe" filled="true" fillcolor="#000000" stroked="false">
                <v:path arrowok="t"/>
                <v:fill type="solid"/>
              </v:shape>
            </v:group>
            <v:group style="position:absolute;left:4987;top:927;width:10;height:20" coordorigin="4987,927" coordsize="10,20">
              <v:shape style="position:absolute;left:4987;top:927;width:10;height:20" coordorigin="4987,927" coordsize="10,20" path="m4987,946l4997,946,4997,927,4987,927,4987,946xe" filled="true" fillcolor="#000000" stroked="false">
                <v:path arrowok="t"/>
                <v:fill type="solid"/>
              </v:shape>
            </v:group>
            <v:group style="position:absolute;left:4987;top:946;width:10;height:20" coordorigin="4987,946" coordsize="10,20">
              <v:shape style="position:absolute;left:4987;top:946;width:10;height:20" coordorigin="4987,946" coordsize="10,20" path="m4987,965l4997,965,4997,946,4987,946,4987,965xe" filled="true" fillcolor="#000000" stroked="false">
                <v:path arrowok="t"/>
                <v:fill type="solid"/>
              </v:shape>
            </v:group>
            <v:group style="position:absolute;left:4987;top:965;width:10;height:20" coordorigin="4987,965" coordsize="10,20">
              <v:shape style="position:absolute;left:4987;top:965;width:10;height:20" coordorigin="4987,965" coordsize="10,20" path="m4987,984l4997,984,4997,965,4987,965,4987,984xe" filled="true" fillcolor="#000000" stroked="false">
                <v:path arrowok="t"/>
                <v:fill type="solid"/>
              </v:shape>
            </v:group>
            <v:group style="position:absolute;left:4987;top:984;width:10;height:20" coordorigin="4987,984" coordsize="10,20">
              <v:shape style="position:absolute;left:4987;top:984;width:10;height:20" coordorigin="4987,984" coordsize="10,20" path="m4987,1004l4997,1004,4997,984,4987,984,4987,1004xe" filled="true" fillcolor="#000000" stroked="false">
                <v:path arrowok="t"/>
                <v:fill type="solid"/>
              </v:shape>
            </v:group>
            <v:group style="position:absolute;left:4987;top:1004;width:10;height:20" coordorigin="4987,1004" coordsize="10,20">
              <v:shape style="position:absolute;left:4987;top:1004;width:10;height:20" coordorigin="4987,1004" coordsize="10,20" path="m4987,1023l4997,1023,4997,1004,4987,1004,4987,1023xe" filled="true" fillcolor="#000000" stroked="false">
                <v:path arrowok="t"/>
                <v:fill type="solid"/>
              </v:shape>
            </v:group>
            <v:group style="position:absolute;left:4987;top:1023;width:10;height:20" coordorigin="4987,1023" coordsize="10,20">
              <v:shape style="position:absolute;left:4987;top:1023;width:10;height:20" coordorigin="4987,1023" coordsize="10,20" path="m4987,1042l4997,1042,4997,1023,4987,1023,4987,1042xe" filled="true" fillcolor="#000000" stroked="false">
                <v:path arrowok="t"/>
                <v:fill type="solid"/>
              </v:shape>
            </v:group>
            <v:group style="position:absolute;left:4987;top:1042;width:10;height:20" coordorigin="4987,1042" coordsize="10,20">
              <v:shape style="position:absolute;left:4987;top:1042;width:10;height:20" coordorigin="4987,1042" coordsize="10,20" path="m4987,1061l4997,1061,4997,1042,4987,1042,4987,1061xe" filled="true" fillcolor="#000000" stroked="false">
                <v:path arrowok="t"/>
                <v:fill type="solid"/>
              </v:shape>
            </v:group>
            <v:group style="position:absolute;left:4987;top:1061;width:10;height:20" coordorigin="4987,1061" coordsize="10,20">
              <v:shape style="position:absolute;left:4987;top:1061;width:10;height:20" coordorigin="4987,1061" coordsize="10,20" path="m4987,1080l4997,1080,4997,1061,4987,1061,4987,1080xe" filled="true" fillcolor="#000000" stroked="false">
                <v:path arrowok="t"/>
                <v:fill type="solid"/>
              </v:shape>
            </v:group>
            <v:group style="position:absolute;left:4987;top:1080;width:10;height:20" coordorigin="4987,1080" coordsize="10,20">
              <v:shape style="position:absolute;left:4987;top:1080;width:10;height:20" coordorigin="4987,1080" coordsize="10,20" path="m4987,1100l4997,1100,4997,1080,4987,1080,4987,1100xe" filled="true" fillcolor="#000000" stroked="false">
                <v:path arrowok="t"/>
                <v:fill type="solid"/>
              </v:shape>
            </v:group>
            <v:group style="position:absolute;left:4987;top:1100;width:10;height:20" coordorigin="4987,1100" coordsize="10,20">
              <v:shape style="position:absolute;left:4987;top:1100;width:10;height:20" coordorigin="4987,1100" coordsize="10,20" path="m4987,1119l4997,1119,4997,1100,4987,1100,4987,1119xe" filled="true" fillcolor="#000000" stroked="false">
                <v:path arrowok="t"/>
                <v:fill type="solid"/>
              </v:shape>
            </v:group>
            <v:group style="position:absolute;left:4987;top:1119;width:10;height:20" coordorigin="4987,1119" coordsize="10,20">
              <v:shape style="position:absolute;left:4987;top:1119;width:10;height:20" coordorigin="4987,1119" coordsize="10,20" path="m4987,1138l4997,1138,4997,1119,4987,1119,4987,1138xe" filled="true" fillcolor="#000000" stroked="false">
                <v:path arrowok="t"/>
                <v:fill type="solid"/>
              </v:shape>
            </v:group>
            <v:group style="position:absolute;left:4987;top:1138;width:10;height:20" coordorigin="4987,1138" coordsize="10,20">
              <v:shape style="position:absolute;left:4987;top:1138;width:10;height:20" coordorigin="4987,1138" coordsize="10,20" path="m4987,1157l4997,1157,4997,1138,4987,1138,4987,1157xe" filled="true" fillcolor="#000000" stroked="false">
                <v:path arrowok="t"/>
                <v:fill type="solid"/>
              </v:shape>
            </v:group>
            <v:group style="position:absolute;left:4987;top:1157;width:10;height:20" coordorigin="4987,1157" coordsize="10,20">
              <v:shape style="position:absolute;left:4987;top:1157;width:10;height:20" coordorigin="4987,1157" coordsize="10,20" path="m4987,1176l4997,1176,4997,1157,4987,1157,4987,1176xe" filled="true" fillcolor="#000000" stroked="false">
                <v:path arrowok="t"/>
                <v:fill type="solid"/>
              </v:shape>
            </v:group>
            <v:group style="position:absolute;left:4987;top:1176;width:10;height:20" coordorigin="4987,1176" coordsize="10,20">
              <v:shape style="position:absolute;left:4987;top:1176;width:10;height:20" coordorigin="4987,1176" coordsize="10,20" path="m4987,1196l4997,1196,4997,1176,4987,1176,4987,1196xe" filled="true" fillcolor="#000000" stroked="false">
                <v:path arrowok="t"/>
                <v:fill type="solid"/>
              </v:shape>
            </v:group>
            <v:group style="position:absolute;left:4987;top:1196;width:10;height:20" coordorigin="4987,1196" coordsize="10,20">
              <v:shape style="position:absolute;left:4987;top:1196;width:10;height:20" coordorigin="4987,1196" coordsize="10,20" path="m4987,1215l4997,1215,4997,1196,4987,1196,4987,1215xe" filled="true" fillcolor="#000000" stroked="false">
                <v:path arrowok="t"/>
                <v:fill type="solid"/>
              </v:shape>
            </v:group>
            <v:group style="position:absolute;left:4987;top:1215;width:10;height:20" coordorigin="4987,1215" coordsize="10,20">
              <v:shape style="position:absolute;left:4987;top:1215;width:10;height:20" coordorigin="4987,1215" coordsize="10,20" path="m4987,1234l4997,1234,4997,1215,4987,1215,4987,1234xe" filled="true" fillcolor="#000000" stroked="false">
                <v:path arrowok="t"/>
                <v:fill type="solid"/>
              </v:shape>
            </v:group>
            <v:group style="position:absolute;left:4987;top:1242;width:10;height:2" coordorigin="4987,1242" coordsize="10,2">
              <v:shape style="position:absolute;left:4987;top:1242;width:10;height:2" coordorigin="4987,1242" coordsize="10,0" path="m4987,1242l4997,1242e" filled="false" stroked="true" strokeweight=".84003pt" strokecolor="#000000">
                <v:path arrowok="t"/>
              </v:shape>
            </v:group>
            <v:group style="position:absolute;left:6835;top:850;width:10;height:20" coordorigin="6835,850" coordsize="10,20">
              <v:shape style="position:absolute;left:6835;top:850;width:10;height:20" coordorigin="6835,850" coordsize="10,20" path="m6835,869l6844,869,6844,850,6835,850,6835,869xe" filled="true" fillcolor="#000000" stroked="false">
                <v:path arrowok="t"/>
                <v:fill type="solid"/>
              </v:shape>
            </v:group>
            <v:group style="position:absolute;left:6835;top:869;width:10;height:20" coordorigin="6835,869" coordsize="10,20">
              <v:shape style="position:absolute;left:6835;top:869;width:10;height:20" coordorigin="6835,869" coordsize="10,20" path="m6835,888l6844,888,6844,869,6835,869,6835,888xe" filled="true" fillcolor="#000000" stroked="false">
                <v:path arrowok="t"/>
                <v:fill type="solid"/>
              </v:shape>
            </v:group>
            <v:group style="position:absolute;left:6835;top:888;width:10;height:20" coordorigin="6835,888" coordsize="10,20">
              <v:shape style="position:absolute;left:6835;top:888;width:10;height:20" coordorigin="6835,888" coordsize="10,20" path="m6835,908l6844,908,6844,888,6835,888,6835,908xe" filled="true" fillcolor="#000000" stroked="false">
                <v:path arrowok="t"/>
                <v:fill type="solid"/>
              </v:shape>
            </v:group>
            <v:group style="position:absolute;left:6835;top:908;width:10;height:20" coordorigin="6835,908" coordsize="10,20">
              <v:shape style="position:absolute;left:6835;top:908;width:10;height:20" coordorigin="6835,908" coordsize="10,20" path="m6835,927l6844,927,6844,908,6835,908,6835,927xe" filled="true" fillcolor="#000000" stroked="false">
                <v:path arrowok="t"/>
                <v:fill type="solid"/>
              </v:shape>
            </v:group>
            <v:group style="position:absolute;left:6835;top:927;width:10;height:20" coordorigin="6835,927" coordsize="10,20">
              <v:shape style="position:absolute;left:6835;top:927;width:10;height:20" coordorigin="6835,927" coordsize="10,20" path="m6835,946l6844,946,6844,927,6835,927,6835,946xe" filled="true" fillcolor="#000000" stroked="false">
                <v:path arrowok="t"/>
                <v:fill type="solid"/>
              </v:shape>
            </v:group>
            <v:group style="position:absolute;left:6835;top:946;width:10;height:20" coordorigin="6835,946" coordsize="10,20">
              <v:shape style="position:absolute;left:6835;top:946;width:10;height:20" coordorigin="6835,946" coordsize="10,20" path="m6835,965l6844,965,6844,946,6835,946,6835,965xe" filled="true" fillcolor="#000000" stroked="false">
                <v:path arrowok="t"/>
                <v:fill type="solid"/>
              </v:shape>
            </v:group>
            <v:group style="position:absolute;left:6835;top:965;width:10;height:20" coordorigin="6835,965" coordsize="10,20">
              <v:shape style="position:absolute;left:6835;top:965;width:10;height:20" coordorigin="6835,965" coordsize="10,20" path="m6835,984l6844,984,6844,965,6835,965,6835,984xe" filled="true" fillcolor="#000000" stroked="false">
                <v:path arrowok="t"/>
                <v:fill type="solid"/>
              </v:shape>
            </v:group>
            <v:group style="position:absolute;left:6835;top:984;width:10;height:20" coordorigin="6835,984" coordsize="10,20">
              <v:shape style="position:absolute;left:6835;top:984;width:10;height:20" coordorigin="6835,984" coordsize="10,20" path="m6835,1004l6844,1004,6844,984,6835,984,6835,1004xe" filled="true" fillcolor="#000000" stroked="false">
                <v:path arrowok="t"/>
                <v:fill type="solid"/>
              </v:shape>
            </v:group>
            <v:group style="position:absolute;left:6835;top:1004;width:10;height:20" coordorigin="6835,1004" coordsize="10,20">
              <v:shape style="position:absolute;left:6835;top:1004;width:10;height:20" coordorigin="6835,1004" coordsize="10,20" path="m6835,1023l6844,1023,6844,1004,6835,1004,6835,1023xe" filled="true" fillcolor="#000000" stroked="false">
                <v:path arrowok="t"/>
                <v:fill type="solid"/>
              </v:shape>
            </v:group>
            <v:group style="position:absolute;left:6835;top:1023;width:10;height:20" coordorigin="6835,1023" coordsize="10,20">
              <v:shape style="position:absolute;left:6835;top:1023;width:10;height:20" coordorigin="6835,1023" coordsize="10,20" path="m6835,1042l6844,1042,6844,1023,6835,1023,6835,1042xe" filled="true" fillcolor="#000000" stroked="false">
                <v:path arrowok="t"/>
                <v:fill type="solid"/>
              </v:shape>
            </v:group>
            <v:group style="position:absolute;left:6835;top:1042;width:10;height:20" coordorigin="6835,1042" coordsize="10,20">
              <v:shape style="position:absolute;left:6835;top:1042;width:10;height:20" coordorigin="6835,1042" coordsize="10,20" path="m6835,1061l6844,1061,6844,1042,6835,1042,6835,1061xe" filled="true" fillcolor="#000000" stroked="false">
                <v:path arrowok="t"/>
                <v:fill type="solid"/>
              </v:shape>
            </v:group>
            <v:group style="position:absolute;left:6835;top:1061;width:10;height:20" coordorigin="6835,1061" coordsize="10,20">
              <v:shape style="position:absolute;left:6835;top:1061;width:10;height:20" coordorigin="6835,1061" coordsize="10,20" path="m6835,1080l6844,1080,6844,1061,6835,1061,6835,1080xe" filled="true" fillcolor="#000000" stroked="false">
                <v:path arrowok="t"/>
                <v:fill type="solid"/>
              </v:shape>
            </v:group>
            <v:group style="position:absolute;left:6835;top:1080;width:10;height:20" coordorigin="6835,1080" coordsize="10,20">
              <v:shape style="position:absolute;left:6835;top:1080;width:10;height:20" coordorigin="6835,1080" coordsize="10,20" path="m6835,1100l6844,1100,6844,1080,6835,1080,6835,1100xe" filled="true" fillcolor="#000000" stroked="false">
                <v:path arrowok="t"/>
                <v:fill type="solid"/>
              </v:shape>
            </v:group>
            <v:group style="position:absolute;left:6835;top:1100;width:10;height:20" coordorigin="6835,1100" coordsize="10,20">
              <v:shape style="position:absolute;left:6835;top:1100;width:10;height:20" coordorigin="6835,1100" coordsize="10,20" path="m6835,1119l6844,1119,6844,1100,6835,1100,6835,1119xe" filled="true" fillcolor="#000000" stroked="false">
                <v:path arrowok="t"/>
                <v:fill type="solid"/>
              </v:shape>
            </v:group>
            <v:group style="position:absolute;left:6835;top:1119;width:10;height:20" coordorigin="6835,1119" coordsize="10,20">
              <v:shape style="position:absolute;left:6835;top:1119;width:10;height:20" coordorigin="6835,1119" coordsize="10,20" path="m6835,1138l6844,1138,6844,1119,6835,1119,6835,1138xe" filled="true" fillcolor="#000000" stroked="false">
                <v:path arrowok="t"/>
                <v:fill type="solid"/>
              </v:shape>
            </v:group>
            <v:group style="position:absolute;left:6835;top:1138;width:10;height:20" coordorigin="6835,1138" coordsize="10,20">
              <v:shape style="position:absolute;left:6835;top:1138;width:10;height:20" coordorigin="6835,1138" coordsize="10,20" path="m6835,1157l6844,1157,6844,1138,6835,1138,6835,1157xe" filled="true" fillcolor="#000000" stroked="false">
                <v:path arrowok="t"/>
                <v:fill type="solid"/>
              </v:shape>
            </v:group>
            <v:group style="position:absolute;left:6835;top:1157;width:10;height:20" coordorigin="6835,1157" coordsize="10,20">
              <v:shape style="position:absolute;left:6835;top:1157;width:10;height:20" coordorigin="6835,1157" coordsize="10,20" path="m6835,1176l6844,1176,6844,1157,6835,1157,6835,1176xe" filled="true" fillcolor="#000000" stroked="false">
                <v:path arrowok="t"/>
                <v:fill type="solid"/>
              </v:shape>
            </v:group>
            <v:group style="position:absolute;left:6835;top:1176;width:10;height:20" coordorigin="6835,1176" coordsize="10,20">
              <v:shape style="position:absolute;left:6835;top:1176;width:10;height:20" coordorigin="6835,1176" coordsize="10,20" path="m6835,1196l6844,1196,6844,1176,6835,1176,6835,1196xe" filled="true" fillcolor="#000000" stroked="false">
                <v:path arrowok="t"/>
                <v:fill type="solid"/>
              </v:shape>
            </v:group>
            <v:group style="position:absolute;left:6835;top:1196;width:10;height:20" coordorigin="6835,1196" coordsize="10,20">
              <v:shape style="position:absolute;left:6835;top:1196;width:10;height:20" coordorigin="6835,1196" coordsize="10,20" path="m6835,1215l6844,1215,6844,1196,6835,1196,6835,1215xe" filled="true" fillcolor="#000000" stroked="false">
                <v:path arrowok="t"/>
                <v:fill type="solid"/>
              </v:shape>
            </v:group>
            <v:group style="position:absolute;left:6835;top:1215;width:10;height:20" coordorigin="6835,1215" coordsize="10,20">
              <v:shape style="position:absolute;left:6835;top:1215;width:10;height:20" coordorigin="6835,1215" coordsize="10,20" path="m6835,1234l6844,1234,6844,1215,6835,1215,6835,1234xe" filled="true" fillcolor="#000000" stroked="false">
                <v:path arrowok="t"/>
                <v:fill type="solid"/>
              </v:shape>
            </v:group>
            <v:group style="position:absolute;left:6835;top:1242;width:10;height:2" coordorigin="6835,1242" coordsize="10,2">
              <v:shape style="position:absolute;left:6835;top:1242;width:10;height:2" coordorigin="6835,1242" coordsize="10,0" path="m6835,1242l6844,1242e" filled="false" stroked="true" strokeweight=".84003pt" strokecolor="#000000">
                <v:path arrowok="t"/>
              </v:shape>
              <v:shape style="position:absolute;left:15;top:1157;width:2825;height:103" type="#_x0000_t75" stroked="false">
                <v:imagedata r:id="rId148" o:title=""/>
              </v:shape>
              <v:shape style="position:absolute;left:2816;top:1251;width:2171;height:10" type="#_x0000_t75" stroked="false">
                <v:imagedata r:id="rId146" o:title=""/>
              </v:shape>
              <v:shape style="position:absolute;left:4983;top:1251;width:3563;height:10" type="#_x0000_t75" stroked="false">
                <v:imagedata r:id="rId147" o:title=""/>
              </v:shape>
            </v:group>
            <v:group style="position:absolute;left:2821;top:1260;width:10;height:20" coordorigin="2821,1260" coordsize="10,20">
              <v:shape style="position:absolute;left:2821;top:1260;width:10;height:20" coordorigin="2821,1260" coordsize="10,20" path="m2821,1280l2831,1280,2831,1260,2821,1260,2821,1280xe" filled="true" fillcolor="#000000" stroked="false">
                <v:path arrowok="t"/>
                <v:fill type="solid"/>
              </v:shape>
            </v:group>
            <v:group style="position:absolute;left:2821;top:1280;width:10;height:20" coordorigin="2821,1280" coordsize="10,20">
              <v:shape style="position:absolute;left:2821;top:1280;width:10;height:20" coordorigin="2821,1280" coordsize="10,20" path="m2821,1299l2831,1299,2831,1280,2821,1280,2821,1299xe" filled="true" fillcolor="#000000" stroked="false">
                <v:path arrowok="t"/>
                <v:fill type="solid"/>
              </v:shape>
            </v:group>
            <v:group style="position:absolute;left:2821;top:1299;width:10;height:20" coordorigin="2821,1299" coordsize="10,20">
              <v:shape style="position:absolute;left:2821;top:1299;width:10;height:20" coordorigin="2821,1299" coordsize="10,20" path="m2821,1318l2831,1318,2831,1299,2821,1299,2821,1318xe" filled="true" fillcolor="#000000" stroked="false">
                <v:path arrowok="t"/>
                <v:fill type="solid"/>
              </v:shape>
            </v:group>
            <v:group style="position:absolute;left:2821;top:1318;width:10;height:20" coordorigin="2821,1318" coordsize="10,20">
              <v:shape style="position:absolute;left:2821;top:1318;width:10;height:20" coordorigin="2821,1318" coordsize="10,20" path="m2821,1337l2831,1337,2831,1318,2821,1318,2821,1337xe" filled="true" fillcolor="#000000" stroked="false">
                <v:path arrowok="t"/>
                <v:fill type="solid"/>
              </v:shape>
            </v:group>
            <v:group style="position:absolute;left:2821;top:1337;width:10;height:20" coordorigin="2821,1337" coordsize="10,20">
              <v:shape style="position:absolute;left:2821;top:1337;width:10;height:20" coordorigin="2821,1337" coordsize="10,20" path="m2821,1356l2831,1356,2831,1337,2821,1337,2821,1356xe" filled="true" fillcolor="#000000" stroked="false">
                <v:path arrowok="t"/>
                <v:fill type="solid"/>
              </v:shape>
            </v:group>
            <v:group style="position:absolute;left:2821;top:1356;width:10;height:20" coordorigin="2821,1356" coordsize="10,20">
              <v:shape style="position:absolute;left:2821;top:1356;width:10;height:20" coordorigin="2821,1356" coordsize="10,20" path="m2821,1376l2831,1376,2831,1356,2821,1356,2821,1376xe" filled="true" fillcolor="#000000" stroked="false">
                <v:path arrowok="t"/>
                <v:fill type="solid"/>
              </v:shape>
            </v:group>
            <v:group style="position:absolute;left:2821;top:1376;width:10;height:20" coordorigin="2821,1376" coordsize="10,20">
              <v:shape style="position:absolute;left:2821;top:1376;width:10;height:20" coordorigin="2821,1376" coordsize="10,20" path="m2821,1395l2831,1395,2831,1376,2821,1376,2821,1395xe" filled="true" fillcolor="#000000" stroked="false">
                <v:path arrowok="t"/>
                <v:fill type="solid"/>
              </v:shape>
            </v:group>
            <v:group style="position:absolute;left:2821;top:1395;width:10;height:20" coordorigin="2821,1395" coordsize="10,20">
              <v:shape style="position:absolute;left:2821;top:1395;width:10;height:20" coordorigin="2821,1395" coordsize="10,20" path="m2821,1414l2831,1414,2831,1395,2821,1395,2821,1414xe" filled="true" fillcolor="#000000" stroked="false">
                <v:path arrowok="t"/>
                <v:fill type="solid"/>
              </v:shape>
            </v:group>
            <v:group style="position:absolute;left:2821;top:1414;width:10;height:20" coordorigin="2821,1414" coordsize="10,20">
              <v:shape style="position:absolute;left:2821;top:1414;width:10;height:20" coordorigin="2821,1414" coordsize="10,20" path="m2821,1433l2831,1433,2831,1414,2821,1414,2821,1433xe" filled="true" fillcolor="#000000" stroked="false">
                <v:path arrowok="t"/>
                <v:fill type="solid"/>
              </v:shape>
            </v:group>
            <v:group style="position:absolute;left:2821;top:1433;width:10;height:20" coordorigin="2821,1433" coordsize="10,20">
              <v:shape style="position:absolute;left:2821;top:1433;width:10;height:20" coordorigin="2821,1433" coordsize="10,20" path="m2821,1452l2831,1452,2831,1433,2821,1433,2821,1452xe" filled="true" fillcolor="#000000" stroked="false">
                <v:path arrowok="t"/>
                <v:fill type="solid"/>
              </v:shape>
            </v:group>
            <v:group style="position:absolute;left:2821;top:1452;width:10;height:20" coordorigin="2821,1452" coordsize="10,20">
              <v:shape style="position:absolute;left:2821;top:1452;width:10;height:20" coordorigin="2821,1452" coordsize="10,20" path="m2821,1472l2831,1472,2831,1452,2821,1452,2821,1472xe" filled="true" fillcolor="#000000" stroked="false">
                <v:path arrowok="t"/>
                <v:fill type="solid"/>
              </v:shape>
            </v:group>
            <v:group style="position:absolute;left:2821;top:1472;width:10;height:20" coordorigin="2821,1472" coordsize="10,20">
              <v:shape style="position:absolute;left:2821;top:1472;width:10;height:20" coordorigin="2821,1472" coordsize="10,20" path="m2821,1491l2831,1491,2831,1472,2821,1472,2821,1491xe" filled="true" fillcolor="#000000" stroked="false">
                <v:path arrowok="t"/>
                <v:fill type="solid"/>
              </v:shape>
            </v:group>
            <v:group style="position:absolute;left:2821;top:1491;width:10;height:20" coordorigin="2821,1491" coordsize="10,20">
              <v:shape style="position:absolute;left:2821;top:1491;width:10;height:20" coordorigin="2821,1491" coordsize="10,20" path="m2821,1510l2831,1510,2831,1491,2821,1491,2821,1510xe" filled="true" fillcolor="#000000" stroked="false">
                <v:path arrowok="t"/>
                <v:fill type="solid"/>
              </v:shape>
            </v:group>
            <v:group style="position:absolute;left:2821;top:1510;width:10;height:20" coordorigin="2821,1510" coordsize="10,20">
              <v:shape style="position:absolute;left:2821;top:1510;width:10;height:20" coordorigin="2821,1510" coordsize="10,20" path="m2821,1529l2831,1529,2831,1510,2821,1510,2821,1529xe" filled="true" fillcolor="#000000" stroked="false">
                <v:path arrowok="t"/>
                <v:fill type="solid"/>
              </v:shape>
            </v:group>
            <v:group style="position:absolute;left:2821;top:1529;width:10;height:20" coordorigin="2821,1529" coordsize="10,20">
              <v:shape style="position:absolute;left:2821;top:1529;width:10;height:20" coordorigin="2821,1529" coordsize="10,20" path="m2821,1548l2831,1548,2831,1529,2821,1529,2821,1548xe" filled="true" fillcolor="#000000" stroked="false">
                <v:path arrowok="t"/>
                <v:fill type="solid"/>
              </v:shape>
            </v:group>
            <v:group style="position:absolute;left:2821;top:1548;width:10;height:20" coordorigin="2821,1548" coordsize="10,20">
              <v:shape style="position:absolute;left:2821;top:1548;width:10;height:20" coordorigin="2821,1548" coordsize="10,20" path="m2821,1568l2831,1568,2831,1548,2821,1548,2821,1568xe" filled="true" fillcolor="#000000" stroked="false">
                <v:path arrowok="t"/>
                <v:fill type="solid"/>
              </v:shape>
            </v:group>
            <v:group style="position:absolute;left:4987;top:1260;width:10;height:20" coordorigin="4987,1260" coordsize="10,20">
              <v:shape style="position:absolute;left:4987;top:1260;width:10;height:20" coordorigin="4987,1260" coordsize="10,20" path="m4987,1280l4997,1280,4997,1260,4987,1260,4987,1280xe" filled="true" fillcolor="#000000" stroked="false">
                <v:path arrowok="t"/>
                <v:fill type="solid"/>
              </v:shape>
            </v:group>
            <v:group style="position:absolute;left:4987;top:1280;width:10;height:20" coordorigin="4987,1280" coordsize="10,20">
              <v:shape style="position:absolute;left:4987;top:1280;width:10;height:20" coordorigin="4987,1280" coordsize="10,20" path="m4987,1299l4997,1299,4997,1280,4987,1280,4987,1299xe" filled="true" fillcolor="#000000" stroked="false">
                <v:path arrowok="t"/>
                <v:fill type="solid"/>
              </v:shape>
            </v:group>
            <v:group style="position:absolute;left:4987;top:1299;width:10;height:20" coordorigin="4987,1299" coordsize="10,20">
              <v:shape style="position:absolute;left:4987;top:1299;width:10;height:20" coordorigin="4987,1299" coordsize="10,20" path="m4987,1318l4997,1318,4997,1299,4987,1299,4987,1318xe" filled="true" fillcolor="#000000" stroked="false">
                <v:path arrowok="t"/>
                <v:fill type="solid"/>
              </v:shape>
            </v:group>
            <v:group style="position:absolute;left:4987;top:1318;width:10;height:20" coordorigin="4987,1318" coordsize="10,20">
              <v:shape style="position:absolute;left:4987;top:1318;width:10;height:20" coordorigin="4987,1318" coordsize="10,20" path="m4987,1337l4997,1337,4997,1318,4987,1318,4987,1337xe" filled="true" fillcolor="#000000" stroked="false">
                <v:path arrowok="t"/>
                <v:fill type="solid"/>
              </v:shape>
            </v:group>
            <v:group style="position:absolute;left:4987;top:1337;width:10;height:20" coordorigin="4987,1337" coordsize="10,20">
              <v:shape style="position:absolute;left:4987;top:1337;width:10;height:20" coordorigin="4987,1337" coordsize="10,20" path="m4987,1356l4997,1356,4997,1337,4987,1337,4987,1356xe" filled="true" fillcolor="#000000" stroked="false">
                <v:path arrowok="t"/>
                <v:fill type="solid"/>
              </v:shape>
            </v:group>
            <v:group style="position:absolute;left:4987;top:1356;width:10;height:20" coordorigin="4987,1356" coordsize="10,20">
              <v:shape style="position:absolute;left:4987;top:1356;width:10;height:20" coordorigin="4987,1356" coordsize="10,20" path="m4987,1376l4997,1376,4997,1356,4987,1356,4987,1376xe" filled="true" fillcolor="#000000" stroked="false">
                <v:path arrowok="t"/>
                <v:fill type="solid"/>
              </v:shape>
            </v:group>
            <v:group style="position:absolute;left:4987;top:1376;width:10;height:20" coordorigin="4987,1376" coordsize="10,20">
              <v:shape style="position:absolute;left:4987;top:1376;width:10;height:20" coordorigin="4987,1376" coordsize="10,20" path="m4987,1395l4997,1395,4997,1376,4987,1376,4987,1395xe" filled="true" fillcolor="#000000" stroked="false">
                <v:path arrowok="t"/>
                <v:fill type="solid"/>
              </v:shape>
            </v:group>
            <v:group style="position:absolute;left:4987;top:1395;width:10;height:20" coordorigin="4987,1395" coordsize="10,20">
              <v:shape style="position:absolute;left:4987;top:1395;width:10;height:20" coordorigin="4987,1395" coordsize="10,20" path="m4987,1414l4997,1414,4997,1395,4987,1395,4987,1414xe" filled="true" fillcolor="#000000" stroked="false">
                <v:path arrowok="t"/>
                <v:fill type="solid"/>
              </v:shape>
            </v:group>
            <v:group style="position:absolute;left:4987;top:1414;width:10;height:20" coordorigin="4987,1414" coordsize="10,20">
              <v:shape style="position:absolute;left:4987;top:1414;width:10;height:20" coordorigin="4987,1414" coordsize="10,20" path="m4987,1433l4997,1433,4997,1414,4987,1414,4987,1433xe" filled="true" fillcolor="#000000" stroked="false">
                <v:path arrowok="t"/>
                <v:fill type="solid"/>
              </v:shape>
            </v:group>
            <v:group style="position:absolute;left:4987;top:1433;width:10;height:20" coordorigin="4987,1433" coordsize="10,20">
              <v:shape style="position:absolute;left:4987;top:1433;width:10;height:20" coordorigin="4987,1433" coordsize="10,20" path="m4987,1452l4997,1452,4997,1433,4987,1433,4987,1452xe" filled="true" fillcolor="#000000" stroked="false">
                <v:path arrowok="t"/>
                <v:fill type="solid"/>
              </v:shape>
            </v:group>
            <v:group style="position:absolute;left:4987;top:1452;width:10;height:20" coordorigin="4987,1452" coordsize="10,20">
              <v:shape style="position:absolute;left:4987;top:1452;width:10;height:20" coordorigin="4987,1452" coordsize="10,20" path="m4987,1472l4997,1472,4997,1452,4987,1452,4987,1472xe" filled="true" fillcolor="#000000" stroked="false">
                <v:path arrowok="t"/>
                <v:fill type="solid"/>
              </v:shape>
            </v:group>
            <v:group style="position:absolute;left:4987;top:1472;width:10;height:20" coordorigin="4987,1472" coordsize="10,20">
              <v:shape style="position:absolute;left:4987;top:1472;width:10;height:20" coordorigin="4987,1472" coordsize="10,20" path="m4987,1491l4997,1491,4997,1472,4987,1472,4987,1491xe" filled="true" fillcolor="#000000" stroked="false">
                <v:path arrowok="t"/>
                <v:fill type="solid"/>
              </v:shape>
            </v:group>
            <v:group style="position:absolute;left:4987;top:1491;width:10;height:20" coordorigin="4987,1491" coordsize="10,20">
              <v:shape style="position:absolute;left:4987;top:1491;width:10;height:20" coordorigin="4987,1491" coordsize="10,20" path="m4987,1510l4997,1510,4997,1491,4987,1491,4987,1510xe" filled="true" fillcolor="#000000" stroked="false">
                <v:path arrowok="t"/>
                <v:fill type="solid"/>
              </v:shape>
            </v:group>
            <v:group style="position:absolute;left:4987;top:1510;width:10;height:20" coordorigin="4987,1510" coordsize="10,20">
              <v:shape style="position:absolute;left:4987;top:1510;width:10;height:20" coordorigin="4987,1510" coordsize="10,20" path="m4987,1529l4997,1529,4997,1510,4987,1510,4987,1529xe" filled="true" fillcolor="#000000" stroked="false">
                <v:path arrowok="t"/>
                <v:fill type="solid"/>
              </v:shape>
            </v:group>
            <v:group style="position:absolute;left:4987;top:1529;width:10;height:20" coordorigin="4987,1529" coordsize="10,20">
              <v:shape style="position:absolute;left:4987;top:1529;width:10;height:20" coordorigin="4987,1529" coordsize="10,20" path="m4987,1548l4997,1548,4997,1529,4987,1529,4987,1548xe" filled="true" fillcolor="#000000" stroked="false">
                <v:path arrowok="t"/>
                <v:fill type="solid"/>
              </v:shape>
            </v:group>
            <v:group style="position:absolute;left:4987;top:1548;width:10;height:20" coordorigin="4987,1548" coordsize="10,20">
              <v:shape style="position:absolute;left:4987;top:1548;width:10;height:20" coordorigin="4987,1548" coordsize="10,20" path="m4987,1568l4997,1568,4997,1548,4987,1548,4987,1568xe" filled="true" fillcolor="#000000" stroked="false">
                <v:path arrowok="t"/>
                <v:fill type="solid"/>
              </v:shape>
            </v:group>
            <v:group style="position:absolute;left:4987;top:1568;width:10;height:20" coordorigin="4987,1568" coordsize="10,20">
              <v:shape style="position:absolute;left:4987;top:1568;width:10;height:20" coordorigin="4987,1568" coordsize="10,20" path="m4987,1587l4997,1587,4997,1568,4987,1568,4987,1587xe" filled="true" fillcolor="#000000" stroked="false">
                <v:path arrowok="t"/>
                <v:fill type="solid"/>
              </v:shape>
            </v:group>
            <v:group style="position:absolute;left:4987;top:1587;width:10;height:20" coordorigin="4987,1587" coordsize="10,20">
              <v:shape style="position:absolute;left:4987;top:1587;width:10;height:20" coordorigin="4987,1587" coordsize="10,20" path="m4987,1606l4997,1606,4997,1587,4987,1587,4987,1606xe" filled="true" fillcolor="#000000" stroked="false">
                <v:path arrowok="t"/>
                <v:fill type="solid"/>
              </v:shape>
            </v:group>
            <v:group style="position:absolute;left:4987;top:1606;width:10;height:20" coordorigin="4987,1606" coordsize="10,20">
              <v:shape style="position:absolute;left:4987;top:1606;width:10;height:20" coordorigin="4987,1606" coordsize="10,20" path="m4987,1625l4997,1625,4997,1606,4987,1606,4987,1625xe" filled="true" fillcolor="#000000" stroked="false">
                <v:path arrowok="t"/>
                <v:fill type="solid"/>
              </v:shape>
            </v:group>
            <v:group style="position:absolute;left:4987;top:1625;width:10;height:20" coordorigin="4987,1625" coordsize="10,20">
              <v:shape style="position:absolute;left:4987;top:1625;width:10;height:20" coordorigin="4987,1625" coordsize="10,20" path="m4987,1644l4997,1644,4997,1625,4987,1625,4987,1644xe" filled="true" fillcolor="#000000" stroked="false">
                <v:path arrowok="t"/>
                <v:fill type="solid"/>
              </v:shape>
            </v:group>
            <v:group style="position:absolute;left:4987;top:1652;width:10;height:2" coordorigin="4987,1652" coordsize="10,2">
              <v:shape style="position:absolute;left:4987;top:1652;width:10;height:2" coordorigin="4987,1652" coordsize="10,0" path="m4987,1652l4997,1652e" filled="false" stroked="true" strokeweight=".77997pt" strokecolor="#000000">
                <v:path arrowok="t"/>
              </v:shape>
            </v:group>
            <v:group style="position:absolute;left:6835;top:1260;width:10;height:20" coordorigin="6835,1260" coordsize="10,20">
              <v:shape style="position:absolute;left:6835;top:1260;width:10;height:20" coordorigin="6835,1260" coordsize="10,20" path="m6835,1280l6844,1280,6844,1260,6835,1260,6835,1280xe" filled="true" fillcolor="#000000" stroked="false">
                <v:path arrowok="t"/>
                <v:fill type="solid"/>
              </v:shape>
            </v:group>
            <v:group style="position:absolute;left:6835;top:1280;width:10;height:20" coordorigin="6835,1280" coordsize="10,20">
              <v:shape style="position:absolute;left:6835;top:1280;width:10;height:20" coordorigin="6835,1280" coordsize="10,20" path="m6835,1299l6844,1299,6844,1280,6835,1280,6835,1299xe" filled="true" fillcolor="#000000" stroked="false">
                <v:path arrowok="t"/>
                <v:fill type="solid"/>
              </v:shape>
            </v:group>
            <v:group style="position:absolute;left:6835;top:1299;width:10;height:20" coordorigin="6835,1299" coordsize="10,20">
              <v:shape style="position:absolute;left:6835;top:1299;width:10;height:20" coordorigin="6835,1299" coordsize="10,20" path="m6835,1318l6844,1318,6844,1299,6835,1299,6835,1318xe" filled="true" fillcolor="#000000" stroked="false">
                <v:path arrowok="t"/>
                <v:fill type="solid"/>
              </v:shape>
            </v:group>
            <v:group style="position:absolute;left:6835;top:1318;width:10;height:20" coordorigin="6835,1318" coordsize="10,20">
              <v:shape style="position:absolute;left:6835;top:1318;width:10;height:20" coordorigin="6835,1318" coordsize="10,20" path="m6835,1337l6844,1337,6844,1318,6835,1318,6835,1337xe" filled="true" fillcolor="#000000" stroked="false">
                <v:path arrowok="t"/>
                <v:fill type="solid"/>
              </v:shape>
            </v:group>
            <v:group style="position:absolute;left:6835;top:1337;width:10;height:20" coordorigin="6835,1337" coordsize="10,20">
              <v:shape style="position:absolute;left:6835;top:1337;width:10;height:20" coordorigin="6835,1337" coordsize="10,20" path="m6835,1356l6844,1356,6844,1337,6835,1337,6835,1356xe" filled="true" fillcolor="#000000" stroked="false">
                <v:path arrowok="t"/>
                <v:fill type="solid"/>
              </v:shape>
            </v:group>
            <v:group style="position:absolute;left:6835;top:1356;width:10;height:20" coordorigin="6835,1356" coordsize="10,20">
              <v:shape style="position:absolute;left:6835;top:1356;width:10;height:20" coordorigin="6835,1356" coordsize="10,20" path="m6835,1376l6844,1376,6844,1356,6835,1356,6835,1376xe" filled="true" fillcolor="#000000" stroked="false">
                <v:path arrowok="t"/>
                <v:fill type="solid"/>
              </v:shape>
            </v:group>
            <v:group style="position:absolute;left:6835;top:1376;width:10;height:20" coordorigin="6835,1376" coordsize="10,20">
              <v:shape style="position:absolute;left:6835;top:1376;width:10;height:20" coordorigin="6835,1376" coordsize="10,20" path="m6835,1395l6844,1395,6844,1376,6835,1376,6835,1395xe" filled="true" fillcolor="#000000" stroked="false">
                <v:path arrowok="t"/>
                <v:fill type="solid"/>
              </v:shape>
            </v:group>
            <v:group style="position:absolute;left:6835;top:1395;width:10;height:20" coordorigin="6835,1395" coordsize="10,20">
              <v:shape style="position:absolute;left:6835;top:1395;width:10;height:20" coordorigin="6835,1395" coordsize="10,20" path="m6835,1414l6844,1414,6844,1395,6835,1395,6835,1414xe" filled="true" fillcolor="#000000" stroked="false">
                <v:path arrowok="t"/>
                <v:fill type="solid"/>
              </v:shape>
            </v:group>
            <v:group style="position:absolute;left:6835;top:1414;width:10;height:20" coordorigin="6835,1414" coordsize="10,20">
              <v:shape style="position:absolute;left:6835;top:1414;width:10;height:20" coordorigin="6835,1414" coordsize="10,20" path="m6835,1433l6844,1433,6844,1414,6835,1414,6835,1433xe" filled="true" fillcolor="#000000" stroked="false">
                <v:path arrowok="t"/>
                <v:fill type="solid"/>
              </v:shape>
            </v:group>
            <v:group style="position:absolute;left:6835;top:1433;width:10;height:20" coordorigin="6835,1433" coordsize="10,20">
              <v:shape style="position:absolute;left:6835;top:1433;width:10;height:20" coordorigin="6835,1433" coordsize="10,20" path="m6835,1452l6844,1452,6844,1433,6835,1433,6835,1452xe" filled="true" fillcolor="#000000" stroked="false">
                <v:path arrowok="t"/>
                <v:fill type="solid"/>
              </v:shape>
            </v:group>
            <v:group style="position:absolute;left:6835;top:1452;width:10;height:20" coordorigin="6835,1452" coordsize="10,20">
              <v:shape style="position:absolute;left:6835;top:1452;width:10;height:20" coordorigin="6835,1452" coordsize="10,20" path="m6835,1472l6844,1472,6844,1452,6835,1452,6835,1472xe" filled="true" fillcolor="#000000" stroked="false">
                <v:path arrowok="t"/>
                <v:fill type="solid"/>
              </v:shape>
            </v:group>
            <v:group style="position:absolute;left:6835;top:1472;width:10;height:20" coordorigin="6835,1472" coordsize="10,20">
              <v:shape style="position:absolute;left:6835;top:1472;width:10;height:20" coordorigin="6835,1472" coordsize="10,20" path="m6835,1491l6844,1491,6844,1472,6835,1472,6835,1491xe" filled="true" fillcolor="#000000" stroked="false">
                <v:path arrowok="t"/>
                <v:fill type="solid"/>
              </v:shape>
            </v:group>
            <v:group style="position:absolute;left:6835;top:1491;width:10;height:20" coordorigin="6835,1491" coordsize="10,20">
              <v:shape style="position:absolute;left:6835;top:1491;width:10;height:20" coordorigin="6835,1491" coordsize="10,20" path="m6835,1510l6844,1510,6844,1491,6835,1491,6835,1510xe" filled="true" fillcolor="#000000" stroked="false">
                <v:path arrowok="t"/>
                <v:fill type="solid"/>
              </v:shape>
            </v:group>
            <v:group style="position:absolute;left:6835;top:1510;width:10;height:20" coordorigin="6835,1510" coordsize="10,20">
              <v:shape style="position:absolute;left:6835;top:1510;width:10;height:20" coordorigin="6835,1510" coordsize="10,20" path="m6835,1529l6844,1529,6844,1510,6835,1510,6835,1529xe" filled="true" fillcolor="#000000" stroked="false">
                <v:path arrowok="t"/>
                <v:fill type="solid"/>
              </v:shape>
            </v:group>
            <v:group style="position:absolute;left:6835;top:1529;width:10;height:20" coordorigin="6835,1529" coordsize="10,20">
              <v:shape style="position:absolute;left:6835;top:1529;width:10;height:20" coordorigin="6835,1529" coordsize="10,20" path="m6835,1548l6844,1548,6844,1529,6835,1529,6835,1548xe" filled="true" fillcolor="#000000" stroked="false">
                <v:path arrowok="t"/>
                <v:fill type="solid"/>
              </v:shape>
            </v:group>
            <v:group style="position:absolute;left:6835;top:1548;width:10;height:20" coordorigin="6835,1548" coordsize="10,20">
              <v:shape style="position:absolute;left:6835;top:1548;width:10;height:20" coordorigin="6835,1548" coordsize="10,20" path="m6835,1568l6844,1568,6844,1548,6835,1548,6835,1568xe" filled="true" fillcolor="#000000" stroked="false">
                <v:path arrowok="t"/>
                <v:fill type="solid"/>
              </v:shape>
            </v:group>
            <v:group style="position:absolute;left:6835;top:1568;width:10;height:20" coordorigin="6835,1568" coordsize="10,20">
              <v:shape style="position:absolute;left:6835;top:1568;width:10;height:20" coordorigin="6835,1568" coordsize="10,20" path="m6835,1587l6844,1587,6844,1568,6835,1568,6835,1587xe" filled="true" fillcolor="#000000" stroked="false">
                <v:path arrowok="t"/>
                <v:fill type="solid"/>
              </v:shape>
            </v:group>
            <v:group style="position:absolute;left:6835;top:1587;width:10;height:20" coordorigin="6835,1587" coordsize="10,20">
              <v:shape style="position:absolute;left:6835;top:1587;width:10;height:20" coordorigin="6835,1587" coordsize="10,20" path="m6835,1606l6844,1606,6844,1587,6835,1587,6835,1606xe" filled="true" fillcolor="#000000" stroked="false">
                <v:path arrowok="t"/>
                <v:fill type="solid"/>
              </v:shape>
            </v:group>
            <v:group style="position:absolute;left:6835;top:1606;width:10;height:20" coordorigin="6835,1606" coordsize="10,20">
              <v:shape style="position:absolute;left:6835;top:1606;width:10;height:20" coordorigin="6835,1606" coordsize="10,20" path="m6835,1625l6844,1625,6844,1606,6835,1606,6835,1625xe" filled="true" fillcolor="#000000" stroked="false">
                <v:path arrowok="t"/>
                <v:fill type="solid"/>
              </v:shape>
            </v:group>
            <v:group style="position:absolute;left:6835;top:1625;width:10;height:20" coordorigin="6835,1625" coordsize="10,20">
              <v:shape style="position:absolute;left:6835;top:1625;width:10;height:20" coordorigin="6835,1625" coordsize="10,20" path="m6835,1644l6844,1644,6844,1625,6835,1625,6835,1644xe" filled="true" fillcolor="#000000" stroked="false">
                <v:path arrowok="t"/>
                <v:fill type="solid"/>
              </v:shape>
            </v:group>
            <v:group style="position:absolute;left:6835;top:1652;width:10;height:2" coordorigin="6835,1652" coordsize="10,2">
              <v:shape style="position:absolute;left:6835;top:1652;width:10;height:2" coordorigin="6835,1652" coordsize="10,0" path="m6835,1652l6844,1652e" filled="false" stroked="true" strokeweight=".77997pt" strokecolor="#000000">
                <v:path arrowok="t"/>
              </v:shape>
              <v:shape style="position:absolute;left:15;top:1568;width:2825;height:102" type="#_x0000_t75" stroked="false">
                <v:imagedata r:id="rId149" o:title=""/>
              </v:shape>
              <v:shape style="position:absolute;left:2816;top:1660;width:2171;height:10" type="#_x0000_t75" stroked="false">
                <v:imagedata r:id="rId150" o:title=""/>
              </v:shape>
              <v:shape style="position:absolute;left:4983;top:1660;width:3563;height:10" type="#_x0000_t75" stroked="false">
                <v:imagedata r:id="rId151" o:title=""/>
              </v:shape>
            </v:group>
            <v:group style="position:absolute;left:2821;top:1670;width:10;height:20" coordorigin="2821,1670" coordsize="10,20">
              <v:shape style="position:absolute;left:2821;top:1670;width:10;height:20" coordorigin="2821,1670" coordsize="10,20" path="m2821,1689l2831,1689,2831,1670,2821,1670,2821,1689xe" filled="true" fillcolor="#000000" stroked="false">
                <v:path arrowok="t"/>
                <v:fill type="solid"/>
              </v:shape>
            </v:group>
            <v:group style="position:absolute;left:2821;top:1689;width:10;height:20" coordorigin="2821,1689" coordsize="10,20">
              <v:shape style="position:absolute;left:2821;top:1689;width:10;height:20" coordorigin="2821,1689" coordsize="10,20" path="m2821,1708l2831,1708,2831,1689,2821,1689,2821,1708xe" filled="true" fillcolor="#000000" stroked="false">
                <v:path arrowok="t"/>
                <v:fill type="solid"/>
              </v:shape>
            </v:group>
            <v:group style="position:absolute;left:2821;top:1708;width:10;height:20" coordorigin="2821,1708" coordsize="10,20">
              <v:shape style="position:absolute;left:2821;top:1708;width:10;height:20" coordorigin="2821,1708" coordsize="10,20" path="m2821,1727l2831,1727,2831,1708,2821,1708,2821,1727xe" filled="true" fillcolor="#000000" stroked="false">
                <v:path arrowok="t"/>
                <v:fill type="solid"/>
              </v:shape>
            </v:group>
            <v:group style="position:absolute;left:2821;top:1727;width:10;height:20" coordorigin="2821,1727" coordsize="10,20">
              <v:shape style="position:absolute;left:2821;top:1727;width:10;height:20" coordorigin="2821,1727" coordsize="10,20" path="m2821,1746l2831,1746,2831,1727,2821,1727,2821,1746xe" filled="true" fillcolor="#000000" stroked="false">
                <v:path arrowok="t"/>
                <v:fill type="solid"/>
              </v:shape>
            </v:group>
            <v:group style="position:absolute;left:2821;top:1746;width:10;height:20" coordorigin="2821,1746" coordsize="10,20">
              <v:shape style="position:absolute;left:2821;top:1746;width:10;height:20" coordorigin="2821,1746" coordsize="10,20" path="m2821,1766l2831,1766,2831,1746,2821,1746,2821,1766xe" filled="true" fillcolor="#000000" stroked="false">
                <v:path arrowok="t"/>
                <v:fill type="solid"/>
              </v:shape>
            </v:group>
            <v:group style="position:absolute;left:2821;top:1766;width:10;height:20" coordorigin="2821,1766" coordsize="10,20">
              <v:shape style="position:absolute;left:2821;top:1766;width:10;height:20" coordorigin="2821,1766" coordsize="10,20" path="m2821,1785l2831,1785,2831,1766,2821,1766,2821,1785xe" filled="true" fillcolor="#000000" stroked="false">
                <v:path arrowok="t"/>
                <v:fill type="solid"/>
              </v:shape>
            </v:group>
            <v:group style="position:absolute;left:2821;top:1785;width:10;height:20" coordorigin="2821,1785" coordsize="10,20">
              <v:shape style="position:absolute;left:2821;top:1785;width:10;height:20" coordorigin="2821,1785" coordsize="10,20" path="m2821,1804l2831,1804,2831,1785,2821,1785,2821,1804xe" filled="true" fillcolor="#000000" stroked="false">
                <v:path arrowok="t"/>
                <v:fill type="solid"/>
              </v:shape>
            </v:group>
            <v:group style="position:absolute;left:2821;top:1804;width:10;height:20" coordorigin="2821,1804" coordsize="10,20">
              <v:shape style="position:absolute;left:2821;top:1804;width:10;height:20" coordorigin="2821,1804" coordsize="10,20" path="m2821,1823l2831,1823,2831,1804,2821,1804,2821,1823xe" filled="true" fillcolor="#000000" stroked="false">
                <v:path arrowok="t"/>
                <v:fill type="solid"/>
              </v:shape>
            </v:group>
            <v:group style="position:absolute;left:2821;top:1823;width:10;height:20" coordorigin="2821,1823" coordsize="10,20">
              <v:shape style="position:absolute;left:2821;top:1823;width:10;height:20" coordorigin="2821,1823" coordsize="10,20" path="m2821,1842l2831,1842,2831,1823,2821,1823,2821,1842xe" filled="true" fillcolor="#000000" stroked="false">
                <v:path arrowok="t"/>
                <v:fill type="solid"/>
              </v:shape>
            </v:group>
            <v:group style="position:absolute;left:2821;top:1842;width:10;height:20" coordorigin="2821,1842" coordsize="10,20">
              <v:shape style="position:absolute;left:2821;top:1842;width:10;height:20" coordorigin="2821,1842" coordsize="10,20" path="m2821,1862l2831,1862,2831,1842,2821,1842,2821,1862xe" filled="true" fillcolor="#000000" stroked="false">
                <v:path arrowok="t"/>
                <v:fill type="solid"/>
              </v:shape>
            </v:group>
            <v:group style="position:absolute;left:2821;top:1862;width:10;height:20" coordorigin="2821,1862" coordsize="10,20">
              <v:shape style="position:absolute;left:2821;top:1862;width:10;height:20" coordorigin="2821,1862" coordsize="10,20" path="m2821,1881l2831,1881,2831,1862,2821,1862,2821,1881xe" filled="true" fillcolor="#000000" stroked="false">
                <v:path arrowok="t"/>
                <v:fill type="solid"/>
              </v:shape>
            </v:group>
            <v:group style="position:absolute;left:2821;top:1881;width:10;height:20" coordorigin="2821,1881" coordsize="10,20">
              <v:shape style="position:absolute;left:2821;top:1881;width:10;height:20" coordorigin="2821,1881" coordsize="10,20" path="m2821,1900l2831,1900,2831,1881,2821,1881,2821,1900xe" filled="true" fillcolor="#000000" stroked="false">
                <v:path arrowok="t"/>
                <v:fill type="solid"/>
              </v:shape>
            </v:group>
            <v:group style="position:absolute;left:2821;top:1900;width:10;height:20" coordorigin="2821,1900" coordsize="10,20">
              <v:shape style="position:absolute;left:2821;top:1900;width:10;height:20" coordorigin="2821,1900" coordsize="10,20" path="m2821,1919l2831,1919,2831,1900,2821,1900,2821,1919xe" filled="true" fillcolor="#000000" stroked="false">
                <v:path arrowok="t"/>
                <v:fill type="solid"/>
              </v:shape>
            </v:group>
            <v:group style="position:absolute;left:2821;top:1919;width:10;height:20" coordorigin="2821,1919" coordsize="10,20">
              <v:shape style="position:absolute;left:2821;top:1919;width:10;height:20" coordorigin="2821,1919" coordsize="10,20" path="m2821,1938l2831,1938,2831,1919,2821,1919,2821,1938xe" filled="true" fillcolor="#000000" stroked="false">
                <v:path arrowok="t"/>
                <v:fill type="solid"/>
              </v:shape>
            </v:group>
            <v:group style="position:absolute;left:2821;top:1938;width:10;height:20" coordorigin="2821,1938" coordsize="10,20">
              <v:shape style="position:absolute;left:2821;top:1938;width:10;height:20" coordorigin="2821,1938" coordsize="10,20" path="m2821,1958l2831,1958,2831,1938,2821,1938,2821,1958xe" filled="true" fillcolor="#000000" stroked="false">
                <v:path arrowok="t"/>
                <v:fill type="solid"/>
              </v:shape>
            </v:group>
            <v:group style="position:absolute;left:2821;top:1958;width:10;height:20" coordorigin="2821,1958" coordsize="10,20">
              <v:shape style="position:absolute;left:2821;top:1958;width:10;height:20" coordorigin="2821,1958" coordsize="10,20" path="m2821,1977l2831,1977,2831,1958,2821,1958,2821,1977xe" filled="true" fillcolor="#000000" stroked="false">
                <v:path arrowok="t"/>
                <v:fill type="solid"/>
              </v:shape>
              <v:shape style="position:absolute;left:1;top:2070;width:2820;height:10" type="#_x0000_t75" stroked="false">
                <v:imagedata r:id="rId152" o:title=""/>
              </v:shape>
              <v:shape style="position:absolute;left:2811;top:1977;width:2176;height:103" type="#_x0000_t75" stroked="false">
                <v:imagedata r:id="rId153" o:title=""/>
              </v:shape>
            </v:group>
            <v:group style="position:absolute;left:4987;top:1670;width:10;height:20" coordorigin="4987,1670" coordsize="10,20">
              <v:shape style="position:absolute;left:4987;top:1670;width:10;height:20" coordorigin="4987,1670" coordsize="10,20" path="m4987,1689l4997,1689,4997,1670,4987,1670,4987,1689xe" filled="true" fillcolor="#000000" stroked="false">
                <v:path arrowok="t"/>
                <v:fill type="solid"/>
              </v:shape>
            </v:group>
            <v:group style="position:absolute;left:4987;top:1689;width:10;height:20" coordorigin="4987,1689" coordsize="10,20">
              <v:shape style="position:absolute;left:4987;top:1689;width:10;height:20" coordorigin="4987,1689" coordsize="10,20" path="m4987,1708l4997,1708,4997,1689,4987,1689,4987,1708xe" filled="true" fillcolor="#000000" stroked="false">
                <v:path arrowok="t"/>
                <v:fill type="solid"/>
              </v:shape>
            </v:group>
            <v:group style="position:absolute;left:4987;top:1708;width:10;height:20" coordorigin="4987,1708" coordsize="10,20">
              <v:shape style="position:absolute;left:4987;top:1708;width:10;height:20" coordorigin="4987,1708" coordsize="10,20" path="m4987,1727l4997,1727,4997,1708,4987,1708,4987,1727xe" filled="true" fillcolor="#000000" stroked="false">
                <v:path arrowok="t"/>
                <v:fill type="solid"/>
              </v:shape>
            </v:group>
            <v:group style="position:absolute;left:4987;top:1727;width:10;height:20" coordorigin="4987,1727" coordsize="10,20">
              <v:shape style="position:absolute;left:4987;top:1727;width:10;height:20" coordorigin="4987,1727" coordsize="10,20" path="m4987,1746l4997,1746,4997,1727,4987,1727,4987,1746xe" filled="true" fillcolor="#000000" stroked="false">
                <v:path arrowok="t"/>
                <v:fill type="solid"/>
              </v:shape>
            </v:group>
            <v:group style="position:absolute;left:4987;top:1746;width:10;height:20" coordorigin="4987,1746" coordsize="10,20">
              <v:shape style="position:absolute;left:4987;top:1746;width:10;height:20" coordorigin="4987,1746" coordsize="10,20" path="m4987,1766l4997,1766,4997,1746,4987,1746,4987,1766xe" filled="true" fillcolor="#000000" stroked="false">
                <v:path arrowok="t"/>
                <v:fill type="solid"/>
              </v:shape>
            </v:group>
            <v:group style="position:absolute;left:4987;top:1766;width:10;height:20" coordorigin="4987,1766" coordsize="10,20">
              <v:shape style="position:absolute;left:4987;top:1766;width:10;height:20" coordorigin="4987,1766" coordsize="10,20" path="m4987,1785l4997,1785,4997,1766,4987,1766,4987,1785xe" filled="true" fillcolor="#000000" stroked="false">
                <v:path arrowok="t"/>
                <v:fill type="solid"/>
              </v:shape>
            </v:group>
            <v:group style="position:absolute;left:4987;top:1785;width:10;height:20" coordorigin="4987,1785" coordsize="10,20">
              <v:shape style="position:absolute;left:4987;top:1785;width:10;height:20" coordorigin="4987,1785" coordsize="10,20" path="m4987,1804l4997,1804,4997,1785,4987,1785,4987,1804xe" filled="true" fillcolor="#000000" stroked="false">
                <v:path arrowok="t"/>
                <v:fill type="solid"/>
              </v:shape>
            </v:group>
            <v:group style="position:absolute;left:4987;top:1804;width:10;height:20" coordorigin="4987,1804" coordsize="10,20">
              <v:shape style="position:absolute;left:4987;top:1804;width:10;height:20" coordorigin="4987,1804" coordsize="10,20" path="m4987,1823l4997,1823,4997,1804,4987,1804,4987,1823xe" filled="true" fillcolor="#000000" stroked="false">
                <v:path arrowok="t"/>
                <v:fill type="solid"/>
              </v:shape>
            </v:group>
            <v:group style="position:absolute;left:4987;top:1823;width:10;height:20" coordorigin="4987,1823" coordsize="10,20">
              <v:shape style="position:absolute;left:4987;top:1823;width:10;height:20" coordorigin="4987,1823" coordsize="10,20" path="m4987,1842l4997,1842,4997,1823,4987,1823,4987,1842xe" filled="true" fillcolor="#000000" stroked="false">
                <v:path arrowok="t"/>
                <v:fill type="solid"/>
              </v:shape>
            </v:group>
            <v:group style="position:absolute;left:4987;top:1842;width:10;height:20" coordorigin="4987,1842" coordsize="10,20">
              <v:shape style="position:absolute;left:4987;top:1842;width:10;height:20" coordorigin="4987,1842" coordsize="10,20" path="m4987,1862l4997,1862,4997,1842,4987,1842,4987,1862xe" filled="true" fillcolor="#000000" stroked="false">
                <v:path arrowok="t"/>
                <v:fill type="solid"/>
              </v:shape>
            </v:group>
            <v:group style="position:absolute;left:4987;top:1862;width:10;height:20" coordorigin="4987,1862" coordsize="10,20">
              <v:shape style="position:absolute;left:4987;top:1862;width:10;height:20" coordorigin="4987,1862" coordsize="10,20" path="m4987,1881l4997,1881,4997,1862,4987,1862,4987,1881xe" filled="true" fillcolor="#000000" stroked="false">
                <v:path arrowok="t"/>
                <v:fill type="solid"/>
              </v:shape>
            </v:group>
            <v:group style="position:absolute;left:4987;top:1881;width:10;height:20" coordorigin="4987,1881" coordsize="10,20">
              <v:shape style="position:absolute;left:4987;top:1881;width:10;height:20" coordorigin="4987,1881" coordsize="10,20" path="m4987,1900l4997,1900,4997,1881,4987,1881,4987,1900xe" filled="true" fillcolor="#000000" stroked="false">
                <v:path arrowok="t"/>
                <v:fill type="solid"/>
              </v:shape>
            </v:group>
            <v:group style="position:absolute;left:4987;top:1900;width:10;height:20" coordorigin="4987,1900" coordsize="10,20">
              <v:shape style="position:absolute;left:4987;top:1900;width:10;height:20" coordorigin="4987,1900" coordsize="10,20" path="m4987,1919l4997,1919,4997,1900,4987,1900,4987,1919xe" filled="true" fillcolor="#000000" stroked="false">
                <v:path arrowok="t"/>
                <v:fill type="solid"/>
              </v:shape>
            </v:group>
            <v:group style="position:absolute;left:4987;top:1919;width:10;height:20" coordorigin="4987,1919" coordsize="10,20">
              <v:shape style="position:absolute;left:4987;top:1919;width:10;height:20" coordorigin="4987,1919" coordsize="10,20" path="m4987,1938l4997,1938,4997,1919,4987,1919,4987,1938xe" filled="true" fillcolor="#000000" stroked="false">
                <v:path arrowok="t"/>
                <v:fill type="solid"/>
              </v:shape>
            </v:group>
            <v:group style="position:absolute;left:4987;top:1938;width:10;height:20" coordorigin="4987,1938" coordsize="10,20">
              <v:shape style="position:absolute;left:4987;top:1938;width:10;height:20" coordorigin="4987,1938" coordsize="10,20" path="m4987,1958l4997,1958,4997,1938,4987,1938,4987,1958xe" filled="true" fillcolor="#000000" stroked="false">
                <v:path arrowok="t"/>
                <v:fill type="solid"/>
              </v:shape>
            </v:group>
            <v:group style="position:absolute;left:4987;top:1958;width:10;height:20" coordorigin="4987,1958" coordsize="10,20">
              <v:shape style="position:absolute;left:4987;top:1958;width:10;height:20" coordorigin="4987,1958" coordsize="10,20" path="m4987,1977l4997,1977,4997,1958,4987,1958,4987,1977xe" filled="true" fillcolor="#000000" stroked="false">
                <v:path arrowok="t"/>
                <v:fill type="solid"/>
              </v:shape>
            </v:group>
            <v:group style="position:absolute;left:4987;top:1977;width:10;height:20" coordorigin="4987,1977" coordsize="10,20">
              <v:shape style="position:absolute;left:4987;top:1977;width:10;height:20" coordorigin="4987,1977" coordsize="10,20" path="m4987,1996l4997,1996,4997,1977,4987,1977,4987,1996xe" filled="true" fillcolor="#000000" stroked="false">
                <v:path arrowok="t"/>
                <v:fill type="solid"/>
              </v:shape>
            </v:group>
            <v:group style="position:absolute;left:4987;top:1996;width:10;height:20" coordorigin="4987,1996" coordsize="10,20">
              <v:shape style="position:absolute;left:4987;top:1996;width:10;height:20" coordorigin="4987,1996" coordsize="10,20" path="m4987,2015l4997,2015,4997,1996,4987,1996,4987,2015xe" filled="true" fillcolor="#000000" stroked="false">
                <v:path arrowok="t"/>
                <v:fill type="solid"/>
              </v:shape>
            </v:group>
            <v:group style="position:absolute;left:4987;top:2015;width:10;height:20" coordorigin="4987,2015" coordsize="10,20">
              <v:shape style="position:absolute;left:4987;top:2015;width:10;height:20" coordorigin="4987,2015" coordsize="10,20" path="m4987,2034l4997,2034,4997,2015,4987,2015,4987,2034xe" filled="true" fillcolor="#000000" stroked="false">
                <v:path arrowok="t"/>
                <v:fill type="solid"/>
              </v:shape>
            </v:group>
            <v:group style="position:absolute;left:4987;top:2034;width:10;height:20" coordorigin="4987,2034" coordsize="10,20">
              <v:shape style="position:absolute;left:4987;top:2034;width:10;height:20" coordorigin="4987,2034" coordsize="10,20" path="m4987,2054l4997,2054,4997,2034,4987,2034,4987,2054xe" filled="true" fillcolor="#000000" stroked="false">
                <v:path arrowok="t"/>
                <v:fill type="solid"/>
              </v:shape>
            </v:group>
            <v:group style="position:absolute;left:4987;top:2062;width:10;height:2" coordorigin="4987,2062" coordsize="10,2">
              <v:shape style="position:absolute;left:4987;top:2062;width:10;height:2" coordorigin="4987,2062" coordsize="10,0" path="m4987,2062l4997,2062e" filled="false" stroked="true" strokeweight=".83997pt" strokecolor="#000000">
                <v:path arrowok="t"/>
              </v:shape>
            </v:group>
            <v:group style="position:absolute;left:4987;top:2075;width:10;height:2" coordorigin="4987,2075" coordsize="10,2">
              <v:shape style="position:absolute;left:4987;top:2075;width:10;height:2" coordorigin="4987,2075" coordsize="10,0" path="m4987,2075l4997,2075e" filled="false" stroked="true" strokeweight=".47998pt" strokecolor="#000000">
                <v:path arrowok="t"/>
              </v:shape>
            </v:group>
            <v:group style="position:absolute;left:6835;top:1670;width:10;height:20" coordorigin="6835,1670" coordsize="10,20">
              <v:shape style="position:absolute;left:6835;top:1670;width:10;height:20" coordorigin="6835,1670" coordsize="10,20" path="m6835,1689l6844,1689,6844,1670,6835,1670,6835,1689xe" filled="true" fillcolor="#000000" stroked="false">
                <v:path arrowok="t"/>
                <v:fill type="solid"/>
              </v:shape>
            </v:group>
            <v:group style="position:absolute;left:6835;top:1689;width:10;height:20" coordorigin="6835,1689" coordsize="10,20">
              <v:shape style="position:absolute;left:6835;top:1689;width:10;height:20" coordorigin="6835,1689" coordsize="10,20" path="m6835,1708l6844,1708,6844,1689,6835,1689,6835,1708xe" filled="true" fillcolor="#000000" stroked="false">
                <v:path arrowok="t"/>
                <v:fill type="solid"/>
              </v:shape>
            </v:group>
            <v:group style="position:absolute;left:6835;top:1708;width:10;height:20" coordorigin="6835,1708" coordsize="10,20">
              <v:shape style="position:absolute;left:6835;top:1708;width:10;height:20" coordorigin="6835,1708" coordsize="10,20" path="m6835,1727l6844,1727,6844,1708,6835,1708,6835,1727xe" filled="true" fillcolor="#000000" stroked="false">
                <v:path arrowok="t"/>
                <v:fill type="solid"/>
              </v:shape>
            </v:group>
            <v:group style="position:absolute;left:6835;top:1727;width:10;height:20" coordorigin="6835,1727" coordsize="10,20">
              <v:shape style="position:absolute;left:6835;top:1727;width:10;height:20" coordorigin="6835,1727" coordsize="10,20" path="m6835,1746l6844,1746,6844,1727,6835,1727,6835,1746xe" filled="true" fillcolor="#000000" stroked="false">
                <v:path arrowok="t"/>
                <v:fill type="solid"/>
              </v:shape>
            </v:group>
            <v:group style="position:absolute;left:6835;top:1746;width:10;height:20" coordorigin="6835,1746" coordsize="10,20">
              <v:shape style="position:absolute;left:6835;top:1746;width:10;height:20" coordorigin="6835,1746" coordsize="10,20" path="m6835,1766l6844,1766,6844,1746,6835,1746,6835,1766xe" filled="true" fillcolor="#000000" stroked="false">
                <v:path arrowok="t"/>
                <v:fill type="solid"/>
              </v:shape>
            </v:group>
            <v:group style="position:absolute;left:6835;top:1766;width:10;height:20" coordorigin="6835,1766" coordsize="10,20">
              <v:shape style="position:absolute;left:6835;top:1766;width:10;height:20" coordorigin="6835,1766" coordsize="10,20" path="m6835,1785l6844,1785,6844,1766,6835,1766,6835,1785xe" filled="true" fillcolor="#000000" stroked="false">
                <v:path arrowok="t"/>
                <v:fill type="solid"/>
              </v:shape>
            </v:group>
            <v:group style="position:absolute;left:6835;top:1785;width:10;height:20" coordorigin="6835,1785" coordsize="10,20">
              <v:shape style="position:absolute;left:6835;top:1785;width:10;height:20" coordorigin="6835,1785" coordsize="10,20" path="m6835,1804l6844,1804,6844,1785,6835,1785,6835,1804xe" filled="true" fillcolor="#000000" stroked="false">
                <v:path arrowok="t"/>
                <v:fill type="solid"/>
              </v:shape>
            </v:group>
            <v:group style="position:absolute;left:6835;top:1804;width:10;height:20" coordorigin="6835,1804" coordsize="10,20">
              <v:shape style="position:absolute;left:6835;top:1804;width:10;height:20" coordorigin="6835,1804" coordsize="10,20" path="m6835,1823l6844,1823,6844,1804,6835,1804,6835,1823xe" filled="true" fillcolor="#000000" stroked="false">
                <v:path arrowok="t"/>
                <v:fill type="solid"/>
              </v:shape>
            </v:group>
            <v:group style="position:absolute;left:6835;top:1823;width:10;height:20" coordorigin="6835,1823" coordsize="10,20">
              <v:shape style="position:absolute;left:6835;top:1823;width:10;height:20" coordorigin="6835,1823" coordsize="10,20" path="m6835,1842l6844,1842,6844,1823,6835,1823,6835,1842xe" filled="true" fillcolor="#000000" stroked="false">
                <v:path arrowok="t"/>
                <v:fill type="solid"/>
              </v:shape>
            </v:group>
            <v:group style="position:absolute;left:6835;top:1842;width:10;height:20" coordorigin="6835,1842" coordsize="10,20">
              <v:shape style="position:absolute;left:6835;top:1842;width:10;height:20" coordorigin="6835,1842" coordsize="10,20" path="m6835,1862l6844,1862,6844,1842,6835,1842,6835,1862xe" filled="true" fillcolor="#000000" stroked="false">
                <v:path arrowok="t"/>
                <v:fill type="solid"/>
              </v:shape>
            </v:group>
            <v:group style="position:absolute;left:6835;top:1862;width:10;height:20" coordorigin="6835,1862" coordsize="10,20">
              <v:shape style="position:absolute;left:6835;top:1862;width:10;height:20" coordorigin="6835,1862" coordsize="10,20" path="m6835,1881l6844,1881,6844,1862,6835,1862,6835,1881xe" filled="true" fillcolor="#000000" stroked="false">
                <v:path arrowok="t"/>
                <v:fill type="solid"/>
              </v:shape>
            </v:group>
            <v:group style="position:absolute;left:6835;top:1881;width:10;height:20" coordorigin="6835,1881" coordsize="10,20">
              <v:shape style="position:absolute;left:6835;top:1881;width:10;height:20" coordorigin="6835,1881" coordsize="10,20" path="m6835,1900l6844,1900,6844,1881,6835,1881,6835,1900xe" filled="true" fillcolor="#000000" stroked="false">
                <v:path arrowok="t"/>
                <v:fill type="solid"/>
              </v:shape>
            </v:group>
            <v:group style="position:absolute;left:6835;top:1900;width:10;height:20" coordorigin="6835,1900" coordsize="10,20">
              <v:shape style="position:absolute;left:6835;top:1900;width:10;height:20" coordorigin="6835,1900" coordsize="10,20" path="m6835,1919l6844,1919,6844,1900,6835,1900,6835,1919xe" filled="true" fillcolor="#000000" stroked="false">
                <v:path arrowok="t"/>
                <v:fill type="solid"/>
              </v:shape>
            </v:group>
            <v:group style="position:absolute;left:6835;top:1919;width:10;height:20" coordorigin="6835,1919" coordsize="10,20">
              <v:shape style="position:absolute;left:6835;top:1919;width:10;height:20" coordorigin="6835,1919" coordsize="10,20" path="m6835,1938l6844,1938,6844,1919,6835,1919,6835,1938xe" filled="true" fillcolor="#000000" stroked="false">
                <v:path arrowok="t"/>
                <v:fill type="solid"/>
              </v:shape>
            </v:group>
            <v:group style="position:absolute;left:6835;top:1938;width:10;height:20" coordorigin="6835,1938" coordsize="10,20">
              <v:shape style="position:absolute;left:6835;top:1938;width:10;height:20" coordorigin="6835,1938" coordsize="10,20" path="m6835,1958l6844,1958,6844,1938,6835,1938,6835,1958xe" filled="true" fillcolor="#000000" stroked="false">
                <v:path arrowok="t"/>
                <v:fill type="solid"/>
              </v:shape>
            </v:group>
            <v:group style="position:absolute;left:6835;top:1958;width:10;height:20" coordorigin="6835,1958" coordsize="10,20">
              <v:shape style="position:absolute;left:6835;top:1958;width:10;height:20" coordorigin="6835,1958" coordsize="10,20" path="m6835,1977l6844,1977,6844,1958,6835,1958,6835,1977xe" filled="true" fillcolor="#000000" stroked="false">
                <v:path arrowok="t"/>
                <v:fill type="solid"/>
              </v:shape>
              <v:shape style="position:absolute;left:4997;top:1977;width:3549;height:103" type="#_x0000_t75" stroked="false">
                <v:imagedata r:id="rId154" o:title=""/>
              </v:shape>
              <v:shape style="position:absolute;left:5322;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1239;top:388;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3545;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txbxContent>
                </v:textbox>
                <w10:wrap type="none"/>
              </v:shape>
              <v:shape style="position:absolute;left:5551;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072;top:593;width:123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123;top:1003;width:65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xbxContent>
                </v:textbox>
                <w10:wrap type="none"/>
              </v:shape>
              <v:shape style="position:absolute;left:3840;top:1022;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12,420,025.22</w:t>
                      </w:r>
                    </w:p>
                  </w:txbxContent>
                </v:textbox>
                <w10:wrap type="none"/>
              </v:shape>
              <v:shape style="position:absolute;left:123;top:1413;width:1314;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xbxContent>
                </v:textbox>
                <w10:wrap type="none"/>
              </v:shape>
              <v:shape style="position:absolute;left:3930;top:1432;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1,140,000.00</w:t>
                      </w:r>
                    </w:p>
                  </w:txbxContent>
                </v:textbox>
                <w10:wrap type="none"/>
              </v:shape>
              <v:shape style="position:absolute;left:6004;top:1432;width:7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57,000.00</w:t>
                      </w:r>
                    </w:p>
                  </w:txbxContent>
                </v:textbox>
                <w10:wrap type="none"/>
              </v:shape>
              <v:shape style="position:absolute;left:8119;top:1432;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5.00</w:t>
                      </w:r>
                    </w:p>
                  </w:txbxContent>
                </v:textbox>
                <w10:wrap type="none"/>
              </v:shape>
              <v:shape style="position:absolute;left:123;top:1823;width:67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3840;top:1843;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26,910,000.00</w:t>
                      </w:r>
                    </w:p>
                  </w:txbxContent>
                </v:textbox>
                <w10:wrap type="none"/>
              </v:shape>
              <v:shape style="position:absolute;left:5777;top:1843;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2,691,000.00</w:t>
                      </w:r>
                    </w:p>
                  </w:txbxContent>
                </v:textbox>
                <w10:wrap type="none"/>
              </v:shape>
              <v:shape style="position:absolute;left:8029;top:1843;width:40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w:t>
                      </w:r>
                    </w:p>
                  </w:txbxContent>
                </v:textbox>
                <w10:wrap type="none"/>
              </v:shape>
            </v:group>
          </v:group>
        </w:pict>
      </w:r>
      <w:r>
        <w:rPr>
          <w:rFonts w:ascii="Times New Roman" w:hAnsi="Times New Roman" w:cs="Times New Roman" w:eastAsia="Times New Roman" w:hint="default"/>
          <w:position w:val="-41"/>
          <w:sz w:val="20"/>
          <w:szCs w:val="20"/>
        </w:rPr>
      </w:r>
    </w:p>
    <w:p>
      <w:pPr>
        <w:spacing w:after="0" w:line="2080" w:lineRule="exact"/>
        <w:rPr>
          <w:rFonts w:ascii="Times New Roman" w:hAnsi="Times New Roman" w:cs="Times New Roman" w:eastAsia="Times New Roman" w:hint="default"/>
          <w:sz w:val="20"/>
          <w:szCs w:val="20"/>
        </w:rPr>
        <w:sectPr>
          <w:headerReference w:type="default" r:id="rId130"/>
          <w:footerReference w:type="default" r:id="rId131"/>
          <w:pgSz w:w="11910" w:h="16840"/>
          <w:pgMar w:header="765" w:footer="1019" w:top="960" w:bottom="1200" w:left="1540" w:right="0"/>
          <w:pgNumType w:start="130"/>
        </w:sectPr>
      </w:pPr>
    </w:p>
    <w:p>
      <w:pPr>
        <w:spacing w:line="240" w:lineRule="auto" w:before="0"/>
        <w:rPr>
          <w:rFonts w:ascii="Times New Roman" w:hAnsi="Times New Roman" w:cs="Times New Roman" w:eastAsia="Times New Roman" w:hint="default"/>
          <w:sz w:val="20"/>
          <w:szCs w:val="20"/>
        </w:rPr>
      </w:pPr>
      <w:r>
        <w:rPr/>
        <w:pict>
          <v:group style="position:absolute;margin-left:84.480003pt;margin-top:565.900024pt;width:426.55pt;height:141.3pt;mso-position-horizontal-relative:page;mso-position-vertical-relative:page;z-index:-1589560" coordorigin="1690,11318" coordsize="8531,2826">
            <v:group style="position:absolute;left:4496;top:11318;width:10;height:20" coordorigin="4496,11318" coordsize="10,20">
              <v:shape style="position:absolute;left:4496;top:11318;width:10;height:20" coordorigin="4496,11318" coordsize="10,20" path="m4496,11337l4505,11337,4505,11318,4496,11318,4496,11337xe" filled="true" fillcolor="#000000" stroked="false">
                <v:path arrowok="t"/>
                <v:fill type="solid"/>
              </v:shape>
            </v:group>
            <v:group style="position:absolute;left:4496;top:11337;width:10;height:20" coordorigin="4496,11337" coordsize="10,20">
              <v:shape style="position:absolute;left:4496;top:11337;width:10;height:20" coordorigin="4496,11337" coordsize="10,20" path="m4496,11356l4505,11356,4505,11337,4496,11337,4496,11356xe" filled="true" fillcolor="#000000" stroked="false">
                <v:path arrowok="t"/>
                <v:fill type="solid"/>
              </v:shape>
            </v:group>
            <v:group style="position:absolute;left:4496;top:11356;width:10;height:20" coordorigin="4496,11356" coordsize="10,20">
              <v:shape style="position:absolute;left:4496;top:11356;width:10;height:20" coordorigin="4496,11356" coordsize="10,20" path="m4496,11376l4505,11376,4505,11356,4496,11356,4496,11376xe" filled="true" fillcolor="#000000" stroked="false">
                <v:path arrowok="t"/>
                <v:fill type="solid"/>
              </v:shape>
            </v:group>
            <v:group style="position:absolute;left:4496;top:11376;width:10;height:20" coordorigin="4496,11376" coordsize="10,20">
              <v:shape style="position:absolute;left:4496;top:11376;width:10;height:20" coordorigin="4496,11376" coordsize="10,20" path="m4496,11395l4505,11395,4505,11376,4496,11376,4496,11395xe" filled="true" fillcolor="#000000" stroked="false">
                <v:path arrowok="t"/>
                <v:fill type="solid"/>
              </v:shape>
            </v:group>
            <v:group style="position:absolute;left:4496;top:11395;width:10;height:20" coordorigin="4496,11395" coordsize="10,20">
              <v:shape style="position:absolute;left:4496;top:11395;width:10;height:20" coordorigin="4496,11395" coordsize="10,20" path="m4496,11414l4505,11414,4505,11395,4496,11395,4496,11414xe" filled="true" fillcolor="#000000" stroked="false">
                <v:path arrowok="t"/>
                <v:fill type="solid"/>
              </v:shape>
            </v:group>
            <v:group style="position:absolute;left:4496;top:11414;width:10;height:20" coordorigin="4496,11414" coordsize="10,20">
              <v:shape style="position:absolute;left:4496;top:11414;width:10;height:20" coordorigin="4496,11414" coordsize="10,20" path="m4496,11433l4505,11433,4505,11414,4496,11414,4496,11433xe" filled="true" fillcolor="#000000" stroked="false">
                <v:path arrowok="t"/>
                <v:fill type="solid"/>
              </v:shape>
            </v:group>
            <v:group style="position:absolute;left:4496;top:11433;width:10;height:20" coordorigin="4496,11433" coordsize="10,20">
              <v:shape style="position:absolute;left:4496;top:11433;width:10;height:20" coordorigin="4496,11433" coordsize="10,20" path="m4496,11452l4505,11452,4505,11433,4496,11433,4496,11452xe" filled="true" fillcolor="#000000" stroked="false">
                <v:path arrowok="t"/>
                <v:fill type="solid"/>
              </v:shape>
            </v:group>
            <v:group style="position:absolute;left:4496;top:11452;width:10;height:20" coordorigin="4496,11452" coordsize="10,20">
              <v:shape style="position:absolute;left:4496;top:11452;width:10;height:20" coordorigin="4496,11452" coordsize="10,20" path="m4496,11472l4505,11472,4505,11452,4496,11452,4496,11472xe" filled="true" fillcolor="#000000" stroked="false">
                <v:path arrowok="t"/>
                <v:fill type="solid"/>
              </v:shape>
            </v:group>
            <v:group style="position:absolute;left:4496;top:11472;width:10;height:20" coordorigin="4496,11472" coordsize="10,20">
              <v:shape style="position:absolute;left:4496;top:11472;width:10;height:20" coordorigin="4496,11472" coordsize="10,20" path="m4496,11491l4505,11491,4505,11472,4496,11472,4496,11491xe" filled="true" fillcolor="#000000" stroked="false">
                <v:path arrowok="t"/>
                <v:fill type="solid"/>
              </v:shape>
            </v:group>
            <v:group style="position:absolute;left:4496;top:11491;width:10;height:20" coordorigin="4496,11491" coordsize="10,20">
              <v:shape style="position:absolute;left:4496;top:11491;width:10;height:20" coordorigin="4496,11491" coordsize="10,20" path="m4496,11510l4505,11510,4505,11491,4496,11491,4496,11510xe" filled="true" fillcolor="#000000" stroked="false">
                <v:path arrowok="t"/>
                <v:fill type="solid"/>
              </v:shape>
            </v:group>
            <v:group style="position:absolute;left:4496;top:11510;width:10;height:20" coordorigin="4496,11510" coordsize="10,20">
              <v:shape style="position:absolute;left:4496;top:11510;width:10;height:20" coordorigin="4496,11510" coordsize="10,20" path="m4496,11529l4505,11529,4505,11510,4496,11510,4496,11529xe" filled="true" fillcolor="#000000" stroked="false">
                <v:path arrowok="t"/>
                <v:fill type="solid"/>
              </v:shape>
            </v:group>
            <v:group style="position:absolute;left:4496;top:11529;width:10;height:20" coordorigin="4496,11529" coordsize="10,20">
              <v:shape style="position:absolute;left:4496;top:11529;width:10;height:20" coordorigin="4496,11529" coordsize="10,20" path="m4496,11548l4505,11548,4505,11529,4496,11529,4496,11548xe" filled="true" fillcolor="#000000" stroked="false">
                <v:path arrowok="t"/>
                <v:fill type="solid"/>
              </v:shape>
            </v:group>
            <v:group style="position:absolute;left:4496;top:11548;width:10;height:20" coordorigin="4496,11548" coordsize="10,20">
              <v:shape style="position:absolute;left:4496;top:11548;width:10;height:20" coordorigin="4496,11548" coordsize="10,20" path="m4496,11568l4505,11568,4505,11548,4496,11548,4496,11568xe" filled="true" fillcolor="#000000" stroked="false">
                <v:path arrowok="t"/>
                <v:fill type="solid"/>
              </v:shape>
            </v:group>
            <v:group style="position:absolute;left:4496;top:11568;width:10;height:20" coordorigin="4496,11568" coordsize="10,20">
              <v:shape style="position:absolute;left:4496;top:11568;width:10;height:20" coordorigin="4496,11568" coordsize="10,20" path="m4496,11587l4505,11587,4505,11568,4496,11568,4496,11587xe" filled="true" fillcolor="#000000" stroked="false">
                <v:path arrowok="t"/>
                <v:fill type="solid"/>
              </v:shape>
            </v:group>
            <v:group style="position:absolute;left:4496;top:11587;width:10;height:20" coordorigin="4496,11587" coordsize="10,20">
              <v:shape style="position:absolute;left:4496;top:11587;width:10;height:20" coordorigin="4496,11587" coordsize="10,20" path="m4496,11606l4505,11606,4505,11587,4496,11587,4496,11606xe" filled="true" fillcolor="#000000" stroked="false">
                <v:path arrowok="t"/>
                <v:fill type="solid"/>
              </v:shape>
              <v:shape style="position:absolute;left:4486;top:11606;width:2176;height:102" type="#_x0000_t75" stroked="false">
                <v:imagedata r:id="rId155" o:title=""/>
              </v:shape>
              <v:shape style="position:absolute;left:6657;top:11698;width:3563;height:10" type="#_x0000_t75" stroked="false">
                <v:imagedata r:id="rId147" o:title=""/>
              </v:shape>
            </v:group>
            <v:group style="position:absolute;left:4496;top:11708;width:10;height:20" coordorigin="4496,11708" coordsize="10,20">
              <v:shape style="position:absolute;left:4496;top:11708;width:10;height:20" coordorigin="4496,11708" coordsize="10,20" path="m4496,11727l4505,11727,4505,11708,4496,11708,4496,11727xe" filled="true" fillcolor="#000000" stroked="false">
                <v:path arrowok="t"/>
                <v:fill type="solid"/>
              </v:shape>
            </v:group>
            <v:group style="position:absolute;left:4496;top:11727;width:10;height:20" coordorigin="4496,11727" coordsize="10,20">
              <v:shape style="position:absolute;left:4496;top:11727;width:10;height:20" coordorigin="4496,11727" coordsize="10,20" path="m4496,11746l4505,11746,4505,11727,4496,11727,4496,11746xe" filled="true" fillcolor="#000000" stroked="false">
                <v:path arrowok="t"/>
                <v:fill type="solid"/>
              </v:shape>
            </v:group>
            <v:group style="position:absolute;left:4496;top:11746;width:10;height:20" coordorigin="4496,11746" coordsize="10,20">
              <v:shape style="position:absolute;left:4496;top:11746;width:10;height:20" coordorigin="4496,11746" coordsize="10,20" path="m4496,11766l4505,11766,4505,11746,4496,11746,4496,11766xe" filled="true" fillcolor="#000000" stroked="false">
                <v:path arrowok="t"/>
                <v:fill type="solid"/>
              </v:shape>
            </v:group>
            <v:group style="position:absolute;left:4496;top:11766;width:10;height:20" coordorigin="4496,11766" coordsize="10,20">
              <v:shape style="position:absolute;left:4496;top:11766;width:10;height:20" coordorigin="4496,11766" coordsize="10,20" path="m4496,11785l4505,11785,4505,11766,4496,11766,4496,11785xe" filled="true" fillcolor="#000000" stroked="false">
                <v:path arrowok="t"/>
                <v:fill type="solid"/>
              </v:shape>
            </v:group>
            <v:group style="position:absolute;left:4496;top:11785;width:10;height:20" coordorigin="4496,11785" coordsize="10,20">
              <v:shape style="position:absolute;left:4496;top:11785;width:10;height:20" coordorigin="4496,11785" coordsize="10,20" path="m4496,11804l4505,11804,4505,11785,4496,11785,4496,11804xe" filled="true" fillcolor="#000000" stroked="false">
                <v:path arrowok="t"/>
                <v:fill type="solid"/>
              </v:shape>
            </v:group>
            <v:group style="position:absolute;left:4496;top:11804;width:10;height:20" coordorigin="4496,11804" coordsize="10,20">
              <v:shape style="position:absolute;left:4496;top:11804;width:10;height:20" coordorigin="4496,11804" coordsize="10,20" path="m4496,11823l4505,11823,4505,11804,4496,11804,4496,11823xe" filled="true" fillcolor="#000000" stroked="false">
                <v:path arrowok="t"/>
                <v:fill type="solid"/>
              </v:shape>
            </v:group>
            <v:group style="position:absolute;left:4496;top:11823;width:10;height:20" coordorigin="4496,11823" coordsize="10,20">
              <v:shape style="position:absolute;left:4496;top:11823;width:10;height:20" coordorigin="4496,11823" coordsize="10,20" path="m4496,11842l4505,11842,4505,11823,4496,11823,4496,11842xe" filled="true" fillcolor="#000000" stroked="false">
                <v:path arrowok="t"/>
                <v:fill type="solid"/>
              </v:shape>
            </v:group>
            <v:group style="position:absolute;left:4496;top:11842;width:10;height:20" coordorigin="4496,11842" coordsize="10,20">
              <v:shape style="position:absolute;left:4496;top:11842;width:10;height:20" coordorigin="4496,11842" coordsize="10,20" path="m4496,11862l4505,11862,4505,11842,4496,11842,4496,11862xe" filled="true" fillcolor="#000000" stroked="false">
                <v:path arrowok="t"/>
                <v:fill type="solid"/>
              </v:shape>
            </v:group>
            <v:group style="position:absolute;left:4496;top:11862;width:10;height:20" coordorigin="4496,11862" coordsize="10,20">
              <v:shape style="position:absolute;left:4496;top:11862;width:10;height:20" coordorigin="4496,11862" coordsize="10,20" path="m4496,11881l4505,11881,4505,11862,4496,11862,4496,11881xe" filled="true" fillcolor="#000000" stroked="false">
                <v:path arrowok="t"/>
                <v:fill type="solid"/>
              </v:shape>
            </v:group>
            <v:group style="position:absolute;left:4496;top:11881;width:10;height:20" coordorigin="4496,11881" coordsize="10,20">
              <v:shape style="position:absolute;left:4496;top:11881;width:10;height:20" coordorigin="4496,11881" coordsize="10,20" path="m4496,11900l4505,11900,4505,11881,4496,11881,4496,11900xe" filled="true" fillcolor="#000000" stroked="false">
                <v:path arrowok="t"/>
                <v:fill type="solid"/>
              </v:shape>
            </v:group>
            <v:group style="position:absolute;left:4496;top:11900;width:10;height:20" coordorigin="4496,11900" coordsize="10,20">
              <v:shape style="position:absolute;left:4496;top:11900;width:10;height:20" coordorigin="4496,11900" coordsize="10,20" path="m4496,11919l4505,11919,4505,11900,4496,11900,4496,11919xe" filled="true" fillcolor="#000000" stroked="false">
                <v:path arrowok="t"/>
                <v:fill type="solid"/>
              </v:shape>
            </v:group>
            <v:group style="position:absolute;left:4496;top:11919;width:10;height:20" coordorigin="4496,11919" coordsize="10,20">
              <v:shape style="position:absolute;left:4496;top:11919;width:10;height:20" coordorigin="4496,11919" coordsize="10,20" path="m4496,11938l4505,11938,4505,11919,4496,11919,4496,11938xe" filled="true" fillcolor="#000000" stroked="false">
                <v:path arrowok="t"/>
                <v:fill type="solid"/>
              </v:shape>
            </v:group>
            <v:group style="position:absolute;left:4496;top:11938;width:10;height:20" coordorigin="4496,11938" coordsize="10,20">
              <v:shape style="position:absolute;left:4496;top:11938;width:10;height:20" coordorigin="4496,11938" coordsize="10,20" path="m4496,11958l4505,11958,4505,11938,4496,11938,4496,11958xe" filled="true" fillcolor="#000000" stroked="false">
                <v:path arrowok="t"/>
                <v:fill type="solid"/>
              </v:shape>
            </v:group>
            <v:group style="position:absolute;left:4496;top:11958;width:10;height:20" coordorigin="4496,11958" coordsize="10,20">
              <v:shape style="position:absolute;left:4496;top:11958;width:10;height:20" coordorigin="4496,11958" coordsize="10,20" path="m4496,11977l4505,11977,4505,11958,4496,11958,4496,11977xe" filled="true" fillcolor="#000000" stroked="false">
                <v:path arrowok="t"/>
                <v:fill type="solid"/>
              </v:shape>
            </v:group>
            <v:group style="position:absolute;left:4496;top:11977;width:10;height:20" coordorigin="4496,11977" coordsize="10,20">
              <v:shape style="position:absolute;left:4496;top:11977;width:10;height:20" coordorigin="4496,11977" coordsize="10,20" path="m4496,11996l4505,11996,4505,11977,4496,11977,4496,11996xe" filled="true" fillcolor="#000000" stroked="false">
                <v:path arrowok="t"/>
                <v:fill type="solid"/>
              </v:shape>
            </v:group>
            <v:group style="position:absolute;left:4496;top:11996;width:10;height:20" coordorigin="4496,11996" coordsize="10,20">
              <v:shape style="position:absolute;left:4496;top:11996;width:10;height:20" coordorigin="4496,11996" coordsize="10,20" path="m4496,12015l4505,12015,4505,11996,4496,11996,4496,12015xe" filled="true" fillcolor="#000000" stroked="false">
                <v:path arrowok="t"/>
                <v:fill type="solid"/>
              </v:shape>
              <v:shape style="position:absolute;left:1690;top:12015;width:2825;height:103" type="#_x0000_t75" stroked="false">
                <v:imagedata r:id="rId148" o:title=""/>
              </v:shape>
              <v:shape style="position:absolute;left:4491;top:12109;width:2171;height:10" type="#_x0000_t75" stroked="false">
                <v:imagedata r:id="rId150" o:title=""/>
              </v:shape>
              <v:shape style="position:absolute;left:6657;top:12109;width:3563;height:10" type="#_x0000_t75" stroked="false">
                <v:imagedata r:id="rId151" o:title=""/>
              </v:shape>
            </v:group>
            <v:group style="position:absolute;left:4496;top:12118;width:10;height:20" coordorigin="4496,12118" coordsize="10,20">
              <v:shape style="position:absolute;left:4496;top:12118;width:10;height:20" coordorigin="4496,12118" coordsize="10,20" path="m4496,12138l4505,12138,4505,12118,4496,12118,4496,12138xe" filled="true" fillcolor="#000000" stroked="false">
                <v:path arrowok="t"/>
                <v:fill type="solid"/>
              </v:shape>
            </v:group>
            <v:group style="position:absolute;left:4496;top:12138;width:10;height:20" coordorigin="4496,12138" coordsize="10,20">
              <v:shape style="position:absolute;left:4496;top:12138;width:10;height:20" coordorigin="4496,12138" coordsize="10,20" path="m4496,12157l4505,12157,4505,12138,4496,12138,4496,12157xe" filled="true" fillcolor="#000000" stroked="false">
                <v:path arrowok="t"/>
                <v:fill type="solid"/>
              </v:shape>
            </v:group>
            <v:group style="position:absolute;left:4496;top:12157;width:10;height:20" coordorigin="4496,12157" coordsize="10,20">
              <v:shape style="position:absolute;left:4496;top:12157;width:10;height:20" coordorigin="4496,12157" coordsize="10,20" path="m4496,12176l4505,12176,4505,12157,4496,12157,4496,12176xe" filled="true" fillcolor="#000000" stroked="false">
                <v:path arrowok="t"/>
                <v:fill type="solid"/>
              </v:shape>
            </v:group>
            <v:group style="position:absolute;left:4496;top:12176;width:10;height:20" coordorigin="4496,12176" coordsize="10,20">
              <v:shape style="position:absolute;left:4496;top:12176;width:10;height:20" coordorigin="4496,12176" coordsize="10,20" path="m4496,12195l4505,12195,4505,12176,4496,12176,4496,12195xe" filled="true" fillcolor="#000000" stroked="false">
                <v:path arrowok="t"/>
                <v:fill type="solid"/>
              </v:shape>
            </v:group>
            <v:group style="position:absolute;left:4496;top:12195;width:10;height:20" coordorigin="4496,12195" coordsize="10,20">
              <v:shape style="position:absolute;left:4496;top:12195;width:10;height:20" coordorigin="4496,12195" coordsize="10,20" path="m4496,12214l4505,12214,4505,12195,4496,12195,4496,12214xe" filled="true" fillcolor="#000000" stroked="false">
                <v:path arrowok="t"/>
                <v:fill type="solid"/>
              </v:shape>
            </v:group>
            <v:group style="position:absolute;left:4496;top:12214;width:10;height:20" coordorigin="4496,12214" coordsize="10,20">
              <v:shape style="position:absolute;left:4496;top:12214;width:10;height:20" coordorigin="4496,12214" coordsize="10,20" path="m4496,12234l4505,12234,4505,12214,4496,12214,4496,12234xe" filled="true" fillcolor="#000000" stroked="false">
                <v:path arrowok="t"/>
                <v:fill type="solid"/>
              </v:shape>
            </v:group>
            <v:group style="position:absolute;left:4496;top:12234;width:10;height:20" coordorigin="4496,12234" coordsize="10,20">
              <v:shape style="position:absolute;left:4496;top:12234;width:10;height:20" coordorigin="4496,12234" coordsize="10,20" path="m4496,12253l4505,12253,4505,12234,4496,12234,4496,12253xe" filled="true" fillcolor="#000000" stroked="false">
                <v:path arrowok="t"/>
                <v:fill type="solid"/>
              </v:shape>
            </v:group>
            <v:group style="position:absolute;left:4496;top:12253;width:10;height:20" coordorigin="4496,12253" coordsize="10,20">
              <v:shape style="position:absolute;left:4496;top:12253;width:10;height:20" coordorigin="4496,12253" coordsize="10,20" path="m4496,12272l4505,12272,4505,12253,4496,12253,4496,12272xe" filled="true" fillcolor="#000000" stroked="false">
                <v:path arrowok="t"/>
                <v:fill type="solid"/>
              </v:shape>
            </v:group>
            <v:group style="position:absolute;left:4496;top:12272;width:10;height:20" coordorigin="4496,12272" coordsize="10,20">
              <v:shape style="position:absolute;left:4496;top:12272;width:10;height:20" coordorigin="4496,12272" coordsize="10,20" path="m4496,12291l4505,12291,4505,12272,4496,12272,4496,12291xe" filled="true" fillcolor="#000000" stroked="false">
                <v:path arrowok="t"/>
                <v:fill type="solid"/>
              </v:shape>
            </v:group>
            <v:group style="position:absolute;left:4496;top:12291;width:10;height:20" coordorigin="4496,12291" coordsize="10,20">
              <v:shape style="position:absolute;left:4496;top:12291;width:10;height:20" coordorigin="4496,12291" coordsize="10,20" path="m4496,12310l4505,12310,4505,12291,4496,12291,4496,12310xe" filled="true" fillcolor="#000000" stroked="false">
                <v:path arrowok="t"/>
                <v:fill type="solid"/>
              </v:shape>
            </v:group>
            <v:group style="position:absolute;left:4496;top:12310;width:10;height:20" coordorigin="4496,12310" coordsize="10,20">
              <v:shape style="position:absolute;left:4496;top:12310;width:10;height:20" coordorigin="4496,12310" coordsize="10,20" path="m4496,12330l4505,12330,4505,12310,4496,12310,4496,12330xe" filled="true" fillcolor="#000000" stroked="false">
                <v:path arrowok="t"/>
                <v:fill type="solid"/>
              </v:shape>
            </v:group>
            <v:group style="position:absolute;left:4496;top:12330;width:10;height:20" coordorigin="4496,12330" coordsize="10,20">
              <v:shape style="position:absolute;left:4496;top:12330;width:10;height:20" coordorigin="4496,12330" coordsize="10,20" path="m4496,12349l4505,12349,4505,12330,4496,12330,4496,12349xe" filled="true" fillcolor="#000000" stroked="false">
                <v:path arrowok="t"/>
                <v:fill type="solid"/>
              </v:shape>
            </v:group>
            <v:group style="position:absolute;left:4496;top:12349;width:10;height:20" coordorigin="4496,12349" coordsize="10,20">
              <v:shape style="position:absolute;left:4496;top:12349;width:10;height:20" coordorigin="4496,12349" coordsize="10,20" path="m4496,12368l4505,12368,4505,12349,4496,12349,4496,12368xe" filled="true" fillcolor="#000000" stroked="false">
                <v:path arrowok="t"/>
                <v:fill type="solid"/>
              </v:shape>
            </v:group>
            <v:group style="position:absolute;left:4496;top:12368;width:10;height:20" coordorigin="4496,12368" coordsize="10,20">
              <v:shape style="position:absolute;left:4496;top:12368;width:10;height:20" coordorigin="4496,12368" coordsize="10,20" path="m4496,12387l4505,12387,4505,12368,4496,12368,4496,12387xe" filled="true" fillcolor="#000000" stroked="false">
                <v:path arrowok="t"/>
                <v:fill type="solid"/>
              </v:shape>
            </v:group>
            <v:group style="position:absolute;left:4496;top:12387;width:10;height:20" coordorigin="4496,12387" coordsize="10,20">
              <v:shape style="position:absolute;left:4496;top:12387;width:10;height:20" coordorigin="4496,12387" coordsize="10,20" path="m4496,12406l4505,12406,4505,12387,4496,12387,4496,12406xe" filled="true" fillcolor="#000000" stroked="false">
                <v:path arrowok="t"/>
                <v:fill type="solid"/>
              </v:shape>
            </v:group>
            <v:group style="position:absolute;left:4496;top:12406;width:10;height:20" coordorigin="4496,12406" coordsize="10,20">
              <v:shape style="position:absolute;left:4496;top:12406;width:10;height:20" coordorigin="4496,12406" coordsize="10,20" path="m4496,12426l4505,12426,4505,12406,4496,12406,4496,12426xe" filled="true" fillcolor="#000000" stroked="false">
                <v:path arrowok="t"/>
                <v:fill type="solid"/>
              </v:shape>
              <v:shape style="position:absolute;left:1690;top:12426;width:2825;height:103" type="#_x0000_t75" stroked="false">
                <v:imagedata r:id="rId156" o:title=""/>
              </v:shape>
              <v:shape style="position:absolute;left:4491;top:12519;width:2171;height:10" type="#_x0000_t75" stroked="false">
                <v:imagedata r:id="rId146" o:title=""/>
              </v:shape>
              <v:shape style="position:absolute;left:6657;top:12519;width:3563;height:10" type="#_x0000_t75" stroked="false">
                <v:imagedata r:id="rId147" o:title=""/>
              </v:shape>
            </v:group>
            <v:group style="position:absolute;left:4496;top:12529;width:10;height:20" coordorigin="4496,12529" coordsize="10,20">
              <v:shape style="position:absolute;left:4496;top:12529;width:10;height:20" coordorigin="4496,12529" coordsize="10,20" path="m4496,12548l4505,12548,4505,12529,4496,12529,4496,12548xe" filled="true" fillcolor="#000000" stroked="false">
                <v:path arrowok="t"/>
                <v:fill type="solid"/>
              </v:shape>
            </v:group>
            <v:group style="position:absolute;left:4496;top:12548;width:10;height:20" coordorigin="4496,12548" coordsize="10,20">
              <v:shape style="position:absolute;left:4496;top:12548;width:10;height:20" coordorigin="4496,12548" coordsize="10,20" path="m4496,12567l4505,12567,4505,12548,4496,12548,4496,12567xe" filled="true" fillcolor="#000000" stroked="false">
                <v:path arrowok="t"/>
                <v:fill type="solid"/>
              </v:shape>
            </v:group>
            <v:group style="position:absolute;left:4496;top:12567;width:10;height:20" coordorigin="4496,12567" coordsize="10,20">
              <v:shape style="position:absolute;left:4496;top:12567;width:10;height:20" coordorigin="4496,12567" coordsize="10,20" path="m4496,12586l4505,12586,4505,12567,4496,12567,4496,12586xe" filled="true" fillcolor="#000000" stroked="false">
                <v:path arrowok="t"/>
                <v:fill type="solid"/>
              </v:shape>
            </v:group>
            <v:group style="position:absolute;left:4496;top:12586;width:10;height:20" coordorigin="4496,12586" coordsize="10,20">
              <v:shape style="position:absolute;left:4496;top:12586;width:10;height:20" coordorigin="4496,12586" coordsize="10,20" path="m4496,12606l4505,12606,4505,12586,4496,12586,4496,12606xe" filled="true" fillcolor="#000000" stroked="false">
                <v:path arrowok="t"/>
                <v:fill type="solid"/>
              </v:shape>
            </v:group>
            <v:group style="position:absolute;left:4496;top:12606;width:10;height:20" coordorigin="4496,12606" coordsize="10,20">
              <v:shape style="position:absolute;left:4496;top:12606;width:10;height:20" coordorigin="4496,12606" coordsize="10,20" path="m4496,12625l4505,12625,4505,12606,4496,12606,4496,12625xe" filled="true" fillcolor="#000000" stroked="false">
                <v:path arrowok="t"/>
                <v:fill type="solid"/>
              </v:shape>
            </v:group>
            <v:group style="position:absolute;left:4496;top:12625;width:10;height:20" coordorigin="4496,12625" coordsize="10,20">
              <v:shape style="position:absolute;left:4496;top:12625;width:10;height:20" coordorigin="4496,12625" coordsize="10,20" path="m4496,12644l4505,12644,4505,12625,4496,12625,4496,12644xe" filled="true" fillcolor="#000000" stroked="false">
                <v:path arrowok="t"/>
                <v:fill type="solid"/>
              </v:shape>
            </v:group>
            <v:group style="position:absolute;left:4496;top:12644;width:10;height:20" coordorigin="4496,12644" coordsize="10,20">
              <v:shape style="position:absolute;left:4496;top:12644;width:10;height:20" coordorigin="4496,12644" coordsize="10,20" path="m4496,12663l4505,12663,4505,12644,4496,12644,4496,12663xe" filled="true" fillcolor="#000000" stroked="false">
                <v:path arrowok="t"/>
                <v:fill type="solid"/>
              </v:shape>
            </v:group>
            <v:group style="position:absolute;left:4496;top:12663;width:10;height:20" coordorigin="4496,12663" coordsize="10,20">
              <v:shape style="position:absolute;left:4496;top:12663;width:10;height:20" coordorigin="4496,12663" coordsize="10,20" path="m4496,12682l4505,12682,4505,12663,4496,12663,4496,12682xe" filled="true" fillcolor="#000000" stroked="false">
                <v:path arrowok="t"/>
                <v:fill type="solid"/>
              </v:shape>
            </v:group>
            <v:group style="position:absolute;left:4496;top:12682;width:10;height:20" coordorigin="4496,12682" coordsize="10,20">
              <v:shape style="position:absolute;left:4496;top:12682;width:10;height:20" coordorigin="4496,12682" coordsize="10,20" path="m4496,12702l4505,12702,4505,12682,4496,12682,4496,12702xe" filled="true" fillcolor="#000000" stroked="false">
                <v:path arrowok="t"/>
                <v:fill type="solid"/>
              </v:shape>
            </v:group>
            <v:group style="position:absolute;left:4496;top:12702;width:10;height:20" coordorigin="4496,12702" coordsize="10,20">
              <v:shape style="position:absolute;left:4496;top:12702;width:10;height:20" coordorigin="4496,12702" coordsize="10,20" path="m4496,12721l4505,12721,4505,12702,4496,12702,4496,12721xe" filled="true" fillcolor="#000000" stroked="false">
                <v:path arrowok="t"/>
                <v:fill type="solid"/>
              </v:shape>
            </v:group>
            <v:group style="position:absolute;left:4496;top:12721;width:10;height:20" coordorigin="4496,12721" coordsize="10,20">
              <v:shape style="position:absolute;left:4496;top:12721;width:10;height:20" coordorigin="4496,12721" coordsize="10,20" path="m4496,12740l4505,12740,4505,12721,4496,12721,4496,12740xe" filled="true" fillcolor="#000000" stroked="false">
                <v:path arrowok="t"/>
                <v:fill type="solid"/>
              </v:shape>
            </v:group>
            <v:group style="position:absolute;left:4496;top:12740;width:10;height:20" coordorigin="4496,12740" coordsize="10,20">
              <v:shape style="position:absolute;left:4496;top:12740;width:10;height:20" coordorigin="4496,12740" coordsize="10,20" path="m4496,12759l4505,12759,4505,12740,4496,12740,4496,12759xe" filled="true" fillcolor="#000000" stroked="false">
                <v:path arrowok="t"/>
                <v:fill type="solid"/>
              </v:shape>
            </v:group>
            <v:group style="position:absolute;left:4496;top:12759;width:10;height:20" coordorigin="4496,12759" coordsize="10,20">
              <v:shape style="position:absolute;left:4496;top:12759;width:10;height:20" coordorigin="4496,12759" coordsize="10,20" path="m4496,12778l4505,12778,4505,12759,4496,12759,4496,12778xe" filled="true" fillcolor="#000000" stroked="false">
                <v:path arrowok="t"/>
                <v:fill type="solid"/>
              </v:shape>
            </v:group>
            <v:group style="position:absolute;left:4496;top:12778;width:10;height:20" coordorigin="4496,12778" coordsize="10,20">
              <v:shape style="position:absolute;left:4496;top:12778;width:10;height:20" coordorigin="4496,12778" coordsize="10,20" path="m4496,12798l4505,12798,4505,12778,4496,12778,4496,12798xe" filled="true" fillcolor="#000000" stroked="false">
                <v:path arrowok="t"/>
                <v:fill type="solid"/>
              </v:shape>
            </v:group>
            <v:group style="position:absolute;left:4496;top:12798;width:10;height:20" coordorigin="4496,12798" coordsize="10,20">
              <v:shape style="position:absolute;left:4496;top:12798;width:10;height:20" coordorigin="4496,12798" coordsize="10,20" path="m4496,12817l4505,12817,4505,12798,4496,12798,4496,12817xe" filled="true" fillcolor="#000000" stroked="false">
                <v:path arrowok="t"/>
                <v:fill type="solid"/>
              </v:shape>
            </v:group>
            <v:group style="position:absolute;left:4496;top:12817;width:10;height:20" coordorigin="4496,12817" coordsize="10,20">
              <v:shape style="position:absolute;left:4496;top:12817;width:10;height:20" coordorigin="4496,12817" coordsize="10,20" path="m4496,12836l4505,12836,4505,12817,4496,12817,4496,12836xe" filled="true" fillcolor="#000000" stroked="false">
                <v:path arrowok="t"/>
                <v:fill type="solid"/>
              </v:shape>
              <v:shape style="position:absolute;left:1690;top:12836;width:2825;height:102" type="#_x0000_t75" stroked="false">
                <v:imagedata r:id="rId149" o:title=""/>
              </v:shape>
              <v:shape style="position:absolute;left:4491;top:12928;width:2171;height:10" type="#_x0000_t75" stroked="false">
                <v:imagedata r:id="rId146" o:title=""/>
              </v:shape>
              <v:shape style="position:absolute;left:6657;top:12928;width:3563;height:10" type="#_x0000_t75" stroked="false">
                <v:imagedata r:id="rId147" o:title=""/>
              </v:shape>
            </v:group>
            <v:group style="position:absolute;left:4496;top:12938;width:10;height:20" coordorigin="4496,12938" coordsize="10,20">
              <v:shape style="position:absolute;left:4496;top:12938;width:10;height:20" coordorigin="4496,12938" coordsize="10,20" path="m4496,12957l4505,12957,4505,12938,4496,12938,4496,12957xe" filled="true" fillcolor="#000000" stroked="false">
                <v:path arrowok="t"/>
                <v:fill type="solid"/>
              </v:shape>
            </v:group>
            <v:group style="position:absolute;left:4496;top:12957;width:10;height:20" coordorigin="4496,12957" coordsize="10,20">
              <v:shape style="position:absolute;left:4496;top:12957;width:10;height:20" coordorigin="4496,12957" coordsize="10,20" path="m4496,12976l4505,12976,4505,12957,4496,12957,4496,12976xe" filled="true" fillcolor="#000000" stroked="false">
                <v:path arrowok="t"/>
                <v:fill type="solid"/>
              </v:shape>
            </v:group>
            <v:group style="position:absolute;left:4496;top:12976;width:10;height:20" coordorigin="4496,12976" coordsize="10,20">
              <v:shape style="position:absolute;left:4496;top:12976;width:10;height:20" coordorigin="4496,12976" coordsize="10,20" path="m4496,12996l4505,12996,4505,12976,4496,12976,4496,12996xe" filled="true" fillcolor="#000000" stroked="false">
                <v:path arrowok="t"/>
                <v:fill type="solid"/>
              </v:shape>
            </v:group>
            <v:group style="position:absolute;left:4496;top:12996;width:10;height:20" coordorigin="4496,12996" coordsize="10,20">
              <v:shape style="position:absolute;left:4496;top:12996;width:10;height:20" coordorigin="4496,12996" coordsize="10,20" path="m4496,13015l4505,13015,4505,12996,4496,12996,4496,13015xe" filled="true" fillcolor="#000000" stroked="false">
                <v:path arrowok="t"/>
                <v:fill type="solid"/>
              </v:shape>
            </v:group>
            <v:group style="position:absolute;left:4496;top:13015;width:10;height:20" coordorigin="4496,13015" coordsize="10,20">
              <v:shape style="position:absolute;left:4496;top:13015;width:10;height:20" coordorigin="4496,13015" coordsize="10,20" path="m4496,13034l4505,13034,4505,13015,4496,13015,4496,13034xe" filled="true" fillcolor="#000000" stroked="false">
                <v:path arrowok="t"/>
                <v:fill type="solid"/>
              </v:shape>
            </v:group>
            <v:group style="position:absolute;left:4496;top:13034;width:10;height:20" coordorigin="4496,13034" coordsize="10,20">
              <v:shape style="position:absolute;left:4496;top:13034;width:10;height:20" coordorigin="4496,13034" coordsize="10,20" path="m4496,13053l4505,13053,4505,13034,4496,13034,4496,13053xe" filled="true" fillcolor="#000000" stroked="false">
                <v:path arrowok="t"/>
                <v:fill type="solid"/>
              </v:shape>
            </v:group>
            <v:group style="position:absolute;left:4496;top:13053;width:10;height:20" coordorigin="4496,13053" coordsize="10,20">
              <v:shape style="position:absolute;left:4496;top:13053;width:10;height:20" coordorigin="4496,13053" coordsize="10,20" path="m4496,13072l4505,13072,4505,13053,4496,13053,4496,13072xe" filled="true" fillcolor="#000000" stroked="false">
                <v:path arrowok="t"/>
                <v:fill type="solid"/>
              </v:shape>
            </v:group>
            <v:group style="position:absolute;left:4496;top:13072;width:10;height:20" coordorigin="4496,13072" coordsize="10,20">
              <v:shape style="position:absolute;left:4496;top:13072;width:10;height:20" coordorigin="4496,13072" coordsize="10,20" path="m4496,13092l4505,13092,4505,13072,4496,13072,4496,13092xe" filled="true" fillcolor="#000000" stroked="false">
                <v:path arrowok="t"/>
                <v:fill type="solid"/>
              </v:shape>
            </v:group>
            <v:group style="position:absolute;left:4496;top:13092;width:10;height:20" coordorigin="4496,13092" coordsize="10,20">
              <v:shape style="position:absolute;left:4496;top:13092;width:10;height:20" coordorigin="4496,13092" coordsize="10,20" path="m4496,13111l4505,13111,4505,13092,4496,13092,4496,13111xe" filled="true" fillcolor="#000000" stroked="false">
                <v:path arrowok="t"/>
                <v:fill type="solid"/>
              </v:shape>
            </v:group>
            <v:group style="position:absolute;left:4496;top:13111;width:10;height:20" coordorigin="4496,13111" coordsize="10,20">
              <v:shape style="position:absolute;left:4496;top:13111;width:10;height:20" coordorigin="4496,13111" coordsize="10,20" path="m4496,13130l4505,13130,4505,13111,4496,13111,4496,13130xe" filled="true" fillcolor="#000000" stroked="false">
                <v:path arrowok="t"/>
                <v:fill type="solid"/>
              </v:shape>
            </v:group>
            <v:group style="position:absolute;left:4496;top:13130;width:10;height:20" coordorigin="4496,13130" coordsize="10,20">
              <v:shape style="position:absolute;left:4496;top:13130;width:10;height:20" coordorigin="4496,13130" coordsize="10,20" path="m4496,13149l4505,13149,4505,13130,4496,13130,4496,13149xe" filled="true" fillcolor="#000000" stroked="false">
                <v:path arrowok="t"/>
                <v:fill type="solid"/>
              </v:shape>
            </v:group>
            <v:group style="position:absolute;left:4496;top:13149;width:10;height:20" coordorigin="4496,13149" coordsize="10,20">
              <v:shape style="position:absolute;left:4496;top:13149;width:10;height:20" coordorigin="4496,13149" coordsize="10,20" path="m4496,13168l4505,13168,4505,13149,4496,13149,4496,13168xe" filled="true" fillcolor="#000000" stroked="false">
                <v:path arrowok="t"/>
                <v:fill type="solid"/>
              </v:shape>
            </v:group>
            <v:group style="position:absolute;left:4496;top:13168;width:10;height:20" coordorigin="4496,13168" coordsize="10,20">
              <v:shape style="position:absolute;left:4496;top:13168;width:10;height:20" coordorigin="4496,13168" coordsize="10,20" path="m4496,13188l4505,13188,4505,13168,4496,13168,4496,13188xe" filled="true" fillcolor="#000000" stroked="false">
                <v:path arrowok="t"/>
                <v:fill type="solid"/>
              </v:shape>
            </v:group>
            <v:group style="position:absolute;left:4496;top:13188;width:10;height:20" coordorigin="4496,13188" coordsize="10,20">
              <v:shape style="position:absolute;left:4496;top:13188;width:10;height:20" coordorigin="4496,13188" coordsize="10,20" path="m4496,13207l4505,13207,4505,13188,4496,13188,4496,13207xe" filled="true" fillcolor="#000000" stroked="false">
                <v:path arrowok="t"/>
                <v:fill type="solid"/>
              </v:shape>
            </v:group>
            <v:group style="position:absolute;left:4496;top:13207;width:10;height:20" coordorigin="4496,13207" coordsize="10,20">
              <v:shape style="position:absolute;left:4496;top:13207;width:10;height:20" coordorigin="4496,13207" coordsize="10,20" path="m4496,13226l4505,13226,4505,13207,4496,13207,4496,13226xe" filled="true" fillcolor="#000000" stroked="false">
                <v:path arrowok="t"/>
                <v:fill type="solid"/>
              </v:shape>
            </v:group>
            <v:group style="position:absolute;left:4496;top:13226;width:10;height:20" coordorigin="4496,13226" coordsize="10,20">
              <v:shape style="position:absolute;left:4496;top:13226;width:10;height:20" coordorigin="4496,13226" coordsize="10,20" path="m4496,13245l4505,13245,4505,13226,4496,13226,4496,13245xe" filled="true" fillcolor="#000000" stroked="false">
                <v:path arrowok="t"/>
                <v:fill type="solid"/>
              </v:shape>
              <v:shape style="position:absolute;left:1690;top:13245;width:2825;height:103" type="#_x0000_t75" stroked="false">
                <v:imagedata r:id="rId148" o:title=""/>
              </v:shape>
              <v:shape style="position:absolute;left:4491;top:13339;width:2171;height:10" type="#_x0000_t75" stroked="false">
                <v:imagedata r:id="rId150" o:title=""/>
              </v:shape>
              <v:shape style="position:absolute;left:6657;top:13339;width:3563;height:10" type="#_x0000_t75" stroked="false">
                <v:imagedata r:id="rId151" o:title=""/>
              </v:shape>
            </v:group>
            <v:group style="position:absolute;left:4496;top:13348;width:10;height:20" coordorigin="4496,13348" coordsize="10,20">
              <v:shape style="position:absolute;left:4496;top:13348;width:10;height:20" coordorigin="4496,13348" coordsize="10,20" path="m4496,13368l4505,13368,4505,13348,4496,13348,4496,13368xe" filled="true" fillcolor="#000000" stroked="false">
                <v:path arrowok="t"/>
                <v:fill type="solid"/>
              </v:shape>
            </v:group>
            <v:group style="position:absolute;left:4496;top:13368;width:10;height:20" coordorigin="4496,13368" coordsize="10,20">
              <v:shape style="position:absolute;left:4496;top:13368;width:10;height:20" coordorigin="4496,13368" coordsize="10,20" path="m4496,13387l4505,13387,4505,13368,4496,13368,4496,13387xe" filled="true" fillcolor="#000000" stroked="false">
                <v:path arrowok="t"/>
                <v:fill type="solid"/>
              </v:shape>
            </v:group>
            <v:group style="position:absolute;left:4496;top:13387;width:10;height:20" coordorigin="4496,13387" coordsize="10,20">
              <v:shape style="position:absolute;left:4496;top:13387;width:10;height:20" coordorigin="4496,13387" coordsize="10,20" path="m4496,13406l4505,13406,4505,13387,4496,13387,4496,13406xe" filled="true" fillcolor="#000000" stroked="false">
                <v:path arrowok="t"/>
                <v:fill type="solid"/>
              </v:shape>
            </v:group>
            <v:group style="position:absolute;left:4496;top:13406;width:10;height:20" coordorigin="4496,13406" coordsize="10,20">
              <v:shape style="position:absolute;left:4496;top:13406;width:10;height:20" coordorigin="4496,13406" coordsize="10,20" path="m4496,13425l4505,13425,4505,13406,4496,13406,4496,13425xe" filled="true" fillcolor="#000000" stroked="false">
                <v:path arrowok="t"/>
                <v:fill type="solid"/>
              </v:shape>
            </v:group>
            <v:group style="position:absolute;left:4496;top:13425;width:10;height:20" coordorigin="4496,13425" coordsize="10,20">
              <v:shape style="position:absolute;left:4496;top:13425;width:10;height:20" coordorigin="4496,13425" coordsize="10,20" path="m4496,13444l4505,13444,4505,13425,4496,13425,4496,13444xe" filled="true" fillcolor="#000000" stroked="false">
                <v:path arrowok="t"/>
                <v:fill type="solid"/>
              </v:shape>
            </v:group>
            <v:group style="position:absolute;left:4496;top:13444;width:10;height:20" coordorigin="4496,13444" coordsize="10,20">
              <v:shape style="position:absolute;left:4496;top:13444;width:10;height:20" coordorigin="4496,13444" coordsize="10,20" path="m4496,13464l4505,13464,4505,13444,4496,13444,4496,13464xe" filled="true" fillcolor="#000000" stroked="false">
                <v:path arrowok="t"/>
                <v:fill type="solid"/>
              </v:shape>
            </v:group>
            <v:group style="position:absolute;left:4496;top:13464;width:10;height:20" coordorigin="4496,13464" coordsize="10,20">
              <v:shape style="position:absolute;left:4496;top:13464;width:10;height:20" coordorigin="4496,13464" coordsize="10,20" path="m4496,13483l4505,13483,4505,13464,4496,13464,4496,13483xe" filled="true" fillcolor="#000000" stroked="false">
                <v:path arrowok="t"/>
                <v:fill type="solid"/>
              </v:shape>
            </v:group>
            <v:group style="position:absolute;left:4496;top:13483;width:10;height:20" coordorigin="4496,13483" coordsize="10,20">
              <v:shape style="position:absolute;left:4496;top:13483;width:10;height:20" coordorigin="4496,13483" coordsize="10,20" path="m4496,13502l4505,13502,4505,13483,4496,13483,4496,13502xe" filled="true" fillcolor="#000000" stroked="false">
                <v:path arrowok="t"/>
                <v:fill type="solid"/>
              </v:shape>
            </v:group>
            <v:group style="position:absolute;left:4496;top:13502;width:10;height:20" coordorigin="4496,13502" coordsize="10,20">
              <v:shape style="position:absolute;left:4496;top:13502;width:10;height:20" coordorigin="4496,13502" coordsize="10,20" path="m4496,13521l4505,13521,4505,13502,4496,13502,4496,13521xe" filled="true" fillcolor="#000000" stroked="false">
                <v:path arrowok="t"/>
                <v:fill type="solid"/>
              </v:shape>
            </v:group>
            <v:group style="position:absolute;left:4496;top:13521;width:10;height:20" coordorigin="4496,13521" coordsize="10,20">
              <v:shape style="position:absolute;left:4496;top:13521;width:10;height:20" coordorigin="4496,13521" coordsize="10,20" path="m4496,13540l4505,13540,4505,13521,4496,13521,4496,13540xe" filled="true" fillcolor="#000000" stroked="false">
                <v:path arrowok="t"/>
                <v:fill type="solid"/>
              </v:shape>
            </v:group>
            <v:group style="position:absolute;left:4496;top:13540;width:10;height:20" coordorigin="4496,13540" coordsize="10,20">
              <v:shape style="position:absolute;left:4496;top:13540;width:10;height:20" coordorigin="4496,13540" coordsize="10,20" path="m4496,13560l4505,13560,4505,13540,4496,13540,4496,13560xe" filled="true" fillcolor="#000000" stroked="false">
                <v:path arrowok="t"/>
                <v:fill type="solid"/>
              </v:shape>
            </v:group>
            <v:group style="position:absolute;left:4496;top:13560;width:10;height:20" coordorigin="4496,13560" coordsize="10,20">
              <v:shape style="position:absolute;left:4496;top:13560;width:10;height:20" coordorigin="4496,13560" coordsize="10,20" path="m4496,13579l4505,13579,4505,13560,4496,13560,4496,13579xe" filled="true" fillcolor="#000000" stroked="false">
                <v:path arrowok="t"/>
                <v:fill type="solid"/>
              </v:shape>
            </v:group>
            <v:group style="position:absolute;left:4496;top:13579;width:10;height:20" coordorigin="4496,13579" coordsize="10,20">
              <v:shape style="position:absolute;left:4496;top:13579;width:10;height:20" coordorigin="4496,13579" coordsize="10,20" path="m4496,13598l4505,13598,4505,13579,4496,13579,4496,13598xe" filled="true" fillcolor="#000000" stroked="false">
                <v:path arrowok="t"/>
                <v:fill type="solid"/>
              </v:shape>
            </v:group>
            <v:group style="position:absolute;left:4496;top:13598;width:10;height:20" coordorigin="4496,13598" coordsize="10,20">
              <v:shape style="position:absolute;left:4496;top:13598;width:10;height:20" coordorigin="4496,13598" coordsize="10,20" path="m4496,13617l4505,13617,4505,13598,4496,13598,4496,13617xe" filled="true" fillcolor="#000000" stroked="false">
                <v:path arrowok="t"/>
                <v:fill type="solid"/>
              </v:shape>
            </v:group>
            <v:group style="position:absolute;left:4496;top:13617;width:10;height:20" coordorigin="4496,13617" coordsize="10,20">
              <v:shape style="position:absolute;left:4496;top:13617;width:10;height:20" coordorigin="4496,13617" coordsize="10,20" path="m4496,13636l4505,13636,4505,13617,4496,13617,4496,13636xe" filled="true" fillcolor="#000000" stroked="false">
                <v:path arrowok="t"/>
                <v:fill type="solid"/>
              </v:shape>
            </v:group>
            <v:group style="position:absolute;left:4496;top:13636;width:10;height:20" coordorigin="4496,13636" coordsize="10,20">
              <v:shape style="position:absolute;left:4496;top:13636;width:10;height:20" coordorigin="4496,13636" coordsize="10,20" path="m4496,13656l4505,13656,4505,13636,4496,13636,4496,13656xe" filled="true" fillcolor="#000000" stroked="false">
                <v:path arrowok="t"/>
                <v:fill type="solid"/>
              </v:shape>
              <v:shape style="position:absolute;left:1690;top:13656;width:2825;height:103" type="#_x0000_t75" stroked="false">
                <v:imagedata r:id="rId156" o:title=""/>
              </v:shape>
              <v:shape style="position:absolute;left:4491;top:13749;width:2171;height:10" type="#_x0000_t75" stroked="false">
                <v:imagedata r:id="rId146" o:title=""/>
              </v:shape>
              <v:shape style="position:absolute;left:6657;top:13749;width:3563;height:10" type="#_x0000_t75" stroked="false">
                <v:imagedata r:id="rId147" o:title=""/>
              </v:shape>
            </v:group>
            <v:group style="position:absolute;left:4496;top:13759;width:10;height:20" coordorigin="4496,13759" coordsize="10,20">
              <v:shape style="position:absolute;left:4496;top:13759;width:10;height:20" coordorigin="4496,13759" coordsize="10,20" path="m4496,13778l4505,13778,4505,13759,4496,13759,4496,13778xe" filled="true" fillcolor="#000000" stroked="false">
                <v:path arrowok="t"/>
                <v:fill type="solid"/>
              </v:shape>
            </v:group>
            <v:group style="position:absolute;left:4496;top:13778;width:10;height:20" coordorigin="4496,13778" coordsize="10,20">
              <v:shape style="position:absolute;left:4496;top:13778;width:10;height:20" coordorigin="4496,13778" coordsize="10,20" path="m4496,13797l4505,13797,4505,13778,4496,13778,4496,13797xe" filled="true" fillcolor="#000000" stroked="false">
                <v:path arrowok="t"/>
                <v:fill type="solid"/>
              </v:shape>
            </v:group>
            <v:group style="position:absolute;left:4496;top:13797;width:10;height:20" coordorigin="4496,13797" coordsize="10,20">
              <v:shape style="position:absolute;left:4496;top:13797;width:10;height:20" coordorigin="4496,13797" coordsize="10,20" path="m4496,13816l4505,13816,4505,13797,4496,13797,4496,13816xe" filled="true" fillcolor="#000000" stroked="false">
                <v:path arrowok="t"/>
                <v:fill type="solid"/>
              </v:shape>
            </v:group>
            <v:group style="position:absolute;left:4496;top:13816;width:10;height:20" coordorigin="4496,13816" coordsize="10,20">
              <v:shape style="position:absolute;left:4496;top:13816;width:10;height:20" coordorigin="4496,13816" coordsize="10,20" path="m4496,13836l4505,13836,4505,13816,4496,13816,4496,13836xe" filled="true" fillcolor="#000000" stroked="false">
                <v:path arrowok="t"/>
                <v:fill type="solid"/>
              </v:shape>
            </v:group>
            <v:group style="position:absolute;left:4496;top:13836;width:10;height:20" coordorigin="4496,13836" coordsize="10,20">
              <v:shape style="position:absolute;left:4496;top:13836;width:10;height:20" coordorigin="4496,13836" coordsize="10,20" path="m4496,13855l4505,13855,4505,13836,4496,13836,4496,13855xe" filled="true" fillcolor="#000000" stroked="false">
                <v:path arrowok="t"/>
                <v:fill type="solid"/>
              </v:shape>
            </v:group>
            <v:group style="position:absolute;left:4496;top:13855;width:10;height:20" coordorigin="4496,13855" coordsize="10,20">
              <v:shape style="position:absolute;left:4496;top:13855;width:10;height:20" coordorigin="4496,13855" coordsize="10,20" path="m4496,13874l4505,13874,4505,13855,4496,13855,4496,13874xe" filled="true" fillcolor="#000000" stroked="false">
                <v:path arrowok="t"/>
                <v:fill type="solid"/>
              </v:shape>
            </v:group>
            <v:group style="position:absolute;left:4496;top:13874;width:10;height:20" coordorigin="4496,13874" coordsize="10,20">
              <v:shape style="position:absolute;left:4496;top:13874;width:10;height:20" coordorigin="4496,13874" coordsize="10,20" path="m4496,13893l4505,13893,4505,13874,4496,13874,4496,13893xe" filled="true" fillcolor="#000000" stroked="false">
                <v:path arrowok="t"/>
                <v:fill type="solid"/>
              </v:shape>
            </v:group>
            <v:group style="position:absolute;left:4496;top:13893;width:10;height:20" coordorigin="4496,13893" coordsize="10,20">
              <v:shape style="position:absolute;left:4496;top:13893;width:10;height:20" coordorigin="4496,13893" coordsize="10,20" path="m4496,13912l4505,13912,4505,13893,4496,13893,4496,13912xe" filled="true" fillcolor="#000000" stroked="false">
                <v:path arrowok="t"/>
                <v:fill type="solid"/>
              </v:shape>
            </v:group>
            <v:group style="position:absolute;left:4496;top:13912;width:10;height:20" coordorigin="4496,13912" coordsize="10,20">
              <v:shape style="position:absolute;left:4496;top:13912;width:10;height:20" coordorigin="4496,13912" coordsize="10,20" path="m4496,13932l4505,13932,4505,13912,4496,13912,4496,13932xe" filled="true" fillcolor="#000000" stroked="false">
                <v:path arrowok="t"/>
                <v:fill type="solid"/>
              </v:shape>
            </v:group>
            <v:group style="position:absolute;left:4496;top:13932;width:10;height:20" coordorigin="4496,13932" coordsize="10,20">
              <v:shape style="position:absolute;left:4496;top:13932;width:10;height:20" coordorigin="4496,13932" coordsize="10,20" path="m4496,13951l4505,13951,4505,13932,4496,13932,4496,13951xe" filled="true" fillcolor="#000000" stroked="false">
                <v:path arrowok="t"/>
                <v:fill type="solid"/>
              </v:shape>
            </v:group>
            <v:group style="position:absolute;left:4496;top:13951;width:10;height:20" coordorigin="4496,13951" coordsize="10,20">
              <v:shape style="position:absolute;left:4496;top:13951;width:10;height:20" coordorigin="4496,13951" coordsize="10,20" path="m4496,13970l4505,13970,4505,13951,4496,13951,4496,13970xe" filled="true" fillcolor="#000000" stroked="false">
                <v:path arrowok="t"/>
                <v:fill type="solid"/>
              </v:shape>
            </v:group>
            <v:group style="position:absolute;left:4496;top:13970;width:10;height:20" coordorigin="4496,13970" coordsize="10,20">
              <v:shape style="position:absolute;left:4496;top:13970;width:10;height:20" coordorigin="4496,13970" coordsize="10,20" path="m4496,13989l4505,13989,4505,13970,4496,13970,4496,13989xe" filled="true" fillcolor="#000000" stroked="false">
                <v:path arrowok="t"/>
                <v:fill type="solid"/>
              </v:shape>
            </v:group>
            <v:group style="position:absolute;left:4496;top:13989;width:10;height:20" coordorigin="4496,13989" coordsize="10,20">
              <v:shape style="position:absolute;left:4496;top:13989;width:10;height:20" coordorigin="4496,13989" coordsize="10,20" path="m4496,14008l4505,14008,4505,13989,4496,13989,4496,14008xe" filled="true" fillcolor="#000000" stroked="false">
                <v:path arrowok="t"/>
                <v:fill type="solid"/>
              </v:shape>
            </v:group>
            <v:group style="position:absolute;left:4496;top:14008;width:10;height:20" coordorigin="4496,14008" coordsize="10,20">
              <v:shape style="position:absolute;left:4496;top:14008;width:10;height:20" coordorigin="4496,14008" coordsize="10,20" path="m4496,14028l4505,14028,4505,14008,4496,14008,4496,14028xe" filled="true" fillcolor="#000000" stroked="false">
                <v:path arrowok="t"/>
                <v:fill type="solid"/>
              </v:shape>
            </v:group>
            <v:group style="position:absolute;left:4496;top:14028;width:10;height:20" coordorigin="4496,14028" coordsize="10,20">
              <v:shape style="position:absolute;left:4496;top:14028;width:10;height:20" coordorigin="4496,14028" coordsize="10,20" path="m4496,14047l4505,14047,4505,14028,4496,14028,4496,14047xe" filled="true" fillcolor="#000000" stroked="false">
                <v:path arrowok="t"/>
                <v:fill type="solid"/>
              </v:shape>
            </v:group>
            <v:group style="position:absolute;left:4496;top:14047;width:10;height:20" coordorigin="4496,14047" coordsize="10,20">
              <v:shape style="position:absolute;left:4496;top:14047;width:10;height:20" coordorigin="4496,14047" coordsize="10,20" path="m4496,14066l4505,14066,4505,14047,4496,14047,4496,14066xe" filled="true" fillcolor="#000000" stroked="false">
                <v:path arrowok="t"/>
                <v:fill type="solid"/>
              </v:shape>
            </v:group>
            <v:group style="position:absolute;left:4496;top:14066;width:10;height:20" coordorigin="4496,14066" coordsize="10,20">
              <v:shape style="position:absolute;left:4496;top:14066;width:10;height:20" coordorigin="4496,14066" coordsize="10,20" path="m4496,14086l4505,14086,4505,14066,4496,14066,4496,14086xe" filled="true" fillcolor="#000000" stroked="false">
                <v:path arrowok="t"/>
                <v:fill type="solid"/>
              </v:shape>
            </v:group>
            <v:group style="position:absolute;left:4496;top:14086;width:10;height:20" coordorigin="4496,14086" coordsize="10,20">
              <v:shape style="position:absolute;left:4496;top:14086;width:10;height:20" coordorigin="4496,14086" coordsize="10,20" path="m4496,14105l4505,14105,4505,14086,4496,14086,4496,14105xe" filled="true" fillcolor="#000000" stroked="false">
                <v:path arrowok="t"/>
                <v:fill type="solid"/>
              </v:shape>
            </v:group>
            <v:group style="position:absolute;left:4496;top:14105;width:10;height:20" coordorigin="4496,14105" coordsize="10,20">
              <v:shape style="position:absolute;left:4496;top:14105;width:10;height:20" coordorigin="4496,14105" coordsize="10,20" path="m4496,14124l4505,14124,4505,14105,4496,14105,4496,14124xe" filled="true" fillcolor="#000000" stroked="false">
                <v:path arrowok="t"/>
                <v:fill type="solid"/>
              </v:shape>
            </v:group>
            <v:group style="position:absolute;left:4496;top:14124;width:10;height:20" coordorigin="4496,14124" coordsize="10,20">
              <v:shape style="position:absolute;left:4496;top:14124;width:10;height:20" coordorigin="4496,14124" coordsize="10,20" path="m4496,14143l4505,14143,4505,14124,4496,14124,4496,14143xe" filled="true" fillcolor="#000000" stroked="false">
                <v:path arrowok="t"/>
                <v:fill type="solid"/>
              </v:shape>
            </v:group>
            <w10:wrap type="none"/>
          </v:group>
        </w:pict>
      </w:r>
      <w:r>
        <w:rPr/>
        <w:pict>
          <v:group style="position:absolute;margin-left:83.730003pt;margin-top:725.099976pt;width:428.05pt;height:42.55pt;mso-position-horizontal-relative:page;mso-position-vertical-relative:page;z-index:-1589536" coordorigin="1675,14502" coordsize="8561,851">
            <v:group style="position:absolute;left:1690;top:14517;width:1380;height:2" coordorigin="1690,14517" coordsize="1380,2">
              <v:shape style="position:absolute;left:1690;top:14517;width:1380;height:2" coordorigin="1690,14517" coordsize="1380,0" path="m1690,14517l3069,14517e" filled="false" stroked="true" strokeweight="1.5pt" strokecolor="#000000">
                <v:path arrowok="t"/>
              </v:shape>
            </v:group>
            <v:group style="position:absolute;left:3069;top:14517;width:30;height:2" coordorigin="3069,14517" coordsize="30,2">
              <v:shape style="position:absolute;left:3069;top:14517;width:30;height:2" coordorigin="3069,14517" coordsize="30,0" path="m3069,14517l3099,14517e" filled="false" stroked="true" strokeweight="1.5pt" strokecolor="#000000">
                <v:path arrowok="t"/>
              </v:shape>
            </v:group>
            <v:group style="position:absolute;left:3099;top:14517;width:7122;height:2" coordorigin="3099,14517" coordsize="7122,2">
              <v:shape style="position:absolute;left:3099;top:14517;width:7122;height:2" coordorigin="3099,14517" coordsize="7122,0" path="m3099,14517l10220,14517e" filled="false" stroked="true" strokeweight="1.5pt" strokecolor="#000000">
                <v:path arrowok="t"/>
              </v:shape>
            </v:group>
            <v:group style="position:absolute;left:3069;top:14532;width:10;height:20" coordorigin="3069,14532" coordsize="10,20">
              <v:shape style="position:absolute;left:3069;top:14532;width:10;height:20" coordorigin="3069,14532" coordsize="10,20" path="m3069,14551l3078,14551,3078,14532,3069,14532,3069,14551xe" filled="true" fillcolor="#000000" stroked="false">
                <v:path arrowok="t"/>
                <v:fill type="solid"/>
              </v:shape>
            </v:group>
            <v:group style="position:absolute;left:3069;top:14551;width:10;height:20" coordorigin="3069,14551" coordsize="10,20">
              <v:shape style="position:absolute;left:3069;top:14551;width:10;height:20" coordorigin="3069,14551" coordsize="10,20" path="m3069,14570l3078,14570,3078,14551,3069,14551,3069,14570xe" filled="true" fillcolor="#000000" stroked="false">
                <v:path arrowok="t"/>
                <v:fill type="solid"/>
              </v:shape>
            </v:group>
            <v:group style="position:absolute;left:3069;top:14570;width:10;height:20" coordorigin="3069,14570" coordsize="10,20">
              <v:shape style="position:absolute;left:3069;top:14570;width:10;height:20" coordorigin="3069,14570" coordsize="10,20" path="m3069,14590l3078,14590,3078,14570,3069,14570,3069,14590xe" filled="true" fillcolor="#000000" stroked="false">
                <v:path arrowok="t"/>
                <v:fill type="solid"/>
              </v:shape>
            </v:group>
            <v:group style="position:absolute;left:3069;top:14590;width:10;height:20" coordorigin="3069,14590" coordsize="10,20">
              <v:shape style="position:absolute;left:3069;top:14590;width:10;height:20" coordorigin="3069,14590" coordsize="10,20" path="m3069,14609l3078,14609,3078,14590,3069,14590,3069,14609xe" filled="true" fillcolor="#000000" stroked="false">
                <v:path arrowok="t"/>
                <v:fill type="solid"/>
              </v:shape>
            </v:group>
            <v:group style="position:absolute;left:3069;top:14609;width:10;height:20" coordorigin="3069,14609" coordsize="10,20">
              <v:shape style="position:absolute;left:3069;top:14609;width:10;height:20" coordorigin="3069,14609" coordsize="10,20" path="m3069,14628l3078,14628,3078,14609,3069,14609,3069,14628xe" filled="true" fillcolor="#000000" stroked="false">
                <v:path arrowok="t"/>
                <v:fill type="solid"/>
              </v:shape>
            </v:group>
            <v:group style="position:absolute;left:3069;top:14628;width:10;height:20" coordorigin="3069,14628" coordsize="10,20">
              <v:shape style="position:absolute;left:3069;top:14628;width:10;height:20" coordorigin="3069,14628" coordsize="10,20" path="m3069,14647l3078,14647,3078,14628,3069,14628,3069,14647xe" filled="true" fillcolor="#000000" stroked="false">
                <v:path arrowok="t"/>
                <v:fill type="solid"/>
              </v:shape>
            </v:group>
            <v:group style="position:absolute;left:3069;top:14647;width:10;height:20" coordorigin="3069,14647" coordsize="10,20">
              <v:shape style="position:absolute;left:3069;top:14647;width:10;height:20" coordorigin="3069,14647" coordsize="10,20" path="m3069,14666l3078,14666,3078,14647,3069,14647,3069,14666xe" filled="true" fillcolor="#000000" stroked="false">
                <v:path arrowok="t"/>
                <v:fill type="solid"/>
              </v:shape>
            </v:group>
            <v:group style="position:absolute;left:3069;top:14666;width:10;height:20" coordorigin="3069,14666" coordsize="10,20">
              <v:shape style="position:absolute;left:3069;top:14666;width:10;height:20" coordorigin="3069,14666" coordsize="10,20" path="m3069,14686l3078,14686,3078,14666,3069,14666,3069,14686xe" filled="true" fillcolor="#000000" stroked="false">
                <v:path arrowok="t"/>
                <v:fill type="solid"/>
              </v:shape>
            </v:group>
            <v:group style="position:absolute;left:3069;top:14686;width:10;height:20" coordorigin="3069,14686" coordsize="10,20">
              <v:shape style="position:absolute;left:3069;top:14686;width:10;height:20" coordorigin="3069,14686" coordsize="10,20" path="m3069,14705l3078,14705,3078,14686,3069,14686,3069,14705xe" filled="true" fillcolor="#000000" stroked="false">
                <v:path arrowok="t"/>
                <v:fill type="solid"/>
              </v:shape>
            </v:group>
            <v:group style="position:absolute;left:3069;top:14705;width:10;height:20" coordorigin="3069,14705" coordsize="10,20">
              <v:shape style="position:absolute;left:3069;top:14705;width:10;height:20" coordorigin="3069,14705" coordsize="10,20" path="m3069,14724l3078,14724,3078,14705,3069,14705,3069,14724xe" filled="true" fillcolor="#000000" stroked="false">
                <v:path arrowok="t"/>
                <v:fill type="solid"/>
              </v:shape>
            </v:group>
            <v:group style="position:absolute;left:3069;top:14724;width:10;height:20" coordorigin="3069,14724" coordsize="10,20">
              <v:shape style="position:absolute;left:3069;top:14724;width:10;height:20" coordorigin="3069,14724" coordsize="10,20" path="m3069,14743l3078,14743,3078,14724,3069,14724,3069,14743xe" filled="true" fillcolor="#000000" stroked="false">
                <v:path arrowok="t"/>
                <v:fill type="solid"/>
              </v:shape>
            </v:group>
            <v:group style="position:absolute;left:3069;top:14743;width:10;height:20" coordorigin="3069,14743" coordsize="10,20">
              <v:shape style="position:absolute;left:3069;top:14743;width:10;height:20" coordorigin="3069,14743" coordsize="10,20" path="m3069,14762l3078,14762,3078,14743,3069,14743,3069,14762xe" filled="true" fillcolor="#000000" stroked="false">
                <v:path arrowok="t"/>
                <v:fill type="solid"/>
              </v:shape>
            </v:group>
            <v:group style="position:absolute;left:3069;top:14762;width:10;height:20" coordorigin="3069,14762" coordsize="10,20">
              <v:shape style="position:absolute;left:3069;top:14762;width:10;height:20" coordorigin="3069,14762" coordsize="10,20" path="m3069,14782l3078,14782,3078,14762,3069,14762,3069,14782xe" filled="true" fillcolor="#000000" stroked="false">
                <v:path arrowok="t"/>
                <v:fill type="solid"/>
              </v:shape>
            </v:group>
            <v:group style="position:absolute;left:3069;top:14782;width:10;height:20" coordorigin="3069,14782" coordsize="10,20">
              <v:shape style="position:absolute;left:3069;top:14782;width:10;height:20" coordorigin="3069,14782" coordsize="10,20" path="m3069,14801l3078,14801,3078,14782,3069,14782,3069,14801xe" filled="true" fillcolor="#000000" stroked="false">
                <v:path arrowok="t"/>
                <v:fill type="solid"/>
              </v:shape>
            </v:group>
            <v:group style="position:absolute;left:3069;top:14801;width:10;height:20" coordorigin="3069,14801" coordsize="10,20">
              <v:shape style="position:absolute;left:3069;top:14801;width:10;height:20" coordorigin="3069,14801" coordsize="10,20" path="m3069,14820l3078,14820,3078,14801,3069,14801,3069,14820xe" filled="true" fillcolor="#000000" stroked="false">
                <v:path arrowok="t"/>
                <v:fill type="solid"/>
              </v:shape>
            </v:group>
            <v:group style="position:absolute;left:3069;top:14820;width:10;height:20" coordorigin="3069,14820" coordsize="10,20">
              <v:shape style="position:absolute;left:3069;top:14820;width:10;height:20" coordorigin="3069,14820" coordsize="10,20" path="m3069,14839l3078,14839,3078,14820,3069,14820,3069,14839xe" filled="true" fillcolor="#000000" stroked="false">
                <v:path arrowok="t"/>
                <v:fill type="solid"/>
              </v:shape>
            </v:group>
            <v:group style="position:absolute;left:3069;top:14839;width:10;height:20" coordorigin="3069,14839" coordsize="10,20">
              <v:shape style="position:absolute;left:3069;top:14839;width:10;height:20" coordorigin="3069,14839" coordsize="10,20" path="m3069,14858l3078,14858,3078,14839,3069,14839,3069,14858xe" filled="true" fillcolor="#000000" stroked="false">
                <v:path arrowok="t"/>
                <v:fill type="solid"/>
              </v:shape>
            </v:group>
            <v:group style="position:absolute;left:3069;top:14858;width:10;height:20" coordorigin="3069,14858" coordsize="10,20">
              <v:shape style="position:absolute;left:3069;top:14858;width:10;height:20" coordorigin="3069,14858" coordsize="10,20" path="m3069,14878l3078,14878,3078,14858,3069,14858,3069,14878xe" filled="true" fillcolor="#000000" stroked="false">
                <v:path arrowok="t"/>
                <v:fill type="solid"/>
              </v:shape>
            </v:group>
            <v:group style="position:absolute;left:3069;top:14878;width:10;height:20" coordorigin="3069,14878" coordsize="10,20">
              <v:shape style="position:absolute;left:3069;top:14878;width:10;height:20" coordorigin="3069,14878" coordsize="10,20" path="m3069,14897l3078,14897,3078,14878,3069,14878,3069,14897xe" filled="true" fillcolor="#000000" stroked="false">
                <v:path arrowok="t"/>
                <v:fill type="solid"/>
              </v:shape>
              <v:shape style="position:absolute;left:10219;top:14933;width:2;height:10" type="#_x0000_t75" stroked="false">
                <v:imagedata r:id="rId19" o:title=""/>
              </v:shape>
            </v:group>
            <v:group style="position:absolute;left:3069;top:14962;width:10;height:20" coordorigin="3069,14962" coordsize="10,20">
              <v:shape style="position:absolute;left:3069;top:14962;width:10;height:20" coordorigin="3069,14962" coordsize="10,20" path="m3069,14981l3078,14981,3078,14962,3069,14962,3069,14981xe" filled="true" fillcolor="#000000" stroked="false">
                <v:path arrowok="t"/>
                <v:fill type="solid"/>
              </v:shape>
            </v:group>
            <v:group style="position:absolute;left:3069;top:14981;width:10;height:20" coordorigin="3069,14981" coordsize="10,20">
              <v:shape style="position:absolute;left:3069;top:14981;width:10;height:20" coordorigin="3069,14981" coordsize="10,20" path="m3069,15000l3078,15000,3078,14981,3069,14981,3069,15000xe" filled="true" fillcolor="#000000" stroked="false">
                <v:path arrowok="t"/>
                <v:fill type="solid"/>
              </v:shape>
            </v:group>
            <v:group style="position:absolute;left:3069;top:15000;width:10;height:20" coordorigin="3069,15000" coordsize="10,20">
              <v:shape style="position:absolute;left:3069;top:15000;width:10;height:20" coordorigin="3069,15000" coordsize="10,20" path="m3069,15019l3078,15019,3078,15000,3069,15000,3069,15019xe" filled="true" fillcolor="#000000" stroked="false">
                <v:path arrowok="t"/>
                <v:fill type="solid"/>
              </v:shape>
            </v:group>
            <v:group style="position:absolute;left:3069;top:15019;width:10;height:20" coordorigin="3069,15019" coordsize="10,20">
              <v:shape style="position:absolute;left:3069;top:15019;width:10;height:20" coordorigin="3069,15019" coordsize="10,20" path="m3069,15038l3078,15038,3078,15019,3069,15019,3069,15038xe" filled="true" fillcolor="#000000" stroked="false">
                <v:path arrowok="t"/>
                <v:fill type="solid"/>
              </v:shape>
            </v:group>
            <v:group style="position:absolute;left:3069;top:15038;width:10;height:20" coordorigin="3069,15038" coordsize="10,20">
              <v:shape style="position:absolute;left:3069;top:15038;width:10;height:20" coordorigin="3069,15038" coordsize="10,20" path="m3069,15058l3078,15058,3078,15038,3069,15038,3069,15058xe" filled="true" fillcolor="#000000" stroked="false">
                <v:path arrowok="t"/>
                <v:fill type="solid"/>
              </v:shape>
            </v:group>
            <v:group style="position:absolute;left:3069;top:15058;width:10;height:20" coordorigin="3069,15058" coordsize="10,20">
              <v:shape style="position:absolute;left:3069;top:15058;width:10;height:20" coordorigin="3069,15058" coordsize="10,20" path="m3069,15077l3078,15077,3078,15058,3069,15058,3069,15077xe" filled="true" fillcolor="#000000" stroked="false">
                <v:path arrowok="t"/>
                <v:fill type="solid"/>
              </v:shape>
            </v:group>
            <v:group style="position:absolute;left:3069;top:15077;width:10;height:20" coordorigin="3069,15077" coordsize="10,20">
              <v:shape style="position:absolute;left:3069;top:15077;width:10;height:20" coordorigin="3069,15077" coordsize="10,20" path="m3069,15096l3078,15096,3078,15077,3069,15077,3069,15096xe" filled="true" fillcolor="#000000" stroked="false">
                <v:path arrowok="t"/>
                <v:fill type="solid"/>
              </v:shape>
            </v:group>
            <v:group style="position:absolute;left:3069;top:15096;width:10;height:20" coordorigin="3069,15096" coordsize="10,20">
              <v:shape style="position:absolute;left:3069;top:15096;width:10;height:20" coordorigin="3069,15096" coordsize="10,20" path="m3069,15115l3078,15115,3078,15096,3069,15096,3069,15115xe" filled="true" fillcolor="#000000" stroked="false">
                <v:path arrowok="t"/>
                <v:fill type="solid"/>
              </v:shape>
            </v:group>
            <v:group style="position:absolute;left:3069;top:15115;width:10;height:20" coordorigin="3069,15115" coordsize="10,20">
              <v:shape style="position:absolute;left:3069;top:15115;width:10;height:20" coordorigin="3069,15115" coordsize="10,20" path="m3069,15134l3078,15134,3078,15115,3069,15115,3069,15134xe" filled="true" fillcolor="#000000" stroked="false">
                <v:path arrowok="t"/>
                <v:fill type="solid"/>
              </v:shape>
            </v:group>
            <v:group style="position:absolute;left:3069;top:15134;width:10;height:20" coordorigin="3069,15134" coordsize="10,20">
              <v:shape style="position:absolute;left:3069;top:15134;width:10;height:20" coordorigin="3069,15134" coordsize="10,20" path="m3069,15154l3078,15154,3078,15134,3069,15134,3069,15154xe" filled="true" fillcolor="#000000" stroked="false">
                <v:path arrowok="t"/>
                <v:fill type="solid"/>
              </v:shape>
            </v:group>
            <v:group style="position:absolute;left:3069;top:15154;width:10;height:20" coordorigin="3069,15154" coordsize="10,20">
              <v:shape style="position:absolute;left:3069;top:15154;width:10;height:20" coordorigin="3069,15154" coordsize="10,20" path="m3069,15173l3078,15173,3078,15154,3069,15154,3069,15173xe" filled="true" fillcolor="#000000" stroked="false">
                <v:path arrowok="t"/>
                <v:fill type="solid"/>
              </v:shape>
            </v:group>
            <v:group style="position:absolute;left:3069;top:15173;width:10;height:20" coordorigin="3069,15173" coordsize="10,20">
              <v:shape style="position:absolute;left:3069;top:15173;width:10;height:20" coordorigin="3069,15173" coordsize="10,20" path="m3069,15192l3078,15192,3078,15173,3069,15173,3069,15192xe" filled="true" fillcolor="#000000" stroked="false">
                <v:path arrowok="t"/>
                <v:fill type="solid"/>
              </v:shape>
            </v:group>
            <v:group style="position:absolute;left:3069;top:15192;width:10;height:20" coordorigin="3069,15192" coordsize="10,20">
              <v:shape style="position:absolute;left:3069;top:15192;width:10;height:20" coordorigin="3069,15192" coordsize="10,20" path="m3069,15211l3078,15211,3078,15192,3069,15192,3069,15211xe" filled="true" fillcolor="#000000" stroked="false">
                <v:path arrowok="t"/>
                <v:fill type="solid"/>
              </v:shape>
            </v:group>
            <v:group style="position:absolute;left:3069;top:15211;width:10;height:20" coordorigin="3069,15211" coordsize="10,20">
              <v:shape style="position:absolute;left:3069;top:15211;width:10;height:20" coordorigin="3069,15211" coordsize="10,20" path="m3069,15230l3078,15230,3078,15211,3069,15211,3069,15230xe" filled="true" fillcolor="#000000" stroked="false">
                <v:path arrowok="t"/>
                <v:fill type="solid"/>
              </v:shape>
            </v:group>
            <v:group style="position:absolute;left:3069;top:15230;width:10;height:20" coordorigin="3069,15230" coordsize="10,20">
              <v:shape style="position:absolute;left:3069;top:15230;width:10;height:20" coordorigin="3069,15230" coordsize="10,20" path="m3069,15250l3078,15250,3078,15230,3069,15230,3069,15250xe" filled="true" fillcolor="#000000" stroked="false">
                <v:path arrowok="t"/>
                <v:fill type="solid"/>
              </v:shape>
            </v:group>
            <v:group style="position:absolute;left:3069;top:15250;width:10;height:20" coordorigin="3069,15250" coordsize="10,20">
              <v:shape style="position:absolute;left:3069;top:15250;width:10;height:20" coordorigin="3069,15250" coordsize="10,20" path="m3069,15269l3078,15269,3078,15250,3069,15250,3069,15269xe" filled="true" fillcolor="#000000" stroked="false">
                <v:path arrowok="t"/>
                <v:fill type="solid"/>
              </v:shape>
              <v:shape style="position:absolute;left:1690;top:15343;width:1379;height:10" type="#_x0000_t75" stroked="false">
                <v:imagedata r:id="rId157" o:title=""/>
              </v:shape>
            </v:group>
            <v:group style="position:absolute;left:3069;top:15269;width:10;height:20" coordorigin="3069,15269" coordsize="10,20">
              <v:shape style="position:absolute;left:3069;top:15269;width:10;height:20" coordorigin="3069,15269" coordsize="10,20" path="m3069,15288l3078,15288,3078,15269,3069,15269,3069,15288xe" filled="true" fillcolor="#000000" stroked="false">
                <v:path arrowok="t"/>
                <v:fill type="solid"/>
              </v:shape>
            </v:group>
            <v:group style="position:absolute;left:3069;top:15288;width:10;height:20" coordorigin="3069,15288" coordsize="10,20">
              <v:shape style="position:absolute;left:3069;top:15288;width:10;height:20" coordorigin="3069,15288" coordsize="10,20" path="m3069,15307l3078,15307,3078,15288,3069,15288,3069,15307xe" filled="true" fillcolor="#000000" stroked="false">
                <v:path arrowok="t"/>
                <v:fill type="solid"/>
              </v:shape>
            </v:group>
            <v:group style="position:absolute;left:3069;top:15307;width:10;height:20" coordorigin="3069,15307" coordsize="10,20">
              <v:shape style="position:absolute;left:3069;top:15307;width:10;height:20" coordorigin="3069,15307" coordsize="10,20" path="m3069,15326l3078,15326,3078,15307,3069,15307,3069,15326xe" filled="true" fillcolor="#000000" stroked="false">
                <v:path arrowok="t"/>
                <v:fill type="solid"/>
              </v:shape>
            </v:group>
            <v:group style="position:absolute;left:3069;top:15335;width:10;height:2" coordorigin="3069,15335" coordsize="10,2">
              <v:shape style="position:absolute;left:3069;top:15335;width:10;height:2" coordorigin="3069,15335" coordsize="10,0" path="m3069,15335l3078,15335e" filled="false" stroked="true" strokeweight=".83997pt" strokecolor="#000000">
                <v:path arrowok="t"/>
              </v:shape>
            </v:group>
            <v:group style="position:absolute;left:3069;top:15348;width:10;height:2" coordorigin="3069,15348" coordsize="10,2">
              <v:shape style="position:absolute;left:3069;top:15348;width:10;height:2" coordorigin="3069,15348" coordsize="10,0" path="m3069,15348l3078,15348e" filled="false" stroked="true" strokeweight=".48004pt" strokecolor="#000000">
                <v:path arrowok="t"/>
              </v:shape>
              <v:shape style="position:absolute;left:3078;top:15250;width:7142;height:103" type="#_x0000_t75" stroked="false">
                <v:imagedata r:id="rId158" o:title=""/>
              </v:shape>
            </v:group>
            <w10:wrap type="none"/>
          </v:group>
        </w:pict>
      </w:r>
      <w:r>
        <w:rPr/>
        <w:pict>
          <v:shape style="position:absolute;margin-left:100pt;margin-top:725.849976pt;width:411.05pt;height:41.8pt;mso-position-horizontal-relative:page;mso-position-vertical-relative:page;z-index:4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93"/>
                    <w:gridCol w:w="2908"/>
                    <w:gridCol w:w="1120"/>
                  </w:tblGrid>
                  <w:tr>
                    <w:trPr>
                      <w:trHeight w:val="360" w:hRule="exact"/>
                    </w:trPr>
                    <w:tc>
                      <w:tcPr>
                        <w:tcW w:w="4193" w:type="dxa"/>
                        <w:tcBorders>
                          <w:top w:val="nil" w:sz="6" w:space="0" w:color="auto"/>
                          <w:left w:val="nil" w:sz="6" w:space="0" w:color="auto"/>
                          <w:bottom w:val="nil" w:sz="6" w:space="0" w:color="auto"/>
                          <w:right w:val="nil" w:sz="6" w:space="0" w:color="auto"/>
                        </w:tcBorders>
                      </w:tcPr>
                      <w:p>
                        <w:pPr/>
                      </w:p>
                    </w:tc>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20" w:type="dxa"/>
                        <w:tcBorders>
                          <w:top w:val="nil" w:sz="6" w:space="0" w:color="auto"/>
                          <w:left w:val="nil" w:sz="6" w:space="0" w:color="auto"/>
                          <w:bottom w:val="nil" w:sz="6" w:space="0" w:color="auto"/>
                          <w:right w:val="nil" w:sz="6" w:space="0" w:color="auto"/>
                        </w:tcBorders>
                      </w:tcPr>
                      <w:p>
                        <w:pPr/>
                      </w:p>
                    </w:tc>
                  </w:tr>
                  <w:tr>
                    <w:trPr>
                      <w:trHeight w:val="205" w:hRule="exact"/>
                    </w:trPr>
                    <w:tc>
                      <w:tcPr>
                        <w:tcW w:w="4193" w:type="dxa"/>
                        <w:tcBorders>
                          <w:top w:val="nil" w:sz="6" w:space="0" w:color="auto"/>
                          <w:left w:val="nil" w:sz="6" w:space="0" w:color="auto"/>
                          <w:bottom w:val="nil" w:sz="6" w:space="0" w:color="auto"/>
                          <w:right w:val="single" w:sz="4" w:space="0" w:color="000000"/>
                        </w:tcBorders>
                      </w:tcPr>
                      <w:p>
                        <w:pPr>
                          <w:pStyle w:val="TableParagraph"/>
                          <w:spacing w:line="193" w:lineRule="exact"/>
                          <w:ind w:left="20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908" w:type="dxa"/>
                        <w:tcBorders>
                          <w:top w:val="nil" w:sz="6" w:space="0" w:color="auto"/>
                          <w:left w:val="single" w:sz="4" w:space="0" w:color="000000"/>
                          <w:bottom w:val="nil" w:sz="6" w:space="0" w:color="auto"/>
                          <w:right w:val="single" w:sz="4" w:space="0" w:color="000000"/>
                        </w:tcBorders>
                      </w:tcPr>
                      <w:p>
                        <w:pPr/>
                      </w:p>
                    </w:tc>
                    <w:tc>
                      <w:tcPr>
                        <w:tcW w:w="1120" w:type="dxa"/>
                        <w:tcBorders>
                          <w:top w:val="nil" w:sz="6" w:space="0" w:color="auto"/>
                          <w:left w:val="single" w:sz="4" w:space="0" w:color="000000"/>
                          <w:bottom w:val="nil" w:sz="6" w:space="0" w:color="auto"/>
                          <w:right w:val="nil" w:sz="6" w:space="0" w:color="auto"/>
                        </w:tcBorders>
                      </w:tcPr>
                      <w:p>
                        <w:pPr/>
                      </w:p>
                    </w:tc>
                  </w:tr>
                  <w:tr>
                    <w:trPr>
                      <w:trHeight w:val="270" w:hRule="exact"/>
                    </w:trPr>
                    <w:tc>
                      <w:tcPr>
                        <w:tcW w:w="4193" w:type="dxa"/>
                        <w:tcBorders>
                          <w:top w:val="nil" w:sz="6" w:space="0" w:color="auto"/>
                          <w:left w:val="nil" w:sz="6" w:space="0" w:color="auto"/>
                          <w:bottom w:val="nil" w:sz="6" w:space="0" w:color="auto"/>
                          <w:right w:val="single" w:sz="4" w:space="0" w:color="000000"/>
                        </w:tcBorders>
                      </w:tcPr>
                      <w:p>
                        <w:pPr>
                          <w:pStyle w:val="TableParagraph"/>
                          <w:spacing w:line="193" w:lineRule="exact"/>
                          <w:ind w:left="227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08" w:type="dxa"/>
                        <w:tcBorders>
                          <w:top w:val="nil" w:sz="6" w:space="0" w:color="auto"/>
                          <w:left w:val="single" w:sz="4" w:space="0" w:color="000000"/>
                          <w:bottom w:val="nil" w:sz="6" w:space="0" w:color="auto"/>
                          <w:right w:val="single" w:sz="4" w:space="0" w:color="000000"/>
                        </w:tcBorders>
                      </w:tcPr>
                      <w:p>
                        <w:pPr>
                          <w:pStyle w:val="TableParagraph"/>
                          <w:spacing w:line="193" w:lineRule="exact"/>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20" w:type="dxa"/>
                        <w:tcBorders>
                          <w:top w:val="nil" w:sz="6" w:space="0" w:color="auto"/>
                          <w:left w:val="single" w:sz="4" w:space="0" w:color="000000"/>
                          <w:bottom w:val="nil" w:sz="6" w:space="0" w:color="auto"/>
                          <w:right w:val="nil" w:sz="6" w:space="0" w:color="auto"/>
                        </w:tcBorders>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计提比例</w:t>
                        </w:r>
                      </w:p>
                    </w:tc>
                  </w:tr>
                </w:tbl>
                <w:p>
                  <w:pPr/>
                </w:p>
              </w:txbxContent>
            </v:textbox>
            <w10:wrap type="none"/>
          </v:shape>
        </w:pict>
      </w:r>
    </w:p>
    <w:p>
      <w:pPr>
        <w:spacing w:line="240" w:lineRule="auto" w:before="3"/>
        <w:rPr>
          <w:rFonts w:ascii="Times New Roman" w:hAnsi="Times New Roman" w:cs="Times New Roman" w:eastAsia="Times New Roman"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2825"/>
        <w:gridCol w:w="2166"/>
        <w:gridCol w:w="1847"/>
        <w:gridCol w:w="1706"/>
      </w:tblGrid>
      <w:tr>
        <w:trPr>
          <w:trHeight w:val="312" w:hRule="exact"/>
        </w:trPr>
        <w:tc>
          <w:tcPr>
            <w:tcW w:w="2825" w:type="dxa"/>
            <w:tcBorders>
              <w:top w:val="single" w:sz="4" w:space="0" w:color="000000"/>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198" w:lineRule="exact" w:before="148"/>
              <w:ind w:right="104"/>
              <w:jc w:val="right"/>
              <w:rPr>
                <w:rFonts w:ascii="Times New Roman" w:hAnsi="Times New Roman" w:cs="Times New Roman" w:eastAsia="Times New Roman" w:hint="default"/>
                <w:sz w:val="18"/>
                <w:szCs w:val="18"/>
              </w:rPr>
            </w:pPr>
            <w:r>
              <w:rPr>
                <w:rFonts w:ascii="Times New Roman"/>
                <w:sz w:val="18"/>
              </w:rPr>
              <w:t>1,738,500.00</w:t>
            </w:r>
          </w:p>
        </w:tc>
        <w:tc>
          <w:tcPr>
            <w:tcW w:w="1847" w:type="dxa"/>
            <w:tcBorders>
              <w:top w:val="single" w:sz="4" w:space="0" w:color="000000"/>
              <w:left w:val="single" w:sz="4" w:space="0" w:color="000000"/>
              <w:bottom w:val="nil" w:sz="6" w:space="0" w:color="auto"/>
              <w:right w:val="single" w:sz="4" w:space="0" w:color="000000"/>
            </w:tcBorders>
          </w:tcPr>
          <w:p>
            <w:pPr>
              <w:pStyle w:val="TableParagraph"/>
              <w:spacing w:line="198" w:lineRule="exact" w:before="148"/>
              <w:ind w:right="104"/>
              <w:jc w:val="right"/>
              <w:rPr>
                <w:rFonts w:ascii="Times New Roman" w:hAnsi="Times New Roman" w:cs="Times New Roman" w:eastAsia="Times New Roman" w:hint="default"/>
                <w:sz w:val="18"/>
                <w:szCs w:val="18"/>
              </w:rPr>
            </w:pPr>
            <w:r>
              <w:rPr>
                <w:rFonts w:ascii="Times New Roman"/>
                <w:sz w:val="18"/>
              </w:rPr>
              <w:t>869,250.00</w:t>
            </w:r>
          </w:p>
        </w:tc>
        <w:tc>
          <w:tcPr>
            <w:tcW w:w="1706" w:type="dxa"/>
            <w:tcBorders>
              <w:top w:val="single" w:sz="4" w:space="0" w:color="000000"/>
              <w:left w:val="single" w:sz="4" w:space="0" w:color="000000"/>
              <w:bottom w:val="nil" w:sz="6" w:space="0" w:color="auto"/>
              <w:right w:val="nil" w:sz="6" w:space="0" w:color="auto"/>
            </w:tcBorders>
          </w:tcPr>
          <w:p>
            <w:pPr>
              <w:pStyle w:val="TableParagraph"/>
              <w:spacing w:line="198" w:lineRule="exact" w:before="148"/>
              <w:ind w:right="108"/>
              <w:jc w:val="right"/>
              <w:rPr>
                <w:rFonts w:ascii="Times New Roman" w:hAnsi="Times New Roman" w:cs="Times New Roman" w:eastAsia="Times New Roman" w:hint="default"/>
                <w:sz w:val="18"/>
                <w:szCs w:val="18"/>
              </w:rPr>
            </w:pPr>
            <w:r>
              <w:rPr>
                <w:rFonts w:ascii="Times New Roman"/>
                <w:sz w:val="18"/>
              </w:rPr>
              <w:t>50.00</w:t>
            </w:r>
          </w:p>
        </w:tc>
      </w:tr>
      <w:tr>
        <w:trPr>
          <w:trHeight w:val="512" w:hRule="exact"/>
        </w:trPr>
        <w:tc>
          <w:tcPr>
            <w:tcW w:w="2825"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2,305,000.00</w:t>
            </w:r>
          </w:p>
        </w:tc>
        <w:tc>
          <w:tcPr>
            <w:tcW w:w="18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2,305,000.00</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416" w:hRule="exact"/>
        </w:trPr>
        <w:tc>
          <w:tcPr>
            <w:tcW w:w="2825" w:type="dxa"/>
            <w:tcBorders>
              <w:top w:val="nil" w:sz="6" w:space="0" w:color="auto"/>
              <w:left w:val="nil" w:sz="6" w:space="0" w:color="auto"/>
              <w:bottom w:val="single" w:sz="12" w:space="0" w:color="000000"/>
              <w:right w:val="single" w:sz="4" w:space="0" w:color="000000"/>
            </w:tcBorders>
          </w:tcPr>
          <w:p>
            <w:pPr>
              <w:pStyle w:val="TableParagraph"/>
              <w:spacing w:line="240" w:lineRule="auto" w:before="9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44,513,525.22</w:t>
            </w:r>
          </w:p>
        </w:tc>
        <w:tc>
          <w:tcPr>
            <w:tcW w:w="184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5"/>
              <w:jc w:val="right"/>
              <w:rPr>
                <w:rFonts w:ascii="Times New Roman" w:hAnsi="Times New Roman" w:cs="Times New Roman" w:eastAsia="Times New Roman" w:hint="default"/>
                <w:sz w:val="18"/>
                <w:szCs w:val="18"/>
              </w:rPr>
            </w:pPr>
            <w:r>
              <w:rPr>
                <w:rFonts w:ascii="Times New Roman"/>
                <w:sz w:val="18"/>
              </w:rPr>
              <w:t>5,922,250.00</w:t>
            </w:r>
          </w:p>
        </w:tc>
        <w:tc>
          <w:tcPr>
            <w:tcW w:w="1706" w:type="dxa"/>
            <w:tcBorders>
              <w:top w:val="nil" w:sz="6" w:space="0" w:color="auto"/>
              <w:left w:val="single" w:sz="4" w:space="0" w:color="000000"/>
              <w:bottom w:val="single" w:sz="12" w:space="0" w:color="000000"/>
              <w:right w:val="nil" w:sz="6" w:space="0" w:color="auto"/>
            </w:tcBorders>
          </w:tcPr>
          <w:p>
            <w:pPr/>
          </w:p>
        </w:tc>
      </w:tr>
    </w:tbl>
    <w:p>
      <w:pPr>
        <w:spacing w:line="240" w:lineRule="auto" w:before="6"/>
        <w:rPr>
          <w:rFonts w:ascii="Times New Roman" w:hAnsi="Times New Roman" w:cs="Times New Roman" w:eastAsia="Times New Roman" w:hint="default"/>
          <w:sz w:val="18"/>
          <w:szCs w:val="18"/>
        </w:rPr>
      </w:pPr>
    </w:p>
    <w:p>
      <w:pPr>
        <w:pStyle w:val="BodyText"/>
        <w:spacing w:line="240" w:lineRule="auto" w:before="44"/>
        <w:ind w:left="1339" w:right="0"/>
        <w:jc w:val="left"/>
      </w:pPr>
      <w:r>
        <w:rPr/>
        <w:pict>
          <v:group style="position:absolute;margin-left:84.480003pt;margin-top:-57.808243pt;width:426.55pt;height:5.2pt;mso-position-horizontal-relative:page;mso-position-vertical-relative:paragraph;z-index:-1589680" coordorigin="1690,-1156" coordsize="8531,104">
            <v:shape style="position:absolute;left:1690;top:-1156;width:2825;height:103" type="#_x0000_t75" stroked="false">
              <v:imagedata r:id="rId148" o:title=""/>
            </v:shape>
            <v:shape style="position:absolute;left:4491;top:-1063;width:2171;height:10" type="#_x0000_t75" stroked="false">
              <v:imagedata r:id="rId146" o:title=""/>
            </v:shape>
            <v:shape style="position:absolute;left:6657;top:-1063;width:3563;height:10" type="#_x0000_t75" stroked="false">
              <v:imagedata r:id="rId147" o:title=""/>
            </v:shape>
            <w10:wrap type="none"/>
          </v:group>
        </w:pict>
      </w:r>
      <w:r>
        <w:rPr/>
        <w:pict>
          <v:group style="position:absolute;margin-left:84.480003pt;margin-top:-37.288303pt;width:426.55pt;height:5.1pt;mso-position-horizontal-relative:page;mso-position-vertical-relative:paragraph;z-index:-1589656" coordorigin="1690,-746" coordsize="8531,102">
            <v:shape style="position:absolute;left:1690;top:-746;width:2825;height:102" type="#_x0000_t75" stroked="false">
              <v:imagedata r:id="rId159" o:title=""/>
            </v:shape>
            <v:shape style="position:absolute;left:4491;top:-653;width:2171;height:10" type="#_x0000_t75" stroked="false">
              <v:imagedata r:id="rId146" o:title=""/>
            </v:shape>
            <v:shape style="position:absolute;left:6657;top:-653;width:3563;height:10" type="#_x0000_t75" stroked="false">
              <v:imagedata r:id="rId147" o:title=""/>
            </v:shape>
            <w10:wrap type="none"/>
          </v:group>
        </w:pict>
      </w:r>
      <w:r>
        <w:rPr/>
        <w:t>（</w:t>
      </w:r>
      <w:r>
        <w:rPr>
          <w:rFonts w:ascii="Times New Roman" w:hAnsi="Times New Roman" w:cs="Times New Roman" w:eastAsia="Times New Roman" w:hint="default"/>
        </w:rPr>
        <w:t>3</w:t>
      </w:r>
      <w:r>
        <w:rPr/>
        <w:t>）电子商务板块—北美地区及其他账龄组合</w:t>
      </w:r>
    </w:p>
    <w:p>
      <w:pPr>
        <w:spacing w:line="240" w:lineRule="auto" w:before="6"/>
        <w:rPr>
          <w:rFonts w:ascii="宋体" w:hAnsi="宋体" w:cs="宋体" w:eastAsia="宋体" w:hint="default"/>
          <w:sz w:val="10"/>
          <w:szCs w:val="10"/>
        </w:rPr>
      </w:pPr>
    </w:p>
    <w:p>
      <w:pPr>
        <w:pStyle w:val="BodyText"/>
        <w:spacing w:line="220" w:lineRule="exact" w:before="44"/>
        <w:ind w:left="4778" w:right="3525"/>
        <w:jc w:val="center"/>
      </w:pPr>
      <w:r>
        <w:rPr/>
        <w:pict>
          <v:group style="position:absolute;margin-left:83.730003pt;margin-top:-4.148262pt;width:428.05pt;height:19.75pt;mso-position-horizontal-relative:page;mso-position-vertical-relative:paragraph;z-index:-1589632" coordorigin="1675,-83" coordsize="8561,395">
            <v:group style="position:absolute;left:1690;top:-68;width:2804;height:2" coordorigin="1690,-68" coordsize="2804,2">
              <v:shape style="position:absolute;left:1690;top:-68;width:2804;height:2" coordorigin="1690,-68" coordsize="2804,0" path="m1690,-68l4493,-68e" filled="false" stroked="true" strokeweight="1.5pt" strokecolor="#000000">
                <v:path arrowok="t"/>
              </v:shape>
            </v:group>
            <v:group style="position:absolute;left:4493;top:-68;width:30;height:2" coordorigin="4493,-68" coordsize="30,2">
              <v:shape style="position:absolute;left:4493;top:-68;width:30;height:2" coordorigin="4493,-68" coordsize="30,0" path="m4493,-68l4523,-68e" filled="false" stroked="true" strokeweight="1.5pt" strokecolor="#000000">
                <v:path arrowok="t"/>
              </v:shape>
            </v:group>
            <v:group style="position:absolute;left:4523;top:-68;width:5698;height:2" coordorigin="4523,-68" coordsize="5698,2">
              <v:shape style="position:absolute;left:4523;top:-68;width:5698;height:2" coordorigin="4523,-68" coordsize="5698,0" path="m4523,-68l10220,-68e" filled="false" stroked="true" strokeweight="1.5pt" strokecolor="#000000">
                <v:path arrowok="t"/>
              </v:shape>
            </v:group>
            <v:group style="position:absolute;left:4493;top:-53;width:10;height:20" coordorigin="4493,-53" coordsize="10,20">
              <v:shape style="position:absolute;left:4493;top:-53;width:10;height:20" coordorigin="4493,-53" coordsize="10,20" path="m4493,-34l4503,-34,4503,-53,4493,-53,4493,-34xe" filled="true" fillcolor="#000000" stroked="false">
                <v:path arrowok="t"/>
                <v:fill type="solid"/>
              </v:shape>
            </v:group>
            <v:group style="position:absolute;left:4493;top:-34;width:10;height:20" coordorigin="4493,-34" coordsize="10,20">
              <v:shape style="position:absolute;left:4493;top:-34;width:10;height:20" coordorigin="4493,-34" coordsize="10,20" path="m4493,-15l4503,-15,4503,-34,4493,-34,4493,-15xe" filled="true" fillcolor="#000000" stroked="false">
                <v:path arrowok="t"/>
                <v:fill type="solid"/>
              </v:shape>
            </v:group>
            <v:group style="position:absolute;left:4493;top:-15;width:10;height:20" coordorigin="4493,-15" coordsize="10,20">
              <v:shape style="position:absolute;left:4493;top:-15;width:10;height:20" coordorigin="4493,-15" coordsize="10,20" path="m4493,5l4503,5,4503,-15,4493,-15,4493,5xe" filled="true" fillcolor="#000000" stroked="false">
                <v:path arrowok="t"/>
                <v:fill type="solid"/>
              </v:shape>
            </v:group>
            <v:group style="position:absolute;left:4493;top:5;width:10;height:20" coordorigin="4493,5" coordsize="10,20">
              <v:shape style="position:absolute;left:4493;top:5;width:10;height:20" coordorigin="4493,5" coordsize="10,20" path="m4493,24l4503,24,4503,5,4493,5,4493,24xe" filled="true" fillcolor="#000000" stroked="false">
                <v:path arrowok="t"/>
                <v:fill type="solid"/>
              </v:shape>
            </v:group>
            <v:group style="position:absolute;left:4493;top:24;width:10;height:20" coordorigin="4493,24" coordsize="10,20">
              <v:shape style="position:absolute;left:4493;top:24;width:10;height:20" coordorigin="4493,24" coordsize="10,20" path="m4493,43l4503,43,4503,24,4493,24,4493,43xe" filled="true" fillcolor="#000000" stroked="false">
                <v:path arrowok="t"/>
                <v:fill type="solid"/>
              </v:shape>
            </v:group>
            <v:group style="position:absolute;left:4493;top:43;width:10;height:20" coordorigin="4493,43" coordsize="10,20">
              <v:shape style="position:absolute;left:4493;top:43;width:10;height:20" coordorigin="4493,43" coordsize="10,20" path="m4493,62l4503,62,4503,43,4493,43,4493,62xe" filled="true" fillcolor="#000000" stroked="false">
                <v:path arrowok="t"/>
                <v:fill type="solid"/>
              </v:shape>
            </v:group>
            <v:group style="position:absolute;left:4493;top:62;width:10;height:20" coordorigin="4493,62" coordsize="10,20">
              <v:shape style="position:absolute;left:4493;top:62;width:10;height:20" coordorigin="4493,62" coordsize="10,20" path="m4493,81l4503,81,4503,62,4493,62,4493,81xe" filled="true" fillcolor="#000000" stroked="false">
                <v:path arrowok="t"/>
                <v:fill type="solid"/>
              </v:shape>
            </v:group>
            <v:group style="position:absolute;left:4493;top:81;width:10;height:20" coordorigin="4493,81" coordsize="10,20">
              <v:shape style="position:absolute;left:4493;top:81;width:10;height:20" coordorigin="4493,81" coordsize="10,20" path="m4493,101l4503,101,4503,81,4493,81,4493,101xe" filled="true" fillcolor="#000000" stroked="false">
                <v:path arrowok="t"/>
                <v:fill type="solid"/>
              </v:shape>
            </v:group>
            <v:group style="position:absolute;left:4493;top:101;width:10;height:20" coordorigin="4493,101" coordsize="10,20">
              <v:shape style="position:absolute;left:4493;top:101;width:10;height:20" coordorigin="4493,101" coordsize="10,20" path="m4493,120l4503,120,4503,101,4493,101,4493,120xe" filled="true" fillcolor="#000000" stroked="false">
                <v:path arrowok="t"/>
                <v:fill type="solid"/>
              </v:shape>
            </v:group>
            <v:group style="position:absolute;left:4493;top:120;width:10;height:20" coordorigin="4493,120" coordsize="10,20">
              <v:shape style="position:absolute;left:4493;top:120;width:10;height:20" coordorigin="4493,120" coordsize="10,20" path="m4493,139l4503,139,4503,120,4493,120,4493,139xe" filled="true" fillcolor="#000000" stroked="false">
                <v:path arrowok="t"/>
                <v:fill type="solid"/>
              </v:shape>
            </v:group>
            <v:group style="position:absolute;left:4493;top:139;width:10;height:20" coordorigin="4493,139" coordsize="10,20">
              <v:shape style="position:absolute;left:4493;top:139;width:10;height:20" coordorigin="4493,139" coordsize="10,20" path="m4493,158l4503,158,4503,139,4493,139,4493,158xe" filled="true" fillcolor="#000000" stroked="false">
                <v:path arrowok="t"/>
                <v:fill type="solid"/>
              </v:shape>
            </v:group>
            <v:group style="position:absolute;left:4493;top:158;width:10;height:20" coordorigin="4493,158" coordsize="10,20">
              <v:shape style="position:absolute;left:4493;top:158;width:10;height:20" coordorigin="4493,158" coordsize="10,20" path="m4493,177l4503,177,4503,158,4493,158,4493,177xe" filled="true" fillcolor="#000000" stroked="false">
                <v:path arrowok="t"/>
                <v:fill type="solid"/>
              </v:shape>
            </v:group>
            <v:group style="position:absolute;left:4493;top:177;width:10;height:20" coordorigin="4493,177" coordsize="10,20">
              <v:shape style="position:absolute;left:4493;top:177;width:10;height:20" coordorigin="4493,177" coordsize="10,20" path="m4493,197l4503,197,4503,177,4493,177,4493,197xe" filled="true" fillcolor="#000000" stroked="false">
                <v:path arrowok="t"/>
                <v:fill type="solid"/>
              </v:shape>
            </v:group>
            <v:group style="position:absolute;left:4493;top:197;width:10;height:20" coordorigin="4493,197" coordsize="10,20">
              <v:shape style="position:absolute;left:4493;top:197;width:10;height:20" coordorigin="4493,197" coordsize="10,20" path="m4493,216l4503,216,4503,197,4493,197,4493,216xe" filled="true" fillcolor="#000000" stroked="false">
                <v:path arrowok="t"/>
                <v:fill type="solid"/>
              </v:shape>
            </v:group>
            <v:group style="position:absolute;left:4493;top:216;width:10;height:20" coordorigin="4493,216" coordsize="10,20">
              <v:shape style="position:absolute;left:4493;top:216;width:10;height:20" coordorigin="4493,216" coordsize="10,20" path="m4493,235l4503,235,4503,216,4493,216,4493,235xe" filled="true" fillcolor="#000000" stroked="false">
                <v:path arrowok="t"/>
                <v:fill type="solid"/>
              </v:shape>
            </v:group>
            <v:group style="position:absolute;left:4493;top:235;width:10;height:20" coordorigin="4493,235" coordsize="10,20">
              <v:shape style="position:absolute;left:4493;top:235;width:10;height:20" coordorigin="4493,235" coordsize="10,20" path="m4493,254l4503,254,4503,235,4493,235,4493,254xe" filled="true" fillcolor="#000000" stroked="false">
                <v:path arrowok="t"/>
                <v:fill type="solid"/>
              </v:shape>
            </v:group>
            <v:group style="position:absolute;left:4493;top:254;width:10;height:20" coordorigin="4493,254" coordsize="10,20">
              <v:shape style="position:absolute;left:4493;top:254;width:10;height:20" coordorigin="4493,254" coordsize="10,20" path="m4493,273l4503,273,4503,254,4493,254,4493,273xe" filled="true" fillcolor="#000000" stroked="false">
                <v:path arrowok="t"/>
                <v:fill type="solid"/>
              </v:shape>
            </v:group>
            <v:group style="position:absolute;left:4493;top:273;width:10;height:20" coordorigin="4493,273" coordsize="10,20">
              <v:shape style="position:absolute;left:4493;top:273;width:10;height:20" coordorigin="4493,273" coordsize="10,20" path="m4493,293l4503,293,4503,273,4493,273,4493,293xe" filled="true" fillcolor="#000000" stroked="false">
                <v:path arrowok="t"/>
                <v:fill type="solid"/>
              </v:shape>
            </v:group>
            <v:group style="position:absolute;left:4493;top:293;width:10;height:20" coordorigin="4493,293" coordsize="10,20">
              <v:shape style="position:absolute;left:4493;top:293;width:10;height:20" coordorigin="4493,293" coordsize="10,20" path="m4493,312l4503,312,4503,293,4493,293,4493,312xe" filled="true" fillcolor="#000000" stroked="false">
                <v:path arrowok="t"/>
                <v:fill type="solid"/>
              </v:shape>
            </v:group>
            <w10:wrap type="none"/>
          </v:group>
        </w:pict>
      </w:r>
      <w:r>
        <w:rPr/>
        <w:t>期末余额</w:t>
      </w:r>
    </w:p>
    <w:p>
      <w:pPr>
        <w:pStyle w:val="BodyText"/>
        <w:spacing w:line="220" w:lineRule="exact"/>
        <w:ind w:left="1352" w:right="0"/>
        <w:jc w:val="left"/>
      </w:pPr>
      <w:r>
        <w:rPr/>
        <w:pict>
          <v:shape style="position:absolute;margin-left:83.760002pt;margin-top:4.113081pt;width:427.3pt;height:83.55pt;mso-position-horizontal-relative:page;mso-position-vertical-relative:paragraph;z-index:4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3"/>
                    <w:gridCol w:w="2166"/>
                    <w:gridCol w:w="1847"/>
                    <w:gridCol w:w="1709"/>
                  </w:tblGrid>
                  <w:tr>
                    <w:trPr>
                      <w:trHeight w:val="312" w:hRule="exact"/>
                    </w:trPr>
                    <w:tc>
                      <w:tcPr>
                        <w:tcW w:w="2823" w:type="dxa"/>
                        <w:tcBorders>
                          <w:top w:val="nil" w:sz="6" w:space="0" w:color="auto"/>
                          <w:left w:val="nil" w:sz="6" w:space="0" w:color="auto"/>
                          <w:bottom w:val="nil" w:sz="6" w:space="0" w:color="auto"/>
                          <w:right w:val="single" w:sz="4" w:space="0" w:color="000000"/>
                        </w:tcBorders>
                      </w:tcPr>
                      <w:p>
                        <w:pP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8"/>
                          <w:ind w:left="7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7" w:type="dxa"/>
                        <w:vMerge w:val="restart"/>
                        <w:tcBorders>
                          <w:top w:val="single" w:sz="4" w:space="0" w:color="000000"/>
                          <w:left w:val="single" w:sz="4" w:space="0" w:color="000000"/>
                          <w:right w:val="single" w:sz="4" w:space="0" w:color="000000"/>
                        </w:tcBorders>
                      </w:tcPr>
                      <w:p>
                        <w:pPr>
                          <w:pStyle w:val="TableParagraph"/>
                          <w:spacing w:line="240" w:lineRule="auto" w:before="98"/>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9" w:type="dxa"/>
                        <w:tcBorders>
                          <w:top w:val="single" w:sz="4" w:space="0" w:color="000000"/>
                          <w:left w:val="single" w:sz="4" w:space="0" w:color="000000"/>
                          <w:bottom w:val="nil" w:sz="6" w:space="0" w:color="auto"/>
                          <w:right w:val="nil" w:sz="6" w:space="0" w:color="auto"/>
                        </w:tcBorders>
                      </w:tcPr>
                      <w:p>
                        <w:pPr>
                          <w:pStyle w:val="TableParagraph"/>
                          <w:spacing w:line="240" w:lineRule="auto" w:before="98"/>
                          <w:ind w:left="22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6"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141,844,090.80</w:t>
                        </w:r>
                      </w:p>
                    </w:tc>
                    <w:tc>
                      <w:tcPr>
                        <w:tcW w:w="1847" w:type="dxa"/>
                        <w:vMerge/>
                        <w:tcBorders>
                          <w:left w:val="single" w:sz="4" w:space="0" w:color="000000"/>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
                    </w:tc>
                  </w:tr>
                  <w:tr>
                    <w:trPr>
                      <w:trHeight w:val="68" w:hRule="exact"/>
                    </w:trPr>
                    <w:tc>
                      <w:tcPr>
                        <w:tcW w:w="2823"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4" w:space="0" w:color="000000"/>
                        </w:tcBorders>
                      </w:tcPr>
                      <w:p>
                        <w:pPr/>
                      </w:p>
                    </w:tc>
                    <w:tc>
                      <w:tcPr>
                        <w:tcW w:w="1847" w:type="dxa"/>
                        <w:vMerge/>
                        <w:tcBorders>
                          <w:left w:val="single" w:sz="4" w:space="0" w:color="000000"/>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
                    </w:tc>
                  </w:tr>
                  <w:tr>
                    <w:trPr>
                      <w:trHeight w:val="409"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2166" w:type="dxa"/>
                        <w:tcBorders>
                          <w:top w:val="nil" w:sz="6" w:space="0" w:color="auto"/>
                          <w:left w:val="single" w:sz="4" w:space="0" w:color="000000"/>
                          <w:bottom w:val="nil" w:sz="6" w:space="0" w:color="auto"/>
                          <w:right w:val="single" w:sz="4" w:space="0" w:color="000000"/>
                        </w:tcBorders>
                      </w:tcPr>
                      <w:p>
                        <w:pPr/>
                      </w:p>
                    </w:tc>
                    <w:tc>
                      <w:tcPr>
                        <w:tcW w:w="1847" w:type="dxa"/>
                        <w:vMerge/>
                        <w:tcBorders>
                          <w:left w:val="single" w:sz="4" w:space="0" w:color="000000"/>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8"/>
                          <w:jc w:val="right"/>
                          <w:rPr>
                            <w:rFonts w:ascii="Times New Roman" w:hAnsi="Times New Roman" w:cs="Times New Roman" w:eastAsia="Times New Roman" w:hint="default"/>
                            <w:sz w:val="18"/>
                            <w:szCs w:val="18"/>
                          </w:rPr>
                        </w:pPr>
                        <w:r>
                          <w:rPr>
                            <w:rFonts w:ascii="Times New Roman"/>
                            <w:sz w:val="18"/>
                          </w:rPr>
                          <w:t>100</w:t>
                        </w:r>
                      </w:p>
                    </w:tc>
                  </w:tr>
                  <w:tr>
                    <w:trPr>
                      <w:trHeight w:val="416" w:hRule="exact"/>
                    </w:trPr>
                    <w:tc>
                      <w:tcPr>
                        <w:tcW w:w="2823" w:type="dxa"/>
                        <w:tcBorders>
                          <w:top w:val="nil" w:sz="6" w:space="0" w:color="auto"/>
                          <w:left w:val="nil" w:sz="6" w:space="0" w:color="auto"/>
                          <w:bottom w:val="single" w:sz="12" w:space="0" w:color="000000"/>
                          <w:right w:val="single" w:sz="4" w:space="0" w:color="000000"/>
                        </w:tcBorders>
                      </w:tcPr>
                      <w:p>
                        <w:pPr>
                          <w:pStyle w:val="TableParagraph"/>
                          <w:spacing w:line="240" w:lineRule="auto" w:before="9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8"/>
                            <w:szCs w:val="18"/>
                          </w:rPr>
                        </w:pPr>
                        <w:r>
                          <w:rPr>
                            <w:rFonts w:ascii="Times New Roman"/>
                            <w:sz w:val="18"/>
                          </w:rPr>
                          <w:t>141,844,090.80</w:t>
                        </w:r>
                      </w:p>
                    </w:tc>
                    <w:tc>
                      <w:tcPr>
                        <w:tcW w:w="1847" w:type="dxa"/>
                        <w:vMerge/>
                        <w:tcBorders>
                          <w:left w:val="single" w:sz="4" w:space="0" w:color="000000"/>
                          <w:bottom w:val="single" w:sz="12" w:space="0" w:color="000000"/>
                          <w:right w:val="single" w:sz="4" w:space="0" w:color="000000"/>
                        </w:tcBorders>
                      </w:tcPr>
                      <w:p>
                        <w:pPr/>
                      </w:p>
                    </w:tc>
                    <w:tc>
                      <w:tcPr>
                        <w:tcW w:w="1709"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t>账龄</w:t>
      </w:r>
    </w:p>
    <w:p>
      <w:pPr>
        <w:spacing w:line="240" w:lineRule="auto" w:before="9"/>
        <w:rPr>
          <w:rFonts w:ascii="宋体" w:hAnsi="宋体" w:cs="宋体" w:eastAsia="宋体" w:hint="default"/>
          <w:sz w:val="13"/>
          <w:szCs w:val="1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2823;height:103" type="#_x0000_t75" stroked="false">
              <v:imagedata r:id="rId160" o:title=""/>
            </v:shape>
            <v:shape style="position:absolute;left:2799;top:94;width:2171;height:10" type="#_x0000_t75" stroked="false">
              <v:imagedata r:id="rId135" o:title=""/>
            </v:shape>
            <v:shape style="position:absolute;left:4965;top:94;width:3566;height:10" type="#_x0000_t75" stroked="false">
              <v:imagedata r:id="rId13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2823;height:103" type="#_x0000_t75" stroked="false">
              <v:imagedata r:id="rId160" o:title=""/>
            </v:shape>
            <v:shape style="position:absolute;left:2799;top:94;width:2171;height:10" type="#_x0000_t75" stroked="false">
              <v:imagedata r:id="rId161" o:title=""/>
            </v:shape>
            <v:shape style="position:absolute;left:4965;top:94;width:3566;height:10" type="#_x0000_t75" stroked="false">
              <v:imagedata r:id="rId162"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2"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1pt;mso-position-horizontal-relative:char;mso-position-vertical-relative:line" coordorigin="0,0" coordsize="8531,102">
            <v:shape style="position:absolute;left:0;top:0;width:2823;height:102" type="#_x0000_t75" stroked="false">
              <v:imagedata r:id="rId159" o:title=""/>
            </v:shape>
            <v:shape style="position:absolute;left:2799;top:92;width:2171;height:10" type="#_x0000_t75" stroked="false">
              <v:imagedata r:id="rId135" o:title=""/>
            </v:shape>
            <v:shape style="position:absolute;left:4965;top:92;width:3566;height:10" type="#_x0000_t75" stroked="false">
              <v:imagedata r:id="rId13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20" w:lineRule="exact" w:before="44"/>
        <w:ind w:left="4778" w:right="3525"/>
        <w:jc w:val="center"/>
      </w:pPr>
      <w:r>
        <w:rPr/>
        <w:pict>
          <v:group style="position:absolute;margin-left:83.730003pt;margin-top:-4.148289pt;width:428.05pt;height:19.75pt;mso-position-horizontal-relative:page;mso-position-vertical-relative:paragraph;z-index:-1589608" coordorigin="1675,-83" coordsize="8561,395">
            <v:group style="position:absolute;left:1690;top:-68;width:2806;height:2" coordorigin="1690,-68" coordsize="2806,2">
              <v:shape style="position:absolute;left:1690;top:-68;width:2806;height:2" coordorigin="1690,-68" coordsize="2806,0" path="m1690,-68l4496,-68e" filled="false" stroked="true" strokeweight="1.5pt" strokecolor="#000000">
                <v:path arrowok="t"/>
              </v:shape>
            </v:group>
            <v:group style="position:absolute;left:4496;top:-68;width:30;height:2" coordorigin="4496,-68" coordsize="30,2">
              <v:shape style="position:absolute;left:4496;top:-68;width:30;height:2" coordorigin="4496,-68" coordsize="30,0" path="m4496,-68l4526,-68e" filled="false" stroked="true" strokeweight="1.5pt" strokecolor="#000000">
                <v:path arrowok="t"/>
              </v:shape>
            </v:group>
            <v:group style="position:absolute;left:4526;top:-68;width:5695;height:2" coordorigin="4526,-68" coordsize="5695,2">
              <v:shape style="position:absolute;left:4526;top:-68;width:5695;height:2" coordorigin="4526,-68" coordsize="5695,0" path="m4526,-68l10220,-68e" filled="false" stroked="true" strokeweight="1.5pt" strokecolor="#000000">
                <v:path arrowok="t"/>
              </v:shape>
            </v:group>
            <v:group style="position:absolute;left:4496;top:-53;width:10;height:20" coordorigin="4496,-53" coordsize="10,20">
              <v:shape style="position:absolute;left:4496;top:-53;width:10;height:20" coordorigin="4496,-53" coordsize="10,20" path="m4496,-34l4505,-34,4505,-53,4496,-53,4496,-34xe" filled="true" fillcolor="#000000" stroked="false">
                <v:path arrowok="t"/>
                <v:fill type="solid"/>
              </v:shape>
            </v:group>
            <v:group style="position:absolute;left:4496;top:-34;width:10;height:20" coordorigin="4496,-34" coordsize="10,20">
              <v:shape style="position:absolute;left:4496;top:-34;width:10;height:20" coordorigin="4496,-34" coordsize="10,20" path="m4496,-15l4505,-15,4505,-34,4496,-34,4496,-15xe" filled="true" fillcolor="#000000" stroked="false">
                <v:path arrowok="t"/>
                <v:fill type="solid"/>
              </v:shape>
            </v:group>
            <v:group style="position:absolute;left:4496;top:-15;width:10;height:20" coordorigin="4496,-15" coordsize="10,20">
              <v:shape style="position:absolute;left:4496;top:-15;width:10;height:20" coordorigin="4496,-15" coordsize="10,20" path="m4496,5l4505,5,4505,-15,4496,-15,4496,5xe" filled="true" fillcolor="#000000" stroked="false">
                <v:path arrowok="t"/>
                <v:fill type="solid"/>
              </v:shape>
            </v:group>
            <v:group style="position:absolute;left:4496;top:5;width:10;height:20" coordorigin="4496,5" coordsize="10,20">
              <v:shape style="position:absolute;left:4496;top:5;width:10;height:20" coordorigin="4496,5" coordsize="10,20" path="m4496,24l4505,24,4505,5,4496,5,4496,24xe" filled="true" fillcolor="#000000" stroked="false">
                <v:path arrowok="t"/>
                <v:fill type="solid"/>
              </v:shape>
            </v:group>
            <v:group style="position:absolute;left:4496;top:24;width:10;height:20" coordorigin="4496,24" coordsize="10,20">
              <v:shape style="position:absolute;left:4496;top:24;width:10;height:20" coordorigin="4496,24" coordsize="10,20" path="m4496,43l4505,43,4505,24,4496,24,4496,43xe" filled="true" fillcolor="#000000" stroked="false">
                <v:path arrowok="t"/>
                <v:fill type="solid"/>
              </v:shape>
            </v:group>
            <v:group style="position:absolute;left:4496;top:43;width:10;height:20" coordorigin="4496,43" coordsize="10,20">
              <v:shape style="position:absolute;left:4496;top:43;width:10;height:20" coordorigin="4496,43" coordsize="10,20" path="m4496,62l4505,62,4505,43,4496,43,4496,62xe" filled="true" fillcolor="#000000" stroked="false">
                <v:path arrowok="t"/>
                <v:fill type="solid"/>
              </v:shape>
            </v:group>
            <v:group style="position:absolute;left:4496;top:62;width:10;height:20" coordorigin="4496,62" coordsize="10,20">
              <v:shape style="position:absolute;left:4496;top:62;width:10;height:20" coordorigin="4496,62" coordsize="10,20" path="m4496,81l4505,81,4505,62,4496,62,4496,81xe" filled="true" fillcolor="#000000" stroked="false">
                <v:path arrowok="t"/>
                <v:fill type="solid"/>
              </v:shape>
            </v:group>
            <v:group style="position:absolute;left:4496;top:81;width:10;height:20" coordorigin="4496,81" coordsize="10,20">
              <v:shape style="position:absolute;left:4496;top:81;width:10;height:20" coordorigin="4496,81" coordsize="10,20" path="m4496,101l4505,101,4505,81,4496,81,4496,101xe" filled="true" fillcolor="#000000" stroked="false">
                <v:path arrowok="t"/>
                <v:fill type="solid"/>
              </v:shape>
            </v:group>
            <v:group style="position:absolute;left:4496;top:101;width:10;height:20" coordorigin="4496,101" coordsize="10,20">
              <v:shape style="position:absolute;left:4496;top:101;width:10;height:20" coordorigin="4496,101" coordsize="10,20" path="m4496,120l4505,120,4505,101,4496,101,4496,120xe" filled="true" fillcolor="#000000" stroked="false">
                <v:path arrowok="t"/>
                <v:fill type="solid"/>
              </v:shape>
            </v:group>
            <v:group style="position:absolute;left:4496;top:120;width:10;height:20" coordorigin="4496,120" coordsize="10,20">
              <v:shape style="position:absolute;left:4496;top:120;width:10;height:20" coordorigin="4496,120" coordsize="10,20" path="m4496,139l4505,139,4505,120,4496,120,4496,139xe" filled="true" fillcolor="#000000" stroked="false">
                <v:path arrowok="t"/>
                <v:fill type="solid"/>
              </v:shape>
            </v:group>
            <v:group style="position:absolute;left:4496;top:139;width:10;height:20" coordorigin="4496,139" coordsize="10,20">
              <v:shape style="position:absolute;left:4496;top:139;width:10;height:20" coordorigin="4496,139" coordsize="10,20" path="m4496,158l4505,158,4505,139,4496,139,4496,158xe" filled="true" fillcolor="#000000" stroked="false">
                <v:path arrowok="t"/>
                <v:fill type="solid"/>
              </v:shape>
            </v:group>
            <v:group style="position:absolute;left:4496;top:158;width:10;height:20" coordorigin="4496,158" coordsize="10,20">
              <v:shape style="position:absolute;left:4496;top:158;width:10;height:20" coordorigin="4496,158" coordsize="10,20" path="m4496,177l4505,177,4505,158,4496,158,4496,177xe" filled="true" fillcolor="#000000" stroked="false">
                <v:path arrowok="t"/>
                <v:fill type="solid"/>
              </v:shape>
            </v:group>
            <v:group style="position:absolute;left:4496;top:177;width:10;height:20" coordorigin="4496,177" coordsize="10,20">
              <v:shape style="position:absolute;left:4496;top:177;width:10;height:20" coordorigin="4496,177" coordsize="10,20" path="m4496,197l4505,197,4505,177,4496,177,4496,197xe" filled="true" fillcolor="#000000" stroked="false">
                <v:path arrowok="t"/>
                <v:fill type="solid"/>
              </v:shape>
            </v:group>
            <v:group style="position:absolute;left:4496;top:197;width:10;height:20" coordorigin="4496,197" coordsize="10,20">
              <v:shape style="position:absolute;left:4496;top:197;width:10;height:20" coordorigin="4496,197" coordsize="10,20" path="m4496,216l4505,216,4505,197,4496,197,4496,216xe" filled="true" fillcolor="#000000" stroked="false">
                <v:path arrowok="t"/>
                <v:fill type="solid"/>
              </v:shape>
            </v:group>
            <v:group style="position:absolute;left:4496;top:216;width:10;height:20" coordorigin="4496,216" coordsize="10,20">
              <v:shape style="position:absolute;left:4496;top:216;width:10;height:20" coordorigin="4496,216" coordsize="10,20" path="m4496,235l4505,235,4505,216,4496,216,4496,235xe" filled="true" fillcolor="#000000" stroked="false">
                <v:path arrowok="t"/>
                <v:fill type="solid"/>
              </v:shape>
            </v:group>
            <v:group style="position:absolute;left:4496;top:235;width:10;height:20" coordorigin="4496,235" coordsize="10,20">
              <v:shape style="position:absolute;left:4496;top:235;width:10;height:20" coordorigin="4496,235" coordsize="10,20" path="m4496,254l4505,254,4505,235,4496,235,4496,254xe" filled="true" fillcolor="#000000" stroked="false">
                <v:path arrowok="t"/>
                <v:fill type="solid"/>
              </v:shape>
            </v:group>
            <v:group style="position:absolute;left:4496;top:254;width:10;height:20" coordorigin="4496,254" coordsize="10,20">
              <v:shape style="position:absolute;left:4496;top:254;width:10;height:20" coordorigin="4496,254" coordsize="10,20" path="m4496,273l4505,273,4505,254,4496,254,4496,273xe" filled="true" fillcolor="#000000" stroked="false">
                <v:path arrowok="t"/>
                <v:fill type="solid"/>
              </v:shape>
            </v:group>
            <v:group style="position:absolute;left:4496;top:273;width:10;height:20" coordorigin="4496,273" coordsize="10,20">
              <v:shape style="position:absolute;left:4496;top:273;width:10;height:20" coordorigin="4496,273" coordsize="10,20" path="m4496,293l4505,293,4505,273,4496,273,4496,293xe" filled="true" fillcolor="#000000" stroked="false">
                <v:path arrowok="t"/>
                <v:fill type="solid"/>
              </v:shape>
            </v:group>
            <v:group style="position:absolute;left:4496;top:293;width:10;height:20" coordorigin="4496,293" coordsize="10,20">
              <v:shape style="position:absolute;left:4496;top:293;width:10;height:20" coordorigin="4496,293" coordsize="10,20" path="m4496,312l4505,312,4505,293,4496,293,4496,312xe" filled="true" fillcolor="#000000" stroked="false">
                <v:path arrowok="t"/>
                <v:fill type="solid"/>
              </v:shape>
            </v:group>
            <w10:wrap type="none"/>
          </v:group>
        </w:pict>
      </w:r>
      <w:r>
        <w:rPr/>
        <w:t>期初余额</w:t>
      </w:r>
    </w:p>
    <w:p>
      <w:pPr>
        <w:pStyle w:val="BodyText"/>
        <w:spacing w:line="220" w:lineRule="exact"/>
        <w:ind w:left="1353" w:right="0"/>
        <w:jc w:val="left"/>
      </w:pPr>
      <w:r>
        <w:rPr/>
        <w:pict>
          <v:shape style="position:absolute;margin-left:83.760002pt;margin-top:4.173055pt;width:427.3pt;height:83.5pt;mso-position-horizontal-relative:page;mso-position-vertical-relative:paragraph;z-index:4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5"/>
                    <w:gridCol w:w="2166"/>
                    <w:gridCol w:w="1847"/>
                    <w:gridCol w:w="1706"/>
                  </w:tblGrid>
                  <w:tr>
                    <w:trPr>
                      <w:trHeight w:val="312" w:hRule="exact"/>
                    </w:trPr>
                    <w:tc>
                      <w:tcPr>
                        <w:tcW w:w="2825" w:type="dxa"/>
                        <w:tcBorders>
                          <w:top w:val="nil" w:sz="6" w:space="0" w:color="auto"/>
                          <w:left w:val="nil" w:sz="6" w:space="0" w:color="auto"/>
                          <w:bottom w:val="nil" w:sz="6" w:space="0" w:color="auto"/>
                          <w:right w:val="single" w:sz="4" w:space="0" w:color="000000"/>
                        </w:tcBorders>
                      </w:tcPr>
                      <w:p>
                        <w:pP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7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6" w:type="dxa"/>
                        <w:tcBorders>
                          <w:top w:val="single" w:sz="4" w:space="0" w:color="000000"/>
                          <w:left w:val="single" w:sz="4" w:space="0" w:color="000000"/>
                          <w:bottom w:val="nil" w:sz="6" w:space="0" w:color="auto"/>
                          <w:right w:val="nil" w:sz="6" w:space="0" w:color="auto"/>
                        </w:tcBorders>
                      </w:tcPr>
                      <w:p>
                        <w:pPr>
                          <w:pStyle w:val="TableParagraph"/>
                          <w:spacing w:line="240" w:lineRule="auto" w:before="97"/>
                          <w:ind w:left="22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5" w:hRule="exact"/>
                    </w:trPr>
                    <w:tc>
                      <w:tcPr>
                        <w:tcW w:w="2825"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126,336,431.80</w:t>
                        </w:r>
                      </w:p>
                    </w:tc>
                    <w:tc>
                      <w:tcPr>
                        <w:tcW w:w="1847" w:type="dxa"/>
                        <w:tcBorders>
                          <w:top w:val="nil" w:sz="6" w:space="0" w:color="auto"/>
                          <w:left w:val="single" w:sz="4" w:space="0" w:color="000000"/>
                          <w:bottom w:val="nil" w:sz="6" w:space="0" w:color="auto"/>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
                    </w:tc>
                  </w:tr>
                  <w:tr>
                    <w:trPr>
                      <w:trHeight w:val="57" w:hRule="exact"/>
                    </w:trPr>
                    <w:tc>
                      <w:tcPr>
                        <w:tcW w:w="2825"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82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1,486,122.00</w:t>
                        </w:r>
                      </w:p>
                    </w:tc>
                    <w:tc>
                      <w:tcPr>
                        <w:tcW w:w="1847"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z w:val="18"/>
                          </w:rPr>
                          <w:t>1,486,122.00</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left="1093" w:right="0"/>
                          <w:jc w:val="left"/>
                          <w:rPr>
                            <w:rFonts w:ascii="Times New Roman" w:hAnsi="Times New Roman" w:cs="Times New Roman" w:eastAsia="Times New Roman" w:hint="default"/>
                            <w:sz w:val="18"/>
                            <w:szCs w:val="18"/>
                          </w:rPr>
                        </w:pPr>
                        <w:r>
                          <w:rPr>
                            <w:rFonts w:ascii="Times New Roman"/>
                            <w:sz w:val="18"/>
                          </w:rPr>
                          <w:t>100.00</w:t>
                        </w:r>
                      </w:p>
                    </w:tc>
                  </w:tr>
                  <w:tr>
                    <w:trPr>
                      <w:trHeight w:val="415" w:hRule="exact"/>
                    </w:trPr>
                    <w:tc>
                      <w:tcPr>
                        <w:tcW w:w="2825"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127,822,553.80</w:t>
                        </w:r>
                      </w:p>
                    </w:tc>
                    <w:tc>
                      <w:tcPr>
                        <w:tcW w:w="184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z w:val="18"/>
                          </w:rPr>
                          <w:t>1,486,122.00</w:t>
                        </w:r>
                      </w:p>
                    </w:tc>
                    <w:tc>
                      <w:tcPr>
                        <w:tcW w:w="1706"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t>账龄</w:t>
      </w:r>
    </w:p>
    <w:p>
      <w:pPr>
        <w:spacing w:line="240" w:lineRule="auto" w:before="10"/>
        <w:rPr>
          <w:rFonts w:ascii="宋体" w:hAnsi="宋体" w:cs="宋体" w:eastAsia="宋体" w:hint="default"/>
          <w:sz w:val="13"/>
          <w:szCs w:val="13"/>
        </w:rPr>
      </w:pPr>
    </w:p>
    <w:p>
      <w:pPr>
        <w:spacing w:line="102"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1pt;mso-position-horizontal-relative:char;mso-position-vertical-relative:line" coordorigin="0,0" coordsize="8531,102">
            <v:shape style="position:absolute;left:0;top:0;width:2825;height:102" type="#_x0000_t75" stroked="false">
              <v:imagedata r:id="rId159" o:title=""/>
            </v:shape>
            <v:shape style="position:absolute;left:2801;top:92;width:2171;height:10" type="#_x0000_t75" stroked="false">
              <v:imagedata r:id="rId146" o:title=""/>
            </v:shape>
            <v:shape style="position:absolute;left:4968;top:92;width:3563;height:10" type="#_x0000_t75" stroked="false">
              <v:imagedata r:id="rId14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2825;height:103" type="#_x0000_t75" stroked="false">
              <v:imagedata r:id="rId163" o:title=""/>
            </v:shape>
            <v:shape style="position:absolute;left:2801;top:94;width:2171;height:10" type="#_x0000_t75" stroked="false">
              <v:imagedata r:id="rId146" o:title=""/>
            </v:shape>
            <v:shape style="position:absolute;left:4968;top:94;width:3563;height:10" type="#_x0000_t75" stroked="false">
              <v:imagedata r:id="rId14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2825;height:103" type="#_x0000_t75" stroked="false">
              <v:imagedata r:id="rId164" o:title=""/>
            </v:shape>
            <v:shape style="position:absolute;left:2801;top:94;width:2171;height:10" type="#_x0000_t75" stroked="false">
              <v:imagedata r:id="rId150" o:title=""/>
            </v:shape>
            <v:shape style="position:absolute;left:4968;top:94;width:3563;height:10" type="#_x0000_t75" stroked="false">
              <v:imagedata r:id="rId151"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1339" w:right="0"/>
        <w:jc w:val="left"/>
      </w:pPr>
      <w:r>
        <w:rPr/>
        <w:t>（</w:t>
      </w:r>
      <w:r>
        <w:rPr>
          <w:rFonts w:ascii="Times New Roman" w:hAnsi="Times New Roman" w:cs="Times New Roman" w:eastAsia="Times New Roman" w:hint="default"/>
        </w:rPr>
        <w:t>4</w:t>
      </w:r>
      <w:r>
        <w:rPr/>
        <w:t>）电子商务板块—中国地区组合</w:t>
      </w:r>
    </w:p>
    <w:p>
      <w:pPr>
        <w:spacing w:line="240" w:lineRule="auto" w:before="5"/>
        <w:rPr>
          <w:rFonts w:ascii="宋体" w:hAnsi="宋体" w:cs="宋体" w:eastAsia="宋体" w:hint="default"/>
          <w:sz w:val="10"/>
          <w:szCs w:val="10"/>
        </w:rPr>
      </w:pPr>
    </w:p>
    <w:p>
      <w:pPr>
        <w:pStyle w:val="BodyText"/>
        <w:spacing w:line="221" w:lineRule="exact" w:before="44"/>
        <w:ind w:left="4778" w:right="3525"/>
        <w:jc w:val="center"/>
      </w:pPr>
      <w:r>
        <w:rPr/>
        <w:pict>
          <v:group style="position:absolute;margin-left:83.730003pt;margin-top:-4.148292pt;width:428.05pt;height:19.8pt;mso-position-horizontal-relative:page;mso-position-vertical-relative:paragraph;z-index:-1589584" coordorigin="1675,-83" coordsize="8561,396">
            <v:group style="position:absolute;left:1690;top:-68;width:2804;height:2" coordorigin="1690,-68" coordsize="2804,2">
              <v:shape style="position:absolute;left:1690;top:-68;width:2804;height:2" coordorigin="1690,-68" coordsize="2804,0" path="m1690,-68l4493,-68e" filled="false" stroked="true" strokeweight="1.5pt" strokecolor="#000000">
                <v:path arrowok="t"/>
              </v:shape>
            </v:group>
            <v:group style="position:absolute;left:4493;top:-68;width:30;height:2" coordorigin="4493,-68" coordsize="30,2">
              <v:shape style="position:absolute;left:4493;top:-68;width:30;height:2" coordorigin="4493,-68" coordsize="30,0" path="m4493,-68l4523,-68e" filled="false" stroked="true" strokeweight="1.5pt" strokecolor="#000000">
                <v:path arrowok="t"/>
              </v:shape>
            </v:group>
            <v:group style="position:absolute;left:4523;top:-68;width:5698;height:2" coordorigin="4523,-68" coordsize="5698,2">
              <v:shape style="position:absolute;left:4523;top:-68;width:5698;height:2" coordorigin="4523,-68" coordsize="5698,0" path="m4523,-68l10220,-68e" filled="false" stroked="true" strokeweight="1.5pt" strokecolor="#000000">
                <v:path arrowok="t"/>
              </v:shape>
            </v:group>
            <v:group style="position:absolute;left:4493;top:-53;width:10;height:20" coordorigin="4493,-53" coordsize="10,20">
              <v:shape style="position:absolute;left:4493;top:-53;width:10;height:20" coordorigin="4493,-53" coordsize="10,20" path="m4493,-34l4503,-34,4503,-53,4493,-53,4493,-34xe" filled="true" fillcolor="#000000" stroked="false">
                <v:path arrowok="t"/>
                <v:fill type="solid"/>
              </v:shape>
            </v:group>
            <v:group style="position:absolute;left:4493;top:-34;width:10;height:20" coordorigin="4493,-34" coordsize="10,20">
              <v:shape style="position:absolute;left:4493;top:-34;width:10;height:20" coordorigin="4493,-34" coordsize="10,20" path="m4493,-15l4503,-15,4503,-34,4493,-34,4493,-15xe" filled="true" fillcolor="#000000" stroked="false">
                <v:path arrowok="t"/>
                <v:fill type="solid"/>
              </v:shape>
            </v:group>
            <v:group style="position:absolute;left:4493;top:-15;width:10;height:20" coordorigin="4493,-15" coordsize="10,20">
              <v:shape style="position:absolute;left:4493;top:-15;width:10;height:20" coordorigin="4493,-15" coordsize="10,20" path="m4493,5l4503,5,4503,-15,4493,-15,4493,5xe" filled="true" fillcolor="#000000" stroked="false">
                <v:path arrowok="t"/>
                <v:fill type="solid"/>
              </v:shape>
            </v:group>
            <v:group style="position:absolute;left:4493;top:5;width:10;height:20" coordorigin="4493,5" coordsize="10,20">
              <v:shape style="position:absolute;left:4493;top:5;width:10;height:20" coordorigin="4493,5" coordsize="10,20" path="m4493,24l4503,24,4503,5,4493,5,4493,24xe" filled="true" fillcolor="#000000" stroked="false">
                <v:path arrowok="t"/>
                <v:fill type="solid"/>
              </v:shape>
            </v:group>
            <v:group style="position:absolute;left:4493;top:24;width:10;height:20" coordorigin="4493,24" coordsize="10,20">
              <v:shape style="position:absolute;left:4493;top:24;width:10;height:20" coordorigin="4493,24" coordsize="10,20" path="m4493,43l4503,43,4503,24,4493,24,4493,43xe" filled="true" fillcolor="#000000" stroked="false">
                <v:path arrowok="t"/>
                <v:fill type="solid"/>
              </v:shape>
            </v:group>
            <v:group style="position:absolute;left:4493;top:43;width:10;height:20" coordorigin="4493,43" coordsize="10,20">
              <v:shape style="position:absolute;left:4493;top:43;width:10;height:20" coordorigin="4493,43" coordsize="10,20" path="m4493,62l4503,62,4503,43,4493,43,4493,62xe" filled="true" fillcolor="#000000" stroked="false">
                <v:path arrowok="t"/>
                <v:fill type="solid"/>
              </v:shape>
            </v:group>
            <v:group style="position:absolute;left:4493;top:62;width:10;height:20" coordorigin="4493,62" coordsize="10,20">
              <v:shape style="position:absolute;left:4493;top:62;width:10;height:20" coordorigin="4493,62" coordsize="10,20" path="m4493,81l4503,81,4503,62,4493,62,4493,81xe" filled="true" fillcolor="#000000" stroked="false">
                <v:path arrowok="t"/>
                <v:fill type="solid"/>
              </v:shape>
            </v:group>
            <v:group style="position:absolute;left:4493;top:81;width:10;height:20" coordorigin="4493,81" coordsize="10,20">
              <v:shape style="position:absolute;left:4493;top:81;width:10;height:20" coordorigin="4493,81" coordsize="10,20" path="m4493,101l4503,101,4503,81,4493,81,4493,101xe" filled="true" fillcolor="#000000" stroked="false">
                <v:path arrowok="t"/>
                <v:fill type="solid"/>
              </v:shape>
            </v:group>
            <v:group style="position:absolute;left:4493;top:101;width:10;height:20" coordorigin="4493,101" coordsize="10,20">
              <v:shape style="position:absolute;left:4493;top:101;width:10;height:20" coordorigin="4493,101" coordsize="10,20" path="m4493,120l4503,120,4503,101,4493,101,4493,120xe" filled="true" fillcolor="#000000" stroked="false">
                <v:path arrowok="t"/>
                <v:fill type="solid"/>
              </v:shape>
            </v:group>
            <v:group style="position:absolute;left:4493;top:120;width:10;height:20" coordorigin="4493,120" coordsize="10,20">
              <v:shape style="position:absolute;left:4493;top:120;width:10;height:20" coordorigin="4493,120" coordsize="10,20" path="m4493,139l4503,139,4503,120,4493,120,4493,139xe" filled="true" fillcolor="#000000" stroked="false">
                <v:path arrowok="t"/>
                <v:fill type="solid"/>
              </v:shape>
            </v:group>
            <v:group style="position:absolute;left:4493;top:139;width:10;height:20" coordorigin="4493,139" coordsize="10,20">
              <v:shape style="position:absolute;left:4493;top:139;width:10;height:20" coordorigin="4493,139" coordsize="10,20" path="m4493,158l4503,158,4503,139,4493,139,4493,158xe" filled="true" fillcolor="#000000" stroked="false">
                <v:path arrowok="t"/>
                <v:fill type="solid"/>
              </v:shape>
            </v:group>
            <v:group style="position:absolute;left:4493;top:158;width:10;height:20" coordorigin="4493,158" coordsize="10,20">
              <v:shape style="position:absolute;left:4493;top:158;width:10;height:20" coordorigin="4493,158" coordsize="10,20" path="m4493,177l4503,177,4503,158,4493,158,4493,177xe" filled="true" fillcolor="#000000" stroked="false">
                <v:path arrowok="t"/>
                <v:fill type="solid"/>
              </v:shape>
            </v:group>
            <v:group style="position:absolute;left:4493;top:177;width:10;height:20" coordorigin="4493,177" coordsize="10,20">
              <v:shape style="position:absolute;left:4493;top:177;width:10;height:20" coordorigin="4493,177" coordsize="10,20" path="m4493,197l4503,197,4503,177,4493,177,4493,197xe" filled="true" fillcolor="#000000" stroked="false">
                <v:path arrowok="t"/>
                <v:fill type="solid"/>
              </v:shape>
            </v:group>
            <v:group style="position:absolute;left:4493;top:197;width:10;height:20" coordorigin="4493,197" coordsize="10,20">
              <v:shape style="position:absolute;left:4493;top:197;width:10;height:20" coordorigin="4493,197" coordsize="10,20" path="m4493,216l4503,216,4503,197,4493,197,4493,216xe" filled="true" fillcolor="#000000" stroked="false">
                <v:path arrowok="t"/>
                <v:fill type="solid"/>
              </v:shape>
            </v:group>
            <v:group style="position:absolute;left:4493;top:216;width:10;height:20" coordorigin="4493,216" coordsize="10,20">
              <v:shape style="position:absolute;left:4493;top:216;width:10;height:20" coordorigin="4493,216" coordsize="10,20" path="m4493,235l4503,235,4503,216,4493,216,4493,235xe" filled="true" fillcolor="#000000" stroked="false">
                <v:path arrowok="t"/>
                <v:fill type="solid"/>
              </v:shape>
            </v:group>
            <v:group style="position:absolute;left:4493;top:235;width:10;height:20" coordorigin="4493,235" coordsize="10,20">
              <v:shape style="position:absolute;left:4493;top:235;width:10;height:20" coordorigin="4493,235" coordsize="10,20" path="m4493,254l4503,254,4503,235,4493,235,4493,254xe" filled="true" fillcolor="#000000" stroked="false">
                <v:path arrowok="t"/>
                <v:fill type="solid"/>
              </v:shape>
            </v:group>
            <v:group style="position:absolute;left:4493;top:254;width:10;height:20" coordorigin="4493,254" coordsize="10,20">
              <v:shape style="position:absolute;left:4493;top:254;width:10;height:20" coordorigin="4493,254" coordsize="10,20" path="m4493,274l4503,274,4503,254,4493,254,4493,274xe" filled="true" fillcolor="#000000" stroked="false">
                <v:path arrowok="t"/>
                <v:fill type="solid"/>
              </v:shape>
            </v:group>
            <v:group style="position:absolute;left:4493;top:274;width:10;height:20" coordorigin="4493,274" coordsize="10,20">
              <v:shape style="position:absolute;left:4493;top:274;width:10;height:20" coordorigin="4493,274" coordsize="10,20" path="m4493,293l4503,293,4503,274,4493,274,4493,293xe" filled="true" fillcolor="#000000" stroked="false">
                <v:path arrowok="t"/>
                <v:fill type="solid"/>
              </v:shape>
            </v:group>
            <v:group style="position:absolute;left:4493;top:293;width:10;height:20" coordorigin="4493,293" coordsize="10,20">
              <v:shape style="position:absolute;left:4493;top:293;width:10;height:20" coordorigin="4493,293" coordsize="10,20" path="m4493,312l4503,312,4503,293,4493,293,4493,312xe" filled="true" fillcolor="#000000" stroked="false">
                <v:path arrowok="t"/>
                <v:fill type="solid"/>
              </v:shape>
            </v:group>
            <w10:wrap type="none"/>
          </v:group>
        </w:pict>
      </w:r>
      <w:r>
        <w:rPr/>
        <w:t>期末余额</w:t>
      </w:r>
    </w:p>
    <w:p>
      <w:pPr>
        <w:pStyle w:val="BodyText"/>
        <w:spacing w:line="221" w:lineRule="exact"/>
        <w:ind w:left="1352" w:right="0"/>
        <w:jc w:val="left"/>
      </w:pPr>
      <w:r>
        <w:rPr/>
        <w:pict>
          <v:shape style="position:absolute;margin-left:83.760002pt;margin-top:4.183056pt;width:427.3pt;height:124.5pt;mso-position-horizontal-relative:page;mso-position-vertical-relative:paragraph;z-index:4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3"/>
                    <w:gridCol w:w="2166"/>
                    <w:gridCol w:w="1847"/>
                    <w:gridCol w:w="1709"/>
                  </w:tblGrid>
                  <w:tr>
                    <w:trPr>
                      <w:trHeight w:val="312" w:hRule="exact"/>
                    </w:trPr>
                    <w:tc>
                      <w:tcPr>
                        <w:tcW w:w="2823" w:type="dxa"/>
                        <w:tcBorders>
                          <w:top w:val="nil" w:sz="6" w:space="0" w:color="auto"/>
                          <w:left w:val="nil" w:sz="6" w:space="0" w:color="auto"/>
                          <w:bottom w:val="nil" w:sz="6" w:space="0" w:color="auto"/>
                          <w:right w:val="single" w:sz="4" w:space="0" w:color="000000"/>
                        </w:tcBorders>
                      </w:tcPr>
                      <w:p>
                        <w:pP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7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9" w:type="dxa"/>
                        <w:tcBorders>
                          <w:top w:val="single" w:sz="4" w:space="0" w:color="000000"/>
                          <w:left w:val="single" w:sz="4" w:space="0" w:color="000000"/>
                          <w:bottom w:val="nil" w:sz="6" w:space="0" w:color="auto"/>
                          <w:right w:val="nil" w:sz="6" w:space="0" w:color="auto"/>
                        </w:tcBorders>
                      </w:tcPr>
                      <w:p>
                        <w:pPr>
                          <w:pStyle w:val="TableParagraph"/>
                          <w:spacing w:line="240" w:lineRule="auto" w:before="97"/>
                          <w:ind w:left="22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5"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天以内</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43,213,185.50</w:t>
                        </w:r>
                      </w:p>
                    </w:tc>
                    <w:tc>
                      <w:tcPr>
                        <w:tcW w:w="1847"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0.00</w:t>
                        </w:r>
                      </w:p>
                    </w:tc>
                  </w:tr>
                  <w:tr>
                    <w:trPr>
                      <w:trHeight w:val="57" w:hRule="exact"/>
                    </w:trPr>
                    <w:tc>
                      <w:tcPr>
                        <w:tcW w:w="2823"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2166" w:type="dxa"/>
                        <w:tcBorders>
                          <w:top w:val="nil" w:sz="6" w:space="0" w:color="auto"/>
                          <w:left w:val="single" w:sz="4" w:space="0" w:color="000000"/>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30.00</w:t>
                        </w:r>
                      </w:p>
                    </w:tc>
                  </w:tr>
                  <w:tr>
                    <w:trPr>
                      <w:trHeight w:val="58" w:hRule="exact"/>
                    </w:trPr>
                    <w:tc>
                      <w:tcPr>
                        <w:tcW w:w="2823"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
                    </w:tc>
                  </w:tr>
                  <w:tr>
                    <w:trPr>
                      <w:trHeight w:val="352"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2166" w:type="dxa"/>
                        <w:tcBorders>
                          <w:top w:val="nil" w:sz="6" w:space="0" w:color="auto"/>
                          <w:left w:val="single" w:sz="4" w:space="0" w:color="000000"/>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50.00</w:t>
                        </w:r>
                      </w:p>
                    </w:tc>
                  </w:tr>
                  <w:tr>
                    <w:trPr>
                      <w:trHeight w:val="57" w:hRule="exact"/>
                    </w:trPr>
                    <w:tc>
                      <w:tcPr>
                        <w:tcW w:w="2823" w:type="dxa"/>
                        <w:tcBorders>
                          <w:top w:val="nil" w:sz="6" w:space="0" w:color="auto"/>
                          <w:left w:val="nil" w:sz="6" w:space="0" w:color="auto"/>
                          <w:bottom w:val="nil" w:sz="6" w:space="0" w:color="auto"/>
                          <w:right w:val="nil" w:sz="6" w:space="0" w:color="auto"/>
                        </w:tcBorders>
                      </w:tcPr>
                      <w:p>
                        <w:pPr/>
                      </w:p>
                    </w:tc>
                    <w:tc>
                      <w:tcPr>
                        <w:tcW w:w="2166" w:type="dxa"/>
                        <w:tcBorders>
                          <w:top w:val="nil" w:sz="6" w:space="0" w:color="auto"/>
                          <w:left w:val="nil" w:sz="6" w:space="0" w:color="auto"/>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
                    </w:tc>
                  </w:tr>
                  <w:tr>
                    <w:trPr>
                      <w:trHeight w:val="410" w:hRule="exact"/>
                    </w:trPr>
                    <w:tc>
                      <w:tcPr>
                        <w:tcW w:w="2823"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2166" w:type="dxa"/>
                        <w:tcBorders>
                          <w:top w:val="nil" w:sz="6" w:space="0" w:color="auto"/>
                          <w:left w:val="single" w:sz="4" w:space="0" w:color="000000"/>
                          <w:bottom w:val="nil" w:sz="6" w:space="0" w:color="auto"/>
                          <w:right w:val="single" w:sz="4" w:space="0" w:color="000000"/>
                        </w:tcBorders>
                      </w:tcPr>
                      <w:p>
                        <w:pPr/>
                      </w:p>
                    </w:tc>
                    <w:tc>
                      <w:tcPr>
                        <w:tcW w:w="1847" w:type="dxa"/>
                        <w:tcBorders>
                          <w:top w:val="nil" w:sz="6" w:space="0" w:color="auto"/>
                          <w:left w:val="single" w:sz="4" w:space="0" w:color="000000"/>
                          <w:bottom w:val="nil" w:sz="6" w:space="0" w:color="auto"/>
                          <w:right w:val="single" w:sz="4" w:space="0" w:color="000000"/>
                        </w:tcBorders>
                      </w:tcPr>
                      <w:p>
                        <w:pPr/>
                      </w:p>
                    </w:tc>
                    <w:tc>
                      <w:tcPr>
                        <w:tcW w:w="1709"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416" w:hRule="exact"/>
                    </w:trPr>
                    <w:tc>
                      <w:tcPr>
                        <w:tcW w:w="2823"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43,213,185.50</w:t>
                        </w:r>
                      </w:p>
                    </w:tc>
                    <w:tc>
                      <w:tcPr>
                        <w:tcW w:w="184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0.00</w:t>
                        </w:r>
                      </w:p>
                    </w:tc>
                    <w:tc>
                      <w:tcPr>
                        <w:tcW w:w="1709"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t>账龄</w:t>
      </w:r>
    </w:p>
    <w:p>
      <w:pPr>
        <w:spacing w:line="240" w:lineRule="auto" w:before="10"/>
        <w:rPr>
          <w:rFonts w:ascii="宋体" w:hAnsi="宋体" w:cs="宋体" w:eastAsia="宋体" w:hint="default"/>
          <w:sz w:val="13"/>
          <w:szCs w:val="13"/>
        </w:rPr>
      </w:pPr>
    </w:p>
    <w:p>
      <w:pPr>
        <w:spacing w:line="102"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1pt;mso-position-horizontal-relative:char;mso-position-vertical-relative:line" coordorigin="0,0" coordsize="8531,102">
            <v:shape style="position:absolute;left:0;top:0;width:2823;height:102" type="#_x0000_t75" stroked="false">
              <v:imagedata r:id="rId165" o:title=""/>
            </v:shape>
            <v:shape style="position:absolute;left:2799;top:92;width:2171;height:10" type="#_x0000_t75" stroked="false">
              <v:imagedata r:id="rId135" o:title=""/>
            </v:shape>
            <v:shape style="position:absolute;left:4965;top:92;width:3566;height:10" type="#_x0000_t75" stroked="false">
              <v:imagedata r:id="rId13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2823;height:103" type="#_x0000_t75" stroked="false">
              <v:imagedata r:id="rId166" o:title=""/>
            </v:shape>
            <v:shape style="position:absolute;left:2799;top:94;width:2171;height:10" type="#_x0000_t75" stroked="false">
              <v:imagedata r:id="rId161" o:title=""/>
            </v:shape>
            <v:shape style="position:absolute;left:4965;top:94;width:3566;height:10" type="#_x0000_t75" stroked="false">
              <v:imagedata r:id="rId162"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2823;height:103" type="#_x0000_t75" stroked="false">
              <v:imagedata r:id="rId167" o:title=""/>
            </v:shape>
            <v:shape style="position:absolute;left:2799;top:94;width:2171;height:10" type="#_x0000_t75" stroked="false">
              <v:imagedata r:id="rId135" o:title=""/>
            </v:shape>
            <v:shape style="position:absolute;left:4965;top:94;width:3566;height:10" type="#_x0000_t75" stroked="false">
              <v:imagedata r:id="rId13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2"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1pt;mso-position-horizontal-relative:char;mso-position-vertical-relative:line" coordorigin="0,0" coordsize="8531,102">
            <v:shape style="position:absolute;left:0;top:0;width:2823;height:102" type="#_x0000_t75" stroked="false">
              <v:imagedata r:id="rId165" o:title=""/>
            </v:shape>
            <v:shape style="position:absolute;left:2799;top:92;width:2171;height:10" type="#_x0000_t75" stroked="false">
              <v:imagedata r:id="rId135" o:title=""/>
            </v:shape>
            <v:shape style="position:absolute;left:4965;top:92;width:3566;height:10" type="#_x0000_t75" stroked="false">
              <v:imagedata r:id="rId133"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2823;height:103" type="#_x0000_t75" stroked="false">
              <v:imagedata r:id="rId166" o:title=""/>
            </v:shape>
            <v:shape style="position:absolute;left:2799;top:94;width:2171;height:10" type="#_x0000_t75" stroked="false">
              <v:imagedata r:id="rId161" o:title=""/>
            </v:shape>
            <v:shape style="position:absolute;left:4965;top:94;width:3566;height:10" type="#_x0000_t75" stroked="false">
              <v:imagedata r:id="rId162"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tbl>
      <w:tblPr>
        <w:tblW w:w="0" w:type="auto"/>
        <w:jc w:val="left"/>
        <w:tblInd w:w="129" w:type="dxa"/>
        <w:tblLayout w:type="fixed"/>
        <w:tblCellMar>
          <w:top w:w="0" w:type="dxa"/>
          <w:left w:w="0" w:type="dxa"/>
          <w:bottom w:w="0" w:type="dxa"/>
          <w:right w:w="0" w:type="dxa"/>
        </w:tblCellMar>
        <w:tblLook w:val="01E0"/>
      </w:tblPr>
      <w:tblGrid>
        <w:gridCol w:w="3496"/>
        <w:gridCol w:w="1481"/>
        <w:gridCol w:w="1847"/>
        <w:gridCol w:w="1706"/>
      </w:tblGrid>
      <w:tr>
        <w:trPr>
          <w:trHeight w:val="360" w:hRule="exact"/>
        </w:trPr>
        <w:tc>
          <w:tcPr>
            <w:tcW w:w="4977" w:type="dxa"/>
            <w:gridSpan w:val="2"/>
            <w:tcBorders>
              <w:top w:val="single" w:sz="12" w:space="0" w:color="000000"/>
              <w:left w:val="nil" w:sz="6" w:space="0" w:color="auto"/>
              <w:bottom w:val="nil" w:sz="6" w:space="0" w:color="auto"/>
              <w:right w:val="nil" w:sz="6" w:space="0" w:color="auto"/>
            </w:tcBorders>
          </w:tcPr>
          <w:p>
            <w:pPr/>
          </w:p>
        </w:tc>
        <w:tc>
          <w:tcPr>
            <w:tcW w:w="1847" w:type="dxa"/>
            <w:tcBorders>
              <w:top w:val="single" w:sz="12" w:space="0" w:color="000000"/>
              <w:left w:val="nil" w:sz="6" w:space="0" w:color="auto"/>
              <w:bottom w:val="nil" w:sz="6" w:space="0" w:color="auto"/>
              <w:right w:val="nil" w:sz="6" w:space="0" w:color="auto"/>
            </w:tcBorders>
          </w:tcPr>
          <w:p>
            <w:pPr>
              <w:pStyle w:val="TableParagraph"/>
              <w:spacing w:line="240" w:lineRule="auto" w:before="97"/>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6" w:type="dxa"/>
            <w:tcBorders>
              <w:top w:val="single" w:sz="12" w:space="0" w:color="000000"/>
              <w:left w:val="nil" w:sz="6" w:space="0" w:color="auto"/>
              <w:bottom w:val="nil" w:sz="6" w:space="0" w:color="auto"/>
              <w:right w:val="nil" w:sz="6" w:space="0" w:color="auto"/>
            </w:tcBorders>
          </w:tcPr>
          <w:p>
            <w:pPr/>
          </w:p>
        </w:tc>
      </w:tr>
      <w:tr>
        <w:trPr>
          <w:trHeight w:val="517"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193" w:lineRule="exact"/>
              <w:ind w:right="683"/>
              <w:jc w:val="center"/>
              <w:rPr>
                <w:rFonts w:ascii="宋体" w:hAnsi="宋体" w:cs="宋体" w:eastAsia="宋体" w:hint="default"/>
                <w:sz w:val="18"/>
                <w:szCs w:val="18"/>
              </w:rPr>
            </w:pPr>
            <w:r>
              <w:rPr>
                <w:rFonts w:ascii="宋体" w:hAnsi="宋体" w:cs="宋体" w:eastAsia="宋体" w:hint="default"/>
                <w:sz w:val="18"/>
                <w:szCs w:val="18"/>
              </w:rPr>
              <w:t>账龄</w:t>
            </w:r>
          </w:p>
        </w:tc>
        <w:tc>
          <w:tcPr>
            <w:tcW w:w="1481"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5"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天以内</w:t>
            </w:r>
          </w:p>
        </w:tc>
        <w:tc>
          <w:tcPr>
            <w:tcW w:w="1481" w:type="dxa"/>
            <w:tcBorders>
              <w:top w:val="nil" w:sz="6" w:space="0" w:color="auto"/>
              <w:left w:val="nil" w:sz="6" w:space="0" w:color="auto"/>
              <w:bottom w:val="nil" w:sz="6" w:space="0" w:color="auto"/>
              <w:right w:val="single" w:sz="4" w:space="0" w:color="000000"/>
            </w:tcBorders>
          </w:tcPr>
          <w:p>
            <w:pPr>
              <w:pStyle w:val="TableParagraph"/>
              <w:spacing w:line="240" w:lineRule="auto" w:before="106"/>
              <w:ind w:right="104"/>
              <w:jc w:val="right"/>
              <w:rPr>
                <w:rFonts w:ascii="Times New Roman" w:hAnsi="Times New Roman" w:cs="Times New Roman" w:eastAsia="Times New Roman" w:hint="default"/>
                <w:sz w:val="18"/>
                <w:szCs w:val="18"/>
              </w:rPr>
            </w:pPr>
            <w:r>
              <w:rPr>
                <w:rFonts w:ascii="Times New Roman"/>
                <w:sz w:val="18"/>
              </w:rPr>
              <w:t>65,003,376.19</w:t>
            </w:r>
          </w:p>
        </w:tc>
        <w:tc>
          <w:tcPr>
            <w:tcW w:w="1847" w:type="dxa"/>
            <w:tcBorders>
              <w:top w:val="nil" w:sz="6" w:space="0" w:color="auto"/>
              <w:left w:val="single" w:sz="4" w:space="0" w:color="000000"/>
              <w:bottom w:val="nil" w:sz="6" w:space="0" w:color="auto"/>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1481"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360,483.00</w:t>
            </w:r>
          </w:p>
        </w:tc>
        <w:tc>
          <w:tcPr>
            <w:tcW w:w="18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108,145.00</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8"/>
              <w:jc w:val="right"/>
              <w:rPr>
                <w:rFonts w:ascii="Times New Roman" w:hAnsi="Times New Roman" w:cs="Times New Roman" w:eastAsia="Times New Roman" w:hint="default"/>
                <w:sz w:val="18"/>
                <w:szCs w:val="18"/>
              </w:rPr>
            </w:pPr>
            <w:r>
              <w:rPr>
                <w:rFonts w:ascii="Times New Roman"/>
                <w:sz w:val="18"/>
              </w:rPr>
              <w:t>30.00</w:t>
            </w:r>
          </w:p>
        </w:tc>
      </w:tr>
      <w:tr>
        <w:trPr>
          <w:trHeight w:val="41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1481"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93,137.00</w:t>
            </w:r>
          </w:p>
        </w:tc>
        <w:tc>
          <w:tcPr>
            <w:tcW w:w="18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46,568.00</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8"/>
              <w:jc w:val="right"/>
              <w:rPr>
                <w:rFonts w:ascii="Times New Roman" w:hAnsi="Times New Roman" w:cs="Times New Roman" w:eastAsia="Times New Roman" w:hint="default"/>
                <w:sz w:val="18"/>
                <w:szCs w:val="18"/>
              </w:rPr>
            </w:pPr>
            <w:r>
              <w:rPr>
                <w:rFonts w:ascii="Times New Roman"/>
                <w:sz w:val="18"/>
              </w:rPr>
              <w:t>50.00</w:t>
            </w:r>
          </w:p>
        </w:tc>
      </w:tr>
      <w:tr>
        <w:trPr>
          <w:trHeight w:val="410" w:hRule="exact"/>
        </w:trPr>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81"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32,044.00</w:t>
            </w:r>
          </w:p>
        </w:tc>
        <w:tc>
          <w:tcPr>
            <w:tcW w:w="18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8"/>
                <w:szCs w:val="18"/>
              </w:rPr>
            </w:pPr>
            <w:r>
              <w:rPr>
                <w:rFonts w:ascii="Times New Roman"/>
                <w:sz w:val="18"/>
              </w:rPr>
              <w:t>32,044.00</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368" w:hRule="exact"/>
        </w:trPr>
        <w:tc>
          <w:tcPr>
            <w:tcW w:w="349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683"/>
              <w:jc w:val="center"/>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nil" w:sz="6" w:space="0" w:color="auto"/>
              <w:left w:val="nil" w:sz="6" w:space="0" w:color="auto"/>
              <w:bottom w:val="single" w:sz="12"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65,489,040.19</w:t>
            </w:r>
          </w:p>
        </w:tc>
        <w:tc>
          <w:tcPr>
            <w:tcW w:w="184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186,757.00</w:t>
            </w:r>
          </w:p>
        </w:tc>
        <w:tc>
          <w:tcPr>
            <w:tcW w:w="1706" w:type="dxa"/>
            <w:tcBorders>
              <w:top w:val="nil" w:sz="6" w:space="0" w:color="auto"/>
              <w:left w:val="single" w:sz="4" w:space="0" w:color="000000"/>
              <w:bottom w:val="single" w:sz="12" w:space="0" w:color="000000"/>
              <w:right w:val="nil" w:sz="6" w:space="0" w:color="auto"/>
            </w:tcBorders>
          </w:tcPr>
          <w:p>
            <w:pPr/>
          </w:p>
        </w:tc>
      </w:tr>
      <w:tr>
        <w:trPr>
          <w:trHeight w:val="343" w:hRule="exact"/>
        </w:trPr>
        <w:tc>
          <w:tcPr>
            <w:tcW w:w="349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119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）广告传媒版块账龄组合</w:t>
            </w:r>
          </w:p>
        </w:tc>
        <w:tc>
          <w:tcPr>
            <w:tcW w:w="1481" w:type="dxa"/>
            <w:tcBorders>
              <w:top w:val="single" w:sz="12" w:space="0" w:color="000000"/>
              <w:left w:val="nil" w:sz="6" w:space="0" w:color="auto"/>
              <w:bottom w:val="nil" w:sz="6" w:space="0" w:color="auto"/>
              <w:right w:val="nil" w:sz="6" w:space="0" w:color="auto"/>
            </w:tcBorders>
          </w:tcPr>
          <w:p>
            <w:pPr/>
          </w:p>
        </w:tc>
        <w:tc>
          <w:tcPr>
            <w:tcW w:w="1847" w:type="dxa"/>
            <w:tcBorders>
              <w:top w:val="single" w:sz="12" w:space="0" w:color="000000"/>
              <w:left w:val="nil" w:sz="6" w:space="0" w:color="auto"/>
              <w:bottom w:val="nil" w:sz="6" w:space="0" w:color="auto"/>
              <w:right w:val="nil" w:sz="6" w:space="0" w:color="auto"/>
            </w:tcBorders>
          </w:tcPr>
          <w:p>
            <w:pPr/>
          </w:p>
        </w:tc>
        <w:tc>
          <w:tcPr>
            <w:tcW w:w="1706" w:type="dxa"/>
            <w:tcBorders>
              <w:top w:val="single" w:sz="12" w:space="0" w:color="000000"/>
              <w:left w:val="nil" w:sz="6" w:space="0" w:color="auto"/>
              <w:bottom w:val="nil" w:sz="6" w:space="0" w:color="auto"/>
              <w:right w:val="nil" w:sz="6" w:space="0" w:color="auto"/>
            </w:tcBorders>
          </w:tcPr>
          <w:p>
            <w:pPr/>
          </w:p>
        </w:tc>
      </w:tr>
      <w:tr>
        <w:trPr>
          <w:trHeight w:val="421" w:hRule="exact"/>
        </w:trPr>
        <w:tc>
          <w:tcPr>
            <w:tcW w:w="3496" w:type="dxa"/>
            <w:tcBorders>
              <w:top w:val="nil" w:sz="6" w:space="0" w:color="auto"/>
              <w:left w:val="nil" w:sz="6" w:space="0" w:color="auto"/>
              <w:bottom w:val="single" w:sz="8" w:space="0" w:color="000000"/>
              <w:right w:val="nil" w:sz="6" w:space="0" w:color="auto"/>
            </w:tcBorders>
          </w:tcPr>
          <w:p>
            <w:pPr/>
          </w:p>
        </w:tc>
        <w:tc>
          <w:tcPr>
            <w:tcW w:w="1481" w:type="dxa"/>
            <w:tcBorders>
              <w:top w:val="nil" w:sz="6" w:space="0" w:color="auto"/>
              <w:left w:val="nil" w:sz="6" w:space="0" w:color="auto"/>
              <w:bottom w:val="single" w:sz="8" w:space="0" w:color="000000"/>
              <w:right w:val="nil" w:sz="6" w:space="0" w:color="auto"/>
            </w:tcBorders>
          </w:tcPr>
          <w:p>
            <w:pPr/>
          </w:p>
        </w:tc>
        <w:tc>
          <w:tcPr>
            <w:tcW w:w="1847" w:type="dxa"/>
            <w:tcBorders>
              <w:top w:val="nil" w:sz="6" w:space="0" w:color="auto"/>
              <w:left w:val="nil" w:sz="6" w:space="0" w:color="auto"/>
              <w:bottom w:val="single" w:sz="4" w:space="0" w:color="000000"/>
              <w:right w:val="nil" w:sz="6" w:space="0" w:color="auto"/>
            </w:tcBorders>
          </w:tcPr>
          <w:p>
            <w:pPr/>
          </w:p>
        </w:tc>
        <w:tc>
          <w:tcPr>
            <w:tcW w:w="1706" w:type="dxa"/>
            <w:tcBorders>
              <w:top w:val="nil" w:sz="6" w:space="0" w:color="auto"/>
              <w:left w:val="nil" w:sz="6" w:space="0" w:color="auto"/>
              <w:bottom w:val="single" w:sz="8" w:space="0" w:color="000000"/>
              <w:right w:val="nil" w:sz="6" w:space="0" w:color="auto"/>
            </w:tcBorders>
          </w:tcPr>
          <w:p>
            <w:pPr/>
          </w:p>
        </w:tc>
      </w:tr>
    </w:tbl>
    <w:p>
      <w:pPr>
        <w:spacing w:after="0"/>
        <w:sectPr>
          <w:pgSz w:w="11910" w:h="16840"/>
          <w:pgMar w:header="765" w:footer="1019" w:top="960" w:bottom="1200" w:left="1560" w:right="0"/>
        </w:sectPr>
      </w:pPr>
    </w:p>
    <w:p>
      <w:pPr>
        <w:spacing w:line="240" w:lineRule="auto" w:before="0"/>
        <w:rPr>
          <w:rFonts w:ascii="宋体" w:hAnsi="宋体" w:cs="宋体" w:eastAsia="宋体" w:hint="default"/>
          <w:sz w:val="20"/>
          <w:szCs w:val="20"/>
        </w:rPr>
      </w:pPr>
      <w:r>
        <w:rPr/>
        <w:pict>
          <v:group style="position:absolute;margin-left:84.480003pt;margin-top:72pt;width:426.55pt;height:.5pt;mso-position-horizontal-relative:page;mso-position-vertical-relative:page;z-index:-1588480" coordorigin="1690,1440" coordsize="8531,10">
            <v:shape style="position:absolute;left:1690;top:1440;width:1379;height:10" type="#_x0000_t75" stroked="false">
              <v:imagedata r:id="rId157" o:title=""/>
            </v:shape>
            <v:shape style="position:absolute;left:3064;top:1440;width:7156;height:10" type="#_x0000_t75" stroked="false">
              <v:imagedata r:id="rId168" o:title=""/>
            </v:shape>
            <w10:wrap type="none"/>
          </v:group>
        </w:pict>
      </w:r>
      <w:r>
        <w:rPr/>
        <w:pict>
          <v:group style="position:absolute;margin-left:84.480003pt;margin-top:85.91996pt;width:426.55pt;height:5.05pt;mso-position-horizontal-relative:page;mso-position-vertical-relative:page;z-index:-1588456" coordorigin="1690,1718" coordsize="8531,101">
            <v:shape style="position:absolute;left:1690;top:1718;width:1398;height:101" type="#_x0000_t75" stroked="false">
              <v:imagedata r:id="rId169" o:title=""/>
            </v:shape>
            <v:shape style="position:absolute;left:3064;top:1810;width:7156;height:10" type="#_x0000_t75" stroked="false">
              <v:imagedata r:id="rId168" o:title=""/>
            </v:shape>
            <w10:wrap type="none"/>
          </v:group>
        </w:pict>
      </w:r>
      <w:r>
        <w:rPr/>
        <w:pict>
          <v:group style="position:absolute;margin-left:83.730003pt;margin-top:729.119995pt;width:428.05pt;height:22pt;mso-position-horizontal-relative:page;mso-position-vertical-relative:page;z-index:-1588312" coordorigin="1675,14582" coordsize="8561,440">
            <v:group style="position:absolute;left:1690;top:14597;width:2799;height:2" coordorigin="1690,14597" coordsize="2799,2">
              <v:shape style="position:absolute;left:1690;top:14597;width:2799;height:2" coordorigin="1690,14597" coordsize="2799,0" path="m1690,14597l4488,14597e" filled="false" stroked="true" strokeweight="1.5pt" strokecolor="#000000">
                <v:path arrowok="t"/>
              </v:shape>
            </v:group>
            <v:group style="position:absolute;left:4488;top:14597;width:30;height:2" coordorigin="4488,14597" coordsize="30,2">
              <v:shape style="position:absolute;left:4488;top:14597;width:30;height:2" coordorigin="4488,14597" coordsize="30,0" path="m4488,14597l4518,14597e" filled="false" stroked="true" strokeweight="1.5pt" strokecolor="#000000">
                <v:path arrowok="t"/>
              </v:shape>
            </v:group>
            <v:group style="position:absolute;left:4518;top:14597;width:5702;height:2" coordorigin="4518,14597" coordsize="5702,2">
              <v:shape style="position:absolute;left:4518;top:14597;width:5702;height:2" coordorigin="4518,14597" coordsize="5702,0" path="m4518,14597l10220,14597e" filled="false" stroked="true" strokeweight="1.5pt" strokecolor="#000000">
                <v:path arrowok="t"/>
              </v:shape>
            </v:group>
            <v:group style="position:absolute;left:4488;top:14612;width:10;height:20" coordorigin="4488,14612" coordsize="10,20">
              <v:shape style="position:absolute;left:4488;top:14612;width:10;height:20" coordorigin="4488,14612" coordsize="10,20" path="m4488,14632l4498,14632,4498,14612,4488,14612,4488,14632xe" filled="true" fillcolor="#000000" stroked="false">
                <v:path arrowok="t"/>
                <v:fill type="solid"/>
              </v:shape>
            </v:group>
            <v:group style="position:absolute;left:4488;top:14632;width:10;height:20" coordorigin="4488,14632" coordsize="10,20">
              <v:shape style="position:absolute;left:4488;top:14632;width:10;height:20" coordorigin="4488,14632" coordsize="10,20" path="m4488,14651l4498,14651,4498,14632,4488,14632,4488,14651xe" filled="true" fillcolor="#000000" stroked="false">
                <v:path arrowok="t"/>
                <v:fill type="solid"/>
              </v:shape>
            </v:group>
            <v:group style="position:absolute;left:4488;top:14651;width:10;height:20" coordorigin="4488,14651" coordsize="10,20">
              <v:shape style="position:absolute;left:4488;top:14651;width:10;height:20" coordorigin="4488,14651" coordsize="10,20" path="m4488,14670l4498,14670,4498,14651,4488,14651,4488,14670xe" filled="true" fillcolor="#000000" stroked="false">
                <v:path arrowok="t"/>
                <v:fill type="solid"/>
              </v:shape>
            </v:group>
            <v:group style="position:absolute;left:4488;top:14670;width:10;height:20" coordorigin="4488,14670" coordsize="10,20">
              <v:shape style="position:absolute;left:4488;top:14670;width:10;height:20" coordorigin="4488,14670" coordsize="10,20" path="m4488,14689l4498,14689,4498,14670,4488,14670,4488,14689xe" filled="true" fillcolor="#000000" stroked="false">
                <v:path arrowok="t"/>
                <v:fill type="solid"/>
              </v:shape>
            </v:group>
            <v:group style="position:absolute;left:4488;top:14689;width:10;height:20" coordorigin="4488,14689" coordsize="10,20">
              <v:shape style="position:absolute;left:4488;top:14689;width:10;height:20" coordorigin="4488,14689" coordsize="10,20" path="m4488,14708l4498,14708,4498,14689,4488,14689,4488,14708xe" filled="true" fillcolor="#000000" stroked="false">
                <v:path arrowok="t"/>
                <v:fill type="solid"/>
              </v:shape>
            </v:group>
            <v:group style="position:absolute;left:4488;top:14708;width:10;height:20" coordorigin="4488,14708" coordsize="10,20">
              <v:shape style="position:absolute;left:4488;top:14708;width:10;height:20" coordorigin="4488,14708" coordsize="10,20" path="m4488,14728l4498,14728,4498,14708,4488,14708,4488,14728xe" filled="true" fillcolor="#000000" stroked="false">
                <v:path arrowok="t"/>
                <v:fill type="solid"/>
              </v:shape>
            </v:group>
            <v:group style="position:absolute;left:4488;top:14728;width:10;height:20" coordorigin="4488,14728" coordsize="10,20">
              <v:shape style="position:absolute;left:4488;top:14728;width:10;height:20" coordorigin="4488,14728" coordsize="10,20" path="m4488,14747l4498,14747,4498,14728,4488,14728,4488,14747xe" filled="true" fillcolor="#000000" stroked="false">
                <v:path arrowok="t"/>
                <v:fill type="solid"/>
              </v:shape>
            </v:group>
            <v:group style="position:absolute;left:4488;top:14747;width:10;height:20" coordorigin="4488,14747" coordsize="10,20">
              <v:shape style="position:absolute;left:4488;top:14747;width:10;height:20" coordorigin="4488,14747" coordsize="10,20" path="m4488,14766l4498,14766,4498,14747,4488,14747,4488,14766xe" filled="true" fillcolor="#000000" stroked="false">
                <v:path arrowok="t"/>
                <v:fill type="solid"/>
              </v:shape>
            </v:group>
            <v:group style="position:absolute;left:4488;top:14766;width:10;height:20" coordorigin="4488,14766" coordsize="10,20">
              <v:shape style="position:absolute;left:4488;top:14766;width:10;height:20" coordorigin="4488,14766" coordsize="10,20" path="m4488,14785l4498,14785,4498,14766,4488,14766,4488,14785xe" filled="true" fillcolor="#000000" stroked="false">
                <v:path arrowok="t"/>
                <v:fill type="solid"/>
              </v:shape>
            </v:group>
            <v:group style="position:absolute;left:4488;top:14785;width:10;height:20" coordorigin="4488,14785" coordsize="10,20">
              <v:shape style="position:absolute;left:4488;top:14785;width:10;height:20" coordorigin="4488,14785" coordsize="10,20" path="m4488,14804l4498,14804,4498,14785,4488,14785,4488,14804xe" filled="true" fillcolor="#000000" stroked="false">
                <v:path arrowok="t"/>
                <v:fill type="solid"/>
              </v:shape>
            </v:group>
            <v:group style="position:absolute;left:4488;top:14804;width:10;height:20" coordorigin="4488,14804" coordsize="10,20">
              <v:shape style="position:absolute;left:4488;top:14804;width:10;height:20" coordorigin="4488,14804" coordsize="10,20" path="m4488,14824l4498,14824,4498,14804,4488,14804,4488,14824xe" filled="true" fillcolor="#000000" stroked="false">
                <v:path arrowok="t"/>
                <v:fill type="solid"/>
              </v:shape>
            </v:group>
            <v:group style="position:absolute;left:4488;top:14824;width:10;height:20" coordorigin="4488,14824" coordsize="10,20">
              <v:shape style="position:absolute;left:4488;top:14824;width:10;height:20" coordorigin="4488,14824" coordsize="10,20" path="m4488,14843l4498,14843,4498,14824,4488,14824,4488,14843xe" filled="true" fillcolor="#000000" stroked="false">
                <v:path arrowok="t"/>
                <v:fill type="solid"/>
              </v:shape>
            </v:group>
            <v:group style="position:absolute;left:4488;top:14843;width:10;height:20" coordorigin="4488,14843" coordsize="10,20">
              <v:shape style="position:absolute;left:4488;top:14843;width:10;height:20" coordorigin="4488,14843" coordsize="10,20" path="m4488,14862l4498,14862,4498,14843,4488,14843,4488,14862xe" filled="true" fillcolor="#000000" stroked="false">
                <v:path arrowok="t"/>
                <v:fill type="solid"/>
              </v:shape>
            </v:group>
            <v:group style="position:absolute;left:4488;top:14862;width:10;height:20" coordorigin="4488,14862" coordsize="10,20">
              <v:shape style="position:absolute;left:4488;top:14862;width:10;height:20" coordorigin="4488,14862" coordsize="10,20" path="m4488,14881l4498,14881,4498,14862,4488,14862,4488,14881xe" filled="true" fillcolor="#000000" stroked="false">
                <v:path arrowok="t"/>
                <v:fill type="solid"/>
              </v:shape>
            </v:group>
            <v:group style="position:absolute;left:4488;top:14881;width:10;height:20" coordorigin="4488,14881" coordsize="10,20">
              <v:shape style="position:absolute;left:4488;top:14881;width:10;height:20" coordorigin="4488,14881" coordsize="10,20" path="m4488,14900l4498,14900,4498,14881,4488,14881,4488,14900xe" filled="true" fillcolor="#000000" stroked="false">
                <v:path arrowok="t"/>
                <v:fill type="solid"/>
              </v:shape>
            </v:group>
            <v:group style="position:absolute;left:4488;top:14900;width:10;height:20" coordorigin="4488,14900" coordsize="10,20">
              <v:shape style="position:absolute;left:4488;top:14900;width:10;height:20" coordorigin="4488,14900" coordsize="10,20" path="m4488,14920l4498,14920,4498,14900,4488,14900,4488,14920xe" filled="true" fillcolor="#000000" stroked="false">
                <v:path arrowok="t"/>
                <v:fill type="solid"/>
              </v:shape>
            </v:group>
            <v:group style="position:absolute;left:4488;top:14920;width:10;height:20" coordorigin="4488,14920" coordsize="10,20">
              <v:shape style="position:absolute;left:4488;top:14920;width:10;height:20" coordorigin="4488,14920" coordsize="10,20" path="m4488,14939l4498,14939,4498,14920,4488,14920,4488,14939xe" filled="true" fillcolor="#000000" stroked="false">
                <v:path arrowok="t"/>
                <v:fill type="solid"/>
              </v:shape>
            </v:group>
            <v:group style="position:absolute;left:1690;top:15017;width:20;height:2" coordorigin="1690,15017" coordsize="20,2">
              <v:shape style="position:absolute;left:1690;top:15017;width:20;height:2" coordorigin="1690,15017" coordsize="20,0" path="m1690,15017l1709,15017e" filled="false" stroked="true" strokeweight=".48004pt" strokecolor="#000000">
                <v:path arrowok="t"/>
              </v:shape>
            </v:group>
            <v:group style="position:absolute;left:1709;top:15017;width:20;height:2" coordorigin="1709,15017" coordsize="20,2">
              <v:shape style="position:absolute;left:1709;top:15017;width:20;height:2" coordorigin="1709,15017" coordsize="20,0" path="m1709,15017l1728,15017e" filled="false" stroked="true" strokeweight=".48004pt" strokecolor="#000000">
                <v:path arrowok="t"/>
              </v:shape>
            </v:group>
            <v:group style="position:absolute;left:1728;top:15017;width:20;height:2" coordorigin="1728,15017" coordsize="20,2">
              <v:shape style="position:absolute;left:1728;top:15017;width:20;height:2" coordorigin="1728,15017" coordsize="20,0" path="m1728,15017l1748,15017e" filled="false" stroked="true" strokeweight=".48004pt" strokecolor="#000000">
                <v:path arrowok="t"/>
              </v:shape>
            </v:group>
            <v:group style="position:absolute;left:1748;top:15017;width:20;height:2" coordorigin="1748,15017" coordsize="20,2">
              <v:shape style="position:absolute;left:1748;top:15017;width:20;height:2" coordorigin="1748,15017" coordsize="20,0" path="m1748,15017l1767,15017e" filled="false" stroked="true" strokeweight=".48004pt" strokecolor="#000000">
                <v:path arrowok="t"/>
              </v:shape>
            </v:group>
            <v:group style="position:absolute;left:1767;top:15017;width:20;height:2" coordorigin="1767,15017" coordsize="20,2">
              <v:shape style="position:absolute;left:1767;top:15017;width:20;height:2" coordorigin="1767,15017" coordsize="20,0" path="m1767,15017l1786,15017e" filled="false" stroked="true" strokeweight=".48004pt" strokecolor="#000000">
                <v:path arrowok="t"/>
              </v:shape>
            </v:group>
            <v:group style="position:absolute;left:1786;top:15017;width:20;height:2" coordorigin="1786,15017" coordsize="20,2">
              <v:shape style="position:absolute;left:1786;top:15017;width:20;height:2" coordorigin="1786,15017" coordsize="20,0" path="m1786,15017l1805,15017e" filled="false" stroked="true" strokeweight=".48004pt" strokecolor="#000000">
                <v:path arrowok="t"/>
              </v:shape>
            </v:group>
            <v:group style="position:absolute;left:1805;top:15017;width:20;height:2" coordorigin="1805,15017" coordsize="20,2">
              <v:shape style="position:absolute;left:1805;top:15017;width:20;height:2" coordorigin="1805,15017" coordsize="20,0" path="m1805,15017l1824,15017e" filled="false" stroked="true" strokeweight=".48004pt" strokecolor="#000000">
                <v:path arrowok="t"/>
              </v:shape>
            </v:group>
            <v:group style="position:absolute;left:1824;top:15017;width:20;height:2" coordorigin="1824,15017" coordsize="20,2">
              <v:shape style="position:absolute;left:1824;top:15017;width:20;height:2" coordorigin="1824,15017" coordsize="20,0" path="m1824,15017l1844,15017e" filled="false" stroked="true" strokeweight=".48004pt" strokecolor="#000000">
                <v:path arrowok="t"/>
              </v:shape>
            </v:group>
            <v:group style="position:absolute;left:1844;top:15017;width:20;height:2" coordorigin="1844,15017" coordsize="20,2">
              <v:shape style="position:absolute;left:1844;top:15017;width:20;height:2" coordorigin="1844,15017" coordsize="20,0" path="m1844,15017l1863,15017e" filled="false" stroked="true" strokeweight=".48004pt" strokecolor="#000000">
                <v:path arrowok="t"/>
              </v:shape>
            </v:group>
            <v:group style="position:absolute;left:1863;top:15017;width:20;height:2" coordorigin="1863,15017" coordsize="20,2">
              <v:shape style="position:absolute;left:1863;top:15017;width:20;height:2" coordorigin="1863,15017" coordsize="20,0" path="m1863,15017l1882,15017e" filled="false" stroked="true" strokeweight=".48004pt" strokecolor="#000000">
                <v:path arrowok="t"/>
              </v:shape>
            </v:group>
            <v:group style="position:absolute;left:1882;top:15017;width:20;height:2" coordorigin="1882,15017" coordsize="20,2">
              <v:shape style="position:absolute;left:1882;top:15017;width:20;height:2" coordorigin="1882,15017" coordsize="20,0" path="m1882,15017l1901,15017e" filled="false" stroked="true" strokeweight=".48004pt" strokecolor="#000000">
                <v:path arrowok="t"/>
              </v:shape>
            </v:group>
            <v:group style="position:absolute;left:1901;top:15017;width:20;height:2" coordorigin="1901,15017" coordsize="20,2">
              <v:shape style="position:absolute;left:1901;top:15017;width:20;height:2" coordorigin="1901,15017" coordsize="20,0" path="m1901,15017l1920,15017e" filled="false" stroked="true" strokeweight=".48004pt" strokecolor="#000000">
                <v:path arrowok="t"/>
              </v:shape>
            </v:group>
            <v:group style="position:absolute;left:1920;top:15017;width:20;height:2" coordorigin="1920,15017" coordsize="20,2">
              <v:shape style="position:absolute;left:1920;top:15017;width:20;height:2" coordorigin="1920,15017" coordsize="20,0" path="m1920,15017l1940,15017e" filled="false" stroked="true" strokeweight=".48004pt" strokecolor="#000000">
                <v:path arrowok="t"/>
              </v:shape>
            </v:group>
            <v:group style="position:absolute;left:1940;top:15017;width:20;height:2" coordorigin="1940,15017" coordsize="20,2">
              <v:shape style="position:absolute;left:1940;top:15017;width:20;height:2" coordorigin="1940,15017" coordsize="20,0" path="m1940,15017l1959,15017e" filled="false" stroked="true" strokeweight=".48004pt" strokecolor="#000000">
                <v:path arrowok="t"/>
              </v:shape>
            </v:group>
            <v:group style="position:absolute;left:1959;top:15017;width:20;height:2" coordorigin="1959,15017" coordsize="20,2">
              <v:shape style="position:absolute;left:1959;top:15017;width:20;height:2" coordorigin="1959,15017" coordsize="20,0" path="m1959,15017l1978,15017e" filled="false" stroked="true" strokeweight=".48004pt" strokecolor="#000000">
                <v:path arrowok="t"/>
              </v:shape>
            </v:group>
            <v:group style="position:absolute;left:1978;top:15017;width:20;height:2" coordorigin="1978,15017" coordsize="20,2">
              <v:shape style="position:absolute;left:1978;top:15017;width:20;height:2" coordorigin="1978,15017" coordsize="20,0" path="m1978,15017l1997,15017e" filled="false" stroked="true" strokeweight=".48004pt" strokecolor="#000000">
                <v:path arrowok="t"/>
              </v:shape>
            </v:group>
            <v:group style="position:absolute;left:1997;top:15017;width:20;height:2" coordorigin="1997,15017" coordsize="20,2">
              <v:shape style="position:absolute;left:1997;top:15017;width:20;height:2" coordorigin="1997,15017" coordsize="20,0" path="m1997,15017l2016,15017e" filled="false" stroked="true" strokeweight=".48004pt" strokecolor="#000000">
                <v:path arrowok="t"/>
              </v:shape>
            </v:group>
            <v:group style="position:absolute;left:2016;top:15017;width:20;height:2" coordorigin="2016,15017" coordsize="20,2">
              <v:shape style="position:absolute;left:2016;top:15017;width:20;height:2" coordorigin="2016,15017" coordsize="20,0" path="m2016,15017l2036,15017e" filled="false" stroked="true" strokeweight=".48004pt" strokecolor="#000000">
                <v:path arrowok="t"/>
              </v:shape>
            </v:group>
            <v:group style="position:absolute;left:2036;top:15017;width:20;height:2" coordorigin="2036,15017" coordsize="20,2">
              <v:shape style="position:absolute;left:2036;top:15017;width:20;height:2" coordorigin="2036,15017" coordsize="20,0" path="m2036,15017l2055,15017e" filled="false" stroked="true" strokeweight=".48004pt" strokecolor="#000000">
                <v:path arrowok="t"/>
              </v:shape>
            </v:group>
            <v:group style="position:absolute;left:2055;top:15017;width:20;height:2" coordorigin="2055,15017" coordsize="20,2">
              <v:shape style="position:absolute;left:2055;top:15017;width:20;height:2" coordorigin="2055,15017" coordsize="20,0" path="m2055,15017l2074,15017e" filled="false" stroked="true" strokeweight=".48004pt" strokecolor="#000000">
                <v:path arrowok="t"/>
              </v:shape>
            </v:group>
            <v:group style="position:absolute;left:2074;top:15017;width:20;height:2" coordorigin="2074,15017" coordsize="20,2">
              <v:shape style="position:absolute;left:2074;top:15017;width:20;height:2" coordorigin="2074,15017" coordsize="20,0" path="m2074,15017l2093,15017e" filled="false" stroked="true" strokeweight=".48004pt" strokecolor="#000000">
                <v:path arrowok="t"/>
              </v:shape>
            </v:group>
            <v:group style="position:absolute;left:2093;top:15017;width:20;height:2" coordorigin="2093,15017" coordsize="20,2">
              <v:shape style="position:absolute;left:2093;top:15017;width:20;height:2" coordorigin="2093,15017" coordsize="20,0" path="m2093,15017l2112,15017e" filled="false" stroked="true" strokeweight=".48004pt" strokecolor="#000000">
                <v:path arrowok="t"/>
              </v:shape>
            </v:group>
            <v:group style="position:absolute;left:2112;top:15017;width:20;height:2" coordorigin="2112,15017" coordsize="20,2">
              <v:shape style="position:absolute;left:2112;top:15017;width:20;height:2" coordorigin="2112,15017" coordsize="20,0" path="m2112,15017l2132,15017e" filled="false" stroked="true" strokeweight=".48004pt" strokecolor="#000000">
                <v:path arrowok="t"/>
              </v:shape>
            </v:group>
            <v:group style="position:absolute;left:2132;top:15017;width:20;height:2" coordorigin="2132,15017" coordsize="20,2">
              <v:shape style="position:absolute;left:2132;top:15017;width:20;height:2" coordorigin="2132,15017" coordsize="20,0" path="m2132,15017l2151,15017e" filled="false" stroked="true" strokeweight=".48004pt" strokecolor="#000000">
                <v:path arrowok="t"/>
              </v:shape>
            </v:group>
            <v:group style="position:absolute;left:2151;top:15017;width:20;height:2" coordorigin="2151,15017" coordsize="20,2">
              <v:shape style="position:absolute;left:2151;top:15017;width:20;height:2" coordorigin="2151,15017" coordsize="20,0" path="m2151,15017l2170,15017e" filled="false" stroked="true" strokeweight=".48004pt" strokecolor="#000000">
                <v:path arrowok="t"/>
              </v:shape>
            </v:group>
            <v:group style="position:absolute;left:2170;top:15017;width:20;height:2" coordorigin="2170,15017" coordsize="20,2">
              <v:shape style="position:absolute;left:2170;top:15017;width:20;height:2" coordorigin="2170,15017" coordsize="20,0" path="m2170,15017l2189,15017e" filled="false" stroked="true" strokeweight=".48004pt" strokecolor="#000000">
                <v:path arrowok="t"/>
              </v:shape>
            </v:group>
            <v:group style="position:absolute;left:2189;top:15017;width:20;height:2" coordorigin="2189,15017" coordsize="20,2">
              <v:shape style="position:absolute;left:2189;top:15017;width:20;height:2" coordorigin="2189,15017" coordsize="20,0" path="m2189,15017l2208,15017e" filled="false" stroked="true" strokeweight=".48004pt" strokecolor="#000000">
                <v:path arrowok="t"/>
              </v:shape>
            </v:group>
            <v:group style="position:absolute;left:2208;top:15017;width:20;height:2" coordorigin="2208,15017" coordsize="20,2">
              <v:shape style="position:absolute;left:2208;top:15017;width:20;height:2" coordorigin="2208,15017" coordsize="20,0" path="m2208,15017l2228,15017e" filled="false" stroked="true" strokeweight=".48004pt" strokecolor="#000000">
                <v:path arrowok="t"/>
              </v:shape>
            </v:group>
            <v:group style="position:absolute;left:2228;top:15017;width:20;height:2" coordorigin="2228,15017" coordsize="20,2">
              <v:shape style="position:absolute;left:2228;top:15017;width:20;height:2" coordorigin="2228,15017" coordsize="20,0" path="m2228,15017l2247,15017e" filled="false" stroked="true" strokeweight=".48004pt" strokecolor="#000000">
                <v:path arrowok="t"/>
              </v:shape>
            </v:group>
            <v:group style="position:absolute;left:2247;top:15017;width:20;height:2" coordorigin="2247,15017" coordsize="20,2">
              <v:shape style="position:absolute;left:2247;top:15017;width:20;height:2" coordorigin="2247,15017" coordsize="20,0" path="m2247,15017l2266,15017e" filled="false" stroked="true" strokeweight=".48004pt" strokecolor="#000000">
                <v:path arrowok="t"/>
              </v:shape>
            </v:group>
            <v:group style="position:absolute;left:2266;top:15017;width:20;height:2" coordorigin="2266,15017" coordsize="20,2">
              <v:shape style="position:absolute;left:2266;top:15017;width:20;height:2" coordorigin="2266,15017" coordsize="20,0" path="m2266,15017l2285,15017e" filled="false" stroked="true" strokeweight=".48004pt" strokecolor="#000000">
                <v:path arrowok="t"/>
              </v:shape>
            </v:group>
            <v:group style="position:absolute;left:2285;top:15017;width:20;height:2" coordorigin="2285,15017" coordsize="20,2">
              <v:shape style="position:absolute;left:2285;top:15017;width:20;height:2" coordorigin="2285,15017" coordsize="20,0" path="m2285,15017l2304,15017e" filled="false" stroked="true" strokeweight=".48004pt" strokecolor="#000000">
                <v:path arrowok="t"/>
              </v:shape>
            </v:group>
            <v:group style="position:absolute;left:2304;top:15017;width:20;height:2" coordorigin="2304,15017" coordsize="20,2">
              <v:shape style="position:absolute;left:2304;top:15017;width:20;height:2" coordorigin="2304,15017" coordsize="20,0" path="m2304,15017l2324,15017e" filled="false" stroked="true" strokeweight=".48004pt" strokecolor="#000000">
                <v:path arrowok="t"/>
              </v:shape>
            </v:group>
            <v:group style="position:absolute;left:2324;top:15017;width:20;height:2" coordorigin="2324,15017" coordsize="20,2">
              <v:shape style="position:absolute;left:2324;top:15017;width:20;height:2" coordorigin="2324,15017" coordsize="20,0" path="m2324,15017l2343,15017e" filled="false" stroked="true" strokeweight=".48004pt" strokecolor="#000000">
                <v:path arrowok="t"/>
              </v:shape>
            </v:group>
            <v:group style="position:absolute;left:2343;top:15017;width:20;height:2" coordorigin="2343,15017" coordsize="20,2">
              <v:shape style="position:absolute;left:2343;top:15017;width:20;height:2" coordorigin="2343,15017" coordsize="20,0" path="m2343,15017l2362,15017e" filled="false" stroked="true" strokeweight=".48004pt" strokecolor="#000000">
                <v:path arrowok="t"/>
              </v:shape>
            </v:group>
            <v:group style="position:absolute;left:2362;top:15017;width:20;height:2" coordorigin="2362,15017" coordsize="20,2">
              <v:shape style="position:absolute;left:2362;top:15017;width:20;height:2" coordorigin="2362,15017" coordsize="20,0" path="m2362,15017l2381,15017e" filled="false" stroked="true" strokeweight=".48004pt" strokecolor="#000000">
                <v:path arrowok="t"/>
              </v:shape>
            </v:group>
            <v:group style="position:absolute;left:2381;top:15017;width:20;height:2" coordorigin="2381,15017" coordsize="20,2">
              <v:shape style="position:absolute;left:2381;top:15017;width:20;height:2" coordorigin="2381,15017" coordsize="20,0" path="m2381,15017l2400,15017e" filled="false" stroked="true" strokeweight=".48004pt" strokecolor="#000000">
                <v:path arrowok="t"/>
              </v:shape>
            </v:group>
            <v:group style="position:absolute;left:2400;top:15017;width:20;height:2" coordorigin="2400,15017" coordsize="20,2">
              <v:shape style="position:absolute;left:2400;top:15017;width:20;height:2" coordorigin="2400,15017" coordsize="20,0" path="m2400,15017l2420,15017e" filled="false" stroked="true" strokeweight=".48004pt" strokecolor="#000000">
                <v:path arrowok="t"/>
              </v:shape>
            </v:group>
            <v:group style="position:absolute;left:2420;top:15017;width:20;height:2" coordorigin="2420,15017" coordsize="20,2">
              <v:shape style="position:absolute;left:2420;top:15017;width:20;height:2" coordorigin="2420,15017" coordsize="20,0" path="m2420,15017l2439,15017e" filled="false" stroked="true" strokeweight=".48004pt" strokecolor="#000000">
                <v:path arrowok="t"/>
              </v:shape>
            </v:group>
            <v:group style="position:absolute;left:2439;top:15017;width:20;height:2" coordorigin="2439,15017" coordsize="20,2">
              <v:shape style="position:absolute;left:2439;top:15017;width:20;height:2" coordorigin="2439,15017" coordsize="20,0" path="m2439,15017l2458,15017e" filled="false" stroked="true" strokeweight=".48004pt" strokecolor="#000000">
                <v:path arrowok="t"/>
              </v:shape>
            </v:group>
            <v:group style="position:absolute;left:2458;top:15017;width:20;height:2" coordorigin="2458,15017" coordsize="20,2">
              <v:shape style="position:absolute;left:2458;top:15017;width:20;height:2" coordorigin="2458,15017" coordsize="20,0" path="m2458,15017l2477,15017e" filled="false" stroked="true" strokeweight=".48004pt" strokecolor="#000000">
                <v:path arrowok="t"/>
              </v:shape>
            </v:group>
            <v:group style="position:absolute;left:2477;top:15017;width:20;height:2" coordorigin="2477,15017" coordsize="20,2">
              <v:shape style="position:absolute;left:2477;top:15017;width:20;height:2" coordorigin="2477,15017" coordsize="20,0" path="m2477,15017l2496,15017e" filled="false" stroked="true" strokeweight=".48004pt" strokecolor="#000000">
                <v:path arrowok="t"/>
              </v:shape>
            </v:group>
            <v:group style="position:absolute;left:2496;top:15017;width:20;height:2" coordorigin="2496,15017" coordsize="20,2">
              <v:shape style="position:absolute;left:2496;top:15017;width:20;height:2" coordorigin="2496,15017" coordsize="20,0" path="m2496,15017l2516,15017e" filled="false" stroked="true" strokeweight=".48004pt" strokecolor="#000000">
                <v:path arrowok="t"/>
              </v:shape>
            </v:group>
            <v:group style="position:absolute;left:2516;top:15017;width:20;height:2" coordorigin="2516,15017" coordsize="20,2">
              <v:shape style="position:absolute;left:2516;top:15017;width:20;height:2" coordorigin="2516,15017" coordsize="20,0" path="m2516,15017l2535,15017e" filled="false" stroked="true" strokeweight=".48004pt" strokecolor="#000000">
                <v:path arrowok="t"/>
              </v:shape>
            </v:group>
            <v:group style="position:absolute;left:2535;top:15017;width:20;height:2" coordorigin="2535,15017" coordsize="20,2">
              <v:shape style="position:absolute;left:2535;top:15017;width:20;height:2" coordorigin="2535,15017" coordsize="20,0" path="m2535,15017l2554,15017e" filled="false" stroked="true" strokeweight=".48004pt" strokecolor="#000000">
                <v:path arrowok="t"/>
              </v:shape>
            </v:group>
            <v:group style="position:absolute;left:2554;top:15017;width:20;height:2" coordorigin="2554,15017" coordsize="20,2">
              <v:shape style="position:absolute;left:2554;top:15017;width:20;height:2" coordorigin="2554,15017" coordsize="20,0" path="m2554,15017l2573,15017e" filled="false" stroked="true" strokeweight=".48004pt" strokecolor="#000000">
                <v:path arrowok="t"/>
              </v:shape>
            </v:group>
            <v:group style="position:absolute;left:2573;top:15017;width:20;height:2" coordorigin="2573,15017" coordsize="20,2">
              <v:shape style="position:absolute;left:2573;top:15017;width:20;height:2" coordorigin="2573,15017" coordsize="20,0" path="m2573,15017l2592,15017e" filled="false" stroked="true" strokeweight=".48004pt" strokecolor="#000000">
                <v:path arrowok="t"/>
              </v:shape>
            </v:group>
            <v:group style="position:absolute;left:2592;top:15017;width:20;height:2" coordorigin="2592,15017" coordsize="20,2">
              <v:shape style="position:absolute;left:2592;top:15017;width:20;height:2" coordorigin="2592,15017" coordsize="20,0" path="m2592,15017l2612,15017e" filled="false" stroked="true" strokeweight=".48004pt" strokecolor="#000000">
                <v:path arrowok="t"/>
              </v:shape>
            </v:group>
            <v:group style="position:absolute;left:2612;top:15017;width:20;height:2" coordorigin="2612,15017" coordsize="20,2">
              <v:shape style="position:absolute;left:2612;top:15017;width:20;height:2" coordorigin="2612,15017" coordsize="20,0" path="m2612,15017l2631,15017e" filled="false" stroked="true" strokeweight=".48004pt" strokecolor="#000000">
                <v:path arrowok="t"/>
              </v:shape>
            </v:group>
            <v:group style="position:absolute;left:2631;top:15017;width:20;height:2" coordorigin="2631,15017" coordsize="20,2">
              <v:shape style="position:absolute;left:2631;top:15017;width:20;height:2" coordorigin="2631,15017" coordsize="20,0" path="m2631,15017l2650,15017e" filled="false" stroked="true" strokeweight=".48004pt" strokecolor="#000000">
                <v:path arrowok="t"/>
              </v:shape>
            </v:group>
            <v:group style="position:absolute;left:2650;top:15017;width:20;height:2" coordorigin="2650,15017" coordsize="20,2">
              <v:shape style="position:absolute;left:2650;top:15017;width:20;height:2" coordorigin="2650,15017" coordsize="20,0" path="m2650,15017l2669,15017e" filled="false" stroked="true" strokeweight=".48004pt" strokecolor="#000000">
                <v:path arrowok="t"/>
              </v:shape>
            </v:group>
            <v:group style="position:absolute;left:2669;top:15017;width:20;height:2" coordorigin="2669,15017" coordsize="20,2">
              <v:shape style="position:absolute;left:2669;top:15017;width:20;height:2" coordorigin="2669,15017" coordsize="20,0" path="m2669,15017l2688,15017e" filled="false" stroked="true" strokeweight=".48004pt" strokecolor="#000000">
                <v:path arrowok="t"/>
              </v:shape>
            </v:group>
            <v:group style="position:absolute;left:2688;top:15017;width:20;height:2" coordorigin="2688,15017" coordsize="20,2">
              <v:shape style="position:absolute;left:2688;top:15017;width:20;height:2" coordorigin="2688,15017" coordsize="20,0" path="m2688,15017l2708,15017e" filled="false" stroked="true" strokeweight=".48004pt" strokecolor="#000000">
                <v:path arrowok="t"/>
              </v:shape>
            </v:group>
            <v:group style="position:absolute;left:2708;top:15017;width:20;height:2" coordorigin="2708,15017" coordsize="20,2">
              <v:shape style="position:absolute;left:2708;top:15017;width:20;height:2" coordorigin="2708,15017" coordsize="20,0" path="m2708,15017l2727,15017e" filled="false" stroked="true" strokeweight=".48004pt" strokecolor="#000000">
                <v:path arrowok="t"/>
              </v:shape>
            </v:group>
            <v:group style="position:absolute;left:2727;top:15017;width:20;height:2" coordorigin="2727,15017" coordsize="20,2">
              <v:shape style="position:absolute;left:2727;top:15017;width:20;height:2" coordorigin="2727,15017" coordsize="20,0" path="m2727,15017l2746,15017e" filled="false" stroked="true" strokeweight=".48004pt" strokecolor="#000000">
                <v:path arrowok="t"/>
              </v:shape>
            </v:group>
            <v:group style="position:absolute;left:2746;top:15017;width:20;height:2" coordorigin="2746,15017" coordsize="20,2">
              <v:shape style="position:absolute;left:2746;top:15017;width:20;height:2" coordorigin="2746,15017" coordsize="20,0" path="m2746,15017l2765,15017e" filled="false" stroked="true" strokeweight=".48004pt" strokecolor="#000000">
                <v:path arrowok="t"/>
              </v:shape>
            </v:group>
            <v:group style="position:absolute;left:2765;top:15017;width:20;height:2" coordorigin="2765,15017" coordsize="20,2">
              <v:shape style="position:absolute;left:2765;top:15017;width:20;height:2" coordorigin="2765,15017" coordsize="20,0" path="m2765,15017l2784,15017e" filled="false" stroked="true" strokeweight=".48004pt" strokecolor="#000000">
                <v:path arrowok="t"/>
              </v:shape>
            </v:group>
            <v:group style="position:absolute;left:2784;top:15017;width:20;height:2" coordorigin="2784,15017" coordsize="20,2">
              <v:shape style="position:absolute;left:2784;top:15017;width:20;height:2" coordorigin="2784,15017" coordsize="20,0" path="m2784,15017l2804,15017e" filled="false" stroked="true" strokeweight=".48004pt" strokecolor="#000000">
                <v:path arrowok="t"/>
              </v:shape>
            </v:group>
            <v:group style="position:absolute;left:2804;top:15017;width:20;height:2" coordorigin="2804,15017" coordsize="20,2">
              <v:shape style="position:absolute;left:2804;top:15017;width:20;height:2" coordorigin="2804,15017" coordsize="20,0" path="m2804,15017l2823,15017e" filled="false" stroked="true" strokeweight=".48004pt" strokecolor="#000000">
                <v:path arrowok="t"/>
              </v:shape>
            </v:group>
            <v:group style="position:absolute;left:2823;top:15017;width:20;height:2" coordorigin="2823,15017" coordsize="20,2">
              <v:shape style="position:absolute;left:2823;top:15017;width:20;height:2" coordorigin="2823,15017" coordsize="20,0" path="m2823,15017l2842,15017e" filled="false" stroked="true" strokeweight=".48004pt" strokecolor="#000000">
                <v:path arrowok="t"/>
              </v:shape>
            </v:group>
            <v:group style="position:absolute;left:2842;top:15017;width:20;height:2" coordorigin="2842,15017" coordsize="20,2">
              <v:shape style="position:absolute;left:2842;top:15017;width:20;height:2" coordorigin="2842,15017" coordsize="20,0" path="m2842,15017l2861,15017e" filled="false" stroked="true" strokeweight=".48004pt" strokecolor="#000000">
                <v:path arrowok="t"/>
              </v:shape>
            </v:group>
            <v:group style="position:absolute;left:2861;top:15017;width:20;height:2" coordorigin="2861,15017" coordsize="20,2">
              <v:shape style="position:absolute;left:2861;top:15017;width:20;height:2" coordorigin="2861,15017" coordsize="20,0" path="m2861,15017l2880,15017e" filled="false" stroked="true" strokeweight=".48004pt" strokecolor="#000000">
                <v:path arrowok="t"/>
              </v:shape>
            </v:group>
            <v:group style="position:absolute;left:2880;top:15017;width:20;height:2" coordorigin="2880,15017" coordsize="20,2">
              <v:shape style="position:absolute;left:2880;top:15017;width:20;height:2" coordorigin="2880,15017" coordsize="20,0" path="m2880,15017l2900,15017e" filled="false" stroked="true" strokeweight=".48004pt" strokecolor="#000000">
                <v:path arrowok="t"/>
              </v:shape>
            </v:group>
            <v:group style="position:absolute;left:2900;top:15017;width:20;height:2" coordorigin="2900,15017" coordsize="20,2">
              <v:shape style="position:absolute;left:2900;top:15017;width:20;height:2" coordorigin="2900,15017" coordsize="20,0" path="m2900,15017l2919,15017e" filled="false" stroked="true" strokeweight=".48004pt" strokecolor="#000000">
                <v:path arrowok="t"/>
              </v:shape>
            </v:group>
            <v:group style="position:absolute;left:2919;top:15017;width:20;height:2" coordorigin="2919,15017" coordsize="20,2">
              <v:shape style="position:absolute;left:2919;top:15017;width:20;height:2" coordorigin="2919,15017" coordsize="20,0" path="m2919,15017l2938,15017e" filled="false" stroked="true" strokeweight=".48004pt" strokecolor="#000000">
                <v:path arrowok="t"/>
              </v:shape>
            </v:group>
            <v:group style="position:absolute;left:2938;top:15017;width:20;height:2" coordorigin="2938,15017" coordsize="20,2">
              <v:shape style="position:absolute;left:2938;top:15017;width:20;height:2" coordorigin="2938,15017" coordsize="20,0" path="m2938,15017l2957,15017e" filled="false" stroked="true" strokeweight=".48004pt" strokecolor="#000000">
                <v:path arrowok="t"/>
              </v:shape>
            </v:group>
            <v:group style="position:absolute;left:2957;top:15017;width:20;height:2" coordorigin="2957,15017" coordsize="20,2">
              <v:shape style="position:absolute;left:2957;top:15017;width:20;height:2" coordorigin="2957,15017" coordsize="20,0" path="m2957,15017l2976,15017e" filled="false" stroked="true" strokeweight=".48004pt" strokecolor="#000000">
                <v:path arrowok="t"/>
              </v:shape>
            </v:group>
            <v:group style="position:absolute;left:2976;top:15017;width:20;height:2" coordorigin="2976,15017" coordsize="20,2">
              <v:shape style="position:absolute;left:2976;top:15017;width:20;height:2" coordorigin="2976,15017" coordsize="20,0" path="m2976,15017l2996,15017e" filled="false" stroked="true" strokeweight=".48004pt" strokecolor="#000000">
                <v:path arrowok="t"/>
              </v:shape>
            </v:group>
            <v:group style="position:absolute;left:2996;top:15017;width:20;height:2" coordorigin="2996,15017" coordsize="20,2">
              <v:shape style="position:absolute;left:2996;top:15017;width:20;height:2" coordorigin="2996,15017" coordsize="20,0" path="m2996,15017l3015,15017e" filled="false" stroked="true" strokeweight=".48004pt" strokecolor="#000000">
                <v:path arrowok="t"/>
              </v:shape>
            </v:group>
            <v:group style="position:absolute;left:3015;top:15017;width:20;height:2" coordorigin="3015,15017" coordsize="20,2">
              <v:shape style="position:absolute;left:3015;top:15017;width:20;height:2" coordorigin="3015,15017" coordsize="20,0" path="m3015,15017l3034,15017e" filled="false" stroked="true" strokeweight=".48004pt" strokecolor="#000000">
                <v:path arrowok="t"/>
              </v:shape>
            </v:group>
            <v:group style="position:absolute;left:3034;top:15017;width:20;height:2" coordorigin="3034,15017" coordsize="20,2">
              <v:shape style="position:absolute;left:3034;top:15017;width:20;height:2" coordorigin="3034,15017" coordsize="20,0" path="m3034,15017l3053,15017e" filled="false" stroked="true" strokeweight=".48004pt" strokecolor="#000000">
                <v:path arrowok="t"/>
              </v:shape>
            </v:group>
            <v:group style="position:absolute;left:3053;top:15017;width:20;height:2" coordorigin="3053,15017" coordsize="20,2">
              <v:shape style="position:absolute;left:3053;top:15017;width:20;height:2" coordorigin="3053,15017" coordsize="20,0" path="m3053,15017l3072,15017e" filled="false" stroked="true" strokeweight=".48004pt" strokecolor="#000000">
                <v:path arrowok="t"/>
              </v:shape>
            </v:group>
            <v:group style="position:absolute;left:3072;top:15017;width:20;height:2" coordorigin="3072,15017" coordsize="20,2">
              <v:shape style="position:absolute;left:3072;top:15017;width:20;height:2" coordorigin="3072,15017" coordsize="20,0" path="m3072,15017l3092,15017e" filled="false" stroked="true" strokeweight=".48004pt" strokecolor="#000000">
                <v:path arrowok="t"/>
              </v:shape>
            </v:group>
            <v:group style="position:absolute;left:3092;top:15017;width:20;height:2" coordorigin="3092,15017" coordsize="20,2">
              <v:shape style="position:absolute;left:3092;top:15017;width:20;height:2" coordorigin="3092,15017" coordsize="20,0" path="m3092,15017l3111,15017e" filled="false" stroked="true" strokeweight=".48004pt" strokecolor="#000000">
                <v:path arrowok="t"/>
              </v:shape>
            </v:group>
            <v:group style="position:absolute;left:3111;top:15017;width:20;height:2" coordorigin="3111,15017" coordsize="20,2">
              <v:shape style="position:absolute;left:3111;top:15017;width:20;height:2" coordorigin="3111,15017" coordsize="20,0" path="m3111,15017l3130,15017e" filled="false" stroked="true" strokeweight=".48004pt" strokecolor="#000000">
                <v:path arrowok="t"/>
              </v:shape>
            </v:group>
            <v:group style="position:absolute;left:3130;top:15017;width:20;height:2" coordorigin="3130,15017" coordsize="20,2">
              <v:shape style="position:absolute;left:3130;top:15017;width:20;height:2" coordorigin="3130,15017" coordsize="20,0" path="m3130,15017l3149,15017e" filled="false" stroked="true" strokeweight=".48004pt" strokecolor="#000000">
                <v:path arrowok="t"/>
              </v:shape>
            </v:group>
            <v:group style="position:absolute;left:3149;top:15017;width:20;height:2" coordorigin="3149,15017" coordsize="20,2">
              <v:shape style="position:absolute;left:3149;top:15017;width:20;height:2" coordorigin="3149,15017" coordsize="20,0" path="m3149,15017l3168,15017e" filled="false" stroked="true" strokeweight=".48004pt" strokecolor="#000000">
                <v:path arrowok="t"/>
              </v:shape>
            </v:group>
            <v:group style="position:absolute;left:3168;top:15017;width:20;height:2" coordorigin="3168,15017" coordsize="20,2">
              <v:shape style="position:absolute;left:3168;top:15017;width:20;height:2" coordorigin="3168,15017" coordsize="20,0" path="m3168,15017l3188,15017e" filled="false" stroked="true" strokeweight=".48004pt" strokecolor="#000000">
                <v:path arrowok="t"/>
              </v:shape>
            </v:group>
            <v:group style="position:absolute;left:3188;top:15017;width:20;height:2" coordorigin="3188,15017" coordsize="20,2">
              <v:shape style="position:absolute;left:3188;top:15017;width:20;height:2" coordorigin="3188,15017" coordsize="20,0" path="m3188,15017l3207,15017e" filled="false" stroked="true" strokeweight=".48004pt" strokecolor="#000000">
                <v:path arrowok="t"/>
              </v:shape>
            </v:group>
            <v:group style="position:absolute;left:3207;top:15017;width:20;height:2" coordorigin="3207,15017" coordsize="20,2">
              <v:shape style="position:absolute;left:3207;top:15017;width:20;height:2" coordorigin="3207,15017" coordsize="20,0" path="m3207,15017l3226,15017e" filled="false" stroked="true" strokeweight=".48004pt" strokecolor="#000000">
                <v:path arrowok="t"/>
              </v:shape>
            </v:group>
            <v:group style="position:absolute;left:3226;top:15017;width:20;height:2" coordorigin="3226,15017" coordsize="20,2">
              <v:shape style="position:absolute;left:3226;top:15017;width:20;height:2" coordorigin="3226,15017" coordsize="20,0" path="m3226,15017l3245,15017e" filled="false" stroked="true" strokeweight=".48004pt" strokecolor="#000000">
                <v:path arrowok="t"/>
              </v:shape>
            </v:group>
            <v:group style="position:absolute;left:3245;top:15017;width:20;height:2" coordorigin="3245,15017" coordsize="20,2">
              <v:shape style="position:absolute;left:3245;top:15017;width:20;height:2" coordorigin="3245,15017" coordsize="20,0" path="m3245,15017l3264,15017e" filled="false" stroked="true" strokeweight=".48004pt" strokecolor="#000000">
                <v:path arrowok="t"/>
              </v:shape>
            </v:group>
            <v:group style="position:absolute;left:3264;top:15017;width:20;height:2" coordorigin="3264,15017" coordsize="20,2">
              <v:shape style="position:absolute;left:3264;top:15017;width:20;height:2" coordorigin="3264,15017" coordsize="20,0" path="m3264,15017l3284,15017e" filled="false" stroked="true" strokeweight=".48004pt" strokecolor="#000000">
                <v:path arrowok="t"/>
              </v:shape>
            </v:group>
            <v:group style="position:absolute;left:3284;top:15017;width:20;height:2" coordorigin="3284,15017" coordsize="20,2">
              <v:shape style="position:absolute;left:3284;top:15017;width:20;height:2" coordorigin="3284,15017" coordsize="20,0" path="m3284,15017l3303,15017e" filled="false" stroked="true" strokeweight=".48004pt" strokecolor="#000000">
                <v:path arrowok="t"/>
              </v:shape>
            </v:group>
            <v:group style="position:absolute;left:3303;top:15017;width:20;height:2" coordorigin="3303,15017" coordsize="20,2">
              <v:shape style="position:absolute;left:3303;top:15017;width:20;height:2" coordorigin="3303,15017" coordsize="20,0" path="m3303,15017l3322,15017e" filled="false" stroked="true" strokeweight=".48004pt" strokecolor="#000000">
                <v:path arrowok="t"/>
              </v:shape>
            </v:group>
            <v:group style="position:absolute;left:3322;top:15017;width:20;height:2" coordorigin="3322,15017" coordsize="20,2">
              <v:shape style="position:absolute;left:3322;top:15017;width:20;height:2" coordorigin="3322,15017" coordsize="20,0" path="m3322,15017l3341,15017e" filled="false" stroked="true" strokeweight=".48004pt" strokecolor="#000000">
                <v:path arrowok="t"/>
              </v:shape>
            </v:group>
            <v:group style="position:absolute;left:3341;top:15017;width:20;height:2" coordorigin="3341,15017" coordsize="20,2">
              <v:shape style="position:absolute;left:3341;top:15017;width:20;height:2" coordorigin="3341,15017" coordsize="20,0" path="m3341,15017l3360,15017e" filled="false" stroked="true" strokeweight=".48004pt" strokecolor="#000000">
                <v:path arrowok="t"/>
              </v:shape>
            </v:group>
            <v:group style="position:absolute;left:3360;top:15017;width:20;height:2" coordorigin="3360,15017" coordsize="20,2">
              <v:shape style="position:absolute;left:3360;top:15017;width:20;height:2" coordorigin="3360,15017" coordsize="20,0" path="m3360,15017l3380,15017e" filled="false" stroked="true" strokeweight=".48004pt" strokecolor="#000000">
                <v:path arrowok="t"/>
              </v:shape>
            </v:group>
            <v:group style="position:absolute;left:3380;top:15017;width:20;height:2" coordorigin="3380,15017" coordsize="20,2">
              <v:shape style="position:absolute;left:3380;top:15017;width:20;height:2" coordorigin="3380,15017" coordsize="20,0" path="m3380,15017l3399,15017e" filled="false" stroked="true" strokeweight=".48004pt" strokecolor="#000000">
                <v:path arrowok="t"/>
              </v:shape>
            </v:group>
            <v:group style="position:absolute;left:3399;top:15017;width:20;height:2" coordorigin="3399,15017" coordsize="20,2">
              <v:shape style="position:absolute;left:3399;top:15017;width:20;height:2" coordorigin="3399,15017" coordsize="20,0" path="m3399,15017l3418,15017e" filled="false" stroked="true" strokeweight=".48004pt" strokecolor="#000000">
                <v:path arrowok="t"/>
              </v:shape>
            </v:group>
            <v:group style="position:absolute;left:3418;top:15017;width:20;height:2" coordorigin="3418,15017" coordsize="20,2">
              <v:shape style="position:absolute;left:3418;top:15017;width:20;height:2" coordorigin="3418,15017" coordsize="20,0" path="m3418,15017l3437,15017e" filled="false" stroked="true" strokeweight=".48004pt" strokecolor="#000000">
                <v:path arrowok="t"/>
              </v:shape>
            </v:group>
            <v:group style="position:absolute;left:3437;top:15017;width:20;height:2" coordorigin="3437,15017" coordsize="20,2">
              <v:shape style="position:absolute;left:3437;top:15017;width:20;height:2" coordorigin="3437,15017" coordsize="20,0" path="m3437,15017l3456,15017e" filled="false" stroked="true" strokeweight=".48004pt" strokecolor="#000000">
                <v:path arrowok="t"/>
              </v:shape>
            </v:group>
            <v:group style="position:absolute;left:3456;top:15017;width:20;height:2" coordorigin="3456,15017" coordsize="20,2">
              <v:shape style="position:absolute;left:3456;top:15017;width:20;height:2" coordorigin="3456,15017" coordsize="20,0" path="m3456,15017l3476,15017e" filled="false" stroked="true" strokeweight=".48004pt" strokecolor="#000000">
                <v:path arrowok="t"/>
              </v:shape>
            </v:group>
            <v:group style="position:absolute;left:3476;top:15017;width:20;height:2" coordorigin="3476,15017" coordsize="20,2">
              <v:shape style="position:absolute;left:3476;top:15017;width:20;height:2" coordorigin="3476,15017" coordsize="20,0" path="m3476,15017l3495,15017e" filled="false" stroked="true" strokeweight=".48004pt" strokecolor="#000000">
                <v:path arrowok="t"/>
              </v:shape>
            </v:group>
            <v:group style="position:absolute;left:3495;top:15017;width:20;height:2" coordorigin="3495,15017" coordsize="20,2">
              <v:shape style="position:absolute;left:3495;top:15017;width:20;height:2" coordorigin="3495,15017" coordsize="20,0" path="m3495,15017l3514,15017e" filled="false" stroked="true" strokeweight=".48004pt" strokecolor="#000000">
                <v:path arrowok="t"/>
              </v:shape>
            </v:group>
            <v:group style="position:absolute;left:3514;top:15017;width:20;height:2" coordorigin="3514,15017" coordsize="20,2">
              <v:shape style="position:absolute;left:3514;top:15017;width:20;height:2" coordorigin="3514,15017" coordsize="20,0" path="m3514,15017l3533,15017e" filled="false" stroked="true" strokeweight=".48004pt" strokecolor="#000000">
                <v:path arrowok="t"/>
              </v:shape>
            </v:group>
            <v:group style="position:absolute;left:3533;top:15017;width:20;height:2" coordorigin="3533,15017" coordsize="20,2">
              <v:shape style="position:absolute;left:3533;top:15017;width:20;height:2" coordorigin="3533,15017" coordsize="20,0" path="m3533,15017l3552,15017e" filled="false" stroked="true" strokeweight=".48004pt" strokecolor="#000000">
                <v:path arrowok="t"/>
              </v:shape>
            </v:group>
            <v:group style="position:absolute;left:3552;top:15017;width:20;height:2" coordorigin="3552,15017" coordsize="20,2">
              <v:shape style="position:absolute;left:3552;top:15017;width:20;height:2" coordorigin="3552,15017" coordsize="20,0" path="m3552,15017l3572,15017e" filled="false" stroked="true" strokeweight=".48004pt" strokecolor="#000000">
                <v:path arrowok="t"/>
              </v:shape>
            </v:group>
            <v:group style="position:absolute;left:3572;top:15017;width:20;height:2" coordorigin="3572,15017" coordsize="20,2">
              <v:shape style="position:absolute;left:3572;top:15017;width:20;height:2" coordorigin="3572,15017" coordsize="20,0" path="m3572,15017l3591,15017e" filled="false" stroked="true" strokeweight=".48004pt" strokecolor="#000000">
                <v:path arrowok="t"/>
              </v:shape>
            </v:group>
            <v:group style="position:absolute;left:3591;top:15017;width:20;height:2" coordorigin="3591,15017" coordsize="20,2">
              <v:shape style="position:absolute;left:3591;top:15017;width:20;height:2" coordorigin="3591,15017" coordsize="20,0" path="m3591,15017l3610,15017e" filled="false" stroked="true" strokeweight=".48004pt" strokecolor="#000000">
                <v:path arrowok="t"/>
              </v:shape>
            </v:group>
            <v:group style="position:absolute;left:3610;top:15017;width:20;height:2" coordorigin="3610,15017" coordsize="20,2">
              <v:shape style="position:absolute;left:3610;top:15017;width:20;height:2" coordorigin="3610,15017" coordsize="20,0" path="m3610,15017l3629,15017e" filled="false" stroked="true" strokeweight=".48004pt" strokecolor="#000000">
                <v:path arrowok="t"/>
              </v:shape>
            </v:group>
            <v:group style="position:absolute;left:3629;top:15017;width:20;height:2" coordorigin="3629,15017" coordsize="20,2">
              <v:shape style="position:absolute;left:3629;top:15017;width:20;height:2" coordorigin="3629,15017" coordsize="20,0" path="m3629,15017l3648,15017e" filled="false" stroked="true" strokeweight=".48004pt" strokecolor="#000000">
                <v:path arrowok="t"/>
              </v:shape>
            </v:group>
            <v:group style="position:absolute;left:3648;top:15017;width:20;height:2" coordorigin="3648,15017" coordsize="20,2">
              <v:shape style="position:absolute;left:3648;top:15017;width:20;height:2" coordorigin="3648,15017" coordsize="20,0" path="m3648,15017l3668,15017e" filled="false" stroked="true" strokeweight=".48004pt" strokecolor="#000000">
                <v:path arrowok="t"/>
              </v:shape>
            </v:group>
            <v:group style="position:absolute;left:3668;top:15017;width:20;height:2" coordorigin="3668,15017" coordsize="20,2">
              <v:shape style="position:absolute;left:3668;top:15017;width:20;height:2" coordorigin="3668,15017" coordsize="20,0" path="m3668,15017l3687,15017e" filled="false" stroked="true" strokeweight=".48004pt" strokecolor="#000000">
                <v:path arrowok="t"/>
              </v:shape>
            </v:group>
            <v:group style="position:absolute;left:3687;top:15017;width:20;height:2" coordorigin="3687,15017" coordsize="20,2">
              <v:shape style="position:absolute;left:3687;top:15017;width:20;height:2" coordorigin="3687,15017" coordsize="20,0" path="m3687,15017l3706,15017e" filled="false" stroked="true" strokeweight=".48004pt" strokecolor="#000000">
                <v:path arrowok="t"/>
              </v:shape>
            </v:group>
            <v:group style="position:absolute;left:3706;top:15017;width:20;height:2" coordorigin="3706,15017" coordsize="20,2">
              <v:shape style="position:absolute;left:3706;top:15017;width:20;height:2" coordorigin="3706,15017" coordsize="20,0" path="m3706,15017l3725,15017e" filled="false" stroked="true" strokeweight=".48004pt" strokecolor="#000000">
                <v:path arrowok="t"/>
              </v:shape>
            </v:group>
            <v:group style="position:absolute;left:3725;top:15017;width:20;height:2" coordorigin="3725,15017" coordsize="20,2">
              <v:shape style="position:absolute;left:3725;top:15017;width:20;height:2" coordorigin="3725,15017" coordsize="20,0" path="m3725,15017l3744,15017e" filled="false" stroked="true" strokeweight=".48004pt" strokecolor="#000000">
                <v:path arrowok="t"/>
              </v:shape>
            </v:group>
            <v:group style="position:absolute;left:3744;top:15017;width:20;height:2" coordorigin="3744,15017" coordsize="20,2">
              <v:shape style="position:absolute;left:3744;top:15017;width:20;height:2" coordorigin="3744,15017" coordsize="20,0" path="m3744,15017l3764,15017e" filled="false" stroked="true" strokeweight=".48004pt" strokecolor="#000000">
                <v:path arrowok="t"/>
              </v:shape>
            </v:group>
            <v:group style="position:absolute;left:3764;top:15017;width:20;height:2" coordorigin="3764,15017" coordsize="20,2">
              <v:shape style="position:absolute;left:3764;top:15017;width:20;height:2" coordorigin="3764,15017" coordsize="20,0" path="m3764,15017l3783,15017e" filled="false" stroked="true" strokeweight=".48004pt" strokecolor="#000000">
                <v:path arrowok="t"/>
              </v:shape>
            </v:group>
            <v:group style="position:absolute;left:3783;top:15017;width:20;height:2" coordorigin="3783,15017" coordsize="20,2">
              <v:shape style="position:absolute;left:3783;top:15017;width:20;height:2" coordorigin="3783,15017" coordsize="20,0" path="m3783,15017l3802,15017e" filled="false" stroked="true" strokeweight=".48004pt" strokecolor="#000000">
                <v:path arrowok="t"/>
              </v:shape>
            </v:group>
            <v:group style="position:absolute;left:3802;top:15017;width:20;height:2" coordorigin="3802,15017" coordsize="20,2">
              <v:shape style="position:absolute;left:3802;top:15017;width:20;height:2" coordorigin="3802,15017" coordsize="20,0" path="m3802,15017l3821,15017e" filled="false" stroked="true" strokeweight=".48004pt" strokecolor="#000000">
                <v:path arrowok="t"/>
              </v:shape>
            </v:group>
            <v:group style="position:absolute;left:3821;top:15017;width:20;height:2" coordorigin="3821,15017" coordsize="20,2">
              <v:shape style="position:absolute;left:3821;top:15017;width:20;height:2" coordorigin="3821,15017" coordsize="20,0" path="m3821,15017l3840,15017e" filled="false" stroked="true" strokeweight=".48004pt" strokecolor="#000000">
                <v:path arrowok="t"/>
              </v:shape>
            </v:group>
            <v:group style="position:absolute;left:3840;top:15017;width:20;height:2" coordorigin="3840,15017" coordsize="20,2">
              <v:shape style="position:absolute;left:3840;top:15017;width:20;height:2" coordorigin="3840,15017" coordsize="20,0" path="m3840,15017l3860,15017e" filled="false" stroked="true" strokeweight=".48004pt" strokecolor="#000000">
                <v:path arrowok="t"/>
              </v:shape>
            </v:group>
            <v:group style="position:absolute;left:3860;top:15017;width:20;height:2" coordorigin="3860,15017" coordsize="20,2">
              <v:shape style="position:absolute;left:3860;top:15017;width:20;height:2" coordorigin="3860,15017" coordsize="20,0" path="m3860,15017l3879,15017e" filled="false" stroked="true" strokeweight=".48004pt" strokecolor="#000000">
                <v:path arrowok="t"/>
              </v:shape>
            </v:group>
            <v:group style="position:absolute;left:3879;top:15017;width:20;height:2" coordorigin="3879,15017" coordsize="20,2">
              <v:shape style="position:absolute;left:3879;top:15017;width:20;height:2" coordorigin="3879,15017" coordsize="20,0" path="m3879,15017l3898,15017e" filled="false" stroked="true" strokeweight=".48004pt" strokecolor="#000000">
                <v:path arrowok="t"/>
              </v:shape>
            </v:group>
            <v:group style="position:absolute;left:3898;top:15017;width:20;height:2" coordorigin="3898,15017" coordsize="20,2">
              <v:shape style="position:absolute;left:3898;top:15017;width:20;height:2" coordorigin="3898,15017" coordsize="20,0" path="m3898,15017l3917,15017e" filled="false" stroked="true" strokeweight=".48004pt" strokecolor="#000000">
                <v:path arrowok="t"/>
              </v:shape>
            </v:group>
            <v:group style="position:absolute;left:3917;top:15017;width:20;height:2" coordorigin="3917,15017" coordsize="20,2">
              <v:shape style="position:absolute;left:3917;top:15017;width:20;height:2" coordorigin="3917,15017" coordsize="20,0" path="m3917,15017l3936,15017e" filled="false" stroked="true" strokeweight=".48004pt" strokecolor="#000000">
                <v:path arrowok="t"/>
              </v:shape>
            </v:group>
            <v:group style="position:absolute;left:3936;top:15017;width:20;height:2" coordorigin="3936,15017" coordsize="20,2">
              <v:shape style="position:absolute;left:3936;top:15017;width:20;height:2" coordorigin="3936,15017" coordsize="20,0" path="m3936,15017l3956,15017e" filled="false" stroked="true" strokeweight=".48004pt" strokecolor="#000000">
                <v:path arrowok="t"/>
              </v:shape>
            </v:group>
            <v:group style="position:absolute;left:3956;top:15017;width:20;height:2" coordorigin="3956,15017" coordsize="20,2">
              <v:shape style="position:absolute;left:3956;top:15017;width:20;height:2" coordorigin="3956,15017" coordsize="20,0" path="m3956,15017l3975,15017e" filled="false" stroked="true" strokeweight=".48004pt" strokecolor="#000000">
                <v:path arrowok="t"/>
              </v:shape>
            </v:group>
            <v:group style="position:absolute;left:3975;top:15017;width:20;height:2" coordorigin="3975,15017" coordsize="20,2">
              <v:shape style="position:absolute;left:3975;top:15017;width:20;height:2" coordorigin="3975,15017" coordsize="20,0" path="m3975,15017l3994,15017e" filled="false" stroked="true" strokeweight=".48004pt" strokecolor="#000000">
                <v:path arrowok="t"/>
              </v:shape>
            </v:group>
            <v:group style="position:absolute;left:3994;top:15017;width:20;height:2" coordorigin="3994,15017" coordsize="20,2">
              <v:shape style="position:absolute;left:3994;top:15017;width:20;height:2" coordorigin="3994,15017" coordsize="20,0" path="m3994,15017l4013,15017e" filled="false" stroked="true" strokeweight=".48004pt" strokecolor="#000000">
                <v:path arrowok="t"/>
              </v:shape>
            </v:group>
            <v:group style="position:absolute;left:4013;top:15017;width:20;height:2" coordorigin="4013,15017" coordsize="20,2">
              <v:shape style="position:absolute;left:4013;top:15017;width:20;height:2" coordorigin="4013,15017" coordsize="20,0" path="m4013,15017l4032,15017e" filled="false" stroked="true" strokeweight=".48004pt" strokecolor="#000000">
                <v:path arrowok="t"/>
              </v:shape>
            </v:group>
            <v:group style="position:absolute;left:4032;top:15017;width:20;height:2" coordorigin="4032,15017" coordsize="20,2">
              <v:shape style="position:absolute;left:4032;top:15017;width:20;height:2" coordorigin="4032,15017" coordsize="20,0" path="m4032,15017l4052,15017e" filled="false" stroked="true" strokeweight=".48004pt" strokecolor="#000000">
                <v:path arrowok="t"/>
              </v:shape>
            </v:group>
            <v:group style="position:absolute;left:4052;top:15017;width:20;height:2" coordorigin="4052,15017" coordsize="20,2">
              <v:shape style="position:absolute;left:4052;top:15017;width:20;height:2" coordorigin="4052,15017" coordsize="20,0" path="m4052,15017l4071,15017e" filled="false" stroked="true" strokeweight=".48004pt" strokecolor="#000000">
                <v:path arrowok="t"/>
              </v:shape>
            </v:group>
            <v:group style="position:absolute;left:4071;top:15017;width:20;height:2" coordorigin="4071,15017" coordsize="20,2">
              <v:shape style="position:absolute;left:4071;top:15017;width:20;height:2" coordorigin="4071,15017" coordsize="20,0" path="m4071,15017l4090,15017e" filled="false" stroked="true" strokeweight=".48004pt" strokecolor="#000000">
                <v:path arrowok="t"/>
              </v:shape>
            </v:group>
            <v:group style="position:absolute;left:4090;top:15017;width:20;height:2" coordorigin="4090,15017" coordsize="20,2">
              <v:shape style="position:absolute;left:4090;top:15017;width:20;height:2" coordorigin="4090,15017" coordsize="20,0" path="m4090,15017l4109,15017e" filled="false" stroked="true" strokeweight=".48004pt" strokecolor="#000000">
                <v:path arrowok="t"/>
              </v:shape>
            </v:group>
            <v:group style="position:absolute;left:4109;top:15017;width:20;height:2" coordorigin="4109,15017" coordsize="20,2">
              <v:shape style="position:absolute;left:4109;top:15017;width:20;height:2" coordorigin="4109,15017" coordsize="20,0" path="m4109,15017l4128,15017e" filled="false" stroked="true" strokeweight=".48004pt" strokecolor="#000000">
                <v:path arrowok="t"/>
              </v:shape>
            </v:group>
            <v:group style="position:absolute;left:4128;top:15017;width:20;height:2" coordorigin="4128,15017" coordsize="20,2">
              <v:shape style="position:absolute;left:4128;top:15017;width:20;height:2" coordorigin="4128,15017" coordsize="20,0" path="m4128,15017l4148,15017e" filled="false" stroked="true" strokeweight=".48004pt" strokecolor="#000000">
                <v:path arrowok="t"/>
              </v:shape>
            </v:group>
            <v:group style="position:absolute;left:4148;top:15017;width:20;height:2" coordorigin="4148,15017" coordsize="20,2">
              <v:shape style="position:absolute;left:4148;top:15017;width:20;height:2" coordorigin="4148,15017" coordsize="20,0" path="m4148,15017l4167,15017e" filled="false" stroked="true" strokeweight=".48004pt" strokecolor="#000000">
                <v:path arrowok="t"/>
              </v:shape>
            </v:group>
            <v:group style="position:absolute;left:4167;top:15017;width:20;height:2" coordorigin="4167,15017" coordsize="20,2">
              <v:shape style="position:absolute;left:4167;top:15017;width:20;height:2" coordorigin="4167,15017" coordsize="20,0" path="m4167,15017l4186,15017e" filled="false" stroked="true" strokeweight=".48004pt" strokecolor="#000000">
                <v:path arrowok="t"/>
              </v:shape>
            </v:group>
            <v:group style="position:absolute;left:4186;top:15017;width:20;height:2" coordorigin="4186,15017" coordsize="20,2">
              <v:shape style="position:absolute;left:4186;top:15017;width:20;height:2" coordorigin="4186,15017" coordsize="20,0" path="m4186,15017l4205,15017e" filled="false" stroked="true" strokeweight=".48004pt" strokecolor="#000000">
                <v:path arrowok="t"/>
              </v:shape>
            </v:group>
            <v:group style="position:absolute;left:4205;top:15017;width:20;height:2" coordorigin="4205,15017" coordsize="20,2">
              <v:shape style="position:absolute;left:4205;top:15017;width:20;height:2" coordorigin="4205,15017" coordsize="20,0" path="m4205,15017l4224,15017e" filled="false" stroked="true" strokeweight=".48004pt" strokecolor="#000000">
                <v:path arrowok="t"/>
              </v:shape>
            </v:group>
            <v:group style="position:absolute;left:4224;top:15017;width:20;height:2" coordorigin="4224,15017" coordsize="20,2">
              <v:shape style="position:absolute;left:4224;top:15017;width:20;height:2" coordorigin="4224,15017" coordsize="20,0" path="m4224,15017l4244,15017e" filled="false" stroked="true" strokeweight=".48004pt" strokecolor="#000000">
                <v:path arrowok="t"/>
              </v:shape>
            </v:group>
            <v:group style="position:absolute;left:4244;top:15017;width:20;height:2" coordorigin="4244,15017" coordsize="20,2">
              <v:shape style="position:absolute;left:4244;top:15017;width:20;height:2" coordorigin="4244,15017" coordsize="20,0" path="m4244,15017l4263,15017e" filled="false" stroked="true" strokeweight=".48004pt" strokecolor="#000000">
                <v:path arrowok="t"/>
              </v:shape>
            </v:group>
            <v:group style="position:absolute;left:4263;top:15017;width:20;height:2" coordorigin="4263,15017" coordsize="20,2">
              <v:shape style="position:absolute;left:4263;top:15017;width:20;height:2" coordorigin="4263,15017" coordsize="20,0" path="m4263,15017l4282,15017e" filled="false" stroked="true" strokeweight=".48004pt" strokecolor="#000000">
                <v:path arrowok="t"/>
              </v:shape>
            </v:group>
            <v:group style="position:absolute;left:4282;top:15017;width:20;height:2" coordorigin="4282,15017" coordsize="20,2">
              <v:shape style="position:absolute;left:4282;top:15017;width:20;height:2" coordorigin="4282,15017" coordsize="20,0" path="m4282,15017l4301,15017e" filled="false" stroked="true" strokeweight=".48004pt" strokecolor="#000000">
                <v:path arrowok="t"/>
              </v:shape>
            </v:group>
            <v:group style="position:absolute;left:4301;top:15017;width:20;height:2" coordorigin="4301,15017" coordsize="20,2">
              <v:shape style="position:absolute;left:4301;top:15017;width:20;height:2" coordorigin="4301,15017" coordsize="20,0" path="m4301,15017l4320,15017e" filled="false" stroked="true" strokeweight=".48004pt" strokecolor="#000000">
                <v:path arrowok="t"/>
              </v:shape>
            </v:group>
            <v:group style="position:absolute;left:4320;top:15017;width:20;height:2" coordorigin="4320,15017" coordsize="20,2">
              <v:shape style="position:absolute;left:4320;top:15017;width:20;height:2" coordorigin="4320,15017" coordsize="20,0" path="m4320,15017l4340,15017e" filled="false" stroked="true" strokeweight=".48004pt" strokecolor="#000000">
                <v:path arrowok="t"/>
              </v:shape>
            </v:group>
            <v:group style="position:absolute;left:4340;top:15017;width:20;height:2" coordorigin="4340,15017" coordsize="20,2">
              <v:shape style="position:absolute;left:4340;top:15017;width:20;height:2" coordorigin="4340,15017" coordsize="20,0" path="m4340,15017l4359,15017e" filled="false" stroked="true" strokeweight=".48004pt" strokecolor="#000000">
                <v:path arrowok="t"/>
              </v:shape>
            </v:group>
            <v:group style="position:absolute;left:4359;top:15017;width:20;height:2" coordorigin="4359,15017" coordsize="20,2">
              <v:shape style="position:absolute;left:4359;top:15017;width:20;height:2" coordorigin="4359,15017" coordsize="20,0" path="m4359,15017l4378,15017e" filled="false" stroked="true" strokeweight=".48004pt" strokecolor="#000000">
                <v:path arrowok="t"/>
              </v:shape>
            </v:group>
            <v:group style="position:absolute;left:4378;top:15017;width:20;height:2" coordorigin="4378,15017" coordsize="20,2">
              <v:shape style="position:absolute;left:4378;top:15017;width:20;height:2" coordorigin="4378,15017" coordsize="20,0" path="m4378,15017l4397,15017e" filled="false" stroked="true" strokeweight=".48004pt" strokecolor="#000000">
                <v:path arrowok="t"/>
              </v:shape>
            </v:group>
            <v:group style="position:absolute;left:4397;top:15017;width:20;height:2" coordorigin="4397,15017" coordsize="20,2">
              <v:shape style="position:absolute;left:4397;top:15017;width:20;height:2" coordorigin="4397,15017" coordsize="20,0" path="m4397,15017l4416,15017e" filled="false" stroked="true" strokeweight=".48004pt" strokecolor="#000000">
                <v:path arrowok="t"/>
              </v:shape>
            </v:group>
            <v:group style="position:absolute;left:4416;top:15017;width:20;height:2" coordorigin="4416,15017" coordsize="20,2">
              <v:shape style="position:absolute;left:4416;top:15017;width:20;height:2" coordorigin="4416,15017" coordsize="20,0" path="m4416,15017l4436,15017e" filled="false" stroked="true" strokeweight=".48004pt" strokecolor="#000000">
                <v:path arrowok="t"/>
              </v:shape>
            </v:group>
            <v:group style="position:absolute;left:4436;top:15017;width:20;height:2" coordorigin="4436,15017" coordsize="20,2">
              <v:shape style="position:absolute;left:4436;top:15017;width:20;height:2" coordorigin="4436,15017" coordsize="20,0" path="m4436,15017l4455,15017e" filled="false" stroked="true" strokeweight=".48004pt" strokecolor="#000000">
                <v:path arrowok="t"/>
              </v:shape>
            </v:group>
            <v:group style="position:absolute;left:4455;top:15017;width:20;height:2" coordorigin="4455,15017" coordsize="20,2">
              <v:shape style="position:absolute;left:4455;top:15017;width:20;height:2" coordorigin="4455,15017" coordsize="20,0" path="m4455,15017l4474,15017e" filled="false" stroked="true" strokeweight=".48004pt" strokecolor="#000000">
                <v:path arrowok="t"/>
              </v:shape>
            </v:group>
            <v:group style="position:absolute;left:4474;top:15017;width:15;height:2" coordorigin="4474,15017" coordsize="15,2">
              <v:shape style="position:absolute;left:4474;top:15017;width:15;height:2" coordorigin="4474,15017" coordsize="15,0" path="m4474,15017l4488,15017e" filled="false" stroked="true" strokeweight=".48004pt" strokecolor="#000000">
                <v:path arrowok="t"/>
              </v:shape>
            </v:group>
            <v:group style="position:absolute;left:4488;top:14939;width:10;height:20" coordorigin="4488,14939" coordsize="10,20">
              <v:shape style="position:absolute;left:4488;top:14939;width:10;height:20" coordorigin="4488,14939" coordsize="10,20" path="m4488,14958l4498,14958,4498,14939,4488,14939,4488,14958xe" filled="true" fillcolor="#000000" stroked="false">
                <v:path arrowok="t"/>
                <v:fill type="solid"/>
              </v:shape>
            </v:group>
            <v:group style="position:absolute;left:4488;top:14958;width:10;height:20" coordorigin="4488,14958" coordsize="10,20">
              <v:shape style="position:absolute;left:4488;top:14958;width:10;height:20" coordorigin="4488,14958" coordsize="10,20" path="m4488,14977l4498,14977,4498,14958,4488,14958,4488,14977xe" filled="true" fillcolor="#000000" stroked="false">
                <v:path arrowok="t"/>
                <v:fill type="solid"/>
              </v:shape>
            </v:group>
            <v:group style="position:absolute;left:4488;top:14977;width:10;height:20" coordorigin="4488,14977" coordsize="10,20">
              <v:shape style="position:absolute;left:4488;top:14977;width:10;height:20" coordorigin="4488,14977" coordsize="10,20" path="m4488,14996l4498,14996,4498,14977,4488,14977,4488,14996xe" filled="true" fillcolor="#000000" stroked="false">
                <v:path arrowok="t"/>
                <v:fill type="solid"/>
              </v:shape>
            </v:group>
            <v:group style="position:absolute;left:4488;top:15004;width:10;height:2" coordorigin="4488,15004" coordsize="10,2">
              <v:shape style="position:absolute;left:4488;top:15004;width:10;height:2" coordorigin="4488,15004" coordsize="10,0" path="m4488,15004l4498,15004e" filled="false" stroked="true" strokeweight=".77997pt" strokecolor="#000000">
                <v:path arrowok="t"/>
              </v:shape>
            </v:group>
            <v:group style="position:absolute;left:4488;top:15017;width:10;height:2" coordorigin="4488,15017" coordsize="10,2">
              <v:shape style="position:absolute;left:4488;top:15017;width:10;height:2" coordorigin="4488,15017" coordsize="10,0" path="m4488,15017l4498,15017e" filled="false" stroked="true" strokeweight=".48004pt" strokecolor="#000000">
                <v:path arrowok="t"/>
              </v:shape>
            </v:group>
            <v:group style="position:absolute;left:4498;top:15017;width:20;height:2" coordorigin="4498,15017" coordsize="20,2">
              <v:shape style="position:absolute;left:4498;top:15017;width:20;height:2" coordorigin="4498,15017" coordsize="20,0" path="m4498,15017l4517,15017e" filled="false" stroked="true" strokeweight=".48004pt" strokecolor="#000000">
                <v:path arrowok="t"/>
              </v:shape>
            </v:group>
            <v:group style="position:absolute;left:4517;top:15017;width:20;height:2" coordorigin="4517,15017" coordsize="20,2">
              <v:shape style="position:absolute;left:4517;top:15017;width:20;height:2" coordorigin="4517,15017" coordsize="20,0" path="m4517,15017l4536,15017e" filled="false" stroked="true" strokeweight=".48004pt" strokecolor="#000000">
                <v:path arrowok="t"/>
              </v:shape>
            </v:group>
            <v:group style="position:absolute;left:4536;top:15017;width:20;height:2" coordorigin="4536,15017" coordsize="20,2">
              <v:shape style="position:absolute;left:4536;top:15017;width:20;height:2" coordorigin="4536,15017" coordsize="20,0" path="m4536,15017l4556,15017e" filled="false" stroked="true" strokeweight=".48004pt" strokecolor="#000000">
                <v:path arrowok="t"/>
              </v:shape>
            </v:group>
            <v:group style="position:absolute;left:4556;top:15017;width:20;height:2" coordorigin="4556,15017" coordsize="20,2">
              <v:shape style="position:absolute;left:4556;top:15017;width:20;height:2" coordorigin="4556,15017" coordsize="20,0" path="m4556,15017l4575,15017e" filled="false" stroked="true" strokeweight=".48004pt" strokecolor="#000000">
                <v:path arrowok="t"/>
              </v:shape>
            </v:group>
            <v:group style="position:absolute;left:4575;top:15017;width:20;height:2" coordorigin="4575,15017" coordsize="20,2">
              <v:shape style="position:absolute;left:4575;top:15017;width:20;height:2" coordorigin="4575,15017" coordsize="20,0" path="m4575,15017l4594,15017e" filled="false" stroked="true" strokeweight=".48004pt" strokecolor="#000000">
                <v:path arrowok="t"/>
              </v:shape>
            </v:group>
            <v:group style="position:absolute;left:4594;top:15017;width:20;height:2" coordorigin="4594,15017" coordsize="20,2">
              <v:shape style="position:absolute;left:4594;top:15017;width:20;height:2" coordorigin="4594,15017" coordsize="20,0" path="m4594,15017l4613,15017e" filled="false" stroked="true" strokeweight=".48004pt" strokecolor="#000000">
                <v:path arrowok="t"/>
              </v:shape>
            </v:group>
            <v:group style="position:absolute;left:4613;top:15017;width:20;height:2" coordorigin="4613,15017" coordsize="20,2">
              <v:shape style="position:absolute;left:4613;top:15017;width:20;height:2" coordorigin="4613,15017" coordsize="20,0" path="m4613,15017l4632,15017e" filled="false" stroked="true" strokeweight=".48004pt" strokecolor="#000000">
                <v:path arrowok="t"/>
              </v:shape>
            </v:group>
            <v:group style="position:absolute;left:4632;top:15017;width:20;height:2" coordorigin="4632,15017" coordsize="20,2">
              <v:shape style="position:absolute;left:4632;top:15017;width:20;height:2" coordorigin="4632,15017" coordsize="20,0" path="m4632,15017l4652,15017e" filled="false" stroked="true" strokeweight=".48004pt" strokecolor="#000000">
                <v:path arrowok="t"/>
              </v:shape>
            </v:group>
            <v:group style="position:absolute;left:4652;top:15017;width:20;height:2" coordorigin="4652,15017" coordsize="20,2">
              <v:shape style="position:absolute;left:4652;top:15017;width:20;height:2" coordorigin="4652,15017" coordsize="20,0" path="m4652,15017l4671,15017e" filled="false" stroked="true" strokeweight=".48004pt" strokecolor="#000000">
                <v:path arrowok="t"/>
              </v:shape>
            </v:group>
            <v:group style="position:absolute;left:4671;top:15017;width:20;height:2" coordorigin="4671,15017" coordsize="20,2">
              <v:shape style="position:absolute;left:4671;top:15017;width:20;height:2" coordorigin="4671,15017" coordsize="20,0" path="m4671,15017l4690,15017e" filled="false" stroked="true" strokeweight=".48004pt" strokecolor="#000000">
                <v:path arrowok="t"/>
              </v:shape>
            </v:group>
            <v:group style="position:absolute;left:4690;top:15017;width:20;height:2" coordorigin="4690,15017" coordsize="20,2">
              <v:shape style="position:absolute;left:4690;top:15017;width:20;height:2" coordorigin="4690,15017" coordsize="20,0" path="m4690,15017l4709,15017e" filled="false" stroked="true" strokeweight=".48004pt" strokecolor="#000000">
                <v:path arrowok="t"/>
              </v:shape>
            </v:group>
            <v:group style="position:absolute;left:4709;top:15017;width:20;height:2" coordorigin="4709,15017" coordsize="20,2">
              <v:shape style="position:absolute;left:4709;top:15017;width:20;height:2" coordorigin="4709,15017" coordsize="20,0" path="m4709,15017l4728,15017e" filled="false" stroked="true" strokeweight=".48004pt" strokecolor="#000000">
                <v:path arrowok="t"/>
              </v:shape>
            </v:group>
            <v:group style="position:absolute;left:4728;top:15017;width:20;height:2" coordorigin="4728,15017" coordsize="20,2">
              <v:shape style="position:absolute;left:4728;top:15017;width:20;height:2" coordorigin="4728,15017" coordsize="20,0" path="m4728,15017l4748,15017e" filled="false" stroked="true" strokeweight=".48004pt" strokecolor="#000000">
                <v:path arrowok="t"/>
              </v:shape>
            </v:group>
            <v:group style="position:absolute;left:4748;top:15017;width:20;height:2" coordorigin="4748,15017" coordsize="20,2">
              <v:shape style="position:absolute;left:4748;top:15017;width:20;height:2" coordorigin="4748,15017" coordsize="20,0" path="m4748,15017l4767,15017e" filled="false" stroked="true" strokeweight=".48004pt" strokecolor="#000000">
                <v:path arrowok="t"/>
              </v:shape>
            </v:group>
            <v:group style="position:absolute;left:4767;top:15017;width:20;height:2" coordorigin="4767,15017" coordsize="20,2">
              <v:shape style="position:absolute;left:4767;top:15017;width:20;height:2" coordorigin="4767,15017" coordsize="20,0" path="m4767,15017l4786,15017e" filled="false" stroked="true" strokeweight=".48004pt" strokecolor="#000000">
                <v:path arrowok="t"/>
              </v:shape>
            </v:group>
            <v:group style="position:absolute;left:4786;top:15017;width:20;height:2" coordorigin="4786,15017" coordsize="20,2">
              <v:shape style="position:absolute;left:4786;top:15017;width:20;height:2" coordorigin="4786,15017" coordsize="20,0" path="m4786,15017l4805,15017e" filled="false" stroked="true" strokeweight=".48004pt" strokecolor="#000000">
                <v:path arrowok="t"/>
              </v:shape>
            </v:group>
            <v:group style="position:absolute;left:4805;top:15017;width:20;height:2" coordorigin="4805,15017" coordsize="20,2">
              <v:shape style="position:absolute;left:4805;top:15017;width:20;height:2" coordorigin="4805,15017" coordsize="20,0" path="m4805,15017l4824,15017e" filled="false" stroked="true" strokeweight=".48004pt" strokecolor="#000000">
                <v:path arrowok="t"/>
              </v:shape>
            </v:group>
            <v:group style="position:absolute;left:4824;top:15017;width:20;height:2" coordorigin="4824,15017" coordsize="20,2">
              <v:shape style="position:absolute;left:4824;top:15017;width:20;height:2" coordorigin="4824,15017" coordsize="20,0" path="m4824,15017l4844,15017e" filled="false" stroked="true" strokeweight=".48004pt" strokecolor="#000000">
                <v:path arrowok="t"/>
              </v:shape>
            </v:group>
            <v:group style="position:absolute;left:4844;top:15017;width:20;height:2" coordorigin="4844,15017" coordsize="20,2">
              <v:shape style="position:absolute;left:4844;top:15017;width:20;height:2" coordorigin="4844,15017" coordsize="20,0" path="m4844,15017l4863,15017e" filled="false" stroked="true" strokeweight=".48004pt" strokecolor="#000000">
                <v:path arrowok="t"/>
              </v:shape>
            </v:group>
            <v:group style="position:absolute;left:4863;top:15017;width:20;height:2" coordorigin="4863,15017" coordsize="20,2">
              <v:shape style="position:absolute;left:4863;top:15017;width:20;height:2" coordorigin="4863,15017" coordsize="20,0" path="m4863,15017l4882,15017e" filled="false" stroked="true" strokeweight=".48004pt" strokecolor="#000000">
                <v:path arrowok="t"/>
              </v:shape>
            </v:group>
            <v:group style="position:absolute;left:4882;top:15017;width:20;height:2" coordorigin="4882,15017" coordsize="20,2">
              <v:shape style="position:absolute;left:4882;top:15017;width:20;height:2" coordorigin="4882,15017" coordsize="20,0" path="m4882,15017l4901,15017e" filled="false" stroked="true" strokeweight=".48004pt" strokecolor="#000000">
                <v:path arrowok="t"/>
              </v:shape>
            </v:group>
            <v:group style="position:absolute;left:4901;top:15017;width:20;height:2" coordorigin="4901,15017" coordsize="20,2">
              <v:shape style="position:absolute;left:4901;top:15017;width:20;height:2" coordorigin="4901,15017" coordsize="20,0" path="m4901,15017l4920,15017e" filled="false" stroked="true" strokeweight=".48004pt" strokecolor="#000000">
                <v:path arrowok="t"/>
              </v:shape>
            </v:group>
            <v:group style="position:absolute;left:4920;top:15017;width:20;height:2" coordorigin="4920,15017" coordsize="20,2">
              <v:shape style="position:absolute;left:4920;top:15017;width:20;height:2" coordorigin="4920,15017" coordsize="20,0" path="m4920,15017l4940,15017e" filled="false" stroked="true" strokeweight=".48004pt" strokecolor="#000000">
                <v:path arrowok="t"/>
              </v:shape>
            </v:group>
            <v:group style="position:absolute;left:4940;top:15017;width:20;height:2" coordorigin="4940,15017" coordsize="20,2">
              <v:shape style="position:absolute;left:4940;top:15017;width:20;height:2" coordorigin="4940,15017" coordsize="20,0" path="m4940,15017l4959,15017e" filled="false" stroked="true" strokeweight=".48004pt" strokecolor="#000000">
                <v:path arrowok="t"/>
              </v:shape>
            </v:group>
            <v:group style="position:absolute;left:4959;top:15017;width:20;height:2" coordorigin="4959,15017" coordsize="20,2">
              <v:shape style="position:absolute;left:4959;top:15017;width:20;height:2" coordorigin="4959,15017" coordsize="20,0" path="m4959,15017l4978,15017e" filled="false" stroked="true" strokeweight=".48004pt" strokecolor="#000000">
                <v:path arrowok="t"/>
              </v:shape>
            </v:group>
            <v:group style="position:absolute;left:4978;top:15017;width:20;height:2" coordorigin="4978,15017" coordsize="20,2">
              <v:shape style="position:absolute;left:4978;top:15017;width:20;height:2" coordorigin="4978,15017" coordsize="20,0" path="m4978,15017l4997,15017e" filled="false" stroked="true" strokeweight=".48004pt" strokecolor="#000000">
                <v:path arrowok="t"/>
              </v:shape>
            </v:group>
            <v:group style="position:absolute;left:4997;top:15017;width:20;height:2" coordorigin="4997,15017" coordsize="20,2">
              <v:shape style="position:absolute;left:4997;top:15017;width:20;height:2" coordorigin="4997,15017" coordsize="20,0" path="m4997,15017l5016,15017e" filled="false" stroked="true" strokeweight=".48004pt" strokecolor="#000000">
                <v:path arrowok="t"/>
              </v:shape>
            </v:group>
            <v:group style="position:absolute;left:5016;top:15017;width:20;height:2" coordorigin="5016,15017" coordsize="20,2">
              <v:shape style="position:absolute;left:5016;top:15017;width:20;height:2" coordorigin="5016,15017" coordsize="20,0" path="m5016,15017l5036,15017e" filled="false" stroked="true" strokeweight=".48004pt" strokecolor="#000000">
                <v:path arrowok="t"/>
              </v:shape>
            </v:group>
            <v:group style="position:absolute;left:5036;top:15017;width:20;height:2" coordorigin="5036,15017" coordsize="20,2">
              <v:shape style="position:absolute;left:5036;top:15017;width:20;height:2" coordorigin="5036,15017" coordsize="20,0" path="m5036,15017l5055,15017e" filled="false" stroked="true" strokeweight=".48004pt" strokecolor="#000000">
                <v:path arrowok="t"/>
              </v:shape>
            </v:group>
            <v:group style="position:absolute;left:5055;top:15017;width:20;height:2" coordorigin="5055,15017" coordsize="20,2">
              <v:shape style="position:absolute;left:5055;top:15017;width:20;height:2" coordorigin="5055,15017" coordsize="20,0" path="m5055,15017l5074,15017e" filled="false" stroked="true" strokeweight=".48004pt" strokecolor="#000000">
                <v:path arrowok="t"/>
              </v:shape>
            </v:group>
            <v:group style="position:absolute;left:5074;top:15017;width:20;height:2" coordorigin="5074,15017" coordsize="20,2">
              <v:shape style="position:absolute;left:5074;top:15017;width:20;height:2" coordorigin="5074,15017" coordsize="20,0" path="m5074,15017l5093,15017e" filled="false" stroked="true" strokeweight=".48004pt" strokecolor="#000000">
                <v:path arrowok="t"/>
              </v:shape>
            </v:group>
            <v:group style="position:absolute;left:5093;top:15017;width:20;height:2" coordorigin="5093,15017" coordsize="20,2">
              <v:shape style="position:absolute;left:5093;top:15017;width:20;height:2" coordorigin="5093,15017" coordsize="20,0" path="m5093,15017l5113,15017e" filled="false" stroked="true" strokeweight=".48004pt" strokecolor="#000000">
                <v:path arrowok="t"/>
              </v:shape>
            </v:group>
            <v:group style="position:absolute;left:5113;top:15017;width:20;height:2" coordorigin="5113,15017" coordsize="20,2">
              <v:shape style="position:absolute;left:5113;top:15017;width:20;height:2" coordorigin="5113,15017" coordsize="20,0" path="m5113,15017l5132,15017e" filled="false" stroked="true" strokeweight=".48004pt" strokecolor="#000000">
                <v:path arrowok="t"/>
              </v:shape>
            </v:group>
            <v:group style="position:absolute;left:5132;top:15017;width:20;height:2" coordorigin="5132,15017" coordsize="20,2">
              <v:shape style="position:absolute;left:5132;top:15017;width:20;height:2" coordorigin="5132,15017" coordsize="20,0" path="m5132,15017l5151,15017e" filled="false" stroked="true" strokeweight=".48004pt" strokecolor="#000000">
                <v:path arrowok="t"/>
              </v:shape>
            </v:group>
            <v:group style="position:absolute;left:5151;top:15017;width:20;height:2" coordorigin="5151,15017" coordsize="20,2">
              <v:shape style="position:absolute;left:5151;top:15017;width:20;height:2" coordorigin="5151,15017" coordsize="20,0" path="m5151,15017l5170,15017e" filled="false" stroked="true" strokeweight=".48004pt" strokecolor="#000000">
                <v:path arrowok="t"/>
              </v:shape>
            </v:group>
            <v:group style="position:absolute;left:5170;top:15017;width:20;height:2" coordorigin="5170,15017" coordsize="20,2">
              <v:shape style="position:absolute;left:5170;top:15017;width:20;height:2" coordorigin="5170,15017" coordsize="20,0" path="m5170,15017l5190,15017e" filled="false" stroked="true" strokeweight=".48004pt" strokecolor="#000000">
                <v:path arrowok="t"/>
              </v:shape>
            </v:group>
            <v:group style="position:absolute;left:5190;top:15017;width:20;height:2" coordorigin="5190,15017" coordsize="20,2">
              <v:shape style="position:absolute;left:5190;top:15017;width:20;height:2" coordorigin="5190,15017" coordsize="20,0" path="m5190,15017l5209,15017e" filled="false" stroked="true" strokeweight=".48004pt" strokecolor="#000000">
                <v:path arrowok="t"/>
              </v:shape>
            </v:group>
            <v:group style="position:absolute;left:5209;top:15017;width:20;height:2" coordorigin="5209,15017" coordsize="20,2">
              <v:shape style="position:absolute;left:5209;top:15017;width:20;height:2" coordorigin="5209,15017" coordsize="20,0" path="m5209,15017l5228,15017e" filled="false" stroked="true" strokeweight=".48004pt" strokecolor="#000000">
                <v:path arrowok="t"/>
              </v:shape>
            </v:group>
            <v:group style="position:absolute;left:5228;top:15017;width:20;height:2" coordorigin="5228,15017" coordsize="20,2">
              <v:shape style="position:absolute;left:5228;top:15017;width:20;height:2" coordorigin="5228,15017" coordsize="20,0" path="m5228,15017l5247,15017e" filled="false" stroked="true" strokeweight=".48004pt" strokecolor="#000000">
                <v:path arrowok="t"/>
              </v:shape>
            </v:group>
            <v:group style="position:absolute;left:5247;top:15017;width:20;height:2" coordorigin="5247,15017" coordsize="20,2">
              <v:shape style="position:absolute;left:5247;top:15017;width:20;height:2" coordorigin="5247,15017" coordsize="20,0" path="m5247,15017l5266,15017e" filled="false" stroked="true" strokeweight=".48004pt" strokecolor="#000000">
                <v:path arrowok="t"/>
              </v:shape>
            </v:group>
            <v:group style="position:absolute;left:5266;top:15017;width:20;height:2" coordorigin="5266,15017" coordsize="20,2">
              <v:shape style="position:absolute;left:5266;top:15017;width:20;height:2" coordorigin="5266,15017" coordsize="20,0" path="m5266,15017l5286,15017e" filled="false" stroked="true" strokeweight=".48004pt" strokecolor="#000000">
                <v:path arrowok="t"/>
              </v:shape>
            </v:group>
            <v:group style="position:absolute;left:5286;top:15017;width:20;height:2" coordorigin="5286,15017" coordsize="20,2">
              <v:shape style="position:absolute;left:5286;top:15017;width:20;height:2" coordorigin="5286,15017" coordsize="20,0" path="m5286,15017l5305,15017e" filled="false" stroked="true" strokeweight=".48004pt" strokecolor="#000000">
                <v:path arrowok="t"/>
              </v:shape>
            </v:group>
            <v:group style="position:absolute;left:5305;top:15017;width:20;height:2" coordorigin="5305,15017" coordsize="20,2">
              <v:shape style="position:absolute;left:5305;top:15017;width:20;height:2" coordorigin="5305,15017" coordsize="20,0" path="m5305,15017l5324,15017e" filled="false" stroked="true" strokeweight=".48004pt" strokecolor="#000000">
                <v:path arrowok="t"/>
              </v:shape>
            </v:group>
            <v:group style="position:absolute;left:5324;top:15017;width:20;height:2" coordorigin="5324,15017" coordsize="20,2">
              <v:shape style="position:absolute;left:5324;top:15017;width:20;height:2" coordorigin="5324,15017" coordsize="20,0" path="m5324,15017l5343,15017e" filled="false" stroked="true" strokeweight=".48004pt" strokecolor="#000000">
                <v:path arrowok="t"/>
              </v:shape>
            </v:group>
            <v:group style="position:absolute;left:5343;top:15017;width:20;height:2" coordorigin="5343,15017" coordsize="20,2">
              <v:shape style="position:absolute;left:5343;top:15017;width:20;height:2" coordorigin="5343,15017" coordsize="20,0" path="m5343,15017l5362,15017e" filled="false" stroked="true" strokeweight=".48004pt" strokecolor="#000000">
                <v:path arrowok="t"/>
              </v:shape>
            </v:group>
            <v:group style="position:absolute;left:5362;top:15017;width:20;height:2" coordorigin="5362,15017" coordsize="20,2">
              <v:shape style="position:absolute;left:5362;top:15017;width:20;height:2" coordorigin="5362,15017" coordsize="20,0" path="m5362,15017l5382,15017e" filled="false" stroked="true" strokeweight=".48004pt" strokecolor="#000000">
                <v:path arrowok="t"/>
              </v:shape>
            </v:group>
            <v:group style="position:absolute;left:5382;top:15017;width:20;height:2" coordorigin="5382,15017" coordsize="20,2">
              <v:shape style="position:absolute;left:5382;top:15017;width:20;height:2" coordorigin="5382,15017" coordsize="20,0" path="m5382,15017l5401,15017e" filled="false" stroked="true" strokeweight=".48004pt" strokecolor="#000000">
                <v:path arrowok="t"/>
              </v:shape>
            </v:group>
            <v:group style="position:absolute;left:5401;top:15017;width:20;height:2" coordorigin="5401,15017" coordsize="20,2">
              <v:shape style="position:absolute;left:5401;top:15017;width:20;height:2" coordorigin="5401,15017" coordsize="20,0" path="m5401,15017l5420,15017e" filled="false" stroked="true" strokeweight=".48004pt" strokecolor="#000000">
                <v:path arrowok="t"/>
              </v:shape>
            </v:group>
            <v:group style="position:absolute;left:5420;top:15017;width:20;height:2" coordorigin="5420,15017" coordsize="20,2">
              <v:shape style="position:absolute;left:5420;top:15017;width:20;height:2" coordorigin="5420,15017" coordsize="20,0" path="m5420,15017l5439,15017e" filled="false" stroked="true" strokeweight=".48004pt" strokecolor="#000000">
                <v:path arrowok="t"/>
              </v:shape>
            </v:group>
            <v:group style="position:absolute;left:5439;top:15017;width:20;height:2" coordorigin="5439,15017" coordsize="20,2">
              <v:shape style="position:absolute;left:5439;top:15017;width:20;height:2" coordorigin="5439,15017" coordsize="20,0" path="m5439,15017l5458,15017e" filled="false" stroked="true" strokeweight=".48004pt" strokecolor="#000000">
                <v:path arrowok="t"/>
              </v:shape>
            </v:group>
            <v:group style="position:absolute;left:5458;top:15017;width:20;height:2" coordorigin="5458,15017" coordsize="20,2">
              <v:shape style="position:absolute;left:5458;top:15017;width:20;height:2" coordorigin="5458,15017" coordsize="20,0" path="m5458,15017l5478,15017e" filled="false" stroked="true" strokeweight=".48004pt" strokecolor="#000000">
                <v:path arrowok="t"/>
              </v:shape>
            </v:group>
            <v:group style="position:absolute;left:5478;top:15017;width:20;height:2" coordorigin="5478,15017" coordsize="20,2">
              <v:shape style="position:absolute;left:5478;top:15017;width:20;height:2" coordorigin="5478,15017" coordsize="20,0" path="m5478,15017l5497,15017e" filled="false" stroked="true" strokeweight=".48004pt" strokecolor="#000000">
                <v:path arrowok="t"/>
              </v:shape>
            </v:group>
            <v:group style="position:absolute;left:5497;top:15017;width:20;height:2" coordorigin="5497,15017" coordsize="20,2">
              <v:shape style="position:absolute;left:5497;top:15017;width:20;height:2" coordorigin="5497,15017" coordsize="20,0" path="m5497,15017l5516,15017e" filled="false" stroked="true" strokeweight=".48004pt" strokecolor="#000000">
                <v:path arrowok="t"/>
              </v:shape>
            </v:group>
            <v:group style="position:absolute;left:5516;top:15017;width:20;height:2" coordorigin="5516,15017" coordsize="20,2">
              <v:shape style="position:absolute;left:5516;top:15017;width:20;height:2" coordorigin="5516,15017" coordsize="20,0" path="m5516,15017l5535,15017e" filled="false" stroked="true" strokeweight=".48004pt" strokecolor="#000000">
                <v:path arrowok="t"/>
              </v:shape>
            </v:group>
            <v:group style="position:absolute;left:5535;top:15017;width:20;height:2" coordorigin="5535,15017" coordsize="20,2">
              <v:shape style="position:absolute;left:5535;top:15017;width:20;height:2" coordorigin="5535,15017" coordsize="20,0" path="m5535,15017l5554,15017e" filled="false" stroked="true" strokeweight=".48004pt" strokecolor="#000000">
                <v:path arrowok="t"/>
              </v:shape>
            </v:group>
            <v:group style="position:absolute;left:5554;top:15017;width:20;height:2" coordorigin="5554,15017" coordsize="20,2">
              <v:shape style="position:absolute;left:5554;top:15017;width:20;height:2" coordorigin="5554,15017" coordsize="20,0" path="m5554,15017l5574,15017e" filled="false" stroked="true" strokeweight=".48004pt" strokecolor="#000000">
                <v:path arrowok="t"/>
              </v:shape>
            </v:group>
            <v:group style="position:absolute;left:5574;top:15017;width:20;height:2" coordorigin="5574,15017" coordsize="20,2">
              <v:shape style="position:absolute;left:5574;top:15017;width:20;height:2" coordorigin="5574,15017" coordsize="20,0" path="m5574,15017l5593,15017e" filled="false" stroked="true" strokeweight=".48004pt" strokecolor="#000000">
                <v:path arrowok="t"/>
              </v:shape>
            </v:group>
            <v:group style="position:absolute;left:5593;top:15017;width:20;height:2" coordorigin="5593,15017" coordsize="20,2">
              <v:shape style="position:absolute;left:5593;top:15017;width:20;height:2" coordorigin="5593,15017" coordsize="20,0" path="m5593,15017l5612,15017e" filled="false" stroked="true" strokeweight=".48004pt" strokecolor="#000000">
                <v:path arrowok="t"/>
              </v:shape>
            </v:group>
            <v:group style="position:absolute;left:5612;top:15017;width:20;height:2" coordorigin="5612,15017" coordsize="20,2">
              <v:shape style="position:absolute;left:5612;top:15017;width:20;height:2" coordorigin="5612,15017" coordsize="20,0" path="m5612,15017l5631,15017e" filled="false" stroked="true" strokeweight=".48004pt" strokecolor="#000000">
                <v:path arrowok="t"/>
              </v:shape>
            </v:group>
            <v:group style="position:absolute;left:5631;top:15017;width:20;height:2" coordorigin="5631,15017" coordsize="20,2">
              <v:shape style="position:absolute;left:5631;top:15017;width:20;height:2" coordorigin="5631,15017" coordsize="20,0" path="m5631,15017l5650,15017e" filled="false" stroked="true" strokeweight=".48004pt" strokecolor="#000000">
                <v:path arrowok="t"/>
              </v:shape>
            </v:group>
            <v:group style="position:absolute;left:5650;top:15017;width:20;height:2" coordorigin="5650,15017" coordsize="20,2">
              <v:shape style="position:absolute;left:5650;top:15017;width:20;height:2" coordorigin="5650,15017" coordsize="20,0" path="m5650,15017l5670,15017e" filled="false" stroked="true" strokeweight=".48004pt" strokecolor="#000000">
                <v:path arrowok="t"/>
              </v:shape>
            </v:group>
            <v:group style="position:absolute;left:5670;top:15017;width:20;height:2" coordorigin="5670,15017" coordsize="20,2">
              <v:shape style="position:absolute;left:5670;top:15017;width:20;height:2" coordorigin="5670,15017" coordsize="20,0" path="m5670,15017l5689,15017e" filled="false" stroked="true" strokeweight=".48004pt" strokecolor="#000000">
                <v:path arrowok="t"/>
              </v:shape>
            </v:group>
            <v:group style="position:absolute;left:5689;top:15017;width:20;height:2" coordorigin="5689,15017" coordsize="20,2">
              <v:shape style="position:absolute;left:5689;top:15017;width:20;height:2" coordorigin="5689,15017" coordsize="20,0" path="m5689,15017l5708,15017e" filled="false" stroked="true" strokeweight=".48004pt" strokecolor="#000000">
                <v:path arrowok="t"/>
              </v:shape>
            </v:group>
            <v:group style="position:absolute;left:5708;top:15017;width:20;height:2" coordorigin="5708,15017" coordsize="20,2">
              <v:shape style="position:absolute;left:5708;top:15017;width:20;height:2" coordorigin="5708,15017" coordsize="20,0" path="m5708,15017l5727,15017e" filled="false" stroked="true" strokeweight=".48004pt" strokecolor="#000000">
                <v:path arrowok="t"/>
              </v:shape>
            </v:group>
            <v:group style="position:absolute;left:5727;top:15017;width:20;height:2" coordorigin="5727,15017" coordsize="20,2">
              <v:shape style="position:absolute;left:5727;top:15017;width:20;height:2" coordorigin="5727,15017" coordsize="20,0" path="m5727,15017l5746,15017e" filled="false" stroked="true" strokeweight=".48004pt" strokecolor="#000000">
                <v:path arrowok="t"/>
              </v:shape>
            </v:group>
            <v:group style="position:absolute;left:5746;top:15017;width:20;height:2" coordorigin="5746,15017" coordsize="20,2">
              <v:shape style="position:absolute;left:5746;top:15017;width:20;height:2" coordorigin="5746,15017" coordsize="20,0" path="m5746,15017l5766,15017e" filled="false" stroked="true" strokeweight=".48004pt" strokecolor="#000000">
                <v:path arrowok="t"/>
              </v:shape>
            </v:group>
            <v:group style="position:absolute;left:5766;top:15017;width:20;height:2" coordorigin="5766,15017" coordsize="20,2">
              <v:shape style="position:absolute;left:5766;top:15017;width:20;height:2" coordorigin="5766,15017" coordsize="20,0" path="m5766,15017l5785,15017e" filled="false" stroked="true" strokeweight=".48004pt" strokecolor="#000000">
                <v:path arrowok="t"/>
              </v:shape>
            </v:group>
            <v:group style="position:absolute;left:5785;top:15017;width:20;height:2" coordorigin="5785,15017" coordsize="20,2">
              <v:shape style="position:absolute;left:5785;top:15017;width:20;height:2" coordorigin="5785,15017" coordsize="20,0" path="m5785,15017l5804,15017e" filled="false" stroked="true" strokeweight=".48004pt" strokecolor="#000000">
                <v:path arrowok="t"/>
              </v:shape>
            </v:group>
            <v:group style="position:absolute;left:5804;top:15017;width:20;height:2" coordorigin="5804,15017" coordsize="20,2">
              <v:shape style="position:absolute;left:5804;top:15017;width:20;height:2" coordorigin="5804,15017" coordsize="20,0" path="m5804,15017l5823,15017e" filled="false" stroked="true" strokeweight=".48004pt" strokecolor="#000000">
                <v:path arrowok="t"/>
              </v:shape>
            </v:group>
            <v:group style="position:absolute;left:5823;top:15017;width:20;height:2" coordorigin="5823,15017" coordsize="20,2">
              <v:shape style="position:absolute;left:5823;top:15017;width:20;height:2" coordorigin="5823,15017" coordsize="20,0" path="m5823,15017l5842,15017e" filled="false" stroked="true" strokeweight=".48004pt" strokecolor="#000000">
                <v:path arrowok="t"/>
              </v:shape>
            </v:group>
            <v:group style="position:absolute;left:5842;top:15017;width:20;height:2" coordorigin="5842,15017" coordsize="20,2">
              <v:shape style="position:absolute;left:5842;top:15017;width:20;height:2" coordorigin="5842,15017" coordsize="20,0" path="m5842,15017l5862,15017e" filled="false" stroked="true" strokeweight=".48004pt" strokecolor="#000000">
                <v:path arrowok="t"/>
              </v:shape>
            </v:group>
            <v:group style="position:absolute;left:5862;top:15017;width:20;height:2" coordorigin="5862,15017" coordsize="20,2">
              <v:shape style="position:absolute;left:5862;top:15017;width:20;height:2" coordorigin="5862,15017" coordsize="20,0" path="m5862,15017l5881,15017e" filled="false" stroked="true" strokeweight=".48004pt" strokecolor="#000000">
                <v:path arrowok="t"/>
              </v:shape>
            </v:group>
            <v:group style="position:absolute;left:5881;top:15017;width:20;height:2" coordorigin="5881,15017" coordsize="20,2">
              <v:shape style="position:absolute;left:5881;top:15017;width:20;height:2" coordorigin="5881,15017" coordsize="20,0" path="m5881,15017l5900,15017e" filled="false" stroked="true" strokeweight=".48004pt" strokecolor="#000000">
                <v:path arrowok="t"/>
              </v:shape>
            </v:group>
            <v:group style="position:absolute;left:5900;top:15017;width:20;height:2" coordorigin="5900,15017" coordsize="20,2">
              <v:shape style="position:absolute;left:5900;top:15017;width:20;height:2" coordorigin="5900,15017" coordsize="20,0" path="m5900,15017l5919,15017e" filled="false" stroked="true" strokeweight=".48004pt" strokecolor="#000000">
                <v:path arrowok="t"/>
              </v:shape>
            </v:group>
            <v:group style="position:absolute;left:5919;top:15017;width:20;height:2" coordorigin="5919,15017" coordsize="20,2">
              <v:shape style="position:absolute;left:5919;top:15017;width:20;height:2" coordorigin="5919,15017" coordsize="20,0" path="m5919,15017l5938,15017e" filled="false" stroked="true" strokeweight=".48004pt" strokecolor="#000000">
                <v:path arrowok="t"/>
              </v:shape>
            </v:group>
            <v:group style="position:absolute;left:5938;top:15017;width:20;height:2" coordorigin="5938,15017" coordsize="20,2">
              <v:shape style="position:absolute;left:5938;top:15017;width:20;height:2" coordorigin="5938,15017" coordsize="20,0" path="m5938,15017l5958,15017e" filled="false" stroked="true" strokeweight=".48004pt" strokecolor="#000000">
                <v:path arrowok="t"/>
              </v:shape>
            </v:group>
            <v:group style="position:absolute;left:5958;top:15017;width:20;height:2" coordorigin="5958,15017" coordsize="20,2">
              <v:shape style="position:absolute;left:5958;top:15017;width:20;height:2" coordorigin="5958,15017" coordsize="20,0" path="m5958,15017l5977,15017e" filled="false" stroked="true" strokeweight=".48004pt" strokecolor="#000000">
                <v:path arrowok="t"/>
              </v:shape>
            </v:group>
            <v:group style="position:absolute;left:5977;top:15017;width:20;height:2" coordorigin="5977,15017" coordsize="20,2">
              <v:shape style="position:absolute;left:5977;top:15017;width:20;height:2" coordorigin="5977,15017" coordsize="20,0" path="m5977,15017l5996,15017e" filled="false" stroked="true" strokeweight=".48004pt" strokecolor="#000000">
                <v:path arrowok="t"/>
              </v:shape>
            </v:group>
            <v:group style="position:absolute;left:5996;top:15017;width:20;height:2" coordorigin="5996,15017" coordsize="20,2">
              <v:shape style="position:absolute;left:5996;top:15017;width:20;height:2" coordorigin="5996,15017" coordsize="20,0" path="m5996,15017l6015,15017e" filled="false" stroked="true" strokeweight=".48004pt" strokecolor="#000000">
                <v:path arrowok="t"/>
              </v:shape>
            </v:group>
            <v:group style="position:absolute;left:6015;top:15017;width:20;height:2" coordorigin="6015,15017" coordsize="20,2">
              <v:shape style="position:absolute;left:6015;top:15017;width:20;height:2" coordorigin="6015,15017" coordsize="20,0" path="m6015,15017l6034,15017e" filled="false" stroked="true" strokeweight=".48004pt" strokecolor="#000000">
                <v:path arrowok="t"/>
              </v:shape>
            </v:group>
            <v:group style="position:absolute;left:6034;top:15017;width:20;height:2" coordorigin="6034,15017" coordsize="20,2">
              <v:shape style="position:absolute;left:6034;top:15017;width:20;height:2" coordorigin="6034,15017" coordsize="20,0" path="m6034,15017l6054,15017e" filled="false" stroked="true" strokeweight=".48004pt" strokecolor="#000000">
                <v:path arrowok="t"/>
              </v:shape>
            </v:group>
            <v:group style="position:absolute;left:6054;top:15017;width:20;height:2" coordorigin="6054,15017" coordsize="20,2">
              <v:shape style="position:absolute;left:6054;top:15017;width:20;height:2" coordorigin="6054,15017" coordsize="20,0" path="m6054,15017l6073,15017e" filled="false" stroked="true" strokeweight=".48004pt" strokecolor="#000000">
                <v:path arrowok="t"/>
              </v:shape>
            </v:group>
            <v:group style="position:absolute;left:6073;top:15017;width:20;height:2" coordorigin="6073,15017" coordsize="20,2">
              <v:shape style="position:absolute;left:6073;top:15017;width:20;height:2" coordorigin="6073,15017" coordsize="20,0" path="m6073,15017l6092,15017e" filled="false" stroked="true" strokeweight=".48004pt" strokecolor="#000000">
                <v:path arrowok="t"/>
              </v:shape>
            </v:group>
            <v:group style="position:absolute;left:6092;top:15017;width:20;height:2" coordorigin="6092,15017" coordsize="20,2">
              <v:shape style="position:absolute;left:6092;top:15017;width:20;height:2" coordorigin="6092,15017" coordsize="20,0" path="m6092,15017l6111,15017e" filled="false" stroked="true" strokeweight=".48004pt" strokecolor="#000000">
                <v:path arrowok="t"/>
              </v:shape>
            </v:group>
            <v:group style="position:absolute;left:6111;top:15017;width:20;height:2" coordorigin="6111,15017" coordsize="20,2">
              <v:shape style="position:absolute;left:6111;top:15017;width:20;height:2" coordorigin="6111,15017" coordsize="20,0" path="m6111,15017l6130,15017e" filled="false" stroked="true" strokeweight=".48004pt" strokecolor="#000000">
                <v:path arrowok="t"/>
              </v:shape>
            </v:group>
            <v:group style="position:absolute;left:6130;top:15017;width:20;height:2" coordorigin="6130,15017" coordsize="20,2">
              <v:shape style="position:absolute;left:6130;top:15017;width:20;height:2" coordorigin="6130,15017" coordsize="20,0" path="m6130,15017l6150,15017e" filled="false" stroked="true" strokeweight=".48004pt" strokecolor="#000000">
                <v:path arrowok="t"/>
              </v:shape>
            </v:group>
            <v:group style="position:absolute;left:6150;top:15017;width:20;height:2" coordorigin="6150,15017" coordsize="20,2">
              <v:shape style="position:absolute;left:6150;top:15017;width:20;height:2" coordorigin="6150,15017" coordsize="20,0" path="m6150,15017l6169,15017e" filled="false" stroked="true" strokeweight=".48004pt" strokecolor="#000000">
                <v:path arrowok="t"/>
              </v:shape>
            </v:group>
            <v:group style="position:absolute;left:6169;top:15017;width:20;height:2" coordorigin="6169,15017" coordsize="20,2">
              <v:shape style="position:absolute;left:6169;top:15017;width:20;height:2" coordorigin="6169,15017" coordsize="20,0" path="m6169,15017l6188,15017e" filled="false" stroked="true" strokeweight=".48004pt" strokecolor="#000000">
                <v:path arrowok="t"/>
              </v:shape>
            </v:group>
            <v:group style="position:absolute;left:6188;top:15017;width:20;height:2" coordorigin="6188,15017" coordsize="20,2">
              <v:shape style="position:absolute;left:6188;top:15017;width:20;height:2" coordorigin="6188,15017" coordsize="20,0" path="m6188,15017l6207,15017e" filled="false" stroked="true" strokeweight=".48004pt" strokecolor="#000000">
                <v:path arrowok="t"/>
              </v:shape>
            </v:group>
            <v:group style="position:absolute;left:6207;top:15017;width:20;height:2" coordorigin="6207,15017" coordsize="20,2">
              <v:shape style="position:absolute;left:6207;top:15017;width:20;height:2" coordorigin="6207,15017" coordsize="20,0" path="m6207,15017l6226,15017e" filled="false" stroked="true" strokeweight=".48004pt" strokecolor="#000000">
                <v:path arrowok="t"/>
              </v:shape>
            </v:group>
            <v:group style="position:absolute;left:6226;top:15017;width:20;height:2" coordorigin="6226,15017" coordsize="20,2">
              <v:shape style="position:absolute;left:6226;top:15017;width:20;height:2" coordorigin="6226,15017" coordsize="20,0" path="m6226,15017l6246,15017e" filled="false" stroked="true" strokeweight=".48004pt" strokecolor="#000000">
                <v:path arrowok="t"/>
              </v:shape>
            </v:group>
            <v:group style="position:absolute;left:6246;top:15017;width:20;height:2" coordorigin="6246,15017" coordsize="20,2">
              <v:shape style="position:absolute;left:6246;top:15017;width:20;height:2" coordorigin="6246,15017" coordsize="20,0" path="m6246,15017l6265,15017e" filled="false" stroked="true" strokeweight=".48004pt" strokecolor="#000000">
                <v:path arrowok="t"/>
              </v:shape>
            </v:group>
            <v:group style="position:absolute;left:6265;top:15017;width:20;height:2" coordorigin="6265,15017" coordsize="20,2">
              <v:shape style="position:absolute;left:6265;top:15017;width:20;height:2" coordorigin="6265,15017" coordsize="20,0" path="m6265,15017l6284,15017e" filled="false" stroked="true" strokeweight=".48004pt" strokecolor="#000000">
                <v:path arrowok="t"/>
              </v:shape>
            </v:group>
            <v:group style="position:absolute;left:6284;top:15017;width:20;height:2" coordorigin="6284,15017" coordsize="20,2">
              <v:shape style="position:absolute;left:6284;top:15017;width:20;height:2" coordorigin="6284,15017" coordsize="20,0" path="m6284,15017l6303,15017e" filled="false" stroked="true" strokeweight=".48004pt" strokecolor="#000000">
                <v:path arrowok="t"/>
              </v:shape>
            </v:group>
            <v:group style="position:absolute;left:6303;top:15017;width:20;height:2" coordorigin="6303,15017" coordsize="20,2">
              <v:shape style="position:absolute;left:6303;top:15017;width:20;height:2" coordorigin="6303,15017" coordsize="20,0" path="m6303,15017l6322,15017e" filled="false" stroked="true" strokeweight=".48004pt" strokecolor="#000000">
                <v:path arrowok="t"/>
              </v:shape>
            </v:group>
            <v:group style="position:absolute;left:6322;top:15017;width:20;height:2" coordorigin="6322,15017" coordsize="20,2">
              <v:shape style="position:absolute;left:6322;top:15017;width:20;height:2" coordorigin="6322,15017" coordsize="20,0" path="m6322,15017l6342,15017e" filled="false" stroked="true" strokeweight=".48004pt" strokecolor="#000000">
                <v:path arrowok="t"/>
              </v:shape>
            </v:group>
            <v:group style="position:absolute;left:6342;top:15017;width:20;height:2" coordorigin="6342,15017" coordsize="20,2">
              <v:shape style="position:absolute;left:6342;top:15017;width:20;height:2" coordorigin="6342,15017" coordsize="20,0" path="m6342,15017l6361,15017e" filled="false" stroked="true" strokeweight=".48004pt" strokecolor="#000000">
                <v:path arrowok="t"/>
              </v:shape>
            </v:group>
            <v:group style="position:absolute;left:6361;top:15017;width:20;height:2" coordorigin="6361,15017" coordsize="20,2">
              <v:shape style="position:absolute;left:6361;top:15017;width:20;height:2" coordorigin="6361,15017" coordsize="20,0" path="m6361,15017l6380,15017e" filled="false" stroked="true" strokeweight=".48004pt" strokecolor="#000000">
                <v:path arrowok="t"/>
              </v:shape>
            </v:group>
            <v:group style="position:absolute;left:6380;top:15017;width:20;height:2" coordorigin="6380,15017" coordsize="20,2">
              <v:shape style="position:absolute;left:6380;top:15017;width:20;height:2" coordorigin="6380,15017" coordsize="20,0" path="m6380,15017l6399,15017e" filled="false" stroked="true" strokeweight=".48004pt" strokecolor="#000000">
                <v:path arrowok="t"/>
              </v:shape>
            </v:group>
            <v:group style="position:absolute;left:6399;top:15017;width:20;height:2" coordorigin="6399,15017" coordsize="20,2">
              <v:shape style="position:absolute;left:6399;top:15017;width:20;height:2" coordorigin="6399,15017" coordsize="20,0" path="m6399,15017l6418,15017e" filled="false" stroked="true" strokeweight=".48004pt" strokecolor="#000000">
                <v:path arrowok="t"/>
              </v:shape>
            </v:group>
            <v:group style="position:absolute;left:6418;top:15017;width:20;height:2" coordorigin="6418,15017" coordsize="20,2">
              <v:shape style="position:absolute;left:6418;top:15017;width:20;height:2" coordorigin="6418,15017" coordsize="20,0" path="m6418,15017l6438,15017e" filled="false" stroked="true" strokeweight=".48004pt" strokecolor="#000000">
                <v:path arrowok="t"/>
              </v:shape>
            </v:group>
            <v:group style="position:absolute;left:6438;top:15017;width:20;height:2" coordorigin="6438,15017" coordsize="20,2">
              <v:shape style="position:absolute;left:6438;top:15017;width:20;height:2" coordorigin="6438,15017" coordsize="20,0" path="m6438,15017l6457,15017e" filled="false" stroked="true" strokeweight=".48004pt" strokecolor="#000000">
                <v:path arrowok="t"/>
              </v:shape>
            </v:group>
            <v:group style="position:absolute;left:6457;top:15017;width:20;height:2" coordorigin="6457,15017" coordsize="20,2">
              <v:shape style="position:absolute;left:6457;top:15017;width:20;height:2" coordorigin="6457,15017" coordsize="20,0" path="m6457,15017l6476,15017e" filled="false" stroked="true" strokeweight=".48004pt" strokecolor="#000000">
                <v:path arrowok="t"/>
              </v:shape>
            </v:group>
            <v:group style="position:absolute;left:6476;top:15017;width:20;height:2" coordorigin="6476,15017" coordsize="20,2">
              <v:shape style="position:absolute;left:6476;top:15017;width:20;height:2" coordorigin="6476,15017" coordsize="20,0" path="m6476,15017l6495,15017e" filled="false" stroked="true" strokeweight=".48004pt" strokecolor="#000000">
                <v:path arrowok="t"/>
              </v:shape>
            </v:group>
            <v:group style="position:absolute;left:6495;top:15017;width:20;height:2" coordorigin="6495,15017" coordsize="20,2">
              <v:shape style="position:absolute;left:6495;top:15017;width:20;height:2" coordorigin="6495,15017" coordsize="20,0" path="m6495,15017l6514,15017e" filled="false" stroked="true" strokeweight=".48004pt" strokecolor="#000000">
                <v:path arrowok="t"/>
              </v:shape>
            </v:group>
            <v:group style="position:absolute;left:6514;top:15017;width:20;height:2" coordorigin="6514,15017" coordsize="20,2">
              <v:shape style="position:absolute;left:6514;top:15017;width:20;height:2" coordorigin="6514,15017" coordsize="20,0" path="m6514,15017l6534,15017e" filled="false" stroked="true" strokeweight=".48004pt" strokecolor="#000000">
                <v:path arrowok="t"/>
              </v:shape>
            </v:group>
            <v:group style="position:absolute;left:6534;top:15017;width:20;height:2" coordorigin="6534,15017" coordsize="20,2">
              <v:shape style="position:absolute;left:6534;top:15017;width:20;height:2" coordorigin="6534,15017" coordsize="20,0" path="m6534,15017l6553,15017e" filled="false" stroked="true" strokeweight=".48004pt" strokecolor="#000000">
                <v:path arrowok="t"/>
              </v:shape>
            </v:group>
            <v:group style="position:absolute;left:6553;top:15017;width:20;height:2" coordorigin="6553,15017" coordsize="20,2">
              <v:shape style="position:absolute;left:6553;top:15017;width:20;height:2" coordorigin="6553,15017" coordsize="20,0" path="m6553,15017l6572,15017e" filled="false" stroked="true" strokeweight=".48004pt" strokecolor="#000000">
                <v:path arrowok="t"/>
              </v:shape>
            </v:group>
            <v:group style="position:absolute;left:6572;top:15017;width:20;height:2" coordorigin="6572,15017" coordsize="20,2">
              <v:shape style="position:absolute;left:6572;top:15017;width:20;height:2" coordorigin="6572,15017" coordsize="20,0" path="m6572,15017l6591,15017e" filled="false" stroked="true" strokeweight=".48004pt" strokecolor="#000000">
                <v:path arrowok="t"/>
              </v:shape>
            </v:group>
            <v:group style="position:absolute;left:6591;top:15017;width:20;height:2" coordorigin="6591,15017" coordsize="20,2">
              <v:shape style="position:absolute;left:6591;top:15017;width:20;height:2" coordorigin="6591,15017" coordsize="20,0" path="m6591,15017l6610,15017e" filled="false" stroked="true" strokeweight=".48004pt" strokecolor="#000000">
                <v:path arrowok="t"/>
              </v:shape>
            </v:group>
            <v:group style="position:absolute;left:6610;top:15017;width:20;height:2" coordorigin="6610,15017" coordsize="20,2">
              <v:shape style="position:absolute;left:6610;top:15017;width:20;height:2" coordorigin="6610,15017" coordsize="20,0" path="m6610,15017l6630,15017e" filled="false" stroked="true" strokeweight=".48004pt" strokecolor="#000000">
                <v:path arrowok="t"/>
              </v:shape>
            </v:group>
            <v:group style="position:absolute;left:6630;top:15017;width:20;height:2" coordorigin="6630,15017" coordsize="20,2">
              <v:shape style="position:absolute;left:6630;top:15017;width:20;height:2" coordorigin="6630,15017" coordsize="20,0" path="m6630,15017l6649,15017e" filled="false" stroked="true" strokeweight=".48004pt" strokecolor="#000000">
                <v:path arrowok="t"/>
              </v:shape>
            </v:group>
            <v:group style="position:absolute;left:6649;top:15017;width:20;height:2" coordorigin="6649,15017" coordsize="20,2">
              <v:shape style="position:absolute;left:6649;top:15017;width:20;height:2" coordorigin="6649,15017" coordsize="20,0" path="m6649,15017l6668,15017e" filled="false" stroked="true" strokeweight=".48004pt" strokecolor="#000000">
                <v:path arrowok="t"/>
              </v:shape>
            </v:group>
            <v:group style="position:absolute;left:6668;top:15017;width:20;height:2" coordorigin="6668,15017" coordsize="20,2">
              <v:shape style="position:absolute;left:6668;top:15017;width:20;height:2" coordorigin="6668,15017" coordsize="20,0" path="m6668,15017l6687,15017e" filled="false" stroked="true" strokeweight=".48004pt" strokecolor="#000000">
                <v:path arrowok="t"/>
              </v:shape>
            </v:group>
            <v:group style="position:absolute;left:6687;top:15017;width:20;height:2" coordorigin="6687,15017" coordsize="20,2">
              <v:shape style="position:absolute;left:6687;top:15017;width:20;height:2" coordorigin="6687,15017" coordsize="20,0" path="m6687,15017l6706,15017e" filled="false" stroked="true" strokeweight=".48004pt" strokecolor="#000000">
                <v:path arrowok="t"/>
              </v:shape>
            </v:group>
            <v:group style="position:absolute;left:6706;top:15017;width:20;height:2" coordorigin="6706,15017" coordsize="20,2">
              <v:shape style="position:absolute;left:6706;top:15017;width:20;height:2" coordorigin="6706,15017" coordsize="20,0" path="m6706,15017l6726,15017e" filled="false" stroked="true" strokeweight=".48004pt" strokecolor="#000000">
                <v:path arrowok="t"/>
              </v:shape>
            </v:group>
            <v:group style="position:absolute;left:6726;top:15017;width:20;height:2" coordorigin="6726,15017" coordsize="20,2">
              <v:shape style="position:absolute;left:6726;top:15017;width:20;height:2" coordorigin="6726,15017" coordsize="20,0" path="m6726,15017l6745,15017e" filled="false" stroked="true" strokeweight=".48004pt" strokecolor="#000000">
                <v:path arrowok="t"/>
              </v:shape>
            </v:group>
            <v:group style="position:absolute;left:6745;top:15017;width:20;height:2" coordorigin="6745,15017" coordsize="20,2">
              <v:shape style="position:absolute;left:6745;top:15017;width:20;height:2" coordorigin="6745,15017" coordsize="20,0" path="m6745,15017l6764,15017e" filled="false" stroked="true" strokeweight=".48004pt" strokecolor="#000000">
                <v:path arrowok="t"/>
              </v:shape>
            </v:group>
            <v:group style="position:absolute;left:6764;top:15017;width:20;height:2" coordorigin="6764,15017" coordsize="20,2">
              <v:shape style="position:absolute;left:6764;top:15017;width:20;height:2" coordorigin="6764,15017" coordsize="20,0" path="m6764,15017l6783,15017e" filled="false" stroked="true" strokeweight=".48004pt" strokecolor="#000000">
                <v:path arrowok="t"/>
              </v:shape>
            </v:group>
            <v:group style="position:absolute;left:6783;top:15017;width:20;height:2" coordorigin="6783,15017" coordsize="20,2">
              <v:shape style="position:absolute;left:6783;top:15017;width:20;height:2" coordorigin="6783,15017" coordsize="20,0" path="m6783,15017l6802,15017e" filled="false" stroked="true" strokeweight=".48004pt" strokecolor="#000000">
                <v:path arrowok="t"/>
              </v:shape>
            </v:group>
            <v:group style="position:absolute;left:6802;top:15017;width:20;height:2" coordorigin="6802,15017" coordsize="20,2">
              <v:shape style="position:absolute;left:6802;top:15017;width:20;height:2" coordorigin="6802,15017" coordsize="20,0" path="m6802,15017l6822,15017e" filled="false" stroked="true" strokeweight=".48004pt" strokecolor="#000000">
                <v:path arrowok="t"/>
              </v:shape>
            </v:group>
            <v:group style="position:absolute;left:6822;top:15017;width:20;height:2" coordorigin="6822,15017" coordsize="20,2">
              <v:shape style="position:absolute;left:6822;top:15017;width:20;height:2" coordorigin="6822,15017" coordsize="20,0" path="m6822,15017l6841,15017e" filled="false" stroked="true" strokeweight=".48004pt" strokecolor="#000000">
                <v:path arrowok="t"/>
              </v:shape>
            </v:group>
            <v:group style="position:absolute;left:6841;top:15017;width:20;height:2" coordorigin="6841,15017" coordsize="20,2">
              <v:shape style="position:absolute;left:6841;top:15017;width:20;height:2" coordorigin="6841,15017" coordsize="20,0" path="m6841,15017l6860,15017e" filled="false" stroked="true" strokeweight=".48004pt" strokecolor="#000000">
                <v:path arrowok="t"/>
              </v:shape>
            </v:group>
            <v:group style="position:absolute;left:6860;top:15017;width:20;height:2" coordorigin="6860,15017" coordsize="20,2">
              <v:shape style="position:absolute;left:6860;top:15017;width:20;height:2" coordorigin="6860,15017" coordsize="20,0" path="m6860,15017l6879,15017e" filled="false" stroked="true" strokeweight=".48004pt" strokecolor="#000000">
                <v:path arrowok="t"/>
              </v:shape>
            </v:group>
            <v:group style="position:absolute;left:6879;top:15017;width:20;height:2" coordorigin="6879,15017" coordsize="20,2">
              <v:shape style="position:absolute;left:6879;top:15017;width:20;height:2" coordorigin="6879,15017" coordsize="20,0" path="m6879,15017l6898,15017e" filled="false" stroked="true" strokeweight=".48004pt" strokecolor="#000000">
                <v:path arrowok="t"/>
              </v:shape>
            </v:group>
            <v:group style="position:absolute;left:6898;top:15017;width:20;height:2" coordorigin="6898,15017" coordsize="20,2">
              <v:shape style="position:absolute;left:6898;top:15017;width:20;height:2" coordorigin="6898,15017" coordsize="20,0" path="m6898,15017l6918,15017e" filled="false" stroked="true" strokeweight=".48004pt" strokecolor="#000000">
                <v:path arrowok="t"/>
              </v:shape>
            </v:group>
            <v:group style="position:absolute;left:6918;top:15017;width:20;height:2" coordorigin="6918,15017" coordsize="20,2">
              <v:shape style="position:absolute;left:6918;top:15017;width:20;height:2" coordorigin="6918,15017" coordsize="20,0" path="m6918,15017l6937,15017e" filled="false" stroked="true" strokeweight=".48004pt" strokecolor="#000000">
                <v:path arrowok="t"/>
              </v:shape>
            </v:group>
            <v:group style="position:absolute;left:6937;top:15017;width:20;height:2" coordorigin="6937,15017" coordsize="20,2">
              <v:shape style="position:absolute;left:6937;top:15017;width:20;height:2" coordorigin="6937,15017" coordsize="20,0" path="m6937,15017l6956,15017e" filled="false" stroked="true" strokeweight=".48004pt" strokecolor="#000000">
                <v:path arrowok="t"/>
              </v:shape>
            </v:group>
            <v:group style="position:absolute;left:6956;top:15017;width:20;height:2" coordorigin="6956,15017" coordsize="20,2">
              <v:shape style="position:absolute;left:6956;top:15017;width:20;height:2" coordorigin="6956,15017" coordsize="20,0" path="m6956,15017l6975,15017e" filled="false" stroked="true" strokeweight=".48004pt" strokecolor="#000000">
                <v:path arrowok="t"/>
              </v:shape>
            </v:group>
            <v:group style="position:absolute;left:6975;top:15017;width:20;height:2" coordorigin="6975,15017" coordsize="20,2">
              <v:shape style="position:absolute;left:6975;top:15017;width:20;height:2" coordorigin="6975,15017" coordsize="20,0" path="m6975,15017l6994,15017e" filled="false" stroked="true" strokeweight=".48004pt" strokecolor="#000000">
                <v:path arrowok="t"/>
              </v:shape>
            </v:group>
            <v:group style="position:absolute;left:6994;top:15017;width:20;height:2" coordorigin="6994,15017" coordsize="20,2">
              <v:shape style="position:absolute;left:6994;top:15017;width:20;height:2" coordorigin="6994,15017" coordsize="20,0" path="m6994,15017l7014,15017e" filled="false" stroked="true" strokeweight=".48004pt" strokecolor="#000000">
                <v:path arrowok="t"/>
              </v:shape>
            </v:group>
            <v:group style="position:absolute;left:7014;top:15017;width:20;height:2" coordorigin="7014,15017" coordsize="20,2">
              <v:shape style="position:absolute;left:7014;top:15017;width:20;height:2" coordorigin="7014,15017" coordsize="20,0" path="m7014,15017l7033,15017e" filled="false" stroked="true" strokeweight=".48004pt" strokecolor="#000000">
                <v:path arrowok="t"/>
              </v:shape>
            </v:group>
            <v:group style="position:absolute;left:7033;top:15017;width:20;height:2" coordorigin="7033,15017" coordsize="20,2">
              <v:shape style="position:absolute;left:7033;top:15017;width:20;height:2" coordorigin="7033,15017" coordsize="20,0" path="m7033,15017l7052,15017e" filled="false" stroked="true" strokeweight=".48004pt" strokecolor="#000000">
                <v:path arrowok="t"/>
              </v:shape>
            </v:group>
            <v:group style="position:absolute;left:7052;top:15017;width:20;height:2" coordorigin="7052,15017" coordsize="20,2">
              <v:shape style="position:absolute;left:7052;top:15017;width:20;height:2" coordorigin="7052,15017" coordsize="20,0" path="m7052,15017l7071,15017e" filled="false" stroked="true" strokeweight=".48004pt" strokecolor="#000000">
                <v:path arrowok="t"/>
              </v:shape>
            </v:group>
            <v:group style="position:absolute;left:7071;top:15017;width:20;height:2" coordorigin="7071,15017" coordsize="20,2">
              <v:shape style="position:absolute;left:7071;top:15017;width:20;height:2" coordorigin="7071,15017" coordsize="20,0" path="m7071,15017l7090,15017e" filled="false" stroked="true" strokeweight=".48004pt" strokecolor="#000000">
                <v:path arrowok="t"/>
              </v:shape>
            </v:group>
            <v:group style="position:absolute;left:7090;top:15017;width:20;height:2" coordorigin="7090,15017" coordsize="20,2">
              <v:shape style="position:absolute;left:7090;top:15017;width:20;height:2" coordorigin="7090,15017" coordsize="20,0" path="m7090,15017l7110,15017e" filled="false" stroked="true" strokeweight=".48004pt" strokecolor="#000000">
                <v:path arrowok="t"/>
              </v:shape>
            </v:group>
            <v:group style="position:absolute;left:7110;top:15017;width:20;height:2" coordorigin="7110,15017" coordsize="20,2">
              <v:shape style="position:absolute;left:7110;top:15017;width:20;height:2" coordorigin="7110,15017" coordsize="20,0" path="m7110,15017l7129,15017e" filled="false" stroked="true" strokeweight=".48004pt" strokecolor="#000000">
                <v:path arrowok="t"/>
              </v:shape>
            </v:group>
            <v:group style="position:absolute;left:7129;top:15017;width:20;height:2" coordorigin="7129,15017" coordsize="20,2">
              <v:shape style="position:absolute;left:7129;top:15017;width:20;height:2" coordorigin="7129,15017" coordsize="20,0" path="m7129,15017l7148,15017e" filled="false" stroked="true" strokeweight=".48004pt" strokecolor="#000000">
                <v:path arrowok="t"/>
              </v:shape>
            </v:group>
            <v:group style="position:absolute;left:7148;top:15017;width:20;height:2" coordorigin="7148,15017" coordsize="20,2">
              <v:shape style="position:absolute;left:7148;top:15017;width:20;height:2" coordorigin="7148,15017" coordsize="20,0" path="m7148,15017l7167,15017e" filled="false" stroked="true" strokeweight=".48004pt" strokecolor="#000000">
                <v:path arrowok="t"/>
              </v:shape>
            </v:group>
            <v:group style="position:absolute;left:7167;top:15017;width:20;height:2" coordorigin="7167,15017" coordsize="20,2">
              <v:shape style="position:absolute;left:7167;top:15017;width:20;height:2" coordorigin="7167,15017" coordsize="20,0" path="m7167,15017l7186,15017e" filled="false" stroked="true" strokeweight=".48004pt" strokecolor="#000000">
                <v:path arrowok="t"/>
              </v:shape>
            </v:group>
            <v:group style="position:absolute;left:7186;top:15017;width:20;height:2" coordorigin="7186,15017" coordsize="20,2">
              <v:shape style="position:absolute;left:7186;top:15017;width:20;height:2" coordorigin="7186,15017" coordsize="20,0" path="m7186,15017l7206,15017e" filled="false" stroked="true" strokeweight=".48004pt" strokecolor="#000000">
                <v:path arrowok="t"/>
              </v:shape>
            </v:group>
            <v:group style="position:absolute;left:7206;top:15017;width:20;height:2" coordorigin="7206,15017" coordsize="20,2">
              <v:shape style="position:absolute;left:7206;top:15017;width:20;height:2" coordorigin="7206,15017" coordsize="20,0" path="m7206,15017l7225,15017e" filled="false" stroked="true" strokeweight=".48004pt" strokecolor="#000000">
                <v:path arrowok="t"/>
              </v:shape>
            </v:group>
            <v:group style="position:absolute;left:7225;top:15017;width:20;height:2" coordorigin="7225,15017" coordsize="20,2">
              <v:shape style="position:absolute;left:7225;top:15017;width:20;height:2" coordorigin="7225,15017" coordsize="20,0" path="m7225,15017l7244,15017e" filled="false" stroked="true" strokeweight=".48004pt" strokecolor="#000000">
                <v:path arrowok="t"/>
              </v:shape>
            </v:group>
            <v:group style="position:absolute;left:7244;top:15017;width:20;height:2" coordorigin="7244,15017" coordsize="20,2">
              <v:shape style="position:absolute;left:7244;top:15017;width:20;height:2" coordorigin="7244,15017" coordsize="20,0" path="m7244,15017l7263,15017e" filled="false" stroked="true" strokeweight=".48004pt" strokecolor="#000000">
                <v:path arrowok="t"/>
              </v:shape>
            </v:group>
            <v:group style="position:absolute;left:7263;top:15017;width:20;height:2" coordorigin="7263,15017" coordsize="20,2">
              <v:shape style="position:absolute;left:7263;top:15017;width:20;height:2" coordorigin="7263,15017" coordsize="20,0" path="m7263,15017l7282,15017e" filled="false" stroked="true" strokeweight=".48004pt" strokecolor="#000000">
                <v:path arrowok="t"/>
              </v:shape>
            </v:group>
            <v:group style="position:absolute;left:7282;top:15017;width:20;height:2" coordorigin="7282,15017" coordsize="20,2">
              <v:shape style="position:absolute;left:7282;top:15017;width:20;height:2" coordorigin="7282,15017" coordsize="20,0" path="m7282,15017l7302,15017e" filled="false" stroked="true" strokeweight=".48004pt" strokecolor="#000000">
                <v:path arrowok="t"/>
              </v:shape>
            </v:group>
            <v:group style="position:absolute;left:7302;top:15017;width:20;height:2" coordorigin="7302,15017" coordsize="20,2">
              <v:shape style="position:absolute;left:7302;top:15017;width:20;height:2" coordorigin="7302,15017" coordsize="20,0" path="m7302,15017l7321,15017e" filled="false" stroked="true" strokeweight=".48004pt" strokecolor="#000000">
                <v:path arrowok="t"/>
              </v:shape>
            </v:group>
            <v:group style="position:absolute;left:7321;top:15017;width:20;height:2" coordorigin="7321,15017" coordsize="20,2">
              <v:shape style="position:absolute;left:7321;top:15017;width:20;height:2" coordorigin="7321,15017" coordsize="20,0" path="m7321,15017l7340,15017e" filled="false" stroked="true" strokeweight=".48004pt" strokecolor="#000000">
                <v:path arrowok="t"/>
              </v:shape>
            </v:group>
            <v:group style="position:absolute;left:7340;top:15017;width:20;height:2" coordorigin="7340,15017" coordsize="20,2">
              <v:shape style="position:absolute;left:7340;top:15017;width:20;height:2" coordorigin="7340,15017" coordsize="20,0" path="m7340,15017l7359,15017e" filled="false" stroked="true" strokeweight=".48004pt" strokecolor="#000000">
                <v:path arrowok="t"/>
              </v:shape>
            </v:group>
            <v:group style="position:absolute;left:7359;top:15017;width:20;height:2" coordorigin="7359,15017" coordsize="20,2">
              <v:shape style="position:absolute;left:7359;top:15017;width:20;height:2" coordorigin="7359,15017" coordsize="20,0" path="m7359,15017l7378,15017e" filled="false" stroked="true" strokeweight=".48004pt" strokecolor="#000000">
                <v:path arrowok="t"/>
              </v:shape>
            </v:group>
            <v:group style="position:absolute;left:7378;top:15017;width:20;height:2" coordorigin="7378,15017" coordsize="20,2">
              <v:shape style="position:absolute;left:7378;top:15017;width:20;height:2" coordorigin="7378,15017" coordsize="20,0" path="m7378,15017l7398,15017e" filled="false" stroked="true" strokeweight=".48004pt" strokecolor="#000000">
                <v:path arrowok="t"/>
              </v:shape>
            </v:group>
            <v:group style="position:absolute;left:7398;top:15017;width:20;height:2" coordorigin="7398,15017" coordsize="20,2">
              <v:shape style="position:absolute;left:7398;top:15017;width:20;height:2" coordorigin="7398,15017" coordsize="20,0" path="m7398,15017l7417,15017e" filled="false" stroked="true" strokeweight=".48004pt" strokecolor="#000000">
                <v:path arrowok="t"/>
              </v:shape>
            </v:group>
            <v:group style="position:absolute;left:7417;top:15017;width:20;height:2" coordorigin="7417,15017" coordsize="20,2">
              <v:shape style="position:absolute;left:7417;top:15017;width:20;height:2" coordorigin="7417,15017" coordsize="20,0" path="m7417,15017l7436,15017e" filled="false" stroked="true" strokeweight=".48004pt" strokecolor="#000000">
                <v:path arrowok="t"/>
              </v:shape>
            </v:group>
            <v:group style="position:absolute;left:7436;top:15017;width:20;height:2" coordorigin="7436,15017" coordsize="20,2">
              <v:shape style="position:absolute;left:7436;top:15017;width:20;height:2" coordorigin="7436,15017" coordsize="20,0" path="m7436,15017l7455,15017e" filled="false" stroked="true" strokeweight=".48004pt" strokecolor="#000000">
                <v:path arrowok="t"/>
              </v:shape>
            </v:group>
            <v:group style="position:absolute;left:7455;top:15017;width:20;height:2" coordorigin="7455,15017" coordsize="20,2">
              <v:shape style="position:absolute;left:7455;top:15017;width:20;height:2" coordorigin="7455,15017" coordsize="20,0" path="m7455,15017l7474,15017e" filled="false" stroked="true" strokeweight=".48004pt" strokecolor="#000000">
                <v:path arrowok="t"/>
              </v:shape>
            </v:group>
            <v:group style="position:absolute;left:7474;top:15017;width:20;height:2" coordorigin="7474,15017" coordsize="20,2">
              <v:shape style="position:absolute;left:7474;top:15017;width:20;height:2" coordorigin="7474,15017" coordsize="20,0" path="m7474,15017l7494,15017e" filled="false" stroked="true" strokeweight=".48004pt" strokecolor="#000000">
                <v:path arrowok="t"/>
              </v:shape>
            </v:group>
            <v:group style="position:absolute;left:7494;top:15017;width:20;height:2" coordorigin="7494,15017" coordsize="20,2">
              <v:shape style="position:absolute;left:7494;top:15017;width:20;height:2" coordorigin="7494,15017" coordsize="20,0" path="m7494,15017l7513,15017e" filled="false" stroked="true" strokeweight=".48004pt" strokecolor="#000000">
                <v:path arrowok="t"/>
              </v:shape>
            </v:group>
            <v:group style="position:absolute;left:7513;top:15017;width:20;height:2" coordorigin="7513,15017" coordsize="20,2">
              <v:shape style="position:absolute;left:7513;top:15017;width:20;height:2" coordorigin="7513,15017" coordsize="20,0" path="m7513,15017l7532,15017e" filled="false" stroked="true" strokeweight=".48004pt" strokecolor="#000000">
                <v:path arrowok="t"/>
              </v:shape>
            </v:group>
            <v:group style="position:absolute;left:7532;top:15017;width:20;height:2" coordorigin="7532,15017" coordsize="20,2">
              <v:shape style="position:absolute;left:7532;top:15017;width:20;height:2" coordorigin="7532,15017" coordsize="20,0" path="m7532,15017l7551,15017e" filled="false" stroked="true" strokeweight=".48004pt" strokecolor="#000000">
                <v:path arrowok="t"/>
              </v:shape>
            </v:group>
            <v:group style="position:absolute;left:7551;top:15017;width:20;height:2" coordorigin="7551,15017" coordsize="20,2">
              <v:shape style="position:absolute;left:7551;top:15017;width:20;height:2" coordorigin="7551,15017" coordsize="20,0" path="m7551,15017l7570,15017e" filled="false" stroked="true" strokeweight=".48004pt" strokecolor="#000000">
                <v:path arrowok="t"/>
              </v:shape>
            </v:group>
            <v:group style="position:absolute;left:7570;top:15017;width:20;height:2" coordorigin="7570,15017" coordsize="20,2">
              <v:shape style="position:absolute;left:7570;top:15017;width:20;height:2" coordorigin="7570,15017" coordsize="20,0" path="m7570,15017l7590,15017e" filled="false" stroked="true" strokeweight=".48004pt" strokecolor="#000000">
                <v:path arrowok="t"/>
              </v:shape>
            </v:group>
            <v:group style="position:absolute;left:7590;top:15017;width:20;height:2" coordorigin="7590,15017" coordsize="20,2">
              <v:shape style="position:absolute;left:7590;top:15017;width:20;height:2" coordorigin="7590,15017" coordsize="20,0" path="m7590,15017l7609,15017e" filled="false" stroked="true" strokeweight=".48004pt" strokecolor="#000000">
                <v:path arrowok="t"/>
              </v:shape>
            </v:group>
            <v:group style="position:absolute;left:7609;top:15017;width:20;height:2" coordorigin="7609,15017" coordsize="20,2">
              <v:shape style="position:absolute;left:7609;top:15017;width:20;height:2" coordorigin="7609,15017" coordsize="20,0" path="m7609,15017l7628,15017e" filled="false" stroked="true" strokeweight=".48004pt" strokecolor="#000000">
                <v:path arrowok="t"/>
              </v:shape>
            </v:group>
            <v:group style="position:absolute;left:7628;top:15017;width:20;height:2" coordorigin="7628,15017" coordsize="20,2">
              <v:shape style="position:absolute;left:7628;top:15017;width:20;height:2" coordorigin="7628,15017" coordsize="20,0" path="m7628,15017l7647,15017e" filled="false" stroked="true" strokeweight=".48004pt" strokecolor="#000000">
                <v:path arrowok="t"/>
              </v:shape>
            </v:group>
            <v:group style="position:absolute;left:7647;top:15017;width:20;height:2" coordorigin="7647,15017" coordsize="20,2">
              <v:shape style="position:absolute;left:7647;top:15017;width:20;height:2" coordorigin="7647,15017" coordsize="20,0" path="m7647,15017l7666,15017e" filled="false" stroked="true" strokeweight=".48004pt" strokecolor="#000000">
                <v:path arrowok="t"/>
              </v:shape>
            </v:group>
            <v:group style="position:absolute;left:7666;top:15017;width:20;height:2" coordorigin="7666,15017" coordsize="20,2">
              <v:shape style="position:absolute;left:7666;top:15017;width:20;height:2" coordorigin="7666,15017" coordsize="20,0" path="m7666,15017l7686,15017e" filled="false" stroked="true" strokeweight=".48004pt" strokecolor="#000000">
                <v:path arrowok="t"/>
              </v:shape>
            </v:group>
            <v:group style="position:absolute;left:7686;top:15017;width:20;height:2" coordorigin="7686,15017" coordsize="20,2">
              <v:shape style="position:absolute;left:7686;top:15017;width:20;height:2" coordorigin="7686,15017" coordsize="20,0" path="m7686,15017l7705,15017e" filled="false" stroked="true" strokeweight=".48004pt" strokecolor="#000000">
                <v:path arrowok="t"/>
              </v:shape>
            </v:group>
            <v:group style="position:absolute;left:7705;top:15017;width:20;height:2" coordorigin="7705,15017" coordsize="20,2">
              <v:shape style="position:absolute;left:7705;top:15017;width:20;height:2" coordorigin="7705,15017" coordsize="20,0" path="m7705,15017l7724,15017e" filled="false" stroked="true" strokeweight=".48004pt" strokecolor="#000000">
                <v:path arrowok="t"/>
              </v:shape>
            </v:group>
            <v:group style="position:absolute;left:7724;top:15017;width:20;height:2" coordorigin="7724,15017" coordsize="20,2">
              <v:shape style="position:absolute;left:7724;top:15017;width:20;height:2" coordorigin="7724,15017" coordsize="20,0" path="m7724,15017l7743,15017e" filled="false" stroked="true" strokeweight=".48004pt" strokecolor="#000000">
                <v:path arrowok="t"/>
              </v:shape>
            </v:group>
            <v:group style="position:absolute;left:7743;top:15017;width:20;height:2" coordorigin="7743,15017" coordsize="20,2">
              <v:shape style="position:absolute;left:7743;top:15017;width:20;height:2" coordorigin="7743,15017" coordsize="20,0" path="m7743,15017l7762,15017e" filled="false" stroked="true" strokeweight=".48004pt" strokecolor="#000000">
                <v:path arrowok="t"/>
              </v:shape>
            </v:group>
            <v:group style="position:absolute;left:7762;top:15017;width:20;height:2" coordorigin="7762,15017" coordsize="20,2">
              <v:shape style="position:absolute;left:7762;top:15017;width:20;height:2" coordorigin="7762,15017" coordsize="20,0" path="m7762,15017l7782,15017e" filled="false" stroked="true" strokeweight=".48004pt" strokecolor="#000000">
                <v:path arrowok="t"/>
              </v:shape>
            </v:group>
            <v:group style="position:absolute;left:7782;top:15017;width:20;height:2" coordorigin="7782,15017" coordsize="20,2">
              <v:shape style="position:absolute;left:7782;top:15017;width:20;height:2" coordorigin="7782,15017" coordsize="20,0" path="m7782,15017l7801,15017e" filled="false" stroked="true" strokeweight=".48004pt" strokecolor="#000000">
                <v:path arrowok="t"/>
              </v:shape>
            </v:group>
            <v:group style="position:absolute;left:7801;top:15017;width:20;height:2" coordorigin="7801,15017" coordsize="20,2">
              <v:shape style="position:absolute;left:7801;top:15017;width:20;height:2" coordorigin="7801,15017" coordsize="20,0" path="m7801,15017l7820,15017e" filled="false" stroked="true" strokeweight=".48004pt" strokecolor="#000000">
                <v:path arrowok="t"/>
              </v:shape>
            </v:group>
            <v:group style="position:absolute;left:7820;top:15017;width:20;height:2" coordorigin="7820,15017" coordsize="20,2">
              <v:shape style="position:absolute;left:7820;top:15017;width:20;height:2" coordorigin="7820,15017" coordsize="20,0" path="m7820,15017l7839,15017e" filled="false" stroked="true" strokeweight=".48004pt" strokecolor="#000000">
                <v:path arrowok="t"/>
              </v:shape>
            </v:group>
            <v:group style="position:absolute;left:7839;top:15017;width:20;height:2" coordorigin="7839,15017" coordsize="20,2">
              <v:shape style="position:absolute;left:7839;top:15017;width:20;height:2" coordorigin="7839,15017" coordsize="20,0" path="m7839,15017l7858,15017e" filled="false" stroked="true" strokeweight=".48004pt" strokecolor="#000000">
                <v:path arrowok="t"/>
              </v:shape>
            </v:group>
            <v:group style="position:absolute;left:7858;top:15017;width:20;height:2" coordorigin="7858,15017" coordsize="20,2">
              <v:shape style="position:absolute;left:7858;top:15017;width:20;height:2" coordorigin="7858,15017" coordsize="20,0" path="m7858,15017l7878,15017e" filled="false" stroked="true" strokeweight=".48004pt" strokecolor="#000000">
                <v:path arrowok="t"/>
              </v:shape>
            </v:group>
            <v:group style="position:absolute;left:7878;top:15017;width:20;height:2" coordorigin="7878,15017" coordsize="20,2">
              <v:shape style="position:absolute;left:7878;top:15017;width:20;height:2" coordorigin="7878,15017" coordsize="20,0" path="m7878,15017l7897,15017e" filled="false" stroked="true" strokeweight=".48004pt" strokecolor="#000000">
                <v:path arrowok="t"/>
              </v:shape>
            </v:group>
            <v:group style="position:absolute;left:7897;top:15017;width:20;height:2" coordorigin="7897,15017" coordsize="20,2">
              <v:shape style="position:absolute;left:7897;top:15017;width:20;height:2" coordorigin="7897,15017" coordsize="20,0" path="m7897,15017l7916,15017e" filled="false" stroked="true" strokeweight=".48004pt" strokecolor="#000000">
                <v:path arrowok="t"/>
              </v:shape>
            </v:group>
            <v:group style="position:absolute;left:7916;top:15017;width:20;height:2" coordorigin="7916,15017" coordsize="20,2">
              <v:shape style="position:absolute;left:7916;top:15017;width:20;height:2" coordorigin="7916,15017" coordsize="20,0" path="m7916,15017l7935,15017e" filled="false" stroked="true" strokeweight=".48004pt" strokecolor="#000000">
                <v:path arrowok="t"/>
              </v:shape>
            </v:group>
            <v:group style="position:absolute;left:7935;top:15017;width:20;height:2" coordorigin="7935,15017" coordsize="20,2">
              <v:shape style="position:absolute;left:7935;top:15017;width:20;height:2" coordorigin="7935,15017" coordsize="20,0" path="m7935,15017l7954,15017e" filled="false" stroked="true" strokeweight=".48004pt" strokecolor="#000000">
                <v:path arrowok="t"/>
              </v:shape>
            </v:group>
            <v:group style="position:absolute;left:7954;top:15017;width:20;height:2" coordorigin="7954,15017" coordsize="20,2">
              <v:shape style="position:absolute;left:7954;top:15017;width:20;height:2" coordorigin="7954,15017" coordsize="20,0" path="m7954,15017l7974,15017e" filled="false" stroked="true" strokeweight=".48004pt" strokecolor="#000000">
                <v:path arrowok="t"/>
              </v:shape>
            </v:group>
            <v:group style="position:absolute;left:7974;top:15017;width:20;height:2" coordorigin="7974,15017" coordsize="20,2">
              <v:shape style="position:absolute;left:7974;top:15017;width:20;height:2" coordorigin="7974,15017" coordsize="20,0" path="m7974,15017l7993,15017e" filled="false" stroked="true" strokeweight=".48004pt" strokecolor="#000000">
                <v:path arrowok="t"/>
              </v:shape>
            </v:group>
            <v:group style="position:absolute;left:7993;top:15017;width:20;height:2" coordorigin="7993,15017" coordsize="20,2">
              <v:shape style="position:absolute;left:7993;top:15017;width:20;height:2" coordorigin="7993,15017" coordsize="20,0" path="m7993,15017l8012,15017e" filled="false" stroked="true" strokeweight=".48004pt" strokecolor="#000000">
                <v:path arrowok="t"/>
              </v:shape>
            </v:group>
            <v:group style="position:absolute;left:8012;top:15017;width:20;height:2" coordorigin="8012,15017" coordsize="20,2">
              <v:shape style="position:absolute;left:8012;top:15017;width:20;height:2" coordorigin="8012,15017" coordsize="20,0" path="m8012,15017l8031,15017e" filled="false" stroked="true" strokeweight=".48004pt" strokecolor="#000000">
                <v:path arrowok="t"/>
              </v:shape>
            </v:group>
            <v:group style="position:absolute;left:8031;top:15017;width:20;height:2" coordorigin="8031,15017" coordsize="20,2">
              <v:shape style="position:absolute;left:8031;top:15017;width:20;height:2" coordorigin="8031,15017" coordsize="20,0" path="m8031,15017l8050,15017e" filled="false" stroked="true" strokeweight=".48004pt" strokecolor="#000000">
                <v:path arrowok="t"/>
              </v:shape>
            </v:group>
            <v:group style="position:absolute;left:8050;top:15017;width:20;height:2" coordorigin="8050,15017" coordsize="20,2">
              <v:shape style="position:absolute;left:8050;top:15017;width:20;height:2" coordorigin="8050,15017" coordsize="20,0" path="m8050,15017l8070,15017e" filled="false" stroked="true" strokeweight=".48004pt" strokecolor="#000000">
                <v:path arrowok="t"/>
              </v:shape>
            </v:group>
            <v:group style="position:absolute;left:8070;top:15017;width:20;height:2" coordorigin="8070,15017" coordsize="20,2">
              <v:shape style="position:absolute;left:8070;top:15017;width:20;height:2" coordorigin="8070,15017" coordsize="20,0" path="m8070,15017l8089,15017e" filled="false" stroked="true" strokeweight=".48004pt" strokecolor="#000000">
                <v:path arrowok="t"/>
              </v:shape>
            </v:group>
            <v:group style="position:absolute;left:8089;top:15017;width:20;height:2" coordorigin="8089,15017" coordsize="20,2">
              <v:shape style="position:absolute;left:8089;top:15017;width:20;height:2" coordorigin="8089,15017" coordsize="20,0" path="m8089,15017l8108,15017e" filled="false" stroked="true" strokeweight=".48004pt" strokecolor="#000000">
                <v:path arrowok="t"/>
              </v:shape>
            </v:group>
            <v:group style="position:absolute;left:8108;top:15017;width:20;height:2" coordorigin="8108,15017" coordsize="20,2">
              <v:shape style="position:absolute;left:8108;top:15017;width:20;height:2" coordorigin="8108,15017" coordsize="20,0" path="m8108,15017l8127,15017e" filled="false" stroked="true" strokeweight=".48004pt" strokecolor="#000000">
                <v:path arrowok="t"/>
              </v:shape>
            </v:group>
            <v:group style="position:absolute;left:8127;top:15017;width:20;height:2" coordorigin="8127,15017" coordsize="20,2">
              <v:shape style="position:absolute;left:8127;top:15017;width:20;height:2" coordorigin="8127,15017" coordsize="20,0" path="m8127,15017l8146,15017e" filled="false" stroked="true" strokeweight=".48004pt" strokecolor="#000000">
                <v:path arrowok="t"/>
              </v:shape>
            </v:group>
            <v:group style="position:absolute;left:8146;top:15017;width:20;height:2" coordorigin="8146,15017" coordsize="20,2">
              <v:shape style="position:absolute;left:8146;top:15017;width:20;height:2" coordorigin="8146,15017" coordsize="20,0" path="m8146,15017l8166,15017e" filled="false" stroked="true" strokeweight=".48004pt" strokecolor="#000000">
                <v:path arrowok="t"/>
              </v:shape>
            </v:group>
            <v:group style="position:absolute;left:8166;top:15017;width:20;height:2" coordorigin="8166,15017" coordsize="20,2">
              <v:shape style="position:absolute;left:8166;top:15017;width:20;height:2" coordorigin="8166,15017" coordsize="20,0" path="m8166,15017l8185,15017e" filled="false" stroked="true" strokeweight=".48004pt" strokecolor="#000000">
                <v:path arrowok="t"/>
              </v:shape>
            </v:group>
            <v:group style="position:absolute;left:8185;top:15017;width:20;height:2" coordorigin="8185,15017" coordsize="20,2">
              <v:shape style="position:absolute;left:8185;top:15017;width:20;height:2" coordorigin="8185,15017" coordsize="20,0" path="m8185,15017l8204,15017e" filled="false" stroked="true" strokeweight=".48004pt" strokecolor="#000000">
                <v:path arrowok="t"/>
              </v:shape>
            </v:group>
            <v:group style="position:absolute;left:8204;top:15017;width:20;height:2" coordorigin="8204,15017" coordsize="20,2">
              <v:shape style="position:absolute;left:8204;top:15017;width:20;height:2" coordorigin="8204,15017" coordsize="20,0" path="m8204,15017l8223,15017e" filled="false" stroked="true" strokeweight=".48004pt" strokecolor="#000000">
                <v:path arrowok="t"/>
              </v:shape>
            </v:group>
            <v:group style="position:absolute;left:8223;top:15017;width:20;height:2" coordorigin="8223,15017" coordsize="20,2">
              <v:shape style="position:absolute;left:8223;top:15017;width:20;height:2" coordorigin="8223,15017" coordsize="20,0" path="m8223,15017l8242,15017e" filled="false" stroked="true" strokeweight=".48004pt" strokecolor="#000000">
                <v:path arrowok="t"/>
              </v:shape>
            </v:group>
            <v:group style="position:absolute;left:8242;top:15017;width:20;height:2" coordorigin="8242,15017" coordsize="20,2">
              <v:shape style="position:absolute;left:8242;top:15017;width:20;height:2" coordorigin="8242,15017" coordsize="20,0" path="m8242,15017l8262,15017e" filled="false" stroked="true" strokeweight=".48004pt" strokecolor="#000000">
                <v:path arrowok="t"/>
              </v:shape>
            </v:group>
            <v:group style="position:absolute;left:8262;top:15017;width:20;height:2" coordorigin="8262,15017" coordsize="20,2">
              <v:shape style="position:absolute;left:8262;top:15017;width:20;height:2" coordorigin="8262,15017" coordsize="20,0" path="m8262,15017l8281,15017e" filled="false" stroked="true" strokeweight=".48004pt" strokecolor="#000000">
                <v:path arrowok="t"/>
              </v:shape>
            </v:group>
            <v:group style="position:absolute;left:8281;top:15017;width:20;height:2" coordorigin="8281,15017" coordsize="20,2">
              <v:shape style="position:absolute;left:8281;top:15017;width:20;height:2" coordorigin="8281,15017" coordsize="20,0" path="m8281,15017l8300,15017e" filled="false" stroked="true" strokeweight=".48004pt" strokecolor="#000000">
                <v:path arrowok="t"/>
              </v:shape>
            </v:group>
            <v:group style="position:absolute;left:8300;top:15017;width:20;height:2" coordorigin="8300,15017" coordsize="20,2">
              <v:shape style="position:absolute;left:8300;top:15017;width:20;height:2" coordorigin="8300,15017" coordsize="20,0" path="m8300,15017l8319,15017e" filled="false" stroked="true" strokeweight=".48004pt" strokecolor="#000000">
                <v:path arrowok="t"/>
              </v:shape>
            </v:group>
            <v:group style="position:absolute;left:8319;top:15017;width:20;height:2" coordorigin="8319,15017" coordsize="20,2">
              <v:shape style="position:absolute;left:8319;top:15017;width:20;height:2" coordorigin="8319,15017" coordsize="20,0" path="m8319,15017l8338,15017e" filled="false" stroked="true" strokeweight=".48004pt" strokecolor="#000000">
                <v:path arrowok="t"/>
              </v:shape>
            </v:group>
            <v:group style="position:absolute;left:8338;top:15017;width:20;height:2" coordorigin="8338,15017" coordsize="20,2">
              <v:shape style="position:absolute;left:8338;top:15017;width:20;height:2" coordorigin="8338,15017" coordsize="20,0" path="m8338,15017l8358,15017e" filled="false" stroked="true" strokeweight=".48004pt" strokecolor="#000000">
                <v:path arrowok="t"/>
              </v:shape>
            </v:group>
            <v:group style="position:absolute;left:8358;top:15017;width:20;height:2" coordorigin="8358,15017" coordsize="20,2">
              <v:shape style="position:absolute;left:8358;top:15017;width:20;height:2" coordorigin="8358,15017" coordsize="20,0" path="m8358,15017l8377,15017e" filled="false" stroked="true" strokeweight=".48004pt" strokecolor="#000000">
                <v:path arrowok="t"/>
              </v:shape>
            </v:group>
            <v:group style="position:absolute;left:8377;top:15017;width:20;height:2" coordorigin="8377,15017" coordsize="20,2">
              <v:shape style="position:absolute;left:8377;top:15017;width:20;height:2" coordorigin="8377,15017" coordsize="20,0" path="m8377,15017l8396,15017e" filled="false" stroked="true" strokeweight=".48004pt" strokecolor="#000000">
                <v:path arrowok="t"/>
              </v:shape>
            </v:group>
            <v:group style="position:absolute;left:8396;top:15017;width:20;height:2" coordorigin="8396,15017" coordsize="20,2">
              <v:shape style="position:absolute;left:8396;top:15017;width:20;height:2" coordorigin="8396,15017" coordsize="20,0" path="m8396,15017l8415,15017e" filled="false" stroked="true" strokeweight=".48004pt" strokecolor="#000000">
                <v:path arrowok="t"/>
              </v:shape>
            </v:group>
            <v:group style="position:absolute;left:8415;top:15017;width:20;height:2" coordorigin="8415,15017" coordsize="20,2">
              <v:shape style="position:absolute;left:8415;top:15017;width:20;height:2" coordorigin="8415,15017" coordsize="20,0" path="m8415,15017l8434,15017e" filled="false" stroked="true" strokeweight=".48004pt" strokecolor="#000000">
                <v:path arrowok="t"/>
              </v:shape>
            </v:group>
            <v:group style="position:absolute;left:8434;top:15017;width:20;height:2" coordorigin="8434,15017" coordsize="20,2">
              <v:shape style="position:absolute;left:8434;top:15017;width:20;height:2" coordorigin="8434,15017" coordsize="20,0" path="m8434,15017l8454,15017e" filled="false" stroked="true" strokeweight=".48004pt" strokecolor="#000000">
                <v:path arrowok="t"/>
              </v:shape>
            </v:group>
            <v:group style="position:absolute;left:8454;top:15017;width:20;height:2" coordorigin="8454,15017" coordsize="20,2">
              <v:shape style="position:absolute;left:8454;top:15017;width:20;height:2" coordorigin="8454,15017" coordsize="20,0" path="m8454,15017l8473,15017e" filled="false" stroked="true" strokeweight=".48004pt" strokecolor="#000000">
                <v:path arrowok="t"/>
              </v:shape>
            </v:group>
            <v:group style="position:absolute;left:8473;top:15017;width:20;height:2" coordorigin="8473,15017" coordsize="20,2">
              <v:shape style="position:absolute;left:8473;top:15017;width:20;height:2" coordorigin="8473,15017" coordsize="20,0" path="m8473,15017l8492,15017e" filled="false" stroked="true" strokeweight=".48004pt" strokecolor="#000000">
                <v:path arrowok="t"/>
              </v:shape>
            </v:group>
            <v:group style="position:absolute;left:8492;top:15017;width:20;height:2" coordorigin="8492,15017" coordsize="20,2">
              <v:shape style="position:absolute;left:8492;top:15017;width:20;height:2" coordorigin="8492,15017" coordsize="20,0" path="m8492,15017l8512,15017e" filled="false" stroked="true" strokeweight=".48004pt" strokecolor="#000000">
                <v:path arrowok="t"/>
              </v:shape>
            </v:group>
            <v:group style="position:absolute;left:8512;top:15017;width:20;height:2" coordorigin="8512,15017" coordsize="20,2">
              <v:shape style="position:absolute;left:8512;top:15017;width:20;height:2" coordorigin="8512,15017" coordsize="20,0" path="m8512,15017l8531,15017e" filled="false" stroked="true" strokeweight=".48004pt" strokecolor="#000000">
                <v:path arrowok="t"/>
              </v:shape>
            </v:group>
            <v:group style="position:absolute;left:8531;top:15017;width:20;height:2" coordorigin="8531,15017" coordsize="20,2">
              <v:shape style="position:absolute;left:8531;top:15017;width:20;height:2" coordorigin="8531,15017" coordsize="20,0" path="m8531,15017l8550,15017e" filled="false" stroked="true" strokeweight=".48004pt" strokecolor="#000000">
                <v:path arrowok="t"/>
              </v:shape>
            </v:group>
            <v:group style="position:absolute;left:8550;top:15017;width:20;height:2" coordorigin="8550,15017" coordsize="20,2">
              <v:shape style="position:absolute;left:8550;top:15017;width:20;height:2" coordorigin="8550,15017" coordsize="20,0" path="m8550,15017l8569,15017e" filled="false" stroked="true" strokeweight=".48004pt" strokecolor="#000000">
                <v:path arrowok="t"/>
              </v:shape>
            </v:group>
            <v:group style="position:absolute;left:8569;top:15017;width:20;height:2" coordorigin="8569,15017" coordsize="20,2">
              <v:shape style="position:absolute;left:8569;top:15017;width:20;height:2" coordorigin="8569,15017" coordsize="20,0" path="m8569,15017l8588,15017e" filled="false" stroked="true" strokeweight=".48004pt" strokecolor="#000000">
                <v:path arrowok="t"/>
              </v:shape>
            </v:group>
            <v:group style="position:absolute;left:8588;top:15017;width:20;height:2" coordorigin="8588,15017" coordsize="20,2">
              <v:shape style="position:absolute;left:8588;top:15017;width:20;height:2" coordorigin="8588,15017" coordsize="20,0" path="m8588,15017l8608,15017e" filled="false" stroked="true" strokeweight=".48004pt" strokecolor="#000000">
                <v:path arrowok="t"/>
              </v:shape>
            </v:group>
            <v:group style="position:absolute;left:8608;top:15017;width:20;height:2" coordorigin="8608,15017" coordsize="20,2">
              <v:shape style="position:absolute;left:8608;top:15017;width:20;height:2" coordorigin="8608,15017" coordsize="20,0" path="m8608,15017l8627,15017e" filled="false" stroked="true" strokeweight=".48004pt" strokecolor="#000000">
                <v:path arrowok="t"/>
              </v:shape>
            </v:group>
            <v:group style="position:absolute;left:8627;top:15017;width:20;height:2" coordorigin="8627,15017" coordsize="20,2">
              <v:shape style="position:absolute;left:8627;top:15017;width:20;height:2" coordorigin="8627,15017" coordsize="20,0" path="m8627,15017l8646,15017e" filled="false" stroked="true" strokeweight=".48004pt" strokecolor="#000000">
                <v:path arrowok="t"/>
              </v:shape>
            </v:group>
            <v:group style="position:absolute;left:8646;top:15017;width:20;height:2" coordorigin="8646,15017" coordsize="20,2">
              <v:shape style="position:absolute;left:8646;top:15017;width:20;height:2" coordorigin="8646,15017" coordsize="20,0" path="m8646,15017l8665,15017e" filled="false" stroked="true" strokeweight=".48004pt" strokecolor="#000000">
                <v:path arrowok="t"/>
              </v:shape>
            </v:group>
            <v:group style="position:absolute;left:8665;top:15017;width:20;height:2" coordorigin="8665,15017" coordsize="20,2">
              <v:shape style="position:absolute;left:8665;top:15017;width:20;height:2" coordorigin="8665,15017" coordsize="20,0" path="m8665,15017l8684,15017e" filled="false" stroked="true" strokeweight=".48004pt" strokecolor="#000000">
                <v:path arrowok="t"/>
              </v:shape>
            </v:group>
            <v:group style="position:absolute;left:8684;top:15017;width:20;height:2" coordorigin="8684,15017" coordsize="20,2">
              <v:shape style="position:absolute;left:8684;top:15017;width:20;height:2" coordorigin="8684,15017" coordsize="20,0" path="m8684,15017l8704,15017e" filled="false" stroked="true" strokeweight=".48004pt" strokecolor="#000000">
                <v:path arrowok="t"/>
              </v:shape>
            </v:group>
            <v:group style="position:absolute;left:8704;top:15017;width:20;height:2" coordorigin="8704,15017" coordsize="20,2">
              <v:shape style="position:absolute;left:8704;top:15017;width:20;height:2" coordorigin="8704,15017" coordsize="20,0" path="m8704,15017l8723,15017e" filled="false" stroked="true" strokeweight=".48004pt" strokecolor="#000000">
                <v:path arrowok="t"/>
              </v:shape>
            </v:group>
            <v:group style="position:absolute;left:8723;top:15017;width:20;height:2" coordorigin="8723,15017" coordsize="20,2">
              <v:shape style="position:absolute;left:8723;top:15017;width:20;height:2" coordorigin="8723,15017" coordsize="20,0" path="m8723,15017l8742,15017e" filled="false" stroked="true" strokeweight=".48004pt" strokecolor="#000000">
                <v:path arrowok="t"/>
              </v:shape>
            </v:group>
            <v:group style="position:absolute;left:8742;top:15017;width:20;height:2" coordorigin="8742,15017" coordsize="20,2">
              <v:shape style="position:absolute;left:8742;top:15017;width:20;height:2" coordorigin="8742,15017" coordsize="20,0" path="m8742,15017l8761,15017e" filled="false" stroked="true" strokeweight=".48004pt" strokecolor="#000000">
                <v:path arrowok="t"/>
              </v:shape>
            </v:group>
            <v:group style="position:absolute;left:8761;top:15017;width:20;height:2" coordorigin="8761,15017" coordsize="20,2">
              <v:shape style="position:absolute;left:8761;top:15017;width:20;height:2" coordorigin="8761,15017" coordsize="20,0" path="m8761,15017l8780,15017e" filled="false" stroked="true" strokeweight=".48004pt" strokecolor="#000000">
                <v:path arrowok="t"/>
              </v:shape>
            </v:group>
            <v:group style="position:absolute;left:8780;top:15017;width:20;height:2" coordorigin="8780,15017" coordsize="20,2">
              <v:shape style="position:absolute;left:8780;top:15017;width:20;height:2" coordorigin="8780,15017" coordsize="20,0" path="m8780,15017l8800,15017e" filled="false" stroked="true" strokeweight=".48004pt" strokecolor="#000000">
                <v:path arrowok="t"/>
              </v:shape>
            </v:group>
            <v:group style="position:absolute;left:8800;top:15017;width:20;height:2" coordorigin="8800,15017" coordsize="20,2">
              <v:shape style="position:absolute;left:8800;top:15017;width:20;height:2" coordorigin="8800,15017" coordsize="20,0" path="m8800,15017l8819,15017e" filled="false" stroked="true" strokeweight=".48004pt" strokecolor="#000000">
                <v:path arrowok="t"/>
              </v:shape>
            </v:group>
            <v:group style="position:absolute;left:8819;top:15017;width:20;height:2" coordorigin="8819,15017" coordsize="20,2">
              <v:shape style="position:absolute;left:8819;top:15017;width:20;height:2" coordorigin="8819,15017" coordsize="20,0" path="m8819,15017l8838,15017e" filled="false" stroked="true" strokeweight=".48004pt" strokecolor="#000000">
                <v:path arrowok="t"/>
              </v:shape>
            </v:group>
            <v:group style="position:absolute;left:8838;top:15017;width:20;height:2" coordorigin="8838,15017" coordsize="20,2">
              <v:shape style="position:absolute;left:8838;top:15017;width:20;height:2" coordorigin="8838,15017" coordsize="20,0" path="m8838,15017l8857,15017e" filled="false" stroked="true" strokeweight=".48004pt" strokecolor="#000000">
                <v:path arrowok="t"/>
              </v:shape>
            </v:group>
            <v:group style="position:absolute;left:8857;top:15017;width:20;height:2" coordorigin="8857,15017" coordsize="20,2">
              <v:shape style="position:absolute;left:8857;top:15017;width:20;height:2" coordorigin="8857,15017" coordsize="20,0" path="m8857,15017l8876,15017e" filled="false" stroked="true" strokeweight=".48004pt" strokecolor="#000000">
                <v:path arrowok="t"/>
              </v:shape>
            </v:group>
            <v:group style="position:absolute;left:8876;top:15017;width:20;height:2" coordorigin="8876,15017" coordsize="20,2">
              <v:shape style="position:absolute;left:8876;top:15017;width:20;height:2" coordorigin="8876,15017" coordsize="20,0" path="m8876,15017l8896,15017e" filled="false" stroked="true" strokeweight=".48004pt" strokecolor="#000000">
                <v:path arrowok="t"/>
              </v:shape>
            </v:group>
            <v:group style="position:absolute;left:8896;top:15017;width:20;height:2" coordorigin="8896,15017" coordsize="20,2">
              <v:shape style="position:absolute;left:8896;top:15017;width:20;height:2" coordorigin="8896,15017" coordsize="20,0" path="m8896,15017l8915,15017e" filled="false" stroked="true" strokeweight=".48004pt" strokecolor="#000000">
                <v:path arrowok="t"/>
              </v:shape>
            </v:group>
            <v:group style="position:absolute;left:8915;top:15017;width:20;height:2" coordorigin="8915,15017" coordsize="20,2">
              <v:shape style="position:absolute;left:8915;top:15017;width:20;height:2" coordorigin="8915,15017" coordsize="20,0" path="m8915,15017l8934,15017e" filled="false" stroked="true" strokeweight=".48004pt" strokecolor="#000000">
                <v:path arrowok="t"/>
              </v:shape>
            </v:group>
            <v:group style="position:absolute;left:8934;top:15017;width:20;height:2" coordorigin="8934,15017" coordsize="20,2">
              <v:shape style="position:absolute;left:8934;top:15017;width:20;height:2" coordorigin="8934,15017" coordsize="20,0" path="m8934,15017l8953,15017e" filled="false" stroked="true" strokeweight=".48004pt" strokecolor="#000000">
                <v:path arrowok="t"/>
              </v:shape>
            </v:group>
            <v:group style="position:absolute;left:8953;top:15017;width:20;height:2" coordorigin="8953,15017" coordsize="20,2">
              <v:shape style="position:absolute;left:8953;top:15017;width:20;height:2" coordorigin="8953,15017" coordsize="20,0" path="m8953,15017l8972,15017e" filled="false" stroked="true" strokeweight=".48004pt" strokecolor="#000000">
                <v:path arrowok="t"/>
              </v:shape>
            </v:group>
            <v:group style="position:absolute;left:8972;top:15017;width:20;height:2" coordorigin="8972,15017" coordsize="20,2">
              <v:shape style="position:absolute;left:8972;top:15017;width:20;height:2" coordorigin="8972,15017" coordsize="20,0" path="m8972,15017l8992,15017e" filled="false" stroked="true" strokeweight=".48004pt" strokecolor="#000000">
                <v:path arrowok="t"/>
              </v:shape>
            </v:group>
            <v:group style="position:absolute;left:8992;top:15017;width:20;height:2" coordorigin="8992,15017" coordsize="20,2">
              <v:shape style="position:absolute;left:8992;top:15017;width:20;height:2" coordorigin="8992,15017" coordsize="20,0" path="m8992,15017l9011,15017e" filled="false" stroked="true" strokeweight=".48004pt" strokecolor="#000000">
                <v:path arrowok="t"/>
              </v:shape>
            </v:group>
            <v:group style="position:absolute;left:9011;top:15017;width:20;height:2" coordorigin="9011,15017" coordsize="20,2">
              <v:shape style="position:absolute;left:9011;top:15017;width:20;height:2" coordorigin="9011,15017" coordsize="20,0" path="m9011,15017l9030,15017e" filled="false" stroked="true" strokeweight=".48004pt" strokecolor="#000000">
                <v:path arrowok="t"/>
              </v:shape>
            </v:group>
            <v:group style="position:absolute;left:9030;top:15017;width:20;height:2" coordorigin="9030,15017" coordsize="20,2">
              <v:shape style="position:absolute;left:9030;top:15017;width:20;height:2" coordorigin="9030,15017" coordsize="20,0" path="m9030,15017l9049,15017e" filled="false" stroked="true" strokeweight=".48004pt" strokecolor="#000000">
                <v:path arrowok="t"/>
              </v:shape>
            </v:group>
            <v:group style="position:absolute;left:9049;top:15017;width:20;height:2" coordorigin="9049,15017" coordsize="20,2">
              <v:shape style="position:absolute;left:9049;top:15017;width:20;height:2" coordorigin="9049,15017" coordsize="20,0" path="m9049,15017l9068,15017e" filled="false" stroked="true" strokeweight=".48004pt" strokecolor="#000000">
                <v:path arrowok="t"/>
              </v:shape>
            </v:group>
            <v:group style="position:absolute;left:9068;top:15017;width:20;height:2" coordorigin="9068,15017" coordsize="20,2">
              <v:shape style="position:absolute;left:9068;top:15017;width:20;height:2" coordorigin="9068,15017" coordsize="20,0" path="m9068,15017l9088,15017e" filled="false" stroked="true" strokeweight=".48004pt" strokecolor="#000000">
                <v:path arrowok="t"/>
              </v:shape>
            </v:group>
            <v:group style="position:absolute;left:9088;top:15017;width:20;height:2" coordorigin="9088,15017" coordsize="20,2">
              <v:shape style="position:absolute;left:9088;top:15017;width:20;height:2" coordorigin="9088,15017" coordsize="20,0" path="m9088,15017l9107,15017e" filled="false" stroked="true" strokeweight=".48004pt" strokecolor="#000000">
                <v:path arrowok="t"/>
              </v:shape>
            </v:group>
            <v:group style="position:absolute;left:9107;top:15017;width:20;height:2" coordorigin="9107,15017" coordsize="20,2">
              <v:shape style="position:absolute;left:9107;top:15017;width:20;height:2" coordorigin="9107,15017" coordsize="20,0" path="m9107,15017l9126,15017e" filled="false" stroked="true" strokeweight=".48004pt" strokecolor="#000000">
                <v:path arrowok="t"/>
              </v:shape>
            </v:group>
            <v:group style="position:absolute;left:9126;top:15017;width:20;height:2" coordorigin="9126,15017" coordsize="20,2">
              <v:shape style="position:absolute;left:9126;top:15017;width:20;height:2" coordorigin="9126,15017" coordsize="20,0" path="m9126,15017l9145,15017e" filled="false" stroked="true" strokeweight=".48004pt" strokecolor="#000000">
                <v:path arrowok="t"/>
              </v:shape>
            </v:group>
            <v:group style="position:absolute;left:9145;top:15017;width:20;height:2" coordorigin="9145,15017" coordsize="20,2">
              <v:shape style="position:absolute;left:9145;top:15017;width:20;height:2" coordorigin="9145,15017" coordsize="20,0" path="m9145,15017l9164,15017e" filled="false" stroked="true" strokeweight=".48004pt" strokecolor="#000000">
                <v:path arrowok="t"/>
              </v:shape>
            </v:group>
            <v:group style="position:absolute;left:9164;top:15017;width:20;height:2" coordorigin="9164,15017" coordsize="20,2">
              <v:shape style="position:absolute;left:9164;top:15017;width:20;height:2" coordorigin="9164,15017" coordsize="20,0" path="m9164,15017l9184,15017e" filled="false" stroked="true" strokeweight=".48004pt" strokecolor="#000000">
                <v:path arrowok="t"/>
              </v:shape>
            </v:group>
            <v:group style="position:absolute;left:9184;top:15017;width:20;height:2" coordorigin="9184,15017" coordsize="20,2">
              <v:shape style="position:absolute;left:9184;top:15017;width:20;height:2" coordorigin="9184,15017" coordsize="20,0" path="m9184,15017l9203,15017e" filled="false" stroked="true" strokeweight=".48004pt" strokecolor="#000000">
                <v:path arrowok="t"/>
              </v:shape>
            </v:group>
            <v:group style="position:absolute;left:9203;top:15017;width:20;height:2" coordorigin="9203,15017" coordsize="20,2">
              <v:shape style="position:absolute;left:9203;top:15017;width:20;height:2" coordorigin="9203,15017" coordsize="20,0" path="m9203,15017l9222,15017e" filled="false" stroked="true" strokeweight=".48004pt" strokecolor="#000000">
                <v:path arrowok="t"/>
              </v:shape>
            </v:group>
            <v:group style="position:absolute;left:9222;top:15017;width:20;height:2" coordorigin="9222,15017" coordsize="20,2">
              <v:shape style="position:absolute;left:9222;top:15017;width:20;height:2" coordorigin="9222,15017" coordsize="20,0" path="m9222,15017l9241,15017e" filled="false" stroked="true" strokeweight=".48004pt" strokecolor="#000000">
                <v:path arrowok="t"/>
              </v:shape>
            </v:group>
            <v:group style="position:absolute;left:9241;top:15017;width:20;height:2" coordorigin="9241,15017" coordsize="20,2">
              <v:shape style="position:absolute;left:9241;top:15017;width:20;height:2" coordorigin="9241,15017" coordsize="20,0" path="m9241,15017l9260,15017e" filled="false" stroked="true" strokeweight=".48004pt" strokecolor="#000000">
                <v:path arrowok="t"/>
              </v:shape>
            </v:group>
            <v:group style="position:absolute;left:9260;top:15017;width:20;height:2" coordorigin="9260,15017" coordsize="20,2">
              <v:shape style="position:absolute;left:9260;top:15017;width:20;height:2" coordorigin="9260,15017" coordsize="20,0" path="m9260,15017l9280,15017e" filled="false" stroked="true" strokeweight=".48004pt" strokecolor="#000000">
                <v:path arrowok="t"/>
              </v:shape>
            </v:group>
            <v:group style="position:absolute;left:9280;top:15017;width:20;height:2" coordorigin="9280,15017" coordsize="20,2">
              <v:shape style="position:absolute;left:9280;top:15017;width:20;height:2" coordorigin="9280,15017" coordsize="20,0" path="m9280,15017l9299,15017e" filled="false" stroked="true" strokeweight=".48004pt" strokecolor="#000000">
                <v:path arrowok="t"/>
              </v:shape>
            </v:group>
            <v:group style="position:absolute;left:9299;top:15017;width:20;height:2" coordorigin="9299,15017" coordsize="20,2">
              <v:shape style="position:absolute;left:9299;top:15017;width:20;height:2" coordorigin="9299,15017" coordsize="20,0" path="m9299,15017l9318,15017e" filled="false" stroked="true" strokeweight=".48004pt" strokecolor="#000000">
                <v:path arrowok="t"/>
              </v:shape>
            </v:group>
            <v:group style="position:absolute;left:9318;top:15017;width:20;height:2" coordorigin="9318,15017" coordsize="20,2">
              <v:shape style="position:absolute;left:9318;top:15017;width:20;height:2" coordorigin="9318,15017" coordsize="20,0" path="m9318,15017l9337,15017e" filled="false" stroked="true" strokeweight=".48004pt" strokecolor="#000000">
                <v:path arrowok="t"/>
              </v:shape>
            </v:group>
            <v:group style="position:absolute;left:9337;top:15017;width:20;height:2" coordorigin="9337,15017" coordsize="20,2">
              <v:shape style="position:absolute;left:9337;top:15017;width:20;height:2" coordorigin="9337,15017" coordsize="20,0" path="m9337,15017l9356,15017e" filled="false" stroked="true" strokeweight=".48004pt" strokecolor="#000000">
                <v:path arrowok="t"/>
              </v:shape>
            </v:group>
            <v:group style="position:absolute;left:9356;top:15017;width:20;height:2" coordorigin="9356,15017" coordsize="20,2">
              <v:shape style="position:absolute;left:9356;top:15017;width:20;height:2" coordorigin="9356,15017" coordsize="20,0" path="m9356,15017l9376,15017e" filled="false" stroked="true" strokeweight=".48004pt" strokecolor="#000000">
                <v:path arrowok="t"/>
              </v:shape>
            </v:group>
            <v:group style="position:absolute;left:9376;top:15017;width:20;height:2" coordorigin="9376,15017" coordsize="20,2">
              <v:shape style="position:absolute;left:9376;top:15017;width:20;height:2" coordorigin="9376,15017" coordsize="20,0" path="m9376,15017l9395,15017e" filled="false" stroked="true" strokeweight=".48004pt" strokecolor="#000000">
                <v:path arrowok="t"/>
              </v:shape>
            </v:group>
            <v:group style="position:absolute;left:9395;top:15017;width:20;height:2" coordorigin="9395,15017" coordsize="20,2">
              <v:shape style="position:absolute;left:9395;top:15017;width:20;height:2" coordorigin="9395,15017" coordsize="20,0" path="m9395,15017l9414,15017e" filled="false" stroked="true" strokeweight=".48004pt" strokecolor="#000000">
                <v:path arrowok="t"/>
              </v:shape>
            </v:group>
            <v:group style="position:absolute;left:9414;top:15017;width:20;height:2" coordorigin="9414,15017" coordsize="20,2">
              <v:shape style="position:absolute;left:9414;top:15017;width:20;height:2" coordorigin="9414,15017" coordsize="20,0" path="m9414,15017l9433,15017e" filled="false" stroked="true" strokeweight=".48004pt" strokecolor="#000000">
                <v:path arrowok="t"/>
              </v:shape>
            </v:group>
            <v:group style="position:absolute;left:9433;top:15017;width:20;height:2" coordorigin="9433,15017" coordsize="20,2">
              <v:shape style="position:absolute;left:9433;top:15017;width:20;height:2" coordorigin="9433,15017" coordsize="20,0" path="m9433,15017l9452,15017e" filled="false" stroked="true" strokeweight=".48004pt" strokecolor="#000000">
                <v:path arrowok="t"/>
              </v:shape>
            </v:group>
            <v:group style="position:absolute;left:9452;top:15017;width:20;height:2" coordorigin="9452,15017" coordsize="20,2">
              <v:shape style="position:absolute;left:9452;top:15017;width:20;height:2" coordorigin="9452,15017" coordsize="20,0" path="m9452,15017l9472,15017e" filled="false" stroked="true" strokeweight=".48004pt" strokecolor="#000000">
                <v:path arrowok="t"/>
              </v:shape>
            </v:group>
            <v:group style="position:absolute;left:9472;top:15017;width:20;height:2" coordorigin="9472,15017" coordsize="20,2">
              <v:shape style="position:absolute;left:9472;top:15017;width:20;height:2" coordorigin="9472,15017" coordsize="20,0" path="m9472,15017l9491,15017e" filled="false" stroked="true" strokeweight=".48004pt" strokecolor="#000000">
                <v:path arrowok="t"/>
              </v:shape>
            </v:group>
            <v:group style="position:absolute;left:9491;top:15017;width:20;height:2" coordorigin="9491,15017" coordsize="20,2">
              <v:shape style="position:absolute;left:9491;top:15017;width:20;height:2" coordorigin="9491,15017" coordsize="20,0" path="m9491,15017l9510,15017e" filled="false" stroked="true" strokeweight=".48004pt" strokecolor="#000000">
                <v:path arrowok="t"/>
              </v:shape>
            </v:group>
            <v:group style="position:absolute;left:9510;top:15017;width:20;height:2" coordorigin="9510,15017" coordsize="20,2">
              <v:shape style="position:absolute;left:9510;top:15017;width:20;height:2" coordorigin="9510,15017" coordsize="20,0" path="m9510,15017l9529,15017e" filled="false" stroked="true" strokeweight=".48004pt" strokecolor="#000000">
                <v:path arrowok="t"/>
              </v:shape>
            </v:group>
            <v:group style="position:absolute;left:9529;top:15017;width:20;height:2" coordorigin="9529,15017" coordsize="20,2">
              <v:shape style="position:absolute;left:9529;top:15017;width:20;height:2" coordorigin="9529,15017" coordsize="20,0" path="m9529,15017l9548,15017e" filled="false" stroked="true" strokeweight=".48004pt" strokecolor="#000000">
                <v:path arrowok="t"/>
              </v:shape>
            </v:group>
            <v:group style="position:absolute;left:9548;top:15017;width:20;height:2" coordorigin="9548,15017" coordsize="20,2">
              <v:shape style="position:absolute;left:9548;top:15017;width:20;height:2" coordorigin="9548,15017" coordsize="20,0" path="m9548,15017l9568,15017e" filled="false" stroked="true" strokeweight=".48004pt" strokecolor="#000000">
                <v:path arrowok="t"/>
              </v:shape>
            </v:group>
            <v:group style="position:absolute;left:9568;top:15017;width:20;height:2" coordorigin="9568,15017" coordsize="20,2">
              <v:shape style="position:absolute;left:9568;top:15017;width:20;height:2" coordorigin="9568,15017" coordsize="20,0" path="m9568,15017l9587,15017e" filled="false" stroked="true" strokeweight=".48004pt" strokecolor="#000000">
                <v:path arrowok="t"/>
              </v:shape>
            </v:group>
            <v:group style="position:absolute;left:9587;top:15017;width:20;height:2" coordorigin="9587,15017" coordsize="20,2">
              <v:shape style="position:absolute;left:9587;top:15017;width:20;height:2" coordorigin="9587,15017" coordsize="20,0" path="m9587,15017l9606,15017e" filled="false" stroked="true" strokeweight=".48004pt" strokecolor="#000000">
                <v:path arrowok="t"/>
              </v:shape>
            </v:group>
            <v:group style="position:absolute;left:9606;top:15017;width:20;height:2" coordorigin="9606,15017" coordsize="20,2">
              <v:shape style="position:absolute;left:9606;top:15017;width:20;height:2" coordorigin="9606,15017" coordsize="20,0" path="m9606,15017l9625,15017e" filled="false" stroked="true" strokeweight=".48004pt" strokecolor="#000000">
                <v:path arrowok="t"/>
              </v:shape>
            </v:group>
            <v:group style="position:absolute;left:9625;top:15017;width:20;height:2" coordorigin="9625,15017" coordsize="20,2">
              <v:shape style="position:absolute;left:9625;top:15017;width:20;height:2" coordorigin="9625,15017" coordsize="20,0" path="m9625,15017l9644,15017e" filled="false" stroked="true" strokeweight=".48004pt" strokecolor="#000000">
                <v:path arrowok="t"/>
              </v:shape>
            </v:group>
            <v:group style="position:absolute;left:9644;top:15017;width:20;height:2" coordorigin="9644,15017" coordsize="20,2">
              <v:shape style="position:absolute;left:9644;top:15017;width:20;height:2" coordorigin="9644,15017" coordsize="20,0" path="m9644,15017l9664,15017e" filled="false" stroked="true" strokeweight=".48004pt" strokecolor="#000000">
                <v:path arrowok="t"/>
              </v:shape>
            </v:group>
            <v:group style="position:absolute;left:9664;top:15017;width:20;height:2" coordorigin="9664,15017" coordsize="20,2">
              <v:shape style="position:absolute;left:9664;top:15017;width:20;height:2" coordorigin="9664,15017" coordsize="20,0" path="m9664,15017l9683,15017e" filled="false" stroked="true" strokeweight=".48004pt" strokecolor="#000000">
                <v:path arrowok="t"/>
              </v:shape>
            </v:group>
            <v:group style="position:absolute;left:9683;top:15017;width:20;height:2" coordorigin="9683,15017" coordsize="20,2">
              <v:shape style="position:absolute;left:9683;top:15017;width:20;height:2" coordorigin="9683,15017" coordsize="20,0" path="m9683,15017l9702,15017e" filled="false" stroked="true" strokeweight=".48004pt" strokecolor="#000000">
                <v:path arrowok="t"/>
              </v:shape>
            </v:group>
            <v:group style="position:absolute;left:9702;top:15017;width:20;height:2" coordorigin="9702,15017" coordsize="20,2">
              <v:shape style="position:absolute;left:9702;top:15017;width:20;height:2" coordorigin="9702,15017" coordsize="20,0" path="m9702,15017l9721,15017e" filled="false" stroked="true" strokeweight=".48004pt" strokecolor="#000000">
                <v:path arrowok="t"/>
              </v:shape>
            </v:group>
            <v:group style="position:absolute;left:9721;top:15017;width:20;height:2" coordorigin="9721,15017" coordsize="20,2">
              <v:shape style="position:absolute;left:9721;top:15017;width:20;height:2" coordorigin="9721,15017" coordsize="20,0" path="m9721,15017l9740,15017e" filled="false" stroked="true" strokeweight=".48004pt" strokecolor="#000000">
                <v:path arrowok="t"/>
              </v:shape>
            </v:group>
            <v:group style="position:absolute;left:9740;top:15017;width:20;height:2" coordorigin="9740,15017" coordsize="20,2">
              <v:shape style="position:absolute;left:9740;top:15017;width:20;height:2" coordorigin="9740,15017" coordsize="20,0" path="m9740,15017l9760,15017e" filled="false" stroked="true" strokeweight=".48004pt" strokecolor="#000000">
                <v:path arrowok="t"/>
              </v:shape>
            </v:group>
            <v:group style="position:absolute;left:9760;top:15017;width:20;height:2" coordorigin="9760,15017" coordsize="20,2">
              <v:shape style="position:absolute;left:9760;top:15017;width:20;height:2" coordorigin="9760,15017" coordsize="20,0" path="m9760,15017l9779,15017e" filled="false" stroked="true" strokeweight=".48004pt" strokecolor="#000000">
                <v:path arrowok="t"/>
              </v:shape>
            </v:group>
            <v:group style="position:absolute;left:9779;top:15017;width:20;height:2" coordorigin="9779,15017" coordsize="20,2">
              <v:shape style="position:absolute;left:9779;top:15017;width:20;height:2" coordorigin="9779,15017" coordsize="20,0" path="m9779,15017l9798,15017e" filled="false" stroked="true" strokeweight=".48004pt" strokecolor="#000000">
                <v:path arrowok="t"/>
              </v:shape>
            </v:group>
            <v:group style="position:absolute;left:9798;top:15017;width:20;height:2" coordorigin="9798,15017" coordsize="20,2">
              <v:shape style="position:absolute;left:9798;top:15017;width:20;height:2" coordorigin="9798,15017" coordsize="20,0" path="m9798,15017l9817,15017e" filled="false" stroked="true" strokeweight=".48004pt" strokecolor="#000000">
                <v:path arrowok="t"/>
              </v:shape>
            </v:group>
            <v:group style="position:absolute;left:9817;top:15017;width:20;height:2" coordorigin="9817,15017" coordsize="20,2">
              <v:shape style="position:absolute;left:9817;top:15017;width:20;height:2" coordorigin="9817,15017" coordsize="20,0" path="m9817,15017l9836,15017e" filled="false" stroked="true" strokeweight=".48004pt" strokecolor="#000000">
                <v:path arrowok="t"/>
              </v:shape>
            </v:group>
            <v:group style="position:absolute;left:9836;top:15017;width:20;height:2" coordorigin="9836,15017" coordsize="20,2">
              <v:shape style="position:absolute;left:9836;top:15017;width:20;height:2" coordorigin="9836,15017" coordsize="20,0" path="m9836,15017l9856,15017e" filled="false" stroked="true" strokeweight=".48004pt" strokecolor="#000000">
                <v:path arrowok="t"/>
              </v:shape>
            </v:group>
            <v:group style="position:absolute;left:9856;top:15017;width:20;height:2" coordorigin="9856,15017" coordsize="20,2">
              <v:shape style="position:absolute;left:9856;top:15017;width:20;height:2" coordorigin="9856,15017" coordsize="20,0" path="m9856,15017l9875,15017e" filled="false" stroked="true" strokeweight=".48004pt" strokecolor="#000000">
                <v:path arrowok="t"/>
              </v:shape>
            </v:group>
            <v:group style="position:absolute;left:9875;top:15017;width:20;height:2" coordorigin="9875,15017" coordsize="20,2">
              <v:shape style="position:absolute;left:9875;top:15017;width:20;height:2" coordorigin="9875,15017" coordsize="20,0" path="m9875,15017l9894,15017e" filled="false" stroked="true" strokeweight=".48004pt" strokecolor="#000000">
                <v:path arrowok="t"/>
              </v:shape>
            </v:group>
            <v:group style="position:absolute;left:9894;top:15017;width:20;height:2" coordorigin="9894,15017" coordsize="20,2">
              <v:shape style="position:absolute;left:9894;top:15017;width:20;height:2" coordorigin="9894,15017" coordsize="20,0" path="m9894,15017l9913,15017e" filled="false" stroked="true" strokeweight=".48004pt" strokecolor="#000000">
                <v:path arrowok="t"/>
              </v:shape>
            </v:group>
            <v:group style="position:absolute;left:9913;top:15017;width:20;height:2" coordorigin="9913,15017" coordsize="20,2">
              <v:shape style="position:absolute;left:9913;top:15017;width:20;height:2" coordorigin="9913,15017" coordsize="20,0" path="m9913,15017l9932,15017e" filled="false" stroked="true" strokeweight=".48004pt" strokecolor="#000000">
                <v:path arrowok="t"/>
              </v:shape>
            </v:group>
            <v:group style="position:absolute;left:9932;top:15017;width:20;height:2" coordorigin="9932,15017" coordsize="20,2">
              <v:shape style="position:absolute;left:9932;top:15017;width:20;height:2" coordorigin="9932,15017" coordsize="20,0" path="m9932,15017l9952,15017e" filled="false" stroked="true" strokeweight=".48004pt" strokecolor="#000000">
                <v:path arrowok="t"/>
              </v:shape>
            </v:group>
            <v:group style="position:absolute;left:9952;top:15017;width:20;height:2" coordorigin="9952,15017" coordsize="20,2">
              <v:shape style="position:absolute;left:9952;top:15017;width:20;height:2" coordorigin="9952,15017" coordsize="20,0" path="m9952,15017l9971,15017e" filled="false" stroked="true" strokeweight=".48004pt" strokecolor="#000000">
                <v:path arrowok="t"/>
              </v:shape>
            </v:group>
            <v:group style="position:absolute;left:9971;top:15017;width:20;height:2" coordorigin="9971,15017" coordsize="20,2">
              <v:shape style="position:absolute;left:9971;top:15017;width:20;height:2" coordorigin="9971,15017" coordsize="20,0" path="m9971,15017l9990,15017e" filled="false" stroked="true" strokeweight=".48004pt" strokecolor="#000000">
                <v:path arrowok="t"/>
              </v:shape>
            </v:group>
            <v:group style="position:absolute;left:9990;top:15017;width:20;height:2" coordorigin="9990,15017" coordsize="20,2">
              <v:shape style="position:absolute;left:9990;top:15017;width:20;height:2" coordorigin="9990,15017" coordsize="20,0" path="m9990,15017l10009,15017e" filled="false" stroked="true" strokeweight=".48004pt" strokecolor="#000000">
                <v:path arrowok="t"/>
              </v:shape>
            </v:group>
            <v:group style="position:absolute;left:10009;top:15017;width:20;height:2" coordorigin="10009,15017" coordsize="20,2">
              <v:shape style="position:absolute;left:10009;top:15017;width:20;height:2" coordorigin="10009,15017" coordsize="20,0" path="m10009,15017l10028,15017e" filled="false" stroked="true" strokeweight=".48004pt" strokecolor="#000000">
                <v:path arrowok="t"/>
              </v:shape>
            </v:group>
            <v:group style="position:absolute;left:10028;top:15017;width:20;height:2" coordorigin="10028,15017" coordsize="20,2">
              <v:shape style="position:absolute;left:10028;top:15017;width:20;height:2" coordorigin="10028,15017" coordsize="20,0" path="m10028,15017l10048,15017e" filled="false" stroked="true" strokeweight=".48004pt" strokecolor="#000000">
                <v:path arrowok="t"/>
              </v:shape>
            </v:group>
            <v:group style="position:absolute;left:10048;top:15017;width:20;height:2" coordorigin="10048,15017" coordsize="20,2">
              <v:shape style="position:absolute;left:10048;top:15017;width:20;height:2" coordorigin="10048,15017" coordsize="20,0" path="m10048,15017l10067,15017e" filled="false" stroked="true" strokeweight=".48004pt" strokecolor="#000000">
                <v:path arrowok="t"/>
              </v:shape>
            </v:group>
            <v:group style="position:absolute;left:10067;top:15017;width:20;height:2" coordorigin="10067,15017" coordsize="20,2">
              <v:shape style="position:absolute;left:10067;top:15017;width:20;height:2" coordorigin="10067,15017" coordsize="20,0" path="m10067,15017l10086,15017e" filled="false" stroked="true" strokeweight=".48004pt" strokecolor="#000000">
                <v:path arrowok="t"/>
              </v:shape>
            </v:group>
            <v:group style="position:absolute;left:10086;top:15017;width:20;height:2" coordorigin="10086,15017" coordsize="20,2">
              <v:shape style="position:absolute;left:10086;top:15017;width:20;height:2" coordorigin="10086,15017" coordsize="20,0" path="m10086,15017l10105,15017e" filled="false" stroked="true" strokeweight=".48004pt" strokecolor="#000000">
                <v:path arrowok="t"/>
              </v:shape>
            </v:group>
            <v:group style="position:absolute;left:10105;top:15017;width:20;height:2" coordorigin="10105,15017" coordsize="20,2">
              <v:shape style="position:absolute;left:10105;top:15017;width:20;height:2" coordorigin="10105,15017" coordsize="20,0" path="m10105,15017l10124,15017e" filled="false" stroked="true" strokeweight=".48004pt" strokecolor="#000000">
                <v:path arrowok="t"/>
              </v:shape>
            </v:group>
            <v:group style="position:absolute;left:10124;top:15017;width:20;height:2" coordorigin="10124,15017" coordsize="20,2">
              <v:shape style="position:absolute;left:10124;top:15017;width:20;height:2" coordorigin="10124,15017" coordsize="20,0" path="m10124,15017l10144,15017e" filled="false" stroked="true" strokeweight=".48004pt" strokecolor="#000000">
                <v:path arrowok="t"/>
              </v:shape>
            </v:group>
            <v:group style="position:absolute;left:10144;top:15017;width:20;height:2" coordorigin="10144,15017" coordsize="20,2">
              <v:shape style="position:absolute;left:10144;top:15017;width:20;height:2" coordorigin="10144,15017" coordsize="20,0" path="m10144,15017l10163,15017e" filled="false" stroked="true" strokeweight=".48004pt" strokecolor="#000000">
                <v:path arrowok="t"/>
              </v:shape>
            </v:group>
            <v:group style="position:absolute;left:10163;top:15017;width:20;height:2" coordorigin="10163,15017" coordsize="20,2">
              <v:shape style="position:absolute;left:10163;top:15017;width:20;height:2" coordorigin="10163,15017" coordsize="20,0" path="m10163,15017l10182,15017e" filled="false" stroked="true" strokeweight=".48004pt" strokecolor="#000000">
                <v:path arrowok="t"/>
              </v:shape>
            </v:group>
            <v:group style="position:absolute;left:10182;top:15017;width:20;height:2" coordorigin="10182,15017" coordsize="20,2">
              <v:shape style="position:absolute;left:10182;top:15017;width:20;height:2" coordorigin="10182,15017" coordsize="20,0" path="m10182,15017l10201,15017e" filled="false" stroked="true" strokeweight=".48004pt" strokecolor="#000000">
                <v:path arrowok="t"/>
              </v:shape>
            </v:group>
            <v:group style="position:absolute;left:10201;top:15017;width:20;height:2" coordorigin="10201,15017" coordsize="20,2">
              <v:shape style="position:absolute;left:10201;top:15017;width:20;height:2" coordorigin="10201,15017" coordsize="20,0" path="m10201,15017l10220,15017e" filled="false" stroked="true" strokeweight=".48004pt" strokecolor="#000000">
                <v:path arrowok="t"/>
              </v:shape>
            </v:group>
            <w10:wrap type="none"/>
          </v:group>
        </w:pict>
      </w:r>
    </w:p>
    <w:p>
      <w:pPr>
        <w:spacing w:line="240" w:lineRule="auto" w:before="0"/>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1398"/>
        <w:gridCol w:w="3119"/>
        <w:gridCol w:w="2908"/>
        <w:gridCol w:w="1120"/>
      </w:tblGrid>
      <w:tr>
        <w:trPr>
          <w:trHeight w:val="303" w:hRule="exact"/>
        </w:trPr>
        <w:tc>
          <w:tcPr>
            <w:tcW w:w="1398" w:type="dxa"/>
            <w:tcBorders>
              <w:top w:val="nil" w:sz="6" w:space="0" w:color="auto"/>
              <w:left w:val="nil" w:sz="6" w:space="0" w:color="auto"/>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
        </w:tc>
        <w:tc>
          <w:tcPr>
            <w:tcW w:w="2908" w:type="dxa"/>
            <w:tcBorders>
              <w:top w:val="nil" w:sz="6" w:space="0" w:color="auto"/>
              <w:left w:val="single" w:sz="4" w:space="0" w:color="000000"/>
              <w:bottom w:val="nil" w:sz="6" w:space="0" w:color="auto"/>
              <w:right w:val="single" w:sz="4" w:space="0" w:color="000000"/>
            </w:tcBorders>
          </w:tcPr>
          <w:p>
            <w:pPr/>
          </w:p>
        </w:tc>
        <w:tc>
          <w:tcPr>
            <w:tcW w:w="1120"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29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7" w:hRule="exact"/>
        </w:trPr>
        <w:tc>
          <w:tcPr>
            <w:tcW w:w="1398" w:type="dxa"/>
            <w:tcBorders>
              <w:top w:val="nil" w:sz="6" w:space="0" w:color="auto"/>
              <w:left w:val="nil" w:sz="6" w:space="0" w:color="auto"/>
              <w:bottom w:val="nil" w:sz="6" w:space="0" w:color="auto"/>
              <w:right w:val="nil" w:sz="6" w:space="0" w:color="auto"/>
            </w:tcBorders>
          </w:tcPr>
          <w:p>
            <w:pPr/>
          </w:p>
        </w:tc>
        <w:tc>
          <w:tcPr>
            <w:tcW w:w="3119" w:type="dxa"/>
            <w:tcBorders>
              <w:top w:val="nil" w:sz="6" w:space="0" w:color="auto"/>
              <w:left w:val="nil" w:sz="6" w:space="0" w:color="auto"/>
              <w:bottom w:val="nil" w:sz="6" w:space="0" w:color="auto"/>
              <w:right w:val="single" w:sz="4" w:space="0" w:color="000000"/>
            </w:tcBorders>
          </w:tcPr>
          <w:p>
            <w:pPr/>
          </w:p>
        </w:tc>
        <w:tc>
          <w:tcPr>
            <w:tcW w:w="2908" w:type="dxa"/>
            <w:tcBorders>
              <w:top w:val="nil" w:sz="6" w:space="0" w:color="auto"/>
              <w:left w:val="single" w:sz="4" w:space="0" w:color="000000"/>
              <w:bottom w:val="nil" w:sz="6" w:space="0" w:color="auto"/>
              <w:right w:val="single" w:sz="4" w:space="0" w:color="000000"/>
            </w:tcBorders>
          </w:tcPr>
          <w:p>
            <w:pPr/>
          </w:p>
        </w:tc>
        <w:tc>
          <w:tcPr>
            <w:tcW w:w="1120" w:type="dxa"/>
            <w:tcBorders>
              <w:top w:val="nil" w:sz="6" w:space="0" w:color="auto"/>
              <w:left w:val="single" w:sz="4" w:space="0" w:color="000000"/>
              <w:bottom w:val="nil" w:sz="6" w:space="0" w:color="auto"/>
              <w:right w:val="nil" w:sz="6" w:space="0" w:color="auto"/>
            </w:tcBorders>
          </w:tcPr>
          <w:p>
            <w:pPr/>
          </w:p>
        </w:tc>
      </w:tr>
      <w:tr>
        <w:trPr>
          <w:trHeight w:val="353" w:hRule="exact"/>
        </w:trPr>
        <w:tc>
          <w:tcPr>
            <w:tcW w:w="1398"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849,262,294.63</w:t>
            </w:r>
          </w:p>
        </w:tc>
        <w:tc>
          <w:tcPr>
            <w:tcW w:w="290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25,478,781.38</w:t>
            </w:r>
          </w:p>
        </w:tc>
        <w:tc>
          <w:tcPr>
            <w:tcW w:w="1120"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z w:val="18"/>
              </w:rPr>
              <w:t>3</w:t>
            </w:r>
          </w:p>
        </w:tc>
      </w:tr>
      <w:tr>
        <w:trPr>
          <w:trHeight w:val="57" w:hRule="exact"/>
        </w:trPr>
        <w:tc>
          <w:tcPr>
            <w:tcW w:w="1398" w:type="dxa"/>
            <w:tcBorders>
              <w:top w:val="nil" w:sz="6" w:space="0" w:color="auto"/>
              <w:left w:val="nil" w:sz="6" w:space="0" w:color="auto"/>
              <w:bottom w:val="nil" w:sz="6" w:space="0" w:color="auto"/>
              <w:right w:val="nil" w:sz="6" w:space="0" w:color="auto"/>
            </w:tcBorders>
          </w:tcPr>
          <w:p>
            <w:pPr/>
          </w:p>
        </w:tc>
        <w:tc>
          <w:tcPr>
            <w:tcW w:w="3119" w:type="dxa"/>
            <w:tcBorders>
              <w:top w:val="nil" w:sz="6" w:space="0" w:color="auto"/>
              <w:left w:val="nil" w:sz="6" w:space="0" w:color="auto"/>
              <w:bottom w:val="nil" w:sz="6" w:space="0" w:color="auto"/>
              <w:right w:val="single" w:sz="4" w:space="0" w:color="000000"/>
            </w:tcBorders>
          </w:tcPr>
          <w:p>
            <w:pPr/>
          </w:p>
        </w:tc>
        <w:tc>
          <w:tcPr>
            <w:tcW w:w="2908" w:type="dxa"/>
            <w:tcBorders>
              <w:top w:val="nil" w:sz="6" w:space="0" w:color="auto"/>
              <w:left w:val="single" w:sz="4" w:space="0" w:color="000000"/>
              <w:bottom w:val="nil" w:sz="6" w:space="0" w:color="auto"/>
              <w:right w:val="single" w:sz="4" w:space="0" w:color="000000"/>
            </w:tcBorders>
          </w:tcPr>
          <w:p>
            <w:pPr/>
          </w:p>
        </w:tc>
        <w:tc>
          <w:tcPr>
            <w:tcW w:w="1120" w:type="dxa"/>
            <w:tcBorders>
              <w:top w:val="nil" w:sz="6" w:space="0" w:color="auto"/>
              <w:left w:val="single" w:sz="4" w:space="0" w:color="000000"/>
              <w:bottom w:val="nil" w:sz="6" w:space="0" w:color="auto"/>
              <w:right w:val="nil" w:sz="6" w:space="0" w:color="auto"/>
            </w:tcBorders>
          </w:tcPr>
          <w:p>
            <w:pPr/>
          </w:p>
        </w:tc>
      </w:tr>
      <w:tr>
        <w:trPr>
          <w:trHeight w:val="352" w:hRule="exact"/>
        </w:trPr>
        <w:tc>
          <w:tcPr>
            <w:tcW w:w="1398"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26,756,645.49</w:t>
            </w:r>
          </w:p>
        </w:tc>
        <w:tc>
          <w:tcPr>
            <w:tcW w:w="290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2,675,664.55</w:t>
            </w:r>
          </w:p>
        </w:tc>
        <w:tc>
          <w:tcPr>
            <w:tcW w:w="1120"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10</w:t>
            </w:r>
          </w:p>
        </w:tc>
      </w:tr>
      <w:tr>
        <w:trPr>
          <w:trHeight w:val="58" w:hRule="exact"/>
        </w:trPr>
        <w:tc>
          <w:tcPr>
            <w:tcW w:w="1398" w:type="dxa"/>
            <w:tcBorders>
              <w:top w:val="nil" w:sz="6" w:space="0" w:color="auto"/>
              <w:left w:val="nil" w:sz="6" w:space="0" w:color="auto"/>
              <w:bottom w:val="nil" w:sz="6" w:space="0" w:color="auto"/>
              <w:right w:val="nil" w:sz="6" w:space="0" w:color="auto"/>
            </w:tcBorders>
          </w:tcPr>
          <w:p>
            <w:pPr/>
          </w:p>
        </w:tc>
        <w:tc>
          <w:tcPr>
            <w:tcW w:w="3119" w:type="dxa"/>
            <w:tcBorders>
              <w:top w:val="nil" w:sz="6" w:space="0" w:color="auto"/>
              <w:left w:val="nil" w:sz="6" w:space="0" w:color="auto"/>
              <w:bottom w:val="nil" w:sz="6" w:space="0" w:color="auto"/>
              <w:right w:val="single" w:sz="4" w:space="0" w:color="000000"/>
            </w:tcBorders>
          </w:tcPr>
          <w:p>
            <w:pPr/>
          </w:p>
        </w:tc>
        <w:tc>
          <w:tcPr>
            <w:tcW w:w="2908" w:type="dxa"/>
            <w:tcBorders>
              <w:top w:val="nil" w:sz="6" w:space="0" w:color="auto"/>
              <w:left w:val="single" w:sz="4" w:space="0" w:color="000000"/>
              <w:bottom w:val="nil" w:sz="6" w:space="0" w:color="auto"/>
              <w:right w:val="single" w:sz="4" w:space="0" w:color="000000"/>
            </w:tcBorders>
          </w:tcPr>
          <w:p>
            <w:pPr/>
          </w:p>
        </w:tc>
        <w:tc>
          <w:tcPr>
            <w:tcW w:w="1120" w:type="dxa"/>
            <w:tcBorders>
              <w:top w:val="nil" w:sz="6" w:space="0" w:color="auto"/>
              <w:left w:val="single" w:sz="4" w:space="0" w:color="000000"/>
              <w:bottom w:val="nil" w:sz="6" w:space="0" w:color="auto"/>
              <w:right w:val="nil" w:sz="6" w:space="0" w:color="auto"/>
            </w:tcBorders>
          </w:tcPr>
          <w:p>
            <w:pPr/>
          </w:p>
        </w:tc>
      </w:tr>
      <w:tr>
        <w:trPr>
          <w:trHeight w:val="352" w:hRule="exact"/>
        </w:trPr>
        <w:tc>
          <w:tcPr>
            <w:tcW w:w="1398"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18"/>
                <w:szCs w:val="18"/>
              </w:rPr>
            </w:pPr>
            <w:r>
              <w:rPr>
                <w:rFonts w:ascii="Times New Roman"/>
                <w:sz w:val="18"/>
              </w:rPr>
              <w:t>2,076,088.92</w:t>
            </w:r>
          </w:p>
        </w:tc>
        <w:tc>
          <w:tcPr>
            <w:tcW w:w="2908"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622,826.68</w:t>
            </w:r>
          </w:p>
        </w:tc>
        <w:tc>
          <w:tcPr>
            <w:tcW w:w="1120" w:type="dxa"/>
            <w:tcBorders>
              <w:top w:val="nil" w:sz="6" w:space="0" w:color="auto"/>
              <w:left w:val="single" w:sz="4" w:space="0" w:color="000000"/>
              <w:bottom w:val="nil" w:sz="6" w:space="0" w:color="auto"/>
              <w:right w:val="nil" w:sz="6" w:space="0" w:color="auto"/>
            </w:tcBorders>
          </w:tcPr>
          <w:p>
            <w:pPr>
              <w:pStyle w:val="TableParagraph"/>
              <w:spacing w:line="240" w:lineRule="auto" w:before="149"/>
              <w:ind w:right="108"/>
              <w:jc w:val="right"/>
              <w:rPr>
                <w:rFonts w:ascii="Times New Roman" w:hAnsi="Times New Roman" w:cs="Times New Roman" w:eastAsia="Times New Roman" w:hint="default"/>
                <w:sz w:val="18"/>
                <w:szCs w:val="18"/>
              </w:rPr>
            </w:pPr>
            <w:r>
              <w:rPr>
                <w:rFonts w:ascii="Times New Roman"/>
                <w:sz w:val="18"/>
              </w:rPr>
              <w:t>30</w:t>
            </w:r>
          </w:p>
        </w:tc>
      </w:tr>
      <w:tr>
        <w:trPr>
          <w:trHeight w:val="57" w:hRule="exact"/>
        </w:trPr>
        <w:tc>
          <w:tcPr>
            <w:tcW w:w="1398" w:type="dxa"/>
            <w:tcBorders>
              <w:top w:val="nil" w:sz="6" w:space="0" w:color="auto"/>
              <w:left w:val="nil" w:sz="6" w:space="0" w:color="auto"/>
              <w:bottom w:val="nil" w:sz="6" w:space="0" w:color="auto"/>
              <w:right w:val="nil" w:sz="6" w:space="0" w:color="auto"/>
            </w:tcBorders>
          </w:tcPr>
          <w:p>
            <w:pPr/>
          </w:p>
        </w:tc>
        <w:tc>
          <w:tcPr>
            <w:tcW w:w="3119" w:type="dxa"/>
            <w:tcBorders>
              <w:top w:val="nil" w:sz="6" w:space="0" w:color="auto"/>
              <w:left w:val="nil" w:sz="6" w:space="0" w:color="auto"/>
              <w:bottom w:val="nil" w:sz="6" w:space="0" w:color="auto"/>
              <w:right w:val="single" w:sz="4" w:space="0" w:color="000000"/>
            </w:tcBorders>
          </w:tcPr>
          <w:p>
            <w:pPr/>
          </w:p>
        </w:tc>
        <w:tc>
          <w:tcPr>
            <w:tcW w:w="2908" w:type="dxa"/>
            <w:tcBorders>
              <w:top w:val="nil" w:sz="6" w:space="0" w:color="auto"/>
              <w:left w:val="single" w:sz="4" w:space="0" w:color="000000"/>
              <w:bottom w:val="nil" w:sz="6" w:space="0" w:color="auto"/>
              <w:right w:val="single" w:sz="4" w:space="0" w:color="000000"/>
            </w:tcBorders>
          </w:tcPr>
          <w:p>
            <w:pPr/>
          </w:p>
        </w:tc>
        <w:tc>
          <w:tcPr>
            <w:tcW w:w="1120" w:type="dxa"/>
            <w:tcBorders>
              <w:top w:val="nil" w:sz="6" w:space="0" w:color="auto"/>
              <w:left w:val="single" w:sz="4" w:space="0" w:color="000000"/>
              <w:bottom w:val="nil" w:sz="6" w:space="0" w:color="auto"/>
              <w:right w:val="nil" w:sz="6" w:space="0" w:color="auto"/>
            </w:tcBorders>
          </w:tcPr>
          <w:p>
            <w:pPr/>
          </w:p>
        </w:tc>
      </w:tr>
      <w:tr>
        <w:trPr>
          <w:trHeight w:val="353" w:hRule="exact"/>
        </w:trPr>
        <w:tc>
          <w:tcPr>
            <w:tcW w:w="1398"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28,359.12</w:t>
            </w:r>
          </w:p>
        </w:tc>
        <w:tc>
          <w:tcPr>
            <w:tcW w:w="290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28,359.12</w:t>
            </w:r>
          </w:p>
        </w:tc>
        <w:tc>
          <w:tcPr>
            <w:tcW w:w="1120"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z w:val="18"/>
              </w:rPr>
              <w:t>100</w:t>
            </w:r>
          </w:p>
        </w:tc>
      </w:tr>
      <w:tr>
        <w:trPr>
          <w:trHeight w:val="57" w:hRule="exact"/>
        </w:trPr>
        <w:tc>
          <w:tcPr>
            <w:tcW w:w="1398" w:type="dxa"/>
            <w:tcBorders>
              <w:top w:val="nil" w:sz="6" w:space="0" w:color="auto"/>
              <w:left w:val="nil" w:sz="6" w:space="0" w:color="auto"/>
              <w:bottom w:val="nil" w:sz="6" w:space="0" w:color="auto"/>
              <w:right w:val="nil" w:sz="6" w:space="0" w:color="auto"/>
            </w:tcBorders>
          </w:tcPr>
          <w:p>
            <w:pPr/>
          </w:p>
        </w:tc>
        <w:tc>
          <w:tcPr>
            <w:tcW w:w="3119" w:type="dxa"/>
            <w:tcBorders>
              <w:top w:val="nil" w:sz="6" w:space="0" w:color="auto"/>
              <w:left w:val="nil" w:sz="6" w:space="0" w:color="auto"/>
              <w:bottom w:val="nil" w:sz="6" w:space="0" w:color="auto"/>
              <w:right w:val="single" w:sz="4" w:space="0" w:color="000000"/>
            </w:tcBorders>
          </w:tcPr>
          <w:p>
            <w:pPr/>
          </w:p>
        </w:tc>
        <w:tc>
          <w:tcPr>
            <w:tcW w:w="2908" w:type="dxa"/>
            <w:tcBorders>
              <w:top w:val="nil" w:sz="6" w:space="0" w:color="auto"/>
              <w:left w:val="single" w:sz="4" w:space="0" w:color="000000"/>
              <w:bottom w:val="nil" w:sz="6" w:space="0" w:color="auto"/>
              <w:right w:val="single" w:sz="4" w:space="0" w:color="000000"/>
            </w:tcBorders>
          </w:tcPr>
          <w:p>
            <w:pPr/>
          </w:p>
        </w:tc>
        <w:tc>
          <w:tcPr>
            <w:tcW w:w="1120" w:type="dxa"/>
            <w:tcBorders>
              <w:top w:val="nil" w:sz="6" w:space="0" w:color="auto"/>
              <w:left w:val="single" w:sz="4" w:space="0" w:color="000000"/>
              <w:bottom w:val="nil" w:sz="6" w:space="0" w:color="auto"/>
              <w:right w:val="nil" w:sz="6" w:space="0" w:color="auto"/>
            </w:tcBorders>
          </w:tcPr>
          <w:p>
            <w:pPr/>
          </w:p>
        </w:tc>
      </w:tr>
      <w:tr>
        <w:trPr>
          <w:trHeight w:val="416" w:hRule="exact"/>
        </w:trPr>
        <w:tc>
          <w:tcPr>
            <w:tcW w:w="1398"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878,123,388.16</w:t>
            </w:r>
          </w:p>
        </w:tc>
        <w:tc>
          <w:tcPr>
            <w:tcW w:w="29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28,805,631.73</w:t>
            </w:r>
          </w:p>
        </w:tc>
        <w:tc>
          <w:tcPr>
            <w:tcW w:w="1120" w:type="dxa"/>
            <w:tcBorders>
              <w:top w:val="nil" w:sz="6" w:space="0" w:color="auto"/>
              <w:left w:val="single" w:sz="4" w:space="0" w:color="000000"/>
              <w:bottom w:val="single" w:sz="12" w:space="0" w:color="000000"/>
              <w:right w:val="nil" w:sz="6" w:space="0" w:color="auto"/>
            </w:tcBorders>
          </w:tcPr>
          <w:p>
            <w:pPr/>
          </w:p>
        </w:tc>
      </w:tr>
    </w:tbl>
    <w:p>
      <w:pPr>
        <w:pStyle w:val="BodyText"/>
        <w:spacing w:line="240" w:lineRule="auto" w:before="10"/>
        <w:ind w:left="1339" w:right="0"/>
        <w:jc w:val="left"/>
      </w:pPr>
      <w:r>
        <w:rPr/>
        <w:pict>
          <v:group style="position:absolute;margin-left:84.480003pt;margin-top:-88.248215pt;width:426.55pt;height:5.2pt;mso-position-horizontal-relative:page;mso-position-vertical-relative:paragraph;z-index:-1588432" coordorigin="1690,-1765" coordsize="8531,104">
            <v:shape style="position:absolute;left:1690;top:-1765;width:1398;height:103" type="#_x0000_t75" stroked="false">
              <v:imagedata r:id="rId170" o:title=""/>
            </v:shape>
            <v:shape style="position:absolute;left:3064;top:-1671;width:7156;height:10" type="#_x0000_t75" stroked="false">
              <v:imagedata r:id="rId168" o:title=""/>
            </v:shape>
            <w10:wrap type="none"/>
          </v:group>
        </w:pict>
      </w:r>
      <w:r>
        <w:rPr/>
        <w:pict>
          <v:group style="position:absolute;margin-left:84.480003pt;margin-top:-67.728218pt;width:426.55pt;height:5.2pt;mso-position-horizontal-relative:page;mso-position-vertical-relative:paragraph;z-index:-1588408" coordorigin="1690,-1355" coordsize="8531,104">
            <v:shape style="position:absolute;left:1690;top:-1355;width:1398;height:103" type="#_x0000_t75" stroked="false">
              <v:imagedata r:id="rId170" o:title=""/>
            </v:shape>
            <v:shape style="position:absolute;left:3064;top:-1261;width:7156;height:10" type="#_x0000_t75" stroked="false">
              <v:imagedata r:id="rId168" o:title=""/>
            </v:shape>
            <w10:wrap type="none"/>
          </v:group>
        </w:pict>
      </w:r>
      <w:r>
        <w:rPr/>
        <w:pict>
          <v:group style="position:absolute;margin-left:84.480003pt;margin-top:-47.188274pt;width:426.55pt;height:5.1pt;mso-position-horizontal-relative:page;mso-position-vertical-relative:paragraph;z-index:-1588384" coordorigin="1690,-944" coordsize="8531,102">
            <v:shape style="position:absolute;left:1690;top:-944;width:1398;height:102" type="#_x0000_t75" stroked="false">
              <v:imagedata r:id="rId171" o:title=""/>
            </v:shape>
            <v:shape style="position:absolute;left:3064;top:-851;width:7156;height:10" type="#_x0000_t75" stroked="false">
              <v:imagedata r:id="rId168" o:title=""/>
            </v:shape>
            <w10:wrap type="none"/>
          </v:group>
        </w:pict>
      </w:r>
      <w:r>
        <w:rPr/>
        <w:pict>
          <v:group style="position:absolute;margin-left:84.480003pt;margin-top:-26.728214pt;width:426.55pt;height:5.2pt;mso-position-horizontal-relative:page;mso-position-vertical-relative:paragraph;z-index:-1588360" coordorigin="1690,-535" coordsize="8531,104">
            <v:shape style="position:absolute;left:1690;top:-535;width:1398;height:103" type="#_x0000_t75" stroked="false">
              <v:imagedata r:id="rId170" o:title=""/>
            </v:shape>
            <v:shape style="position:absolute;left:3064;top:-441;width:7156;height:10" type="#_x0000_t75" stroked="false">
              <v:imagedata r:id="rId168" o:title=""/>
            </v:shape>
            <w10:wrap type="none"/>
          </v:group>
        </w:pict>
      </w:r>
      <w:r>
        <w:rPr/>
        <w:t>（</w:t>
      </w:r>
      <w:r>
        <w:rPr>
          <w:rFonts w:ascii="Times New Roman" w:hAnsi="Times New Roman" w:cs="Times New Roman" w:eastAsia="Times New Roman" w:hint="default"/>
        </w:rPr>
        <w:t>6</w:t>
      </w:r>
      <w:r>
        <w:rPr/>
        <w:t>）其他业务板块账龄组合</w:t>
      </w:r>
    </w:p>
    <w:p>
      <w:pPr>
        <w:spacing w:line="240" w:lineRule="auto" w:before="5"/>
        <w:rPr>
          <w:rFonts w:ascii="宋体" w:hAnsi="宋体" w:cs="宋体" w:eastAsia="宋体" w:hint="default"/>
          <w:sz w:val="10"/>
          <w:szCs w:val="10"/>
        </w:rPr>
      </w:pPr>
    </w:p>
    <w:p>
      <w:pPr>
        <w:pStyle w:val="BodyText"/>
        <w:spacing w:line="220" w:lineRule="exact" w:before="44"/>
        <w:ind w:left="4138" w:right="4166"/>
        <w:jc w:val="center"/>
      </w:pPr>
      <w:r>
        <w:rPr/>
        <w:pict>
          <v:group style="position:absolute;margin-left:83.730003pt;margin-top:-4.148296pt;width:428.05pt;height:19.75pt;mso-position-horizontal-relative:page;mso-position-vertical-relative:paragraph;z-index:-1588336" coordorigin="1675,-83" coordsize="8561,395">
            <v:group style="position:absolute;left:1690;top:-68;width:1522;height:2" coordorigin="1690,-68" coordsize="1522,2">
              <v:shape style="position:absolute;left:1690;top:-68;width:1522;height:2" coordorigin="1690,-68" coordsize="1522,0" path="m1690,-68l3212,-68e" filled="false" stroked="true" strokeweight="1.5pt" strokecolor="#000000">
                <v:path arrowok="t"/>
              </v:shape>
            </v:group>
            <v:group style="position:absolute;left:3212;top:-68;width:30;height:2" coordorigin="3212,-68" coordsize="30,2">
              <v:shape style="position:absolute;left:3212;top:-68;width:30;height:2" coordorigin="3212,-68" coordsize="30,0" path="m3212,-68l3242,-68e" filled="false" stroked="true" strokeweight="1.5pt" strokecolor="#000000">
                <v:path arrowok="t"/>
              </v:shape>
            </v:group>
            <v:group style="position:absolute;left:3242;top:-68;width:6979;height:2" coordorigin="3242,-68" coordsize="6979,2">
              <v:shape style="position:absolute;left:3242;top:-68;width:6979;height:2" coordorigin="3242,-68" coordsize="6979,0" path="m3242,-68l10220,-68e" filled="false" stroked="true" strokeweight="1.5pt" strokecolor="#000000">
                <v:path arrowok="t"/>
              </v:shape>
            </v:group>
            <v:group style="position:absolute;left:3212;top:-53;width:10;height:20" coordorigin="3212,-53" coordsize="10,20">
              <v:shape style="position:absolute;left:3212;top:-53;width:10;height:20" coordorigin="3212,-53" coordsize="10,20" path="m3212,-34l3221,-34,3221,-53,3212,-53,3212,-34xe" filled="true" fillcolor="#000000" stroked="false">
                <v:path arrowok="t"/>
                <v:fill type="solid"/>
              </v:shape>
            </v:group>
            <v:group style="position:absolute;left:3212;top:-34;width:10;height:20" coordorigin="3212,-34" coordsize="10,20">
              <v:shape style="position:absolute;left:3212;top:-34;width:10;height:20" coordorigin="3212,-34" coordsize="10,20" path="m3212,-15l3221,-15,3221,-34,3212,-34,3212,-15xe" filled="true" fillcolor="#000000" stroked="false">
                <v:path arrowok="t"/>
                <v:fill type="solid"/>
              </v:shape>
            </v:group>
            <v:group style="position:absolute;left:3212;top:-15;width:10;height:20" coordorigin="3212,-15" coordsize="10,20">
              <v:shape style="position:absolute;left:3212;top:-15;width:10;height:20" coordorigin="3212,-15" coordsize="10,20" path="m3212,5l3221,5,3221,-15,3212,-15,3212,5xe" filled="true" fillcolor="#000000" stroked="false">
                <v:path arrowok="t"/>
                <v:fill type="solid"/>
              </v:shape>
            </v:group>
            <v:group style="position:absolute;left:3212;top:5;width:10;height:20" coordorigin="3212,5" coordsize="10,20">
              <v:shape style="position:absolute;left:3212;top:5;width:10;height:20" coordorigin="3212,5" coordsize="10,20" path="m3212,24l3221,24,3221,5,3212,5,3212,24xe" filled="true" fillcolor="#000000" stroked="false">
                <v:path arrowok="t"/>
                <v:fill type="solid"/>
              </v:shape>
            </v:group>
            <v:group style="position:absolute;left:3212;top:24;width:10;height:20" coordorigin="3212,24" coordsize="10,20">
              <v:shape style="position:absolute;left:3212;top:24;width:10;height:20" coordorigin="3212,24" coordsize="10,20" path="m3212,43l3221,43,3221,24,3212,24,3212,43xe" filled="true" fillcolor="#000000" stroked="false">
                <v:path arrowok="t"/>
                <v:fill type="solid"/>
              </v:shape>
            </v:group>
            <v:group style="position:absolute;left:3212;top:43;width:10;height:20" coordorigin="3212,43" coordsize="10,20">
              <v:shape style="position:absolute;left:3212;top:43;width:10;height:20" coordorigin="3212,43" coordsize="10,20" path="m3212,62l3221,62,3221,43,3212,43,3212,62xe" filled="true" fillcolor="#000000" stroked="false">
                <v:path arrowok="t"/>
                <v:fill type="solid"/>
              </v:shape>
            </v:group>
            <v:group style="position:absolute;left:3212;top:62;width:10;height:20" coordorigin="3212,62" coordsize="10,20">
              <v:shape style="position:absolute;left:3212;top:62;width:10;height:20" coordorigin="3212,62" coordsize="10,20" path="m3212,81l3221,81,3221,62,3212,62,3212,81xe" filled="true" fillcolor="#000000" stroked="false">
                <v:path arrowok="t"/>
                <v:fill type="solid"/>
              </v:shape>
            </v:group>
            <v:group style="position:absolute;left:3212;top:81;width:10;height:20" coordorigin="3212,81" coordsize="10,20">
              <v:shape style="position:absolute;left:3212;top:81;width:10;height:20" coordorigin="3212,81" coordsize="10,20" path="m3212,101l3221,101,3221,81,3212,81,3212,101xe" filled="true" fillcolor="#000000" stroked="false">
                <v:path arrowok="t"/>
                <v:fill type="solid"/>
              </v:shape>
            </v:group>
            <v:group style="position:absolute;left:3212;top:101;width:10;height:20" coordorigin="3212,101" coordsize="10,20">
              <v:shape style="position:absolute;left:3212;top:101;width:10;height:20" coordorigin="3212,101" coordsize="10,20" path="m3212,120l3221,120,3221,101,3212,101,3212,120xe" filled="true" fillcolor="#000000" stroked="false">
                <v:path arrowok="t"/>
                <v:fill type="solid"/>
              </v:shape>
            </v:group>
            <v:group style="position:absolute;left:3212;top:120;width:10;height:20" coordorigin="3212,120" coordsize="10,20">
              <v:shape style="position:absolute;left:3212;top:120;width:10;height:20" coordorigin="3212,120" coordsize="10,20" path="m3212,139l3221,139,3221,120,3212,120,3212,139xe" filled="true" fillcolor="#000000" stroked="false">
                <v:path arrowok="t"/>
                <v:fill type="solid"/>
              </v:shape>
            </v:group>
            <v:group style="position:absolute;left:3212;top:139;width:10;height:20" coordorigin="3212,139" coordsize="10,20">
              <v:shape style="position:absolute;left:3212;top:139;width:10;height:20" coordorigin="3212,139" coordsize="10,20" path="m3212,158l3221,158,3221,139,3212,139,3212,158xe" filled="true" fillcolor="#000000" stroked="false">
                <v:path arrowok="t"/>
                <v:fill type="solid"/>
              </v:shape>
            </v:group>
            <v:group style="position:absolute;left:3212;top:158;width:10;height:20" coordorigin="3212,158" coordsize="10,20">
              <v:shape style="position:absolute;left:3212;top:158;width:10;height:20" coordorigin="3212,158" coordsize="10,20" path="m3212,177l3221,177,3221,158,3212,158,3212,177xe" filled="true" fillcolor="#000000" stroked="false">
                <v:path arrowok="t"/>
                <v:fill type="solid"/>
              </v:shape>
            </v:group>
            <v:group style="position:absolute;left:3212;top:177;width:10;height:20" coordorigin="3212,177" coordsize="10,20">
              <v:shape style="position:absolute;left:3212;top:177;width:10;height:20" coordorigin="3212,177" coordsize="10,20" path="m3212,197l3221,197,3221,177,3212,177,3212,197xe" filled="true" fillcolor="#000000" stroked="false">
                <v:path arrowok="t"/>
                <v:fill type="solid"/>
              </v:shape>
            </v:group>
            <v:group style="position:absolute;left:3212;top:197;width:10;height:20" coordorigin="3212,197" coordsize="10,20">
              <v:shape style="position:absolute;left:3212;top:197;width:10;height:20" coordorigin="3212,197" coordsize="10,20" path="m3212,216l3221,216,3221,197,3212,197,3212,216xe" filled="true" fillcolor="#000000" stroked="false">
                <v:path arrowok="t"/>
                <v:fill type="solid"/>
              </v:shape>
            </v:group>
            <v:group style="position:absolute;left:3212;top:216;width:10;height:20" coordorigin="3212,216" coordsize="10,20">
              <v:shape style="position:absolute;left:3212;top:216;width:10;height:20" coordorigin="3212,216" coordsize="10,20" path="m3212,235l3221,235,3221,216,3212,216,3212,235xe" filled="true" fillcolor="#000000" stroked="false">
                <v:path arrowok="t"/>
                <v:fill type="solid"/>
              </v:shape>
            </v:group>
            <v:group style="position:absolute;left:3212;top:235;width:10;height:20" coordorigin="3212,235" coordsize="10,20">
              <v:shape style="position:absolute;left:3212;top:235;width:10;height:20" coordorigin="3212,235" coordsize="10,20" path="m3212,254l3221,254,3221,235,3212,235,3212,254xe" filled="true" fillcolor="#000000" stroked="false">
                <v:path arrowok="t"/>
                <v:fill type="solid"/>
              </v:shape>
            </v:group>
            <v:group style="position:absolute;left:3212;top:254;width:10;height:20" coordorigin="3212,254" coordsize="10,20">
              <v:shape style="position:absolute;left:3212;top:254;width:10;height:20" coordorigin="3212,254" coordsize="10,20" path="m3212,273l3221,273,3221,254,3212,254,3212,273xe" filled="true" fillcolor="#000000" stroked="false">
                <v:path arrowok="t"/>
                <v:fill type="solid"/>
              </v:shape>
            </v:group>
            <v:group style="position:absolute;left:3212;top:273;width:10;height:20" coordorigin="3212,273" coordsize="10,20">
              <v:shape style="position:absolute;left:3212;top:273;width:10;height:20" coordorigin="3212,273" coordsize="10,20" path="m3212,293l3221,293,3221,273,3212,273,3212,293xe" filled="true" fillcolor="#000000" stroked="false">
                <v:path arrowok="t"/>
                <v:fill type="solid"/>
              </v:shape>
            </v:group>
            <v:group style="position:absolute;left:3212;top:293;width:10;height:20" coordorigin="3212,293" coordsize="10,20">
              <v:shape style="position:absolute;left:3212;top:293;width:10;height:20" coordorigin="3212,293" coordsize="10,20" path="m3212,312l3221,312,3221,293,3212,293,3212,312xe" filled="true" fillcolor="#000000" stroked="false">
                <v:path arrowok="t"/>
                <v:fill type="solid"/>
              </v:shape>
            </v:group>
            <w10:wrap type="none"/>
          </v:group>
        </w:pict>
      </w:r>
      <w:r>
        <w:rPr/>
        <w:t>年末余额</w:t>
      </w:r>
    </w:p>
    <w:p>
      <w:pPr>
        <w:pStyle w:val="BodyText"/>
        <w:spacing w:line="220" w:lineRule="exact"/>
        <w:ind w:left="711" w:right="0"/>
        <w:jc w:val="left"/>
      </w:pPr>
      <w:r>
        <w:rPr/>
        <w:pict>
          <v:shape style="position:absolute;margin-left:83.760002pt;margin-top:4.113047pt;width:427.3pt;height:181.5pt;mso-position-horizontal-relative:page;mso-position-vertical-relative:paragraph;z-index:5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1"/>
                    <w:gridCol w:w="2772"/>
                    <w:gridCol w:w="2525"/>
                    <w:gridCol w:w="1706"/>
                  </w:tblGrid>
                  <w:tr>
                    <w:trPr>
                      <w:trHeight w:val="312" w:hRule="exact"/>
                    </w:trPr>
                    <w:tc>
                      <w:tcPr>
                        <w:tcW w:w="1541" w:type="dxa"/>
                        <w:tcBorders>
                          <w:top w:val="nil" w:sz="6" w:space="0" w:color="auto"/>
                          <w:left w:val="nil" w:sz="6" w:space="0" w:color="auto"/>
                          <w:bottom w:val="nil" w:sz="6" w:space="0" w:color="auto"/>
                          <w:right w:val="single" w:sz="4" w:space="0" w:color="000000"/>
                        </w:tcBorders>
                      </w:tcPr>
                      <w:p>
                        <w:pPr/>
                      </w:p>
                    </w:tc>
                    <w:tc>
                      <w:tcPr>
                        <w:tcW w:w="27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6" w:type="dxa"/>
                        <w:tcBorders>
                          <w:top w:val="single" w:sz="4" w:space="0" w:color="000000"/>
                          <w:left w:val="single" w:sz="4" w:space="0" w:color="000000"/>
                          <w:bottom w:val="nil" w:sz="6" w:space="0" w:color="auto"/>
                          <w:right w:val="nil" w:sz="6" w:space="0" w:color="auto"/>
                        </w:tcBorders>
                      </w:tcPr>
                      <w:p>
                        <w:pPr>
                          <w:pStyle w:val="TableParagraph"/>
                          <w:spacing w:line="240" w:lineRule="auto" w:before="98"/>
                          <w:ind w:left="22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5"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277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120,892,247.12</w:t>
                        </w:r>
                      </w:p>
                    </w:tc>
                    <w:tc>
                      <w:tcPr>
                        <w:tcW w:w="252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1,208,922.48</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1.00</w:t>
                        </w:r>
                      </w:p>
                    </w:tc>
                  </w:tr>
                  <w:tr>
                    <w:trPr>
                      <w:trHeight w:val="58" w:hRule="exact"/>
                    </w:trPr>
                    <w:tc>
                      <w:tcPr>
                        <w:tcW w:w="1541"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nil" w:sz="6" w:space="0" w:color="auto"/>
                          <w:right w:val="single" w:sz="4" w:space="0" w:color="000000"/>
                        </w:tcBorders>
                      </w:tcPr>
                      <w:p>
                        <w:pPr/>
                      </w:p>
                    </w:tc>
                    <w:tc>
                      <w:tcPr>
                        <w:tcW w:w="2525" w:type="dxa"/>
                        <w:tcBorders>
                          <w:top w:val="nil" w:sz="6" w:space="0" w:color="auto"/>
                          <w:left w:val="single" w:sz="4" w:space="0" w:color="000000"/>
                          <w:bottom w:val="nil" w:sz="6" w:space="0" w:color="auto"/>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247,031,695.19</w:t>
                        </w:r>
                      </w:p>
                    </w:tc>
                    <w:tc>
                      <w:tcPr>
                        <w:tcW w:w="252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12,351,584.79</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5.00</w:t>
                        </w:r>
                      </w:p>
                    </w:tc>
                  </w:tr>
                  <w:tr>
                    <w:trPr>
                      <w:trHeight w:val="57" w:hRule="exact"/>
                    </w:trPr>
                    <w:tc>
                      <w:tcPr>
                        <w:tcW w:w="1541"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nil" w:sz="6" w:space="0" w:color="auto"/>
                          <w:right w:val="single" w:sz="4" w:space="0" w:color="000000"/>
                        </w:tcBorders>
                      </w:tcPr>
                      <w:p>
                        <w:pPr/>
                      </w:p>
                    </w:tc>
                    <w:tc>
                      <w:tcPr>
                        <w:tcW w:w="2525" w:type="dxa"/>
                        <w:tcBorders>
                          <w:top w:val="nil" w:sz="6" w:space="0" w:color="auto"/>
                          <w:left w:val="single" w:sz="4" w:space="0" w:color="000000"/>
                          <w:bottom w:val="nil" w:sz="6" w:space="0" w:color="auto"/>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
                    </w:tc>
                  </w:tr>
                  <w:tr>
                    <w:trPr>
                      <w:trHeight w:val="353"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84,157,329.45</w:t>
                        </w:r>
                      </w:p>
                    </w:tc>
                    <w:tc>
                      <w:tcPr>
                        <w:tcW w:w="252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8,415,732.94</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z w:val="18"/>
                          </w:rPr>
                          <w:t>10.00</w:t>
                        </w:r>
                      </w:p>
                    </w:tc>
                  </w:tr>
                  <w:tr>
                    <w:trPr>
                      <w:trHeight w:val="57" w:hRule="exact"/>
                    </w:trPr>
                    <w:tc>
                      <w:tcPr>
                        <w:tcW w:w="1541"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nil" w:sz="6" w:space="0" w:color="auto"/>
                          <w:right w:val="single" w:sz="4" w:space="0" w:color="000000"/>
                        </w:tcBorders>
                      </w:tcPr>
                      <w:p>
                        <w:pPr/>
                      </w:p>
                    </w:tc>
                    <w:tc>
                      <w:tcPr>
                        <w:tcW w:w="2525" w:type="dxa"/>
                        <w:tcBorders>
                          <w:top w:val="nil" w:sz="6" w:space="0" w:color="auto"/>
                          <w:left w:val="single" w:sz="4" w:space="0" w:color="000000"/>
                          <w:bottom w:val="nil" w:sz="6" w:space="0" w:color="auto"/>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
                    </w:tc>
                  </w:tr>
                  <w:tr>
                    <w:trPr>
                      <w:trHeight w:val="693"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62,815,101.96</w:t>
                        </w:r>
                      </w:p>
                    </w:tc>
                    <w:tc>
                      <w:tcPr>
                        <w:tcW w:w="252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18,844,530.58</w:t>
                        </w: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30.00</w:t>
                        </w:r>
                      </w:p>
                    </w:tc>
                  </w:tr>
                  <w:tr>
                    <w:trPr>
                      <w:trHeight w:val="380"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40" w:lineRule="auto" w:before="13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72" w:type="dxa"/>
                        <w:tcBorders>
                          <w:top w:val="nil" w:sz="6" w:space="0" w:color="auto"/>
                          <w:left w:val="single" w:sz="4" w:space="0" w:color="000000"/>
                          <w:bottom w:val="nil" w:sz="6" w:space="0" w:color="auto"/>
                          <w:right w:val="single" w:sz="4" w:space="0" w:color="000000"/>
                        </w:tcBorders>
                      </w:tcPr>
                      <w:p>
                        <w:pPr/>
                      </w:p>
                    </w:tc>
                    <w:tc>
                      <w:tcPr>
                        <w:tcW w:w="2525" w:type="dxa"/>
                        <w:tcBorders>
                          <w:top w:val="nil" w:sz="6" w:space="0" w:color="auto"/>
                          <w:left w:val="single" w:sz="4" w:space="0" w:color="000000"/>
                          <w:bottom w:val="nil" w:sz="6" w:space="0" w:color="auto"/>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
                    </w:tc>
                  </w:tr>
                  <w:tr>
                    <w:trPr>
                      <w:trHeight w:val="67" w:hRule="exact"/>
                    </w:trPr>
                    <w:tc>
                      <w:tcPr>
                        <w:tcW w:w="1541"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nil" w:sz="6" w:space="0" w:color="auto"/>
                          <w:right w:val="single" w:sz="4" w:space="0" w:color="000000"/>
                        </w:tcBorders>
                      </w:tcPr>
                      <w:p>
                        <w:pPr/>
                      </w:p>
                    </w:tc>
                    <w:tc>
                      <w:tcPr>
                        <w:tcW w:w="2525" w:type="dxa"/>
                        <w:tcBorders>
                          <w:top w:val="nil" w:sz="6" w:space="0" w:color="auto"/>
                          <w:left w:val="single" w:sz="4" w:space="0" w:color="000000"/>
                          <w:bottom w:val="nil" w:sz="6" w:space="0" w:color="auto"/>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
                    </w:tc>
                  </w:tr>
                  <w:tr>
                    <w:trPr>
                      <w:trHeight w:val="410" w:hRule="exact"/>
                    </w:trPr>
                    <w:tc>
                      <w:tcPr>
                        <w:tcW w:w="1541"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2772" w:type="dxa"/>
                        <w:tcBorders>
                          <w:top w:val="nil" w:sz="6" w:space="0" w:color="auto"/>
                          <w:left w:val="single" w:sz="4" w:space="0" w:color="000000"/>
                          <w:bottom w:val="nil" w:sz="6" w:space="0" w:color="auto"/>
                          <w:right w:val="single" w:sz="4" w:space="0" w:color="000000"/>
                        </w:tcBorders>
                      </w:tcPr>
                      <w:p>
                        <w:pPr/>
                      </w:p>
                    </w:tc>
                    <w:tc>
                      <w:tcPr>
                        <w:tcW w:w="2525" w:type="dxa"/>
                        <w:tcBorders>
                          <w:top w:val="nil" w:sz="6" w:space="0" w:color="auto"/>
                          <w:left w:val="single" w:sz="4" w:space="0" w:color="000000"/>
                          <w:bottom w:val="nil" w:sz="6" w:space="0" w:color="auto"/>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
                    </w:tc>
                  </w:tr>
                  <w:tr>
                    <w:trPr>
                      <w:trHeight w:val="415" w:hRule="exact"/>
                    </w:trPr>
                    <w:tc>
                      <w:tcPr>
                        <w:tcW w:w="1541"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514,896,373.72</w:t>
                        </w:r>
                      </w:p>
                    </w:tc>
                    <w:tc>
                      <w:tcPr>
                        <w:tcW w:w="25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40,820,770.79</w:t>
                        </w:r>
                      </w:p>
                    </w:tc>
                    <w:tc>
                      <w:tcPr>
                        <w:tcW w:w="1706"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t>账龄</w:t>
      </w:r>
    </w:p>
    <w:p>
      <w:pPr>
        <w:spacing w:line="240" w:lineRule="auto" w:before="9"/>
        <w:rPr>
          <w:rFonts w:ascii="宋体" w:hAnsi="宋体" w:cs="宋体" w:eastAsia="宋体" w:hint="default"/>
          <w:sz w:val="13"/>
          <w:szCs w:val="1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1541;height:103" type="#_x0000_t75" stroked="false">
              <v:imagedata r:id="rId172" o:title=""/>
            </v:shape>
            <v:shape style="position:absolute;left:1517;top:94;width:2777;height:10" type="#_x0000_t75" stroked="false">
              <v:imagedata r:id="rId173" o:title=""/>
            </v:shape>
            <v:shape style="position:absolute;left:4290;top:94;width:4241;height:10" type="#_x0000_t75" stroked="false">
              <v:imagedata r:id="rId174"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1541;height:103" type="#_x0000_t75" stroked="false">
              <v:imagedata r:id="rId175" o:title=""/>
            </v:shape>
            <v:shape style="position:absolute;left:1517;top:94;width:2777;height:10" type="#_x0000_t75" stroked="false">
              <v:imagedata r:id="rId176" o:title=""/>
            </v:shape>
            <v:shape style="position:absolute;left:4290;top:94;width:4241;height:10" type="#_x0000_t75" stroked="false">
              <v:imagedata r:id="rId17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2"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1pt;mso-position-horizontal-relative:char;mso-position-vertical-relative:line" coordorigin="0,0" coordsize="8531,102">
            <v:shape style="position:absolute;left:0;top:0;width:1541;height:102" type="#_x0000_t75" stroked="false">
              <v:imagedata r:id="rId178" o:title=""/>
            </v:shape>
            <v:shape style="position:absolute;left:1517;top:92;width:2777;height:10" type="#_x0000_t75" stroked="false">
              <v:imagedata r:id="rId176" o:title=""/>
            </v:shape>
            <v:shape style="position:absolute;left:4290;top:92;width:4241;height:10" type="#_x0000_t75" stroked="false">
              <v:imagedata r:id="rId177"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1541;height:103" type="#_x0000_t75" stroked="false">
              <v:imagedata r:id="rId179" o:title=""/>
            </v:shape>
            <v:shape style="position:absolute;left:1517;top:94;width:2777;height:10" type="#_x0000_t75" stroked="false">
              <v:imagedata r:id="rId173" o:title=""/>
            </v:shape>
            <v:shape style="position:absolute;left:4290;top:94;width:4241;height:10" type="#_x0000_t75" stroked="false">
              <v:imagedata r:id="rId174"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26.55pt;height:.5pt;mso-position-horizontal-relative:char;mso-position-vertical-relative:line" coordorigin="0,0" coordsize="8531,10">
            <v:shape style="position:absolute;left:0;top:0;width:1522;height:10" type="#_x0000_t75" stroked="false">
              <v:imagedata r:id="rId180" o:title=""/>
            </v:shape>
            <v:shape style="position:absolute;left:1517;top:0;width:2777;height:10" type="#_x0000_t75" stroked="false">
              <v:imagedata r:id="rId176" o:title=""/>
            </v:shape>
            <v:shape style="position:absolute;left:4290;top:0;width:4241;height:10" type="#_x0000_t75" stroked="false">
              <v:imagedata r:id="rId177"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1541;height:103" type="#_x0000_t75" stroked="false">
              <v:imagedata r:id="rId172" o:title=""/>
            </v:shape>
            <v:shape style="position:absolute;left:1517;top:94;width:2777;height:10" type="#_x0000_t75" stroked="false">
              <v:imagedata r:id="rId173" o:title=""/>
            </v:shape>
            <v:shape style="position:absolute;left:4290;top:94;width:4241;height:10" type="#_x0000_t75" stroked="false">
              <v:imagedata r:id="rId174"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29"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2pt;mso-position-horizontal-relative:char;mso-position-vertical-relative:line" coordorigin="0,0" coordsize="8531,104">
            <v:shape style="position:absolute;left:0;top:0;width:1541;height:103" type="#_x0000_t75" stroked="false">
              <v:imagedata r:id="rId175" o:title=""/>
            </v:shape>
            <v:shape style="position:absolute;left:1517;top:94;width:2777;height:10" type="#_x0000_t75" stroked="false">
              <v:imagedata r:id="rId176" o:title=""/>
            </v:shape>
            <v:shape style="position:absolute;left:4290;top:94;width:4241;height:10" type="#_x0000_t75" stroked="false">
              <v:imagedata r:id="rId17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3740" w:lineRule="exact"/>
        <w:ind w:left="100" w:right="0" w:firstLine="0"/>
        <w:rPr>
          <w:rFonts w:ascii="宋体" w:hAnsi="宋体" w:cs="宋体" w:eastAsia="宋体" w:hint="default"/>
          <w:sz w:val="20"/>
          <w:szCs w:val="20"/>
        </w:rPr>
      </w:pPr>
      <w:r>
        <w:rPr>
          <w:rFonts w:ascii="宋体" w:hAnsi="宋体" w:cs="宋体" w:eastAsia="宋体" w:hint="default"/>
          <w:position w:val="-74"/>
          <w:sz w:val="20"/>
          <w:szCs w:val="20"/>
        </w:rPr>
        <w:pict>
          <v:group style="width:428.8pt;height:187.05pt;mso-position-horizontal-relative:char;mso-position-vertical-relative:line" coordorigin="0,0" coordsize="8576,3741">
            <v:group style="position:absolute;left:29;top:15;width:2799;height:2" coordorigin="29,15" coordsize="2799,2">
              <v:shape style="position:absolute;left:29;top:15;width:2799;height:2" coordorigin="29,15" coordsize="2799,0" path="m29,15l2828,15e" filled="false" stroked="true" strokeweight="1.5pt" strokecolor="#000000">
                <v:path arrowok="t"/>
              </v:shape>
            </v:group>
            <v:group style="position:absolute;left:2828;top:15;width:30;height:2" coordorigin="2828,15" coordsize="30,2">
              <v:shape style="position:absolute;left:2828;top:15;width:30;height:2" coordorigin="2828,15" coordsize="30,0" path="m2828,15l2858,15e" filled="false" stroked="true" strokeweight="1.5pt" strokecolor="#000000">
                <v:path arrowok="t"/>
              </v:shape>
            </v:group>
            <v:group style="position:absolute;left:2858;top:15;width:5702;height:2" coordorigin="2858,15" coordsize="5702,2">
              <v:shape style="position:absolute;left:2858;top:15;width:5702;height:2" coordorigin="2858,15" coordsize="5702,0" path="m2858,15l8560,15e" filled="false" stroked="true" strokeweight="1.5pt" strokecolor="#000000">
                <v:path arrowok="t"/>
              </v:shape>
            </v:group>
            <v:group style="position:absolute;left:2828;top:30;width:10;height:20" coordorigin="2828,30" coordsize="10,20">
              <v:shape style="position:absolute;left:2828;top:30;width:10;height:20" coordorigin="2828,30" coordsize="10,20" path="m2828,49l2838,49,2838,30,2828,30,2828,49xe" filled="true" fillcolor="#000000" stroked="false">
                <v:path arrowok="t"/>
                <v:fill type="solid"/>
              </v:shape>
            </v:group>
            <v:group style="position:absolute;left:2828;top:49;width:10;height:20" coordorigin="2828,49" coordsize="10,20">
              <v:shape style="position:absolute;left:2828;top:49;width:10;height:20" coordorigin="2828,49" coordsize="10,20" path="m2828,68l2838,68,2838,49,2828,49,2828,68xe" filled="true" fillcolor="#000000" stroked="false">
                <v:path arrowok="t"/>
                <v:fill type="solid"/>
              </v:shape>
            </v:group>
            <v:group style="position:absolute;left:2828;top:68;width:10;height:20" coordorigin="2828,68" coordsize="10,20">
              <v:shape style="position:absolute;left:2828;top:68;width:10;height:20" coordorigin="2828,68" coordsize="10,20" path="m2828,88l2838,88,2838,68,2828,68,2828,88xe" filled="true" fillcolor="#000000" stroked="false">
                <v:path arrowok="t"/>
                <v:fill type="solid"/>
              </v:shape>
            </v:group>
            <v:group style="position:absolute;left:2828;top:88;width:10;height:20" coordorigin="2828,88" coordsize="10,20">
              <v:shape style="position:absolute;left:2828;top:88;width:10;height:20" coordorigin="2828,88" coordsize="10,20" path="m2828,107l2838,107,2838,88,2828,88,2828,107xe" filled="true" fillcolor="#000000" stroked="false">
                <v:path arrowok="t"/>
                <v:fill type="solid"/>
              </v:shape>
            </v:group>
            <v:group style="position:absolute;left:2828;top:107;width:10;height:20" coordorigin="2828,107" coordsize="10,20">
              <v:shape style="position:absolute;left:2828;top:107;width:10;height:20" coordorigin="2828,107" coordsize="10,20" path="m2828,126l2838,126,2838,107,2828,107,2828,126xe" filled="true" fillcolor="#000000" stroked="false">
                <v:path arrowok="t"/>
                <v:fill type="solid"/>
              </v:shape>
            </v:group>
            <v:group style="position:absolute;left:2828;top:126;width:10;height:20" coordorigin="2828,126" coordsize="10,20">
              <v:shape style="position:absolute;left:2828;top:126;width:10;height:20" coordorigin="2828,126" coordsize="10,20" path="m2828,145l2838,145,2838,126,2828,126,2828,145xe" filled="true" fillcolor="#000000" stroked="false">
                <v:path arrowok="t"/>
                <v:fill type="solid"/>
              </v:shape>
            </v:group>
            <v:group style="position:absolute;left:2828;top:145;width:10;height:20" coordorigin="2828,145" coordsize="10,20">
              <v:shape style="position:absolute;left:2828;top:145;width:10;height:20" coordorigin="2828,145" coordsize="10,20" path="m2828,164l2838,164,2838,145,2828,145,2828,164xe" filled="true" fillcolor="#000000" stroked="false">
                <v:path arrowok="t"/>
                <v:fill type="solid"/>
              </v:shape>
            </v:group>
            <v:group style="position:absolute;left:2828;top:164;width:10;height:20" coordorigin="2828,164" coordsize="10,20">
              <v:shape style="position:absolute;left:2828;top:164;width:10;height:20" coordorigin="2828,164" coordsize="10,20" path="m2828,184l2838,184,2838,164,2828,164,2828,184xe" filled="true" fillcolor="#000000" stroked="false">
                <v:path arrowok="t"/>
                <v:fill type="solid"/>
              </v:shape>
            </v:group>
            <v:group style="position:absolute;left:2828;top:184;width:10;height:20" coordorigin="2828,184" coordsize="10,20">
              <v:shape style="position:absolute;left:2828;top:184;width:10;height:20" coordorigin="2828,184" coordsize="10,20" path="m2828,203l2838,203,2838,184,2828,184,2828,203xe" filled="true" fillcolor="#000000" stroked="false">
                <v:path arrowok="t"/>
                <v:fill type="solid"/>
              </v:shape>
            </v:group>
            <v:group style="position:absolute;left:2828;top:203;width:10;height:20" coordorigin="2828,203" coordsize="10,20">
              <v:shape style="position:absolute;left:2828;top:203;width:10;height:20" coordorigin="2828,203" coordsize="10,20" path="m2828,222l2838,222,2838,203,2828,203,2828,222xe" filled="true" fillcolor="#000000" stroked="false">
                <v:path arrowok="t"/>
                <v:fill type="solid"/>
              </v:shape>
            </v:group>
            <v:group style="position:absolute;left:2828;top:222;width:10;height:20" coordorigin="2828,222" coordsize="10,20">
              <v:shape style="position:absolute;left:2828;top:222;width:10;height:20" coordorigin="2828,222" coordsize="10,20" path="m2828,241l2838,241,2838,222,2828,222,2828,241xe" filled="true" fillcolor="#000000" stroked="false">
                <v:path arrowok="t"/>
                <v:fill type="solid"/>
              </v:shape>
            </v:group>
            <v:group style="position:absolute;left:2828;top:241;width:10;height:20" coordorigin="2828,241" coordsize="10,20">
              <v:shape style="position:absolute;left:2828;top:241;width:10;height:20" coordorigin="2828,241" coordsize="10,20" path="m2828,260l2838,260,2838,241,2828,241,2828,260xe" filled="true" fillcolor="#000000" stroked="false">
                <v:path arrowok="t"/>
                <v:fill type="solid"/>
              </v:shape>
            </v:group>
            <v:group style="position:absolute;left:2828;top:260;width:10;height:20" coordorigin="2828,260" coordsize="10,20">
              <v:shape style="position:absolute;left:2828;top:260;width:10;height:20" coordorigin="2828,260" coordsize="10,20" path="m2828,280l2838,280,2838,260,2828,260,2828,280xe" filled="true" fillcolor="#000000" stroked="false">
                <v:path arrowok="t"/>
                <v:fill type="solid"/>
              </v:shape>
            </v:group>
            <v:group style="position:absolute;left:2828;top:280;width:10;height:20" coordorigin="2828,280" coordsize="10,20">
              <v:shape style="position:absolute;left:2828;top:280;width:10;height:20" coordorigin="2828,280" coordsize="10,20" path="m2828,299l2838,299,2838,280,2828,280,2828,299xe" filled="true" fillcolor="#000000" stroked="false">
                <v:path arrowok="t"/>
                <v:fill type="solid"/>
              </v:shape>
            </v:group>
            <v:group style="position:absolute;left:2828;top:299;width:10;height:20" coordorigin="2828,299" coordsize="10,20">
              <v:shape style="position:absolute;left:2828;top:299;width:10;height:20" coordorigin="2828,299" coordsize="10,20" path="m2828,318l2838,318,2838,299,2828,299,2828,318xe" filled="true" fillcolor="#000000" stroked="false">
                <v:path arrowok="t"/>
                <v:fill type="solid"/>
              </v:shape>
            </v:group>
            <v:group style="position:absolute;left:2828;top:318;width:10;height:20" coordorigin="2828,318" coordsize="10,20">
              <v:shape style="position:absolute;left:2828;top:318;width:10;height:20" coordorigin="2828,318" coordsize="10,20" path="m2828,337l2838,337,2838,318,2828,318,2828,337xe" filled="true" fillcolor="#000000" stroked="false">
                <v:path arrowok="t"/>
                <v:fill type="solid"/>
              </v:shape>
              <v:shape style="position:absolute;left:2819;top:337;width:2135;height:103" type="#_x0000_t75" stroked="false">
                <v:imagedata r:id="rId181" o:title=""/>
              </v:shape>
              <v:shape style="position:absolute;left:4949;top:431;width:3611;height:10" type="#_x0000_t75" stroked="false">
                <v:imagedata r:id="rId182" o:title=""/>
              </v:shape>
            </v:group>
            <v:group style="position:absolute;left:2828;top:440;width:10;height:20" coordorigin="2828,440" coordsize="10,20">
              <v:shape style="position:absolute;left:2828;top:440;width:10;height:20" coordorigin="2828,440" coordsize="10,20" path="m2828,460l2838,460,2838,440,2828,440,2828,460xe" filled="true" fillcolor="#000000" stroked="false">
                <v:path arrowok="t"/>
                <v:fill type="solid"/>
              </v:shape>
            </v:group>
            <v:group style="position:absolute;left:2828;top:460;width:10;height:20" coordorigin="2828,460" coordsize="10,20">
              <v:shape style="position:absolute;left:2828;top:460;width:10;height:20" coordorigin="2828,460" coordsize="10,20" path="m2828,479l2838,479,2838,460,2828,460,2828,479xe" filled="true" fillcolor="#000000" stroked="false">
                <v:path arrowok="t"/>
                <v:fill type="solid"/>
              </v:shape>
            </v:group>
            <v:group style="position:absolute;left:2828;top:479;width:10;height:20" coordorigin="2828,479" coordsize="10,20">
              <v:shape style="position:absolute;left:2828;top:479;width:10;height:20" coordorigin="2828,479" coordsize="10,20" path="m2828,498l2838,498,2838,479,2828,479,2828,498xe" filled="true" fillcolor="#000000" stroked="false">
                <v:path arrowok="t"/>
                <v:fill type="solid"/>
              </v:shape>
            </v:group>
            <v:group style="position:absolute;left:2828;top:498;width:10;height:20" coordorigin="2828,498" coordsize="10,20">
              <v:shape style="position:absolute;left:2828;top:498;width:10;height:20" coordorigin="2828,498" coordsize="10,20" path="m2828,517l2838,517,2838,498,2828,498,2828,517xe" filled="true" fillcolor="#000000" stroked="false">
                <v:path arrowok="t"/>
                <v:fill type="solid"/>
              </v:shape>
            </v:group>
            <v:group style="position:absolute;left:2828;top:517;width:10;height:20" coordorigin="2828,517" coordsize="10,20">
              <v:shape style="position:absolute;left:2828;top:517;width:10;height:20" coordorigin="2828,517" coordsize="10,20" path="m2828,536l2838,536,2838,517,2828,517,2828,536xe" filled="true" fillcolor="#000000" stroked="false">
                <v:path arrowok="t"/>
                <v:fill type="solid"/>
              </v:shape>
            </v:group>
            <v:group style="position:absolute;left:2828;top:536;width:10;height:20" coordorigin="2828,536" coordsize="10,20">
              <v:shape style="position:absolute;left:2828;top:536;width:10;height:20" coordorigin="2828,536" coordsize="10,20" path="m2828,556l2838,556,2838,536,2828,536,2828,556xe" filled="true" fillcolor="#000000" stroked="false">
                <v:path arrowok="t"/>
                <v:fill type="solid"/>
              </v:shape>
            </v:group>
            <v:group style="position:absolute;left:2828;top:556;width:10;height:20" coordorigin="2828,556" coordsize="10,20">
              <v:shape style="position:absolute;left:2828;top:556;width:10;height:20" coordorigin="2828,556" coordsize="10,20" path="m2828,575l2838,575,2838,556,2828,556,2828,575xe" filled="true" fillcolor="#000000" stroked="false">
                <v:path arrowok="t"/>
                <v:fill type="solid"/>
              </v:shape>
            </v:group>
            <v:group style="position:absolute;left:2828;top:575;width:10;height:20" coordorigin="2828,575" coordsize="10,20">
              <v:shape style="position:absolute;left:2828;top:575;width:10;height:20" coordorigin="2828,575" coordsize="10,20" path="m2828,594l2838,594,2838,575,2828,575,2828,594xe" filled="true" fillcolor="#000000" stroked="false">
                <v:path arrowok="t"/>
                <v:fill type="solid"/>
              </v:shape>
            </v:group>
            <v:group style="position:absolute;left:2828;top:594;width:10;height:20" coordorigin="2828,594" coordsize="10,20">
              <v:shape style="position:absolute;left:2828;top:594;width:10;height:20" coordorigin="2828,594" coordsize="10,20" path="m2828,613l2838,613,2838,594,2828,594,2828,613xe" filled="true" fillcolor="#000000" stroked="false">
                <v:path arrowok="t"/>
                <v:fill type="solid"/>
              </v:shape>
            </v:group>
            <v:group style="position:absolute;left:2828;top:613;width:10;height:20" coordorigin="2828,613" coordsize="10,20">
              <v:shape style="position:absolute;left:2828;top:613;width:10;height:20" coordorigin="2828,613" coordsize="10,20" path="m2828,632l2838,632,2838,613,2828,613,2828,632xe" filled="true" fillcolor="#000000" stroked="false">
                <v:path arrowok="t"/>
                <v:fill type="solid"/>
              </v:shape>
            </v:group>
            <v:group style="position:absolute;left:2828;top:632;width:10;height:20" coordorigin="2828,632" coordsize="10,20">
              <v:shape style="position:absolute;left:2828;top:632;width:10;height:20" coordorigin="2828,632" coordsize="10,20" path="m2828,652l2838,652,2838,632,2828,632,2828,652xe" filled="true" fillcolor="#000000" stroked="false">
                <v:path arrowok="t"/>
                <v:fill type="solid"/>
              </v:shape>
            </v:group>
            <v:group style="position:absolute;left:2828;top:652;width:10;height:20" coordorigin="2828,652" coordsize="10,20">
              <v:shape style="position:absolute;left:2828;top:652;width:10;height:20" coordorigin="2828,652" coordsize="10,20" path="m2828,671l2838,671,2838,652,2828,652,2828,671xe" filled="true" fillcolor="#000000" stroked="false">
                <v:path arrowok="t"/>
                <v:fill type="solid"/>
              </v:shape>
            </v:group>
            <v:group style="position:absolute;left:2828;top:671;width:10;height:20" coordorigin="2828,671" coordsize="10,20">
              <v:shape style="position:absolute;left:2828;top:671;width:10;height:20" coordorigin="2828,671" coordsize="10,20" path="m2828,690l2838,690,2838,671,2828,671,2828,690xe" filled="true" fillcolor="#000000" stroked="false">
                <v:path arrowok="t"/>
                <v:fill type="solid"/>
              </v:shape>
            </v:group>
            <v:group style="position:absolute;left:2828;top:690;width:10;height:20" coordorigin="2828,690" coordsize="10,20">
              <v:shape style="position:absolute;left:2828;top:690;width:10;height:20" coordorigin="2828,690" coordsize="10,20" path="m2828,709l2838,709,2838,690,2828,690,2828,709xe" filled="true" fillcolor="#000000" stroked="false">
                <v:path arrowok="t"/>
                <v:fill type="solid"/>
              </v:shape>
            </v:group>
            <v:group style="position:absolute;left:2828;top:709;width:10;height:20" coordorigin="2828,709" coordsize="10,20">
              <v:shape style="position:absolute;left:2828;top:709;width:10;height:20" coordorigin="2828,709" coordsize="10,20" path="m2828,728l2838,728,2838,709,2828,709,2828,728xe" filled="true" fillcolor="#000000" stroked="false">
                <v:path arrowok="t"/>
                <v:fill type="solid"/>
              </v:shape>
            </v:group>
            <v:group style="position:absolute;left:2828;top:728;width:10;height:20" coordorigin="2828,728" coordsize="10,20">
              <v:shape style="position:absolute;left:2828;top:728;width:10;height:20" coordorigin="2828,728" coordsize="10,20" path="m2828,748l2838,748,2838,728,2828,728,2828,748xe" filled="true" fillcolor="#000000" stroked="false">
                <v:path arrowok="t"/>
                <v:fill type="solid"/>
              </v:shape>
            </v:group>
            <v:group style="position:absolute;left:4954;top:440;width:10;height:20" coordorigin="4954,440" coordsize="10,20">
              <v:shape style="position:absolute;left:4954;top:440;width:10;height:20" coordorigin="4954,440" coordsize="10,20" path="m4954,460l4963,460,4963,440,4954,440,4954,460xe" filled="true" fillcolor="#000000" stroked="false">
                <v:path arrowok="t"/>
                <v:fill type="solid"/>
              </v:shape>
            </v:group>
            <v:group style="position:absolute;left:4954;top:460;width:10;height:20" coordorigin="4954,460" coordsize="10,20">
              <v:shape style="position:absolute;left:4954;top:460;width:10;height:20" coordorigin="4954,460" coordsize="10,20" path="m4954,479l4963,479,4963,460,4954,460,4954,479xe" filled="true" fillcolor="#000000" stroked="false">
                <v:path arrowok="t"/>
                <v:fill type="solid"/>
              </v:shape>
            </v:group>
            <v:group style="position:absolute;left:4954;top:479;width:10;height:20" coordorigin="4954,479" coordsize="10,20">
              <v:shape style="position:absolute;left:4954;top:479;width:10;height:20" coordorigin="4954,479" coordsize="10,20" path="m4954,498l4963,498,4963,479,4954,479,4954,498xe" filled="true" fillcolor="#000000" stroked="false">
                <v:path arrowok="t"/>
                <v:fill type="solid"/>
              </v:shape>
            </v:group>
            <v:group style="position:absolute;left:4954;top:498;width:10;height:20" coordorigin="4954,498" coordsize="10,20">
              <v:shape style="position:absolute;left:4954;top:498;width:10;height:20" coordorigin="4954,498" coordsize="10,20" path="m4954,517l4963,517,4963,498,4954,498,4954,517xe" filled="true" fillcolor="#000000" stroked="false">
                <v:path arrowok="t"/>
                <v:fill type="solid"/>
              </v:shape>
            </v:group>
            <v:group style="position:absolute;left:4954;top:517;width:10;height:20" coordorigin="4954,517" coordsize="10,20">
              <v:shape style="position:absolute;left:4954;top:517;width:10;height:20" coordorigin="4954,517" coordsize="10,20" path="m4954,536l4963,536,4963,517,4954,517,4954,536xe" filled="true" fillcolor="#000000" stroked="false">
                <v:path arrowok="t"/>
                <v:fill type="solid"/>
              </v:shape>
            </v:group>
            <v:group style="position:absolute;left:4954;top:536;width:10;height:20" coordorigin="4954,536" coordsize="10,20">
              <v:shape style="position:absolute;left:4954;top:536;width:10;height:20" coordorigin="4954,536" coordsize="10,20" path="m4954,556l4963,556,4963,536,4954,536,4954,556xe" filled="true" fillcolor="#000000" stroked="false">
                <v:path arrowok="t"/>
                <v:fill type="solid"/>
              </v:shape>
            </v:group>
            <v:group style="position:absolute;left:4954;top:556;width:10;height:20" coordorigin="4954,556" coordsize="10,20">
              <v:shape style="position:absolute;left:4954;top:556;width:10;height:20" coordorigin="4954,556" coordsize="10,20" path="m4954,575l4963,575,4963,556,4954,556,4954,575xe" filled="true" fillcolor="#000000" stroked="false">
                <v:path arrowok="t"/>
                <v:fill type="solid"/>
              </v:shape>
            </v:group>
            <v:group style="position:absolute;left:4954;top:575;width:10;height:20" coordorigin="4954,575" coordsize="10,20">
              <v:shape style="position:absolute;left:4954;top:575;width:10;height:20" coordorigin="4954,575" coordsize="10,20" path="m4954,594l4963,594,4963,575,4954,575,4954,594xe" filled="true" fillcolor="#000000" stroked="false">
                <v:path arrowok="t"/>
                <v:fill type="solid"/>
              </v:shape>
            </v:group>
            <v:group style="position:absolute;left:4954;top:594;width:10;height:20" coordorigin="4954,594" coordsize="10,20">
              <v:shape style="position:absolute;left:4954;top:594;width:10;height:20" coordorigin="4954,594" coordsize="10,20" path="m4954,613l4963,613,4963,594,4954,594,4954,613xe" filled="true" fillcolor="#000000" stroked="false">
                <v:path arrowok="t"/>
                <v:fill type="solid"/>
              </v:shape>
            </v:group>
            <v:group style="position:absolute;left:4954;top:613;width:10;height:20" coordorigin="4954,613" coordsize="10,20">
              <v:shape style="position:absolute;left:4954;top:613;width:10;height:20" coordorigin="4954,613" coordsize="10,20" path="m4954,632l4963,632,4963,613,4954,613,4954,632xe" filled="true" fillcolor="#000000" stroked="false">
                <v:path arrowok="t"/>
                <v:fill type="solid"/>
              </v:shape>
            </v:group>
            <v:group style="position:absolute;left:4954;top:632;width:10;height:20" coordorigin="4954,632" coordsize="10,20">
              <v:shape style="position:absolute;left:4954;top:632;width:10;height:20" coordorigin="4954,632" coordsize="10,20" path="m4954,652l4963,652,4963,632,4954,632,4954,652xe" filled="true" fillcolor="#000000" stroked="false">
                <v:path arrowok="t"/>
                <v:fill type="solid"/>
              </v:shape>
            </v:group>
            <v:group style="position:absolute;left:4954;top:652;width:10;height:20" coordorigin="4954,652" coordsize="10,20">
              <v:shape style="position:absolute;left:4954;top:652;width:10;height:20" coordorigin="4954,652" coordsize="10,20" path="m4954,671l4963,671,4963,652,4954,652,4954,671xe" filled="true" fillcolor="#000000" stroked="false">
                <v:path arrowok="t"/>
                <v:fill type="solid"/>
              </v:shape>
            </v:group>
            <v:group style="position:absolute;left:4954;top:671;width:10;height:20" coordorigin="4954,671" coordsize="10,20">
              <v:shape style="position:absolute;left:4954;top:671;width:10;height:20" coordorigin="4954,671" coordsize="10,20" path="m4954,690l4963,690,4963,671,4954,671,4954,690xe" filled="true" fillcolor="#000000" stroked="false">
                <v:path arrowok="t"/>
                <v:fill type="solid"/>
              </v:shape>
            </v:group>
            <v:group style="position:absolute;left:4954;top:690;width:10;height:20" coordorigin="4954,690" coordsize="10,20">
              <v:shape style="position:absolute;left:4954;top:690;width:10;height:20" coordorigin="4954,690" coordsize="10,20" path="m4954,709l4963,709,4963,690,4954,690,4954,709xe" filled="true" fillcolor="#000000" stroked="false">
                <v:path arrowok="t"/>
                <v:fill type="solid"/>
              </v:shape>
            </v:group>
            <v:group style="position:absolute;left:4954;top:709;width:10;height:20" coordorigin="4954,709" coordsize="10,20">
              <v:shape style="position:absolute;left:4954;top:709;width:10;height:20" coordorigin="4954,709" coordsize="10,20" path="m4954,728l4963,728,4963,709,4954,709,4954,728xe" filled="true" fillcolor="#000000" stroked="false">
                <v:path arrowok="t"/>
                <v:fill type="solid"/>
              </v:shape>
            </v:group>
            <v:group style="position:absolute;left:4954;top:728;width:10;height:20" coordorigin="4954,728" coordsize="10,20">
              <v:shape style="position:absolute;left:4954;top:728;width:10;height:20" coordorigin="4954,728" coordsize="10,20" path="m4954,748l4963,748,4963,728,4954,728,4954,748xe" filled="true" fillcolor="#000000" stroked="false">
                <v:path arrowok="t"/>
                <v:fill type="solid"/>
              </v:shape>
            </v:group>
            <v:group style="position:absolute;left:4954;top:748;width:10;height:20" coordorigin="4954,748" coordsize="10,20">
              <v:shape style="position:absolute;left:4954;top:748;width:10;height:20" coordorigin="4954,748" coordsize="10,20" path="m4954,767l4963,767,4963,748,4954,748,4954,767xe" filled="true" fillcolor="#000000" stroked="false">
                <v:path arrowok="t"/>
                <v:fill type="solid"/>
              </v:shape>
            </v:group>
            <v:group style="position:absolute;left:4954;top:767;width:10;height:20" coordorigin="4954,767" coordsize="10,20">
              <v:shape style="position:absolute;left:4954;top:767;width:10;height:20" coordorigin="4954,767" coordsize="10,20" path="m4954,786l4963,786,4963,767,4954,767,4954,786xe" filled="true" fillcolor="#000000" stroked="false">
                <v:path arrowok="t"/>
                <v:fill type="solid"/>
              </v:shape>
            </v:group>
            <v:group style="position:absolute;left:4954;top:786;width:10;height:20" coordorigin="4954,786" coordsize="10,20">
              <v:shape style="position:absolute;left:4954;top:786;width:10;height:20" coordorigin="4954,786" coordsize="10,20" path="m4954,805l4963,805,4963,786,4954,786,4954,805xe" filled="true" fillcolor="#000000" stroked="false">
                <v:path arrowok="t"/>
                <v:fill type="solid"/>
              </v:shape>
            </v:group>
            <v:group style="position:absolute;left:4954;top:805;width:10;height:20" coordorigin="4954,805" coordsize="10,20">
              <v:shape style="position:absolute;left:4954;top:805;width:10;height:20" coordorigin="4954,805" coordsize="10,20" path="m4954,824l4963,824,4963,805,4954,805,4954,824xe" filled="true" fillcolor="#000000" stroked="false">
                <v:path arrowok="t"/>
                <v:fill type="solid"/>
              </v:shape>
            </v:group>
            <v:group style="position:absolute;left:4954;top:832;width:10;height:2" coordorigin="4954,832" coordsize="10,2">
              <v:shape style="position:absolute;left:4954;top:832;width:10;height:2" coordorigin="4954,832" coordsize="10,0" path="m4954,832l4963,832e" filled="false" stroked="true" strokeweight=".78pt" strokecolor="#000000">
                <v:path arrowok="t"/>
              </v:shape>
            </v:group>
            <v:group style="position:absolute;left:6797;top:440;width:10;height:20" coordorigin="6797,440" coordsize="10,20">
              <v:shape style="position:absolute;left:6797;top:440;width:10;height:20" coordorigin="6797,440" coordsize="10,20" path="m6797,460l6807,460,6807,440,6797,440,6797,460xe" filled="true" fillcolor="#000000" stroked="false">
                <v:path arrowok="t"/>
                <v:fill type="solid"/>
              </v:shape>
            </v:group>
            <v:group style="position:absolute;left:6797;top:460;width:10;height:20" coordorigin="6797,460" coordsize="10,20">
              <v:shape style="position:absolute;left:6797;top:460;width:10;height:20" coordorigin="6797,460" coordsize="10,20" path="m6797,479l6807,479,6807,460,6797,460,6797,479xe" filled="true" fillcolor="#000000" stroked="false">
                <v:path arrowok="t"/>
                <v:fill type="solid"/>
              </v:shape>
            </v:group>
            <v:group style="position:absolute;left:6797;top:479;width:10;height:20" coordorigin="6797,479" coordsize="10,20">
              <v:shape style="position:absolute;left:6797;top:479;width:10;height:20" coordorigin="6797,479" coordsize="10,20" path="m6797,498l6807,498,6807,479,6797,479,6797,498xe" filled="true" fillcolor="#000000" stroked="false">
                <v:path arrowok="t"/>
                <v:fill type="solid"/>
              </v:shape>
            </v:group>
            <v:group style="position:absolute;left:6797;top:498;width:10;height:20" coordorigin="6797,498" coordsize="10,20">
              <v:shape style="position:absolute;left:6797;top:498;width:10;height:20" coordorigin="6797,498" coordsize="10,20" path="m6797,517l6807,517,6807,498,6797,498,6797,517xe" filled="true" fillcolor="#000000" stroked="false">
                <v:path arrowok="t"/>
                <v:fill type="solid"/>
              </v:shape>
            </v:group>
            <v:group style="position:absolute;left:6797;top:517;width:10;height:20" coordorigin="6797,517" coordsize="10,20">
              <v:shape style="position:absolute;left:6797;top:517;width:10;height:20" coordorigin="6797,517" coordsize="10,20" path="m6797,536l6807,536,6807,517,6797,517,6797,536xe" filled="true" fillcolor="#000000" stroked="false">
                <v:path arrowok="t"/>
                <v:fill type="solid"/>
              </v:shape>
            </v:group>
            <v:group style="position:absolute;left:6797;top:536;width:10;height:20" coordorigin="6797,536" coordsize="10,20">
              <v:shape style="position:absolute;left:6797;top:536;width:10;height:20" coordorigin="6797,536" coordsize="10,20" path="m6797,556l6807,556,6807,536,6797,536,6797,556xe" filled="true" fillcolor="#000000" stroked="false">
                <v:path arrowok="t"/>
                <v:fill type="solid"/>
              </v:shape>
            </v:group>
            <v:group style="position:absolute;left:6797;top:556;width:10;height:20" coordorigin="6797,556" coordsize="10,20">
              <v:shape style="position:absolute;left:6797;top:556;width:10;height:20" coordorigin="6797,556" coordsize="10,20" path="m6797,575l6807,575,6807,556,6797,556,6797,575xe" filled="true" fillcolor="#000000" stroked="false">
                <v:path arrowok="t"/>
                <v:fill type="solid"/>
              </v:shape>
            </v:group>
            <v:group style="position:absolute;left:6797;top:575;width:10;height:20" coordorigin="6797,575" coordsize="10,20">
              <v:shape style="position:absolute;left:6797;top:575;width:10;height:20" coordorigin="6797,575" coordsize="10,20" path="m6797,594l6807,594,6807,575,6797,575,6797,594xe" filled="true" fillcolor="#000000" stroked="false">
                <v:path arrowok="t"/>
                <v:fill type="solid"/>
              </v:shape>
            </v:group>
            <v:group style="position:absolute;left:6797;top:594;width:10;height:20" coordorigin="6797,594" coordsize="10,20">
              <v:shape style="position:absolute;left:6797;top:594;width:10;height:20" coordorigin="6797,594" coordsize="10,20" path="m6797,613l6807,613,6807,594,6797,594,6797,613xe" filled="true" fillcolor="#000000" stroked="false">
                <v:path arrowok="t"/>
                <v:fill type="solid"/>
              </v:shape>
            </v:group>
            <v:group style="position:absolute;left:6797;top:613;width:10;height:20" coordorigin="6797,613" coordsize="10,20">
              <v:shape style="position:absolute;left:6797;top:613;width:10;height:20" coordorigin="6797,613" coordsize="10,20" path="m6797,632l6807,632,6807,613,6797,613,6797,632xe" filled="true" fillcolor="#000000" stroked="false">
                <v:path arrowok="t"/>
                <v:fill type="solid"/>
              </v:shape>
            </v:group>
            <v:group style="position:absolute;left:6797;top:632;width:10;height:20" coordorigin="6797,632" coordsize="10,20">
              <v:shape style="position:absolute;left:6797;top:632;width:10;height:20" coordorigin="6797,632" coordsize="10,20" path="m6797,652l6807,652,6807,632,6797,632,6797,652xe" filled="true" fillcolor="#000000" stroked="false">
                <v:path arrowok="t"/>
                <v:fill type="solid"/>
              </v:shape>
            </v:group>
            <v:group style="position:absolute;left:6797;top:652;width:10;height:20" coordorigin="6797,652" coordsize="10,20">
              <v:shape style="position:absolute;left:6797;top:652;width:10;height:20" coordorigin="6797,652" coordsize="10,20" path="m6797,671l6807,671,6807,652,6797,652,6797,671xe" filled="true" fillcolor="#000000" stroked="false">
                <v:path arrowok="t"/>
                <v:fill type="solid"/>
              </v:shape>
            </v:group>
            <v:group style="position:absolute;left:6797;top:671;width:10;height:20" coordorigin="6797,671" coordsize="10,20">
              <v:shape style="position:absolute;left:6797;top:671;width:10;height:20" coordorigin="6797,671" coordsize="10,20" path="m6797,690l6807,690,6807,671,6797,671,6797,690xe" filled="true" fillcolor="#000000" stroked="false">
                <v:path arrowok="t"/>
                <v:fill type="solid"/>
              </v:shape>
            </v:group>
            <v:group style="position:absolute;left:6797;top:690;width:10;height:20" coordorigin="6797,690" coordsize="10,20">
              <v:shape style="position:absolute;left:6797;top:690;width:10;height:20" coordorigin="6797,690" coordsize="10,20" path="m6797,709l6807,709,6807,690,6797,690,6797,709xe" filled="true" fillcolor="#000000" stroked="false">
                <v:path arrowok="t"/>
                <v:fill type="solid"/>
              </v:shape>
            </v:group>
            <v:group style="position:absolute;left:6797;top:709;width:10;height:20" coordorigin="6797,709" coordsize="10,20">
              <v:shape style="position:absolute;left:6797;top:709;width:10;height:20" coordorigin="6797,709" coordsize="10,20" path="m6797,728l6807,728,6807,709,6797,709,6797,728xe" filled="true" fillcolor="#000000" stroked="false">
                <v:path arrowok="t"/>
                <v:fill type="solid"/>
              </v:shape>
            </v:group>
            <v:group style="position:absolute;left:6797;top:728;width:10;height:20" coordorigin="6797,728" coordsize="10,20">
              <v:shape style="position:absolute;left:6797;top:728;width:10;height:20" coordorigin="6797,728" coordsize="10,20" path="m6797,748l6807,748,6807,728,6797,728,6797,748xe" filled="true" fillcolor="#000000" stroked="false">
                <v:path arrowok="t"/>
                <v:fill type="solid"/>
              </v:shape>
            </v:group>
            <v:group style="position:absolute;left:6797;top:748;width:10;height:20" coordorigin="6797,748" coordsize="10,20">
              <v:shape style="position:absolute;left:6797;top:748;width:10;height:20" coordorigin="6797,748" coordsize="10,20" path="m6797,767l6807,767,6807,748,6797,748,6797,767xe" filled="true" fillcolor="#000000" stroked="false">
                <v:path arrowok="t"/>
                <v:fill type="solid"/>
              </v:shape>
            </v:group>
            <v:group style="position:absolute;left:6797;top:767;width:10;height:20" coordorigin="6797,767" coordsize="10,20">
              <v:shape style="position:absolute;left:6797;top:767;width:10;height:20" coordorigin="6797,767" coordsize="10,20" path="m6797,786l6807,786,6807,767,6797,767,6797,786xe" filled="true" fillcolor="#000000" stroked="false">
                <v:path arrowok="t"/>
                <v:fill type="solid"/>
              </v:shape>
            </v:group>
            <v:group style="position:absolute;left:6797;top:786;width:10;height:20" coordorigin="6797,786" coordsize="10,20">
              <v:shape style="position:absolute;left:6797;top:786;width:10;height:20" coordorigin="6797,786" coordsize="10,20" path="m6797,805l6807,805,6807,786,6797,786,6797,805xe" filled="true" fillcolor="#000000" stroked="false">
                <v:path arrowok="t"/>
                <v:fill type="solid"/>
              </v:shape>
            </v:group>
            <v:group style="position:absolute;left:6797;top:805;width:10;height:20" coordorigin="6797,805" coordsize="10,20">
              <v:shape style="position:absolute;left:6797;top:805;width:10;height:20" coordorigin="6797,805" coordsize="10,20" path="m6797,824l6807,824,6807,805,6797,805,6797,824xe" filled="true" fillcolor="#000000" stroked="false">
                <v:path arrowok="t"/>
                <v:fill type="solid"/>
              </v:shape>
            </v:group>
            <v:group style="position:absolute;left:6797;top:832;width:10;height:2" coordorigin="6797,832" coordsize="10,2">
              <v:shape style="position:absolute;left:6797;top:832;width:10;height:2" coordorigin="6797,832" coordsize="10,0" path="m6797,832l6807,832e" filled="false" stroked="true" strokeweight=".78pt" strokecolor="#000000">
                <v:path arrowok="t"/>
              </v:shape>
              <v:shape style="position:absolute;left:29;top:748;width:2818;height:102" type="#_x0000_t75" stroked="false">
                <v:imagedata r:id="rId183" o:title=""/>
              </v:shape>
              <v:shape style="position:absolute;left:2823;top:840;width:2130;height:10" type="#_x0000_t75" stroked="false">
                <v:imagedata r:id="rId184" o:title=""/>
              </v:shape>
              <v:shape style="position:absolute;left:4949;top:840;width:3611;height:10" type="#_x0000_t75" stroked="false">
                <v:imagedata r:id="rId185" o:title=""/>
              </v:shape>
            </v:group>
            <v:group style="position:absolute;left:2828;top:850;width:10;height:20" coordorigin="2828,850" coordsize="10,20">
              <v:shape style="position:absolute;left:2828;top:850;width:10;height:20" coordorigin="2828,850" coordsize="10,20" path="m2828,869l2838,869,2838,850,2828,850,2828,869xe" filled="true" fillcolor="#000000" stroked="false">
                <v:path arrowok="t"/>
                <v:fill type="solid"/>
              </v:shape>
            </v:group>
            <v:group style="position:absolute;left:2828;top:869;width:10;height:20" coordorigin="2828,869" coordsize="10,20">
              <v:shape style="position:absolute;left:2828;top:869;width:10;height:20" coordorigin="2828,869" coordsize="10,20" path="m2828,888l2838,888,2838,869,2828,869,2828,888xe" filled="true" fillcolor="#000000" stroked="false">
                <v:path arrowok="t"/>
                <v:fill type="solid"/>
              </v:shape>
            </v:group>
            <v:group style="position:absolute;left:2828;top:888;width:10;height:20" coordorigin="2828,888" coordsize="10,20">
              <v:shape style="position:absolute;left:2828;top:888;width:10;height:20" coordorigin="2828,888" coordsize="10,20" path="m2828,907l2838,907,2838,888,2828,888,2828,907xe" filled="true" fillcolor="#000000" stroked="false">
                <v:path arrowok="t"/>
                <v:fill type="solid"/>
              </v:shape>
            </v:group>
            <v:group style="position:absolute;left:2828;top:907;width:10;height:20" coordorigin="2828,907" coordsize="10,20">
              <v:shape style="position:absolute;left:2828;top:907;width:10;height:20" coordorigin="2828,907" coordsize="10,20" path="m2828,926l2838,926,2838,907,2828,907,2828,926xe" filled="true" fillcolor="#000000" stroked="false">
                <v:path arrowok="t"/>
                <v:fill type="solid"/>
              </v:shape>
            </v:group>
            <v:group style="position:absolute;left:2828;top:926;width:10;height:20" coordorigin="2828,926" coordsize="10,20">
              <v:shape style="position:absolute;left:2828;top:926;width:10;height:20" coordorigin="2828,926" coordsize="10,20" path="m2828,946l2838,946,2838,926,2828,926,2828,946xe" filled="true" fillcolor="#000000" stroked="false">
                <v:path arrowok="t"/>
                <v:fill type="solid"/>
              </v:shape>
            </v:group>
            <v:group style="position:absolute;left:2828;top:946;width:10;height:20" coordorigin="2828,946" coordsize="10,20">
              <v:shape style="position:absolute;left:2828;top:946;width:10;height:20" coordorigin="2828,946" coordsize="10,20" path="m2828,965l2838,965,2838,946,2828,946,2828,965xe" filled="true" fillcolor="#000000" stroked="false">
                <v:path arrowok="t"/>
                <v:fill type="solid"/>
              </v:shape>
            </v:group>
            <v:group style="position:absolute;left:2828;top:965;width:10;height:20" coordorigin="2828,965" coordsize="10,20">
              <v:shape style="position:absolute;left:2828;top:965;width:10;height:20" coordorigin="2828,965" coordsize="10,20" path="m2828,984l2838,984,2838,965,2828,965,2828,984xe" filled="true" fillcolor="#000000" stroked="false">
                <v:path arrowok="t"/>
                <v:fill type="solid"/>
              </v:shape>
            </v:group>
            <v:group style="position:absolute;left:2828;top:984;width:10;height:20" coordorigin="2828,984" coordsize="10,20">
              <v:shape style="position:absolute;left:2828;top:984;width:10;height:20" coordorigin="2828,984" coordsize="10,20" path="m2828,1003l2838,1003,2838,984,2828,984,2828,1003xe" filled="true" fillcolor="#000000" stroked="false">
                <v:path arrowok="t"/>
                <v:fill type="solid"/>
              </v:shape>
            </v:group>
            <v:group style="position:absolute;left:2828;top:1003;width:10;height:20" coordorigin="2828,1003" coordsize="10,20">
              <v:shape style="position:absolute;left:2828;top:1003;width:10;height:20" coordorigin="2828,1003" coordsize="10,20" path="m2828,1022l2838,1022,2838,1003,2828,1003,2828,1022xe" filled="true" fillcolor="#000000" stroked="false">
                <v:path arrowok="t"/>
                <v:fill type="solid"/>
              </v:shape>
            </v:group>
            <v:group style="position:absolute;left:2828;top:1022;width:10;height:20" coordorigin="2828,1022" coordsize="10,20">
              <v:shape style="position:absolute;left:2828;top:1022;width:10;height:20" coordorigin="2828,1022" coordsize="10,20" path="m2828,1042l2838,1042,2838,1022,2828,1022,2828,1042xe" filled="true" fillcolor="#000000" stroked="false">
                <v:path arrowok="t"/>
                <v:fill type="solid"/>
              </v:shape>
            </v:group>
            <v:group style="position:absolute;left:2828;top:1042;width:10;height:20" coordorigin="2828,1042" coordsize="10,20">
              <v:shape style="position:absolute;left:2828;top:1042;width:10;height:20" coordorigin="2828,1042" coordsize="10,20" path="m2828,1061l2838,1061,2838,1042,2828,1042,2828,1061xe" filled="true" fillcolor="#000000" stroked="false">
                <v:path arrowok="t"/>
                <v:fill type="solid"/>
              </v:shape>
            </v:group>
            <v:group style="position:absolute;left:2828;top:1061;width:10;height:20" coordorigin="2828,1061" coordsize="10,20">
              <v:shape style="position:absolute;left:2828;top:1061;width:10;height:20" coordorigin="2828,1061" coordsize="10,20" path="m2828,1080l2838,1080,2838,1061,2828,1061,2828,1080xe" filled="true" fillcolor="#000000" stroked="false">
                <v:path arrowok="t"/>
                <v:fill type="solid"/>
              </v:shape>
            </v:group>
            <v:group style="position:absolute;left:2828;top:1080;width:10;height:20" coordorigin="2828,1080" coordsize="10,20">
              <v:shape style="position:absolute;left:2828;top:1080;width:10;height:20" coordorigin="2828,1080" coordsize="10,20" path="m2828,1099l2838,1099,2838,1080,2828,1080,2828,1099xe" filled="true" fillcolor="#000000" stroked="false">
                <v:path arrowok="t"/>
                <v:fill type="solid"/>
              </v:shape>
            </v:group>
            <v:group style="position:absolute;left:2828;top:1099;width:10;height:20" coordorigin="2828,1099" coordsize="10,20">
              <v:shape style="position:absolute;left:2828;top:1099;width:10;height:20" coordorigin="2828,1099" coordsize="10,20" path="m2828,1118l2838,1118,2838,1099,2828,1099,2828,1118xe" filled="true" fillcolor="#000000" stroked="false">
                <v:path arrowok="t"/>
                <v:fill type="solid"/>
              </v:shape>
            </v:group>
            <v:group style="position:absolute;left:2828;top:1118;width:10;height:20" coordorigin="2828,1118" coordsize="10,20">
              <v:shape style="position:absolute;left:2828;top:1118;width:10;height:20" coordorigin="2828,1118" coordsize="10,20" path="m2828,1138l2838,1138,2838,1118,2828,1118,2828,1138xe" filled="true" fillcolor="#000000" stroked="false">
                <v:path arrowok="t"/>
                <v:fill type="solid"/>
              </v:shape>
            </v:group>
            <v:group style="position:absolute;left:2828;top:1138;width:10;height:20" coordorigin="2828,1138" coordsize="10,20">
              <v:shape style="position:absolute;left:2828;top:1138;width:10;height:20" coordorigin="2828,1138" coordsize="10,20" path="m2828,1157l2838,1157,2838,1138,2828,1138,2828,1157xe" filled="true" fillcolor="#000000" stroked="false">
                <v:path arrowok="t"/>
                <v:fill type="solid"/>
              </v:shape>
            </v:group>
            <v:group style="position:absolute;left:4954;top:850;width:10;height:20" coordorigin="4954,850" coordsize="10,20">
              <v:shape style="position:absolute;left:4954;top:850;width:10;height:20" coordorigin="4954,850" coordsize="10,20" path="m4954,869l4963,869,4963,850,4954,850,4954,869xe" filled="true" fillcolor="#000000" stroked="false">
                <v:path arrowok="t"/>
                <v:fill type="solid"/>
              </v:shape>
            </v:group>
            <v:group style="position:absolute;left:4954;top:869;width:10;height:20" coordorigin="4954,869" coordsize="10,20">
              <v:shape style="position:absolute;left:4954;top:869;width:10;height:20" coordorigin="4954,869" coordsize="10,20" path="m4954,888l4963,888,4963,869,4954,869,4954,888xe" filled="true" fillcolor="#000000" stroked="false">
                <v:path arrowok="t"/>
                <v:fill type="solid"/>
              </v:shape>
            </v:group>
            <v:group style="position:absolute;left:4954;top:888;width:10;height:20" coordorigin="4954,888" coordsize="10,20">
              <v:shape style="position:absolute;left:4954;top:888;width:10;height:20" coordorigin="4954,888" coordsize="10,20" path="m4954,907l4963,907,4963,888,4954,888,4954,907xe" filled="true" fillcolor="#000000" stroked="false">
                <v:path arrowok="t"/>
                <v:fill type="solid"/>
              </v:shape>
            </v:group>
            <v:group style="position:absolute;left:4954;top:907;width:10;height:20" coordorigin="4954,907" coordsize="10,20">
              <v:shape style="position:absolute;left:4954;top:907;width:10;height:20" coordorigin="4954,907" coordsize="10,20" path="m4954,926l4963,926,4963,907,4954,907,4954,926xe" filled="true" fillcolor="#000000" stroked="false">
                <v:path arrowok="t"/>
                <v:fill type="solid"/>
              </v:shape>
            </v:group>
            <v:group style="position:absolute;left:4954;top:926;width:10;height:20" coordorigin="4954,926" coordsize="10,20">
              <v:shape style="position:absolute;left:4954;top:926;width:10;height:20" coordorigin="4954,926" coordsize="10,20" path="m4954,946l4963,946,4963,926,4954,926,4954,946xe" filled="true" fillcolor="#000000" stroked="false">
                <v:path arrowok="t"/>
                <v:fill type="solid"/>
              </v:shape>
            </v:group>
            <v:group style="position:absolute;left:4954;top:946;width:10;height:20" coordorigin="4954,946" coordsize="10,20">
              <v:shape style="position:absolute;left:4954;top:946;width:10;height:20" coordorigin="4954,946" coordsize="10,20" path="m4954,965l4963,965,4963,946,4954,946,4954,965xe" filled="true" fillcolor="#000000" stroked="false">
                <v:path arrowok="t"/>
                <v:fill type="solid"/>
              </v:shape>
            </v:group>
            <v:group style="position:absolute;left:4954;top:965;width:10;height:20" coordorigin="4954,965" coordsize="10,20">
              <v:shape style="position:absolute;left:4954;top:965;width:10;height:20" coordorigin="4954,965" coordsize="10,20" path="m4954,984l4963,984,4963,965,4954,965,4954,984xe" filled="true" fillcolor="#000000" stroked="false">
                <v:path arrowok="t"/>
                <v:fill type="solid"/>
              </v:shape>
            </v:group>
            <v:group style="position:absolute;left:4954;top:984;width:10;height:20" coordorigin="4954,984" coordsize="10,20">
              <v:shape style="position:absolute;left:4954;top:984;width:10;height:20" coordorigin="4954,984" coordsize="10,20" path="m4954,1003l4963,1003,4963,984,4954,984,4954,1003xe" filled="true" fillcolor="#000000" stroked="false">
                <v:path arrowok="t"/>
                <v:fill type="solid"/>
              </v:shape>
            </v:group>
            <v:group style="position:absolute;left:4954;top:1003;width:10;height:20" coordorigin="4954,1003" coordsize="10,20">
              <v:shape style="position:absolute;left:4954;top:1003;width:10;height:20" coordorigin="4954,1003" coordsize="10,20" path="m4954,1022l4963,1022,4963,1003,4954,1003,4954,1022xe" filled="true" fillcolor="#000000" stroked="false">
                <v:path arrowok="t"/>
                <v:fill type="solid"/>
              </v:shape>
            </v:group>
            <v:group style="position:absolute;left:4954;top:1022;width:10;height:20" coordorigin="4954,1022" coordsize="10,20">
              <v:shape style="position:absolute;left:4954;top:1022;width:10;height:20" coordorigin="4954,1022" coordsize="10,20" path="m4954,1042l4963,1042,4963,1022,4954,1022,4954,1042xe" filled="true" fillcolor="#000000" stroked="false">
                <v:path arrowok="t"/>
                <v:fill type="solid"/>
              </v:shape>
            </v:group>
            <v:group style="position:absolute;left:4954;top:1042;width:10;height:20" coordorigin="4954,1042" coordsize="10,20">
              <v:shape style="position:absolute;left:4954;top:1042;width:10;height:20" coordorigin="4954,1042" coordsize="10,20" path="m4954,1061l4963,1061,4963,1042,4954,1042,4954,1061xe" filled="true" fillcolor="#000000" stroked="false">
                <v:path arrowok="t"/>
                <v:fill type="solid"/>
              </v:shape>
            </v:group>
            <v:group style="position:absolute;left:4954;top:1061;width:10;height:20" coordorigin="4954,1061" coordsize="10,20">
              <v:shape style="position:absolute;left:4954;top:1061;width:10;height:20" coordorigin="4954,1061" coordsize="10,20" path="m4954,1080l4963,1080,4963,1061,4954,1061,4954,1080xe" filled="true" fillcolor="#000000" stroked="false">
                <v:path arrowok="t"/>
                <v:fill type="solid"/>
              </v:shape>
            </v:group>
            <v:group style="position:absolute;left:4954;top:1080;width:10;height:20" coordorigin="4954,1080" coordsize="10,20">
              <v:shape style="position:absolute;left:4954;top:1080;width:10;height:20" coordorigin="4954,1080" coordsize="10,20" path="m4954,1099l4963,1099,4963,1080,4954,1080,4954,1099xe" filled="true" fillcolor="#000000" stroked="false">
                <v:path arrowok="t"/>
                <v:fill type="solid"/>
              </v:shape>
            </v:group>
            <v:group style="position:absolute;left:4954;top:1099;width:10;height:20" coordorigin="4954,1099" coordsize="10,20">
              <v:shape style="position:absolute;left:4954;top:1099;width:10;height:20" coordorigin="4954,1099" coordsize="10,20" path="m4954,1118l4963,1118,4963,1099,4954,1099,4954,1118xe" filled="true" fillcolor="#000000" stroked="false">
                <v:path arrowok="t"/>
                <v:fill type="solid"/>
              </v:shape>
            </v:group>
            <v:group style="position:absolute;left:4954;top:1118;width:10;height:20" coordorigin="4954,1118" coordsize="10,20">
              <v:shape style="position:absolute;left:4954;top:1118;width:10;height:20" coordorigin="4954,1118" coordsize="10,20" path="m4954,1138l4963,1138,4963,1118,4954,1118,4954,1138xe" filled="true" fillcolor="#000000" stroked="false">
                <v:path arrowok="t"/>
                <v:fill type="solid"/>
              </v:shape>
            </v:group>
            <v:group style="position:absolute;left:4954;top:1138;width:10;height:20" coordorigin="4954,1138" coordsize="10,20">
              <v:shape style="position:absolute;left:4954;top:1138;width:10;height:20" coordorigin="4954,1138" coordsize="10,20" path="m4954,1157l4963,1157,4963,1138,4954,1138,4954,1157xe" filled="true" fillcolor="#000000" stroked="false">
                <v:path arrowok="t"/>
                <v:fill type="solid"/>
              </v:shape>
            </v:group>
            <v:group style="position:absolute;left:4954;top:1157;width:10;height:20" coordorigin="4954,1157" coordsize="10,20">
              <v:shape style="position:absolute;left:4954;top:1157;width:10;height:20" coordorigin="4954,1157" coordsize="10,20" path="m4954,1176l4963,1176,4963,1157,4954,1157,4954,1176xe" filled="true" fillcolor="#000000" stroked="false">
                <v:path arrowok="t"/>
                <v:fill type="solid"/>
              </v:shape>
            </v:group>
            <v:group style="position:absolute;left:4954;top:1176;width:10;height:20" coordorigin="4954,1176" coordsize="10,20">
              <v:shape style="position:absolute;left:4954;top:1176;width:10;height:20" coordorigin="4954,1176" coordsize="10,20" path="m4954,1195l4963,1195,4963,1176,4954,1176,4954,1195xe" filled="true" fillcolor="#000000" stroked="false">
                <v:path arrowok="t"/>
                <v:fill type="solid"/>
              </v:shape>
            </v:group>
            <v:group style="position:absolute;left:4954;top:1195;width:10;height:20" coordorigin="4954,1195" coordsize="10,20">
              <v:shape style="position:absolute;left:4954;top:1195;width:10;height:20" coordorigin="4954,1195" coordsize="10,20" path="m4954,1214l4963,1214,4963,1195,4954,1195,4954,1214xe" filled="true" fillcolor="#000000" stroked="false">
                <v:path arrowok="t"/>
                <v:fill type="solid"/>
              </v:shape>
            </v:group>
            <v:group style="position:absolute;left:4954;top:1214;width:10;height:20" coordorigin="4954,1214" coordsize="10,20">
              <v:shape style="position:absolute;left:4954;top:1214;width:10;height:20" coordorigin="4954,1214" coordsize="10,20" path="m4954,1234l4963,1234,4963,1214,4954,1214,4954,1234xe" filled="true" fillcolor="#000000" stroked="false">
                <v:path arrowok="t"/>
                <v:fill type="solid"/>
              </v:shape>
            </v:group>
            <v:group style="position:absolute;left:4954;top:1242;width:10;height:2" coordorigin="4954,1242" coordsize="10,2">
              <v:shape style="position:absolute;left:4954;top:1242;width:10;height:2" coordorigin="4954,1242" coordsize="10,0" path="m4954,1242l4963,1242e" filled="false" stroked="true" strokeweight=".84pt" strokecolor="#000000">
                <v:path arrowok="t"/>
              </v:shape>
            </v:group>
            <v:group style="position:absolute;left:6797;top:850;width:10;height:20" coordorigin="6797,850" coordsize="10,20">
              <v:shape style="position:absolute;left:6797;top:850;width:10;height:20" coordorigin="6797,850" coordsize="10,20" path="m6797,869l6807,869,6807,850,6797,850,6797,869xe" filled="true" fillcolor="#000000" stroked="false">
                <v:path arrowok="t"/>
                <v:fill type="solid"/>
              </v:shape>
            </v:group>
            <v:group style="position:absolute;left:6797;top:869;width:10;height:20" coordorigin="6797,869" coordsize="10,20">
              <v:shape style="position:absolute;left:6797;top:869;width:10;height:20" coordorigin="6797,869" coordsize="10,20" path="m6797,888l6807,888,6807,869,6797,869,6797,888xe" filled="true" fillcolor="#000000" stroked="false">
                <v:path arrowok="t"/>
                <v:fill type="solid"/>
              </v:shape>
            </v:group>
            <v:group style="position:absolute;left:6797;top:888;width:10;height:20" coordorigin="6797,888" coordsize="10,20">
              <v:shape style="position:absolute;left:6797;top:888;width:10;height:20" coordorigin="6797,888" coordsize="10,20" path="m6797,907l6807,907,6807,888,6797,888,6797,907xe" filled="true" fillcolor="#000000" stroked="false">
                <v:path arrowok="t"/>
                <v:fill type="solid"/>
              </v:shape>
            </v:group>
            <v:group style="position:absolute;left:6797;top:907;width:10;height:20" coordorigin="6797,907" coordsize="10,20">
              <v:shape style="position:absolute;left:6797;top:907;width:10;height:20" coordorigin="6797,907" coordsize="10,20" path="m6797,926l6807,926,6807,907,6797,907,6797,926xe" filled="true" fillcolor="#000000" stroked="false">
                <v:path arrowok="t"/>
                <v:fill type="solid"/>
              </v:shape>
            </v:group>
            <v:group style="position:absolute;left:6797;top:926;width:10;height:20" coordorigin="6797,926" coordsize="10,20">
              <v:shape style="position:absolute;left:6797;top:926;width:10;height:20" coordorigin="6797,926" coordsize="10,20" path="m6797,946l6807,946,6807,926,6797,926,6797,946xe" filled="true" fillcolor="#000000" stroked="false">
                <v:path arrowok="t"/>
                <v:fill type="solid"/>
              </v:shape>
            </v:group>
            <v:group style="position:absolute;left:6797;top:946;width:10;height:20" coordorigin="6797,946" coordsize="10,20">
              <v:shape style="position:absolute;left:6797;top:946;width:10;height:20" coordorigin="6797,946" coordsize="10,20" path="m6797,965l6807,965,6807,946,6797,946,6797,965xe" filled="true" fillcolor="#000000" stroked="false">
                <v:path arrowok="t"/>
                <v:fill type="solid"/>
              </v:shape>
            </v:group>
            <v:group style="position:absolute;left:6797;top:965;width:10;height:20" coordorigin="6797,965" coordsize="10,20">
              <v:shape style="position:absolute;left:6797;top:965;width:10;height:20" coordorigin="6797,965" coordsize="10,20" path="m6797,984l6807,984,6807,965,6797,965,6797,984xe" filled="true" fillcolor="#000000" stroked="false">
                <v:path arrowok="t"/>
                <v:fill type="solid"/>
              </v:shape>
            </v:group>
            <v:group style="position:absolute;left:6797;top:984;width:10;height:20" coordorigin="6797,984" coordsize="10,20">
              <v:shape style="position:absolute;left:6797;top:984;width:10;height:20" coordorigin="6797,984" coordsize="10,20" path="m6797,1003l6807,1003,6807,984,6797,984,6797,1003xe" filled="true" fillcolor="#000000" stroked="false">
                <v:path arrowok="t"/>
                <v:fill type="solid"/>
              </v:shape>
            </v:group>
            <v:group style="position:absolute;left:6797;top:1003;width:10;height:20" coordorigin="6797,1003" coordsize="10,20">
              <v:shape style="position:absolute;left:6797;top:1003;width:10;height:20" coordorigin="6797,1003" coordsize="10,20" path="m6797,1022l6807,1022,6807,1003,6797,1003,6797,1022xe" filled="true" fillcolor="#000000" stroked="false">
                <v:path arrowok="t"/>
                <v:fill type="solid"/>
              </v:shape>
            </v:group>
            <v:group style="position:absolute;left:6797;top:1022;width:10;height:20" coordorigin="6797,1022" coordsize="10,20">
              <v:shape style="position:absolute;left:6797;top:1022;width:10;height:20" coordorigin="6797,1022" coordsize="10,20" path="m6797,1042l6807,1042,6807,1022,6797,1022,6797,1042xe" filled="true" fillcolor="#000000" stroked="false">
                <v:path arrowok="t"/>
                <v:fill type="solid"/>
              </v:shape>
            </v:group>
            <v:group style="position:absolute;left:6797;top:1042;width:10;height:20" coordorigin="6797,1042" coordsize="10,20">
              <v:shape style="position:absolute;left:6797;top:1042;width:10;height:20" coordorigin="6797,1042" coordsize="10,20" path="m6797,1061l6807,1061,6807,1042,6797,1042,6797,1061xe" filled="true" fillcolor="#000000" stroked="false">
                <v:path arrowok="t"/>
                <v:fill type="solid"/>
              </v:shape>
            </v:group>
            <v:group style="position:absolute;left:6797;top:1061;width:10;height:20" coordorigin="6797,1061" coordsize="10,20">
              <v:shape style="position:absolute;left:6797;top:1061;width:10;height:20" coordorigin="6797,1061" coordsize="10,20" path="m6797,1080l6807,1080,6807,1061,6797,1061,6797,1080xe" filled="true" fillcolor="#000000" stroked="false">
                <v:path arrowok="t"/>
                <v:fill type="solid"/>
              </v:shape>
            </v:group>
            <v:group style="position:absolute;left:6797;top:1080;width:10;height:20" coordorigin="6797,1080" coordsize="10,20">
              <v:shape style="position:absolute;left:6797;top:1080;width:10;height:20" coordorigin="6797,1080" coordsize="10,20" path="m6797,1099l6807,1099,6807,1080,6797,1080,6797,1099xe" filled="true" fillcolor="#000000" stroked="false">
                <v:path arrowok="t"/>
                <v:fill type="solid"/>
              </v:shape>
            </v:group>
            <v:group style="position:absolute;left:6797;top:1099;width:10;height:20" coordorigin="6797,1099" coordsize="10,20">
              <v:shape style="position:absolute;left:6797;top:1099;width:10;height:20" coordorigin="6797,1099" coordsize="10,20" path="m6797,1118l6807,1118,6807,1099,6797,1099,6797,1118xe" filled="true" fillcolor="#000000" stroked="false">
                <v:path arrowok="t"/>
                <v:fill type="solid"/>
              </v:shape>
            </v:group>
            <v:group style="position:absolute;left:6797;top:1118;width:10;height:20" coordorigin="6797,1118" coordsize="10,20">
              <v:shape style="position:absolute;left:6797;top:1118;width:10;height:20" coordorigin="6797,1118" coordsize="10,20" path="m6797,1138l6807,1138,6807,1118,6797,1118,6797,1138xe" filled="true" fillcolor="#000000" stroked="false">
                <v:path arrowok="t"/>
                <v:fill type="solid"/>
              </v:shape>
            </v:group>
            <v:group style="position:absolute;left:6797;top:1138;width:10;height:20" coordorigin="6797,1138" coordsize="10,20">
              <v:shape style="position:absolute;left:6797;top:1138;width:10;height:20" coordorigin="6797,1138" coordsize="10,20" path="m6797,1157l6807,1157,6807,1138,6797,1138,6797,1157xe" filled="true" fillcolor="#000000" stroked="false">
                <v:path arrowok="t"/>
                <v:fill type="solid"/>
              </v:shape>
            </v:group>
            <v:group style="position:absolute;left:6797;top:1157;width:10;height:20" coordorigin="6797,1157" coordsize="10,20">
              <v:shape style="position:absolute;left:6797;top:1157;width:10;height:20" coordorigin="6797,1157" coordsize="10,20" path="m6797,1176l6807,1176,6807,1157,6797,1157,6797,1176xe" filled="true" fillcolor="#000000" stroked="false">
                <v:path arrowok="t"/>
                <v:fill type="solid"/>
              </v:shape>
            </v:group>
            <v:group style="position:absolute;left:6797;top:1176;width:10;height:20" coordorigin="6797,1176" coordsize="10,20">
              <v:shape style="position:absolute;left:6797;top:1176;width:10;height:20" coordorigin="6797,1176" coordsize="10,20" path="m6797,1195l6807,1195,6807,1176,6797,1176,6797,1195xe" filled="true" fillcolor="#000000" stroked="false">
                <v:path arrowok="t"/>
                <v:fill type="solid"/>
              </v:shape>
            </v:group>
            <v:group style="position:absolute;left:6797;top:1195;width:10;height:20" coordorigin="6797,1195" coordsize="10,20">
              <v:shape style="position:absolute;left:6797;top:1195;width:10;height:20" coordorigin="6797,1195" coordsize="10,20" path="m6797,1214l6807,1214,6807,1195,6797,1195,6797,1214xe" filled="true" fillcolor="#000000" stroked="false">
                <v:path arrowok="t"/>
                <v:fill type="solid"/>
              </v:shape>
            </v:group>
            <v:group style="position:absolute;left:6797;top:1214;width:10;height:20" coordorigin="6797,1214" coordsize="10,20">
              <v:shape style="position:absolute;left:6797;top:1214;width:10;height:20" coordorigin="6797,1214" coordsize="10,20" path="m6797,1234l6807,1234,6807,1214,6797,1214,6797,1234xe" filled="true" fillcolor="#000000" stroked="false">
                <v:path arrowok="t"/>
                <v:fill type="solid"/>
              </v:shape>
            </v:group>
            <v:group style="position:absolute;left:6797;top:1242;width:10;height:2" coordorigin="6797,1242" coordsize="10,2">
              <v:shape style="position:absolute;left:6797;top:1242;width:10;height:2" coordorigin="6797,1242" coordsize="10,0" path="m6797,1242l6807,1242e" filled="false" stroked="true" strokeweight=".84pt" strokecolor="#000000">
                <v:path arrowok="t"/>
              </v:shape>
              <v:shape style="position:absolute;left:29;top:1157;width:2818;height:103" type="#_x0000_t75" stroked="false">
                <v:imagedata r:id="rId186" o:title=""/>
              </v:shape>
              <v:shape style="position:absolute;left:2823;top:1250;width:2130;height:10" type="#_x0000_t75" stroked="false">
                <v:imagedata r:id="rId184" o:title=""/>
              </v:shape>
              <v:shape style="position:absolute;left:4949;top:1250;width:3611;height:10" type="#_x0000_t75" stroked="false">
                <v:imagedata r:id="rId185" o:title=""/>
              </v:shape>
            </v:group>
            <v:group style="position:absolute;left:2828;top:1260;width:10;height:20" coordorigin="2828,1260" coordsize="10,20">
              <v:shape style="position:absolute;left:2828;top:1260;width:10;height:20" coordorigin="2828,1260" coordsize="10,20" path="m2828,1279l2838,1279,2838,1260,2828,1260,2828,1279xe" filled="true" fillcolor="#000000" stroked="false">
                <v:path arrowok="t"/>
                <v:fill type="solid"/>
              </v:shape>
            </v:group>
            <v:group style="position:absolute;left:2828;top:1279;width:10;height:20" coordorigin="2828,1279" coordsize="10,20">
              <v:shape style="position:absolute;left:2828;top:1279;width:10;height:20" coordorigin="2828,1279" coordsize="10,20" path="m2828,1298l2838,1298,2838,1279,2828,1279,2828,1298xe" filled="true" fillcolor="#000000" stroked="false">
                <v:path arrowok="t"/>
                <v:fill type="solid"/>
              </v:shape>
            </v:group>
            <v:group style="position:absolute;left:2828;top:1298;width:10;height:20" coordorigin="2828,1298" coordsize="10,20">
              <v:shape style="position:absolute;left:2828;top:1298;width:10;height:20" coordorigin="2828,1298" coordsize="10,20" path="m2828,1318l2838,1318,2838,1298,2828,1298,2828,1318xe" filled="true" fillcolor="#000000" stroked="false">
                <v:path arrowok="t"/>
                <v:fill type="solid"/>
              </v:shape>
            </v:group>
            <v:group style="position:absolute;left:2828;top:1318;width:10;height:20" coordorigin="2828,1318" coordsize="10,20">
              <v:shape style="position:absolute;left:2828;top:1318;width:10;height:20" coordorigin="2828,1318" coordsize="10,20" path="m2828,1337l2838,1337,2838,1318,2828,1318,2828,1337xe" filled="true" fillcolor="#000000" stroked="false">
                <v:path arrowok="t"/>
                <v:fill type="solid"/>
              </v:shape>
            </v:group>
            <v:group style="position:absolute;left:2828;top:1337;width:10;height:20" coordorigin="2828,1337" coordsize="10,20">
              <v:shape style="position:absolute;left:2828;top:1337;width:10;height:20" coordorigin="2828,1337" coordsize="10,20" path="m2828,1356l2838,1356,2838,1337,2828,1337,2828,1356xe" filled="true" fillcolor="#000000" stroked="false">
                <v:path arrowok="t"/>
                <v:fill type="solid"/>
              </v:shape>
            </v:group>
            <v:group style="position:absolute;left:2828;top:1356;width:10;height:20" coordorigin="2828,1356" coordsize="10,20">
              <v:shape style="position:absolute;left:2828;top:1356;width:10;height:20" coordorigin="2828,1356" coordsize="10,20" path="m2828,1375l2838,1375,2838,1356,2828,1356,2828,1375xe" filled="true" fillcolor="#000000" stroked="false">
                <v:path arrowok="t"/>
                <v:fill type="solid"/>
              </v:shape>
            </v:group>
            <v:group style="position:absolute;left:2828;top:1375;width:10;height:20" coordorigin="2828,1375" coordsize="10,20">
              <v:shape style="position:absolute;left:2828;top:1375;width:10;height:20" coordorigin="2828,1375" coordsize="10,20" path="m2828,1394l2838,1394,2838,1375,2828,1375,2828,1394xe" filled="true" fillcolor="#000000" stroked="false">
                <v:path arrowok="t"/>
                <v:fill type="solid"/>
              </v:shape>
            </v:group>
            <v:group style="position:absolute;left:2828;top:1394;width:10;height:20" coordorigin="2828,1394" coordsize="10,20">
              <v:shape style="position:absolute;left:2828;top:1394;width:10;height:20" coordorigin="2828,1394" coordsize="10,20" path="m2828,1414l2838,1414,2838,1394,2828,1394,2828,1414xe" filled="true" fillcolor="#000000" stroked="false">
                <v:path arrowok="t"/>
                <v:fill type="solid"/>
              </v:shape>
            </v:group>
            <v:group style="position:absolute;left:2828;top:1414;width:10;height:20" coordorigin="2828,1414" coordsize="10,20">
              <v:shape style="position:absolute;left:2828;top:1414;width:10;height:20" coordorigin="2828,1414" coordsize="10,20" path="m2828,1433l2838,1433,2838,1414,2828,1414,2828,1433xe" filled="true" fillcolor="#000000" stroked="false">
                <v:path arrowok="t"/>
                <v:fill type="solid"/>
              </v:shape>
            </v:group>
            <v:group style="position:absolute;left:2828;top:1433;width:10;height:20" coordorigin="2828,1433" coordsize="10,20">
              <v:shape style="position:absolute;left:2828;top:1433;width:10;height:20" coordorigin="2828,1433" coordsize="10,20" path="m2828,1452l2838,1452,2838,1433,2828,1433,2828,1452xe" filled="true" fillcolor="#000000" stroked="false">
                <v:path arrowok="t"/>
                <v:fill type="solid"/>
              </v:shape>
            </v:group>
            <v:group style="position:absolute;left:2828;top:1452;width:10;height:20" coordorigin="2828,1452" coordsize="10,20">
              <v:shape style="position:absolute;left:2828;top:1452;width:10;height:20" coordorigin="2828,1452" coordsize="10,20" path="m2828,1471l2838,1471,2838,1452,2828,1452,2828,1471xe" filled="true" fillcolor="#000000" stroked="false">
                <v:path arrowok="t"/>
                <v:fill type="solid"/>
              </v:shape>
            </v:group>
            <v:group style="position:absolute;left:2828;top:1471;width:10;height:20" coordorigin="2828,1471" coordsize="10,20">
              <v:shape style="position:absolute;left:2828;top:1471;width:10;height:20" coordorigin="2828,1471" coordsize="10,20" path="m2828,1490l2838,1490,2838,1471,2828,1471,2828,1490xe" filled="true" fillcolor="#000000" stroked="false">
                <v:path arrowok="t"/>
                <v:fill type="solid"/>
              </v:shape>
            </v:group>
            <v:group style="position:absolute;left:2828;top:1490;width:10;height:20" coordorigin="2828,1490" coordsize="10,20">
              <v:shape style="position:absolute;left:2828;top:1490;width:10;height:20" coordorigin="2828,1490" coordsize="10,20" path="m2828,1510l2838,1510,2838,1490,2828,1490,2828,1510xe" filled="true" fillcolor="#000000" stroked="false">
                <v:path arrowok="t"/>
                <v:fill type="solid"/>
              </v:shape>
            </v:group>
            <v:group style="position:absolute;left:2828;top:1510;width:10;height:20" coordorigin="2828,1510" coordsize="10,20">
              <v:shape style="position:absolute;left:2828;top:1510;width:10;height:20" coordorigin="2828,1510" coordsize="10,20" path="m2828,1529l2838,1529,2838,1510,2828,1510,2828,1529xe" filled="true" fillcolor="#000000" stroked="false">
                <v:path arrowok="t"/>
                <v:fill type="solid"/>
              </v:shape>
            </v:group>
            <v:group style="position:absolute;left:2828;top:1529;width:10;height:20" coordorigin="2828,1529" coordsize="10,20">
              <v:shape style="position:absolute;left:2828;top:1529;width:10;height:20" coordorigin="2828,1529" coordsize="10,20" path="m2828,1548l2838,1548,2838,1529,2828,1529,2828,1548xe" filled="true" fillcolor="#000000" stroked="false">
                <v:path arrowok="t"/>
                <v:fill type="solid"/>
              </v:shape>
            </v:group>
            <v:group style="position:absolute;left:2828;top:1548;width:10;height:20" coordorigin="2828,1548" coordsize="10,20">
              <v:shape style="position:absolute;left:2828;top:1548;width:10;height:20" coordorigin="2828,1548" coordsize="10,20" path="m2828,1567l2838,1567,2838,1548,2828,1548,2828,1567xe" filled="true" fillcolor="#000000" stroked="false">
                <v:path arrowok="t"/>
                <v:fill type="solid"/>
              </v:shape>
            </v:group>
            <v:group style="position:absolute;left:4954;top:1260;width:10;height:20" coordorigin="4954,1260" coordsize="10,20">
              <v:shape style="position:absolute;left:4954;top:1260;width:10;height:20" coordorigin="4954,1260" coordsize="10,20" path="m4954,1279l4963,1279,4963,1260,4954,1260,4954,1279xe" filled="true" fillcolor="#000000" stroked="false">
                <v:path arrowok="t"/>
                <v:fill type="solid"/>
              </v:shape>
            </v:group>
            <v:group style="position:absolute;left:4954;top:1279;width:10;height:20" coordorigin="4954,1279" coordsize="10,20">
              <v:shape style="position:absolute;left:4954;top:1279;width:10;height:20" coordorigin="4954,1279" coordsize="10,20" path="m4954,1298l4963,1298,4963,1279,4954,1279,4954,1298xe" filled="true" fillcolor="#000000" stroked="false">
                <v:path arrowok="t"/>
                <v:fill type="solid"/>
              </v:shape>
            </v:group>
            <v:group style="position:absolute;left:4954;top:1298;width:10;height:20" coordorigin="4954,1298" coordsize="10,20">
              <v:shape style="position:absolute;left:4954;top:1298;width:10;height:20" coordorigin="4954,1298" coordsize="10,20" path="m4954,1318l4963,1318,4963,1298,4954,1298,4954,1318xe" filled="true" fillcolor="#000000" stroked="false">
                <v:path arrowok="t"/>
                <v:fill type="solid"/>
              </v:shape>
            </v:group>
            <v:group style="position:absolute;left:4954;top:1318;width:10;height:20" coordorigin="4954,1318" coordsize="10,20">
              <v:shape style="position:absolute;left:4954;top:1318;width:10;height:20" coordorigin="4954,1318" coordsize="10,20" path="m4954,1337l4963,1337,4963,1318,4954,1318,4954,1337xe" filled="true" fillcolor="#000000" stroked="false">
                <v:path arrowok="t"/>
                <v:fill type="solid"/>
              </v:shape>
            </v:group>
            <v:group style="position:absolute;left:4954;top:1337;width:10;height:20" coordorigin="4954,1337" coordsize="10,20">
              <v:shape style="position:absolute;left:4954;top:1337;width:10;height:20" coordorigin="4954,1337" coordsize="10,20" path="m4954,1356l4963,1356,4963,1337,4954,1337,4954,1356xe" filled="true" fillcolor="#000000" stroked="false">
                <v:path arrowok="t"/>
                <v:fill type="solid"/>
              </v:shape>
            </v:group>
            <v:group style="position:absolute;left:4954;top:1356;width:10;height:20" coordorigin="4954,1356" coordsize="10,20">
              <v:shape style="position:absolute;left:4954;top:1356;width:10;height:20" coordorigin="4954,1356" coordsize="10,20" path="m4954,1375l4963,1375,4963,1356,4954,1356,4954,1375xe" filled="true" fillcolor="#000000" stroked="false">
                <v:path arrowok="t"/>
                <v:fill type="solid"/>
              </v:shape>
            </v:group>
            <v:group style="position:absolute;left:4954;top:1375;width:10;height:20" coordorigin="4954,1375" coordsize="10,20">
              <v:shape style="position:absolute;left:4954;top:1375;width:10;height:20" coordorigin="4954,1375" coordsize="10,20" path="m4954,1394l4963,1394,4963,1375,4954,1375,4954,1394xe" filled="true" fillcolor="#000000" stroked="false">
                <v:path arrowok="t"/>
                <v:fill type="solid"/>
              </v:shape>
            </v:group>
            <v:group style="position:absolute;left:4954;top:1394;width:10;height:20" coordorigin="4954,1394" coordsize="10,20">
              <v:shape style="position:absolute;left:4954;top:1394;width:10;height:20" coordorigin="4954,1394" coordsize="10,20" path="m4954,1414l4963,1414,4963,1394,4954,1394,4954,1414xe" filled="true" fillcolor="#000000" stroked="false">
                <v:path arrowok="t"/>
                <v:fill type="solid"/>
              </v:shape>
            </v:group>
            <v:group style="position:absolute;left:4954;top:1414;width:10;height:20" coordorigin="4954,1414" coordsize="10,20">
              <v:shape style="position:absolute;left:4954;top:1414;width:10;height:20" coordorigin="4954,1414" coordsize="10,20" path="m4954,1433l4963,1433,4963,1414,4954,1414,4954,1433xe" filled="true" fillcolor="#000000" stroked="false">
                <v:path arrowok="t"/>
                <v:fill type="solid"/>
              </v:shape>
            </v:group>
            <v:group style="position:absolute;left:4954;top:1433;width:10;height:20" coordorigin="4954,1433" coordsize="10,20">
              <v:shape style="position:absolute;left:4954;top:1433;width:10;height:20" coordorigin="4954,1433" coordsize="10,20" path="m4954,1452l4963,1452,4963,1433,4954,1433,4954,1452xe" filled="true" fillcolor="#000000" stroked="false">
                <v:path arrowok="t"/>
                <v:fill type="solid"/>
              </v:shape>
            </v:group>
            <v:group style="position:absolute;left:4954;top:1452;width:10;height:20" coordorigin="4954,1452" coordsize="10,20">
              <v:shape style="position:absolute;left:4954;top:1452;width:10;height:20" coordorigin="4954,1452" coordsize="10,20" path="m4954,1471l4963,1471,4963,1452,4954,1452,4954,1471xe" filled="true" fillcolor="#000000" stroked="false">
                <v:path arrowok="t"/>
                <v:fill type="solid"/>
              </v:shape>
            </v:group>
            <v:group style="position:absolute;left:4954;top:1471;width:10;height:20" coordorigin="4954,1471" coordsize="10,20">
              <v:shape style="position:absolute;left:4954;top:1471;width:10;height:20" coordorigin="4954,1471" coordsize="10,20" path="m4954,1490l4963,1490,4963,1471,4954,1471,4954,1490xe" filled="true" fillcolor="#000000" stroked="false">
                <v:path arrowok="t"/>
                <v:fill type="solid"/>
              </v:shape>
            </v:group>
            <v:group style="position:absolute;left:4954;top:1490;width:10;height:20" coordorigin="4954,1490" coordsize="10,20">
              <v:shape style="position:absolute;left:4954;top:1490;width:10;height:20" coordorigin="4954,1490" coordsize="10,20" path="m4954,1510l4963,1510,4963,1490,4954,1490,4954,1510xe" filled="true" fillcolor="#000000" stroked="false">
                <v:path arrowok="t"/>
                <v:fill type="solid"/>
              </v:shape>
            </v:group>
            <v:group style="position:absolute;left:4954;top:1510;width:10;height:20" coordorigin="4954,1510" coordsize="10,20">
              <v:shape style="position:absolute;left:4954;top:1510;width:10;height:20" coordorigin="4954,1510" coordsize="10,20" path="m4954,1529l4963,1529,4963,1510,4954,1510,4954,1529xe" filled="true" fillcolor="#000000" stroked="false">
                <v:path arrowok="t"/>
                <v:fill type="solid"/>
              </v:shape>
            </v:group>
            <v:group style="position:absolute;left:4954;top:1529;width:10;height:20" coordorigin="4954,1529" coordsize="10,20">
              <v:shape style="position:absolute;left:4954;top:1529;width:10;height:20" coordorigin="4954,1529" coordsize="10,20" path="m4954,1548l4963,1548,4963,1529,4954,1529,4954,1548xe" filled="true" fillcolor="#000000" stroked="false">
                <v:path arrowok="t"/>
                <v:fill type="solid"/>
              </v:shape>
            </v:group>
            <v:group style="position:absolute;left:4954;top:1548;width:10;height:20" coordorigin="4954,1548" coordsize="10,20">
              <v:shape style="position:absolute;left:4954;top:1548;width:10;height:20" coordorigin="4954,1548" coordsize="10,20" path="m4954,1567l4963,1567,4963,1548,4954,1548,4954,1567xe" filled="true" fillcolor="#000000" stroked="false">
                <v:path arrowok="t"/>
                <v:fill type="solid"/>
              </v:shape>
            </v:group>
            <v:group style="position:absolute;left:4954;top:1567;width:10;height:20" coordorigin="4954,1567" coordsize="10,20">
              <v:shape style="position:absolute;left:4954;top:1567;width:10;height:20" coordorigin="4954,1567" coordsize="10,20" path="m4954,1586l4963,1586,4963,1567,4954,1567,4954,1586xe" filled="true" fillcolor="#000000" stroked="false">
                <v:path arrowok="t"/>
                <v:fill type="solid"/>
              </v:shape>
            </v:group>
            <v:group style="position:absolute;left:4954;top:1586;width:10;height:20" coordorigin="4954,1586" coordsize="10,20">
              <v:shape style="position:absolute;left:4954;top:1586;width:10;height:20" coordorigin="4954,1586" coordsize="10,20" path="m4954,1606l4963,1606,4963,1586,4954,1586,4954,1606xe" filled="true" fillcolor="#000000" stroked="false">
                <v:path arrowok="t"/>
                <v:fill type="solid"/>
              </v:shape>
            </v:group>
            <v:group style="position:absolute;left:4954;top:1606;width:10;height:20" coordorigin="4954,1606" coordsize="10,20">
              <v:shape style="position:absolute;left:4954;top:1606;width:10;height:20" coordorigin="4954,1606" coordsize="10,20" path="m4954,1625l4963,1625,4963,1606,4954,1606,4954,1625xe" filled="true" fillcolor="#000000" stroked="false">
                <v:path arrowok="t"/>
                <v:fill type="solid"/>
              </v:shape>
            </v:group>
            <v:group style="position:absolute;left:4954;top:1625;width:10;height:20" coordorigin="4954,1625" coordsize="10,20">
              <v:shape style="position:absolute;left:4954;top:1625;width:10;height:20" coordorigin="4954,1625" coordsize="10,20" path="m4954,1644l4963,1644,4963,1625,4954,1625,4954,1644xe" filled="true" fillcolor="#000000" stroked="false">
                <v:path arrowok="t"/>
                <v:fill type="solid"/>
              </v:shape>
            </v:group>
            <v:group style="position:absolute;left:4954;top:1652;width:10;height:2" coordorigin="4954,1652" coordsize="10,2">
              <v:shape style="position:absolute;left:4954;top:1652;width:10;height:2" coordorigin="4954,1652" coordsize="10,0" path="m4954,1652l4963,1652e" filled="false" stroked="true" strokeweight=".84pt" strokecolor="#000000">
                <v:path arrowok="t"/>
              </v:shape>
            </v:group>
            <v:group style="position:absolute;left:6797;top:1260;width:10;height:20" coordorigin="6797,1260" coordsize="10,20">
              <v:shape style="position:absolute;left:6797;top:1260;width:10;height:20" coordorigin="6797,1260" coordsize="10,20" path="m6797,1279l6807,1279,6807,1260,6797,1260,6797,1279xe" filled="true" fillcolor="#000000" stroked="false">
                <v:path arrowok="t"/>
                <v:fill type="solid"/>
              </v:shape>
            </v:group>
            <v:group style="position:absolute;left:6797;top:1279;width:10;height:20" coordorigin="6797,1279" coordsize="10,20">
              <v:shape style="position:absolute;left:6797;top:1279;width:10;height:20" coordorigin="6797,1279" coordsize="10,20" path="m6797,1298l6807,1298,6807,1279,6797,1279,6797,1298xe" filled="true" fillcolor="#000000" stroked="false">
                <v:path arrowok="t"/>
                <v:fill type="solid"/>
              </v:shape>
            </v:group>
            <v:group style="position:absolute;left:6797;top:1298;width:10;height:20" coordorigin="6797,1298" coordsize="10,20">
              <v:shape style="position:absolute;left:6797;top:1298;width:10;height:20" coordorigin="6797,1298" coordsize="10,20" path="m6797,1318l6807,1318,6807,1298,6797,1298,6797,1318xe" filled="true" fillcolor="#000000" stroked="false">
                <v:path arrowok="t"/>
                <v:fill type="solid"/>
              </v:shape>
            </v:group>
            <v:group style="position:absolute;left:6797;top:1318;width:10;height:20" coordorigin="6797,1318" coordsize="10,20">
              <v:shape style="position:absolute;left:6797;top:1318;width:10;height:20" coordorigin="6797,1318" coordsize="10,20" path="m6797,1337l6807,1337,6807,1318,6797,1318,6797,1337xe" filled="true" fillcolor="#000000" stroked="false">
                <v:path arrowok="t"/>
                <v:fill type="solid"/>
              </v:shape>
            </v:group>
            <v:group style="position:absolute;left:6797;top:1337;width:10;height:20" coordorigin="6797,1337" coordsize="10,20">
              <v:shape style="position:absolute;left:6797;top:1337;width:10;height:20" coordorigin="6797,1337" coordsize="10,20" path="m6797,1356l6807,1356,6807,1337,6797,1337,6797,1356xe" filled="true" fillcolor="#000000" stroked="false">
                <v:path arrowok="t"/>
                <v:fill type="solid"/>
              </v:shape>
            </v:group>
            <v:group style="position:absolute;left:6797;top:1356;width:10;height:20" coordorigin="6797,1356" coordsize="10,20">
              <v:shape style="position:absolute;left:6797;top:1356;width:10;height:20" coordorigin="6797,1356" coordsize="10,20" path="m6797,1375l6807,1375,6807,1356,6797,1356,6797,1375xe" filled="true" fillcolor="#000000" stroked="false">
                <v:path arrowok="t"/>
                <v:fill type="solid"/>
              </v:shape>
            </v:group>
            <v:group style="position:absolute;left:6797;top:1375;width:10;height:20" coordorigin="6797,1375" coordsize="10,20">
              <v:shape style="position:absolute;left:6797;top:1375;width:10;height:20" coordorigin="6797,1375" coordsize="10,20" path="m6797,1394l6807,1394,6807,1375,6797,1375,6797,1394xe" filled="true" fillcolor="#000000" stroked="false">
                <v:path arrowok="t"/>
                <v:fill type="solid"/>
              </v:shape>
            </v:group>
            <v:group style="position:absolute;left:6797;top:1394;width:10;height:20" coordorigin="6797,1394" coordsize="10,20">
              <v:shape style="position:absolute;left:6797;top:1394;width:10;height:20" coordorigin="6797,1394" coordsize="10,20" path="m6797,1414l6807,1414,6807,1394,6797,1394,6797,1414xe" filled="true" fillcolor="#000000" stroked="false">
                <v:path arrowok="t"/>
                <v:fill type="solid"/>
              </v:shape>
            </v:group>
            <v:group style="position:absolute;left:6797;top:1414;width:10;height:20" coordorigin="6797,1414" coordsize="10,20">
              <v:shape style="position:absolute;left:6797;top:1414;width:10;height:20" coordorigin="6797,1414" coordsize="10,20" path="m6797,1433l6807,1433,6807,1414,6797,1414,6797,1433xe" filled="true" fillcolor="#000000" stroked="false">
                <v:path arrowok="t"/>
                <v:fill type="solid"/>
              </v:shape>
            </v:group>
            <v:group style="position:absolute;left:6797;top:1433;width:10;height:20" coordorigin="6797,1433" coordsize="10,20">
              <v:shape style="position:absolute;left:6797;top:1433;width:10;height:20" coordorigin="6797,1433" coordsize="10,20" path="m6797,1452l6807,1452,6807,1433,6797,1433,6797,1452xe" filled="true" fillcolor="#000000" stroked="false">
                <v:path arrowok="t"/>
                <v:fill type="solid"/>
              </v:shape>
            </v:group>
            <v:group style="position:absolute;left:6797;top:1452;width:10;height:20" coordorigin="6797,1452" coordsize="10,20">
              <v:shape style="position:absolute;left:6797;top:1452;width:10;height:20" coordorigin="6797,1452" coordsize="10,20" path="m6797,1471l6807,1471,6807,1452,6797,1452,6797,1471xe" filled="true" fillcolor="#000000" stroked="false">
                <v:path arrowok="t"/>
                <v:fill type="solid"/>
              </v:shape>
            </v:group>
            <v:group style="position:absolute;left:6797;top:1471;width:10;height:20" coordorigin="6797,1471" coordsize="10,20">
              <v:shape style="position:absolute;left:6797;top:1471;width:10;height:20" coordorigin="6797,1471" coordsize="10,20" path="m6797,1490l6807,1490,6807,1471,6797,1471,6797,1490xe" filled="true" fillcolor="#000000" stroked="false">
                <v:path arrowok="t"/>
                <v:fill type="solid"/>
              </v:shape>
            </v:group>
            <v:group style="position:absolute;left:6797;top:1490;width:10;height:20" coordorigin="6797,1490" coordsize="10,20">
              <v:shape style="position:absolute;left:6797;top:1490;width:10;height:20" coordorigin="6797,1490" coordsize="10,20" path="m6797,1510l6807,1510,6807,1490,6797,1490,6797,1510xe" filled="true" fillcolor="#000000" stroked="false">
                <v:path arrowok="t"/>
                <v:fill type="solid"/>
              </v:shape>
            </v:group>
            <v:group style="position:absolute;left:6797;top:1510;width:10;height:20" coordorigin="6797,1510" coordsize="10,20">
              <v:shape style="position:absolute;left:6797;top:1510;width:10;height:20" coordorigin="6797,1510" coordsize="10,20" path="m6797,1529l6807,1529,6807,1510,6797,1510,6797,1529xe" filled="true" fillcolor="#000000" stroked="false">
                <v:path arrowok="t"/>
                <v:fill type="solid"/>
              </v:shape>
            </v:group>
            <v:group style="position:absolute;left:6797;top:1529;width:10;height:20" coordorigin="6797,1529" coordsize="10,20">
              <v:shape style="position:absolute;left:6797;top:1529;width:10;height:20" coordorigin="6797,1529" coordsize="10,20" path="m6797,1548l6807,1548,6807,1529,6797,1529,6797,1548xe" filled="true" fillcolor="#000000" stroked="false">
                <v:path arrowok="t"/>
                <v:fill type="solid"/>
              </v:shape>
            </v:group>
            <v:group style="position:absolute;left:6797;top:1548;width:10;height:20" coordorigin="6797,1548" coordsize="10,20">
              <v:shape style="position:absolute;left:6797;top:1548;width:10;height:20" coordorigin="6797,1548" coordsize="10,20" path="m6797,1567l6807,1567,6807,1548,6797,1548,6797,1567xe" filled="true" fillcolor="#000000" stroked="false">
                <v:path arrowok="t"/>
                <v:fill type="solid"/>
              </v:shape>
            </v:group>
            <v:group style="position:absolute;left:6797;top:1567;width:10;height:20" coordorigin="6797,1567" coordsize="10,20">
              <v:shape style="position:absolute;left:6797;top:1567;width:10;height:20" coordorigin="6797,1567" coordsize="10,20" path="m6797,1586l6807,1586,6807,1567,6797,1567,6797,1586xe" filled="true" fillcolor="#000000" stroked="false">
                <v:path arrowok="t"/>
                <v:fill type="solid"/>
              </v:shape>
            </v:group>
            <v:group style="position:absolute;left:6797;top:1586;width:10;height:20" coordorigin="6797,1586" coordsize="10,20">
              <v:shape style="position:absolute;left:6797;top:1586;width:10;height:20" coordorigin="6797,1586" coordsize="10,20" path="m6797,1606l6807,1606,6807,1586,6797,1586,6797,1606xe" filled="true" fillcolor="#000000" stroked="false">
                <v:path arrowok="t"/>
                <v:fill type="solid"/>
              </v:shape>
            </v:group>
            <v:group style="position:absolute;left:6797;top:1606;width:10;height:20" coordorigin="6797,1606" coordsize="10,20">
              <v:shape style="position:absolute;left:6797;top:1606;width:10;height:20" coordorigin="6797,1606" coordsize="10,20" path="m6797,1625l6807,1625,6807,1606,6797,1606,6797,1625xe" filled="true" fillcolor="#000000" stroked="false">
                <v:path arrowok="t"/>
                <v:fill type="solid"/>
              </v:shape>
            </v:group>
            <v:group style="position:absolute;left:6797;top:1625;width:10;height:20" coordorigin="6797,1625" coordsize="10,20">
              <v:shape style="position:absolute;left:6797;top:1625;width:10;height:20" coordorigin="6797,1625" coordsize="10,20" path="m6797,1644l6807,1644,6807,1625,6797,1625,6797,1644xe" filled="true" fillcolor="#000000" stroked="false">
                <v:path arrowok="t"/>
                <v:fill type="solid"/>
              </v:shape>
            </v:group>
            <v:group style="position:absolute;left:6797;top:1652;width:10;height:2" coordorigin="6797,1652" coordsize="10,2">
              <v:shape style="position:absolute;left:6797;top:1652;width:10;height:2" coordorigin="6797,1652" coordsize="10,0" path="m6797,1652l6807,1652e" filled="false" stroked="true" strokeweight=".84pt" strokecolor="#000000">
                <v:path arrowok="t"/>
              </v:shape>
              <v:shape style="position:absolute;left:29;top:1567;width:2818;height:103" type="#_x0000_t75" stroked="false">
                <v:imagedata r:id="rId186" o:title=""/>
              </v:shape>
              <v:shape style="position:absolute;left:2823;top:1661;width:2130;height:10" type="#_x0000_t75" stroked="false">
                <v:imagedata r:id="rId187" o:title=""/>
              </v:shape>
              <v:shape style="position:absolute;left:4949;top:1661;width:3611;height:10" type="#_x0000_t75" stroked="false">
                <v:imagedata r:id="rId182" o:title=""/>
              </v:shape>
            </v:group>
            <v:group style="position:absolute;left:2828;top:1670;width:10;height:20" coordorigin="2828,1670" coordsize="10,20">
              <v:shape style="position:absolute;left:2828;top:1670;width:10;height:20" coordorigin="2828,1670" coordsize="10,20" path="m2828,1690l2838,1690,2838,1670,2828,1670,2828,1690xe" filled="true" fillcolor="#000000" stroked="false">
                <v:path arrowok="t"/>
                <v:fill type="solid"/>
              </v:shape>
            </v:group>
            <v:group style="position:absolute;left:2828;top:1690;width:10;height:20" coordorigin="2828,1690" coordsize="10,20">
              <v:shape style="position:absolute;left:2828;top:1690;width:10;height:20" coordorigin="2828,1690" coordsize="10,20" path="m2828,1709l2838,1709,2838,1690,2828,1690,2828,1709xe" filled="true" fillcolor="#000000" stroked="false">
                <v:path arrowok="t"/>
                <v:fill type="solid"/>
              </v:shape>
            </v:group>
            <v:group style="position:absolute;left:2828;top:1709;width:10;height:20" coordorigin="2828,1709" coordsize="10,20">
              <v:shape style="position:absolute;left:2828;top:1709;width:10;height:20" coordorigin="2828,1709" coordsize="10,20" path="m2828,1728l2838,1728,2838,1709,2828,1709,2828,1728xe" filled="true" fillcolor="#000000" stroked="false">
                <v:path arrowok="t"/>
                <v:fill type="solid"/>
              </v:shape>
            </v:group>
            <v:group style="position:absolute;left:2828;top:1728;width:10;height:20" coordorigin="2828,1728" coordsize="10,20">
              <v:shape style="position:absolute;left:2828;top:1728;width:10;height:20" coordorigin="2828,1728" coordsize="10,20" path="m2828,1747l2838,1747,2838,1728,2828,1728,2828,1747xe" filled="true" fillcolor="#000000" stroked="false">
                <v:path arrowok="t"/>
                <v:fill type="solid"/>
              </v:shape>
            </v:group>
            <v:group style="position:absolute;left:2828;top:1747;width:10;height:20" coordorigin="2828,1747" coordsize="10,20">
              <v:shape style="position:absolute;left:2828;top:1747;width:10;height:20" coordorigin="2828,1747" coordsize="10,20" path="m2828,1766l2838,1766,2838,1747,2828,1747,2828,1766xe" filled="true" fillcolor="#000000" stroked="false">
                <v:path arrowok="t"/>
                <v:fill type="solid"/>
              </v:shape>
            </v:group>
            <v:group style="position:absolute;left:2828;top:1766;width:10;height:20" coordorigin="2828,1766" coordsize="10,20">
              <v:shape style="position:absolute;left:2828;top:1766;width:10;height:20" coordorigin="2828,1766" coordsize="10,20" path="m2828,1786l2838,1786,2838,1766,2828,1766,2828,1786xe" filled="true" fillcolor="#000000" stroked="false">
                <v:path arrowok="t"/>
                <v:fill type="solid"/>
              </v:shape>
            </v:group>
            <v:group style="position:absolute;left:2828;top:1786;width:10;height:20" coordorigin="2828,1786" coordsize="10,20">
              <v:shape style="position:absolute;left:2828;top:1786;width:10;height:20" coordorigin="2828,1786" coordsize="10,20" path="m2828,1805l2838,1805,2838,1786,2828,1786,2828,1805xe" filled="true" fillcolor="#000000" stroked="false">
                <v:path arrowok="t"/>
                <v:fill type="solid"/>
              </v:shape>
            </v:group>
            <v:group style="position:absolute;left:2828;top:1805;width:10;height:20" coordorigin="2828,1805" coordsize="10,20">
              <v:shape style="position:absolute;left:2828;top:1805;width:10;height:20" coordorigin="2828,1805" coordsize="10,20" path="m2828,1824l2838,1824,2838,1805,2828,1805,2828,1824xe" filled="true" fillcolor="#000000" stroked="false">
                <v:path arrowok="t"/>
                <v:fill type="solid"/>
              </v:shape>
            </v:group>
            <v:group style="position:absolute;left:2828;top:1824;width:10;height:20" coordorigin="2828,1824" coordsize="10,20">
              <v:shape style="position:absolute;left:2828;top:1824;width:10;height:20" coordorigin="2828,1824" coordsize="10,20" path="m2828,1843l2838,1843,2838,1824,2828,1824,2828,1843xe" filled="true" fillcolor="#000000" stroked="false">
                <v:path arrowok="t"/>
                <v:fill type="solid"/>
              </v:shape>
            </v:group>
            <v:group style="position:absolute;left:2828;top:1843;width:10;height:20" coordorigin="2828,1843" coordsize="10,20">
              <v:shape style="position:absolute;left:2828;top:1843;width:10;height:20" coordorigin="2828,1843" coordsize="10,20" path="m2828,1862l2838,1862,2838,1843,2828,1843,2828,1862xe" filled="true" fillcolor="#000000" stroked="false">
                <v:path arrowok="t"/>
                <v:fill type="solid"/>
              </v:shape>
            </v:group>
            <v:group style="position:absolute;left:2828;top:1862;width:10;height:20" coordorigin="2828,1862" coordsize="10,20">
              <v:shape style="position:absolute;left:2828;top:1862;width:10;height:20" coordorigin="2828,1862" coordsize="10,20" path="m2828,1882l2838,1882,2838,1862,2828,1862,2828,1882xe" filled="true" fillcolor="#000000" stroked="false">
                <v:path arrowok="t"/>
                <v:fill type="solid"/>
              </v:shape>
            </v:group>
            <v:group style="position:absolute;left:2828;top:1882;width:10;height:20" coordorigin="2828,1882" coordsize="10,20">
              <v:shape style="position:absolute;left:2828;top:1882;width:10;height:20" coordorigin="2828,1882" coordsize="10,20" path="m2828,1901l2838,1901,2838,1882,2828,1882,2828,1901xe" filled="true" fillcolor="#000000" stroked="false">
                <v:path arrowok="t"/>
                <v:fill type="solid"/>
              </v:shape>
            </v:group>
            <v:group style="position:absolute;left:2828;top:1901;width:10;height:20" coordorigin="2828,1901" coordsize="10,20">
              <v:shape style="position:absolute;left:2828;top:1901;width:10;height:20" coordorigin="2828,1901" coordsize="10,20" path="m2828,1920l2838,1920,2838,1901,2828,1901,2828,1920xe" filled="true" fillcolor="#000000" stroked="false">
                <v:path arrowok="t"/>
                <v:fill type="solid"/>
              </v:shape>
            </v:group>
            <v:group style="position:absolute;left:2828;top:1920;width:10;height:20" coordorigin="2828,1920" coordsize="10,20">
              <v:shape style="position:absolute;left:2828;top:1920;width:10;height:20" coordorigin="2828,1920" coordsize="10,20" path="m2828,1939l2838,1939,2838,1920,2828,1920,2828,1939xe" filled="true" fillcolor="#000000" stroked="false">
                <v:path arrowok="t"/>
                <v:fill type="solid"/>
              </v:shape>
            </v:group>
            <v:group style="position:absolute;left:2828;top:1939;width:10;height:20" coordorigin="2828,1939" coordsize="10,20">
              <v:shape style="position:absolute;left:2828;top:1939;width:10;height:20" coordorigin="2828,1939" coordsize="10,20" path="m2828,1958l2838,1958,2838,1939,2828,1939,2828,1958xe" filled="true" fillcolor="#000000" stroked="false">
                <v:path arrowok="t"/>
                <v:fill type="solid"/>
              </v:shape>
            </v:group>
            <v:group style="position:absolute;left:2828;top:1958;width:10;height:20" coordorigin="2828,1958" coordsize="10,20">
              <v:shape style="position:absolute;left:2828;top:1958;width:10;height:20" coordorigin="2828,1958" coordsize="10,20" path="m2828,1978l2838,1978,2838,1958,2828,1958,2828,1978xe" filled="true" fillcolor="#000000" stroked="false">
                <v:path arrowok="t"/>
                <v:fill type="solid"/>
              </v:shape>
            </v:group>
            <v:group style="position:absolute;left:4954;top:1670;width:10;height:20" coordorigin="4954,1670" coordsize="10,20">
              <v:shape style="position:absolute;left:4954;top:1670;width:10;height:20" coordorigin="4954,1670" coordsize="10,20" path="m4954,1690l4963,1690,4963,1670,4954,1670,4954,1690xe" filled="true" fillcolor="#000000" stroked="false">
                <v:path arrowok="t"/>
                <v:fill type="solid"/>
              </v:shape>
            </v:group>
            <v:group style="position:absolute;left:4954;top:1690;width:10;height:20" coordorigin="4954,1690" coordsize="10,20">
              <v:shape style="position:absolute;left:4954;top:1690;width:10;height:20" coordorigin="4954,1690" coordsize="10,20" path="m4954,1709l4963,1709,4963,1690,4954,1690,4954,1709xe" filled="true" fillcolor="#000000" stroked="false">
                <v:path arrowok="t"/>
                <v:fill type="solid"/>
              </v:shape>
            </v:group>
            <v:group style="position:absolute;left:4954;top:1709;width:10;height:20" coordorigin="4954,1709" coordsize="10,20">
              <v:shape style="position:absolute;left:4954;top:1709;width:10;height:20" coordorigin="4954,1709" coordsize="10,20" path="m4954,1728l4963,1728,4963,1709,4954,1709,4954,1728xe" filled="true" fillcolor="#000000" stroked="false">
                <v:path arrowok="t"/>
                <v:fill type="solid"/>
              </v:shape>
            </v:group>
            <v:group style="position:absolute;left:4954;top:1728;width:10;height:20" coordorigin="4954,1728" coordsize="10,20">
              <v:shape style="position:absolute;left:4954;top:1728;width:10;height:20" coordorigin="4954,1728" coordsize="10,20" path="m4954,1747l4963,1747,4963,1728,4954,1728,4954,1747xe" filled="true" fillcolor="#000000" stroked="false">
                <v:path arrowok="t"/>
                <v:fill type="solid"/>
              </v:shape>
            </v:group>
            <v:group style="position:absolute;left:4954;top:1747;width:10;height:20" coordorigin="4954,1747" coordsize="10,20">
              <v:shape style="position:absolute;left:4954;top:1747;width:10;height:20" coordorigin="4954,1747" coordsize="10,20" path="m4954,1766l4963,1766,4963,1747,4954,1747,4954,1766xe" filled="true" fillcolor="#000000" stroked="false">
                <v:path arrowok="t"/>
                <v:fill type="solid"/>
              </v:shape>
            </v:group>
            <v:group style="position:absolute;left:4954;top:1766;width:10;height:20" coordorigin="4954,1766" coordsize="10,20">
              <v:shape style="position:absolute;left:4954;top:1766;width:10;height:20" coordorigin="4954,1766" coordsize="10,20" path="m4954,1786l4963,1786,4963,1766,4954,1766,4954,1786xe" filled="true" fillcolor="#000000" stroked="false">
                <v:path arrowok="t"/>
                <v:fill type="solid"/>
              </v:shape>
            </v:group>
            <v:group style="position:absolute;left:4954;top:1786;width:10;height:20" coordorigin="4954,1786" coordsize="10,20">
              <v:shape style="position:absolute;left:4954;top:1786;width:10;height:20" coordorigin="4954,1786" coordsize="10,20" path="m4954,1805l4963,1805,4963,1786,4954,1786,4954,1805xe" filled="true" fillcolor="#000000" stroked="false">
                <v:path arrowok="t"/>
                <v:fill type="solid"/>
              </v:shape>
            </v:group>
            <v:group style="position:absolute;left:4954;top:1805;width:10;height:20" coordorigin="4954,1805" coordsize="10,20">
              <v:shape style="position:absolute;left:4954;top:1805;width:10;height:20" coordorigin="4954,1805" coordsize="10,20" path="m4954,1824l4963,1824,4963,1805,4954,1805,4954,1824xe" filled="true" fillcolor="#000000" stroked="false">
                <v:path arrowok="t"/>
                <v:fill type="solid"/>
              </v:shape>
            </v:group>
            <v:group style="position:absolute;left:4954;top:1824;width:10;height:20" coordorigin="4954,1824" coordsize="10,20">
              <v:shape style="position:absolute;left:4954;top:1824;width:10;height:20" coordorigin="4954,1824" coordsize="10,20" path="m4954,1843l4963,1843,4963,1824,4954,1824,4954,1843xe" filled="true" fillcolor="#000000" stroked="false">
                <v:path arrowok="t"/>
                <v:fill type="solid"/>
              </v:shape>
            </v:group>
            <v:group style="position:absolute;left:4954;top:1843;width:10;height:20" coordorigin="4954,1843" coordsize="10,20">
              <v:shape style="position:absolute;left:4954;top:1843;width:10;height:20" coordorigin="4954,1843" coordsize="10,20" path="m4954,1862l4963,1862,4963,1843,4954,1843,4954,1862xe" filled="true" fillcolor="#000000" stroked="false">
                <v:path arrowok="t"/>
                <v:fill type="solid"/>
              </v:shape>
            </v:group>
            <v:group style="position:absolute;left:4954;top:1862;width:10;height:20" coordorigin="4954,1862" coordsize="10,20">
              <v:shape style="position:absolute;left:4954;top:1862;width:10;height:20" coordorigin="4954,1862" coordsize="10,20" path="m4954,1882l4963,1882,4963,1862,4954,1862,4954,1882xe" filled="true" fillcolor="#000000" stroked="false">
                <v:path arrowok="t"/>
                <v:fill type="solid"/>
              </v:shape>
            </v:group>
            <v:group style="position:absolute;left:4954;top:1882;width:10;height:20" coordorigin="4954,1882" coordsize="10,20">
              <v:shape style="position:absolute;left:4954;top:1882;width:10;height:20" coordorigin="4954,1882" coordsize="10,20" path="m4954,1901l4963,1901,4963,1882,4954,1882,4954,1901xe" filled="true" fillcolor="#000000" stroked="false">
                <v:path arrowok="t"/>
                <v:fill type="solid"/>
              </v:shape>
            </v:group>
            <v:group style="position:absolute;left:4954;top:1901;width:10;height:20" coordorigin="4954,1901" coordsize="10,20">
              <v:shape style="position:absolute;left:4954;top:1901;width:10;height:20" coordorigin="4954,1901" coordsize="10,20" path="m4954,1920l4963,1920,4963,1901,4954,1901,4954,1920xe" filled="true" fillcolor="#000000" stroked="false">
                <v:path arrowok="t"/>
                <v:fill type="solid"/>
              </v:shape>
            </v:group>
            <v:group style="position:absolute;left:4954;top:1920;width:10;height:20" coordorigin="4954,1920" coordsize="10,20">
              <v:shape style="position:absolute;left:4954;top:1920;width:10;height:20" coordorigin="4954,1920" coordsize="10,20" path="m4954,1939l4963,1939,4963,1920,4954,1920,4954,1939xe" filled="true" fillcolor="#000000" stroked="false">
                <v:path arrowok="t"/>
                <v:fill type="solid"/>
              </v:shape>
            </v:group>
            <v:group style="position:absolute;left:4954;top:1939;width:10;height:20" coordorigin="4954,1939" coordsize="10,20">
              <v:shape style="position:absolute;left:4954;top:1939;width:10;height:20" coordorigin="4954,1939" coordsize="10,20" path="m4954,1958l4963,1958,4963,1939,4954,1939,4954,1958xe" filled="true" fillcolor="#000000" stroked="false">
                <v:path arrowok="t"/>
                <v:fill type="solid"/>
              </v:shape>
            </v:group>
            <v:group style="position:absolute;left:4954;top:1958;width:10;height:20" coordorigin="4954,1958" coordsize="10,20">
              <v:shape style="position:absolute;left:4954;top:1958;width:10;height:20" coordorigin="4954,1958" coordsize="10,20" path="m4954,1978l4963,1978,4963,1958,4954,1958,4954,1978xe" filled="true" fillcolor="#000000" stroked="false">
                <v:path arrowok="t"/>
                <v:fill type="solid"/>
              </v:shape>
            </v:group>
            <v:group style="position:absolute;left:4954;top:1978;width:10;height:20" coordorigin="4954,1978" coordsize="10,20">
              <v:shape style="position:absolute;left:4954;top:1978;width:10;height:20" coordorigin="4954,1978" coordsize="10,20" path="m4954,1997l4963,1997,4963,1978,4954,1978,4954,1997xe" filled="true" fillcolor="#000000" stroked="false">
                <v:path arrowok="t"/>
                <v:fill type="solid"/>
              </v:shape>
            </v:group>
            <v:group style="position:absolute;left:4954;top:1997;width:10;height:20" coordorigin="4954,1997" coordsize="10,20">
              <v:shape style="position:absolute;left:4954;top:1997;width:10;height:20" coordorigin="4954,1997" coordsize="10,20" path="m4954,2016l4963,2016,4963,1997,4954,1997,4954,2016xe" filled="true" fillcolor="#000000" stroked="false">
                <v:path arrowok="t"/>
                <v:fill type="solid"/>
              </v:shape>
            </v:group>
            <v:group style="position:absolute;left:4954;top:2016;width:10;height:20" coordorigin="4954,2016" coordsize="10,20">
              <v:shape style="position:absolute;left:4954;top:2016;width:10;height:20" coordorigin="4954,2016" coordsize="10,20" path="m4954,2035l4963,2035,4963,2016,4954,2016,4954,2035xe" filled="true" fillcolor="#000000" stroked="false">
                <v:path arrowok="t"/>
                <v:fill type="solid"/>
              </v:shape>
            </v:group>
            <v:group style="position:absolute;left:4954;top:2035;width:10;height:20" coordorigin="4954,2035" coordsize="10,20">
              <v:shape style="position:absolute;left:4954;top:2035;width:10;height:20" coordorigin="4954,2035" coordsize="10,20" path="m4954,2054l4963,2054,4963,2035,4954,2035,4954,2054xe" filled="true" fillcolor="#000000" stroked="false">
                <v:path arrowok="t"/>
                <v:fill type="solid"/>
              </v:shape>
            </v:group>
            <v:group style="position:absolute;left:4954;top:2062;width:10;height:2" coordorigin="4954,2062" coordsize="10,2">
              <v:shape style="position:absolute;left:4954;top:2062;width:10;height:2" coordorigin="4954,2062" coordsize="10,0" path="m4954,2062l4963,2062e" filled="false" stroked="true" strokeweight=".77997pt" strokecolor="#000000">
                <v:path arrowok="t"/>
              </v:shape>
            </v:group>
            <v:group style="position:absolute;left:6797;top:1670;width:10;height:20" coordorigin="6797,1670" coordsize="10,20">
              <v:shape style="position:absolute;left:6797;top:1670;width:10;height:20" coordorigin="6797,1670" coordsize="10,20" path="m6797,1690l6807,1690,6807,1670,6797,1670,6797,1690xe" filled="true" fillcolor="#000000" stroked="false">
                <v:path arrowok="t"/>
                <v:fill type="solid"/>
              </v:shape>
            </v:group>
            <v:group style="position:absolute;left:6797;top:1690;width:10;height:20" coordorigin="6797,1690" coordsize="10,20">
              <v:shape style="position:absolute;left:6797;top:1690;width:10;height:20" coordorigin="6797,1690" coordsize="10,20" path="m6797,1709l6807,1709,6807,1690,6797,1690,6797,1709xe" filled="true" fillcolor="#000000" stroked="false">
                <v:path arrowok="t"/>
                <v:fill type="solid"/>
              </v:shape>
            </v:group>
            <v:group style="position:absolute;left:6797;top:1709;width:10;height:20" coordorigin="6797,1709" coordsize="10,20">
              <v:shape style="position:absolute;left:6797;top:1709;width:10;height:20" coordorigin="6797,1709" coordsize="10,20" path="m6797,1728l6807,1728,6807,1709,6797,1709,6797,1728xe" filled="true" fillcolor="#000000" stroked="false">
                <v:path arrowok="t"/>
                <v:fill type="solid"/>
              </v:shape>
            </v:group>
            <v:group style="position:absolute;left:6797;top:1728;width:10;height:20" coordorigin="6797,1728" coordsize="10,20">
              <v:shape style="position:absolute;left:6797;top:1728;width:10;height:20" coordorigin="6797,1728" coordsize="10,20" path="m6797,1747l6807,1747,6807,1728,6797,1728,6797,1747xe" filled="true" fillcolor="#000000" stroked="false">
                <v:path arrowok="t"/>
                <v:fill type="solid"/>
              </v:shape>
            </v:group>
            <v:group style="position:absolute;left:6797;top:1747;width:10;height:20" coordorigin="6797,1747" coordsize="10,20">
              <v:shape style="position:absolute;left:6797;top:1747;width:10;height:20" coordorigin="6797,1747" coordsize="10,20" path="m6797,1766l6807,1766,6807,1747,6797,1747,6797,1766xe" filled="true" fillcolor="#000000" stroked="false">
                <v:path arrowok="t"/>
                <v:fill type="solid"/>
              </v:shape>
            </v:group>
            <v:group style="position:absolute;left:6797;top:1766;width:10;height:20" coordorigin="6797,1766" coordsize="10,20">
              <v:shape style="position:absolute;left:6797;top:1766;width:10;height:20" coordorigin="6797,1766" coordsize="10,20" path="m6797,1786l6807,1786,6807,1766,6797,1766,6797,1786xe" filled="true" fillcolor="#000000" stroked="false">
                <v:path arrowok="t"/>
                <v:fill type="solid"/>
              </v:shape>
            </v:group>
            <v:group style="position:absolute;left:6797;top:1786;width:10;height:20" coordorigin="6797,1786" coordsize="10,20">
              <v:shape style="position:absolute;left:6797;top:1786;width:10;height:20" coordorigin="6797,1786" coordsize="10,20" path="m6797,1805l6807,1805,6807,1786,6797,1786,6797,1805xe" filled="true" fillcolor="#000000" stroked="false">
                <v:path arrowok="t"/>
                <v:fill type="solid"/>
              </v:shape>
            </v:group>
            <v:group style="position:absolute;left:6797;top:1805;width:10;height:20" coordorigin="6797,1805" coordsize="10,20">
              <v:shape style="position:absolute;left:6797;top:1805;width:10;height:20" coordorigin="6797,1805" coordsize="10,20" path="m6797,1824l6807,1824,6807,1805,6797,1805,6797,1824xe" filled="true" fillcolor="#000000" stroked="false">
                <v:path arrowok="t"/>
                <v:fill type="solid"/>
              </v:shape>
            </v:group>
            <v:group style="position:absolute;left:6797;top:1824;width:10;height:20" coordorigin="6797,1824" coordsize="10,20">
              <v:shape style="position:absolute;left:6797;top:1824;width:10;height:20" coordorigin="6797,1824" coordsize="10,20" path="m6797,1843l6807,1843,6807,1824,6797,1824,6797,1843xe" filled="true" fillcolor="#000000" stroked="false">
                <v:path arrowok="t"/>
                <v:fill type="solid"/>
              </v:shape>
            </v:group>
            <v:group style="position:absolute;left:6797;top:1843;width:10;height:20" coordorigin="6797,1843" coordsize="10,20">
              <v:shape style="position:absolute;left:6797;top:1843;width:10;height:20" coordorigin="6797,1843" coordsize="10,20" path="m6797,1862l6807,1862,6807,1843,6797,1843,6797,1862xe" filled="true" fillcolor="#000000" stroked="false">
                <v:path arrowok="t"/>
                <v:fill type="solid"/>
              </v:shape>
            </v:group>
            <v:group style="position:absolute;left:6797;top:1862;width:10;height:20" coordorigin="6797,1862" coordsize="10,20">
              <v:shape style="position:absolute;left:6797;top:1862;width:10;height:20" coordorigin="6797,1862" coordsize="10,20" path="m6797,1882l6807,1882,6807,1862,6797,1862,6797,1882xe" filled="true" fillcolor="#000000" stroked="false">
                <v:path arrowok="t"/>
                <v:fill type="solid"/>
              </v:shape>
            </v:group>
            <v:group style="position:absolute;left:6797;top:1882;width:10;height:20" coordorigin="6797,1882" coordsize="10,20">
              <v:shape style="position:absolute;left:6797;top:1882;width:10;height:20" coordorigin="6797,1882" coordsize="10,20" path="m6797,1901l6807,1901,6807,1882,6797,1882,6797,1901xe" filled="true" fillcolor="#000000" stroked="false">
                <v:path arrowok="t"/>
                <v:fill type="solid"/>
              </v:shape>
            </v:group>
            <v:group style="position:absolute;left:6797;top:1901;width:10;height:20" coordorigin="6797,1901" coordsize="10,20">
              <v:shape style="position:absolute;left:6797;top:1901;width:10;height:20" coordorigin="6797,1901" coordsize="10,20" path="m6797,1920l6807,1920,6807,1901,6797,1901,6797,1920xe" filled="true" fillcolor="#000000" stroked="false">
                <v:path arrowok="t"/>
                <v:fill type="solid"/>
              </v:shape>
            </v:group>
            <v:group style="position:absolute;left:6797;top:1920;width:10;height:20" coordorigin="6797,1920" coordsize="10,20">
              <v:shape style="position:absolute;left:6797;top:1920;width:10;height:20" coordorigin="6797,1920" coordsize="10,20" path="m6797,1939l6807,1939,6807,1920,6797,1920,6797,1939xe" filled="true" fillcolor="#000000" stroked="false">
                <v:path arrowok="t"/>
                <v:fill type="solid"/>
              </v:shape>
            </v:group>
            <v:group style="position:absolute;left:6797;top:1939;width:10;height:20" coordorigin="6797,1939" coordsize="10,20">
              <v:shape style="position:absolute;left:6797;top:1939;width:10;height:20" coordorigin="6797,1939" coordsize="10,20" path="m6797,1958l6807,1958,6807,1939,6797,1939,6797,1958xe" filled="true" fillcolor="#000000" stroked="false">
                <v:path arrowok="t"/>
                <v:fill type="solid"/>
              </v:shape>
            </v:group>
            <v:group style="position:absolute;left:6797;top:1958;width:10;height:20" coordorigin="6797,1958" coordsize="10,20">
              <v:shape style="position:absolute;left:6797;top:1958;width:10;height:20" coordorigin="6797,1958" coordsize="10,20" path="m6797,1978l6807,1978,6807,1958,6797,1958,6797,1978xe" filled="true" fillcolor="#000000" stroked="false">
                <v:path arrowok="t"/>
                <v:fill type="solid"/>
              </v:shape>
            </v:group>
            <v:group style="position:absolute;left:6797;top:1978;width:10;height:20" coordorigin="6797,1978" coordsize="10,20">
              <v:shape style="position:absolute;left:6797;top:1978;width:10;height:20" coordorigin="6797,1978" coordsize="10,20" path="m6797,1997l6807,1997,6807,1978,6797,1978,6797,1997xe" filled="true" fillcolor="#000000" stroked="false">
                <v:path arrowok="t"/>
                <v:fill type="solid"/>
              </v:shape>
            </v:group>
            <v:group style="position:absolute;left:6797;top:1997;width:10;height:20" coordorigin="6797,1997" coordsize="10,20">
              <v:shape style="position:absolute;left:6797;top:1997;width:10;height:20" coordorigin="6797,1997" coordsize="10,20" path="m6797,2016l6807,2016,6807,1997,6797,1997,6797,2016xe" filled="true" fillcolor="#000000" stroked="false">
                <v:path arrowok="t"/>
                <v:fill type="solid"/>
              </v:shape>
            </v:group>
            <v:group style="position:absolute;left:6797;top:2016;width:10;height:20" coordorigin="6797,2016" coordsize="10,20">
              <v:shape style="position:absolute;left:6797;top:2016;width:10;height:20" coordorigin="6797,2016" coordsize="10,20" path="m6797,2035l6807,2035,6807,2016,6797,2016,6797,2035xe" filled="true" fillcolor="#000000" stroked="false">
                <v:path arrowok="t"/>
                <v:fill type="solid"/>
              </v:shape>
            </v:group>
            <v:group style="position:absolute;left:6797;top:2035;width:10;height:20" coordorigin="6797,2035" coordsize="10,20">
              <v:shape style="position:absolute;left:6797;top:2035;width:10;height:20" coordorigin="6797,2035" coordsize="10,20" path="m6797,2054l6807,2054,6807,2035,6797,2035,6797,2054xe" filled="true" fillcolor="#000000" stroked="false">
                <v:path arrowok="t"/>
                <v:fill type="solid"/>
              </v:shape>
            </v:group>
            <v:group style="position:absolute;left:6797;top:2062;width:10;height:2" coordorigin="6797,2062" coordsize="10,2">
              <v:shape style="position:absolute;left:6797;top:2062;width:10;height:2" coordorigin="6797,2062" coordsize="10,0" path="m6797,2062l6807,2062e" filled="false" stroked="true" strokeweight=".77997pt" strokecolor="#000000">
                <v:path arrowok="t"/>
              </v:shape>
              <v:shape style="position:absolute;left:29;top:1978;width:2818;height:102" type="#_x0000_t75" stroked="false">
                <v:imagedata r:id="rId183" o:title=""/>
              </v:shape>
              <v:shape style="position:absolute;left:2823;top:2070;width:2130;height:10" type="#_x0000_t75" stroked="false">
                <v:imagedata r:id="rId184" o:title=""/>
              </v:shape>
              <v:shape style="position:absolute;left:4949;top:2070;width:3611;height:10" type="#_x0000_t75" stroked="false">
                <v:imagedata r:id="rId185" o:title=""/>
              </v:shape>
            </v:group>
            <v:group style="position:absolute;left:2828;top:2080;width:10;height:20" coordorigin="2828,2080" coordsize="10,20">
              <v:shape style="position:absolute;left:2828;top:2080;width:10;height:20" coordorigin="2828,2080" coordsize="10,20" path="m2828,2099l2838,2099,2838,2080,2828,2080,2828,2099xe" filled="true" fillcolor="#000000" stroked="false">
                <v:path arrowok="t"/>
                <v:fill type="solid"/>
              </v:shape>
            </v:group>
            <v:group style="position:absolute;left:2828;top:2099;width:10;height:20" coordorigin="2828,2099" coordsize="10,20">
              <v:shape style="position:absolute;left:2828;top:2099;width:10;height:20" coordorigin="2828,2099" coordsize="10,20" path="m2828,2118l2838,2118,2838,2099,2828,2099,2828,2118xe" filled="true" fillcolor="#000000" stroked="false">
                <v:path arrowok="t"/>
                <v:fill type="solid"/>
              </v:shape>
            </v:group>
            <v:group style="position:absolute;left:2828;top:2118;width:10;height:20" coordorigin="2828,2118" coordsize="10,20">
              <v:shape style="position:absolute;left:2828;top:2118;width:10;height:20" coordorigin="2828,2118" coordsize="10,20" path="m2828,2137l2838,2137,2838,2118,2828,2118,2828,2137xe" filled="true" fillcolor="#000000" stroked="false">
                <v:path arrowok="t"/>
                <v:fill type="solid"/>
              </v:shape>
            </v:group>
            <v:group style="position:absolute;left:2828;top:2137;width:10;height:20" coordorigin="2828,2137" coordsize="10,20">
              <v:shape style="position:absolute;left:2828;top:2137;width:10;height:20" coordorigin="2828,2137" coordsize="10,20" path="m2828,2156l2838,2156,2838,2137,2828,2137,2828,2156xe" filled="true" fillcolor="#000000" stroked="false">
                <v:path arrowok="t"/>
                <v:fill type="solid"/>
              </v:shape>
            </v:group>
            <v:group style="position:absolute;left:2828;top:2156;width:10;height:20" coordorigin="2828,2156" coordsize="10,20">
              <v:shape style="position:absolute;left:2828;top:2156;width:10;height:20" coordorigin="2828,2156" coordsize="10,20" path="m2828,2176l2838,2176,2838,2156,2828,2156,2828,2176xe" filled="true" fillcolor="#000000" stroked="false">
                <v:path arrowok="t"/>
                <v:fill type="solid"/>
              </v:shape>
            </v:group>
            <v:group style="position:absolute;left:2828;top:2176;width:10;height:20" coordorigin="2828,2176" coordsize="10,20">
              <v:shape style="position:absolute;left:2828;top:2176;width:10;height:20" coordorigin="2828,2176" coordsize="10,20" path="m2828,2195l2838,2195,2838,2176,2828,2176,2828,2195xe" filled="true" fillcolor="#000000" stroked="false">
                <v:path arrowok="t"/>
                <v:fill type="solid"/>
              </v:shape>
            </v:group>
            <v:group style="position:absolute;left:2828;top:2195;width:10;height:20" coordorigin="2828,2195" coordsize="10,20">
              <v:shape style="position:absolute;left:2828;top:2195;width:10;height:20" coordorigin="2828,2195" coordsize="10,20" path="m2828,2214l2838,2214,2838,2195,2828,2195,2828,2214xe" filled="true" fillcolor="#000000" stroked="false">
                <v:path arrowok="t"/>
                <v:fill type="solid"/>
              </v:shape>
            </v:group>
            <v:group style="position:absolute;left:2828;top:2214;width:10;height:20" coordorigin="2828,2214" coordsize="10,20">
              <v:shape style="position:absolute;left:2828;top:2214;width:10;height:20" coordorigin="2828,2214" coordsize="10,20" path="m2828,2233l2838,2233,2838,2214,2828,2214,2828,2233xe" filled="true" fillcolor="#000000" stroked="false">
                <v:path arrowok="t"/>
                <v:fill type="solid"/>
              </v:shape>
            </v:group>
            <v:group style="position:absolute;left:2828;top:2233;width:10;height:20" coordorigin="2828,2233" coordsize="10,20">
              <v:shape style="position:absolute;left:2828;top:2233;width:10;height:20" coordorigin="2828,2233" coordsize="10,20" path="m2828,2252l2838,2252,2838,2233,2828,2233,2828,2252xe" filled="true" fillcolor="#000000" stroked="false">
                <v:path arrowok="t"/>
                <v:fill type="solid"/>
              </v:shape>
            </v:group>
            <v:group style="position:absolute;left:2828;top:2252;width:10;height:20" coordorigin="2828,2252" coordsize="10,20">
              <v:shape style="position:absolute;left:2828;top:2252;width:10;height:20" coordorigin="2828,2252" coordsize="10,20" path="m2828,2272l2838,2272,2838,2252,2828,2252,2828,2272xe" filled="true" fillcolor="#000000" stroked="false">
                <v:path arrowok="t"/>
                <v:fill type="solid"/>
              </v:shape>
            </v:group>
            <v:group style="position:absolute;left:2828;top:2272;width:10;height:20" coordorigin="2828,2272" coordsize="10,20">
              <v:shape style="position:absolute;left:2828;top:2272;width:10;height:20" coordorigin="2828,2272" coordsize="10,20" path="m2828,2291l2838,2291,2838,2272,2828,2272,2828,2291xe" filled="true" fillcolor="#000000" stroked="false">
                <v:path arrowok="t"/>
                <v:fill type="solid"/>
              </v:shape>
            </v:group>
            <v:group style="position:absolute;left:2828;top:2291;width:10;height:20" coordorigin="2828,2291" coordsize="10,20">
              <v:shape style="position:absolute;left:2828;top:2291;width:10;height:20" coordorigin="2828,2291" coordsize="10,20" path="m2828,2310l2838,2310,2838,2291,2828,2291,2828,2310xe" filled="true" fillcolor="#000000" stroked="false">
                <v:path arrowok="t"/>
                <v:fill type="solid"/>
              </v:shape>
            </v:group>
            <v:group style="position:absolute;left:2828;top:2310;width:10;height:20" coordorigin="2828,2310" coordsize="10,20">
              <v:shape style="position:absolute;left:2828;top:2310;width:10;height:20" coordorigin="2828,2310" coordsize="10,20" path="m2828,2329l2838,2329,2838,2310,2828,2310,2828,2329xe" filled="true" fillcolor="#000000" stroked="false">
                <v:path arrowok="t"/>
                <v:fill type="solid"/>
              </v:shape>
            </v:group>
            <v:group style="position:absolute;left:2828;top:2329;width:10;height:20" coordorigin="2828,2329" coordsize="10,20">
              <v:shape style="position:absolute;left:2828;top:2329;width:10;height:20" coordorigin="2828,2329" coordsize="10,20" path="m2828,2348l2838,2348,2838,2329,2828,2329,2828,2348xe" filled="true" fillcolor="#000000" stroked="false">
                <v:path arrowok="t"/>
                <v:fill type="solid"/>
              </v:shape>
            </v:group>
            <v:group style="position:absolute;left:2828;top:2348;width:10;height:20" coordorigin="2828,2348" coordsize="10,20">
              <v:shape style="position:absolute;left:2828;top:2348;width:10;height:20" coordorigin="2828,2348" coordsize="10,20" path="m2828,2368l2838,2368,2838,2348,2828,2348,2828,2368xe" filled="true" fillcolor="#000000" stroked="false">
                <v:path arrowok="t"/>
                <v:fill type="solid"/>
              </v:shape>
            </v:group>
            <v:group style="position:absolute;left:2828;top:2368;width:10;height:20" coordorigin="2828,2368" coordsize="10,20">
              <v:shape style="position:absolute;left:2828;top:2368;width:10;height:20" coordorigin="2828,2368" coordsize="10,20" path="m2828,2387l2838,2387,2838,2368,2828,2368,2828,2387xe" filled="true" fillcolor="#000000" stroked="false">
                <v:path arrowok="t"/>
                <v:fill type="solid"/>
              </v:shape>
            </v:group>
            <v:group style="position:absolute;left:4954;top:2080;width:10;height:20" coordorigin="4954,2080" coordsize="10,20">
              <v:shape style="position:absolute;left:4954;top:2080;width:10;height:20" coordorigin="4954,2080" coordsize="10,20" path="m4954,2099l4963,2099,4963,2080,4954,2080,4954,2099xe" filled="true" fillcolor="#000000" stroked="false">
                <v:path arrowok="t"/>
                <v:fill type="solid"/>
              </v:shape>
            </v:group>
            <v:group style="position:absolute;left:4954;top:2099;width:10;height:20" coordorigin="4954,2099" coordsize="10,20">
              <v:shape style="position:absolute;left:4954;top:2099;width:10;height:20" coordorigin="4954,2099" coordsize="10,20" path="m4954,2118l4963,2118,4963,2099,4954,2099,4954,2118xe" filled="true" fillcolor="#000000" stroked="false">
                <v:path arrowok="t"/>
                <v:fill type="solid"/>
              </v:shape>
            </v:group>
            <v:group style="position:absolute;left:4954;top:2118;width:10;height:20" coordorigin="4954,2118" coordsize="10,20">
              <v:shape style="position:absolute;left:4954;top:2118;width:10;height:20" coordorigin="4954,2118" coordsize="10,20" path="m4954,2137l4963,2137,4963,2118,4954,2118,4954,2137xe" filled="true" fillcolor="#000000" stroked="false">
                <v:path arrowok="t"/>
                <v:fill type="solid"/>
              </v:shape>
            </v:group>
            <v:group style="position:absolute;left:4954;top:2137;width:10;height:20" coordorigin="4954,2137" coordsize="10,20">
              <v:shape style="position:absolute;left:4954;top:2137;width:10;height:20" coordorigin="4954,2137" coordsize="10,20" path="m4954,2156l4963,2156,4963,2137,4954,2137,4954,2156xe" filled="true" fillcolor="#000000" stroked="false">
                <v:path arrowok="t"/>
                <v:fill type="solid"/>
              </v:shape>
            </v:group>
            <v:group style="position:absolute;left:4954;top:2156;width:10;height:20" coordorigin="4954,2156" coordsize="10,20">
              <v:shape style="position:absolute;left:4954;top:2156;width:10;height:20" coordorigin="4954,2156" coordsize="10,20" path="m4954,2176l4963,2176,4963,2156,4954,2156,4954,2176xe" filled="true" fillcolor="#000000" stroked="false">
                <v:path arrowok="t"/>
                <v:fill type="solid"/>
              </v:shape>
            </v:group>
            <v:group style="position:absolute;left:4954;top:2176;width:10;height:20" coordorigin="4954,2176" coordsize="10,20">
              <v:shape style="position:absolute;left:4954;top:2176;width:10;height:20" coordorigin="4954,2176" coordsize="10,20" path="m4954,2195l4963,2195,4963,2176,4954,2176,4954,2195xe" filled="true" fillcolor="#000000" stroked="false">
                <v:path arrowok="t"/>
                <v:fill type="solid"/>
              </v:shape>
            </v:group>
            <v:group style="position:absolute;left:4954;top:2195;width:10;height:20" coordorigin="4954,2195" coordsize="10,20">
              <v:shape style="position:absolute;left:4954;top:2195;width:10;height:20" coordorigin="4954,2195" coordsize="10,20" path="m4954,2214l4963,2214,4963,2195,4954,2195,4954,2214xe" filled="true" fillcolor="#000000" stroked="false">
                <v:path arrowok="t"/>
                <v:fill type="solid"/>
              </v:shape>
            </v:group>
            <v:group style="position:absolute;left:4954;top:2214;width:10;height:20" coordorigin="4954,2214" coordsize="10,20">
              <v:shape style="position:absolute;left:4954;top:2214;width:10;height:20" coordorigin="4954,2214" coordsize="10,20" path="m4954,2233l4963,2233,4963,2214,4954,2214,4954,2233xe" filled="true" fillcolor="#000000" stroked="false">
                <v:path arrowok="t"/>
                <v:fill type="solid"/>
              </v:shape>
            </v:group>
            <v:group style="position:absolute;left:4954;top:2233;width:10;height:20" coordorigin="4954,2233" coordsize="10,20">
              <v:shape style="position:absolute;left:4954;top:2233;width:10;height:20" coordorigin="4954,2233" coordsize="10,20" path="m4954,2252l4963,2252,4963,2233,4954,2233,4954,2252xe" filled="true" fillcolor="#000000" stroked="false">
                <v:path arrowok="t"/>
                <v:fill type="solid"/>
              </v:shape>
            </v:group>
            <v:group style="position:absolute;left:4954;top:2252;width:10;height:20" coordorigin="4954,2252" coordsize="10,20">
              <v:shape style="position:absolute;left:4954;top:2252;width:10;height:20" coordorigin="4954,2252" coordsize="10,20" path="m4954,2272l4963,2272,4963,2252,4954,2252,4954,2272xe" filled="true" fillcolor="#000000" stroked="false">
                <v:path arrowok="t"/>
                <v:fill type="solid"/>
              </v:shape>
            </v:group>
            <v:group style="position:absolute;left:4954;top:2272;width:10;height:20" coordorigin="4954,2272" coordsize="10,20">
              <v:shape style="position:absolute;left:4954;top:2272;width:10;height:20" coordorigin="4954,2272" coordsize="10,20" path="m4954,2291l4963,2291,4963,2272,4954,2272,4954,2291xe" filled="true" fillcolor="#000000" stroked="false">
                <v:path arrowok="t"/>
                <v:fill type="solid"/>
              </v:shape>
            </v:group>
            <v:group style="position:absolute;left:4954;top:2291;width:10;height:20" coordorigin="4954,2291" coordsize="10,20">
              <v:shape style="position:absolute;left:4954;top:2291;width:10;height:20" coordorigin="4954,2291" coordsize="10,20" path="m4954,2310l4963,2310,4963,2291,4954,2291,4954,2310xe" filled="true" fillcolor="#000000" stroked="false">
                <v:path arrowok="t"/>
                <v:fill type="solid"/>
              </v:shape>
            </v:group>
            <v:group style="position:absolute;left:4954;top:2310;width:10;height:20" coordorigin="4954,2310" coordsize="10,20">
              <v:shape style="position:absolute;left:4954;top:2310;width:10;height:20" coordorigin="4954,2310" coordsize="10,20" path="m4954,2329l4963,2329,4963,2310,4954,2310,4954,2329xe" filled="true" fillcolor="#000000" stroked="false">
                <v:path arrowok="t"/>
                <v:fill type="solid"/>
              </v:shape>
            </v:group>
            <v:group style="position:absolute;left:4954;top:2329;width:10;height:20" coordorigin="4954,2329" coordsize="10,20">
              <v:shape style="position:absolute;left:4954;top:2329;width:10;height:20" coordorigin="4954,2329" coordsize="10,20" path="m4954,2348l4963,2348,4963,2329,4954,2329,4954,2348xe" filled="true" fillcolor="#000000" stroked="false">
                <v:path arrowok="t"/>
                <v:fill type="solid"/>
              </v:shape>
            </v:group>
            <v:group style="position:absolute;left:4954;top:2348;width:10;height:20" coordorigin="4954,2348" coordsize="10,20">
              <v:shape style="position:absolute;left:4954;top:2348;width:10;height:20" coordorigin="4954,2348" coordsize="10,20" path="m4954,2368l4963,2368,4963,2348,4954,2348,4954,2368xe" filled="true" fillcolor="#000000" stroked="false">
                <v:path arrowok="t"/>
                <v:fill type="solid"/>
              </v:shape>
            </v:group>
            <v:group style="position:absolute;left:4954;top:2368;width:10;height:20" coordorigin="4954,2368" coordsize="10,20">
              <v:shape style="position:absolute;left:4954;top:2368;width:10;height:20" coordorigin="4954,2368" coordsize="10,20" path="m4954,2387l4963,2387,4963,2368,4954,2368,4954,2387xe" filled="true" fillcolor="#000000" stroked="false">
                <v:path arrowok="t"/>
                <v:fill type="solid"/>
              </v:shape>
            </v:group>
            <v:group style="position:absolute;left:4954;top:2387;width:10;height:20" coordorigin="4954,2387" coordsize="10,20">
              <v:shape style="position:absolute;left:4954;top:2387;width:10;height:20" coordorigin="4954,2387" coordsize="10,20" path="m4954,2406l4963,2406,4963,2387,4954,2387,4954,2406xe" filled="true" fillcolor="#000000" stroked="false">
                <v:path arrowok="t"/>
                <v:fill type="solid"/>
              </v:shape>
            </v:group>
            <v:group style="position:absolute;left:4954;top:2406;width:10;height:20" coordorigin="4954,2406" coordsize="10,20">
              <v:shape style="position:absolute;left:4954;top:2406;width:10;height:20" coordorigin="4954,2406" coordsize="10,20" path="m4954,2425l4963,2425,4963,2406,4954,2406,4954,2425xe" filled="true" fillcolor="#000000" stroked="false">
                <v:path arrowok="t"/>
                <v:fill type="solid"/>
              </v:shape>
            </v:group>
            <v:group style="position:absolute;left:4954;top:2425;width:10;height:20" coordorigin="4954,2425" coordsize="10,20">
              <v:shape style="position:absolute;left:4954;top:2425;width:10;height:20" coordorigin="4954,2425" coordsize="10,20" path="m4954,2444l4963,2444,4963,2425,4954,2425,4954,2444xe" filled="true" fillcolor="#000000" stroked="false">
                <v:path arrowok="t"/>
                <v:fill type="solid"/>
              </v:shape>
            </v:group>
            <v:group style="position:absolute;left:4954;top:2444;width:10;height:20" coordorigin="4954,2444" coordsize="10,20">
              <v:shape style="position:absolute;left:4954;top:2444;width:10;height:20" coordorigin="4954,2444" coordsize="10,20" path="m4954,2464l4963,2464,4963,2444,4954,2444,4954,2464xe" filled="true" fillcolor="#000000" stroked="false">
                <v:path arrowok="t"/>
                <v:fill type="solid"/>
              </v:shape>
            </v:group>
            <v:group style="position:absolute;left:4954;top:2472;width:10;height:2" coordorigin="4954,2472" coordsize="10,2">
              <v:shape style="position:absolute;left:4954;top:2472;width:10;height:2" coordorigin="4954,2472" coordsize="10,0" path="m4954,2472l4963,2472e" filled="false" stroked="true" strokeweight=".84003pt" strokecolor="#000000">
                <v:path arrowok="t"/>
              </v:shape>
            </v:group>
            <v:group style="position:absolute;left:6797;top:2080;width:10;height:20" coordorigin="6797,2080" coordsize="10,20">
              <v:shape style="position:absolute;left:6797;top:2080;width:10;height:20" coordorigin="6797,2080" coordsize="10,20" path="m6797,2099l6807,2099,6807,2080,6797,2080,6797,2099xe" filled="true" fillcolor="#000000" stroked="false">
                <v:path arrowok="t"/>
                <v:fill type="solid"/>
              </v:shape>
            </v:group>
            <v:group style="position:absolute;left:6797;top:2099;width:10;height:20" coordorigin="6797,2099" coordsize="10,20">
              <v:shape style="position:absolute;left:6797;top:2099;width:10;height:20" coordorigin="6797,2099" coordsize="10,20" path="m6797,2118l6807,2118,6807,2099,6797,2099,6797,2118xe" filled="true" fillcolor="#000000" stroked="false">
                <v:path arrowok="t"/>
                <v:fill type="solid"/>
              </v:shape>
            </v:group>
            <v:group style="position:absolute;left:6797;top:2118;width:10;height:20" coordorigin="6797,2118" coordsize="10,20">
              <v:shape style="position:absolute;left:6797;top:2118;width:10;height:20" coordorigin="6797,2118" coordsize="10,20" path="m6797,2137l6807,2137,6807,2118,6797,2118,6797,2137xe" filled="true" fillcolor="#000000" stroked="false">
                <v:path arrowok="t"/>
                <v:fill type="solid"/>
              </v:shape>
            </v:group>
            <v:group style="position:absolute;left:6797;top:2137;width:10;height:20" coordorigin="6797,2137" coordsize="10,20">
              <v:shape style="position:absolute;left:6797;top:2137;width:10;height:20" coordorigin="6797,2137" coordsize="10,20" path="m6797,2156l6807,2156,6807,2137,6797,2137,6797,2156xe" filled="true" fillcolor="#000000" stroked="false">
                <v:path arrowok="t"/>
                <v:fill type="solid"/>
              </v:shape>
            </v:group>
            <v:group style="position:absolute;left:6797;top:2156;width:10;height:20" coordorigin="6797,2156" coordsize="10,20">
              <v:shape style="position:absolute;left:6797;top:2156;width:10;height:20" coordorigin="6797,2156" coordsize="10,20" path="m6797,2176l6807,2176,6807,2156,6797,2156,6797,2176xe" filled="true" fillcolor="#000000" stroked="false">
                <v:path arrowok="t"/>
                <v:fill type="solid"/>
              </v:shape>
            </v:group>
            <v:group style="position:absolute;left:6797;top:2176;width:10;height:20" coordorigin="6797,2176" coordsize="10,20">
              <v:shape style="position:absolute;left:6797;top:2176;width:10;height:20" coordorigin="6797,2176" coordsize="10,20" path="m6797,2195l6807,2195,6807,2176,6797,2176,6797,2195xe" filled="true" fillcolor="#000000" stroked="false">
                <v:path arrowok="t"/>
                <v:fill type="solid"/>
              </v:shape>
            </v:group>
            <v:group style="position:absolute;left:6797;top:2195;width:10;height:20" coordorigin="6797,2195" coordsize="10,20">
              <v:shape style="position:absolute;left:6797;top:2195;width:10;height:20" coordorigin="6797,2195" coordsize="10,20" path="m6797,2214l6807,2214,6807,2195,6797,2195,6797,2214xe" filled="true" fillcolor="#000000" stroked="false">
                <v:path arrowok="t"/>
                <v:fill type="solid"/>
              </v:shape>
            </v:group>
            <v:group style="position:absolute;left:6797;top:2214;width:10;height:20" coordorigin="6797,2214" coordsize="10,20">
              <v:shape style="position:absolute;left:6797;top:2214;width:10;height:20" coordorigin="6797,2214" coordsize="10,20" path="m6797,2233l6807,2233,6807,2214,6797,2214,6797,2233xe" filled="true" fillcolor="#000000" stroked="false">
                <v:path arrowok="t"/>
                <v:fill type="solid"/>
              </v:shape>
            </v:group>
            <v:group style="position:absolute;left:6797;top:2233;width:10;height:20" coordorigin="6797,2233" coordsize="10,20">
              <v:shape style="position:absolute;left:6797;top:2233;width:10;height:20" coordorigin="6797,2233" coordsize="10,20" path="m6797,2252l6807,2252,6807,2233,6797,2233,6797,2252xe" filled="true" fillcolor="#000000" stroked="false">
                <v:path arrowok="t"/>
                <v:fill type="solid"/>
              </v:shape>
            </v:group>
            <v:group style="position:absolute;left:6797;top:2252;width:10;height:20" coordorigin="6797,2252" coordsize="10,20">
              <v:shape style="position:absolute;left:6797;top:2252;width:10;height:20" coordorigin="6797,2252" coordsize="10,20" path="m6797,2272l6807,2272,6807,2252,6797,2252,6797,2272xe" filled="true" fillcolor="#000000" stroked="false">
                <v:path arrowok="t"/>
                <v:fill type="solid"/>
              </v:shape>
            </v:group>
            <v:group style="position:absolute;left:6797;top:2272;width:10;height:20" coordorigin="6797,2272" coordsize="10,20">
              <v:shape style="position:absolute;left:6797;top:2272;width:10;height:20" coordorigin="6797,2272" coordsize="10,20" path="m6797,2291l6807,2291,6807,2272,6797,2272,6797,2291xe" filled="true" fillcolor="#000000" stroked="false">
                <v:path arrowok="t"/>
                <v:fill type="solid"/>
              </v:shape>
            </v:group>
            <v:group style="position:absolute;left:6797;top:2291;width:10;height:20" coordorigin="6797,2291" coordsize="10,20">
              <v:shape style="position:absolute;left:6797;top:2291;width:10;height:20" coordorigin="6797,2291" coordsize="10,20" path="m6797,2310l6807,2310,6807,2291,6797,2291,6797,2310xe" filled="true" fillcolor="#000000" stroked="false">
                <v:path arrowok="t"/>
                <v:fill type="solid"/>
              </v:shape>
            </v:group>
            <v:group style="position:absolute;left:6797;top:2310;width:10;height:20" coordorigin="6797,2310" coordsize="10,20">
              <v:shape style="position:absolute;left:6797;top:2310;width:10;height:20" coordorigin="6797,2310" coordsize="10,20" path="m6797,2329l6807,2329,6807,2310,6797,2310,6797,2329xe" filled="true" fillcolor="#000000" stroked="false">
                <v:path arrowok="t"/>
                <v:fill type="solid"/>
              </v:shape>
            </v:group>
            <v:group style="position:absolute;left:6797;top:2329;width:10;height:20" coordorigin="6797,2329" coordsize="10,20">
              <v:shape style="position:absolute;left:6797;top:2329;width:10;height:20" coordorigin="6797,2329" coordsize="10,20" path="m6797,2348l6807,2348,6807,2329,6797,2329,6797,2348xe" filled="true" fillcolor="#000000" stroked="false">
                <v:path arrowok="t"/>
                <v:fill type="solid"/>
              </v:shape>
            </v:group>
            <v:group style="position:absolute;left:6797;top:2348;width:10;height:20" coordorigin="6797,2348" coordsize="10,20">
              <v:shape style="position:absolute;left:6797;top:2348;width:10;height:20" coordorigin="6797,2348" coordsize="10,20" path="m6797,2368l6807,2368,6807,2348,6797,2348,6797,2368xe" filled="true" fillcolor="#000000" stroked="false">
                <v:path arrowok="t"/>
                <v:fill type="solid"/>
              </v:shape>
            </v:group>
            <v:group style="position:absolute;left:6797;top:2368;width:10;height:20" coordorigin="6797,2368" coordsize="10,20">
              <v:shape style="position:absolute;left:6797;top:2368;width:10;height:20" coordorigin="6797,2368" coordsize="10,20" path="m6797,2387l6807,2387,6807,2368,6797,2368,6797,2387xe" filled="true" fillcolor="#000000" stroked="false">
                <v:path arrowok="t"/>
                <v:fill type="solid"/>
              </v:shape>
            </v:group>
            <v:group style="position:absolute;left:6797;top:2387;width:10;height:20" coordorigin="6797,2387" coordsize="10,20">
              <v:shape style="position:absolute;left:6797;top:2387;width:10;height:20" coordorigin="6797,2387" coordsize="10,20" path="m6797,2406l6807,2406,6807,2387,6797,2387,6797,2406xe" filled="true" fillcolor="#000000" stroked="false">
                <v:path arrowok="t"/>
                <v:fill type="solid"/>
              </v:shape>
            </v:group>
            <v:group style="position:absolute;left:6797;top:2406;width:10;height:20" coordorigin="6797,2406" coordsize="10,20">
              <v:shape style="position:absolute;left:6797;top:2406;width:10;height:20" coordorigin="6797,2406" coordsize="10,20" path="m6797,2425l6807,2425,6807,2406,6797,2406,6797,2425xe" filled="true" fillcolor="#000000" stroked="false">
                <v:path arrowok="t"/>
                <v:fill type="solid"/>
              </v:shape>
            </v:group>
            <v:group style="position:absolute;left:6797;top:2425;width:10;height:20" coordorigin="6797,2425" coordsize="10,20">
              <v:shape style="position:absolute;left:6797;top:2425;width:10;height:20" coordorigin="6797,2425" coordsize="10,20" path="m6797,2444l6807,2444,6807,2425,6797,2425,6797,2444xe" filled="true" fillcolor="#000000" stroked="false">
                <v:path arrowok="t"/>
                <v:fill type="solid"/>
              </v:shape>
            </v:group>
            <v:group style="position:absolute;left:6797;top:2444;width:10;height:20" coordorigin="6797,2444" coordsize="10,20">
              <v:shape style="position:absolute;left:6797;top:2444;width:10;height:20" coordorigin="6797,2444" coordsize="10,20" path="m6797,2464l6807,2464,6807,2444,6797,2444,6797,2464xe" filled="true" fillcolor="#000000" stroked="false">
                <v:path arrowok="t"/>
                <v:fill type="solid"/>
              </v:shape>
            </v:group>
            <v:group style="position:absolute;left:6797;top:2472;width:10;height:2" coordorigin="6797,2472" coordsize="10,2">
              <v:shape style="position:absolute;left:6797;top:2472;width:10;height:2" coordorigin="6797,2472" coordsize="10,0" path="m6797,2472l6807,2472e" filled="false" stroked="true" strokeweight=".84003pt" strokecolor="#000000">
                <v:path arrowok="t"/>
              </v:shape>
              <v:shape style="position:absolute;left:29;top:2387;width:2818;height:103" type="#_x0000_t75" stroked="false">
                <v:imagedata r:id="rId186" o:title=""/>
              </v:shape>
              <v:shape style="position:absolute;left:2823;top:2480;width:2130;height:10" type="#_x0000_t75" stroked="false">
                <v:imagedata r:id="rId184" o:title=""/>
              </v:shape>
              <v:shape style="position:absolute;left:4949;top:2480;width:3611;height:10" type="#_x0000_t75" stroked="false">
                <v:imagedata r:id="rId185" o:title=""/>
              </v:shape>
            </v:group>
            <v:group style="position:absolute;left:2828;top:2490;width:10;height:20" coordorigin="2828,2490" coordsize="10,20">
              <v:shape style="position:absolute;left:2828;top:2490;width:10;height:20" coordorigin="2828,2490" coordsize="10,20" path="m2828,2509l2838,2509,2838,2490,2828,2490,2828,2509xe" filled="true" fillcolor="#000000" stroked="false">
                <v:path arrowok="t"/>
                <v:fill type="solid"/>
              </v:shape>
            </v:group>
            <v:group style="position:absolute;left:2828;top:2509;width:10;height:20" coordorigin="2828,2509" coordsize="10,20">
              <v:shape style="position:absolute;left:2828;top:2509;width:10;height:20" coordorigin="2828,2509" coordsize="10,20" path="m2828,2528l2838,2528,2838,2509,2828,2509,2828,2528xe" filled="true" fillcolor="#000000" stroked="false">
                <v:path arrowok="t"/>
                <v:fill type="solid"/>
              </v:shape>
            </v:group>
            <v:group style="position:absolute;left:2828;top:2528;width:10;height:20" coordorigin="2828,2528" coordsize="10,20">
              <v:shape style="position:absolute;left:2828;top:2528;width:10;height:20" coordorigin="2828,2528" coordsize="10,20" path="m2828,2548l2838,2548,2838,2528,2828,2528,2828,2548xe" filled="true" fillcolor="#000000" stroked="false">
                <v:path arrowok="t"/>
                <v:fill type="solid"/>
              </v:shape>
            </v:group>
            <v:group style="position:absolute;left:2828;top:2548;width:10;height:20" coordorigin="2828,2548" coordsize="10,20">
              <v:shape style="position:absolute;left:2828;top:2548;width:10;height:20" coordorigin="2828,2548" coordsize="10,20" path="m2828,2567l2838,2567,2838,2548,2828,2548,2828,2567xe" filled="true" fillcolor="#000000" stroked="false">
                <v:path arrowok="t"/>
                <v:fill type="solid"/>
              </v:shape>
            </v:group>
            <v:group style="position:absolute;left:2828;top:2567;width:10;height:20" coordorigin="2828,2567" coordsize="10,20">
              <v:shape style="position:absolute;left:2828;top:2567;width:10;height:20" coordorigin="2828,2567" coordsize="10,20" path="m2828,2586l2838,2586,2838,2567,2828,2567,2828,2586xe" filled="true" fillcolor="#000000" stroked="false">
                <v:path arrowok="t"/>
                <v:fill type="solid"/>
              </v:shape>
            </v:group>
            <v:group style="position:absolute;left:2828;top:2586;width:10;height:20" coordorigin="2828,2586" coordsize="10,20">
              <v:shape style="position:absolute;left:2828;top:2586;width:10;height:20" coordorigin="2828,2586" coordsize="10,20" path="m2828,2605l2838,2605,2838,2586,2828,2586,2828,2605xe" filled="true" fillcolor="#000000" stroked="false">
                <v:path arrowok="t"/>
                <v:fill type="solid"/>
              </v:shape>
            </v:group>
            <v:group style="position:absolute;left:2828;top:2605;width:10;height:20" coordorigin="2828,2605" coordsize="10,20">
              <v:shape style="position:absolute;left:2828;top:2605;width:10;height:20" coordorigin="2828,2605" coordsize="10,20" path="m2828,2624l2838,2624,2838,2605,2828,2605,2828,2624xe" filled="true" fillcolor="#000000" stroked="false">
                <v:path arrowok="t"/>
                <v:fill type="solid"/>
              </v:shape>
            </v:group>
            <v:group style="position:absolute;left:2828;top:2624;width:10;height:20" coordorigin="2828,2624" coordsize="10,20">
              <v:shape style="position:absolute;left:2828;top:2624;width:10;height:20" coordorigin="2828,2624" coordsize="10,20" path="m2828,2644l2838,2644,2838,2624,2828,2624,2828,2644xe" filled="true" fillcolor="#000000" stroked="false">
                <v:path arrowok="t"/>
                <v:fill type="solid"/>
              </v:shape>
            </v:group>
            <v:group style="position:absolute;left:2828;top:2644;width:10;height:20" coordorigin="2828,2644" coordsize="10,20">
              <v:shape style="position:absolute;left:2828;top:2644;width:10;height:20" coordorigin="2828,2644" coordsize="10,20" path="m2828,2663l2838,2663,2838,2644,2828,2644,2828,2663xe" filled="true" fillcolor="#000000" stroked="false">
                <v:path arrowok="t"/>
                <v:fill type="solid"/>
              </v:shape>
            </v:group>
            <v:group style="position:absolute;left:2828;top:2663;width:10;height:20" coordorigin="2828,2663" coordsize="10,20">
              <v:shape style="position:absolute;left:2828;top:2663;width:10;height:20" coordorigin="2828,2663" coordsize="10,20" path="m2828,2682l2838,2682,2838,2663,2828,2663,2828,2682xe" filled="true" fillcolor="#000000" stroked="false">
                <v:path arrowok="t"/>
                <v:fill type="solid"/>
              </v:shape>
            </v:group>
            <v:group style="position:absolute;left:2828;top:2682;width:10;height:20" coordorigin="2828,2682" coordsize="10,20">
              <v:shape style="position:absolute;left:2828;top:2682;width:10;height:20" coordorigin="2828,2682" coordsize="10,20" path="m2828,2701l2838,2701,2838,2682,2828,2682,2828,2701xe" filled="true" fillcolor="#000000" stroked="false">
                <v:path arrowok="t"/>
                <v:fill type="solid"/>
              </v:shape>
            </v:group>
            <v:group style="position:absolute;left:2828;top:2701;width:10;height:20" coordorigin="2828,2701" coordsize="10,20">
              <v:shape style="position:absolute;left:2828;top:2701;width:10;height:20" coordorigin="2828,2701" coordsize="10,20" path="m2828,2720l2838,2720,2838,2701,2828,2701,2828,2720xe" filled="true" fillcolor="#000000" stroked="false">
                <v:path arrowok="t"/>
                <v:fill type="solid"/>
              </v:shape>
            </v:group>
            <v:group style="position:absolute;left:2828;top:2720;width:10;height:20" coordorigin="2828,2720" coordsize="10,20">
              <v:shape style="position:absolute;left:2828;top:2720;width:10;height:20" coordorigin="2828,2720" coordsize="10,20" path="m2828,2740l2838,2740,2838,2720,2828,2720,2828,2740xe" filled="true" fillcolor="#000000" stroked="false">
                <v:path arrowok="t"/>
                <v:fill type="solid"/>
              </v:shape>
            </v:group>
            <v:group style="position:absolute;left:2828;top:2740;width:10;height:20" coordorigin="2828,2740" coordsize="10,20">
              <v:shape style="position:absolute;left:2828;top:2740;width:10;height:20" coordorigin="2828,2740" coordsize="10,20" path="m2828,2759l2838,2759,2838,2740,2828,2740,2828,2759xe" filled="true" fillcolor="#000000" stroked="false">
                <v:path arrowok="t"/>
                <v:fill type="solid"/>
              </v:shape>
            </v:group>
            <v:group style="position:absolute;left:2828;top:2759;width:10;height:20" coordorigin="2828,2759" coordsize="10,20">
              <v:shape style="position:absolute;left:2828;top:2759;width:10;height:20" coordorigin="2828,2759" coordsize="10,20" path="m2828,2778l2838,2778,2838,2759,2828,2759,2828,2778xe" filled="true" fillcolor="#000000" stroked="false">
                <v:path arrowok="t"/>
                <v:fill type="solid"/>
              </v:shape>
            </v:group>
            <v:group style="position:absolute;left:2828;top:2778;width:10;height:20" coordorigin="2828,2778" coordsize="10,20">
              <v:shape style="position:absolute;left:2828;top:2778;width:10;height:20" coordorigin="2828,2778" coordsize="10,20" path="m2828,2797l2838,2797,2838,2778,2828,2778,2828,2797xe" filled="true" fillcolor="#000000" stroked="false">
                <v:path arrowok="t"/>
                <v:fill type="solid"/>
              </v:shape>
            </v:group>
            <v:group style="position:absolute;left:4954;top:2490;width:10;height:20" coordorigin="4954,2490" coordsize="10,20">
              <v:shape style="position:absolute;left:4954;top:2490;width:10;height:20" coordorigin="4954,2490" coordsize="10,20" path="m4954,2509l4963,2509,4963,2490,4954,2490,4954,2509xe" filled="true" fillcolor="#000000" stroked="false">
                <v:path arrowok="t"/>
                <v:fill type="solid"/>
              </v:shape>
            </v:group>
            <v:group style="position:absolute;left:4954;top:2509;width:10;height:20" coordorigin="4954,2509" coordsize="10,20">
              <v:shape style="position:absolute;left:4954;top:2509;width:10;height:20" coordorigin="4954,2509" coordsize="10,20" path="m4954,2528l4963,2528,4963,2509,4954,2509,4954,2528xe" filled="true" fillcolor="#000000" stroked="false">
                <v:path arrowok="t"/>
                <v:fill type="solid"/>
              </v:shape>
            </v:group>
            <v:group style="position:absolute;left:4954;top:2528;width:10;height:20" coordorigin="4954,2528" coordsize="10,20">
              <v:shape style="position:absolute;left:4954;top:2528;width:10;height:20" coordorigin="4954,2528" coordsize="10,20" path="m4954,2548l4963,2548,4963,2528,4954,2528,4954,2548xe" filled="true" fillcolor="#000000" stroked="false">
                <v:path arrowok="t"/>
                <v:fill type="solid"/>
              </v:shape>
            </v:group>
            <v:group style="position:absolute;left:4954;top:2548;width:10;height:20" coordorigin="4954,2548" coordsize="10,20">
              <v:shape style="position:absolute;left:4954;top:2548;width:10;height:20" coordorigin="4954,2548" coordsize="10,20" path="m4954,2567l4963,2567,4963,2548,4954,2548,4954,2567xe" filled="true" fillcolor="#000000" stroked="false">
                <v:path arrowok="t"/>
                <v:fill type="solid"/>
              </v:shape>
            </v:group>
            <v:group style="position:absolute;left:4954;top:2567;width:10;height:20" coordorigin="4954,2567" coordsize="10,20">
              <v:shape style="position:absolute;left:4954;top:2567;width:10;height:20" coordorigin="4954,2567" coordsize="10,20" path="m4954,2586l4963,2586,4963,2567,4954,2567,4954,2586xe" filled="true" fillcolor="#000000" stroked="false">
                <v:path arrowok="t"/>
                <v:fill type="solid"/>
              </v:shape>
            </v:group>
            <v:group style="position:absolute;left:4954;top:2586;width:10;height:20" coordorigin="4954,2586" coordsize="10,20">
              <v:shape style="position:absolute;left:4954;top:2586;width:10;height:20" coordorigin="4954,2586" coordsize="10,20" path="m4954,2605l4963,2605,4963,2586,4954,2586,4954,2605xe" filled="true" fillcolor="#000000" stroked="false">
                <v:path arrowok="t"/>
                <v:fill type="solid"/>
              </v:shape>
            </v:group>
            <v:group style="position:absolute;left:4954;top:2605;width:10;height:20" coordorigin="4954,2605" coordsize="10,20">
              <v:shape style="position:absolute;left:4954;top:2605;width:10;height:20" coordorigin="4954,2605" coordsize="10,20" path="m4954,2624l4963,2624,4963,2605,4954,2605,4954,2624xe" filled="true" fillcolor="#000000" stroked="false">
                <v:path arrowok="t"/>
                <v:fill type="solid"/>
              </v:shape>
            </v:group>
            <v:group style="position:absolute;left:4954;top:2624;width:10;height:20" coordorigin="4954,2624" coordsize="10,20">
              <v:shape style="position:absolute;left:4954;top:2624;width:10;height:20" coordorigin="4954,2624" coordsize="10,20" path="m4954,2644l4963,2644,4963,2624,4954,2624,4954,2644xe" filled="true" fillcolor="#000000" stroked="false">
                <v:path arrowok="t"/>
                <v:fill type="solid"/>
              </v:shape>
            </v:group>
            <v:group style="position:absolute;left:4954;top:2644;width:10;height:20" coordorigin="4954,2644" coordsize="10,20">
              <v:shape style="position:absolute;left:4954;top:2644;width:10;height:20" coordorigin="4954,2644" coordsize="10,20" path="m4954,2663l4963,2663,4963,2644,4954,2644,4954,2663xe" filled="true" fillcolor="#000000" stroked="false">
                <v:path arrowok="t"/>
                <v:fill type="solid"/>
              </v:shape>
            </v:group>
            <v:group style="position:absolute;left:4954;top:2663;width:10;height:20" coordorigin="4954,2663" coordsize="10,20">
              <v:shape style="position:absolute;left:4954;top:2663;width:10;height:20" coordorigin="4954,2663" coordsize="10,20" path="m4954,2682l4963,2682,4963,2663,4954,2663,4954,2682xe" filled="true" fillcolor="#000000" stroked="false">
                <v:path arrowok="t"/>
                <v:fill type="solid"/>
              </v:shape>
            </v:group>
            <v:group style="position:absolute;left:4954;top:2682;width:10;height:20" coordorigin="4954,2682" coordsize="10,20">
              <v:shape style="position:absolute;left:4954;top:2682;width:10;height:20" coordorigin="4954,2682" coordsize="10,20" path="m4954,2701l4963,2701,4963,2682,4954,2682,4954,2701xe" filled="true" fillcolor="#000000" stroked="false">
                <v:path arrowok="t"/>
                <v:fill type="solid"/>
              </v:shape>
            </v:group>
            <v:group style="position:absolute;left:4954;top:2701;width:10;height:20" coordorigin="4954,2701" coordsize="10,20">
              <v:shape style="position:absolute;left:4954;top:2701;width:10;height:20" coordorigin="4954,2701" coordsize="10,20" path="m4954,2720l4963,2720,4963,2701,4954,2701,4954,2720xe" filled="true" fillcolor="#000000" stroked="false">
                <v:path arrowok="t"/>
                <v:fill type="solid"/>
              </v:shape>
            </v:group>
            <v:group style="position:absolute;left:4954;top:2720;width:10;height:20" coordorigin="4954,2720" coordsize="10,20">
              <v:shape style="position:absolute;left:4954;top:2720;width:10;height:20" coordorigin="4954,2720" coordsize="10,20" path="m4954,2740l4963,2740,4963,2720,4954,2720,4954,2740xe" filled="true" fillcolor="#000000" stroked="false">
                <v:path arrowok="t"/>
                <v:fill type="solid"/>
              </v:shape>
            </v:group>
            <v:group style="position:absolute;left:4954;top:2740;width:10;height:20" coordorigin="4954,2740" coordsize="10,20">
              <v:shape style="position:absolute;left:4954;top:2740;width:10;height:20" coordorigin="4954,2740" coordsize="10,20" path="m4954,2759l4963,2759,4963,2740,4954,2740,4954,2759xe" filled="true" fillcolor="#000000" stroked="false">
                <v:path arrowok="t"/>
                <v:fill type="solid"/>
              </v:shape>
            </v:group>
            <v:group style="position:absolute;left:4954;top:2759;width:10;height:20" coordorigin="4954,2759" coordsize="10,20">
              <v:shape style="position:absolute;left:4954;top:2759;width:10;height:20" coordorigin="4954,2759" coordsize="10,20" path="m4954,2778l4963,2778,4963,2759,4954,2759,4954,2778xe" filled="true" fillcolor="#000000" stroked="false">
                <v:path arrowok="t"/>
                <v:fill type="solid"/>
              </v:shape>
            </v:group>
            <v:group style="position:absolute;left:4954;top:2778;width:10;height:20" coordorigin="4954,2778" coordsize="10,20">
              <v:shape style="position:absolute;left:4954;top:2778;width:10;height:20" coordorigin="4954,2778" coordsize="10,20" path="m4954,2797l4963,2797,4963,2778,4954,2778,4954,2797xe" filled="true" fillcolor="#000000" stroked="false">
                <v:path arrowok="t"/>
                <v:fill type="solid"/>
              </v:shape>
            </v:group>
            <v:group style="position:absolute;left:4954;top:2797;width:10;height:20" coordorigin="4954,2797" coordsize="10,20">
              <v:shape style="position:absolute;left:4954;top:2797;width:10;height:20" coordorigin="4954,2797" coordsize="10,20" path="m4954,2816l4963,2816,4963,2797,4954,2797,4954,2816xe" filled="true" fillcolor="#000000" stroked="false">
                <v:path arrowok="t"/>
                <v:fill type="solid"/>
              </v:shape>
            </v:group>
            <v:group style="position:absolute;left:4954;top:2816;width:10;height:20" coordorigin="4954,2816" coordsize="10,20">
              <v:shape style="position:absolute;left:4954;top:2816;width:10;height:20" coordorigin="4954,2816" coordsize="10,20" path="m4954,2836l4963,2836,4963,2816,4954,2816,4954,2836xe" filled="true" fillcolor="#000000" stroked="false">
                <v:path arrowok="t"/>
                <v:fill type="solid"/>
              </v:shape>
            </v:group>
            <v:group style="position:absolute;left:4954;top:2836;width:10;height:20" coordorigin="4954,2836" coordsize="10,20">
              <v:shape style="position:absolute;left:4954;top:2836;width:10;height:20" coordorigin="4954,2836" coordsize="10,20" path="m4954,2855l4963,2855,4963,2836,4954,2836,4954,2855xe" filled="true" fillcolor="#000000" stroked="false">
                <v:path arrowok="t"/>
                <v:fill type="solid"/>
              </v:shape>
            </v:group>
            <v:group style="position:absolute;left:4954;top:2855;width:10;height:20" coordorigin="4954,2855" coordsize="10,20">
              <v:shape style="position:absolute;left:4954;top:2855;width:10;height:20" coordorigin="4954,2855" coordsize="10,20" path="m4954,2874l4963,2874,4963,2855,4954,2855,4954,2874xe" filled="true" fillcolor="#000000" stroked="false">
                <v:path arrowok="t"/>
                <v:fill type="solid"/>
              </v:shape>
            </v:group>
            <v:group style="position:absolute;left:4954;top:2882;width:10;height:2" coordorigin="4954,2882" coordsize="10,2">
              <v:shape style="position:absolute;left:4954;top:2882;width:10;height:2" coordorigin="4954,2882" coordsize="10,0" path="m4954,2882l4963,2882e" filled="false" stroked="true" strokeweight=".84003pt" strokecolor="#000000">
                <v:path arrowok="t"/>
              </v:shape>
            </v:group>
            <v:group style="position:absolute;left:6797;top:2490;width:10;height:20" coordorigin="6797,2490" coordsize="10,20">
              <v:shape style="position:absolute;left:6797;top:2490;width:10;height:20" coordorigin="6797,2490" coordsize="10,20" path="m6797,2509l6807,2509,6807,2490,6797,2490,6797,2509xe" filled="true" fillcolor="#000000" stroked="false">
                <v:path arrowok="t"/>
                <v:fill type="solid"/>
              </v:shape>
            </v:group>
            <v:group style="position:absolute;left:6797;top:2509;width:10;height:20" coordorigin="6797,2509" coordsize="10,20">
              <v:shape style="position:absolute;left:6797;top:2509;width:10;height:20" coordorigin="6797,2509" coordsize="10,20" path="m6797,2528l6807,2528,6807,2509,6797,2509,6797,2528xe" filled="true" fillcolor="#000000" stroked="false">
                <v:path arrowok="t"/>
                <v:fill type="solid"/>
              </v:shape>
            </v:group>
            <v:group style="position:absolute;left:6797;top:2528;width:10;height:20" coordorigin="6797,2528" coordsize="10,20">
              <v:shape style="position:absolute;left:6797;top:2528;width:10;height:20" coordorigin="6797,2528" coordsize="10,20" path="m6797,2548l6807,2548,6807,2528,6797,2528,6797,2548xe" filled="true" fillcolor="#000000" stroked="false">
                <v:path arrowok="t"/>
                <v:fill type="solid"/>
              </v:shape>
            </v:group>
            <v:group style="position:absolute;left:6797;top:2548;width:10;height:20" coordorigin="6797,2548" coordsize="10,20">
              <v:shape style="position:absolute;left:6797;top:2548;width:10;height:20" coordorigin="6797,2548" coordsize="10,20" path="m6797,2567l6807,2567,6807,2548,6797,2548,6797,2567xe" filled="true" fillcolor="#000000" stroked="false">
                <v:path arrowok="t"/>
                <v:fill type="solid"/>
              </v:shape>
            </v:group>
            <v:group style="position:absolute;left:6797;top:2567;width:10;height:20" coordorigin="6797,2567" coordsize="10,20">
              <v:shape style="position:absolute;left:6797;top:2567;width:10;height:20" coordorigin="6797,2567" coordsize="10,20" path="m6797,2586l6807,2586,6807,2567,6797,2567,6797,2586xe" filled="true" fillcolor="#000000" stroked="false">
                <v:path arrowok="t"/>
                <v:fill type="solid"/>
              </v:shape>
            </v:group>
            <v:group style="position:absolute;left:6797;top:2586;width:10;height:20" coordorigin="6797,2586" coordsize="10,20">
              <v:shape style="position:absolute;left:6797;top:2586;width:10;height:20" coordorigin="6797,2586" coordsize="10,20" path="m6797,2605l6807,2605,6807,2586,6797,2586,6797,2605xe" filled="true" fillcolor="#000000" stroked="false">
                <v:path arrowok="t"/>
                <v:fill type="solid"/>
              </v:shape>
            </v:group>
            <v:group style="position:absolute;left:6797;top:2605;width:10;height:20" coordorigin="6797,2605" coordsize="10,20">
              <v:shape style="position:absolute;left:6797;top:2605;width:10;height:20" coordorigin="6797,2605" coordsize="10,20" path="m6797,2624l6807,2624,6807,2605,6797,2605,6797,2624xe" filled="true" fillcolor="#000000" stroked="false">
                <v:path arrowok="t"/>
                <v:fill type="solid"/>
              </v:shape>
            </v:group>
            <v:group style="position:absolute;left:6797;top:2624;width:10;height:20" coordorigin="6797,2624" coordsize="10,20">
              <v:shape style="position:absolute;left:6797;top:2624;width:10;height:20" coordorigin="6797,2624" coordsize="10,20" path="m6797,2644l6807,2644,6807,2624,6797,2624,6797,2644xe" filled="true" fillcolor="#000000" stroked="false">
                <v:path arrowok="t"/>
                <v:fill type="solid"/>
              </v:shape>
            </v:group>
            <v:group style="position:absolute;left:6797;top:2644;width:10;height:20" coordorigin="6797,2644" coordsize="10,20">
              <v:shape style="position:absolute;left:6797;top:2644;width:10;height:20" coordorigin="6797,2644" coordsize="10,20" path="m6797,2663l6807,2663,6807,2644,6797,2644,6797,2663xe" filled="true" fillcolor="#000000" stroked="false">
                <v:path arrowok="t"/>
                <v:fill type="solid"/>
              </v:shape>
            </v:group>
            <v:group style="position:absolute;left:6797;top:2663;width:10;height:20" coordorigin="6797,2663" coordsize="10,20">
              <v:shape style="position:absolute;left:6797;top:2663;width:10;height:20" coordorigin="6797,2663" coordsize="10,20" path="m6797,2682l6807,2682,6807,2663,6797,2663,6797,2682xe" filled="true" fillcolor="#000000" stroked="false">
                <v:path arrowok="t"/>
                <v:fill type="solid"/>
              </v:shape>
            </v:group>
            <v:group style="position:absolute;left:6797;top:2682;width:10;height:20" coordorigin="6797,2682" coordsize="10,20">
              <v:shape style="position:absolute;left:6797;top:2682;width:10;height:20" coordorigin="6797,2682" coordsize="10,20" path="m6797,2701l6807,2701,6807,2682,6797,2682,6797,2701xe" filled="true" fillcolor="#000000" stroked="false">
                <v:path arrowok="t"/>
                <v:fill type="solid"/>
              </v:shape>
            </v:group>
            <v:group style="position:absolute;left:6797;top:2701;width:10;height:20" coordorigin="6797,2701" coordsize="10,20">
              <v:shape style="position:absolute;left:6797;top:2701;width:10;height:20" coordorigin="6797,2701" coordsize="10,20" path="m6797,2720l6807,2720,6807,2701,6797,2701,6797,2720xe" filled="true" fillcolor="#000000" stroked="false">
                <v:path arrowok="t"/>
                <v:fill type="solid"/>
              </v:shape>
            </v:group>
            <v:group style="position:absolute;left:6797;top:2720;width:10;height:20" coordorigin="6797,2720" coordsize="10,20">
              <v:shape style="position:absolute;left:6797;top:2720;width:10;height:20" coordorigin="6797,2720" coordsize="10,20" path="m6797,2740l6807,2740,6807,2720,6797,2720,6797,2740xe" filled="true" fillcolor="#000000" stroked="false">
                <v:path arrowok="t"/>
                <v:fill type="solid"/>
              </v:shape>
            </v:group>
            <v:group style="position:absolute;left:6797;top:2740;width:10;height:20" coordorigin="6797,2740" coordsize="10,20">
              <v:shape style="position:absolute;left:6797;top:2740;width:10;height:20" coordorigin="6797,2740" coordsize="10,20" path="m6797,2759l6807,2759,6807,2740,6797,2740,6797,2759xe" filled="true" fillcolor="#000000" stroked="false">
                <v:path arrowok="t"/>
                <v:fill type="solid"/>
              </v:shape>
            </v:group>
            <v:group style="position:absolute;left:6797;top:2759;width:10;height:20" coordorigin="6797,2759" coordsize="10,20">
              <v:shape style="position:absolute;left:6797;top:2759;width:10;height:20" coordorigin="6797,2759" coordsize="10,20" path="m6797,2778l6807,2778,6807,2759,6797,2759,6797,2778xe" filled="true" fillcolor="#000000" stroked="false">
                <v:path arrowok="t"/>
                <v:fill type="solid"/>
              </v:shape>
            </v:group>
            <v:group style="position:absolute;left:6797;top:2778;width:10;height:20" coordorigin="6797,2778" coordsize="10,20">
              <v:shape style="position:absolute;left:6797;top:2778;width:10;height:20" coordorigin="6797,2778" coordsize="10,20" path="m6797,2797l6807,2797,6807,2778,6797,2778,6797,2797xe" filled="true" fillcolor="#000000" stroked="false">
                <v:path arrowok="t"/>
                <v:fill type="solid"/>
              </v:shape>
            </v:group>
            <v:group style="position:absolute;left:6797;top:2797;width:10;height:20" coordorigin="6797,2797" coordsize="10,20">
              <v:shape style="position:absolute;left:6797;top:2797;width:10;height:20" coordorigin="6797,2797" coordsize="10,20" path="m6797,2816l6807,2816,6807,2797,6797,2797,6797,2816xe" filled="true" fillcolor="#000000" stroked="false">
                <v:path arrowok="t"/>
                <v:fill type="solid"/>
              </v:shape>
            </v:group>
            <v:group style="position:absolute;left:6797;top:2816;width:10;height:20" coordorigin="6797,2816" coordsize="10,20">
              <v:shape style="position:absolute;left:6797;top:2816;width:10;height:20" coordorigin="6797,2816" coordsize="10,20" path="m6797,2836l6807,2836,6807,2816,6797,2816,6797,2836xe" filled="true" fillcolor="#000000" stroked="false">
                <v:path arrowok="t"/>
                <v:fill type="solid"/>
              </v:shape>
            </v:group>
            <v:group style="position:absolute;left:6797;top:2836;width:10;height:20" coordorigin="6797,2836" coordsize="10,20">
              <v:shape style="position:absolute;left:6797;top:2836;width:10;height:20" coordorigin="6797,2836" coordsize="10,20" path="m6797,2855l6807,2855,6807,2836,6797,2836,6797,2855xe" filled="true" fillcolor="#000000" stroked="false">
                <v:path arrowok="t"/>
                <v:fill type="solid"/>
              </v:shape>
            </v:group>
            <v:group style="position:absolute;left:6797;top:2855;width:10;height:20" coordorigin="6797,2855" coordsize="10,20">
              <v:shape style="position:absolute;left:6797;top:2855;width:10;height:20" coordorigin="6797,2855" coordsize="10,20" path="m6797,2874l6807,2874,6807,2855,6797,2855,6797,2874xe" filled="true" fillcolor="#000000" stroked="false">
                <v:path arrowok="t"/>
                <v:fill type="solid"/>
              </v:shape>
            </v:group>
            <v:group style="position:absolute;left:6797;top:2882;width:10;height:2" coordorigin="6797,2882" coordsize="10,2">
              <v:shape style="position:absolute;left:6797;top:2882;width:10;height:2" coordorigin="6797,2882" coordsize="10,0" path="m6797,2882l6807,2882e" filled="false" stroked="true" strokeweight=".84003pt" strokecolor="#000000">
                <v:path arrowok="t"/>
              </v:shape>
              <v:shape style="position:absolute;left:29;top:2797;width:2818;height:103" type="#_x0000_t75" stroked="false">
                <v:imagedata r:id="rId188" o:title=""/>
              </v:shape>
              <v:shape style="position:absolute;left:2823;top:2891;width:2130;height:10" type="#_x0000_t75" stroked="false">
                <v:imagedata r:id="rId187" o:title=""/>
              </v:shape>
              <v:shape style="position:absolute;left:4949;top:2891;width:3611;height:10" type="#_x0000_t75" stroked="false">
                <v:imagedata r:id="rId182" o:title=""/>
              </v:shape>
            </v:group>
            <v:group style="position:absolute;left:2828;top:2900;width:10;height:20" coordorigin="2828,2900" coordsize="10,20">
              <v:shape style="position:absolute;left:2828;top:2900;width:10;height:20" coordorigin="2828,2900" coordsize="10,20" path="m2828,2920l2838,2920,2838,2900,2828,2900,2828,2920xe" filled="true" fillcolor="#000000" stroked="false">
                <v:path arrowok="t"/>
                <v:fill type="solid"/>
              </v:shape>
            </v:group>
            <v:group style="position:absolute;left:2828;top:2920;width:10;height:20" coordorigin="2828,2920" coordsize="10,20">
              <v:shape style="position:absolute;left:2828;top:2920;width:10;height:20" coordorigin="2828,2920" coordsize="10,20" path="m2828,2939l2838,2939,2838,2920,2828,2920,2828,2939xe" filled="true" fillcolor="#000000" stroked="false">
                <v:path arrowok="t"/>
                <v:fill type="solid"/>
              </v:shape>
            </v:group>
            <v:group style="position:absolute;left:2828;top:2939;width:10;height:20" coordorigin="2828,2939" coordsize="10,20">
              <v:shape style="position:absolute;left:2828;top:2939;width:10;height:20" coordorigin="2828,2939" coordsize="10,20" path="m2828,2958l2838,2958,2838,2939,2828,2939,2828,2958xe" filled="true" fillcolor="#000000" stroked="false">
                <v:path arrowok="t"/>
                <v:fill type="solid"/>
              </v:shape>
            </v:group>
            <v:group style="position:absolute;left:2828;top:2958;width:10;height:20" coordorigin="2828,2958" coordsize="10,20">
              <v:shape style="position:absolute;left:2828;top:2958;width:10;height:20" coordorigin="2828,2958" coordsize="10,20" path="m2828,2977l2838,2977,2838,2958,2828,2958,2828,2977xe" filled="true" fillcolor="#000000" stroked="false">
                <v:path arrowok="t"/>
                <v:fill type="solid"/>
              </v:shape>
            </v:group>
            <v:group style="position:absolute;left:2828;top:2977;width:10;height:20" coordorigin="2828,2977" coordsize="10,20">
              <v:shape style="position:absolute;left:2828;top:2977;width:10;height:20" coordorigin="2828,2977" coordsize="10,20" path="m2828,2996l2838,2996,2838,2977,2828,2977,2828,2996xe" filled="true" fillcolor="#000000" stroked="false">
                <v:path arrowok="t"/>
                <v:fill type="solid"/>
              </v:shape>
            </v:group>
            <v:group style="position:absolute;left:2828;top:2996;width:10;height:20" coordorigin="2828,2996" coordsize="10,20">
              <v:shape style="position:absolute;left:2828;top:2996;width:10;height:20" coordorigin="2828,2996" coordsize="10,20" path="m2828,3016l2838,3016,2838,2996,2828,2996,2828,3016xe" filled="true" fillcolor="#000000" stroked="false">
                <v:path arrowok="t"/>
                <v:fill type="solid"/>
              </v:shape>
            </v:group>
            <v:group style="position:absolute;left:2828;top:3016;width:10;height:20" coordorigin="2828,3016" coordsize="10,20">
              <v:shape style="position:absolute;left:2828;top:3016;width:10;height:20" coordorigin="2828,3016" coordsize="10,20" path="m2828,3035l2838,3035,2838,3016,2828,3016,2828,3035xe" filled="true" fillcolor="#000000" stroked="false">
                <v:path arrowok="t"/>
                <v:fill type="solid"/>
              </v:shape>
            </v:group>
            <v:group style="position:absolute;left:2828;top:3035;width:10;height:20" coordorigin="2828,3035" coordsize="10,20">
              <v:shape style="position:absolute;left:2828;top:3035;width:10;height:20" coordorigin="2828,3035" coordsize="10,20" path="m2828,3054l2838,3054,2838,3035,2828,3035,2828,3054xe" filled="true" fillcolor="#000000" stroked="false">
                <v:path arrowok="t"/>
                <v:fill type="solid"/>
              </v:shape>
            </v:group>
            <v:group style="position:absolute;left:2828;top:3054;width:10;height:20" coordorigin="2828,3054" coordsize="10,20">
              <v:shape style="position:absolute;left:2828;top:3054;width:10;height:20" coordorigin="2828,3054" coordsize="10,20" path="m2828,3073l2838,3073,2838,3054,2828,3054,2828,3073xe" filled="true" fillcolor="#000000" stroked="false">
                <v:path arrowok="t"/>
                <v:fill type="solid"/>
              </v:shape>
            </v:group>
            <v:group style="position:absolute;left:2828;top:3073;width:10;height:20" coordorigin="2828,3073" coordsize="10,20">
              <v:shape style="position:absolute;left:2828;top:3073;width:10;height:20" coordorigin="2828,3073" coordsize="10,20" path="m2828,3092l2838,3092,2838,3073,2828,3073,2828,3092xe" filled="true" fillcolor="#000000" stroked="false">
                <v:path arrowok="t"/>
                <v:fill type="solid"/>
              </v:shape>
            </v:group>
            <v:group style="position:absolute;left:2828;top:3092;width:10;height:20" coordorigin="2828,3092" coordsize="10,20">
              <v:shape style="position:absolute;left:2828;top:3092;width:10;height:20" coordorigin="2828,3092" coordsize="10,20" path="m2828,3112l2838,3112,2838,3092,2828,3092,2828,3112xe" filled="true" fillcolor="#000000" stroked="false">
                <v:path arrowok="t"/>
                <v:fill type="solid"/>
              </v:shape>
            </v:group>
            <v:group style="position:absolute;left:2828;top:3112;width:10;height:20" coordorigin="2828,3112" coordsize="10,20">
              <v:shape style="position:absolute;left:2828;top:3112;width:10;height:20" coordorigin="2828,3112" coordsize="10,20" path="m2828,3131l2838,3131,2838,3112,2828,3112,2828,3131xe" filled="true" fillcolor="#000000" stroked="false">
                <v:path arrowok="t"/>
                <v:fill type="solid"/>
              </v:shape>
            </v:group>
            <v:group style="position:absolute;left:2828;top:3131;width:10;height:20" coordorigin="2828,3131" coordsize="10,20">
              <v:shape style="position:absolute;left:2828;top:3131;width:10;height:20" coordorigin="2828,3131" coordsize="10,20" path="m2828,3150l2838,3150,2838,3131,2828,3131,2828,3150xe" filled="true" fillcolor="#000000" stroked="false">
                <v:path arrowok="t"/>
                <v:fill type="solid"/>
              </v:shape>
            </v:group>
            <v:group style="position:absolute;left:2828;top:3150;width:10;height:20" coordorigin="2828,3150" coordsize="10,20">
              <v:shape style="position:absolute;left:2828;top:3150;width:10;height:20" coordorigin="2828,3150" coordsize="10,20" path="m2828,3169l2838,3169,2838,3150,2828,3150,2828,3169xe" filled="true" fillcolor="#000000" stroked="false">
                <v:path arrowok="t"/>
                <v:fill type="solid"/>
              </v:shape>
            </v:group>
            <v:group style="position:absolute;left:2828;top:3169;width:10;height:20" coordorigin="2828,3169" coordsize="10,20">
              <v:shape style="position:absolute;left:2828;top:3169;width:10;height:20" coordorigin="2828,3169" coordsize="10,20" path="m2828,3188l2838,3188,2838,3169,2828,3169,2828,3188xe" filled="true" fillcolor="#000000" stroked="false">
                <v:path arrowok="t"/>
                <v:fill type="solid"/>
              </v:shape>
            </v:group>
            <v:group style="position:absolute;left:2828;top:3188;width:10;height:20" coordorigin="2828,3188" coordsize="10,20">
              <v:shape style="position:absolute;left:2828;top:3188;width:10;height:20" coordorigin="2828,3188" coordsize="10,20" path="m2828,3208l2838,3208,2838,3188,2828,3188,2828,3208xe" filled="true" fillcolor="#000000" stroked="false">
                <v:path arrowok="t"/>
                <v:fill type="solid"/>
              </v:shape>
            </v:group>
            <v:group style="position:absolute;left:4954;top:2900;width:10;height:20" coordorigin="4954,2900" coordsize="10,20">
              <v:shape style="position:absolute;left:4954;top:2900;width:10;height:20" coordorigin="4954,2900" coordsize="10,20" path="m4954,2920l4963,2920,4963,2900,4954,2900,4954,2920xe" filled="true" fillcolor="#000000" stroked="false">
                <v:path arrowok="t"/>
                <v:fill type="solid"/>
              </v:shape>
            </v:group>
            <v:group style="position:absolute;left:4954;top:2920;width:10;height:20" coordorigin="4954,2920" coordsize="10,20">
              <v:shape style="position:absolute;left:4954;top:2920;width:10;height:20" coordorigin="4954,2920" coordsize="10,20" path="m4954,2939l4963,2939,4963,2920,4954,2920,4954,2939xe" filled="true" fillcolor="#000000" stroked="false">
                <v:path arrowok="t"/>
                <v:fill type="solid"/>
              </v:shape>
            </v:group>
            <v:group style="position:absolute;left:4954;top:2939;width:10;height:20" coordorigin="4954,2939" coordsize="10,20">
              <v:shape style="position:absolute;left:4954;top:2939;width:10;height:20" coordorigin="4954,2939" coordsize="10,20" path="m4954,2958l4963,2958,4963,2939,4954,2939,4954,2958xe" filled="true" fillcolor="#000000" stroked="false">
                <v:path arrowok="t"/>
                <v:fill type="solid"/>
              </v:shape>
            </v:group>
            <v:group style="position:absolute;left:4954;top:2958;width:10;height:20" coordorigin="4954,2958" coordsize="10,20">
              <v:shape style="position:absolute;left:4954;top:2958;width:10;height:20" coordorigin="4954,2958" coordsize="10,20" path="m4954,2977l4963,2977,4963,2958,4954,2958,4954,2977xe" filled="true" fillcolor="#000000" stroked="false">
                <v:path arrowok="t"/>
                <v:fill type="solid"/>
              </v:shape>
            </v:group>
            <v:group style="position:absolute;left:4954;top:2977;width:10;height:20" coordorigin="4954,2977" coordsize="10,20">
              <v:shape style="position:absolute;left:4954;top:2977;width:10;height:20" coordorigin="4954,2977" coordsize="10,20" path="m4954,2996l4963,2996,4963,2977,4954,2977,4954,2996xe" filled="true" fillcolor="#000000" stroked="false">
                <v:path arrowok="t"/>
                <v:fill type="solid"/>
              </v:shape>
            </v:group>
            <v:group style="position:absolute;left:4954;top:2996;width:10;height:20" coordorigin="4954,2996" coordsize="10,20">
              <v:shape style="position:absolute;left:4954;top:2996;width:10;height:20" coordorigin="4954,2996" coordsize="10,20" path="m4954,3016l4963,3016,4963,2996,4954,2996,4954,3016xe" filled="true" fillcolor="#000000" stroked="false">
                <v:path arrowok="t"/>
                <v:fill type="solid"/>
              </v:shape>
            </v:group>
            <v:group style="position:absolute;left:4954;top:3016;width:10;height:20" coordorigin="4954,3016" coordsize="10,20">
              <v:shape style="position:absolute;left:4954;top:3016;width:10;height:20" coordorigin="4954,3016" coordsize="10,20" path="m4954,3035l4963,3035,4963,3016,4954,3016,4954,3035xe" filled="true" fillcolor="#000000" stroked="false">
                <v:path arrowok="t"/>
                <v:fill type="solid"/>
              </v:shape>
            </v:group>
            <v:group style="position:absolute;left:4954;top:3035;width:10;height:20" coordorigin="4954,3035" coordsize="10,20">
              <v:shape style="position:absolute;left:4954;top:3035;width:10;height:20" coordorigin="4954,3035" coordsize="10,20" path="m4954,3054l4963,3054,4963,3035,4954,3035,4954,3054xe" filled="true" fillcolor="#000000" stroked="false">
                <v:path arrowok="t"/>
                <v:fill type="solid"/>
              </v:shape>
            </v:group>
            <v:group style="position:absolute;left:4954;top:3054;width:10;height:20" coordorigin="4954,3054" coordsize="10,20">
              <v:shape style="position:absolute;left:4954;top:3054;width:10;height:20" coordorigin="4954,3054" coordsize="10,20" path="m4954,3073l4963,3073,4963,3054,4954,3054,4954,3073xe" filled="true" fillcolor="#000000" stroked="false">
                <v:path arrowok="t"/>
                <v:fill type="solid"/>
              </v:shape>
            </v:group>
            <v:group style="position:absolute;left:4954;top:3073;width:10;height:20" coordorigin="4954,3073" coordsize="10,20">
              <v:shape style="position:absolute;left:4954;top:3073;width:10;height:20" coordorigin="4954,3073" coordsize="10,20" path="m4954,3092l4963,3092,4963,3073,4954,3073,4954,3092xe" filled="true" fillcolor="#000000" stroked="false">
                <v:path arrowok="t"/>
                <v:fill type="solid"/>
              </v:shape>
            </v:group>
            <v:group style="position:absolute;left:4954;top:3092;width:10;height:20" coordorigin="4954,3092" coordsize="10,20">
              <v:shape style="position:absolute;left:4954;top:3092;width:10;height:20" coordorigin="4954,3092" coordsize="10,20" path="m4954,3112l4963,3112,4963,3092,4954,3092,4954,3112xe" filled="true" fillcolor="#000000" stroked="false">
                <v:path arrowok="t"/>
                <v:fill type="solid"/>
              </v:shape>
            </v:group>
            <v:group style="position:absolute;left:4954;top:3112;width:10;height:20" coordorigin="4954,3112" coordsize="10,20">
              <v:shape style="position:absolute;left:4954;top:3112;width:10;height:20" coordorigin="4954,3112" coordsize="10,20" path="m4954,3131l4963,3131,4963,3112,4954,3112,4954,3131xe" filled="true" fillcolor="#000000" stroked="false">
                <v:path arrowok="t"/>
                <v:fill type="solid"/>
              </v:shape>
            </v:group>
            <v:group style="position:absolute;left:4954;top:3131;width:10;height:20" coordorigin="4954,3131" coordsize="10,20">
              <v:shape style="position:absolute;left:4954;top:3131;width:10;height:20" coordorigin="4954,3131" coordsize="10,20" path="m4954,3150l4963,3150,4963,3131,4954,3131,4954,3150xe" filled="true" fillcolor="#000000" stroked="false">
                <v:path arrowok="t"/>
                <v:fill type="solid"/>
              </v:shape>
            </v:group>
            <v:group style="position:absolute;left:4954;top:3150;width:10;height:20" coordorigin="4954,3150" coordsize="10,20">
              <v:shape style="position:absolute;left:4954;top:3150;width:10;height:20" coordorigin="4954,3150" coordsize="10,20" path="m4954,3169l4963,3169,4963,3150,4954,3150,4954,3169xe" filled="true" fillcolor="#000000" stroked="false">
                <v:path arrowok="t"/>
                <v:fill type="solid"/>
              </v:shape>
            </v:group>
            <v:group style="position:absolute;left:4954;top:3169;width:10;height:20" coordorigin="4954,3169" coordsize="10,20">
              <v:shape style="position:absolute;left:4954;top:3169;width:10;height:20" coordorigin="4954,3169" coordsize="10,20" path="m4954,3188l4963,3188,4963,3169,4954,3169,4954,3188xe" filled="true" fillcolor="#000000" stroked="false">
                <v:path arrowok="t"/>
                <v:fill type="solid"/>
              </v:shape>
            </v:group>
            <v:group style="position:absolute;left:4954;top:3188;width:10;height:20" coordorigin="4954,3188" coordsize="10,20">
              <v:shape style="position:absolute;left:4954;top:3188;width:10;height:20" coordorigin="4954,3188" coordsize="10,20" path="m4954,3208l4963,3208,4963,3188,4954,3188,4954,3208xe" filled="true" fillcolor="#000000" stroked="false">
                <v:path arrowok="t"/>
                <v:fill type="solid"/>
              </v:shape>
            </v:group>
            <v:group style="position:absolute;left:4954;top:3208;width:10;height:20" coordorigin="4954,3208" coordsize="10,20">
              <v:shape style="position:absolute;left:4954;top:3208;width:10;height:20" coordorigin="4954,3208" coordsize="10,20" path="m4954,3227l4963,3227,4963,3208,4954,3208,4954,3227xe" filled="true" fillcolor="#000000" stroked="false">
                <v:path arrowok="t"/>
                <v:fill type="solid"/>
              </v:shape>
            </v:group>
            <v:group style="position:absolute;left:4954;top:3227;width:10;height:20" coordorigin="4954,3227" coordsize="10,20">
              <v:shape style="position:absolute;left:4954;top:3227;width:10;height:20" coordorigin="4954,3227" coordsize="10,20" path="m4954,3246l4963,3246,4963,3227,4954,3227,4954,3246xe" filled="true" fillcolor="#000000" stroked="false">
                <v:path arrowok="t"/>
                <v:fill type="solid"/>
              </v:shape>
            </v:group>
            <v:group style="position:absolute;left:4954;top:3246;width:10;height:20" coordorigin="4954,3246" coordsize="10,20">
              <v:shape style="position:absolute;left:4954;top:3246;width:10;height:20" coordorigin="4954,3246" coordsize="10,20" path="m4954,3265l4963,3265,4963,3246,4954,3246,4954,3265xe" filled="true" fillcolor="#000000" stroked="false">
                <v:path arrowok="t"/>
                <v:fill type="solid"/>
              </v:shape>
            </v:group>
            <v:group style="position:absolute;left:4954;top:3265;width:10;height:20" coordorigin="4954,3265" coordsize="10,20">
              <v:shape style="position:absolute;left:4954;top:3265;width:10;height:20" coordorigin="4954,3265" coordsize="10,20" path="m4954,3284l4963,3284,4963,3265,4954,3265,4954,3284xe" filled="true" fillcolor="#000000" stroked="false">
                <v:path arrowok="t"/>
                <v:fill type="solid"/>
              </v:shape>
            </v:group>
            <v:group style="position:absolute;left:4954;top:3292;width:10;height:2" coordorigin="4954,3292" coordsize="10,2">
              <v:shape style="position:absolute;left:4954;top:3292;width:10;height:2" coordorigin="4954,3292" coordsize="10,0" path="m4954,3292l4963,3292e" filled="false" stroked="true" strokeweight=".77997pt" strokecolor="#000000">
                <v:path arrowok="t"/>
              </v:shape>
            </v:group>
            <v:group style="position:absolute;left:6797;top:2900;width:10;height:20" coordorigin="6797,2900" coordsize="10,20">
              <v:shape style="position:absolute;left:6797;top:2900;width:10;height:20" coordorigin="6797,2900" coordsize="10,20" path="m6797,2920l6807,2920,6807,2900,6797,2900,6797,2920xe" filled="true" fillcolor="#000000" stroked="false">
                <v:path arrowok="t"/>
                <v:fill type="solid"/>
              </v:shape>
            </v:group>
            <v:group style="position:absolute;left:6797;top:2920;width:10;height:20" coordorigin="6797,2920" coordsize="10,20">
              <v:shape style="position:absolute;left:6797;top:2920;width:10;height:20" coordorigin="6797,2920" coordsize="10,20" path="m6797,2939l6807,2939,6807,2920,6797,2920,6797,2939xe" filled="true" fillcolor="#000000" stroked="false">
                <v:path arrowok="t"/>
                <v:fill type="solid"/>
              </v:shape>
            </v:group>
            <v:group style="position:absolute;left:6797;top:2939;width:10;height:20" coordorigin="6797,2939" coordsize="10,20">
              <v:shape style="position:absolute;left:6797;top:2939;width:10;height:20" coordorigin="6797,2939" coordsize="10,20" path="m6797,2958l6807,2958,6807,2939,6797,2939,6797,2958xe" filled="true" fillcolor="#000000" stroked="false">
                <v:path arrowok="t"/>
                <v:fill type="solid"/>
              </v:shape>
            </v:group>
            <v:group style="position:absolute;left:6797;top:2958;width:10;height:20" coordorigin="6797,2958" coordsize="10,20">
              <v:shape style="position:absolute;left:6797;top:2958;width:10;height:20" coordorigin="6797,2958" coordsize="10,20" path="m6797,2977l6807,2977,6807,2958,6797,2958,6797,2977xe" filled="true" fillcolor="#000000" stroked="false">
                <v:path arrowok="t"/>
                <v:fill type="solid"/>
              </v:shape>
            </v:group>
            <v:group style="position:absolute;left:6797;top:2977;width:10;height:20" coordorigin="6797,2977" coordsize="10,20">
              <v:shape style="position:absolute;left:6797;top:2977;width:10;height:20" coordorigin="6797,2977" coordsize="10,20" path="m6797,2996l6807,2996,6807,2977,6797,2977,6797,2996xe" filled="true" fillcolor="#000000" stroked="false">
                <v:path arrowok="t"/>
                <v:fill type="solid"/>
              </v:shape>
            </v:group>
            <v:group style="position:absolute;left:6797;top:2996;width:10;height:20" coordorigin="6797,2996" coordsize="10,20">
              <v:shape style="position:absolute;left:6797;top:2996;width:10;height:20" coordorigin="6797,2996" coordsize="10,20" path="m6797,3016l6807,3016,6807,2996,6797,2996,6797,3016xe" filled="true" fillcolor="#000000" stroked="false">
                <v:path arrowok="t"/>
                <v:fill type="solid"/>
              </v:shape>
            </v:group>
            <v:group style="position:absolute;left:6797;top:3016;width:10;height:20" coordorigin="6797,3016" coordsize="10,20">
              <v:shape style="position:absolute;left:6797;top:3016;width:10;height:20" coordorigin="6797,3016" coordsize="10,20" path="m6797,3035l6807,3035,6807,3016,6797,3016,6797,3035xe" filled="true" fillcolor="#000000" stroked="false">
                <v:path arrowok="t"/>
                <v:fill type="solid"/>
              </v:shape>
            </v:group>
            <v:group style="position:absolute;left:6797;top:3035;width:10;height:20" coordorigin="6797,3035" coordsize="10,20">
              <v:shape style="position:absolute;left:6797;top:3035;width:10;height:20" coordorigin="6797,3035" coordsize="10,20" path="m6797,3054l6807,3054,6807,3035,6797,3035,6797,3054xe" filled="true" fillcolor="#000000" stroked="false">
                <v:path arrowok="t"/>
                <v:fill type="solid"/>
              </v:shape>
            </v:group>
            <v:group style="position:absolute;left:6797;top:3054;width:10;height:20" coordorigin="6797,3054" coordsize="10,20">
              <v:shape style="position:absolute;left:6797;top:3054;width:10;height:20" coordorigin="6797,3054" coordsize="10,20" path="m6797,3073l6807,3073,6807,3054,6797,3054,6797,3073xe" filled="true" fillcolor="#000000" stroked="false">
                <v:path arrowok="t"/>
                <v:fill type="solid"/>
              </v:shape>
            </v:group>
            <v:group style="position:absolute;left:6797;top:3073;width:10;height:20" coordorigin="6797,3073" coordsize="10,20">
              <v:shape style="position:absolute;left:6797;top:3073;width:10;height:20" coordorigin="6797,3073" coordsize="10,20" path="m6797,3092l6807,3092,6807,3073,6797,3073,6797,3092xe" filled="true" fillcolor="#000000" stroked="false">
                <v:path arrowok="t"/>
                <v:fill type="solid"/>
              </v:shape>
            </v:group>
            <v:group style="position:absolute;left:6797;top:3092;width:10;height:20" coordorigin="6797,3092" coordsize="10,20">
              <v:shape style="position:absolute;left:6797;top:3092;width:10;height:20" coordorigin="6797,3092" coordsize="10,20" path="m6797,3112l6807,3112,6807,3092,6797,3092,6797,3112xe" filled="true" fillcolor="#000000" stroked="false">
                <v:path arrowok="t"/>
                <v:fill type="solid"/>
              </v:shape>
            </v:group>
            <v:group style="position:absolute;left:6797;top:3112;width:10;height:20" coordorigin="6797,3112" coordsize="10,20">
              <v:shape style="position:absolute;left:6797;top:3112;width:10;height:20" coordorigin="6797,3112" coordsize="10,20" path="m6797,3131l6807,3131,6807,3112,6797,3112,6797,3131xe" filled="true" fillcolor="#000000" stroked="false">
                <v:path arrowok="t"/>
                <v:fill type="solid"/>
              </v:shape>
            </v:group>
            <v:group style="position:absolute;left:6797;top:3131;width:10;height:20" coordorigin="6797,3131" coordsize="10,20">
              <v:shape style="position:absolute;left:6797;top:3131;width:10;height:20" coordorigin="6797,3131" coordsize="10,20" path="m6797,3150l6807,3150,6807,3131,6797,3131,6797,3150xe" filled="true" fillcolor="#000000" stroked="false">
                <v:path arrowok="t"/>
                <v:fill type="solid"/>
              </v:shape>
            </v:group>
            <v:group style="position:absolute;left:6797;top:3150;width:10;height:20" coordorigin="6797,3150" coordsize="10,20">
              <v:shape style="position:absolute;left:6797;top:3150;width:10;height:20" coordorigin="6797,3150" coordsize="10,20" path="m6797,3169l6807,3169,6807,3150,6797,3150,6797,3169xe" filled="true" fillcolor="#000000" stroked="false">
                <v:path arrowok="t"/>
                <v:fill type="solid"/>
              </v:shape>
            </v:group>
            <v:group style="position:absolute;left:6797;top:3169;width:10;height:20" coordorigin="6797,3169" coordsize="10,20">
              <v:shape style="position:absolute;left:6797;top:3169;width:10;height:20" coordorigin="6797,3169" coordsize="10,20" path="m6797,3188l6807,3188,6807,3169,6797,3169,6797,3188xe" filled="true" fillcolor="#000000" stroked="false">
                <v:path arrowok="t"/>
                <v:fill type="solid"/>
              </v:shape>
            </v:group>
            <v:group style="position:absolute;left:6797;top:3188;width:10;height:20" coordorigin="6797,3188" coordsize="10,20">
              <v:shape style="position:absolute;left:6797;top:3188;width:10;height:20" coordorigin="6797,3188" coordsize="10,20" path="m6797,3208l6807,3208,6807,3188,6797,3188,6797,3208xe" filled="true" fillcolor="#000000" stroked="false">
                <v:path arrowok="t"/>
                <v:fill type="solid"/>
              </v:shape>
            </v:group>
            <v:group style="position:absolute;left:6797;top:3208;width:10;height:20" coordorigin="6797,3208" coordsize="10,20">
              <v:shape style="position:absolute;left:6797;top:3208;width:10;height:20" coordorigin="6797,3208" coordsize="10,20" path="m6797,3227l6807,3227,6807,3208,6797,3208,6797,3227xe" filled="true" fillcolor="#000000" stroked="false">
                <v:path arrowok="t"/>
                <v:fill type="solid"/>
              </v:shape>
            </v:group>
            <v:group style="position:absolute;left:6797;top:3227;width:10;height:20" coordorigin="6797,3227" coordsize="10,20">
              <v:shape style="position:absolute;left:6797;top:3227;width:10;height:20" coordorigin="6797,3227" coordsize="10,20" path="m6797,3246l6807,3246,6807,3227,6797,3227,6797,3246xe" filled="true" fillcolor="#000000" stroked="false">
                <v:path arrowok="t"/>
                <v:fill type="solid"/>
              </v:shape>
            </v:group>
            <v:group style="position:absolute;left:6797;top:3246;width:10;height:20" coordorigin="6797,3246" coordsize="10,20">
              <v:shape style="position:absolute;left:6797;top:3246;width:10;height:20" coordorigin="6797,3246" coordsize="10,20" path="m6797,3265l6807,3265,6807,3246,6797,3246,6797,3265xe" filled="true" fillcolor="#000000" stroked="false">
                <v:path arrowok="t"/>
                <v:fill type="solid"/>
              </v:shape>
            </v:group>
            <v:group style="position:absolute;left:6797;top:3265;width:10;height:20" coordorigin="6797,3265" coordsize="10,20">
              <v:shape style="position:absolute;left:6797;top:3265;width:10;height:20" coordorigin="6797,3265" coordsize="10,20" path="m6797,3284l6807,3284,6807,3265,6797,3265,6797,3284xe" filled="true" fillcolor="#000000" stroked="false">
                <v:path arrowok="t"/>
                <v:fill type="solid"/>
              </v:shape>
            </v:group>
            <v:group style="position:absolute;left:6797;top:3292;width:10;height:2" coordorigin="6797,3292" coordsize="10,2">
              <v:shape style="position:absolute;left:6797;top:3292;width:10;height:2" coordorigin="6797,3292" coordsize="10,0" path="m6797,3292l6807,3292e" filled="false" stroked="true" strokeweight=".77997pt" strokecolor="#000000">
                <v:path arrowok="t"/>
              </v:shape>
              <v:shape style="position:absolute;left:29;top:3208;width:2818;height:102" type="#_x0000_t75" stroked="false">
                <v:imagedata r:id="rId183" o:title=""/>
              </v:shape>
              <v:shape style="position:absolute;left:2823;top:3300;width:2130;height:10" type="#_x0000_t75" stroked="false">
                <v:imagedata r:id="rId184" o:title=""/>
              </v:shape>
              <v:shape style="position:absolute;left:4949;top:3300;width:3611;height:10" type="#_x0000_t75" stroked="false">
                <v:imagedata r:id="rId185" o:title=""/>
              </v:shape>
            </v:group>
            <v:group style="position:absolute;left:2828;top:3310;width:10;height:20" coordorigin="2828,3310" coordsize="10,20">
              <v:shape style="position:absolute;left:2828;top:3310;width:10;height:20" coordorigin="2828,3310" coordsize="10,20" path="m2828,3329l2838,3329,2838,3310,2828,3310,2828,3329xe" filled="true" fillcolor="#000000" stroked="false">
                <v:path arrowok="t"/>
                <v:fill type="solid"/>
              </v:shape>
            </v:group>
            <v:group style="position:absolute;left:2828;top:3329;width:10;height:20" coordorigin="2828,3329" coordsize="10,20">
              <v:shape style="position:absolute;left:2828;top:3329;width:10;height:20" coordorigin="2828,3329" coordsize="10,20" path="m2828,3348l2838,3348,2838,3329,2828,3329,2828,3348xe" filled="true" fillcolor="#000000" stroked="false">
                <v:path arrowok="t"/>
                <v:fill type="solid"/>
              </v:shape>
            </v:group>
            <v:group style="position:absolute;left:2828;top:3348;width:10;height:20" coordorigin="2828,3348" coordsize="10,20">
              <v:shape style="position:absolute;left:2828;top:3348;width:10;height:20" coordorigin="2828,3348" coordsize="10,20" path="m2828,3367l2838,3367,2838,3348,2828,3348,2828,3367xe" filled="true" fillcolor="#000000" stroked="false">
                <v:path arrowok="t"/>
                <v:fill type="solid"/>
              </v:shape>
            </v:group>
            <v:group style="position:absolute;left:2828;top:3367;width:10;height:20" coordorigin="2828,3367" coordsize="10,20">
              <v:shape style="position:absolute;left:2828;top:3367;width:10;height:20" coordorigin="2828,3367" coordsize="10,20" path="m2828,3386l2838,3386,2838,3367,2828,3367,2828,3386xe" filled="true" fillcolor="#000000" stroked="false">
                <v:path arrowok="t"/>
                <v:fill type="solid"/>
              </v:shape>
            </v:group>
            <v:group style="position:absolute;left:2828;top:3386;width:10;height:20" coordorigin="2828,3386" coordsize="10,20">
              <v:shape style="position:absolute;left:2828;top:3386;width:10;height:20" coordorigin="2828,3386" coordsize="10,20" path="m2828,3406l2838,3406,2838,3386,2828,3386,2828,3406xe" filled="true" fillcolor="#000000" stroked="false">
                <v:path arrowok="t"/>
                <v:fill type="solid"/>
              </v:shape>
            </v:group>
            <v:group style="position:absolute;left:2828;top:3406;width:10;height:20" coordorigin="2828,3406" coordsize="10,20">
              <v:shape style="position:absolute;left:2828;top:3406;width:10;height:20" coordorigin="2828,3406" coordsize="10,20" path="m2828,3425l2838,3425,2838,3406,2828,3406,2828,3425xe" filled="true" fillcolor="#000000" stroked="false">
                <v:path arrowok="t"/>
                <v:fill type="solid"/>
              </v:shape>
            </v:group>
            <v:group style="position:absolute;left:2828;top:3425;width:10;height:20" coordorigin="2828,3425" coordsize="10,20">
              <v:shape style="position:absolute;left:2828;top:3425;width:10;height:20" coordorigin="2828,3425" coordsize="10,20" path="m2828,3444l2838,3444,2838,3425,2828,3425,2828,3444xe" filled="true" fillcolor="#000000" stroked="false">
                <v:path arrowok="t"/>
                <v:fill type="solid"/>
              </v:shape>
            </v:group>
            <v:group style="position:absolute;left:2828;top:3444;width:10;height:20" coordorigin="2828,3444" coordsize="10,20">
              <v:shape style="position:absolute;left:2828;top:3444;width:10;height:20" coordorigin="2828,3444" coordsize="10,20" path="m2828,3463l2838,3463,2838,3444,2828,3444,2828,3463xe" filled="true" fillcolor="#000000" stroked="false">
                <v:path arrowok="t"/>
                <v:fill type="solid"/>
              </v:shape>
            </v:group>
            <v:group style="position:absolute;left:2828;top:3463;width:10;height:20" coordorigin="2828,3463" coordsize="10,20">
              <v:shape style="position:absolute;left:2828;top:3463;width:10;height:20" coordorigin="2828,3463" coordsize="10,20" path="m2828,3482l2838,3482,2838,3463,2828,3463,2828,3482xe" filled="true" fillcolor="#000000" stroked="false">
                <v:path arrowok="t"/>
                <v:fill type="solid"/>
              </v:shape>
            </v:group>
            <v:group style="position:absolute;left:2828;top:3482;width:10;height:20" coordorigin="2828,3482" coordsize="10,20">
              <v:shape style="position:absolute;left:2828;top:3482;width:10;height:20" coordorigin="2828,3482" coordsize="10,20" path="m2828,3502l2838,3502,2838,3482,2828,3482,2828,3502xe" filled="true" fillcolor="#000000" stroked="false">
                <v:path arrowok="t"/>
                <v:fill type="solid"/>
              </v:shape>
            </v:group>
            <v:group style="position:absolute;left:2828;top:3502;width:10;height:20" coordorigin="2828,3502" coordsize="10,20">
              <v:shape style="position:absolute;left:2828;top:3502;width:10;height:20" coordorigin="2828,3502" coordsize="10,20" path="m2828,3521l2838,3521,2838,3502,2828,3502,2828,3521xe" filled="true" fillcolor="#000000" stroked="false">
                <v:path arrowok="t"/>
                <v:fill type="solid"/>
              </v:shape>
            </v:group>
            <v:group style="position:absolute;left:2828;top:3521;width:10;height:20" coordorigin="2828,3521" coordsize="10,20">
              <v:shape style="position:absolute;left:2828;top:3521;width:10;height:20" coordorigin="2828,3521" coordsize="10,20" path="m2828,3540l2838,3540,2838,3521,2828,3521,2828,3540xe" filled="true" fillcolor="#000000" stroked="false">
                <v:path arrowok="t"/>
                <v:fill type="solid"/>
              </v:shape>
            </v:group>
            <v:group style="position:absolute;left:2828;top:3540;width:10;height:20" coordorigin="2828,3540" coordsize="10,20">
              <v:shape style="position:absolute;left:2828;top:3540;width:10;height:20" coordorigin="2828,3540" coordsize="10,20" path="m2828,3559l2838,3559,2838,3540,2828,3540,2828,3559xe" filled="true" fillcolor="#000000" stroked="false">
                <v:path arrowok="t"/>
                <v:fill type="solid"/>
              </v:shape>
            </v:group>
            <v:group style="position:absolute;left:2828;top:3559;width:10;height:20" coordorigin="2828,3559" coordsize="10,20">
              <v:shape style="position:absolute;left:2828;top:3559;width:10;height:20" coordorigin="2828,3559" coordsize="10,20" path="m2828,3578l2838,3578,2838,3559,2828,3559,2828,3578xe" filled="true" fillcolor="#000000" stroked="false">
                <v:path arrowok="t"/>
                <v:fill type="solid"/>
              </v:shape>
            </v:group>
            <v:group style="position:absolute;left:2828;top:3578;width:10;height:20" coordorigin="2828,3578" coordsize="10,20">
              <v:shape style="position:absolute;left:2828;top:3578;width:10;height:20" coordorigin="2828,3578" coordsize="10,20" path="m2828,3598l2838,3598,2838,3578,2828,3578,2828,3598xe" filled="true" fillcolor="#000000" stroked="false">
                <v:path arrowok="t"/>
                <v:fill type="solid"/>
              </v:shape>
            </v:group>
            <v:group style="position:absolute;left:2828;top:3598;width:10;height:20" coordorigin="2828,3598" coordsize="10,20">
              <v:shape style="position:absolute;left:2828;top:3598;width:10;height:20" coordorigin="2828,3598" coordsize="10,20" path="m2828,3617l2838,3617,2838,3598,2828,3598,2828,3617xe" filled="true" fillcolor="#000000" stroked="false">
                <v:path arrowok="t"/>
                <v:fill type="solid"/>
              </v:shape>
            </v:group>
            <v:group style="position:absolute;left:2828;top:3617;width:10;height:20" coordorigin="2828,3617" coordsize="10,20">
              <v:shape style="position:absolute;left:2828;top:3617;width:10;height:20" coordorigin="2828,3617" coordsize="10,20" path="m2828,3636l2838,3636,2838,3617,2828,3617,2828,3636xe" filled="true" fillcolor="#000000" stroked="false">
                <v:path arrowok="t"/>
                <v:fill type="solid"/>
              </v:shape>
            </v:group>
            <v:group style="position:absolute;left:15;top:3725;width:2814;height:2" coordorigin="15,3725" coordsize="2814,2">
              <v:shape style="position:absolute;left:15;top:3725;width:2814;height:2" coordorigin="15,3725" coordsize="2814,0" path="m15,3725l2828,3725e" filled="false" stroked="true" strokeweight="1.5pt" strokecolor="#000000">
                <v:path arrowok="t"/>
              </v:shape>
            </v:group>
            <v:group style="position:absolute;left:2828;top:3636;width:10;height:20" coordorigin="2828,3636" coordsize="10,20">
              <v:shape style="position:absolute;left:2828;top:3636;width:10;height:20" coordorigin="2828,3636" coordsize="10,20" path="m2828,3655l2838,3655,2838,3636,2828,3636,2828,3655xe" filled="true" fillcolor="#000000" stroked="false">
                <v:path arrowok="t"/>
                <v:fill type="solid"/>
              </v:shape>
            </v:group>
            <v:group style="position:absolute;left:2828;top:3655;width:10;height:20" coordorigin="2828,3655" coordsize="10,20">
              <v:shape style="position:absolute;left:2828;top:3655;width:10;height:20" coordorigin="2828,3655" coordsize="10,20" path="m2828,3674l2838,3674,2838,3655,2828,3655,2828,3674xe" filled="true" fillcolor="#000000" stroked="false">
                <v:path arrowok="t"/>
                <v:fill type="solid"/>
              </v:shape>
            </v:group>
            <v:group style="position:absolute;left:2828;top:3674;width:10;height:20" coordorigin="2828,3674" coordsize="10,20">
              <v:shape style="position:absolute;left:2828;top:3674;width:10;height:20" coordorigin="2828,3674" coordsize="10,20" path="m2828,3694l2838,3694,2838,3674,2828,3674,2828,3694xe" filled="true" fillcolor="#000000" stroked="false">
                <v:path arrowok="t"/>
                <v:fill type="solid"/>
              </v:shape>
            </v:group>
            <v:group style="position:absolute;left:2828;top:3702;width:10;height:2" coordorigin="2828,3702" coordsize="10,2">
              <v:shape style="position:absolute;left:2828;top:3702;width:10;height:2" coordorigin="2828,3702" coordsize="10,0" path="m2828,3702l2838,3702e" filled="false" stroked="true" strokeweight=".84003pt" strokecolor="#000000">
                <v:path arrowok="t"/>
              </v:shape>
            </v:group>
            <v:group style="position:absolute;left:2828;top:3725;width:30;height:2" coordorigin="2828,3725" coordsize="30,2">
              <v:shape style="position:absolute;left:2828;top:3725;width:30;height:2" coordorigin="2828,3725" coordsize="30,0" path="m2828,3725l2858,3725e" filled="false" stroked="true" strokeweight="1.5pt" strokecolor="#000000">
                <v:path arrowok="t"/>
              </v:shape>
            </v:group>
            <v:group style="position:absolute;left:2858;top:3725;width:2096;height:2" coordorigin="2858,3725" coordsize="2096,2">
              <v:shape style="position:absolute;left:2858;top:3725;width:2096;height:2" coordorigin="2858,3725" coordsize="2096,0" path="m2858,3725l4954,3725e" filled="false" stroked="true" strokeweight="1.5pt" strokecolor="#000000">
                <v:path arrowok="t"/>
              </v:shape>
            </v:group>
            <v:group style="position:absolute;left:4954;top:3310;width:10;height:20" coordorigin="4954,3310" coordsize="10,20">
              <v:shape style="position:absolute;left:4954;top:3310;width:10;height:20" coordorigin="4954,3310" coordsize="10,20" path="m4954,3329l4963,3329,4963,3310,4954,3310,4954,3329xe" filled="true" fillcolor="#000000" stroked="false">
                <v:path arrowok="t"/>
                <v:fill type="solid"/>
              </v:shape>
            </v:group>
            <v:group style="position:absolute;left:4954;top:3329;width:10;height:20" coordorigin="4954,3329" coordsize="10,20">
              <v:shape style="position:absolute;left:4954;top:3329;width:10;height:20" coordorigin="4954,3329" coordsize="10,20" path="m4954,3348l4963,3348,4963,3329,4954,3329,4954,3348xe" filled="true" fillcolor="#000000" stroked="false">
                <v:path arrowok="t"/>
                <v:fill type="solid"/>
              </v:shape>
            </v:group>
            <v:group style="position:absolute;left:4954;top:3348;width:10;height:20" coordorigin="4954,3348" coordsize="10,20">
              <v:shape style="position:absolute;left:4954;top:3348;width:10;height:20" coordorigin="4954,3348" coordsize="10,20" path="m4954,3367l4963,3367,4963,3348,4954,3348,4954,3367xe" filled="true" fillcolor="#000000" stroked="false">
                <v:path arrowok="t"/>
                <v:fill type="solid"/>
              </v:shape>
            </v:group>
            <v:group style="position:absolute;left:4954;top:3367;width:10;height:20" coordorigin="4954,3367" coordsize="10,20">
              <v:shape style="position:absolute;left:4954;top:3367;width:10;height:20" coordorigin="4954,3367" coordsize="10,20" path="m4954,3386l4963,3386,4963,3367,4954,3367,4954,3386xe" filled="true" fillcolor="#000000" stroked="false">
                <v:path arrowok="t"/>
                <v:fill type="solid"/>
              </v:shape>
            </v:group>
            <v:group style="position:absolute;left:4954;top:3386;width:10;height:20" coordorigin="4954,3386" coordsize="10,20">
              <v:shape style="position:absolute;left:4954;top:3386;width:10;height:20" coordorigin="4954,3386" coordsize="10,20" path="m4954,3406l4963,3406,4963,3386,4954,3386,4954,3406xe" filled="true" fillcolor="#000000" stroked="false">
                <v:path arrowok="t"/>
                <v:fill type="solid"/>
              </v:shape>
            </v:group>
            <v:group style="position:absolute;left:4954;top:3406;width:10;height:20" coordorigin="4954,3406" coordsize="10,20">
              <v:shape style="position:absolute;left:4954;top:3406;width:10;height:20" coordorigin="4954,3406" coordsize="10,20" path="m4954,3425l4963,3425,4963,3406,4954,3406,4954,3425xe" filled="true" fillcolor="#000000" stroked="false">
                <v:path arrowok="t"/>
                <v:fill type="solid"/>
              </v:shape>
            </v:group>
            <v:group style="position:absolute;left:4954;top:3425;width:10;height:20" coordorigin="4954,3425" coordsize="10,20">
              <v:shape style="position:absolute;left:4954;top:3425;width:10;height:20" coordorigin="4954,3425" coordsize="10,20" path="m4954,3444l4963,3444,4963,3425,4954,3425,4954,3444xe" filled="true" fillcolor="#000000" stroked="false">
                <v:path arrowok="t"/>
                <v:fill type="solid"/>
              </v:shape>
            </v:group>
            <v:group style="position:absolute;left:4954;top:3444;width:10;height:20" coordorigin="4954,3444" coordsize="10,20">
              <v:shape style="position:absolute;left:4954;top:3444;width:10;height:20" coordorigin="4954,3444" coordsize="10,20" path="m4954,3463l4963,3463,4963,3444,4954,3444,4954,3463xe" filled="true" fillcolor="#000000" stroked="false">
                <v:path arrowok="t"/>
                <v:fill type="solid"/>
              </v:shape>
            </v:group>
            <v:group style="position:absolute;left:4954;top:3463;width:10;height:20" coordorigin="4954,3463" coordsize="10,20">
              <v:shape style="position:absolute;left:4954;top:3463;width:10;height:20" coordorigin="4954,3463" coordsize="10,20" path="m4954,3482l4963,3482,4963,3463,4954,3463,4954,3482xe" filled="true" fillcolor="#000000" stroked="false">
                <v:path arrowok="t"/>
                <v:fill type="solid"/>
              </v:shape>
            </v:group>
            <v:group style="position:absolute;left:4954;top:3482;width:10;height:20" coordorigin="4954,3482" coordsize="10,20">
              <v:shape style="position:absolute;left:4954;top:3482;width:10;height:20" coordorigin="4954,3482" coordsize="10,20" path="m4954,3502l4963,3502,4963,3482,4954,3482,4954,3502xe" filled="true" fillcolor="#000000" stroked="false">
                <v:path arrowok="t"/>
                <v:fill type="solid"/>
              </v:shape>
            </v:group>
            <v:group style="position:absolute;left:4954;top:3502;width:10;height:20" coordorigin="4954,3502" coordsize="10,20">
              <v:shape style="position:absolute;left:4954;top:3502;width:10;height:20" coordorigin="4954,3502" coordsize="10,20" path="m4954,3521l4963,3521,4963,3502,4954,3502,4954,3521xe" filled="true" fillcolor="#000000" stroked="false">
                <v:path arrowok="t"/>
                <v:fill type="solid"/>
              </v:shape>
            </v:group>
            <v:group style="position:absolute;left:4954;top:3521;width:10;height:20" coordorigin="4954,3521" coordsize="10,20">
              <v:shape style="position:absolute;left:4954;top:3521;width:10;height:20" coordorigin="4954,3521" coordsize="10,20" path="m4954,3540l4963,3540,4963,3521,4954,3521,4954,3540xe" filled="true" fillcolor="#000000" stroked="false">
                <v:path arrowok="t"/>
                <v:fill type="solid"/>
              </v:shape>
            </v:group>
            <v:group style="position:absolute;left:4954;top:3540;width:10;height:20" coordorigin="4954,3540" coordsize="10,20">
              <v:shape style="position:absolute;left:4954;top:3540;width:10;height:20" coordorigin="4954,3540" coordsize="10,20" path="m4954,3559l4963,3559,4963,3540,4954,3540,4954,3559xe" filled="true" fillcolor="#000000" stroked="false">
                <v:path arrowok="t"/>
                <v:fill type="solid"/>
              </v:shape>
            </v:group>
            <v:group style="position:absolute;left:4954;top:3559;width:10;height:20" coordorigin="4954,3559" coordsize="10,20">
              <v:shape style="position:absolute;left:4954;top:3559;width:10;height:20" coordorigin="4954,3559" coordsize="10,20" path="m4954,3578l4963,3578,4963,3559,4954,3559,4954,3578xe" filled="true" fillcolor="#000000" stroked="false">
                <v:path arrowok="t"/>
                <v:fill type="solid"/>
              </v:shape>
            </v:group>
            <v:group style="position:absolute;left:4954;top:3578;width:10;height:20" coordorigin="4954,3578" coordsize="10,20">
              <v:shape style="position:absolute;left:4954;top:3578;width:10;height:20" coordorigin="4954,3578" coordsize="10,20" path="m4954,3598l4963,3598,4963,3578,4954,3578,4954,3598xe" filled="true" fillcolor="#000000" stroked="false">
                <v:path arrowok="t"/>
                <v:fill type="solid"/>
              </v:shape>
            </v:group>
            <v:group style="position:absolute;left:4954;top:3598;width:10;height:20" coordorigin="4954,3598" coordsize="10,20">
              <v:shape style="position:absolute;left:4954;top:3598;width:10;height:20" coordorigin="4954,3598" coordsize="10,20" path="m4954,3617l4963,3617,4963,3598,4954,3598,4954,3617xe" filled="true" fillcolor="#000000" stroked="false">
                <v:path arrowok="t"/>
                <v:fill type="solid"/>
              </v:shape>
            </v:group>
            <v:group style="position:absolute;left:4954;top:3617;width:10;height:20" coordorigin="4954,3617" coordsize="10,20">
              <v:shape style="position:absolute;left:4954;top:3617;width:10;height:20" coordorigin="4954,3617" coordsize="10,20" path="m4954,3636l4963,3636,4963,3617,4954,3617,4954,3636xe" filled="true" fillcolor="#000000" stroked="false">
                <v:path arrowok="t"/>
                <v:fill type="solid"/>
              </v:shape>
            </v:group>
            <v:group style="position:absolute;left:4954;top:3636;width:10;height:20" coordorigin="4954,3636" coordsize="10,20">
              <v:shape style="position:absolute;left:4954;top:3636;width:10;height:20" coordorigin="4954,3636" coordsize="10,20" path="m4954,3655l4963,3655,4963,3636,4954,3636,4954,3655xe" filled="true" fillcolor="#000000" stroked="false">
                <v:path arrowok="t"/>
                <v:fill type="solid"/>
              </v:shape>
            </v:group>
            <v:group style="position:absolute;left:4954;top:3655;width:10;height:20" coordorigin="4954,3655" coordsize="10,20">
              <v:shape style="position:absolute;left:4954;top:3655;width:10;height:20" coordorigin="4954,3655" coordsize="10,20" path="m4954,3674l4963,3674,4963,3655,4954,3655,4954,3674xe" filled="true" fillcolor="#000000" stroked="false">
                <v:path arrowok="t"/>
                <v:fill type="solid"/>
              </v:shape>
            </v:group>
            <v:group style="position:absolute;left:4954;top:3674;width:10;height:20" coordorigin="4954,3674" coordsize="10,20">
              <v:shape style="position:absolute;left:4954;top:3674;width:10;height:20" coordorigin="4954,3674" coordsize="10,20" path="m4954,3694l4963,3694,4963,3674,4954,3674,4954,3694xe" filled="true" fillcolor="#000000" stroked="false">
                <v:path arrowok="t"/>
                <v:fill type="solid"/>
              </v:shape>
            </v:group>
            <v:group style="position:absolute;left:4954;top:3702;width:10;height:2" coordorigin="4954,3702" coordsize="10,2">
              <v:shape style="position:absolute;left:4954;top:3702;width:10;height:2" coordorigin="4954,3702" coordsize="10,0" path="m4954,3702l4963,3702e" filled="false" stroked="true" strokeweight=".84003pt" strokecolor="#000000">
                <v:path arrowok="t"/>
              </v:shape>
            </v:group>
            <v:group style="position:absolute;left:4954;top:3725;width:30;height:2" coordorigin="4954,3725" coordsize="30,2">
              <v:shape style="position:absolute;left:4954;top:3725;width:30;height:2" coordorigin="4954,3725" coordsize="30,0" path="m4954,3725l4984,3725e" filled="false" stroked="true" strokeweight="1.5pt" strokecolor="#000000">
                <v:path arrowok="t"/>
              </v:shape>
            </v:group>
            <v:group style="position:absolute;left:4984;top:3725;width:1814;height:2" coordorigin="4984,3725" coordsize="1814,2">
              <v:shape style="position:absolute;left:4984;top:3725;width:1814;height:2" coordorigin="4984,3725" coordsize="1814,0" path="m4984,3725l6797,3725e" filled="false" stroked="true" strokeweight="1.5pt" strokecolor="#000000">
                <v:path arrowok="t"/>
              </v:shape>
            </v:group>
            <v:group style="position:absolute;left:6797;top:3310;width:10;height:20" coordorigin="6797,3310" coordsize="10,20">
              <v:shape style="position:absolute;left:6797;top:3310;width:10;height:20" coordorigin="6797,3310" coordsize="10,20" path="m6797,3329l6807,3329,6807,3310,6797,3310,6797,3329xe" filled="true" fillcolor="#000000" stroked="false">
                <v:path arrowok="t"/>
                <v:fill type="solid"/>
              </v:shape>
            </v:group>
            <v:group style="position:absolute;left:6797;top:3329;width:10;height:20" coordorigin="6797,3329" coordsize="10,20">
              <v:shape style="position:absolute;left:6797;top:3329;width:10;height:20" coordorigin="6797,3329" coordsize="10,20" path="m6797,3348l6807,3348,6807,3329,6797,3329,6797,3348xe" filled="true" fillcolor="#000000" stroked="false">
                <v:path arrowok="t"/>
                <v:fill type="solid"/>
              </v:shape>
            </v:group>
            <v:group style="position:absolute;left:6797;top:3348;width:10;height:20" coordorigin="6797,3348" coordsize="10,20">
              <v:shape style="position:absolute;left:6797;top:3348;width:10;height:20" coordorigin="6797,3348" coordsize="10,20" path="m6797,3367l6807,3367,6807,3348,6797,3348,6797,3367xe" filled="true" fillcolor="#000000" stroked="false">
                <v:path arrowok="t"/>
                <v:fill type="solid"/>
              </v:shape>
            </v:group>
            <v:group style="position:absolute;left:6797;top:3367;width:10;height:20" coordorigin="6797,3367" coordsize="10,20">
              <v:shape style="position:absolute;left:6797;top:3367;width:10;height:20" coordorigin="6797,3367" coordsize="10,20" path="m6797,3386l6807,3386,6807,3367,6797,3367,6797,3386xe" filled="true" fillcolor="#000000" stroked="false">
                <v:path arrowok="t"/>
                <v:fill type="solid"/>
              </v:shape>
            </v:group>
            <v:group style="position:absolute;left:6797;top:3386;width:10;height:20" coordorigin="6797,3386" coordsize="10,20">
              <v:shape style="position:absolute;left:6797;top:3386;width:10;height:20" coordorigin="6797,3386" coordsize="10,20" path="m6797,3406l6807,3406,6807,3386,6797,3386,6797,3406xe" filled="true" fillcolor="#000000" stroked="false">
                <v:path arrowok="t"/>
                <v:fill type="solid"/>
              </v:shape>
            </v:group>
            <v:group style="position:absolute;left:6797;top:3406;width:10;height:20" coordorigin="6797,3406" coordsize="10,20">
              <v:shape style="position:absolute;left:6797;top:3406;width:10;height:20" coordorigin="6797,3406" coordsize="10,20" path="m6797,3425l6807,3425,6807,3406,6797,3406,6797,3425xe" filled="true" fillcolor="#000000" stroked="false">
                <v:path arrowok="t"/>
                <v:fill type="solid"/>
              </v:shape>
            </v:group>
            <v:group style="position:absolute;left:6797;top:3425;width:10;height:20" coordorigin="6797,3425" coordsize="10,20">
              <v:shape style="position:absolute;left:6797;top:3425;width:10;height:20" coordorigin="6797,3425" coordsize="10,20" path="m6797,3444l6807,3444,6807,3425,6797,3425,6797,3444xe" filled="true" fillcolor="#000000" stroked="false">
                <v:path arrowok="t"/>
                <v:fill type="solid"/>
              </v:shape>
            </v:group>
            <v:group style="position:absolute;left:6797;top:3444;width:10;height:20" coordorigin="6797,3444" coordsize="10,20">
              <v:shape style="position:absolute;left:6797;top:3444;width:10;height:20" coordorigin="6797,3444" coordsize="10,20" path="m6797,3463l6807,3463,6807,3444,6797,3444,6797,3463xe" filled="true" fillcolor="#000000" stroked="false">
                <v:path arrowok="t"/>
                <v:fill type="solid"/>
              </v:shape>
            </v:group>
            <v:group style="position:absolute;left:6797;top:3463;width:10;height:20" coordorigin="6797,3463" coordsize="10,20">
              <v:shape style="position:absolute;left:6797;top:3463;width:10;height:20" coordorigin="6797,3463" coordsize="10,20" path="m6797,3482l6807,3482,6807,3463,6797,3463,6797,3482xe" filled="true" fillcolor="#000000" stroked="false">
                <v:path arrowok="t"/>
                <v:fill type="solid"/>
              </v:shape>
            </v:group>
            <v:group style="position:absolute;left:6797;top:3482;width:10;height:20" coordorigin="6797,3482" coordsize="10,20">
              <v:shape style="position:absolute;left:6797;top:3482;width:10;height:20" coordorigin="6797,3482" coordsize="10,20" path="m6797,3502l6807,3502,6807,3482,6797,3482,6797,3502xe" filled="true" fillcolor="#000000" stroked="false">
                <v:path arrowok="t"/>
                <v:fill type="solid"/>
              </v:shape>
            </v:group>
            <v:group style="position:absolute;left:6797;top:3502;width:10;height:20" coordorigin="6797,3502" coordsize="10,20">
              <v:shape style="position:absolute;left:6797;top:3502;width:10;height:20" coordorigin="6797,3502" coordsize="10,20" path="m6797,3521l6807,3521,6807,3502,6797,3502,6797,3521xe" filled="true" fillcolor="#000000" stroked="false">
                <v:path arrowok="t"/>
                <v:fill type="solid"/>
              </v:shape>
            </v:group>
            <v:group style="position:absolute;left:6797;top:3521;width:10;height:20" coordorigin="6797,3521" coordsize="10,20">
              <v:shape style="position:absolute;left:6797;top:3521;width:10;height:20" coordorigin="6797,3521" coordsize="10,20" path="m6797,3540l6807,3540,6807,3521,6797,3521,6797,3540xe" filled="true" fillcolor="#000000" stroked="false">
                <v:path arrowok="t"/>
                <v:fill type="solid"/>
              </v:shape>
            </v:group>
            <v:group style="position:absolute;left:6797;top:3540;width:10;height:20" coordorigin="6797,3540" coordsize="10,20">
              <v:shape style="position:absolute;left:6797;top:3540;width:10;height:20" coordorigin="6797,3540" coordsize="10,20" path="m6797,3559l6807,3559,6807,3540,6797,3540,6797,3559xe" filled="true" fillcolor="#000000" stroked="false">
                <v:path arrowok="t"/>
                <v:fill type="solid"/>
              </v:shape>
            </v:group>
            <v:group style="position:absolute;left:6797;top:3559;width:10;height:20" coordorigin="6797,3559" coordsize="10,20">
              <v:shape style="position:absolute;left:6797;top:3559;width:10;height:20" coordorigin="6797,3559" coordsize="10,20" path="m6797,3578l6807,3578,6807,3559,6797,3559,6797,3578xe" filled="true" fillcolor="#000000" stroked="false">
                <v:path arrowok="t"/>
                <v:fill type="solid"/>
              </v:shape>
            </v:group>
            <v:group style="position:absolute;left:6797;top:3578;width:10;height:20" coordorigin="6797,3578" coordsize="10,20">
              <v:shape style="position:absolute;left:6797;top:3578;width:10;height:20" coordorigin="6797,3578" coordsize="10,20" path="m6797,3598l6807,3598,6807,3578,6797,3578,6797,3598xe" filled="true" fillcolor="#000000" stroked="false">
                <v:path arrowok="t"/>
                <v:fill type="solid"/>
              </v:shape>
            </v:group>
            <v:group style="position:absolute;left:6797;top:3598;width:10;height:20" coordorigin="6797,3598" coordsize="10,20">
              <v:shape style="position:absolute;left:6797;top:3598;width:10;height:20" coordorigin="6797,3598" coordsize="10,20" path="m6797,3617l6807,3617,6807,3598,6797,3598,6797,3617xe" filled="true" fillcolor="#000000" stroked="false">
                <v:path arrowok="t"/>
                <v:fill type="solid"/>
              </v:shape>
            </v:group>
            <v:group style="position:absolute;left:6797;top:3617;width:10;height:20" coordorigin="6797,3617" coordsize="10,20">
              <v:shape style="position:absolute;left:6797;top:3617;width:10;height:20" coordorigin="6797,3617" coordsize="10,20" path="m6797,3636l6807,3636,6807,3617,6797,3617,6797,3636xe" filled="true" fillcolor="#000000" stroked="false">
                <v:path arrowok="t"/>
                <v:fill type="solid"/>
              </v:shape>
            </v:group>
            <v:group style="position:absolute;left:6797;top:3636;width:10;height:20" coordorigin="6797,3636" coordsize="10,20">
              <v:shape style="position:absolute;left:6797;top:3636;width:10;height:20" coordorigin="6797,3636" coordsize="10,20" path="m6797,3655l6807,3655,6807,3636,6797,3636,6797,3655xe" filled="true" fillcolor="#000000" stroked="false">
                <v:path arrowok="t"/>
                <v:fill type="solid"/>
              </v:shape>
            </v:group>
            <v:group style="position:absolute;left:6797;top:3655;width:10;height:20" coordorigin="6797,3655" coordsize="10,20">
              <v:shape style="position:absolute;left:6797;top:3655;width:10;height:20" coordorigin="6797,3655" coordsize="10,20" path="m6797,3674l6807,3674,6807,3655,6797,3655,6797,3674xe" filled="true" fillcolor="#000000" stroked="false">
                <v:path arrowok="t"/>
                <v:fill type="solid"/>
              </v:shape>
            </v:group>
            <v:group style="position:absolute;left:6797;top:3674;width:10;height:20" coordorigin="6797,3674" coordsize="10,20">
              <v:shape style="position:absolute;left:6797;top:3674;width:10;height:20" coordorigin="6797,3674" coordsize="10,20" path="m6797,3694l6807,3694,6807,3674,6797,3674,6797,3694xe" filled="true" fillcolor="#000000" stroked="false">
                <v:path arrowok="t"/>
                <v:fill type="solid"/>
              </v:shape>
            </v:group>
            <v:group style="position:absolute;left:6797;top:3702;width:10;height:2" coordorigin="6797,3702" coordsize="10,2">
              <v:shape style="position:absolute;left:6797;top:3702;width:10;height:2" coordorigin="6797,3702" coordsize="10,0" path="m6797,3702l6807,3702e" filled="false" stroked="true" strokeweight=".84003pt" strokecolor="#000000">
                <v:path arrowok="t"/>
              </v:shape>
            </v:group>
            <v:group style="position:absolute;left:6797;top:3725;width:30;height:2" coordorigin="6797,3725" coordsize="30,2">
              <v:shape style="position:absolute;left:6797;top:3725;width:30;height:2" coordorigin="6797,3725" coordsize="30,0" path="m6797,3725l6827,3725e" filled="false" stroked="true" strokeweight="1.5pt" strokecolor="#000000">
                <v:path arrowok="t"/>
              </v:shape>
            </v:group>
            <v:group style="position:absolute;left:6827;top:3725;width:1734;height:2" coordorigin="6827,3725" coordsize="1734,2">
              <v:shape style="position:absolute;left:6827;top:3725;width:1734;height:2" coordorigin="6827,3725" coordsize="1734,0" path="m6827,3725l8560,3725e" filled="false" stroked="true" strokeweight="1.5pt" strokecolor="#000000">
                <v:path arrowok="t"/>
              </v:shape>
              <v:shape style="position:absolute;left:5333;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1250;top:388;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3532;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txbxContent>
                </v:textbox>
                <w10:wrap type="none"/>
              </v:shape>
              <v:shape style="position:absolute;left:5517;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061;top:593;width:123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138;top:1003;width:68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xbxContent>
                </v:textbox>
                <w10:wrap type="none"/>
              </v:shape>
              <v:shape style="position:absolute;left:3715;top:1023;width:11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480,704,419.12</w:t>
                      </w:r>
                    </w:p>
                  </w:txbxContent>
                </v:textbox>
                <w10:wrap type="none"/>
              </v:shape>
              <v:shape style="position:absolute;left:5741;top:1023;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4,807,044.27</w:t>
                      </w:r>
                    </w:p>
                  </w:txbxContent>
                </v:textbox>
                <w10:wrap type="none"/>
              </v:shape>
              <v:shape style="position:absolute;left:8133;top:1023;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v:shape style="position:absolute;left:138;top:1413;width:67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3715;top:1432;width:11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333,031,046.65</w:t>
                      </w:r>
                    </w:p>
                  </w:txbxContent>
                </v:textbox>
                <w10:wrap type="none"/>
              </v:shape>
              <v:shape style="position:absolute;left:5651;top:1432;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16,651,552.33</w:t>
                      </w:r>
                    </w:p>
                  </w:txbxContent>
                </v:textbox>
                <w10:wrap type="none"/>
              </v:shape>
              <v:shape style="position:absolute;left:8133;top:1432;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5.00</w:t>
                      </w:r>
                    </w:p>
                  </w:txbxContent>
                </v:textbox>
                <w10:wrap type="none"/>
              </v:shape>
              <v:shape style="position:absolute;left:138;top:1823;width:67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xbxContent>
                </v:textbox>
                <w10:wrap type="none"/>
              </v:shape>
              <v:shape style="position:absolute;left:3807;top:1842;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62,925,246.92</w:t>
                      </w:r>
                    </w:p>
                  </w:txbxContent>
                </v:textbox>
                <w10:wrap type="none"/>
              </v:shape>
              <v:shape style="position:absolute;left:5741;top:1842;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6,292,524.69</w:t>
                      </w:r>
                    </w:p>
                  </w:txbxContent>
                </v:textbox>
                <w10:wrap type="none"/>
              </v:shape>
              <v:shape style="position:absolute;left:8043;top:1842;width:40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w:t>
                      </w:r>
                    </w:p>
                  </w:txbxContent>
                </v:textbox>
                <w10:wrap type="none"/>
              </v:shape>
              <v:shape style="position:absolute;left:138;top:2233;width:680;height:1010"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16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5" w:lineRule="exact" w:before="161"/>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xbxContent>
                </v:textbox>
                <w10:wrap type="none"/>
              </v:shape>
              <v:shape style="position:absolute;left:1250;top:346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715;top:3483;width:11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876,660,712.69</w:t>
                      </w:r>
                    </w:p>
                  </w:txbxContent>
                </v:textbox>
                <w10:wrap type="none"/>
              </v:shape>
              <v:shape style="position:absolute;left:5651;top:3483;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27,751,121.29</w:t>
                      </w:r>
                    </w:p>
                  </w:txbxContent>
                </v:textbox>
                <w10:wrap type="none"/>
              </v:shape>
            </v:group>
          </v:group>
        </w:pict>
      </w:r>
      <w:r>
        <w:rPr>
          <w:rFonts w:ascii="宋体" w:hAnsi="宋体" w:cs="宋体" w:eastAsia="宋体" w:hint="default"/>
          <w:position w:val="-74"/>
          <w:sz w:val="20"/>
          <w:szCs w:val="20"/>
        </w:rPr>
      </w:r>
    </w:p>
    <w:p>
      <w:pPr>
        <w:pStyle w:val="BodyText"/>
        <w:spacing w:line="240" w:lineRule="auto" w:before="11"/>
        <w:ind w:left="1326" w:right="0"/>
        <w:jc w:val="left"/>
      </w:pPr>
      <w:r>
        <w:rPr/>
        <w:t>（</w:t>
      </w:r>
      <w:r>
        <w:rPr>
          <w:rFonts w:ascii="Times New Roman" w:hAnsi="Times New Roman" w:cs="Times New Roman" w:eastAsia="Times New Roman" w:hint="default"/>
        </w:rPr>
        <w:t>7</w:t>
      </w:r>
      <w:r>
        <w:rPr/>
        <w:t>）类金融板块账龄组合</w:t>
      </w:r>
    </w:p>
    <w:p>
      <w:pPr>
        <w:spacing w:line="240" w:lineRule="auto" w:before="1"/>
        <w:rPr>
          <w:rFonts w:ascii="宋体" w:hAnsi="宋体" w:cs="宋体" w:eastAsia="宋体" w:hint="default"/>
          <w:sz w:val="4"/>
          <w:szCs w:val="4"/>
        </w:rPr>
      </w:pPr>
    </w:p>
    <w:p>
      <w:pPr>
        <w:spacing w:line="1691" w:lineRule="exact"/>
        <w:ind w:left="100"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428.8pt;height:84.6pt;mso-position-horizontal-relative:char;mso-position-vertical-relative:line" coordorigin="0,0" coordsize="8576,1692">
            <v:group style="position:absolute;left:29;top:15;width:2652;height:2" coordorigin="29,15" coordsize="2652,2">
              <v:shape style="position:absolute;left:29;top:15;width:2652;height:2" coordorigin="29,15" coordsize="2652,0" path="m29,15l2681,15e" filled="false" stroked="true" strokeweight="1.5pt" strokecolor="#000000">
                <v:path arrowok="t"/>
              </v:shape>
            </v:group>
            <v:group style="position:absolute;left:2681;top:15;width:30;height:2" coordorigin="2681,15" coordsize="30,2">
              <v:shape style="position:absolute;left:2681;top:15;width:30;height:2" coordorigin="2681,15" coordsize="30,0" path="m2681,15l2711,15e" filled="false" stroked="true" strokeweight="1.5pt" strokecolor="#000000">
                <v:path arrowok="t"/>
              </v:shape>
            </v:group>
            <v:group style="position:absolute;left:2711;top:15;width:5850;height:2" coordorigin="2711,15" coordsize="5850,2">
              <v:shape style="position:absolute;left:2711;top:15;width:5850;height:2" coordorigin="2711,15" coordsize="5850,0" path="m2711,15l8560,15e" filled="false" stroked="true" strokeweight="1.5pt" strokecolor="#000000">
                <v:path arrowok="t"/>
              </v:shape>
            </v:group>
            <v:group style="position:absolute;left:2681;top:30;width:10;height:20" coordorigin="2681,30" coordsize="10,20">
              <v:shape style="position:absolute;left:2681;top:30;width:10;height:20" coordorigin="2681,30" coordsize="10,20" path="m2681,49l2690,49,2690,30,2681,30,2681,49xe" filled="true" fillcolor="#000000" stroked="false">
                <v:path arrowok="t"/>
                <v:fill type="solid"/>
              </v:shape>
            </v:group>
            <v:group style="position:absolute;left:2681;top:49;width:10;height:20" coordorigin="2681,49" coordsize="10,20">
              <v:shape style="position:absolute;left:2681;top:49;width:10;height:20" coordorigin="2681,49" coordsize="10,20" path="m2681,68l2690,68,2690,49,2681,49,2681,68xe" filled="true" fillcolor="#000000" stroked="false">
                <v:path arrowok="t"/>
                <v:fill type="solid"/>
              </v:shape>
            </v:group>
            <v:group style="position:absolute;left:2681;top:68;width:10;height:20" coordorigin="2681,68" coordsize="10,20">
              <v:shape style="position:absolute;left:2681;top:68;width:10;height:20" coordorigin="2681,68" coordsize="10,20" path="m2681,88l2690,88,2690,68,2681,68,2681,88xe" filled="true" fillcolor="#000000" stroked="false">
                <v:path arrowok="t"/>
                <v:fill type="solid"/>
              </v:shape>
            </v:group>
            <v:group style="position:absolute;left:2681;top:88;width:10;height:20" coordorigin="2681,88" coordsize="10,20">
              <v:shape style="position:absolute;left:2681;top:88;width:10;height:20" coordorigin="2681,88" coordsize="10,20" path="m2681,107l2690,107,2690,88,2681,88,2681,107xe" filled="true" fillcolor="#000000" stroked="false">
                <v:path arrowok="t"/>
                <v:fill type="solid"/>
              </v:shape>
            </v:group>
            <v:group style="position:absolute;left:2681;top:107;width:10;height:20" coordorigin="2681,107" coordsize="10,20">
              <v:shape style="position:absolute;left:2681;top:107;width:10;height:20" coordorigin="2681,107" coordsize="10,20" path="m2681,126l2690,126,2690,107,2681,107,2681,126xe" filled="true" fillcolor="#000000" stroked="false">
                <v:path arrowok="t"/>
                <v:fill type="solid"/>
              </v:shape>
            </v:group>
            <v:group style="position:absolute;left:2681;top:126;width:10;height:20" coordorigin="2681,126" coordsize="10,20">
              <v:shape style="position:absolute;left:2681;top:126;width:10;height:20" coordorigin="2681,126" coordsize="10,20" path="m2681,145l2690,145,2690,126,2681,126,2681,145xe" filled="true" fillcolor="#000000" stroked="false">
                <v:path arrowok="t"/>
                <v:fill type="solid"/>
              </v:shape>
            </v:group>
            <v:group style="position:absolute;left:2681;top:145;width:10;height:20" coordorigin="2681,145" coordsize="10,20">
              <v:shape style="position:absolute;left:2681;top:145;width:10;height:20" coordorigin="2681,145" coordsize="10,20" path="m2681,164l2690,164,2690,145,2681,145,2681,164xe" filled="true" fillcolor="#000000" stroked="false">
                <v:path arrowok="t"/>
                <v:fill type="solid"/>
              </v:shape>
            </v:group>
            <v:group style="position:absolute;left:2681;top:164;width:10;height:20" coordorigin="2681,164" coordsize="10,20">
              <v:shape style="position:absolute;left:2681;top:164;width:10;height:20" coordorigin="2681,164" coordsize="10,20" path="m2681,184l2690,184,2690,164,2681,164,2681,184xe" filled="true" fillcolor="#000000" stroked="false">
                <v:path arrowok="t"/>
                <v:fill type="solid"/>
              </v:shape>
            </v:group>
            <v:group style="position:absolute;left:2681;top:184;width:10;height:20" coordorigin="2681,184" coordsize="10,20">
              <v:shape style="position:absolute;left:2681;top:184;width:10;height:20" coordorigin="2681,184" coordsize="10,20" path="m2681,203l2690,203,2690,184,2681,184,2681,203xe" filled="true" fillcolor="#000000" stroked="false">
                <v:path arrowok="t"/>
                <v:fill type="solid"/>
              </v:shape>
            </v:group>
            <v:group style="position:absolute;left:2681;top:203;width:10;height:20" coordorigin="2681,203" coordsize="10,20">
              <v:shape style="position:absolute;left:2681;top:203;width:10;height:20" coordorigin="2681,203" coordsize="10,20" path="m2681,222l2690,222,2690,203,2681,203,2681,222xe" filled="true" fillcolor="#000000" stroked="false">
                <v:path arrowok="t"/>
                <v:fill type="solid"/>
              </v:shape>
            </v:group>
            <v:group style="position:absolute;left:2681;top:222;width:10;height:20" coordorigin="2681,222" coordsize="10,20">
              <v:shape style="position:absolute;left:2681;top:222;width:10;height:20" coordorigin="2681,222" coordsize="10,20" path="m2681,241l2690,241,2690,222,2681,222,2681,241xe" filled="true" fillcolor="#000000" stroked="false">
                <v:path arrowok="t"/>
                <v:fill type="solid"/>
              </v:shape>
            </v:group>
            <v:group style="position:absolute;left:2681;top:241;width:10;height:20" coordorigin="2681,241" coordsize="10,20">
              <v:shape style="position:absolute;left:2681;top:241;width:10;height:20" coordorigin="2681,241" coordsize="10,20" path="m2681,260l2690,260,2690,241,2681,241,2681,260xe" filled="true" fillcolor="#000000" stroked="false">
                <v:path arrowok="t"/>
                <v:fill type="solid"/>
              </v:shape>
            </v:group>
            <v:group style="position:absolute;left:2681;top:260;width:10;height:20" coordorigin="2681,260" coordsize="10,20">
              <v:shape style="position:absolute;left:2681;top:260;width:10;height:20" coordorigin="2681,260" coordsize="10,20" path="m2681,280l2690,280,2690,260,2681,260,2681,280xe" filled="true" fillcolor="#000000" stroked="false">
                <v:path arrowok="t"/>
                <v:fill type="solid"/>
              </v:shape>
            </v:group>
            <v:group style="position:absolute;left:2681;top:280;width:10;height:20" coordorigin="2681,280" coordsize="10,20">
              <v:shape style="position:absolute;left:2681;top:280;width:10;height:20" coordorigin="2681,280" coordsize="10,20" path="m2681,299l2690,299,2690,280,2681,280,2681,299xe" filled="true" fillcolor="#000000" stroked="false">
                <v:path arrowok="t"/>
                <v:fill type="solid"/>
              </v:shape>
            </v:group>
            <v:group style="position:absolute;left:2681;top:299;width:10;height:20" coordorigin="2681,299" coordsize="10,20">
              <v:shape style="position:absolute;left:2681;top:299;width:10;height:20" coordorigin="2681,299" coordsize="10,20" path="m2681,318l2690,318,2690,299,2681,299,2681,318xe" filled="true" fillcolor="#000000" stroked="false">
                <v:path arrowok="t"/>
                <v:fill type="solid"/>
              </v:shape>
            </v:group>
            <v:group style="position:absolute;left:2681;top:318;width:10;height:20" coordorigin="2681,318" coordsize="10,20">
              <v:shape style="position:absolute;left:2681;top:318;width:10;height:20" coordorigin="2681,318" coordsize="10,20" path="m2681,337l2690,337,2690,318,2681,318,2681,337xe" filled="true" fillcolor="#000000" stroked="false">
                <v:path arrowok="t"/>
                <v:fill type="solid"/>
              </v:shape>
              <v:shape style="position:absolute;left:2671;top:337;width:5889;height:103" type="#_x0000_t75" stroked="false">
                <v:imagedata r:id="rId189" o:title=""/>
              </v:shape>
            </v:group>
            <v:group style="position:absolute;left:2681;top:440;width:10;height:20" coordorigin="2681,440" coordsize="10,20">
              <v:shape style="position:absolute;left:2681;top:440;width:10;height:20" coordorigin="2681,440" coordsize="10,20" path="m2681,460l2690,460,2690,440,2681,440,2681,460xe" filled="true" fillcolor="#000000" stroked="false">
                <v:path arrowok="t"/>
                <v:fill type="solid"/>
              </v:shape>
            </v:group>
            <v:group style="position:absolute;left:2681;top:460;width:10;height:20" coordorigin="2681,460" coordsize="10,20">
              <v:shape style="position:absolute;left:2681;top:460;width:10;height:20" coordorigin="2681,460" coordsize="10,20" path="m2681,479l2690,479,2690,460,2681,460,2681,479xe" filled="true" fillcolor="#000000" stroked="false">
                <v:path arrowok="t"/>
                <v:fill type="solid"/>
              </v:shape>
            </v:group>
            <v:group style="position:absolute;left:2681;top:479;width:10;height:20" coordorigin="2681,479" coordsize="10,20">
              <v:shape style="position:absolute;left:2681;top:479;width:10;height:20" coordorigin="2681,479" coordsize="10,20" path="m2681,498l2690,498,2690,479,2681,479,2681,498xe" filled="true" fillcolor="#000000" stroked="false">
                <v:path arrowok="t"/>
                <v:fill type="solid"/>
              </v:shape>
            </v:group>
            <v:group style="position:absolute;left:2681;top:498;width:10;height:20" coordorigin="2681,498" coordsize="10,20">
              <v:shape style="position:absolute;left:2681;top:498;width:10;height:20" coordorigin="2681,498" coordsize="10,20" path="m2681,517l2690,517,2690,498,2681,498,2681,517xe" filled="true" fillcolor="#000000" stroked="false">
                <v:path arrowok="t"/>
                <v:fill type="solid"/>
              </v:shape>
            </v:group>
            <v:group style="position:absolute;left:2681;top:517;width:10;height:20" coordorigin="2681,517" coordsize="10,20">
              <v:shape style="position:absolute;left:2681;top:517;width:10;height:20" coordorigin="2681,517" coordsize="10,20" path="m2681,536l2690,536,2690,517,2681,517,2681,536xe" filled="true" fillcolor="#000000" stroked="false">
                <v:path arrowok="t"/>
                <v:fill type="solid"/>
              </v:shape>
            </v:group>
            <v:group style="position:absolute;left:2681;top:536;width:10;height:20" coordorigin="2681,536" coordsize="10,20">
              <v:shape style="position:absolute;left:2681;top:536;width:10;height:20" coordorigin="2681,536" coordsize="10,20" path="m2681,556l2690,556,2690,536,2681,536,2681,556xe" filled="true" fillcolor="#000000" stroked="false">
                <v:path arrowok="t"/>
                <v:fill type="solid"/>
              </v:shape>
            </v:group>
            <v:group style="position:absolute;left:2681;top:556;width:10;height:20" coordorigin="2681,556" coordsize="10,20">
              <v:shape style="position:absolute;left:2681;top:556;width:10;height:20" coordorigin="2681,556" coordsize="10,20" path="m2681,575l2690,575,2690,556,2681,556,2681,575xe" filled="true" fillcolor="#000000" stroked="false">
                <v:path arrowok="t"/>
                <v:fill type="solid"/>
              </v:shape>
            </v:group>
            <v:group style="position:absolute;left:2681;top:575;width:10;height:20" coordorigin="2681,575" coordsize="10,20">
              <v:shape style="position:absolute;left:2681;top:575;width:10;height:20" coordorigin="2681,575" coordsize="10,20" path="m2681,594l2690,594,2690,575,2681,575,2681,594xe" filled="true" fillcolor="#000000" stroked="false">
                <v:path arrowok="t"/>
                <v:fill type="solid"/>
              </v:shape>
            </v:group>
            <v:group style="position:absolute;left:2681;top:594;width:10;height:20" coordorigin="2681,594" coordsize="10,20">
              <v:shape style="position:absolute;left:2681;top:594;width:10;height:20" coordorigin="2681,594" coordsize="10,20" path="m2681,613l2690,613,2690,594,2681,594,2681,613xe" filled="true" fillcolor="#000000" stroked="false">
                <v:path arrowok="t"/>
                <v:fill type="solid"/>
              </v:shape>
            </v:group>
            <v:group style="position:absolute;left:2681;top:613;width:10;height:20" coordorigin="2681,613" coordsize="10,20">
              <v:shape style="position:absolute;left:2681;top:613;width:10;height:20" coordorigin="2681,613" coordsize="10,20" path="m2681,632l2690,632,2690,613,2681,613,2681,632xe" filled="true" fillcolor="#000000" stroked="false">
                <v:path arrowok="t"/>
                <v:fill type="solid"/>
              </v:shape>
            </v:group>
            <v:group style="position:absolute;left:2681;top:632;width:10;height:20" coordorigin="2681,632" coordsize="10,20">
              <v:shape style="position:absolute;left:2681;top:632;width:10;height:20" coordorigin="2681,632" coordsize="10,20" path="m2681,652l2690,652,2690,632,2681,632,2681,652xe" filled="true" fillcolor="#000000" stroked="false">
                <v:path arrowok="t"/>
                <v:fill type="solid"/>
              </v:shape>
            </v:group>
            <v:group style="position:absolute;left:2681;top:652;width:10;height:20" coordorigin="2681,652" coordsize="10,20">
              <v:shape style="position:absolute;left:2681;top:652;width:10;height:20" coordorigin="2681,652" coordsize="10,20" path="m2681,671l2690,671,2690,652,2681,652,2681,671xe" filled="true" fillcolor="#000000" stroked="false">
                <v:path arrowok="t"/>
                <v:fill type="solid"/>
              </v:shape>
            </v:group>
            <v:group style="position:absolute;left:2681;top:671;width:10;height:20" coordorigin="2681,671" coordsize="10,20">
              <v:shape style="position:absolute;left:2681;top:671;width:10;height:20" coordorigin="2681,671" coordsize="10,20" path="m2681,690l2690,690,2690,671,2681,671,2681,690xe" filled="true" fillcolor="#000000" stroked="false">
                <v:path arrowok="t"/>
                <v:fill type="solid"/>
              </v:shape>
            </v:group>
            <v:group style="position:absolute;left:2681;top:690;width:10;height:20" coordorigin="2681,690" coordsize="10,20">
              <v:shape style="position:absolute;left:2681;top:690;width:10;height:20" coordorigin="2681,690" coordsize="10,20" path="m2681,709l2690,709,2690,690,2681,690,2681,709xe" filled="true" fillcolor="#000000" stroked="false">
                <v:path arrowok="t"/>
                <v:fill type="solid"/>
              </v:shape>
            </v:group>
            <v:group style="position:absolute;left:2681;top:709;width:10;height:20" coordorigin="2681,709" coordsize="10,20">
              <v:shape style="position:absolute;left:2681;top:709;width:10;height:20" coordorigin="2681,709" coordsize="10,20" path="m2681,728l2690,728,2690,709,2681,709,2681,728xe" filled="true" fillcolor="#000000" stroked="false">
                <v:path arrowok="t"/>
                <v:fill type="solid"/>
              </v:shape>
            </v:group>
            <v:group style="position:absolute;left:2681;top:728;width:10;height:20" coordorigin="2681,728" coordsize="10,20">
              <v:shape style="position:absolute;left:2681;top:728;width:10;height:20" coordorigin="2681,728" coordsize="10,20" path="m2681,748l2690,748,2690,728,2681,728,2681,748xe" filled="true" fillcolor="#000000" stroked="false">
                <v:path arrowok="t"/>
                <v:fill type="solid"/>
              </v:shape>
            </v:group>
            <v:group style="position:absolute;left:2681;top:748;width:10;height:20" coordorigin="2681,748" coordsize="10,20">
              <v:shape style="position:absolute;left:2681;top:748;width:10;height:20" coordorigin="2681,748" coordsize="10,20" path="m2681,767l2690,767,2690,748,2681,748,2681,767xe" filled="true" fillcolor="#000000" stroked="false">
                <v:path arrowok="t"/>
                <v:fill type="solid"/>
              </v:shape>
            </v:group>
            <v:group style="position:absolute;left:2681;top:767;width:10;height:20" coordorigin="2681,767" coordsize="10,20">
              <v:shape style="position:absolute;left:2681;top:767;width:10;height:20" coordorigin="2681,767" coordsize="10,20" path="m2681,786l2690,786,2690,767,2681,767,2681,786xe" filled="true" fillcolor="#000000" stroked="false">
                <v:path arrowok="t"/>
                <v:fill type="solid"/>
              </v:shape>
            </v:group>
            <v:group style="position:absolute;left:2681;top:786;width:10;height:20" coordorigin="2681,786" coordsize="10,20">
              <v:shape style="position:absolute;left:2681;top:786;width:10;height:20" coordorigin="2681,786" coordsize="10,20" path="m2681,805l2690,805,2690,786,2681,786,2681,805xe" filled="true" fillcolor="#000000" stroked="false">
                <v:path arrowok="t"/>
                <v:fill type="solid"/>
              </v:shape>
            </v:group>
            <v:group style="position:absolute;left:2681;top:805;width:10;height:20" coordorigin="2681,805" coordsize="10,20">
              <v:shape style="position:absolute;left:2681;top:805;width:10;height:20" coordorigin="2681,805" coordsize="10,20" path="m2681,824l2690,824,2690,805,2681,805,2681,824xe" filled="true" fillcolor="#000000" stroked="false">
                <v:path arrowok="t"/>
                <v:fill type="solid"/>
              </v:shape>
            </v:group>
            <v:group style="position:absolute;left:2681;top:832;width:10;height:2" coordorigin="2681,832" coordsize="10,2">
              <v:shape style="position:absolute;left:2681;top:832;width:10;height:2" coordorigin="2681,832" coordsize="10,0" path="m2681,832l2690,832e" filled="false" stroked="true" strokeweight=".77997pt" strokecolor="#000000">
                <v:path arrowok="t"/>
              </v:shape>
            </v:group>
            <v:group style="position:absolute;left:5296;top:440;width:10;height:20" coordorigin="5296,440" coordsize="10,20">
              <v:shape style="position:absolute;left:5296;top:440;width:10;height:20" coordorigin="5296,440" coordsize="10,20" path="m5296,460l5305,460,5305,440,5296,440,5296,460xe" filled="true" fillcolor="#000000" stroked="false">
                <v:path arrowok="t"/>
                <v:fill type="solid"/>
              </v:shape>
            </v:group>
            <v:group style="position:absolute;left:5296;top:460;width:10;height:20" coordorigin="5296,460" coordsize="10,20">
              <v:shape style="position:absolute;left:5296;top:460;width:10;height:20" coordorigin="5296,460" coordsize="10,20" path="m5296,479l5305,479,5305,460,5296,460,5296,479xe" filled="true" fillcolor="#000000" stroked="false">
                <v:path arrowok="t"/>
                <v:fill type="solid"/>
              </v:shape>
            </v:group>
            <v:group style="position:absolute;left:5296;top:479;width:10;height:20" coordorigin="5296,479" coordsize="10,20">
              <v:shape style="position:absolute;left:5296;top:479;width:10;height:20" coordorigin="5296,479" coordsize="10,20" path="m5296,498l5305,498,5305,479,5296,479,5296,498xe" filled="true" fillcolor="#000000" stroked="false">
                <v:path arrowok="t"/>
                <v:fill type="solid"/>
              </v:shape>
            </v:group>
            <v:group style="position:absolute;left:5296;top:498;width:10;height:20" coordorigin="5296,498" coordsize="10,20">
              <v:shape style="position:absolute;left:5296;top:498;width:10;height:20" coordorigin="5296,498" coordsize="10,20" path="m5296,517l5305,517,5305,498,5296,498,5296,517xe" filled="true" fillcolor="#000000" stroked="false">
                <v:path arrowok="t"/>
                <v:fill type="solid"/>
              </v:shape>
            </v:group>
            <v:group style="position:absolute;left:5296;top:517;width:10;height:20" coordorigin="5296,517" coordsize="10,20">
              <v:shape style="position:absolute;left:5296;top:517;width:10;height:20" coordorigin="5296,517" coordsize="10,20" path="m5296,536l5305,536,5305,517,5296,517,5296,536xe" filled="true" fillcolor="#000000" stroked="false">
                <v:path arrowok="t"/>
                <v:fill type="solid"/>
              </v:shape>
            </v:group>
            <v:group style="position:absolute;left:5296;top:536;width:10;height:20" coordorigin="5296,536" coordsize="10,20">
              <v:shape style="position:absolute;left:5296;top:536;width:10;height:20" coordorigin="5296,536" coordsize="10,20" path="m5296,556l5305,556,5305,536,5296,536,5296,556xe" filled="true" fillcolor="#000000" stroked="false">
                <v:path arrowok="t"/>
                <v:fill type="solid"/>
              </v:shape>
            </v:group>
            <v:group style="position:absolute;left:5296;top:556;width:10;height:20" coordorigin="5296,556" coordsize="10,20">
              <v:shape style="position:absolute;left:5296;top:556;width:10;height:20" coordorigin="5296,556" coordsize="10,20" path="m5296,575l5305,575,5305,556,5296,556,5296,575xe" filled="true" fillcolor="#000000" stroked="false">
                <v:path arrowok="t"/>
                <v:fill type="solid"/>
              </v:shape>
            </v:group>
            <v:group style="position:absolute;left:5296;top:575;width:10;height:20" coordorigin="5296,575" coordsize="10,20">
              <v:shape style="position:absolute;left:5296;top:575;width:10;height:20" coordorigin="5296,575" coordsize="10,20" path="m5296,594l5305,594,5305,575,5296,575,5296,594xe" filled="true" fillcolor="#000000" stroked="false">
                <v:path arrowok="t"/>
                <v:fill type="solid"/>
              </v:shape>
            </v:group>
            <v:group style="position:absolute;left:5296;top:594;width:10;height:20" coordorigin="5296,594" coordsize="10,20">
              <v:shape style="position:absolute;left:5296;top:594;width:10;height:20" coordorigin="5296,594" coordsize="10,20" path="m5296,613l5305,613,5305,594,5296,594,5296,613xe" filled="true" fillcolor="#000000" stroked="false">
                <v:path arrowok="t"/>
                <v:fill type="solid"/>
              </v:shape>
            </v:group>
            <v:group style="position:absolute;left:5296;top:613;width:10;height:20" coordorigin="5296,613" coordsize="10,20">
              <v:shape style="position:absolute;left:5296;top:613;width:10;height:20" coordorigin="5296,613" coordsize="10,20" path="m5296,632l5305,632,5305,613,5296,613,5296,632xe" filled="true" fillcolor="#000000" stroked="false">
                <v:path arrowok="t"/>
                <v:fill type="solid"/>
              </v:shape>
            </v:group>
            <v:group style="position:absolute;left:5296;top:632;width:10;height:20" coordorigin="5296,632" coordsize="10,20">
              <v:shape style="position:absolute;left:5296;top:632;width:10;height:20" coordorigin="5296,632" coordsize="10,20" path="m5296,652l5305,652,5305,632,5296,632,5296,652xe" filled="true" fillcolor="#000000" stroked="false">
                <v:path arrowok="t"/>
                <v:fill type="solid"/>
              </v:shape>
            </v:group>
            <v:group style="position:absolute;left:5296;top:652;width:10;height:20" coordorigin="5296,652" coordsize="10,20">
              <v:shape style="position:absolute;left:5296;top:652;width:10;height:20" coordorigin="5296,652" coordsize="10,20" path="m5296,671l5305,671,5305,652,5296,652,5296,671xe" filled="true" fillcolor="#000000" stroked="false">
                <v:path arrowok="t"/>
                <v:fill type="solid"/>
              </v:shape>
            </v:group>
            <v:group style="position:absolute;left:5296;top:671;width:10;height:20" coordorigin="5296,671" coordsize="10,20">
              <v:shape style="position:absolute;left:5296;top:671;width:10;height:20" coordorigin="5296,671" coordsize="10,20" path="m5296,690l5305,690,5305,671,5296,671,5296,690xe" filled="true" fillcolor="#000000" stroked="false">
                <v:path arrowok="t"/>
                <v:fill type="solid"/>
              </v:shape>
            </v:group>
            <v:group style="position:absolute;left:5296;top:690;width:10;height:20" coordorigin="5296,690" coordsize="10,20">
              <v:shape style="position:absolute;left:5296;top:690;width:10;height:20" coordorigin="5296,690" coordsize="10,20" path="m5296,709l5305,709,5305,690,5296,690,5296,709xe" filled="true" fillcolor="#000000" stroked="false">
                <v:path arrowok="t"/>
                <v:fill type="solid"/>
              </v:shape>
            </v:group>
            <v:group style="position:absolute;left:5296;top:709;width:10;height:20" coordorigin="5296,709" coordsize="10,20">
              <v:shape style="position:absolute;left:5296;top:709;width:10;height:20" coordorigin="5296,709" coordsize="10,20" path="m5296,728l5305,728,5305,709,5296,709,5296,728xe" filled="true" fillcolor="#000000" stroked="false">
                <v:path arrowok="t"/>
                <v:fill type="solid"/>
              </v:shape>
            </v:group>
            <v:group style="position:absolute;left:5296;top:728;width:10;height:20" coordorigin="5296,728" coordsize="10,20">
              <v:shape style="position:absolute;left:5296;top:728;width:10;height:20" coordorigin="5296,728" coordsize="10,20" path="m5296,748l5305,748,5305,728,5296,728,5296,748xe" filled="true" fillcolor="#000000" stroked="false">
                <v:path arrowok="t"/>
                <v:fill type="solid"/>
              </v:shape>
            </v:group>
            <v:group style="position:absolute;left:5296;top:748;width:10;height:20" coordorigin="5296,748" coordsize="10,20">
              <v:shape style="position:absolute;left:5296;top:748;width:10;height:20" coordorigin="5296,748" coordsize="10,20" path="m5296,767l5305,767,5305,748,5296,748,5296,767xe" filled="true" fillcolor="#000000" stroked="false">
                <v:path arrowok="t"/>
                <v:fill type="solid"/>
              </v:shape>
            </v:group>
            <v:group style="position:absolute;left:5296;top:767;width:10;height:20" coordorigin="5296,767" coordsize="10,20">
              <v:shape style="position:absolute;left:5296;top:767;width:10;height:20" coordorigin="5296,767" coordsize="10,20" path="m5296,786l5305,786,5305,767,5296,767,5296,786xe" filled="true" fillcolor="#000000" stroked="false">
                <v:path arrowok="t"/>
                <v:fill type="solid"/>
              </v:shape>
            </v:group>
            <v:group style="position:absolute;left:5296;top:786;width:10;height:20" coordorigin="5296,786" coordsize="10,20">
              <v:shape style="position:absolute;left:5296;top:786;width:10;height:20" coordorigin="5296,786" coordsize="10,20" path="m5296,805l5305,805,5305,786,5296,786,5296,805xe" filled="true" fillcolor="#000000" stroked="false">
                <v:path arrowok="t"/>
                <v:fill type="solid"/>
              </v:shape>
            </v:group>
            <v:group style="position:absolute;left:5296;top:805;width:10;height:20" coordorigin="5296,805" coordsize="10,20">
              <v:shape style="position:absolute;left:5296;top:805;width:10;height:20" coordorigin="5296,805" coordsize="10,20" path="m5296,824l5305,824,5305,805,5296,805,5296,824xe" filled="true" fillcolor="#000000" stroked="false">
                <v:path arrowok="t"/>
                <v:fill type="solid"/>
              </v:shape>
            </v:group>
            <v:group style="position:absolute;left:5296;top:832;width:10;height:2" coordorigin="5296,832" coordsize="10,2">
              <v:shape style="position:absolute;left:5296;top:832;width:10;height:2" coordorigin="5296,832" coordsize="10,0" path="m5296,832l5305,832e" filled="false" stroked="true" strokeweight=".77997pt" strokecolor="#000000">
                <v:path arrowok="t"/>
              </v:shape>
            </v:group>
            <v:group style="position:absolute;left:6995;top:440;width:10;height:20" coordorigin="6995,440" coordsize="10,20">
              <v:shape style="position:absolute;left:6995;top:440;width:10;height:20" coordorigin="6995,440" coordsize="10,20" path="m6995,460l7005,460,7005,440,6995,440,6995,460xe" filled="true" fillcolor="#000000" stroked="false">
                <v:path arrowok="t"/>
                <v:fill type="solid"/>
              </v:shape>
            </v:group>
            <v:group style="position:absolute;left:6995;top:460;width:10;height:20" coordorigin="6995,460" coordsize="10,20">
              <v:shape style="position:absolute;left:6995;top:460;width:10;height:20" coordorigin="6995,460" coordsize="10,20" path="m6995,479l7005,479,7005,460,6995,460,6995,479xe" filled="true" fillcolor="#000000" stroked="false">
                <v:path arrowok="t"/>
                <v:fill type="solid"/>
              </v:shape>
            </v:group>
            <v:group style="position:absolute;left:6995;top:479;width:10;height:20" coordorigin="6995,479" coordsize="10,20">
              <v:shape style="position:absolute;left:6995;top:479;width:10;height:20" coordorigin="6995,479" coordsize="10,20" path="m6995,498l7005,498,7005,479,6995,479,6995,498xe" filled="true" fillcolor="#000000" stroked="false">
                <v:path arrowok="t"/>
                <v:fill type="solid"/>
              </v:shape>
            </v:group>
            <v:group style="position:absolute;left:6995;top:498;width:10;height:20" coordorigin="6995,498" coordsize="10,20">
              <v:shape style="position:absolute;left:6995;top:498;width:10;height:20" coordorigin="6995,498" coordsize="10,20" path="m6995,517l7005,517,7005,498,6995,498,6995,517xe" filled="true" fillcolor="#000000" stroked="false">
                <v:path arrowok="t"/>
                <v:fill type="solid"/>
              </v:shape>
            </v:group>
            <v:group style="position:absolute;left:6995;top:517;width:10;height:20" coordorigin="6995,517" coordsize="10,20">
              <v:shape style="position:absolute;left:6995;top:517;width:10;height:20" coordorigin="6995,517" coordsize="10,20" path="m6995,536l7005,536,7005,517,6995,517,6995,536xe" filled="true" fillcolor="#000000" stroked="false">
                <v:path arrowok="t"/>
                <v:fill type="solid"/>
              </v:shape>
            </v:group>
            <v:group style="position:absolute;left:6995;top:536;width:10;height:20" coordorigin="6995,536" coordsize="10,20">
              <v:shape style="position:absolute;left:6995;top:536;width:10;height:20" coordorigin="6995,536" coordsize="10,20" path="m6995,556l7005,556,7005,536,6995,536,6995,556xe" filled="true" fillcolor="#000000" stroked="false">
                <v:path arrowok="t"/>
                <v:fill type="solid"/>
              </v:shape>
            </v:group>
            <v:group style="position:absolute;left:6995;top:556;width:10;height:20" coordorigin="6995,556" coordsize="10,20">
              <v:shape style="position:absolute;left:6995;top:556;width:10;height:20" coordorigin="6995,556" coordsize="10,20" path="m6995,575l7005,575,7005,556,6995,556,6995,575xe" filled="true" fillcolor="#000000" stroked="false">
                <v:path arrowok="t"/>
                <v:fill type="solid"/>
              </v:shape>
            </v:group>
            <v:group style="position:absolute;left:6995;top:575;width:10;height:20" coordorigin="6995,575" coordsize="10,20">
              <v:shape style="position:absolute;left:6995;top:575;width:10;height:20" coordorigin="6995,575" coordsize="10,20" path="m6995,594l7005,594,7005,575,6995,575,6995,594xe" filled="true" fillcolor="#000000" stroked="false">
                <v:path arrowok="t"/>
                <v:fill type="solid"/>
              </v:shape>
            </v:group>
            <v:group style="position:absolute;left:6995;top:594;width:10;height:20" coordorigin="6995,594" coordsize="10,20">
              <v:shape style="position:absolute;left:6995;top:594;width:10;height:20" coordorigin="6995,594" coordsize="10,20" path="m6995,613l7005,613,7005,594,6995,594,6995,613xe" filled="true" fillcolor="#000000" stroked="false">
                <v:path arrowok="t"/>
                <v:fill type="solid"/>
              </v:shape>
            </v:group>
            <v:group style="position:absolute;left:6995;top:613;width:10;height:20" coordorigin="6995,613" coordsize="10,20">
              <v:shape style="position:absolute;left:6995;top:613;width:10;height:20" coordorigin="6995,613" coordsize="10,20" path="m6995,632l7005,632,7005,613,6995,613,6995,632xe" filled="true" fillcolor="#000000" stroked="false">
                <v:path arrowok="t"/>
                <v:fill type="solid"/>
              </v:shape>
            </v:group>
            <v:group style="position:absolute;left:6995;top:632;width:10;height:20" coordorigin="6995,632" coordsize="10,20">
              <v:shape style="position:absolute;left:6995;top:632;width:10;height:20" coordorigin="6995,632" coordsize="10,20" path="m6995,652l7005,652,7005,632,6995,632,6995,652xe" filled="true" fillcolor="#000000" stroked="false">
                <v:path arrowok="t"/>
                <v:fill type="solid"/>
              </v:shape>
            </v:group>
            <v:group style="position:absolute;left:6995;top:652;width:10;height:20" coordorigin="6995,652" coordsize="10,20">
              <v:shape style="position:absolute;left:6995;top:652;width:10;height:20" coordorigin="6995,652" coordsize="10,20" path="m6995,671l7005,671,7005,652,6995,652,6995,671xe" filled="true" fillcolor="#000000" stroked="false">
                <v:path arrowok="t"/>
                <v:fill type="solid"/>
              </v:shape>
            </v:group>
            <v:group style="position:absolute;left:6995;top:671;width:10;height:20" coordorigin="6995,671" coordsize="10,20">
              <v:shape style="position:absolute;left:6995;top:671;width:10;height:20" coordorigin="6995,671" coordsize="10,20" path="m6995,690l7005,690,7005,671,6995,671,6995,690xe" filled="true" fillcolor="#000000" stroked="false">
                <v:path arrowok="t"/>
                <v:fill type="solid"/>
              </v:shape>
            </v:group>
            <v:group style="position:absolute;left:6995;top:690;width:10;height:20" coordorigin="6995,690" coordsize="10,20">
              <v:shape style="position:absolute;left:6995;top:690;width:10;height:20" coordorigin="6995,690" coordsize="10,20" path="m6995,709l7005,709,7005,690,6995,690,6995,709xe" filled="true" fillcolor="#000000" stroked="false">
                <v:path arrowok="t"/>
                <v:fill type="solid"/>
              </v:shape>
            </v:group>
            <v:group style="position:absolute;left:6995;top:709;width:10;height:20" coordorigin="6995,709" coordsize="10,20">
              <v:shape style="position:absolute;left:6995;top:709;width:10;height:20" coordorigin="6995,709" coordsize="10,20" path="m6995,728l7005,728,7005,709,6995,709,6995,728xe" filled="true" fillcolor="#000000" stroked="false">
                <v:path arrowok="t"/>
                <v:fill type="solid"/>
              </v:shape>
            </v:group>
            <v:group style="position:absolute;left:6995;top:728;width:10;height:20" coordorigin="6995,728" coordsize="10,20">
              <v:shape style="position:absolute;left:6995;top:728;width:10;height:20" coordorigin="6995,728" coordsize="10,20" path="m6995,748l7005,748,7005,728,6995,728,6995,748xe" filled="true" fillcolor="#000000" stroked="false">
                <v:path arrowok="t"/>
                <v:fill type="solid"/>
              </v:shape>
              <v:shape style="position:absolute;left:29;top:748;width:8531;height:102" type="#_x0000_t75" stroked="false">
                <v:imagedata r:id="rId190" o:title=""/>
              </v:shape>
            </v:group>
            <v:group style="position:absolute;left:2681;top:850;width:10;height:20" coordorigin="2681,850" coordsize="10,20">
              <v:shape style="position:absolute;left:2681;top:850;width:10;height:20" coordorigin="2681,850" coordsize="10,20" path="m2681,869l2690,869,2690,850,2681,850,2681,869xe" filled="true" fillcolor="#000000" stroked="false">
                <v:path arrowok="t"/>
                <v:fill type="solid"/>
              </v:shape>
            </v:group>
            <v:group style="position:absolute;left:2681;top:869;width:10;height:20" coordorigin="2681,869" coordsize="10,20">
              <v:shape style="position:absolute;left:2681;top:869;width:10;height:20" coordorigin="2681,869" coordsize="10,20" path="m2681,888l2690,888,2690,869,2681,869,2681,888xe" filled="true" fillcolor="#000000" stroked="false">
                <v:path arrowok="t"/>
                <v:fill type="solid"/>
              </v:shape>
            </v:group>
            <v:group style="position:absolute;left:2681;top:888;width:10;height:20" coordorigin="2681,888" coordsize="10,20">
              <v:shape style="position:absolute;left:2681;top:888;width:10;height:20" coordorigin="2681,888" coordsize="10,20" path="m2681,907l2690,907,2690,888,2681,888,2681,907xe" filled="true" fillcolor="#000000" stroked="false">
                <v:path arrowok="t"/>
                <v:fill type="solid"/>
              </v:shape>
            </v:group>
            <v:group style="position:absolute;left:2681;top:907;width:10;height:20" coordorigin="2681,907" coordsize="10,20">
              <v:shape style="position:absolute;left:2681;top:907;width:10;height:20" coordorigin="2681,907" coordsize="10,20" path="m2681,926l2690,926,2690,907,2681,907,2681,926xe" filled="true" fillcolor="#000000" stroked="false">
                <v:path arrowok="t"/>
                <v:fill type="solid"/>
              </v:shape>
            </v:group>
            <v:group style="position:absolute;left:2681;top:926;width:10;height:20" coordorigin="2681,926" coordsize="10,20">
              <v:shape style="position:absolute;left:2681;top:926;width:10;height:20" coordorigin="2681,926" coordsize="10,20" path="m2681,946l2690,946,2690,926,2681,926,2681,946xe" filled="true" fillcolor="#000000" stroked="false">
                <v:path arrowok="t"/>
                <v:fill type="solid"/>
              </v:shape>
            </v:group>
            <v:group style="position:absolute;left:2681;top:946;width:10;height:20" coordorigin="2681,946" coordsize="10,20">
              <v:shape style="position:absolute;left:2681;top:946;width:10;height:20" coordorigin="2681,946" coordsize="10,20" path="m2681,965l2690,965,2690,946,2681,946,2681,965xe" filled="true" fillcolor="#000000" stroked="false">
                <v:path arrowok="t"/>
                <v:fill type="solid"/>
              </v:shape>
            </v:group>
            <v:group style="position:absolute;left:2681;top:965;width:10;height:20" coordorigin="2681,965" coordsize="10,20">
              <v:shape style="position:absolute;left:2681;top:965;width:10;height:20" coordorigin="2681,965" coordsize="10,20" path="m2681,984l2690,984,2690,965,2681,965,2681,984xe" filled="true" fillcolor="#000000" stroked="false">
                <v:path arrowok="t"/>
                <v:fill type="solid"/>
              </v:shape>
            </v:group>
            <v:group style="position:absolute;left:2681;top:984;width:10;height:20" coordorigin="2681,984" coordsize="10,20">
              <v:shape style="position:absolute;left:2681;top:984;width:10;height:20" coordorigin="2681,984" coordsize="10,20" path="m2681,1003l2690,1003,2690,984,2681,984,2681,1003xe" filled="true" fillcolor="#000000" stroked="false">
                <v:path arrowok="t"/>
                <v:fill type="solid"/>
              </v:shape>
            </v:group>
            <v:group style="position:absolute;left:2681;top:1003;width:10;height:20" coordorigin="2681,1003" coordsize="10,20">
              <v:shape style="position:absolute;left:2681;top:1003;width:10;height:20" coordorigin="2681,1003" coordsize="10,20" path="m2681,1022l2690,1022,2690,1003,2681,1003,2681,1022xe" filled="true" fillcolor="#000000" stroked="false">
                <v:path arrowok="t"/>
                <v:fill type="solid"/>
              </v:shape>
            </v:group>
            <v:group style="position:absolute;left:2681;top:1022;width:10;height:20" coordorigin="2681,1022" coordsize="10,20">
              <v:shape style="position:absolute;left:2681;top:1022;width:10;height:20" coordorigin="2681,1022" coordsize="10,20" path="m2681,1042l2690,1042,2690,1022,2681,1022,2681,1042xe" filled="true" fillcolor="#000000" stroked="false">
                <v:path arrowok="t"/>
                <v:fill type="solid"/>
              </v:shape>
            </v:group>
            <v:group style="position:absolute;left:2681;top:1042;width:10;height:20" coordorigin="2681,1042" coordsize="10,20">
              <v:shape style="position:absolute;left:2681;top:1042;width:10;height:20" coordorigin="2681,1042" coordsize="10,20" path="m2681,1061l2690,1061,2690,1042,2681,1042,2681,1061xe" filled="true" fillcolor="#000000" stroked="false">
                <v:path arrowok="t"/>
                <v:fill type="solid"/>
              </v:shape>
            </v:group>
            <v:group style="position:absolute;left:2681;top:1061;width:10;height:20" coordorigin="2681,1061" coordsize="10,20">
              <v:shape style="position:absolute;left:2681;top:1061;width:10;height:20" coordorigin="2681,1061" coordsize="10,20" path="m2681,1080l2690,1080,2690,1061,2681,1061,2681,1080xe" filled="true" fillcolor="#000000" stroked="false">
                <v:path arrowok="t"/>
                <v:fill type="solid"/>
              </v:shape>
            </v:group>
            <v:group style="position:absolute;left:2681;top:1080;width:10;height:20" coordorigin="2681,1080" coordsize="10,20">
              <v:shape style="position:absolute;left:2681;top:1080;width:10;height:20" coordorigin="2681,1080" coordsize="10,20" path="m2681,1099l2690,1099,2690,1080,2681,1080,2681,1099xe" filled="true" fillcolor="#000000" stroked="false">
                <v:path arrowok="t"/>
                <v:fill type="solid"/>
              </v:shape>
            </v:group>
            <v:group style="position:absolute;left:2681;top:1099;width:10;height:20" coordorigin="2681,1099" coordsize="10,20">
              <v:shape style="position:absolute;left:2681;top:1099;width:10;height:20" coordorigin="2681,1099" coordsize="10,20" path="m2681,1118l2690,1118,2690,1099,2681,1099,2681,1118xe" filled="true" fillcolor="#000000" stroked="false">
                <v:path arrowok="t"/>
                <v:fill type="solid"/>
              </v:shape>
            </v:group>
            <v:group style="position:absolute;left:2681;top:1118;width:10;height:20" coordorigin="2681,1118" coordsize="10,20">
              <v:shape style="position:absolute;left:2681;top:1118;width:10;height:20" coordorigin="2681,1118" coordsize="10,20" path="m2681,1138l2690,1138,2690,1118,2681,1118,2681,1138xe" filled="true" fillcolor="#000000" stroked="false">
                <v:path arrowok="t"/>
                <v:fill type="solid"/>
              </v:shape>
            </v:group>
            <v:group style="position:absolute;left:2681;top:1138;width:10;height:20" coordorigin="2681,1138" coordsize="10,20">
              <v:shape style="position:absolute;left:2681;top:1138;width:10;height:20" coordorigin="2681,1138" coordsize="10,20" path="m2681,1157l2690,1157,2690,1138,2681,1138,2681,1157xe" filled="true" fillcolor="#000000" stroked="false">
                <v:path arrowok="t"/>
                <v:fill type="solid"/>
              </v:shape>
            </v:group>
            <v:group style="position:absolute;left:2681;top:1157;width:10;height:20" coordorigin="2681,1157" coordsize="10,20">
              <v:shape style="position:absolute;left:2681;top:1157;width:10;height:20" coordorigin="2681,1157" coordsize="10,20" path="m2681,1176l2690,1176,2690,1157,2681,1157,2681,1176xe" filled="true" fillcolor="#000000" stroked="false">
                <v:path arrowok="t"/>
                <v:fill type="solid"/>
              </v:shape>
            </v:group>
            <v:group style="position:absolute;left:2681;top:1176;width:10;height:20" coordorigin="2681,1176" coordsize="10,20">
              <v:shape style="position:absolute;left:2681;top:1176;width:10;height:20" coordorigin="2681,1176" coordsize="10,20" path="m2681,1195l2690,1195,2690,1176,2681,1176,2681,1195xe" filled="true" fillcolor="#000000" stroked="false">
                <v:path arrowok="t"/>
                <v:fill type="solid"/>
              </v:shape>
            </v:group>
            <v:group style="position:absolute;left:2681;top:1195;width:10;height:20" coordorigin="2681,1195" coordsize="10,20">
              <v:shape style="position:absolute;left:2681;top:1195;width:10;height:20" coordorigin="2681,1195" coordsize="10,20" path="m2681,1214l2690,1214,2690,1195,2681,1195,2681,1214xe" filled="true" fillcolor="#000000" stroked="false">
                <v:path arrowok="t"/>
                <v:fill type="solid"/>
              </v:shape>
            </v:group>
            <v:group style="position:absolute;left:2681;top:1214;width:10;height:20" coordorigin="2681,1214" coordsize="10,20">
              <v:shape style="position:absolute;left:2681;top:1214;width:10;height:20" coordorigin="2681,1214" coordsize="10,20" path="m2681,1234l2690,1234,2690,1214,2681,1214,2681,1234xe" filled="true" fillcolor="#000000" stroked="false">
                <v:path arrowok="t"/>
                <v:fill type="solid"/>
              </v:shape>
            </v:group>
            <v:group style="position:absolute;left:2681;top:1242;width:10;height:2" coordorigin="2681,1242" coordsize="10,2">
              <v:shape style="position:absolute;left:2681;top:1242;width:10;height:2" coordorigin="2681,1242" coordsize="10,0" path="m2681,1242l2690,1242e" filled="false" stroked="true" strokeweight=".83997pt" strokecolor="#000000">
                <v:path arrowok="t"/>
              </v:shape>
            </v:group>
            <v:group style="position:absolute;left:5296;top:850;width:10;height:20" coordorigin="5296,850" coordsize="10,20">
              <v:shape style="position:absolute;left:5296;top:850;width:10;height:20" coordorigin="5296,850" coordsize="10,20" path="m5296,869l5305,869,5305,850,5296,850,5296,869xe" filled="true" fillcolor="#000000" stroked="false">
                <v:path arrowok="t"/>
                <v:fill type="solid"/>
              </v:shape>
            </v:group>
            <v:group style="position:absolute;left:5296;top:869;width:10;height:20" coordorigin="5296,869" coordsize="10,20">
              <v:shape style="position:absolute;left:5296;top:869;width:10;height:20" coordorigin="5296,869" coordsize="10,20" path="m5296,888l5305,888,5305,869,5296,869,5296,888xe" filled="true" fillcolor="#000000" stroked="false">
                <v:path arrowok="t"/>
                <v:fill type="solid"/>
              </v:shape>
            </v:group>
            <v:group style="position:absolute;left:5296;top:888;width:10;height:20" coordorigin="5296,888" coordsize="10,20">
              <v:shape style="position:absolute;left:5296;top:888;width:10;height:20" coordorigin="5296,888" coordsize="10,20" path="m5296,907l5305,907,5305,888,5296,888,5296,907xe" filled="true" fillcolor="#000000" stroked="false">
                <v:path arrowok="t"/>
                <v:fill type="solid"/>
              </v:shape>
            </v:group>
            <v:group style="position:absolute;left:5296;top:907;width:10;height:20" coordorigin="5296,907" coordsize="10,20">
              <v:shape style="position:absolute;left:5296;top:907;width:10;height:20" coordorigin="5296,907" coordsize="10,20" path="m5296,926l5305,926,5305,907,5296,907,5296,926xe" filled="true" fillcolor="#000000" stroked="false">
                <v:path arrowok="t"/>
                <v:fill type="solid"/>
              </v:shape>
            </v:group>
            <v:group style="position:absolute;left:5296;top:926;width:10;height:20" coordorigin="5296,926" coordsize="10,20">
              <v:shape style="position:absolute;left:5296;top:926;width:10;height:20" coordorigin="5296,926" coordsize="10,20" path="m5296,946l5305,946,5305,926,5296,926,5296,946xe" filled="true" fillcolor="#000000" stroked="false">
                <v:path arrowok="t"/>
                <v:fill type="solid"/>
              </v:shape>
            </v:group>
            <v:group style="position:absolute;left:5296;top:946;width:10;height:20" coordorigin="5296,946" coordsize="10,20">
              <v:shape style="position:absolute;left:5296;top:946;width:10;height:20" coordorigin="5296,946" coordsize="10,20" path="m5296,965l5305,965,5305,946,5296,946,5296,965xe" filled="true" fillcolor="#000000" stroked="false">
                <v:path arrowok="t"/>
                <v:fill type="solid"/>
              </v:shape>
            </v:group>
            <v:group style="position:absolute;left:5296;top:965;width:10;height:20" coordorigin="5296,965" coordsize="10,20">
              <v:shape style="position:absolute;left:5296;top:965;width:10;height:20" coordorigin="5296,965" coordsize="10,20" path="m5296,984l5305,984,5305,965,5296,965,5296,984xe" filled="true" fillcolor="#000000" stroked="false">
                <v:path arrowok="t"/>
                <v:fill type="solid"/>
              </v:shape>
            </v:group>
            <v:group style="position:absolute;left:5296;top:984;width:10;height:20" coordorigin="5296,984" coordsize="10,20">
              <v:shape style="position:absolute;left:5296;top:984;width:10;height:20" coordorigin="5296,984" coordsize="10,20" path="m5296,1003l5305,1003,5305,984,5296,984,5296,1003xe" filled="true" fillcolor="#000000" stroked="false">
                <v:path arrowok="t"/>
                <v:fill type="solid"/>
              </v:shape>
            </v:group>
            <v:group style="position:absolute;left:5296;top:1003;width:10;height:20" coordorigin="5296,1003" coordsize="10,20">
              <v:shape style="position:absolute;left:5296;top:1003;width:10;height:20" coordorigin="5296,1003" coordsize="10,20" path="m5296,1022l5305,1022,5305,1003,5296,1003,5296,1022xe" filled="true" fillcolor="#000000" stroked="false">
                <v:path arrowok="t"/>
                <v:fill type="solid"/>
              </v:shape>
            </v:group>
            <v:group style="position:absolute;left:5296;top:1022;width:10;height:20" coordorigin="5296,1022" coordsize="10,20">
              <v:shape style="position:absolute;left:5296;top:1022;width:10;height:20" coordorigin="5296,1022" coordsize="10,20" path="m5296,1042l5305,1042,5305,1022,5296,1022,5296,1042xe" filled="true" fillcolor="#000000" stroked="false">
                <v:path arrowok="t"/>
                <v:fill type="solid"/>
              </v:shape>
            </v:group>
            <v:group style="position:absolute;left:5296;top:1042;width:10;height:20" coordorigin="5296,1042" coordsize="10,20">
              <v:shape style="position:absolute;left:5296;top:1042;width:10;height:20" coordorigin="5296,1042" coordsize="10,20" path="m5296,1061l5305,1061,5305,1042,5296,1042,5296,1061xe" filled="true" fillcolor="#000000" stroked="false">
                <v:path arrowok="t"/>
                <v:fill type="solid"/>
              </v:shape>
            </v:group>
            <v:group style="position:absolute;left:5296;top:1061;width:10;height:20" coordorigin="5296,1061" coordsize="10,20">
              <v:shape style="position:absolute;left:5296;top:1061;width:10;height:20" coordorigin="5296,1061" coordsize="10,20" path="m5296,1080l5305,1080,5305,1061,5296,1061,5296,1080xe" filled="true" fillcolor="#000000" stroked="false">
                <v:path arrowok="t"/>
                <v:fill type="solid"/>
              </v:shape>
            </v:group>
            <v:group style="position:absolute;left:5296;top:1080;width:10;height:20" coordorigin="5296,1080" coordsize="10,20">
              <v:shape style="position:absolute;left:5296;top:1080;width:10;height:20" coordorigin="5296,1080" coordsize="10,20" path="m5296,1099l5305,1099,5305,1080,5296,1080,5296,1099xe" filled="true" fillcolor="#000000" stroked="false">
                <v:path arrowok="t"/>
                <v:fill type="solid"/>
              </v:shape>
            </v:group>
            <v:group style="position:absolute;left:5296;top:1099;width:10;height:20" coordorigin="5296,1099" coordsize="10,20">
              <v:shape style="position:absolute;left:5296;top:1099;width:10;height:20" coordorigin="5296,1099" coordsize="10,20" path="m5296,1118l5305,1118,5305,1099,5296,1099,5296,1118xe" filled="true" fillcolor="#000000" stroked="false">
                <v:path arrowok="t"/>
                <v:fill type="solid"/>
              </v:shape>
            </v:group>
            <v:group style="position:absolute;left:5296;top:1118;width:10;height:20" coordorigin="5296,1118" coordsize="10,20">
              <v:shape style="position:absolute;left:5296;top:1118;width:10;height:20" coordorigin="5296,1118" coordsize="10,20" path="m5296,1138l5305,1138,5305,1118,5296,1118,5296,1138xe" filled="true" fillcolor="#000000" stroked="false">
                <v:path arrowok="t"/>
                <v:fill type="solid"/>
              </v:shape>
            </v:group>
            <v:group style="position:absolute;left:5296;top:1138;width:10;height:20" coordorigin="5296,1138" coordsize="10,20">
              <v:shape style="position:absolute;left:5296;top:1138;width:10;height:20" coordorigin="5296,1138" coordsize="10,20" path="m5296,1157l5305,1157,5305,1138,5296,1138,5296,1157xe" filled="true" fillcolor="#000000" stroked="false">
                <v:path arrowok="t"/>
                <v:fill type="solid"/>
              </v:shape>
            </v:group>
            <v:group style="position:absolute;left:5296;top:1157;width:10;height:20" coordorigin="5296,1157" coordsize="10,20">
              <v:shape style="position:absolute;left:5296;top:1157;width:10;height:20" coordorigin="5296,1157" coordsize="10,20" path="m5296,1176l5305,1176,5305,1157,5296,1157,5296,1176xe" filled="true" fillcolor="#000000" stroked="false">
                <v:path arrowok="t"/>
                <v:fill type="solid"/>
              </v:shape>
            </v:group>
            <v:group style="position:absolute;left:5296;top:1176;width:10;height:20" coordorigin="5296,1176" coordsize="10,20">
              <v:shape style="position:absolute;left:5296;top:1176;width:10;height:20" coordorigin="5296,1176" coordsize="10,20" path="m5296,1195l5305,1195,5305,1176,5296,1176,5296,1195xe" filled="true" fillcolor="#000000" stroked="false">
                <v:path arrowok="t"/>
                <v:fill type="solid"/>
              </v:shape>
            </v:group>
            <v:group style="position:absolute;left:5296;top:1195;width:10;height:20" coordorigin="5296,1195" coordsize="10,20">
              <v:shape style="position:absolute;left:5296;top:1195;width:10;height:20" coordorigin="5296,1195" coordsize="10,20" path="m5296,1214l5305,1214,5305,1195,5296,1195,5296,1214xe" filled="true" fillcolor="#000000" stroked="false">
                <v:path arrowok="t"/>
                <v:fill type="solid"/>
              </v:shape>
            </v:group>
            <v:group style="position:absolute;left:5296;top:1214;width:10;height:20" coordorigin="5296,1214" coordsize="10,20">
              <v:shape style="position:absolute;left:5296;top:1214;width:10;height:20" coordorigin="5296,1214" coordsize="10,20" path="m5296,1234l5305,1234,5305,1214,5296,1214,5296,1234xe" filled="true" fillcolor="#000000" stroked="false">
                <v:path arrowok="t"/>
                <v:fill type="solid"/>
              </v:shape>
            </v:group>
            <v:group style="position:absolute;left:5296;top:1242;width:10;height:2" coordorigin="5296,1242" coordsize="10,2">
              <v:shape style="position:absolute;left:5296;top:1242;width:10;height:2" coordorigin="5296,1242" coordsize="10,0" path="m5296,1242l5305,1242e" filled="false" stroked="true" strokeweight=".83997pt" strokecolor="#000000">
                <v:path arrowok="t"/>
              </v:shape>
            </v:group>
            <v:group style="position:absolute;left:6995;top:850;width:10;height:20" coordorigin="6995,850" coordsize="10,20">
              <v:shape style="position:absolute;left:6995;top:850;width:10;height:20" coordorigin="6995,850" coordsize="10,20" path="m6995,869l7005,869,7005,850,6995,850,6995,869xe" filled="true" fillcolor="#000000" stroked="false">
                <v:path arrowok="t"/>
                <v:fill type="solid"/>
              </v:shape>
            </v:group>
            <v:group style="position:absolute;left:6995;top:869;width:10;height:20" coordorigin="6995,869" coordsize="10,20">
              <v:shape style="position:absolute;left:6995;top:869;width:10;height:20" coordorigin="6995,869" coordsize="10,20" path="m6995,888l7005,888,7005,869,6995,869,6995,888xe" filled="true" fillcolor="#000000" stroked="false">
                <v:path arrowok="t"/>
                <v:fill type="solid"/>
              </v:shape>
            </v:group>
            <v:group style="position:absolute;left:6995;top:888;width:10;height:20" coordorigin="6995,888" coordsize="10,20">
              <v:shape style="position:absolute;left:6995;top:888;width:10;height:20" coordorigin="6995,888" coordsize="10,20" path="m6995,907l7005,907,7005,888,6995,888,6995,907xe" filled="true" fillcolor="#000000" stroked="false">
                <v:path arrowok="t"/>
                <v:fill type="solid"/>
              </v:shape>
            </v:group>
            <v:group style="position:absolute;left:6995;top:907;width:10;height:20" coordorigin="6995,907" coordsize="10,20">
              <v:shape style="position:absolute;left:6995;top:907;width:10;height:20" coordorigin="6995,907" coordsize="10,20" path="m6995,926l7005,926,7005,907,6995,907,6995,926xe" filled="true" fillcolor="#000000" stroked="false">
                <v:path arrowok="t"/>
                <v:fill type="solid"/>
              </v:shape>
            </v:group>
            <v:group style="position:absolute;left:6995;top:926;width:10;height:20" coordorigin="6995,926" coordsize="10,20">
              <v:shape style="position:absolute;left:6995;top:926;width:10;height:20" coordorigin="6995,926" coordsize="10,20" path="m6995,946l7005,946,7005,926,6995,926,6995,946xe" filled="true" fillcolor="#000000" stroked="false">
                <v:path arrowok="t"/>
                <v:fill type="solid"/>
              </v:shape>
            </v:group>
            <v:group style="position:absolute;left:6995;top:946;width:10;height:20" coordorigin="6995,946" coordsize="10,20">
              <v:shape style="position:absolute;left:6995;top:946;width:10;height:20" coordorigin="6995,946" coordsize="10,20" path="m6995,965l7005,965,7005,946,6995,946,6995,965xe" filled="true" fillcolor="#000000" stroked="false">
                <v:path arrowok="t"/>
                <v:fill type="solid"/>
              </v:shape>
            </v:group>
            <v:group style="position:absolute;left:6995;top:965;width:10;height:20" coordorigin="6995,965" coordsize="10,20">
              <v:shape style="position:absolute;left:6995;top:965;width:10;height:20" coordorigin="6995,965" coordsize="10,20" path="m6995,984l7005,984,7005,965,6995,965,6995,984xe" filled="true" fillcolor="#000000" stroked="false">
                <v:path arrowok="t"/>
                <v:fill type="solid"/>
              </v:shape>
            </v:group>
            <v:group style="position:absolute;left:6995;top:984;width:10;height:20" coordorigin="6995,984" coordsize="10,20">
              <v:shape style="position:absolute;left:6995;top:984;width:10;height:20" coordorigin="6995,984" coordsize="10,20" path="m6995,1003l7005,1003,7005,984,6995,984,6995,1003xe" filled="true" fillcolor="#000000" stroked="false">
                <v:path arrowok="t"/>
                <v:fill type="solid"/>
              </v:shape>
            </v:group>
            <v:group style="position:absolute;left:6995;top:1003;width:10;height:20" coordorigin="6995,1003" coordsize="10,20">
              <v:shape style="position:absolute;left:6995;top:1003;width:10;height:20" coordorigin="6995,1003" coordsize="10,20" path="m6995,1022l7005,1022,7005,1003,6995,1003,6995,1022xe" filled="true" fillcolor="#000000" stroked="false">
                <v:path arrowok="t"/>
                <v:fill type="solid"/>
              </v:shape>
            </v:group>
            <v:group style="position:absolute;left:6995;top:1022;width:10;height:20" coordorigin="6995,1022" coordsize="10,20">
              <v:shape style="position:absolute;left:6995;top:1022;width:10;height:20" coordorigin="6995,1022" coordsize="10,20" path="m6995,1042l7005,1042,7005,1022,6995,1022,6995,1042xe" filled="true" fillcolor="#000000" stroked="false">
                <v:path arrowok="t"/>
                <v:fill type="solid"/>
              </v:shape>
            </v:group>
            <v:group style="position:absolute;left:6995;top:1042;width:10;height:20" coordorigin="6995,1042" coordsize="10,20">
              <v:shape style="position:absolute;left:6995;top:1042;width:10;height:20" coordorigin="6995,1042" coordsize="10,20" path="m6995,1061l7005,1061,7005,1042,6995,1042,6995,1061xe" filled="true" fillcolor="#000000" stroked="false">
                <v:path arrowok="t"/>
                <v:fill type="solid"/>
              </v:shape>
            </v:group>
            <v:group style="position:absolute;left:6995;top:1061;width:10;height:20" coordorigin="6995,1061" coordsize="10,20">
              <v:shape style="position:absolute;left:6995;top:1061;width:10;height:20" coordorigin="6995,1061" coordsize="10,20" path="m6995,1080l7005,1080,7005,1061,6995,1061,6995,1080xe" filled="true" fillcolor="#000000" stroked="false">
                <v:path arrowok="t"/>
                <v:fill type="solid"/>
              </v:shape>
            </v:group>
            <v:group style="position:absolute;left:6995;top:1080;width:10;height:20" coordorigin="6995,1080" coordsize="10,20">
              <v:shape style="position:absolute;left:6995;top:1080;width:10;height:20" coordorigin="6995,1080" coordsize="10,20" path="m6995,1099l7005,1099,7005,1080,6995,1080,6995,1099xe" filled="true" fillcolor="#000000" stroked="false">
                <v:path arrowok="t"/>
                <v:fill type="solid"/>
              </v:shape>
            </v:group>
            <v:group style="position:absolute;left:6995;top:1099;width:10;height:20" coordorigin="6995,1099" coordsize="10,20">
              <v:shape style="position:absolute;left:6995;top:1099;width:10;height:20" coordorigin="6995,1099" coordsize="10,20" path="m6995,1118l7005,1118,7005,1099,6995,1099,6995,1118xe" filled="true" fillcolor="#000000" stroked="false">
                <v:path arrowok="t"/>
                <v:fill type="solid"/>
              </v:shape>
            </v:group>
            <v:group style="position:absolute;left:6995;top:1118;width:10;height:20" coordorigin="6995,1118" coordsize="10,20">
              <v:shape style="position:absolute;left:6995;top:1118;width:10;height:20" coordorigin="6995,1118" coordsize="10,20" path="m6995,1138l7005,1138,7005,1118,6995,1118,6995,1138xe" filled="true" fillcolor="#000000" stroked="false">
                <v:path arrowok="t"/>
                <v:fill type="solid"/>
              </v:shape>
            </v:group>
            <v:group style="position:absolute;left:6995;top:1138;width:10;height:20" coordorigin="6995,1138" coordsize="10,20">
              <v:shape style="position:absolute;left:6995;top:1138;width:10;height:20" coordorigin="6995,1138" coordsize="10,20" path="m6995,1157l7005,1157,7005,1138,6995,1138,6995,1157xe" filled="true" fillcolor="#000000" stroked="false">
                <v:path arrowok="t"/>
                <v:fill type="solid"/>
              </v:shape>
              <v:shape style="position:absolute;left:29;top:1157;width:8531;height:103" type="#_x0000_t75" stroked="false">
                <v:imagedata r:id="rId191" o:title=""/>
              </v:shape>
            </v:group>
            <v:group style="position:absolute;left:2681;top:1260;width:10;height:20" coordorigin="2681,1260" coordsize="10,20">
              <v:shape style="position:absolute;left:2681;top:1260;width:10;height:20" coordorigin="2681,1260" coordsize="10,20" path="m2681,1279l2690,1279,2690,1260,2681,1260,2681,1279xe" filled="true" fillcolor="#000000" stroked="false">
                <v:path arrowok="t"/>
                <v:fill type="solid"/>
              </v:shape>
            </v:group>
            <v:group style="position:absolute;left:2681;top:1279;width:10;height:20" coordorigin="2681,1279" coordsize="10,20">
              <v:shape style="position:absolute;left:2681;top:1279;width:10;height:20" coordorigin="2681,1279" coordsize="10,20" path="m2681,1298l2690,1298,2690,1279,2681,1279,2681,1298xe" filled="true" fillcolor="#000000" stroked="false">
                <v:path arrowok="t"/>
                <v:fill type="solid"/>
              </v:shape>
            </v:group>
            <v:group style="position:absolute;left:2681;top:1298;width:10;height:20" coordorigin="2681,1298" coordsize="10,20">
              <v:shape style="position:absolute;left:2681;top:1298;width:10;height:20" coordorigin="2681,1298" coordsize="10,20" path="m2681,1318l2690,1318,2690,1298,2681,1298,2681,1318xe" filled="true" fillcolor="#000000" stroked="false">
                <v:path arrowok="t"/>
                <v:fill type="solid"/>
              </v:shape>
            </v:group>
            <v:group style="position:absolute;left:2681;top:1318;width:10;height:20" coordorigin="2681,1318" coordsize="10,20">
              <v:shape style="position:absolute;left:2681;top:1318;width:10;height:20" coordorigin="2681,1318" coordsize="10,20" path="m2681,1337l2690,1337,2690,1318,2681,1318,2681,1337xe" filled="true" fillcolor="#000000" stroked="false">
                <v:path arrowok="t"/>
                <v:fill type="solid"/>
              </v:shape>
            </v:group>
            <v:group style="position:absolute;left:2681;top:1337;width:10;height:20" coordorigin="2681,1337" coordsize="10,20">
              <v:shape style="position:absolute;left:2681;top:1337;width:10;height:20" coordorigin="2681,1337" coordsize="10,20" path="m2681,1356l2690,1356,2690,1337,2681,1337,2681,1356xe" filled="true" fillcolor="#000000" stroked="false">
                <v:path arrowok="t"/>
                <v:fill type="solid"/>
              </v:shape>
            </v:group>
            <v:group style="position:absolute;left:2681;top:1356;width:10;height:20" coordorigin="2681,1356" coordsize="10,20">
              <v:shape style="position:absolute;left:2681;top:1356;width:10;height:20" coordorigin="2681,1356" coordsize="10,20" path="m2681,1375l2690,1375,2690,1356,2681,1356,2681,1375xe" filled="true" fillcolor="#000000" stroked="false">
                <v:path arrowok="t"/>
                <v:fill type="solid"/>
              </v:shape>
            </v:group>
            <v:group style="position:absolute;left:2681;top:1375;width:10;height:20" coordorigin="2681,1375" coordsize="10,20">
              <v:shape style="position:absolute;left:2681;top:1375;width:10;height:20" coordorigin="2681,1375" coordsize="10,20" path="m2681,1394l2690,1394,2690,1375,2681,1375,2681,1394xe" filled="true" fillcolor="#000000" stroked="false">
                <v:path arrowok="t"/>
                <v:fill type="solid"/>
              </v:shape>
            </v:group>
            <v:group style="position:absolute;left:2681;top:1394;width:10;height:20" coordorigin="2681,1394" coordsize="10,20">
              <v:shape style="position:absolute;left:2681;top:1394;width:10;height:20" coordorigin="2681,1394" coordsize="10,20" path="m2681,1414l2690,1414,2690,1394,2681,1394,2681,1414xe" filled="true" fillcolor="#000000" stroked="false">
                <v:path arrowok="t"/>
                <v:fill type="solid"/>
              </v:shape>
            </v:group>
            <v:group style="position:absolute;left:2681;top:1414;width:10;height:20" coordorigin="2681,1414" coordsize="10,20">
              <v:shape style="position:absolute;left:2681;top:1414;width:10;height:20" coordorigin="2681,1414" coordsize="10,20" path="m2681,1433l2690,1433,2690,1414,2681,1414,2681,1433xe" filled="true" fillcolor="#000000" stroked="false">
                <v:path arrowok="t"/>
                <v:fill type="solid"/>
              </v:shape>
            </v:group>
            <v:group style="position:absolute;left:2681;top:1433;width:10;height:20" coordorigin="2681,1433" coordsize="10,20">
              <v:shape style="position:absolute;left:2681;top:1433;width:10;height:20" coordorigin="2681,1433" coordsize="10,20" path="m2681,1452l2690,1452,2690,1433,2681,1433,2681,1452xe" filled="true" fillcolor="#000000" stroked="false">
                <v:path arrowok="t"/>
                <v:fill type="solid"/>
              </v:shape>
            </v:group>
            <v:group style="position:absolute;left:2681;top:1452;width:10;height:20" coordorigin="2681,1452" coordsize="10,20">
              <v:shape style="position:absolute;left:2681;top:1452;width:10;height:20" coordorigin="2681,1452" coordsize="10,20" path="m2681,1472l2690,1472,2690,1452,2681,1452,2681,1472xe" filled="true" fillcolor="#000000" stroked="false">
                <v:path arrowok="t"/>
                <v:fill type="solid"/>
              </v:shape>
            </v:group>
            <v:group style="position:absolute;left:2681;top:1472;width:10;height:20" coordorigin="2681,1472" coordsize="10,20">
              <v:shape style="position:absolute;left:2681;top:1472;width:10;height:20" coordorigin="2681,1472" coordsize="10,20" path="m2681,1491l2690,1491,2690,1472,2681,1472,2681,1491xe" filled="true" fillcolor="#000000" stroked="false">
                <v:path arrowok="t"/>
                <v:fill type="solid"/>
              </v:shape>
            </v:group>
            <v:group style="position:absolute;left:2681;top:1491;width:10;height:20" coordorigin="2681,1491" coordsize="10,20">
              <v:shape style="position:absolute;left:2681;top:1491;width:10;height:20" coordorigin="2681,1491" coordsize="10,20" path="m2681,1510l2690,1510,2690,1491,2681,1491,2681,1510xe" filled="true" fillcolor="#000000" stroked="false">
                <v:path arrowok="t"/>
                <v:fill type="solid"/>
              </v:shape>
            </v:group>
            <v:group style="position:absolute;left:2681;top:1510;width:10;height:20" coordorigin="2681,1510" coordsize="10,20">
              <v:shape style="position:absolute;left:2681;top:1510;width:10;height:20" coordorigin="2681,1510" coordsize="10,20" path="m2681,1529l2690,1529,2690,1510,2681,1510,2681,1529xe" filled="true" fillcolor="#000000" stroked="false">
                <v:path arrowok="t"/>
                <v:fill type="solid"/>
              </v:shape>
            </v:group>
            <v:group style="position:absolute;left:2681;top:1529;width:10;height:20" coordorigin="2681,1529" coordsize="10,20">
              <v:shape style="position:absolute;left:2681;top:1529;width:10;height:20" coordorigin="2681,1529" coordsize="10,20" path="m2681,1548l2690,1548,2690,1529,2681,1529,2681,1548xe" filled="true" fillcolor="#000000" stroked="false">
                <v:path arrowok="t"/>
                <v:fill type="solid"/>
              </v:shape>
            </v:group>
            <v:group style="position:absolute;left:2681;top:1548;width:10;height:20" coordorigin="2681,1548" coordsize="10,20">
              <v:shape style="position:absolute;left:2681;top:1548;width:10;height:20" coordorigin="2681,1548" coordsize="10,20" path="m2681,1568l2690,1568,2690,1548,2681,1548,2681,1568xe" filled="true" fillcolor="#000000" stroked="false">
                <v:path arrowok="t"/>
                <v:fill type="solid"/>
              </v:shape>
            </v:group>
            <v:group style="position:absolute;left:2681;top:1568;width:10;height:20" coordorigin="2681,1568" coordsize="10,20">
              <v:shape style="position:absolute;left:2681;top:1568;width:10;height:20" coordorigin="2681,1568" coordsize="10,20" path="m2681,1587l2690,1587,2690,1568,2681,1568,2681,1587xe" filled="true" fillcolor="#000000" stroked="false">
                <v:path arrowok="t"/>
                <v:fill type="solid"/>
              </v:shape>
            </v:group>
            <v:group style="position:absolute;left:15;top:1676;width:2666;height:2" coordorigin="15,1676" coordsize="2666,2">
              <v:shape style="position:absolute;left:15;top:1676;width:2666;height:2" coordorigin="15,1676" coordsize="2666,0" path="m15,1676l2681,1676e" filled="false" stroked="true" strokeweight="1.5pt" strokecolor="#000000">
                <v:path arrowok="t"/>
              </v:shape>
            </v:group>
            <v:group style="position:absolute;left:2681;top:1587;width:10;height:20" coordorigin="2681,1587" coordsize="10,20">
              <v:shape style="position:absolute;left:2681;top:1587;width:10;height:20" coordorigin="2681,1587" coordsize="10,20" path="m2681,1606l2690,1606,2690,1587,2681,1587,2681,1606xe" filled="true" fillcolor="#000000" stroked="false">
                <v:path arrowok="t"/>
                <v:fill type="solid"/>
              </v:shape>
            </v:group>
            <v:group style="position:absolute;left:2681;top:1606;width:10;height:20" coordorigin="2681,1606" coordsize="10,20">
              <v:shape style="position:absolute;left:2681;top:1606;width:10;height:20" coordorigin="2681,1606" coordsize="10,20" path="m2681,1625l2690,1625,2690,1606,2681,1606,2681,1625xe" filled="true" fillcolor="#000000" stroked="false">
                <v:path arrowok="t"/>
                <v:fill type="solid"/>
              </v:shape>
            </v:group>
            <v:group style="position:absolute;left:2681;top:1625;width:10;height:20" coordorigin="2681,1625" coordsize="10,20">
              <v:shape style="position:absolute;left:2681;top:1625;width:10;height:20" coordorigin="2681,1625" coordsize="10,20" path="m2681,1644l2690,1644,2690,1625,2681,1625,2681,1644xe" filled="true" fillcolor="#000000" stroked="false">
                <v:path arrowok="t"/>
                <v:fill type="solid"/>
              </v:shape>
            </v:group>
            <v:group style="position:absolute;left:2681;top:1653;width:10;height:2" coordorigin="2681,1653" coordsize="10,2">
              <v:shape style="position:absolute;left:2681;top:1653;width:10;height:2" coordorigin="2681,1653" coordsize="10,0" path="m2681,1653l2690,1653e" filled="false" stroked="true" strokeweight=".84003pt" strokecolor="#000000">
                <v:path arrowok="t"/>
              </v:shape>
            </v:group>
            <v:group style="position:absolute;left:2681;top:1676;width:30;height:2" coordorigin="2681,1676" coordsize="30,2">
              <v:shape style="position:absolute;left:2681;top:1676;width:30;height:2" coordorigin="2681,1676" coordsize="30,0" path="m2681,1676l2711,1676e" filled="false" stroked="true" strokeweight="1.5pt" strokecolor="#000000">
                <v:path arrowok="t"/>
              </v:shape>
            </v:group>
            <v:group style="position:absolute;left:2711;top:1676;width:2586;height:2" coordorigin="2711,1676" coordsize="2586,2">
              <v:shape style="position:absolute;left:2711;top:1676;width:2586;height:2" coordorigin="2711,1676" coordsize="2586,0" path="m2711,1676l5296,1676e" filled="false" stroked="true" strokeweight="1.5pt" strokecolor="#000000">
                <v:path arrowok="t"/>
              </v:shape>
            </v:group>
            <v:group style="position:absolute;left:5296;top:1260;width:10;height:20" coordorigin="5296,1260" coordsize="10,20">
              <v:shape style="position:absolute;left:5296;top:1260;width:10;height:20" coordorigin="5296,1260" coordsize="10,20" path="m5296,1279l5305,1279,5305,1260,5296,1260,5296,1279xe" filled="true" fillcolor="#000000" stroked="false">
                <v:path arrowok="t"/>
                <v:fill type="solid"/>
              </v:shape>
            </v:group>
            <v:group style="position:absolute;left:5296;top:1279;width:10;height:20" coordorigin="5296,1279" coordsize="10,20">
              <v:shape style="position:absolute;left:5296;top:1279;width:10;height:20" coordorigin="5296,1279" coordsize="10,20" path="m5296,1298l5305,1298,5305,1279,5296,1279,5296,1298xe" filled="true" fillcolor="#000000" stroked="false">
                <v:path arrowok="t"/>
                <v:fill type="solid"/>
              </v:shape>
            </v:group>
            <v:group style="position:absolute;left:5296;top:1298;width:10;height:20" coordorigin="5296,1298" coordsize="10,20">
              <v:shape style="position:absolute;left:5296;top:1298;width:10;height:20" coordorigin="5296,1298" coordsize="10,20" path="m5296,1318l5305,1318,5305,1298,5296,1298,5296,1318xe" filled="true" fillcolor="#000000" stroked="false">
                <v:path arrowok="t"/>
                <v:fill type="solid"/>
              </v:shape>
            </v:group>
            <v:group style="position:absolute;left:5296;top:1318;width:10;height:20" coordorigin="5296,1318" coordsize="10,20">
              <v:shape style="position:absolute;left:5296;top:1318;width:10;height:20" coordorigin="5296,1318" coordsize="10,20" path="m5296,1337l5305,1337,5305,1318,5296,1318,5296,1337xe" filled="true" fillcolor="#000000" stroked="false">
                <v:path arrowok="t"/>
                <v:fill type="solid"/>
              </v:shape>
            </v:group>
            <v:group style="position:absolute;left:5296;top:1337;width:10;height:20" coordorigin="5296,1337" coordsize="10,20">
              <v:shape style="position:absolute;left:5296;top:1337;width:10;height:20" coordorigin="5296,1337" coordsize="10,20" path="m5296,1356l5305,1356,5305,1337,5296,1337,5296,1356xe" filled="true" fillcolor="#000000" stroked="false">
                <v:path arrowok="t"/>
                <v:fill type="solid"/>
              </v:shape>
            </v:group>
            <v:group style="position:absolute;left:5296;top:1356;width:10;height:20" coordorigin="5296,1356" coordsize="10,20">
              <v:shape style="position:absolute;left:5296;top:1356;width:10;height:20" coordorigin="5296,1356" coordsize="10,20" path="m5296,1375l5305,1375,5305,1356,5296,1356,5296,1375xe" filled="true" fillcolor="#000000" stroked="false">
                <v:path arrowok="t"/>
                <v:fill type="solid"/>
              </v:shape>
            </v:group>
            <v:group style="position:absolute;left:5296;top:1375;width:10;height:20" coordorigin="5296,1375" coordsize="10,20">
              <v:shape style="position:absolute;left:5296;top:1375;width:10;height:20" coordorigin="5296,1375" coordsize="10,20" path="m5296,1394l5305,1394,5305,1375,5296,1375,5296,1394xe" filled="true" fillcolor="#000000" stroked="false">
                <v:path arrowok="t"/>
                <v:fill type="solid"/>
              </v:shape>
            </v:group>
            <v:group style="position:absolute;left:5296;top:1394;width:10;height:20" coordorigin="5296,1394" coordsize="10,20">
              <v:shape style="position:absolute;left:5296;top:1394;width:10;height:20" coordorigin="5296,1394" coordsize="10,20" path="m5296,1414l5305,1414,5305,1394,5296,1394,5296,1414xe" filled="true" fillcolor="#000000" stroked="false">
                <v:path arrowok="t"/>
                <v:fill type="solid"/>
              </v:shape>
            </v:group>
            <v:group style="position:absolute;left:5296;top:1414;width:10;height:20" coordorigin="5296,1414" coordsize="10,20">
              <v:shape style="position:absolute;left:5296;top:1414;width:10;height:20" coordorigin="5296,1414" coordsize="10,20" path="m5296,1433l5305,1433,5305,1414,5296,1414,5296,1433xe" filled="true" fillcolor="#000000" stroked="false">
                <v:path arrowok="t"/>
                <v:fill type="solid"/>
              </v:shape>
            </v:group>
            <v:group style="position:absolute;left:5296;top:1433;width:10;height:20" coordorigin="5296,1433" coordsize="10,20">
              <v:shape style="position:absolute;left:5296;top:1433;width:10;height:20" coordorigin="5296,1433" coordsize="10,20" path="m5296,1452l5305,1452,5305,1433,5296,1433,5296,1452xe" filled="true" fillcolor="#000000" stroked="false">
                <v:path arrowok="t"/>
                <v:fill type="solid"/>
              </v:shape>
            </v:group>
            <v:group style="position:absolute;left:5296;top:1452;width:10;height:20" coordorigin="5296,1452" coordsize="10,20">
              <v:shape style="position:absolute;left:5296;top:1452;width:10;height:20" coordorigin="5296,1452" coordsize="10,20" path="m5296,1472l5305,1472,5305,1452,5296,1452,5296,1472xe" filled="true" fillcolor="#000000" stroked="false">
                <v:path arrowok="t"/>
                <v:fill type="solid"/>
              </v:shape>
            </v:group>
            <v:group style="position:absolute;left:5296;top:1472;width:10;height:20" coordorigin="5296,1472" coordsize="10,20">
              <v:shape style="position:absolute;left:5296;top:1472;width:10;height:20" coordorigin="5296,1472" coordsize="10,20" path="m5296,1491l5305,1491,5305,1472,5296,1472,5296,1491xe" filled="true" fillcolor="#000000" stroked="false">
                <v:path arrowok="t"/>
                <v:fill type="solid"/>
              </v:shape>
            </v:group>
            <v:group style="position:absolute;left:5296;top:1491;width:10;height:20" coordorigin="5296,1491" coordsize="10,20">
              <v:shape style="position:absolute;left:5296;top:1491;width:10;height:20" coordorigin="5296,1491" coordsize="10,20" path="m5296,1510l5305,1510,5305,1491,5296,1491,5296,1510xe" filled="true" fillcolor="#000000" stroked="false">
                <v:path arrowok="t"/>
                <v:fill type="solid"/>
              </v:shape>
            </v:group>
            <v:group style="position:absolute;left:5296;top:1510;width:10;height:20" coordorigin="5296,1510" coordsize="10,20">
              <v:shape style="position:absolute;left:5296;top:1510;width:10;height:20" coordorigin="5296,1510" coordsize="10,20" path="m5296,1529l5305,1529,5305,1510,5296,1510,5296,1529xe" filled="true" fillcolor="#000000" stroked="false">
                <v:path arrowok="t"/>
                <v:fill type="solid"/>
              </v:shape>
            </v:group>
            <v:group style="position:absolute;left:5296;top:1529;width:10;height:20" coordorigin="5296,1529" coordsize="10,20">
              <v:shape style="position:absolute;left:5296;top:1529;width:10;height:20" coordorigin="5296,1529" coordsize="10,20" path="m5296,1548l5305,1548,5305,1529,5296,1529,5296,1548xe" filled="true" fillcolor="#000000" stroked="false">
                <v:path arrowok="t"/>
                <v:fill type="solid"/>
              </v:shape>
            </v:group>
            <v:group style="position:absolute;left:5296;top:1548;width:10;height:20" coordorigin="5296,1548" coordsize="10,20">
              <v:shape style="position:absolute;left:5296;top:1548;width:10;height:20" coordorigin="5296,1548" coordsize="10,20" path="m5296,1568l5305,1568,5305,1548,5296,1548,5296,1568xe" filled="true" fillcolor="#000000" stroked="false">
                <v:path arrowok="t"/>
                <v:fill type="solid"/>
              </v:shape>
            </v:group>
            <v:group style="position:absolute;left:5296;top:1568;width:10;height:20" coordorigin="5296,1568" coordsize="10,20">
              <v:shape style="position:absolute;left:5296;top:1568;width:10;height:20" coordorigin="5296,1568" coordsize="10,20" path="m5296,1587l5305,1587,5305,1568,5296,1568,5296,1587xe" filled="true" fillcolor="#000000" stroked="false">
                <v:path arrowok="t"/>
                <v:fill type="solid"/>
              </v:shape>
            </v:group>
            <v:group style="position:absolute;left:5296;top:1587;width:10;height:20" coordorigin="5296,1587" coordsize="10,20">
              <v:shape style="position:absolute;left:5296;top:1587;width:10;height:20" coordorigin="5296,1587" coordsize="10,20" path="m5296,1606l5305,1606,5305,1587,5296,1587,5296,1606xe" filled="true" fillcolor="#000000" stroked="false">
                <v:path arrowok="t"/>
                <v:fill type="solid"/>
              </v:shape>
            </v:group>
            <v:group style="position:absolute;left:5296;top:1606;width:10;height:20" coordorigin="5296,1606" coordsize="10,20">
              <v:shape style="position:absolute;left:5296;top:1606;width:10;height:20" coordorigin="5296,1606" coordsize="10,20" path="m5296,1625l5305,1625,5305,1606,5296,1606,5296,1625xe" filled="true" fillcolor="#000000" stroked="false">
                <v:path arrowok="t"/>
                <v:fill type="solid"/>
              </v:shape>
            </v:group>
            <v:group style="position:absolute;left:5296;top:1625;width:10;height:20" coordorigin="5296,1625" coordsize="10,20">
              <v:shape style="position:absolute;left:5296;top:1625;width:10;height:20" coordorigin="5296,1625" coordsize="10,20" path="m5296,1644l5305,1644,5305,1625,5296,1625,5296,1644xe" filled="true" fillcolor="#000000" stroked="false">
                <v:path arrowok="t"/>
                <v:fill type="solid"/>
              </v:shape>
            </v:group>
            <v:group style="position:absolute;left:5296;top:1653;width:10;height:2" coordorigin="5296,1653" coordsize="10,2">
              <v:shape style="position:absolute;left:5296;top:1653;width:10;height:2" coordorigin="5296,1653" coordsize="10,0" path="m5296,1653l5305,1653e" filled="false" stroked="true" strokeweight=".84003pt" strokecolor="#000000">
                <v:path arrowok="t"/>
              </v:shape>
            </v:group>
            <v:group style="position:absolute;left:5296;top:1676;width:30;height:2" coordorigin="5296,1676" coordsize="30,2">
              <v:shape style="position:absolute;left:5296;top:1676;width:30;height:2" coordorigin="5296,1676" coordsize="30,0" path="m5296,1676l5326,1676e" filled="false" stroked="true" strokeweight="1.5pt" strokecolor="#000000">
                <v:path arrowok="t"/>
              </v:shape>
            </v:group>
            <v:group style="position:absolute;left:5326;top:1676;width:1670;height:2" coordorigin="5326,1676" coordsize="1670,2">
              <v:shape style="position:absolute;left:5326;top:1676;width:1670;height:2" coordorigin="5326,1676" coordsize="1670,0" path="m5326,1676l6995,1676e" filled="false" stroked="true" strokeweight="1.5pt" strokecolor="#000000">
                <v:path arrowok="t"/>
              </v:shape>
            </v:group>
            <v:group style="position:absolute;left:6995;top:1260;width:10;height:20" coordorigin="6995,1260" coordsize="10,20">
              <v:shape style="position:absolute;left:6995;top:1260;width:10;height:20" coordorigin="6995,1260" coordsize="10,20" path="m6995,1279l7005,1279,7005,1260,6995,1260,6995,1279xe" filled="true" fillcolor="#000000" stroked="false">
                <v:path arrowok="t"/>
                <v:fill type="solid"/>
              </v:shape>
            </v:group>
            <v:group style="position:absolute;left:6995;top:1279;width:10;height:20" coordorigin="6995,1279" coordsize="10,20">
              <v:shape style="position:absolute;left:6995;top:1279;width:10;height:20" coordorigin="6995,1279" coordsize="10,20" path="m6995,1298l7005,1298,7005,1279,6995,1279,6995,1298xe" filled="true" fillcolor="#000000" stroked="false">
                <v:path arrowok="t"/>
                <v:fill type="solid"/>
              </v:shape>
            </v:group>
            <v:group style="position:absolute;left:6995;top:1298;width:10;height:20" coordorigin="6995,1298" coordsize="10,20">
              <v:shape style="position:absolute;left:6995;top:1298;width:10;height:20" coordorigin="6995,1298" coordsize="10,20" path="m6995,1318l7005,1318,7005,1298,6995,1298,6995,1318xe" filled="true" fillcolor="#000000" stroked="false">
                <v:path arrowok="t"/>
                <v:fill type="solid"/>
              </v:shape>
            </v:group>
            <v:group style="position:absolute;left:6995;top:1318;width:10;height:20" coordorigin="6995,1318" coordsize="10,20">
              <v:shape style="position:absolute;left:6995;top:1318;width:10;height:20" coordorigin="6995,1318" coordsize="10,20" path="m6995,1337l7005,1337,7005,1318,6995,1318,6995,1337xe" filled="true" fillcolor="#000000" stroked="false">
                <v:path arrowok="t"/>
                <v:fill type="solid"/>
              </v:shape>
            </v:group>
            <v:group style="position:absolute;left:6995;top:1337;width:10;height:20" coordorigin="6995,1337" coordsize="10,20">
              <v:shape style="position:absolute;left:6995;top:1337;width:10;height:20" coordorigin="6995,1337" coordsize="10,20" path="m6995,1356l7005,1356,7005,1337,6995,1337,6995,1356xe" filled="true" fillcolor="#000000" stroked="false">
                <v:path arrowok="t"/>
                <v:fill type="solid"/>
              </v:shape>
            </v:group>
            <v:group style="position:absolute;left:6995;top:1356;width:10;height:20" coordorigin="6995,1356" coordsize="10,20">
              <v:shape style="position:absolute;left:6995;top:1356;width:10;height:20" coordorigin="6995,1356" coordsize="10,20" path="m6995,1375l7005,1375,7005,1356,6995,1356,6995,1375xe" filled="true" fillcolor="#000000" stroked="false">
                <v:path arrowok="t"/>
                <v:fill type="solid"/>
              </v:shape>
            </v:group>
            <v:group style="position:absolute;left:6995;top:1375;width:10;height:20" coordorigin="6995,1375" coordsize="10,20">
              <v:shape style="position:absolute;left:6995;top:1375;width:10;height:20" coordorigin="6995,1375" coordsize="10,20" path="m6995,1394l7005,1394,7005,1375,6995,1375,6995,1394xe" filled="true" fillcolor="#000000" stroked="false">
                <v:path arrowok="t"/>
                <v:fill type="solid"/>
              </v:shape>
            </v:group>
            <v:group style="position:absolute;left:6995;top:1394;width:10;height:20" coordorigin="6995,1394" coordsize="10,20">
              <v:shape style="position:absolute;left:6995;top:1394;width:10;height:20" coordorigin="6995,1394" coordsize="10,20" path="m6995,1414l7005,1414,7005,1394,6995,1394,6995,1414xe" filled="true" fillcolor="#000000" stroked="false">
                <v:path arrowok="t"/>
                <v:fill type="solid"/>
              </v:shape>
            </v:group>
            <v:group style="position:absolute;left:6995;top:1414;width:10;height:20" coordorigin="6995,1414" coordsize="10,20">
              <v:shape style="position:absolute;left:6995;top:1414;width:10;height:20" coordorigin="6995,1414" coordsize="10,20" path="m6995,1433l7005,1433,7005,1414,6995,1414,6995,1433xe" filled="true" fillcolor="#000000" stroked="false">
                <v:path arrowok="t"/>
                <v:fill type="solid"/>
              </v:shape>
            </v:group>
            <v:group style="position:absolute;left:6995;top:1433;width:10;height:20" coordorigin="6995,1433" coordsize="10,20">
              <v:shape style="position:absolute;left:6995;top:1433;width:10;height:20" coordorigin="6995,1433" coordsize="10,20" path="m6995,1452l7005,1452,7005,1433,6995,1433,6995,1452xe" filled="true" fillcolor="#000000" stroked="false">
                <v:path arrowok="t"/>
                <v:fill type="solid"/>
              </v:shape>
            </v:group>
            <v:group style="position:absolute;left:6995;top:1452;width:10;height:20" coordorigin="6995,1452" coordsize="10,20">
              <v:shape style="position:absolute;left:6995;top:1452;width:10;height:20" coordorigin="6995,1452" coordsize="10,20" path="m6995,1472l7005,1472,7005,1452,6995,1452,6995,1472xe" filled="true" fillcolor="#000000" stroked="false">
                <v:path arrowok="t"/>
                <v:fill type="solid"/>
              </v:shape>
            </v:group>
            <v:group style="position:absolute;left:6995;top:1472;width:10;height:20" coordorigin="6995,1472" coordsize="10,20">
              <v:shape style="position:absolute;left:6995;top:1472;width:10;height:20" coordorigin="6995,1472" coordsize="10,20" path="m6995,1491l7005,1491,7005,1472,6995,1472,6995,1491xe" filled="true" fillcolor="#000000" stroked="false">
                <v:path arrowok="t"/>
                <v:fill type="solid"/>
              </v:shape>
            </v:group>
            <v:group style="position:absolute;left:6995;top:1491;width:10;height:20" coordorigin="6995,1491" coordsize="10,20">
              <v:shape style="position:absolute;left:6995;top:1491;width:10;height:20" coordorigin="6995,1491" coordsize="10,20" path="m6995,1510l7005,1510,7005,1491,6995,1491,6995,1510xe" filled="true" fillcolor="#000000" stroked="false">
                <v:path arrowok="t"/>
                <v:fill type="solid"/>
              </v:shape>
            </v:group>
            <v:group style="position:absolute;left:6995;top:1510;width:10;height:20" coordorigin="6995,1510" coordsize="10,20">
              <v:shape style="position:absolute;left:6995;top:1510;width:10;height:20" coordorigin="6995,1510" coordsize="10,20" path="m6995,1529l7005,1529,7005,1510,6995,1510,6995,1529xe" filled="true" fillcolor="#000000" stroked="false">
                <v:path arrowok="t"/>
                <v:fill type="solid"/>
              </v:shape>
            </v:group>
            <v:group style="position:absolute;left:6995;top:1529;width:10;height:20" coordorigin="6995,1529" coordsize="10,20">
              <v:shape style="position:absolute;left:6995;top:1529;width:10;height:20" coordorigin="6995,1529" coordsize="10,20" path="m6995,1548l7005,1548,7005,1529,6995,1529,6995,1548xe" filled="true" fillcolor="#000000" stroked="false">
                <v:path arrowok="t"/>
                <v:fill type="solid"/>
              </v:shape>
            </v:group>
            <v:group style="position:absolute;left:6995;top:1548;width:10;height:20" coordorigin="6995,1548" coordsize="10,20">
              <v:shape style="position:absolute;left:6995;top:1548;width:10;height:20" coordorigin="6995,1548" coordsize="10,20" path="m6995,1568l7005,1568,7005,1548,6995,1548,6995,1568xe" filled="true" fillcolor="#000000" stroked="false">
                <v:path arrowok="t"/>
                <v:fill type="solid"/>
              </v:shape>
            </v:group>
            <v:group style="position:absolute;left:6995;top:1568;width:10;height:20" coordorigin="6995,1568" coordsize="10,20">
              <v:shape style="position:absolute;left:6995;top:1568;width:10;height:20" coordorigin="6995,1568" coordsize="10,20" path="m6995,1587l7005,1587,7005,1568,6995,1568,6995,1587xe" filled="true" fillcolor="#000000" stroked="false">
                <v:path arrowok="t"/>
                <v:fill type="solid"/>
              </v:shape>
            </v:group>
            <v:group style="position:absolute;left:6995;top:1587;width:10;height:20" coordorigin="6995,1587" coordsize="10,20">
              <v:shape style="position:absolute;left:6995;top:1587;width:10;height:20" coordorigin="6995,1587" coordsize="10,20" path="m6995,1606l7005,1606,7005,1587,6995,1587,6995,1606xe" filled="true" fillcolor="#000000" stroked="false">
                <v:path arrowok="t"/>
                <v:fill type="solid"/>
              </v:shape>
            </v:group>
            <v:group style="position:absolute;left:6995;top:1606;width:10;height:20" coordorigin="6995,1606" coordsize="10,20">
              <v:shape style="position:absolute;left:6995;top:1606;width:10;height:20" coordorigin="6995,1606" coordsize="10,20" path="m6995,1625l7005,1625,7005,1606,6995,1606,6995,1625xe" filled="true" fillcolor="#000000" stroked="false">
                <v:path arrowok="t"/>
                <v:fill type="solid"/>
              </v:shape>
            </v:group>
            <v:group style="position:absolute;left:6995;top:1625;width:10;height:20" coordorigin="6995,1625" coordsize="10,20">
              <v:shape style="position:absolute;left:6995;top:1625;width:10;height:20" coordorigin="6995,1625" coordsize="10,20" path="m6995,1644l7005,1644,7005,1625,6995,1625,6995,1644xe" filled="true" fillcolor="#000000" stroked="false">
                <v:path arrowok="t"/>
                <v:fill type="solid"/>
              </v:shape>
            </v:group>
            <v:group style="position:absolute;left:6995;top:1653;width:10;height:2" coordorigin="6995,1653" coordsize="10,2">
              <v:shape style="position:absolute;left:6995;top:1653;width:10;height:2" coordorigin="6995,1653" coordsize="10,0" path="m6995,1653l7005,1653e" filled="false" stroked="true" strokeweight=".84003pt" strokecolor="#000000">
                <v:path arrowok="t"/>
              </v:shape>
            </v:group>
            <v:group style="position:absolute;left:6995;top:1676;width:30;height:2" coordorigin="6995,1676" coordsize="30,2">
              <v:shape style="position:absolute;left:6995;top:1676;width:30;height:2" coordorigin="6995,1676" coordsize="30,0" path="m6995,1676l7025,1676e" filled="false" stroked="true" strokeweight="1.5pt" strokecolor="#000000">
                <v:path arrowok="t"/>
              </v:shape>
            </v:group>
            <v:group style="position:absolute;left:7025;top:1676;width:1535;height:2" coordorigin="7025,1676" coordsize="1535,2">
              <v:shape style="position:absolute;left:7025;top:1676;width:1535;height:2" coordorigin="7025,1676" coordsize="1535,0" path="m7025,1676l8560,1676e" filled="false" stroked="true" strokeweight="1.5pt" strokecolor="#000000">
                <v:path arrowok="t"/>
              </v:shape>
              <v:shape style="position:absolute;left:5259;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1176;top:388;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3629;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txbxContent>
                </v:textbox>
                <w10:wrap type="none"/>
              </v:shape>
              <v:shape style="position:absolute;left:5787;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160;top:593;width:123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138;top:100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正常</w:t>
                      </w:r>
                    </w:p>
                  </w:txbxContent>
                </v:textbox>
                <w10:wrap type="none"/>
              </v:shape>
              <v:shape style="position:absolute;left:3921;top:969;width:126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1,619,039,931.15</w:t>
                      </w:r>
                    </w:p>
                  </w:txbxContent>
                </v:textbox>
                <w10:wrap type="none"/>
              </v:shape>
              <v:shape style="position:absolute;left:1176;top:141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921;top:1380;width:1269;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1,619,039,931.15</w:t>
                      </w:r>
                    </w:p>
                  </w:txbxContent>
                </v:textbox>
                <w10:wrap type="none"/>
              </v:shape>
            </v:group>
          </v:group>
        </w:pict>
      </w:r>
      <w:r>
        <w:rPr>
          <w:rFonts w:ascii="宋体" w:hAnsi="宋体" w:cs="宋体" w:eastAsia="宋体" w:hint="default"/>
          <w:position w:val="-33"/>
          <w:sz w:val="20"/>
          <w:szCs w:val="20"/>
        </w:rPr>
      </w:r>
    </w:p>
    <w:p>
      <w:pPr>
        <w:spacing w:line="240" w:lineRule="auto" w:before="1"/>
        <w:rPr>
          <w:rFonts w:ascii="宋体" w:hAnsi="宋体" w:cs="宋体" w:eastAsia="宋体" w:hint="default"/>
          <w:sz w:val="23"/>
          <w:szCs w:val="23"/>
        </w:rPr>
      </w:pPr>
    </w:p>
    <w:tbl>
      <w:tblPr>
        <w:tblW w:w="0" w:type="auto"/>
        <w:jc w:val="left"/>
        <w:tblInd w:w="1150" w:type="dxa"/>
        <w:tblLayout w:type="fixed"/>
        <w:tblCellMar>
          <w:top w:w="0" w:type="dxa"/>
          <w:left w:w="0" w:type="dxa"/>
          <w:bottom w:w="0" w:type="dxa"/>
          <w:right w:w="0" w:type="dxa"/>
        </w:tblCellMar>
        <w:tblLook w:val="01E0"/>
      </w:tblPr>
      <w:tblGrid>
        <w:gridCol w:w="2423"/>
        <w:gridCol w:w="2785"/>
      </w:tblGrid>
      <w:tr>
        <w:trPr>
          <w:trHeight w:val="419" w:hRule="exact"/>
        </w:trPr>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0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right"/>
        <w:rPr>
          <w:rFonts w:ascii="宋体" w:hAnsi="宋体" w:cs="宋体" w:eastAsia="宋体" w:hint="default"/>
          <w:sz w:val="18"/>
          <w:szCs w:val="18"/>
        </w:rPr>
        <w:sectPr>
          <w:pgSz w:w="11910" w:h="16840"/>
          <w:pgMar w:header="765" w:footer="1019" w:top="960" w:bottom="120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2818"/>
        <w:gridCol w:w="2174"/>
        <w:gridCol w:w="1847"/>
        <w:gridCol w:w="1706"/>
      </w:tblGrid>
      <w:tr>
        <w:trPr>
          <w:trHeight w:val="312" w:hRule="exact"/>
        </w:trPr>
        <w:tc>
          <w:tcPr>
            <w:tcW w:w="2818" w:type="dxa"/>
            <w:tcBorders>
              <w:top w:val="single" w:sz="4" w:space="0" w:color="000000"/>
              <w:left w:val="nil" w:sz="6" w:space="0" w:color="auto"/>
              <w:bottom w:val="nil" w:sz="6" w:space="0" w:color="auto"/>
              <w:right w:val="single" w:sz="4" w:space="0" w:color="000000"/>
            </w:tcBorders>
          </w:tcPr>
          <w:p>
            <w:pPr/>
          </w:p>
        </w:tc>
        <w:tc>
          <w:tcPr>
            <w:tcW w:w="21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71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7" w:type="dxa"/>
            <w:vMerge w:val="restart"/>
            <w:tcBorders>
              <w:top w:val="single" w:sz="4" w:space="0" w:color="000000"/>
              <w:left w:val="single" w:sz="4" w:space="0" w:color="000000"/>
              <w:right w:val="single" w:sz="4" w:space="0" w:color="000000"/>
            </w:tcBorders>
          </w:tcPr>
          <w:p>
            <w:pPr>
              <w:pStyle w:val="TableParagraph"/>
              <w:spacing w:line="240" w:lineRule="auto" w:before="97"/>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6" w:type="dxa"/>
            <w:vMerge w:val="restart"/>
            <w:tcBorders>
              <w:top w:val="single" w:sz="4" w:space="0" w:color="000000"/>
              <w:left w:val="single" w:sz="4" w:space="0" w:color="000000"/>
              <w:right w:val="nil" w:sz="6" w:space="0" w:color="auto"/>
            </w:tcBorders>
          </w:tcPr>
          <w:p>
            <w:pPr>
              <w:pStyle w:val="TableParagraph"/>
              <w:spacing w:line="240" w:lineRule="auto" w:before="97"/>
              <w:ind w:left="22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12"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174"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1,159,636,889.22</w:t>
            </w:r>
          </w:p>
        </w:tc>
        <w:tc>
          <w:tcPr>
            <w:tcW w:w="1847" w:type="dxa"/>
            <w:vMerge/>
            <w:tcBorders>
              <w:left w:val="single" w:sz="4" w:space="0" w:color="000000"/>
              <w:right w:val="single" w:sz="4" w:space="0" w:color="000000"/>
            </w:tcBorders>
          </w:tcPr>
          <w:p>
            <w:pPr/>
          </w:p>
        </w:tc>
        <w:tc>
          <w:tcPr>
            <w:tcW w:w="1706" w:type="dxa"/>
            <w:vMerge/>
            <w:tcBorders>
              <w:left w:val="single" w:sz="4" w:space="0" w:color="000000"/>
              <w:right w:val="nil" w:sz="6" w:space="0" w:color="auto"/>
            </w:tcBorders>
          </w:tcPr>
          <w:p>
            <w:pPr/>
          </w:p>
        </w:tc>
      </w:tr>
      <w:tr>
        <w:trPr>
          <w:trHeight w:val="416" w:hRule="exact"/>
        </w:trPr>
        <w:tc>
          <w:tcPr>
            <w:tcW w:w="2818" w:type="dxa"/>
            <w:tcBorders>
              <w:top w:val="nil" w:sz="6" w:space="0" w:color="auto"/>
              <w:left w:val="nil" w:sz="6" w:space="0" w:color="auto"/>
              <w:bottom w:val="single" w:sz="12" w:space="0" w:color="000000"/>
              <w:right w:val="single" w:sz="4" w:space="0" w:color="000000"/>
            </w:tcBorders>
          </w:tcPr>
          <w:p>
            <w:pPr>
              <w:pStyle w:val="TableParagraph"/>
              <w:spacing w:line="240" w:lineRule="auto" w:before="98"/>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1,159,636,889.22</w:t>
            </w:r>
          </w:p>
        </w:tc>
        <w:tc>
          <w:tcPr>
            <w:tcW w:w="1847" w:type="dxa"/>
            <w:vMerge/>
            <w:tcBorders>
              <w:left w:val="single" w:sz="4" w:space="0" w:color="000000"/>
              <w:bottom w:val="single" w:sz="12" w:space="0" w:color="000000"/>
              <w:right w:val="single" w:sz="4" w:space="0" w:color="000000"/>
            </w:tcBorders>
          </w:tcPr>
          <w:p>
            <w:pPr/>
          </w:p>
        </w:tc>
        <w:tc>
          <w:tcPr>
            <w:tcW w:w="1706" w:type="dxa"/>
            <w:vMerge/>
            <w:tcBorders>
              <w:left w:val="single" w:sz="4" w:space="0" w:color="000000"/>
              <w:bottom w:val="single" w:sz="12" w:space="0" w:color="000000"/>
              <w:right w:val="nil" w:sz="6" w:space="0" w:color="auto"/>
            </w:tcBorders>
          </w:tcPr>
          <w:p>
            <w:pPr/>
          </w:p>
        </w:tc>
      </w:tr>
    </w:tbl>
    <w:p>
      <w:pPr>
        <w:spacing w:after="0"/>
        <w:sectPr>
          <w:pgSz w:w="11910" w:h="16840"/>
          <w:pgMar w:header="765" w:footer="1019" w:top="960" w:bottom="1200" w:left="1560" w:right="0"/>
        </w:sectPr>
      </w:pPr>
    </w:p>
    <w:p>
      <w:pPr>
        <w:pStyle w:val="BodyText"/>
        <w:spacing w:line="345" w:lineRule="auto" w:before="55"/>
        <w:ind w:left="238" w:right="0"/>
        <w:jc w:val="left"/>
      </w:pPr>
      <w:r>
        <w:rPr/>
        <w:pict>
          <v:group style="position:absolute;margin-left:84.480003pt;margin-top:-47.178226pt;width:426.55pt;height:25.65pt;mso-position-horizontal-relative:page;mso-position-vertical-relative:paragraph;z-index:-1588264" coordorigin="1690,-944" coordsize="8531,513">
            <v:shape style="position:absolute;left:1690;top:-944;width:2818;height:103" type="#_x0000_t75" stroked="false">
              <v:imagedata r:id="rId188" o:title=""/>
            </v:shape>
            <v:shape style="position:absolute;left:4484;top:-850;width:2178;height:10" type="#_x0000_t75" stroked="false">
              <v:imagedata r:id="rId192" o:title=""/>
            </v:shape>
            <v:shape style="position:absolute;left:6657;top:-850;width:3563;height:10" type="#_x0000_t75" stroked="false">
              <v:imagedata r:id="rId147" o:title=""/>
            </v:shape>
            <v:group style="position:absolute;left:4488;top:-840;width:10;height:20" coordorigin="4488,-840" coordsize="10,20">
              <v:shape style="position:absolute;left:4488;top:-840;width:10;height:20" coordorigin="4488,-840" coordsize="10,20" path="m4488,-821l4498,-821,4498,-840,4488,-840,4488,-821xe" filled="true" fillcolor="#000000" stroked="false">
                <v:path arrowok="t"/>
                <v:fill type="solid"/>
              </v:shape>
            </v:group>
            <v:group style="position:absolute;left:4488;top:-821;width:10;height:20" coordorigin="4488,-821" coordsize="10,20">
              <v:shape style="position:absolute;left:4488;top:-821;width:10;height:20" coordorigin="4488,-821" coordsize="10,20" path="m4488,-802l4498,-802,4498,-821,4488,-821,4488,-802xe" filled="true" fillcolor="#000000" stroked="false">
                <v:path arrowok="t"/>
                <v:fill type="solid"/>
              </v:shape>
            </v:group>
            <v:group style="position:absolute;left:4488;top:-802;width:10;height:20" coordorigin="4488,-802" coordsize="10,20">
              <v:shape style="position:absolute;left:4488;top:-802;width:10;height:20" coordorigin="4488,-802" coordsize="10,20" path="m4488,-783l4498,-783,4498,-802,4488,-802,4488,-783xe" filled="true" fillcolor="#000000" stroked="false">
                <v:path arrowok="t"/>
                <v:fill type="solid"/>
              </v:shape>
            </v:group>
            <v:group style="position:absolute;left:4488;top:-783;width:10;height:20" coordorigin="4488,-783" coordsize="10,20">
              <v:shape style="position:absolute;left:4488;top:-783;width:10;height:20" coordorigin="4488,-783" coordsize="10,20" path="m4488,-764l4498,-764,4498,-783,4488,-783,4488,-764xe" filled="true" fillcolor="#000000" stroked="false">
                <v:path arrowok="t"/>
                <v:fill type="solid"/>
              </v:shape>
            </v:group>
            <v:group style="position:absolute;left:4488;top:-764;width:10;height:20" coordorigin="4488,-764" coordsize="10,20">
              <v:shape style="position:absolute;left:4488;top:-764;width:10;height:20" coordorigin="4488,-764" coordsize="10,20" path="m4488,-744l4498,-744,4498,-764,4488,-764,4488,-744xe" filled="true" fillcolor="#000000" stroked="false">
                <v:path arrowok="t"/>
                <v:fill type="solid"/>
              </v:shape>
            </v:group>
            <v:group style="position:absolute;left:4488;top:-744;width:10;height:20" coordorigin="4488,-744" coordsize="10,20">
              <v:shape style="position:absolute;left:4488;top:-744;width:10;height:20" coordorigin="4488,-744" coordsize="10,20" path="m4488,-725l4498,-725,4498,-744,4488,-744,4488,-725xe" filled="true" fillcolor="#000000" stroked="false">
                <v:path arrowok="t"/>
                <v:fill type="solid"/>
              </v:shape>
            </v:group>
            <v:group style="position:absolute;left:4488;top:-725;width:10;height:20" coordorigin="4488,-725" coordsize="10,20">
              <v:shape style="position:absolute;left:4488;top:-725;width:10;height:20" coordorigin="4488,-725" coordsize="10,20" path="m4488,-706l4498,-706,4498,-725,4488,-725,4488,-706xe" filled="true" fillcolor="#000000" stroked="false">
                <v:path arrowok="t"/>
                <v:fill type="solid"/>
              </v:shape>
            </v:group>
            <v:group style="position:absolute;left:4488;top:-706;width:10;height:20" coordorigin="4488,-706" coordsize="10,20">
              <v:shape style="position:absolute;left:4488;top:-706;width:10;height:20" coordorigin="4488,-706" coordsize="10,20" path="m4488,-687l4498,-687,4498,-706,4488,-706,4488,-687xe" filled="true" fillcolor="#000000" stroked="false">
                <v:path arrowok="t"/>
                <v:fill type="solid"/>
              </v:shape>
            </v:group>
            <v:group style="position:absolute;left:4488;top:-687;width:10;height:20" coordorigin="4488,-687" coordsize="10,20">
              <v:shape style="position:absolute;left:4488;top:-687;width:10;height:20" coordorigin="4488,-687" coordsize="10,20" path="m4488,-668l4498,-668,4498,-687,4488,-687,4488,-668xe" filled="true" fillcolor="#000000" stroked="false">
                <v:path arrowok="t"/>
                <v:fill type="solid"/>
              </v:shape>
            </v:group>
            <v:group style="position:absolute;left:4488;top:-668;width:10;height:20" coordorigin="4488,-668" coordsize="10,20">
              <v:shape style="position:absolute;left:4488;top:-668;width:10;height:20" coordorigin="4488,-668" coordsize="10,20" path="m4488,-648l4498,-648,4498,-668,4488,-668,4488,-648xe" filled="true" fillcolor="#000000" stroked="false">
                <v:path arrowok="t"/>
                <v:fill type="solid"/>
              </v:shape>
            </v:group>
            <v:group style="position:absolute;left:4488;top:-648;width:10;height:20" coordorigin="4488,-648" coordsize="10,20">
              <v:shape style="position:absolute;left:4488;top:-648;width:10;height:20" coordorigin="4488,-648" coordsize="10,20" path="m4488,-629l4498,-629,4498,-648,4488,-648,4488,-629xe" filled="true" fillcolor="#000000" stroked="false">
                <v:path arrowok="t"/>
                <v:fill type="solid"/>
              </v:shape>
            </v:group>
            <v:group style="position:absolute;left:4488;top:-629;width:10;height:20" coordorigin="4488,-629" coordsize="10,20">
              <v:shape style="position:absolute;left:4488;top:-629;width:10;height:20" coordorigin="4488,-629" coordsize="10,20" path="m4488,-610l4498,-610,4498,-629,4488,-629,4488,-610xe" filled="true" fillcolor="#000000" stroked="false">
                <v:path arrowok="t"/>
                <v:fill type="solid"/>
              </v:shape>
            </v:group>
            <v:group style="position:absolute;left:4488;top:-610;width:10;height:20" coordorigin="4488,-610" coordsize="10,20">
              <v:shape style="position:absolute;left:4488;top:-610;width:10;height:20" coordorigin="4488,-610" coordsize="10,20" path="m4488,-591l4498,-591,4498,-610,4488,-610,4488,-591xe" filled="true" fillcolor="#000000" stroked="false">
                <v:path arrowok="t"/>
                <v:fill type="solid"/>
              </v:shape>
            </v:group>
            <v:group style="position:absolute;left:4488;top:-591;width:10;height:20" coordorigin="4488,-591" coordsize="10,20">
              <v:shape style="position:absolute;left:4488;top:-591;width:10;height:20" coordorigin="4488,-591" coordsize="10,20" path="m4488,-572l4498,-572,4498,-591,4488,-591,4488,-572xe" filled="true" fillcolor="#000000" stroked="false">
                <v:path arrowok="t"/>
                <v:fill type="solid"/>
              </v:shape>
            </v:group>
            <v:group style="position:absolute;left:4488;top:-572;width:10;height:20" coordorigin="4488,-572" coordsize="10,20">
              <v:shape style="position:absolute;left:4488;top:-572;width:10;height:20" coordorigin="4488,-572" coordsize="10,20" path="m4488,-552l4498,-552,4498,-572,4488,-572,4488,-552xe" filled="true" fillcolor="#000000" stroked="false">
                <v:path arrowok="t"/>
                <v:fill type="solid"/>
              </v:shape>
            </v:group>
            <v:group style="position:absolute;left:4488;top:-552;width:10;height:20" coordorigin="4488,-552" coordsize="10,20">
              <v:shape style="position:absolute;left:4488;top:-552;width:10;height:20" coordorigin="4488,-552" coordsize="10,20" path="m4488,-533l4498,-533,4498,-552,4488,-552,4488,-533xe" filled="true" fillcolor="#000000" stroked="false">
                <v:path arrowok="t"/>
                <v:fill type="solid"/>
              </v:shape>
              <v:shape style="position:absolute;left:1690;top:-533;width:2818;height:102" type="#_x0000_t75" stroked="false">
                <v:imagedata r:id="rId183" o:title=""/>
              </v:shape>
              <v:shape style="position:absolute;left:4484;top:-441;width:2178;height:10" type="#_x0000_t75" stroked="false">
                <v:imagedata r:id="rId192" o:title=""/>
              </v:shape>
              <v:shape style="position:absolute;left:6657;top:-441;width:3563;height:10" type="#_x0000_t75" stroked="false">
                <v:imagedata r:id="rId147" o:title=""/>
              </v:shape>
            </v:group>
            <w10:wrap type="none"/>
          </v:group>
        </w:pict>
      </w:r>
      <w:r>
        <w:rPr>
          <w:rFonts w:ascii="Times New Roman" w:hAnsi="Times New Roman" w:cs="Times New Roman" w:eastAsia="Times New Roman" w:hint="default"/>
        </w:rPr>
        <w:t>2)</w:t>
      </w:r>
      <w:r>
        <w:rPr/>
        <w:t>本期计提、收回或转回的坏账准备情况</w:t>
      </w:r>
      <w:r>
        <w:rPr>
          <w:spacing w:val="-73"/>
        </w:rPr>
        <w:t> </w:t>
      </w:r>
      <w:r>
        <w:rPr/>
        <w:t>本期计提坏账准备金额</w:t>
      </w:r>
      <w:r>
        <w:rPr>
          <w:spacing w:val="-42"/>
        </w:rPr>
        <w:t> </w:t>
      </w:r>
      <w:r>
        <w:rPr>
          <w:rFonts w:ascii="Times New Roman" w:hAnsi="Times New Roman" w:cs="Times New Roman" w:eastAsia="Times New Roman" w:hint="default"/>
        </w:rPr>
        <w:t>30,230,145.40</w:t>
      </w:r>
      <w:r>
        <w:rPr>
          <w:rFonts w:ascii="Times New Roman" w:hAnsi="Times New Roman" w:cs="Times New Roman" w:eastAsia="Times New Roman" w:hint="default"/>
          <w:spacing w:val="5"/>
        </w:rPr>
        <w:t> </w:t>
      </w:r>
      <w:r>
        <w:rPr/>
        <w:t>元；</w:t>
      </w:r>
      <w:r>
        <w:rPr>
          <w:spacing w:val="-81"/>
        </w:rPr>
        <w:t> </w:t>
      </w:r>
      <w:r>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left="237" w:right="0"/>
        <w:jc w:val="left"/>
      </w:pPr>
      <w:r>
        <w:rPr/>
        <w:t>单位：</w:t>
      </w:r>
      <w:r>
        <w:rPr>
          <w:spacing w:val="4"/>
        </w:rPr>
        <w:t> </w:t>
      </w:r>
      <w:r>
        <w:rPr/>
        <w:t>元</w:t>
      </w:r>
    </w:p>
    <w:p>
      <w:pPr>
        <w:spacing w:after="0" w:line="240" w:lineRule="auto"/>
        <w:jc w:val="left"/>
        <w:sectPr>
          <w:type w:val="continuous"/>
          <w:pgSz w:w="11910" w:h="16840"/>
          <w:pgMar w:top="1100" w:bottom="1200" w:left="1560" w:right="0"/>
          <w:cols w:num="2" w:equalWidth="0">
            <w:col w:w="3681" w:space="3661"/>
            <w:col w:w="3008"/>
          </w:cols>
        </w:sectPr>
      </w:pPr>
    </w:p>
    <w:p>
      <w:pPr>
        <w:spacing w:line="240" w:lineRule="auto" w:before="3"/>
        <w:rPr>
          <w:rFonts w:ascii="宋体" w:hAnsi="宋体" w:cs="宋体" w:eastAsia="宋体" w:hint="default"/>
          <w:sz w:val="8"/>
          <w:szCs w:val="8"/>
        </w:rPr>
      </w:pPr>
    </w:p>
    <w:tbl>
      <w:tblPr>
        <w:tblW w:w="0" w:type="auto"/>
        <w:jc w:val="left"/>
        <w:tblInd w:w="233"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5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5"/>
        <w:ind w:left="238"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11"/>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233" w:type="dxa"/>
        <w:tblLayout w:type="fixed"/>
        <w:tblCellMar>
          <w:top w:w="0" w:type="dxa"/>
          <w:left w:w="0" w:type="dxa"/>
          <w:bottom w:w="0" w:type="dxa"/>
          <w:right w:w="0" w:type="dxa"/>
        </w:tblCellMar>
        <w:tblLook w:val="01E0"/>
      </w:tblPr>
      <w:tblGrid>
        <w:gridCol w:w="4785"/>
        <w:gridCol w:w="4784"/>
      </w:tblGrid>
      <w:tr>
        <w:trPr>
          <w:trHeight w:val="40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5,095,425.00</w:t>
            </w:r>
          </w:p>
        </w:tc>
      </w:tr>
    </w:tbl>
    <w:p>
      <w:pPr>
        <w:pStyle w:val="BodyText"/>
        <w:spacing w:line="240" w:lineRule="auto" w:before="55"/>
        <w:ind w:left="238" w:right="0"/>
        <w:jc w:val="left"/>
      </w:pPr>
      <w:r>
        <w:rPr/>
        <w:t>其中重要的应收账款核销情况：</w:t>
      </w:r>
    </w:p>
    <w:p>
      <w:pPr>
        <w:pStyle w:val="BodyText"/>
        <w:spacing w:line="240" w:lineRule="auto" w:before="123"/>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233" w:type="dxa"/>
        <w:tblLayout w:type="fixed"/>
        <w:tblCellMar>
          <w:top w:w="0" w:type="dxa"/>
          <w:left w:w="0" w:type="dxa"/>
          <w:bottom w:w="0" w:type="dxa"/>
          <w:right w:w="0" w:type="dxa"/>
        </w:tblCellMar>
        <w:tblLook w:val="01E0"/>
      </w:tblPr>
      <w:tblGrid>
        <w:gridCol w:w="1596"/>
        <w:gridCol w:w="1594"/>
        <w:gridCol w:w="1595"/>
        <w:gridCol w:w="1594"/>
        <w:gridCol w:w="1594"/>
        <w:gridCol w:w="1594"/>
      </w:tblGrid>
      <w:tr>
        <w:trPr>
          <w:trHeight w:val="72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429" w:right="158" w:hanging="273"/>
              <w:jc w:val="left"/>
              <w:rPr>
                <w:rFonts w:ascii="宋体" w:hAnsi="宋体" w:cs="宋体" w:eastAsia="宋体" w:hint="default"/>
                <w:sz w:val="18"/>
                <w:szCs w:val="18"/>
              </w:rPr>
            </w:pPr>
            <w:r>
              <w:rPr>
                <w:rFonts w:ascii="宋体" w:hAnsi="宋体" w:cs="宋体" w:eastAsia="宋体" w:hint="default"/>
                <w:sz w:val="18"/>
                <w:szCs w:val="18"/>
              </w:rPr>
              <w:t>款项是否由关联</w:t>
            </w:r>
            <w:r>
              <w:rPr>
                <w:rFonts w:ascii="宋体" w:hAnsi="宋体" w:cs="宋体" w:eastAsia="宋体" w:hint="default"/>
                <w:spacing w:val="-84"/>
                <w:sz w:val="18"/>
                <w:szCs w:val="18"/>
              </w:rPr>
              <w:t> </w:t>
            </w:r>
            <w:r>
              <w:rPr>
                <w:rFonts w:ascii="宋体" w:hAnsi="宋体" w:cs="宋体" w:eastAsia="宋体" w:hint="default"/>
                <w:sz w:val="18"/>
                <w:szCs w:val="18"/>
              </w:rPr>
              <w:t>交易产生</w:t>
            </w:r>
          </w:p>
        </w:tc>
      </w:tr>
    </w:tbl>
    <w:p>
      <w:pPr>
        <w:pStyle w:val="BodyText"/>
        <w:spacing w:line="240" w:lineRule="auto" w:before="55"/>
        <w:ind w:left="238" w:right="0"/>
        <w:jc w:val="left"/>
      </w:pPr>
      <w:r>
        <w:rPr/>
        <w:t>应收账款核销说明：</w:t>
      </w:r>
    </w:p>
    <w:p>
      <w:pPr>
        <w:pStyle w:val="BodyText"/>
        <w:spacing w:line="240" w:lineRule="auto" w:before="124"/>
        <w:ind w:left="238"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3"/>
        <w:rPr>
          <w:rFonts w:ascii="宋体" w:hAnsi="宋体" w:cs="宋体" w:eastAsia="宋体" w:hint="default"/>
          <w:sz w:val="7"/>
          <w:szCs w:val="7"/>
        </w:rPr>
      </w:pPr>
    </w:p>
    <w:tbl>
      <w:tblPr>
        <w:tblW w:w="0" w:type="auto"/>
        <w:jc w:val="left"/>
        <w:tblInd w:w="230" w:type="dxa"/>
        <w:tblLayout w:type="fixed"/>
        <w:tblCellMar>
          <w:top w:w="0" w:type="dxa"/>
          <w:left w:w="0" w:type="dxa"/>
          <w:bottom w:w="0" w:type="dxa"/>
          <w:right w:w="0" w:type="dxa"/>
        </w:tblCellMar>
        <w:tblLook w:val="01E0"/>
      </w:tblPr>
      <w:tblGrid>
        <w:gridCol w:w="2234"/>
        <w:gridCol w:w="2736"/>
        <w:gridCol w:w="1273"/>
        <w:gridCol w:w="2286"/>
      </w:tblGrid>
      <w:tr>
        <w:trPr>
          <w:trHeight w:val="362" w:hRule="exact"/>
        </w:trPr>
        <w:tc>
          <w:tcPr>
            <w:tcW w:w="2234" w:type="dxa"/>
            <w:vMerge w:val="restart"/>
            <w:tcBorders>
              <w:top w:val="single" w:sz="6" w:space="0" w:color="000000"/>
              <w:left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29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78" w:hRule="exact"/>
        </w:trPr>
        <w:tc>
          <w:tcPr>
            <w:tcW w:w="2234" w:type="dxa"/>
            <w:vMerge/>
            <w:tcBorders>
              <w:left w:val="single" w:sz="6" w:space="0" w:color="000000"/>
              <w:bottom w:val="single" w:sz="12" w:space="0" w:color="000000"/>
              <w:right w:val="single" w:sz="6" w:space="0" w:color="000000"/>
            </w:tcBorders>
          </w:tcPr>
          <w:p>
            <w:pPr/>
          </w:p>
        </w:tc>
        <w:tc>
          <w:tcPr>
            <w:tcW w:w="2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326" w:lineRule="auto" w:before="14"/>
              <w:ind w:left="175" w:right="84" w:hanging="90"/>
              <w:jc w:val="left"/>
              <w:rPr>
                <w:rFonts w:ascii="宋体" w:hAnsi="宋体" w:cs="宋体" w:eastAsia="宋体" w:hint="default"/>
                <w:sz w:val="18"/>
                <w:szCs w:val="18"/>
              </w:rPr>
            </w:pPr>
            <w:r>
              <w:rPr>
                <w:rFonts w:ascii="宋体" w:hAnsi="宋体" w:cs="宋体" w:eastAsia="宋体" w:hint="default"/>
                <w:sz w:val="18"/>
                <w:szCs w:val="18"/>
              </w:rPr>
              <w:t>占应收账款合</w:t>
            </w:r>
            <w:r>
              <w:rPr>
                <w:rFonts w:ascii="宋体" w:hAnsi="宋体" w:cs="宋体" w:eastAsia="宋体" w:hint="default"/>
                <w:spacing w:val="-85"/>
                <w:sz w:val="18"/>
                <w:szCs w:val="18"/>
              </w:rPr>
              <w:t> </w:t>
            </w:r>
            <w:r>
              <w:rPr>
                <w:rFonts w:ascii="宋体" w:hAnsi="宋体" w:cs="宋体" w:eastAsia="宋体" w:hint="default"/>
                <w:sz w:val="18"/>
                <w:szCs w:val="18"/>
              </w:rPr>
              <w:t>计数的比例</w:t>
            </w:r>
          </w:p>
        </w:tc>
        <w:tc>
          <w:tcPr>
            <w:tcW w:w="2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8"/>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9"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z w:val="18"/>
              </w:rPr>
              <w:t>568,243,016.63</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17.18</w:t>
            </w:r>
          </w:p>
        </w:tc>
        <w:tc>
          <w:tcPr>
            <w:tcW w:w="2286" w:type="dxa"/>
            <w:tcBorders>
              <w:top w:val="single" w:sz="12" w:space="0" w:color="000000"/>
              <w:left w:val="single" w:sz="6" w:space="0" w:color="000000"/>
              <w:bottom w:val="single" w:sz="12" w:space="0" w:color="000000"/>
              <w:right w:val="nil" w:sz="6" w:space="0" w:color="auto"/>
            </w:tcBorders>
          </w:tcPr>
          <w:p>
            <w:pPr/>
          </w:p>
        </w:tc>
      </w:tr>
      <w:tr>
        <w:trPr>
          <w:trHeight w:val="359"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3"/>
              <w:jc w:val="right"/>
              <w:rPr>
                <w:rFonts w:ascii="Times New Roman" w:hAnsi="Times New Roman" w:cs="Times New Roman" w:eastAsia="Times New Roman" w:hint="default"/>
                <w:sz w:val="18"/>
                <w:szCs w:val="18"/>
              </w:rPr>
            </w:pPr>
            <w:r>
              <w:rPr>
                <w:rFonts w:ascii="Times New Roman"/>
                <w:sz w:val="18"/>
              </w:rPr>
              <w:t>205,316,839.83</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6.21</w:t>
            </w:r>
          </w:p>
        </w:tc>
        <w:tc>
          <w:tcPr>
            <w:tcW w:w="2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1"/>
              <w:jc w:val="right"/>
              <w:rPr>
                <w:rFonts w:ascii="Times New Roman" w:hAnsi="Times New Roman" w:cs="Times New Roman" w:eastAsia="Times New Roman" w:hint="default"/>
                <w:sz w:val="18"/>
                <w:szCs w:val="18"/>
              </w:rPr>
            </w:pPr>
            <w:r>
              <w:rPr>
                <w:rFonts w:ascii="Times New Roman"/>
                <w:sz w:val="18"/>
              </w:rPr>
              <w:t>30,052,351.37</w:t>
            </w:r>
          </w:p>
        </w:tc>
      </w:tr>
      <w:tr>
        <w:trPr>
          <w:trHeight w:val="360"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3"/>
              <w:jc w:val="right"/>
              <w:rPr>
                <w:rFonts w:ascii="Times New Roman" w:hAnsi="Times New Roman" w:cs="Times New Roman" w:eastAsia="Times New Roman" w:hint="default"/>
                <w:sz w:val="18"/>
                <w:szCs w:val="18"/>
              </w:rPr>
            </w:pPr>
            <w:r>
              <w:rPr>
                <w:rFonts w:ascii="Times New Roman"/>
                <w:sz w:val="18"/>
              </w:rPr>
              <w:t>147,645,415.30</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4.46</w:t>
            </w:r>
          </w:p>
        </w:tc>
        <w:tc>
          <w:tcPr>
            <w:tcW w:w="2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1"/>
              <w:jc w:val="right"/>
              <w:rPr>
                <w:rFonts w:ascii="Times New Roman" w:hAnsi="Times New Roman" w:cs="Times New Roman" w:eastAsia="Times New Roman" w:hint="default"/>
                <w:sz w:val="18"/>
                <w:szCs w:val="18"/>
              </w:rPr>
            </w:pPr>
            <w:r>
              <w:rPr>
                <w:rFonts w:ascii="Times New Roman"/>
                <w:sz w:val="18"/>
              </w:rPr>
              <w:t>7,050,725.35</w:t>
            </w:r>
          </w:p>
        </w:tc>
      </w:tr>
      <w:tr>
        <w:trPr>
          <w:trHeight w:val="359"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4"/>
              <w:jc w:val="right"/>
              <w:rPr>
                <w:rFonts w:ascii="Times New Roman" w:hAnsi="Times New Roman" w:cs="Times New Roman" w:eastAsia="Times New Roman" w:hint="default"/>
                <w:sz w:val="18"/>
                <w:szCs w:val="18"/>
              </w:rPr>
            </w:pPr>
            <w:r>
              <w:rPr>
                <w:rFonts w:ascii="Times New Roman"/>
                <w:sz w:val="18"/>
              </w:rPr>
              <w:t>114,032,257.66</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3.45</w:t>
            </w:r>
          </w:p>
        </w:tc>
        <w:tc>
          <w:tcPr>
            <w:tcW w:w="2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1"/>
              <w:jc w:val="right"/>
              <w:rPr>
                <w:rFonts w:ascii="Times New Roman" w:hAnsi="Times New Roman" w:cs="Times New Roman" w:eastAsia="Times New Roman" w:hint="default"/>
                <w:sz w:val="18"/>
                <w:szCs w:val="18"/>
              </w:rPr>
            </w:pPr>
            <w:r>
              <w:rPr>
                <w:rFonts w:ascii="Times New Roman"/>
                <w:sz w:val="18"/>
              </w:rPr>
              <w:t>3,465,619.27</w:t>
            </w:r>
          </w:p>
        </w:tc>
      </w:tr>
      <w:tr>
        <w:trPr>
          <w:trHeight w:val="359"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3"/>
              <w:jc w:val="right"/>
              <w:rPr>
                <w:rFonts w:ascii="Times New Roman" w:hAnsi="Times New Roman" w:cs="Times New Roman" w:eastAsia="Times New Roman" w:hint="default"/>
                <w:sz w:val="18"/>
                <w:szCs w:val="18"/>
              </w:rPr>
            </w:pPr>
            <w:r>
              <w:rPr>
                <w:rFonts w:ascii="Times New Roman"/>
                <w:sz w:val="18"/>
              </w:rPr>
              <w:t>78,719,951.40</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z w:val="18"/>
              </w:rPr>
              <w:t>2.38</w:t>
            </w:r>
          </w:p>
        </w:tc>
        <w:tc>
          <w:tcPr>
            <w:tcW w:w="2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1"/>
              <w:jc w:val="right"/>
              <w:rPr>
                <w:rFonts w:ascii="Times New Roman" w:hAnsi="Times New Roman" w:cs="Times New Roman" w:eastAsia="Times New Roman" w:hint="default"/>
                <w:sz w:val="18"/>
                <w:szCs w:val="18"/>
              </w:rPr>
            </w:pPr>
            <w:r>
              <w:rPr>
                <w:rFonts w:ascii="Times New Roman"/>
                <w:sz w:val="18"/>
              </w:rPr>
              <w:t>2,470,533.02</w:t>
            </w:r>
          </w:p>
        </w:tc>
      </w:tr>
      <w:tr>
        <w:trPr>
          <w:trHeight w:val="359" w:hRule="exact"/>
        </w:trPr>
        <w:tc>
          <w:tcPr>
            <w:tcW w:w="22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4"/>
              <w:jc w:val="right"/>
              <w:rPr>
                <w:rFonts w:ascii="Times New Roman" w:hAnsi="Times New Roman" w:cs="Times New Roman" w:eastAsia="Times New Roman" w:hint="default"/>
                <w:sz w:val="18"/>
                <w:szCs w:val="18"/>
              </w:rPr>
            </w:pPr>
            <w:r>
              <w:rPr>
                <w:rFonts w:ascii="Times New Roman"/>
                <w:sz w:val="18"/>
              </w:rPr>
              <w:t>1,113,957,480.82</w:t>
            </w:r>
          </w:p>
        </w:tc>
        <w:tc>
          <w:tcPr>
            <w:tcW w:w="12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z w:val="18"/>
              </w:rPr>
              <w:t>33.67</w:t>
            </w:r>
          </w:p>
        </w:tc>
        <w:tc>
          <w:tcPr>
            <w:tcW w:w="22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1"/>
              <w:jc w:val="right"/>
              <w:rPr>
                <w:rFonts w:ascii="Times New Roman" w:hAnsi="Times New Roman" w:cs="Times New Roman" w:eastAsia="Times New Roman" w:hint="default"/>
                <w:sz w:val="18"/>
                <w:szCs w:val="18"/>
              </w:rPr>
            </w:pPr>
            <w:r>
              <w:rPr>
                <w:rFonts w:ascii="Times New Roman"/>
                <w:sz w:val="18"/>
              </w:rPr>
              <w:t>43,039,229.01</w:t>
            </w:r>
          </w:p>
        </w:tc>
      </w:tr>
      <w:tr>
        <w:trPr>
          <w:trHeight w:val="359" w:hRule="exact"/>
        </w:trPr>
        <w:tc>
          <w:tcPr>
            <w:tcW w:w="2234" w:type="dxa"/>
            <w:tcBorders>
              <w:top w:val="single" w:sz="12" w:space="0" w:color="000000"/>
              <w:left w:val="single" w:sz="6" w:space="0" w:color="000000"/>
              <w:bottom w:val="single" w:sz="12" w:space="0" w:color="000000"/>
              <w:right w:val="nil" w:sz="6" w:space="0" w:color="auto"/>
            </w:tcBorders>
          </w:tcPr>
          <w:p>
            <w:pPr/>
          </w:p>
        </w:tc>
        <w:tc>
          <w:tcPr>
            <w:tcW w:w="6296" w:type="dxa"/>
            <w:gridSpan w:val="3"/>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6"/>
        <w:spacing w:line="240" w:lineRule="auto" w:before="35"/>
        <w:ind w:left="238" w:right="0"/>
        <w:jc w:val="left"/>
        <w:rPr>
          <w:b w:val="0"/>
          <w:bCs w:val="0"/>
        </w:rPr>
      </w:pPr>
      <w:bookmarkStart w:name="3、预付款项" w:id="232"/>
      <w:bookmarkEnd w:id="23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left="238"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233"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9"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type w:val="continuous"/>
          <w:pgSz w:w="11910" w:h="16840"/>
          <w:pgMar w:top="1100" w:bottom="120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328,849,681.92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96.86%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145,243,935.31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85.93%</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1,776,377.21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8,536,162.47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5.05%</w:t>
            </w:r>
          </w:p>
        </w:tc>
      </w:tr>
      <w:tr>
        <w:trPr>
          <w:trHeight w:val="40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2,586,386.95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5,509,286.80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3.26%</w:t>
            </w:r>
          </w:p>
        </w:tc>
      </w:tr>
      <w:tr>
        <w:trPr>
          <w:trHeight w:val="41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6,225,009.00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9,731,749.00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5.76%</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339,437,455.08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169,021,133.58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5"/>
        <w:ind w:left="118" w:right="1949"/>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年且金额重要的预付款项未及时结算原因的说明：</w:t>
      </w:r>
    </w:p>
    <w:p>
      <w:pPr>
        <w:pStyle w:val="Heading7"/>
        <w:spacing w:line="240" w:lineRule="auto" w:before="84"/>
        <w:ind w:left="118" w:right="1949"/>
        <w:jc w:val="left"/>
      </w:pPr>
      <w:r>
        <w:rPr/>
        <w:t>本期无账龄超过一年且金额重大的预付款项。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41"/>
        <w:ind w:right="1949"/>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3"/>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936"/>
        <w:gridCol w:w="4460"/>
        <w:gridCol w:w="3135"/>
      </w:tblGrid>
      <w:tr>
        <w:trPr>
          <w:trHeight w:val="680" w:hRule="exact"/>
        </w:trPr>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97" w:right="0"/>
              <w:jc w:val="left"/>
              <w:rPr>
                <w:rFonts w:ascii="宋体" w:hAnsi="宋体" w:cs="宋体" w:eastAsia="宋体" w:hint="default"/>
                <w:sz w:val="18"/>
                <w:szCs w:val="18"/>
              </w:rPr>
            </w:pPr>
            <w:r>
              <w:rPr>
                <w:rFonts w:ascii="宋体" w:hAnsi="宋体" w:cs="宋体" w:eastAsia="宋体" w:hint="default"/>
                <w:sz w:val="18"/>
                <w:szCs w:val="18"/>
              </w:rPr>
              <w:t>预付对象</w:t>
            </w:r>
          </w:p>
        </w:tc>
        <w:tc>
          <w:tcPr>
            <w:tcW w:w="4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35" w:type="dxa"/>
            <w:tcBorders>
              <w:top w:val="single" w:sz="6" w:space="0" w:color="000000"/>
              <w:left w:val="single" w:sz="6" w:space="0" w:color="000000"/>
              <w:bottom w:val="single" w:sz="12" w:space="0" w:color="000000"/>
              <w:right w:val="nil" w:sz="6" w:space="0" w:color="auto"/>
            </w:tcBorders>
          </w:tcPr>
          <w:p>
            <w:pPr>
              <w:pStyle w:val="TableParagraph"/>
              <w:spacing w:line="326" w:lineRule="auto" w:before="23"/>
              <w:ind w:left="879" w:right="843" w:hanging="46"/>
              <w:jc w:val="left"/>
              <w:rPr>
                <w:rFonts w:ascii="宋体" w:hAnsi="宋体" w:cs="宋体" w:eastAsia="宋体" w:hint="default"/>
                <w:sz w:val="18"/>
                <w:szCs w:val="18"/>
              </w:rPr>
            </w:pPr>
            <w:r>
              <w:rPr>
                <w:rFonts w:ascii="宋体" w:hAnsi="宋体" w:cs="宋体" w:eastAsia="宋体" w:hint="default"/>
                <w:sz w:val="18"/>
                <w:szCs w:val="18"/>
              </w:rPr>
              <w:t>占预付款期末余额</w:t>
            </w:r>
            <w:r>
              <w:rPr>
                <w:rFonts w:ascii="宋体" w:hAnsi="宋体" w:cs="宋体" w:eastAsia="宋体" w:hint="default"/>
                <w:spacing w:val="-83"/>
                <w:sz w:val="18"/>
                <w:szCs w:val="18"/>
              </w:rPr>
              <w:t> </w:t>
            </w:r>
            <w:r>
              <w:rPr>
                <w:rFonts w:ascii="宋体" w:hAnsi="宋体" w:cs="宋体" w:eastAsia="宋体" w:hint="default"/>
                <w:sz w:val="18"/>
                <w:szCs w:val="18"/>
              </w:rPr>
              <w:t>合计数的比例</w:t>
            </w:r>
            <w:r>
              <w:rPr>
                <w:rFonts w:ascii="宋体" w:hAnsi="宋体" w:cs="宋体" w:eastAsia="宋体" w:hint="default"/>
                <w:sz w:val="18"/>
                <w:szCs w:val="18"/>
              </w:rPr>
              <w:t>(%)</w:t>
            </w:r>
          </w:p>
        </w:tc>
      </w:tr>
      <w:tr>
        <w:trPr>
          <w:trHeight w:val="360" w:hRule="exact"/>
        </w:trPr>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4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4"/>
              <w:jc w:val="right"/>
              <w:rPr>
                <w:rFonts w:ascii="Times New Roman" w:hAnsi="Times New Roman" w:cs="Times New Roman" w:eastAsia="Times New Roman" w:hint="default"/>
                <w:sz w:val="18"/>
                <w:szCs w:val="18"/>
              </w:rPr>
            </w:pPr>
            <w:r>
              <w:rPr>
                <w:rFonts w:ascii="Times New Roman"/>
                <w:sz w:val="18"/>
              </w:rPr>
              <w:t>56,262,819.45</w:t>
            </w:r>
          </w:p>
        </w:tc>
        <w:tc>
          <w:tcPr>
            <w:tcW w:w="3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0"/>
              <w:jc w:val="right"/>
              <w:rPr>
                <w:rFonts w:ascii="Times New Roman" w:hAnsi="Times New Roman" w:cs="Times New Roman" w:eastAsia="Times New Roman" w:hint="default"/>
                <w:sz w:val="18"/>
                <w:szCs w:val="18"/>
              </w:rPr>
            </w:pPr>
            <w:r>
              <w:rPr>
                <w:rFonts w:ascii="Times New Roman"/>
                <w:sz w:val="18"/>
              </w:rPr>
              <w:t>16.58</w:t>
            </w:r>
          </w:p>
        </w:tc>
      </w:tr>
      <w:tr>
        <w:trPr>
          <w:trHeight w:val="359" w:hRule="exact"/>
        </w:trPr>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4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4"/>
              <w:jc w:val="right"/>
              <w:rPr>
                <w:rFonts w:ascii="Times New Roman" w:hAnsi="Times New Roman" w:cs="Times New Roman" w:eastAsia="Times New Roman" w:hint="default"/>
                <w:sz w:val="18"/>
                <w:szCs w:val="18"/>
              </w:rPr>
            </w:pPr>
            <w:r>
              <w:rPr>
                <w:rFonts w:ascii="Times New Roman"/>
                <w:sz w:val="18"/>
              </w:rPr>
              <w:t>37,000,000.00</w:t>
            </w:r>
          </w:p>
        </w:tc>
        <w:tc>
          <w:tcPr>
            <w:tcW w:w="3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0"/>
              <w:jc w:val="right"/>
              <w:rPr>
                <w:rFonts w:ascii="Times New Roman" w:hAnsi="Times New Roman" w:cs="Times New Roman" w:eastAsia="Times New Roman" w:hint="default"/>
                <w:sz w:val="18"/>
                <w:szCs w:val="18"/>
              </w:rPr>
            </w:pPr>
            <w:r>
              <w:rPr>
                <w:rFonts w:ascii="Times New Roman"/>
                <w:sz w:val="18"/>
              </w:rPr>
              <w:t>10.90</w:t>
            </w:r>
          </w:p>
        </w:tc>
      </w:tr>
      <w:tr>
        <w:trPr>
          <w:trHeight w:val="359" w:hRule="exact"/>
        </w:trPr>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4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4"/>
              <w:jc w:val="right"/>
              <w:rPr>
                <w:rFonts w:ascii="Times New Roman" w:hAnsi="Times New Roman" w:cs="Times New Roman" w:eastAsia="Times New Roman" w:hint="default"/>
                <w:sz w:val="18"/>
                <w:szCs w:val="18"/>
              </w:rPr>
            </w:pPr>
            <w:r>
              <w:rPr>
                <w:rFonts w:ascii="Times New Roman"/>
                <w:sz w:val="18"/>
              </w:rPr>
              <w:t>33,803,332.06</w:t>
            </w:r>
          </w:p>
        </w:tc>
        <w:tc>
          <w:tcPr>
            <w:tcW w:w="3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0"/>
              <w:jc w:val="right"/>
              <w:rPr>
                <w:rFonts w:ascii="Times New Roman" w:hAnsi="Times New Roman" w:cs="Times New Roman" w:eastAsia="Times New Roman" w:hint="default"/>
                <w:sz w:val="18"/>
                <w:szCs w:val="18"/>
              </w:rPr>
            </w:pPr>
            <w:r>
              <w:rPr>
                <w:rFonts w:ascii="Times New Roman"/>
                <w:sz w:val="18"/>
              </w:rPr>
              <w:t>9.96</w:t>
            </w:r>
          </w:p>
        </w:tc>
      </w:tr>
      <w:tr>
        <w:trPr>
          <w:trHeight w:val="359" w:hRule="exact"/>
        </w:trPr>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4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4"/>
              <w:jc w:val="right"/>
              <w:rPr>
                <w:rFonts w:ascii="Times New Roman" w:hAnsi="Times New Roman" w:cs="Times New Roman" w:eastAsia="Times New Roman" w:hint="default"/>
                <w:sz w:val="18"/>
                <w:szCs w:val="18"/>
              </w:rPr>
            </w:pPr>
            <w:r>
              <w:rPr>
                <w:rFonts w:ascii="Times New Roman"/>
                <w:sz w:val="18"/>
              </w:rPr>
              <w:t>28,974,758.52</w:t>
            </w:r>
          </w:p>
        </w:tc>
        <w:tc>
          <w:tcPr>
            <w:tcW w:w="3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0"/>
              <w:jc w:val="right"/>
              <w:rPr>
                <w:rFonts w:ascii="Times New Roman" w:hAnsi="Times New Roman" w:cs="Times New Roman" w:eastAsia="Times New Roman" w:hint="default"/>
                <w:sz w:val="18"/>
                <w:szCs w:val="18"/>
              </w:rPr>
            </w:pPr>
            <w:r>
              <w:rPr>
                <w:rFonts w:ascii="Times New Roman"/>
                <w:sz w:val="18"/>
              </w:rPr>
              <w:t>8.54</w:t>
            </w:r>
          </w:p>
        </w:tc>
      </w:tr>
      <w:tr>
        <w:trPr>
          <w:trHeight w:val="359" w:hRule="exact"/>
        </w:trPr>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4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4"/>
              <w:jc w:val="right"/>
              <w:rPr>
                <w:rFonts w:ascii="Times New Roman" w:hAnsi="Times New Roman" w:cs="Times New Roman" w:eastAsia="Times New Roman" w:hint="default"/>
                <w:sz w:val="18"/>
                <w:szCs w:val="18"/>
              </w:rPr>
            </w:pPr>
            <w:r>
              <w:rPr>
                <w:rFonts w:ascii="Times New Roman"/>
                <w:sz w:val="18"/>
              </w:rPr>
              <w:t>20,871,000.00</w:t>
            </w:r>
          </w:p>
        </w:tc>
        <w:tc>
          <w:tcPr>
            <w:tcW w:w="3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0"/>
              <w:jc w:val="right"/>
              <w:rPr>
                <w:rFonts w:ascii="Times New Roman" w:hAnsi="Times New Roman" w:cs="Times New Roman" w:eastAsia="Times New Roman" w:hint="default"/>
                <w:sz w:val="18"/>
                <w:szCs w:val="18"/>
              </w:rPr>
            </w:pPr>
            <w:r>
              <w:rPr>
                <w:rFonts w:ascii="Times New Roman"/>
                <w:sz w:val="18"/>
              </w:rPr>
              <w:t>6.15</w:t>
            </w:r>
          </w:p>
        </w:tc>
      </w:tr>
      <w:tr>
        <w:trPr>
          <w:trHeight w:val="359" w:hRule="exact"/>
        </w:trPr>
        <w:tc>
          <w:tcPr>
            <w:tcW w:w="9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7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4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4"/>
              <w:jc w:val="right"/>
              <w:rPr>
                <w:rFonts w:ascii="Times New Roman" w:hAnsi="Times New Roman" w:cs="Times New Roman" w:eastAsia="Times New Roman" w:hint="default"/>
                <w:sz w:val="18"/>
                <w:szCs w:val="18"/>
              </w:rPr>
            </w:pPr>
            <w:r>
              <w:rPr>
                <w:rFonts w:ascii="Times New Roman"/>
                <w:sz w:val="18"/>
              </w:rPr>
              <w:t>176,911,910.03</w:t>
            </w:r>
          </w:p>
        </w:tc>
        <w:tc>
          <w:tcPr>
            <w:tcW w:w="31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0"/>
              <w:jc w:val="right"/>
              <w:rPr>
                <w:rFonts w:ascii="Times New Roman" w:hAnsi="Times New Roman" w:cs="Times New Roman" w:eastAsia="Times New Roman" w:hint="default"/>
                <w:sz w:val="18"/>
                <w:szCs w:val="18"/>
              </w:rPr>
            </w:pPr>
            <w:r>
              <w:rPr>
                <w:rFonts w:ascii="Times New Roman"/>
                <w:sz w:val="18"/>
              </w:rPr>
              <w:t>52.12</w:t>
            </w:r>
          </w:p>
        </w:tc>
      </w:tr>
    </w:tbl>
    <w:p>
      <w:pPr>
        <w:spacing w:line="240" w:lineRule="auto" w:before="3"/>
        <w:rPr>
          <w:rFonts w:ascii="宋体" w:hAnsi="宋体" w:cs="宋体" w:eastAsia="宋体" w:hint="default"/>
          <w:b/>
          <w:bCs/>
          <w:sz w:val="25"/>
          <w:szCs w:val="25"/>
        </w:rPr>
      </w:pPr>
    </w:p>
    <w:p>
      <w:pPr>
        <w:pStyle w:val="BodyText"/>
        <w:spacing w:line="240" w:lineRule="auto" w:before="44"/>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4、其他应收款" w:id="235"/>
      <w:bookmarkEnd w:id="235"/>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10,618,546.96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5,390,386.79</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1,134,148,530.55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531,183,502.14</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1,144,767,077.51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536,573,888.93</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1）应收利息" w:id="236"/>
      <w:bookmarkEnd w:id="2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rFonts w:ascii="Times New Roman" w:hAnsi="Times New Roman" w:cs="Times New Roman" w:eastAsia="Times New Roman" w:hint="default"/>
        </w:rPr>
        <w:t>1)</w:t>
      </w:r>
      <w:r>
        <w:rPr/>
        <w:t>应收利息分类</w:t>
      </w:r>
    </w:p>
    <w:p>
      <w:pPr>
        <w:pStyle w:val="BodyText"/>
        <w:spacing w:line="240" w:lineRule="auto" w:before="109"/>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1"/>
        <w:gridCol w:w="3189"/>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4" w:right="0"/>
              <w:jc w:val="left"/>
              <w:rPr>
                <w:rFonts w:ascii="Times New Roman" w:hAnsi="Times New Roman" w:cs="Times New Roman" w:eastAsia="Times New Roman" w:hint="default"/>
                <w:sz w:val="18"/>
                <w:szCs w:val="18"/>
              </w:rPr>
            </w:pPr>
            <w:r>
              <w:rPr>
                <w:rFonts w:ascii="Times New Roman"/>
                <w:sz w:val="18"/>
              </w:rPr>
              <w:t>10,618,546.96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5,390,386.79</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tbl>
      <w:tblPr>
        <w:tblW w:w="0" w:type="auto"/>
        <w:jc w:val="left"/>
        <w:tblInd w:w="235" w:type="dxa"/>
        <w:tblLayout w:type="fixed"/>
        <w:tblCellMar>
          <w:top w:w="0" w:type="dxa"/>
          <w:left w:w="0" w:type="dxa"/>
          <w:bottom w:w="0" w:type="dxa"/>
          <w:right w:w="0" w:type="dxa"/>
        </w:tblCellMar>
        <w:tblLook w:val="01E0"/>
      </w:tblPr>
      <w:tblGrid>
        <w:gridCol w:w="3190"/>
        <w:gridCol w:w="3191"/>
        <w:gridCol w:w="3189"/>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3" w:right="0"/>
              <w:jc w:val="left"/>
              <w:rPr>
                <w:rFonts w:ascii="Times New Roman" w:hAnsi="Times New Roman" w:cs="Times New Roman" w:eastAsia="Times New Roman" w:hint="default"/>
                <w:sz w:val="18"/>
                <w:szCs w:val="18"/>
              </w:rPr>
            </w:pPr>
            <w:r>
              <w:rPr>
                <w:rFonts w:ascii="Times New Roman"/>
                <w:sz w:val="18"/>
              </w:rPr>
              <w:t>10,618,546.96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5,390,386.79</w:t>
            </w:r>
          </w:p>
        </w:tc>
      </w:tr>
    </w:tbl>
    <w:p>
      <w:pPr>
        <w:spacing w:line="240" w:lineRule="auto" w:before="6"/>
        <w:rPr>
          <w:rFonts w:ascii="宋体" w:hAnsi="宋体" w:cs="宋体" w:eastAsia="宋体" w:hint="default"/>
          <w:sz w:val="19"/>
          <w:szCs w:val="19"/>
        </w:rPr>
      </w:pPr>
    </w:p>
    <w:p>
      <w:pPr>
        <w:pStyle w:val="Heading6"/>
        <w:spacing w:line="240" w:lineRule="auto" w:before="35"/>
        <w:ind w:left="240" w:right="0"/>
        <w:jc w:val="left"/>
        <w:rPr>
          <w:b w:val="0"/>
          <w:bCs w:val="0"/>
        </w:rPr>
      </w:pPr>
      <w:bookmarkStart w:name="（2）其他应收款" w:id="237"/>
      <w:bookmarkEnd w:id="237"/>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860" w:right="0"/>
        <w:jc w:val="left"/>
      </w:pPr>
      <w:r>
        <w:rPr/>
        <w:pict>
          <v:group style="position:absolute;margin-left:65.790001pt;margin-top:15.131713pt;width:710.35pt;height:325.55pt;mso-position-horizontal-relative:page;mso-position-vertical-relative:paragraph;z-index:-1588192" coordorigin="1316,303" coordsize="14207,6511">
            <v:group style="position:absolute;left:1331;top:318;width:1582;height:2" coordorigin="1331,318" coordsize="1582,2">
              <v:shape style="position:absolute;left:1331;top:318;width:1582;height:2" coordorigin="1331,318" coordsize="1582,0" path="m1331,318l2913,318e" filled="false" stroked="true" strokeweight="1.5pt" strokecolor="#000000">
                <v:path arrowok="t"/>
              </v:shape>
            </v:group>
            <v:group style="position:absolute;left:2913;top:318;width:30;height:2" coordorigin="2913,318" coordsize="30,2">
              <v:shape style="position:absolute;left:2913;top:318;width:30;height:2" coordorigin="2913,318" coordsize="30,0" path="m2913,318l2943,318e" filled="false" stroked="true" strokeweight="1.5pt" strokecolor="#000000">
                <v:path arrowok="t"/>
              </v:shape>
            </v:group>
            <v:group style="position:absolute;left:2943;top:318;width:6301;height:2" coordorigin="2943,318" coordsize="6301,2">
              <v:shape style="position:absolute;left:2943;top:318;width:6301;height:2" coordorigin="2943,318" coordsize="6301,0" path="m2943,318l9243,318e" filled="false" stroked="true" strokeweight="1.5pt" strokecolor="#000000">
                <v:path arrowok="t"/>
              </v:shape>
            </v:group>
            <v:group style="position:absolute;left:9243;top:318;width:30;height:2" coordorigin="9243,318" coordsize="30,2">
              <v:shape style="position:absolute;left:9243;top:318;width:30;height:2" coordorigin="9243,318" coordsize="30,0" path="m9243,318l9273,318e" filled="false" stroked="true" strokeweight="1.5pt" strokecolor="#000000">
                <v:path arrowok="t"/>
              </v:shape>
            </v:group>
            <v:group style="position:absolute;left:9273;top:318;width:6235;height:2" coordorigin="9273,318" coordsize="6235,2">
              <v:shape style="position:absolute;left:9273;top:318;width:6235;height:2" coordorigin="9273,318" coordsize="6235,0" path="m9273,318l15508,318e" filled="false" stroked="true" strokeweight="1.5pt" strokecolor="#000000">
                <v:path arrowok="t"/>
              </v:shape>
            </v:group>
            <v:group style="position:absolute;left:2913;top:333;width:10;height:20" coordorigin="2913,333" coordsize="10,20">
              <v:shape style="position:absolute;left:2913;top:333;width:10;height:20" coordorigin="2913,333" coordsize="10,20" path="m2913,352l2922,352,2922,333,2913,333,2913,352xe" filled="true" fillcolor="#000000" stroked="false">
                <v:path arrowok="t"/>
                <v:fill type="solid"/>
              </v:shape>
            </v:group>
            <v:group style="position:absolute;left:2913;top:352;width:10;height:20" coordorigin="2913,352" coordsize="10,20">
              <v:shape style="position:absolute;left:2913;top:352;width:10;height:20" coordorigin="2913,352" coordsize="10,20" path="m2913,371l2922,371,2922,352,2913,352,2913,371xe" filled="true" fillcolor="#000000" stroked="false">
                <v:path arrowok="t"/>
                <v:fill type="solid"/>
              </v:shape>
            </v:group>
            <v:group style="position:absolute;left:2913;top:371;width:10;height:20" coordorigin="2913,371" coordsize="10,20">
              <v:shape style="position:absolute;left:2913;top:371;width:10;height:20" coordorigin="2913,371" coordsize="10,20" path="m2913,390l2922,390,2922,371,2913,371,2913,390xe" filled="true" fillcolor="#000000" stroked="false">
                <v:path arrowok="t"/>
                <v:fill type="solid"/>
              </v:shape>
            </v:group>
            <v:group style="position:absolute;left:2913;top:390;width:10;height:20" coordorigin="2913,390" coordsize="10,20">
              <v:shape style="position:absolute;left:2913;top:390;width:10;height:20" coordorigin="2913,390" coordsize="10,20" path="m2913,409l2922,409,2922,390,2913,390,2913,409xe" filled="true" fillcolor="#000000" stroked="false">
                <v:path arrowok="t"/>
                <v:fill type="solid"/>
              </v:shape>
            </v:group>
            <v:group style="position:absolute;left:2913;top:409;width:10;height:20" coordorigin="2913,409" coordsize="10,20">
              <v:shape style="position:absolute;left:2913;top:409;width:10;height:20" coordorigin="2913,409" coordsize="10,20" path="m2913,429l2922,429,2922,409,2913,409,2913,429xe" filled="true" fillcolor="#000000" stroked="false">
                <v:path arrowok="t"/>
                <v:fill type="solid"/>
              </v:shape>
            </v:group>
            <v:group style="position:absolute;left:2913;top:429;width:10;height:20" coordorigin="2913,429" coordsize="10,20">
              <v:shape style="position:absolute;left:2913;top:429;width:10;height:20" coordorigin="2913,429" coordsize="10,20" path="m2913,448l2922,448,2922,429,2913,429,2913,448xe" filled="true" fillcolor="#000000" stroked="false">
                <v:path arrowok="t"/>
                <v:fill type="solid"/>
              </v:shape>
            </v:group>
            <v:group style="position:absolute;left:2913;top:448;width:10;height:20" coordorigin="2913,448" coordsize="10,20">
              <v:shape style="position:absolute;left:2913;top:448;width:10;height:20" coordorigin="2913,448" coordsize="10,20" path="m2913,467l2922,467,2922,448,2913,448,2913,467xe" filled="true" fillcolor="#000000" stroked="false">
                <v:path arrowok="t"/>
                <v:fill type="solid"/>
              </v:shape>
            </v:group>
            <v:group style="position:absolute;left:2913;top:467;width:10;height:20" coordorigin="2913,467" coordsize="10,20">
              <v:shape style="position:absolute;left:2913;top:467;width:10;height:20" coordorigin="2913,467" coordsize="10,20" path="m2913,486l2922,486,2922,467,2913,467,2913,486xe" filled="true" fillcolor="#000000" stroked="false">
                <v:path arrowok="t"/>
                <v:fill type="solid"/>
              </v:shape>
            </v:group>
            <v:group style="position:absolute;left:2913;top:486;width:10;height:20" coordorigin="2913,486" coordsize="10,20">
              <v:shape style="position:absolute;left:2913;top:486;width:10;height:20" coordorigin="2913,486" coordsize="10,20" path="m2913,505l2922,505,2922,486,2913,486,2913,505xe" filled="true" fillcolor="#000000" stroked="false">
                <v:path arrowok="t"/>
                <v:fill type="solid"/>
              </v:shape>
            </v:group>
            <v:group style="position:absolute;left:2913;top:505;width:10;height:20" coordorigin="2913,505" coordsize="10,20">
              <v:shape style="position:absolute;left:2913;top:505;width:10;height:20" coordorigin="2913,505" coordsize="10,20" path="m2913,525l2922,525,2922,505,2913,505,2913,525xe" filled="true" fillcolor="#000000" stroked="false">
                <v:path arrowok="t"/>
                <v:fill type="solid"/>
              </v:shape>
            </v:group>
            <v:group style="position:absolute;left:2913;top:525;width:10;height:20" coordorigin="2913,525" coordsize="10,20">
              <v:shape style="position:absolute;left:2913;top:525;width:10;height:20" coordorigin="2913,525" coordsize="10,20" path="m2913,544l2922,544,2922,525,2913,525,2913,544xe" filled="true" fillcolor="#000000" stroked="false">
                <v:path arrowok="t"/>
                <v:fill type="solid"/>
              </v:shape>
            </v:group>
            <v:group style="position:absolute;left:2913;top:544;width:10;height:20" coordorigin="2913,544" coordsize="10,20">
              <v:shape style="position:absolute;left:2913;top:544;width:10;height:20" coordorigin="2913,544" coordsize="10,20" path="m2913,563l2922,563,2922,544,2913,544,2913,563xe" filled="true" fillcolor="#000000" stroked="false">
                <v:path arrowok="t"/>
                <v:fill type="solid"/>
              </v:shape>
            </v:group>
            <v:group style="position:absolute;left:2913;top:563;width:10;height:20" coordorigin="2913,563" coordsize="10,20">
              <v:shape style="position:absolute;left:2913;top:563;width:10;height:20" coordorigin="2913,563" coordsize="10,20" path="m2913,582l2922,582,2922,563,2913,563,2913,582xe" filled="true" fillcolor="#000000" stroked="false">
                <v:path arrowok="t"/>
                <v:fill type="solid"/>
              </v:shape>
            </v:group>
            <v:group style="position:absolute;left:2913;top:582;width:10;height:20" coordorigin="2913,582" coordsize="10,20">
              <v:shape style="position:absolute;left:2913;top:582;width:10;height:20" coordorigin="2913,582" coordsize="10,20" path="m2913,601l2922,601,2922,582,2913,582,2913,601xe" filled="true" fillcolor="#000000" stroked="false">
                <v:path arrowok="t"/>
                <v:fill type="solid"/>
              </v:shape>
            </v:group>
            <v:group style="position:absolute;left:2913;top:601;width:10;height:20" coordorigin="2913,601" coordsize="10,20">
              <v:shape style="position:absolute;left:2913;top:601;width:10;height:20" coordorigin="2913,601" coordsize="10,20" path="m2913,621l2922,621,2922,601,2913,601,2913,621xe" filled="true" fillcolor="#000000" stroked="false">
                <v:path arrowok="t"/>
                <v:fill type="solid"/>
              </v:shape>
            </v:group>
            <v:group style="position:absolute;left:2913;top:621;width:10;height:20" coordorigin="2913,621" coordsize="10,20">
              <v:shape style="position:absolute;left:2913;top:621;width:10;height:20" coordorigin="2913,621" coordsize="10,20" path="m2913,640l2922,640,2922,621,2913,621,2913,640xe" filled="true" fillcolor="#000000" stroked="false">
                <v:path arrowok="t"/>
                <v:fill type="solid"/>
              </v:shape>
              <v:shape style="position:absolute;left:2903;top:640;width:2311;height:103" type="#_x0000_t75" stroked="false">
                <v:imagedata r:id="rId195" o:title=""/>
              </v:shape>
              <v:shape style="position:absolute;left:5210;top:733;width:8788;height:10" type="#_x0000_t75" stroked="false">
                <v:imagedata r:id="rId196" o:title=""/>
              </v:shape>
              <v:shape style="position:absolute;left:13993;top:733;width:1515;height:10" type="#_x0000_t75" stroked="false">
                <v:imagedata r:id="rId197" o:title=""/>
              </v:shape>
            </v:group>
            <v:group style="position:absolute;left:2913;top:743;width:10;height:20" coordorigin="2913,743" coordsize="10,20">
              <v:shape style="position:absolute;left:2913;top:743;width:10;height:20" coordorigin="2913,743" coordsize="10,20" path="m2913,762l2922,762,2922,743,2913,743,2913,762xe" filled="true" fillcolor="#000000" stroked="false">
                <v:path arrowok="t"/>
                <v:fill type="solid"/>
              </v:shape>
            </v:group>
            <v:group style="position:absolute;left:2913;top:762;width:10;height:20" coordorigin="2913,762" coordsize="10,20">
              <v:shape style="position:absolute;left:2913;top:762;width:10;height:20" coordorigin="2913,762" coordsize="10,20" path="m2913,781l2922,781,2922,762,2913,762,2913,781xe" filled="true" fillcolor="#000000" stroked="false">
                <v:path arrowok="t"/>
                <v:fill type="solid"/>
              </v:shape>
            </v:group>
            <v:group style="position:absolute;left:2913;top:781;width:10;height:20" coordorigin="2913,781" coordsize="10,20">
              <v:shape style="position:absolute;left:2913;top:781;width:10;height:20" coordorigin="2913,781" coordsize="10,20" path="m2913,801l2922,801,2922,781,2913,781,2913,801xe" filled="true" fillcolor="#000000" stroked="false">
                <v:path arrowok="t"/>
                <v:fill type="solid"/>
              </v:shape>
            </v:group>
            <v:group style="position:absolute;left:2913;top:801;width:10;height:20" coordorigin="2913,801" coordsize="10,20">
              <v:shape style="position:absolute;left:2913;top:801;width:10;height:20" coordorigin="2913,801" coordsize="10,20" path="m2913,820l2922,820,2922,801,2913,801,2913,820xe" filled="true" fillcolor="#000000" stroked="false">
                <v:path arrowok="t"/>
                <v:fill type="solid"/>
              </v:shape>
            </v:group>
            <v:group style="position:absolute;left:2913;top:820;width:10;height:20" coordorigin="2913,820" coordsize="10,20">
              <v:shape style="position:absolute;left:2913;top:820;width:10;height:20" coordorigin="2913,820" coordsize="10,20" path="m2913,839l2922,839,2922,820,2913,820,2913,839xe" filled="true" fillcolor="#000000" stroked="false">
                <v:path arrowok="t"/>
                <v:fill type="solid"/>
              </v:shape>
            </v:group>
            <v:group style="position:absolute;left:2913;top:839;width:10;height:20" coordorigin="2913,839" coordsize="10,20">
              <v:shape style="position:absolute;left:2913;top:839;width:10;height:20" coordorigin="2913,839" coordsize="10,20" path="m2913,858l2922,858,2922,839,2913,839,2913,858xe" filled="true" fillcolor="#000000" stroked="false">
                <v:path arrowok="t"/>
                <v:fill type="solid"/>
              </v:shape>
            </v:group>
            <v:group style="position:absolute;left:2913;top:858;width:10;height:20" coordorigin="2913,858" coordsize="10,20">
              <v:shape style="position:absolute;left:2913;top:858;width:10;height:20" coordorigin="2913,858" coordsize="10,20" path="m2913,877l2922,877,2922,858,2913,858,2913,877xe" filled="true" fillcolor="#000000" stroked="false">
                <v:path arrowok="t"/>
                <v:fill type="solid"/>
              </v:shape>
            </v:group>
            <v:group style="position:absolute;left:2913;top:877;width:10;height:20" coordorigin="2913,877" coordsize="10,20">
              <v:shape style="position:absolute;left:2913;top:877;width:10;height:20" coordorigin="2913,877" coordsize="10,20" path="m2913,897l2922,897,2922,877,2913,877,2913,897xe" filled="true" fillcolor="#000000" stroked="false">
                <v:path arrowok="t"/>
                <v:fill type="solid"/>
              </v:shape>
            </v:group>
            <v:group style="position:absolute;left:2913;top:897;width:10;height:20" coordorigin="2913,897" coordsize="10,20">
              <v:shape style="position:absolute;left:2913;top:897;width:10;height:20" coordorigin="2913,897" coordsize="10,20" path="m2913,916l2922,916,2922,897,2913,897,2913,916xe" filled="true" fillcolor="#000000" stroked="false">
                <v:path arrowok="t"/>
                <v:fill type="solid"/>
              </v:shape>
            </v:group>
            <v:group style="position:absolute;left:2913;top:916;width:10;height:20" coordorigin="2913,916" coordsize="10,20">
              <v:shape style="position:absolute;left:2913;top:916;width:10;height:20" coordorigin="2913,916" coordsize="10,20" path="m2913,935l2922,935,2922,916,2913,916,2913,935xe" filled="true" fillcolor="#000000" stroked="false">
                <v:path arrowok="t"/>
                <v:fill type="solid"/>
              </v:shape>
            </v:group>
            <v:group style="position:absolute;left:2913;top:935;width:10;height:20" coordorigin="2913,935" coordsize="10,20">
              <v:shape style="position:absolute;left:2913;top:935;width:10;height:20" coordorigin="2913,935" coordsize="10,20" path="m2913,954l2922,954,2922,935,2913,935,2913,954xe" filled="true" fillcolor="#000000" stroked="false">
                <v:path arrowok="t"/>
                <v:fill type="solid"/>
              </v:shape>
            </v:group>
            <v:group style="position:absolute;left:2913;top:954;width:10;height:20" coordorigin="2913,954" coordsize="10,20">
              <v:shape style="position:absolute;left:2913;top:954;width:10;height:20" coordorigin="2913,954" coordsize="10,20" path="m2913,973l2922,973,2922,954,2913,954,2913,973xe" filled="true" fillcolor="#000000" stroked="false">
                <v:path arrowok="t"/>
                <v:fill type="solid"/>
              </v:shape>
            </v:group>
            <v:group style="position:absolute;left:2913;top:973;width:10;height:20" coordorigin="2913,973" coordsize="10,20">
              <v:shape style="position:absolute;left:2913;top:973;width:10;height:20" coordorigin="2913,973" coordsize="10,20" path="m2913,993l2922,993,2922,973,2913,973,2913,993xe" filled="true" fillcolor="#000000" stroked="false">
                <v:path arrowok="t"/>
                <v:fill type="solid"/>
              </v:shape>
            </v:group>
            <v:group style="position:absolute;left:2913;top:993;width:10;height:20" coordorigin="2913,993" coordsize="10,20">
              <v:shape style="position:absolute;left:2913;top:993;width:10;height:20" coordorigin="2913,993" coordsize="10,20" path="m2913,1012l2922,1012,2922,993,2913,993,2913,1012xe" filled="true" fillcolor="#000000" stroked="false">
                <v:path arrowok="t"/>
                <v:fill type="solid"/>
              </v:shape>
            </v:group>
            <v:group style="position:absolute;left:2913;top:1012;width:10;height:20" coordorigin="2913,1012" coordsize="10,20">
              <v:shape style="position:absolute;left:2913;top:1012;width:10;height:20" coordorigin="2913,1012" coordsize="10,20" path="m2913,1031l2922,1031,2922,1012,2913,1012,2913,1031xe" filled="true" fillcolor="#000000" stroked="false">
                <v:path arrowok="t"/>
                <v:fill type="solid"/>
              </v:shape>
            </v:group>
            <v:group style="position:absolute;left:2913;top:1031;width:10;height:20" coordorigin="2913,1031" coordsize="10,20">
              <v:shape style="position:absolute;left:2913;top:1031;width:10;height:20" coordorigin="2913,1031" coordsize="10,20" path="m2913,1050l2922,1050,2922,1031,2913,1031,2913,1050xe" filled="true" fillcolor="#000000" stroked="false">
                <v:path arrowok="t"/>
                <v:fill type="solid"/>
              </v:shape>
            </v:group>
            <v:group style="position:absolute;left:13998;top:743;width:10;height:20" coordorigin="13998,743" coordsize="10,20">
              <v:shape style="position:absolute;left:13998;top:743;width:10;height:20" coordorigin="13998,743" coordsize="10,20" path="m13998,762l14007,762,14007,743,13998,743,13998,762xe" filled="true" fillcolor="#000000" stroked="false">
                <v:path arrowok="t"/>
                <v:fill type="solid"/>
              </v:shape>
            </v:group>
            <v:group style="position:absolute;left:13998;top:762;width:10;height:20" coordorigin="13998,762" coordsize="10,20">
              <v:shape style="position:absolute;left:13998;top:762;width:10;height:20" coordorigin="13998,762" coordsize="10,20" path="m13998,781l14007,781,14007,762,13998,762,13998,781xe" filled="true" fillcolor="#000000" stroked="false">
                <v:path arrowok="t"/>
                <v:fill type="solid"/>
              </v:shape>
            </v:group>
            <v:group style="position:absolute;left:13998;top:781;width:10;height:20" coordorigin="13998,781" coordsize="10,20">
              <v:shape style="position:absolute;left:13998;top:781;width:10;height:20" coordorigin="13998,781" coordsize="10,20" path="m13998,801l14007,801,14007,781,13998,781,13998,801xe" filled="true" fillcolor="#000000" stroked="false">
                <v:path arrowok="t"/>
                <v:fill type="solid"/>
              </v:shape>
            </v:group>
            <v:group style="position:absolute;left:13998;top:801;width:10;height:20" coordorigin="13998,801" coordsize="10,20">
              <v:shape style="position:absolute;left:13998;top:801;width:10;height:20" coordorigin="13998,801" coordsize="10,20" path="m13998,820l14007,820,14007,801,13998,801,13998,820xe" filled="true" fillcolor="#000000" stroked="false">
                <v:path arrowok="t"/>
                <v:fill type="solid"/>
              </v:shape>
            </v:group>
            <v:group style="position:absolute;left:13998;top:820;width:10;height:20" coordorigin="13998,820" coordsize="10,20">
              <v:shape style="position:absolute;left:13998;top:820;width:10;height:20" coordorigin="13998,820" coordsize="10,20" path="m13998,839l14007,839,14007,820,13998,820,13998,839xe" filled="true" fillcolor="#000000" stroked="false">
                <v:path arrowok="t"/>
                <v:fill type="solid"/>
              </v:shape>
            </v:group>
            <v:group style="position:absolute;left:13998;top:839;width:10;height:20" coordorigin="13998,839" coordsize="10,20">
              <v:shape style="position:absolute;left:13998;top:839;width:10;height:20" coordorigin="13998,839" coordsize="10,20" path="m13998,858l14007,858,14007,839,13998,839,13998,858xe" filled="true" fillcolor="#000000" stroked="false">
                <v:path arrowok="t"/>
                <v:fill type="solid"/>
              </v:shape>
            </v:group>
            <v:group style="position:absolute;left:13998;top:858;width:10;height:20" coordorigin="13998,858" coordsize="10,20">
              <v:shape style="position:absolute;left:13998;top:858;width:10;height:20" coordorigin="13998,858" coordsize="10,20" path="m13998,877l14007,877,14007,858,13998,858,13998,877xe" filled="true" fillcolor="#000000" stroked="false">
                <v:path arrowok="t"/>
                <v:fill type="solid"/>
              </v:shape>
            </v:group>
            <v:group style="position:absolute;left:13998;top:877;width:10;height:20" coordorigin="13998,877" coordsize="10,20">
              <v:shape style="position:absolute;left:13998;top:877;width:10;height:20" coordorigin="13998,877" coordsize="10,20" path="m13998,897l14007,897,14007,877,13998,877,13998,897xe" filled="true" fillcolor="#000000" stroked="false">
                <v:path arrowok="t"/>
                <v:fill type="solid"/>
              </v:shape>
            </v:group>
            <v:group style="position:absolute;left:13998;top:897;width:10;height:20" coordorigin="13998,897" coordsize="10,20">
              <v:shape style="position:absolute;left:13998;top:897;width:10;height:20" coordorigin="13998,897" coordsize="10,20" path="m13998,916l14007,916,14007,897,13998,897,13998,916xe" filled="true" fillcolor="#000000" stroked="false">
                <v:path arrowok="t"/>
                <v:fill type="solid"/>
              </v:shape>
            </v:group>
            <v:group style="position:absolute;left:13998;top:916;width:10;height:20" coordorigin="13998,916" coordsize="10,20">
              <v:shape style="position:absolute;left:13998;top:916;width:10;height:20" coordorigin="13998,916" coordsize="10,20" path="m13998,935l14007,935,14007,916,13998,916,13998,935xe" filled="true" fillcolor="#000000" stroked="false">
                <v:path arrowok="t"/>
                <v:fill type="solid"/>
              </v:shape>
            </v:group>
            <v:group style="position:absolute;left:13998;top:935;width:10;height:20" coordorigin="13998,935" coordsize="10,20">
              <v:shape style="position:absolute;left:13998;top:935;width:10;height:20" coordorigin="13998,935" coordsize="10,20" path="m13998,954l14007,954,14007,935,13998,935,13998,954xe" filled="true" fillcolor="#000000" stroked="false">
                <v:path arrowok="t"/>
                <v:fill type="solid"/>
              </v:shape>
            </v:group>
            <v:group style="position:absolute;left:13998;top:954;width:10;height:20" coordorigin="13998,954" coordsize="10,20">
              <v:shape style="position:absolute;left:13998;top:954;width:10;height:20" coordorigin="13998,954" coordsize="10,20" path="m13998,973l14007,973,14007,954,13998,954,13998,973xe" filled="true" fillcolor="#000000" stroked="false">
                <v:path arrowok="t"/>
                <v:fill type="solid"/>
              </v:shape>
            </v:group>
            <v:group style="position:absolute;left:13998;top:973;width:10;height:20" coordorigin="13998,973" coordsize="10,20">
              <v:shape style="position:absolute;left:13998;top:973;width:10;height:20" coordorigin="13998,973" coordsize="10,20" path="m13998,993l14007,993,14007,973,13998,973,13998,993xe" filled="true" fillcolor="#000000" stroked="false">
                <v:path arrowok="t"/>
                <v:fill type="solid"/>
              </v:shape>
            </v:group>
            <v:group style="position:absolute;left:13998;top:993;width:10;height:20" coordorigin="13998,993" coordsize="10,20">
              <v:shape style="position:absolute;left:13998;top:993;width:10;height:20" coordorigin="13998,993" coordsize="10,20" path="m13998,1012l14007,1012,14007,993,13998,993,13998,1012xe" filled="true" fillcolor="#000000" stroked="false">
                <v:path arrowok="t"/>
                <v:fill type="solid"/>
              </v:shape>
            </v:group>
            <v:group style="position:absolute;left:13998;top:1012;width:10;height:20" coordorigin="13998,1012" coordsize="10,20">
              <v:shape style="position:absolute;left:13998;top:1012;width:10;height:20" coordorigin="13998,1012" coordsize="10,20" path="m13998,1031l14007,1031,14007,1012,13998,1012,13998,1031xe" filled="true" fillcolor="#000000" stroked="false">
                <v:path arrowok="t"/>
                <v:fill type="solid"/>
              </v:shape>
            </v:group>
            <v:group style="position:absolute;left:13998;top:1031;width:10;height:20" coordorigin="13998,1031" coordsize="10,20">
              <v:shape style="position:absolute;left:13998;top:1031;width:10;height:20" coordorigin="13998,1031" coordsize="10,20" path="m13998,1050l14007,1050,14007,1031,13998,1031,13998,1050xe" filled="true" fillcolor="#000000" stroked="false">
                <v:path arrowok="t"/>
                <v:fill type="solid"/>
              </v:shape>
              <v:shape style="position:absolute;left:2903;top:1050;width:1591;height:102" type="#_x0000_t75" stroked="false">
                <v:imagedata r:id="rId198" o:title=""/>
              </v:shape>
              <v:shape style="position:absolute;left:4490;top:1143;width:2165;height:10" type="#_x0000_t75" stroked="false">
                <v:imagedata r:id="rId199" o:title=""/>
              </v:shape>
              <v:shape style="position:absolute;left:6650;top:1143;width:725;height:10" type="#_x0000_t75" stroked="false">
                <v:imagedata r:id="rId200" o:title=""/>
              </v:shape>
              <v:shape style="position:absolute;left:9238;top:1050;width:4778;height:102" type="#_x0000_t75" stroked="false">
                <v:imagedata r:id="rId201" o:title=""/>
              </v:shape>
            </v:group>
            <v:group style="position:absolute;left:2913;top:1152;width:10;height:20" coordorigin="2913,1152" coordsize="10,20">
              <v:shape style="position:absolute;left:2913;top:1152;width:10;height:20" coordorigin="2913,1152" coordsize="10,20" path="m2913,1171l2922,1171,2922,1152,2913,1152,2913,1171xe" filled="true" fillcolor="#000000" stroked="false">
                <v:path arrowok="t"/>
                <v:fill type="solid"/>
              </v:shape>
            </v:group>
            <v:group style="position:absolute;left:2913;top:1171;width:10;height:20" coordorigin="2913,1171" coordsize="10,20">
              <v:shape style="position:absolute;left:2913;top:1171;width:10;height:20" coordorigin="2913,1171" coordsize="10,20" path="m2913,1191l2922,1191,2922,1171,2913,1171,2913,1191xe" filled="true" fillcolor="#000000" stroked="false">
                <v:path arrowok="t"/>
                <v:fill type="solid"/>
              </v:shape>
            </v:group>
            <v:group style="position:absolute;left:2913;top:1191;width:10;height:20" coordorigin="2913,1191" coordsize="10,20">
              <v:shape style="position:absolute;left:2913;top:1191;width:10;height:20" coordorigin="2913,1191" coordsize="10,20" path="m2913,1210l2922,1210,2922,1191,2913,1191,2913,1210xe" filled="true" fillcolor="#000000" stroked="false">
                <v:path arrowok="t"/>
                <v:fill type="solid"/>
              </v:shape>
            </v:group>
            <v:group style="position:absolute;left:2913;top:1210;width:10;height:20" coordorigin="2913,1210" coordsize="10,20">
              <v:shape style="position:absolute;left:2913;top:1210;width:10;height:20" coordorigin="2913,1210" coordsize="10,20" path="m2913,1229l2922,1229,2922,1210,2913,1210,2913,1229xe" filled="true" fillcolor="#000000" stroked="false">
                <v:path arrowok="t"/>
                <v:fill type="solid"/>
              </v:shape>
            </v:group>
            <v:group style="position:absolute;left:2913;top:1229;width:10;height:20" coordorigin="2913,1229" coordsize="10,20">
              <v:shape style="position:absolute;left:2913;top:1229;width:10;height:20" coordorigin="2913,1229" coordsize="10,20" path="m2913,1248l2922,1248,2922,1229,2913,1229,2913,1248xe" filled="true" fillcolor="#000000" stroked="false">
                <v:path arrowok="t"/>
                <v:fill type="solid"/>
              </v:shape>
            </v:group>
            <v:group style="position:absolute;left:2913;top:1248;width:10;height:20" coordorigin="2913,1248" coordsize="10,20">
              <v:shape style="position:absolute;left:2913;top:1248;width:10;height:20" coordorigin="2913,1248" coordsize="10,20" path="m2913,1267l2922,1267,2922,1248,2913,1248,2913,1267xe" filled="true" fillcolor="#000000" stroked="false">
                <v:path arrowok="t"/>
                <v:fill type="solid"/>
              </v:shape>
            </v:group>
            <v:group style="position:absolute;left:2913;top:1267;width:10;height:20" coordorigin="2913,1267" coordsize="10,20">
              <v:shape style="position:absolute;left:2913;top:1267;width:10;height:20" coordorigin="2913,1267" coordsize="10,20" path="m2913,1287l2922,1287,2922,1267,2913,1267,2913,1287xe" filled="true" fillcolor="#000000" stroked="false">
                <v:path arrowok="t"/>
                <v:fill type="solid"/>
              </v:shape>
            </v:group>
            <v:group style="position:absolute;left:2913;top:1287;width:10;height:20" coordorigin="2913,1287" coordsize="10,20">
              <v:shape style="position:absolute;left:2913;top:1287;width:10;height:20" coordorigin="2913,1287" coordsize="10,20" path="m2913,1306l2922,1306,2922,1287,2913,1287,2913,1306xe" filled="true" fillcolor="#000000" stroked="false">
                <v:path arrowok="t"/>
                <v:fill type="solid"/>
              </v:shape>
            </v:group>
            <v:group style="position:absolute;left:2913;top:1306;width:10;height:20" coordorigin="2913,1306" coordsize="10,20">
              <v:shape style="position:absolute;left:2913;top:1306;width:10;height:20" coordorigin="2913,1306" coordsize="10,20" path="m2913,1325l2922,1325,2922,1306,2913,1306,2913,1325xe" filled="true" fillcolor="#000000" stroked="false">
                <v:path arrowok="t"/>
                <v:fill type="solid"/>
              </v:shape>
            </v:group>
            <v:group style="position:absolute;left:2913;top:1325;width:10;height:20" coordorigin="2913,1325" coordsize="10,20">
              <v:shape style="position:absolute;left:2913;top:1325;width:10;height:20" coordorigin="2913,1325" coordsize="10,20" path="m2913,1344l2922,1344,2922,1325,2913,1325,2913,1344xe" filled="true" fillcolor="#000000" stroked="false">
                <v:path arrowok="t"/>
                <v:fill type="solid"/>
              </v:shape>
            </v:group>
            <v:group style="position:absolute;left:2913;top:1344;width:10;height:20" coordorigin="2913,1344" coordsize="10,20">
              <v:shape style="position:absolute;left:2913;top:1344;width:10;height:20" coordorigin="2913,1344" coordsize="10,20" path="m2913,1363l2922,1363,2922,1344,2913,1344,2913,1363xe" filled="true" fillcolor="#000000" stroked="false">
                <v:path arrowok="t"/>
                <v:fill type="solid"/>
              </v:shape>
            </v:group>
            <v:group style="position:absolute;left:2913;top:1363;width:10;height:20" coordorigin="2913,1363" coordsize="10,20">
              <v:shape style="position:absolute;left:2913;top:1363;width:10;height:20" coordorigin="2913,1363" coordsize="10,20" path="m2913,1383l2922,1383,2922,1363,2913,1363,2913,1383xe" filled="true" fillcolor="#000000" stroked="false">
                <v:path arrowok="t"/>
                <v:fill type="solid"/>
              </v:shape>
            </v:group>
            <v:group style="position:absolute;left:2913;top:1383;width:10;height:20" coordorigin="2913,1383" coordsize="10,20">
              <v:shape style="position:absolute;left:2913;top:1383;width:10;height:20" coordorigin="2913,1383" coordsize="10,20" path="m2913,1402l2922,1402,2922,1383,2913,1383,2913,1402xe" filled="true" fillcolor="#000000" stroked="false">
                <v:path arrowok="t"/>
                <v:fill type="solid"/>
              </v:shape>
            </v:group>
            <v:group style="position:absolute;left:2913;top:1402;width:10;height:20" coordorigin="2913,1402" coordsize="10,20">
              <v:shape style="position:absolute;left:2913;top:1402;width:10;height:20" coordorigin="2913,1402" coordsize="10,20" path="m2913,1421l2922,1421,2922,1402,2913,1402,2913,1421xe" filled="true" fillcolor="#000000" stroked="false">
                <v:path arrowok="t"/>
                <v:fill type="solid"/>
              </v:shape>
            </v:group>
            <v:group style="position:absolute;left:2913;top:1421;width:10;height:20" coordorigin="2913,1421" coordsize="10,20">
              <v:shape style="position:absolute;left:2913;top:1421;width:10;height:20" coordorigin="2913,1421" coordsize="10,20" path="m2913,1440l2922,1440,2922,1421,2913,1421,2913,1440xe" filled="true" fillcolor="#000000" stroked="false">
                <v:path arrowok="t"/>
                <v:fill type="solid"/>
              </v:shape>
            </v:group>
            <v:group style="position:absolute;left:2913;top:1440;width:10;height:20" coordorigin="2913,1440" coordsize="10,20">
              <v:shape style="position:absolute;left:2913;top:1440;width:10;height:20" coordorigin="2913,1440" coordsize="10,20" path="m2913,1459l2922,1459,2922,1440,2913,1440,2913,1459xe" filled="true" fillcolor="#000000" stroked="false">
                <v:path arrowok="t"/>
                <v:fill type="solid"/>
              </v:shape>
            </v:group>
            <v:group style="position:absolute;left:2913;top:1459;width:10;height:20" coordorigin="2913,1459" coordsize="10,20">
              <v:shape style="position:absolute;left:2913;top:1459;width:10;height:20" coordorigin="2913,1459" coordsize="10,20" path="m2913,1479l2922,1479,2922,1459,2913,1459,2913,1479xe" filled="true" fillcolor="#000000" stroked="false">
                <v:path arrowok="t"/>
                <v:fill type="solid"/>
              </v:shape>
            </v:group>
            <v:group style="position:absolute;left:2913;top:1479;width:10;height:20" coordorigin="2913,1479" coordsize="10,20">
              <v:shape style="position:absolute;left:2913;top:1479;width:10;height:20" coordorigin="2913,1479" coordsize="10,20" path="m2913,1498l2922,1498,2922,1479,2913,1479,2913,1498xe" filled="true" fillcolor="#000000" stroked="false">
                <v:path arrowok="t"/>
                <v:fill type="solid"/>
              </v:shape>
            </v:group>
            <v:group style="position:absolute;left:2913;top:1498;width:10;height:20" coordorigin="2913,1498" coordsize="10,20">
              <v:shape style="position:absolute;left:2913;top:1498;width:10;height:20" coordorigin="2913,1498" coordsize="10,20" path="m2913,1517l2922,1517,2922,1498,2913,1498,2913,1517xe" filled="true" fillcolor="#000000" stroked="false">
                <v:path arrowok="t"/>
                <v:fill type="solid"/>
              </v:shape>
            </v:group>
            <v:group style="position:absolute;left:2913;top:1517;width:10;height:20" coordorigin="2913,1517" coordsize="10,20">
              <v:shape style="position:absolute;left:2913;top:1517;width:10;height:20" coordorigin="2913,1517" coordsize="10,20" path="m2913,1536l2922,1536,2922,1517,2913,1517,2913,1536xe" filled="true" fillcolor="#000000" stroked="false">
                <v:path arrowok="t"/>
                <v:fill type="solid"/>
              </v:shape>
            </v:group>
            <v:group style="position:absolute;left:2913;top:1536;width:10;height:20" coordorigin="2913,1536" coordsize="10,20">
              <v:shape style="position:absolute;left:2913;top:1536;width:10;height:20" coordorigin="2913,1536" coordsize="10,20" path="m2913,1555l2922,1555,2922,1536,2913,1536,2913,1555xe" filled="true" fillcolor="#000000" stroked="false">
                <v:path arrowok="t"/>
                <v:fill type="solid"/>
              </v:shape>
            </v:group>
            <v:group style="position:absolute;left:2913;top:1555;width:10;height:20" coordorigin="2913,1555" coordsize="10,20">
              <v:shape style="position:absolute;left:2913;top:1555;width:10;height:20" coordorigin="2913,1555" coordsize="10,20" path="m2913,1575l2922,1575,2922,1555,2913,1555,2913,1575xe" filled="true" fillcolor="#000000" stroked="false">
                <v:path arrowok="t"/>
                <v:fill type="solid"/>
              </v:shape>
            </v:group>
            <v:group style="position:absolute;left:2913;top:1575;width:10;height:20" coordorigin="2913,1575" coordsize="10,20">
              <v:shape style="position:absolute;left:2913;top:1575;width:10;height:20" coordorigin="2913,1575" coordsize="10,20" path="m2913,1594l2922,1594,2922,1575,2913,1575,2913,1594xe" filled="true" fillcolor="#000000" stroked="false">
                <v:path arrowok="t"/>
                <v:fill type="solid"/>
              </v:shape>
            </v:group>
            <v:group style="position:absolute;left:2913;top:1594;width:10;height:20" coordorigin="2913,1594" coordsize="10,20">
              <v:shape style="position:absolute;left:2913;top:1594;width:10;height:20" coordorigin="2913,1594" coordsize="10,20" path="m2913,1613l2922,1613,2922,1594,2913,1594,2913,1613xe" filled="true" fillcolor="#000000" stroked="false">
                <v:path arrowok="t"/>
                <v:fill type="solid"/>
              </v:shape>
            </v:group>
            <v:group style="position:absolute;left:2913;top:1613;width:10;height:20" coordorigin="2913,1613" coordsize="10,20">
              <v:shape style="position:absolute;left:2913;top:1613;width:10;height:20" coordorigin="2913,1613" coordsize="10,20" path="m2913,1632l2922,1632,2922,1613,2913,1613,2913,1632xe" filled="true" fillcolor="#000000" stroked="false">
                <v:path arrowok="t"/>
                <v:fill type="solid"/>
              </v:shape>
            </v:group>
            <v:group style="position:absolute;left:2913;top:1632;width:10;height:20" coordorigin="2913,1632" coordsize="10,20">
              <v:shape style="position:absolute;left:2913;top:1632;width:10;height:20" coordorigin="2913,1632" coordsize="10,20" path="m2913,1651l2922,1651,2922,1632,2913,1632,2913,1651xe" filled="true" fillcolor="#000000" stroked="false">
                <v:path arrowok="t"/>
                <v:fill type="solid"/>
              </v:shape>
            </v:group>
            <v:group style="position:absolute;left:2913;top:1651;width:10;height:20" coordorigin="2913,1651" coordsize="10,20">
              <v:shape style="position:absolute;left:2913;top:1651;width:10;height:20" coordorigin="2913,1651" coordsize="10,20" path="m2913,1671l2922,1671,2922,1651,2913,1651,2913,1671xe" filled="true" fillcolor="#000000" stroked="false">
                <v:path arrowok="t"/>
                <v:fill type="solid"/>
              </v:shape>
            </v:group>
            <v:group style="position:absolute;left:2913;top:1671;width:10;height:20" coordorigin="2913,1671" coordsize="10,20">
              <v:shape style="position:absolute;left:2913;top:1671;width:10;height:20" coordorigin="2913,1671" coordsize="10,20" path="m2913,1690l2922,1690,2922,1671,2913,1671,2913,1690xe" filled="true" fillcolor="#000000" stroked="false">
                <v:path arrowok="t"/>
                <v:fill type="solid"/>
              </v:shape>
            </v:group>
            <v:group style="position:absolute;left:2913;top:1690;width:10;height:20" coordorigin="2913,1690" coordsize="10,20">
              <v:shape style="position:absolute;left:2913;top:1690;width:10;height:20" coordorigin="2913,1690" coordsize="10,20" path="m2913,1709l2922,1709,2922,1690,2913,1690,2913,1709xe" filled="true" fillcolor="#000000" stroked="false">
                <v:path arrowok="t"/>
                <v:fill type="solid"/>
              </v:shape>
            </v:group>
            <v:group style="position:absolute;left:2913;top:1709;width:10;height:20" coordorigin="2913,1709" coordsize="10,20">
              <v:shape style="position:absolute;left:2913;top:1709;width:10;height:20" coordorigin="2913,1709" coordsize="10,20" path="m2913,1728l2922,1728,2922,1709,2913,1709,2913,1728xe" filled="true" fillcolor="#000000" stroked="false">
                <v:path arrowok="t"/>
                <v:fill type="solid"/>
              </v:shape>
            </v:group>
            <v:group style="position:absolute;left:2913;top:1728;width:10;height:20" coordorigin="2913,1728" coordsize="10,20">
              <v:shape style="position:absolute;left:2913;top:1728;width:10;height:20" coordorigin="2913,1728" coordsize="10,20" path="m2913,1747l2922,1747,2922,1728,2913,1728,2913,1747xe" filled="true" fillcolor="#000000" stroked="false">
                <v:path arrowok="t"/>
                <v:fill type="solid"/>
              </v:shape>
            </v:group>
            <v:group style="position:absolute;left:2913;top:1747;width:10;height:20" coordorigin="2913,1747" coordsize="10,20">
              <v:shape style="position:absolute;left:2913;top:1747;width:10;height:20" coordorigin="2913,1747" coordsize="10,20" path="m2913,1767l2922,1767,2922,1747,2913,1747,2913,1767xe" filled="true" fillcolor="#000000" stroked="false">
                <v:path arrowok="t"/>
                <v:fill type="solid"/>
              </v:shape>
            </v:group>
            <v:group style="position:absolute;left:2913;top:1767;width:10;height:20" coordorigin="2913,1767" coordsize="10,20">
              <v:shape style="position:absolute;left:2913;top:1767;width:10;height:20" coordorigin="2913,1767" coordsize="10,20" path="m2913,1786l2922,1786,2922,1767,2913,1767,2913,1786xe" filled="true" fillcolor="#000000" stroked="false">
                <v:path arrowok="t"/>
                <v:fill type="solid"/>
              </v:shape>
            </v:group>
            <v:group style="position:absolute;left:2913;top:1786;width:10;height:20" coordorigin="2913,1786" coordsize="10,20">
              <v:shape style="position:absolute;left:2913;top:1786;width:10;height:20" coordorigin="2913,1786" coordsize="10,20" path="m2913,1805l2922,1805,2922,1786,2913,1786,2913,1805xe" filled="true" fillcolor="#000000" stroked="false">
                <v:path arrowok="t"/>
                <v:fill type="solid"/>
              </v:shape>
            </v:group>
            <v:group style="position:absolute;left:2913;top:1805;width:10;height:20" coordorigin="2913,1805" coordsize="10,20">
              <v:shape style="position:absolute;left:2913;top:1805;width:10;height:20" coordorigin="2913,1805" coordsize="10,20" path="m2913,1824l2922,1824,2922,1805,2913,1805,2913,1824xe" filled="true" fillcolor="#000000" stroked="false">
                <v:path arrowok="t"/>
                <v:fill type="solid"/>
              </v:shape>
            </v:group>
            <v:group style="position:absolute;left:2913;top:1824;width:10;height:20" coordorigin="2913,1824" coordsize="10,20">
              <v:shape style="position:absolute;left:2913;top:1824;width:10;height:20" coordorigin="2913,1824" coordsize="10,20" path="m2913,1843l2922,1843,2922,1824,2913,1824,2913,1843xe" filled="true" fillcolor="#000000" stroked="false">
                <v:path arrowok="t"/>
                <v:fill type="solid"/>
              </v:shape>
            </v:group>
            <v:group style="position:absolute;left:2913;top:1843;width:10;height:20" coordorigin="2913,1843" coordsize="10,20">
              <v:shape style="position:absolute;left:2913;top:1843;width:10;height:20" coordorigin="2913,1843" coordsize="10,20" path="m2913,1863l2922,1863,2922,1843,2913,1843,2913,1863xe" filled="true" fillcolor="#000000" stroked="false">
                <v:path arrowok="t"/>
                <v:fill type="solid"/>
              </v:shape>
            </v:group>
            <v:group style="position:absolute;left:2913;top:1863;width:10;height:20" coordorigin="2913,1863" coordsize="10,20">
              <v:shape style="position:absolute;left:2913;top:1863;width:10;height:20" coordorigin="2913,1863" coordsize="10,20" path="m2913,1882l2922,1882,2922,1863,2913,1863,2913,1882xe" filled="true" fillcolor="#000000" stroked="false">
                <v:path arrowok="t"/>
                <v:fill type="solid"/>
              </v:shape>
            </v:group>
            <v:group style="position:absolute;left:2913;top:1882;width:10;height:20" coordorigin="2913,1882" coordsize="10,20">
              <v:shape style="position:absolute;left:2913;top:1882;width:10;height:20" coordorigin="2913,1882" coordsize="10,20" path="m2913,1901l2922,1901,2922,1882,2913,1882,2913,1901xe" filled="true" fillcolor="#000000" stroked="false">
                <v:path arrowok="t"/>
                <v:fill type="solid"/>
              </v:shape>
            </v:group>
            <v:group style="position:absolute;left:2913;top:1901;width:10;height:20" coordorigin="2913,1901" coordsize="10,20">
              <v:shape style="position:absolute;left:2913;top:1901;width:10;height:20" coordorigin="2913,1901" coordsize="10,20" path="m2913,1920l2922,1920,2922,1901,2913,1901,2913,1920xe" filled="true" fillcolor="#000000" stroked="false">
                <v:path arrowok="t"/>
                <v:fill type="solid"/>
              </v:shape>
            </v:group>
            <v:group style="position:absolute;left:2913;top:1920;width:10;height:20" coordorigin="2913,1920" coordsize="10,20">
              <v:shape style="position:absolute;left:2913;top:1920;width:10;height:20" coordorigin="2913,1920" coordsize="10,20" path="m2913,1939l2922,1939,2922,1920,2913,1920,2913,1939xe" filled="true" fillcolor="#000000" stroked="false">
                <v:path arrowok="t"/>
                <v:fill type="solid"/>
              </v:shape>
            </v:group>
            <v:group style="position:absolute;left:2913;top:1939;width:10;height:20" coordorigin="2913,1939" coordsize="10,20">
              <v:shape style="position:absolute;left:2913;top:1939;width:10;height:20" coordorigin="2913,1939" coordsize="10,20" path="m2913,1959l2922,1959,2922,1939,2913,1939,2913,1959xe" filled="true" fillcolor="#000000" stroked="false">
                <v:path arrowok="t"/>
                <v:fill type="solid"/>
              </v:shape>
            </v:group>
            <v:group style="position:absolute;left:2913;top:1959;width:10;height:20" coordorigin="2913,1959" coordsize="10,20">
              <v:shape style="position:absolute;left:2913;top:1959;width:10;height:20" coordorigin="2913,1959" coordsize="10,20" path="m2913,1978l2922,1978,2922,1959,2913,1959,2913,1978xe" filled="true" fillcolor="#000000" stroked="false">
                <v:path arrowok="t"/>
                <v:fill type="solid"/>
              </v:shape>
            </v:group>
            <v:group style="position:absolute;left:2913;top:1978;width:10;height:20" coordorigin="2913,1978" coordsize="10,20">
              <v:shape style="position:absolute;left:2913;top:1978;width:10;height:20" coordorigin="2913,1978" coordsize="10,20" path="m2913,1997l2922,1997,2922,1978,2913,1978,2913,1997xe" filled="true" fillcolor="#000000" stroked="false">
                <v:path arrowok="t"/>
                <v:fill type="solid"/>
              </v:shape>
            </v:group>
            <v:group style="position:absolute;left:2913;top:1997;width:10;height:20" coordorigin="2913,1997" coordsize="10,20">
              <v:shape style="position:absolute;left:2913;top:1997;width:10;height:20" coordorigin="2913,1997" coordsize="10,20" path="m2913,2017l2922,2017,2922,1997,2913,1997,2913,2017xe" filled="true" fillcolor="#000000" stroked="false">
                <v:path arrowok="t"/>
                <v:fill type="solid"/>
              </v:shape>
            </v:group>
            <v:group style="position:absolute;left:2913;top:2017;width:10;height:20" coordorigin="2913,2017" coordsize="10,20">
              <v:shape style="position:absolute;left:2913;top:2017;width:10;height:20" coordorigin="2913,2017" coordsize="10,20" path="m2913,2036l2922,2036,2922,2017,2913,2017,2913,2036xe" filled="true" fillcolor="#000000" stroked="false">
                <v:path arrowok="t"/>
                <v:fill type="solid"/>
              </v:shape>
            </v:group>
            <v:group style="position:absolute;left:2913;top:2036;width:10;height:20" coordorigin="2913,2036" coordsize="10,20">
              <v:shape style="position:absolute;left:2913;top:2036;width:10;height:20" coordorigin="2913,2036" coordsize="10,20" path="m2913,2055l2922,2055,2922,2036,2913,2036,2913,2055xe" filled="true" fillcolor="#000000" stroked="false">
                <v:path arrowok="t"/>
                <v:fill type="solid"/>
              </v:shape>
            </v:group>
            <v:group style="position:absolute;left:2913;top:2055;width:10;height:20" coordorigin="2913,2055" coordsize="10,20">
              <v:shape style="position:absolute;left:2913;top:2055;width:10;height:20" coordorigin="2913,2055" coordsize="10,20" path="m2913,2074l2922,2074,2922,2055,2913,2055,2913,2074xe" filled="true" fillcolor="#000000" stroked="false">
                <v:path arrowok="t"/>
                <v:fill type="solid"/>
              </v:shape>
            </v:group>
            <v:group style="position:absolute;left:2913;top:2074;width:10;height:20" coordorigin="2913,2074" coordsize="10,20">
              <v:shape style="position:absolute;left:2913;top:2074;width:10;height:20" coordorigin="2913,2074" coordsize="10,20" path="m2913,2093l2922,2093,2922,2074,2913,2074,2913,2093xe" filled="true" fillcolor="#000000" stroked="false">
                <v:path arrowok="t"/>
                <v:fill type="solid"/>
              </v:shape>
              <v:shape style="position:absolute;left:1331;top:2093;width:1601;height:109" type="#_x0000_t75" stroked="false">
                <v:imagedata r:id="rId202" o:title=""/>
              </v:shape>
              <v:shape style="position:absolute;left:2908;top:2189;width:1596;height:13" type="#_x0000_t75" stroked="false">
                <v:imagedata r:id="rId203" o:title=""/>
              </v:shape>
              <v:shape style="position:absolute;left:4490;top:2189;width:734;height:13" type="#_x0000_t75" stroked="false">
                <v:imagedata r:id="rId204" o:title=""/>
              </v:shape>
              <v:shape style="position:absolute;left:5210;top:2189;width:1454;height:13" type="#_x0000_t75" stroked="false">
                <v:imagedata r:id="rId205" o:title=""/>
              </v:shape>
              <v:shape style="position:absolute;left:6650;top:2189;width:734;height:13" type="#_x0000_t75" stroked="false">
                <v:imagedata r:id="rId204" o:title=""/>
              </v:shape>
              <v:shape style="position:absolute;left:7370;top:2189;width:1883;height:13" type="#_x0000_t75" stroked="false">
                <v:imagedata r:id="rId206" o:title=""/>
              </v:shape>
              <v:shape style="position:absolute;left:9238;top:2189;width:1746;height:13" type="#_x0000_t75" stroked="false">
                <v:imagedata r:id="rId207" o:title=""/>
              </v:shape>
              <v:shape style="position:absolute;left:10970;top:2189;width:880;height:13" type="#_x0000_t75" stroked="false">
                <v:imagedata r:id="rId208" o:title=""/>
              </v:shape>
              <v:shape style="position:absolute;left:11835;top:2189;width:1454;height:13" type="#_x0000_t75" stroked="false">
                <v:imagedata r:id="rId209" o:title=""/>
              </v:shape>
              <v:shape style="position:absolute;left:13275;top:2189;width:732;height:13" type="#_x0000_t75" stroked="false">
                <v:imagedata r:id="rId210" o:title=""/>
              </v:shape>
              <v:shape style="position:absolute;left:13993;top:2193;width:1515;height:10" type="#_x0000_t75" stroked="false">
                <v:imagedata r:id="rId211" o:title=""/>
              </v:shape>
            </v:group>
            <v:group style="position:absolute;left:2913;top:2203;width:10;height:20" coordorigin="2913,2203" coordsize="10,20">
              <v:shape style="position:absolute;left:2913;top:2203;width:10;height:20" coordorigin="2913,2203" coordsize="10,20" path="m2913,2222l2922,2222,2922,2203,2913,2203,2913,2222xe" filled="true" fillcolor="#000000" stroked="false">
                <v:path arrowok="t"/>
                <v:fill type="solid"/>
              </v:shape>
            </v:group>
            <v:group style="position:absolute;left:2913;top:2222;width:10;height:20" coordorigin="2913,2222" coordsize="10,20">
              <v:shape style="position:absolute;left:2913;top:2222;width:10;height:20" coordorigin="2913,2222" coordsize="10,20" path="m2913,2241l2922,2241,2922,2222,2913,2222,2913,2241xe" filled="true" fillcolor="#000000" stroked="false">
                <v:path arrowok="t"/>
                <v:fill type="solid"/>
              </v:shape>
            </v:group>
            <v:group style="position:absolute;left:2913;top:2241;width:10;height:20" coordorigin="2913,2241" coordsize="10,20">
              <v:shape style="position:absolute;left:2913;top:2241;width:10;height:20" coordorigin="2913,2241" coordsize="10,20" path="m2913,2260l2922,2260,2922,2241,2913,2241,2913,2260xe" filled="true" fillcolor="#000000" stroked="false">
                <v:path arrowok="t"/>
                <v:fill type="solid"/>
              </v:shape>
            </v:group>
            <v:group style="position:absolute;left:2913;top:2260;width:10;height:20" coordorigin="2913,2260" coordsize="10,20">
              <v:shape style="position:absolute;left:2913;top:2260;width:10;height:20" coordorigin="2913,2260" coordsize="10,20" path="m2913,2279l2922,2279,2922,2260,2913,2260,2913,2279xe" filled="true" fillcolor="#000000" stroked="false">
                <v:path arrowok="t"/>
                <v:fill type="solid"/>
              </v:shape>
            </v:group>
            <v:group style="position:absolute;left:2913;top:2279;width:10;height:20" coordorigin="2913,2279" coordsize="10,20">
              <v:shape style="position:absolute;left:2913;top:2279;width:10;height:20" coordorigin="2913,2279" coordsize="10,20" path="m2913,2299l2922,2299,2922,2279,2913,2279,2913,2299xe" filled="true" fillcolor="#000000" stroked="false">
                <v:path arrowok="t"/>
                <v:fill type="solid"/>
              </v:shape>
            </v:group>
            <v:group style="position:absolute;left:2913;top:2299;width:10;height:20" coordorigin="2913,2299" coordsize="10,20">
              <v:shape style="position:absolute;left:2913;top:2299;width:10;height:20" coordorigin="2913,2299" coordsize="10,20" path="m2913,2318l2922,2318,2922,2299,2913,2299,2913,2318xe" filled="true" fillcolor="#000000" stroked="false">
                <v:path arrowok="t"/>
                <v:fill type="solid"/>
              </v:shape>
            </v:group>
            <v:group style="position:absolute;left:2913;top:2318;width:10;height:20" coordorigin="2913,2318" coordsize="10,20">
              <v:shape style="position:absolute;left:2913;top:2318;width:10;height:20" coordorigin="2913,2318" coordsize="10,20" path="m2913,2337l2922,2337,2922,2318,2913,2318,2913,2337xe" filled="true" fillcolor="#000000" stroked="false">
                <v:path arrowok="t"/>
                <v:fill type="solid"/>
              </v:shape>
            </v:group>
            <v:group style="position:absolute;left:2913;top:2337;width:10;height:20" coordorigin="2913,2337" coordsize="10,20">
              <v:shape style="position:absolute;left:2913;top:2337;width:10;height:20" coordorigin="2913,2337" coordsize="10,20" path="m2913,2356l2922,2356,2922,2337,2913,2337,2913,2356xe" filled="true" fillcolor="#000000" stroked="false">
                <v:path arrowok="t"/>
                <v:fill type="solid"/>
              </v:shape>
            </v:group>
            <v:group style="position:absolute;left:2913;top:2356;width:10;height:20" coordorigin="2913,2356" coordsize="10,20">
              <v:shape style="position:absolute;left:2913;top:2356;width:10;height:20" coordorigin="2913,2356" coordsize="10,20" path="m2913,2375l2922,2375,2922,2356,2913,2356,2913,2375xe" filled="true" fillcolor="#000000" stroked="false">
                <v:path arrowok="t"/>
                <v:fill type="solid"/>
              </v:shape>
            </v:group>
            <v:group style="position:absolute;left:2913;top:2375;width:10;height:20" coordorigin="2913,2375" coordsize="10,20">
              <v:shape style="position:absolute;left:2913;top:2375;width:10;height:20" coordorigin="2913,2375" coordsize="10,20" path="m2913,2395l2922,2395,2922,2375,2913,2375,2913,2395xe" filled="true" fillcolor="#000000" stroked="false">
                <v:path arrowok="t"/>
                <v:fill type="solid"/>
              </v:shape>
            </v:group>
            <v:group style="position:absolute;left:2913;top:2395;width:10;height:20" coordorigin="2913,2395" coordsize="10,20">
              <v:shape style="position:absolute;left:2913;top:2395;width:10;height:20" coordorigin="2913,2395" coordsize="10,20" path="m2913,2414l2922,2414,2922,2395,2913,2395,2913,2414xe" filled="true" fillcolor="#000000" stroked="false">
                <v:path arrowok="t"/>
                <v:fill type="solid"/>
              </v:shape>
            </v:group>
            <v:group style="position:absolute;left:2913;top:2414;width:10;height:20" coordorigin="2913,2414" coordsize="10,20">
              <v:shape style="position:absolute;left:2913;top:2414;width:10;height:20" coordorigin="2913,2414" coordsize="10,20" path="m2913,2433l2922,2433,2922,2414,2913,2414,2913,2433xe" filled="true" fillcolor="#000000" stroked="false">
                <v:path arrowok="t"/>
                <v:fill type="solid"/>
              </v:shape>
            </v:group>
            <v:group style="position:absolute;left:2913;top:2433;width:10;height:20" coordorigin="2913,2433" coordsize="10,20">
              <v:shape style="position:absolute;left:2913;top:2433;width:10;height:20" coordorigin="2913,2433" coordsize="10,20" path="m2913,2452l2922,2452,2922,2433,2913,2433,2913,2452xe" filled="true" fillcolor="#000000" stroked="false">
                <v:path arrowok="t"/>
                <v:fill type="solid"/>
              </v:shape>
            </v:group>
            <v:group style="position:absolute;left:2913;top:2452;width:10;height:20" coordorigin="2913,2452" coordsize="10,20">
              <v:shape style="position:absolute;left:2913;top:2452;width:10;height:20" coordorigin="2913,2452" coordsize="10,20" path="m2913,2471l2922,2471,2922,2452,2913,2452,2913,2471xe" filled="true" fillcolor="#000000" stroked="false">
                <v:path arrowok="t"/>
                <v:fill type="solid"/>
              </v:shape>
            </v:group>
            <v:group style="position:absolute;left:2913;top:2471;width:10;height:20" coordorigin="2913,2471" coordsize="10,20">
              <v:shape style="position:absolute;left:2913;top:2471;width:10;height:20" coordorigin="2913,2471" coordsize="10,20" path="m2913,2491l2922,2491,2922,2471,2913,2471,2913,2491xe" filled="true" fillcolor="#000000" stroked="false">
                <v:path arrowok="t"/>
                <v:fill type="solid"/>
              </v:shape>
            </v:group>
            <v:group style="position:absolute;left:2913;top:2491;width:10;height:20" coordorigin="2913,2491" coordsize="10,20">
              <v:shape style="position:absolute;left:2913;top:2491;width:10;height:20" coordorigin="2913,2491" coordsize="10,20" path="m2913,2510l2922,2510,2922,2491,2913,2491,2913,2510xe" filled="true" fillcolor="#000000" stroked="false">
                <v:path arrowok="t"/>
                <v:fill type="solid"/>
              </v:shape>
            </v:group>
            <v:group style="position:absolute;left:2913;top:2510;width:10;height:20" coordorigin="2913,2510" coordsize="10,20">
              <v:shape style="position:absolute;left:2913;top:2510;width:10;height:20" coordorigin="2913,2510" coordsize="10,20" path="m2913,2529l2922,2529,2922,2510,2913,2510,2913,2529xe" filled="true" fillcolor="#000000" stroked="false">
                <v:path arrowok="t"/>
                <v:fill type="solid"/>
              </v:shape>
            </v:group>
            <v:group style="position:absolute;left:2913;top:2529;width:10;height:20" coordorigin="2913,2529" coordsize="10,20">
              <v:shape style="position:absolute;left:2913;top:2529;width:10;height:20" coordorigin="2913,2529" coordsize="10,20" path="m2913,2548l2922,2548,2922,2529,2913,2529,2913,2548xe" filled="true" fillcolor="#000000" stroked="false">
                <v:path arrowok="t"/>
                <v:fill type="solid"/>
              </v:shape>
            </v:group>
            <v:group style="position:absolute;left:2913;top:2548;width:10;height:20" coordorigin="2913,2548" coordsize="10,20">
              <v:shape style="position:absolute;left:2913;top:2548;width:10;height:20" coordorigin="2913,2548" coordsize="10,20" path="m2913,2567l2922,2567,2922,2548,2913,2548,2913,2567xe" filled="true" fillcolor="#000000" stroked="false">
                <v:path arrowok="t"/>
                <v:fill type="solid"/>
              </v:shape>
            </v:group>
            <v:group style="position:absolute;left:2913;top:2567;width:10;height:20" coordorigin="2913,2567" coordsize="10,20">
              <v:shape style="position:absolute;left:2913;top:2567;width:10;height:20" coordorigin="2913,2567" coordsize="10,20" path="m2913,2587l2922,2587,2922,2567,2913,2567,2913,2587xe" filled="true" fillcolor="#000000" stroked="false">
                <v:path arrowok="t"/>
                <v:fill type="solid"/>
              </v:shape>
            </v:group>
            <v:group style="position:absolute;left:2913;top:2587;width:10;height:20" coordorigin="2913,2587" coordsize="10,20">
              <v:shape style="position:absolute;left:2913;top:2587;width:10;height:20" coordorigin="2913,2587" coordsize="10,20" path="m2913,2606l2922,2606,2922,2587,2913,2587,2913,2606xe" filled="true" fillcolor="#000000" stroked="false">
                <v:path arrowok="t"/>
                <v:fill type="solid"/>
              </v:shape>
            </v:group>
            <v:group style="position:absolute;left:2913;top:2606;width:10;height:20" coordorigin="2913,2606" coordsize="10,20">
              <v:shape style="position:absolute;left:2913;top:2606;width:10;height:20" coordorigin="2913,2606" coordsize="10,20" path="m2913,2625l2922,2625,2922,2606,2913,2606,2913,2625xe" filled="true" fillcolor="#000000" stroked="false">
                <v:path arrowok="t"/>
                <v:fill type="solid"/>
              </v:shape>
            </v:group>
            <v:group style="position:absolute;left:2913;top:2625;width:10;height:20" coordorigin="2913,2625" coordsize="10,20">
              <v:shape style="position:absolute;left:2913;top:2625;width:10;height:20" coordorigin="2913,2625" coordsize="10,20" path="m2913,2644l2922,2644,2922,2625,2913,2625,2913,2644xe" filled="true" fillcolor="#000000" stroked="false">
                <v:path arrowok="t"/>
                <v:fill type="solid"/>
              </v:shape>
            </v:group>
            <v:group style="position:absolute;left:2913;top:2644;width:10;height:20" coordorigin="2913,2644" coordsize="10,20">
              <v:shape style="position:absolute;left:2913;top:2644;width:10;height:20" coordorigin="2913,2644" coordsize="10,20" path="m2913,2663l2922,2663,2922,2644,2913,2644,2913,2663xe" filled="true" fillcolor="#000000" stroked="false">
                <v:path arrowok="t"/>
                <v:fill type="solid"/>
              </v:shape>
            </v:group>
            <v:group style="position:absolute;left:2913;top:2663;width:10;height:20" coordorigin="2913,2663" coordsize="10,20">
              <v:shape style="position:absolute;left:2913;top:2663;width:10;height:20" coordorigin="2913,2663" coordsize="10,20" path="m2913,2683l2922,2683,2922,2663,2913,2663,2913,2683xe" filled="true" fillcolor="#000000" stroked="false">
                <v:path arrowok="t"/>
                <v:fill type="solid"/>
              </v:shape>
            </v:group>
            <v:group style="position:absolute;left:2913;top:2683;width:10;height:20" coordorigin="2913,2683" coordsize="10,20">
              <v:shape style="position:absolute;left:2913;top:2683;width:10;height:20" coordorigin="2913,2683" coordsize="10,20" path="m2913,2702l2922,2702,2922,2683,2913,2683,2913,2702xe" filled="true" fillcolor="#000000" stroked="false">
                <v:path arrowok="t"/>
                <v:fill type="solid"/>
              </v:shape>
            </v:group>
            <v:group style="position:absolute;left:2913;top:2702;width:10;height:20" coordorigin="2913,2702" coordsize="10,20">
              <v:shape style="position:absolute;left:2913;top:2702;width:10;height:20" coordorigin="2913,2702" coordsize="10,20" path="m2913,2721l2922,2721,2922,2702,2913,2702,2913,2721xe" filled="true" fillcolor="#000000" stroked="false">
                <v:path arrowok="t"/>
                <v:fill type="solid"/>
              </v:shape>
            </v:group>
            <v:group style="position:absolute;left:2913;top:2721;width:10;height:20" coordorigin="2913,2721" coordsize="10,20">
              <v:shape style="position:absolute;left:2913;top:2721;width:10;height:20" coordorigin="2913,2721" coordsize="10,20" path="m2913,2740l2922,2740,2922,2721,2913,2721,2913,2740xe" filled="true" fillcolor="#000000" stroked="false">
                <v:path arrowok="t"/>
                <v:fill type="solid"/>
              </v:shape>
            </v:group>
            <v:group style="position:absolute;left:2913;top:2740;width:10;height:20" coordorigin="2913,2740" coordsize="10,20">
              <v:shape style="position:absolute;left:2913;top:2740;width:10;height:20" coordorigin="2913,2740" coordsize="10,20" path="m2913,2759l2922,2759,2922,2740,2913,2740,2913,2759xe" filled="true" fillcolor="#000000" stroked="false">
                <v:path arrowok="t"/>
                <v:fill type="solid"/>
              </v:shape>
            </v:group>
            <v:group style="position:absolute;left:2913;top:2759;width:10;height:20" coordorigin="2913,2759" coordsize="10,20">
              <v:shape style="position:absolute;left:2913;top:2759;width:10;height:20" coordorigin="2913,2759" coordsize="10,20" path="m2913,2779l2922,2779,2922,2759,2913,2759,2913,2779xe" filled="true" fillcolor="#000000" stroked="false">
                <v:path arrowok="t"/>
                <v:fill type="solid"/>
              </v:shape>
            </v:group>
            <v:group style="position:absolute;left:2913;top:2779;width:10;height:20" coordorigin="2913,2779" coordsize="10,20">
              <v:shape style="position:absolute;left:2913;top:2779;width:10;height:20" coordorigin="2913,2779" coordsize="10,20" path="m2913,2798l2922,2798,2922,2779,2913,2779,2913,2798xe" filled="true" fillcolor="#000000" stroked="false">
                <v:path arrowok="t"/>
                <v:fill type="solid"/>
              </v:shape>
            </v:group>
            <v:group style="position:absolute;left:2913;top:2798;width:10;height:20" coordorigin="2913,2798" coordsize="10,20">
              <v:shape style="position:absolute;left:2913;top:2798;width:10;height:20" coordorigin="2913,2798" coordsize="10,20" path="m2913,2817l2922,2817,2922,2798,2913,2798,2913,2817xe" filled="true" fillcolor="#000000" stroked="false">
                <v:path arrowok="t"/>
                <v:fill type="solid"/>
              </v:shape>
            </v:group>
            <v:group style="position:absolute;left:2913;top:2817;width:10;height:20" coordorigin="2913,2817" coordsize="10,20">
              <v:shape style="position:absolute;left:2913;top:2817;width:10;height:20" coordorigin="2913,2817" coordsize="10,20" path="m2913,2836l2922,2836,2922,2817,2913,2817,2913,2836xe" filled="true" fillcolor="#000000" stroked="false">
                <v:path arrowok="t"/>
                <v:fill type="solid"/>
              </v:shape>
            </v:group>
            <v:group style="position:absolute;left:2913;top:2836;width:10;height:20" coordorigin="2913,2836" coordsize="10,20">
              <v:shape style="position:absolute;left:2913;top:2836;width:10;height:20" coordorigin="2913,2836" coordsize="10,20" path="m2913,2855l2922,2855,2922,2836,2913,2836,2913,2855xe" filled="true" fillcolor="#000000" stroked="false">
                <v:path arrowok="t"/>
                <v:fill type="solid"/>
              </v:shape>
            </v:group>
            <v:group style="position:absolute;left:2913;top:2855;width:10;height:20" coordorigin="2913,2855" coordsize="10,20">
              <v:shape style="position:absolute;left:2913;top:2855;width:10;height:20" coordorigin="2913,2855" coordsize="10,20" path="m2913,2875l2922,2875,2922,2855,2913,2855,2913,2875xe" filled="true" fillcolor="#000000" stroked="false">
                <v:path arrowok="t"/>
                <v:fill type="solid"/>
              </v:shape>
            </v:group>
            <v:group style="position:absolute;left:2913;top:2875;width:10;height:20" coordorigin="2913,2875" coordsize="10,20">
              <v:shape style="position:absolute;left:2913;top:2875;width:10;height:20" coordorigin="2913,2875" coordsize="10,20" path="m2913,2894l2922,2894,2922,2875,2913,2875,2913,2894xe" filled="true" fillcolor="#000000" stroked="false">
                <v:path arrowok="t"/>
                <v:fill type="solid"/>
              </v:shape>
            </v:group>
            <v:group style="position:absolute;left:2913;top:2894;width:10;height:20" coordorigin="2913,2894" coordsize="10,20">
              <v:shape style="position:absolute;left:2913;top:2894;width:10;height:20" coordorigin="2913,2894" coordsize="10,20" path="m2913,2913l2922,2913,2922,2894,2913,2894,2913,2913xe" filled="true" fillcolor="#000000" stroked="false">
                <v:path arrowok="t"/>
                <v:fill type="solid"/>
              </v:shape>
            </v:group>
            <v:group style="position:absolute;left:2913;top:2913;width:10;height:20" coordorigin="2913,2913" coordsize="10,20">
              <v:shape style="position:absolute;left:2913;top:2913;width:10;height:20" coordorigin="2913,2913" coordsize="10,20" path="m2913,2932l2922,2932,2922,2913,2913,2913,2913,2932xe" filled="true" fillcolor="#000000" stroked="false">
                <v:path arrowok="t"/>
                <v:fill type="solid"/>
              </v:shape>
            </v:group>
            <v:group style="position:absolute;left:2913;top:2932;width:10;height:20" coordorigin="2913,2932" coordsize="10,20">
              <v:shape style="position:absolute;left:2913;top:2932;width:10;height:20" coordorigin="2913,2932" coordsize="10,20" path="m2913,2951l2922,2951,2922,2932,2913,2932,2913,2951xe" filled="true" fillcolor="#000000" stroked="false">
                <v:path arrowok="t"/>
                <v:fill type="solid"/>
              </v:shape>
            </v:group>
            <v:group style="position:absolute;left:2913;top:2951;width:10;height:20" coordorigin="2913,2951" coordsize="10,20">
              <v:shape style="position:absolute;left:2913;top:2951;width:10;height:20" coordorigin="2913,2951" coordsize="10,20" path="m2913,2971l2922,2971,2922,2951,2913,2951,2913,2971xe" filled="true" fillcolor="#000000" stroked="false">
                <v:path arrowok="t"/>
                <v:fill type="solid"/>
              </v:shape>
            </v:group>
            <v:group style="position:absolute;left:2913;top:2971;width:10;height:20" coordorigin="2913,2971" coordsize="10,20">
              <v:shape style="position:absolute;left:2913;top:2971;width:10;height:20" coordorigin="2913,2971" coordsize="10,20" path="m2913,2990l2922,2990,2922,2971,2913,2971,2913,2990xe" filled="true" fillcolor="#000000" stroked="false">
                <v:path arrowok="t"/>
                <v:fill type="solid"/>
              </v:shape>
            </v:group>
            <v:group style="position:absolute;left:2913;top:2990;width:10;height:20" coordorigin="2913,2990" coordsize="10,20">
              <v:shape style="position:absolute;left:2913;top:2990;width:10;height:20" coordorigin="2913,2990" coordsize="10,20" path="m2913,3009l2922,3009,2922,2990,2913,2990,2913,3009xe" filled="true" fillcolor="#000000" stroked="false">
                <v:path arrowok="t"/>
                <v:fill type="solid"/>
              </v:shape>
            </v:group>
            <v:group style="position:absolute;left:2913;top:3009;width:10;height:20" coordorigin="2913,3009" coordsize="10,20">
              <v:shape style="position:absolute;left:2913;top:3009;width:10;height:20" coordorigin="2913,3009" coordsize="10,20" path="m2913,3028l2922,3028,2922,3009,2913,3009,2913,3028xe" filled="true" fillcolor="#000000" stroked="false">
                <v:path arrowok="t"/>
                <v:fill type="solid"/>
              </v:shape>
            </v:group>
            <v:group style="position:absolute;left:2913;top:3028;width:10;height:20" coordorigin="2913,3028" coordsize="10,20">
              <v:shape style="position:absolute;left:2913;top:3028;width:10;height:20" coordorigin="2913,3028" coordsize="10,20" path="m2913,3047l2922,3047,2922,3028,2913,3028,2913,3047xe" filled="true" fillcolor="#000000" stroked="false">
                <v:path arrowok="t"/>
                <v:fill type="solid"/>
              </v:shape>
            </v:group>
            <v:group style="position:absolute;left:2913;top:3047;width:10;height:20" coordorigin="2913,3047" coordsize="10,20">
              <v:shape style="position:absolute;left:2913;top:3047;width:10;height:20" coordorigin="2913,3047" coordsize="10,20" path="m2913,3067l2922,3067,2922,3047,2913,3047,2913,3067xe" filled="true" fillcolor="#000000" stroked="false">
                <v:path arrowok="t"/>
                <v:fill type="solid"/>
              </v:shape>
            </v:group>
            <v:group style="position:absolute;left:2913;top:3067;width:10;height:20" coordorigin="2913,3067" coordsize="10,20">
              <v:shape style="position:absolute;left:2913;top:3067;width:10;height:20" coordorigin="2913,3067" coordsize="10,20" path="m2913,3086l2922,3086,2922,3067,2913,3067,2913,3086xe" filled="true" fillcolor="#000000" stroked="false">
                <v:path arrowok="t"/>
                <v:fill type="solid"/>
              </v:shape>
            </v:group>
            <v:group style="position:absolute;left:2913;top:3086;width:10;height:20" coordorigin="2913,3086" coordsize="10,20">
              <v:shape style="position:absolute;left:2913;top:3086;width:10;height:20" coordorigin="2913,3086" coordsize="10,20" path="m2913,3105l2922,3105,2922,3086,2913,3086,2913,3105xe" filled="true" fillcolor="#000000" stroked="false">
                <v:path arrowok="t"/>
                <v:fill type="solid"/>
              </v:shape>
            </v:group>
            <v:group style="position:absolute;left:2913;top:3105;width:10;height:20" coordorigin="2913,3105" coordsize="10,20">
              <v:shape style="position:absolute;left:2913;top:3105;width:10;height:20" coordorigin="2913,3105" coordsize="10,20" path="m2913,3124l2922,3124,2922,3105,2913,3105,2913,3124xe" filled="true" fillcolor="#000000" stroked="false">
                <v:path arrowok="t"/>
                <v:fill type="solid"/>
              </v:shape>
            </v:group>
            <v:group style="position:absolute;left:2913;top:3124;width:10;height:20" coordorigin="2913,3124" coordsize="10,20">
              <v:shape style="position:absolute;left:2913;top:3124;width:10;height:20" coordorigin="2913,3124" coordsize="10,20" path="m2913,3143l2922,3143,2922,3124,2913,3124,2913,3143xe" filled="true" fillcolor="#000000" stroked="false">
                <v:path arrowok="t"/>
                <v:fill type="solid"/>
              </v:shape>
              <v:shape style="position:absolute;left:1331;top:3143;width:1601;height:109" type="#_x0000_t75" stroked="false">
                <v:imagedata r:id="rId202" o:title=""/>
              </v:shape>
              <v:shape style="position:absolute;left:2908;top:3239;width:1596;height:13" type="#_x0000_t75" stroked="false">
                <v:imagedata r:id="rId212" o:title=""/>
              </v:shape>
              <v:shape style="position:absolute;left:4490;top:3239;width:734;height:13" type="#_x0000_t75" stroked="false">
                <v:imagedata r:id="rId204" o:title=""/>
              </v:shape>
              <v:shape style="position:absolute;left:5210;top:3239;width:1454;height:13" type="#_x0000_t75" stroked="false">
                <v:imagedata r:id="rId213" o:title=""/>
              </v:shape>
              <v:shape style="position:absolute;left:6650;top:3239;width:734;height:13" type="#_x0000_t75" stroked="false">
                <v:imagedata r:id="rId204" o:title=""/>
              </v:shape>
              <v:shape style="position:absolute;left:7370;top:3239;width:1883;height:13" type="#_x0000_t75" stroked="false">
                <v:imagedata r:id="rId206" o:title=""/>
              </v:shape>
              <v:shape style="position:absolute;left:9238;top:3239;width:1746;height:13" type="#_x0000_t75" stroked="false">
                <v:imagedata r:id="rId214" o:title=""/>
              </v:shape>
              <v:shape style="position:absolute;left:10970;top:3239;width:880;height:13" type="#_x0000_t75" stroked="false">
                <v:imagedata r:id="rId215" o:title=""/>
              </v:shape>
              <v:shape style="position:absolute;left:11835;top:3239;width:1454;height:13" type="#_x0000_t75" stroked="false">
                <v:imagedata r:id="rId216" o:title=""/>
              </v:shape>
              <v:shape style="position:absolute;left:13275;top:3239;width:732;height:13" type="#_x0000_t75" stroked="false">
                <v:imagedata r:id="rId210" o:title=""/>
              </v:shape>
              <v:shape style="position:absolute;left:13993;top:3243;width:1515;height:10" type="#_x0000_t75" stroked="false">
                <v:imagedata r:id="rId211" o:title=""/>
              </v:shape>
            </v:group>
            <v:group style="position:absolute;left:2913;top:3253;width:10;height:20" coordorigin="2913,3253" coordsize="10,20">
              <v:shape style="position:absolute;left:2913;top:3253;width:10;height:20" coordorigin="2913,3253" coordsize="10,20" path="m2913,3272l2922,3272,2922,3253,2913,3253,2913,3272xe" filled="true" fillcolor="#000000" stroked="false">
                <v:path arrowok="t"/>
                <v:fill type="solid"/>
              </v:shape>
            </v:group>
            <v:group style="position:absolute;left:2913;top:3272;width:10;height:20" coordorigin="2913,3272" coordsize="10,20">
              <v:shape style="position:absolute;left:2913;top:3272;width:10;height:20" coordorigin="2913,3272" coordsize="10,20" path="m2913,3291l2922,3291,2922,3272,2913,3272,2913,3291xe" filled="true" fillcolor="#000000" stroked="false">
                <v:path arrowok="t"/>
                <v:fill type="solid"/>
              </v:shape>
            </v:group>
            <v:group style="position:absolute;left:2913;top:3291;width:10;height:20" coordorigin="2913,3291" coordsize="10,20">
              <v:shape style="position:absolute;left:2913;top:3291;width:10;height:20" coordorigin="2913,3291" coordsize="10,20" path="m2913,3310l2922,3310,2922,3291,2913,3291,2913,3310xe" filled="true" fillcolor="#000000" stroked="false">
                <v:path arrowok="t"/>
                <v:fill type="solid"/>
              </v:shape>
            </v:group>
            <v:group style="position:absolute;left:2913;top:3310;width:10;height:20" coordorigin="2913,3310" coordsize="10,20">
              <v:shape style="position:absolute;left:2913;top:3310;width:10;height:20" coordorigin="2913,3310" coordsize="10,20" path="m2913,3329l2922,3329,2922,3310,2913,3310,2913,3329xe" filled="true" fillcolor="#000000" stroked="false">
                <v:path arrowok="t"/>
                <v:fill type="solid"/>
              </v:shape>
            </v:group>
            <v:group style="position:absolute;left:2913;top:3329;width:10;height:20" coordorigin="2913,3329" coordsize="10,20">
              <v:shape style="position:absolute;left:2913;top:3329;width:10;height:20" coordorigin="2913,3329" coordsize="10,20" path="m2913,3349l2922,3349,2922,3329,2913,3329,2913,3349xe" filled="true" fillcolor="#000000" stroked="false">
                <v:path arrowok="t"/>
                <v:fill type="solid"/>
              </v:shape>
            </v:group>
            <v:group style="position:absolute;left:2913;top:3349;width:10;height:20" coordorigin="2913,3349" coordsize="10,20">
              <v:shape style="position:absolute;left:2913;top:3349;width:10;height:20" coordorigin="2913,3349" coordsize="10,20" path="m2913,3368l2922,3368,2922,3349,2913,3349,2913,3368xe" filled="true" fillcolor="#000000" stroked="false">
                <v:path arrowok="t"/>
                <v:fill type="solid"/>
              </v:shape>
            </v:group>
            <v:group style="position:absolute;left:2913;top:3368;width:10;height:20" coordorigin="2913,3368" coordsize="10,20">
              <v:shape style="position:absolute;left:2913;top:3368;width:10;height:20" coordorigin="2913,3368" coordsize="10,20" path="m2913,3387l2922,3387,2922,3368,2913,3368,2913,3387xe" filled="true" fillcolor="#000000" stroked="false">
                <v:path arrowok="t"/>
                <v:fill type="solid"/>
              </v:shape>
            </v:group>
            <v:group style="position:absolute;left:2913;top:3387;width:10;height:20" coordorigin="2913,3387" coordsize="10,20">
              <v:shape style="position:absolute;left:2913;top:3387;width:10;height:20" coordorigin="2913,3387" coordsize="10,20" path="m2913,3406l2922,3406,2922,3387,2913,3387,2913,3406xe" filled="true" fillcolor="#000000" stroked="false">
                <v:path arrowok="t"/>
                <v:fill type="solid"/>
              </v:shape>
            </v:group>
            <v:group style="position:absolute;left:2913;top:3406;width:10;height:20" coordorigin="2913,3406" coordsize="10,20">
              <v:shape style="position:absolute;left:2913;top:3406;width:10;height:20" coordorigin="2913,3406" coordsize="10,20" path="m2913,3425l2922,3425,2922,3406,2913,3406,2913,3425xe" filled="true" fillcolor="#000000" stroked="false">
                <v:path arrowok="t"/>
                <v:fill type="solid"/>
              </v:shape>
            </v:group>
            <v:group style="position:absolute;left:2913;top:3425;width:10;height:20" coordorigin="2913,3425" coordsize="10,20">
              <v:shape style="position:absolute;left:2913;top:3425;width:10;height:20" coordorigin="2913,3425" coordsize="10,20" path="m2913,3445l2922,3445,2922,3425,2913,3425,2913,3445xe" filled="true" fillcolor="#000000" stroked="false">
                <v:path arrowok="t"/>
                <v:fill type="solid"/>
              </v:shape>
            </v:group>
            <v:group style="position:absolute;left:2913;top:3445;width:10;height:20" coordorigin="2913,3445" coordsize="10,20">
              <v:shape style="position:absolute;left:2913;top:3445;width:10;height:20" coordorigin="2913,3445" coordsize="10,20" path="m2913,3464l2922,3464,2922,3445,2913,3445,2913,3464xe" filled="true" fillcolor="#000000" stroked="false">
                <v:path arrowok="t"/>
                <v:fill type="solid"/>
              </v:shape>
            </v:group>
            <v:group style="position:absolute;left:2913;top:3464;width:10;height:20" coordorigin="2913,3464" coordsize="10,20">
              <v:shape style="position:absolute;left:2913;top:3464;width:10;height:20" coordorigin="2913,3464" coordsize="10,20" path="m2913,3483l2922,3483,2922,3464,2913,3464,2913,3483xe" filled="true" fillcolor="#000000" stroked="false">
                <v:path arrowok="t"/>
                <v:fill type="solid"/>
              </v:shape>
            </v:group>
            <v:group style="position:absolute;left:2913;top:3483;width:10;height:20" coordorigin="2913,3483" coordsize="10,20">
              <v:shape style="position:absolute;left:2913;top:3483;width:10;height:20" coordorigin="2913,3483" coordsize="10,20" path="m2913,3502l2922,3502,2922,3483,2913,3483,2913,3502xe" filled="true" fillcolor="#000000" stroked="false">
                <v:path arrowok="t"/>
                <v:fill type="solid"/>
              </v:shape>
            </v:group>
            <v:group style="position:absolute;left:2913;top:3502;width:10;height:20" coordorigin="2913,3502" coordsize="10,20">
              <v:shape style="position:absolute;left:2913;top:3502;width:10;height:20" coordorigin="2913,3502" coordsize="10,20" path="m2913,3521l2922,3521,2922,3502,2913,3502,2913,3521xe" filled="true" fillcolor="#000000" stroked="false">
                <v:path arrowok="t"/>
                <v:fill type="solid"/>
              </v:shape>
            </v:group>
            <v:group style="position:absolute;left:2913;top:3521;width:10;height:20" coordorigin="2913,3521" coordsize="10,20">
              <v:shape style="position:absolute;left:2913;top:3521;width:10;height:20" coordorigin="2913,3521" coordsize="10,20" path="m2913,3541l2922,3541,2922,3521,2913,3521,2913,3541xe" filled="true" fillcolor="#000000" stroked="false">
                <v:path arrowok="t"/>
                <v:fill type="solid"/>
              </v:shape>
            </v:group>
            <v:group style="position:absolute;left:2913;top:3541;width:10;height:20" coordorigin="2913,3541" coordsize="10,20">
              <v:shape style="position:absolute;left:2913;top:3541;width:10;height:20" coordorigin="2913,3541" coordsize="10,20" path="m2913,3560l2922,3560,2922,3541,2913,3541,2913,3560xe" filled="true" fillcolor="#000000" stroked="false">
                <v:path arrowok="t"/>
                <v:fill type="solid"/>
              </v:shape>
            </v:group>
            <v:group style="position:absolute;left:2913;top:3560;width:10;height:20" coordorigin="2913,3560" coordsize="10,20">
              <v:shape style="position:absolute;left:2913;top:3560;width:10;height:20" coordorigin="2913,3560" coordsize="10,20" path="m2913,3579l2922,3579,2922,3560,2913,3560,2913,3579xe" filled="true" fillcolor="#000000" stroked="false">
                <v:path arrowok="t"/>
                <v:fill type="solid"/>
              </v:shape>
            </v:group>
            <v:group style="position:absolute;left:2913;top:3579;width:10;height:20" coordorigin="2913,3579" coordsize="10,20">
              <v:shape style="position:absolute;left:2913;top:3579;width:10;height:20" coordorigin="2913,3579" coordsize="10,20" path="m2913,3598l2922,3598,2922,3579,2913,3579,2913,3598xe" filled="true" fillcolor="#000000" stroked="false">
                <v:path arrowok="t"/>
                <v:fill type="solid"/>
              </v:shape>
            </v:group>
            <v:group style="position:absolute;left:2913;top:3598;width:10;height:20" coordorigin="2913,3598" coordsize="10,20">
              <v:shape style="position:absolute;left:2913;top:3598;width:10;height:20" coordorigin="2913,3598" coordsize="10,20" path="m2913,3617l2922,3617,2922,3598,2913,3598,2913,3617xe" filled="true" fillcolor="#000000" stroked="false">
                <v:path arrowok="t"/>
                <v:fill type="solid"/>
              </v:shape>
            </v:group>
            <v:group style="position:absolute;left:2913;top:3617;width:10;height:20" coordorigin="2913,3617" coordsize="10,20">
              <v:shape style="position:absolute;left:2913;top:3617;width:10;height:20" coordorigin="2913,3617" coordsize="10,20" path="m2913,3637l2922,3637,2922,3617,2913,3617,2913,3637xe" filled="true" fillcolor="#000000" stroked="false">
                <v:path arrowok="t"/>
                <v:fill type="solid"/>
              </v:shape>
            </v:group>
            <v:group style="position:absolute;left:2913;top:3637;width:10;height:20" coordorigin="2913,3637" coordsize="10,20">
              <v:shape style="position:absolute;left:2913;top:3637;width:10;height:20" coordorigin="2913,3637" coordsize="10,20" path="m2913,3656l2922,3656,2922,3637,2913,3637,2913,3656xe" filled="true" fillcolor="#000000" stroked="false">
                <v:path arrowok="t"/>
                <v:fill type="solid"/>
              </v:shape>
            </v:group>
            <v:group style="position:absolute;left:2913;top:3656;width:10;height:20" coordorigin="2913,3656" coordsize="10,20">
              <v:shape style="position:absolute;left:2913;top:3656;width:10;height:20" coordorigin="2913,3656" coordsize="10,20" path="m2913,3675l2922,3675,2922,3656,2913,3656,2913,3675xe" filled="true" fillcolor="#000000" stroked="false">
                <v:path arrowok="t"/>
                <v:fill type="solid"/>
              </v:shape>
            </v:group>
            <v:group style="position:absolute;left:2913;top:3675;width:10;height:20" coordorigin="2913,3675" coordsize="10,20">
              <v:shape style="position:absolute;left:2913;top:3675;width:10;height:20" coordorigin="2913,3675" coordsize="10,20" path="m2913,3694l2922,3694,2922,3675,2913,3675,2913,3694xe" filled="true" fillcolor="#000000" stroked="false">
                <v:path arrowok="t"/>
                <v:fill type="solid"/>
              </v:shape>
            </v:group>
            <v:group style="position:absolute;left:2913;top:3694;width:10;height:20" coordorigin="2913,3694" coordsize="10,20">
              <v:shape style="position:absolute;left:2913;top:3694;width:10;height:20" coordorigin="2913,3694" coordsize="10,20" path="m2913,3713l2922,3713,2922,3694,2913,3694,2913,3713xe" filled="true" fillcolor="#000000" stroked="false">
                <v:path arrowok="t"/>
                <v:fill type="solid"/>
              </v:shape>
            </v:group>
            <v:group style="position:absolute;left:2913;top:3713;width:10;height:20" coordorigin="2913,3713" coordsize="10,20">
              <v:shape style="position:absolute;left:2913;top:3713;width:10;height:20" coordorigin="2913,3713" coordsize="10,20" path="m2913,3733l2922,3733,2922,3713,2913,3713,2913,3733xe" filled="true" fillcolor="#000000" stroked="false">
                <v:path arrowok="t"/>
                <v:fill type="solid"/>
              </v:shape>
            </v:group>
            <v:group style="position:absolute;left:2913;top:3733;width:10;height:20" coordorigin="2913,3733" coordsize="10,20">
              <v:shape style="position:absolute;left:2913;top:3733;width:10;height:20" coordorigin="2913,3733" coordsize="10,20" path="m2913,3752l2922,3752,2922,3733,2913,3733,2913,3752xe" filled="true" fillcolor="#000000" stroked="false">
                <v:path arrowok="t"/>
                <v:fill type="solid"/>
              </v:shape>
            </v:group>
            <v:group style="position:absolute;left:2913;top:3752;width:10;height:20" coordorigin="2913,3752" coordsize="10,20">
              <v:shape style="position:absolute;left:2913;top:3752;width:10;height:20" coordorigin="2913,3752" coordsize="10,20" path="m2913,3771l2922,3771,2922,3752,2913,3752,2913,3771xe" filled="true" fillcolor="#000000" stroked="false">
                <v:path arrowok="t"/>
                <v:fill type="solid"/>
              </v:shape>
            </v:group>
            <v:group style="position:absolute;left:2913;top:3771;width:10;height:20" coordorigin="2913,3771" coordsize="10,20">
              <v:shape style="position:absolute;left:2913;top:3771;width:10;height:20" coordorigin="2913,3771" coordsize="10,20" path="m2913,3790l2922,3790,2922,3771,2913,3771,2913,3790xe" filled="true" fillcolor="#000000" stroked="false">
                <v:path arrowok="t"/>
                <v:fill type="solid"/>
              </v:shape>
            </v:group>
            <v:group style="position:absolute;left:2913;top:3790;width:10;height:20" coordorigin="2913,3790" coordsize="10,20">
              <v:shape style="position:absolute;left:2913;top:3790;width:10;height:20" coordorigin="2913,3790" coordsize="10,20" path="m2913,3809l2922,3809,2922,3790,2913,3790,2913,3809xe" filled="true" fillcolor="#000000" stroked="false">
                <v:path arrowok="t"/>
                <v:fill type="solid"/>
              </v:shape>
            </v:group>
            <v:group style="position:absolute;left:2913;top:3809;width:10;height:20" coordorigin="2913,3809" coordsize="10,20">
              <v:shape style="position:absolute;left:2913;top:3809;width:10;height:20" coordorigin="2913,3809" coordsize="10,20" path="m2913,3829l2922,3829,2922,3809,2913,3809,2913,3829xe" filled="true" fillcolor="#000000" stroked="false">
                <v:path arrowok="t"/>
                <v:fill type="solid"/>
              </v:shape>
            </v:group>
            <v:group style="position:absolute;left:2913;top:3829;width:10;height:20" coordorigin="2913,3829" coordsize="10,20">
              <v:shape style="position:absolute;left:2913;top:3829;width:10;height:20" coordorigin="2913,3829" coordsize="10,20" path="m2913,3848l2922,3848,2922,3829,2913,3829,2913,3848xe" filled="true" fillcolor="#000000" stroked="false">
                <v:path arrowok="t"/>
                <v:fill type="solid"/>
              </v:shape>
            </v:group>
            <v:group style="position:absolute;left:2913;top:3848;width:10;height:20" coordorigin="2913,3848" coordsize="10,20">
              <v:shape style="position:absolute;left:2913;top:3848;width:10;height:20" coordorigin="2913,3848" coordsize="10,20" path="m2913,3867l2922,3867,2922,3848,2913,3848,2913,3867xe" filled="true" fillcolor="#000000" stroked="false">
                <v:path arrowok="t"/>
                <v:fill type="solid"/>
              </v:shape>
            </v:group>
            <v:group style="position:absolute;left:2913;top:3867;width:10;height:20" coordorigin="2913,3867" coordsize="10,20">
              <v:shape style="position:absolute;left:2913;top:3867;width:10;height:20" coordorigin="2913,3867" coordsize="10,20" path="m2913,3886l2922,3886,2922,3867,2913,3867,2913,3886xe" filled="true" fillcolor="#000000" stroked="false">
                <v:path arrowok="t"/>
                <v:fill type="solid"/>
              </v:shape>
            </v:group>
            <v:group style="position:absolute;left:2913;top:3886;width:10;height:20" coordorigin="2913,3886" coordsize="10,20">
              <v:shape style="position:absolute;left:2913;top:3886;width:10;height:20" coordorigin="2913,3886" coordsize="10,20" path="m2913,3905l2922,3905,2922,3886,2913,3886,2913,3905xe" filled="true" fillcolor="#000000" stroked="false">
                <v:path arrowok="t"/>
                <v:fill type="solid"/>
              </v:shape>
            </v:group>
            <v:group style="position:absolute;left:2913;top:3905;width:10;height:20" coordorigin="2913,3905" coordsize="10,20">
              <v:shape style="position:absolute;left:2913;top:3905;width:10;height:20" coordorigin="2913,3905" coordsize="10,20" path="m2913,3925l2922,3925,2922,3905,2913,3905,2913,3925xe" filled="true" fillcolor="#000000" stroked="false">
                <v:path arrowok="t"/>
                <v:fill type="solid"/>
              </v:shape>
            </v:group>
            <v:group style="position:absolute;left:2913;top:3925;width:10;height:20" coordorigin="2913,3925" coordsize="10,20">
              <v:shape style="position:absolute;left:2913;top:3925;width:10;height:20" coordorigin="2913,3925" coordsize="10,20" path="m2913,3944l2922,3944,2922,3925,2913,3925,2913,3944xe" filled="true" fillcolor="#000000" stroked="false">
                <v:path arrowok="t"/>
                <v:fill type="solid"/>
              </v:shape>
            </v:group>
            <v:group style="position:absolute;left:2913;top:3944;width:10;height:20" coordorigin="2913,3944" coordsize="10,20">
              <v:shape style="position:absolute;left:2913;top:3944;width:10;height:20" coordorigin="2913,3944" coordsize="10,20" path="m2913,3963l2922,3963,2922,3944,2913,3944,2913,3963xe" filled="true" fillcolor="#000000" stroked="false">
                <v:path arrowok="t"/>
                <v:fill type="solid"/>
              </v:shape>
            </v:group>
            <v:group style="position:absolute;left:2913;top:3963;width:10;height:20" coordorigin="2913,3963" coordsize="10,20">
              <v:shape style="position:absolute;left:2913;top:3963;width:10;height:20" coordorigin="2913,3963" coordsize="10,20" path="m2913,3982l2922,3982,2922,3963,2913,3963,2913,3982xe" filled="true" fillcolor="#000000" stroked="false">
                <v:path arrowok="t"/>
                <v:fill type="solid"/>
              </v:shape>
            </v:group>
            <v:group style="position:absolute;left:2913;top:3982;width:10;height:20" coordorigin="2913,3982" coordsize="10,20">
              <v:shape style="position:absolute;left:2913;top:3982;width:10;height:20" coordorigin="2913,3982" coordsize="10,20" path="m2913,4001l2922,4001,2922,3982,2913,3982,2913,4001xe" filled="true" fillcolor="#000000" stroked="false">
                <v:path arrowok="t"/>
                <v:fill type="solid"/>
              </v:shape>
            </v:group>
            <v:group style="position:absolute;left:2913;top:4001;width:10;height:20" coordorigin="2913,4001" coordsize="10,20">
              <v:shape style="position:absolute;left:2913;top:4001;width:10;height:20" coordorigin="2913,4001" coordsize="10,20" path="m2913,4021l2922,4021,2922,4001,2913,4001,2913,4021xe" filled="true" fillcolor="#000000" stroked="false">
                <v:path arrowok="t"/>
                <v:fill type="solid"/>
              </v:shape>
            </v:group>
            <v:group style="position:absolute;left:2913;top:4021;width:10;height:20" coordorigin="2913,4021" coordsize="10,20">
              <v:shape style="position:absolute;left:2913;top:4021;width:10;height:20" coordorigin="2913,4021" coordsize="10,20" path="m2913,4040l2922,4040,2922,4021,2913,4021,2913,4040xe" filled="true" fillcolor="#000000" stroked="false">
                <v:path arrowok="t"/>
                <v:fill type="solid"/>
              </v:shape>
            </v:group>
            <v:group style="position:absolute;left:2913;top:4040;width:10;height:20" coordorigin="2913,4040" coordsize="10,20">
              <v:shape style="position:absolute;left:2913;top:4040;width:10;height:20" coordorigin="2913,4040" coordsize="10,20" path="m2913,4059l2922,4059,2922,4040,2913,4040,2913,4059xe" filled="true" fillcolor="#000000" stroked="false">
                <v:path arrowok="t"/>
                <v:fill type="solid"/>
              </v:shape>
            </v:group>
            <v:group style="position:absolute;left:2913;top:4059;width:10;height:20" coordorigin="2913,4059" coordsize="10,20">
              <v:shape style="position:absolute;left:2913;top:4059;width:10;height:20" coordorigin="2913,4059" coordsize="10,20" path="m2913,4078l2922,4078,2922,4059,2913,4059,2913,4078xe" filled="true" fillcolor="#000000" stroked="false">
                <v:path arrowok="t"/>
                <v:fill type="solid"/>
              </v:shape>
            </v:group>
            <v:group style="position:absolute;left:2913;top:4078;width:10;height:20" coordorigin="2913,4078" coordsize="10,20">
              <v:shape style="position:absolute;left:2913;top:4078;width:10;height:20" coordorigin="2913,4078" coordsize="10,20" path="m2913,4097l2922,4097,2922,4078,2913,4078,2913,4097xe" filled="true" fillcolor="#000000" stroked="false">
                <v:path arrowok="t"/>
                <v:fill type="solid"/>
              </v:shape>
            </v:group>
            <v:group style="position:absolute;left:2913;top:4097;width:10;height:20" coordorigin="2913,4097" coordsize="10,20">
              <v:shape style="position:absolute;left:2913;top:4097;width:10;height:20" coordorigin="2913,4097" coordsize="10,20" path="m2913,4117l2922,4117,2922,4097,2913,4097,2913,4117xe" filled="true" fillcolor="#000000" stroked="false">
                <v:path arrowok="t"/>
                <v:fill type="solid"/>
              </v:shape>
            </v:group>
            <v:group style="position:absolute;left:2913;top:4117;width:10;height:20" coordorigin="2913,4117" coordsize="10,20">
              <v:shape style="position:absolute;left:2913;top:4117;width:10;height:20" coordorigin="2913,4117" coordsize="10,20" path="m2913,4136l2922,4136,2922,4117,2913,4117,2913,4136xe" filled="true" fillcolor="#000000" stroked="false">
                <v:path arrowok="t"/>
                <v:fill type="solid"/>
              </v:shape>
            </v:group>
            <v:group style="position:absolute;left:2913;top:4136;width:10;height:20" coordorigin="2913,4136" coordsize="10,20">
              <v:shape style="position:absolute;left:2913;top:4136;width:10;height:20" coordorigin="2913,4136" coordsize="10,20" path="m2913,4155l2922,4155,2922,4136,2913,4136,2913,4155xe" filled="true" fillcolor="#000000" stroked="false">
                <v:path arrowok="t"/>
                <v:fill type="solid"/>
              </v:shape>
            </v:group>
            <v:group style="position:absolute;left:2913;top:4155;width:10;height:20" coordorigin="2913,4155" coordsize="10,20">
              <v:shape style="position:absolute;left:2913;top:4155;width:10;height:20" coordorigin="2913,4155" coordsize="10,20" path="m2913,4174l2922,4174,2922,4155,2913,4155,2913,4174xe" filled="true" fillcolor="#000000" stroked="false">
                <v:path arrowok="t"/>
                <v:fill type="solid"/>
              </v:shape>
            </v:group>
            <v:group style="position:absolute;left:2913;top:4174;width:10;height:20" coordorigin="2913,4174" coordsize="10,20">
              <v:shape style="position:absolute;left:2913;top:4174;width:10;height:20" coordorigin="2913,4174" coordsize="10,20" path="m2913,4193l2922,4193,2922,4174,2913,4174,2913,4193xe" filled="true" fillcolor="#000000" stroked="false">
                <v:path arrowok="t"/>
                <v:fill type="solid"/>
              </v:shape>
              <v:shape style="position:absolute;left:1331;top:4193;width:1601;height:109" type="#_x0000_t75" stroked="false">
                <v:imagedata r:id="rId202" o:title=""/>
              </v:shape>
              <v:shape style="position:absolute;left:2908;top:4289;width:1596;height:13" type="#_x0000_t75" stroked="false">
                <v:imagedata r:id="rId217" o:title=""/>
              </v:shape>
              <v:shape style="position:absolute;left:4490;top:4289;width:734;height:13" type="#_x0000_t75" stroked="false">
                <v:imagedata r:id="rId204" o:title=""/>
              </v:shape>
              <v:shape style="position:absolute;left:5210;top:4289;width:1454;height:13" type="#_x0000_t75" stroked="false">
                <v:imagedata r:id="rId218" o:title=""/>
              </v:shape>
              <v:shape style="position:absolute;left:6650;top:4289;width:734;height:13" type="#_x0000_t75" stroked="false">
                <v:imagedata r:id="rId204" o:title=""/>
              </v:shape>
              <v:shape style="position:absolute;left:7370;top:4289;width:1883;height:13" type="#_x0000_t75" stroked="false">
                <v:imagedata r:id="rId206" o:title=""/>
              </v:shape>
              <v:shape style="position:absolute;left:9238;top:4289;width:1746;height:13" type="#_x0000_t75" stroked="false">
                <v:imagedata r:id="rId219" o:title=""/>
              </v:shape>
              <v:shape style="position:absolute;left:10970;top:4289;width:880;height:13" type="#_x0000_t75" stroked="false">
                <v:imagedata r:id="rId208" o:title=""/>
              </v:shape>
              <v:shape style="position:absolute;left:11835;top:4289;width:1454;height:13" type="#_x0000_t75" stroked="false">
                <v:imagedata r:id="rId220" o:title=""/>
              </v:shape>
              <v:shape style="position:absolute;left:13275;top:4289;width:732;height:13" type="#_x0000_t75" stroked="false">
                <v:imagedata r:id="rId210" o:title=""/>
              </v:shape>
              <v:shape style="position:absolute;left:13993;top:4293;width:1515;height:10" type="#_x0000_t75" stroked="false">
                <v:imagedata r:id="rId211" o:title=""/>
              </v:shape>
            </v:group>
            <v:group style="position:absolute;left:2913;top:4303;width:10;height:20" coordorigin="2913,4303" coordsize="10,20">
              <v:shape style="position:absolute;left:2913;top:4303;width:10;height:20" coordorigin="2913,4303" coordsize="10,20" path="m2913,4322l2922,4322,2922,4303,2913,4303,2913,4322xe" filled="true" fillcolor="#000000" stroked="false">
                <v:path arrowok="t"/>
                <v:fill type="solid"/>
              </v:shape>
            </v:group>
            <v:group style="position:absolute;left:2913;top:4322;width:10;height:20" coordorigin="2913,4322" coordsize="10,20">
              <v:shape style="position:absolute;left:2913;top:4322;width:10;height:20" coordorigin="2913,4322" coordsize="10,20" path="m2913,4341l2922,4341,2922,4322,2913,4322,2913,4341xe" filled="true" fillcolor="#000000" stroked="false">
                <v:path arrowok="t"/>
                <v:fill type="solid"/>
              </v:shape>
            </v:group>
            <v:group style="position:absolute;left:2913;top:4341;width:10;height:20" coordorigin="2913,4341" coordsize="10,20">
              <v:shape style="position:absolute;left:2913;top:4341;width:10;height:20" coordorigin="2913,4341" coordsize="10,20" path="m2913,4360l2922,4360,2922,4341,2913,4341,2913,4360xe" filled="true" fillcolor="#000000" stroked="false">
                <v:path arrowok="t"/>
                <v:fill type="solid"/>
              </v:shape>
            </v:group>
            <v:group style="position:absolute;left:2913;top:4360;width:10;height:20" coordorigin="2913,4360" coordsize="10,20">
              <v:shape style="position:absolute;left:2913;top:4360;width:10;height:20" coordorigin="2913,4360" coordsize="10,20" path="m2913,4379l2922,4379,2922,4360,2913,4360,2913,4379xe" filled="true" fillcolor="#000000" stroked="false">
                <v:path arrowok="t"/>
                <v:fill type="solid"/>
              </v:shape>
            </v:group>
            <v:group style="position:absolute;left:2913;top:4379;width:10;height:20" coordorigin="2913,4379" coordsize="10,20">
              <v:shape style="position:absolute;left:2913;top:4379;width:10;height:20" coordorigin="2913,4379" coordsize="10,20" path="m2913,4399l2922,4399,2922,4379,2913,4379,2913,4399xe" filled="true" fillcolor="#000000" stroked="false">
                <v:path arrowok="t"/>
                <v:fill type="solid"/>
              </v:shape>
            </v:group>
            <v:group style="position:absolute;left:2913;top:4399;width:10;height:20" coordorigin="2913,4399" coordsize="10,20">
              <v:shape style="position:absolute;left:2913;top:4399;width:10;height:20" coordorigin="2913,4399" coordsize="10,20" path="m2913,4418l2922,4418,2922,4399,2913,4399,2913,4418xe" filled="true" fillcolor="#000000" stroked="false">
                <v:path arrowok="t"/>
                <v:fill type="solid"/>
              </v:shape>
            </v:group>
            <v:group style="position:absolute;left:2913;top:4418;width:10;height:20" coordorigin="2913,4418" coordsize="10,20">
              <v:shape style="position:absolute;left:2913;top:4418;width:10;height:20" coordorigin="2913,4418" coordsize="10,20" path="m2913,4437l2922,4437,2922,4418,2913,4418,2913,4437xe" filled="true" fillcolor="#000000" stroked="false">
                <v:path arrowok="t"/>
                <v:fill type="solid"/>
              </v:shape>
            </v:group>
            <v:group style="position:absolute;left:2913;top:4437;width:10;height:20" coordorigin="2913,4437" coordsize="10,20">
              <v:shape style="position:absolute;left:2913;top:4437;width:10;height:20" coordorigin="2913,4437" coordsize="10,20" path="m2913,4456l2922,4456,2922,4437,2913,4437,2913,4456xe" filled="true" fillcolor="#000000" stroked="false">
                <v:path arrowok="t"/>
                <v:fill type="solid"/>
              </v:shape>
            </v:group>
            <v:group style="position:absolute;left:2913;top:4456;width:10;height:20" coordorigin="2913,4456" coordsize="10,20">
              <v:shape style="position:absolute;left:2913;top:4456;width:10;height:20" coordorigin="2913,4456" coordsize="10,20" path="m2913,4475l2922,4475,2922,4456,2913,4456,2913,4475xe" filled="true" fillcolor="#000000" stroked="false">
                <v:path arrowok="t"/>
                <v:fill type="solid"/>
              </v:shape>
            </v:group>
            <v:group style="position:absolute;left:2913;top:4475;width:10;height:20" coordorigin="2913,4475" coordsize="10,20">
              <v:shape style="position:absolute;left:2913;top:4475;width:10;height:20" coordorigin="2913,4475" coordsize="10,20" path="m2913,4495l2922,4495,2922,4475,2913,4475,2913,4495xe" filled="true" fillcolor="#000000" stroked="false">
                <v:path arrowok="t"/>
                <v:fill type="solid"/>
              </v:shape>
            </v:group>
            <v:group style="position:absolute;left:2913;top:4495;width:10;height:20" coordorigin="2913,4495" coordsize="10,20">
              <v:shape style="position:absolute;left:2913;top:4495;width:10;height:20" coordorigin="2913,4495" coordsize="10,20" path="m2913,4514l2922,4514,2922,4495,2913,4495,2913,4514xe" filled="true" fillcolor="#000000" stroked="false">
                <v:path arrowok="t"/>
                <v:fill type="solid"/>
              </v:shape>
            </v:group>
            <v:group style="position:absolute;left:2913;top:4514;width:10;height:20" coordorigin="2913,4514" coordsize="10,20">
              <v:shape style="position:absolute;left:2913;top:4514;width:10;height:20" coordorigin="2913,4514" coordsize="10,20" path="m2913,4533l2922,4533,2922,4514,2913,4514,2913,4533xe" filled="true" fillcolor="#000000" stroked="false">
                <v:path arrowok="t"/>
                <v:fill type="solid"/>
              </v:shape>
            </v:group>
            <v:group style="position:absolute;left:2913;top:4533;width:10;height:20" coordorigin="2913,4533" coordsize="10,20">
              <v:shape style="position:absolute;left:2913;top:4533;width:10;height:20" coordorigin="2913,4533" coordsize="10,20" path="m2913,4552l2922,4552,2922,4533,2913,4533,2913,4552xe" filled="true" fillcolor="#000000" stroked="false">
                <v:path arrowok="t"/>
                <v:fill type="solid"/>
              </v:shape>
            </v:group>
            <v:group style="position:absolute;left:2913;top:4552;width:10;height:20" coordorigin="2913,4552" coordsize="10,20">
              <v:shape style="position:absolute;left:2913;top:4552;width:10;height:20" coordorigin="2913,4552" coordsize="10,20" path="m2913,4571l2922,4571,2922,4552,2913,4552,2913,4571xe" filled="true" fillcolor="#000000" stroked="false">
                <v:path arrowok="t"/>
                <v:fill type="solid"/>
              </v:shape>
            </v:group>
            <v:group style="position:absolute;left:2913;top:4571;width:10;height:20" coordorigin="2913,4571" coordsize="10,20">
              <v:shape style="position:absolute;left:2913;top:4571;width:10;height:20" coordorigin="2913,4571" coordsize="10,20" path="m2913,4591l2922,4591,2922,4571,2913,4571,2913,4591xe" filled="true" fillcolor="#000000" stroked="false">
                <v:path arrowok="t"/>
                <v:fill type="solid"/>
              </v:shape>
            </v:group>
            <v:group style="position:absolute;left:2913;top:4591;width:10;height:20" coordorigin="2913,4591" coordsize="10,20">
              <v:shape style="position:absolute;left:2913;top:4591;width:10;height:20" coordorigin="2913,4591" coordsize="10,20" path="m2913,4610l2922,4610,2922,4591,2913,4591,2913,4610xe" filled="true" fillcolor="#000000" stroked="false">
                <v:path arrowok="t"/>
                <v:fill type="solid"/>
              </v:shape>
            </v:group>
            <v:group style="position:absolute;left:2913;top:4610;width:10;height:20" coordorigin="2913,4610" coordsize="10,20">
              <v:shape style="position:absolute;left:2913;top:4610;width:10;height:20" coordorigin="2913,4610" coordsize="10,20" path="m2913,4629l2922,4629,2922,4610,2913,4610,2913,4629xe" filled="true" fillcolor="#000000" stroked="false">
                <v:path arrowok="t"/>
                <v:fill type="solid"/>
              </v:shape>
            </v:group>
            <v:group style="position:absolute;left:2913;top:4629;width:10;height:20" coordorigin="2913,4629" coordsize="10,20">
              <v:shape style="position:absolute;left:2913;top:4629;width:10;height:20" coordorigin="2913,4629" coordsize="10,20" path="m2913,4648l2922,4648,2922,4629,2913,4629,2913,4648xe" filled="true" fillcolor="#000000" stroked="false">
                <v:path arrowok="t"/>
                <v:fill type="solid"/>
              </v:shape>
            </v:group>
            <v:group style="position:absolute;left:2913;top:4648;width:10;height:20" coordorigin="2913,4648" coordsize="10,20">
              <v:shape style="position:absolute;left:2913;top:4648;width:10;height:20" coordorigin="2913,4648" coordsize="10,20" path="m2913,4667l2922,4667,2922,4648,2913,4648,2913,4667xe" filled="true" fillcolor="#000000" stroked="false">
                <v:path arrowok="t"/>
                <v:fill type="solid"/>
              </v:shape>
            </v:group>
            <v:group style="position:absolute;left:2913;top:4667;width:10;height:20" coordorigin="2913,4667" coordsize="10,20">
              <v:shape style="position:absolute;left:2913;top:4667;width:10;height:20" coordorigin="2913,4667" coordsize="10,20" path="m2913,4687l2922,4687,2922,4667,2913,4667,2913,4687xe" filled="true" fillcolor="#000000" stroked="false">
                <v:path arrowok="t"/>
                <v:fill type="solid"/>
              </v:shape>
            </v:group>
            <v:group style="position:absolute;left:2913;top:4687;width:10;height:20" coordorigin="2913,4687" coordsize="10,20">
              <v:shape style="position:absolute;left:2913;top:4687;width:10;height:20" coordorigin="2913,4687" coordsize="10,20" path="m2913,4706l2922,4706,2922,4687,2913,4687,2913,4706xe" filled="true" fillcolor="#000000" stroked="false">
                <v:path arrowok="t"/>
                <v:fill type="solid"/>
              </v:shape>
            </v:group>
            <v:group style="position:absolute;left:2913;top:4706;width:10;height:20" coordorigin="2913,4706" coordsize="10,20">
              <v:shape style="position:absolute;left:2913;top:4706;width:10;height:20" coordorigin="2913,4706" coordsize="10,20" path="m2913,4725l2922,4725,2922,4706,2913,4706,2913,4725xe" filled="true" fillcolor="#000000" stroked="false">
                <v:path arrowok="t"/>
                <v:fill type="solid"/>
              </v:shape>
            </v:group>
            <v:group style="position:absolute;left:2913;top:4725;width:10;height:20" coordorigin="2913,4725" coordsize="10,20">
              <v:shape style="position:absolute;left:2913;top:4725;width:10;height:20" coordorigin="2913,4725" coordsize="10,20" path="m2913,4744l2922,4744,2922,4725,2913,4725,2913,4744xe" filled="true" fillcolor="#000000" stroked="false">
                <v:path arrowok="t"/>
                <v:fill type="solid"/>
              </v:shape>
            </v:group>
            <v:group style="position:absolute;left:2913;top:4744;width:10;height:20" coordorigin="2913,4744" coordsize="10,20">
              <v:shape style="position:absolute;left:2913;top:4744;width:10;height:20" coordorigin="2913,4744" coordsize="10,20" path="m2913,4763l2922,4763,2922,4744,2913,4744,2913,4763xe" filled="true" fillcolor="#000000" stroked="false">
                <v:path arrowok="t"/>
                <v:fill type="solid"/>
              </v:shape>
            </v:group>
            <v:group style="position:absolute;left:2913;top:4763;width:10;height:20" coordorigin="2913,4763" coordsize="10,20">
              <v:shape style="position:absolute;left:2913;top:4763;width:10;height:20" coordorigin="2913,4763" coordsize="10,20" path="m2913,4783l2922,4783,2922,4763,2913,4763,2913,4783xe" filled="true" fillcolor="#000000" stroked="false">
                <v:path arrowok="t"/>
                <v:fill type="solid"/>
              </v:shape>
            </v:group>
            <v:group style="position:absolute;left:2913;top:4783;width:10;height:20" coordorigin="2913,4783" coordsize="10,20">
              <v:shape style="position:absolute;left:2913;top:4783;width:10;height:20" coordorigin="2913,4783" coordsize="10,20" path="m2913,4802l2922,4802,2922,4783,2913,4783,2913,4802xe" filled="true" fillcolor="#000000" stroked="false">
                <v:path arrowok="t"/>
                <v:fill type="solid"/>
              </v:shape>
            </v:group>
            <v:group style="position:absolute;left:2913;top:4802;width:10;height:20" coordorigin="2913,4802" coordsize="10,20">
              <v:shape style="position:absolute;left:2913;top:4802;width:10;height:20" coordorigin="2913,4802" coordsize="10,20" path="m2913,4821l2922,4821,2922,4802,2913,4802,2913,4821xe" filled="true" fillcolor="#000000" stroked="false">
                <v:path arrowok="t"/>
                <v:fill type="solid"/>
              </v:shape>
            </v:group>
            <v:group style="position:absolute;left:2913;top:4821;width:10;height:20" coordorigin="2913,4821" coordsize="10,20">
              <v:shape style="position:absolute;left:2913;top:4821;width:10;height:20" coordorigin="2913,4821" coordsize="10,20" path="m2913,4840l2922,4840,2922,4821,2913,4821,2913,4840xe" filled="true" fillcolor="#000000" stroked="false">
                <v:path arrowok="t"/>
                <v:fill type="solid"/>
              </v:shape>
            </v:group>
            <v:group style="position:absolute;left:2913;top:4840;width:10;height:20" coordorigin="2913,4840" coordsize="10,20">
              <v:shape style="position:absolute;left:2913;top:4840;width:10;height:20" coordorigin="2913,4840" coordsize="10,20" path="m2913,4859l2922,4859,2922,4840,2913,4840,2913,4859xe" filled="true" fillcolor="#000000" stroked="false">
                <v:path arrowok="t"/>
                <v:fill type="solid"/>
              </v:shape>
            </v:group>
            <v:group style="position:absolute;left:2913;top:4859;width:10;height:20" coordorigin="2913,4859" coordsize="10,20">
              <v:shape style="position:absolute;left:2913;top:4859;width:10;height:20" coordorigin="2913,4859" coordsize="10,20" path="m2913,4879l2922,4879,2922,4859,2913,4859,2913,4879xe" filled="true" fillcolor="#000000" stroked="false">
                <v:path arrowok="t"/>
                <v:fill type="solid"/>
              </v:shape>
            </v:group>
            <v:group style="position:absolute;left:2913;top:4879;width:10;height:20" coordorigin="2913,4879" coordsize="10,20">
              <v:shape style="position:absolute;left:2913;top:4879;width:10;height:20" coordorigin="2913,4879" coordsize="10,20" path="m2913,4898l2922,4898,2922,4879,2913,4879,2913,4898xe" filled="true" fillcolor="#000000" stroked="false">
                <v:path arrowok="t"/>
                <v:fill type="solid"/>
              </v:shape>
            </v:group>
            <v:group style="position:absolute;left:2913;top:4898;width:10;height:20" coordorigin="2913,4898" coordsize="10,20">
              <v:shape style="position:absolute;left:2913;top:4898;width:10;height:20" coordorigin="2913,4898" coordsize="10,20" path="m2913,4917l2922,4917,2922,4898,2913,4898,2913,4917xe" filled="true" fillcolor="#000000" stroked="false">
                <v:path arrowok="t"/>
                <v:fill type="solid"/>
              </v:shape>
            </v:group>
            <v:group style="position:absolute;left:2913;top:4917;width:10;height:20" coordorigin="2913,4917" coordsize="10,20">
              <v:shape style="position:absolute;left:2913;top:4917;width:10;height:20" coordorigin="2913,4917" coordsize="10,20" path="m2913,4936l2922,4936,2922,4917,2913,4917,2913,4936xe" filled="true" fillcolor="#000000" stroked="false">
                <v:path arrowok="t"/>
                <v:fill type="solid"/>
              </v:shape>
            </v:group>
            <v:group style="position:absolute;left:2913;top:4936;width:10;height:20" coordorigin="2913,4936" coordsize="10,20">
              <v:shape style="position:absolute;left:2913;top:4936;width:10;height:20" coordorigin="2913,4936" coordsize="10,20" path="m2913,4955l2922,4955,2922,4936,2913,4936,2913,4955xe" filled="true" fillcolor="#000000" stroked="false">
                <v:path arrowok="t"/>
                <v:fill type="solid"/>
              </v:shape>
            </v:group>
            <v:group style="position:absolute;left:2913;top:4955;width:10;height:20" coordorigin="2913,4955" coordsize="10,20">
              <v:shape style="position:absolute;left:2913;top:4955;width:10;height:20" coordorigin="2913,4955" coordsize="10,20" path="m2913,4975l2922,4975,2922,4955,2913,4955,2913,4975xe" filled="true" fillcolor="#000000" stroked="false">
                <v:path arrowok="t"/>
                <v:fill type="solid"/>
              </v:shape>
            </v:group>
            <v:group style="position:absolute;left:2913;top:4975;width:10;height:20" coordorigin="2913,4975" coordsize="10,20">
              <v:shape style="position:absolute;left:2913;top:4975;width:10;height:20" coordorigin="2913,4975" coordsize="10,20" path="m2913,4994l2922,4994,2922,4975,2913,4975,2913,4994xe" filled="true" fillcolor="#000000" stroked="false">
                <v:path arrowok="t"/>
                <v:fill type="solid"/>
              </v:shape>
            </v:group>
            <v:group style="position:absolute;left:2913;top:4994;width:10;height:20" coordorigin="2913,4994" coordsize="10,20">
              <v:shape style="position:absolute;left:2913;top:4994;width:10;height:20" coordorigin="2913,4994" coordsize="10,20" path="m2913,5013l2922,5013,2922,4994,2913,4994,2913,5013xe" filled="true" fillcolor="#000000" stroked="false">
                <v:path arrowok="t"/>
                <v:fill type="solid"/>
              </v:shape>
            </v:group>
            <v:group style="position:absolute;left:2913;top:5013;width:10;height:20" coordorigin="2913,5013" coordsize="10,20">
              <v:shape style="position:absolute;left:2913;top:5013;width:10;height:20" coordorigin="2913,5013" coordsize="10,20" path="m2913,5032l2922,5032,2922,5013,2913,5013,2913,5032xe" filled="true" fillcolor="#000000" stroked="false">
                <v:path arrowok="t"/>
                <v:fill type="solid"/>
              </v:shape>
            </v:group>
            <v:group style="position:absolute;left:2913;top:5032;width:10;height:20" coordorigin="2913,5032" coordsize="10,20">
              <v:shape style="position:absolute;left:2913;top:5032;width:10;height:20" coordorigin="2913,5032" coordsize="10,20" path="m2913,5051l2922,5051,2922,5032,2913,5032,2913,5051xe" filled="true" fillcolor="#000000" stroked="false">
                <v:path arrowok="t"/>
                <v:fill type="solid"/>
              </v:shape>
            </v:group>
            <v:group style="position:absolute;left:2913;top:5051;width:10;height:20" coordorigin="2913,5051" coordsize="10,20">
              <v:shape style="position:absolute;left:2913;top:5051;width:10;height:20" coordorigin="2913,5051" coordsize="10,20" path="m2913,5071l2922,5071,2922,5051,2913,5051,2913,5071xe" filled="true" fillcolor="#000000" stroked="false">
                <v:path arrowok="t"/>
                <v:fill type="solid"/>
              </v:shape>
            </v:group>
            <v:group style="position:absolute;left:2913;top:5071;width:10;height:20" coordorigin="2913,5071" coordsize="10,20">
              <v:shape style="position:absolute;left:2913;top:5071;width:10;height:20" coordorigin="2913,5071" coordsize="10,20" path="m2913,5090l2922,5090,2922,5071,2913,5071,2913,5090xe" filled="true" fillcolor="#000000" stroked="false">
                <v:path arrowok="t"/>
                <v:fill type="solid"/>
              </v:shape>
            </v:group>
            <v:group style="position:absolute;left:2913;top:5090;width:10;height:20" coordorigin="2913,5090" coordsize="10,20">
              <v:shape style="position:absolute;left:2913;top:5090;width:10;height:20" coordorigin="2913,5090" coordsize="10,20" path="m2913,5109l2922,5109,2922,5090,2913,5090,2913,5109xe" filled="true" fillcolor="#000000" stroked="false">
                <v:path arrowok="t"/>
                <v:fill type="solid"/>
              </v:shape>
            </v:group>
            <v:group style="position:absolute;left:2913;top:5109;width:10;height:20" coordorigin="2913,5109" coordsize="10,20">
              <v:shape style="position:absolute;left:2913;top:5109;width:10;height:20" coordorigin="2913,5109" coordsize="10,20" path="m2913,5128l2922,5128,2922,5109,2913,5109,2913,5128xe" filled="true" fillcolor="#000000" stroked="false">
                <v:path arrowok="t"/>
                <v:fill type="solid"/>
              </v:shape>
            </v:group>
            <v:group style="position:absolute;left:2913;top:5128;width:10;height:20" coordorigin="2913,5128" coordsize="10,20">
              <v:shape style="position:absolute;left:2913;top:5128;width:10;height:20" coordorigin="2913,5128" coordsize="10,20" path="m2913,5147l2922,5147,2922,5128,2913,5128,2913,5147xe" filled="true" fillcolor="#000000" stroked="false">
                <v:path arrowok="t"/>
                <v:fill type="solid"/>
              </v:shape>
            </v:group>
            <v:group style="position:absolute;left:2913;top:5147;width:10;height:20" coordorigin="2913,5147" coordsize="10,20">
              <v:shape style="position:absolute;left:2913;top:5147;width:10;height:20" coordorigin="2913,5147" coordsize="10,20" path="m2913,5167l2922,5167,2922,5147,2913,5147,2913,5167xe" filled="true" fillcolor="#000000" stroked="false">
                <v:path arrowok="t"/>
                <v:fill type="solid"/>
              </v:shape>
            </v:group>
            <v:group style="position:absolute;left:2913;top:5167;width:10;height:20" coordorigin="2913,5167" coordsize="10,20">
              <v:shape style="position:absolute;left:2913;top:5167;width:10;height:20" coordorigin="2913,5167" coordsize="10,20" path="m2913,5186l2922,5186,2922,5167,2913,5167,2913,5186xe" filled="true" fillcolor="#000000" stroked="false">
                <v:path arrowok="t"/>
                <v:fill type="solid"/>
              </v:shape>
            </v:group>
            <v:group style="position:absolute;left:2913;top:5186;width:10;height:20" coordorigin="2913,5186" coordsize="10,20">
              <v:shape style="position:absolute;left:2913;top:5186;width:10;height:20" coordorigin="2913,5186" coordsize="10,20" path="m2913,5205l2922,5205,2922,5186,2913,5186,2913,5205xe" filled="true" fillcolor="#000000" stroked="false">
                <v:path arrowok="t"/>
                <v:fill type="solid"/>
              </v:shape>
            </v:group>
            <v:group style="position:absolute;left:2913;top:5205;width:10;height:20" coordorigin="2913,5205" coordsize="10,20">
              <v:shape style="position:absolute;left:2913;top:5205;width:10;height:20" coordorigin="2913,5205" coordsize="10,20" path="m2913,5224l2922,5224,2922,5205,2913,5205,2913,5224xe" filled="true" fillcolor="#000000" stroked="false">
                <v:path arrowok="t"/>
                <v:fill type="solid"/>
              </v:shape>
            </v:group>
            <v:group style="position:absolute;left:2913;top:5224;width:10;height:20" coordorigin="2913,5224" coordsize="10,20">
              <v:shape style="position:absolute;left:2913;top:5224;width:10;height:20" coordorigin="2913,5224" coordsize="10,20" path="m2913,5243l2922,5243,2922,5224,2913,5224,2913,5243xe" filled="true" fillcolor="#000000" stroked="false">
                <v:path arrowok="t"/>
                <v:fill type="solid"/>
              </v:shape>
              <v:shape style="position:absolute;left:1331;top:5243;width:1601;height:109" type="#_x0000_t75" stroked="false">
                <v:imagedata r:id="rId202" o:title=""/>
              </v:shape>
              <v:shape style="position:absolute;left:2908;top:5339;width:1596;height:13" type="#_x0000_t75" stroked="false">
                <v:imagedata r:id="rId212" o:title=""/>
              </v:shape>
              <v:shape style="position:absolute;left:4490;top:5339;width:734;height:13" type="#_x0000_t75" stroked="false">
                <v:imagedata r:id="rId204" o:title=""/>
              </v:shape>
              <v:shape style="position:absolute;left:5210;top:5339;width:1454;height:13" type="#_x0000_t75" stroked="false">
                <v:imagedata r:id="rId221" o:title=""/>
              </v:shape>
              <v:shape style="position:absolute;left:6650;top:5339;width:734;height:13" type="#_x0000_t75" stroked="false">
                <v:imagedata r:id="rId204" o:title=""/>
              </v:shape>
              <v:shape style="position:absolute;left:7370;top:5339;width:1883;height:13" type="#_x0000_t75" stroked="false">
                <v:imagedata r:id="rId206" o:title=""/>
              </v:shape>
              <v:shape style="position:absolute;left:9238;top:5339;width:1746;height:13" type="#_x0000_t75" stroked="false">
                <v:imagedata r:id="rId222" o:title=""/>
              </v:shape>
              <v:shape style="position:absolute;left:10970;top:5339;width:880;height:13" type="#_x0000_t75" stroked="false">
                <v:imagedata r:id="rId223" o:title=""/>
              </v:shape>
              <v:shape style="position:absolute;left:11835;top:5339;width:1454;height:13" type="#_x0000_t75" stroked="false">
                <v:imagedata r:id="rId224" o:title=""/>
              </v:shape>
              <v:shape style="position:absolute;left:13275;top:5339;width:732;height:13" type="#_x0000_t75" stroked="false">
                <v:imagedata r:id="rId210" o:title=""/>
              </v:shape>
              <v:shape style="position:absolute;left:13993;top:5343;width:1515;height:10" type="#_x0000_t75" stroked="false">
                <v:imagedata r:id="rId211" o:title=""/>
              </v:shape>
            </v:group>
            <v:group style="position:absolute;left:2913;top:5353;width:10;height:20" coordorigin="2913,5353" coordsize="10,20">
              <v:shape style="position:absolute;left:2913;top:5353;width:10;height:20" coordorigin="2913,5353" coordsize="10,20" path="m2913,5372l2922,5372,2922,5353,2913,5353,2913,5372xe" filled="true" fillcolor="#000000" stroked="false">
                <v:path arrowok="t"/>
                <v:fill type="solid"/>
              </v:shape>
            </v:group>
            <v:group style="position:absolute;left:2913;top:5372;width:10;height:20" coordorigin="2913,5372" coordsize="10,20">
              <v:shape style="position:absolute;left:2913;top:5372;width:10;height:20" coordorigin="2913,5372" coordsize="10,20" path="m2913,5391l2922,5391,2922,5372,2913,5372,2913,5391xe" filled="true" fillcolor="#000000" stroked="false">
                <v:path arrowok="t"/>
                <v:fill type="solid"/>
              </v:shape>
            </v:group>
            <v:group style="position:absolute;left:2913;top:5391;width:10;height:20" coordorigin="2913,5391" coordsize="10,20">
              <v:shape style="position:absolute;left:2913;top:5391;width:10;height:20" coordorigin="2913,5391" coordsize="10,20" path="m2913,5411l2922,5411,2922,5391,2913,5391,2913,5411xe" filled="true" fillcolor="#000000" stroked="false">
                <v:path arrowok="t"/>
                <v:fill type="solid"/>
              </v:shape>
            </v:group>
            <v:group style="position:absolute;left:2913;top:5411;width:10;height:20" coordorigin="2913,5411" coordsize="10,20">
              <v:shape style="position:absolute;left:2913;top:5411;width:10;height:20" coordorigin="2913,5411" coordsize="10,20" path="m2913,5430l2922,5430,2922,5411,2913,5411,2913,5430xe" filled="true" fillcolor="#000000" stroked="false">
                <v:path arrowok="t"/>
                <v:fill type="solid"/>
              </v:shape>
            </v:group>
            <v:group style="position:absolute;left:2913;top:5430;width:10;height:20" coordorigin="2913,5430" coordsize="10,20">
              <v:shape style="position:absolute;left:2913;top:5430;width:10;height:20" coordorigin="2913,5430" coordsize="10,20" path="m2913,5449l2922,5449,2922,5430,2913,5430,2913,5449xe" filled="true" fillcolor="#000000" stroked="false">
                <v:path arrowok="t"/>
                <v:fill type="solid"/>
              </v:shape>
            </v:group>
            <v:group style="position:absolute;left:2913;top:5449;width:10;height:20" coordorigin="2913,5449" coordsize="10,20">
              <v:shape style="position:absolute;left:2913;top:5449;width:10;height:20" coordorigin="2913,5449" coordsize="10,20" path="m2913,5468l2922,5468,2922,5449,2913,5449,2913,5468xe" filled="true" fillcolor="#000000" stroked="false">
                <v:path arrowok="t"/>
                <v:fill type="solid"/>
              </v:shape>
            </v:group>
            <v:group style="position:absolute;left:2913;top:5468;width:10;height:20" coordorigin="2913,5468" coordsize="10,20">
              <v:shape style="position:absolute;left:2913;top:5468;width:10;height:20" coordorigin="2913,5468" coordsize="10,20" path="m2913,5487l2922,5487,2922,5468,2913,5468,2913,5487xe" filled="true" fillcolor="#000000" stroked="false">
                <v:path arrowok="t"/>
                <v:fill type="solid"/>
              </v:shape>
            </v:group>
            <v:group style="position:absolute;left:2913;top:5487;width:10;height:20" coordorigin="2913,5487" coordsize="10,20">
              <v:shape style="position:absolute;left:2913;top:5487;width:10;height:20" coordorigin="2913,5487" coordsize="10,20" path="m2913,5507l2922,5507,2922,5487,2913,5487,2913,5507xe" filled="true" fillcolor="#000000" stroked="false">
                <v:path arrowok="t"/>
                <v:fill type="solid"/>
              </v:shape>
            </v:group>
            <v:group style="position:absolute;left:2913;top:5507;width:10;height:20" coordorigin="2913,5507" coordsize="10,20">
              <v:shape style="position:absolute;left:2913;top:5507;width:10;height:20" coordorigin="2913,5507" coordsize="10,20" path="m2913,5526l2922,5526,2922,5507,2913,5507,2913,5526xe" filled="true" fillcolor="#000000" stroked="false">
                <v:path arrowok="t"/>
                <v:fill type="solid"/>
              </v:shape>
            </v:group>
            <v:group style="position:absolute;left:2913;top:5526;width:10;height:20" coordorigin="2913,5526" coordsize="10,20">
              <v:shape style="position:absolute;left:2913;top:5526;width:10;height:20" coordorigin="2913,5526" coordsize="10,20" path="m2913,5545l2922,5545,2922,5526,2913,5526,2913,5545xe" filled="true" fillcolor="#000000" stroked="false">
                <v:path arrowok="t"/>
                <v:fill type="solid"/>
              </v:shape>
            </v:group>
            <v:group style="position:absolute;left:2913;top:5545;width:10;height:20" coordorigin="2913,5545" coordsize="10,20">
              <v:shape style="position:absolute;left:2913;top:5545;width:10;height:20" coordorigin="2913,5545" coordsize="10,20" path="m2913,5564l2922,5564,2922,5545,2913,5545,2913,5564xe" filled="true" fillcolor="#000000" stroked="false">
                <v:path arrowok="t"/>
                <v:fill type="solid"/>
              </v:shape>
            </v:group>
            <v:group style="position:absolute;left:2913;top:5564;width:10;height:20" coordorigin="2913,5564" coordsize="10,20">
              <v:shape style="position:absolute;left:2913;top:5564;width:10;height:20" coordorigin="2913,5564" coordsize="10,20" path="m2913,5583l2922,5583,2922,5564,2913,5564,2913,5583xe" filled="true" fillcolor="#000000" stroked="false">
                <v:path arrowok="t"/>
                <v:fill type="solid"/>
              </v:shape>
            </v:group>
            <v:group style="position:absolute;left:2913;top:5583;width:10;height:20" coordorigin="2913,5583" coordsize="10,20">
              <v:shape style="position:absolute;left:2913;top:5583;width:10;height:20" coordorigin="2913,5583" coordsize="10,20" path="m2913,5603l2922,5603,2922,5583,2913,5583,2913,5603xe" filled="true" fillcolor="#000000" stroked="false">
                <v:path arrowok="t"/>
                <v:fill type="solid"/>
              </v:shape>
            </v:group>
            <v:group style="position:absolute;left:2913;top:5603;width:10;height:20" coordorigin="2913,5603" coordsize="10,20">
              <v:shape style="position:absolute;left:2913;top:5603;width:10;height:20" coordorigin="2913,5603" coordsize="10,20" path="m2913,5622l2922,5622,2922,5603,2913,5603,2913,5622xe" filled="true" fillcolor="#000000" stroked="false">
                <v:path arrowok="t"/>
                <v:fill type="solid"/>
              </v:shape>
            </v:group>
            <v:group style="position:absolute;left:2913;top:5622;width:10;height:20" coordorigin="2913,5622" coordsize="10,20">
              <v:shape style="position:absolute;left:2913;top:5622;width:10;height:20" coordorigin="2913,5622" coordsize="10,20" path="m2913,5641l2922,5641,2922,5622,2913,5622,2913,5641xe" filled="true" fillcolor="#000000" stroked="false">
                <v:path arrowok="t"/>
                <v:fill type="solid"/>
              </v:shape>
            </v:group>
            <v:group style="position:absolute;left:2913;top:5641;width:10;height:20" coordorigin="2913,5641" coordsize="10,20">
              <v:shape style="position:absolute;left:2913;top:5641;width:10;height:20" coordorigin="2913,5641" coordsize="10,20" path="m2913,5660l2922,5660,2922,5641,2913,5641,2913,5660xe" filled="true" fillcolor="#000000" stroked="false">
                <v:path arrowok="t"/>
                <v:fill type="solid"/>
              </v:shape>
            </v:group>
            <v:group style="position:absolute;left:2913;top:5660;width:10;height:20" coordorigin="2913,5660" coordsize="10,20">
              <v:shape style="position:absolute;left:2913;top:5660;width:10;height:20" coordorigin="2913,5660" coordsize="10,20" path="m2913,5679l2922,5679,2922,5660,2913,5660,2913,5679xe" filled="true" fillcolor="#000000" stroked="false">
                <v:path arrowok="t"/>
                <v:fill type="solid"/>
              </v:shape>
            </v:group>
            <v:group style="position:absolute;left:2913;top:5679;width:10;height:20" coordorigin="2913,5679" coordsize="10,20">
              <v:shape style="position:absolute;left:2913;top:5679;width:10;height:20" coordorigin="2913,5679" coordsize="10,20" path="m2913,5699l2922,5699,2922,5679,2913,5679,2913,5699xe" filled="true" fillcolor="#000000" stroked="false">
                <v:path arrowok="t"/>
                <v:fill type="solid"/>
              </v:shape>
            </v:group>
            <v:group style="position:absolute;left:2913;top:5699;width:10;height:20" coordorigin="2913,5699" coordsize="10,20">
              <v:shape style="position:absolute;left:2913;top:5699;width:10;height:20" coordorigin="2913,5699" coordsize="10,20" path="m2913,5718l2922,5718,2922,5699,2913,5699,2913,5718xe" filled="true" fillcolor="#000000" stroked="false">
                <v:path arrowok="t"/>
                <v:fill type="solid"/>
              </v:shape>
            </v:group>
            <v:group style="position:absolute;left:2913;top:5718;width:10;height:20" coordorigin="2913,5718" coordsize="10,20">
              <v:shape style="position:absolute;left:2913;top:5718;width:10;height:20" coordorigin="2913,5718" coordsize="10,20" path="m2913,5737l2922,5737,2922,5718,2913,5718,2913,5737xe" filled="true" fillcolor="#000000" stroked="false">
                <v:path arrowok="t"/>
                <v:fill type="solid"/>
              </v:shape>
            </v:group>
            <v:group style="position:absolute;left:2913;top:5737;width:10;height:20" coordorigin="2913,5737" coordsize="10,20">
              <v:shape style="position:absolute;left:2913;top:5737;width:10;height:20" coordorigin="2913,5737" coordsize="10,20" path="m2913,5756l2922,5756,2922,5737,2913,5737,2913,5756xe" filled="true" fillcolor="#000000" stroked="false">
                <v:path arrowok="t"/>
                <v:fill type="solid"/>
              </v:shape>
            </v:group>
            <v:group style="position:absolute;left:2913;top:5756;width:10;height:20" coordorigin="2913,5756" coordsize="10,20">
              <v:shape style="position:absolute;left:2913;top:5756;width:10;height:20" coordorigin="2913,5756" coordsize="10,20" path="m2913,5775l2922,5775,2922,5756,2913,5756,2913,5775xe" filled="true" fillcolor="#000000" stroked="false">
                <v:path arrowok="t"/>
                <v:fill type="solid"/>
              </v:shape>
            </v:group>
            <v:group style="position:absolute;left:2913;top:5775;width:10;height:20" coordorigin="2913,5775" coordsize="10,20">
              <v:shape style="position:absolute;left:2913;top:5775;width:10;height:20" coordorigin="2913,5775" coordsize="10,20" path="m2913,5795l2922,5795,2922,5775,2913,5775,2913,5795xe" filled="true" fillcolor="#000000" stroked="false">
                <v:path arrowok="t"/>
                <v:fill type="solid"/>
              </v:shape>
            </v:group>
            <v:group style="position:absolute;left:2913;top:5795;width:10;height:20" coordorigin="2913,5795" coordsize="10,20">
              <v:shape style="position:absolute;left:2913;top:5795;width:10;height:20" coordorigin="2913,5795" coordsize="10,20" path="m2913,5814l2922,5814,2922,5795,2913,5795,2913,5814xe" filled="true" fillcolor="#000000" stroked="false">
                <v:path arrowok="t"/>
                <v:fill type="solid"/>
              </v:shape>
            </v:group>
            <v:group style="position:absolute;left:2913;top:5814;width:10;height:20" coordorigin="2913,5814" coordsize="10,20">
              <v:shape style="position:absolute;left:2913;top:5814;width:10;height:20" coordorigin="2913,5814" coordsize="10,20" path="m2913,5833l2922,5833,2922,5814,2913,5814,2913,5833xe" filled="true" fillcolor="#000000" stroked="false">
                <v:path arrowok="t"/>
                <v:fill type="solid"/>
              </v:shape>
            </v:group>
            <v:group style="position:absolute;left:2913;top:5833;width:10;height:20" coordorigin="2913,5833" coordsize="10,20">
              <v:shape style="position:absolute;left:2913;top:5833;width:10;height:20" coordorigin="2913,5833" coordsize="10,20" path="m2913,5852l2922,5852,2922,5833,2913,5833,2913,5852xe" filled="true" fillcolor="#000000" stroked="false">
                <v:path arrowok="t"/>
                <v:fill type="solid"/>
              </v:shape>
            </v:group>
            <v:group style="position:absolute;left:2913;top:5852;width:10;height:20" coordorigin="2913,5852" coordsize="10,20">
              <v:shape style="position:absolute;left:2913;top:5852;width:10;height:20" coordorigin="2913,5852" coordsize="10,20" path="m2913,5871l2922,5871,2922,5852,2913,5852,2913,5871xe" filled="true" fillcolor="#000000" stroked="false">
                <v:path arrowok="t"/>
                <v:fill type="solid"/>
              </v:shape>
            </v:group>
            <v:group style="position:absolute;left:2913;top:5871;width:10;height:20" coordorigin="2913,5871" coordsize="10,20">
              <v:shape style="position:absolute;left:2913;top:5871;width:10;height:20" coordorigin="2913,5871" coordsize="10,20" path="m2913,5891l2922,5891,2922,5871,2913,5871,2913,5891xe" filled="true" fillcolor="#000000" stroked="false">
                <v:path arrowok="t"/>
                <v:fill type="solid"/>
              </v:shape>
            </v:group>
            <v:group style="position:absolute;left:2913;top:5891;width:10;height:20" coordorigin="2913,5891" coordsize="10,20">
              <v:shape style="position:absolute;left:2913;top:5891;width:10;height:20" coordorigin="2913,5891" coordsize="10,20" path="m2913,5910l2922,5910,2922,5891,2913,5891,2913,5910xe" filled="true" fillcolor="#000000" stroked="false">
                <v:path arrowok="t"/>
                <v:fill type="solid"/>
              </v:shape>
            </v:group>
            <v:group style="position:absolute;left:2913;top:5910;width:10;height:20" coordorigin="2913,5910" coordsize="10,20">
              <v:shape style="position:absolute;left:2913;top:5910;width:10;height:20" coordorigin="2913,5910" coordsize="10,20" path="m2913,5929l2922,5929,2922,5910,2913,5910,2913,5929xe" filled="true" fillcolor="#000000" stroked="false">
                <v:path arrowok="t"/>
                <v:fill type="solid"/>
              </v:shape>
            </v:group>
            <v:group style="position:absolute;left:2913;top:5929;width:10;height:20" coordorigin="2913,5929" coordsize="10,20">
              <v:shape style="position:absolute;left:2913;top:5929;width:10;height:20" coordorigin="2913,5929" coordsize="10,20" path="m2913,5948l2922,5948,2922,5929,2913,5929,2913,5948xe" filled="true" fillcolor="#000000" stroked="false">
                <v:path arrowok="t"/>
                <v:fill type="solid"/>
              </v:shape>
            </v:group>
            <v:group style="position:absolute;left:2913;top:5948;width:10;height:20" coordorigin="2913,5948" coordsize="10,20">
              <v:shape style="position:absolute;left:2913;top:5948;width:10;height:20" coordorigin="2913,5948" coordsize="10,20" path="m2913,5967l2922,5967,2922,5948,2913,5948,2913,5967xe" filled="true" fillcolor="#000000" stroked="false">
                <v:path arrowok="t"/>
                <v:fill type="solid"/>
              </v:shape>
            </v:group>
            <v:group style="position:absolute;left:2913;top:5967;width:10;height:20" coordorigin="2913,5967" coordsize="10,20">
              <v:shape style="position:absolute;left:2913;top:5967;width:10;height:20" coordorigin="2913,5967" coordsize="10,20" path="m2913,5987l2922,5987,2922,5967,2913,5967,2913,5987xe" filled="true" fillcolor="#000000" stroked="false">
                <v:path arrowok="t"/>
                <v:fill type="solid"/>
              </v:shape>
            </v:group>
            <v:group style="position:absolute;left:2913;top:5987;width:10;height:20" coordorigin="2913,5987" coordsize="10,20">
              <v:shape style="position:absolute;left:2913;top:5987;width:10;height:20" coordorigin="2913,5987" coordsize="10,20" path="m2913,6006l2922,6006,2922,5987,2913,5987,2913,6006xe" filled="true" fillcolor="#000000" stroked="false">
                <v:path arrowok="t"/>
                <v:fill type="solid"/>
              </v:shape>
            </v:group>
            <v:group style="position:absolute;left:2913;top:6006;width:10;height:20" coordorigin="2913,6006" coordsize="10,20">
              <v:shape style="position:absolute;left:2913;top:6006;width:10;height:20" coordorigin="2913,6006" coordsize="10,20" path="m2913,6025l2922,6025,2922,6006,2913,6006,2913,6025xe" filled="true" fillcolor="#000000" stroked="false">
                <v:path arrowok="t"/>
                <v:fill type="solid"/>
              </v:shape>
            </v:group>
            <v:group style="position:absolute;left:2913;top:6025;width:10;height:20" coordorigin="2913,6025" coordsize="10,20">
              <v:shape style="position:absolute;left:2913;top:6025;width:10;height:20" coordorigin="2913,6025" coordsize="10,20" path="m2913,6044l2922,6044,2922,6025,2913,6025,2913,6044xe" filled="true" fillcolor="#000000" stroked="false">
                <v:path arrowok="t"/>
                <v:fill type="solid"/>
              </v:shape>
            </v:group>
            <v:group style="position:absolute;left:2913;top:6044;width:10;height:20" coordorigin="2913,6044" coordsize="10,20">
              <v:shape style="position:absolute;left:2913;top:6044;width:10;height:20" coordorigin="2913,6044" coordsize="10,20" path="m2913,6063l2922,6063,2922,6044,2913,6044,2913,6063xe" filled="true" fillcolor="#000000" stroked="false">
                <v:path arrowok="t"/>
                <v:fill type="solid"/>
              </v:shape>
            </v:group>
            <v:group style="position:absolute;left:2913;top:6069;width:10;height:2" coordorigin="2913,6069" coordsize="10,2">
              <v:shape style="position:absolute;left:2913;top:6069;width:10;height:2" coordorigin="2913,6069" coordsize="10,0" path="m2913,6069l2922,6069e" filled="false" stroked="true" strokeweight=".54001pt" strokecolor="#000000">
                <v:path arrowok="t"/>
              </v:shape>
              <v:shape style="position:absolute;left:1331;top:6074;width:1582;height:10" type="#_x0000_t75" stroked="false">
                <v:imagedata r:id="rId225" o:title=""/>
              </v:shape>
              <v:shape style="position:absolute;left:2908;top:6074;width:1586;height:10" type="#_x0000_t75" stroked="false">
                <v:imagedata r:id="rId226" o:title=""/>
              </v:shape>
              <v:shape style="position:absolute;left:4490;top:6074;width:2165;height:10" type="#_x0000_t75" stroked="false">
                <v:imagedata r:id="rId227" o:title=""/>
              </v:shape>
              <v:shape style="position:absolute;left:6650;top:6074;width:7348;height:10" type="#_x0000_t75" stroked="false">
                <v:imagedata r:id="rId228" o:title=""/>
              </v:shape>
              <v:shape style="position:absolute;left:13993;top:6074;width:1515;height:10" type="#_x0000_t75" stroked="false">
                <v:imagedata r:id="rId197" o:title=""/>
              </v:shape>
            </v:group>
            <v:group style="position:absolute;left:2913;top:6084;width:10;height:20" coordorigin="2913,6084" coordsize="10,20">
              <v:shape style="position:absolute;left:2913;top:6084;width:10;height:20" coordorigin="2913,6084" coordsize="10,20" path="m2913,6103l2922,6103,2922,6084,2913,6084,2913,6103xe" filled="true" fillcolor="#000000" stroked="false">
                <v:path arrowok="t"/>
                <v:fill type="solid"/>
              </v:shape>
            </v:group>
            <v:group style="position:absolute;left:2913;top:6103;width:10;height:20" coordorigin="2913,6103" coordsize="10,20">
              <v:shape style="position:absolute;left:2913;top:6103;width:10;height:20" coordorigin="2913,6103" coordsize="10,20" path="m2913,6122l2922,6122,2922,6103,2913,6103,2913,6122xe" filled="true" fillcolor="#000000" stroked="false">
                <v:path arrowok="t"/>
                <v:fill type="solid"/>
              </v:shape>
            </v:group>
            <v:group style="position:absolute;left:2913;top:6122;width:10;height:20" coordorigin="2913,6122" coordsize="10,20">
              <v:shape style="position:absolute;left:2913;top:6122;width:10;height:20" coordorigin="2913,6122" coordsize="10,20" path="m2913,6141l2922,6141,2922,6122,2913,6122,2913,6141xe" filled="true" fillcolor="#000000" stroked="false">
                <v:path arrowok="t"/>
                <v:fill type="solid"/>
              </v:shape>
            </v:group>
            <v:group style="position:absolute;left:2913;top:6141;width:10;height:20" coordorigin="2913,6141" coordsize="10,20">
              <v:shape style="position:absolute;left:2913;top:6141;width:10;height:20" coordorigin="2913,6141" coordsize="10,20" path="m2913,6161l2922,6161,2922,6141,2913,6141,2913,6161xe" filled="true" fillcolor="#000000" stroked="false">
                <v:path arrowok="t"/>
                <v:fill type="solid"/>
              </v:shape>
            </v:group>
            <v:group style="position:absolute;left:2913;top:6161;width:10;height:20" coordorigin="2913,6161" coordsize="10,20">
              <v:shape style="position:absolute;left:2913;top:6161;width:10;height:20" coordorigin="2913,6161" coordsize="10,20" path="m2913,6180l2922,6180,2922,6161,2913,6161,2913,6180xe" filled="true" fillcolor="#000000" stroked="false">
                <v:path arrowok="t"/>
                <v:fill type="solid"/>
              </v:shape>
            </v:group>
            <v:group style="position:absolute;left:2913;top:6180;width:10;height:20" coordorigin="2913,6180" coordsize="10,20">
              <v:shape style="position:absolute;left:2913;top:6180;width:10;height:20" coordorigin="2913,6180" coordsize="10,20" path="m2913,6199l2922,6199,2922,6180,2913,6180,2913,6199xe" filled="true" fillcolor="#000000" stroked="false">
                <v:path arrowok="t"/>
                <v:fill type="solid"/>
              </v:shape>
            </v:group>
            <v:group style="position:absolute;left:2913;top:6199;width:10;height:20" coordorigin="2913,6199" coordsize="10,20">
              <v:shape style="position:absolute;left:2913;top:6199;width:10;height:20" coordorigin="2913,6199" coordsize="10,20" path="m2913,6218l2922,6218,2922,6199,2913,6199,2913,6218xe" filled="true" fillcolor="#000000" stroked="false">
                <v:path arrowok="t"/>
                <v:fill type="solid"/>
              </v:shape>
            </v:group>
            <v:group style="position:absolute;left:2913;top:6218;width:10;height:20" coordorigin="2913,6218" coordsize="10,20">
              <v:shape style="position:absolute;left:2913;top:6218;width:10;height:20" coordorigin="2913,6218" coordsize="10,20" path="m2913,6237l2922,6237,2922,6218,2913,6218,2913,6237xe" filled="true" fillcolor="#000000" stroked="false">
                <v:path arrowok="t"/>
                <v:fill type="solid"/>
              </v:shape>
            </v:group>
            <v:group style="position:absolute;left:2913;top:6237;width:10;height:20" coordorigin="2913,6237" coordsize="10,20">
              <v:shape style="position:absolute;left:2913;top:6237;width:10;height:20" coordorigin="2913,6237" coordsize="10,20" path="m2913,6257l2922,6257,2922,6237,2913,6237,2913,6257xe" filled="true" fillcolor="#000000" stroked="false">
                <v:path arrowok="t"/>
                <v:fill type="solid"/>
              </v:shape>
            </v:group>
            <v:group style="position:absolute;left:2913;top:6257;width:10;height:20" coordorigin="2913,6257" coordsize="10,20">
              <v:shape style="position:absolute;left:2913;top:6257;width:10;height:20" coordorigin="2913,6257" coordsize="10,20" path="m2913,6276l2922,6276,2922,6257,2913,6257,2913,6276xe" filled="true" fillcolor="#000000" stroked="false">
                <v:path arrowok="t"/>
                <v:fill type="solid"/>
              </v:shape>
            </v:group>
            <v:group style="position:absolute;left:2913;top:6276;width:10;height:20" coordorigin="2913,6276" coordsize="10,20">
              <v:shape style="position:absolute;left:2913;top:6276;width:10;height:20" coordorigin="2913,6276" coordsize="10,20" path="m2913,6295l2922,6295,2922,6276,2913,6276,2913,6295xe" filled="true" fillcolor="#000000" stroked="false">
                <v:path arrowok="t"/>
                <v:fill type="solid"/>
              </v:shape>
            </v:group>
            <v:group style="position:absolute;left:2913;top:6295;width:10;height:20" coordorigin="2913,6295" coordsize="10,20">
              <v:shape style="position:absolute;left:2913;top:6295;width:10;height:20" coordorigin="2913,6295" coordsize="10,20" path="m2913,6314l2922,6314,2922,6295,2913,6295,2913,6314xe" filled="true" fillcolor="#000000" stroked="false">
                <v:path arrowok="t"/>
                <v:fill type="solid"/>
              </v:shape>
            </v:group>
            <v:group style="position:absolute;left:2913;top:6314;width:10;height:20" coordorigin="2913,6314" coordsize="10,20">
              <v:shape style="position:absolute;left:2913;top:6314;width:10;height:20" coordorigin="2913,6314" coordsize="10,20" path="m2913,6333l2922,6333,2922,6314,2913,6314,2913,6333xe" filled="true" fillcolor="#000000" stroked="false">
                <v:path arrowok="t"/>
                <v:fill type="solid"/>
              </v:shape>
            </v:group>
            <v:group style="position:absolute;left:2913;top:6333;width:10;height:20" coordorigin="2913,6333" coordsize="10,20">
              <v:shape style="position:absolute;left:2913;top:6333;width:10;height:20" coordorigin="2913,6333" coordsize="10,20" path="m2913,6353l2922,6353,2922,6333,2913,6333,2913,6353xe" filled="true" fillcolor="#000000" stroked="false">
                <v:path arrowok="t"/>
                <v:fill type="solid"/>
              </v:shape>
            </v:group>
            <v:group style="position:absolute;left:2913;top:6353;width:10;height:20" coordorigin="2913,6353" coordsize="10,20">
              <v:shape style="position:absolute;left:2913;top:6353;width:10;height:20" coordorigin="2913,6353" coordsize="10,20" path="m2913,6372l2922,6372,2922,6353,2913,6353,2913,6372xe" filled="true" fillcolor="#000000" stroked="false">
                <v:path arrowok="t"/>
                <v:fill type="solid"/>
              </v:shape>
            </v:group>
            <v:group style="position:absolute;left:2913;top:6372;width:10;height:20" coordorigin="2913,6372" coordsize="10,20">
              <v:shape style="position:absolute;left:2913;top:6372;width:10;height:20" coordorigin="2913,6372" coordsize="10,20" path="m2913,6391l2922,6391,2922,6372,2913,6372,2913,6391xe" filled="true" fillcolor="#000000" stroked="false">
                <v:path arrowok="t"/>
                <v:fill type="solid"/>
              </v:shape>
            </v:group>
            <v:group style="position:absolute;left:2913;top:6391;width:10;height:20" coordorigin="2913,6391" coordsize="10,20">
              <v:shape style="position:absolute;left:2913;top:6391;width:10;height:20" coordorigin="2913,6391" coordsize="10,20" path="m2913,6410l2922,6410,2922,6391,2913,6391,2913,6410xe" filled="true" fillcolor="#000000" stroked="false">
                <v:path arrowok="t"/>
                <v:fill type="solid"/>
              </v:shape>
            </v:group>
            <v:group style="position:absolute;left:2913;top:6410;width:10;height:20" coordorigin="2913,6410" coordsize="10,20">
              <v:shape style="position:absolute;left:2913;top:6410;width:10;height:20" coordorigin="2913,6410" coordsize="10,20" path="m2913,6429l2922,6429,2922,6410,2913,6410,2913,6429xe" filled="true" fillcolor="#000000" stroked="false">
                <v:path arrowok="t"/>
                <v:fill type="solid"/>
              </v:shape>
            </v:group>
            <v:group style="position:absolute;left:2913;top:6429;width:10;height:20" coordorigin="2913,6429" coordsize="10,20">
              <v:shape style="position:absolute;left:2913;top:6429;width:10;height:20" coordorigin="2913,6429" coordsize="10,20" path="m2913,6449l2922,6449,2922,6429,2913,6429,2913,6449xe" filled="true" fillcolor="#000000" stroked="false">
                <v:path arrowok="t"/>
                <v:fill type="solid"/>
              </v:shape>
            </v:group>
            <v:group style="position:absolute;left:2913;top:6449;width:10;height:20" coordorigin="2913,6449" coordsize="10,20">
              <v:shape style="position:absolute;left:2913;top:6449;width:10;height:20" coordorigin="2913,6449" coordsize="10,20" path="m2913,6468l2922,6468,2922,6449,2913,6449,2913,6468xe" filled="true" fillcolor="#000000" stroked="false">
                <v:path arrowok="t"/>
                <v:fill type="solid"/>
              </v:shape>
            </v:group>
            <v:group style="position:absolute;left:2913;top:6468;width:10;height:20" coordorigin="2913,6468" coordsize="10,20">
              <v:shape style="position:absolute;left:2913;top:6468;width:10;height:20" coordorigin="2913,6468" coordsize="10,20" path="m2913,6487l2922,6487,2922,6468,2913,6468,2913,6487xe" filled="true" fillcolor="#000000" stroked="false">
                <v:path arrowok="t"/>
                <v:fill type="solid"/>
              </v:shape>
            </v:group>
            <v:group style="position:absolute;left:2913;top:6487;width:10;height:20" coordorigin="2913,6487" coordsize="10,20">
              <v:shape style="position:absolute;left:2913;top:6487;width:10;height:20" coordorigin="2913,6487" coordsize="10,20" path="m2913,6506l2922,6506,2922,6487,2913,6487,2913,6506xe" filled="true" fillcolor="#000000" stroked="false">
                <v:path arrowok="t"/>
                <v:fill type="solid"/>
              </v:shape>
            </v:group>
            <v:group style="position:absolute;left:2913;top:6506;width:10;height:20" coordorigin="2913,6506" coordsize="10,20">
              <v:shape style="position:absolute;left:2913;top:6506;width:10;height:20" coordorigin="2913,6506" coordsize="10,20" path="m2913,6525l2922,6525,2922,6506,2913,6506,2913,6525xe" filled="true" fillcolor="#000000" stroked="false">
                <v:path arrowok="t"/>
                <v:fill type="solid"/>
              </v:shape>
            </v:group>
            <v:group style="position:absolute;left:2913;top:6525;width:10;height:20" coordorigin="2913,6525" coordsize="10,20">
              <v:shape style="position:absolute;left:2913;top:6525;width:10;height:20" coordorigin="2913,6525" coordsize="10,20" path="m2913,6545l2922,6545,2922,6525,2913,6525,2913,6545xe" filled="true" fillcolor="#000000" stroked="false">
                <v:path arrowok="t"/>
                <v:fill type="solid"/>
              </v:shape>
            </v:group>
            <v:group style="position:absolute;left:2913;top:6545;width:10;height:20" coordorigin="2913,6545" coordsize="10,20">
              <v:shape style="position:absolute;left:2913;top:6545;width:10;height:20" coordorigin="2913,6545" coordsize="10,20" path="m2913,6564l2922,6564,2922,6545,2913,6545,2913,6564xe" filled="true" fillcolor="#000000" stroked="false">
                <v:path arrowok="t"/>
                <v:fill type="solid"/>
              </v:shape>
            </v:group>
            <v:group style="position:absolute;left:2913;top:6564;width:10;height:20" coordorigin="2913,6564" coordsize="10,20">
              <v:shape style="position:absolute;left:2913;top:6564;width:10;height:20" coordorigin="2913,6564" coordsize="10,20" path="m2913,6583l2922,6583,2922,6564,2913,6564,2913,6583xe" filled="true" fillcolor="#000000" stroked="false">
                <v:path arrowok="t"/>
                <v:fill type="solid"/>
              </v:shape>
            </v:group>
            <v:group style="position:absolute;left:2913;top:6583;width:10;height:20" coordorigin="2913,6583" coordsize="10,20">
              <v:shape style="position:absolute;left:2913;top:6583;width:10;height:20" coordorigin="2913,6583" coordsize="10,20" path="m2913,6602l2922,6602,2922,6583,2913,6583,2913,6602xe" filled="true" fillcolor="#000000" stroked="false">
                <v:path arrowok="t"/>
                <v:fill type="solid"/>
              </v:shape>
            </v:group>
            <v:group style="position:absolute;left:2913;top:6602;width:10;height:20" coordorigin="2913,6602" coordsize="10,20">
              <v:shape style="position:absolute;left:2913;top:6602;width:10;height:20" coordorigin="2913,6602" coordsize="10,20" path="m2913,6621l2922,6621,2922,6602,2913,6602,2913,6621xe" filled="true" fillcolor="#000000" stroked="false">
                <v:path arrowok="t"/>
                <v:fill type="solid"/>
              </v:shape>
            </v:group>
            <v:group style="position:absolute;left:2913;top:6621;width:10;height:20" coordorigin="2913,6621" coordsize="10,20">
              <v:shape style="position:absolute;left:2913;top:6621;width:10;height:20" coordorigin="2913,6621" coordsize="10,20" path="m2913,6641l2922,6641,2922,6621,2913,6621,2913,6641xe" filled="true" fillcolor="#000000" stroked="false">
                <v:path arrowok="t"/>
                <v:fill type="solid"/>
              </v:shape>
            </v:group>
            <v:group style="position:absolute;left:2913;top:6641;width:10;height:20" coordorigin="2913,6641" coordsize="10,20">
              <v:shape style="position:absolute;left:2913;top:6641;width:10;height:20" coordorigin="2913,6641" coordsize="10,20" path="m2913,6660l2922,6660,2922,6641,2913,6641,2913,6660xe" filled="true" fillcolor="#000000" stroked="false">
                <v:path arrowok="t"/>
                <v:fill type="solid"/>
              </v:shape>
            </v:group>
            <v:group style="position:absolute;left:2913;top:6660;width:10;height:20" coordorigin="2913,6660" coordsize="10,20">
              <v:shape style="position:absolute;left:2913;top:6660;width:10;height:20" coordorigin="2913,6660" coordsize="10,20" path="m2913,6679l2922,6679,2922,6660,2913,6660,2913,6679xe" filled="true" fillcolor="#000000" stroked="false">
                <v:path arrowok="t"/>
                <v:fill type="solid"/>
              </v:shape>
            </v:group>
            <v:group style="position:absolute;left:2913;top:6679;width:10;height:20" coordorigin="2913,6679" coordsize="10,20">
              <v:shape style="position:absolute;left:2913;top:6679;width:10;height:20" coordorigin="2913,6679" coordsize="10,20" path="m2913,6698l2922,6698,2922,6679,2913,6679,2913,6698xe" filled="true" fillcolor="#000000" stroked="false">
                <v:path arrowok="t"/>
                <v:fill type="solid"/>
              </v:shape>
            </v:group>
            <v:group style="position:absolute;left:2913;top:6698;width:10;height:20" coordorigin="2913,6698" coordsize="10,20">
              <v:shape style="position:absolute;left:2913;top:6698;width:10;height:20" coordorigin="2913,6698" coordsize="10,20" path="m2913,6717l2922,6717,2922,6698,2913,6698,2913,6717xe" filled="true" fillcolor="#000000" stroked="false">
                <v:path arrowok="t"/>
                <v:fill type="solid"/>
              </v:shape>
              <v:shape style="position:absolute;left:1316;top:6804;width:1596;height:10" type="#_x0000_t75" stroked="false">
                <v:imagedata r:id="rId229" o:title=""/>
              </v:shape>
            </v:group>
            <v:group style="position:absolute;left:2913;top:6717;width:10;height:20" coordorigin="2913,6717" coordsize="10,20">
              <v:shape style="position:absolute;left:2913;top:6717;width:10;height:20" coordorigin="2913,6717" coordsize="10,20" path="m2913,6737l2922,6737,2922,6717,2913,6717,2913,6737xe" filled="true" fillcolor="#000000" stroked="false">
                <v:path arrowok="t"/>
                <v:fill type="solid"/>
              </v:shape>
            </v:group>
            <v:group style="position:absolute;left:2913;top:6737;width:10;height:20" coordorigin="2913,6737" coordsize="10,20">
              <v:shape style="position:absolute;left:2913;top:6737;width:10;height:20" coordorigin="2913,6737" coordsize="10,20" path="m2913,6756l2922,6756,2922,6737,2913,6737,2913,6756xe" filled="true" fillcolor="#000000" stroked="false">
                <v:path arrowok="t"/>
                <v:fill type="solid"/>
              </v:shape>
            </v:group>
            <v:group style="position:absolute;left:2913;top:6756;width:10;height:20" coordorigin="2913,6756" coordsize="10,20">
              <v:shape style="position:absolute;left:2913;top:6756;width:10;height:20" coordorigin="2913,6756" coordsize="10,20" path="m2913,6775l2922,6775,2922,6756,2913,6756,2913,6775xe" filled="true" fillcolor="#000000" stroked="false">
                <v:path arrowok="t"/>
                <v:fill type="solid"/>
              </v:shape>
            </v:group>
            <v:group style="position:absolute;left:2913;top:6775;width:10;height:20" coordorigin="2913,6775" coordsize="10,20">
              <v:shape style="position:absolute;left:2913;top:6775;width:10;height:20" coordorigin="2913,6775" coordsize="10,20" path="m2913,6794l2922,6794,2922,6775,2913,6775,2913,6794xe" filled="true" fillcolor="#000000" stroked="false">
                <v:path arrowok="t"/>
                <v:fill type="solid"/>
              </v:shape>
            </v:group>
            <v:group style="position:absolute;left:2913;top:6799;width:10;height:2" coordorigin="2913,6799" coordsize="10,2">
              <v:shape style="position:absolute;left:2913;top:6799;width:10;height:2" coordorigin="2913,6799" coordsize="10,0" path="m2913,6799l2922,6799e" filled="false" stroked="true" strokeweight=".48001pt" strokecolor="#000000">
                <v:path arrowok="t"/>
              </v:shape>
            </v:group>
            <v:group style="position:absolute;left:2913;top:6809;width:10;height:2" coordorigin="2913,6809" coordsize="10,2">
              <v:shape style="position:absolute;left:2913;top:6809;width:10;height:2" coordorigin="2913,6809" coordsize="10,0" path="m2913,6809l2922,6809e" filled="false" stroked="true" strokeweight=".47998pt" strokecolor="#000000">
                <v:path arrowok="t"/>
              </v:shape>
              <v:shape style="position:absolute;left:2922;top:6804;width:1572;height:10" type="#_x0000_t75" stroked="false">
                <v:imagedata r:id="rId230" o:title=""/>
              </v:shape>
              <v:shape style="position:absolute;left:4504;top:6804;width:2150;height:10" type="#_x0000_t75" stroked="false">
                <v:imagedata r:id="rId231" o:title=""/>
              </v:shape>
              <v:shape style="position:absolute;left:6664;top:6804;width:7334;height:10" type="#_x0000_t75" stroked="false">
                <v:imagedata r:id="rId232" o:title=""/>
              </v:shape>
              <v:shape style="position:absolute;left:14007;top:6804;width:1500;height:10" type="#_x0000_t75" stroked="false">
                <v:imagedata r:id="rId233" o:title=""/>
              </v:shape>
              <v:shape style="position:absolute;left:1943;top:1216;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1439;top:2356;width:1373;height:4381"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pacing w:val="14"/>
                          <w:sz w:val="18"/>
                          <w:szCs w:val="18"/>
                        </w:rPr>
                        <w:t>单项金额重大并</w:t>
                      </w:r>
                    </w:p>
                    <w:p>
                      <w:pPr>
                        <w:spacing w:line="326" w:lineRule="auto" w:before="83"/>
                        <w:ind w:left="0" w:right="2" w:firstLine="0"/>
                        <w:jc w:val="both"/>
                        <w:rPr>
                          <w:rFonts w:ascii="宋体" w:hAnsi="宋体" w:cs="宋体" w:eastAsia="宋体" w:hint="default"/>
                          <w:sz w:val="18"/>
                          <w:szCs w:val="18"/>
                        </w:rPr>
                      </w:pPr>
                      <w:r>
                        <w:rPr>
                          <w:rFonts w:ascii="宋体" w:hAnsi="宋体" w:cs="宋体" w:eastAsia="宋体" w:hint="default"/>
                          <w:spacing w:val="14"/>
                          <w:sz w:val="18"/>
                          <w:szCs w:val="18"/>
                        </w:rPr>
                        <w:t>单独计提坏账准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备的其他应收款</w:t>
                      </w:r>
                    </w:p>
                    <w:p>
                      <w:pPr>
                        <w:spacing w:line="326" w:lineRule="auto" w:before="110"/>
                        <w:ind w:left="0" w:right="0" w:firstLine="0"/>
                        <w:jc w:val="both"/>
                        <w:rPr>
                          <w:rFonts w:ascii="宋体" w:hAnsi="宋体" w:cs="宋体" w:eastAsia="宋体" w:hint="default"/>
                          <w:sz w:val="18"/>
                          <w:szCs w:val="18"/>
                        </w:rPr>
                      </w:pPr>
                      <w:r>
                        <w:rPr>
                          <w:rFonts w:ascii="宋体" w:hAnsi="宋体" w:cs="宋体" w:eastAsia="宋体" w:hint="default"/>
                          <w:spacing w:val="14"/>
                          <w:sz w:val="18"/>
                          <w:szCs w:val="18"/>
                        </w:rPr>
                        <w:t>按信用风险特征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组合计提坏账准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备的其他应收款</w:t>
                      </w:r>
                    </w:p>
                    <w:p>
                      <w:pPr>
                        <w:spacing w:line="316" w:lineRule="auto" w:before="110"/>
                        <w:ind w:left="0" w:right="0" w:firstLine="0"/>
                        <w:jc w:val="both"/>
                        <w:rPr>
                          <w:rFonts w:ascii="宋体" w:hAnsi="宋体" w:cs="宋体" w:eastAsia="宋体" w:hint="default"/>
                          <w:sz w:val="18"/>
                          <w:szCs w:val="18"/>
                        </w:rPr>
                      </w:pPr>
                      <w:r>
                        <w:rPr>
                          <w:rFonts w:ascii="宋体" w:hAnsi="宋体" w:cs="宋体" w:eastAsia="宋体" w:hint="default"/>
                          <w:spacing w:val="2"/>
                          <w:sz w:val="18"/>
                          <w:szCs w:val="18"/>
                        </w:rPr>
                        <w:t>其中：（</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）智能</w:t>
                      </w:r>
                      <w:r>
                        <w:rPr>
                          <w:rFonts w:ascii="宋体" w:hAnsi="宋体" w:cs="宋体" w:eastAsia="宋体" w:hint="default"/>
                          <w:spacing w:val="-88"/>
                          <w:sz w:val="18"/>
                          <w:szCs w:val="18"/>
                        </w:rPr>
                        <w:t> </w:t>
                      </w:r>
                      <w:r>
                        <w:rPr>
                          <w:rFonts w:ascii="宋体" w:hAnsi="宋体" w:cs="宋体" w:eastAsia="宋体" w:hint="default"/>
                          <w:spacing w:val="15"/>
                          <w:sz w:val="18"/>
                          <w:szCs w:val="18"/>
                        </w:rPr>
                        <w:t>医疗设备板块组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w:t>
                      </w:r>
                    </w:p>
                    <w:p>
                      <w:pPr>
                        <w:spacing w:line="309" w:lineRule="auto" w:before="117"/>
                        <w:ind w:left="0" w:right="2"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）影视传媒板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块组合</w:t>
                      </w:r>
                    </w:p>
                    <w:p>
                      <w:pPr>
                        <w:spacing w:line="300" w:lineRule="atLeast" w:before="70"/>
                        <w:ind w:left="0" w:right="2"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）电子商务板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块组合</w:t>
                      </w:r>
                    </w:p>
                  </w:txbxContent>
                </v:textbox>
                <w10:wrap type="none"/>
              </v:shape>
            </v:group>
            <w10:wrap type="none"/>
          </v:group>
        </w:pict>
      </w:r>
      <w:r>
        <w:rPr>
          <w:rFonts w:ascii="Times New Roman" w:hAnsi="Times New Roman" w:cs="Times New Roman" w:eastAsia="Times New Roman" w:hint="default"/>
        </w:rPr>
        <w:t>1</w:t>
      </w:r>
      <w:r>
        <w:rPr/>
        <w:t>、 </w:t>
      </w:r>
      <w:r>
        <w:rPr>
          <w:spacing w:val="20"/>
        </w:rPr>
        <w:t> </w:t>
      </w:r>
      <w:r>
        <w:rPr/>
        <w:t>其他应收款分类披露：</w:t>
      </w:r>
    </w:p>
    <w:p>
      <w:pPr>
        <w:spacing w:line="240" w:lineRule="auto" w:before="3"/>
        <w:rPr>
          <w:rFonts w:ascii="宋体" w:hAnsi="宋体" w:cs="宋体" w:eastAsia="宋体" w:hint="default"/>
          <w:sz w:val="5"/>
          <w:szCs w:val="5"/>
        </w:rPr>
      </w:pPr>
    </w:p>
    <w:tbl>
      <w:tblPr>
        <w:tblW w:w="0" w:type="auto"/>
        <w:jc w:val="left"/>
        <w:tblInd w:w="2022" w:type="dxa"/>
        <w:tblLayout w:type="fixed"/>
        <w:tblCellMar>
          <w:top w:w="0" w:type="dxa"/>
          <w:left w:w="0" w:type="dxa"/>
          <w:bottom w:w="0" w:type="dxa"/>
          <w:right w:w="0" w:type="dxa"/>
        </w:tblCellMar>
        <w:tblLook w:val="01E0"/>
      </w:tblPr>
      <w:tblGrid>
        <w:gridCol w:w="1277"/>
        <w:gridCol w:w="720"/>
        <w:gridCol w:w="1440"/>
        <w:gridCol w:w="720"/>
        <w:gridCol w:w="1869"/>
        <w:gridCol w:w="1732"/>
        <w:gridCol w:w="865"/>
        <w:gridCol w:w="1440"/>
        <w:gridCol w:w="718"/>
        <w:gridCol w:w="1429"/>
      </w:tblGrid>
      <w:tr>
        <w:trPr>
          <w:trHeight w:val="2992" w:hRule="exact"/>
        </w:trPr>
        <w:tc>
          <w:tcPr>
            <w:tcW w:w="1277"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5" w:right="0"/>
              <w:jc w:val="left"/>
              <w:rPr>
                <w:rFonts w:ascii="Times New Roman" w:hAnsi="Times New Roman" w:cs="Times New Roman" w:eastAsia="Times New Roman" w:hint="default"/>
                <w:sz w:val="18"/>
                <w:szCs w:val="18"/>
              </w:rPr>
            </w:pPr>
            <w:r>
              <w:rPr>
                <w:rFonts w:ascii="Times New Roman"/>
                <w:sz w:val="18"/>
              </w:rPr>
              <w:t>354,748,754.81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9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5"/>
              <w:ind w:left="199" w:right="0" w:hanging="8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22.88</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417" w:lineRule="auto" w:before="112"/>
              <w:ind w:left="712" w:right="-8" w:hanging="218"/>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86"/>
                <w:sz w:val="18"/>
                <w:szCs w:val="18"/>
              </w:rPr>
              <w:t> </w:t>
            </w: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3" w:right="0" w:firstLine="36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87" w:right="0"/>
              <w:jc w:val="center"/>
              <w:rPr>
                <w:rFonts w:ascii="Times New Roman" w:hAnsi="Times New Roman" w:cs="Times New Roman" w:eastAsia="Times New Roman" w:hint="default"/>
                <w:sz w:val="18"/>
                <w:szCs w:val="18"/>
              </w:rPr>
            </w:pPr>
            <w:r>
              <w:rPr>
                <w:rFonts w:ascii="Times New Roman"/>
                <w:sz w:val="18"/>
              </w:rPr>
              <w:t>172,532,586.58</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326" w:lineRule="auto"/>
              <w:ind w:left="193" w:right="152"/>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1"/>
                <w:sz w:val="18"/>
                <w:szCs w:val="18"/>
              </w:rPr>
              <w:t> </w:t>
            </w:r>
            <w:r>
              <w:rPr>
                <w:rFonts w:ascii="宋体" w:hAnsi="宋体" w:cs="宋体" w:eastAsia="宋体" w:hint="default"/>
                <w:sz w:val="18"/>
                <w:szCs w:val="18"/>
              </w:rPr>
              <w:t>比例</w:t>
            </w:r>
          </w:p>
          <w:p>
            <w:pPr>
              <w:pStyle w:val="TableParagraph"/>
              <w:spacing w:line="240" w:lineRule="auto" w:before="20"/>
              <w:ind w:left="199" w:right="0" w:hanging="8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48.64</w:t>
            </w:r>
          </w:p>
        </w:tc>
        <w:tc>
          <w:tcPr>
            <w:tcW w:w="1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21" w:right="0"/>
              <w:jc w:val="left"/>
              <w:rPr>
                <w:rFonts w:ascii="Times New Roman" w:hAnsi="Times New Roman" w:cs="Times New Roman" w:eastAsia="Times New Roman" w:hint="default"/>
                <w:sz w:val="18"/>
                <w:szCs w:val="18"/>
              </w:rPr>
            </w:pPr>
            <w:r>
              <w:rPr>
                <w:rFonts w:ascii="Times New Roman"/>
                <w:sz w:val="18"/>
              </w:rPr>
              <w:t>182,216,168.23</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65" w:right="0"/>
              <w:jc w:val="left"/>
              <w:rPr>
                <w:rFonts w:ascii="Times New Roman" w:hAnsi="Times New Roman" w:cs="Times New Roman" w:eastAsia="Times New Roman" w:hint="default"/>
                <w:sz w:val="18"/>
                <w:szCs w:val="18"/>
              </w:rPr>
            </w:pPr>
            <w:r>
              <w:rPr>
                <w:rFonts w:ascii="Times New Roman"/>
                <w:sz w:val="18"/>
              </w:rPr>
              <w:t>7,871,663.35</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6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5"/>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1.42</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165" w:right="0"/>
              <w:jc w:val="left"/>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11" w:right="-7"/>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74" w:right="0"/>
              <w:jc w:val="left"/>
              <w:rPr>
                <w:rFonts w:ascii="Times New Roman" w:hAnsi="Times New Roman" w:cs="Times New Roman" w:eastAsia="Times New Roman" w:hint="default"/>
                <w:sz w:val="18"/>
                <w:szCs w:val="18"/>
              </w:rPr>
            </w:pPr>
            <w:r>
              <w:rPr>
                <w:rFonts w:ascii="Times New Roman"/>
                <w:sz w:val="18"/>
              </w:rPr>
              <w:t>7,871,663.35</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326" w:lineRule="auto"/>
              <w:ind w:left="190" w:right="152"/>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1"/>
                <w:sz w:val="18"/>
                <w:szCs w:val="18"/>
              </w:rPr>
              <w:t> </w:t>
            </w:r>
            <w:r>
              <w:rPr>
                <w:rFonts w:ascii="宋体" w:hAnsi="宋体" w:cs="宋体" w:eastAsia="宋体" w:hint="default"/>
                <w:sz w:val="18"/>
                <w:szCs w:val="18"/>
              </w:rPr>
              <w:t>比例</w:t>
            </w:r>
          </w:p>
          <w:p>
            <w:pPr>
              <w:pStyle w:val="TableParagraph"/>
              <w:spacing w:line="240" w:lineRule="auto" w:before="20"/>
              <w:ind w:left="332" w:right="0" w:hanging="2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7" w:right="0"/>
              <w:jc w:val="center"/>
              <w:rPr>
                <w:rFonts w:ascii="Times New Roman" w:hAnsi="Times New Roman" w:cs="Times New Roman" w:eastAsia="Times New Roman" w:hint="default"/>
                <w:sz w:val="18"/>
                <w:szCs w:val="18"/>
              </w:rPr>
            </w:pPr>
            <w:r>
              <w:rPr>
                <w:rFonts w:ascii="Times New Roman"/>
                <w:sz w:val="18"/>
              </w:rPr>
              <w:t>100</w:t>
            </w:r>
          </w:p>
        </w:tc>
        <w:tc>
          <w:tcPr>
            <w:tcW w:w="1429"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50" w:hRule="exact"/>
        </w:trPr>
        <w:tc>
          <w:tcPr>
            <w:tcW w:w="1277"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980,557,818.11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63.25</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29,225,455.79</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2.98</w:t>
            </w:r>
          </w:p>
        </w:tc>
        <w:tc>
          <w:tcPr>
            <w:tcW w:w="1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951,332,362.32</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541,294,666.51</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97.63</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12,398,690.37</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2.29</w:t>
            </w:r>
          </w:p>
        </w:tc>
        <w:tc>
          <w:tcPr>
            <w:tcW w:w="1429"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528,895,976.14</w:t>
            </w:r>
          </w:p>
        </w:tc>
      </w:tr>
      <w:tr>
        <w:trPr>
          <w:trHeight w:val="970" w:hRule="exact"/>
        </w:trPr>
        <w:tc>
          <w:tcPr>
            <w:tcW w:w="1277"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2,169,636.71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0.14</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330,565.09</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15.24</w:t>
            </w:r>
          </w:p>
        </w:tc>
        <w:tc>
          <w:tcPr>
            <w:tcW w:w="1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1,839,071.62</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1,057,214.93</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0.19</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221,514.28</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20.95</w:t>
            </w:r>
          </w:p>
        </w:tc>
        <w:tc>
          <w:tcPr>
            <w:tcW w:w="1429"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835,700.65</w:t>
            </w:r>
          </w:p>
        </w:tc>
      </w:tr>
      <w:tr>
        <w:trPr>
          <w:trHeight w:val="810" w:hRule="exact"/>
        </w:trPr>
        <w:tc>
          <w:tcPr>
            <w:tcW w:w="1277"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961,822.98</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0.06</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12,227.29</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1.27</w:t>
            </w:r>
          </w:p>
        </w:tc>
        <w:tc>
          <w:tcPr>
            <w:tcW w:w="1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949,595.69</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5,167.00</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38.00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0.74</w:t>
            </w:r>
          </w:p>
        </w:tc>
        <w:tc>
          <w:tcPr>
            <w:tcW w:w="14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5,129.00</w:t>
            </w:r>
          </w:p>
        </w:tc>
      </w:tr>
      <w:tr>
        <w:trPr>
          <w:trHeight w:val="673" w:hRule="exact"/>
        </w:trPr>
        <w:tc>
          <w:tcPr>
            <w:tcW w:w="1277"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466,393,703.20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30.08</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11,508,267.00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2.47</w:t>
            </w:r>
          </w:p>
        </w:tc>
        <w:tc>
          <w:tcPr>
            <w:tcW w:w="186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454,885,436.20</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387,955,541.00</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69.97</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10,015,370.00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2.58</w:t>
            </w:r>
          </w:p>
        </w:tc>
        <w:tc>
          <w:tcPr>
            <w:tcW w:w="1429"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377,940,171.00</w:t>
            </w:r>
          </w:p>
        </w:tc>
      </w:tr>
    </w:tbl>
    <w:p>
      <w:pPr>
        <w:spacing w:after="0" w:line="240" w:lineRule="auto"/>
        <w:jc w:val="right"/>
        <w:rPr>
          <w:rFonts w:ascii="Times New Roman" w:hAnsi="Times New Roman" w:cs="Times New Roman" w:eastAsia="Times New Roman" w:hint="default"/>
          <w:sz w:val="18"/>
          <w:szCs w:val="18"/>
        </w:rPr>
        <w:sectPr>
          <w:headerReference w:type="default" r:id="rId193"/>
          <w:footerReference w:type="default" r:id="rId194"/>
          <w:pgSz w:w="16840" w:h="11910" w:orient="landscape"/>
          <w:pgMar w:header="765" w:footer="1019" w:top="960" w:bottom="1200" w:left="1200" w:right="1200"/>
          <w:pgNumType w:start="135"/>
        </w:sectPr>
      </w:pPr>
    </w:p>
    <w:p>
      <w:pPr>
        <w:spacing w:line="240" w:lineRule="auto" w:before="0"/>
        <w:rPr>
          <w:rFonts w:ascii="Times New Roman" w:hAnsi="Times New Roman" w:cs="Times New Roman" w:eastAsia="Times New Roman" w:hint="default"/>
          <w:sz w:val="20"/>
          <w:szCs w:val="20"/>
        </w:rPr>
      </w:pPr>
      <w:r>
        <w:rPr/>
        <w:pict>
          <v:group style="position:absolute;margin-left:66.540001pt;margin-top:126.380028pt;width:708.85pt;height:.5pt;mso-position-horizontal-relative:page;mso-position-vertical-relative:page;z-index:-1588144" coordorigin="1331,2528" coordsize="14177,10">
            <v:shape style="position:absolute;left:1331;top:2528;width:1582;height:10" type="#_x0000_t75" stroked="false">
              <v:imagedata r:id="rId225" o:title=""/>
            </v:shape>
            <v:shape style="position:absolute;left:2908;top:2528;width:1586;height:10" type="#_x0000_t75" stroked="false">
              <v:imagedata r:id="rId226" o:title=""/>
            </v:shape>
            <v:shape style="position:absolute;left:4490;top:2528;width:2165;height:10" type="#_x0000_t75" stroked="false">
              <v:imagedata r:id="rId227" o:title=""/>
            </v:shape>
            <v:shape style="position:absolute;left:6650;top:2528;width:7348;height:10" type="#_x0000_t75" stroked="false">
              <v:imagedata r:id="rId228" o:title=""/>
            </v:shape>
            <v:shape style="position:absolute;left:13993;top:2528;width:1515;height:10" type="#_x0000_t75" stroked="false">
              <v:imagedata r:id="rId197" o:title=""/>
            </v:shape>
            <w10:wrap type="none"/>
          </v:group>
        </w:pict>
      </w:r>
      <w:r>
        <w:rPr/>
        <w:pict>
          <v:group style="position:absolute;margin-left:66.540001pt;margin-top:162.860001pt;width:708.85pt;height:.5pt;mso-position-horizontal-relative:page;mso-position-vertical-relative:page;z-index:-1588120" coordorigin="1331,3257" coordsize="14177,10">
            <v:shape style="position:absolute;left:1331;top:3257;width:1582;height:10" type="#_x0000_t75" stroked="false">
              <v:imagedata r:id="rId225" o:title=""/>
            </v:shape>
            <v:shape style="position:absolute;left:2908;top:3257;width:1586;height:10" type="#_x0000_t75" stroked="false">
              <v:imagedata r:id="rId226" o:title=""/>
            </v:shape>
            <v:shape style="position:absolute;left:4490;top:3257;width:2165;height:10" type="#_x0000_t75" stroked="false">
              <v:imagedata r:id="rId227" o:title=""/>
            </v:shape>
            <v:shape style="position:absolute;left:6650;top:3257;width:7348;height:10" type="#_x0000_t75" stroked="false">
              <v:imagedata r:id="rId228" o:title=""/>
            </v:shape>
            <v:shape style="position:absolute;left:13993;top:3257;width:1515;height:10" type="#_x0000_t75" stroked="false">
              <v:imagedata r:id="rId197" o:title=""/>
            </v:shape>
            <w10:wrap type="none"/>
          </v:group>
        </w:pict>
      </w:r>
      <w:r>
        <w:rPr/>
        <w:pict>
          <v:group style="position:absolute;margin-left:66.540001pt;margin-top:199.399994pt;width:708.85pt;height:.5pt;mso-position-horizontal-relative:page;mso-position-vertical-relative:page;z-index:-1588096" coordorigin="1331,3988" coordsize="14177,10">
            <v:shape style="position:absolute;left:1331;top:3988;width:1582;height:10" type="#_x0000_t75" stroked="false">
              <v:imagedata r:id="rId225" o:title=""/>
            </v:shape>
            <v:shape style="position:absolute;left:2908;top:3988;width:1586;height:10" type="#_x0000_t75" stroked="false">
              <v:imagedata r:id="rId234" o:title=""/>
            </v:shape>
            <v:shape style="position:absolute;left:4490;top:3988;width:2165;height:10" type="#_x0000_t75" stroked="false">
              <v:imagedata r:id="rId199" o:title=""/>
            </v:shape>
            <v:shape style="position:absolute;left:6650;top:3988;width:7348;height:10" type="#_x0000_t75" stroked="false">
              <v:imagedata r:id="rId235" o:title=""/>
            </v:shape>
            <v:shape style="position:absolute;left:13993;top:3988;width:1515;height:10" type="#_x0000_t75" stroked="false">
              <v:imagedata r:id="rId211" o:title=""/>
            </v:shape>
            <w10:wrap type="none"/>
          </v:group>
        </w:pict>
      </w:r>
      <w:r>
        <w:rPr/>
        <w:pict>
          <v:group style="position:absolute;margin-left:66.540001pt;margin-top:263.260010pt;width:708.85pt;height:5.1pt;mso-position-horizontal-relative:page;mso-position-vertical-relative:page;z-index:-1588072" coordorigin="1331,5265" coordsize="14177,102">
            <v:shape style="position:absolute;left:1331;top:5265;width:1601;height:102" type="#_x0000_t75" stroked="false">
              <v:imagedata r:id="rId236" o:title=""/>
            </v:shape>
            <v:shape style="position:absolute;left:2908;top:5358;width:1586;height:10" type="#_x0000_t75" stroked="false">
              <v:imagedata r:id="rId226" o:title=""/>
            </v:shape>
            <v:shape style="position:absolute;left:4490;top:5358;width:2165;height:10" type="#_x0000_t75" stroked="false">
              <v:imagedata r:id="rId227" o:title=""/>
            </v:shape>
            <v:shape style="position:absolute;left:6650;top:5358;width:7348;height:10" type="#_x0000_t75" stroked="false">
              <v:imagedata r:id="rId228" o:title=""/>
            </v:shape>
            <v:shape style="position:absolute;left:13993;top:5358;width:1515;height:10" type="#_x0000_t75" stroked="false">
              <v:imagedata r:id="rId197" o:title=""/>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p>
      <w:pPr>
        <w:spacing w:line="20" w:lineRule="exact"/>
        <w:ind w:left="13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8.85pt;height:.5pt;mso-position-horizontal-relative:char;mso-position-vertical-relative:line" coordorigin="0,0" coordsize="14177,10">
            <v:shape style="position:absolute;left:0;top:0;width:1582;height:10" type="#_x0000_t75" stroked="false">
              <v:imagedata r:id="rId225" o:title=""/>
            </v:shape>
            <v:shape style="position:absolute;left:1577;top:0;width:1586;height:10" type="#_x0000_t75" stroked="false">
              <v:imagedata r:id="rId234" o:title=""/>
            </v:shape>
            <v:shape style="position:absolute;left:3159;top:0;width:2165;height:10" type="#_x0000_t75" stroked="false">
              <v:imagedata r:id="rId199" o:title=""/>
            </v:shape>
            <v:shape style="position:absolute;left:5319;top:0;width:7348;height:10" type="#_x0000_t75" stroked="false">
              <v:imagedata r:id="rId235" o:title=""/>
            </v:shape>
            <v:shape style="position:absolute;left:12662;top:0;width:1515;height:10" type="#_x0000_t75" stroked="false">
              <v:imagedata r:id="rId211" o:title=""/>
            </v:shape>
          </v:group>
        </w:pict>
      </w:r>
      <w:r>
        <w:rPr>
          <w:rFonts w:ascii="Times New Roman" w:hAnsi="Times New Roman" w:cs="Times New Roman" w:eastAsia="Times New Roman"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1601"/>
        <w:gridCol w:w="1582"/>
        <w:gridCol w:w="720"/>
        <w:gridCol w:w="1440"/>
        <w:gridCol w:w="720"/>
        <w:gridCol w:w="1869"/>
        <w:gridCol w:w="1732"/>
        <w:gridCol w:w="865"/>
        <w:gridCol w:w="1440"/>
        <w:gridCol w:w="718"/>
        <w:gridCol w:w="1505"/>
      </w:tblGrid>
      <w:tr>
        <w:trPr>
          <w:trHeight w:val="768" w:hRule="exact"/>
        </w:trPr>
        <w:tc>
          <w:tcPr>
            <w:tcW w:w="1601" w:type="dxa"/>
            <w:tcBorders>
              <w:top w:val="nil" w:sz="6" w:space="0" w:color="auto"/>
              <w:left w:val="nil" w:sz="6" w:space="0" w:color="auto"/>
              <w:bottom w:val="nil" w:sz="6" w:space="0" w:color="auto"/>
              <w:right w:val="single" w:sz="4" w:space="0" w:color="000000"/>
            </w:tcBorders>
          </w:tcPr>
          <w:p>
            <w:pPr>
              <w:pStyle w:val="TableParagraph"/>
              <w:spacing w:line="309" w:lineRule="auto" w:before="97"/>
              <w:ind w:left="122" w:right="10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）其他板块组</w:t>
            </w:r>
            <w:r>
              <w:rPr>
                <w:rFonts w:ascii="宋体" w:hAnsi="宋体" w:cs="宋体" w:eastAsia="宋体" w:hint="default"/>
                <w:sz w:val="18"/>
                <w:szCs w:val="18"/>
              </w:rPr>
              <w:t> 合</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202,025,117.01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13.03</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2,696,115.11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1.33</w:t>
            </w:r>
          </w:p>
        </w:tc>
        <w:tc>
          <w:tcPr>
            <w:tcW w:w="18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199,329,001.90</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149,357,519.58</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26.94</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1,829,692.26</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1.23</w:t>
            </w:r>
          </w:p>
        </w:tc>
        <w:tc>
          <w:tcPr>
            <w:tcW w:w="1505"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147,527,827.32</w:t>
            </w:r>
          </w:p>
        </w:tc>
      </w:tr>
      <w:tr>
        <w:trPr>
          <w:trHeight w:val="730" w:hRule="exact"/>
        </w:trPr>
        <w:tc>
          <w:tcPr>
            <w:tcW w:w="1601" w:type="dxa"/>
            <w:tcBorders>
              <w:top w:val="nil" w:sz="6" w:space="0" w:color="auto"/>
              <w:left w:val="nil" w:sz="6" w:space="0" w:color="auto"/>
              <w:bottom w:val="nil" w:sz="6" w:space="0" w:color="auto"/>
              <w:right w:val="single" w:sz="4" w:space="0" w:color="000000"/>
            </w:tcBorders>
          </w:tcPr>
          <w:p>
            <w:pPr>
              <w:pStyle w:val="TableParagraph"/>
              <w:spacing w:line="309" w:lineRule="auto" w:before="59"/>
              <w:ind w:left="122" w:right="10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）类金融板块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组合</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38,135,658.65</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2.46</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7,066,006.00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18.53</w:t>
            </w:r>
          </w:p>
        </w:tc>
        <w:tc>
          <w:tcPr>
            <w:tcW w:w="186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31,069,652.65</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2,919,224.00</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0.53</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332,075.83</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11.38</w:t>
            </w:r>
          </w:p>
        </w:tc>
        <w:tc>
          <w:tcPr>
            <w:tcW w:w="1505"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2,587,148.17</w:t>
            </w:r>
          </w:p>
        </w:tc>
      </w:tr>
      <w:tr>
        <w:trPr>
          <w:trHeight w:val="730" w:hRule="exact"/>
        </w:trPr>
        <w:tc>
          <w:tcPr>
            <w:tcW w:w="1601" w:type="dxa"/>
            <w:tcBorders>
              <w:top w:val="nil" w:sz="6" w:space="0" w:color="auto"/>
              <w:left w:val="nil" w:sz="6" w:space="0" w:color="auto"/>
              <w:bottom w:val="nil" w:sz="6" w:space="0" w:color="auto"/>
              <w:right w:val="single" w:sz="4" w:space="0" w:color="000000"/>
            </w:tcBorders>
          </w:tcPr>
          <w:p>
            <w:pPr>
              <w:pStyle w:val="TableParagraph"/>
              <w:spacing w:line="309" w:lineRule="auto" w:before="59"/>
              <w:ind w:left="122" w:right="10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）广告传媒板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块组合</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270,871,879.56</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17.47</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7,612,275.30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2.81</w:t>
            </w:r>
          </w:p>
        </w:tc>
        <w:tc>
          <w:tcPr>
            <w:tcW w:w="186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263,259,604.26</w:t>
            </w:r>
          </w:p>
        </w:tc>
        <w:tc>
          <w:tcPr>
            <w:tcW w:w="1732"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1255" w:hRule="exact"/>
        </w:trPr>
        <w:tc>
          <w:tcPr>
            <w:tcW w:w="1601" w:type="dxa"/>
            <w:tcBorders>
              <w:top w:val="nil" w:sz="6" w:space="0" w:color="auto"/>
              <w:left w:val="nil" w:sz="6" w:space="0" w:color="auto"/>
              <w:bottom w:val="nil" w:sz="6" w:space="0" w:color="auto"/>
              <w:right w:val="single" w:sz="4" w:space="0" w:color="000000"/>
            </w:tcBorders>
          </w:tcPr>
          <w:p>
            <w:pPr>
              <w:pStyle w:val="TableParagraph"/>
              <w:spacing w:line="326" w:lineRule="auto" w:before="59"/>
              <w:ind w:left="122" w:right="103"/>
              <w:jc w:val="both"/>
              <w:rPr>
                <w:rFonts w:ascii="宋体" w:hAnsi="宋体" w:cs="宋体" w:eastAsia="宋体" w:hint="default"/>
                <w:sz w:val="18"/>
                <w:szCs w:val="18"/>
              </w:rPr>
            </w:pPr>
            <w:r>
              <w:rPr>
                <w:rFonts w:ascii="宋体" w:hAnsi="宋体" w:cs="宋体" w:eastAsia="宋体" w:hint="default"/>
                <w:spacing w:val="14"/>
                <w:sz w:val="18"/>
                <w:szCs w:val="18"/>
              </w:rPr>
              <w:t>单项金额不重大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但单独计提坏账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准备的其他应收</w:t>
            </w:r>
          </w:p>
          <w:p>
            <w:pPr>
              <w:pStyle w:val="TableParagraph"/>
              <w:spacing w:line="240" w:lineRule="auto" w:before="20"/>
              <w:ind w:left="122" w:right="0"/>
              <w:jc w:val="both"/>
              <w:rPr>
                <w:rFonts w:ascii="宋体" w:hAnsi="宋体" w:cs="宋体" w:eastAsia="宋体" w:hint="default"/>
                <w:sz w:val="18"/>
                <w:szCs w:val="18"/>
              </w:rPr>
            </w:pPr>
            <w:r>
              <w:rPr>
                <w:rFonts w:ascii="宋体" w:hAnsi="宋体" w:cs="宋体" w:eastAsia="宋体" w:hint="default"/>
                <w:sz w:val="18"/>
                <w:szCs w:val="18"/>
              </w:rPr>
              <w:t>款</w:t>
            </w:r>
          </w:p>
        </w:tc>
        <w:tc>
          <w:tcPr>
            <w:tcW w:w="15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214,967,621.97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0.71</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214,367,621.97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w:t>
            </w:r>
          </w:p>
        </w:tc>
        <w:tc>
          <w:tcPr>
            <w:tcW w:w="1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600,000.00</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5,284,518.13</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0.95</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2,996,992.13</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56.71</w:t>
            </w:r>
          </w:p>
        </w:tc>
        <w:tc>
          <w:tcPr>
            <w:tcW w:w="150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2,287,526.00</w:t>
            </w:r>
          </w:p>
        </w:tc>
      </w:tr>
      <w:tr>
        <w:trPr>
          <w:trHeight w:val="77" w:hRule="exact"/>
        </w:trPr>
        <w:tc>
          <w:tcPr>
            <w:tcW w:w="160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869" w:type="dxa"/>
            <w:tcBorders>
              <w:top w:val="nil" w:sz="6" w:space="0" w:color="auto"/>
              <w:left w:val="single" w:sz="4" w:space="0" w:color="000000"/>
              <w:bottom w:val="nil" w:sz="6" w:space="0" w:color="auto"/>
              <w:right w:val="single" w:sz="4" w:space="0" w:color="000000"/>
            </w:tcBorders>
          </w:tcPr>
          <w:p>
            <w:pPr/>
          </w:p>
        </w:tc>
        <w:tc>
          <w:tcPr>
            <w:tcW w:w="1732"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505" w:type="dxa"/>
            <w:tcBorders>
              <w:top w:val="nil" w:sz="6" w:space="0" w:color="auto"/>
              <w:left w:val="single" w:sz="4" w:space="0" w:color="000000"/>
              <w:bottom w:val="nil" w:sz="6" w:space="0" w:color="auto"/>
              <w:right w:val="nil" w:sz="6" w:space="0" w:color="auto"/>
            </w:tcBorders>
          </w:tcPr>
          <w:p>
            <w:pPr/>
          </w:p>
        </w:tc>
      </w:tr>
      <w:tr>
        <w:trPr>
          <w:trHeight w:val="416" w:hRule="exact"/>
        </w:trPr>
        <w:tc>
          <w:tcPr>
            <w:tcW w:w="1601" w:type="dxa"/>
            <w:tcBorders>
              <w:top w:val="nil" w:sz="6" w:space="0" w:color="auto"/>
              <w:left w:val="nil" w:sz="6" w:space="0" w:color="auto"/>
              <w:bottom w:val="single" w:sz="12" w:space="0" w:color="000000"/>
              <w:right w:val="single" w:sz="4" w:space="0" w:color="000000"/>
            </w:tcBorders>
          </w:tcPr>
          <w:p>
            <w:pPr>
              <w:pStyle w:val="TableParagraph"/>
              <w:spacing w:line="240" w:lineRule="auto" w:before="98"/>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1,550,274,194.89</w:t>
            </w:r>
          </w:p>
        </w:tc>
        <w:tc>
          <w:tcPr>
            <w:tcW w:w="7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z w:val="18"/>
              </w:rPr>
              <w:t>100.00</w:t>
            </w:r>
          </w:p>
        </w:tc>
        <w:tc>
          <w:tcPr>
            <w:tcW w:w="14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416,125,664.34</w:t>
            </w:r>
          </w:p>
        </w:tc>
        <w:tc>
          <w:tcPr>
            <w:tcW w:w="72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26.84</w:t>
            </w:r>
          </w:p>
        </w:tc>
        <w:tc>
          <w:tcPr>
            <w:tcW w:w="186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1,134,148,530.55</w:t>
            </w:r>
          </w:p>
        </w:tc>
        <w:tc>
          <w:tcPr>
            <w:tcW w:w="17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554,450,847.99</w:t>
            </w:r>
          </w:p>
        </w:tc>
        <w:tc>
          <w:tcPr>
            <w:tcW w:w="86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100</w:t>
            </w:r>
          </w:p>
        </w:tc>
        <w:tc>
          <w:tcPr>
            <w:tcW w:w="14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23,267,345.85</w:t>
            </w:r>
          </w:p>
        </w:tc>
        <w:tc>
          <w:tcPr>
            <w:tcW w:w="7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4.20</w:t>
            </w:r>
          </w:p>
        </w:tc>
        <w:tc>
          <w:tcPr>
            <w:tcW w:w="1505" w:type="dxa"/>
            <w:tcBorders>
              <w:top w:val="nil" w:sz="6" w:space="0" w:color="auto"/>
              <w:left w:val="single" w:sz="4" w:space="0" w:color="000000"/>
              <w:bottom w:val="single" w:sz="12" w:space="0" w:color="000000"/>
              <w:right w:val="nil" w:sz="6" w:space="0" w:color="auto"/>
            </w:tcBorders>
          </w:tcPr>
          <w:p>
            <w:pPr>
              <w:pStyle w:val="TableParagraph"/>
              <w:spacing w:line="240" w:lineRule="auto" w:before="150"/>
              <w:ind w:right="109"/>
              <w:jc w:val="right"/>
              <w:rPr>
                <w:rFonts w:ascii="Times New Roman" w:hAnsi="Times New Roman" w:cs="Times New Roman" w:eastAsia="Times New Roman" w:hint="default"/>
                <w:sz w:val="18"/>
                <w:szCs w:val="18"/>
              </w:rPr>
            </w:pPr>
            <w:r>
              <w:rPr>
                <w:rFonts w:ascii="Times New Roman"/>
                <w:sz w:val="18"/>
              </w:rPr>
              <w:t>531,183,502.14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765" w:footer="1019" w:top="960" w:bottom="1200" w:left="1200" w:right="1220"/>
        </w:sectPr>
      </w:pPr>
    </w:p>
    <w:p>
      <w:pPr>
        <w:spacing w:line="240" w:lineRule="auto" w:before="0"/>
        <w:rPr>
          <w:rFonts w:ascii="Times New Roman" w:hAnsi="Times New Roman" w:cs="Times New Roman" w:eastAsia="Times New Roman" w:hint="default"/>
          <w:sz w:val="20"/>
          <w:szCs w:val="20"/>
        </w:rPr>
      </w:pPr>
      <w:r>
        <w:rPr/>
        <w:pict>
          <v:group style="position:absolute;margin-left:82.949997pt;margin-top:464.859955pt;width:428.8pt;height:164.05pt;mso-position-horizontal-relative:page;mso-position-vertical-relative:page;z-index:-1587424" coordorigin="1659,9297" coordsize="8576,3281">
            <v:group style="position:absolute;left:5331;top:9297;width:10;height:20" coordorigin="5331,9297" coordsize="10,20">
              <v:shape style="position:absolute;left:5331;top:9297;width:10;height:20" coordorigin="5331,9297" coordsize="10,20" path="m5331,9316l5341,9316,5341,9297,5331,9297,5331,9316xe" filled="true" fillcolor="#000000" stroked="false">
                <v:path arrowok="t"/>
                <v:fill type="solid"/>
              </v:shape>
            </v:group>
            <v:group style="position:absolute;left:5331;top:9316;width:10;height:20" coordorigin="5331,9316" coordsize="10,20">
              <v:shape style="position:absolute;left:5331;top:9316;width:10;height:20" coordorigin="5331,9316" coordsize="10,20" path="m5331,9336l5341,9336,5341,9316,5331,9316,5331,9336xe" filled="true" fillcolor="#000000" stroked="false">
                <v:path arrowok="t"/>
                <v:fill type="solid"/>
              </v:shape>
            </v:group>
            <v:group style="position:absolute;left:5331;top:9336;width:10;height:20" coordorigin="5331,9336" coordsize="10,20">
              <v:shape style="position:absolute;left:5331;top:9336;width:10;height:20" coordorigin="5331,9336" coordsize="10,20" path="m5331,9355l5341,9355,5341,9336,5331,9336,5331,9355xe" filled="true" fillcolor="#000000" stroked="false">
                <v:path arrowok="t"/>
                <v:fill type="solid"/>
              </v:shape>
            </v:group>
            <v:group style="position:absolute;left:5331;top:9355;width:10;height:20" coordorigin="5331,9355" coordsize="10,20">
              <v:shape style="position:absolute;left:5331;top:9355;width:10;height:20" coordorigin="5331,9355" coordsize="10,20" path="m5331,9374l5341,9374,5341,9355,5331,9355,5331,9374xe" filled="true" fillcolor="#000000" stroked="false">
                <v:path arrowok="t"/>
                <v:fill type="solid"/>
              </v:shape>
            </v:group>
            <v:group style="position:absolute;left:5331;top:9374;width:10;height:20" coordorigin="5331,9374" coordsize="10,20">
              <v:shape style="position:absolute;left:5331;top:9374;width:10;height:20" coordorigin="5331,9374" coordsize="10,20" path="m5331,9393l5341,9393,5341,9374,5331,9374,5331,9393xe" filled="true" fillcolor="#000000" stroked="false">
                <v:path arrowok="t"/>
                <v:fill type="solid"/>
              </v:shape>
            </v:group>
            <v:group style="position:absolute;left:5331;top:9393;width:10;height:20" coordorigin="5331,9393" coordsize="10,20">
              <v:shape style="position:absolute;left:5331;top:9393;width:10;height:20" coordorigin="5331,9393" coordsize="10,20" path="m5331,9412l5341,9412,5341,9393,5331,9393,5331,9412xe" filled="true" fillcolor="#000000" stroked="false">
                <v:path arrowok="t"/>
                <v:fill type="solid"/>
              </v:shape>
            </v:group>
            <v:group style="position:absolute;left:5331;top:9412;width:10;height:20" coordorigin="5331,9412" coordsize="10,20">
              <v:shape style="position:absolute;left:5331;top:9412;width:10;height:20" coordorigin="5331,9412" coordsize="10,20" path="m5331,9432l5341,9432,5341,9412,5331,9412,5331,9432xe" filled="true" fillcolor="#000000" stroked="false">
                <v:path arrowok="t"/>
                <v:fill type="solid"/>
              </v:shape>
            </v:group>
            <v:group style="position:absolute;left:5331;top:9432;width:10;height:20" coordorigin="5331,9432" coordsize="10,20">
              <v:shape style="position:absolute;left:5331;top:9432;width:10;height:20" coordorigin="5331,9432" coordsize="10,20" path="m5331,9451l5341,9451,5341,9432,5331,9432,5331,9451xe" filled="true" fillcolor="#000000" stroked="false">
                <v:path arrowok="t"/>
                <v:fill type="solid"/>
              </v:shape>
            </v:group>
            <v:group style="position:absolute;left:5331;top:9451;width:10;height:20" coordorigin="5331,9451" coordsize="10,20">
              <v:shape style="position:absolute;left:5331;top:9451;width:10;height:20" coordorigin="5331,9451" coordsize="10,20" path="m5331,9470l5341,9470,5341,9451,5331,9451,5331,9470xe" filled="true" fillcolor="#000000" stroked="false">
                <v:path arrowok="t"/>
                <v:fill type="solid"/>
              </v:shape>
            </v:group>
            <v:group style="position:absolute;left:5331;top:9470;width:10;height:20" coordorigin="5331,9470" coordsize="10,20">
              <v:shape style="position:absolute;left:5331;top:9470;width:10;height:20" coordorigin="5331,9470" coordsize="10,20" path="m5331,9489l5341,9489,5341,9470,5331,9470,5331,9489xe" filled="true" fillcolor="#000000" stroked="false">
                <v:path arrowok="t"/>
                <v:fill type="solid"/>
              </v:shape>
            </v:group>
            <v:group style="position:absolute;left:5331;top:9489;width:10;height:20" coordorigin="5331,9489" coordsize="10,20">
              <v:shape style="position:absolute;left:5331;top:9489;width:10;height:20" coordorigin="5331,9489" coordsize="10,20" path="m5331,9508l5341,9508,5341,9489,5331,9489,5331,9508xe" filled="true" fillcolor="#000000" stroked="false">
                <v:path arrowok="t"/>
                <v:fill type="solid"/>
              </v:shape>
            </v:group>
            <v:group style="position:absolute;left:5331;top:9508;width:10;height:20" coordorigin="5331,9508" coordsize="10,20">
              <v:shape style="position:absolute;left:5331;top:9508;width:10;height:20" coordorigin="5331,9508" coordsize="10,20" path="m5331,9528l5341,9528,5341,9508,5331,9508,5331,9528xe" filled="true" fillcolor="#000000" stroked="false">
                <v:path arrowok="t"/>
                <v:fill type="solid"/>
              </v:shape>
            </v:group>
            <v:group style="position:absolute;left:5331;top:9528;width:10;height:20" coordorigin="5331,9528" coordsize="10,20">
              <v:shape style="position:absolute;left:5331;top:9528;width:10;height:20" coordorigin="5331,9528" coordsize="10,20" path="m5331,9547l5341,9547,5341,9528,5331,9528,5331,9547xe" filled="true" fillcolor="#000000" stroked="false">
                <v:path arrowok="t"/>
                <v:fill type="solid"/>
              </v:shape>
            </v:group>
            <v:group style="position:absolute;left:5331;top:9547;width:10;height:20" coordorigin="5331,9547" coordsize="10,20">
              <v:shape style="position:absolute;left:5331;top:9547;width:10;height:20" coordorigin="5331,9547" coordsize="10,20" path="m5331,9566l5341,9566,5341,9547,5331,9547,5331,9566xe" filled="true" fillcolor="#000000" stroked="false">
                <v:path arrowok="t"/>
                <v:fill type="solid"/>
              </v:shape>
            </v:group>
            <v:group style="position:absolute;left:5331;top:9566;width:10;height:20" coordorigin="5331,9566" coordsize="10,20">
              <v:shape style="position:absolute;left:5331;top:9566;width:10;height:20" coordorigin="5331,9566" coordsize="10,20" path="m5331,9585l5341,9585,5341,9566,5331,9566,5331,9585xe" filled="true" fillcolor="#000000" stroked="false">
                <v:path arrowok="t"/>
                <v:fill type="solid"/>
              </v:shape>
              <v:shape style="position:absolute;left:5322;top:9585;width:1858;height:102" type="#_x0000_t75" stroked="false">
                <v:imagedata r:id="rId239" o:title=""/>
              </v:shape>
              <v:shape style="position:absolute;left:7174;top:9678;width:3045;height:10" type="#_x0000_t75" stroked="false">
                <v:imagedata r:id="rId240" o:title=""/>
              </v:shape>
            </v:group>
            <v:group style="position:absolute;left:5331;top:9687;width:10;height:20" coordorigin="5331,9687" coordsize="10,20">
              <v:shape style="position:absolute;left:5331;top:9687;width:10;height:20" coordorigin="5331,9687" coordsize="10,20" path="m5331,9706l5341,9706,5341,9687,5331,9687,5331,9706xe" filled="true" fillcolor="#000000" stroked="false">
                <v:path arrowok="t"/>
                <v:fill type="solid"/>
              </v:shape>
            </v:group>
            <v:group style="position:absolute;left:5331;top:9706;width:10;height:20" coordorigin="5331,9706" coordsize="10,20">
              <v:shape style="position:absolute;left:5331;top:9706;width:10;height:20" coordorigin="5331,9706" coordsize="10,20" path="m5331,9726l5341,9726,5341,9706,5331,9706,5331,9726xe" filled="true" fillcolor="#000000" stroked="false">
                <v:path arrowok="t"/>
                <v:fill type="solid"/>
              </v:shape>
            </v:group>
            <v:group style="position:absolute;left:5331;top:9726;width:10;height:20" coordorigin="5331,9726" coordsize="10,20">
              <v:shape style="position:absolute;left:5331;top:9726;width:10;height:20" coordorigin="5331,9726" coordsize="10,20" path="m5331,9745l5341,9745,5341,9726,5331,9726,5331,9745xe" filled="true" fillcolor="#000000" stroked="false">
                <v:path arrowok="t"/>
                <v:fill type="solid"/>
              </v:shape>
            </v:group>
            <v:group style="position:absolute;left:5331;top:9745;width:10;height:20" coordorigin="5331,9745" coordsize="10,20">
              <v:shape style="position:absolute;left:5331;top:9745;width:10;height:20" coordorigin="5331,9745" coordsize="10,20" path="m5331,9764l5341,9764,5341,9745,5331,9745,5331,9764xe" filled="true" fillcolor="#000000" stroked="false">
                <v:path arrowok="t"/>
                <v:fill type="solid"/>
              </v:shape>
            </v:group>
            <v:group style="position:absolute;left:5331;top:9764;width:10;height:20" coordorigin="5331,9764" coordsize="10,20">
              <v:shape style="position:absolute;left:5331;top:9764;width:10;height:20" coordorigin="5331,9764" coordsize="10,20" path="m5331,9783l5341,9783,5341,9764,5331,9764,5331,9783xe" filled="true" fillcolor="#000000" stroked="false">
                <v:path arrowok="t"/>
                <v:fill type="solid"/>
              </v:shape>
            </v:group>
            <v:group style="position:absolute;left:5331;top:9783;width:10;height:20" coordorigin="5331,9783" coordsize="10,20">
              <v:shape style="position:absolute;left:5331;top:9783;width:10;height:20" coordorigin="5331,9783" coordsize="10,20" path="m5331,9802l5341,9802,5341,9783,5331,9783,5331,9802xe" filled="true" fillcolor="#000000" stroked="false">
                <v:path arrowok="t"/>
                <v:fill type="solid"/>
              </v:shape>
            </v:group>
            <v:group style="position:absolute;left:5331;top:9802;width:10;height:20" coordorigin="5331,9802" coordsize="10,20">
              <v:shape style="position:absolute;left:5331;top:9802;width:10;height:20" coordorigin="5331,9802" coordsize="10,20" path="m5331,9822l5341,9822,5341,9802,5331,9802,5331,9822xe" filled="true" fillcolor="#000000" stroked="false">
                <v:path arrowok="t"/>
                <v:fill type="solid"/>
              </v:shape>
            </v:group>
            <v:group style="position:absolute;left:5331;top:9822;width:10;height:20" coordorigin="5331,9822" coordsize="10,20">
              <v:shape style="position:absolute;left:5331;top:9822;width:10;height:20" coordorigin="5331,9822" coordsize="10,20" path="m5331,9841l5341,9841,5341,9822,5331,9822,5331,9841xe" filled="true" fillcolor="#000000" stroked="false">
                <v:path arrowok="t"/>
                <v:fill type="solid"/>
              </v:shape>
            </v:group>
            <v:group style="position:absolute;left:5331;top:9841;width:10;height:20" coordorigin="5331,9841" coordsize="10,20">
              <v:shape style="position:absolute;left:5331;top:9841;width:10;height:20" coordorigin="5331,9841" coordsize="10,20" path="m5331,9860l5341,9860,5341,9841,5331,9841,5331,9860xe" filled="true" fillcolor="#000000" stroked="false">
                <v:path arrowok="t"/>
                <v:fill type="solid"/>
              </v:shape>
            </v:group>
            <v:group style="position:absolute;left:5331;top:9860;width:10;height:20" coordorigin="5331,9860" coordsize="10,20">
              <v:shape style="position:absolute;left:5331;top:9860;width:10;height:20" coordorigin="5331,9860" coordsize="10,20" path="m5331,9879l5341,9879,5341,9860,5331,9860,5331,9879xe" filled="true" fillcolor="#000000" stroked="false">
                <v:path arrowok="t"/>
                <v:fill type="solid"/>
              </v:shape>
            </v:group>
            <v:group style="position:absolute;left:5331;top:9879;width:10;height:20" coordorigin="5331,9879" coordsize="10,20">
              <v:shape style="position:absolute;left:5331;top:9879;width:10;height:20" coordorigin="5331,9879" coordsize="10,20" path="m5331,9898l5341,9898,5341,9879,5331,9879,5331,9898xe" filled="true" fillcolor="#000000" stroked="false">
                <v:path arrowok="t"/>
                <v:fill type="solid"/>
              </v:shape>
            </v:group>
            <v:group style="position:absolute;left:5331;top:9898;width:10;height:20" coordorigin="5331,9898" coordsize="10,20">
              <v:shape style="position:absolute;left:5331;top:9898;width:10;height:20" coordorigin="5331,9898" coordsize="10,20" path="m5331,9918l5341,9918,5341,9898,5331,9898,5331,9918xe" filled="true" fillcolor="#000000" stroked="false">
                <v:path arrowok="t"/>
                <v:fill type="solid"/>
              </v:shape>
            </v:group>
            <v:group style="position:absolute;left:5331;top:9918;width:10;height:20" coordorigin="5331,9918" coordsize="10,20">
              <v:shape style="position:absolute;left:5331;top:9918;width:10;height:20" coordorigin="5331,9918" coordsize="10,20" path="m5331,9937l5341,9937,5341,9918,5331,9918,5331,9937xe" filled="true" fillcolor="#000000" stroked="false">
                <v:path arrowok="t"/>
                <v:fill type="solid"/>
              </v:shape>
            </v:group>
            <v:group style="position:absolute;left:5331;top:9937;width:10;height:20" coordorigin="5331,9937" coordsize="10,20">
              <v:shape style="position:absolute;left:5331;top:9937;width:10;height:20" coordorigin="5331,9937" coordsize="10,20" path="m5331,9956l5341,9956,5341,9937,5331,9937,5331,9956xe" filled="true" fillcolor="#000000" stroked="false">
                <v:path arrowok="t"/>
                <v:fill type="solid"/>
              </v:shape>
            </v:group>
            <v:group style="position:absolute;left:5331;top:9956;width:10;height:20" coordorigin="5331,9956" coordsize="10,20">
              <v:shape style="position:absolute;left:5331;top:9956;width:10;height:20" coordorigin="5331,9956" coordsize="10,20" path="m5331,9975l5341,9975,5341,9956,5331,9956,5331,9975xe" filled="true" fillcolor="#000000" stroked="false">
                <v:path arrowok="t"/>
                <v:fill type="solid"/>
              </v:shape>
            </v:group>
            <v:group style="position:absolute;left:5331;top:9975;width:10;height:20" coordorigin="5331,9975" coordsize="10,20">
              <v:shape style="position:absolute;left:5331;top:9975;width:10;height:20" coordorigin="5331,9975" coordsize="10,20" path="m5331,9994l5341,9994,5341,9975,5331,9975,5331,9994xe" filled="true" fillcolor="#000000" stroked="false">
                <v:path arrowok="t"/>
                <v:fill type="solid"/>
              </v:shape>
            </v:group>
            <v:group style="position:absolute;left:7179;top:9687;width:10;height:20" coordorigin="7179,9687" coordsize="10,20">
              <v:shape style="position:absolute;left:7179;top:9687;width:10;height:20" coordorigin="7179,9687" coordsize="10,20" path="m7179,9706l7189,9706,7189,9687,7179,9687,7179,9706xe" filled="true" fillcolor="#000000" stroked="false">
                <v:path arrowok="t"/>
                <v:fill type="solid"/>
              </v:shape>
            </v:group>
            <v:group style="position:absolute;left:7179;top:9706;width:10;height:20" coordorigin="7179,9706" coordsize="10,20">
              <v:shape style="position:absolute;left:7179;top:9706;width:10;height:20" coordorigin="7179,9706" coordsize="10,20" path="m7179,9726l7189,9726,7189,9706,7179,9706,7179,9726xe" filled="true" fillcolor="#000000" stroked="false">
                <v:path arrowok="t"/>
                <v:fill type="solid"/>
              </v:shape>
            </v:group>
            <v:group style="position:absolute;left:7179;top:9726;width:10;height:20" coordorigin="7179,9726" coordsize="10,20">
              <v:shape style="position:absolute;left:7179;top:9726;width:10;height:20" coordorigin="7179,9726" coordsize="10,20" path="m7179,9745l7189,9745,7189,9726,7179,9726,7179,9745xe" filled="true" fillcolor="#000000" stroked="false">
                <v:path arrowok="t"/>
                <v:fill type="solid"/>
              </v:shape>
            </v:group>
            <v:group style="position:absolute;left:7179;top:9745;width:10;height:20" coordorigin="7179,9745" coordsize="10,20">
              <v:shape style="position:absolute;left:7179;top:9745;width:10;height:20" coordorigin="7179,9745" coordsize="10,20" path="m7179,9764l7189,9764,7189,9745,7179,9745,7179,9764xe" filled="true" fillcolor="#000000" stroked="false">
                <v:path arrowok="t"/>
                <v:fill type="solid"/>
              </v:shape>
            </v:group>
            <v:group style="position:absolute;left:7179;top:9764;width:10;height:20" coordorigin="7179,9764" coordsize="10,20">
              <v:shape style="position:absolute;left:7179;top:9764;width:10;height:20" coordorigin="7179,9764" coordsize="10,20" path="m7179,9783l7189,9783,7189,9764,7179,9764,7179,9783xe" filled="true" fillcolor="#000000" stroked="false">
                <v:path arrowok="t"/>
                <v:fill type="solid"/>
              </v:shape>
            </v:group>
            <v:group style="position:absolute;left:7179;top:9783;width:10;height:20" coordorigin="7179,9783" coordsize="10,20">
              <v:shape style="position:absolute;left:7179;top:9783;width:10;height:20" coordorigin="7179,9783" coordsize="10,20" path="m7179,9802l7189,9802,7189,9783,7179,9783,7179,9802xe" filled="true" fillcolor="#000000" stroked="false">
                <v:path arrowok="t"/>
                <v:fill type="solid"/>
              </v:shape>
            </v:group>
            <v:group style="position:absolute;left:7179;top:9802;width:10;height:20" coordorigin="7179,9802" coordsize="10,20">
              <v:shape style="position:absolute;left:7179;top:9802;width:10;height:20" coordorigin="7179,9802" coordsize="10,20" path="m7179,9822l7189,9822,7189,9802,7179,9802,7179,9822xe" filled="true" fillcolor="#000000" stroked="false">
                <v:path arrowok="t"/>
                <v:fill type="solid"/>
              </v:shape>
            </v:group>
            <v:group style="position:absolute;left:7179;top:9822;width:10;height:20" coordorigin="7179,9822" coordsize="10,20">
              <v:shape style="position:absolute;left:7179;top:9822;width:10;height:20" coordorigin="7179,9822" coordsize="10,20" path="m7179,9841l7189,9841,7189,9822,7179,9822,7179,9841xe" filled="true" fillcolor="#000000" stroked="false">
                <v:path arrowok="t"/>
                <v:fill type="solid"/>
              </v:shape>
            </v:group>
            <v:group style="position:absolute;left:7179;top:9841;width:10;height:20" coordorigin="7179,9841" coordsize="10,20">
              <v:shape style="position:absolute;left:7179;top:9841;width:10;height:20" coordorigin="7179,9841" coordsize="10,20" path="m7179,9860l7189,9860,7189,9841,7179,9841,7179,9860xe" filled="true" fillcolor="#000000" stroked="false">
                <v:path arrowok="t"/>
                <v:fill type="solid"/>
              </v:shape>
            </v:group>
            <v:group style="position:absolute;left:7179;top:9860;width:10;height:20" coordorigin="7179,9860" coordsize="10,20">
              <v:shape style="position:absolute;left:7179;top:9860;width:10;height:20" coordorigin="7179,9860" coordsize="10,20" path="m7179,9879l7189,9879,7189,9860,7179,9860,7179,9879xe" filled="true" fillcolor="#000000" stroked="false">
                <v:path arrowok="t"/>
                <v:fill type="solid"/>
              </v:shape>
            </v:group>
            <v:group style="position:absolute;left:7179;top:9879;width:10;height:20" coordorigin="7179,9879" coordsize="10,20">
              <v:shape style="position:absolute;left:7179;top:9879;width:10;height:20" coordorigin="7179,9879" coordsize="10,20" path="m7179,9898l7189,9898,7189,9879,7179,9879,7179,9898xe" filled="true" fillcolor="#000000" stroked="false">
                <v:path arrowok="t"/>
                <v:fill type="solid"/>
              </v:shape>
            </v:group>
            <v:group style="position:absolute;left:7179;top:9898;width:10;height:20" coordorigin="7179,9898" coordsize="10,20">
              <v:shape style="position:absolute;left:7179;top:9898;width:10;height:20" coordorigin="7179,9898" coordsize="10,20" path="m7179,9918l7189,9918,7189,9898,7179,9898,7179,9918xe" filled="true" fillcolor="#000000" stroked="false">
                <v:path arrowok="t"/>
                <v:fill type="solid"/>
              </v:shape>
            </v:group>
            <v:group style="position:absolute;left:7179;top:9918;width:10;height:20" coordorigin="7179,9918" coordsize="10,20">
              <v:shape style="position:absolute;left:7179;top:9918;width:10;height:20" coordorigin="7179,9918" coordsize="10,20" path="m7179,9937l7189,9937,7189,9918,7179,9918,7179,9937xe" filled="true" fillcolor="#000000" stroked="false">
                <v:path arrowok="t"/>
                <v:fill type="solid"/>
              </v:shape>
            </v:group>
            <v:group style="position:absolute;left:7179;top:9937;width:10;height:20" coordorigin="7179,9937" coordsize="10,20">
              <v:shape style="position:absolute;left:7179;top:9937;width:10;height:20" coordorigin="7179,9937" coordsize="10,20" path="m7179,9956l7189,9956,7189,9937,7179,9937,7179,9956xe" filled="true" fillcolor="#000000" stroked="false">
                <v:path arrowok="t"/>
                <v:fill type="solid"/>
              </v:shape>
            </v:group>
            <v:group style="position:absolute;left:7179;top:9956;width:10;height:20" coordorigin="7179,9956" coordsize="10,20">
              <v:shape style="position:absolute;left:7179;top:9956;width:10;height:20" coordorigin="7179,9956" coordsize="10,20" path="m7179,9975l7189,9975,7189,9956,7179,9956,7179,9975xe" filled="true" fillcolor="#000000" stroked="false">
                <v:path arrowok="t"/>
                <v:fill type="solid"/>
              </v:shape>
            </v:group>
            <v:group style="position:absolute;left:7179;top:9975;width:10;height:20" coordorigin="7179,9975" coordsize="10,20">
              <v:shape style="position:absolute;left:7179;top:9975;width:10;height:20" coordorigin="7179,9975" coordsize="10,20" path="m7179,9994l7189,9994,7189,9975,7179,9975,7179,9994xe" filled="true" fillcolor="#000000" stroked="false">
                <v:path arrowok="t"/>
                <v:fill type="solid"/>
              </v:shape>
            </v:group>
            <v:group style="position:absolute;left:7179;top:9994;width:10;height:20" coordorigin="7179,9994" coordsize="10,20">
              <v:shape style="position:absolute;left:7179;top:9994;width:10;height:20" coordorigin="7179,9994" coordsize="10,20" path="m7179,10014l7189,10014,7189,9994,7179,9994,7179,10014xe" filled="true" fillcolor="#000000" stroked="false">
                <v:path arrowok="t"/>
                <v:fill type="solid"/>
              </v:shape>
            </v:group>
            <v:group style="position:absolute;left:7179;top:10014;width:10;height:20" coordorigin="7179,10014" coordsize="10,20">
              <v:shape style="position:absolute;left:7179;top:10014;width:10;height:20" coordorigin="7179,10014" coordsize="10,20" path="m7179,10033l7189,10033,7189,10014,7179,10014,7179,10033xe" filled="true" fillcolor="#000000" stroked="false">
                <v:path arrowok="t"/>
                <v:fill type="solid"/>
              </v:shape>
            </v:group>
            <v:group style="position:absolute;left:7179;top:10033;width:10;height:20" coordorigin="7179,10033" coordsize="10,20">
              <v:shape style="position:absolute;left:7179;top:10033;width:10;height:20" coordorigin="7179,10033" coordsize="10,20" path="m7179,10052l7189,10052,7189,10033,7179,10033,7179,10052xe" filled="true" fillcolor="#000000" stroked="false">
                <v:path arrowok="t"/>
                <v:fill type="solid"/>
              </v:shape>
            </v:group>
            <v:group style="position:absolute;left:7179;top:10052;width:10;height:20" coordorigin="7179,10052" coordsize="10,20">
              <v:shape style="position:absolute;left:7179;top:10052;width:10;height:20" coordorigin="7179,10052" coordsize="10,20" path="m7179,10071l7189,10071,7189,10052,7179,10052,7179,10071xe" filled="true" fillcolor="#000000" stroked="false">
                <v:path arrowok="t"/>
                <v:fill type="solid"/>
              </v:shape>
            </v:group>
            <v:group style="position:absolute;left:7179;top:10080;width:10;height:2" coordorigin="7179,10080" coordsize="10,2">
              <v:shape style="position:absolute;left:7179;top:10080;width:10;height:2" coordorigin="7179,10080" coordsize="10,0" path="m7179,10080l7189,10080e" filled="false" stroked="true" strokeweight=".84pt" strokecolor="#000000">
                <v:path arrowok="t"/>
              </v:shape>
            </v:group>
            <v:group style="position:absolute;left:8658;top:9687;width:10;height:20" coordorigin="8658,9687" coordsize="10,20">
              <v:shape style="position:absolute;left:8658;top:9687;width:10;height:20" coordorigin="8658,9687" coordsize="10,20" path="m8658,9706l8668,9706,8668,9687,8658,9687,8658,9706xe" filled="true" fillcolor="#000000" stroked="false">
                <v:path arrowok="t"/>
                <v:fill type="solid"/>
              </v:shape>
            </v:group>
            <v:group style="position:absolute;left:8658;top:9706;width:10;height:20" coordorigin="8658,9706" coordsize="10,20">
              <v:shape style="position:absolute;left:8658;top:9706;width:10;height:20" coordorigin="8658,9706" coordsize="10,20" path="m8658,9726l8668,9726,8668,9706,8658,9706,8658,9726xe" filled="true" fillcolor="#000000" stroked="false">
                <v:path arrowok="t"/>
                <v:fill type="solid"/>
              </v:shape>
            </v:group>
            <v:group style="position:absolute;left:8658;top:9726;width:10;height:20" coordorigin="8658,9726" coordsize="10,20">
              <v:shape style="position:absolute;left:8658;top:9726;width:10;height:20" coordorigin="8658,9726" coordsize="10,20" path="m8658,9745l8668,9745,8668,9726,8658,9726,8658,9745xe" filled="true" fillcolor="#000000" stroked="false">
                <v:path arrowok="t"/>
                <v:fill type="solid"/>
              </v:shape>
            </v:group>
            <v:group style="position:absolute;left:8658;top:9745;width:10;height:20" coordorigin="8658,9745" coordsize="10,20">
              <v:shape style="position:absolute;left:8658;top:9745;width:10;height:20" coordorigin="8658,9745" coordsize="10,20" path="m8658,9764l8668,9764,8668,9745,8658,9745,8658,9764xe" filled="true" fillcolor="#000000" stroked="false">
                <v:path arrowok="t"/>
                <v:fill type="solid"/>
              </v:shape>
            </v:group>
            <v:group style="position:absolute;left:8658;top:9764;width:10;height:20" coordorigin="8658,9764" coordsize="10,20">
              <v:shape style="position:absolute;left:8658;top:9764;width:10;height:20" coordorigin="8658,9764" coordsize="10,20" path="m8658,9783l8668,9783,8668,9764,8658,9764,8658,9783xe" filled="true" fillcolor="#000000" stroked="false">
                <v:path arrowok="t"/>
                <v:fill type="solid"/>
              </v:shape>
            </v:group>
            <v:group style="position:absolute;left:8658;top:9783;width:10;height:20" coordorigin="8658,9783" coordsize="10,20">
              <v:shape style="position:absolute;left:8658;top:9783;width:10;height:20" coordorigin="8658,9783" coordsize="10,20" path="m8658,9802l8668,9802,8668,9783,8658,9783,8658,9802xe" filled="true" fillcolor="#000000" stroked="false">
                <v:path arrowok="t"/>
                <v:fill type="solid"/>
              </v:shape>
            </v:group>
            <v:group style="position:absolute;left:8658;top:9802;width:10;height:20" coordorigin="8658,9802" coordsize="10,20">
              <v:shape style="position:absolute;left:8658;top:9802;width:10;height:20" coordorigin="8658,9802" coordsize="10,20" path="m8658,9822l8668,9822,8668,9802,8658,9802,8658,9822xe" filled="true" fillcolor="#000000" stroked="false">
                <v:path arrowok="t"/>
                <v:fill type="solid"/>
              </v:shape>
            </v:group>
            <v:group style="position:absolute;left:8658;top:9822;width:10;height:20" coordorigin="8658,9822" coordsize="10,20">
              <v:shape style="position:absolute;left:8658;top:9822;width:10;height:20" coordorigin="8658,9822" coordsize="10,20" path="m8658,9841l8668,9841,8668,9822,8658,9822,8658,9841xe" filled="true" fillcolor="#000000" stroked="false">
                <v:path arrowok="t"/>
                <v:fill type="solid"/>
              </v:shape>
            </v:group>
            <v:group style="position:absolute;left:8658;top:9841;width:10;height:20" coordorigin="8658,9841" coordsize="10,20">
              <v:shape style="position:absolute;left:8658;top:9841;width:10;height:20" coordorigin="8658,9841" coordsize="10,20" path="m8658,9860l8668,9860,8668,9841,8658,9841,8658,9860xe" filled="true" fillcolor="#000000" stroked="false">
                <v:path arrowok="t"/>
                <v:fill type="solid"/>
              </v:shape>
            </v:group>
            <v:group style="position:absolute;left:8658;top:9860;width:10;height:20" coordorigin="8658,9860" coordsize="10,20">
              <v:shape style="position:absolute;left:8658;top:9860;width:10;height:20" coordorigin="8658,9860" coordsize="10,20" path="m8658,9879l8668,9879,8668,9860,8658,9860,8658,9879xe" filled="true" fillcolor="#000000" stroked="false">
                <v:path arrowok="t"/>
                <v:fill type="solid"/>
              </v:shape>
            </v:group>
            <v:group style="position:absolute;left:8658;top:9879;width:10;height:20" coordorigin="8658,9879" coordsize="10,20">
              <v:shape style="position:absolute;left:8658;top:9879;width:10;height:20" coordorigin="8658,9879" coordsize="10,20" path="m8658,9898l8668,9898,8668,9879,8658,9879,8658,9898xe" filled="true" fillcolor="#000000" stroked="false">
                <v:path arrowok="t"/>
                <v:fill type="solid"/>
              </v:shape>
            </v:group>
            <v:group style="position:absolute;left:8658;top:9898;width:10;height:20" coordorigin="8658,9898" coordsize="10,20">
              <v:shape style="position:absolute;left:8658;top:9898;width:10;height:20" coordorigin="8658,9898" coordsize="10,20" path="m8658,9918l8668,9918,8668,9898,8658,9898,8658,9918xe" filled="true" fillcolor="#000000" stroked="false">
                <v:path arrowok="t"/>
                <v:fill type="solid"/>
              </v:shape>
            </v:group>
            <v:group style="position:absolute;left:8658;top:9918;width:10;height:20" coordorigin="8658,9918" coordsize="10,20">
              <v:shape style="position:absolute;left:8658;top:9918;width:10;height:20" coordorigin="8658,9918" coordsize="10,20" path="m8658,9937l8668,9937,8668,9918,8658,9918,8658,9937xe" filled="true" fillcolor="#000000" stroked="false">
                <v:path arrowok="t"/>
                <v:fill type="solid"/>
              </v:shape>
            </v:group>
            <v:group style="position:absolute;left:8658;top:9937;width:10;height:20" coordorigin="8658,9937" coordsize="10,20">
              <v:shape style="position:absolute;left:8658;top:9937;width:10;height:20" coordorigin="8658,9937" coordsize="10,20" path="m8658,9956l8668,9956,8668,9937,8658,9937,8658,9956xe" filled="true" fillcolor="#000000" stroked="false">
                <v:path arrowok="t"/>
                <v:fill type="solid"/>
              </v:shape>
            </v:group>
            <v:group style="position:absolute;left:8658;top:9956;width:10;height:20" coordorigin="8658,9956" coordsize="10,20">
              <v:shape style="position:absolute;left:8658;top:9956;width:10;height:20" coordorigin="8658,9956" coordsize="10,20" path="m8658,9975l8668,9975,8668,9956,8658,9956,8658,9975xe" filled="true" fillcolor="#000000" stroked="false">
                <v:path arrowok="t"/>
                <v:fill type="solid"/>
              </v:shape>
            </v:group>
            <v:group style="position:absolute;left:8658;top:9975;width:10;height:20" coordorigin="8658,9975" coordsize="10,20">
              <v:shape style="position:absolute;left:8658;top:9975;width:10;height:20" coordorigin="8658,9975" coordsize="10,20" path="m8658,9994l8668,9994,8668,9975,8658,9975,8658,9994xe" filled="true" fillcolor="#000000" stroked="false">
                <v:path arrowok="t"/>
                <v:fill type="solid"/>
              </v:shape>
            </v:group>
            <v:group style="position:absolute;left:8658;top:9994;width:10;height:20" coordorigin="8658,9994" coordsize="10,20">
              <v:shape style="position:absolute;left:8658;top:9994;width:10;height:20" coordorigin="8658,9994" coordsize="10,20" path="m8658,10014l8668,10014,8668,9994,8658,9994,8658,10014xe" filled="true" fillcolor="#000000" stroked="false">
                <v:path arrowok="t"/>
                <v:fill type="solid"/>
              </v:shape>
            </v:group>
            <v:group style="position:absolute;left:8658;top:10014;width:10;height:20" coordorigin="8658,10014" coordsize="10,20">
              <v:shape style="position:absolute;left:8658;top:10014;width:10;height:20" coordorigin="8658,10014" coordsize="10,20" path="m8658,10033l8668,10033,8668,10014,8658,10014,8658,10033xe" filled="true" fillcolor="#000000" stroked="false">
                <v:path arrowok="t"/>
                <v:fill type="solid"/>
              </v:shape>
            </v:group>
            <v:group style="position:absolute;left:8658;top:10033;width:10;height:20" coordorigin="8658,10033" coordsize="10,20">
              <v:shape style="position:absolute;left:8658;top:10033;width:10;height:20" coordorigin="8658,10033" coordsize="10,20" path="m8658,10052l8668,10052,8668,10033,8658,10033,8658,10052xe" filled="true" fillcolor="#000000" stroked="false">
                <v:path arrowok="t"/>
                <v:fill type="solid"/>
              </v:shape>
            </v:group>
            <v:group style="position:absolute;left:8658;top:10052;width:10;height:20" coordorigin="8658,10052" coordsize="10,20">
              <v:shape style="position:absolute;left:8658;top:10052;width:10;height:20" coordorigin="8658,10052" coordsize="10,20" path="m8658,10071l8668,10071,8668,10052,8658,10052,8658,10071xe" filled="true" fillcolor="#000000" stroked="false">
                <v:path arrowok="t"/>
                <v:fill type="solid"/>
              </v:shape>
            </v:group>
            <v:group style="position:absolute;left:8658;top:10080;width:10;height:2" coordorigin="8658,10080" coordsize="10,2">
              <v:shape style="position:absolute;left:8658;top:10080;width:10;height:2" coordorigin="8658,10080" coordsize="10,0" path="m8658,10080l8668,10080e" filled="false" stroked="true" strokeweight=".84pt" strokecolor="#000000">
                <v:path arrowok="t"/>
              </v:shape>
              <v:shape style="position:absolute;left:1688;top:9994;width:3662;height:103" type="#_x0000_t75" stroked="false">
                <v:imagedata r:id="rId241" o:title=""/>
              </v:shape>
              <v:shape style="position:absolute;left:5326;top:10088;width:1853;height:10" type="#_x0000_t75" stroked="false">
                <v:imagedata r:id="rId242" o:title=""/>
              </v:shape>
              <v:shape style="position:absolute;left:7174;top:10088;width:3045;height:10" type="#_x0000_t75" stroked="false">
                <v:imagedata r:id="rId243" o:title=""/>
              </v:shape>
            </v:group>
            <v:group style="position:absolute;left:5331;top:10098;width:10;height:20" coordorigin="5331,10098" coordsize="10,20">
              <v:shape style="position:absolute;left:5331;top:10098;width:10;height:20" coordorigin="5331,10098" coordsize="10,20" path="m5331,10117l5341,10117,5341,10098,5331,10098,5331,10117xe" filled="true" fillcolor="#000000" stroked="false">
                <v:path arrowok="t"/>
                <v:fill type="solid"/>
              </v:shape>
            </v:group>
            <v:group style="position:absolute;left:5331;top:10117;width:10;height:20" coordorigin="5331,10117" coordsize="10,20">
              <v:shape style="position:absolute;left:5331;top:10117;width:10;height:20" coordorigin="5331,10117" coordsize="10,20" path="m5331,10136l5341,10136,5341,10117,5331,10117,5331,10136xe" filled="true" fillcolor="#000000" stroked="false">
                <v:path arrowok="t"/>
                <v:fill type="solid"/>
              </v:shape>
            </v:group>
            <v:group style="position:absolute;left:5331;top:10136;width:10;height:20" coordorigin="5331,10136" coordsize="10,20">
              <v:shape style="position:absolute;left:5331;top:10136;width:10;height:20" coordorigin="5331,10136" coordsize="10,20" path="m5331,10155l5341,10155,5341,10136,5331,10136,5331,10155xe" filled="true" fillcolor="#000000" stroked="false">
                <v:path arrowok="t"/>
                <v:fill type="solid"/>
              </v:shape>
            </v:group>
            <v:group style="position:absolute;left:5331;top:10155;width:10;height:20" coordorigin="5331,10155" coordsize="10,20">
              <v:shape style="position:absolute;left:5331;top:10155;width:10;height:20" coordorigin="5331,10155" coordsize="10,20" path="m5331,10174l5341,10174,5341,10155,5331,10155,5331,10174xe" filled="true" fillcolor="#000000" stroked="false">
                <v:path arrowok="t"/>
                <v:fill type="solid"/>
              </v:shape>
            </v:group>
            <v:group style="position:absolute;left:5331;top:10174;width:10;height:20" coordorigin="5331,10174" coordsize="10,20">
              <v:shape style="position:absolute;left:5331;top:10174;width:10;height:20" coordorigin="5331,10174" coordsize="10,20" path="m5331,10194l5341,10194,5341,10174,5331,10174,5331,10194xe" filled="true" fillcolor="#000000" stroked="false">
                <v:path arrowok="t"/>
                <v:fill type="solid"/>
              </v:shape>
            </v:group>
            <v:group style="position:absolute;left:5331;top:10194;width:10;height:20" coordorigin="5331,10194" coordsize="10,20">
              <v:shape style="position:absolute;left:5331;top:10194;width:10;height:20" coordorigin="5331,10194" coordsize="10,20" path="m5331,10213l5341,10213,5341,10194,5331,10194,5331,10213xe" filled="true" fillcolor="#000000" stroked="false">
                <v:path arrowok="t"/>
                <v:fill type="solid"/>
              </v:shape>
            </v:group>
            <v:group style="position:absolute;left:5331;top:10213;width:10;height:20" coordorigin="5331,10213" coordsize="10,20">
              <v:shape style="position:absolute;left:5331;top:10213;width:10;height:20" coordorigin="5331,10213" coordsize="10,20" path="m5331,10232l5341,10232,5341,10213,5331,10213,5331,10232xe" filled="true" fillcolor="#000000" stroked="false">
                <v:path arrowok="t"/>
                <v:fill type="solid"/>
              </v:shape>
            </v:group>
            <v:group style="position:absolute;left:5331;top:10232;width:10;height:20" coordorigin="5331,10232" coordsize="10,20">
              <v:shape style="position:absolute;left:5331;top:10232;width:10;height:20" coordorigin="5331,10232" coordsize="10,20" path="m5331,10251l5341,10251,5341,10232,5331,10232,5331,10251xe" filled="true" fillcolor="#000000" stroked="false">
                <v:path arrowok="t"/>
                <v:fill type="solid"/>
              </v:shape>
            </v:group>
            <v:group style="position:absolute;left:5331;top:10251;width:10;height:20" coordorigin="5331,10251" coordsize="10,20">
              <v:shape style="position:absolute;left:5331;top:10251;width:10;height:20" coordorigin="5331,10251" coordsize="10,20" path="m5331,10270l5341,10270,5341,10251,5331,10251,5331,10270xe" filled="true" fillcolor="#000000" stroked="false">
                <v:path arrowok="t"/>
                <v:fill type="solid"/>
              </v:shape>
            </v:group>
            <v:group style="position:absolute;left:5331;top:10270;width:10;height:20" coordorigin="5331,10270" coordsize="10,20">
              <v:shape style="position:absolute;left:5331;top:10270;width:10;height:20" coordorigin="5331,10270" coordsize="10,20" path="m5331,10290l5341,10290,5341,10270,5331,10270,5331,10290xe" filled="true" fillcolor="#000000" stroked="false">
                <v:path arrowok="t"/>
                <v:fill type="solid"/>
              </v:shape>
            </v:group>
            <v:group style="position:absolute;left:5331;top:10290;width:10;height:20" coordorigin="5331,10290" coordsize="10,20">
              <v:shape style="position:absolute;left:5331;top:10290;width:10;height:20" coordorigin="5331,10290" coordsize="10,20" path="m5331,10309l5341,10309,5341,10290,5331,10290,5331,10309xe" filled="true" fillcolor="#000000" stroked="false">
                <v:path arrowok="t"/>
                <v:fill type="solid"/>
              </v:shape>
            </v:group>
            <v:group style="position:absolute;left:5331;top:10309;width:10;height:20" coordorigin="5331,10309" coordsize="10,20">
              <v:shape style="position:absolute;left:5331;top:10309;width:10;height:20" coordorigin="5331,10309" coordsize="10,20" path="m5331,10328l5341,10328,5341,10309,5331,10309,5331,10328xe" filled="true" fillcolor="#000000" stroked="false">
                <v:path arrowok="t"/>
                <v:fill type="solid"/>
              </v:shape>
            </v:group>
            <v:group style="position:absolute;left:5331;top:10328;width:10;height:20" coordorigin="5331,10328" coordsize="10,20">
              <v:shape style="position:absolute;left:5331;top:10328;width:10;height:20" coordorigin="5331,10328" coordsize="10,20" path="m5331,10347l5341,10347,5341,10328,5331,10328,5331,10347xe" filled="true" fillcolor="#000000" stroked="false">
                <v:path arrowok="t"/>
                <v:fill type="solid"/>
              </v:shape>
            </v:group>
            <v:group style="position:absolute;left:5331;top:10347;width:10;height:20" coordorigin="5331,10347" coordsize="10,20">
              <v:shape style="position:absolute;left:5331;top:10347;width:10;height:20" coordorigin="5331,10347" coordsize="10,20" path="m5331,10366l5341,10366,5341,10347,5331,10347,5331,10366xe" filled="true" fillcolor="#000000" stroked="false">
                <v:path arrowok="t"/>
                <v:fill type="solid"/>
              </v:shape>
            </v:group>
            <v:group style="position:absolute;left:5331;top:10366;width:10;height:20" coordorigin="5331,10366" coordsize="10,20">
              <v:shape style="position:absolute;left:5331;top:10366;width:10;height:20" coordorigin="5331,10366" coordsize="10,20" path="m5331,10386l5341,10386,5341,10366,5331,10366,5331,10386xe" filled="true" fillcolor="#000000" stroked="false">
                <v:path arrowok="t"/>
                <v:fill type="solid"/>
              </v:shape>
            </v:group>
            <v:group style="position:absolute;left:5331;top:10386;width:10;height:20" coordorigin="5331,10386" coordsize="10,20">
              <v:shape style="position:absolute;left:5331;top:10386;width:10;height:20" coordorigin="5331,10386" coordsize="10,20" path="m5331,10405l5341,10405,5341,10386,5331,10386,5331,10405xe" filled="true" fillcolor="#000000" stroked="false">
                <v:path arrowok="t"/>
                <v:fill type="solid"/>
              </v:shape>
            </v:group>
            <v:group style="position:absolute;left:7179;top:10098;width:10;height:20" coordorigin="7179,10098" coordsize="10,20">
              <v:shape style="position:absolute;left:7179;top:10098;width:10;height:20" coordorigin="7179,10098" coordsize="10,20" path="m7179,10117l7189,10117,7189,10098,7179,10098,7179,10117xe" filled="true" fillcolor="#000000" stroked="false">
                <v:path arrowok="t"/>
                <v:fill type="solid"/>
              </v:shape>
            </v:group>
            <v:group style="position:absolute;left:7179;top:10117;width:10;height:20" coordorigin="7179,10117" coordsize="10,20">
              <v:shape style="position:absolute;left:7179;top:10117;width:10;height:20" coordorigin="7179,10117" coordsize="10,20" path="m7179,10136l7189,10136,7189,10117,7179,10117,7179,10136xe" filled="true" fillcolor="#000000" stroked="false">
                <v:path arrowok="t"/>
                <v:fill type="solid"/>
              </v:shape>
            </v:group>
            <v:group style="position:absolute;left:7179;top:10136;width:10;height:20" coordorigin="7179,10136" coordsize="10,20">
              <v:shape style="position:absolute;left:7179;top:10136;width:10;height:20" coordorigin="7179,10136" coordsize="10,20" path="m7179,10155l7189,10155,7189,10136,7179,10136,7179,10155xe" filled="true" fillcolor="#000000" stroked="false">
                <v:path arrowok="t"/>
                <v:fill type="solid"/>
              </v:shape>
            </v:group>
            <v:group style="position:absolute;left:7179;top:10155;width:10;height:20" coordorigin="7179,10155" coordsize="10,20">
              <v:shape style="position:absolute;left:7179;top:10155;width:10;height:20" coordorigin="7179,10155" coordsize="10,20" path="m7179,10174l7189,10174,7189,10155,7179,10155,7179,10174xe" filled="true" fillcolor="#000000" stroked="false">
                <v:path arrowok="t"/>
                <v:fill type="solid"/>
              </v:shape>
            </v:group>
            <v:group style="position:absolute;left:7179;top:10174;width:10;height:20" coordorigin="7179,10174" coordsize="10,20">
              <v:shape style="position:absolute;left:7179;top:10174;width:10;height:20" coordorigin="7179,10174" coordsize="10,20" path="m7179,10194l7189,10194,7189,10174,7179,10174,7179,10194xe" filled="true" fillcolor="#000000" stroked="false">
                <v:path arrowok="t"/>
                <v:fill type="solid"/>
              </v:shape>
            </v:group>
            <v:group style="position:absolute;left:7179;top:10194;width:10;height:20" coordorigin="7179,10194" coordsize="10,20">
              <v:shape style="position:absolute;left:7179;top:10194;width:10;height:20" coordorigin="7179,10194" coordsize="10,20" path="m7179,10213l7189,10213,7189,10194,7179,10194,7179,10213xe" filled="true" fillcolor="#000000" stroked="false">
                <v:path arrowok="t"/>
                <v:fill type="solid"/>
              </v:shape>
            </v:group>
            <v:group style="position:absolute;left:7179;top:10213;width:10;height:20" coordorigin="7179,10213" coordsize="10,20">
              <v:shape style="position:absolute;left:7179;top:10213;width:10;height:20" coordorigin="7179,10213" coordsize="10,20" path="m7179,10232l7189,10232,7189,10213,7179,10213,7179,10232xe" filled="true" fillcolor="#000000" stroked="false">
                <v:path arrowok="t"/>
                <v:fill type="solid"/>
              </v:shape>
            </v:group>
            <v:group style="position:absolute;left:7179;top:10232;width:10;height:20" coordorigin="7179,10232" coordsize="10,20">
              <v:shape style="position:absolute;left:7179;top:10232;width:10;height:20" coordorigin="7179,10232" coordsize="10,20" path="m7179,10251l7189,10251,7189,10232,7179,10232,7179,10251xe" filled="true" fillcolor="#000000" stroked="false">
                <v:path arrowok="t"/>
                <v:fill type="solid"/>
              </v:shape>
            </v:group>
            <v:group style="position:absolute;left:7179;top:10251;width:10;height:20" coordorigin="7179,10251" coordsize="10,20">
              <v:shape style="position:absolute;left:7179;top:10251;width:10;height:20" coordorigin="7179,10251" coordsize="10,20" path="m7179,10270l7189,10270,7189,10251,7179,10251,7179,10270xe" filled="true" fillcolor="#000000" stroked="false">
                <v:path arrowok="t"/>
                <v:fill type="solid"/>
              </v:shape>
            </v:group>
            <v:group style="position:absolute;left:7179;top:10270;width:10;height:20" coordorigin="7179,10270" coordsize="10,20">
              <v:shape style="position:absolute;left:7179;top:10270;width:10;height:20" coordorigin="7179,10270" coordsize="10,20" path="m7179,10290l7189,10290,7189,10270,7179,10270,7179,10290xe" filled="true" fillcolor="#000000" stroked="false">
                <v:path arrowok="t"/>
                <v:fill type="solid"/>
              </v:shape>
            </v:group>
            <v:group style="position:absolute;left:7179;top:10290;width:10;height:20" coordorigin="7179,10290" coordsize="10,20">
              <v:shape style="position:absolute;left:7179;top:10290;width:10;height:20" coordorigin="7179,10290" coordsize="10,20" path="m7179,10309l7189,10309,7189,10290,7179,10290,7179,10309xe" filled="true" fillcolor="#000000" stroked="false">
                <v:path arrowok="t"/>
                <v:fill type="solid"/>
              </v:shape>
            </v:group>
            <v:group style="position:absolute;left:7179;top:10309;width:10;height:20" coordorigin="7179,10309" coordsize="10,20">
              <v:shape style="position:absolute;left:7179;top:10309;width:10;height:20" coordorigin="7179,10309" coordsize="10,20" path="m7179,10328l7189,10328,7189,10309,7179,10309,7179,10328xe" filled="true" fillcolor="#000000" stroked="false">
                <v:path arrowok="t"/>
                <v:fill type="solid"/>
              </v:shape>
            </v:group>
            <v:group style="position:absolute;left:7179;top:10328;width:10;height:20" coordorigin="7179,10328" coordsize="10,20">
              <v:shape style="position:absolute;left:7179;top:10328;width:10;height:20" coordorigin="7179,10328" coordsize="10,20" path="m7179,10347l7189,10347,7189,10328,7179,10328,7179,10347xe" filled="true" fillcolor="#000000" stroked="false">
                <v:path arrowok="t"/>
                <v:fill type="solid"/>
              </v:shape>
            </v:group>
            <v:group style="position:absolute;left:7179;top:10347;width:10;height:20" coordorigin="7179,10347" coordsize="10,20">
              <v:shape style="position:absolute;left:7179;top:10347;width:10;height:20" coordorigin="7179,10347" coordsize="10,20" path="m7179,10366l7189,10366,7189,10347,7179,10347,7179,10366xe" filled="true" fillcolor="#000000" stroked="false">
                <v:path arrowok="t"/>
                <v:fill type="solid"/>
              </v:shape>
            </v:group>
            <v:group style="position:absolute;left:7179;top:10366;width:10;height:20" coordorigin="7179,10366" coordsize="10,20">
              <v:shape style="position:absolute;left:7179;top:10366;width:10;height:20" coordorigin="7179,10366" coordsize="10,20" path="m7179,10386l7189,10386,7189,10366,7179,10366,7179,10386xe" filled="true" fillcolor="#000000" stroked="false">
                <v:path arrowok="t"/>
                <v:fill type="solid"/>
              </v:shape>
            </v:group>
            <v:group style="position:absolute;left:7179;top:10386;width:10;height:20" coordorigin="7179,10386" coordsize="10,20">
              <v:shape style="position:absolute;left:7179;top:10386;width:10;height:20" coordorigin="7179,10386" coordsize="10,20" path="m7179,10405l7189,10405,7189,10386,7179,10386,7179,10405xe" filled="true" fillcolor="#000000" stroked="false">
                <v:path arrowok="t"/>
                <v:fill type="solid"/>
              </v:shape>
            </v:group>
            <v:group style="position:absolute;left:7179;top:10405;width:10;height:20" coordorigin="7179,10405" coordsize="10,20">
              <v:shape style="position:absolute;left:7179;top:10405;width:10;height:20" coordorigin="7179,10405" coordsize="10,20" path="m7179,10424l7189,10424,7189,10405,7179,10405,7179,10424xe" filled="true" fillcolor="#000000" stroked="false">
                <v:path arrowok="t"/>
                <v:fill type="solid"/>
              </v:shape>
            </v:group>
            <v:group style="position:absolute;left:7179;top:10424;width:10;height:20" coordorigin="7179,10424" coordsize="10,20">
              <v:shape style="position:absolute;left:7179;top:10424;width:10;height:20" coordorigin="7179,10424" coordsize="10,20" path="m7179,10443l7189,10443,7189,10424,7179,10424,7179,10443xe" filled="true" fillcolor="#000000" stroked="false">
                <v:path arrowok="t"/>
                <v:fill type="solid"/>
              </v:shape>
            </v:group>
            <v:group style="position:absolute;left:7179;top:10443;width:10;height:20" coordorigin="7179,10443" coordsize="10,20">
              <v:shape style="position:absolute;left:7179;top:10443;width:10;height:20" coordorigin="7179,10443" coordsize="10,20" path="m7179,10462l7189,10462,7189,10443,7179,10443,7179,10462xe" filled="true" fillcolor="#000000" stroked="false">
                <v:path arrowok="t"/>
                <v:fill type="solid"/>
              </v:shape>
            </v:group>
            <v:group style="position:absolute;left:7179;top:10462;width:10;height:20" coordorigin="7179,10462" coordsize="10,20">
              <v:shape style="position:absolute;left:7179;top:10462;width:10;height:20" coordorigin="7179,10462" coordsize="10,20" path="m7179,10482l7189,10482,7189,10462,7179,10462,7179,10482xe" filled="true" fillcolor="#000000" stroked="false">
                <v:path arrowok="t"/>
                <v:fill type="solid"/>
              </v:shape>
            </v:group>
            <v:group style="position:absolute;left:7179;top:10490;width:10;height:2" coordorigin="7179,10490" coordsize="10,2">
              <v:shape style="position:absolute;left:7179;top:10490;width:10;height:2" coordorigin="7179,10490" coordsize="10,0" path="m7179,10490l7189,10490e" filled="false" stroked="true" strokeweight=".83997pt" strokecolor="#000000">
                <v:path arrowok="t"/>
              </v:shape>
            </v:group>
            <v:group style="position:absolute;left:8658;top:10098;width:10;height:20" coordorigin="8658,10098" coordsize="10,20">
              <v:shape style="position:absolute;left:8658;top:10098;width:10;height:20" coordorigin="8658,10098" coordsize="10,20" path="m8658,10117l8668,10117,8668,10098,8658,10098,8658,10117xe" filled="true" fillcolor="#000000" stroked="false">
                <v:path arrowok="t"/>
                <v:fill type="solid"/>
              </v:shape>
            </v:group>
            <v:group style="position:absolute;left:8658;top:10117;width:10;height:20" coordorigin="8658,10117" coordsize="10,20">
              <v:shape style="position:absolute;left:8658;top:10117;width:10;height:20" coordorigin="8658,10117" coordsize="10,20" path="m8658,10136l8668,10136,8668,10117,8658,10117,8658,10136xe" filled="true" fillcolor="#000000" stroked="false">
                <v:path arrowok="t"/>
                <v:fill type="solid"/>
              </v:shape>
            </v:group>
            <v:group style="position:absolute;left:8658;top:10136;width:10;height:20" coordorigin="8658,10136" coordsize="10,20">
              <v:shape style="position:absolute;left:8658;top:10136;width:10;height:20" coordorigin="8658,10136" coordsize="10,20" path="m8658,10155l8668,10155,8668,10136,8658,10136,8658,10155xe" filled="true" fillcolor="#000000" stroked="false">
                <v:path arrowok="t"/>
                <v:fill type="solid"/>
              </v:shape>
            </v:group>
            <v:group style="position:absolute;left:8658;top:10155;width:10;height:20" coordorigin="8658,10155" coordsize="10,20">
              <v:shape style="position:absolute;left:8658;top:10155;width:10;height:20" coordorigin="8658,10155" coordsize="10,20" path="m8658,10174l8668,10174,8668,10155,8658,10155,8658,10174xe" filled="true" fillcolor="#000000" stroked="false">
                <v:path arrowok="t"/>
                <v:fill type="solid"/>
              </v:shape>
            </v:group>
            <v:group style="position:absolute;left:8658;top:10174;width:10;height:20" coordorigin="8658,10174" coordsize="10,20">
              <v:shape style="position:absolute;left:8658;top:10174;width:10;height:20" coordorigin="8658,10174" coordsize="10,20" path="m8658,10194l8668,10194,8668,10174,8658,10174,8658,10194xe" filled="true" fillcolor="#000000" stroked="false">
                <v:path arrowok="t"/>
                <v:fill type="solid"/>
              </v:shape>
            </v:group>
            <v:group style="position:absolute;left:8658;top:10194;width:10;height:20" coordorigin="8658,10194" coordsize="10,20">
              <v:shape style="position:absolute;left:8658;top:10194;width:10;height:20" coordorigin="8658,10194" coordsize="10,20" path="m8658,10213l8668,10213,8668,10194,8658,10194,8658,10213xe" filled="true" fillcolor="#000000" stroked="false">
                <v:path arrowok="t"/>
                <v:fill type="solid"/>
              </v:shape>
            </v:group>
            <v:group style="position:absolute;left:8658;top:10213;width:10;height:20" coordorigin="8658,10213" coordsize="10,20">
              <v:shape style="position:absolute;left:8658;top:10213;width:10;height:20" coordorigin="8658,10213" coordsize="10,20" path="m8658,10232l8668,10232,8668,10213,8658,10213,8658,10232xe" filled="true" fillcolor="#000000" stroked="false">
                <v:path arrowok="t"/>
                <v:fill type="solid"/>
              </v:shape>
            </v:group>
            <v:group style="position:absolute;left:8658;top:10232;width:10;height:20" coordorigin="8658,10232" coordsize="10,20">
              <v:shape style="position:absolute;left:8658;top:10232;width:10;height:20" coordorigin="8658,10232" coordsize="10,20" path="m8658,10251l8668,10251,8668,10232,8658,10232,8658,10251xe" filled="true" fillcolor="#000000" stroked="false">
                <v:path arrowok="t"/>
                <v:fill type="solid"/>
              </v:shape>
            </v:group>
            <v:group style="position:absolute;left:8658;top:10251;width:10;height:20" coordorigin="8658,10251" coordsize="10,20">
              <v:shape style="position:absolute;left:8658;top:10251;width:10;height:20" coordorigin="8658,10251" coordsize="10,20" path="m8658,10270l8668,10270,8668,10251,8658,10251,8658,10270xe" filled="true" fillcolor="#000000" stroked="false">
                <v:path arrowok="t"/>
                <v:fill type="solid"/>
              </v:shape>
            </v:group>
            <v:group style="position:absolute;left:8658;top:10270;width:10;height:20" coordorigin="8658,10270" coordsize="10,20">
              <v:shape style="position:absolute;left:8658;top:10270;width:10;height:20" coordorigin="8658,10270" coordsize="10,20" path="m8658,10290l8668,10290,8668,10270,8658,10270,8658,10290xe" filled="true" fillcolor="#000000" stroked="false">
                <v:path arrowok="t"/>
                <v:fill type="solid"/>
              </v:shape>
            </v:group>
            <v:group style="position:absolute;left:8658;top:10290;width:10;height:20" coordorigin="8658,10290" coordsize="10,20">
              <v:shape style="position:absolute;left:8658;top:10290;width:10;height:20" coordorigin="8658,10290" coordsize="10,20" path="m8658,10309l8668,10309,8668,10290,8658,10290,8658,10309xe" filled="true" fillcolor="#000000" stroked="false">
                <v:path arrowok="t"/>
                <v:fill type="solid"/>
              </v:shape>
            </v:group>
            <v:group style="position:absolute;left:8658;top:10309;width:10;height:20" coordorigin="8658,10309" coordsize="10,20">
              <v:shape style="position:absolute;left:8658;top:10309;width:10;height:20" coordorigin="8658,10309" coordsize="10,20" path="m8658,10328l8668,10328,8668,10309,8658,10309,8658,10328xe" filled="true" fillcolor="#000000" stroked="false">
                <v:path arrowok="t"/>
                <v:fill type="solid"/>
              </v:shape>
            </v:group>
            <v:group style="position:absolute;left:8658;top:10328;width:10;height:20" coordorigin="8658,10328" coordsize="10,20">
              <v:shape style="position:absolute;left:8658;top:10328;width:10;height:20" coordorigin="8658,10328" coordsize="10,20" path="m8658,10347l8668,10347,8668,10328,8658,10328,8658,10347xe" filled="true" fillcolor="#000000" stroked="false">
                <v:path arrowok="t"/>
                <v:fill type="solid"/>
              </v:shape>
            </v:group>
            <v:group style="position:absolute;left:8658;top:10347;width:10;height:20" coordorigin="8658,10347" coordsize="10,20">
              <v:shape style="position:absolute;left:8658;top:10347;width:10;height:20" coordorigin="8658,10347" coordsize="10,20" path="m8658,10366l8668,10366,8668,10347,8658,10347,8658,10366xe" filled="true" fillcolor="#000000" stroked="false">
                <v:path arrowok="t"/>
                <v:fill type="solid"/>
              </v:shape>
            </v:group>
            <v:group style="position:absolute;left:8658;top:10366;width:10;height:20" coordorigin="8658,10366" coordsize="10,20">
              <v:shape style="position:absolute;left:8658;top:10366;width:10;height:20" coordorigin="8658,10366" coordsize="10,20" path="m8658,10386l8668,10386,8668,10366,8658,10366,8658,10386xe" filled="true" fillcolor="#000000" stroked="false">
                <v:path arrowok="t"/>
                <v:fill type="solid"/>
              </v:shape>
            </v:group>
            <v:group style="position:absolute;left:8658;top:10386;width:10;height:20" coordorigin="8658,10386" coordsize="10,20">
              <v:shape style="position:absolute;left:8658;top:10386;width:10;height:20" coordorigin="8658,10386" coordsize="10,20" path="m8658,10405l8668,10405,8668,10386,8658,10386,8658,10405xe" filled="true" fillcolor="#000000" stroked="false">
                <v:path arrowok="t"/>
                <v:fill type="solid"/>
              </v:shape>
            </v:group>
            <v:group style="position:absolute;left:8658;top:10405;width:10;height:20" coordorigin="8658,10405" coordsize="10,20">
              <v:shape style="position:absolute;left:8658;top:10405;width:10;height:20" coordorigin="8658,10405" coordsize="10,20" path="m8658,10424l8668,10424,8668,10405,8658,10405,8658,10424xe" filled="true" fillcolor="#000000" stroked="false">
                <v:path arrowok="t"/>
                <v:fill type="solid"/>
              </v:shape>
            </v:group>
            <v:group style="position:absolute;left:8658;top:10424;width:10;height:20" coordorigin="8658,10424" coordsize="10,20">
              <v:shape style="position:absolute;left:8658;top:10424;width:10;height:20" coordorigin="8658,10424" coordsize="10,20" path="m8658,10443l8668,10443,8668,10424,8658,10424,8658,10443xe" filled="true" fillcolor="#000000" stroked="false">
                <v:path arrowok="t"/>
                <v:fill type="solid"/>
              </v:shape>
            </v:group>
            <v:group style="position:absolute;left:8658;top:10443;width:10;height:20" coordorigin="8658,10443" coordsize="10,20">
              <v:shape style="position:absolute;left:8658;top:10443;width:10;height:20" coordorigin="8658,10443" coordsize="10,20" path="m8658,10462l8668,10462,8668,10443,8658,10443,8658,10462xe" filled="true" fillcolor="#000000" stroked="false">
                <v:path arrowok="t"/>
                <v:fill type="solid"/>
              </v:shape>
            </v:group>
            <v:group style="position:absolute;left:8658;top:10462;width:10;height:20" coordorigin="8658,10462" coordsize="10,20">
              <v:shape style="position:absolute;left:8658;top:10462;width:10;height:20" coordorigin="8658,10462" coordsize="10,20" path="m8658,10482l8668,10482,8668,10462,8658,10462,8658,10482xe" filled="true" fillcolor="#000000" stroked="false">
                <v:path arrowok="t"/>
                <v:fill type="solid"/>
              </v:shape>
            </v:group>
            <v:group style="position:absolute;left:8658;top:10490;width:10;height:2" coordorigin="8658,10490" coordsize="10,2">
              <v:shape style="position:absolute;left:8658;top:10490;width:10;height:2" coordorigin="8658,10490" coordsize="10,0" path="m8658,10490l8668,10490e" filled="false" stroked="true" strokeweight=".83997pt" strokecolor="#000000">
                <v:path arrowok="t"/>
              </v:shape>
              <v:shape style="position:absolute;left:1688;top:10405;width:3662;height:103" type="#_x0000_t75" stroked="false">
                <v:imagedata r:id="rId241" o:title=""/>
              </v:shape>
              <v:shape style="position:absolute;left:5326;top:10498;width:1853;height:10" type="#_x0000_t75" stroked="false">
                <v:imagedata r:id="rId242" o:title=""/>
              </v:shape>
              <v:shape style="position:absolute;left:7174;top:10498;width:3045;height:10" type="#_x0000_t75" stroked="false">
                <v:imagedata r:id="rId243" o:title=""/>
              </v:shape>
            </v:group>
            <v:group style="position:absolute;left:5331;top:10508;width:10;height:20" coordorigin="5331,10508" coordsize="10,20">
              <v:shape style="position:absolute;left:5331;top:10508;width:10;height:20" coordorigin="5331,10508" coordsize="10,20" path="m5331,10527l5341,10527,5341,10508,5331,10508,5331,10527xe" filled="true" fillcolor="#000000" stroked="false">
                <v:path arrowok="t"/>
                <v:fill type="solid"/>
              </v:shape>
            </v:group>
            <v:group style="position:absolute;left:5331;top:10527;width:10;height:20" coordorigin="5331,10527" coordsize="10,20">
              <v:shape style="position:absolute;left:5331;top:10527;width:10;height:20" coordorigin="5331,10527" coordsize="10,20" path="m5331,10546l5341,10546,5341,10527,5331,10527,5331,10546xe" filled="true" fillcolor="#000000" stroked="false">
                <v:path arrowok="t"/>
                <v:fill type="solid"/>
              </v:shape>
            </v:group>
            <v:group style="position:absolute;left:5331;top:10546;width:10;height:20" coordorigin="5331,10546" coordsize="10,20">
              <v:shape style="position:absolute;left:5331;top:10546;width:10;height:20" coordorigin="5331,10546" coordsize="10,20" path="m5331,10566l5341,10566,5341,10546,5331,10546,5331,10566xe" filled="true" fillcolor="#000000" stroked="false">
                <v:path arrowok="t"/>
                <v:fill type="solid"/>
              </v:shape>
            </v:group>
            <v:group style="position:absolute;left:5331;top:10566;width:10;height:20" coordorigin="5331,10566" coordsize="10,20">
              <v:shape style="position:absolute;left:5331;top:10566;width:10;height:20" coordorigin="5331,10566" coordsize="10,20" path="m5331,10585l5341,10585,5341,10566,5331,10566,5331,10585xe" filled="true" fillcolor="#000000" stroked="false">
                <v:path arrowok="t"/>
                <v:fill type="solid"/>
              </v:shape>
            </v:group>
            <v:group style="position:absolute;left:5331;top:10585;width:10;height:20" coordorigin="5331,10585" coordsize="10,20">
              <v:shape style="position:absolute;left:5331;top:10585;width:10;height:20" coordorigin="5331,10585" coordsize="10,20" path="m5331,10604l5341,10604,5341,10585,5331,10585,5331,10604xe" filled="true" fillcolor="#000000" stroked="false">
                <v:path arrowok="t"/>
                <v:fill type="solid"/>
              </v:shape>
            </v:group>
            <v:group style="position:absolute;left:5331;top:10604;width:10;height:20" coordorigin="5331,10604" coordsize="10,20">
              <v:shape style="position:absolute;left:5331;top:10604;width:10;height:20" coordorigin="5331,10604" coordsize="10,20" path="m5331,10623l5341,10623,5341,10604,5331,10604,5331,10623xe" filled="true" fillcolor="#000000" stroked="false">
                <v:path arrowok="t"/>
                <v:fill type="solid"/>
              </v:shape>
            </v:group>
            <v:group style="position:absolute;left:5331;top:10623;width:10;height:20" coordorigin="5331,10623" coordsize="10,20">
              <v:shape style="position:absolute;left:5331;top:10623;width:10;height:20" coordorigin="5331,10623" coordsize="10,20" path="m5331,10642l5341,10642,5341,10623,5331,10623,5331,10642xe" filled="true" fillcolor="#000000" stroked="false">
                <v:path arrowok="t"/>
                <v:fill type="solid"/>
              </v:shape>
            </v:group>
            <v:group style="position:absolute;left:5331;top:10642;width:10;height:20" coordorigin="5331,10642" coordsize="10,20">
              <v:shape style="position:absolute;left:5331;top:10642;width:10;height:20" coordorigin="5331,10642" coordsize="10,20" path="m5331,10662l5341,10662,5341,10642,5331,10642,5331,10662xe" filled="true" fillcolor="#000000" stroked="false">
                <v:path arrowok="t"/>
                <v:fill type="solid"/>
              </v:shape>
            </v:group>
            <v:group style="position:absolute;left:5331;top:10662;width:10;height:20" coordorigin="5331,10662" coordsize="10,20">
              <v:shape style="position:absolute;left:5331;top:10662;width:10;height:20" coordorigin="5331,10662" coordsize="10,20" path="m5331,10681l5341,10681,5341,10662,5331,10662,5331,10681xe" filled="true" fillcolor="#000000" stroked="false">
                <v:path arrowok="t"/>
                <v:fill type="solid"/>
              </v:shape>
            </v:group>
            <v:group style="position:absolute;left:5331;top:10681;width:10;height:20" coordorigin="5331,10681" coordsize="10,20">
              <v:shape style="position:absolute;left:5331;top:10681;width:10;height:20" coordorigin="5331,10681" coordsize="10,20" path="m5331,10700l5341,10700,5341,10681,5331,10681,5331,10700xe" filled="true" fillcolor="#000000" stroked="false">
                <v:path arrowok="t"/>
                <v:fill type="solid"/>
              </v:shape>
            </v:group>
            <v:group style="position:absolute;left:5331;top:10700;width:10;height:20" coordorigin="5331,10700" coordsize="10,20">
              <v:shape style="position:absolute;left:5331;top:10700;width:10;height:20" coordorigin="5331,10700" coordsize="10,20" path="m5331,10719l5341,10719,5341,10700,5331,10700,5331,10719xe" filled="true" fillcolor="#000000" stroked="false">
                <v:path arrowok="t"/>
                <v:fill type="solid"/>
              </v:shape>
            </v:group>
            <v:group style="position:absolute;left:5331;top:10719;width:10;height:20" coordorigin="5331,10719" coordsize="10,20">
              <v:shape style="position:absolute;left:5331;top:10719;width:10;height:20" coordorigin="5331,10719" coordsize="10,20" path="m5331,10738l5341,10738,5341,10719,5331,10719,5331,10738xe" filled="true" fillcolor="#000000" stroked="false">
                <v:path arrowok="t"/>
                <v:fill type="solid"/>
              </v:shape>
            </v:group>
            <v:group style="position:absolute;left:5331;top:10738;width:10;height:20" coordorigin="5331,10738" coordsize="10,20">
              <v:shape style="position:absolute;left:5331;top:10738;width:10;height:20" coordorigin="5331,10738" coordsize="10,20" path="m5331,10758l5341,10758,5341,10738,5331,10738,5331,10758xe" filled="true" fillcolor="#000000" stroked="false">
                <v:path arrowok="t"/>
                <v:fill type="solid"/>
              </v:shape>
            </v:group>
            <v:group style="position:absolute;left:5331;top:10758;width:10;height:20" coordorigin="5331,10758" coordsize="10,20">
              <v:shape style="position:absolute;left:5331;top:10758;width:10;height:20" coordorigin="5331,10758" coordsize="10,20" path="m5331,10777l5341,10777,5341,10758,5331,10758,5331,10777xe" filled="true" fillcolor="#000000" stroked="false">
                <v:path arrowok="t"/>
                <v:fill type="solid"/>
              </v:shape>
            </v:group>
            <v:group style="position:absolute;left:5331;top:10777;width:10;height:20" coordorigin="5331,10777" coordsize="10,20">
              <v:shape style="position:absolute;left:5331;top:10777;width:10;height:20" coordorigin="5331,10777" coordsize="10,20" path="m5331,10796l5341,10796,5341,10777,5331,10777,5331,10796xe" filled="true" fillcolor="#000000" stroked="false">
                <v:path arrowok="t"/>
                <v:fill type="solid"/>
              </v:shape>
            </v:group>
            <v:group style="position:absolute;left:5331;top:10796;width:10;height:20" coordorigin="5331,10796" coordsize="10,20">
              <v:shape style="position:absolute;left:5331;top:10796;width:10;height:20" coordorigin="5331,10796" coordsize="10,20" path="m5331,10815l5341,10815,5341,10796,5331,10796,5331,10815xe" filled="true" fillcolor="#000000" stroked="false">
                <v:path arrowok="t"/>
                <v:fill type="solid"/>
              </v:shape>
            </v:group>
            <v:group style="position:absolute;left:7179;top:10508;width:10;height:20" coordorigin="7179,10508" coordsize="10,20">
              <v:shape style="position:absolute;left:7179;top:10508;width:10;height:20" coordorigin="7179,10508" coordsize="10,20" path="m7179,10527l7189,10527,7189,10508,7179,10508,7179,10527xe" filled="true" fillcolor="#000000" stroked="false">
                <v:path arrowok="t"/>
                <v:fill type="solid"/>
              </v:shape>
            </v:group>
            <v:group style="position:absolute;left:7179;top:10527;width:10;height:20" coordorigin="7179,10527" coordsize="10,20">
              <v:shape style="position:absolute;left:7179;top:10527;width:10;height:20" coordorigin="7179,10527" coordsize="10,20" path="m7179,10546l7189,10546,7189,10527,7179,10527,7179,10546xe" filled="true" fillcolor="#000000" stroked="false">
                <v:path arrowok="t"/>
                <v:fill type="solid"/>
              </v:shape>
            </v:group>
            <v:group style="position:absolute;left:7179;top:10546;width:10;height:20" coordorigin="7179,10546" coordsize="10,20">
              <v:shape style="position:absolute;left:7179;top:10546;width:10;height:20" coordorigin="7179,10546" coordsize="10,20" path="m7179,10566l7189,10566,7189,10546,7179,10546,7179,10566xe" filled="true" fillcolor="#000000" stroked="false">
                <v:path arrowok="t"/>
                <v:fill type="solid"/>
              </v:shape>
            </v:group>
            <v:group style="position:absolute;left:7179;top:10566;width:10;height:20" coordorigin="7179,10566" coordsize="10,20">
              <v:shape style="position:absolute;left:7179;top:10566;width:10;height:20" coordorigin="7179,10566" coordsize="10,20" path="m7179,10585l7189,10585,7189,10566,7179,10566,7179,10585xe" filled="true" fillcolor="#000000" stroked="false">
                <v:path arrowok="t"/>
                <v:fill type="solid"/>
              </v:shape>
            </v:group>
            <v:group style="position:absolute;left:7179;top:10585;width:10;height:20" coordorigin="7179,10585" coordsize="10,20">
              <v:shape style="position:absolute;left:7179;top:10585;width:10;height:20" coordorigin="7179,10585" coordsize="10,20" path="m7179,10604l7189,10604,7189,10585,7179,10585,7179,10604xe" filled="true" fillcolor="#000000" stroked="false">
                <v:path arrowok="t"/>
                <v:fill type="solid"/>
              </v:shape>
            </v:group>
            <v:group style="position:absolute;left:7179;top:10604;width:10;height:20" coordorigin="7179,10604" coordsize="10,20">
              <v:shape style="position:absolute;left:7179;top:10604;width:10;height:20" coordorigin="7179,10604" coordsize="10,20" path="m7179,10623l7189,10623,7189,10604,7179,10604,7179,10623xe" filled="true" fillcolor="#000000" stroked="false">
                <v:path arrowok="t"/>
                <v:fill type="solid"/>
              </v:shape>
            </v:group>
            <v:group style="position:absolute;left:7179;top:10623;width:10;height:20" coordorigin="7179,10623" coordsize="10,20">
              <v:shape style="position:absolute;left:7179;top:10623;width:10;height:20" coordorigin="7179,10623" coordsize="10,20" path="m7179,10642l7189,10642,7189,10623,7179,10623,7179,10642xe" filled="true" fillcolor="#000000" stroked="false">
                <v:path arrowok="t"/>
                <v:fill type="solid"/>
              </v:shape>
            </v:group>
            <v:group style="position:absolute;left:7179;top:10642;width:10;height:20" coordorigin="7179,10642" coordsize="10,20">
              <v:shape style="position:absolute;left:7179;top:10642;width:10;height:20" coordorigin="7179,10642" coordsize="10,20" path="m7179,10662l7189,10662,7189,10642,7179,10642,7179,10662xe" filled="true" fillcolor="#000000" stroked="false">
                <v:path arrowok="t"/>
                <v:fill type="solid"/>
              </v:shape>
            </v:group>
            <v:group style="position:absolute;left:7179;top:10662;width:10;height:20" coordorigin="7179,10662" coordsize="10,20">
              <v:shape style="position:absolute;left:7179;top:10662;width:10;height:20" coordorigin="7179,10662" coordsize="10,20" path="m7179,10681l7189,10681,7189,10662,7179,10662,7179,10681xe" filled="true" fillcolor="#000000" stroked="false">
                <v:path arrowok="t"/>
                <v:fill type="solid"/>
              </v:shape>
            </v:group>
            <v:group style="position:absolute;left:7179;top:10681;width:10;height:20" coordorigin="7179,10681" coordsize="10,20">
              <v:shape style="position:absolute;left:7179;top:10681;width:10;height:20" coordorigin="7179,10681" coordsize="10,20" path="m7179,10700l7189,10700,7189,10681,7179,10681,7179,10700xe" filled="true" fillcolor="#000000" stroked="false">
                <v:path arrowok="t"/>
                <v:fill type="solid"/>
              </v:shape>
            </v:group>
            <v:group style="position:absolute;left:7179;top:10700;width:10;height:20" coordorigin="7179,10700" coordsize="10,20">
              <v:shape style="position:absolute;left:7179;top:10700;width:10;height:20" coordorigin="7179,10700" coordsize="10,20" path="m7179,10719l7189,10719,7189,10700,7179,10700,7179,10719xe" filled="true" fillcolor="#000000" stroked="false">
                <v:path arrowok="t"/>
                <v:fill type="solid"/>
              </v:shape>
            </v:group>
            <v:group style="position:absolute;left:7179;top:10719;width:10;height:20" coordorigin="7179,10719" coordsize="10,20">
              <v:shape style="position:absolute;left:7179;top:10719;width:10;height:20" coordorigin="7179,10719" coordsize="10,20" path="m7179,10738l7189,10738,7189,10719,7179,10719,7179,10738xe" filled="true" fillcolor="#000000" stroked="false">
                <v:path arrowok="t"/>
                <v:fill type="solid"/>
              </v:shape>
            </v:group>
            <v:group style="position:absolute;left:7179;top:10738;width:10;height:20" coordorigin="7179,10738" coordsize="10,20">
              <v:shape style="position:absolute;left:7179;top:10738;width:10;height:20" coordorigin="7179,10738" coordsize="10,20" path="m7179,10758l7189,10758,7189,10738,7179,10738,7179,10758xe" filled="true" fillcolor="#000000" stroked="false">
                <v:path arrowok="t"/>
                <v:fill type="solid"/>
              </v:shape>
            </v:group>
            <v:group style="position:absolute;left:7179;top:10758;width:10;height:20" coordorigin="7179,10758" coordsize="10,20">
              <v:shape style="position:absolute;left:7179;top:10758;width:10;height:20" coordorigin="7179,10758" coordsize="10,20" path="m7179,10777l7189,10777,7189,10758,7179,10758,7179,10777xe" filled="true" fillcolor="#000000" stroked="false">
                <v:path arrowok="t"/>
                <v:fill type="solid"/>
              </v:shape>
            </v:group>
            <v:group style="position:absolute;left:7179;top:10777;width:10;height:20" coordorigin="7179,10777" coordsize="10,20">
              <v:shape style="position:absolute;left:7179;top:10777;width:10;height:20" coordorigin="7179,10777" coordsize="10,20" path="m7179,10796l7189,10796,7189,10777,7179,10777,7179,10796xe" filled="true" fillcolor="#000000" stroked="false">
                <v:path arrowok="t"/>
                <v:fill type="solid"/>
              </v:shape>
            </v:group>
            <v:group style="position:absolute;left:7179;top:10796;width:10;height:20" coordorigin="7179,10796" coordsize="10,20">
              <v:shape style="position:absolute;left:7179;top:10796;width:10;height:20" coordorigin="7179,10796" coordsize="10,20" path="m7179,10815l7189,10815,7189,10796,7179,10796,7179,10815xe" filled="true" fillcolor="#000000" stroked="false">
                <v:path arrowok="t"/>
                <v:fill type="solid"/>
              </v:shape>
            </v:group>
            <v:group style="position:absolute;left:7179;top:10815;width:10;height:20" coordorigin="7179,10815" coordsize="10,20">
              <v:shape style="position:absolute;left:7179;top:10815;width:10;height:20" coordorigin="7179,10815" coordsize="10,20" path="m7179,10834l7189,10834,7189,10815,7179,10815,7179,10834xe" filled="true" fillcolor="#000000" stroked="false">
                <v:path arrowok="t"/>
                <v:fill type="solid"/>
              </v:shape>
            </v:group>
            <v:group style="position:absolute;left:7179;top:10834;width:10;height:20" coordorigin="7179,10834" coordsize="10,20">
              <v:shape style="position:absolute;left:7179;top:10834;width:10;height:20" coordorigin="7179,10834" coordsize="10,20" path="m7179,10854l7189,10854,7189,10834,7179,10834,7179,10854xe" filled="true" fillcolor="#000000" stroked="false">
                <v:path arrowok="t"/>
                <v:fill type="solid"/>
              </v:shape>
            </v:group>
            <v:group style="position:absolute;left:7179;top:10854;width:10;height:20" coordorigin="7179,10854" coordsize="10,20">
              <v:shape style="position:absolute;left:7179;top:10854;width:10;height:20" coordorigin="7179,10854" coordsize="10,20" path="m7179,10873l7189,10873,7189,10854,7179,10854,7179,10873xe" filled="true" fillcolor="#000000" stroked="false">
                <v:path arrowok="t"/>
                <v:fill type="solid"/>
              </v:shape>
            </v:group>
            <v:group style="position:absolute;left:7179;top:10873;width:10;height:20" coordorigin="7179,10873" coordsize="10,20">
              <v:shape style="position:absolute;left:7179;top:10873;width:10;height:20" coordorigin="7179,10873" coordsize="10,20" path="m7179,10892l7189,10892,7189,10873,7179,10873,7179,10892xe" filled="true" fillcolor="#000000" stroked="false">
                <v:path arrowok="t"/>
                <v:fill type="solid"/>
              </v:shape>
            </v:group>
            <v:group style="position:absolute;left:7179;top:10900;width:10;height:2" coordorigin="7179,10900" coordsize="10,2">
              <v:shape style="position:absolute;left:7179;top:10900;width:10;height:2" coordorigin="7179,10900" coordsize="10,0" path="m7179,10900l7189,10900e" filled="false" stroked="true" strokeweight=".78003pt" strokecolor="#000000">
                <v:path arrowok="t"/>
              </v:shape>
            </v:group>
            <v:group style="position:absolute;left:8658;top:10508;width:10;height:20" coordorigin="8658,10508" coordsize="10,20">
              <v:shape style="position:absolute;left:8658;top:10508;width:10;height:20" coordorigin="8658,10508" coordsize="10,20" path="m8658,10527l8668,10527,8668,10508,8658,10508,8658,10527xe" filled="true" fillcolor="#000000" stroked="false">
                <v:path arrowok="t"/>
                <v:fill type="solid"/>
              </v:shape>
            </v:group>
            <v:group style="position:absolute;left:8658;top:10527;width:10;height:20" coordorigin="8658,10527" coordsize="10,20">
              <v:shape style="position:absolute;left:8658;top:10527;width:10;height:20" coordorigin="8658,10527" coordsize="10,20" path="m8658,10546l8668,10546,8668,10527,8658,10527,8658,10546xe" filled="true" fillcolor="#000000" stroked="false">
                <v:path arrowok="t"/>
                <v:fill type="solid"/>
              </v:shape>
            </v:group>
            <v:group style="position:absolute;left:8658;top:10546;width:10;height:20" coordorigin="8658,10546" coordsize="10,20">
              <v:shape style="position:absolute;left:8658;top:10546;width:10;height:20" coordorigin="8658,10546" coordsize="10,20" path="m8658,10566l8668,10566,8668,10546,8658,10546,8658,10566xe" filled="true" fillcolor="#000000" stroked="false">
                <v:path arrowok="t"/>
                <v:fill type="solid"/>
              </v:shape>
            </v:group>
            <v:group style="position:absolute;left:8658;top:10566;width:10;height:20" coordorigin="8658,10566" coordsize="10,20">
              <v:shape style="position:absolute;left:8658;top:10566;width:10;height:20" coordorigin="8658,10566" coordsize="10,20" path="m8658,10585l8668,10585,8668,10566,8658,10566,8658,10585xe" filled="true" fillcolor="#000000" stroked="false">
                <v:path arrowok="t"/>
                <v:fill type="solid"/>
              </v:shape>
            </v:group>
            <v:group style="position:absolute;left:8658;top:10585;width:10;height:20" coordorigin="8658,10585" coordsize="10,20">
              <v:shape style="position:absolute;left:8658;top:10585;width:10;height:20" coordorigin="8658,10585" coordsize="10,20" path="m8658,10604l8668,10604,8668,10585,8658,10585,8658,10604xe" filled="true" fillcolor="#000000" stroked="false">
                <v:path arrowok="t"/>
                <v:fill type="solid"/>
              </v:shape>
            </v:group>
            <v:group style="position:absolute;left:8658;top:10604;width:10;height:20" coordorigin="8658,10604" coordsize="10,20">
              <v:shape style="position:absolute;left:8658;top:10604;width:10;height:20" coordorigin="8658,10604" coordsize="10,20" path="m8658,10623l8668,10623,8668,10604,8658,10604,8658,10623xe" filled="true" fillcolor="#000000" stroked="false">
                <v:path arrowok="t"/>
                <v:fill type="solid"/>
              </v:shape>
            </v:group>
            <v:group style="position:absolute;left:8658;top:10623;width:10;height:20" coordorigin="8658,10623" coordsize="10,20">
              <v:shape style="position:absolute;left:8658;top:10623;width:10;height:20" coordorigin="8658,10623" coordsize="10,20" path="m8658,10642l8668,10642,8668,10623,8658,10623,8658,10642xe" filled="true" fillcolor="#000000" stroked="false">
                <v:path arrowok="t"/>
                <v:fill type="solid"/>
              </v:shape>
            </v:group>
            <v:group style="position:absolute;left:8658;top:10642;width:10;height:20" coordorigin="8658,10642" coordsize="10,20">
              <v:shape style="position:absolute;left:8658;top:10642;width:10;height:20" coordorigin="8658,10642" coordsize="10,20" path="m8658,10662l8668,10662,8668,10642,8658,10642,8658,10662xe" filled="true" fillcolor="#000000" stroked="false">
                <v:path arrowok="t"/>
                <v:fill type="solid"/>
              </v:shape>
            </v:group>
            <v:group style="position:absolute;left:8658;top:10662;width:10;height:20" coordorigin="8658,10662" coordsize="10,20">
              <v:shape style="position:absolute;left:8658;top:10662;width:10;height:20" coordorigin="8658,10662" coordsize="10,20" path="m8658,10681l8668,10681,8668,10662,8658,10662,8658,10681xe" filled="true" fillcolor="#000000" stroked="false">
                <v:path arrowok="t"/>
                <v:fill type="solid"/>
              </v:shape>
            </v:group>
            <v:group style="position:absolute;left:8658;top:10681;width:10;height:20" coordorigin="8658,10681" coordsize="10,20">
              <v:shape style="position:absolute;left:8658;top:10681;width:10;height:20" coordorigin="8658,10681" coordsize="10,20" path="m8658,10700l8668,10700,8668,10681,8658,10681,8658,10700xe" filled="true" fillcolor="#000000" stroked="false">
                <v:path arrowok="t"/>
                <v:fill type="solid"/>
              </v:shape>
            </v:group>
            <v:group style="position:absolute;left:8658;top:10700;width:10;height:20" coordorigin="8658,10700" coordsize="10,20">
              <v:shape style="position:absolute;left:8658;top:10700;width:10;height:20" coordorigin="8658,10700" coordsize="10,20" path="m8658,10719l8668,10719,8668,10700,8658,10700,8658,10719xe" filled="true" fillcolor="#000000" stroked="false">
                <v:path arrowok="t"/>
                <v:fill type="solid"/>
              </v:shape>
            </v:group>
            <v:group style="position:absolute;left:8658;top:10719;width:10;height:20" coordorigin="8658,10719" coordsize="10,20">
              <v:shape style="position:absolute;left:8658;top:10719;width:10;height:20" coordorigin="8658,10719" coordsize="10,20" path="m8658,10738l8668,10738,8668,10719,8658,10719,8658,10738xe" filled="true" fillcolor="#000000" stroked="false">
                <v:path arrowok="t"/>
                <v:fill type="solid"/>
              </v:shape>
            </v:group>
            <v:group style="position:absolute;left:8658;top:10738;width:10;height:20" coordorigin="8658,10738" coordsize="10,20">
              <v:shape style="position:absolute;left:8658;top:10738;width:10;height:20" coordorigin="8658,10738" coordsize="10,20" path="m8658,10758l8668,10758,8668,10738,8658,10738,8658,10758xe" filled="true" fillcolor="#000000" stroked="false">
                <v:path arrowok="t"/>
                <v:fill type="solid"/>
              </v:shape>
            </v:group>
            <v:group style="position:absolute;left:8658;top:10758;width:10;height:20" coordorigin="8658,10758" coordsize="10,20">
              <v:shape style="position:absolute;left:8658;top:10758;width:10;height:20" coordorigin="8658,10758" coordsize="10,20" path="m8658,10777l8668,10777,8668,10758,8658,10758,8658,10777xe" filled="true" fillcolor="#000000" stroked="false">
                <v:path arrowok="t"/>
                <v:fill type="solid"/>
              </v:shape>
            </v:group>
            <v:group style="position:absolute;left:8658;top:10777;width:10;height:20" coordorigin="8658,10777" coordsize="10,20">
              <v:shape style="position:absolute;left:8658;top:10777;width:10;height:20" coordorigin="8658,10777" coordsize="10,20" path="m8658,10796l8668,10796,8668,10777,8658,10777,8658,10796xe" filled="true" fillcolor="#000000" stroked="false">
                <v:path arrowok="t"/>
                <v:fill type="solid"/>
              </v:shape>
            </v:group>
            <v:group style="position:absolute;left:8658;top:10796;width:10;height:20" coordorigin="8658,10796" coordsize="10,20">
              <v:shape style="position:absolute;left:8658;top:10796;width:10;height:20" coordorigin="8658,10796" coordsize="10,20" path="m8658,10815l8668,10815,8668,10796,8658,10796,8658,10815xe" filled="true" fillcolor="#000000" stroked="false">
                <v:path arrowok="t"/>
                <v:fill type="solid"/>
              </v:shape>
            </v:group>
            <v:group style="position:absolute;left:8658;top:10815;width:10;height:20" coordorigin="8658,10815" coordsize="10,20">
              <v:shape style="position:absolute;left:8658;top:10815;width:10;height:20" coordorigin="8658,10815" coordsize="10,20" path="m8658,10834l8668,10834,8668,10815,8658,10815,8658,10834xe" filled="true" fillcolor="#000000" stroked="false">
                <v:path arrowok="t"/>
                <v:fill type="solid"/>
              </v:shape>
            </v:group>
            <v:group style="position:absolute;left:8658;top:10834;width:10;height:20" coordorigin="8658,10834" coordsize="10,20">
              <v:shape style="position:absolute;left:8658;top:10834;width:10;height:20" coordorigin="8658,10834" coordsize="10,20" path="m8658,10854l8668,10854,8668,10834,8658,10834,8658,10854xe" filled="true" fillcolor="#000000" stroked="false">
                <v:path arrowok="t"/>
                <v:fill type="solid"/>
              </v:shape>
            </v:group>
            <v:group style="position:absolute;left:8658;top:10854;width:10;height:20" coordorigin="8658,10854" coordsize="10,20">
              <v:shape style="position:absolute;left:8658;top:10854;width:10;height:20" coordorigin="8658,10854" coordsize="10,20" path="m8658,10873l8668,10873,8668,10854,8658,10854,8658,10873xe" filled="true" fillcolor="#000000" stroked="false">
                <v:path arrowok="t"/>
                <v:fill type="solid"/>
              </v:shape>
            </v:group>
            <v:group style="position:absolute;left:8658;top:10873;width:10;height:20" coordorigin="8658,10873" coordsize="10,20">
              <v:shape style="position:absolute;left:8658;top:10873;width:10;height:20" coordorigin="8658,10873" coordsize="10,20" path="m8658,10892l8668,10892,8668,10873,8658,10873,8658,10892xe" filled="true" fillcolor="#000000" stroked="false">
                <v:path arrowok="t"/>
                <v:fill type="solid"/>
              </v:shape>
            </v:group>
            <v:group style="position:absolute;left:8658;top:10900;width:10;height:2" coordorigin="8658,10900" coordsize="10,2">
              <v:shape style="position:absolute;left:8658;top:10900;width:10;height:2" coordorigin="8658,10900" coordsize="10,0" path="m8658,10900l8668,10900e" filled="false" stroked="true" strokeweight=".78003pt" strokecolor="#000000">
                <v:path arrowok="t"/>
              </v:shape>
              <v:shape style="position:absolute;left:1688;top:10815;width:3662;height:102" type="#_x0000_t75" stroked="false">
                <v:imagedata r:id="rId244" o:title=""/>
              </v:shape>
              <v:shape style="position:absolute;left:5326;top:10908;width:1853;height:10" type="#_x0000_t75" stroked="false">
                <v:imagedata r:id="rId245" o:title=""/>
              </v:shape>
              <v:shape style="position:absolute;left:7174;top:10908;width:3045;height:10" type="#_x0000_t75" stroked="false">
                <v:imagedata r:id="rId240" o:title=""/>
              </v:shape>
            </v:group>
            <v:group style="position:absolute;left:5331;top:10917;width:10;height:20" coordorigin="5331,10917" coordsize="10,20">
              <v:shape style="position:absolute;left:5331;top:10917;width:10;height:20" coordorigin="5331,10917" coordsize="10,20" path="m5331,10936l5341,10936,5341,10917,5331,10917,5331,10936xe" filled="true" fillcolor="#000000" stroked="false">
                <v:path arrowok="t"/>
                <v:fill type="solid"/>
              </v:shape>
            </v:group>
            <v:group style="position:absolute;left:5331;top:10936;width:10;height:20" coordorigin="5331,10936" coordsize="10,20">
              <v:shape style="position:absolute;left:5331;top:10936;width:10;height:20" coordorigin="5331,10936" coordsize="10,20" path="m5331,10956l5341,10956,5341,10936,5331,10936,5331,10956xe" filled="true" fillcolor="#000000" stroked="false">
                <v:path arrowok="t"/>
                <v:fill type="solid"/>
              </v:shape>
            </v:group>
            <v:group style="position:absolute;left:5331;top:10956;width:10;height:20" coordorigin="5331,10956" coordsize="10,20">
              <v:shape style="position:absolute;left:5331;top:10956;width:10;height:20" coordorigin="5331,10956" coordsize="10,20" path="m5331,10975l5341,10975,5341,10956,5331,10956,5331,10975xe" filled="true" fillcolor="#000000" stroked="false">
                <v:path arrowok="t"/>
                <v:fill type="solid"/>
              </v:shape>
            </v:group>
            <v:group style="position:absolute;left:5331;top:10975;width:10;height:20" coordorigin="5331,10975" coordsize="10,20">
              <v:shape style="position:absolute;left:5331;top:10975;width:10;height:20" coordorigin="5331,10975" coordsize="10,20" path="m5331,10994l5341,10994,5341,10975,5331,10975,5331,10994xe" filled="true" fillcolor="#000000" stroked="false">
                <v:path arrowok="t"/>
                <v:fill type="solid"/>
              </v:shape>
            </v:group>
            <v:group style="position:absolute;left:5331;top:10994;width:10;height:20" coordorigin="5331,10994" coordsize="10,20">
              <v:shape style="position:absolute;left:5331;top:10994;width:10;height:20" coordorigin="5331,10994" coordsize="10,20" path="m5331,11013l5341,11013,5341,10994,5331,10994,5331,11013xe" filled="true" fillcolor="#000000" stroked="false">
                <v:path arrowok="t"/>
                <v:fill type="solid"/>
              </v:shape>
            </v:group>
            <v:group style="position:absolute;left:5331;top:11013;width:10;height:20" coordorigin="5331,11013" coordsize="10,20">
              <v:shape style="position:absolute;left:5331;top:11013;width:10;height:20" coordorigin="5331,11013" coordsize="10,20" path="m5331,11032l5341,11032,5341,11013,5331,11013,5331,11032xe" filled="true" fillcolor="#000000" stroked="false">
                <v:path arrowok="t"/>
                <v:fill type="solid"/>
              </v:shape>
            </v:group>
            <v:group style="position:absolute;left:5331;top:11032;width:10;height:20" coordorigin="5331,11032" coordsize="10,20">
              <v:shape style="position:absolute;left:5331;top:11032;width:10;height:20" coordorigin="5331,11032" coordsize="10,20" path="m5331,11052l5341,11052,5341,11032,5331,11032,5331,11052xe" filled="true" fillcolor="#000000" stroked="false">
                <v:path arrowok="t"/>
                <v:fill type="solid"/>
              </v:shape>
            </v:group>
            <v:group style="position:absolute;left:5331;top:11052;width:10;height:20" coordorigin="5331,11052" coordsize="10,20">
              <v:shape style="position:absolute;left:5331;top:11052;width:10;height:20" coordorigin="5331,11052" coordsize="10,20" path="m5331,11071l5341,11071,5341,11052,5331,11052,5331,11071xe" filled="true" fillcolor="#000000" stroked="false">
                <v:path arrowok="t"/>
                <v:fill type="solid"/>
              </v:shape>
            </v:group>
            <v:group style="position:absolute;left:5331;top:11071;width:10;height:20" coordorigin="5331,11071" coordsize="10,20">
              <v:shape style="position:absolute;left:5331;top:11071;width:10;height:20" coordorigin="5331,11071" coordsize="10,20" path="m5331,11090l5341,11090,5341,11071,5331,11071,5331,11090xe" filled="true" fillcolor="#000000" stroked="false">
                <v:path arrowok="t"/>
                <v:fill type="solid"/>
              </v:shape>
            </v:group>
            <v:group style="position:absolute;left:5331;top:11090;width:10;height:20" coordorigin="5331,11090" coordsize="10,20">
              <v:shape style="position:absolute;left:5331;top:11090;width:10;height:20" coordorigin="5331,11090" coordsize="10,20" path="m5331,11109l5341,11109,5341,11090,5331,11090,5331,11109xe" filled="true" fillcolor="#000000" stroked="false">
                <v:path arrowok="t"/>
                <v:fill type="solid"/>
              </v:shape>
            </v:group>
            <v:group style="position:absolute;left:5331;top:11109;width:10;height:20" coordorigin="5331,11109" coordsize="10,20">
              <v:shape style="position:absolute;left:5331;top:11109;width:10;height:20" coordorigin="5331,11109" coordsize="10,20" path="m5331,11128l5341,11128,5341,11109,5331,11109,5331,11128xe" filled="true" fillcolor="#000000" stroked="false">
                <v:path arrowok="t"/>
                <v:fill type="solid"/>
              </v:shape>
            </v:group>
            <v:group style="position:absolute;left:5331;top:11128;width:10;height:20" coordorigin="5331,11128" coordsize="10,20">
              <v:shape style="position:absolute;left:5331;top:11128;width:10;height:20" coordorigin="5331,11128" coordsize="10,20" path="m5331,11148l5341,11148,5341,11128,5331,11128,5331,11148xe" filled="true" fillcolor="#000000" stroked="false">
                <v:path arrowok="t"/>
                <v:fill type="solid"/>
              </v:shape>
            </v:group>
            <v:group style="position:absolute;left:5331;top:11148;width:10;height:20" coordorigin="5331,11148" coordsize="10,20">
              <v:shape style="position:absolute;left:5331;top:11148;width:10;height:20" coordorigin="5331,11148" coordsize="10,20" path="m5331,11167l5341,11167,5341,11148,5331,11148,5331,11167xe" filled="true" fillcolor="#000000" stroked="false">
                <v:path arrowok="t"/>
                <v:fill type="solid"/>
              </v:shape>
            </v:group>
            <v:group style="position:absolute;left:5331;top:11167;width:10;height:20" coordorigin="5331,11167" coordsize="10,20">
              <v:shape style="position:absolute;left:5331;top:11167;width:10;height:20" coordorigin="5331,11167" coordsize="10,20" path="m5331,11186l5341,11186,5341,11167,5331,11167,5331,11186xe" filled="true" fillcolor="#000000" stroked="false">
                <v:path arrowok="t"/>
                <v:fill type="solid"/>
              </v:shape>
            </v:group>
            <v:group style="position:absolute;left:5331;top:11186;width:10;height:20" coordorigin="5331,11186" coordsize="10,20">
              <v:shape style="position:absolute;left:5331;top:11186;width:10;height:20" coordorigin="5331,11186" coordsize="10,20" path="m5331,11205l5341,11205,5341,11186,5331,11186,5331,11205xe" filled="true" fillcolor="#000000" stroked="false">
                <v:path arrowok="t"/>
                <v:fill type="solid"/>
              </v:shape>
            </v:group>
            <v:group style="position:absolute;left:5331;top:11205;width:10;height:20" coordorigin="5331,11205" coordsize="10,20">
              <v:shape style="position:absolute;left:5331;top:11205;width:10;height:20" coordorigin="5331,11205" coordsize="10,20" path="m5331,11224l5341,11224,5341,11205,5331,11205,5331,11224xe" filled="true" fillcolor="#000000" stroked="false">
                <v:path arrowok="t"/>
                <v:fill type="solid"/>
              </v:shape>
            </v:group>
            <v:group style="position:absolute;left:7179;top:10917;width:10;height:20" coordorigin="7179,10917" coordsize="10,20">
              <v:shape style="position:absolute;left:7179;top:10917;width:10;height:20" coordorigin="7179,10917" coordsize="10,20" path="m7179,10936l7189,10936,7189,10917,7179,10917,7179,10936xe" filled="true" fillcolor="#000000" stroked="false">
                <v:path arrowok="t"/>
                <v:fill type="solid"/>
              </v:shape>
            </v:group>
            <v:group style="position:absolute;left:7179;top:10936;width:10;height:20" coordorigin="7179,10936" coordsize="10,20">
              <v:shape style="position:absolute;left:7179;top:10936;width:10;height:20" coordorigin="7179,10936" coordsize="10,20" path="m7179,10956l7189,10956,7189,10936,7179,10936,7179,10956xe" filled="true" fillcolor="#000000" stroked="false">
                <v:path arrowok="t"/>
                <v:fill type="solid"/>
              </v:shape>
            </v:group>
            <v:group style="position:absolute;left:7179;top:10956;width:10;height:20" coordorigin="7179,10956" coordsize="10,20">
              <v:shape style="position:absolute;left:7179;top:10956;width:10;height:20" coordorigin="7179,10956" coordsize="10,20" path="m7179,10975l7189,10975,7189,10956,7179,10956,7179,10975xe" filled="true" fillcolor="#000000" stroked="false">
                <v:path arrowok="t"/>
                <v:fill type="solid"/>
              </v:shape>
            </v:group>
            <v:group style="position:absolute;left:7179;top:10975;width:10;height:20" coordorigin="7179,10975" coordsize="10,20">
              <v:shape style="position:absolute;left:7179;top:10975;width:10;height:20" coordorigin="7179,10975" coordsize="10,20" path="m7179,10994l7189,10994,7189,10975,7179,10975,7179,10994xe" filled="true" fillcolor="#000000" stroked="false">
                <v:path arrowok="t"/>
                <v:fill type="solid"/>
              </v:shape>
            </v:group>
            <v:group style="position:absolute;left:7179;top:10994;width:10;height:20" coordorigin="7179,10994" coordsize="10,20">
              <v:shape style="position:absolute;left:7179;top:10994;width:10;height:20" coordorigin="7179,10994" coordsize="10,20" path="m7179,11013l7189,11013,7189,10994,7179,10994,7179,11013xe" filled="true" fillcolor="#000000" stroked="false">
                <v:path arrowok="t"/>
                <v:fill type="solid"/>
              </v:shape>
            </v:group>
            <v:group style="position:absolute;left:7179;top:11013;width:10;height:20" coordorigin="7179,11013" coordsize="10,20">
              <v:shape style="position:absolute;left:7179;top:11013;width:10;height:20" coordorigin="7179,11013" coordsize="10,20" path="m7179,11032l7189,11032,7189,11013,7179,11013,7179,11032xe" filled="true" fillcolor="#000000" stroked="false">
                <v:path arrowok="t"/>
                <v:fill type="solid"/>
              </v:shape>
            </v:group>
            <v:group style="position:absolute;left:7179;top:11032;width:10;height:20" coordorigin="7179,11032" coordsize="10,20">
              <v:shape style="position:absolute;left:7179;top:11032;width:10;height:20" coordorigin="7179,11032" coordsize="10,20" path="m7179,11052l7189,11052,7189,11032,7179,11032,7179,11052xe" filled="true" fillcolor="#000000" stroked="false">
                <v:path arrowok="t"/>
                <v:fill type="solid"/>
              </v:shape>
            </v:group>
            <v:group style="position:absolute;left:7179;top:11052;width:10;height:20" coordorigin="7179,11052" coordsize="10,20">
              <v:shape style="position:absolute;left:7179;top:11052;width:10;height:20" coordorigin="7179,11052" coordsize="10,20" path="m7179,11071l7189,11071,7189,11052,7179,11052,7179,11071xe" filled="true" fillcolor="#000000" stroked="false">
                <v:path arrowok="t"/>
                <v:fill type="solid"/>
              </v:shape>
            </v:group>
            <v:group style="position:absolute;left:7179;top:11071;width:10;height:20" coordorigin="7179,11071" coordsize="10,20">
              <v:shape style="position:absolute;left:7179;top:11071;width:10;height:20" coordorigin="7179,11071" coordsize="10,20" path="m7179,11090l7189,11090,7189,11071,7179,11071,7179,11090xe" filled="true" fillcolor="#000000" stroked="false">
                <v:path arrowok="t"/>
                <v:fill type="solid"/>
              </v:shape>
            </v:group>
            <v:group style="position:absolute;left:7179;top:11090;width:10;height:20" coordorigin="7179,11090" coordsize="10,20">
              <v:shape style="position:absolute;left:7179;top:11090;width:10;height:20" coordorigin="7179,11090" coordsize="10,20" path="m7179,11109l7189,11109,7189,11090,7179,11090,7179,11109xe" filled="true" fillcolor="#000000" stroked="false">
                <v:path arrowok="t"/>
                <v:fill type="solid"/>
              </v:shape>
            </v:group>
            <v:group style="position:absolute;left:7179;top:11109;width:10;height:20" coordorigin="7179,11109" coordsize="10,20">
              <v:shape style="position:absolute;left:7179;top:11109;width:10;height:20" coordorigin="7179,11109" coordsize="10,20" path="m7179,11128l7189,11128,7189,11109,7179,11109,7179,11128xe" filled="true" fillcolor="#000000" stroked="false">
                <v:path arrowok="t"/>
                <v:fill type="solid"/>
              </v:shape>
            </v:group>
            <v:group style="position:absolute;left:7179;top:11128;width:10;height:20" coordorigin="7179,11128" coordsize="10,20">
              <v:shape style="position:absolute;left:7179;top:11128;width:10;height:20" coordorigin="7179,11128" coordsize="10,20" path="m7179,11148l7189,11148,7189,11128,7179,11128,7179,11148xe" filled="true" fillcolor="#000000" stroked="false">
                <v:path arrowok="t"/>
                <v:fill type="solid"/>
              </v:shape>
            </v:group>
            <v:group style="position:absolute;left:7179;top:11148;width:10;height:20" coordorigin="7179,11148" coordsize="10,20">
              <v:shape style="position:absolute;left:7179;top:11148;width:10;height:20" coordorigin="7179,11148" coordsize="10,20" path="m7179,11167l7189,11167,7189,11148,7179,11148,7179,11167xe" filled="true" fillcolor="#000000" stroked="false">
                <v:path arrowok="t"/>
                <v:fill type="solid"/>
              </v:shape>
            </v:group>
            <v:group style="position:absolute;left:7179;top:11167;width:10;height:20" coordorigin="7179,11167" coordsize="10,20">
              <v:shape style="position:absolute;left:7179;top:11167;width:10;height:20" coordorigin="7179,11167" coordsize="10,20" path="m7179,11186l7189,11186,7189,11167,7179,11167,7179,11186xe" filled="true" fillcolor="#000000" stroked="false">
                <v:path arrowok="t"/>
                <v:fill type="solid"/>
              </v:shape>
            </v:group>
            <v:group style="position:absolute;left:7179;top:11186;width:10;height:20" coordorigin="7179,11186" coordsize="10,20">
              <v:shape style="position:absolute;left:7179;top:11186;width:10;height:20" coordorigin="7179,11186" coordsize="10,20" path="m7179,11205l7189,11205,7189,11186,7179,11186,7179,11205xe" filled="true" fillcolor="#000000" stroked="false">
                <v:path arrowok="t"/>
                <v:fill type="solid"/>
              </v:shape>
            </v:group>
            <v:group style="position:absolute;left:7179;top:11205;width:10;height:20" coordorigin="7179,11205" coordsize="10,20">
              <v:shape style="position:absolute;left:7179;top:11205;width:10;height:20" coordorigin="7179,11205" coordsize="10,20" path="m7179,11224l7189,11224,7189,11205,7179,11205,7179,11224xe" filled="true" fillcolor="#000000" stroked="false">
                <v:path arrowok="t"/>
                <v:fill type="solid"/>
              </v:shape>
            </v:group>
            <v:group style="position:absolute;left:7179;top:11224;width:10;height:20" coordorigin="7179,11224" coordsize="10,20">
              <v:shape style="position:absolute;left:7179;top:11224;width:10;height:20" coordorigin="7179,11224" coordsize="10,20" path="m7179,11244l7189,11244,7189,11224,7179,11224,7179,11244xe" filled="true" fillcolor="#000000" stroked="false">
                <v:path arrowok="t"/>
                <v:fill type="solid"/>
              </v:shape>
            </v:group>
            <v:group style="position:absolute;left:7179;top:11244;width:10;height:20" coordorigin="7179,11244" coordsize="10,20">
              <v:shape style="position:absolute;left:7179;top:11244;width:10;height:20" coordorigin="7179,11244" coordsize="10,20" path="m7179,11263l7189,11263,7189,11244,7179,11244,7179,11263xe" filled="true" fillcolor="#000000" stroked="false">
                <v:path arrowok="t"/>
                <v:fill type="solid"/>
              </v:shape>
            </v:group>
            <v:group style="position:absolute;left:7179;top:11263;width:10;height:20" coordorigin="7179,11263" coordsize="10,20">
              <v:shape style="position:absolute;left:7179;top:11263;width:10;height:20" coordorigin="7179,11263" coordsize="10,20" path="m7179,11282l7189,11282,7189,11263,7179,11263,7179,11282xe" filled="true" fillcolor="#000000" stroked="false">
                <v:path arrowok="t"/>
                <v:fill type="solid"/>
              </v:shape>
            </v:group>
            <v:group style="position:absolute;left:7179;top:11282;width:10;height:20" coordorigin="7179,11282" coordsize="10,20">
              <v:shape style="position:absolute;left:7179;top:11282;width:10;height:20" coordorigin="7179,11282" coordsize="10,20" path="m7179,11301l7189,11301,7189,11282,7179,11282,7179,11301xe" filled="true" fillcolor="#000000" stroked="false">
                <v:path arrowok="t"/>
                <v:fill type="solid"/>
              </v:shape>
            </v:group>
            <v:group style="position:absolute;left:7179;top:11310;width:10;height:2" coordorigin="7179,11310" coordsize="10,2">
              <v:shape style="position:absolute;left:7179;top:11310;width:10;height:2" coordorigin="7179,11310" coordsize="10,0" path="m7179,11310l7189,11310e" filled="false" stroked="true" strokeweight=".84003pt" strokecolor="#000000">
                <v:path arrowok="t"/>
              </v:shape>
            </v:group>
            <v:group style="position:absolute;left:8658;top:10917;width:10;height:20" coordorigin="8658,10917" coordsize="10,20">
              <v:shape style="position:absolute;left:8658;top:10917;width:10;height:20" coordorigin="8658,10917" coordsize="10,20" path="m8658,10936l8668,10936,8668,10917,8658,10917,8658,10936xe" filled="true" fillcolor="#000000" stroked="false">
                <v:path arrowok="t"/>
                <v:fill type="solid"/>
              </v:shape>
            </v:group>
            <v:group style="position:absolute;left:8658;top:10936;width:10;height:20" coordorigin="8658,10936" coordsize="10,20">
              <v:shape style="position:absolute;left:8658;top:10936;width:10;height:20" coordorigin="8658,10936" coordsize="10,20" path="m8658,10956l8668,10956,8668,10936,8658,10936,8658,10956xe" filled="true" fillcolor="#000000" stroked="false">
                <v:path arrowok="t"/>
                <v:fill type="solid"/>
              </v:shape>
            </v:group>
            <v:group style="position:absolute;left:8658;top:10956;width:10;height:20" coordorigin="8658,10956" coordsize="10,20">
              <v:shape style="position:absolute;left:8658;top:10956;width:10;height:20" coordorigin="8658,10956" coordsize="10,20" path="m8658,10975l8668,10975,8668,10956,8658,10956,8658,10975xe" filled="true" fillcolor="#000000" stroked="false">
                <v:path arrowok="t"/>
                <v:fill type="solid"/>
              </v:shape>
            </v:group>
            <v:group style="position:absolute;left:8658;top:10975;width:10;height:20" coordorigin="8658,10975" coordsize="10,20">
              <v:shape style="position:absolute;left:8658;top:10975;width:10;height:20" coordorigin="8658,10975" coordsize="10,20" path="m8658,10994l8668,10994,8668,10975,8658,10975,8658,10994xe" filled="true" fillcolor="#000000" stroked="false">
                <v:path arrowok="t"/>
                <v:fill type="solid"/>
              </v:shape>
            </v:group>
            <v:group style="position:absolute;left:8658;top:10994;width:10;height:20" coordorigin="8658,10994" coordsize="10,20">
              <v:shape style="position:absolute;left:8658;top:10994;width:10;height:20" coordorigin="8658,10994" coordsize="10,20" path="m8658,11013l8668,11013,8668,10994,8658,10994,8658,11013xe" filled="true" fillcolor="#000000" stroked="false">
                <v:path arrowok="t"/>
                <v:fill type="solid"/>
              </v:shape>
            </v:group>
            <v:group style="position:absolute;left:8658;top:11013;width:10;height:20" coordorigin="8658,11013" coordsize="10,20">
              <v:shape style="position:absolute;left:8658;top:11013;width:10;height:20" coordorigin="8658,11013" coordsize="10,20" path="m8658,11032l8668,11032,8668,11013,8658,11013,8658,11032xe" filled="true" fillcolor="#000000" stroked="false">
                <v:path arrowok="t"/>
                <v:fill type="solid"/>
              </v:shape>
            </v:group>
            <v:group style="position:absolute;left:8658;top:11032;width:10;height:20" coordorigin="8658,11032" coordsize="10,20">
              <v:shape style="position:absolute;left:8658;top:11032;width:10;height:20" coordorigin="8658,11032" coordsize="10,20" path="m8658,11052l8668,11052,8668,11032,8658,11032,8658,11052xe" filled="true" fillcolor="#000000" stroked="false">
                <v:path arrowok="t"/>
                <v:fill type="solid"/>
              </v:shape>
            </v:group>
            <v:group style="position:absolute;left:8658;top:11052;width:10;height:20" coordorigin="8658,11052" coordsize="10,20">
              <v:shape style="position:absolute;left:8658;top:11052;width:10;height:20" coordorigin="8658,11052" coordsize="10,20" path="m8658,11071l8668,11071,8668,11052,8658,11052,8658,11071xe" filled="true" fillcolor="#000000" stroked="false">
                <v:path arrowok="t"/>
                <v:fill type="solid"/>
              </v:shape>
            </v:group>
            <v:group style="position:absolute;left:8658;top:11071;width:10;height:20" coordorigin="8658,11071" coordsize="10,20">
              <v:shape style="position:absolute;left:8658;top:11071;width:10;height:20" coordorigin="8658,11071" coordsize="10,20" path="m8658,11090l8668,11090,8668,11071,8658,11071,8658,11090xe" filled="true" fillcolor="#000000" stroked="false">
                <v:path arrowok="t"/>
                <v:fill type="solid"/>
              </v:shape>
            </v:group>
            <v:group style="position:absolute;left:8658;top:11090;width:10;height:20" coordorigin="8658,11090" coordsize="10,20">
              <v:shape style="position:absolute;left:8658;top:11090;width:10;height:20" coordorigin="8658,11090" coordsize="10,20" path="m8658,11109l8668,11109,8668,11090,8658,11090,8658,11109xe" filled="true" fillcolor="#000000" stroked="false">
                <v:path arrowok="t"/>
                <v:fill type="solid"/>
              </v:shape>
            </v:group>
            <v:group style="position:absolute;left:8658;top:11109;width:10;height:20" coordorigin="8658,11109" coordsize="10,20">
              <v:shape style="position:absolute;left:8658;top:11109;width:10;height:20" coordorigin="8658,11109" coordsize="10,20" path="m8658,11128l8668,11128,8668,11109,8658,11109,8658,11128xe" filled="true" fillcolor="#000000" stroked="false">
                <v:path arrowok="t"/>
                <v:fill type="solid"/>
              </v:shape>
            </v:group>
            <v:group style="position:absolute;left:8658;top:11128;width:10;height:20" coordorigin="8658,11128" coordsize="10,20">
              <v:shape style="position:absolute;left:8658;top:11128;width:10;height:20" coordorigin="8658,11128" coordsize="10,20" path="m8658,11148l8668,11148,8668,11128,8658,11128,8658,11148xe" filled="true" fillcolor="#000000" stroked="false">
                <v:path arrowok="t"/>
                <v:fill type="solid"/>
              </v:shape>
            </v:group>
            <v:group style="position:absolute;left:8658;top:11148;width:10;height:20" coordorigin="8658,11148" coordsize="10,20">
              <v:shape style="position:absolute;left:8658;top:11148;width:10;height:20" coordorigin="8658,11148" coordsize="10,20" path="m8658,11167l8668,11167,8668,11148,8658,11148,8658,11167xe" filled="true" fillcolor="#000000" stroked="false">
                <v:path arrowok="t"/>
                <v:fill type="solid"/>
              </v:shape>
            </v:group>
            <v:group style="position:absolute;left:8658;top:11167;width:10;height:20" coordorigin="8658,11167" coordsize="10,20">
              <v:shape style="position:absolute;left:8658;top:11167;width:10;height:20" coordorigin="8658,11167" coordsize="10,20" path="m8658,11186l8668,11186,8668,11167,8658,11167,8658,11186xe" filled="true" fillcolor="#000000" stroked="false">
                <v:path arrowok="t"/>
                <v:fill type="solid"/>
              </v:shape>
            </v:group>
            <v:group style="position:absolute;left:8658;top:11186;width:10;height:20" coordorigin="8658,11186" coordsize="10,20">
              <v:shape style="position:absolute;left:8658;top:11186;width:10;height:20" coordorigin="8658,11186" coordsize="10,20" path="m8658,11205l8668,11205,8668,11186,8658,11186,8658,11205xe" filled="true" fillcolor="#000000" stroked="false">
                <v:path arrowok="t"/>
                <v:fill type="solid"/>
              </v:shape>
            </v:group>
            <v:group style="position:absolute;left:8658;top:11205;width:10;height:20" coordorigin="8658,11205" coordsize="10,20">
              <v:shape style="position:absolute;left:8658;top:11205;width:10;height:20" coordorigin="8658,11205" coordsize="10,20" path="m8658,11224l8668,11224,8668,11205,8658,11205,8658,11224xe" filled="true" fillcolor="#000000" stroked="false">
                <v:path arrowok="t"/>
                <v:fill type="solid"/>
              </v:shape>
            </v:group>
            <v:group style="position:absolute;left:8658;top:11224;width:10;height:20" coordorigin="8658,11224" coordsize="10,20">
              <v:shape style="position:absolute;left:8658;top:11224;width:10;height:20" coordorigin="8658,11224" coordsize="10,20" path="m8658,11244l8668,11244,8668,11224,8658,11224,8658,11244xe" filled="true" fillcolor="#000000" stroked="false">
                <v:path arrowok="t"/>
                <v:fill type="solid"/>
              </v:shape>
            </v:group>
            <v:group style="position:absolute;left:8658;top:11244;width:10;height:20" coordorigin="8658,11244" coordsize="10,20">
              <v:shape style="position:absolute;left:8658;top:11244;width:10;height:20" coordorigin="8658,11244" coordsize="10,20" path="m8658,11263l8668,11263,8668,11244,8658,11244,8658,11263xe" filled="true" fillcolor="#000000" stroked="false">
                <v:path arrowok="t"/>
                <v:fill type="solid"/>
              </v:shape>
            </v:group>
            <v:group style="position:absolute;left:8658;top:11263;width:10;height:20" coordorigin="8658,11263" coordsize="10,20">
              <v:shape style="position:absolute;left:8658;top:11263;width:10;height:20" coordorigin="8658,11263" coordsize="10,20" path="m8658,11282l8668,11282,8668,11263,8658,11263,8658,11282xe" filled="true" fillcolor="#000000" stroked="false">
                <v:path arrowok="t"/>
                <v:fill type="solid"/>
              </v:shape>
            </v:group>
            <v:group style="position:absolute;left:8658;top:11282;width:10;height:20" coordorigin="8658,11282" coordsize="10,20">
              <v:shape style="position:absolute;left:8658;top:11282;width:10;height:20" coordorigin="8658,11282" coordsize="10,20" path="m8658,11301l8668,11301,8668,11282,8658,11282,8658,11301xe" filled="true" fillcolor="#000000" stroked="false">
                <v:path arrowok="t"/>
                <v:fill type="solid"/>
              </v:shape>
            </v:group>
            <v:group style="position:absolute;left:8658;top:11310;width:10;height:2" coordorigin="8658,11310" coordsize="10,2">
              <v:shape style="position:absolute;left:8658;top:11310;width:10;height:2" coordorigin="8658,11310" coordsize="10,0" path="m8658,11310l8668,11310e" filled="false" stroked="true" strokeweight=".84003pt" strokecolor="#000000">
                <v:path arrowok="t"/>
              </v:shape>
              <v:shape style="position:absolute;left:1688;top:11224;width:3662;height:103" type="#_x0000_t75" stroked="false">
                <v:imagedata r:id="rId241" o:title=""/>
              </v:shape>
              <v:shape style="position:absolute;left:5326;top:11318;width:1853;height:10" type="#_x0000_t75" stroked="false">
                <v:imagedata r:id="rId242" o:title=""/>
              </v:shape>
              <v:shape style="position:absolute;left:7174;top:11318;width:3045;height:10" type="#_x0000_t75" stroked="false">
                <v:imagedata r:id="rId243" o:title=""/>
              </v:shape>
            </v:group>
            <v:group style="position:absolute;left:5331;top:11328;width:10;height:20" coordorigin="5331,11328" coordsize="10,20">
              <v:shape style="position:absolute;left:5331;top:11328;width:10;height:20" coordorigin="5331,11328" coordsize="10,20" path="m5331,11347l5341,11347,5341,11328,5331,11328,5331,11347xe" filled="true" fillcolor="#000000" stroked="false">
                <v:path arrowok="t"/>
                <v:fill type="solid"/>
              </v:shape>
            </v:group>
            <v:group style="position:absolute;left:5331;top:11347;width:10;height:20" coordorigin="5331,11347" coordsize="10,20">
              <v:shape style="position:absolute;left:5331;top:11347;width:10;height:20" coordorigin="5331,11347" coordsize="10,20" path="m5331,11366l5341,11366,5341,11347,5331,11347,5331,11366xe" filled="true" fillcolor="#000000" stroked="false">
                <v:path arrowok="t"/>
                <v:fill type="solid"/>
              </v:shape>
            </v:group>
            <v:group style="position:absolute;left:5331;top:11366;width:10;height:20" coordorigin="5331,11366" coordsize="10,20">
              <v:shape style="position:absolute;left:5331;top:11366;width:10;height:20" coordorigin="5331,11366" coordsize="10,20" path="m5331,11385l5341,11385,5341,11366,5331,11366,5331,11385xe" filled="true" fillcolor="#000000" stroked="false">
                <v:path arrowok="t"/>
                <v:fill type="solid"/>
              </v:shape>
            </v:group>
            <v:group style="position:absolute;left:5331;top:11385;width:10;height:20" coordorigin="5331,11385" coordsize="10,20">
              <v:shape style="position:absolute;left:5331;top:11385;width:10;height:20" coordorigin="5331,11385" coordsize="10,20" path="m5331,11404l5341,11404,5341,11385,5331,11385,5331,11404xe" filled="true" fillcolor="#000000" stroked="false">
                <v:path arrowok="t"/>
                <v:fill type="solid"/>
              </v:shape>
            </v:group>
            <v:group style="position:absolute;left:5331;top:11404;width:10;height:20" coordorigin="5331,11404" coordsize="10,20">
              <v:shape style="position:absolute;left:5331;top:11404;width:10;height:20" coordorigin="5331,11404" coordsize="10,20" path="m5331,11424l5341,11424,5341,11404,5331,11404,5331,11424xe" filled="true" fillcolor="#000000" stroked="false">
                <v:path arrowok="t"/>
                <v:fill type="solid"/>
              </v:shape>
            </v:group>
            <v:group style="position:absolute;left:5331;top:11424;width:10;height:20" coordorigin="5331,11424" coordsize="10,20">
              <v:shape style="position:absolute;left:5331;top:11424;width:10;height:20" coordorigin="5331,11424" coordsize="10,20" path="m5331,11443l5341,11443,5341,11424,5331,11424,5331,11443xe" filled="true" fillcolor="#000000" stroked="false">
                <v:path arrowok="t"/>
                <v:fill type="solid"/>
              </v:shape>
            </v:group>
            <v:group style="position:absolute;left:5331;top:11443;width:10;height:20" coordorigin="5331,11443" coordsize="10,20">
              <v:shape style="position:absolute;left:5331;top:11443;width:10;height:20" coordorigin="5331,11443" coordsize="10,20" path="m5331,11462l5341,11462,5341,11443,5331,11443,5331,11462xe" filled="true" fillcolor="#000000" stroked="false">
                <v:path arrowok="t"/>
                <v:fill type="solid"/>
              </v:shape>
            </v:group>
            <v:group style="position:absolute;left:5331;top:11462;width:10;height:20" coordorigin="5331,11462" coordsize="10,20">
              <v:shape style="position:absolute;left:5331;top:11462;width:10;height:20" coordorigin="5331,11462" coordsize="10,20" path="m5331,11481l5341,11481,5341,11462,5331,11462,5331,11481xe" filled="true" fillcolor="#000000" stroked="false">
                <v:path arrowok="t"/>
                <v:fill type="solid"/>
              </v:shape>
            </v:group>
            <v:group style="position:absolute;left:5331;top:11481;width:10;height:20" coordorigin="5331,11481" coordsize="10,20">
              <v:shape style="position:absolute;left:5331;top:11481;width:10;height:20" coordorigin="5331,11481" coordsize="10,20" path="m5331,11500l5341,11500,5341,11481,5331,11481,5331,11500xe" filled="true" fillcolor="#000000" stroked="false">
                <v:path arrowok="t"/>
                <v:fill type="solid"/>
              </v:shape>
            </v:group>
            <v:group style="position:absolute;left:5331;top:11500;width:10;height:20" coordorigin="5331,11500" coordsize="10,20">
              <v:shape style="position:absolute;left:5331;top:11500;width:10;height:20" coordorigin="5331,11500" coordsize="10,20" path="m5331,11520l5341,11520,5341,11500,5331,11500,5331,11520xe" filled="true" fillcolor="#000000" stroked="false">
                <v:path arrowok="t"/>
                <v:fill type="solid"/>
              </v:shape>
            </v:group>
            <v:group style="position:absolute;left:5331;top:11520;width:10;height:20" coordorigin="5331,11520" coordsize="10,20">
              <v:shape style="position:absolute;left:5331;top:11520;width:10;height:20" coordorigin="5331,11520" coordsize="10,20" path="m5331,11539l5341,11539,5341,11520,5331,11520,5331,11539xe" filled="true" fillcolor="#000000" stroked="false">
                <v:path arrowok="t"/>
                <v:fill type="solid"/>
              </v:shape>
            </v:group>
            <v:group style="position:absolute;left:5331;top:11539;width:10;height:20" coordorigin="5331,11539" coordsize="10,20">
              <v:shape style="position:absolute;left:5331;top:11539;width:10;height:20" coordorigin="5331,11539" coordsize="10,20" path="m5331,11558l5341,11558,5341,11539,5331,11539,5331,11558xe" filled="true" fillcolor="#000000" stroked="false">
                <v:path arrowok="t"/>
                <v:fill type="solid"/>
              </v:shape>
            </v:group>
            <v:group style="position:absolute;left:5331;top:11558;width:10;height:20" coordorigin="5331,11558" coordsize="10,20">
              <v:shape style="position:absolute;left:5331;top:11558;width:10;height:20" coordorigin="5331,11558" coordsize="10,20" path="m5331,11577l5341,11577,5341,11558,5331,11558,5331,11577xe" filled="true" fillcolor="#000000" stroked="false">
                <v:path arrowok="t"/>
                <v:fill type="solid"/>
              </v:shape>
            </v:group>
            <v:group style="position:absolute;left:5331;top:11577;width:10;height:20" coordorigin="5331,11577" coordsize="10,20">
              <v:shape style="position:absolute;left:5331;top:11577;width:10;height:20" coordorigin="5331,11577" coordsize="10,20" path="m5331,11596l5341,11596,5341,11577,5331,11577,5331,11596xe" filled="true" fillcolor="#000000" stroked="false">
                <v:path arrowok="t"/>
                <v:fill type="solid"/>
              </v:shape>
            </v:group>
            <v:group style="position:absolute;left:5331;top:11596;width:10;height:20" coordorigin="5331,11596" coordsize="10,20">
              <v:shape style="position:absolute;left:5331;top:11596;width:10;height:20" coordorigin="5331,11596" coordsize="10,20" path="m5331,11616l5341,11616,5341,11596,5331,11596,5331,11616xe" filled="true" fillcolor="#000000" stroked="false">
                <v:path arrowok="t"/>
                <v:fill type="solid"/>
              </v:shape>
            </v:group>
            <v:group style="position:absolute;left:5331;top:11616;width:10;height:20" coordorigin="5331,11616" coordsize="10,20">
              <v:shape style="position:absolute;left:5331;top:11616;width:10;height:20" coordorigin="5331,11616" coordsize="10,20" path="m5331,11635l5341,11635,5341,11616,5331,11616,5331,11635xe" filled="true" fillcolor="#000000" stroked="false">
                <v:path arrowok="t"/>
                <v:fill type="solid"/>
              </v:shape>
            </v:group>
            <v:group style="position:absolute;left:7179;top:11328;width:10;height:20" coordorigin="7179,11328" coordsize="10,20">
              <v:shape style="position:absolute;left:7179;top:11328;width:10;height:20" coordorigin="7179,11328" coordsize="10,20" path="m7179,11347l7189,11347,7189,11328,7179,11328,7179,11347xe" filled="true" fillcolor="#000000" stroked="false">
                <v:path arrowok="t"/>
                <v:fill type="solid"/>
              </v:shape>
            </v:group>
            <v:group style="position:absolute;left:7179;top:11347;width:10;height:20" coordorigin="7179,11347" coordsize="10,20">
              <v:shape style="position:absolute;left:7179;top:11347;width:10;height:20" coordorigin="7179,11347" coordsize="10,20" path="m7179,11366l7189,11366,7189,11347,7179,11347,7179,11366xe" filled="true" fillcolor="#000000" stroked="false">
                <v:path arrowok="t"/>
                <v:fill type="solid"/>
              </v:shape>
            </v:group>
            <v:group style="position:absolute;left:7179;top:11366;width:10;height:20" coordorigin="7179,11366" coordsize="10,20">
              <v:shape style="position:absolute;left:7179;top:11366;width:10;height:20" coordorigin="7179,11366" coordsize="10,20" path="m7179,11385l7189,11385,7189,11366,7179,11366,7179,11385xe" filled="true" fillcolor="#000000" stroked="false">
                <v:path arrowok="t"/>
                <v:fill type="solid"/>
              </v:shape>
            </v:group>
            <v:group style="position:absolute;left:7179;top:11385;width:10;height:20" coordorigin="7179,11385" coordsize="10,20">
              <v:shape style="position:absolute;left:7179;top:11385;width:10;height:20" coordorigin="7179,11385" coordsize="10,20" path="m7179,11404l7189,11404,7189,11385,7179,11385,7179,11404xe" filled="true" fillcolor="#000000" stroked="false">
                <v:path arrowok="t"/>
                <v:fill type="solid"/>
              </v:shape>
            </v:group>
            <v:group style="position:absolute;left:7179;top:11404;width:10;height:20" coordorigin="7179,11404" coordsize="10,20">
              <v:shape style="position:absolute;left:7179;top:11404;width:10;height:20" coordorigin="7179,11404" coordsize="10,20" path="m7179,11424l7189,11424,7189,11404,7179,11404,7179,11424xe" filled="true" fillcolor="#000000" stroked="false">
                <v:path arrowok="t"/>
                <v:fill type="solid"/>
              </v:shape>
            </v:group>
            <v:group style="position:absolute;left:7179;top:11424;width:10;height:20" coordorigin="7179,11424" coordsize="10,20">
              <v:shape style="position:absolute;left:7179;top:11424;width:10;height:20" coordorigin="7179,11424" coordsize="10,20" path="m7179,11443l7189,11443,7189,11424,7179,11424,7179,11443xe" filled="true" fillcolor="#000000" stroked="false">
                <v:path arrowok="t"/>
                <v:fill type="solid"/>
              </v:shape>
            </v:group>
            <v:group style="position:absolute;left:7179;top:11443;width:10;height:20" coordorigin="7179,11443" coordsize="10,20">
              <v:shape style="position:absolute;left:7179;top:11443;width:10;height:20" coordorigin="7179,11443" coordsize="10,20" path="m7179,11462l7189,11462,7189,11443,7179,11443,7179,11462xe" filled="true" fillcolor="#000000" stroked="false">
                <v:path arrowok="t"/>
                <v:fill type="solid"/>
              </v:shape>
            </v:group>
            <v:group style="position:absolute;left:7179;top:11462;width:10;height:20" coordorigin="7179,11462" coordsize="10,20">
              <v:shape style="position:absolute;left:7179;top:11462;width:10;height:20" coordorigin="7179,11462" coordsize="10,20" path="m7179,11481l7189,11481,7189,11462,7179,11462,7179,11481xe" filled="true" fillcolor="#000000" stroked="false">
                <v:path arrowok="t"/>
                <v:fill type="solid"/>
              </v:shape>
            </v:group>
            <v:group style="position:absolute;left:7179;top:11481;width:10;height:20" coordorigin="7179,11481" coordsize="10,20">
              <v:shape style="position:absolute;left:7179;top:11481;width:10;height:20" coordorigin="7179,11481" coordsize="10,20" path="m7179,11500l7189,11500,7189,11481,7179,11481,7179,11500xe" filled="true" fillcolor="#000000" stroked="false">
                <v:path arrowok="t"/>
                <v:fill type="solid"/>
              </v:shape>
            </v:group>
            <v:group style="position:absolute;left:7179;top:11500;width:10;height:20" coordorigin="7179,11500" coordsize="10,20">
              <v:shape style="position:absolute;left:7179;top:11500;width:10;height:20" coordorigin="7179,11500" coordsize="10,20" path="m7179,11520l7189,11520,7189,11500,7179,11500,7179,11520xe" filled="true" fillcolor="#000000" stroked="false">
                <v:path arrowok="t"/>
                <v:fill type="solid"/>
              </v:shape>
            </v:group>
            <v:group style="position:absolute;left:7179;top:11520;width:10;height:20" coordorigin="7179,11520" coordsize="10,20">
              <v:shape style="position:absolute;left:7179;top:11520;width:10;height:20" coordorigin="7179,11520" coordsize="10,20" path="m7179,11539l7189,11539,7189,11520,7179,11520,7179,11539xe" filled="true" fillcolor="#000000" stroked="false">
                <v:path arrowok="t"/>
                <v:fill type="solid"/>
              </v:shape>
            </v:group>
            <v:group style="position:absolute;left:7179;top:11539;width:10;height:20" coordorigin="7179,11539" coordsize="10,20">
              <v:shape style="position:absolute;left:7179;top:11539;width:10;height:20" coordorigin="7179,11539" coordsize="10,20" path="m7179,11558l7189,11558,7189,11539,7179,11539,7179,11558xe" filled="true" fillcolor="#000000" stroked="false">
                <v:path arrowok="t"/>
                <v:fill type="solid"/>
              </v:shape>
            </v:group>
            <v:group style="position:absolute;left:7179;top:11558;width:10;height:20" coordorigin="7179,11558" coordsize="10,20">
              <v:shape style="position:absolute;left:7179;top:11558;width:10;height:20" coordorigin="7179,11558" coordsize="10,20" path="m7179,11577l7189,11577,7189,11558,7179,11558,7179,11577xe" filled="true" fillcolor="#000000" stroked="false">
                <v:path arrowok="t"/>
                <v:fill type="solid"/>
              </v:shape>
            </v:group>
            <v:group style="position:absolute;left:7179;top:11577;width:10;height:20" coordorigin="7179,11577" coordsize="10,20">
              <v:shape style="position:absolute;left:7179;top:11577;width:10;height:20" coordorigin="7179,11577" coordsize="10,20" path="m7179,11596l7189,11596,7189,11577,7179,11577,7179,11596xe" filled="true" fillcolor="#000000" stroked="false">
                <v:path arrowok="t"/>
                <v:fill type="solid"/>
              </v:shape>
            </v:group>
            <v:group style="position:absolute;left:7179;top:11596;width:10;height:20" coordorigin="7179,11596" coordsize="10,20">
              <v:shape style="position:absolute;left:7179;top:11596;width:10;height:20" coordorigin="7179,11596" coordsize="10,20" path="m7179,11616l7189,11616,7189,11596,7179,11596,7179,11616xe" filled="true" fillcolor="#000000" stroked="false">
                <v:path arrowok="t"/>
                <v:fill type="solid"/>
              </v:shape>
            </v:group>
            <v:group style="position:absolute;left:7179;top:11616;width:10;height:20" coordorigin="7179,11616" coordsize="10,20">
              <v:shape style="position:absolute;left:7179;top:11616;width:10;height:20" coordorigin="7179,11616" coordsize="10,20" path="m7179,11635l7189,11635,7189,11616,7179,11616,7179,11635xe" filled="true" fillcolor="#000000" stroked="false">
                <v:path arrowok="t"/>
                <v:fill type="solid"/>
              </v:shape>
            </v:group>
            <v:group style="position:absolute;left:7179;top:11635;width:10;height:20" coordorigin="7179,11635" coordsize="10,20">
              <v:shape style="position:absolute;left:7179;top:11635;width:10;height:20" coordorigin="7179,11635" coordsize="10,20" path="m7179,11654l7189,11654,7189,11635,7179,11635,7179,11654xe" filled="true" fillcolor="#000000" stroked="false">
                <v:path arrowok="t"/>
                <v:fill type="solid"/>
              </v:shape>
            </v:group>
            <v:group style="position:absolute;left:7179;top:11654;width:10;height:20" coordorigin="7179,11654" coordsize="10,20">
              <v:shape style="position:absolute;left:7179;top:11654;width:10;height:20" coordorigin="7179,11654" coordsize="10,20" path="m7179,11673l7189,11673,7189,11654,7179,11654,7179,11673xe" filled="true" fillcolor="#000000" stroked="false">
                <v:path arrowok="t"/>
                <v:fill type="solid"/>
              </v:shape>
            </v:group>
            <v:group style="position:absolute;left:7179;top:11673;width:10;height:20" coordorigin="7179,11673" coordsize="10,20">
              <v:shape style="position:absolute;left:7179;top:11673;width:10;height:20" coordorigin="7179,11673" coordsize="10,20" path="m7179,11692l7189,11692,7189,11673,7179,11673,7179,11692xe" filled="true" fillcolor="#000000" stroked="false">
                <v:path arrowok="t"/>
                <v:fill type="solid"/>
              </v:shape>
            </v:group>
            <v:group style="position:absolute;left:7179;top:11692;width:10;height:20" coordorigin="7179,11692" coordsize="10,20">
              <v:shape style="position:absolute;left:7179;top:11692;width:10;height:20" coordorigin="7179,11692" coordsize="10,20" path="m7179,11712l7189,11712,7189,11692,7179,11692,7179,11712xe" filled="true" fillcolor="#000000" stroked="false">
                <v:path arrowok="t"/>
                <v:fill type="solid"/>
              </v:shape>
            </v:group>
            <v:group style="position:absolute;left:7179;top:11720;width:10;height:2" coordorigin="7179,11720" coordsize="10,2">
              <v:shape style="position:absolute;left:7179;top:11720;width:10;height:2" coordorigin="7179,11720" coordsize="10,0" path="m7179,11720l7189,11720e" filled="false" stroked="true" strokeweight=".83997pt" strokecolor="#000000">
                <v:path arrowok="t"/>
              </v:shape>
            </v:group>
            <v:group style="position:absolute;left:8658;top:11328;width:10;height:20" coordorigin="8658,11328" coordsize="10,20">
              <v:shape style="position:absolute;left:8658;top:11328;width:10;height:20" coordorigin="8658,11328" coordsize="10,20" path="m8658,11347l8668,11347,8668,11328,8658,11328,8658,11347xe" filled="true" fillcolor="#000000" stroked="false">
                <v:path arrowok="t"/>
                <v:fill type="solid"/>
              </v:shape>
            </v:group>
            <v:group style="position:absolute;left:8658;top:11347;width:10;height:20" coordorigin="8658,11347" coordsize="10,20">
              <v:shape style="position:absolute;left:8658;top:11347;width:10;height:20" coordorigin="8658,11347" coordsize="10,20" path="m8658,11366l8668,11366,8668,11347,8658,11347,8658,11366xe" filled="true" fillcolor="#000000" stroked="false">
                <v:path arrowok="t"/>
                <v:fill type="solid"/>
              </v:shape>
            </v:group>
            <v:group style="position:absolute;left:8658;top:11366;width:10;height:20" coordorigin="8658,11366" coordsize="10,20">
              <v:shape style="position:absolute;left:8658;top:11366;width:10;height:20" coordorigin="8658,11366" coordsize="10,20" path="m8658,11385l8668,11385,8668,11366,8658,11366,8658,11385xe" filled="true" fillcolor="#000000" stroked="false">
                <v:path arrowok="t"/>
                <v:fill type="solid"/>
              </v:shape>
            </v:group>
            <v:group style="position:absolute;left:8658;top:11385;width:10;height:20" coordorigin="8658,11385" coordsize="10,20">
              <v:shape style="position:absolute;left:8658;top:11385;width:10;height:20" coordorigin="8658,11385" coordsize="10,20" path="m8658,11404l8668,11404,8668,11385,8658,11385,8658,11404xe" filled="true" fillcolor="#000000" stroked="false">
                <v:path arrowok="t"/>
                <v:fill type="solid"/>
              </v:shape>
            </v:group>
            <v:group style="position:absolute;left:8658;top:11404;width:10;height:20" coordorigin="8658,11404" coordsize="10,20">
              <v:shape style="position:absolute;left:8658;top:11404;width:10;height:20" coordorigin="8658,11404" coordsize="10,20" path="m8658,11424l8668,11424,8668,11404,8658,11404,8658,11424xe" filled="true" fillcolor="#000000" stroked="false">
                <v:path arrowok="t"/>
                <v:fill type="solid"/>
              </v:shape>
            </v:group>
            <v:group style="position:absolute;left:8658;top:11424;width:10;height:20" coordorigin="8658,11424" coordsize="10,20">
              <v:shape style="position:absolute;left:8658;top:11424;width:10;height:20" coordorigin="8658,11424" coordsize="10,20" path="m8658,11443l8668,11443,8668,11424,8658,11424,8658,11443xe" filled="true" fillcolor="#000000" stroked="false">
                <v:path arrowok="t"/>
                <v:fill type="solid"/>
              </v:shape>
            </v:group>
            <v:group style="position:absolute;left:8658;top:11443;width:10;height:20" coordorigin="8658,11443" coordsize="10,20">
              <v:shape style="position:absolute;left:8658;top:11443;width:10;height:20" coordorigin="8658,11443" coordsize="10,20" path="m8658,11462l8668,11462,8668,11443,8658,11443,8658,11462xe" filled="true" fillcolor="#000000" stroked="false">
                <v:path arrowok="t"/>
                <v:fill type="solid"/>
              </v:shape>
            </v:group>
            <v:group style="position:absolute;left:8658;top:11462;width:10;height:20" coordorigin="8658,11462" coordsize="10,20">
              <v:shape style="position:absolute;left:8658;top:11462;width:10;height:20" coordorigin="8658,11462" coordsize="10,20" path="m8658,11481l8668,11481,8668,11462,8658,11462,8658,11481xe" filled="true" fillcolor="#000000" stroked="false">
                <v:path arrowok="t"/>
                <v:fill type="solid"/>
              </v:shape>
            </v:group>
            <v:group style="position:absolute;left:8658;top:11481;width:10;height:20" coordorigin="8658,11481" coordsize="10,20">
              <v:shape style="position:absolute;left:8658;top:11481;width:10;height:20" coordorigin="8658,11481" coordsize="10,20" path="m8658,11500l8668,11500,8668,11481,8658,11481,8658,11500xe" filled="true" fillcolor="#000000" stroked="false">
                <v:path arrowok="t"/>
                <v:fill type="solid"/>
              </v:shape>
            </v:group>
            <v:group style="position:absolute;left:8658;top:11500;width:10;height:20" coordorigin="8658,11500" coordsize="10,20">
              <v:shape style="position:absolute;left:8658;top:11500;width:10;height:20" coordorigin="8658,11500" coordsize="10,20" path="m8658,11520l8668,11520,8668,11500,8658,11500,8658,11520xe" filled="true" fillcolor="#000000" stroked="false">
                <v:path arrowok="t"/>
                <v:fill type="solid"/>
              </v:shape>
            </v:group>
            <v:group style="position:absolute;left:8658;top:11520;width:10;height:20" coordorigin="8658,11520" coordsize="10,20">
              <v:shape style="position:absolute;left:8658;top:11520;width:10;height:20" coordorigin="8658,11520" coordsize="10,20" path="m8658,11539l8668,11539,8668,11520,8658,11520,8658,11539xe" filled="true" fillcolor="#000000" stroked="false">
                <v:path arrowok="t"/>
                <v:fill type="solid"/>
              </v:shape>
            </v:group>
            <v:group style="position:absolute;left:8658;top:11539;width:10;height:20" coordorigin="8658,11539" coordsize="10,20">
              <v:shape style="position:absolute;left:8658;top:11539;width:10;height:20" coordorigin="8658,11539" coordsize="10,20" path="m8658,11558l8668,11558,8668,11539,8658,11539,8658,11558xe" filled="true" fillcolor="#000000" stroked="false">
                <v:path arrowok="t"/>
                <v:fill type="solid"/>
              </v:shape>
            </v:group>
            <v:group style="position:absolute;left:8658;top:11558;width:10;height:20" coordorigin="8658,11558" coordsize="10,20">
              <v:shape style="position:absolute;left:8658;top:11558;width:10;height:20" coordorigin="8658,11558" coordsize="10,20" path="m8658,11577l8668,11577,8668,11558,8658,11558,8658,11577xe" filled="true" fillcolor="#000000" stroked="false">
                <v:path arrowok="t"/>
                <v:fill type="solid"/>
              </v:shape>
            </v:group>
            <v:group style="position:absolute;left:8658;top:11577;width:10;height:20" coordorigin="8658,11577" coordsize="10,20">
              <v:shape style="position:absolute;left:8658;top:11577;width:10;height:20" coordorigin="8658,11577" coordsize="10,20" path="m8658,11596l8668,11596,8668,11577,8658,11577,8658,11596xe" filled="true" fillcolor="#000000" stroked="false">
                <v:path arrowok="t"/>
                <v:fill type="solid"/>
              </v:shape>
            </v:group>
            <v:group style="position:absolute;left:8658;top:11596;width:10;height:20" coordorigin="8658,11596" coordsize="10,20">
              <v:shape style="position:absolute;left:8658;top:11596;width:10;height:20" coordorigin="8658,11596" coordsize="10,20" path="m8658,11616l8668,11616,8668,11596,8658,11596,8658,11616xe" filled="true" fillcolor="#000000" stroked="false">
                <v:path arrowok="t"/>
                <v:fill type="solid"/>
              </v:shape>
            </v:group>
            <v:group style="position:absolute;left:8658;top:11616;width:10;height:20" coordorigin="8658,11616" coordsize="10,20">
              <v:shape style="position:absolute;left:8658;top:11616;width:10;height:20" coordorigin="8658,11616" coordsize="10,20" path="m8658,11635l8668,11635,8668,11616,8658,11616,8658,11635xe" filled="true" fillcolor="#000000" stroked="false">
                <v:path arrowok="t"/>
                <v:fill type="solid"/>
              </v:shape>
            </v:group>
            <v:group style="position:absolute;left:8658;top:11635;width:10;height:20" coordorigin="8658,11635" coordsize="10,20">
              <v:shape style="position:absolute;left:8658;top:11635;width:10;height:20" coordorigin="8658,11635" coordsize="10,20" path="m8658,11654l8668,11654,8668,11635,8658,11635,8658,11654xe" filled="true" fillcolor="#000000" stroked="false">
                <v:path arrowok="t"/>
                <v:fill type="solid"/>
              </v:shape>
            </v:group>
            <v:group style="position:absolute;left:8658;top:11654;width:10;height:20" coordorigin="8658,11654" coordsize="10,20">
              <v:shape style="position:absolute;left:8658;top:11654;width:10;height:20" coordorigin="8658,11654" coordsize="10,20" path="m8658,11673l8668,11673,8668,11654,8658,11654,8658,11673xe" filled="true" fillcolor="#000000" stroked="false">
                <v:path arrowok="t"/>
                <v:fill type="solid"/>
              </v:shape>
            </v:group>
            <v:group style="position:absolute;left:8658;top:11673;width:10;height:20" coordorigin="8658,11673" coordsize="10,20">
              <v:shape style="position:absolute;left:8658;top:11673;width:10;height:20" coordorigin="8658,11673" coordsize="10,20" path="m8658,11692l8668,11692,8668,11673,8658,11673,8658,11692xe" filled="true" fillcolor="#000000" stroked="false">
                <v:path arrowok="t"/>
                <v:fill type="solid"/>
              </v:shape>
            </v:group>
            <v:group style="position:absolute;left:8658;top:11692;width:10;height:20" coordorigin="8658,11692" coordsize="10,20">
              <v:shape style="position:absolute;left:8658;top:11692;width:10;height:20" coordorigin="8658,11692" coordsize="10,20" path="m8658,11712l8668,11712,8668,11692,8658,11692,8658,11712xe" filled="true" fillcolor="#000000" stroked="false">
                <v:path arrowok="t"/>
                <v:fill type="solid"/>
              </v:shape>
            </v:group>
            <v:group style="position:absolute;left:8658;top:11720;width:10;height:2" coordorigin="8658,11720" coordsize="10,2">
              <v:shape style="position:absolute;left:8658;top:11720;width:10;height:2" coordorigin="8658,11720" coordsize="10,0" path="m8658,11720l8668,11720e" filled="false" stroked="true" strokeweight=".83997pt" strokecolor="#000000">
                <v:path arrowok="t"/>
              </v:shape>
              <v:shape style="position:absolute;left:1688;top:11635;width:3662;height:103" type="#_x0000_t75" stroked="false">
                <v:imagedata r:id="rId241" o:title=""/>
              </v:shape>
              <v:shape style="position:absolute;left:5326;top:11728;width:1853;height:10" type="#_x0000_t75" stroked="false">
                <v:imagedata r:id="rId242" o:title=""/>
              </v:shape>
              <v:shape style="position:absolute;left:7174;top:11728;width:3045;height:10" type="#_x0000_t75" stroked="false">
                <v:imagedata r:id="rId243" o:title=""/>
              </v:shape>
            </v:group>
            <v:group style="position:absolute;left:5331;top:11738;width:10;height:20" coordorigin="5331,11738" coordsize="10,20">
              <v:shape style="position:absolute;left:5331;top:11738;width:10;height:20" coordorigin="5331,11738" coordsize="10,20" path="m5331,11757l5341,11757,5341,11738,5331,11738,5331,11757xe" filled="true" fillcolor="#000000" stroked="false">
                <v:path arrowok="t"/>
                <v:fill type="solid"/>
              </v:shape>
            </v:group>
            <v:group style="position:absolute;left:5331;top:11757;width:10;height:20" coordorigin="5331,11757" coordsize="10,20">
              <v:shape style="position:absolute;left:5331;top:11757;width:10;height:20" coordorigin="5331,11757" coordsize="10,20" path="m5331,11776l5341,11776,5341,11757,5331,11757,5331,11776xe" filled="true" fillcolor="#000000" stroked="false">
                <v:path arrowok="t"/>
                <v:fill type="solid"/>
              </v:shape>
            </v:group>
            <v:group style="position:absolute;left:5331;top:11776;width:10;height:20" coordorigin="5331,11776" coordsize="10,20">
              <v:shape style="position:absolute;left:5331;top:11776;width:10;height:20" coordorigin="5331,11776" coordsize="10,20" path="m5331,11796l5341,11796,5341,11776,5331,11776,5331,11796xe" filled="true" fillcolor="#000000" stroked="false">
                <v:path arrowok="t"/>
                <v:fill type="solid"/>
              </v:shape>
            </v:group>
            <v:group style="position:absolute;left:5331;top:11796;width:10;height:20" coordorigin="5331,11796" coordsize="10,20">
              <v:shape style="position:absolute;left:5331;top:11796;width:10;height:20" coordorigin="5331,11796" coordsize="10,20" path="m5331,11815l5341,11815,5341,11796,5331,11796,5331,11815xe" filled="true" fillcolor="#000000" stroked="false">
                <v:path arrowok="t"/>
                <v:fill type="solid"/>
              </v:shape>
            </v:group>
            <v:group style="position:absolute;left:5331;top:11815;width:10;height:20" coordorigin="5331,11815" coordsize="10,20">
              <v:shape style="position:absolute;left:5331;top:11815;width:10;height:20" coordorigin="5331,11815" coordsize="10,20" path="m5331,11834l5341,11834,5341,11815,5331,11815,5331,11834xe" filled="true" fillcolor="#000000" stroked="false">
                <v:path arrowok="t"/>
                <v:fill type="solid"/>
              </v:shape>
            </v:group>
            <v:group style="position:absolute;left:5331;top:11834;width:10;height:20" coordorigin="5331,11834" coordsize="10,20">
              <v:shape style="position:absolute;left:5331;top:11834;width:10;height:20" coordorigin="5331,11834" coordsize="10,20" path="m5331,11853l5341,11853,5341,11834,5331,11834,5331,11853xe" filled="true" fillcolor="#000000" stroked="false">
                <v:path arrowok="t"/>
                <v:fill type="solid"/>
              </v:shape>
            </v:group>
            <v:group style="position:absolute;left:5331;top:11853;width:10;height:20" coordorigin="5331,11853" coordsize="10,20">
              <v:shape style="position:absolute;left:5331;top:11853;width:10;height:20" coordorigin="5331,11853" coordsize="10,20" path="m5331,11872l5341,11872,5341,11853,5331,11853,5331,11872xe" filled="true" fillcolor="#000000" stroked="false">
                <v:path arrowok="t"/>
                <v:fill type="solid"/>
              </v:shape>
            </v:group>
            <v:group style="position:absolute;left:5331;top:11872;width:10;height:20" coordorigin="5331,11872" coordsize="10,20">
              <v:shape style="position:absolute;left:5331;top:11872;width:10;height:20" coordorigin="5331,11872" coordsize="10,20" path="m5331,11892l5341,11892,5341,11872,5331,11872,5331,11892xe" filled="true" fillcolor="#000000" stroked="false">
                <v:path arrowok="t"/>
                <v:fill type="solid"/>
              </v:shape>
            </v:group>
            <v:group style="position:absolute;left:5331;top:11892;width:10;height:20" coordorigin="5331,11892" coordsize="10,20">
              <v:shape style="position:absolute;left:5331;top:11892;width:10;height:20" coordorigin="5331,11892" coordsize="10,20" path="m5331,11911l5341,11911,5341,11892,5331,11892,5331,11911xe" filled="true" fillcolor="#000000" stroked="false">
                <v:path arrowok="t"/>
                <v:fill type="solid"/>
              </v:shape>
            </v:group>
            <v:group style="position:absolute;left:5331;top:11911;width:10;height:20" coordorigin="5331,11911" coordsize="10,20">
              <v:shape style="position:absolute;left:5331;top:11911;width:10;height:20" coordorigin="5331,11911" coordsize="10,20" path="m5331,11930l5341,11930,5341,11911,5331,11911,5331,11930xe" filled="true" fillcolor="#000000" stroked="false">
                <v:path arrowok="t"/>
                <v:fill type="solid"/>
              </v:shape>
            </v:group>
            <v:group style="position:absolute;left:5331;top:11930;width:10;height:20" coordorigin="5331,11930" coordsize="10,20">
              <v:shape style="position:absolute;left:5331;top:11930;width:10;height:20" coordorigin="5331,11930" coordsize="10,20" path="m5331,11949l5341,11949,5341,11930,5331,11930,5331,11949xe" filled="true" fillcolor="#000000" stroked="false">
                <v:path arrowok="t"/>
                <v:fill type="solid"/>
              </v:shape>
            </v:group>
            <v:group style="position:absolute;left:5331;top:11949;width:10;height:20" coordorigin="5331,11949" coordsize="10,20">
              <v:shape style="position:absolute;left:5331;top:11949;width:10;height:20" coordorigin="5331,11949" coordsize="10,20" path="m5331,11968l5341,11968,5341,11949,5331,11949,5331,11968xe" filled="true" fillcolor="#000000" stroked="false">
                <v:path arrowok="t"/>
                <v:fill type="solid"/>
              </v:shape>
            </v:group>
            <v:group style="position:absolute;left:5331;top:11968;width:10;height:20" coordorigin="5331,11968" coordsize="10,20">
              <v:shape style="position:absolute;left:5331;top:11968;width:10;height:20" coordorigin="5331,11968" coordsize="10,20" path="m5331,11988l5341,11988,5341,11968,5331,11968,5331,11988xe" filled="true" fillcolor="#000000" stroked="false">
                <v:path arrowok="t"/>
                <v:fill type="solid"/>
              </v:shape>
            </v:group>
            <v:group style="position:absolute;left:5331;top:11988;width:10;height:20" coordorigin="5331,11988" coordsize="10,20">
              <v:shape style="position:absolute;left:5331;top:11988;width:10;height:20" coordorigin="5331,11988" coordsize="10,20" path="m5331,12007l5341,12007,5341,11988,5331,11988,5331,12007xe" filled="true" fillcolor="#000000" stroked="false">
                <v:path arrowok="t"/>
                <v:fill type="solid"/>
              </v:shape>
            </v:group>
            <v:group style="position:absolute;left:5331;top:12007;width:10;height:20" coordorigin="5331,12007" coordsize="10,20">
              <v:shape style="position:absolute;left:5331;top:12007;width:10;height:20" coordorigin="5331,12007" coordsize="10,20" path="m5331,12026l5341,12026,5341,12007,5331,12007,5331,12026xe" filled="true" fillcolor="#000000" stroked="false">
                <v:path arrowok="t"/>
                <v:fill type="solid"/>
              </v:shape>
            </v:group>
            <v:group style="position:absolute;left:5331;top:12026;width:10;height:20" coordorigin="5331,12026" coordsize="10,20">
              <v:shape style="position:absolute;left:5331;top:12026;width:10;height:20" coordorigin="5331,12026" coordsize="10,20" path="m5331,12045l5341,12045,5341,12026,5331,12026,5331,12045xe" filled="true" fillcolor="#000000" stroked="false">
                <v:path arrowok="t"/>
                <v:fill type="solid"/>
              </v:shape>
            </v:group>
            <v:group style="position:absolute;left:7179;top:11738;width:10;height:20" coordorigin="7179,11738" coordsize="10,20">
              <v:shape style="position:absolute;left:7179;top:11738;width:10;height:20" coordorigin="7179,11738" coordsize="10,20" path="m7179,11757l7189,11757,7189,11738,7179,11738,7179,11757xe" filled="true" fillcolor="#000000" stroked="false">
                <v:path arrowok="t"/>
                <v:fill type="solid"/>
              </v:shape>
            </v:group>
            <v:group style="position:absolute;left:7179;top:11757;width:10;height:20" coordorigin="7179,11757" coordsize="10,20">
              <v:shape style="position:absolute;left:7179;top:11757;width:10;height:20" coordorigin="7179,11757" coordsize="10,20" path="m7179,11776l7189,11776,7189,11757,7179,11757,7179,11776xe" filled="true" fillcolor="#000000" stroked="false">
                <v:path arrowok="t"/>
                <v:fill type="solid"/>
              </v:shape>
            </v:group>
            <v:group style="position:absolute;left:7179;top:11776;width:10;height:20" coordorigin="7179,11776" coordsize="10,20">
              <v:shape style="position:absolute;left:7179;top:11776;width:10;height:20" coordorigin="7179,11776" coordsize="10,20" path="m7179,11796l7189,11796,7189,11776,7179,11776,7179,11796xe" filled="true" fillcolor="#000000" stroked="false">
                <v:path arrowok="t"/>
                <v:fill type="solid"/>
              </v:shape>
            </v:group>
            <v:group style="position:absolute;left:7179;top:11796;width:10;height:20" coordorigin="7179,11796" coordsize="10,20">
              <v:shape style="position:absolute;left:7179;top:11796;width:10;height:20" coordorigin="7179,11796" coordsize="10,20" path="m7179,11815l7189,11815,7189,11796,7179,11796,7179,11815xe" filled="true" fillcolor="#000000" stroked="false">
                <v:path arrowok="t"/>
                <v:fill type="solid"/>
              </v:shape>
            </v:group>
            <v:group style="position:absolute;left:7179;top:11815;width:10;height:20" coordorigin="7179,11815" coordsize="10,20">
              <v:shape style="position:absolute;left:7179;top:11815;width:10;height:20" coordorigin="7179,11815" coordsize="10,20" path="m7179,11834l7189,11834,7189,11815,7179,11815,7179,11834xe" filled="true" fillcolor="#000000" stroked="false">
                <v:path arrowok="t"/>
                <v:fill type="solid"/>
              </v:shape>
            </v:group>
            <v:group style="position:absolute;left:7179;top:11834;width:10;height:20" coordorigin="7179,11834" coordsize="10,20">
              <v:shape style="position:absolute;left:7179;top:11834;width:10;height:20" coordorigin="7179,11834" coordsize="10,20" path="m7179,11853l7189,11853,7189,11834,7179,11834,7179,11853xe" filled="true" fillcolor="#000000" stroked="false">
                <v:path arrowok="t"/>
                <v:fill type="solid"/>
              </v:shape>
            </v:group>
            <v:group style="position:absolute;left:7179;top:11853;width:10;height:20" coordorigin="7179,11853" coordsize="10,20">
              <v:shape style="position:absolute;left:7179;top:11853;width:10;height:20" coordorigin="7179,11853" coordsize="10,20" path="m7179,11872l7189,11872,7189,11853,7179,11853,7179,11872xe" filled="true" fillcolor="#000000" stroked="false">
                <v:path arrowok="t"/>
                <v:fill type="solid"/>
              </v:shape>
            </v:group>
            <v:group style="position:absolute;left:7179;top:11872;width:10;height:20" coordorigin="7179,11872" coordsize="10,20">
              <v:shape style="position:absolute;left:7179;top:11872;width:10;height:20" coordorigin="7179,11872" coordsize="10,20" path="m7179,11892l7189,11892,7189,11872,7179,11872,7179,11892xe" filled="true" fillcolor="#000000" stroked="false">
                <v:path arrowok="t"/>
                <v:fill type="solid"/>
              </v:shape>
            </v:group>
            <v:group style="position:absolute;left:7179;top:11892;width:10;height:20" coordorigin="7179,11892" coordsize="10,20">
              <v:shape style="position:absolute;left:7179;top:11892;width:10;height:20" coordorigin="7179,11892" coordsize="10,20" path="m7179,11911l7189,11911,7189,11892,7179,11892,7179,11911xe" filled="true" fillcolor="#000000" stroked="false">
                <v:path arrowok="t"/>
                <v:fill type="solid"/>
              </v:shape>
            </v:group>
            <v:group style="position:absolute;left:7179;top:11911;width:10;height:20" coordorigin="7179,11911" coordsize="10,20">
              <v:shape style="position:absolute;left:7179;top:11911;width:10;height:20" coordorigin="7179,11911" coordsize="10,20" path="m7179,11930l7189,11930,7189,11911,7179,11911,7179,11930xe" filled="true" fillcolor="#000000" stroked="false">
                <v:path arrowok="t"/>
                <v:fill type="solid"/>
              </v:shape>
            </v:group>
            <v:group style="position:absolute;left:7179;top:11930;width:10;height:20" coordorigin="7179,11930" coordsize="10,20">
              <v:shape style="position:absolute;left:7179;top:11930;width:10;height:20" coordorigin="7179,11930" coordsize="10,20" path="m7179,11949l7189,11949,7189,11930,7179,11930,7179,11949xe" filled="true" fillcolor="#000000" stroked="false">
                <v:path arrowok="t"/>
                <v:fill type="solid"/>
              </v:shape>
            </v:group>
            <v:group style="position:absolute;left:7179;top:11949;width:10;height:20" coordorigin="7179,11949" coordsize="10,20">
              <v:shape style="position:absolute;left:7179;top:11949;width:10;height:20" coordorigin="7179,11949" coordsize="10,20" path="m7179,11968l7189,11968,7189,11949,7179,11949,7179,11968xe" filled="true" fillcolor="#000000" stroked="false">
                <v:path arrowok="t"/>
                <v:fill type="solid"/>
              </v:shape>
            </v:group>
            <v:group style="position:absolute;left:7179;top:11968;width:10;height:20" coordorigin="7179,11968" coordsize="10,20">
              <v:shape style="position:absolute;left:7179;top:11968;width:10;height:20" coordorigin="7179,11968" coordsize="10,20" path="m7179,11988l7189,11988,7189,11968,7179,11968,7179,11988xe" filled="true" fillcolor="#000000" stroked="false">
                <v:path arrowok="t"/>
                <v:fill type="solid"/>
              </v:shape>
            </v:group>
            <v:group style="position:absolute;left:7179;top:11988;width:10;height:20" coordorigin="7179,11988" coordsize="10,20">
              <v:shape style="position:absolute;left:7179;top:11988;width:10;height:20" coordorigin="7179,11988" coordsize="10,20" path="m7179,12007l7189,12007,7189,11988,7179,11988,7179,12007xe" filled="true" fillcolor="#000000" stroked="false">
                <v:path arrowok="t"/>
                <v:fill type="solid"/>
              </v:shape>
            </v:group>
            <v:group style="position:absolute;left:7179;top:12007;width:10;height:20" coordorigin="7179,12007" coordsize="10,20">
              <v:shape style="position:absolute;left:7179;top:12007;width:10;height:20" coordorigin="7179,12007" coordsize="10,20" path="m7179,12026l7189,12026,7189,12007,7179,12007,7179,12026xe" filled="true" fillcolor="#000000" stroked="false">
                <v:path arrowok="t"/>
                <v:fill type="solid"/>
              </v:shape>
            </v:group>
            <v:group style="position:absolute;left:7179;top:12026;width:10;height:20" coordorigin="7179,12026" coordsize="10,20">
              <v:shape style="position:absolute;left:7179;top:12026;width:10;height:20" coordorigin="7179,12026" coordsize="10,20" path="m7179,12045l7189,12045,7189,12026,7179,12026,7179,12045xe" filled="true" fillcolor="#000000" stroked="false">
                <v:path arrowok="t"/>
                <v:fill type="solid"/>
              </v:shape>
            </v:group>
            <v:group style="position:absolute;left:7179;top:12045;width:10;height:20" coordorigin="7179,12045" coordsize="10,20">
              <v:shape style="position:absolute;left:7179;top:12045;width:10;height:20" coordorigin="7179,12045" coordsize="10,20" path="m7179,12064l7189,12064,7189,12045,7179,12045,7179,12064xe" filled="true" fillcolor="#000000" stroked="false">
                <v:path arrowok="t"/>
                <v:fill type="solid"/>
              </v:shape>
            </v:group>
            <v:group style="position:absolute;left:7179;top:12064;width:10;height:20" coordorigin="7179,12064" coordsize="10,20">
              <v:shape style="position:absolute;left:7179;top:12064;width:10;height:20" coordorigin="7179,12064" coordsize="10,20" path="m7179,12084l7189,12084,7189,12064,7179,12064,7179,12084xe" filled="true" fillcolor="#000000" stroked="false">
                <v:path arrowok="t"/>
                <v:fill type="solid"/>
              </v:shape>
            </v:group>
            <v:group style="position:absolute;left:7179;top:12084;width:10;height:20" coordorigin="7179,12084" coordsize="10,20">
              <v:shape style="position:absolute;left:7179;top:12084;width:10;height:20" coordorigin="7179,12084" coordsize="10,20" path="m7179,12103l7189,12103,7189,12084,7179,12084,7179,12103xe" filled="true" fillcolor="#000000" stroked="false">
                <v:path arrowok="t"/>
                <v:fill type="solid"/>
              </v:shape>
            </v:group>
            <v:group style="position:absolute;left:7179;top:12103;width:10;height:20" coordorigin="7179,12103" coordsize="10,20">
              <v:shape style="position:absolute;left:7179;top:12103;width:10;height:20" coordorigin="7179,12103" coordsize="10,20" path="m7179,12122l7189,12122,7189,12103,7179,12103,7179,12122xe" filled="true" fillcolor="#000000" stroked="false">
                <v:path arrowok="t"/>
                <v:fill type="solid"/>
              </v:shape>
            </v:group>
            <v:group style="position:absolute;left:7179;top:12130;width:10;height:2" coordorigin="7179,12130" coordsize="10,2">
              <v:shape style="position:absolute;left:7179;top:12130;width:10;height:2" coordorigin="7179,12130" coordsize="10,0" path="m7179,12130l7189,12130e" filled="false" stroked="true" strokeweight=".78003pt" strokecolor="#000000">
                <v:path arrowok="t"/>
              </v:shape>
            </v:group>
            <v:group style="position:absolute;left:8658;top:11738;width:10;height:20" coordorigin="8658,11738" coordsize="10,20">
              <v:shape style="position:absolute;left:8658;top:11738;width:10;height:20" coordorigin="8658,11738" coordsize="10,20" path="m8658,11757l8668,11757,8668,11738,8658,11738,8658,11757xe" filled="true" fillcolor="#000000" stroked="false">
                <v:path arrowok="t"/>
                <v:fill type="solid"/>
              </v:shape>
            </v:group>
            <v:group style="position:absolute;left:8658;top:11757;width:10;height:20" coordorigin="8658,11757" coordsize="10,20">
              <v:shape style="position:absolute;left:8658;top:11757;width:10;height:20" coordorigin="8658,11757" coordsize="10,20" path="m8658,11776l8668,11776,8668,11757,8658,11757,8658,11776xe" filled="true" fillcolor="#000000" stroked="false">
                <v:path arrowok="t"/>
                <v:fill type="solid"/>
              </v:shape>
            </v:group>
            <v:group style="position:absolute;left:8658;top:11776;width:10;height:20" coordorigin="8658,11776" coordsize="10,20">
              <v:shape style="position:absolute;left:8658;top:11776;width:10;height:20" coordorigin="8658,11776" coordsize="10,20" path="m8658,11796l8668,11796,8668,11776,8658,11776,8658,11796xe" filled="true" fillcolor="#000000" stroked="false">
                <v:path arrowok="t"/>
                <v:fill type="solid"/>
              </v:shape>
            </v:group>
            <v:group style="position:absolute;left:8658;top:11796;width:10;height:20" coordorigin="8658,11796" coordsize="10,20">
              <v:shape style="position:absolute;left:8658;top:11796;width:10;height:20" coordorigin="8658,11796" coordsize="10,20" path="m8658,11815l8668,11815,8668,11796,8658,11796,8658,11815xe" filled="true" fillcolor="#000000" stroked="false">
                <v:path arrowok="t"/>
                <v:fill type="solid"/>
              </v:shape>
            </v:group>
            <v:group style="position:absolute;left:8658;top:11815;width:10;height:20" coordorigin="8658,11815" coordsize="10,20">
              <v:shape style="position:absolute;left:8658;top:11815;width:10;height:20" coordorigin="8658,11815" coordsize="10,20" path="m8658,11834l8668,11834,8668,11815,8658,11815,8658,11834xe" filled="true" fillcolor="#000000" stroked="false">
                <v:path arrowok="t"/>
                <v:fill type="solid"/>
              </v:shape>
            </v:group>
            <v:group style="position:absolute;left:8658;top:11834;width:10;height:20" coordorigin="8658,11834" coordsize="10,20">
              <v:shape style="position:absolute;left:8658;top:11834;width:10;height:20" coordorigin="8658,11834" coordsize="10,20" path="m8658,11853l8668,11853,8668,11834,8658,11834,8658,11853xe" filled="true" fillcolor="#000000" stroked="false">
                <v:path arrowok="t"/>
                <v:fill type="solid"/>
              </v:shape>
            </v:group>
            <v:group style="position:absolute;left:8658;top:11853;width:10;height:20" coordorigin="8658,11853" coordsize="10,20">
              <v:shape style="position:absolute;left:8658;top:11853;width:10;height:20" coordorigin="8658,11853" coordsize="10,20" path="m8658,11872l8668,11872,8668,11853,8658,11853,8658,11872xe" filled="true" fillcolor="#000000" stroked="false">
                <v:path arrowok="t"/>
                <v:fill type="solid"/>
              </v:shape>
            </v:group>
            <v:group style="position:absolute;left:8658;top:11872;width:10;height:20" coordorigin="8658,11872" coordsize="10,20">
              <v:shape style="position:absolute;left:8658;top:11872;width:10;height:20" coordorigin="8658,11872" coordsize="10,20" path="m8658,11892l8668,11892,8668,11872,8658,11872,8658,11892xe" filled="true" fillcolor="#000000" stroked="false">
                <v:path arrowok="t"/>
                <v:fill type="solid"/>
              </v:shape>
            </v:group>
            <v:group style="position:absolute;left:8658;top:11892;width:10;height:20" coordorigin="8658,11892" coordsize="10,20">
              <v:shape style="position:absolute;left:8658;top:11892;width:10;height:20" coordorigin="8658,11892" coordsize="10,20" path="m8658,11911l8668,11911,8668,11892,8658,11892,8658,11911xe" filled="true" fillcolor="#000000" stroked="false">
                <v:path arrowok="t"/>
                <v:fill type="solid"/>
              </v:shape>
            </v:group>
            <v:group style="position:absolute;left:8658;top:11911;width:10;height:20" coordorigin="8658,11911" coordsize="10,20">
              <v:shape style="position:absolute;left:8658;top:11911;width:10;height:20" coordorigin="8658,11911" coordsize="10,20" path="m8658,11930l8668,11930,8668,11911,8658,11911,8658,11930xe" filled="true" fillcolor="#000000" stroked="false">
                <v:path arrowok="t"/>
                <v:fill type="solid"/>
              </v:shape>
            </v:group>
            <v:group style="position:absolute;left:8658;top:11930;width:10;height:20" coordorigin="8658,11930" coordsize="10,20">
              <v:shape style="position:absolute;left:8658;top:11930;width:10;height:20" coordorigin="8658,11930" coordsize="10,20" path="m8658,11949l8668,11949,8668,11930,8658,11930,8658,11949xe" filled="true" fillcolor="#000000" stroked="false">
                <v:path arrowok="t"/>
                <v:fill type="solid"/>
              </v:shape>
            </v:group>
            <v:group style="position:absolute;left:8658;top:11949;width:10;height:20" coordorigin="8658,11949" coordsize="10,20">
              <v:shape style="position:absolute;left:8658;top:11949;width:10;height:20" coordorigin="8658,11949" coordsize="10,20" path="m8658,11968l8668,11968,8668,11949,8658,11949,8658,11968xe" filled="true" fillcolor="#000000" stroked="false">
                <v:path arrowok="t"/>
                <v:fill type="solid"/>
              </v:shape>
            </v:group>
            <v:group style="position:absolute;left:8658;top:11968;width:10;height:20" coordorigin="8658,11968" coordsize="10,20">
              <v:shape style="position:absolute;left:8658;top:11968;width:10;height:20" coordorigin="8658,11968" coordsize="10,20" path="m8658,11988l8668,11988,8668,11968,8658,11968,8658,11988xe" filled="true" fillcolor="#000000" stroked="false">
                <v:path arrowok="t"/>
                <v:fill type="solid"/>
              </v:shape>
            </v:group>
            <v:group style="position:absolute;left:8658;top:11988;width:10;height:20" coordorigin="8658,11988" coordsize="10,20">
              <v:shape style="position:absolute;left:8658;top:11988;width:10;height:20" coordorigin="8658,11988" coordsize="10,20" path="m8658,12007l8668,12007,8668,11988,8658,11988,8658,12007xe" filled="true" fillcolor="#000000" stroked="false">
                <v:path arrowok="t"/>
                <v:fill type="solid"/>
              </v:shape>
            </v:group>
            <v:group style="position:absolute;left:8658;top:12007;width:10;height:20" coordorigin="8658,12007" coordsize="10,20">
              <v:shape style="position:absolute;left:8658;top:12007;width:10;height:20" coordorigin="8658,12007" coordsize="10,20" path="m8658,12026l8668,12026,8668,12007,8658,12007,8658,12026xe" filled="true" fillcolor="#000000" stroked="false">
                <v:path arrowok="t"/>
                <v:fill type="solid"/>
              </v:shape>
            </v:group>
            <v:group style="position:absolute;left:8658;top:12026;width:10;height:20" coordorigin="8658,12026" coordsize="10,20">
              <v:shape style="position:absolute;left:8658;top:12026;width:10;height:20" coordorigin="8658,12026" coordsize="10,20" path="m8658,12045l8668,12045,8668,12026,8658,12026,8658,12045xe" filled="true" fillcolor="#000000" stroked="false">
                <v:path arrowok="t"/>
                <v:fill type="solid"/>
              </v:shape>
            </v:group>
            <v:group style="position:absolute;left:8658;top:12045;width:10;height:20" coordorigin="8658,12045" coordsize="10,20">
              <v:shape style="position:absolute;left:8658;top:12045;width:10;height:20" coordorigin="8658,12045" coordsize="10,20" path="m8658,12064l8668,12064,8668,12045,8658,12045,8658,12064xe" filled="true" fillcolor="#000000" stroked="false">
                <v:path arrowok="t"/>
                <v:fill type="solid"/>
              </v:shape>
            </v:group>
            <v:group style="position:absolute;left:8658;top:12064;width:10;height:20" coordorigin="8658,12064" coordsize="10,20">
              <v:shape style="position:absolute;left:8658;top:12064;width:10;height:20" coordorigin="8658,12064" coordsize="10,20" path="m8658,12084l8668,12084,8668,12064,8658,12064,8658,12084xe" filled="true" fillcolor="#000000" stroked="false">
                <v:path arrowok="t"/>
                <v:fill type="solid"/>
              </v:shape>
            </v:group>
            <v:group style="position:absolute;left:8658;top:12084;width:10;height:20" coordorigin="8658,12084" coordsize="10,20">
              <v:shape style="position:absolute;left:8658;top:12084;width:10;height:20" coordorigin="8658,12084" coordsize="10,20" path="m8658,12103l8668,12103,8668,12084,8658,12084,8658,12103xe" filled="true" fillcolor="#000000" stroked="false">
                <v:path arrowok="t"/>
                <v:fill type="solid"/>
              </v:shape>
            </v:group>
            <v:group style="position:absolute;left:8658;top:12103;width:10;height:20" coordorigin="8658,12103" coordsize="10,20">
              <v:shape style="position:absolute;left:8658;top:12103;width:10;height:20" coordorigin="8658,12103" coordsize="10,20" path="m8658,12122l8668,12122,8668,12103,8658,12103,8658,12122xe" filled="true" fillcolor="#000000" stroked="false">
                <v:path arrowok="t"/>
                <v:fill type="solid"/>
              </v:shape>
            </v:group>
            <v:group style="position:absolute;left:8658;top:12130;width:10;height:2" coordorigin="8658,12130" coordsize="10,2">
              <v:shape style="position:absolute;left:8658;top:12130;width:10;height:2" coordorigin="8658,12130" coordsize="10,0" path="m8658,12130l8668,12130e" filled="false" stroked="true" strokeweight=".78003pt" strokecolor="#000000">
                <v:path arrowok="t"/>
              </v:shape>
              <v:shape style="position:absolute;left:1688;top:12045;width:3662;height:102" type="#_x0000_t75" stroked="false">
                <v:imagedata r:id="rId244" o:title=""/>
              </v:shape>
              <v:shape style="position:absolute;left:5326;top:12138;width:1853;height:10" type="#_x0000_t75" stroked="false">
                <v:imagedata r:id="rId245" o:title=""/>
              </v:shape>
              <v:shape style="position:absolute;left:7174;top:12138;width:3045;height:10" type="#_x0000_t75" stroked="false">
                <v:imagedata r:id="rId240" o:title=""/>
              </v:shape>
            </v:group>
            <v:group style="position:absolute;left:5331;top:12147;width:10;height:20" coordorigin="5331,12147" coordsize="10,20">
              <v:shape style="position:absolute;left:5331;top:12147;width:10;height:20" coordorigin="5331,12147" coordsize="10,20" path="m5331,12166l5341,12166,5341,12147,5331,12147,5331,12166xe" filled="true" fillcolor="#000000" stroked="false">
                <v:path arrowok="t"/>
                <v:fill type="solid"/>
              </v:shape>
            </v:group>
            <v:group style="position:absolute;left:5331;top:12166;width:10;height:20" coordorigin="5331,12166" coordsize="10,20">
              <v:shape style="position:absolute;left:5331;top:12166;width:10;height:20" coordorigin="5331,12166" coordsize="10,20" path="m5331,12186l5341,12186,5341,12166,5331,12166,5331,12186xe" filled="true" fillcolor="#000000" stroked="false">
                <v:path arrowok="t"/>
                <v:fill type="solid"/>
              </v:shape>
            </v:group>
            <v:group style="position:absolute;left:5331;top:12186;width:10;height:20" coordorigin="5331,12186" coordsize="10,20">
              <v:shape style="position:absolute;left:5331;top:12186;width:10;height:20" coordorigin="5331,12186" coordsize="10,20" path="m5331,12205l5341,12205,5341,12186,5331,12186,5331,12205xe" filled="true" fillcolor="#000000" stroked="false">
                <v:path arrowok="t"/>
                <v:fill type="solid"/>
              </v:shape>
            </v:group>
            <v:group style="position:absolute;left:5331;top:12205;width:10;height:20" coordorigin="5331,12205" coordsize="10,20">
              <v:shape style="position:absolute;left:5331;top:12205;width:10;height:20" coordorigin="5331,12205" coordsize="10,20" path="m5331,12224l5341,12224,5341,12205,5331,12205,5331,12224xe" filled="true" fillcolor="#000000" stroked="false">
                <v:path arrowok="t"/>
                <v:fill type="solid"/>
              </v:shape>
            </v:group>
            <v:group style="position:absolute;left:5331;top:12224;width:10;height:20" coordorigin="5331,12224" coordsize="10,20">
              <v:shape style="position:absolute;left:5331;top:12224;width:10;height:20" coordorigin="5331,12224" coordsize="10,20" path="m5331,12243l5341,12243,5341,12224,5331,12224,5331,12243xe" filled="true" fillcolor="#000000" stroked="false">
                <v:path arrowok="t"/>
                <v:fill type="solid"/>
              </v:shape>
            </v:group>
            <v:group style="position:absolute;left:5331;top:12243;width:10;height:20" coordorigin="5331,12243" coordsize="10,20">
              <v:shape style="position:absolute;left:5331;top:12243;width:10;height:20" coordorigin="5331,12243" coordsize="10,20" path="m5331,12262l5341,12262,5341,12243,5331,12243,5331,12262xe" filled="true" fillcolor="#000000" stroked="false">
                <v:path arrowok="t"/>
                <v:fill type="solid"/>
              </v:shape>
            </v:group>
            <v:group style="position:absolute;left:5331;top:12262;width:10;height:20" coordorigin="5331,12262" coordsize="10,20">
              <v:shape style="position:absolute;left:5331;top:12262;width:10;height:20" coordorigin="5331,12262" coordsize="10,20" path="m5331,12282l5341,12282,5341,12262,5331,12262,5331,12282xe" filled="true" fillcolor="#000000" stroked="false">
                <v:path arrowok="t"/>
                <v:fill type="solid"/>
              </v:shape>
            </v:group>
            <v:group style="position:absolute;left:5331;top:12282;width:10;height:20" coordorigin="5331,12282" coordsize="10,20">
              <v:shape style="position:absolute;left:5331;top:12282;width:10;height:20" coordorigin="5331,12282" coordsize="10,20" path="m5331,12301l5341,12301,5341,12282,5331,12282,5331,12301xe" filled="true" fillcolor="#000000" stroked="false">
                <v:path arrowok="t"/>
                <v:fill type="solid"/>
              </v:shape>
            </v:group>
            <v:group style="position:absolute;left:5331;top:12301;width:10;height:20" coordorigin="5331,12301" coordsize="10,20">
              <v:shape style="position:absolute;left:5331;top:12301;width:10;height:20" coordorigin="5331,12301" coordsize="10,20" path="m5331,12320l5341,12320,5341,12301,5331,12301,5331,12320xe" filled="true" fillcolor="#000000" stroked="false">
                <v:path arrowok="t"/>
                <v:fill type="solid"/>
              </v:shape>
            </v:group>
            <v:group style="position:absolute;left:5331;top:12320;width:10;height:20" coordorigin="5331,12320" coordsize="10,20">
              <v:shape style="position:absolute;left:5331;top:12320;width:10;height:20" coordorigin="5331,12320" coordsize="10,20" path="m5331,12339l5341,12339,5341,12320,5331,12320,5331,12339xe" filled="true" fillcolor="#000000" stroked="false">
                <v:path arrowok="t"/>
                <v:fill type="solid"/>
              </v:shape>
            </v:group>
            <v:group style="position:absolute;left:5331;top:12339;width:10;height:20" coordorigin="5331,12339" coordsize="10,20">
              <v:shape style="position:absolute;left:5331;top:12339;width:10;height:20" coordorigin="5331,12339" coordsize="10,20" path="m5331,12358l5341,12358,5341,12339,5331,12339,5331,12358xe" filled="true" fillcolor="#000000" stroked="false">
                <v:path arrowok="t"/>
                <v:fill type="solid"/>
              </v:shape>
            </v:group>
            <v:group style="position:absolute;left:5331;top:12358;width:10;height:20" coordorigin="5331,12358" coordsize="10,20">
              <v:shape style="position:absolute;left:5331;top:12358;width:10;height:20" coordorigin="5331,12358" coordsize="10,20" path="m5331,12378l5341,12378,5341,12358,5331,12358,5331,12378xe" filled="true" fillcolor="#000000" stroked="false">
                <v:path arrowok="t"/>
                <v:fill type="solid"/>
              </v:shape>
            </v:group>
            <v:group style="position:absolute;left:5331;top:12378;width:10;height:20" coordorigin="5331,12378" coordsize="10,20">
              <v:shape style="position:absolute;left:5331;top:12378;width:10;height:20" coordorigin="5331,12378" coordsize="10,20" path="m5331,12397l5341,12397,5341,12378,5331,12378,5331,12397xe" filled="true" fillcolor="#000000" stroked="false">
                <v:path arrowok="t"/>
                <v:fill type="solid"/>
              </v:shape>
            </v:group>
            <v:group style="position:absolute;left:5331;top:12397;width:10;height:20" coordorigin="5331,12397" coordsize="10,20">
              <v:shape style="position:absolute;left:5331;top:12397;width:10;height:20" coordorigin="5331,12397" coordsize="10,20" path="m5331,12416l5341,12416,5341,12397,5331,12397,5331,12416xe" filled="true" fillcolor="#000000" stroked="false">
                <v:path arrowok="t"/>
                <v:fill type="solid"/>
              </v:shape>
            </v:group>
            <v:group style="position:absolute;left:5331;top:12416;width:10;height:20" coordorigin="5331,12416" coordsize="10,20">
              <v:shape style="position:absolute;left:5331;top:12416;width:10;height:20" coordorigin="5331,12416" coordsize="10,20" path="m5331,12435l5341,12435,5341,12416,5331,12416,5331,12435xe" filled="true" fillcolor="#000000" stroked="false">
                <v:path arrowok="t"/>
                <v:fill type="solid"/>
              </v:shape>
            </v:group>
            <v:group style="position:absolute;left:5331;top:12435;width:10;height:20" coordorigin="5331,12435" coordsize="10,20">
              <v:shape style="position:absolute;left:5331;top:12435;width:10;height:20" coordorigin="5331,12435" coordsize="10,20" path="m5331,12454l5341,12454,5341,12435,5331,12435,5331,12454xe" filled="true" fillcolor="#000000" stroked="false">
                <v:path arrowok="t"/>
                <v:fill type="solid"/>
              </v:shape>
            </v:group>
            <v:group style="position:absolute;left:5331;top:12454;width:10;height:20" coordorigin="5331,12454" coordsize="10,20">
              <v:shape style="position:absolute;left:5331;top:12454;width:10;height:20" coordorigin="5331,12454" coordsize="10,20" path="m5331,12474l5341,12474,5341,12454,5331,12454,5331,12474xe" filled="true" fillcolor="#000000" stroked="false">
                <v:path arrowok="t"/>
                <v:fill type="solid"/>
              </v:shape>
            </v:group>
            <v:group style="position:absolute;left:1674;top:12563;width:3658;height:2" coordorigin="1674,12563" coordsize="3658,2">
              <v:shape style="position:absolute;left:1674;top:12563;width:3658;height:2" coordorigin="1674,12563" coordsize="3658,0" path="m1674,12563l5331,12563e" filled="false" stroked="true" strokeweight="1.5pt" strokecolor="#000000">
                <v:path arrowok="t"/>
              </v:shape>
            </v:group>
            <v:group style="position:absolute;left:5331;top:12474;width:10;height:20" coordorigin="5331,12474" coordsize="10,20">
              <v:shape style="position:absolute;left:5331;top:12474;width:10;height:20" coordorigin="5331,12474" coordsize="10,20" path="m5331,12493l5341,12493,5341,12474,5331,12474,5331,12493xe" filled="true" fillcolor="#000000" stroked="false">
                <v:path arrowok="t"/>
                <v:fill type="solid"/>
              </v:shape>
            </v:group>
            <v:group style="position:absolute;left:5331;top:12493;width:10;height:20" coordorigin="5331,12493" coordsize="10,20">
              <v:shape style="position:absolute;left:5331;top:12493;width:10;height:20" coordorigin="5331,12493" coordsize="10,20" path="m5331,12512l5341,12512,5341,12493,5331,12493,5331,12512xe" filled="true" fillcolor="#000000" stroked="false">
                <v:path arrowok="t"/>
                <v:fill type="solid"/>
              </v:shape>
            </v:group>
            <v:group style="position:absolute;left:5331;top:12512;width:10;height:20" coordorigin="5331,12512" coordsize="10,20">
              <v:shape style="position:absolute;left:5331;top:12512;width:10;height:20" coordorigin="5331,12512" coordsize="10,20" path="m5331,12531l5341,12531,5341,12512,5331,12512,5331,12531xe" filled="true" fillcolor="#000000" stroked="false">
                <v:path arrowok="t"/>
                <v:fill type="solid"/>
              </v:shape>
            </v:group>
            <v:group style="position:absolute;left:5331;top:12540;width:10;height:2" coordorigin="5331,12540" coordsize="10,2">
              <v:shape style="position:absolute;left:5331;top:12540;width:10;height:2" coordorigin="5331,12540" coordsize="10,0" path="m5331,12540l5341,12540e" filled="false" stroked="true" strokeweight=".84003pt" strokecolor="#000000">
                <v:path arrowok="t"/>
              </v:shape>
            </v:group>
            <v:group style="position:absolute;left:5331;top:12563;width:30;height:2" coordorigin="5331,12563" coordsize="30,2">
              <v:shape style="position:absolute;left:5331;top:12563;width:30;height:2" coordorigin="5331,12563" coordsize="30,0" path="m5331,12563l5361,12563e" filled="false" stroked="true" strokeweight="1.5pt" strokecolor="#000000">
                <v:path arrowok="t"/>
              </v:shape>
            </v:group>
            <v:group style="position:absolute;left:5361;top:12563;width:1818;height:2" coordorigin="5361,12563" coordsize="1818,2">
              <v:shape style="position:absolute;left:5361;top:12563;width:1818;height:2" coordorigin="5361,12563" coordsize="1818,0" path="m5361,12563l7179,12563e" filled="false" stroked="true" strokeweight="1.5pt" strokecolor="#000000">
                <v:path arrowok="t"/>
              </v:shape>
            </v:group>
            <v:group style="position:absolute;left:7179;top:12147;width:10;height:20" coordorigin="7179,12147" coordsize="10,20">
              <v:shape style="position:absolute;left:7179;top:12147;width:10;height:20" coordorigin="7179,12147" coordsize="10,20" path="m7179,12166l7189,12166,7189,12147,7179,12147,7179,12166xe" filled="true" fillcolor="#000000" stroked="false">
                <v:path arrowok="t"/>
                <v:fill type="solid"/>
              </v:shape>
            </v:group>
            <v:group style="position:absolute;left:7179;top:12166;width:10;height:20" coordorigin="7179,12166" coordsize="10,20">
              <v:shape style="position:absolute;left:7179;top:12166;width:10;height:20" coordorigin="7179,12166" coordsize="10,20" path="m7179,12186l7189,12186,7189,12166,7179,12166,7179,12186xe" filled="true" fillcolor="#000000" stroked="false">
                <v:path arrowok="t"/>
                <v:fill type="solid"/>
              </v:shape>
            </v:group>
            <v:group style="position:absolute;left:7179;top:12186;width:10;height:20" coordorigin="7179,12186" coordsize="10,20">
              <v:shape style="position:absolute;left:7179;top:12186;width:10;height:20" coordorigin="7179,12186" coordsize="10,20" path="m7179,12205l7189,12205,7189,12186,7179,12186,7179,12205xe" filled="true" fillcolor="#000000" stroked="false">
                <v:path arrowok="t"/>
                <v:fill type="solid"/>
              </v:shape>
            </v:group>
            <v:group style="position:absolute;left:7179;top:12205;width:10;height:20" coordorigin="7179,12205" coordsize="10,20">
              <v:shape style="position:absolute;left:7179;top:12205;width:10;height:20" coordorigin="7179,12205" coordsize="10,20" path="m7179,12224l7189,12224,7189,12205,7179,12205,7179,12224xe" filled="true" fillcolor="#000000" stroked="false">
                <v:path arrowok="t"/>
                <v:fill type="solid"/>
              </v:shape>
            </v:group>
            <v:group style="position:absolute;left:7179;top:12224;width:10;height:20" coordorigin="7179,12224" coordsize="10,20">
              <v:shape style="position:absolute;left:7179;top:12224;width:10;height:20" coordorigin="7179,12224" coordsize="10,20" path="m7179,12243l7189,12243,7189,12224,7179,12224,7179,12243xe" filled="true" fillcolor="#000000" stroked="false">
                <v:path arrowok="t"/>
                <v:fill type="solid"/>
              </v:shape>
            </v:group>
            <v:group style="position:absolute;left:7179;top:12243;width:10;height:20" coordorigin="7179,12243" coordsize="10,20">
              <v:shape style="position:absolute;left:7179;top:12243;width:10;height:20" coordorigin="7179,12243" coordsize="10,20" path="m7179,12262l7189,12262,7189,12243,7179,12243,7179,12262xe" filled="true" fillcolor="#000000" stroked="false">
                <v:path arrowok="t"/>
                <v:fill type="solid"/>
              </v:shape>
            </v:group>
            <v:group style="position:absolute;left:7179;top:12262;width:10;height:20" coordorigin="7179,12262" coordsize="10,20">
              <v:shape style="position:absolute;left:7179;top:12262;width:10;height:20" coordorigin="7179,12262" coordsize="10,20" path="m7179,12282l7189,12282,7189,12262,7179,12262,7179,12282xe" filled="true" fillcolor="#000000" stroked="false">
                <v:path arrowok="t"/>
                <v:fill type="solid"/>
              </v:shape>
            </v:group>
            <v:group style="position:absolute;left:7179;top:12282;width:10;height:20" coordorigin="7179,12282" coordsize="10,20">
              <v:shape style="position:absolute;left:7179;top:12282;width:10;height:20" coordorigin="7179,12282" coordsize="10,20" path="m7179,12301l7189,12301,7189,12282,7179,12282,7179,12301xe" filled="true" fillcolor="#000000" stroked="false">
                <v:path arrowok="t"/>
                <v:fill type="solid"/>
              </v:shape>
            </v:group>
            <v:group style="position:absolute;left:7179;top:12301;width:10;height:20" coordorigin="7179,12301" coordsize="10,20">
              <v:shape style="position:absolute;left:7179;top:12301;width:10;height:20" coordorigin="7179,12301" coordsize="10,20" path="m7179,12320l7189,12320,7189,12301,7179,12301,7179,12320xe" filled="true" fillcolor="#000000" stroked="false">
                <v:path arrowok="t"/>
                <v:fill type="solid"/>
              </v:shape>
            </v:group>
            <v:group style="position:absolute;left:7179;top:12320;width:10;height:20" coordorigin="7179,12320" coordsize="10,20">
              <v:shape style="position:absolute;left:7179;top:12320;width:10;height:20" coordorigin="7179,12320" coordsize="10,20" path="m7179,12339l7189,12339,7189,12320,7179,12320,7179,12339xe" filled="true" fillcolor="#000000" stroked="false">
                <v:path arrowok="t"/>
                <v:fill type="solid"/>
              </v:shape>
            </v:group>
            <v:group style="position:absolute;left:7179;top:12339;width:10;height:20" coordorigin="7179,12339" coordsize="10,20">
              <v:shape style="position:absolute;left:7179;top:12339;width:10;height:20" coordorigin="7179,12339" coordsize="10,20" path="m7179,12358l7189,12358,7189,12339,7179,12339,7179,12358xe" filled="true" fillcolor="#000000" stroked="false">
                <v:path arrowok="t"/>
                <v:fill type="solid"/>
              </v:shape>
            </v:group>
            <v:group style="position:absolute;left:7179;top:12358;width:10;height:20" coordorigin="7179,12358" coordsize="10,20">
              <v:shape style="position:absolute;left:7179;top:12358;width:10;height:20" coordorigin="7179,12358" coordsize="10,20" path="m7179,12378l7189,12378,7189,12358,7179,12358,7179,12378xe" filled="true" fillcolor="#000000" stroked="false">
                <v:path arrowok="t"/>
                <v:fill type="solid"/>
              </v:shape>
            </v:group>
            <v:group style="position:absolute;left:7179;top:12378;width:10;height:20" coordorigin="7179,12378" coordsize="10,20">
              <v:shape style="position:absolute;left:7179;top:12378;width:10;height:20" coordorigin="7179,12378" coordsize="10,20" path="m7179,12397l7189,12397,7189,12378,7179,12378,7179,12397xe" filled="true" fillcolor="#000000" stroked="false">
                <v:path arrowok="t"/>
                <v:fill type="solid"/>
              </v:shape>
            </v:group>
            <v:group style="position:absolute;left:7179;top:12397;width:10;height:20" coordorigin="7179,12397" coordsize="10,20">
              <v:shape style="position:absolute;left:7179;top:12397;width:10;height:20" coordorigin="7179,12397" coordsize="10,20" path="m7179,12416l7189,12416,7189,12397,7179,12397,7179,12416xe" filled="true" fillcolor="#000000" stroked="false">
                <v:path arrowok="t"/>
                <v:fill type="solid"/>
              </v:shape>
            </v:group>
            <v:group style="position:absolute;left:7179;top:12416;width:10;height:20" coordorigin="7179,12416" coordsize="10,20">
              <v:shape style="position:absolute;left:7179;top:12416;width:10;height:20" coordorigin="7179,12416" coordsize="10,20" path="m7179,12435l7189,12435,7189,12416,7179,12416,7179,12435xe" filled="true" fillcolor="#000000" stroked="false">
                <v:path arrowok="t"/>
                <v:fill type="solid"/>
              </v:shape>
            </v:group>
            <v:group style="position:absolute;left:7179;top:12435;width:10;height:20" coordorigin="7179,12435" coordsize="10,20">
              <v:shape style="position:absolute;left:7179;top:12435;width:10;height:20" coordorigin="7179,12435" coordsize="10,20" path="m7179,12454l7189,12454,7189,12435,7179,12435,7179,12454xe" filled="true" fillcolor="#000000" stroked="false">
                <v:path arrowok="t"/>
                <v:fill type="solid"/>
              </v:shape>
            </v:group>
            <v:group style="position:absolute;left:7179;top:12454;width:10;height:20" coordorigin="7179,12454" coordsize="10,20">
              <v:shape style="position:absolute;left:7179;top:12454;width:10;height:20" coordorigin="7179,12454" coordsize="10,20" path="m7179,12474l7189,12474,7189,12454,7179,12454,7179,12474xe" filled="true" fillcolor="#000000" stroked="false">
                <v:path arrowok="t"/>
                <v:fill type="solid"/>
              </v:shape>
            </v:group>
            <v:group style="position:absolute;left:7179;top:12474;width:10;height:20" coordorigin="7179,12474" coordsize="10,20">
              <v:shape style="position:absolute;left:7179;top:12474;width:10;height:20" coordorigin="7179,12474" coordsize="10,20" path="m7179,12493l7189,12493,7189,12474,7179,12474,7179,12493xe" filled="true" fillcolor="#000000" stroked="false">
                <v:path arrowok="t"/>
                <v:fill type="solid"/>
              </v:shape>
            </v:group>
            <v:group style="position:absolute;left:7179;top:12493;width:10;height:20" coordorigin="7179,12493" coordsize="10,20">
              <v:shape style="position:absolute;left:7179;top:12493;width:10;height:20" coordorigin="7179,12493" coordsize="10,20" path="m7179,12512l7189,12512,7189,12493,7179,12493,7179,12512xe" filled="true" fillcolor="#000000" stroked="false">
                <v:path arrowok="t"/>
                <v:fill type="solid"/>
              </v:shape>
            </v:group>
            <v:group style="position:absolute;left:7179;top:12512;width:10;height:20" coordorigin="7179,12512" coordsize="10,20">
              <v:shape style="position:absolute;left:7179;top:12512;width:10;height:20" coordorigin="7179,12512" coordsize="10,20" path="m7179,12531l7189,12531,7189,12512,7179,12512,7179,12531xe" filled="true" fillcolor="#000000" stroked="false">
                <v:path arrowok="t"/>
                <v:fill type="solid"/>
              </v:shape>
            </v:group>
            <v:group style="position:absolute;left:7179;top:12540;width:10;height:2" coordorigin="7179,12540" coordsize="10,2">
              <v:shape style="position:absolute;left:7179;top:12540;width:10;height:2" coordorigin="7179,12540" coordsize="10,0" path="m7179,12540l7189,12540e" filled="false" stroked="true" strokeweight=".84003pt" strokecolor="#000000">
                <v:path arrowok="t"/>
              </v:shape>
            </v:group>
            <v:group style="position:absolute;left:7179;top:12563;width:30;height:2" coordorigin="7179,12563" coordsize="30,2">
              <v:shape style="position:absolute;left:7179;top:12563;width:30;height:2" coordorigin="7179,12563" coordsize="30,0" path="m7179,12563l7209,12563e" filled="false" stroked="true" strokeweight="1.5pt" strokecolor="#000000">
                <v:path arrowok="t"/>
              </v:shape>
            </v:group>
            <v:group style="position:absolute;left:7209;top:12563;width:1449;height:2" coordorigin="7209,12563" coordsize="1449,2">
              <v:shape style="position:absolute;left:7209;top:12563;width:1449;height:2" coordorigin="7209,12563" coordsize="1449,0" path="m7209,12563l8658,12563e" filled="false" stroked="true" strokeweight="1.5pt" strokecolor="#000000">
                <v:path arrowok="t"/>
              </v:shape>
            </v:group>
            <v:group style="position:absolute;left:8658;top:12147;width:10;height:20" coordorigin="8658,12147" coordsize="10,20">
              <v:shape style="position:absolute;left:8658;top:12147;width:10;height:20" coordorigin="8658,12147" coordsize="10,20" path="m8658,12166l8668,12166,8668,12147,8658,12147,8658,12166xe" filled="true" fillcolor="#000000" stroked="false">
                <v:path arrowok="t"/>
                <v:fill type="solid"/>
              </v:shape>
            </v:group>
            <v:group style="position:absolute;left:8658;top:12166;width:10;height:20" coordorigin="8658,12166" coordsize="10,20">
              <v:shape style="position:absolute;left:8658;top:12166;width:10;height:20" coordorigin="8658,12166" coordsize="10,20" path="m8658,12186l8668,12186,8668,12166,8658,12166,8658,12186xe" filled="true" fillcolor="#000000" stroked="false">
                <v:path arrowok="t"/>
                <v:fill type="solid"/>
              </v:shape>
            </v:group>
            <v:group style="position:absolute;left:8658;top:12186;width:10;height:20" coordorigin="8658,12186" coordsize="10,20">
              <v:shape style="position:absolute;left:8658;top:12186;width:10;height:20" coordorigin="8658,12186" coordsize="10,20" path="m8658,12205l8668,12205,8668,12186,8658,12186,8658,12205xe" filled="true" fillcolor="#000000" stroked="false">
                <v:path arrowok="t"/>
                <v:fill type="solid"/>
              </v:shape>
            </v:group>
            <v:group style="position:absolute;left:8658;top:12205;width:10;height:20" coordorigin="8658,12205" coordsize="10,20">
              <v:shape style="position:absolute;left:8658;top:12205;width:10;height:20" coordorigin="8658,12205" coordsize="10,20" path="m8658,12224l8668,12224,8668,12205,8658,12205,8658,12224xe" filled="true" fillcolor="#000000" stroked="false">
                <v:path arrowok="t"/>
                <v:fill type="solid"/>
              </v:shape>
            </v:group>
            <v:group style="position:absolute;left:8658;top:12224;width:10;height:20" coordorigin="8658,12224" coordsize="10,20">
              <v:shape style="position:absolute;left:8658;top:12224;width:10;height:20" coordorigin="8658,12224" coordsize="10,20" path="m8658,12243l8668,12243,8668,12224,8658,12224,8658,12243xe" filled="true" fillcolor="#000000" stroked="false">
                <v:path arrowok="t"/>
                <v:fill type="solid"/>
              </v:shape>
            </v:group>
            <v:group style="position:absolute;left:8658;top:12243;width:10;height:20" coordorigin="8658,12243" coordsize="10,20">
              <v:shape style="position:absolute;left:8658;top:12243;width:10;height:20" coordorigin="8658,12243" coordsize="10,20" path="m8658,12262l8668,12262,8668,12243,8658,12243,8658,12262xe" filled="true" fillcolor="#000000" stroked="false">
                <v:path arrowok="t"/>
                <v:fill type="solid"/>
              </v:shape>
            </v:group>
            <v:group style="position:absolute;left:8658;top:12262;width:10;height:20" coordorigin="8658,12262" coordsize="10,20">
              <v:shape style="position:absolute;left:8658;top:12262;width:10;height:20" coordorigin="8658,12262" coordsize="10,20" path="m8658,12282l8668,12282,8668,12262,8658,12262,8658,12282xe" filled="true" fillcolor="#000000" stroked="false">
                <v:path arrowok="t"/>
                <v:fill type="solid"/>
              </v:shape>
            </v:group>
            <v:group style="position:absolute;left:8658;top:12282;width:10;height:20" coordorigin="8658,12282" coordsize="10,20">
              <v:shape style="position:absolute;left:8658;top:12282;width:10;height:20" coordorigin="8658,12282" coordsize="10,20" path="m8658,12301l8668,12301,8668,12282,8658,12282,8658,12301xe" filled="true" fillcolor="#000000" stroked="false">
                <v:path arrowok="t"/>
                <v:fill type="solid"/>
              </v:shape>
            </v:group>
            <v:group style="position:absolute;left:8658;top:12301;width:10;height:20" coordorigin="8658,12301" coordsize="10,20">
              <v:shape style="position:absolute;left:8658;top:12301;width:10;height:20" coordorigin="8658,12301" coordsize="10,20" path="m8658,12320l8668,12320,8668,12301,8658,12301,8658,12320xe" filled="true" fillcolor="#000000" stroked="false">
                <v:path arrowok="t"/>
                <v:fill type="solid"/>
              </v:shape>
            </v:group>
            <v:group style="position:absolute;left:8658;top:12320;width:10;height:20" coordorigin="8658,12320" coordsize="10,20">
              <v:shape style="position:absolute;left:8658;top:12320;width:10;height:20" coordorigin="8658,12320" coordsize="10,20" path="m8658,12339l8668,12339,8668,12320,8658,12320,8658,12339xe" filled="true" fillcolor="#000000" stroked="false">
                <v:path arrowok="t"/>
                <v:fill type="solid"/>
              </v:shape>
            </v:group>
            <v:group style="position:absolute;left:8658;top:12339;width:10;height:20" coordorigin="8658,12339" coordsize="10,20">
              <v:shape style="position:absolute;left:8658;top:12339;width:10;height:20" coordorigin="8658,12339" coordsize="10,20" path="m8658,12358l8668,12358,8668,12339,8658,12339,8658,12358xe" filled="true" fillcolor="#000000" stroked="false">
                <v:path arrowok="t"/>
                <v:fill type="solid"/>
              </v:shape>
            </v:group>
            <v:group style="position:absolute;left:8658;top:12358;width:10;height:20" coordorigin="8658,12358" coordsize="10,20">
              <v:shape style="position:absolute;left:8658;top:12358;width:10;height:20" coordorigin="8658,12358" coordsize="10,20" path="m8658,12378l8668,12378,8668,12358,8658,12358,8658,12378xe" filled="true" fillcolor="#000000" stroked="false">
                <v:path arrowok="t"/>
                <v:fill type="solid"/>
              </v:shape>
            </v:group>
            <v:group style="position:absolute;left:8658;top:12378;width:10;height:20" coordorigin="8658,12378" coordsize="10,20">
              <v:shape style="position:absolute;left:8658;top:12378;width:10;height:20" coordorigin="8658,12378" coordsize="10,20" path="m8658,12397l8668,12397,8668,12378,8658,12378,8658,12397xe" filled="true" fillcolor="#000000" stroked="false">
                <v:path arrowok="t"/>
                <v:fill type="solid"/>
              </v:shape>
            </v:group>
            <v:group style="position:absolute;left:8658;top:12397;width:10;height:20" coordorigin="8658,12397" coordsize="10,20">
              <v:shape style="position:absolute;left:8658;top:12397;width:10;height:20" coordorigin="8658,12397" coordsize="10,20" path="m8658,12416l8668,12416,8668,12397,8658,12397,8658,12416xe" filled="true" fillcolor="#000000" stroked="false">
                <v:path arrowok="t"/>
                <v:fill type="solid"/>
              </v:shape>
            </v:group>
            <v:group style="position:absolute;left:8658;top:12416;width:10;height:20" coordorigin="8658,12416" coordsize="10,20">
              <v:shape style="position:absolute;left:8658;top:12416;width:10;height:20" coordorigin="8658,12416" coordsize="10,20" path="m8658,12435l8668,12435,8668,12416,8658,12416,8658,12435xe" filled="true" fillcolor="#000000" stroked="false">
                <v:path arrowok="t"/>
                <v:fill type="solid"/>
              </v:shape>
            </v:group>
            <v:group style="position:absolute;left:8658;top:12435;width:10;height:20" coordorigin="8658,12435" coordsize="10,20">
              <v:shape style="position:absolute;left:8658;top:12435;width:10;height:20" coordorigin="8658,12435" coordsize="10,20" path="m8658,12454l8668,12454,8668,12435,8658,12435,8658,12454xe" filled="true" fillcolor="#000000" stroked="false">
                <v:path arrowok="t"/>
                <v:fill type="solid"/>
              </v:shape>
            </v:group>
            <v:group style="position:absolute;left:8658;top:12454;width:10;height:20" coordorigin="8658,12454" coordsize="10,20">
              <v:shape style="position:absolute;left:8658;top:12454;width:10;height:20" coordorigin="8658,12454" coordsize="10,20" path="m8658,12474l8668,12474,8668,12454,8658,12454,8658,12474xe" filled="true" fillcolor="#000000" stroked="false">
                <v:path arrowok="t"/>
                <v:fill type="solid"/>
              </v:shape>
            </v:group>
            <v:group style="position:absolute;left:8658;top:12474;width:10;height:20" coordorigin="8658,12474" coordsize="10,20">
              <v:shape style="position:absolute;left:8658;top:12474;width:10;height:20" coordorigin="8658,12474" coordsize="10,20" path="m8658,12493l8668,12493,8668,12474,8658,12474,8658,12493xe" filled="true" fillcolor="#000000" stroked="false">
                <v:path arrowok="t"/>
                <v:fill type="solid"/>
              </v:shape>
            </v:group>
            <v:group style="position:absolute;left:8658;top:12493;width:10;height:20" coordorigin="8658,12493" coordsize="10,20">
              <v:shape style="position:absolute;left:8658;top:12493;width:10;height:20" coordorigin="8658,12493" coordsize="10,20" path="m8658,12512l8668,12512,8668,12493,8658,12493,8658,12512xe" filled="true" fillcolor="#000000" stroked="false">
                <v:path arrowok="t"/>
                <v:fill type="solid"/>
              </v:shape>
            </v:group>
            <v:group style="position:absolute;left:8658;top:12512;width:10;height:20" coordorigin="8658,12512" coordsize="10,20">
              <v:shape style="position:absolute;left:8658;top:12512;width:10;height:20" coordorigin="8658,12512" coordsize="10,20" path="m8658,12531l8668,12531,8668,12512,8658,12512,8658,12531xe" filled="true" fillcolor="#000000" stroked="false">
                <v:path arrowok="t"/>
                <v:fill type="solid"/>
              </v:shape>
            </v:group>
            <v:group style="position:absolute;left:8658;top:12540;width:10;height:2" coordorigin="8658,12540" coordsize="10,2">
              <v:shape style="position:absolute;left:8658;top:12540;width:10;height:2" coordorigin="8658,12540" coordsize="10,0" path="m8658,12540l8668,12540e" filled="false" stroked="true" strokeweight=".84003pt" strokecolor="#000000">
                <v:path arrowok="t"/>
              </v:shape>
            </v:group>
            <v:group style="position:absolute;left:8658;top:12563;width:30;height:2" coordorigin="8658,12563" coordsize="30,2">
              <v:shape style="position:absolute;left:8658;top:12563;width:30;height:2" coordorigin="8658,12563" coordsize="30,0" path="m8658,12563l8688,12563e" filled="false" stroked="true" strokeweight="1.5pt" strokecolor="#000000">
                <v:path arrowok="t"/>
              </v:shape>
            </v:group>
            <v:group style="position:absolute;left:8688;top:12563;width:1532;height:2" coordorigin="8688,12563" coordsize="1532,2">
              <v:shape style="position:absolute;left:8688;top:12563;width:1532;height:2" coordorigin="8688,12563" coordsize="1532,0" path="m8688,12563l10219,12563e" filled="false" stroked="true" strokeweight="1.5pt" strokecolor="#000000">
                <v:path arrowok="t"/>
              </v:shape>
              <v:shape style="position:absolute;left:1797;top:10250;width:173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xbxContent>
                </v:textbox>
                <w10:wrap type="none"/>
              </v:shape>
              <v:shape style="position:absolute;left:6259;top:10217;width:81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645,277.12</w:t>
                      </w:r>
                    </w:p>
                  </w:txbxContent>
                </v:textbox>
                <w10:wrap type="none"/>
              </v:shape>
              <v:shape style="position:absolute;left:1797;top:10661;width:1919;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xbxContent>
                </v:textbox>
                <w10:wrap type="none"/>
              </v:shape>
              <v:shape style="position:absolute;left:6259;top:10626;width:81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314,545.86</w:t>
                      </w:r>
                    </w:p>
                  </w:txbxContent>
                </v:textbox>
                <w10:wrap type="none"/>
              </v:shape>
              <v:shape style="position:absolute;left:7827;top:10626;width:7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12,227.29</w:t>
                      </w:r>
                    </w:p>
                  </w:txbxContent>
                </v:textbox>
                <w10:wrap type="none"/>
              </v:shape>
              <v:shape style="position:absolute;left:10019;top:10680;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w:t>
                      </w:r>
                    </w:p>
                  </w:txbxContent>
                </v:textbox>
                <w10:wrap type="none"/>
              </v:shape>
              <v:shape style="position:absolute;left:1797;top:11071;width:1376;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xbxContent>
                </v:textbox>
                <w10:wrap type="none"/>
              </v:shape>
              <v:shape style="position:absolute;left:6440;top:11036;width:63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2,000.00</w:t>
                      </w:r>
                    </w:p>
                  </w:txbxContent>
                </v:textbox>
                <w10:wrap type="none"/>
              </v:shape>
              <v:shape style="position:absolute;left:9929;top:11090;width:18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w:t>
                      </w:r>
                    </w:p>
                  </w:txbxContent>
                </v:textbox>
                <w10:wrap type="none"/>
              </v:shape>
              <v:shape style="position:absolute;left:1797;top:11480;width:1376;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xbxContent>
                </v:textbox>
                <w10:wrap type="none"/>
              </v:shape>
              <v:shape style="position:absolute;left:7015;top:11447;width:6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9929;top:11500;width:18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v:shape style="position:absolute;left:1797;top:11891;width:68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xbxContent>
                </v:textbox>
                <w10:wrap type="none"/>
              </v:shape>
              <v:shape style="position:absolute;left:3330;top:12301;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6259;top:12266;width:81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961,822.98</w:t>
                      </w:r>
                    </w:p>
                  </w:txbxContent>
                </v:textbox>
                <w10:wrap type="none"/>
              </v:shape>
              <v:shape style="position:absolute;left:7827;top:12266;width:7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12,227.29</w:t>
                      </w:r>
                    </w:p>
                  </w:txbxContent>
                </v:textbox>
                <w10:wrap type="none"/>
              </v:shape>
            </v:group>
            <w10:wrap type="none"/>
          </v:group>
        </w:pict>
      </w:r>
      <w:r>
        <w:rPr/>
        <w:pict>
          <v:group style="position:absolute;margin-left:266.079987pt;margin-top:645.700012pt;width:244.9pt;height:19.6pt;mso-position-horizontal-relative:page;mso-position-vertical-relative:page;z-index:-1587400" coordorigin="5322,12914" coordsize="4898,392">
            <v:group style="position:absolute;left:5331;top:12914;width:10;height:20" coordorigin="5331,12914" coordsize="10,20">
              <v:shape style="position:absolute;left:5331;top:12914;width:10;height:20" coordorigin="5331,12914" coordsize="10,20" path="m5331,12933l5341,12933,5341,12914,5331,12914,5331,12933xe" filled="true" fillcolor="#000000" stroked="false">
                <v:path arrowok="t"/>
                <v:fill type="solid"/>
              </v:shape>
            </v:group>
            <v:group style="position:absolute;left:5331;top:12933;width:10;height:20" coordorigin="5331,12933" coordsize="10,20">
              <v:shape style="position:absolute;left:5331;top:12933;width:10;height:20" coordorigin="5331,12933" coordsize="10,20" path="m5331,12952l5341,12952,5341,12933,5331,12933,5331,12952xe" filled="true" fillcolor="#000000" stroked="false">
                <v:path arrowok="t"/>
                <v:fill type="solid"/>
              </v:shape>
            </v:group>
            <v:group style="position:absolute;left:5331;top:12952;width:10;height:20" coordorigin="5331,12952" coordsize="10,20">
              <v:shape style="position:absolute;left:5331;top:12952;width:10;height:20" coordorigin="5331,12952" coordsize="10,20" path="m5331,12972l5341,12972,5341,12952,5331,12952,5331,12972xe" filled="true" fillcolor="#000000" stroked="false">
                <v:path arrowok="t"/>
                <v:fill type="solid"/>
              </v:shape>
            </v:group>
            <v:group style="position:absolute;left:5331;top:12972;width:10;height:20" coordorigin="5331,12972" coordsize="10,20">
              <v:shape style="position:absolute;left:5331;top:12972;width:10;height:20" coordorigin="5331,12972" coordsize="10,20" path="m5331,12991l5341,12991,5341,12972,5331,12972,5331,12991xe" filled="true" fillcolor="#000000" stroked="false">
                <v:path arrowok="t"/>
                <v:fill type="solid"/>
              </v:shape>
            </v:group>
            <v:group style="position:absolute;left:5331;top:12991;width:10;height:20" coordorigin="5331,12991" coordsize="10,20">
              <v:shape style="position:absolute;left:5331;top:12991;width:10;height:20" coordorigin="5331,12991" coordsize="10,20" path="m5331,13010l5341,13010,5341,12991,5331,12991,5331,13010xe" filled="true" fillcolor="#000000" stroked="false">
                <v:path arrowok="t"/>
                <v:fill type="solid"/>
              </v:shape>
            </v:group>
            <v:group style="position:absolute;left:5331;top:13010;width:10;height:20" coordorigin="5331,13010" coordsize="10,20">
              <v:shape style="position:absolute;left:5331;top:13010;width:10;height:20" coordorigin="5331,13010" coordsize="10,20" path="m5331,13029l5341,13029,5341,13010,5331,13010,5331,13029xe" filled="true" fillcolor="#000000" stroked="false">
                <v:path arrowok="t"/>
                <v:fill type="solid"/>
              </v:shape>
            </v:group>
            <v:group style="position:absolute;left:5331;top:13029;width:10;height:20" coordorigin="5331,13029" coordsize="10,20">
              <v:shape style="position:absolute;left:5331;top:13029;width:10;height:20" coordorigin="5331,13029" coordsize="10,20" path="m5331,13048l5341,13048,5341,13029,5331,13029,5331,13048xe" filled="true" fillcolor="#000000" stroked="false">
                <v:path arrowok="t"/>
                <v:fill type="solid"/>
              </v:shape>
            </v:group>
            <v:group style="position:absolute;left:5331;top:13048;width:10;height:20" coordorigin="5331,13048" coordsize="10,20">
              <v:shape style="position:absolute;left:5331;top:13048;width:10;height:20" coordorigin="5331,13048" coordsize="10,20" path="m5331,13068l5341,13068,5341,13048,5331,13048,5331,13068xe" filled="true" fillcolor="#000000" stroked="false">
                <v:path arrowok="t"/>
                <v:fill type="solid"/>
              </v:shape>
            </v:group>
            <v:group style="position:absolute;left:5331;top:13068;width:10;height:20" coordorigin="5331,13068" coordsize="10,20">
              <v:shape style="position:absolute;left:5331;top:13068;width:10;height:20" coordorigin="5331,13068" coordsize="10,20" path="m5331,13087l5341,13087,5341,13068,5331,13068,5331,13087xe" filled="true" fillcolor="#000000" stroked="false">
                <v:path arrowok="t"/>
                <v:fill type="solid"/>
              </v:shape>
            </v:group>
            <v:group style="position:absolute;left:5331;top:13087;width:10;height:20" coordorigin="5331,13087" coordsize="10,20">
              <v:shape style="position:absolute;left:5331;top:13087;width:10;height:20" coordorigin="5331,13087" coordsize="10,20" path="m5331,13106l5341,13106,5341,13087,5331,13087,5331,13106xe" filled="true" fillcolor="#000000" stroked="false">
                <v:path arrowok="t"/>
                <v:fill type="solid"/>
              </v:shape>
            </v:group>
            <v:group style="position:absolute;left:5331;top:13106;width:10;height:20" coordorigin="5331,13106" coordsize="10,20">
              <v:shape style="position:absolute;left:5331;top:13106;width:10;height:20" coordorigin="5331,13106" coordsize="10,20" path="m5331,13125l5341,13125,5341,13106,5331,13106,5331,13125xe" filled="true" fillcolor="#000000" stroked="false">
                <v:path arrowok="t"/>
                <v:fill type="solid"/>
              </v:shape>
            </v:group>
            <v:group style="position:absolute;left:5331;top:13125;width:10;height:20" coordorigin="5331,13125" coordsize="10,20">
              <v:shape style="position:absolute;left:5331;top:13125;width:10;height:20" coordorigin="5331,13125" coordsize="10,20" path="m5331,13144l5341,13144,5341,13125,5331,13125,5331,13144xe" filled="true" fillcolor="#000000" stroked="false">
                <v:path arrowok="t"/>
                <v:fill type="solid"/>
              </v:shape>
            </v:group>
            <v:group style="position:absolute;left:5331;top:13144;width:10;height:20" coordorigin="5331,13144" coordsize="10,20">
              <v:shape style="position:absolute;left:5331;top:13144;width:10;height:20" coordorigin="5331,13144" coordsize="10,20" path="m5331,13164l5341,13164,5341,13144,5331,13144,5331,13164xe" filled="true" fillcolor="#000000" stroked="false">
                <v:path arrowok="t"/>
                <v:fill type="solid"/>
              </v:shape>
            </v:group>
            <v:group style="position:absolute;left:5331;top:13164;width:10;height:20" coordorigin="5331,13164" coordsize="10,20">
              <v:shape style="position:absolute;left:5331;top:13164;width:10;height:20" coordorigin="5331,13164" coordsize="10,20" path="m5331,13183l5341,13183,5341,13164,5331,13164,5331,13183xe" filled="true" fillcolor="#000000" stroked="false">
                <v:path arrowok="t"/>
                <v:fill type="solid"/>
              </v:shape>
            </v:group>
            <v:group style="position:absolute;left:5331;top:13183;width:10;height:20" coordorigin="5331,13183" coordsize="10,20">
              <v:shape style="position:absolute;left:5331;top:13183;width:10;height:20" coordorigin="5331,13183" coordsize="10,20" path="m5331,13202l5341,13202,5341,13183,5331,13183,5331,13202xe" filled="true" fillcolor="#000000" stroked="false">
                <v:path arrowok="t"/>
                <v:fill type="solid"/>
              </v:shape>
              <v:shape style="position:absolute;left:5322;top:13202;width:1858;height:103" type="#_x0000_t75" stroked="false">
                <v:imagedata r:id="rId246" o:title=""/>
              </v:shape>
              <v:shape style="position:absolute;left:7174;top:13296;width:3045;height:10" type="#_x0000_t75" stroked="false">
                <v:imagedata r:id="rId243" o:title=""/>
              </v:shape>
            </v:group>
            <w10:wrap type="none"/>
          </v:group>
        </w:pict>
      </w:r>
      <w:r>
        <w:rPr/>
        <w:pict>
          <v:group style="position:absolute;margin-left:84.419998pt;margin-top:680.619934pt;width:426.55pt;height:5.1pt;mso-position-horizontal-relative:page;mso-position-vertical-relative:page;z-index:-1587376" coordorigin="1688,13612" coordsize="8531,102">
            <v:shape style="position:absolute;left:1688;top:13612;width:3662;height:102" type="#_x0000_t75" stroked="false">
              <v:imagedata r:id="rId247" o:title=""/>
            </v:shape>
            <v:shape style="position:absolute;left:5326;top:13705;width:1853;height:10" type="#_x0000_t75" stroked="false">
              <v:imagedata r:id="rId242" o:title=""/>
            </v:shape>
            <v:shape style="position:absolute;left:7174;top:13705;width:3045;height:10" type="#_x0000_t75" stroked="false">
              <v:imagedata r:id="rId243" o:title=""/>
            </v:shape>
            <w10:wrap type="none"/>
          </v:group>
        </w:pict>
      </w:r>
      <w:r>
        <w:rPr/>
        <w:pict>
          <v:group style="position:absolute;margin-left:84.419998pt;margin-top:701.099976pt;width:426.55pt;height:5.2pt;mso-position-horizontal-relative:page;mso-position-vertical-relative:page;z-index:-1587352" coordorigin="1688,14022" coordsize="8531,104">
            <v:shape style="position:absolute;left:1688;top:14022;width:3662;height:103" type="#_x0000_t75" stroked="false">
              <v:imagedata r:id="rId241" o:title=""/>
            </v:shape>
            <v:shape style="position:absolute;left:5326;top:14116;width:1853;height:10" type="#_x0000_t75" stroked="false">
              <v:imagedata r:id="rId242" o:title=""/>
            </v:shape>
            <v:shape style="position:absolute;left:7174;top:14116;width:3045;height:10" type="#_x0000_t75" stroked="false">
              <v:imagedata r:id="rId243" o:title=""/>
            </v:shape>
            <w10:wrap type="none"/>
          </v:group>
        </w:pict>
      </w:r>
      <w:r>
        <w:rPr/>
        <w:pict>
          <v:group style="position:absolute;margin-left:84.419998pt;margin-top:721.619934pt;width:426.55pt;height:5.2pt;mso-position-horizontal-relative:page;mso-position-vertical-relative:page;z-index:-1587328" coordorigin="1688,14432" coordsize="8531,104">
            <v:shape style="position:absolute;left:1688;top:14432;width:3662;height:103" type="#_x0000_t75" stroked="false">
              <v:imagedata r:id="rId241" o:title=""/>
            </v:shape>
            <v:shape style="position:absolute;left:5326;top:14526;width:1853;height:10" type="#_x0000_t75" stroked="false">
              <v:imagedata r:id="rId242" o:title=""/>
            </v:shape>
            <v:shape style="position:absolute;left:7174;top:14526;width:3045;height:10" type="#_x0000_t75" stroked="false">
              <v:imagedata r:id="rId243" o:title=""/>
            </v:shape>
            <w10:wrap type="none"/>
          </v:group>
        </w:pict>
      </w:r>
      <w:r>
        <w:rPr/>
        <w:pict>
          <v:group style="position:absolute;margin-left:84.419998pt;margin-top:742.140015pt;width:426.55pt;height:5.1pt;mso-position-horizontal-relative:page;mso-position-vertical-relative:page;z-index:-1587304" coordorigin="1688,14843" coordsize="8531,102">
            <v:shape style="position:absolute;left:1688;top:14843;width:3662;height:102" type="#_x0000_t75" stroked="false">
              <v:imagedata r:id="rId244" o:title=""/>
            </v:shape>
            <v:shape style="position:absolute;left:5326;top:14935;width:1853;height:10" type="#_x0000_t75" stroked="false">
              <v:imagedata r:id="rId245" o:title=""/>
            </v:shape>
            <v:shape style="position:absolute;left:7174;top:14935;width:3045;height:10" type="#_x0000_t75" stroked="false">
              <v:imagedata r:id="rId240" o:title=""/>
            </v:shape>
            <w10:wrap type="none"/>
          </v:group>
        </w:pict>
      </w:r>
      <w:r>
        <w:rPr/>
        <w:pict>
          <v:group style="position:absolute;margin-left:83.699997pt;margin-top:762.599976pt;width:427.3pt;height:5.2pt;mso-position-horizontal-relative:page;mso-position-vertical-relative:page;z-index:-1587280" coordorigin="1674,15252" coordsize="8546,104">
            <v:shape style="position:absolute;left:1674;top:15252;width:5505;height:103" type="#_x0000_t75" stroked="false">
              <v:imagedata r:id="rId248" o:title=""/>
            </v:shape>
            <v:shape style="position:absolute;left:7189;top:15252;width:3030;height:103" type="#_x0000_t75" stroked="false">
              <v:imagedata r:id="rId249" o:title=""/>
            </v:shape>
            <w10:wrap type="none"/>
          </v:group>
        </w:pict>
      </w:r>
    </w:p>
    <w:p>
      <w:pPr>
        <w:spacing w:line="240" w:lineRule="auto" w:before="8"/>
        <w:rPr>
          <w:rFonts w:ascii="Times New Roman" w:hAnsi="Times New Roman" w:cs="Times New Roman" w:eastAsia="Times New Roman" w:hint="default"/>
          <w:sz w:val="18"/>
          <w:szCs w:val="18"/>
        </w:rPr>
      </w:pPr>
    </w:p>
    <w:p>
      <w:pPr>
        <w:pStyle w:val="BodyText"/>
        <w:spacing w:line="278" w:lineRule="auto"/>
        <w:ind w:left="1359" w:right="1916" w:hanging="14"/>
        <w:jc w:val="left"/>
      </w:pPr>
      <w:r>
        <w:rPr/>
        <w:t>组合中，按账龄分析法计提坏账准备的其他应收款：</w:t>
      </w:r>
      <w:r>
        <w:rPr>
          <w:spacing w:val="-68"/>
        </w:rPr>
        <w:t> </w:t>
      </w:r>
      <w:r>
        <w:rPr/>
        <w:t>其中，（</w:t>
      </w:r>
      <w:r>
        <w:rPr>
          <w:rFonts w:ascii="Times New Roman" w:hAnsi="Times New Roman" w:cs="Times New Roman" w:eastAsia="Times New Roman" w:hint="default"/>
        </w:rPr>
        <w:t>1</w:t>
      </w:r>
      <w:r>
        <w:rPr/>
        <w:t>）智能医疗设备板块账龄组合：</w:t>
      </w:r>
    </w:p>
    <w:p>
      <w:pPr>
        <w:spacing w:line="439" w:lineRule="exact"/>
        <w:ind w:left="13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8.05pt;height:22pt;mso-position-horizontal-relative:char;mso-position-vertical-relative:line" coordorigin="0,0" coordsize="8561,440">
            <v:group style="position:absolute;left:15;top:15;width:3642;height:2" coordorigin="15,15" coordsize="3642,2">
              <v:shape style="position:absolute;left:15;top:15;width:3642;height:2" coordorigin="15,15" coordsize="3642,0" path="m15,15l3657,15e" filled="false" stroked="true" strokeweight="1.5pt" strokecolor="#000000">
                <v:path arrowok="t"/>
              </v:shape>
            </v:group>
            <v:group style="position:absolute;left:3657;top:15;width:30;height:2" coordorigin="3657,15" coordsize="30,2">
              <v:shape style="position:absolute;left:3657;top:15;width:30;height:2" coordorigin="3657,15" coordsize="30,0" path="m3657,15l3687,15e" filled="false" stroked="true" strokeweight="1.5pt" strokecolor="#000000">
                <v:path arrowok="t"/>
              </v:shape>
            </v:group>
            <v:group style="position:absolute;left:3687;top:15;width:4860;height:2" coordorigin="3687,15" coordsize="4860,2">
              <v:shape style="position:absolute;left:3687;top:15;width:4860;height:2" coordorigin="3687,15" coordsize="4860,0" path="m3687,15l8546,15e" filled="false" stroked="true" strokeweight="1.5pt" strokecolor="#000000">
                <v:path arrowok="t"/>
              </v:shape>
            </v:group>
            <v:group style="position:absolute;left:3657;top:30;width:10;height:20" coordorigin="3657,30" coordsize="10,20">
              <v:shape style="position:absolute;left:3657;top:30;width:10;height:20" coordorigin="3657,30" coordsize="10,20" path="m3657,49l3666,49,3666,30,3657,30,3657,49xe" filled="true" fillcolor="#000000" stroked="false">
                <v:path arrowok="t"/>
                <v:fill type="solid"/>
              </v:shape>
            </v:group>
            <v:group style="position:absolute;left:3657;top:49;width:10;height:20" coordorigin="3657,49" coordsize="10,20">
              <v:shape style="position:absolute;left:3657;top:49;width:10;height:20" coordorigin="3657,49" coordsize="10,20" path="m3657,68l3666,68,3666,49,3657,49,3657,68xe" filled="true" fillcolor="#000000" stroked="false">
                <v:path arrowok="t"/>
                <v:fill type="solid"/>
              </v:shape>
            </v:group>
            <v:group style="position:absolute;left:3657;top:68;width:10;height:20" coordorigin="3657,68" coordsize="10,20">
              <v:shape style="position:absolute;left:3657;top:68;width:10;height:20" coordorigin="3657,68" coordsize="10,20" path="m3657,88l3666,88,3666,68,3657,68,3657,88xe" filled="true" fillcolor="#000000" stroked="false">
                <v:path arrowok="t"/>
                <v:fill type="solid"/>
              </v:shape>
            </v:group>
            <v:group style="position:absolute;left:3657;top:88;width:10;height:20" coordorigin="3657,88" coordsize="10,20">
              <v:shape style="position:absolute;left:3657;top:88;width:10;height:20" coordorigin="3657,88" coordsize="10,20" path="m3657,107l3666,107,3666,88,3657,88,3657,107xe" filled="true" fillcolor="#000000" stroked="false">
                <v:path arrowok="t"/>
                <v:fill type="solid"/>
              </v:shape>
            </v:group>
            <v:group style="position:absolute;left:3657;top:107;width:10;height:20" coordorigin="3657,107" coordsize="10,20">
              <v:shape style="position:absolute;left:3657;top:107;width:10;height:20" coordorigin="3657,107" coordsize="10,20" path="m3657,126l3666,126,3666,107,3657,107,3657,126xe" filled="true" fillcolor="#000000" stroked="false">
                <v:path arrowok="t"/>
                <v:fill type="solid"/>
              </v:shape>
            </v:group>
            <v:group style="position:absolute;left:3657;top:126;width:10;height:20" coordorigin="3657,126" coordsize="10,20">
              <v:shape style="position:absolute;left:3657;top:126;width:10;height:20" coordorigin="3657,126" coordsize="10,20" path="m3657,145l3666,145,3666,126,3657,126,3657,145xe" filled="true" fillcolor="#000000" stroked="false">
                <v:path arrowok="t"/>
                <v:fill type="solid"/>
              </v:shape>
            </v:group>
            <v:group style="position:absolute;left:3657;top:145;width:10;height:20" coordorigin="3657,145" coordsize="10,20">
              <v:shape style="position:absolute;left:3657;top:145;width:10;height:20" coordorigin="3657,145" coordsize="10,20" path="m3657,164l3666,164,3666,145,3657,145,3657,164xe" filled="true" fillcolor="#000000" stroked="false">
                <v:path arrowok="t"/>
                <v:fill type="solid"/>
              </v:shape>
            </v:group>
            <v:group style="position:absolute;left:3657;top:164;width:10;height:20" coordorigin="3657,164" coordsize="10,20">
              <v:shape style="position:absolute;left:3657;top:164;width:10;height:20" coordorigin="3657,164" coordsize="10,20" path="m3657,184l3666,184,3666,164,3657,164,3657,184xe" filled="true" fillcolor="#000000" stroked="false">
                <v:path arrowok="t"/>
                <v:fill type="solid"/>
              </v:shape>
            </v:group>
            <v:group style="position:absolute;left:3657;top:184;width:10;height:20" coordorigin="3657,184" coordsize="10,20">
              <v:shape style="position:absolute;left:3657;top:184;width:10;height:20" coordorigin="3657,184" coordsize="10,20" path="m3657,203l3666,203,3666,184,3657,184,3657,203xe" filled="true" fillcolor="#000000" stroked="false">
                <v:path arrowok="t"/>
                <v:fill type="solid"/>
              </v:shape>
            </v:group>
            <v:group style="position:absolute;left:3657;top:203;width:10;height:20" coordorigin="3657,203" coordsize="10,20">
              <v:shape style="position:absolute;left:3657;top:203;width:10;height:20" coordorigin="3657,203" coordsize="10,20" path="m3657,222l3666,222,3666,203,3657,203,3657,222xe" filled="true" fillcolor="#000000" stroked="false">
                <v:path arrowok="t"/>
                <v:fill type="solid"/>
              </v:shape>
            </v:group>
            <v:group style="position:absolute;left:3657;top:222;width:10;height:20" coordorigin="3657,222" coordsize="10,20">
              <v:shape style="position:absolute;left:3657;top:222;width:10;height:20" coordorigin="3657,222" coordsize="10,20" path="m3657,241l3666,241,3666,222,3657,222,3657,241xe" filled="true" fillcolor="#000000" stroked="false">
                <v:path arrowok="t"/>
                <v:fill type="solid"/>
              </v:shape>
            </v:group>
            <v:group style="position:absolute;left:3657;top:241;width:10;height:20" coordorigin="3657,241" coordsize="10,20">
              <v:shape style="position:absolute;left:3657;top:241;width:10;height:20" coordorigin="3657,241" coordsize="10,20" path="m3657,260l3666,260,3666,241,3657,241,3657,260xe" filled="true" fillcolor="#000000" stroked="false">
                <v:path arrowok="t"/>
                <v:fill type="solid"/>
              </v:shape>
            </v:group>
            <v:group style="position:absolute;left:3657;top:260;width:10;height:20" coordorigin="3657,260" coordsize="10,20">
              <v:shape style="position:absolute;left:3657;top:260;width:10;height:20" coordorigin="3657,260" coordsize="10,20" path="m3657,280l3666,280,3666,260,3657,260,3657,280xe" filled="true" fillcolor="#000000" stroked="false">
                <v:path arrowok="t"/>
                <v:fill type="solid"/>
              </v:shape>
            </v:group>
            <v:group style="position:absolute;left:3657;top:280;width:10;height:20" coordorigin="3657,280" coordsize="10,20">
              <v:shape style="position:absolute;left:3657;top:280;width:10;height:20" coordorigin="3657,280" coordsize="10,20" path="m3657,299l3666,299,3666,280,3657,280,3657,299xe" filled="true" fillcolor="#000000" stroked="false">
                <v:path arrowok="t"/>
                <v:fill type="solid"/>
              </v:shape>
            </v:group>
            <v:group style="position:absolute;left:3657;top:299;width:10;height:20" coordorigin="3657,299" coordsize="10,20">
              <v:shape style="position:absolute;left:3657;top:299;width:10;height:20" coordorigin="3657,299" coordsize="10,20" path="m3657,318l3666,318,3666,299,3657,299,3657,318xe" filled="true" fillcolor="#000000" stroked="false">
                <v:path arrowok="t"/>
                <v:fill type="solid"/>
              </v:shape>
            </v:group>
            <v:group style="position:absolute;left:3657;top:318;width:10;height:20" coordorigin="3657,318" coordsize="10,20">
              <v:shape style="position:absolute;left:3657;top:318;width:10;height:20" coordorigin="3657,318" coordsize="10,20" path="m3657,337l3666,337,3666,318,3657,318,3657,337xe" filled="true" fillcolor="#000000" stroked="false">
                <v:path arrowok="t"/>
                <v:fill type="solid"/>
              </v:shape>
              <v:shape style="position:absolute;left:3647;top:337;width:1715;height:102" type="#_x0000_t75" stroked="false">
                <v:imagedata r:id="rId250" o:title=""/>
              </v:shape>
              <v:shape style="position:absolute;left:5357;top:430;width:3189;height:10" type="#_x0000_t75" stroked="false">
                <v:imagedata r:id="rId251" o:title=""/>
              </v:shape>
              <v:shape style="position:absolute;left:5740;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8"/>
          <w:sz w:val="20"/>
          <w:szCs w:val="20"/>
        </w:rPr>
      </w:r>
    </w:p>
    <w:p>
      <w:pPr>
        <w:spacing w:line="240" w:lineRule="auto" w:before="10"/>
        <w:rPr>
          <w:rFonts w:ascii="宋体" w:hAnsi="宋体" w:cs="宋体" w:eastAsia="宋体" w:hint="default"/>
          <w:sz w:val="5"/>
          <w:szCs w:val="5"/>
        </w:rPr>
      </w:pPr>
    </w:p>
    <w:p>
      <w:pPr>
        <w:pStyle w:val="BodyText"/>
        <w:spacing w:line="240" w:lineRule="auto" w:before="44"/>
        <w:ind w:left="0" w:right="1844"/>
        <w:jc w:val="right"/>
      </w:pPr>
      <w:r>
        <w:rPr/>
        <w:pict>
          <v:group style="position:absolute;margin-left:84.419998pt;margin-top:12.711689pt;width:426.55pt;height:5.2pt;mso-position-horizontal-relative:page;mso-position-vertical-relative:paragraph;z-index:-1587976" coordorigin="1688,254" coordsize="8531,104">
            <v:shape style="position:absolute;left:1688;top:254;width:3661;height:104" type="#_x0000_t75" stroked="false">
              <v:imagedata r:id="rId252" o:title=""/>
            </v:shape>
            <v:shape style="position:absolute;left:5325;top:348;width:1710;height:10" type="#_x0000_t75" stroked="false">
              <v:imagedata r:id="rId253" o:title=""/>
            </v:shape>
            <v:shape style="position:absolute;left:7030;top:348;width:3189;height:10" type="#_x0000_t75" stroked="false">
              <v:imagedata r:id="rId251" o:title=""/>
            </v:shape>
            <w10:wrap type="none"/>
          </v:group>
        </w:pict>
      </w:r>
      <w:r>
        <w:rPr/>
        <w:pict>
          <v:shape style="position:absolute;margin-left:88.089996pt;margin-top:-2.648251pt;width:345.25pt;height:143.85pt;mso-position-horizontal-relative:page;mso-position-vertical-relative:paragraph;z-index:69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3"/>
                    <w:gridCol w:w="2160"/>
                    <w:gridCol w:w="1705"/>
                    <w:gridCol w:w="1622"/>
                  </w:tblGrid>
                  <w:tr>
                    <w:trPr>
                      <w:trHeight w:val="307" w:hRule="exact"/>
                    </w:trPr>
                    <w:tc>
                      <w:tcPr>
                        <w:tcW w:w="1413" w:type="dxa"/>
                        <w:vMerge w:val="restart"/>
                        <w:tcBorders>
                          <w:top w:val="nil" w:sz="6" w:space="0" w:color="auto"/>
                          <w:left w:val="nil" w:sz="6" w:space="0" w:color="auto"/>
                          <w:right w:val="nil" w:sz="6" w:space="0" w:color="auto"/>
                        </w:tcBorders>
                      </w:tcPr>
                      <w:p>
                        <w:pPr/>
                      </w:p>
                    </w:tc>
                    <w:tc>
                      <w:tcPr>
                        <w:tcW w:w="2160" w:type="dxa"/>
                        <w:tcBorders>
                          <w:top w:val="nil" w:sz="6" w:space="0" w:color="auto"/>
                          <w:left w:val="nil" w:sz="6" w:space="0" w:color="auto"/>
                          <w:bottom w:val="nil" w:sz="6" w:space="0" w:color="auto"/>
                          <w:right w:val="single" w:sz="4" w:space="0" w:color="000000"/>
                        </w:tcBorders>
                      </w:tcPr>
                      <w:p>
                        <w:pPr>
                          <w:pStyle w:val="TableParagraph"/>
                          <w:spacing w:line="129" w:lineRule="exact"/>
                          <w:ind w:left="15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3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4" w:hRule="exact"/>
                    </w:trPr>
                    <w:tc>
                      <w:tcPr>
                        <w:tcW w:w="1413" w:type="dxa"/>
                        <w:vMerge/>
                        <w:tcBorders>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r>
                  <w:tr>
                    <w:trPr>
                      <w:trHeight w:val="342" w:hRule="exact"/>
                    </w:trPr>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个月以内</w:t>
                        </w:r>
                      </w:p>
                    </w:tc>
                    <w:tc>
                      <w:tcPr>
                        <w:tcW w:w="2160" w:type="dxa"/>
                        <w:tcBorders>
                          <w:top w:val="nil" w:sz="6" w:space="0" w:color="auto"/>
                          <w:left w:val="nil" w:sz="6" w:space="0" w:color="auto"/>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1,821,763.62</w:t>
                        </w:r>
                      </w:p>
                    </w:tc>
                    <w:tc>
                      <w:tcPr>
                        <w:tcW w:w="1622" w:type="dxa"/>
                        <w:tcBorders>
                          <w:top w:val="nil" w:sz="6" w:space="0" w:color="auto"/>
                          <w:left w:val="single" w:sz="4" w:space="0" w:color="000000"/>
                          <w:bottom w:val="nil" w:sz="6" w:space="0" w:color="auto"/>
                          <w:right w:val="single" w:sz="4" w:space="0" w:color="000000"/>
                        </w:tcBorders>
                      </w:tcPr>
                      <w:p>
                        <w:pPr/>
                      </w:p>
                    </w:tc>
                  </w:tr>
                  <w:tr>
                    <w:trPr>
                      <w:trHeight w:val="67" w:hRule="exact"/>
                    </w:trPr>
                    <w:tc>
                      <w:tcPr>
                        <w:tcW w:w="141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r>
                  <w:tr>
                    <w:trPr>
                      <w:trHeight w:val="344" w:hRule="exact"/>
                    </w:trPr>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160" w:type="dxa"/>
                        <w:tcBorders>
                          <w:top w:val="nil" w:sz="6" w:space="0" w:color="auto"/>
                          <w:left w:val="nil" w:sz="6" w:space="0" w:color="auto"/>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 w:hRule="exact"/>
                    </w:trPr>
                    <w:tc>
                      <w:tcPr>
                        <w:tcW w:w="141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r>
                  <w:tr>
                    <w:trPr>
                      <w:trHeight w:val="342" w:hRule="exact"/>
                    </w:trPr>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nil" w:sz="6" w:space="0" w:color="auto"/>
                          <w:left w:val="nil" w:sz="6" w:space="0" w:color="auto"/>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34,616.00</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17,308.00</w:t>
                        </w:r>
                      </w:p>
                    </w:tc>
                  </w:tr>
                  <w:tr>
                    <w:trPr>
                      <w:trHeight w:val="68" w:hRule="exact"/>
                    </w:trPr>
                    <w:tc>
                      <w:tcPr>
                        <w:tcW w:w="141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r>
                  <w:tr>
                    <w:trPr>
                      <w:trHeight w:val="342" w:hRule="exact"/>
                    </w:trPr>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0" w:type="dxa"/>
                        <w:tcBorders>
                          <w:top w:val="nil" w:sz="6" w:space="0" w:color="auto"/>
                          <w:left w:val="nil" w:sz="6" w:space="0" w:color="auto"/>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263,216.19</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263,216.19</w:t>
                        </w:r>
                      </w:p>
                    </w:tc>
                  </w:tr>
                  <w:tr>
                    <w:trPr>
                      <w:trHeight w:val="67" w:hRule="exact"/>
                    </w:trPr>
                    <w:tc>
                      <w:tcPr>
                        <w:tcW w:w="141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r>
                  <w:tr>
                    <w:trPr>
                      <w:trHeight w:val="344" w:hRule="exact"/>
                    </w:trPr>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2160" w:type="dxa"/>
                        <w:tcBorders>
                          <w:top w:val="nil" w:sz="6" w:space="0" w:color="auto"/>
                          <w:left w:val="nil" w:sz="6" w:space="0" w:color="auto"/>
                          <w:bottom w:val="nil" w:sz="6" w:space="0" w:color="auto"/>
                          <w:right w:val="single" w:sz="4" w:space="0" w:color="000000"/>
                        </w:tcBorders>
                      </w:tcPr>
                      <w:p>
                        <w:pP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50,040.90</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50,040.90</w:t>
                        </w:r>
                      </w:p>
                    </w:tc>
                  </w:tr>
                  <w:tr>
                    <w:trPr>
                      <w:trHeight w:val="67" w:hRule="exact"/>
                    </w:trPr>
                    <w:tc>
                      <w:tcPr>
                        <w:tcW w:w="141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r>
                  <w:tr>
                    <w:trPr>
                      <w:trHeight w:val="416" w:hRule="exact"/>
                    </w:trPr>
                    <w:tc>
                      <w:tcPr>
                        <w:tcW w:w="1413"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5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2,169,636.71</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330,565.09</w:t>
                        </w:r>
                      </w:p>
                    </w:tc>
                  </w:tr>
                </w:tbl>
                <w:p>
                  <w:pPr/>
                </w:p>
              </w:txbxContent>
            </v:textbox>
            <w10:wrap type="none"/>
          </v:shape>
        </w:pict>
      </w:r>
      <w:r>
        <w:rPr/>
        <w:t>计提比例（</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16"/>
          <w:szCs w:val="16"/>
        </w:rPr>
      </w:pPr>
    </w:p>
    <w:p>
      <w:pPr>
        <w:pStyle w:val="BodyText"/>
        <w:spacing w:line="240" w:lineRule="auto"/>
        <w:ind w:left="0" w:right="1793"/>
        <w:jc w:val="right"/>
        <w:rPr>
          <w:rFonts w:ascii="Times New Roman" w:hAnsi="Times New Roman" w:cs="Times New Roman" w:eastAsia="Times New Roman" w:hint="default"/>
        </w:rPr>
      </w:pPr>
      <w:r>
        <w:rPr/>
        <w:pict>
          <v:group style="position:absolute;margin-left:84.419998pt;margin-top:7.922354pt;width:426.55pt;height:5.1pt;mso-position-horizontal-relative:page;mso-position-vertical-relative:paragraph;z-index:-1587952" coordorigin="1688,158" coordsize="8531,102">
            <v:shape style="position:absolute;left:1688;top:158;width:3661;height:102" type="#_x0000_t75" stroked="false">
              <v:imagedata r:id="rId244" o:title=""/>
            </v:shape>
            <v:shape style="position:absolute;left:5325;top:251;width:1710;height:10" type="#_x0000_t75" stroked="false">
              <v:imagedata r:id="rId254" o:title=""/>
            </v:shape>
            <v:shape style="position:absolute;left:7030;top:251;width:3189;height:10" type="#_x0000_t75" stroked="false">
              <v:imagedata r:id="rId255" o:title=""/>
            </v:shape>
            <w10:wrap type="none"/>
          </v:group>
        </w:pict>
      </w:r>
      <w:r>
        <w:rPr>
          <w:rFonts w:ascii="Times New Roman"/>
        </w:rPr>
        <w:t>0</w:t>
      </w: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1793"/>
        <w:jc w:val="right"/>
        <w:rPr>
          <w:rFonts w:ascii="Times New Roman" w:hAnsi="Times New Roman" w:cs="Times New Roman" w:eastAsia="Times New Roman" w:hint="default"/>
        </w:rPr>
      </w:pPr>
      <w:r>
        <w:rPr/>
        <w:pict>
          <v:group style="position:absolute;margin-left:84.419998pt;margin-top:7.862336pt;width:426.55pt;height:5.2pt;mso-position-horizontal-relative:page;mso-position-vertical-relative:paragraph;z-index:-1587928" coordorigin="1688,157" coordsize="8531,104">
            <v:shape style="position:absolute;left:1688;top:157;width:3661;height:103" type="#_x0000_t75" stroked="false">
              <v:imagedata r:id="rId256" o:title=""/>
            </v:shape>
            <v:shape style="position:absolute;left:5325;top:251;width:1710;height:10" type="#_x0000_t75" stroked="false">
              <v:imagedata r:id="rId253" o:title=""/>
            </v:shape>
            <v:shape style="position:absolute;left:7030;top:251;width:3189;height:10" type="#_x0000_t75" stroked="false">
              <v:imagedata r:id="rId251" o:title=""/>
            </v:shape>
            <w10:wrap type="none"/>
          </v:group>
        </w:pict>
      </w:r>
      <w:r>
        <w:rPr>
          <w:rFonts w:ascii="Times New Roman"/>
        </w:rPr>
        <w:t>30</w:t>
      </w:r>
    </w:p>
    <w:p>
      <w:pPr>
        <w:spacing w:line="240" w:lineRule="auto" w:before="7"/>
        <w:rPr>
          <w:rFonts w:ascii="Times New Roman" w:hAnsi="Times New Roman" w:cs="Times New Roman" w:eastAsia="Times New Roman" w:hint="default"/>
          <w:sz w:val="17"/>
          <w:szCs w:val="17"/>
        </w:rPr>
      </w:pPr>
    </w:p>
    <w:p>
      <w:pPr>
        <w:pStyle w:val="BodyText"/>
        <w:spacing w:line="240" w:lineRule="auto"/>
        <w:ind w:left="0" w:right="1793"/>
        <w:jc w:val="right"/>
        <w:rPr>
          <w:rFonts w:ascii="Times New Roman" w:hAnsi="Times New Roman" w:cs="Times New Roman" w:eastAsia="Times New Roman" w:hint="default"/>
        </w:rPr>
      </w:pPr>
      <w:r>
        <w:rPr/>
        <w:pict>
          <v:group style="position:absolute;margin-left:84.419998pt;margin-top:7.922374pt;width:426.55pt;height:5.2pt;mso-position-horizontal-relative:page;mso-position-vertical-relative:paragraph;z-index:-1587904" coordorigin="1688,158" coordsize="8531,104">
            <v:shape style="position:absolute;left:1688;top:158;width:3661;height:103" type="#_x0000_t75" stroked="false">
              <v:imagedata r:id="rId241" o:title=""/>
            </v:shape>
            <v:shape style="position:absolute;left:5325;top:252;width:1710;height:10" type="#_x0000_t75" stroked="false">
              <v:imagedata r:id="rId253" o:title=""/>
            </v:shape>
            <v:shape style="position:absolute;left:7030;top:252;width:3189;height:10" type="#_x0000_t75" stroked="false">
              <v:imagedata r:id="rId251" o:title=""/>
            </v:shape>
            <w10:wrap type="none"/>
          </v:group>
        </w:pict>
      </w:r>
      <w:r>
        <w:rPr>
          <w:rFonts w:ascii="Times New Roman"/>
        </w:rPr>
        <w:t>50</w:t>
      </w: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1793"/>
        <w:jc w:val="right"/>
        <w:rPr>
          <w:rFonts w:ascii="Times New Roman" w:hAnsi="Times New Roman" w:cs="Times New Roman" w:eastAsia="Times New Roman" w:hint="default"/>
        </w:rPr>
      </w:pPr>
      <w:r>
        <w:rPr/>
        <w:pict>
          <v:group style="position:absolute;margin-left:84.419998pt;margin-top:7.922354pt;width:426.55pt;height:5.1pt;mso-position-horizontal-relative:page;mso-position-vertical-relative:paragraph;z-index:-1587880" coordorigin="1688,158" coordsize="8531,102">
            <v:shape style="position:absolute;left:1688;top:158;width:3661;height:102" type="#_x0000_t75" stroked="false">
              <v:imagedata r:id="rId244" o:title=""/>
            </v:shape>
            <v:shape style="position:absolute;left:5325;top:251;width:1710;height:10" type="#_x0000_t75" stroked="false">
              <v:imagedata r:id="rId254" o:title=""/>
            </v:shape>
            <v:shape style="position:absolute;left:7030;top:251;width:3189;height:10" type="#_x0000_t75" stroked="false">
              <v:imagedata r:id="rId255" o:title=""/>
            </v:shape>
            <w10:wrap type="none"/>
          </v:group>
        </w:pict>
      </w:r>
      <w:r>
        <w:rPr>
          <w:rFonts w:ascii="Times New Roman"/>
        </w:rPr>
        <w:t>100</w:t>
      </w: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1793"/>
        <w:jc w:val="right"/>
        <w:rPr>
          <w:rFonts w:ascii="Times New Roman" w:hAnsi="Times New Roman" w:cs="Times New Roman" w:eastAsia="Times New Roman" w:hint="default"/>
        </w:rPr>
      </w:pPr>
      <w:r>
        <w:rPr/>
        <w:pict>
          <v:group style="position:absolute;margin-left:84.419998pt;margin-top:7.862336pt;width:426.55pt;height:5.2pt;mso-position-horizontal-relative:page;mso-position-vertical-relative:paragraph;z-index:-1587856" coordorigin="1688,157" coordsize="8531,104">
            <v:shape style="position:absolute;left:1688;top:157;width:3661;height:103" type="#_x0000_t75" stroked="false">
              <v:imagedata r:id="rId256" o:title=""/>
            </v:shape>
            <v:shape style="position:absolute;left:5325;top:251;width:1710;height:10" type="#_x0000_t75" stroked="false">
              <v:imagedata r:id="rId253" o:title=""/>
            </v:shape>
            <v:shape style="position:absolute;left:7030;top:251;width:3189;height:10" type="#_x0000_t75" stroked="false">
              <v:imagedata r:id="rId251" o:title=""/>
            </v:shape>
            <w10:wrap type="none"/>
          </v:group>
        </w:pict>
      </w:r>
      <w:r>
        <w:rPr/>
        <w:pict>
          <v:group style="position:absolute;margin-left:84.419998pt;margin-top:51.362335pt;width:426.55pt;height:161.75pt;mso-position-horizontal-relative:page;mso-position-vertical-relative:paragraph;z-index:-1587832" coordorigin="1688,1027" coordsize="8531,3235">
            <v:group style="position:absolute;left:5286;top:1027;width:10;height:20" coordorigin="5286,1027" coordsize="10,20">
              <v:shape style="position:absolute;left:5286;top:1027;width:10;height:20" coordorigin="5286,1027" coordsize="10,20" path="m5286,1046l5295,1046,5295,1027,5286,1027,5286,1046xe" filled="true" fillcolor="#000000" stroked="false">
                <v:path arrowok="t"/>
                <v:fill type="solid"/>
              </v:shape>
            </v:group>
            <v:group style="position:absolute;left:5286;top:1046;width:10;height:20" coordorigin="5286,1046" coordsize="10,20">
              <v:shape style="position:absolute;left:5286;top:1046;width:10;height:20" coordorigin="5286,1046" coordsize="10,20" path="m5286,1066l5295,1066,5295,1046,5286,1046,5286,1066xe" filled="true" fillcolor="#000000" stroked="false">
                <v:path arrowok="t"/>
                <v:fill type="solid"/>
              </v:shape>
            </v:group>
            <v:group style="position:absolute;left:5286;top:1066;width:10;height:20" coordorigin="5286,1066" coordsize="10,20">
              <v:shape style="position:absolute;left:5286;top:1066;width:10;height:20" coordorigin="5286,1066" coordsize="10,20" path="m5286,1085l5295,1085,5295,1066,5286,1066,5286,1085xe" filled="true" fillcolor="#000000" stroked="false">
                <v:path arrowok="t"/>
                <v:fill type="solid"/>
              </v:shape>
            </v:group>
            <v:group style="position:absolute;left:5286;top:1085;width:10;height:20" coordorigin="5286,1085" coordsize="10,20">
              <v:shape style="position:absolute;left:5286;top:1085;width:10;height:20" coordorigin="5286,1085" coordsize="10,20" path="m5286,1104l5295,1104,5295,1085,5286,1085,5286,1104xe" filled="true" fillcolor="#000000" stroked="false">
                <v:path arrowok="t"/>
                <v:fill type="solid"/>
              </v:shape>
            </v:group>
            <v:group style="position:absolute;left:5286;top:1104;width:10;height:20" coordorigin="5286,1104" coordsize="10,20">
              <v:shape style="position:absolute;left:5286;top:1104;width:10;height:20" coordorigin="5286,1104" coordsize="10,20" path="m5286,1123l5295,1123,5295,1104,5286,1104,5286,1123xe" filled="true" fillcolor="#000000" stroked="false">
                <v:path arrowok="t"/>
                <v:fill type="solid"/>
              </v:shape>
            </v:group>
            <v:group style="position:absolute;left:5286;top:1123;width:10;height:20" coordorigin="5286,1123" coordsize="10,20">
              <v:shape style="position:absolute;left:5286;top:1123;width:10;height:20" coordorigin="5286,1123" coordsize="10,20" path="m5286,1142l5295,1142,5295,1123,5286,1123,5286,1142xe" filled="true" fillcolor="#000000" stroked="false">
                <v:path arrowok="t"/>
                <v:fill type="solid"/>
              </v:shape>
            </v:group>
            <v:group style="position:absolute;left:5286;top:1142;width:10;height:20" coordorigin="5286,1142" coordsize="10,20">
              <v:shape style="position:absolute;left:5286;top:1142;width:10;height:20" coordorigin="5286,1142" coordsize="10,20" path="m5286,1162l5295,1162,5295,1142,5286,1142,5286,1162xe" filled="true" fillcolor="#000000" stroked="false">
                <v:path arrowok="t"/>
                <v:fill type="solid"/>
              </v:shape>
            </v:group>
            <v:group style="position:absolute;left:5286;top:1162;width:10;height:20" coordorigin="5286,1162" coordsize="10,20">
              <v:shape style="position:absolute;left:5286;top:1162;width:10;height:20" coordorigin="5286,1162" coordsize="10,20" path="m5286,1181l5295,1181,5295,1162,5286,1162,5286,1181xe" filled="true" fillcolor="#000000" stroked="false">
                <v:path arrowok="t"/>
                <v:fill type="solid"/>
              </v:shape>
            </v:group>
            <v:group style="position:absolute;left:5286;top:1181;width:10;height:20" coordorigin="5286,1181" coordsize="10,20">
              <v:shape style="position:absolute;left:5286;top:1181;width:10;height:20" coordorigin="5286,1181" coordsize="10,20" path="m5286,1200l5295,1200,5295,1181,5286,1181,5286,1200xe" filled="true" fillcolor="#000000" stroked="false">
                <v:path arrowok="t"/>
                <v:fill type="solid"/>
              </v:shape>
            </v:group>
            <v:group style="position:absolute;left:5286;top:1200;width:10;height:20" coordorigin="5286,1200" coordsize="10,20">
              <v:shape style="position:absolute;left:5286;top:1200;width:10;height:20" coordorigin="5286,1200" coordsize="10,20" path="m5286,1219l5295,1219,5295,1200,5286,1200,5286,1219xe" filled="true" fillcolor="#000000" stroked="false">
                <v:path arrowok="t"/>
                <v:fill type="solid"/>
              </v:shape>
            </v:group>
            <v:group style="position:absolute;left:5286;top:1219;width:10;height:20" coordorigin="5286,1219" coordsize="10,20">
              <v:shape style="position:absolute;left:5286;top:1219;width:10;height:20" coordorigin="5286,1219" coordsize="10,20" path="m5286,1238l5295,1238,5295,1219,5286,1219,5286,1238xe" filled="true" fillcolor="#000000" stroked="false">
                <v:path arrowok="t"/>
                <v:fill type="solid"/>
              </v:shape>
            </v:group>
            <v:group style="position:absolute;left:5286;top:1238;width:10;height:20" coordorigin="5286,1238" coordsize="10,20">
              <v:shape style="position:absolute;left:5286;top:1238;width:10;height:20" coordorigin="5286,1238" coordsize="10,20" path="m5286,1258l5295,1258,5295,1238,5286,1238,5286,1258xe" filled="true" fillcolor="#000000" stroked="false">
                <v:path arrowok="t"/>
                <v:fill type="solid"/>
              </v:shape>
            </v:group>
            <v:group style="position:absolute;left:5286;top:1258;width:10;height:20" coordorigin="5286,1258" coordsize="10,20">
              <v:shape style="position:absolute;left:5286;top:1258;width:10;height:20" coordorigin="5286,1258" coordsize="10,20" path="m5286,1277l5295,1277,5295,1258,5286,1258,5286,1277xe" filled="true" fillcolor="#000000" stroked="false">
                <v:path arrowok="t"/>
                <v:fill type="solid"/>
              </v:shape>
            </v:group>
            <v:group style="position:absolute;left:5286;top:1277;width:10;height:20" coordorigin="5286,1277" coordsize="10,20">
              <v:shape style="position:absolute;left:5286;top:1277;width:10;height:20" coordorigin="5286,1277" coordsize="10,20" path="m5286,1296l5295,1296,5295,1277,5286,1277,5286,1296xe" filled="true" fillcolor="#000000" stroked="false">
                <v:path arrowok="t"/>
                <v:fill type="solid"/>
              </v:shape>
            </v:group>
            <v:group style="position:absolute;left:5286;top:1296;width:10;height:20" coordorigin="5286,1296" coordsize="10,20">
              <v:shape style="position:absolute;left:5286;top:1296;width:10;height:20" coordorigin="5286,1296" coordsize="10,20" path="m5286,1315l5295,1315,5295,1296,5286,1296,5286,1315xe" filled="true" fillcolor="#000000" stroked="false">
                <v:path arrowok="t"/>
                <v:fill type="solid"/>
              </v:shape>
              <v:shape style="position:absolute;left:5276;top:1315;width:1846;height:102" type="#_x0000_t75" stroked="false">
                <v:imagedata r:id="rId257" o:title=""/>
              </v:shape>
              <v:shape style="position:absolute;left:7117;top:1408;width:1583;height:10" type="#_x0000_t75" stroked="false">
                <v:imagedata r:id="rId258" o:title=""/>
              </v:shape>
              <v:shape style="position:absolute;left:8695;top:1408;width:1524;height:10" type="#_x0000_t75" stroked="false">
                <v:imagedata r:id="rId259" o:title=""/>
              </v:shape>
            </v:group>
            <v:group style="position:absolute;left:5286;top:1417;width:10;height:20" coordorigin="5286,1417" coordsize="10,20">
              <v:shape style="position:absolute;left:5286;top:1417;width:10;height:20" coordorigin="5286,1417" coordsize="10,20" path="m5286,1436l5295,1436,5295,1417,5286,1417,5286,1436xe" filled="true" fillcolor="#000000" stroked="false">
                <v:path arrowok="t"/>
                <v:fill type="solid"/>
              </v:shape>
            </v:group>
            <v:group style="position:absolute;left:5286;top:1436;width:10;height:20" coordorigin="5286,1436" coordsize="10,20">
              <v:shape style="position:absolute;left:5286;top:1436;width:10;height:20" coordorigin="5286,1436" coordsize="10,20" path="m5286,1456l5295,1456,5295,1436,5286,1436,5286,1456xe" filled="true" fillcolor="#000000" stroked="false">
                <v:path arrowok="t"/>
                <v:fill type="solid"/>
              </v:shape>
            </v:group>
            <v:group style="position:absolute;left:5286;top:1456;width:10;height:20" coordorigin="5286,1456" coordsize="10,20">
              <v:shape style="position:absolute;left:5286;top:1456;width:10;height:20" coordorigin="5286,1456" coordsize="10,20" path="m5286,1475l5295,1475,5295,1456,5286,1456,5286,1475xe" filled="true" fillcolor="#000000" stroked="false">
                <v:path arrowok="t"/>
                <v:fill type="solid"/>
              </v:shape>
            </v:group>
            <v:group style="position:absolute;left:5286;top:1475;width:10;height:20" coordorigin="5286,1475" coordsize="10,20">
              <v:shape style="position:absolute;left:5286;top:1475;width:10;height:20" coordorigin="5286,1475" coordsize="10,20" path="m5286,1494l5295,1494,5295,1475,5286,1475,5286,1494xe" filled="true" fillcolor="#000000" stroked="false">
                <v:path arrowok="t"/>
                <v:fill type="solid"/>
              </v:shape>
            </v:group>
            <v:group style="position:absolute;left:5286;top:1494;width:10;height:20" coordorigin="5286,1494" coordsize="10,20">
              <v:shape style="position:absolute;left:5286;top:1494;width:10;height:20" coordorigin="5286,1494" coordsize="10,20" path="m5286,1513l5295,1513,5295,1494,5286,1494,5286,1513xe" filled="true" fillcolor="#000000" stroked="false">
                <v:path arrowok="t"/>
                <v:fill type="solid"/>
              </v:shape>
            </v:group>
            <v:group style="position:absolute;left:5286;top:1513;width:10;height:20" coordorigin="5286,1513" coordsize="10,20">
              <v:shape style="position:absolute;left:5286;top:1513;width:10;height:20" coordorigin="5286,1513" coordsize="10,20" path="m5286,1532l5295,1532,5295,1513,5286,1513,5286,1532xe" filled="true" fillcolor="#000000" stroked="false">
                <v:path arrowok="t"/>
                <v:fill type="solid"/>
              </v:shape>
            </v:group>
            <v:group style="position:absolute;left:5286;top:1532;width:10;height:20" coordorigin="5286,1532" coordsize="10,20">
              <v:shape style="position:absolute;left:5286;top:1532;width:10;height:20" coordorigin="5286,1532" coordsize="10,20" path="m5286,1552l5295,1552,5295,1532,5286,1532,5286,1552xe" filled="true" fillcolor="#000000" stroked="false">
                <v:path arrowok="t"/>
                <v:fill type="solid"/>
              </v:shape>
            </v:group>
            <v:group style="position:absolute;left:5286;top:1552;width:10;height:20" coordorigin="5286,1552" coordsize="10,20">
              <v:shape style="position:absolute;left:5286;top:1552;width:10;height:20" coordorigin="5286,1552" coordsize="10,20" path="m5286,1571l5295,1571,5295,1552,5286,1552,5286,1571xe" filled="true" fillcolor="#000000" stroked="false">
                <v:path arrowok="t"/>
                <v:fill type="solid"/>
              </v:shape>
            </v:group>
            <v:group style="position:absolute;left:5286;top:1571;width:10;height:20" coordorigin="5286,1571" coordsize="10,20">
              <v:shape style="position:absolute;left:5286;top:1571;width:10;height:20" coordorigin="5286,1571" coordsize="10,20" path="m5286,1590l5295,1590,5295,1571,5286,1571,5286,1590xe" filled="true" fillcolor="#000000" stroked="false">
                <v:path arrowok="t"/>
                <v:fill type="solid"/>
              </v:shape>
            </v:group>
            <v:group style="position:absolute;left:5286;top:1590;width:10;height:20" coordorigin="5286,1590" coordsize="10,20">
              <v:shape style="position:absolute;left:5286;top:1590;width:10;height:20" coordorigin="5286,1590" coordsize="10,20" path="m5286,1609l5295,1609,5295,1590,5286,1590,5286,1609xe" filled="true" fillcolor="#000000" stroked="false">
                <v:path arrowok="t"/>
                <v:fill type="solid"/>
              </v:shape>
            </v:group>
            <v:group style="position:absolute;left:5286;top:1609;width:10;height:20" coordorigin="5286,1609" coordsize="10,20">
              <v:shape style="position:absolute;left:5286;top:1609;width:10;height:20" coordorigin="5286,1609" coordsize="10,20" path="m5286,1628l5295,1628,5295,1609,5286,1609,5286,1628xe" filled="true" fillcolor="#000000" stroked="false">
                <v:path arrowok="t"/>
                <v:fill type="solid"/>
              </v:shape>
            </v:group>
            <v:group style="position:absolute;left:5286;top:1628;width:10;height:20" coordorigin="5286,1628" coordsize="10,20">
              <v:shape style="position:absolute;left:5286;top:1628;width:10;height:20" coordorigin="5286,1628" coordsize="10,20" path="m5286,1648l5295,1648,5295,1628,5286,1628,5286,1648xe" filled="true" fillcolor="#000000" stroked="false">
                <v:path arrowok="t"/>
                <v:fill type="solid"/>
              </v:shape>
            </v:group>
            <v:group style="position:absolute;left:5286;top:1648;width:10;height:20" coordorigin="5286,1648" coordsize="10,20">
              <v:shape style="position:absolute;left:5286;top:1648;width:10;height:20" coordorigin="5286,1648" coordsize="10,20" path="m5286,1667l5295,1667,5295,1648,5286,1648,5286,1667xe" filled="true" fillcolor="#000000" stroked="false">
                <v:path arrowok="t"/>
                <v:fill type="solid"/>
              </v:shape>
            </v:group>
            <v:group style="position:absolute;left:5286;top:1667;width:10;height:20" coordorigin="5286,1667" coordsize="10,20">
              <v:shape style="position:absolute;left:5286;top:1667;width:10;height:20" coordorigin="5286,1667" coordsize="10,20" path="m5286,1686l5295,1686,5295,1667,5286,1667,5286,1686xe" filled="true" fillcolor="#000000" stroked="false">
                <v:path arrowok="t"/>
                <v:fill type="solid"/>
              </v:shape>
            </v:group>
            <v:group style="position:absolute;left:5286;top:1686;width:10;height:20" coordorigin="5286,1686" coordsize="10,20">
              <v:shape style="position:absolute;left:5286;top:1686;width:10;height:20" coordorigin="5286,1686" coordsize="10,20" path="m5286,1705l5295,1705,5295,1686,5286,1686,5286,1705xe" filled="true" fillcolor="#000000" stroked="false">
                <v:path arrowok="t"/>
                <v:fill type="solid"/>
              </v:shape>
            </v:group>
            <v:group style="position:absolute;left:5286;top:1705;width:10;height:20" coordorigin="5286,1705" coordsize="10,20">
              <v:shape style="position:absolute;left:5286;top:1705;width:10;height:20" coordorigin="5286,1705" coordsize="10,20" path="m5286,1724l5295,1724,5295,1705,5286,1705,5286,1724xe" filled="true" fillcolor="#000000" stroked="false">
                <v:path arrowok="t"/>
                <v:fill type="solid"/>
              </v:shape>
            </v:group>
            <v:group style="position:absolute;left:5286;top:1724;width:10;height:20" coordorigin="5286,1724" coordsize="10,20">
              <v:shape style="position:absolute;left:5286;top:1724;width:10;height:20" coordorigin="5286,1724" coordsize="10,20" path="m5286,1744l5295,1744,5295,1724,5286,1724,5286,1744xe" filled="true" fillcolor="#000000" stroked="false">
                <v:path arrowok="t"/>
                <v:fill type="solid"/>
              </v:shape>
            </v:group>
            <v:group style="position:absolute;left:5286;top:1744;width:10;height:20" coordorigin="5286,1744" coordsize="10,20">
              <v:shape style="position:absolute;left:5286;top:1744;width:10;height:20" coordorigin="5286,1744" coordsize="10,20" path="m5286,1763l5295,1763,5295,1744,5286,1744,5286,1763xe" filled="true" fillcolor="#000000" stroked="false">
                <v:path arrowok="t"/>
                <v:fill type="solid"/>
              </v:shape>
            </v:group>
            <v:group style="position:absolute;left:5286;top:1763;width:10;height:20" coordorigin="5286,1763" coordsize="10,20">
              <v:shape style="position:absolute;left:5286;top:1763;width:10;height:20" coordorigin="5286,1763" coordsize="10,20" path="m5286,1782l5295,1782,5295,1763,5286,1763,5286,1782xe" filled="true" fillcolor="#000000" stroked="false">
                <v:path arrowok="t"/>
                <v:fill type="solid"/>
              </v:shape>
            </v:group>
            <v:group style="position:absolute;left:5286;top:1782;width:10;height:20" coordorigin="5286,1782" coordsize="10,20">
              <v:shape style="position:absolute;left:5286;top:1782;width:10;height:20" coordorigin="5286,1782" coordsize="10,20" path="m5286,1801l5295,1801,5295,1782,5286,1782,5286,1801xe" filled="true" fillcolor="#000000" stroked="false">
                <v:path arrowok="t"/>
                <v:fill type="solid"/>
              </v:shape>
            </v:group>
            <v:group style="position:absolute;left:5286;top:1810;width:10;height:2" coordorigin="5286,1810" coordsize="10,2">
              <v:shape style="position:absolute;left:5286;top:1810;width:10;height:2" coordorigin="5286,1810" coordsize="10,0" path="m5286,1810l5295,1810e" filled="false" stroked="true" strokeweight=".84003pt" strokecolor="#000000">
                <v:path arrowok="t"/>
              </v:shape>
              <v:shape style="position:absolute;left:1688;top:1724;width:5452;height:103" type="#_x0000_t75" stroked="false">
                <v:imagedata r:id="rId260" o:title=""/>
              </v:shape>
              <v:shape style="position:absolute;left:7117;top:1818;width:1583;height:10" type="#_x0000_t75" stroked="false">
                <v:imagedata r:id="rId261" o:title=""/>
              </v:shape>
              <v:shape style="position:absolute;left:8695;top:1818;width:1524;height:10" type="#_x0000_t75" stroked="false">
                <v:imagedata r:id="rId262" o:title=""/>
              </v:shape>
            </v:group>
            <v:group style="position:absolute;left:5286;top:1828;width:10;height:20" coordorigin="5286,1828" coordsize="10,20">
              <v:shape style="position:absolute;left:5286;top:1828;width:10;height:20" coordorigin="5286,1828" coordsize="10,20" path="m5286,1847l5295,1847,5295,1828,5286,1828,5286,1847xe" filled="true" fillcolor="#000000" stroked="false">
                <v:path arrowok="t"/>
                <v:fill type="solid"/>
              </v:shape>
            </v:group>
            <v:group style="position:absolute;left:5286;top:1847;width:10;height:20" coordorigin="5286,1847" coordsize="10,20">
              <v:shape style="position:absolute;left:5286;top:1847;width:10;height:20" coordorigin="5286,1847" coordsize="10,20" path="m5286,1866l5295,1866,5295,1847,5286,1847,5286,1866xe" filled="true" fillcolor="#000000" stroked="false">
                <v:path arrowok="t"/>
                <v:fill type="solid"/>
              </v:shape>
            </v:group>
            <v:group style="position:absolute;left:5286;top:1866;width:10;height:20" coordorigin="5286,1866" coordsize="10,20">
              <v:shape style="position:absolute;left:5286;top:1866;width:10;height:20" coordorigin="5286,1866" coordsize="10,20" path="m5286,1885l5295,1885,5295,1866,5286,1866,5286,1885xe" filled="true" fillcolor="#000000" stroked="false">
                <v:path arrowok="t"/>
                <v:fill type="solid"/>
              </v:shape>
            </v:group>
            <v:group style="position:absolute;left:5286;top:1885;width:10;height:20" coordorigin="5286,1885" coordsize="10,20">
              <v:shape style="position:absolute;left:5286;top:1885;width:10;height:20" coordorigin="5286,1885" coordsize="10,20" path="m5286,1904l5295,1904,5295,1885,5286,1885,5286,1904xe" filled="true" fillcolor="#000000" stroked="false">
                <v:path arrowok="t"/>
                <v:fill type="solid"/>
              </v:shape>
            </v:group>
            <v:group style="position:absolute;left:5286;top:1904;width:10;height:20" coordorigin="5286,1904" coordsize="10,20">
              <v:shape style="position:absolute;left:5286;top:1904;width:10;height:20" coordorigin="5286,1904" coordsize="10,20" path="m5286,1924l5295,1924,5295,1904,5286,1904,5286,1924xe" filled="true" fillcolor="#000000" stroked="false">
                <v:path arrowok="t"/>
                <v:fill type="solid"/>
              </v:shape>
            </v:group>
            <v:group style="position:absolute;left:5286;top:1924;width:10;height:20" coordorigin="5286,1924" coordsize="10,20">
              <v:shape style="position:absolute;left:5286;top:1924;width:10;height:20" coordorigin="5286,1924" coordsize="10,20" path="m5286,1943l5295,1943,5295,1924,5286,1924,5286,1943xe" filled="true" fillcolor="#000000" stroked="false">
                <v:path arrowok="t"/>
                <v:fill type="solid"/>
              </v:shape>
            </v:group>
            <v:group style="position:absolute;left:5286;top:1943;width:10;height:20" coordorigin="5286,1943" coordsize="10,20">
              <v:shape style="position:absolute;left:5286;top:1943;width:10;height:20" coordorigin="5286,1943" coordsize="10,20" path="m5286,1962l5295,1962,5295,1943,5286,1943,5286,1962xe" filled="true" fillcolor="#000000" stroked="false">
                <v:path arrowok="t"/>
                <v:fill type="solid"/>
              </v:shape>
            </v:group>
            <v:group style="position:absolute;left:5286;top:1962;width:10;height:20" coordorigin="5286,1962" coordsize="10,20">
              <v:shape style="position:absolute;left:5286;top:1962;width:10;height:20" coordorigin="5286,1962" coordsize="10,20" path="m5286,1981l5295,1981,5295,1962,5286,1962,5286,1981xe" filled="true" fillcolor="#000000" stroked="false">
                <v:path arrowok="t"/>
                <v:fill type="solid"/>
              </v:shape>
            </v:group>
            <v:group style="position:absolute;left:5286;top:1981;width:10;height:20" coordorigin="5286,1981" coordsize="10,20">
              <v:shape style="position:absolute;left:5286;top:1981;width:10;height:20" coordorigin="5286,1981" coordsize="10,20" path="m5286,2000l5295,2000,5295,1981,5286,1981,5286,2000xe" filled="true" fillcolor="#000000" stroked="false">
                <v:path arrowok="t"/>
                <v:fill type="solid"/>
              </v:shape>
            </v:group>
            <v:group style="position:absolute;left:5286;top:2000;width:10;height:20" coordorigin="5286,2000" coordsize="10,20">
              <v:shape style="position:absolute;left:5286;top:2000;width:10;height:20" coordorigin="5286,2000" coordsize="10,20" path="m5286,2020l5295,2020,5295,2000,5286,2000,5286,2020xe" filled="true" fillcolor="#000000" stroked="false">
                <v:path arrowok="t"/>
                <v:fill type="solid"/>
              </v:shape>
            </v:group>
            <v:group style="position:absolute;left:5286;top:2020;width:10;height:20" coordorigin="5286,2020" coordsize="10,20">
              <v:shape style="position:absolute;left:5286;top:2020;width:10;height:20" coordorigin="5286,2020" coordsize="10,20" path="m5286,2039l5295,2039,5295,2020,5286,2020,5286,2039xe" filled="true" fillcolor="#000000" stroked="false">
                <v:path arrowok="t"/>
                <v:fill type="solid"/>
              </v:shape>
            </v:group>
            <v:group style="position:absolute;left:5286;top:2039;width:10;height:20" coordorigin="5286,2039" coordsize="10,20">
              <v:shape style="position:absolute;left:5286;top:2039;width:10;height:20" coordorigin="5286,2039" coordsize="10,20" path="m5286,2058l5295,2058,5295,2039,5286,2039,5286,2058xe" filled="true" fillcolor="#000000" stroked="false">
                <v:path arrowok="t"/>
                <v:fill type="solid"/>
              </v:shape>
            </v:group>
            <v:group style="position:absolute;left:5286;top:2058;width:10;height:20" coordorigin="5286,2058" coordsize="10,20">
              <v:shape style="position:absolute;left:5286;top:2058;width:10;height:20" coordorigin="5286,2058" coordsize="10,20" path="m5286,2077l5295,2077,5295,2058,5286,2058,5286,2077xe" filled="true" fillcolor="#000000" stroked="false">
                <v:path arrowok="t"/>
                <v:fill type="solid"/>
              </v:shape>
            </v:group>
            <v:group style="position:absolute;left:5286;top:2077;width:10;height:20" coordorigin="5286,2077" coordsize="10,20">
              <v:shape style="position:absolute;left:5286;top:2077;width:10;height:20" coordorigin="5286,2077" coordsize="10,20" path="m5286,2096l5295,2096,5295,2077,5286,2077,5286,2096xe" filled="true" fillcolor="#000000" stroked="false">
                <v:path arrowok="t"/>
                <v:fill type="solid"/>
              </v:shape>
            </v:group>
            <v:group style="position:absolute;left:5286;top:2096;width:10;height:20" coordorigin="5286,2096" coordsize="10,20">
              <v:shape style="position:absolute;left:5286;top:2096;width:10;height:20" coordorigin="5286,2096" coordsize="10,20" path="m5286,2116l5295,2116,5295,2096,5286,2096,5286,2116xe" filled="true" fillcolor="#000000" stroked="false">
                <v:path arrowok="t"/>
                <v:fill type="solid"/>
              </v:shape>
            </v:group>
            <v:group style="position:absolute;left:5286;top:2116;width:10;height:20" coordorigin="5286,2116" coordsize="10,20">
              <v:shape style="position:absolute;left:5286;top:2116;width:10;height:20" coordorigin="5286,2116" coordsize="10,20" path="m5286,2135l5295,2135,5295,2116,5286,2116,5286,2135xe" filled="true" fillcolor="#000000" stroked="false">
                <v:path arrowok="t"/>
                <v:fill type="solid"/>
              </v:shape>
            </v:group>
            <v:group style="position:absolute;left:5286;top:2135;width:10;height:20" coordorigin="5286,2135" coordsize="10,20">
              <v:shape style="position:absolute;left:5286;top:2135;width:10;height:20" coordorigin="5286,2135" coordsize="10,20" path="m5286,2154l5295,2154,5295,2135,5286,2135,5286,2154xe" filled="true" fillcolor="#000000" stroked="false">
                <v:path arrowok="t"/>
                <v:fill type="solid"/>
              </v:shape>
            </v:group>
            <v:group style="position:absolute;left:5286;top:2154;width:10;height:20" coordorigin="5286,2154" coordsize="10,20">
              <v:shape style="position:absolute;left:5286;top:2154;width:10;height:20" coordorigin="5286,2154" coordsize="10,20" path="m5286,2173l5295,2173,5295,2154,5286,2154,5286,2173xe" filled="true" fillcolor="#000000" stroked="false">
                <v:path arrowok="t"/>
                <v:fill type="solid"/>
              </v:shape>
            </v:group>
            <v:group style="position:absolute;left:5286;top:2173;width:10;height:20" coordorigin="5286,2173" coordsize="10,20">
              <v:shape style="position:absolute;left:5286;top:2173;width:10;height:20" coordorigin="5286,2173" coordsize="10,20" path="m5286,2192l5295,2192,5295,2173,5286,2173,5286,2192xe" filled="true" fillcolor="#000000" stroked="false">
                <v:path arrowok="t"/>
                <v:fill type="solid"/>
              </v:shape>
            </v:group>
            <v:group style="position:absolute;left:5286;top:2192;width:10;height:20" coordorigin="5286,2192" coordsize="10,20">
              <v:shape style="position:absolute;left:5286;top:2192;width:10;height:20" coordorigin="5286,2192" coordsize="10,20" path="m5286,2212l5295,2212,5295,2192,5286,2192,5286,2212xe" filled="true" fillcolor="#000000" stroked="false">
                <v:path arrowok="t"/>
                <v:fill type="solid"/>
              </v:shape>
            </v:group>
            <v:group style="position:absolute;left:5286;top:2220;width:10;height:2" coordorigin="5286,2220" coordsize="10,2">
              <v:shape style="position:absolute;left:5286;top:2220;width:10;height:2" coordorigin="5286,2220" coordsize="10,0" path="m5286,2220l5295,2220e" filled="false" stroked="true" strokeweight=".84pt" strokecolor="#000000">
                <v:path arrowok="t"/>
              </v:shape>
              <v:shape style="position:absolute;left:1688;top:2135;width:5452;height:103" type="#_x0000_t75" stroked="false">
                <v:imagedata r:id="rId263" o:title=""/>
              </v:shape>
              <v:shape style="position:absolute;left:7117;top:2228;width:1583;height:10" type="#_x0000_t75" stroked="false">
                <v:imagedata r:id="rId261" o:title=""/>
              </v:shape>
              <v:shape style="position:absolute;left:8695;top:2228;width:1524;height:10" type="#_x0000_t75" stroked="false">
                <v:imagedata r:id="rId262" o:title=""/>
              </v:shape>
            </v:group>
            <v:group style="position:absolute;left:5286;top:2238;width:10;height:20" coordorigin="5286,2238" coordsize="10,20">
              <v:shape style="position:absolute;left:5286;top:2238;width:10;height:20" coordorigin="5286,2238" coordsize="10,20" path="m5286,2257l5295,2257,5295,2238,5286,2238,5286,2257xe" filled="true" fillcolor="#000000" stroked="false">
                <v:path arrowok="t"/>
                <v:fill type="solid"/>
              </v:shape>
            </v:group>
            <v:group style="position:absolute;left:5286;top:2257;width:10;height:20" coordorigin="5286,2257" coordsize="10,20">
              <v:shape style="position:absolute;left:5286;top:2257;width:10;height:20" coordorigin="5286,2257" coordsize="10,20" path="m5286,2276l5295,2276,5295,2257,5286,2257,5286,2276xe" filled="true" fillcolor="#000000" stroked="false">
                <v:path arrowok="t"/>
                <v:fill type="solid"/>
              </v:shape>
            </v:group>
            <v:group style="position:absolute;left:5286;top:2276;width:10;height:20" coordorigin="5286,2276" coordsize="10,20">
              <v:shape style="position:absolute;left:5286;top:2276;width:10;height:20" coordorigin="5286,2276" coordsize="10,20" path="m5286,2296l5295,2296,5295,2276,5286,2276,5286,2296xe" filled="true" fillcolor="#000000" stroked="false">
                <v:path arrowok="t"/>
                <v:fill type="solid"/>
              </v:shape>
            </v:group>
            <v:group style="position:absolute;left:5286;top:2296;width:10;height:20" coordorigin="5286,2296" coordsize="10,20">
              <v:shape style="position:absolute;left:5286;top:2296;width:10;height:20" coordorigin="5286,2296" coordsize="10,20" path="m5286,2315l5295,2315,5295,2296,5286,2296,5286,2315xe" filled="true" fillcolor="#000000" stroked="false">
                <v:path arrowok="t"/>
                <v:fill type="solid"/>
              </v:shape>
            </v:group>
            <v:group style="position:absolute;left:5286;top:2315;width:10;height:20" coordorigin="5286,2315" coordsize="10,20">
              <v:shape style="position:absolute;left:5286;top:2315;width:10;height:20" coordorigin="5286,2315" coordsize="10,20" path="m5286,2334l5295,2334,5295,2315,5286,2315,5286,2334xe" filled="true" fillcolor="#000000" stroked="false">
                <v:path arrowok="t"/>
                <v:fill type="solid"/>
              </v:shape>
            </v:group>
            <v:group style="position:absolute;left:5286;top:2334;width:10;height:20" coordorigin="5286,2334" coordsize="10,20">
              <v:shape style="position:absolute;left:5286;top:2334;width:10;height:20" coordorigin="5286,2334" coordsize="10,20" path="m5286,2353l5295,2353,5295,2334,5286,2334,5286,2353xe" filled="true" fillcolor="#000000" stroked="false">
                <v:path arrowok="t"/>
                <v:fill type="solid"/>
              </v:shape>
            </v:group>
            <v:group style="position:absolute;left:5286;top:2353;width:10;height:20" coordorigin="5286,2353" coordsize="10,20">
              <v:shape style="position:absolute;left:5286;top:2353;width:10;height:20" coordorigin="5286,2353" coordsize="10,20" path="m5286,2372l5295,2372,5295,2353,5286,2353,5286,2372xe" filled="true" fillcolor="#000000" stroked="false">
                <v:path arrowok="t"/>
                <v:fill type="solid"/>
              </v:shape>
            </v:group>
            <v:group style="position:absolute;left:5286;top:2372;width:10;height:20" coordorigin="5286,2372" coordsize="10,20">
              <v:shape style="position:absolute;left:5286;top:2372;width:10;height:20" coordorigin="5286,2372" coordsize="10,20" path="m5286,2392l5295,2392,5295,2372,5286,2372,5286,2392xe" filled="true" fillcolor="#000000" stroked="false">
                <v:path arrowok="t"/>
                <v:fill type="solid"/>
              </v:shape>
            </v:group>
            <v:group style="position:absolute;left:5286;top:2392;width:10;height:20" coordorigin="5286,2392" coordsize="10,20">
              <v:shape style="position:absolute;left:5286;top:2392;width:10;height:20" coordorigin="5286,2392" coordsize="10,20" path="m5286,2411l5295,2411,5295,2392,5286,2392,5286,2411xe" filled="true" fillcolor="#000000" stroked="false">
                <v:path arrowok="t"/>
                <v:fill type="solid"/>
              </v:shape>
            </v:group>
            <v:group style="position:absolute;left:5286;top:2411;width:10;height:20" coordorigin="5286,2411" coordsize="10,20">
              <v:shape style="position:absolute;left:5286;top:2411;width:10;height:20" coordorigin="5286,2411" coordsize="10,20" path="m5286,2430l5295,2430,5295,2411,5286,2411,5286,2430xe" filled="true" fillcolor="#000000" stroked="false">
                <v:path arrowok="t"/>
                <v:fill type="solid"/>
              </v:shape>
            </v:group>
            <v:group style="position:absolute;left:5286;top:2430;width:10;height:20" coordorigin="5286,2430" coordsize="10,20">
              <v:shape style="position:absolute;left:5286;top:2430;width:10;height:20" coordorigin="5286,2430" coordsize="10,20" path="m5286,2449l5295,2449,5295,2430,5286,2430,5286,2449xe" filled="true" fillcolor="#000000" stroked="false">
                <v:path arrowok="t"/>
                <v:fill type="solid"/>
              </v:shape>
            </v:group>
            <v:group style="position:absolute;left:5286;top:2449;width:10;height:20" coordorigin="5286,2449" coordsize="10,20">
              <v:shape style="position:absolute;left:5286;top:2449;width:10;height:20" coordorigin="5286,2449" coordsize="10,20" path="m5286,2468l5295,2468,5295,2449,5286,2449,5286,2468xe" filled="true" fillcolor="#000000" stroked="false">
                <v:path arrowok="t"/>
                <v:fill type="solid"/>
              </v:shape>
            </v:group>
            <v:group style="position:absolute;left:5286;top:2468;width:10;height:20" coordorigin="5286,2468" coordsize="10,20">
              <v:shape style="position:absolute;left:5286;top:2468;width:10;height:20" coordorigin="5286,2468" coordsize="10,20" path="m5286,2488l5295,2488,5295,2468,5286,2468,5286,2488xe" filled="true" fillcolor="#000000" stroked="false">
                <v:path arrowok="t"/>
                <v:fill type="solid"/>
              </v:shape>
            </v:group>
            <v:group style="position:absolute;left:5286;top:2488;width:10;height:20" coordorigin="5286,2488" coordsize="10,20">
              <v:shape style="position:absolute;left:5286;top:2488;width:10;height:20" coordorigin="5286,2488" coordsize="10,20" path="m5286,2507l5295,2507,5295,2488,5286,2488,5286,2507xe" filled="true" fillcolor="#000000" stroked="false">
                <v:path arrowok="t"/>
                <v:fill type="solid"/>
              </v:shape>
            </v:group>
            <v:group style="position:absolute;left:5286;top:2507;width:10;height:20" coordorigin="5286,2507" coordsize="10,20">
              <v:shape style="position:absolute;left:5286;top:2507;width:10;height:20" coordorigin="5286,2507" coordsize="10,20" path="m5286,2526l5295,2526,5295,2507,5286,2507,5286,2526xe" filled="true" fillcolor="#000000" stroked="false">
                <v:path arrowok="t"/>
                <v:fill type="solid"/>
              </v:shape>
            </v:group>
            <v:group style="position:absolute;left:5286;top:2526;width:10;height:20" coordorigin="5286,2526" coordsize="10,20">
              <v:shape style="position:absolute;left:5286;top:2526;width:10;height:20" coordorigin="5286,2526" coordsize="10,20" path="m5286,2545l5295,2545,5295,2526,5286,2526,5286,2545xe" filled="true" fillcolor="#000000" stroked="false">
                <v:path arrowok="t"/>
                <v:fill type="solid"/>
              </v:shape>
            </v:group>
            <v:group style="position:absolute;left:5286;top:2545;width:10;height:20" coordorigin="5286,2545" coordsize="10,20">
              <v:shape style="position:absolute;left:5286;top:2545;width:10;height:20" coordorigin="5286,2545" coordsize="10,20" path="m5286,2564l5295,2564,5295,2545,5286,2545,5286,2564xe" filled="true" fillcolor="#000000" stroked="false">
                <v:path arrowok="t"/>
                <v:fill type="solid"/>
              </v:shape>
            </v:group>
            <v:group style="position:absolute;left:5286;top:2564;width:10;height:20" coordorigin="5286,2564" coordsize="10,20">
              <v:shape style="position:absolute;left:5286;top:2564;width:10;height:20" coordorigin="5286,2564" coordsize="10,20" path="m5286,2584l5295,2584,5295,2564,5286,2564,5286,2584xe" filled="true" fillcolor="#000000" stroked="false">
                <v:path arrowok="t"/>
                <v:fill type="solid"/>
              </v:shape>
            </v:group>
            <v:group style="position:absolute;left:5286;top:2584;width:10;height:20" coordorigin="5286,2584" coordsize="10,20">
              <v:shape style="position:absolute;left:5286;top:2584;width:10;height:20" coordorigin="5286,2584" coordsize="10,20" path="m5286,2603l5295,2603,5295,2584,5286,2584,5286,2603xe" filled="true" fillcolor="#000000" stroked="false">
                <v:path arrowok="t"/>
                <v:fill type="solid"/>
              </v:shape>
            </v:group>
            <v:group style="position:absolute;left:5286;top:2603;width:10;height:20" coordorigin="5286,2603" coordsize="10,20">
              <v:shape style="position:absolute;left:5286;top:2603;width:10;height:20" coordorigin="5286,2603" coordsize="10,20" path="m5286,2622l5295,2622,5295,2603,5286,2603,5286,2622xe" filled="true" fillcolor="#000000" stroked="false">
                <v:path arrowok="t"/>
                <v:fill type="solid"/>
              </v:shape>
            </v:group>
            <v:group style="position:absolute;left:5286;top:2630;width:10;height:2" coordorigin="5286,2630" coordsize="10,2">
              <v:shape style="position:absolute;left:5286;top:2630;width:10;height:2" coordorigin="5286,2630" coordsize="10,0" path="m5286,2630l5295,2630e" filled="false" stroked="true" strokeweight=".78pt" strokecolor="#000000">
                <v:path arrowok="t"/>
              </v:shape>
              <v:shape style="position:absolute;left:1688;top:2545;width:5452;height:102" type="#_x0000_t75" stroked="false">
                <v:imagedata r:id="rId264" o:title=""/>
              </v:shape>
              <v:shape style="position:absolute;left:7117;top:2638;width:1583;height:10" type="#_x0000_t75" stroked="false">
                <v:imagedata r:id="rId258" o:title=""/>
              </v:shape>
              <v:shape style="position:absolute;left:8695;top:2638;width:1524;height:10" type="#_x0000_t75" stroked="false">
                <v:imagedata r:id="rId259" o:title=""/>
              </v:shape>
            </v:group>
            <v:group style="position:absolute;left:5286;top:2647;width:10;height:20" coordorigin="5286,2647" coordsize="10,20">
              <v:shape style="position:absolute;left:5286;top:2647;width:10;height:20" coordorigin="5286,2647" coordsize="10,20" path="m5286,2666l5295,2666,5295,2647,5286,2647,5286,2666xe" filled="true" fillcolor="#000000" stroked="false">
                <v:path arrowok="t"/>
                <v:fill type="solid"/>
              </v:shape>
            </v:group>
            <v:group style="position:absolute;left:5286;top:2666;width:10;height:20" coordorigin="5286,2666" coordsize="10,20">
              <v:shape style="position:absolute;left:5286;top:2666;width:10;height:20" coordorigin="5286,2666" coordsize="10,20" path="m5286,2686l5295,2686,5295,2666,5286,2666,5286,2686xe" filled="true" fillcolor="#000000" stroked="false">
                <v:path arrowok="t"/>
                <v:fill type="solid"/>
              </v:shape>
            </v:group>
            <v:group style="position:absolute;left:5286;top:2686;width:10;height:20" coordorigin="5286,2686" coordsize="10,20">
              <v:shape style="position:absolute;left:5286;top:2686;width:10;height:20" coordorigin="5286,2686" coordsize="10,20" path="m5286,2705l5295,2705,5295,2686,5286,2686,5286,2705xe" filled="true" fillcolor="#000000" stroked="false">
                <v:path arrowok="t"/>
                <v:fill type="solid"/>
              </v:shape>
            </v:group>
            <v:group style="position:absolute;left:5286;top:2705;width:10;height:20" coordorigin="5286,2705" coordsize="10,20">
              <v:shape style="position:absolute;left:5286;top:2705;width:10;height:20" coordorigin="5286,2705" coordsize="10,20" path="m5286,2724l5295,2724,5295,2705,5286,2705,5286,2724xe" filled="true" fillcolor="#000000" stroked="false">
                <v:path arrowok="t"/>
                <v:fill type="solid"/>
              </v:shape>
            </v:group>
            <v:group style="position:absolute;left:5286;top:2724;width:10;height:20" coordorigin="5286,2724" coordsize="10,20">
              <v:shape style="position:absolute;left:5286;top:2724;width:10;height:20" coordorigin="5286,2724" coordsize="10,20" path="m5286,2743l5295,2743,5295,2724,5286,2724,5286,2743xe" filled="true" fillcolor="#000000" stroked="false">
                <v:path arrowok="t"/>
                <v:fill type="solid"/>
              </v:shape>
            </v:group>
            <v:group style="position:absolute;left:5286;top:2743;width:10;height:20" coordorigin="5286,2743" coordsize="10,20">
              <v:shape style="position:absolute;left:5286;top:2743;width:10;height:20" coordorigin="5286,2743" coordsize="10,20" path="m5286,2762l5295,2762,5295,2743,5286,2743,5286,2762xe" filled="true" fillcolor="#000000" stroked="false">
                <v:path arrowok="t"/>
                <v:fill type="solid"/>
              </v:shape>
            </v:group>
            <v:group style="position:absolute;left:5286;top:2762;width:10;height:20" coordorigin="5286,2762" coordsize="10,20">
              <v:shape style="position:absolute;left:5286;top:2762;width:10;height:20" coordorigin="5286,2762" coordsize="10,20" path="m5286,2782l5295,2782,5295,2762,5286,2762,5286,2782xe" filled="true" fillcolor="#000000" stroked="false">
                <v:path arrowok="t"/>
                <v:fill type="solid"/>
              </v:shape>
            </v:group>
            <v:group style="position:absolute;left:5286;top:2782;width:10;height:20" coordorigin="5286,2782" coordsize="10,20">
              <v:shape style="position:absolute;left:5286;top:2782;width:10;height:20" coordorigin="5286,2782" coordsize="10,20" path="m5286,2801l5295,2801,5295,2782,5286,2782,5286,2801xe" filled="true" fillcolor="#000000" stroked="false">
                <v:path arrowok="t"/>
                <v:fill type="solid"/>
              </v:shape>
            </v:group>
            <v:group style="position:absolute;left:5286;top:2801;width:10;height:20" coordorigin="5286,2801" coordsize="10,20">
              <v:shape style="position:absolute;left:5286;top:2801;width:10;height:20" coordorigin="5286,2801" coordsize="10,20" path="m5286,2820l5295,2820,5295,2801,5286,2801,5286,2820xe" filled="true" fillcolor="#000000" stroked="false">
                <v:path arrowok="t"/>
                <v:fill type="solid"/>
              </v:shape>
            </v:group>
            <v:group style="position:absolute;left:5286;top:2820;width:10;height:20" coordorigin="5286,2820" coordsize="10,20">
              <v:shape style="position:absolute;left:5286;top:2820;width:10;height:20" coordorigin="5286,2820" coordsize="10,20" path="m5286,2839l5295,2839,5295,2820,5286,2820,5286,2839xe" filled="true" fillcolor="#000000" stroked="false">
                <v:path arrowok="t"/>
                <v:fill type="solid"/>
              </v:shape>
            </v:group>
            <v:group style="position:absolute;left:5286;top:2839;width:10;height:20" coordorigin="5286,2839" coordsize="10,20">
              <v:shape style="position:absolute;left:5286;top:2839;width:10;height:20" coordorigin="5286,2839" coordsize="10,20" path="m5286,2858l5295,2858,5295,2839,5286,2839,5286,2858xe" filled="true" fillcolor="#000000" stroked="false">
                <v:path arrowok="t"/>
                <v:fill type="solid"/>
              </v:shape>
            </v:group>
            <v:group style="position:absolute;left:5286;top:2858;width:10;height:20" coordorigin="5286,2858" coordsize="10,20">
              <v:shape style="position:absolute;left:5286;top:2858;width:10;height:20" coordorigin="5286,2858" coordsize="10,20" path="m5286,2878l5295,2878,5295,2858,5286,2858,5286,2878xe" filled="true" fillcolor="#000000" stroked="false">
                <v:path arrowok="t"/>
                <v:fill type="solid"/>
              </v:shape>
            </v:group>
            <v:group style="position:absolute;left:5286;top:2878;width:10;height:20" coordorigin="5286,2878" coordsize="10,20">
              <v:shape style="position:absolute;left:5286;top:2878;width:10;height:20" coordorigin="5286,2878" coordsize="10,20" path="m5286,2897l5295,2897,5295,2878,5286,2878,5286,2897xe" filled="true" fillcolor="#000000" stroked="false">
                <v:path arrowok="t"/>
                <v:fill type="solid"/>
              </v:shape>
            </v:group>
            <v:group style="position:absolute;left:5286;top:2897;width:10;height:20" coordorigin="5286,2897" coordsize="10,20">
              <v:shape style="position:absolute;left:5286;top:2897;width:10;height:20" coordorigin="5286,2897" coordsize="10,20" path="m5286,2916l5295,2916,5295,2897,5286,2897,5286,2916xe" filled="true" fillcolor="#000000" stroked="false">
                <v:path arrowok="t"/>
                <v:fill type="solid"/>
              </v:shape>
            </v:group>
            <v:group style="position:absolute;left:5286;top:2916;width:10;height:20" coordorigin="5286,2916" coordsize="10,20">
              <v:shape style="position:absolute;left:5286;top:2916;width:10;height:20" coordorigin="5286,2916" coordsize="10,20" path="m5286,2935l5295,2935,5295,2916,5286,2916,5286,2935xe" filled="true" fillcolor="#000000" stroked="false">
                <v:path arrowok="t"/>
                <v:fill type="solid"/>
              </v:shape>
            </v:group>
            <v:group style="position:absolute;left:5286;top:2935;width:10;height:20" coordorigin="5286,2935" coordsize="10,20">
              <v:shape style="position:absolute;left:5286;top:2935;width:10;height:20" coordorigin="5286,2935" coordsize="10,20" path="m5286,2954l5295,2954,5295,2935,5286,2935,5286,2954xe" filled="true" fillcolor="#000000" stroked="false">
                <v:path arrowok="t"/>
                <v:fill type="solid"/>
              </v:shape>
            </v:group>
            <v:group style="position:absolute;left:5286;top:2954;width:10;height:20" coordorigin="5286,2954" coordsize="10,20">
              <v:shape style="position:absolute;left:5286;top:2954;width:10;height:20" coordorigin="5286,2954" coordsize="10,20" path="m5286,2974l5295,2974,5295,2954,5286,2954,5286,2974xe" filled="true" fillcolor="#000000" stroked="false">
                <v:path arrowok="t"/>
                <v:fill type="solid"/>
              </v:shape>
            </v:group>
            <v:group style="position:absolute;left:5286;top:2974;width:10;height:20" coordorigin="5286,2974" coordsize="10,20">
              <v:shape style="position:absolute;left:5286;top:2974;width:10;height:20" coordorigin="5286,2974" coordsize="10,20" path="m5286,2993l5295,2993,5295,2974,5286,2974,5286,2993xe" filled="true" fillcolor="#000000" stroked="false">
                <v:path arrowok="t"/>
                <v:fill type="solid"/>
              </v:shape>
            </v:group>
            <v:group style="position:absolute;left:5286;top:2993;width:10;height:20" coordorigin="5286,2993" coordsize="10,20">
              <v:shape style="position:absolute;left:5286;top:2993;width:10;height:20" coordorigin="5286,2993" coordsize="10,20" path="m5286,3012l5295,3012,5295,2993,5286,2993,5286,3012xe" filled="true" fillcolor="#000000" stroked="false">
                <v:path arrowok="t"/>
                <v:fill type="solid"/>
              </v:shape>
            </v:group>
            <v:group style="position:absolute;left:5286;top:3012;width:10;height:20" coordorigin="5286,3012" coordsize="10,20">
              <v:shape style="position:absolute;left:5286;top:3012;width:10;height:20" coordorigin="5286,3012" coordsize="10,20" path="m5286,3031l5295,3031,5295,3012,5286,3012,5286,3031xe" filled="true" fillcolor="#000000" stroked="false">
                <v:path arrowok="t"/>
                <v:fill type="solid"/>
              </v:shape>
            </v:group>
            <v:group style="position:absolute;left:5286;top:3040;width:10;height:2" coordorigin="5286,3040" coordsize="10,2">
              <v:shape style="position:absolute;left:5286;top:3040;width:10;height:2" coordorigin="5286,3040" coordsize="10,0" path="m5286,3040l5295,3040e" filled="false" stroked="true" strokeweight=".84pt" strokecolor="#000000">
                <v:path arrowok="t"/>
              </v:shape>
              <v:shape style="position:absolute;left:1688;top:2954;width:5452;height:103" type="#_x0000_t75" stroked="false">
                <v:imagedata r:id="rId260" o:title=""/>
              </v:shape>
              <v:shape style="position:absolute;left:7117;top:3048;width:1583;height:10" type="#_x0000_t75" stroked="false">
                <v:imagedata r:id="rId261" o:title=""/>
              </v:shape>
              <v:shape style="position:absolute;left:8695;top:3048;width:1524;height:10" type="#_x0000_t75" stroked="false">
                <v:imagedata r:id="rId262" o:title=""/>
              </v:shape>
            </v:group>
            <v:group style="position:absolute;left:5286;top:3058;width:10;height:20" coordorigin="5286,3058" coordsize="10,20">
              <v:shape style="position:absolute;left:5286;top:3058;width:10;height:20" coordorigin="5286,3058" coordsize="10,20" path="m5286,3077l5295,3077,5295,3058,5286,3058,5286,3077xe" filled="true" fillcolor="#000000" stroked="false">
                <v:path arrowok="t"/>
                <v:fill type="solid"/>
              </v:shape>
            </v:group>
            <v:group style="position:absolute;left:5286;top:3077;width:10;height:20" coordorigin="5286,3077" coordsize="10,20">
              <v:shape style="position:absolute;left:5286;top:3077;width:10;height:20" coordorigin="5286,3077" coordsize="10,20" path="m5286,3096l5295,3096,5295,3077,5286,3077,5286,3096xe" filled="true" fillcolor="#000000" stroked="false">
                <v:path arrowok="t"/>
                <v:fill type="solid"/>
              </v:shape>
            </v:group>
            <v:group style="position:absolute;left:5286;top:3096;width:10;height:20" coordorigin="5286,3096" coordsize="10,20">
              <v:shape style="position:absolute;left:5286;top:3096;width:10;height:20" coordorigin="5286,3096" coordsize="10,20" path="m5286,3115l5295,3115,5295,3096,5286,3096,5286,3115xe" filled="true" fillcolor="#000000" stroked="false">
                <v:path arrowok="t"/>
                <v:fill type="solid"/>
              </v:shape>
            </v:group>
            <v:group style="position:absolute;left:5286;top:3115;width:10;height:20" coordorigin="5286,3115" coordsize="10,20">
              <v:shape style="position:absolute;left:5286;top:3115;width:10;height:20" coordorigin="5286,3115" coordsize="10,20" path="m5286,3134l5295,3134,5295,3115,5286,3115,5286,3134xe" filled="true" fillcolor="#000000" stroked="false">
                <v:path arrowok="t"/>
                <v:fill type="solid"/>
              </v:shape>
            </v:group>
            <v:group style="position:absolute;left:5286;top:3134;width:10;height:20" coordorigin="5286,3134" coordsize="10,20">
              <v:shape style="position:absolute;left:5286;top:3134;width:10;height:20" coordorigin="5286,3134" coordsize="10,20" path="m5286,3154l5295,3154,5295,3134,5286,3134,5286,3154xe" filled="true" fillcolor="#000000" stroked="false">
                <v:path arrowok="t"/>
                <v:fill type="solid"/>
              </v:shape>
            </v:group>
            <v:group style="position:absolute;left:5286;top:3154;width:10;height:20" coordorigin="5286,3154" coordsize="10,20">
              <v:shape style="position:absolute;left:5286;top:3154;width:10;height:20" coordorigin="5286,3154" coordsize="10,20" path="m5286,3173l5295,3173,5295,3154,5286,3154,5286,3173xe" filled="true" fillcolor="#000000" stroked="false">
                <v:path arrowok="t"/>
                <v:fill type="solid"/>
              </v:shape>
            </v:group>
            <v:group style="position:absolute;left:5286;top:3173;width:10;height:20" coordorigin="5286,3173" coordsize="10,20">
              <v:shape style="position:absolute;left:5286;top:3173;width:10;height:20" coordorigin="5286,3173" coordsize="10,20" path="m5286,3192l5295,3192,5295,3173,5286,3173,5286,3192xe" filled="true" fillcolor="#000000" stroked="false">
                <v:path arrowok="t"/>
                <v:fill type="solid"/>
              </v:shape>
            </v:group>
            <v:group style="position:absolute;left:5286;top:3192;width:10;height:20" coordorigin="5286,3192" coordsize="10,20">
              <v:shape style="position:absolute;left:5286;top:3192;width:10;height:20" coordorigin="5286,3192" coordsize="10,20" path="m5286,3211l5295,3211,5295,3192,5286,3192,5286,3211xe" filled="true" fillcolor="#000000" stroked="false">
                <v:path arrowok="t"/>
                <v:fill type="solid"/>
              </v:shape>
            </v:group>
            <v:group style="position:absolute;left:5286;top:3211;width:10;height:20" coordorigin="5286,3211" coordsize="10,20">
              <v:shape style="position:absolute;left:5286;top:3211;width:10;height:20" coordorigin="5286,3211" coordsize="10,20" path="m5286,3230l5295,3230,5295,3211,5286,3211,5286,3230xe" filled="true" fillcolor="#000000" stroked="false">
                <v:path arrowok="t"/>
                <v:fill type="solid"/>
              </v:shape>
            </v:group>
            <v:group style="position:absolute;left:5286;top:3230;width:10;height:20" coordorigin="5286,3230" coordsize="10,20">
              <v:shape style="position:absolute;left:5286;top:3230;width:10;height:20" coordorigin="5286,3230" coordsize="10,20" path="m5286,3250l5295,3250,5295,3230,5286,3230,5286,3250xe" filled="true" fillcolor="#000000" stroked="false">
                <v:path arrowok="t"/>
                <v:fill type="solid"/>
              </v:shape>
            </v:group>
            <v:group style="position:absolute;left:5286;top:3250;width:10;height:20" coordorigin="5286,3250" coordsize="10,20">
              <v:shape style="position:absolute;left:5286;top:3250;width:10;height:20" coordorigin="5286,3250" coordsize="10,20" path="m5286,3269l5295,3269,5295,3250,5286,3250,5286,3269xe" filled="true" fillcolor="#000000" stroked="false">
                <v:path arrowok="t"/>
                <v:fill type="solid"/>
              </v:shape>
            </v:group>
            <v:group style="position:absolute;left:5286;top:3269;width:10;height:20" coordorigin="5286,3269" coordsize="10,20">
              <v:shape style="position:absolute;left:5286;top:3269;width:10;height:20" coordorigin="5286,3269" coordsize="10,20" path="m5286,3288l5295,3288,5295,3269,5286,3269,5286,3288xe" filled="true" fillcolor="#000000" stroked="false">
                <v:path arrowok="t"/>
                <v:fill type="solid"/>
              </v:shape>
            </v:group>
            <v:group style="position:absolute;left:5286;top:3288;width:10;height:20" coordorigin="5286,3288" coordsize="10,20">
              <v:shape style="position:absolute;left:5286;top:3288;width:10;height:20" coordorigin="5286,3288" coordsize="10,20" path="m5286,3307l5295,3307,5295,3288,5286,3288,5286,3307xe" filled="true" fillcolor="#000000" stroked="false">
                <v:path arrowok="t"/>
                <v:fill type="solid"/>
              </v:shape>
            </v:group>
            <v:group style="position:absolute;left:5286;top:3307;width:10;height:20" coordorigin="5286,3307" coordsize="10,20">
              <v:shape style="position:absolute;left:5286;top:3307;width:10;height:20" coordorigin="5286,3307" coordsize="10,20" path="m5286,3326l5295,3326,5295,3307,5286,3307,5286,3326xe" filled="true" fillcolor="#000000" stroked="false">
                <v:path arrowok="t"/>
                <v:fill type="solid"/>
              </v:shape>
            </v:group>
            <v:group style="position:absolute;left:5286;top:3326;width:10;height:20" coordorigin="5286,3326" coordsize="10,20">
              <v:shape style="position:absolute;left:5286;top:3326;width:10;height:20" coordorigin="5286,3326" coordsize="10,20" path="m5286,3346l5295,3346,5295,3326,5286,3326,5286,3346xe" filled="true" fillcolor="#000000" stroked="false">
                <v:path arrowok="t"/>
                <v:fill type="solid"/>
              </v:shape>
            </v:group>
            <v:group style="position:absolute;left:5286;top:3346;width:10;height:20" coordorigin="5286,3346" coordsize="10,20">
              <v:shape style="position:absolute;left:5286;top:3346;width:10;height:20" coordorigin="5286,3346" coordsize="10,20" path="m5286,3365l5295,3365,5295,3346,5286,3346,5286,3365xe" filled="true" fillcolor="#000000" stroked="false">
                <v:path arrowok="t"/>
                <v:fill type="solid"/>
              </v:shape>
            </v:group>
            <v:group style="position:absolute;left:5286;top:3365;width:10;height:20" coordorigin="5286,3365" coordsize="10,20">
              <v:shape style="position:absolute;left:5286;top:3365;width:10;height:20" coordorigin="5286,3365" coordsize="10,20" path="m5286,3384l5295,3384,5295,3365,5286,3365,5286,3384xe" filled="true" fillcolor="#000000" stroked="false">
                <v:path arrowok="t"/>
                <v:fill type="solid"/>
              </v:shape>
            </v:group>
            <v:group style="position:absolute;left:5286;top:3384;width:10;height:20" coordorigin="5286,3384" coordsize="10,20">
              <v:shape style="position:absolute;left:5286;top:3384;width:10;height:20" coordorigin="5286,3384" coordsize="10,20" path="m5286,3403l5295,3403,5295,3384,5286,3384,5286,3403xe" filled="true" fillcolor="#000000" stroked="false">
                <v:path arrowok="t"/>
                <v:fill type="solid"/>
              </v:shape>
            </v:group>
            <v:group style="position:absolute;left:5286;top:3403;width:10;height:20" coordorigin="5286,3403" coordsize="10,20">
              <v:shape style="position:absolute;left:5286;top:3403;width:10;height:20" coordorigin="5286,3403" coordsize="10,20" path="m5286,3422l5295,3422,5295,3403,5286,3403,5286,3422xe" filled="true" fillcolor="#000000" stroked="false">
                <v:path arrowok="t"/>
                <v:fill type="solid"/>
              </v:shape>
            </v:group>
            <v:group style="position:absolute;left:5286;top:3422;width:10;height:20" coordorigin="5286,3422" coordsize="10,20">
              <v:shape style="position:absolute;left:5286;top:3422;width:10;height:20" coordorigin="5286,3422" coordsize="10,20" path="m5286,3442l5295,3442,5295,3422,5286,3422,5286,3442xe" filled="true" fillcolor="#000000" stroked="false">
                <v:path arrowok="t"/>
                <v:fill type="solid"/>
              </v:shape>
            </v:group>
            <v:group style="position:absolute;left:5286;top:3450;width:10;height:2" coordorigin="5286,3450" coordsize="10,2">
              <v:shape style="position:absolute;left:5286;top:3450;width:10;height:2" coordorigin="5286,3450" coordsize="10,0" path="m5286,3450l5295,3450e" filled="false" stroked="true" strokeweight=".84pt" strokecolor="#000000">
                <v:path arrowok="t"/>
              </v:shape>
              <v:shape style="position:absolute;left:1688;top:3365;width:5452;height:103" type="#_x0000_t75" stroked="false">
                <v:imagedata r:id="rId263" o:title=""/>
              </v:shape>
              <v:shape style="position:absolute;left:7117;top:3458;width:1583;height:10" type="#_x0000_t75" stroked="false">
                <v:imagedata r:id="rId261" o:title=""/>
              </v:shape>
              <v:shape style="position:absolute;left:8695;top:3458;width:1524;height:10" type="#_x0000_t75" stroked="false">
                <v:imagedata r:id="rId262" o:title=""/>
              </v:shape>
            </v:group>
            <v:group style="position:absolute;left:5286;top:3468;width:10;height:20" coordorigin="5286,3468" coordsize="10,20">
              <v:shape style="position:absolute;left:5286;top:3468;width:10;height:20" coordorigin="5286,3468" coordsize="10,20" path="m5286,3487l5295,3487,5295,3468,5286,3468,5286,3487xe" filled="true" fillcolor="#000000" stroked="false">
                <v:path arrowok="t"/>
                <v:fill type="solid"/>
              </v:shape>
            </v:group>
            <v:group style="position:absolute;left:5286;top:3487;width:10;height:20" coordorigin="5286,3487" coordsize="10,20">
              <v:shape style="position:absolute;left:5286;top:3487;width:10;height:20" coordorigin="5286,3487" coordsize="10,20" path="m5286,3506l5295,3506,5295,3487,5286,3487,5286,3506xe" filled="true" fillcolor="#000000" stroked="false">
                <v:path arrowok="t"/>
                <v:fill type="solid"/>
              </v:shape>
            </v:group>
            <v:group style="position:absolute;left:5286;top:3506;width:10;height:20" coordorigin="5286,3506" coordsize="10,20">
              <v:shape style="position:absolute;left:5286;top:3506;width:10;height:20" coordorigin="5286,3506" coordsize="10,20" path="m5286,3526l5295,3526,5295,3506,5286,3506,5286,3526xe" filled="true" fillcolor="#000000" stroked="false">
                <v:path arrowok="t"/>
                <v:fill type="solid"/>
              </v:shape>
            </v:group>
            <v:group style="position:absolute;left:5286;top:3526;width:10;height:20" coordorigin="5286,3526" coordsize="10,20">
              <v:shape style="position:absolute;left:5286;top:3526;width:10;height:20" coordorigin="5286,3526" coordsize="10,20" path="m5286,3545l5295,3545,5295,3526,5286,3526,5286,3545xe" filled="true" fillcolor="#000000" stroked="false">
                <v:path arrowok="t"/>
                <v:fill type="solid"/>
              </v:shape>
            </v:group>
            <v:group style="position:absolute;left:5286;top:3545;width:10;height:20" coordorigin="5286,3545" coordsize="10,20">
              <v:shape style="position:absolute;left:5286;top:3545;width:10;height:20" coordorigin="5286,3545" coordsize="10,20" path="m5286,3564l5295,3564,5295,3545,5286,3545,5286,3564xe" filled="true" fillcolor="#000000" stroked="false">
                <v:path arrowok="t"/>
                <v:fill type="solid"/>
              </v:shape>
            </v:group>
            <v:group style="position:absolute;left:5286;top:3564;width:10;height:20" coordorigin="5286,3564" coordsize="10,20">
              <v:shape style="position:absolute;left:5286;top:3564;width:10;height:20" coordorigin="5286,3564" coordsize="10,20" path="m5286,3583l5295,3583,5295,3564,5286,3564,5286,3583xe" filled="true" fillcolor="#000000" stroked="false">
                <v:path arrowok="t"/>
                <v:fill type="solid"/>
              </v:shape>
            </v:group>
            <v:group style="position:absolute;left:5286;top:3583;width:10;height:20" coordorigin="5286,3583" coordsize="10,20">
              <v:shape style="position:absolute;left:5286;top:3583;width:10;height:20" coordorigin="5286,3583" coordsize="10,20" path="m5286,3602l5295,3602,5295,3583,5286,3583,5286,3602xe" filled="true" fillcolor="#000000" stroked="false">
                <v:path arrowok="t"/>
                <v:fill type="solid"/>
              </v:shape>
            </v:group>
            <v:group style="position:absolute;left:5286;top:3602;width:10;height:20" coordorigin="5286,3602" coordsize="10,20">
              <v:shape style="position:absolute;left:5286;top:3602;width:10;height:20" coordorigin="5286,3602" coordsize="10,20" path="m5286,3622l5295,3622,5295,3602,5286,3602,5286,3622xe" filled="true" fillcolor="#000000" stroked="false">
                <v:path arrowok="t"/>
                <v:fill type="solid"/>
              </v:shape>
            </v:group>
            <v:group style="position:absolute;left:5286;top:3622;width:10;height:20" coordorigin="5286,3622" coordsize="10,20">
              <v:shape style="position:absolute;left:5286;top:3622;width:10;height:20" coordorigin="5286,3622" coordsize="10,20" path="m5286,3641l5295,3641,5295,3622,5286,3622,5286,3641xe" filled="true" fillcolor="#000000" stroked="false">
                <v:path arrowok="t"/>
                <v:fill type="solid"/>
              </v:shape>
            </v:group>
            <v:group style="position:absolute;left:5286;top:3641;width:10;height:20" coordorigin="5286,3641" coordsize="10,20">
              <v:shape style="position:absolute;left:5286;top:3641;width:10;height:20" coordorigin="5286,3641" coordsize="10,20" path="m5286,3660l5295,3660,5295,3641,5286,3641,5286,3660xe" filled="true" fillcolor="#000000" stroked="false">
                <v:path arrowok="t"/>
                <v:fill type="solid"/>
              </v:shape>
            </v:group>
            <v:group style="position:absolute;left:5286;top:3660;width:10;height:20" coordorigin="5286,3660" coordsize="10,20">
              <v:shape style="position:absolute;left:5286;top:3660;width:10;height:20" coordorigin="5286,3660" coordsize="10,20" path="m5286,3679l5295,3679,5295,3660,5286,3660,5286,3679xe" filled="true" fillcolor="#000000" stroked="false">
                <v:path arrowok="t"/>
                <v:fill type="solid"/>
              </v:shape>
            </v:group>
            <v:group style="position:absolute;left:5286;top:3679;width:10;height:20" coordorigin="5286,3679" coordsize="10,20">
              <v:shape style="position:absolute;left:5286;top:3679;width:10;height:20" coordorigin="5286,3679" coordsize="10,20" path="m5286,3698l5295,3698,5295,3679,5286,3679,5286,3698xe" filled="true" fillcolor="#000000" stroked="false">
                <v:path arrowok="t"/>
                <v:fill type="solid"/>
              </v:shape>
            </v:group>
            <v:group style="position:absolute;left:5286;top:3698;width:10;height:20" coordorigin="5286,3698" coordsize="10,20">
              <v:shape style="position:absolute;left:5286;top:3698;width:10;height:20" coordorigin="5286,3698" coordsize="10,20" path="m5286,3718l5295,3718,5295,3698,5286,3698,5286,3718xe" filled="true" fillcolor="#000000" stroked="false">
                <v:path arrowok="t"/>
                <v:fill type="solid"/>
              </v:shape>
            </v:group>
            <v:group style="position:absolute;left:5286;top:3718;width:10;height:20" coordorigin="5286,3718" coordsize="10,20">
              <v:shape style="position:absolute;left:5286;top:3718;width:10;height:20" coordorigin="5286,3718" coordsize="10,20" path="m5286,3737l5295,3737,5295,3718,5286,3718,5286,3737xe" filled="true" fillcolor="#000000" stroked="false">
                <v:path arrowok="t"/>
                <v:fill type="solid"/>
              </v:shape>
            </v:group>
            <v:group style="position:absolute;left:5286;top:3737;width:10;height:20" coordorigin="5286,3737" coordsize="10,20">
              <v:shape style="position:absolute;left:5286;top:3737;width:10;height:20" coordorigin="5286,3737" coordsize="10,20" path="m5286,3756l5295,3756,5295,3737,5286,3737,5286,3756xe" filled="true" fillcolor="#000000" stroked="false">
                <v:path arrowok="t"/>
                <v:fill type="solid"/>
              </v:shape>
            </v:group>
            <v:group style="position:absolute;left:5286;top:3756;width:10;height:20" coordorigin="5286,3756" coordsize="10,20">
              <v:shape style="position:absolute;left:5286;top:3756;width:10;height:20" coordorigin="5286,3756" coordsize="10,20" path="m5286,3775l5295,3775,5295,3756,5286,3756,5286,3775xe" filled="true" fillcolor="#000000" stroked="false">
                <v:path arrowok="t"/>
                <v:fill type="solid"/>
              </v:shape>
            </v:group>
            <v:group style="position:absolute;left:5286;top:3775;width:10;height:20" coordorigin="5286,3775" coordsize="10,20">
              <v:shape style="position:absolute;left:5286;top:3775;width:10;height:20" coordorigin="5286,3775" coordsize="10,20" path="m5286,3795l5295,3795,5295,3775,5286,3775,5286,3795xe" filled="true" fillcolor="#000000" stroked="false">
                <v:path arrowok="t"/>
                <v:fill type="solid"/>
              </v:shape>
            </v:group>
            <v:group style="position:absolute;left:5286;top:3795;width:10;height:20" coordorigin="5286,3795" coordsize="10,20">
              <v:shape style="position:absolute;left:5286;top:3795;width:10;height:20" coordorigin="5286,3795" coordsize="10,20" path="m5286,3814l5295,3814,5295,3795,5286,3795,5286,3814xe" filled="true" fillcolor="#000000" stroked="false">
                <v:path arrowok="t"/>
                <v:fill type="solid"/>
              </v:shape>
            </v:group>
            <v:group style="position:absolute;left:5286;top:3814;width:10;height:20" coordorigin="5286,3814" coordsize="10,20">
              <v:shape style="position:absolute;left:5286;top:3814;width:10;height:20" coordorigin="5286,3814" coordsize="10,20" path="m5286,3833l5295,3833,5295,3814,5286,3814,5286,3833xe" filled="true" fillcolor="#000000" stroked="false">
                <v:path arrowok="t"/>
                <v:fill type="solid"/>
              </v:shape>
            </v:group>
            <v:group style="position:absolute;left:5286;top:3833;width:10;height:20" coordorigin="5286,3833" coordsize="10,20">
              <v:shape style="position:absolute;left:5286;top:3833;width:10;height:20" coordorigin="5286,3833" coordsize="10,20" path="m5286,3852l5295,3852,5295,3833,5286,3833,5286,3852xe" filled="true" fillcolor="#000000" stroked="false">
                <v:path arrowok="t"/>
                <v:fill type="solid"/>
              </v:shape>
            </v:group>
            <v:group style="position:absolute;left:5286;top:3860;width:10;height:2" coordorigin="5286,3860" coordsize="10,2">
              <v:shape style="position:absolute;left:5286;top:3860;width:10;height:2" coordorigin="5286,3860" coordsize="10,0" path="m5286,3860l5295,3860e" filled="false" stroked="true" strokeweight=".78pt" strokecolor="#000000">
                <v:path arrowok="t"/>
              </v:shape>
              <v:shape style="position:absolute;left:1688;top:3775;width:5453;height:102" type="#_x0000_t75" stroked="false">
                <v:imagedata r:id="rId265" o:title=""/>
              </v:shape>
              <v:shape style="position:absolute;left:7117;top:3868;width:1583;height:10" type="#_x0000_t75" stroked="false">
                <v:imagedata r:id="rId258" o:title=""/>
              </v:shape>
              <v:shape style="position:absolute;left:8695;top:3868;width:1524;height:10" type="#_x0000_t75" stroked="false">
                <v:imagedata r:id="rId259" o:title=""/>
              </v:shape>
            </v:group>
            <v:group style="position:absolute;left:5286;top:3878;width:10;height:20" coordorigin="5286,3878" coordsize="10,20">
              <v:shape style="position:absolute;left:5286;top:3878;width:10;height:20" coordorigin="5286,3878" coordsize="10,20" path="m5286,3897l5295,3897,5295,3878,5286,3878,5286,3897xe" filled="true" fillcolor="#000000" stroked="false">
                <v:path arrowok="t"/>
                <v:fill type="solid"/>
              </v:shape>
            </v:group>
            <v:group style="position:absolute;left:5286;top:3897;width:10;height:20" coordorigin="5286,3897" coordsize="10,20">
              <v:shape style="position:absolute;left:5286;top:3897;width:10;height:20" coordorigin="5286,3897" coordsize="10,20" path="m5286,3916l5295,3916,5295,3897,5286,3897,5286,3916xe" filled="true" fillcolor="#000000" stroked="false">
                <v:path arrowok="t"/>
                <v:fill type="solid"/>
              </v:shape>
            </v:group>
            <v:group style="position:absolute;left:5286;top:3916;width:10;height:20" coordorigin="5286,3916" coordsize="10,20">
              <v:shape style="position:absolute;left:5286;top:3916;width:10;height:20" coordorigin="5286,3916" coordsize="10,20" path="m5286,3935l5295,3935,5295,3916,5286,3916,5286,3935xe" filled="true" fillcolor="#000000" stroked="false">
                <v:path arrowok="t"/>
                <v:fill type="solid"/>
              </v:shape>
            </v:group>
            <v:group style="position:absolute;left:5286;top:3935;width:10;height:20" coordorigin="5286,3935" coordsize="10,20">
              <v:shape style="position:absolute;left:5286;top:3935;width:10;height:20" coordorigin="5286,3935" coordsize="10,20" path="m5286,3954l5295,3954,5295,3935,5286,3935,5286,3954xe" filled="true" fillcolor="#000000" stroked="false">
                <v:path arrowok="t"/>
                <v:fill type="solid"/>
              </v:shape>
            </v:group>
            <v:group style="position:absolute;left:5286;top:3954;width:10;height:20" coordorigin="5286,3954" coordsize="10,20">
              <v:shape style="position:absolute;left:5286;top:3954;width:10;height:20" coordorigin="5286,3954" coordsize="10,20" path="m5286,3974l5295,3974,5295,3954,5286,3954,5286,3974xe" filled="true" fillcolor="#000000" stroked="false">
                <v:path arrowok="t"/>
                <v:fill type="solid"/>
              </v:shape>
            </v:group>
            <v:group style="position:absolute;left:5286;top:3974;width:10;height:20" coordorigin="5286,3974" coordsize="10,20">
              <v:shape style="position:absolute;left:5286;top:3974;width:10;height:20" coordorigin="5286,3974" coordsize="10,20" path="m5286,3993l5295,3993,5295,3974,5286,3974,5286,3993xe" filled="true" fillcolor="#000000" stroked="false">
                <v:path arrowok="t"/>
                <v:fill type="solid"/>
              </v:shape>
            </v:group>
            <v:group style="position:absolute;left:5286;top:3993;width:10;height:20" coordorigin="5286,3993" coordsize="10,20">
              <v:shape style="position:absolute;left:5286;top:3993;width:10;height:20" coordorigin="5286,3993" coordsize="10,20" path="m5286,4012l5295,4012,5295,3993,5286,3993,5286,4012xe" filled="true" fillcolor="#000000" stroked="false">
                <v:path arrowok="t"/>
                <v:fill type="solid"/>
              </v:shape>
            </v:group>
            <v:group style="position:absolute;left:5286;top:4012;width:10;height:20" coordorigin="5286,4012" coordsize="10,20">
              <v:shape style="position:absolute;left:5286;top:4012;width:10;height:20" coordorigin="5286,4012" coordsize="10,20" path="m5286,4031l5295,4031,5295,4012,5286,4012,5286,4031xe" filled="true" fillcolor="#000000" stroked="false">
                <v:path arrowok="t"/>
                <v:fill type="solid"/>
              </v:shape>
            </v:group>
            <v:group style="position:absolute;left:5286;top:4031;width:10;height:20" coordorigin="5286,4031" coordsize="10,20">
              <v:shape style="position:absolute;left:5286;top:4031;width:10;height:20" coordorigin="5286,4031" coordsize="10,20" path="m5286,4050l5295,4050,5295,4031,5286,4031,5286,4050xe" filled="true" fillcolor="#000000" stroked="false">
                <v:path arrowok="t"/>
                <v:fill type="solid"/>
              </v:shape>
            </v:group>
            <v:group style="position:absolute;left:5286;top:4050;width:10;height:20" coordorigin="5286,4050" coordsize="10,20">
              <v:shape style="position:absolute;left:5286;top:4050;width:10;height:20" coordorigin="5286,4050" coordsize="10,20" path="m5286,4070l5295,4070,5295,4050,5286,4050,5286,4070xe" filled="true" fillcolor="#000000" stroked="false">
                <v:path arrowok="t"/>
                <v:fill type="solid"/>
              </v:shape>
            </v:group>
            <v:group style="position:absolute;left:5286;top:4070;width:10;height:20" coordorigin="5286,4070" coordsize="10,20">
              <v:shape style="position:absolute;left:5286;top:4070;width:10;height:20" coordorigin="5286,4070" coordsize="10,20" path="m5286,4089l5295,4089,5295,4070,5286,4070,5286,4089xe" filled="true" fillcolor="#000000" stroked="false">
                <v:path arrowok="t"/>
                <v:fill type="solid"/>
              </v:shape>
            </v:group>
            <v:group style="position:absolute;left:5286;top:4089;width:10;height:20" coordorigin="5286,4089" coordsize="10,20">
              <v:shape style="position:absolute;left:5286;top:4089;width:10;height:20" coordorigin="5286,4089" coordsize="10,20" path="m5286,4108l5295,4108,5295,4089,5286,4089,5286,4108xe" filled="true" fillcolor="#000000" stroked="false">
                <v:path arrowok="t"/>
                <v:fill type="solid"/>
              </v:shape>
            </v:group>
            <v:group style="position:absolute;left:5286;top:4108;width:10;height:20" coordorigin="5286,4108" coordsize="10,20">
              <v:shape style="position:absolute;left:5286;top:4108;width:10;height:20" coordorigin="5286,4108" coordsize="10,20" path="m5286,4127l5295,4127,5295,4108,5286,4108,5286,4127xe" filled="true" fillcolor="#000000" stroked="false">
                <v:path arrowok="t"/>
                <v:fill type="solid"/>
              </v:shape>
            </v:group>
            <v:group style="position:absolute;left:5286;top:4127;width:10;height:20" coordorigin="5286,4127" coordsize="10,20">
              <v:shape style="position:absolute;left:5286;top:4127;width:10;height:20" coordorigin="5286,4127" coordsize="10,20" path="m5286,4146l5295,4146,5295,4127,5286,4127,5286,4146xe" filled="true" fillcolor="#000000" stroked="false">
                <v:path arrowok="t"/>
                <v:fill type="solid"/>
              </v:shape>
            </v:group>
            <v:group style="position:absolute;left:5286;top:4146;width:10;height:20" coordorigin="5286,4146" coordsize="10,20">
              <v:shape style="position:absolute;left:5286;top:4146;width:10;height:20" coordorigin="5286,4146" coordsize="10,20" path="m5286,4166l5295,4166,5295,4146,5286,4146,5286,4166xe" filled="true" fillcolor="#000000" stroked="false">
                <v:path arrowok="t"/>
                <v:fill type="solid"/>
              </v:shape>
            </v:group>
            <v:group style="position:absolute;left:5286;top:4166;width:10;height:20" coordorigin="5286,4166" coordsize="10,20">
              <v:shape style="position:absolute;left:5286;top:4166;width:10;height:20" coordorigin="5286,4166" coordsize="10,20" path="m5286,4185l5295,4185,5295,4166,5286,4166,5286,4185xe" filled="true" fillcolor="#000000" stroked="false">
                <v:path arrowok="t"/>
                <v:fill type="solid"/>
              </v:shape>
            </v:group>
            <v:group style="position:absolute;left:5286;top:4185;width:10;height:20" coordorigin="5286,4185" coordsize="10,20">
              <v:shape style="position:absolute;left:5286;top:4185;width:10;height:20" coordorigin="5286,4185" coordsize="10,20" path="m5286,4204l5295,4204,5295,4185,5286,4185,5286,4204xe" filled="true" fillcolor="#000000" stroked="false">
                <v:path arrowok="t"/>
                <v:fill type="solid"/>
              </v:shape>
            </v:group>
            <v:group style="position:absolute;left:5286;top:4204;width:10;height:20" coordorigin="5286,4204" coordsize="10,20">
              <v:shape style="position:absolute;left:5286;top:4204;width:10;height:20" coordorigin="5286,4204" coordsize="10,20" path="m5286,4223l5295,4223,5295,4204,5286,4204,5286,4223xe" filled="true" fillcolor="#000000" stroked="false">
                <v:path arrowok="t"/>
                <v:fill type="solid"/>
              </v:shape>
            </v:group>
            <v:group style="position:absolute;left:5286;top:4223;width:10;height:20" coordorigin="5286,4223" coordsize="10,20">
              <v:shape style="position:absolute;left:5286;top:4223;width:10;height:20" coordorigin="5286,4223" coordsize="10,20" path="m5286,4242l5295,4242,5295,4223,5286,4223,5286,4242xe" filled="true" fillcolor="#000000" stroked="false">
                <v:path arrowok="t"/>
                <v:fill type="solid"/>
              </v:shape>
            </v:group>
            <v:group style="position:absolute;left:5286;top:4242;width:10;height:20" coordorigin="5286,4242" coordsize="10,20">
              <v:shape style="position:absolute;left:5286;top:4242;width:10;height:20" coordorigin="5286,4242" coordsize="10,20" path="m5286,4262l5295,4262,5295,4242,5286,4242,5286,4262xe" filled="true" fillcolor="#000000" stroked="false">
                <v:path arrowok="t"/>
                <v:fill type="solid"/>
              </v:shape>
            </v:group>
            <w10:wrap type="none"/>
          </v:group>
        </w:pict>
      </w:r>
      <w:r>
        <w:rPr>
          <w:rFonts w:ascii="Times New Roman"/>
        </w:rPr>
        <w:t>100</w: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46" w:lineRule="exact"/>
        <w:ind w:left="119"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428.8pt;height:2.35pt;mso-position-horizontal-relative:char;mso-position-vertical-relative:line" coordorigin="0,0" coordsize="8576,47">
            <v:group style="position:absolute;left:15;top:32;width:3656;height:2" coordorigin="15,32" coordsize="3656,2">
              <v:shape style="position:absolute;left:15;top:32;width:3656;height:2" coordorigin="15,32" coordsize="3656,0" path="m15,32l3671,32e" filled="false" stroked="true" strokeweight="1.5pt" strokecolor="#000000">
                <v:path arrowok="t"/>
              </v:shape>
            </v:group>
            <v:group style="position:absolute;left:3671;top:8;width:10;height:2" coordorigin="3671,8" coordsize="10,2">
              <v:shape style="position:absolute;left:3671;top:8;width:10;height:2" coordorigin="3671,8" coordsize="10,0" path="m3671,8l3681,8e" filled="false" stroked="true" strokeweight=".84003pt" strokecolor="#000000">
                <v:path arrowok="t"/>
              </v:shape>
            </v:group>
            <v:group style="position:absolute;left:3671;top:32;width:30;height:2" coordorigin="3671,32" coordsize="30,2">
              <v:shape style="position:absolute;left:3671;top:32;width:30;height:2" coordorigin="3671,32" coordsize="30,0" path="m3671,32l3701,32e" filled="false" stroked="true" strokeweight="1.5pt" strokecolor="#000000">
                <v:path arrowok="t"/>
              </v:shape>
            </v:group>
            <v:group style="position:absolute;left:3701;top:32;width:1676;height:2" coordorigin="3701,32" coordsize="1676,2">
              <v:shape style="position:absolute;left:3701;top:32;width:1676;height:2" coordorigin="3701,32" coordsize="1676,0" path="m3701,32l5376,32e" filled="false" stroked="true" strokeweight="1.5pt" strokecolor="#000000">
                <v:path arrowok="t"/>
              </v:shape>
            </v:group>
            <v:group style="position:absolute;left:5376;top:8;width:10;height:2" coordorigin="5376,8" coordsize="10,2">
              <v:shape style="position:absolute;left:5376;top:8;width:10;height:2" coordorigin="5376,8" coordsize="10,0" path="m5376,8l5386,8e" filled="false" stroked="true" strokeweight=".84003pt" strokecolor="#000000">
                <v:path arrowok="t"/>
              </v:shape>
            </v:group>
            <v:group style="position:absolute;left:5376;top:32;width:30;height:2" coordorigin="5376,32" coordsize="30,2">
              <v:shape style="position:absolute;left:5376;top:32;width:30;height:2" coordorigin="5376,32" coordsize="30,0" path="m5376,32l5406,32e" filled="false" stroked="true" strokeweight="1.5pt" strokecolor="#000000">
                <v:path arrowok="t"/>
              </v:shape>
            </v:group>
            <v:group style="position:absolute;left:5406;top:32;width:1592;height:2" coordorigin="5406,32" coordsize="1592,2">
              <v:shape style="position:absolute;left:5406;top:32;width:1592;height:2" coordorigin="5406,32" coordsize="1592,0" path="m5406,32l6998,32e" filled="false" stroked="true" strokeweight="1.5pt" strokecolor="#000000">
                <v:path arrowok="t"/>
              </v:shape>
            </v:group>
            <v:group style="position:absolute;left:6998;top:8;width:10;height:2" coordorigin="6998,8" coordsize="10,2">
              <v:shape style="position:absolute;left:6998;top:8;width:10;height:2" coordorigin="6998,8" coordsize="10,0" path="m6998,8l7007,8e" filled="false" stroked="true" strokeweight=".84003pt" strokecolor="#000000">
                <v:path arrowok="t"/>
              </v:shape>
            </v:group>
            <v:group style="position:absolute;left:6998;top:32;width:30;height:2" coordorigin="6998,32" coordsize="30,2">
              <v:shape style="position:absolute;left:6998;top:32;width:30;height:2" coordorigin="6998,32" coordsize="30,0" path="m6998,32l7028,32e" filled="false" stroked="true" strokeweight="1.5pt" strokecolor="#000000">
                <v:path arrowok="t"/>
              </v:shape>
            </v:group>
            <v:group style="position:absolute;left:7028;top:32;width:1533;height:2" coordorigin="7028,32" coordsize="1533,2">
              <v:shape style="position:absolute;left:7028;top:32;width:1533;height:2" coordorigin="7028,32" coordsize="1533,0" path="m7028,32l8560,32e" filled="false" stroked="true" strokeweight="1.5pt" strokecolor="#000000">
                <v:path arrowok="t"/>
              </v:shape>
            </v:group>
          </v:group>
        </w:pict>
      </w:r>
      <w:r>
        <w:rPr>
          <w:rFonts w:ascii="Times New Roman" w:hAnsi="Times New Roman" w:cs="Times New Roman" w:eastAsia="Times New Roman" w:hint="default"/>
          <w:position w:val="0"/>
          <w:sz w:val="4"/>
          <w:szCs w:val="4"/>
        </w:rPr>
      </w:r>
    </w:p>
    <w:p>
      <w:pPr>
        <w:spacing w:line="240" w:lineRule="auto" w:before="4"/>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353"/>
        <w:gridCol w:w="2591"/>
        <w:gridCol w:w="1494"/>
        <w:gridCol w:w="1578"/>
        <w:gridCol w:w="1514"/>
      </w:tblGrid>
      <w:tr>
        <w:trPr>
          <w:trHeight w:val="360" w:hRule="exact"/>
        </w:trPr>
        <w:tc>
          <w:tcPr>
            <w:tcW w:w="5438" w:type="dxa"/>
            <w:gridSpan w:val="3"/>
            <w:tcBorders>
              <w:top w:val="single" w:sz="12" w:space="0" w:color="000000"/>
              <w:left w:val="nil" w:sz="6" w:space="0" w:color="auto"/>
              <w:bottom w:val="nil" w:sz="6" w:space="0" w:color="auto"/>
              <w:right w:val="nil" w:sz="6" w:space="0" w:color="auto"/>
            </w:tcBorders>
          </w:tcPr>
          <w:p>
            <w:pPr/>
          </w:p>
        </w:tc>
        <w:tc>
          <w:tcPr>
            <w:tcW w:w="1578" w:type="dxa"/>
            <w:tcBorders>
              <w:top w:val="single" w:sz="12" w:space="0" w:color="000000"/>
              <w:left w:val="nil" w:sz="6" w:space="0" w:color="auto"/>
              <w:bottom w:val="nil" w:sz="6" w:space="0" w:color="auto"/>
              <w:right w:val="nil" w:sz="6" w:space="0" w:color="auto"/>
            </w:tcBorders>
          </w:tcPr>
          <w:p>
            <w:pPr>
              <w:pStyle w:val="TableParagraph"/>
              <w:spacing w:line="240" w:lineRule="auto" w:before="97"/>
              <w:ind w:left="26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14" w:type="dxa"/>
            <w:tcBorders>
              <w:top w:val="single" w:sz="12" w:space="0" w:color="000000"/>
              <w:left w:val="nil" w:sz="6" w:space="0" w:color="auto"/>
              <w:bottom w:val="nil" w:sz="6" w:space="0" w:color="auto"/>
              <w:right w:val="nil" w:sz="6" w:space="0" w:color="auto"/>
            </w:tcBorders>
          </w:tcPr>
          <w:p>
            <w:pPr/>
          </w:p>
        </w:tc>
      </w:tr>
      <w:tr>
        <w:trPr>
          <w:trHeight w:val="408" w:hRule="exact"/>
        </w:trPr>
        <w:tc>
          <w:tcPr>
            <w:tcW w:w="1353"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nil" w:sz="6" w:space="0" w:color="auto"/>
              <w:right w:val="nil" w:sz="6" w:space="0" w:color="auto"/>
            </w:tcBorders>
          </w:tcPr>
          <w:p>
            <w:pPr>
              <w:pStyle w:val="TableParagraph"/>
              <w:spacing w:line="193" w:lineRule="exact"/>
              <w:ind w:left="26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94"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4"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7" w:hRule="exact"/>
        </w:trPr>
        <w:tc>
          <w:tcPr>
            <w:tcW w:w="1353"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nil" w:sz="6" w:space="0" w:color="auto"/>
            </w:tcBorders>
          </w:tcPr>
          <w:p>
            <w:pPr/>
          </w:p>
        </w:tc>
      </w:tr>
      <w:tr>
        <w:trPr>
          <w:trHeight w:val="352"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个月以内</w:t>
            </w: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526,710.20</w:t>
            </w:r>
          </w:p>
        </w:tc>
        <w:tc>
          <w:tcPr>
            <w:tcW w:w="1578" w:type="dxa"/>
            <w:tcBorders>
              <w:top w:val="nil" w:sz="6" w:space="0" w:color="auto"/>
              <w:left w:val="single" w:sz="4" w:space="0" w:color="000000"/>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0.00</w:t>
            </w:r>
          </w:p>
        </w:tc>
      </w:tr>
      <w:tr>
        <w:trPr>
          <w:trHeight w:val="58" w:hRule="exact"/>
        </w:trPr>
        <w:tc>
          <w:tcPr>
            <w:tcW w:w="1353"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nil" w:sz="6" w:space="0" w:color="auto"/>
            </w:tcBorders>
          </w:tcPr>
          <w:p>
            <w:pPr/>
          </w:p>
        </w:tc>
      </w:tr>
      <w:tr>
        <w:trPr>
          <w:trHeight w:val="352"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343,787.80</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103,136.34</w:t>
            </w:r>
          </w:p>
        </w:tc>
        <w:tc>
          <w:tcPr>
            <w:tcW w:w="151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30.00</w:t>
            </w:r>
          </w:p>
        </w:tc>
      </w:tr>
      <w:tr>
        <w:trPr>
          <w:trHeight w:val="57" w:hRule="exact"/>
        </w:trPr>
        <w:tc>
          <w:tcPr>
            <w:tcW w:w="1353"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nil" w:sz="6" w:space="0" w:color="auto"/>
            </w:tcBorders>
          </w:tcPr>
          <w:p>
            <w:pPr/>
          </w:p>
        </w:tc>
      </w:tr>
      <w:tr>
        <w:trPr>
          <w:trHeight w:val="353"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136,677.99</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68,339.00</w:t>
            </w:r>
          </w:p>
        </w:tc>
        <w:tc>
          <w:tcPr>
            <w:tcW w:w="1514"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7"/>
              <w:jc w:val="right"/>
              <w:rPr>
                <w:rFonts w:ascii="Times New Roman" w:hAnsi="Times New Roman" w:cs="Times New Roman" w:eastAsia="Times New Roman" w:hint="default"/>
                <w:sz w:val="18"/>
                <w:szCs w:val="18"/>
              </w:rPr>
            </w:pPr>
            <w:r>
              <w:rPr>
                <w:rFonts w:ascii="Times New Roman"/>
                <w:sz w:val="18"/>
              </w:rPr>
              <w:t>50.00</w:t>
            </w:r>
          </w:p>
        </w:tc>
      </w:tr>
      <w:tr>
        <w:trPr>
          <w:trHeight w:val="57" w:hRule="exact"/>
        </w:trPr>
        <w:tc>
          <w:tcPr>
            <w:tcW w:w="1353"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nil" w:sz="6" w:space="0" w:color="auto"/>
            </w:tcBorders>
          </w:tcPr>
          <w:p>
            <w:pPr/>
          </w:p>
        </w:tc>
      </w:tr>
      <w:tr>
        <w:trPr>
          <w:trHeight w:val="352"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50,038.94</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50,038.94</w:t>
            </w:r>
          </w:p>
        </w:tc>
        <w:tc>
          <w:tcPr>
            <w:tcW w:w="151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100.00</w:t>
            </w:r>
          </w:p>
        </w:tc>
      </w:tr>
      <w:tr>
        <w:trPr>
          <w:trHeight w:val="58" w:hRule="exact"/>
        </w:trPr>
        <w:tc>
          <w:tcPr>
            <w:tcW w:w="1353"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nil" w:sz="6" w:space="0" w:color="auto"/>
            </w:tcBorders>
          </w:tcPr>
          <w:p>
            <w:pPr/>
          </w:p>
        </w:tc>
      </w:tr>
      <w:tr>
        <w:trPr>
          <w:trHeight w:val="352"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7"/>
              <w:jc w:val="right"/>
              <w:rPr>
                <w:rFonts w:ascii="Times New Roman" w:hAnsi="Times New Roman" w:cs="Times New Roman" w:eastAsia="Times New Roman" w:hint="default"/>
                <w:sz w:val="18"/>
                <w:szCs w:val="18"/>
              </w:rPr>
            </w:pPr>
            <w:r>
              <w:rPr>
                <w:rFonts w:ascii="Times New Roman"/>
                <w:sz w:val="18"/>
              </w:rPr>
              <w:t>100.00</w:t>
            </w:r>
          </w:p>
        </w:tc>
      </w:tr>
      <w:tr>
        <w:trPr>
          <w:trHeight w:val="58" w:hRule="exact"/>
        </w:trPr>
        <w:tc>
          <w:tcPr>
            <w:tcW w:w="1353"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single" w:sz="4" w:space="0" w:color="000000"/>
            </w:tcBorders>
          </w:tcPr>
          <w:p>
            <w:pPr/>
          </w:p>
        </w:tc>
        <w:tc>
          <w:tcPr>
            <w:tcW w:w="1514" w:type="dxa"/>
            <w:tcBorders>
              <w:top w:val="nil" w:sz="6" w:space="0" w:color="auto"/>
              <w:left w:val="single" w:sz="4" w:space="0" w:color="000000"/>
              <w:bottom w:val="nil" w:sz="6" w:space="0" w:color="auto"/>
              <w:right w:val="nil" w:sz="6" w:space="0" w:color="auto"/>
            </w:tcBorders>
          </w:tcPr>
          <w:p>
            <w:pPr/>
          </w:p>
        </w:tc>
      </w:tr>
      <w:tr>
        <w:trPr>
          <w:trHeight w:val="416" w:hRule="exact"/>
        </w:trPr>
        <w:tc>
          <w:tcPr>
            <w:tcW w:w="1353" w:type="dxa"/>
            <w:tcBorders>
              <w:top w:val="nil" w:sz="6" w:space="0" w:color="auto"/>
              <w:left w:val="nil" w:sz="6" w:space="0" w:color="auto"/>
              <w:bottom w:val="single" w:sz="12" w:space="0" w:color="000000"/>
              <w:right w:val="nil" w:sz="6" w:space="0" w:color="auto"/>
            </w:tcBorders>
          </w:tcPr>
          <w:p>
            <w:pPr/>
          </w:p>
        </w:tc>
        <w:tc>
          <w:tcPr>
            <w:tcW w:w="2591"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left="26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4" w:type="dxa"/>
            <w:tcBorders>
              <w:top w:val="nil" w:sz="6" w:space="0" w:color="auto"/>
              <w:left w:val="nil" w:sz="6" w:space="0" w:color="auto"/>
              <w:bottom w:val="single" w:sz="12"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1,057,214.93</w:t>
            </w:r>
          </w:p>
        </w:tc>
        <w:tc>
          <w:tcPr>
            <w:tcW w:w="157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221,514.28</w:t>
            </w:r>
          </w:p>
        </w:tc>
        <w:tc>
          <w:tcPr>
            <w:tcW w:w="1514" w:type="dxa"/>
            <w:tcBorders>
              <w:top w:val="nil" w:sz="6" w:space="0" w:color="auto"/>
              <w:left w:val="single" w:sz="4" w:space="0" w:color="000000"/>
              <w:bottom w:val="single" w:sz="12" w:space="0" w:color="000000"/>
              <w:right w:val="nil" w:sz="6" w:space="0" w:color="auto"/>
            </w:tcBorders>
          </w:tcPr>
          <w:p>
            <w:pPr/>
          </w:p>
        </w:tc>
      </w:tr>
      <w:tr>
        <w:trPr>
          <w:trHeight w:val="343" w:hRule="exact"/>
        </w:trPr>
        <w:tc>
          <w:tcPr>
            <w:tcW w:w="1353" w:type="dxa"/>
            <w:tcBorders>
              <w:top w:val="single" w:sz="12" w:space="0" w:color="000000"/>
              <w:left w:val="nil" w:sz="6" w:space="0" w:color="auto"/>
              <w:bottom w:val="single" w:sz="12" w:space="0" w:color="000000"/>
              <w:right w:val="nil" w:sz="6" w:space="0" w:color="auto"/>
            </w:tcBorders>
          </w:tcPr>
          <w:p>
            <w:pPr/>
          </w:p>
        </w:tc>
        <w:tc>
          <w:tcPr>
            <w:tcW w:w="259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）影视传媒板块账龄组合：</w:t>
            </w:r>
          </w:p>
        </w:tc>
        <w:tc>
          <w:tcPr>
            <w:tcW w:w="1494" w:type="dxa"/>
            <w:tcBorders>
              <w:top w:val="single" w:sz="12" w:space="0" w:color="000000"/>
              <w:left w:val="nil" w:sz="6" w:space="0" w:color="auto"/>
              <w:bottom w:val="single" w:sz="12" w:space="0" w:color="000000"/>
              <w:right w:val="nil" w:sz="6" w:space="0" w:color="auto"/>
            </w:tcBorders>
          </w:tcPr>
          <w:p>
            <w:pPr/>
          </w:p>
        </w:tc>
        <w:tc>
          <w:tcPr>
            <w:tcW w:w="1578" w:type="dxa"/>
            <w:tcBorders>
              <w:top w:val="single" w:sz="12" w:space="0" w:color="000000"/>
              <w:left w:val="nil" w:sz="6" w:space="0" w:color="auto"/>
              <w:bottom w:val="single" w:sz="12" w:space="0" w:color="000000"/>
              <w:right w:val="nil" w:sz="6" w:space="0" w:color="auto"/>
            </w:tcBorders>
          </w:tcPr>
          <w:p>
            <w:pPr/>
          </w:p>
        </w:tc>
        <w:tc>
          <w:tcPr>
            <w:tcW w:w="1514" w:type="dxa"/>
            <w:tcBorders>
              <w:top w:val="single" w:sz="12" w:space="0" w:color="000000"/>
              <w:left w:val="nil" w:sz="6" w:space="0" w:color="auto"/>
              <w:bottom w:val="single" w:sz="12" w:space="0" w:color="000000"/>
              <w:right w:val="nil" w:sz="6" w:space="0" w:color="auto"/>
            </w:tcBorders>
          </w:tcPr>
          <w:p>
            <w:pPr/>
          </w:p>
        </w:tc>
      </w:tr>
      <w:tr>
        <w:trPr>
          <w:trHeight w:val="954" w:hRule="exact"/>
        </w:trPr>
        <w:tc>
          <w:tcPr>
            <w:tcW w:w="1353" w:type="dxa"/>
            <w:tcBorders>
              <w:top w:val="single" w:sz="12" w:space="0" w:color="000000"/>
              <w:left w:val="nil" w:sz="6" w:space="0" w:color="auto"/>
              <w:bottom w:val="nil" w:sz="6" w:space="0" w:color="auto"/>
              <w:right w:val="nil" w:sz="6" w:space="0" w:color="auto"/>
            </w:tcBorders>
          </w:tcPr>
          <w:p>
            <w:pPr/>
          </w:p>
        </w:tc>
        <w:tc>
          <w:tcPr>
            <w:tcW w:w="2591" w:type="dxa"/>
            <w:tcBorders>
              <w:top w:val="single" w:sz="12"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9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78" w:type="dxa"/>
            <w:tcBorders>
              <w:top w:val="single" w:sz="12" w:space="0" w:color="000000"/>
              <w:left w:val="nil" w:sz="6" w:space="0" w:color="auto"/>
              <w:bottom w:val="nil" w:sz="6" w:space="0" w:color="auto"/>
              <w:right w:val="nil" w:sz="6" w:space="0" w:color="auto"/>
            </w:tcBorders>
          </w:tcPr>
          <w:p>
            <w:pPr>
              <w:pStyle w:val="TableParagraph"/>
              <w:spacing w:line="417" w:lineRule="auto" w:before="97"/>
              <w:ind w:left="433" w:right="418" w:hanging="146"/>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86"/>
                <w:sz w:val="18"/>
                <w:szCs w:val="18"/>
              </w:rPr>
              <w:t> </w:t>
            </w:r>
            <w:r>
              <w:rPr>
                <w:rFonts w:ascii="宋体" w:hAnsi="宋体" w:cs="宋体" w:eastAsia="宋体" w:hint="default"/>
                <w:sz w:val="18"/>
                <w:szCs w:val="18"/>
              </w:rPr>
              <w:t>坏账准备</w:t>
            </w:r>
          </w:p>
        </w:tc>
        <w:tc>
          <w:tcPr>
            <w:tcW w:w="151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221" w:type="dxa"/>
        <w:tblLayout w:type="fixed"/>
        <w:tblCellMar>
          <w:top w:w="0" w:type="dxa"/>
          <w:left w:w="0" w:type="dxa"/>
          <w:bottom w:w="0" w:type="dxa"/>
          <w:right w:w="0" w:type="dxa"/>
        </w:tblCellMar>
        <w:tblLook w:val="01E0"/>
      </w:tblPr>
      <w:tblGrid>
        <w:gridCol w:w="3574"/>
        <w:gridCol w:w="1848"/>
        <w:gridCol w:w="1479"/>
        <w:gridCol w:w="1481"/>
      </w:tblGrid>
      <w:tr>
        <w:trPr>
          <w:trHeight w:val="360" w:hRule="exact"/>
        </w:trPr>
        <w:tc>
          <w:tcPr>
            <w:tcW w:w="5422" w:type="dxa"/>
            <w:gridSpan w:val="2"/>
            <w:tcBorders>
              <w:top w:val="single" w:sz="12" w:space="0" w:color="000000"/>
              <w:left w:val="nil" w:sz="6" w:space="0" w:color="auto"/>
              <w:bottom w:val="nil" w:sz="6" w:space="0" w:color="auto"/>
              <w:right w:val="nil" w:sz="6" w:space="0" w:color="auto"/>
            </w:tcBorders>
          </w:tcPr>
          <w:p>
            <w:pPr/>
          </w:p>
        </w:tc>
        <w:tc>
          <w:tcPr>
            <w:tcW w:w="1479" w:type="dxa"/>
            <w:tcBorders>
              <w:top w:val="single" w:sz="12" w:space="0" w:color="000000"/>
              <w:left w:val="nil" w:sz="6" w:space="0" w:color="auto"/>
              <w:bottom w:val="nil" w:sz="6" w:space="0" w:color="auto"/>
              <w:right w:val="nil" w:sz="6" w:space="0" w:color="auto"/>
            </w:tcBorders>
          </w:tcPr>
          <w:p>
            <w:pPr>
              <w:pStyle w:val="TableParagraph"/>
              <w:spacing w:line="240" w:lineRule="auto" w:before="97"/>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81" w:type="dxa"/>
            <w:tcBorders>
              <w:top w:val="single" w:sz="12" w:space="0" w:color="000000"/>
              <w:left w:val="nil" w:sz="6" w:space="0" w:color="auto"/>
              <w:bottom w:val="nil" w:sz="6" w:space="0" w:color="auto"/>
              <w:right w:val="nil" w:sz="6" w:space="0" w:color="auto"/>
            </w:tcBorders>
          </w:tcPr>
          <w:p>
            <w:pPr/>
          </w:p>
        </w:tc>
      </w:tr>
      <w:tr>
        <w:trPr>
          <w:trHeight w:val="408"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193" w:lineRule="exact"/>
              <w:ind w:right="67"/>
              <w:jc w:val="center"/>
              <w:rPr>
                <w:rFonts w:ascii="宋体" w:hAnsi="宋体" w:cs="宋体" w:eastAsia="宋体" w:hint="default"/>
                <w:sz w:val="18"/>
                <w:szCs w:val="18"/>
              </w:rPr>
            </w:pPr>
            <w:r>
              <w:rPr>
                <w:rFonts w:ascii="宋体" w:hAnsi="宋体" w:cs="宋体" w:eastAsia="宋体" w:hint="default"/>
                <w:sz w:val="18"/>
                <w:szCs w:val="18"/>
              </w:rPr>
              <w:t>账龄</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7" w:hRule="exact"/>
        </w:trPr>
        <w:tc>
          <w:tcPr>
            <w:tcW w:w="3574"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single" w:sz="4" w:space="0" w:color="000000"/>
            </w:tcBorders>
          </w:tcPr>
          <w:p>
            <w:pPr/>
          </w:p>
        </w:tc>
        <w:tc>
          <w:tcPr>
            <w:tcW w:w="1479"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354"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5,001.00</w:t>
            </w:r>
          </w:p>
        </w:tc>
        <w:tc>
          <w:tcPr>
            <w:tcW w:w="1479"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33"/>
              <w:jc w:val="right"/>
              <w:rPr>
                <w:rFonts w:ascii="Times New Roman" w:hAnsi="Times New Roman" w:cs="Times New Roman" w:eastAsia="Times New Roman" w:hint="default"/>
                <w:sz w:val="18"/>
                <w:szCs w:val="18"/>
              </w:rPr>
            </w:pPr>
            <w:r>
              <w:rPr>
                <w:rFonts w:ascii="Times New Roman"/>
                <w:sz w:val="18"/>
              </w:rPr>
              <w:t>0.00</w:t>
            </w:r>
          </w:p>
        </w:tc>
      </w:tr>
      <w:tr>
        <w:trPr>
          <w:trHeight w:val="57" w:hRule="exact"/>
        </w:trPr>
        <w:tc>
          <w:tcPr>
            <w:tcW w:w="3574"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single" w:sz="4" w:space="0" w:color="000000"/>
            </w:tcBorders>
          </w:tcPr>
          <w:p>
            <w:pPr/>
          </w:p>
        </w:tc>
        <w:tc>
          <w:tcPr>
            <w:tcW w:w="1479"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100.00</w:t>
            </w:r>
          </w:p>
        </w:tc>
        <w:tc>
          <w:tcPr>
            <w:tcW w:w="1479"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5.00</w:t>
            </w: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33"/>
              <w:jc w:val="right"/>
              <w:rPr>
                <w:rFonts w:ascii="Times New Roman" w:hAnsi="Times New Roman" w:cs="Times New Roman" w:eastAsia="Times New Roman" w:hint="default"/>
                <w:sz w:val="18"/>
                <w:szCs w:val="18"/>
              </w:rPr>
            </w:pPr>
            <w:r>
              <w:rPr>
                <w:rFonts w:ascii="Times New Roman"/>
                <w:sz w:val="18"/>
              </w:rPr>
              <w:t>5.00</w:t>
            </w:r>
          </w:p>
        </w:tc>
      </w:tr>
      <w:tr>
        <w:trPr>
          <w:trHeight w:val="58" w:hRule="exact"/>
        </w:trPr>
        <w:tc>
          <w:tcPr>
            <w:tcW w:w="3574"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single" w:sz="4" w:space="0" w:color="000000"/>
            </w:tcBorders>
          </w:tcPr>
          <w:p>
            <w:pPr/>
          </w:p>
        </w:tc>
        <w:tc>
          <w:tcPr>
            <w:tcW w:w="1479"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8" w:type="dxa"/>
            <w:tcBorders>
              <w:top w:val="nil" w:sz="6" w:space="0" w:color="auto"/>
              <w:left w:val="single" w:sz="4" w:space="0" w:color="000000"/>
              <w:bottom w:val="nil" w:sz="6" w:space="0" w:color="auto"/>
              <w:right w:val="single" w:sz="4" w:space="0" w:color="000000"/>
            </w:tcBorders>
          </w:tcPr>
          <w:p>
            <w:pPr/>
          </w:p>
        </w:tc>
        <w:tc>
          <w:tcPr>
            <w:tcW w:w="1479"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33"/>
              <w:jc w:val="right"/>
              <w:rPr>
                <w:rFonts w:ascii="Times New Roman" w:hAnsi="Times New Roman" w:cs="Times New Roman" w:eastAsia="Times New Roman" w:hint="default"/>
                <w:sz w:val="18"/>
                <w:szCs w:val="18"/>
              </w:rPr>
            </w:pPr>
            <w:r>
              <w:rPr>
                <w:rFonts w:ascii="Times New Roman"/>
                <w:sz w:val="18"/>
              </w:rPr>
              <w:t>10.00</w:t>
            </w:r>
          </w:p>
        </w:tc>
      </w:tr>
      <w:tr>
        <w:trPr>
          <w:trHeight w:val="57" w:hRule="exact"/>
        </w:trPr>
        <w:tc>
          <w:tcPr>
            <w:tcW w:w="3574"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single" w:sz="4" w:space="0" w:color="000000"/>
            </w:tcBorders>
          </w:tcPr>
          <w:p>
            <w:pPr/>
          </w:p>
        </w:tc>
        <w:tc>
          <w:tcPr>
            <w:tcW w:w="1479" w:type="dxa"/>
            <w:tcBorders>
              <w:top w:val="nil" w:sz="6" w:space="0" w:color="auto"/>
              <w:left w:val="single" w:sz="4" w:space="0" w:color="000000"/>
              <w:bottom w:val="nil" w:sz="6" w:space="0" w:color="auto"/>
              <w:right w:val="single" w:sz="4" w:space="0" w:color="000000"/>
            </w:tcBorders>
          </w:tcPr>
          <w:p>
            <w:pPr/>
          </w:p>
        </w:tc>
        <w:tc>
          <w:tcPr>
            <w:tcW w:w="1481" w:type="dxa"/>
            <w:tcBorders>
              <w:top w:val="nil" w:sz="6" w:space="0" w:color="auto"/>
              <w:left w:val="single" w:sz="4" w:space="0" w:color="000000"/>
              <w:bottom w:val="nil" w:sz="6" w:space="0" w:color="auto"/>
              <w:right w:val="nil" w:sz="6" w:space="0" w:color="auto"/>
            </w:tcBorders>
          </w:tcPr>
          <w:p>
            <w:pPr/>
          </w:p>
        </w:tc>
      </w:tr>
      <w:tr>
        <w:trPr>
          <w:trHeight w:val="353" w:hRule="exact"/>
        </w:trPr>
        <w:tc>
          <w:tcPr>
            <w:tcW w:w="3574"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66.00</w:t>
            </w:r>
          </w:p>
        </w:tc>
        <w:tc>
          <w:tcPr>
            <w:tcW w:w="1479"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33.00</w:t>
            </w:r>
          </w:p>
        </w:tc>
        <w:tc>
          <w:tcPr>
            <w:tcW w:w="1481"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33"/>
              <w:jc w:val="right"/>
              <w:rPr>
                <w:rFonts w:ascii="Times New Roman" w:hAnsi="Times New Roman" w:cs="Times New Roman" w:eastAsia="Times New Roman" w:hint="default"/>
                <w:sz w:val="18"/>
                <w:szCs w:val="18"/>
              </w:rPr>
            </w:pPr>
            <w:r>
              <w:rPr>
                <w:rFonts w:ascii="Times New Roman"/>
                <w:sz w:val="18"/>
              </w:rPr>
              <w:t>50.00</w:t>
            </w:r>
          </w:p>
        </w:tc>
      </w:tr>
      <w:tr>
        <w:trPr>
          <w:trHeight w:val="57" w:hRule="exact"/>
        </w:trPr>
        <w:tc>
          <w:tcPr>
            <w:tcW w:w="3574"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single" w:sz="4" w:space="0" w:color="000000"/>
            </w:tcBorders>
          </w:tcPr>
          <w:p>
            <w:pPr/>
          </w:p>
        </w:tc>
        <w:tc>
          <w:tcPr>
            <w:tcW w:w="1479" w:type="dxa"/>
            <w:tcBorders>
              <w:top w:val="nil" w:sz="6" w:space="0" w:color="auto"/>
              <w:left w:val="single" w:sz="4" w:space="0" w:color="000000"/>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237"/>
          <w:footerReference w:type="default" r:id="rId238"/>
          <w:pgSz w:w="11910" w:h="16840"/>
          <w:pgMar w:header="765" w:footer="1019" w:top="960" w:bottom="1200" w:left="1540" w:right="0"/>
          <w:pgNumType w:start="137"/>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tbl>
      <w:tblPr>
        <w:tblW w:w="0" w:type="auto"/>
        <w:jc w:val="left"/>
        <w:tblInd w:w="133" w:type="dxa"/>
        <w:tblLayout w:type="fixed"/>
        <w:tblCellMar>
          <w:top w:w="0" w:type="dxa"/>
          <w:left w:w="0" w:type="dxa"/>
          <w:bottom w:w="0" w:type="dxa"/>
          <w:right w:w="0" w:type="dxa"/>
        </w:tblCellMar>
        <w:tblLook w:val="01E0"/>
      </w:tblPr>
      <w:tblGrid>
        <w:gridCol w:w="3662"/>
        <w:gridCol w:w="1848"/>
        <w:gridCol w:w="3035"/>
      </w:tblGrid>
      <w:tr>
        <w:trPr>
          <w:trHeight w:val="342" w:hRule="exact"/>
        </w:trPr>
        <w:tc>
          <w:tcPr>
            <w:tcW w:w="3662"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848" w:type="dxa"/>
            <w:tcBorders>
              <w:top w:val="nil" w:sz="6" w:space="0" w:color="auto"/>
              <w:left w:val="single" w:sz="4" w:space="0" w:color="000000"/>
              <w:bottom w:val="nil" w:sz="6" w:space="0" w:color="auto"/>
              <w:right w:val="single" w:sz="4" w:space="0" w:color="000000"/>
            </w:tcBorders>
          </w:tcPr>
          <w:p>
            <w:pPr/>
          </w:p>
        </w:tc>
        <w:tc>
          <w:tcPr>
            <w:tcW w:w="3035" w:type="dxa"/>
            <w:tcBorders>
              <w:top w:val="nil" w:sz="6" w:space="0" w:color="auto"/>
              <w:left w:val="single" w:sz="4" w:space="0" w:color="000000"/>
              <w:bottom w:val="nil" w:sz="6" w:space="0" w:color="auto"/>
              <w:right w:val="nil" w:sz="6" w:space="0" w:color="auto"/>
            </w:tcBorders>
          </w:tcPr>
          <w:p>
            <w:pPr/>
          </w:p>
        </w:tc>
      </w:tr>
      <w:tr>
        <w:trPr>
          <w:trHeight w:val="68" w:hRule="exact"/>
        </w:trPr>
        <w:tc>
          <w:tcPr>
            <w:tcW w:w="3662"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nil" w:sz="6" w:space="0" w:color="auto"/>
              <w:right w:val="single" w:sz="4" w:space="0" w:color="000000"/>
            </w:tcBorders>
          </w:tcPr>
          <w:p>
            <w:pPr/>
          </w:p>
        </w:tc>
        <w:tc>
          <w:tcPr>
            <w:tcW w:w="3035" w:type="dxa"/>
            <w:tcBorders>
              <w:top w:val="nil" w:sz="6" w:space="0" w:color="auto"/>
              <w:left w:val="single" w:sz="4" w:space="0" w:color="000000"/>
              <w:bottom w:val="nil" w:sz="6" w:space="0" w:color="auto"/>
              <w:right w:val="nil" w:sz="6" w:space="0" w:color="auto"/>
            </w:tcBorders>
          </w:tcPr>
          <w:p>
            <w:pPr/>
          </w:p>
        </w:tc>
      </w:tr>
      <w:tr>
        <w:trPr>
          <w:trHeight w:val="415" w:hRule="exact"/>
        </w:trPr>
        <w:tc>
          <w:tcPr>
            <w:tcW w:w="3662"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left="1099" w:right="0"/>
              <w:jc w:val="left"/>
              <w:rPr>
                <w:rFonts w:ascii="Times New Roman" w:hAnsi="Times New Roman" w:cs="Times New Roman" w:eastAsia="Times New Roman" w:hint="default"/>
                <w:sz w:val="18"/>
                <w:szCs w:val="18"/>
              </w:rPr>
            </w:pPr>
            <w:r>
              <w:rPr>
                <w:rFonts w:ascii="Times New Roman"/>
                <w:sz w:val="18"/>
              </w:rPr>
              <w:t>5,167.00</w:t>
            </w:r>
          </w:p>
        </w:tc>
        <w:tc>
          <w:tcPr>
            <w:tcW w:w="3035" w:type="dxa"/>
            <w:tcBorders>
              <w:top w:val="nil" w:sz="6" w:space="0" w:color="auto"/>
              <w:left w:val="single" w:sz="4" w:space="0" w:color="000000"/>
              <w:bottom w:val="single" w:sz="12" w:space="0" w:color="000000"/>
              <w:right w:val="nil" w:sz="6" w:space="0" w:color="auto"/>
            </w:tcBorders>
          </w:tcPr>
          <w:p>
            <w:pPr>
              <w:pStyle w:val="TableParagraph"/>
              <w:spacing w:line="240" w:lineRule="auto" w:before="148"/>
              <w:ind w:left="956" w:right="0"/>
              <w:jc w:val="left"/>
              <w:rPr>
                <w:rFonts w:ascii="Times New Roman" w:hAnsi="Times New Roman" w:cs="Times New Roman" w:eastAsia="Times New Roman" w:hint="default"/>
                <w:sz w:val="18"/>
                <w:szCs w:val="18"/>
              </w:rPr>
            </w:pPr>
            <w:r>
              <w:rPr>
                <w:rFonts w:ascii="Times New Roman"/>
                <w:sz w:val="18"/>
              </w:rPr>
              <w:t>38.00</w:t>
            </w:r>
          </w:p>
        </w:tc>
      </w:tr>
    </w:tbl>
    <w:p>
      <w:pPr>
        <w:pStyle w:val="BodyText"/>
        <w:spacing w:line="264" w:lineRule="auto" w:before="10"/>
        <w:ind w:left="1522" w:right="5533"/>
        <w:jc w:val="left"/>
      </w:pPr>
      <w:r>
        <w:rPr/>
        <w:pict>
          <v:group style="position:absolute;margin-left:84.419998pt;margin-top:-42.508236pt;width:426.55pt;height:40.2pt;mso-position-horizontal-relative:page;mso-position-vertical-relative:paragraph;z-index:-1585648" coordorigin="1688,-850" coordsize="8531,804">
            <v:shape style="position:absolute;left:1688;top:-850;width:3643;height:10" type="#_x0000_t75" stroked="false">
              <v:imagedata r:id="rId32" o:title=""/>
            </v:shape>
            <v:shape style="position:absolute;left:5326;top:-850;width:1853;height:10" type="#_x0000_t75" stroked="false">
              <v:imagedata r:id="rId242" o:title=""/>
            </v:shape>
            <v:shape style="position:absolute;left:7174;top:-850;width:3045;height:10" type="#_x0000_t75" stroked="false">
              <v:imagedata r:id="rId243" o:title=""/>
            </v:shape>
            <v:group style="position:absolute;left:8658;top:-841;width:10;height:20" coordorigin="8658,-841" coordsize="10,20">
              <v:shape style="position:absolute;left:8658;top:-841;width:10;height:20" coordorigin="8658,-841" coordsize="10,20" path="m8658,-821l8668,-821,8668,-841,8658,-841,8658,-821xe" filled="true" fillcolor="#000000" stroked="false">
                <v:path arrowok="t"/>
                <v:fill type="solid"/>
              </v:shape>
            </v:group>
            <v:group style="position:absolute;left:8658;top:-821;width:10;height:20" coordorigin="8658,-821" coordsize="10,20">
              <v:shape style="position:absolute;left:8658;top:-821;width:10;height:20" coordorigin="8658,-821" coordsize="10,20" path="m8658,-802l8668,-802,8668,-821,8658,-821,8658,-802xe" filled="true" fillcolor="#000000" stroked="false">
                <v:path arrowok="t"/>
                <v:fill type="solid"/>
              </v:shape>
            </v:group>
            <v:group style="position:absolute;left:8658;top:-802;width:10;height:20" coordorigin="8658,-802" coordsize="10,20">
              <v:shape style="position:absolute;left:8658;top:-802;width:10;height:20" coordorigin="8658,-802" coordsize="10,20" path="m8658,-783l8668,-783,8668,-802,8658,-802,8658,-783xe" filled="true" fillcolor="#000000" stroked="false">
                <v:path arrowok="t"/>
                <v:fill type="solid"/>
              </v:shape>
            </v:group>
            <v:group style="position:absolute;left:8658;top:-783;width:10;height:20" coordorigin="8658,-783" coordsize="10,20">
              <v:shape style="position:absolute;left:8658;top:-783;width:10;height:20" coordorigin="8658,-783" coordsize="10,20" path="m8658,-764l8668,-764,8668,-783,8658,-783,8658,-764xe" filled="true" fillcolor="#000000" stroked="false">
                <v:path arrowok="t"/>
                <v:fill type="solid"/>
              </v:shape>
            </v:group>
            <v:group style="position:absolute;left:8658;top:-764;width:10;height:20" coordorigin="8658,-764" coordsize="10,20">
              <v:shape style="position:absolute;left:8658;top:-764;width:10;height:20" coordorigin="8658,-764" coordsize="10,20" path="m8658,-745l8668,-745,8668,-764,8658,-764,8658,-745xe" filled="true" fillcolor="#000000" stroked="false">
                <v:path arrowok="t"/>
                <v:fill type="solid"/>
              </v:shape>
            </v:group>
            <v:group style="position:absolute;left:8658;top:-745;width:10;height:20" coordorigin="8658,-745" coordsize="10,20">
              <v:shape style="position:absolute;left:8658;top:-745;width:10;height:20" coordorigin="8658,-745" coordsize="10,20" path="m8658,-725l8668,-725,8668,-745,8658,-745,8658,-725xe" filled="true" fillcolor="#000000" stroked="false">
                <v:path arrowok="t"/>
                <v:fill type="solid"/>
              </v:shape>
            </v:group>
            <v:group style="position:absolute;left:8658;top:-725;width:10;height:20" coordorigin="8658,-725" coordsize="10,20">
              <v:shape style="position:absolute;left:8658;top:-725;width:10;height:20" coordorigin="8658,-725" coordsize="10,20" path="m8658,-706l8668,-706,8668,-725,8658,-725,8658,-706xe" filled="true" fillcolor="#000000" stroked="false">
                <v:path arrowok="t"/>
                <v:fill type="solid"/>
              </v:shape>
            </v:group>
            <v:group style="position:absolute;left:8658;top:-706;width:10;height:20" coordorigin="8658,-706" coordsize="10,20">
              <v:shape style="position:absolute;left:8658;top:-706;width:10;height:20" coordorigin="8658,-706" coordsize="10,20" path="m8658,-687l8668,-687,8668,-706,8658,-706,8658,-687xe" filled="true" fillcolor="#000000" stroked="false">
                <v:path arrowok="t"/>
                <v:fill type="solid"/>
              </v:shape>
            </v:group>
            <v:group style="position:absolute;left:8658;top:-687;width:10;height:20" coordorigin="8658,-687" coordsize="10,20">
              <v:shape style="position:absolute;left:8658;top:-687;width:10;height:20" coordorigin="8658,-687" coordsize="10,20" path="m8658,-668l8668,-668,8668,-687,8658,-687,8658,-668xe" filled="true" fillcolor="#000000" stroked="false">
                <v:path arrowok="t"/>
                <v:fill type="solid"/>
              </v:shape>
            </v:group>
            <v:group style="position:absolute;left:8658;top:-668;width:10;height:20" coordorigin="8658,-668" coordsize="10,20">
              <v:shape style="position:absolute;left:8658;top:-668;width:10;height:20" coordorigin="8658,-668" coordsize="10,20" path="m8658,-649l8668,-649,8668,-668,8658,-668,8658,-649xe" filled="true" fillcolor="#000000" stroked="false">
                <v:path arrowok="t"/>
                <v:fill type="solid"/>
              </v:shape>
            </v:group>
            <v:group style="position:absolute;left:8658;top:-649;width:10;height:20" coordorigin="8658,-649" coordsize="10,20">
              <v:shape style="position:absolute;left:8658;top:-649;width:10;height:20" coordorigin="8658,-649" coordsize="10,20" path="m8658,-629l8668,-629,8668,-649,8658,-649,8658,-629xe" filled="true" fillcolor="#000000" stroked="false">
                <v:path arrowok="t"/>
                <v:fill type="solid"/>
              </v:shape>
            </v:group>
            <v:group style="position:absolute;left:8658;top:-629;width:10;height:20" coordorigin="8658,-629" coordsize="10,20">
              <v:shape style="position:absolute;left:8658;top:-629;width:10;height:20" coordorigin="8658,-629" coordsize="10,20" path="m8658,-610l8668,-610,8668,-629,8658,-629,8658,-610xe" filled="true" fillcolor="#000000" stroked="false">
                <v:path arrowok="t"/>
                <v:fill type="solid"/>
              </v:shape>
            </v:group>
            <v:group style="position:absolute;left:8658;top:-610;width:10;height:20" coordorigin="8658,-610" coordsize="10,20">
              <v:shape style="position:absolute;left:8658;top:-610;width:10;height:20" coordorigin="8658,-610" coordsize="10,20" path="m8658,-591l8668,-591,8668,-610,8658,-610,8658,-591xe" filled="true" fillcolor="#000000" stroked="false">
                <v:path arrowok="t"/>
                <v:fill type="solid"/>
              </v:shape>
            </v:group>
            <v:group style="position:absolute;left:8658;top:-591;width:10;height:20" coordorigin="8658,-591" coordsize="10,20">
              <v:shape style="position:absolute;left:8658;top:-591;width:10;height:20" coordorigin="8658,-591" coordsize="10,20" path="m8658,-572l8668,-572,8668,-591,8658,-591,8658,-572xe" filled="true" fillcolor="#000000" stroked="false">
                <v:path arrowok="t"/>
                <v:fill type="solid"/>
              </v:shape>
            </v:group>
            <v:group style="position:absolute;left:8658;top:-572;width:10;height:20" coordorigin="8658,-572" coordsize="10,20">
              <v:shape style="position:absolute;left:8658;top:-572;width:10;height:20" coordorigin="8658,-572" coordsize="10,20" path="m8658,-553l8668,-553,8668,-572,8658,-572,8658,-553xe" filled="true" fillcolor="#000000" stroked="false">
                <v:path arrowok="t"/>
                <v:fill type="solid"/>
              </v:shape>
            </v:group>
            <v:group style="position:absolute;left:8658;top:-553;width:10;height:20" coordorigin="8658,-553" coordsize="10,20">
              <v:shape style="position:absolute;left:8658;top:-553;width:10;height:20" coordorigin="8658,-553" coordsize="10,20" path="m8658,-533l8668,-533,8668,-553,8658,-553,8658,-533xe" filled="true" fillcolor="#000000" stroked="false">
                <v:path arrowok="t"/>
                <v:fill type="solid"/>
              </v:shape>
            </v:group>
            <v:group style="position:absolute;left:8658;top:-533;width:10;height:20" coordorigin="8658,-533" coordsize="10,20">
              <v:shape style="position:absolute;left:8658;top:-533;width:10;height:20" coordorigin="8658,-533" coordsize="10,20" path="m8658,-514l8668,-514,8668,-533,8658,-533,8658,-514xe" filled="true" fillcolor="#000000" stroked="false">
                <v:path arrowok="t"/>
                <v:fill type="solid"/>
              </v:shape>
            </v:group>
            <v:group style="position:absolute;left:8658;top:-514;width:10;height:20" coordorigin="8658,-514" coordsize="10,20">
              <v:shape style="position:absolute;left:8658;top:-514;width:10;height:20" coordorigin="8658,-514" coordsize="10,20" path="m8658,-495l8668,-495,8668,-514,8658,-514,8658,-495xe" filled="true" fillcolor="#000000" stroked="false">
                <v:path arrowok="t"/>
                <v:fill type="solid"/>
              </v:shape>
            </v:group>
            <v:group style="position:absolute;left:8658;top:-495;width:10;height:20" coordorigin="8658,-495" coordsize="10,20">
              <v:shape style="position:absolute;left:8658;top:-495;width:10;height:20" coordorigin="8658,-495" coordsize="10,20" path="m8658,-476l8668,-476,8668,-495,8658,-495,8658,-476xe" filled="true" fillcolor="#000000" stroked="false">
                <v:path arrowok="t"/>
                <v:fill type="solid"/>
              </v:shape>
            </v:group>
            <v:group style="position:absolute;left:8658;top:-476;width:10;height:20" coordorigin="8658,-476" coordsize="10,20">
              <v:shape style="position:absolute;left:8658;top:-476;width:10;height:20" coordorigin="8658,-476" coordsize="10,20" path="m8658,-457l8668,-457,8668,-476,8658,-476,8658,-457xe" filled="true" fillcolor="#000000" stroked="false">
                <v:path arrowok="t"/>
                <v:fill type="solid"/>
              </v:shape>
            </v:group>
            <v:group style="position:absolute;left:8658;top:-448;width:10;height:2" coordorigin="8658,-448" coordsize="10,2">
              <v:shape style="position:absolute;left:8658;top:-448;width:10;height:2" coordorigin="8658,-448" coordsize="10,0" path="m8658,-448l8668,-448e" filled="false" stroked="true" strokeweight=".84003pt" strokecolor="#000000">
                <v:path arrowok="t"/>
              </v:shape>
              <v:shape style="position:absolute;left:1688;top:-533;width:3662;height:103" type="#_x0000_t75" stroked="false">
                <v:imagedata r:id="rId241" o:title=""/>
              </v:shape>
              <v:shape style="position:absolute;left:5326;top:-440;width:1853;height:10" type="#_x0000_t75" stroked="false">
                <v:imagedata r:id="rId242" o:title=""/>
              </v:shape>
              <v:shape style="position:absolute;left:7174;top:-440;width:3045;height:10" type="#_x0000_t75" stroked="false">
                <v:imagedata r:id="rId243" o:title=""/>
              </v:shape>
            </v:group>
            <v:group style="position:absolute;left:8658;top:-430;width:10;height:20" coordorigin="8658,-430" coordsize="10,20">
              <v:shape style="position:absolute;left:8658;top:-430;width:10;height:20" coordorigin="8658,-430" coordsize="10,20" path="m8658,-411l8668,-411,8668,-430,8658,-430,8658,-411xe" filled="true" fillcolor="#000000" stroked="false">
                <v:path arrowok="t"/>
                <v:fill type="solid"/>
              </v:shape>
            </v:group>
            <v:group style="position:absolute;left:8658;top:-411;width:10;height:20" coordorigin="8658,-411" coordsize="10,20">
              <v:shape style="position:absolute;left:8658;top:-411;width:10;height:20" coordorigin="8658,-411" coordsize="10,20" path="m8658,-392l8668,-392,8668,-411,8658,-411,8658,-392xe" filled="true" fillcolor="#000000" stroked="false">
                <v:path arrowok="t"/>
                <v:fill type="solid"/>
              </v:shape>
            </v:group>
            <v:group style="position:absolute;left:8658;top:-392;width:10;height:20" coordorigin="8658,-392" coordsize="10,20">
              <v:shape style="position:absolute;left:8658;top:-392;width:10;height:20" coordorigin="8658,-392" coordsize="10,20" path="m8658,-373l8668,-373,8668,-392,8658,-392,8658,-373xe" filled="true" fillcolor="#000000" stroked="false">
                <v:path arrowok="t"/>
                <v:fill type="solid"/>
              </v:shape>
            </v:group>
            <v:group style="position:absolute;left:8658;top:-373;width:10;height:20" coordorigin="8658,-373" coordsize="10,20">
              <v:shape style="position:absolute;left:8658;top:-373;width:10;height:20" coordorigin="8658,-373" coordsize="10,20" path="m8658,-353l8668,-353,8668,-373,8658,-373,8658,-353xe" filled="true" fillcolor="#000000" stroked="false">
                <v:path arrowok="t"/>
                <v:fill type="solid"/>
              </v:shape>
            </v:group>
            <v:group style="position:absolute;left:8658;top:-353;width:10;height:20" coordorigin="8658,-353" coordsize="10,20">
              <v:shape style="position:absolute;left:8658;top:-353;width:10;height:20" coordorigin="8658,-353" coordsize="10,20" path="m8658,-334l8668,-334,8668,-353,8658,-353,8658,-334xe" filled="true" fillcolor="#000000" stroked="false">
                <v:path arrowok="t"/>
                <v:fill type="solid"/>
              </v:shape>
            </v:group>
            <v:group style="position:absolute;left:8658;top:-334;width:10;height:20" coordorigin="8658,-334" coordsize="10,20">
              <v:shape style="position:absolute;left:8658;top:-334;width:10;height:20" coordorigin="8658,-334" coordsize="10,20" path="m8658,-315l8668,-315,8668,-334,8658,-334,8658,-315xe" filled="true" fillcolor="#000000" stroked="false">
                <v:path arrowok="t"/>
                <v:fill type="solid"/>
              </v:shape>
            </v:group>
            <v:group style="position:absolute;left:8658;top:-315;width:10;height:20" coordorigin="8658,-315" coordsize="10,20">
              <v:shape style="position:absolute;left:8658;top:-315;width:10;height:20" coordorigin="8658,-315" coordsize="10,20" path="m8658,-296l8668,-296,8668,-315,8658,-315,8658,-296xe" filled="true" fillcolor="#000000" stroked="false">
                <v:path arrowok="t"/>
                <v:fill type="solid"/>
              </v:shape>
            </v:group>
            <v:group style="position:absolute;left:8658;top:-296;width:10;height:20" coordorigin="8658,-296" coordsize="10,20">
              <v:shape style="position:absolute;left:8658;top:-296;width:10;height:20" coordorigin="8658,-296" coordsize="10,20" path="m8658,-277l8668,-277,8668,-296,8658,-296,8658,-277xe" filled="true" fillcolor="#000000" stroked="false">
                <v:path arrowok="t"/>
                <v:fill type="solid"/>
              </v:shape>
            </v:group>
            <v:group style="position:absolute;left:8658;top:-277;width:10;height:20" coordorigin="8658,-277" coordsize="10,20">
              <v:shape style="position:absolute;left:8658;top:-277;width:10;height:20" coordorigin="8658,-277" coordsize="10,20" path="m8658,-257l8668,-257,8668,-277,8658,-277,8658,-257xe" filled="true" fillcolor="#000000" stroked="false">
                <v:path arrowok="t"/>
                <v:fill type="solid"/>
              </v:shape>
            </v:group>
            <v:group style="position:absolute;left:8658;top:-257;width:10;height:20" coordorigin="8658,-257" coordsize="10,20">
              <v:shape style="position:absolute;left:8658;top:-257;width:10;height:20" coordorigin="8658,-257" coordsize="10,20" path="m8658,-238l8668,-238,8668,-257,8658,-257,8658,-238xe" filled="true" fillcolor="#000000" stroked="false">
                <v:path arrowok="t"/>
                <v:fill type="solid"/>
              </v:shape>
            </v:group>
            <v:group style="position:absolute;left:8658;top:-238;width:10;height:20" coordorigin="8658,-238" coordsize="10,20">
              <v:shape style="position:absolute;left:8658;top:-238;width:10;height:20" coordorigin="8658,-238" coordsize="10,20" path="m8658,-219l8668,-219,8668,-238,8658,-238,8658,-219xe" filled="true" fillcolor="#000000" stroked="false">
                <v:path arrowok="t"/>
                <v:fill type="solid"/>
              </v:shape>
            </v:group>
            <v:group style="position:absolute;left:8658;top:-219;width:10;height:20" coordorigin="8658,-219" coordsize="10,20">
              <v:shape style="position:absolute;left:8658;top:-219;width:10;height:20" coordorigin="8658,-219" coordsize="10,20" path="m8658,-200l8668,-200,8668,-219,8658,-219,8658,-200xe" filled="true" fillcolor="#000000" stroked="false">
                <v:path arrowok="t"/>
                <v:fill type="solid"/>
              </v:shape>
            </v:group>
            <v:group style="position:absolute;left:8658;top:-200;width:10;height:20" coordorigin="8658,-200" coordsize="10,20">
              <v:shape style="position:absolute;left:8658;top:-200;width:10;height:20" coordorigin="8658,-200" coordsize="10,20" path="m8658,-181l8668,-181,8668,-200,8658,-200,8658,-181xe" filled="true" fillcolor="#000000" stroked="false">
                <v:path arrowok="t"/>
                <v:fill type="solid"/>
              </v:shape>
            </v:group>
            <v:group style="position:absolute;left:8658;top:-181;width:10;height:20" coordorigin="8658,-181" coordsize="10,20">
              <v:shape style="position:absolute;left:8658;top:-181;width:10;height:20" coordorigin="8658,-181" coordsize="10,20" path="m8658,-161l8668,-161,8668,-181,8658,-181,8658,-161xe" filled="true" fillcolor="#000000" stroked="false">
                <v:path arrowok="t"/>
                <v:fill type="solid"/>
              </v:shape>
            </v:group>
            <v:group style="position:absolute;left:8658;top:-161;width:10;height:20" coordorigin="8658,-161" coordsize="10,20">
              <v:shape style="position:absolute;left:8658;top:-161;width:10;height:20" coordorigin="8658,-161" coordsize="10,20" path="m8658,-142l8668,-142,8668,-161,8658,-161,8658,-142xe" filled="true" fillcolor="#000000" stroked="false">
                <v:path arrowok="t"/>
                <v:fill type="solid"/>
              </v:shape>
            </v:group>
            <v:group style="position:absolute;left:8658;top:-142;width:10;height:20" coordorigin="8658,-142" coordsize="10,20">
              <v:shape style="position:absolute;left:8658;top:-142;width:10;height:20" coordorigin="8658,-142" coordsize="10,20" path="m8658,-123l8668,-123,8668,-142,8658,-142,8658,-123xe" filled="true" fillcolor="#000000" stroked="false">
                <v:path arrowok="t"/>
                <v:fill type="solid"/>
              </v:shape>
            </v:group>
            <v:group style="position:absolute;left:8658;top:-123;width:10;height:20" coordorigin="8658,-123" coordsize="10,20">
              <v:shape style="position:absolute;left:8658;top:-123;width:10;height:20" coordorigin="8658,-123" coordsize="10,20" path="m8658,-104l8668,-104,8668,-123,8658,-123,8658,-104xe" filled="true" fillcolor="#000000" stroked="false">
                <v:path arrowok="t"/>
                <v:fill type="solid"/>
              </v:shape>
            </v:group>
            <v:group style="position:absolute;left:8658;top:-104;width:10;height:20" coordorigin="8658,-104" coordsize="10,20">
              <v:shape style="position:absolute;left:8658;top:-104;width:10;height:20" coordorigin="8658,-104" coordsize="10,20" path="m8658,-85l8668,-85,8668,-104,8658,-104,8658,-85xe" filled="true" fillcolor="#000000" stroked="false">
                <v:path arrowok="t"/>
                <v:fill type="solid"/>
              </v:shape>
            </v:group>
            <v:group style="position:absolute;left:8658;top:-85;width:10;height:20" coordorigin="8658,-85" coordsize="10,20">
              <v:shape style="position:absolute;left:8658;top:-85;width:10;height:20" coordorigin="8658,-85" coordsize="10,20" path="m8658,-65l8668,-65,8668,-85,8658,-85,8658,-65xe" filled="true" fillcolor="#000000" stroked="false">
                <v:path arrowok="t"/>
                <v:fill type="solid"/>
              </v:shape>
            </v:group>
            <v:group style="position:absolute;left:8658;top:-65;width:10;height:20" coordorigin="8658,-65" coordsize="10,20">
              <v:shape style="position:absolute;left:8658;top:-65;width:10;height:20" coordorigin="8658,-65" coordsize="10,20" path="m8658,-46l8668,-46,8668,-65,8658,-65,8658,-46xe" filled="true" fillcolor="#000000" stroked="false">
                <v:path arrowok="t"/>
                <v:fill type="solid"/>
              </v:shape>
            </v:group>
            <w10:wrap type="none"/>
          </v:group>
        </w:pict>
      </w:r>
      <w:r>
        <w:rPr/>
        <w:t>（</w:t>
      </w:r>
      <w:r>
        <w:rPr>
          <w:rFonts w:ascii="Times New Roman" w:hAnsi="Times New Roman" w:cs="Times New Roman" w:eastAsia="Times New Roman" w:hint="default"/>
        </w:rPr>
        <w:t>3</w:t>
      </w:r>
      <w:r>
        <w:rPr/>
        <w:t>）电子商务板块账龄组合：</w:t>
      </w:r>
      <w:r>
        <w:rPr>
          <w:spacing w:val="-77"/>
        </w:rPr>
        <w:t> </w:t>
      </w:r>
      <w:r>
        <w:rPr/>
        <w:t>供应商返点</w:t>
      </w:r>
    </w:p>
    <w:p>
      <w:pPr>
        <w:spacing w:line="240" w:lineRule="auto" w:before="10"/>
        <w:rPr>
          <w:rFonts w:ascii="宋体" w:hAnsi="宋体" w:cs="宋体" w:eastAsia="宋体" w:hint="default"/>
          <w:sz w:val="3"/>
          <w:szCs w:val="3"/>
        </w:rPr>
      </w:pPr>
    </w:p>
    <w:p>
      <w:pPr>
        <w:spacing w:line="2100" w:lineRule="exact"/>
        <w:ind w:left="119" w:right="0" w:firstLine="0"/>
        <w:rPr>
          <w:rFonts w:ascii="宋体" w:hAnsi="宋体" w:cs="宋体" w:eastAsia="宋体" w:hint="default"/>
          <w:sz w:val="20"/>
          <w:szCs w:val="20"/>
        </w:rPr>
      </w:pPr>
      <w:r>
        <w:rPr>
          <w:rFonts w:ascii="宋体" w:hAnsi="宋体" w:cs="宋体" w:eastAsia="宋体" w:hint="default"/>
          <w:position w:val="-41"/>
          <w:sz w:val="20"/>
          <w:szCs w:val="20"/>
        </w:rPr>
        <w:pict>
          <v:group style="width:428.8pt;height:105pt;mso-position-horizontal-relative:char;mso-position-vertical-relative:line" coordorigin="0,0" coordsize="8576,2100">
            <v:group style="position:absolute;left:29;top:15;width:3598;height:2" coordorigin="29,15" coordsize="3598,2">
              <v:shape style="position:absolute;left:29;top:15;width:3598;height:2" coordorigin="29,15" coordsize="3598,0" path="m29,15l3627,15e" filled="false" stroked="true" strokeweight="1.5pt" strokecolor="#000000">
                <v:path arrowok="t"/>
              </v:shape>
            </v:group>
            <v:group style="position:absolute;left:3627;top:15;width:30;height:2" coordorigin="3627,15" coordsize="30,2">
              <v:shape style="position:absolute;left:3627;top:15;width:30;height:2" coordorigin="3627,15" coordsize="30,0" path="m3627,15l3657,15e" filled="false" stroked="true" strokeweight="1.5pt" strokecolor="#000000">
                <v:path arrowok="t"/>
              </v:shape>
            </v:group>
            <v:group style="position:absolute;left:3657;top:15;width:4904;height:2" coordorigin="3657,15" coordsize="4904,2">
              <v:shape style="position:absolute;left:3657;top:15;width:4904;height:2" coordorigin="3657,15" coordsize="4904,0" path="m3657,15l8560,15e" filled="false" stroked="true" strokeweight="1.5pt" strokecolor="#000000">
                <v:path arrowok="t"/>
              </v:shape>
            </v:group>
            <v:group style="position:absolute;left:3627;top:30;width:10;height:20" coordorigin="3627,30" coordsize="10,20">
              <v:shape style="position:absolute;left:3627;top:30;width:10;height:20" coordorigin="3627,30" coordsize="10,20" path="m3627,49l3636,49,3636,30,3627,30,3627,49xe" filled="true" fillcolor="#000000" stroked="false">
                <v:path arrowok="t"/>
                <v:fill type="solid"/>
              </v:shape>
            </v:group>
            <v:group style="position:absolute;left:3627;top:49;width:10;height:20" coordorigin="3627,49" coordsize="10,20">
              <v:shape style="position:absolute;left:3627;top:49;width:10;height:20" coordorigin="3627,49" coordsize="10,20" path="m3627,68l3636,68,3636,49,3627,49,3627,68xe" filled="true" fillcolor="#000000" stroked="false">
                <v:path arrowok="t"/>
                <v:fill type="solid"/>
              </v:shape>
            </v:group>
            <v:group style="position:absolute;left:3627;top:68;width:10;height:20" coordorigin="3627,68" coordsize="10,20">
              <v:shape style="position:absolute;left:3627;top:68;width:10;height:20" coordorigin="3627,68" coordsize="10,20" path="m3627,88l3636,88,3636,68,3627,68,3627,88xe" filled="true" fillcolor="#000000" stroked="false">
                <v:path arrowok="t"/>
                <v:fill type="solid"/>
              </v:shape>
            </v:group>
            <v:group style="position:absolute;left:3627;top:88;width:10;height:20" coordorigin="3627,88" coordsize="10,20">
              <v:shape style="position:absolute;left:3627;top:88;width:10;height:20" coordorigin="3627,88" coordsize="10,20" path="m3627,107l3636,107,3636,88,3627,88,3627,107xe" filled="true" fillcolor="#000000" stroked="false">
                <v:path arrowok="t"/>
                <v:fill type="solid"/>
              </v:shape>
            </v:group>
            <v:group style="position:absolute;left:3627;top:107;width:10;height:20" coordorigin="3627,107" coordsize="10,20">
              <v:shape style="position:absolute;left:3627;top:107;width:10;height:20" coordorigin="3627,107" coordsize="10,20" path="m3627,126l3636,126,3636,107,3627,107,3627,126xe" filled="true" fillcolor="#000000" stroked="false">
                <v:path arrowok="t"/>
                <v:fill type="solid"/>
              </v:shape>
            </v:group>
            <v:group style="position:absolute;left:3627;top:126;width:10;height:20" coordorigin="3627,126" coordsize="10,20">
              <v:shape style="position:absolute;left:3627;top:126;width:10;height:20" coordorigin="3627,126" coordsize="10,20" path="m3627,145l3636,145,3636,126,3627,126,3627,145xe" filled="true" fillcolor="#000000" stroked="false">
                <v:path arrowok="t"/>
                <v:fill type="solid"/>
              </v:shape>
            </v:group>
            <v:group style="position:absolute;left:3627;top:145;width:10;height:20" coordorigin="3627,145" coordsize="10,20">
              <v:shape style="position:absolute;left:3627;top:145;width:10;height:20" coordorigin="3627,145" coordsize="10,20" path="m3627,164l3636,164,3636,145,3627,145,3627,164xe" filled="true" fillcolor="#000000" stroked="false">
                <v:path arrowok="t"/>
                <v:fill type="solid"/>
              </v:shape>
            </v:group>
            <v:group style="position:absolute;left:3627;top:164;width:10;height:20" coordorigin="3627,164" coordsize="10,20">
              <v:shape style="position:absolute;left:3627;top:164;width:10;height:20" coordorigin="3627,164" coordsize="10,20" path="m3627,184l3636,184,3636,164,3627,164,3627,184xe" filled="true" fillcolor="#000000" stroked="false">
                <v:path arrowok="t"/>
                <v:fill type="solid"/>
              </v:shape>
            </v:group>
            <v:group style="position:absolute;left:3627;top:184;width:10;height:20" coordorigin="3627,184" coordsize="10,20">
              <v:shape style="position:absolute;left:3627;top:184;width:10;height:20" coordorigin="3627,184" coordsize="10,20" path="m3627,203l3636,203,3636,184,3627,184,3627,203xe" filled="true" fillcolor="#000000" stroked="false">
                <v:path arrowok="t"/>
                <v:fill type="solid"/>
              </v:shape>
            </v:group>
            <v:group style="position:absolute;left:3627;top:203;width:10;height:20" coordorigin="3627,203" coordsize="10,20">
              <v:shape style="position:absolute;left:3627;top:203;width:10;height:20" coordorigin="3627,203" coordsize="10,20" path="m3627,222l3636,222,3636,203,3627,203,3627,222xe" filled="true" fillcolor="#000000" stroked="false">
                <v:path arrowok="t"/>
                <v:fill type="solid"/>
              </v:shape>
            </v:group>
            <v:group style="position:absolute;left:3627;top:222;width:10;height:20" coordorigin="3627,222" coordsize="10,20">
              <v:shape style="position:absolute;left:3627;top:222;width:10;height:20" coordorigin="3627,222" coordsize="10,20" path="m3627,241l3636,241,3636,222,3627,222,3627,241xe" filled="true" fillcolor="#000000" stroked="false">
                <v:path arrowok="t"/>
                <v:fill type="solid"/>
              </v:shape>
            </v:group>
            <v:group style="position:absolute;left:3627;top:241;width:10;height:20" coordorigin="3627,241" coordsize="10,20">
              <v:shape style="position:absolute;left:3627;top:241;width:10;height:20" coordorigin="3627,241" coordsize="10,20" path="m3627,260l3636,260,3636,241,3627,241,3627,260xe" filled="true" fillcolor="#000000" stroked="false">
                <v:path arrowok="t"/>
                <v:fill type="solid"/>
              </v:shape>
            </v:group>
            <v:group style="position:absolute;left:3627;top:260;width:10;height:20" coordorigin="3627,260" coordsize="10,20">
              <v:shape style="position:absolute;left:3627;top:260;width:10;height:20" coordorigin="3627,260" coordsize="10,20" path="m3627,280l3636,280,3636,260,3627,260,3627,280xe" filled="true" fillcolor="#000000" stroked="false">
                <v:path arrowok="t"/>
                <v:fill type="solid"/>
              </v:shape>
            </v:group>
            <v:group style="position:absolute;left:3627;top:280;width:10;height:20" coordorigin="3627,280" coordsize="10,20">
              <v:shape style="position:absolute;left:3627;top:280;width:10;height:20" coordorigin="3627,280" coordsize="10,20" path="m3627,299l3636,299,3636,280,3627,280,3627,299xe" filled="true" fillcolor="#000000" stroked="false">
                <v:path arrowok="t"/>
                <v:fill type="solid"/>
              </v:shape>
            </v:group>
            <v:group style="position:absolute;left:3627;top:299;width:10;height:20" coordorigin="3627,299" coordsize="10,20">
              <v:shape style="position:absolute;left:3627;top:299;width:10;height:20" coordorigin="3627,299" coordsize="10,20" path="m3627,318l3636,318,3636,299,3627,299,3627,318xe" filled="true" fillcolor="#000000" stroked="false">
                <v:path arrowok="t"/>
                <v:fill type="solid"/>
              </v:shape>
            </v:group>
            <v:group style="position:absolute;left:3627;top:318;width:10;height:20" coordorigin="3627,318" coordsize="10,20">
              <v:shape style="position:absolute;left:3627;top:318;width:10;height:20" coordorigin="3627,318" coordsize="10,20" path="m3627,337l3636,337,3636,318,3627,318,3627,337xe" filled="true" fillcolor="#000000" stroked="false">
                <v:path arrowok="t"/>
                <v:fill type="solid"/>
              </v:shape>
              <v:shape style="position:absolute;left:3617;top:337;width:1846;height:103" type="#_x0000_t75" stroked="false">
                <v:imagedata r:id="rId266" o:title=""/>
              </v:shape>
              <v:shape style="position:absolute;left:5458;top:431;width:1583;height:10" type="#_x0000_t75" stroked="false">
                <v:imagedata r:id="rId261" o:title=""/>
              </v:shape>
              <v:shape style="position:absolute;left:7036;top:431;width:1524;height:10" type="#_x0000_t75" stroked="false">
                <v:imagedata r:id="rId262" o:title=""/>
              </v:shape>
            </v:group>
            <v:group style="position:absolute;left:3627;top:440;width:10;height:20" coordorigin="3627,440" coordsize="10,20">
              <v:shape style="position:absolute;left:3627;top:440;width:10;height:20" coordorigin="3627,440" coordsize="10,20" path="m3627,460l3636,460,3636,440,3627,440,3627,460xe" filled="true" fillcolor="#000000" stroked="false">
                <v:path arrowok="t"/>
                <v:fill type="solid"/>
              </v:shape>
            </v:group>
            <v:group style="position:absolute;left:3627;top:460;width:10;height:20" coordorigin="3627,460" coordsize="10,20">
              <v:shape style="position:absolute;left:3627;top:460;width:10;height:20" coordorigin="3627,460" coordsize="10,20" path="m3627,479l3636,479,3636,460,3627,460,3627,479xe" filled="true" fillcolor="#000000" stroked="false">
                <v:path arrowok="t"/>
                <v:fill type="solid"/>
              </v:shape>
            </v:group>
            <v:group style="position:absolute;left:3627;top:479;width:10;height:20" coordorigin="3627,479" coordsize="10,20">
              <v:shape style="position:absolute;left:3627;top:479;width:10;height:20" coordorigin="3627,479" coordsize="10,20" path="m3627,498l3636,498,3636,479,3627,479,3627,498xe" filled="true" fillcolor="#000000" stroked="false">
                <v:path arrowok="t"/>
                <v:fill type="solid"/>
              </v:shape>
            </v:group>
            <v:group style="position:absolute;left:3627;top:498;width:10;height:20" coordorigin="3627,498" coordsize="10,20">
              <v:shape style="position:absolute;left:3627;top:498;width:10;height:20" coordorigin="3627,498" coordsize="10,20" path="m3627,517l3636,517,3636,498,3627,498,3627,517xe" filled="true" fillcolor="#000000" stroked="false">
                <v:path arrowok="t"/>
                <v:fill type="solid"/>
              </v:shape>
            </v:group>
            <v:group style="position:absolute;left:3627;top:517;width:10;height:20" coordorigin="3627,517" coordsize="10,20">
              <v:shape style="position:absolute;left:3627;top:517;width:10;height:20" coordorigin="3627,517" coordsize="10,20" path="m3627,536l3636,536,3636,517,3627,517,3627,536xe" filled="true" fillcolor="#000000" stroked="false">
                <v:path arrowok="t"/>
                <v:fill type="solid"/>
              </v:shape>
            </v:group>
            <v:group style="position:absolute;left:3627;top:536;width:10;height:20" coordorigin="3627,536" coordsize="10,20">
              <v:shape style="position:absolute;left:3627;top:536;width:10;height:20" coordorigin="3627,536" coordsize="10,20" path="m3627,556l3636,556,3636,536,3627,536,3627,556xe" filled="true" fillcolor="#000000" stroked="false">
                <v:path arrowok="t"/>
                <v:fill type="solid"/>
              </v:shape>
            </v:group>
            <v:group style="position:absolute;left:3627;top:556;width:10;height:20" coordorigin="3627,556" coordsize="10,20">
              <v:shape style="position:absolute;left:3627;top:556;width:10;height:20" coordorigin="3627,556" coordsize="10,20" path="m3627,575l3636,575,3636,556,3627,556,3627,575xe" filled="true" fillcolor="#000000" stroked="false">
                <v:path arrowok="t"/>
                <v:fill type="solid"/>
              </v:shape>
            </v:group>
            <v:group style="position:absolute;left:3627;top:575;width:10;height:20" coordorigin="3627,575" coordsize="10,20">
              <v:shape style="position:absolute;left:3627;top:575;width:10;height:20" coordorigin="3627,575" coordsize="10,20" path="m3627,594l3636,594,3636,575,3627,575,3627,594xe" filled="true" fillcolor="#000000" stroked="false">
                <v:path arrowok="t"/>
                <v:fill type="solid"/>
              </v:shape>
            </v:group>
            <v:group style="position:absolute;left:3627;top:594;width:10;height:20" coordorigin="3627,594" coordsize="10,20">
              <v:shape style="position:absolute;left:3627;top:594;width:10;height:20" coordorigin="3627,594" coordsize="10,20" path="m3627,613l3636,613,3636,594,3627,594,3627,613xe" filled="true" fillcolor="#000000" stroked="false">
                <v:path arrowok="t"/>
                <v:fill type="solid"/>
              </v:shape>
            </v:group>
            <v:group style="position:absolute;left:3627;top:613;width:10;height:20" coordorigin="3627,613" coordsize="10,20">
              <v:shape style="position:absolute;left:3627;top:613;width:10;height:20" coordorigin="3627,613" coordsize="10,20" path="m3627,632l3636,632,3636,613,3627,613,3627,632xe" filled="true" fillcolor="#000000" stroked="false">
                <v:path arrowok="t"/>
                <v:fill type="solid"/>
              </v:shape>
            </v:group>
            <v:group style="position:absolute;left:3627;top:632;width:10;height:20" coordorigin="3627,632" coordsize="10,20">
              <v:shape style="position:absolute;left:3627;top:632;width:10;height:20" coordorigin="3627,632" coordsize="10,20" path="m3627,652l3636,652,3636,632,3627,632,3627,652xe" filled="true" fillcolor="#000000" stroked="false">
                <v:path arrowok="t"/>
                <v:fill type="solid"/>
              </v:shape>
            </v:group>
            <v:group style="position:absolute;left:3627;top:652;width:10;height:20" coordorigin="3627,652" coordsize="10,20">
              <v:shape style="position:absolute;left:3627;top:652;width:10;height:20" coordorigin="3627,652" coordsize="10,20" path="m3627,671l3636,671,3636,652,3627,652,3627,671xe" filled="true" fillcolor="#000000" stroked="false">
                <v:path arrowok="t"/>
                <v:fill type="solid"/>
              </v:shape>
            </v:group>
            <v:group style="position:absolute;left:3627;top:671;width:10;height:20" coordorigin="3627,671" coordsize="10,20">
              <v:shape style="position:absolute;left:3627;top:671;width:10;height:20" coordorigin="3627,671" coordsize="10,20" path="m3627,690l3636,690,3636,671,3627,671,3627,690xe" filled="true" fillcolor="#000000" stroked="false">
                <v:path arrowok="t"/>
                <v:fill type="solid"/>
              </v:shape>
            </v:group>
            <v:group style="position:absolute;left:3627;top:690;width:10;height:20" coordorigin="3627,690" coordsize="10,20">
              <v:shape style="position:absolute;left:3627;top:690;width:10;height:20" coordorigin="3627,690" coordsize="10,20" path="m3627,709l3636,709,3636,690,3627,690,3627,709xe" filled="true" fillcolor="#000000" stroked="false">
                <v:path arrowok="t"/>
                <v:fill type="solid"/>
              </v:shape>
            </v:group>
            <v:group style="position:absolute;left:3627;top:709;width:10;height:20" coordorigin="3627,709" coordsize="10,20">
              <v:shape style="position:absolute;left:3627;top:709;width:10;height:20" coordorigin="3627,709" coordsize="10,20" path="m3627,728l3636,728,3636,709,3627,709,3627,728xe" filled="true" fillcolor="#000000" stroked="false">
                <v:path arrowok="t"/>
                <v:fill type="solid"/>
              </v:shape>
            </v:group>
            <v:group style="position:absolute;left:3627;top:728;width:10;height:20" coordorigin="3627,728" coordsize="10,20">
              <v:shape style="position:absolute;left:3627;top:728;width:10;height:20" coordorigin="3627,728" coordsize="10,20" path="m3627,748l3636,748,3636,728,3627,728,3627,748xe" filled="true" fillcolor="#000000" stroked="false">
                <v:path arrowok="t"/>
                <v:fill type="solid"/>
              </v:shape>
            </v:group>
            <v:group style="position:absolute;left:3627;top:748;width:10;height:20" coordorigin="3627,748" coordsize="10,20">
              <v:shape style="position:absolute;left:3627;top:748;width:10;height:20" coordorigin="3627,748" coordsize="10,20" path="m3627,767l3636,767,3636,748,3627,748,3627,767xe" filled="true" fillcolor="#000000" stroked="false">
                <v:path arrowok="t"/>
                <v:fill type="solid"/>
              </v:shape>
            </v:group>
            <v:group style="position:absolute;left:3627;top:767;width:10;height:20" coordorigin="3627,767" coordsize="10,20">
              <v:shape style="position:absolute;left:3627;top:767;width:10;height:20" coordorigin="3627,767" coordsize="10,20" path="m3627,786l3636,786,3636,767,3627,767,3627,786xe" filled="true" fillcolor="#000000" stroked="false">
                <v:path arrowok="t"/>
                <v:fill type="solid"/>
              </v:shape>
            </v:group>
            <v:group style="position:absolute;left:3627;top:786;width:10;height:20" coordorigin="3627,786" coordsize="10,20">
              <v:shape style="position:absolute;left:3627;top:786;width:10;height:20" coordorigin="3627,786" coordsize="10,20" path="m3627,805l3636,805,3636,786,3627,786,3627,805xe" filled="true" fillcolor="#000000" stroked="false">
                <v:path arrowok="t"/>
                <v:fill type="solid"/>
              </v:shape>
            </v:group>
            <v:group style="position:absolute;left:3627;top:805;width:10;height:20" coordorigin="3627,805" coordsize="10,20">
              <v:shape style="position:absolute;left:3627;top:805;width:10;height:20" coordorigin="3627,805" coordsize="10,20" path="m3627,824l3636,824,3636,805,3627,805,3627,824xe" filled="true" fillcolor="#000000" stroked="false">
                <v:path arrowok="t"/>
                <v:fill type="solid"/>
              </v:shape>
            </v:group>
            <v:group style="position:absolute;left:3627;top:832;width:10;height:2" coordorigin="3627,832" coordsize="10,2">
              <v:shape style="position:absolute;left:3627;top:832;width:10;height:2" coordorigin="3627,832" coordsize="10,0" path="m3627,832l3636,832e" filled="false" stroked="true" strokeweight=".78003pt" strokecolor="#000000">
                <v:path arrowok="t"/>
              </v:shape>
            </v:group>
            <v:group style="position:absolute;left:5463;top:440;width:10;height:20" coordorigin="5463,440" coordsize="10,20">
              <v:shape style="position:absolute;left:5463;top:440;width:10;height:20" coordorigin="5463,440" coordsize="10,20" path="m5463,460l5472,460,5472,440,5463,440,5463,460xe" filled="true" fillcolor="#000000" stroked="false">
                <v:path arrowok="t"/>
                <v:fill type="solid"/>
              </v:shape>
            </v:group>
            <v:group style="position:absolute;left:5463;top:460;width:10;height:20" coordorigin="5463,460" coordsize="10,20">
              <v:shape style="position:absolute;left:5463;top:460;width:10;height:20" coordorigin="5463,460" coordsize="10,20" path="m5463,479l5472,479,5472,460,5463,460,5463,479xe" filled="true" fillcolor="#000000" stroked="false">
                <v:path arrowok="t"/>
                <v:fill type="solid"/>
              </v:shape>
            </v:group>
            <v:group style="position:absolute;left:5463;top:479;width:10;height:20" coordorigin="5463,479" coordsize="10,20">
              <v:shape style="position:absolute;left:5463;top:479;width:10;height:20" coordorigin="5463,479" coordsize="10,20" path="m5463,498l5472,498,5472,479,5463,479,5463,498xe" filled="true" fillcolor="#000000" stroked="false">
                <v:path arrowok="t"/>
                <v:fill type="solid"/>
              </v:shape>
            </v:group>
            <v:group style="position:absolute;left:5463;top:498;width:10;height:20" coordorigin="5463,498" coordsize="10,20">
              <v:shape style="position:absolute;left:5463;top:498;width:10;height:20" coordorigin="5463,498" coordsize="10,20" path="m5463,517l5472,517,5472,498,5463,498,5463,517xe" filled="true" fillcolor="#000000" stroked="false">
                <v:path arrowok="t"/>
                <v:fill type="solid"/>
              </v:shape>
            </v:group>
            <v:group style="position:absolute;left:5463;top:517;width:10;height:20" coordorigin="5463,517" coordsize="10,20">
              <v:shape style="position:absolute;left:5463;top:517;width:10;height:20" coordorigin="5463,517" coordsize="10,20" path="m5463,536l5472,536,5472,517,5463,517,5463,536xe" filled="true" fillcolor="#000000" stroked="false">
                <v:path arrowok="t"/>
                <v:fill type="solid"/>
              </v:shape>
            </v:group>
            <v:group style="position:absolute;left:5463;top:536;width:10;height:20" coordorigin="5463,536" coordsize="10,20">
              <v:shape style="position:absolute;left:5463;top:536;width:10;height:20" coordorigin="5463,536" coordsize="10,20" path="m5463,556l5472,556,5472,536,5463,536,5463,556xe" filled="true" fillcolor="#000000" stroked="false">
                <v:path arrowok="t"/>
                <v:fill type="solid"/>
              </v:shape>
            </v:group>
            <v:group style="position:absolute;left:5463;top:556;width:10;height:20" coordorigin="5463,556" coordsize="10,20">
              <v:shape style="position:absolute;left:5463;top:556;width:10;height:20" coordorigin="5463,556" coordsize="10,20" path="m5463,575l5472,575,5472,556,5463,556,5463,575xe" filled="true" fillcolor="#000000" stroked="false">
                <v:path arrowok="t"/>
                <v:fill type="solid"/>
              </v:shape>
            </v:group>
            <v:group style="position:absolute;left:5463;top:575;width:10;height:20" coordorigin="5463,575" coordsize="10,20">
              <v:shape style="position:absolute;left:5463;top:575;width:10;height:20" coordorigin="5463,575" coordsize="10,20" path="m5463,594l5472,594,5472,575,5463,575,5463,594xe" filled="true" fillcolor="#000000" stroked="false">
                <v:path arrowok="t"/>
                <v:fill type="solid"/>
              </v:shape>
            </v:group>
            <v:group style="position:absolute;left:5463;top:594;width:10;height:20" coordorigin="5463,594" coordsize="10,20">
              <v:shape style="position:absolute;left:5463;top:594;width:10;height:20" coordorigin="5463,594" coordsize="10,20" path="m5463,613l5472,613,5472,594,5463,594,5463,613xe" filled="true" fillcolor="#000000" stroked="false">
                <v:path arrowok="t"/>
                <v:fill type="solid"/>
              </v:shape>
            </v:group>
            <v:group style="position:absolute;left:5463;top:613;width:10;height:20" coordorigin="5463,613" coordsize="10,20">
              <v:shape style="position:absolute;left:5463;top:613;width:10;height:20" coordorigin="5463,613" coordsize="10,20" path="m5463,632l5472,632,5472,613,5463,613,5463,632xe" filled="true" fillcolor="#000000" stroked="false">
                <v:path arrowok="t"/>
                <v:fill type="solid"/>
              </v:shape>
            </v:group>
            <v:group style="position:absolute;left:5463;top:632;width:10;height:20" coordorigin="5463,632" coordsize="10,20">
              <v:shape style="position:absolute;left:5463;top:632;width:10;height:20" coordorigin="5463,632" coordsize="10,20" path="m5463,652l5472,652,5472,632,5463,632,5463,652xe" filled="true" fillcolor="#000000" stroked="false">
                <v:path arrowok="t"/>
                <v:fill type="solid"/>
              </v:shape>
            </v:group>
            <v:group style="position:absolute;left:5463;top:652;width:10;height:20" coordorigin="5463,652" coordsize="10,20">
              <v:shape style="position:absolute;left:5463;top:652;width:10;height:20" coordorigin="5463,652" coordsize="10,20" path="m5463,671l5472,671,5472,652,5463,652,5463,671xe" filled="true" fillcolor="#000000" stroked="false">
                <v:path arrowok="t"/>
                <v:fill type="solid"/>
              </v:shape>
            </v:group>
            <v:group style="position:absolute;left:5463;top:671;width:10;height:20" coordorigin="5463,671" coordsize="10,20">
              <v:shape style="position:absolute;left:5463;top:671;width:10;height:20" coordorigin="5463,671" coordsize="10,20" path="m5463,690l5472,690,5472,671,5463,671,5463,690xe" filled="true" fillcolor="#000000" stroked="false">
                <v:path arrowok="t"/>
                <v:fill type="solid"/>
              </v:shape>
            </v:group>
            <v:group style="position:absolute;left:5463;top:690;width:10;height:20" coordorigin="5463,690" coordsize="10,20">
              <v:shape style="position:absolute;left:5463;top:690;width:10;height:20" coordorigin="5463,690" coordsize="10,20" path="m5463,709l5472,709,5472,690,5463,690,5463,709xe" filled="true" fillcolor="#000000" stroked="false">
                <v:path arrowok="t"/>
                <v:fill type="solid"/>
              </v:shape>
            </v:group>
            <v:group style="position:absolute;left:5463;top:709;width:10;height:20" coordorigin="5463,709" coordsize="10,20">
              <v:shape style="position:absolute;left:5463;top:709;width:10;height:20" coordorigin="5463,709" coordsize="10,20" path="m5463,728l5472,728,5472,709,5463,709,5463,728xe" filled="true" fillcolor="#000000" stroked="false">
                <v:path arrowok="t"/>
                <v:fill type="solid"/>
              </v:shape>
            </v:group>
            <v:group style="position:absolute;left:5463;top:728;width:10;height:20" coordorigin="5463,728" coordsize="10,20">
              <v:shape style="position:absolute;left:5463;top:728;width:10;height:20" coordorigin="5463,728" coordsize="10,20" path="m5463,748l5472,748,5472,728,5463,728,5463,748xe" filled="true" fillcolor="#000000" stroked="false">
                <v:path arrowok="t"/>
                <v:fill type="solid"/>
              </v:shape>
            </v:group>
            <v:group style="position:absolute;left:7041;top:440;width:10;height:20" coordorigin="7041,440" coordsize="10,20">
              <v:shape style="position:absolute;left:7041;top:440;width:10;height:20" coordorigin="7041,440" coordsize="10,20" path="m7041,460l7051,460,7051,440,7041,440,7041,460xe" filled="true" fillcolor="#000000" stroked="false">
                <v:path arrowok="t"/>
                <v:fill type="solid"/>
              </v:shape>
            </v:group>
            <v:group style="position:absolute;left:7041;top:460;width:10;height:20" coordorigin="7041,460" coordsize="10,20">
              <v:shape style="position:absolute;left:7041;top:460;width:10;height:20" coordorigin="7041,460" coordsize="10,20" path="m7041,479l7051,479,7051,460,7041,460,7041,479xe" filled="true" fillcolor="#000000" stroked="false">
                <v:path arrowok="t"/>
                <v:fill type="solid"/>
              </v:shape>
            </v:group>
            <v:group style="position:absolute;left:7041;top:479;width:10;height:20" coordorigin="7041,479" coordsize="10,20">
              <v:shape style="position:absolute;left:7041;top:479;width:10;height:20" coordorigin="7041,479" coordsize="10,20" path="m7041,498l7051,498,7051,479,7041,479,7041,498xe" filled="true" fillcolor="#000000" stroked="false">
                <v:path arrowok="t"/>
                <v:fill type="solid"/>
              </v:shape>
            </v:group>
            <v:group style="position:absolute;left:7041;top:498;width:10;height:20" coordorigin="7041,498" coordsize="10,20">
              <v:shape style="position:absolute;left:7041;top:498;width:10;height:20" coordorigin="7041,498" coordsize="10,20" path="m7041,517l7051,517,7051,498,7041,498,7041,517xe" filled="true" fillcolor="#000000" stroked="false">
                <v:path arrowok="t"/>
                <v:fill type="solid"/>
              </v:shape>
            </v:group>
            <v:group style="position:absolute;left:7041;top:517;width:10;height:20" coordorigin="7041,517" coordsize="10,20">
              <v:shape style="position:absolute;left:7041;top:517;width:10;height:20" coordorigin="7041,517" coordsize="10,20" path="m7041,536l7051,536,7051,517,7041,517,7041,536xe" filled="true" fillcolor="#000000" stroked="false">
                <v:path arrowok="t"/>
                <v:fill type="solid"/>
              </v:shape>
            </v:group>
            <v:group style="position:absolute;left:7041;top:536;width:10;height:20" coordorigin="7041,536" coordsize="10,20">
              <v:shape style="position:absolute;left:7041;top:536;width:10;height:20" coordorigin="7041,536" coordsize="10,20" path="m7041,556l7051,556,7051,536,7041,536,7041,556xe" filled="true" fillcolor="#000000" stroked="false">
                <v:path arrowok="t"/>
                <v:fill type="solid"/>
              </v:shape>
            </v:group>
            <v:group style="position:absolute;left:7041;top:556;width:10;height:20" coordorigin="7041,556" coordsize="10,20">
              <v:shape style="position:absolute;left:7041;top:556;width:10;height:20" coordorigin="7041,556" coordsize="10,20" path="m7041,575l7051,575,7051,556,7041,556,7041,575xe" filled="true" fillcolor="#000000" stroked="false">
                <v:path arrowok="t"/>
                <v:fill type="solid"/>
              </v:shape>
            </v:group>
            <v:group style="position:absolute;left:7041;top:575;width:10;height:20" coordorigin="7041,575" coordsize="10,20">
              <v:shape style="position:absolute;left:7041;top:575;width:10;height:20" coordorigin="7041,575" coordsize="10,20" path="m7041,594l7051,594,7051,575,7041,575,7041,594xe" filled="true" fillcolor="#000000" stroked="false">
                <v:path arrowok="t"/>
                <v:fill type="solid"/>
              </v:shape>
            </v:group>
            <v:group style="position:absolute;left:7041;top:594;width:10;height:20" coordorigin="7041,594" coordsize="10,20">
              <v:shape style="position:absolute;left:7041;top:594;width:10;height:20" coordorigin="7041,594" coordsize="10,20" path="m7041,613l7051,613,7051,594,7041,594,7041,613xe" filled="true" fillcolor="#000000" stroked="false">
                <v:path arrowok="t"/>
                <v:fill type="solid"/>
              </v:shape>
            </v:group>
            <v:group style="position:absolute;left:7041;top:613;width:10;height:20" coordorigin="7041,613" coordsize="10,20">
              <v:shape style="position:absolute;left:7041;top:613;width:10;height:20" coordorigin="7041,613" coordsize="10,20" path="m7041,632l7051,632,7051,613,7041,613,7041,632xe" filled="true" fillcolor="#000000" stroked="false">
                <v:path arrowok="t"/>
                <v:fill type="solid"/>
              </v:shape>
            </v:group>
            <v:group style="position:absolute;left:7041;top:632;width:10;height:20" coordorigin="7041,632" coordsize="10,20">
              <v:shape style="position:absolute;left:7041;top:632;width:10;height:20" coordorigin="7041,632" coordsize="10,20" path="m7041,652l7051,652,7051,632,7041,632,7041,652xe" filled="true" fillcolor="#000000" stroked="false">
                <v:path arrowok="t"/>
                <v:fill type="solid"/>
              </v:shape>
            </v:group>
            <v:group style="position:absolute;left:7041;top:652;width:10;height:20" coordorigin="7041,652" coordsize="10,20">
              <v:shape style="position:absolute;left:7041;top:652;width:10;height:20" coordorigin="7041,652" coordsize="10,20" path="m7041,671l7051,671,7051,652,7041,652,7041,671xe" filled="true" fillcolor="#000000" stroked="false">
                <v:path arrowok="t"/>
                <v:fill type="solid"/>
              </v:shape>
            </v:group>
            <v:group style="position:absolute;left:7041;top:671;width:10;height:20" coordorigin="7041,671" coordsize="10,20">
              <v:shape style="position:absolute;left:7041;top:671;width:10;height:20" coordorigin="7041,671" coordsize="10,20" path="m7041,690l7051,690,7051,671,7041,671,7041,690xe" filled="true" fillcolor="#000000" stroked="false">
                <v:path arrowok="t"/>
                <v:fill type="solid"/>
              </v:shape>
            </v:group>
            <v:group style="position:absolute;left:7041;top:690;width:10;height:20" coordorigin="7041,690" coordsize="10,20">
              <v:shape style="position:absolute;left:7041;top:690;width:10;height:20" coordorigin="7041,690" coordsize="10,20" path="m7041,709l7051,709,7051,690,7041,690,7041,709xe" filled="true" fillcolor="#000000" stroked="false">
                <v:path arrowok="t"/>
                <v:fill type="solid"/>
              </v:shape>
            </v:group>
            <v:group style="position:absolute;left:7041;top:709;width:10;height:20" coordorigin="7041,709" coordsize="10,20">
              <v:shape style="position:absolute;left:7041;top:709;width:10;height:20" coordorigin="7041,709" coordsize="10,20" path="m7041,728l7051,728,7051,709,7041,709,7041,728xe" filled="true" fillcolor="#000000" stroked="false">
                <v:path arrowok="t"/>
                <v:fill type="solid"/>
              </v:shape>
            </v:group>
            <v:group style="position:absolute;left:7041;top:728;width:10;height:20" coordorigin="7041,728" coordsize="10,20">
              <v:shape style="position:absolute;left:7041;top:728;width:10;height:20" coordorigin="7041,728" coordsize="10,20" path="m7041,748l7051,748,7051,728,7041,728,7041,748xe" filled="true" fillcolor="#000000" stroked="false">
                <v:path arrowok="t"/>
                <v:fill type="solid"/>
              </v:shape>
            </v:group>
            <v:group style="position:absolute;left:7041;top:748;width:10;height:20" coordorigin="7041,748" coordsize="10,20">
              <v:shape style="position:absolute;left:7041;top:748;width:10;height:20" coordorigin="7041,748" coordsize="10,20" path="m7041,767l7051,767,7051,748,7041,748,7041,767xe" filled="true" fillcolor="#000000" stroked="false">
                <v:path arrowok="t"/>
                <v:fill type="solid"/>
              </v:shape>
            </v:group>
            <v:group style="position:absolute;left:7041;top:767;width:10;height:20" coordorigin="7041,767" coordsize="10,20">
              <v:shape style="position:absolute;left:7041;top:767;width:10;height:20" coordorigin="7041,767" coordsize="10,20" path="m7041,786l7051,786,7051,767,7041,767,7041,786xe" filled="true" fillcolor="#000000" stroked="false">
                <v:path arrowok="t"/>
                <v:fill type="solid"/>
              </v:shape>
            </v:group>
            <v:group style="position:absolute;left:7041;top:786;width:10;height:20" coordorigin="7041,786" coordsize="10,20">
              <v:shape style="position:absolute;left:7041;top:786;width:10;height:20" coordorigin="7041,786" coordsize="10,20" path="m7041,805l7051,805,7051,786,7041,786,7041,805xe" filled="true" fillcolor="#000000" stroked="false">
                <v:path arrowok="t"/>
                <v:fill type="solid"/>
              </v:shape>
            </v:group>
            <v:group style="position:absolute;left:7041;top:805;width:10;height:20" coordorigin="7041,805" coordsize="10,20">
              <v:shape style="position:absolute;left:7041;top:805;width:10;height:20" coordorigin="7041,805" coordsize="10,20" path="m7041,824l7051,824,7051,805,7041,805,7041,824xe" filled="true" fillcolor="#000000" stroked="false">
                <v:path arrowok="t"/>
                <v:fill type="solid"/>
              </v:shape>
            </v:group>
            <v:group style="position:absolute;left:7041;top:832;width:10;height:2" coordorigin="7041,832" coordsize="10,2">
              <v:shape style="position:absolute;left:7041;top:832;width:10;height:2" coordorigin="7041,832" coordsize="10,0" path="m7041,832l7051,832e" filled="false" stroked="true" strokeweight=".78003pt" strokecolor="#000000">
                <v:path arrowok="t"/>
              </v:shape>
              <v:shape style="position:absolute;left:29;top:748;width:5452;height:102" type="#_x0000_t75" stroked="false">
                <v:imagedata r:id="rId264" o:title=""/>
              </v:shape>
              <v:shape style="position:absolute;left:5458;top:840;width:1583;height:10" type="#_x0000_t75" stroked="false">
                <v:imagedata r:id="rId258" o:title=""/>
              </v:shape>
              <v:shape style="position:absolute;left:7036;top:840;width:1524;height:10" type="#_x0000_t75" stroked="false">
                <v:imagedata r:id="rId259" o:title=""/>
              </v:shape>
            </v:group>
            <v:group style="position:absolute;left:3627;top:850;width:10;height:20" coordorigin="3627,850" coordsize="10,20">
              <v:shape style="position:absolute;left:3627;top:850;width:10;height:20" coordorigin="3627,850" coordsize="10,20" path="m3627,869l3636,869,3636,850,3627,850,3627,869xe" filled="true" fillcolor="#000000" stroked="false">
                <v:path arrowok="t"/>
                <v:fill type="solid"/>
              </v:shape>
            </v:group>
            <v:group style="position:absolute;left:3627;top:869;width:10;height:20" coordorigin="3627,869" coordsize="10,20">
              <v:shape style="position:absolute;left:3627;top:869;width:10;height:20" coordorigin="3627,869" coordsize="10,20" path="m3627,888l3636,888,3636,869,3627,869,3627,888xe" filled="true" fillcolor="#000000" stroked="false">
                <v:path arrowok="t"/>
                <v:fill type="solid"/>
              </v:shape>
            </v:group>
            <v:group style="position:absolute;left:3627;top:888;width:10;height:20" coordorigin="3627,888" coordsize="10,20">
              <v:shape style="position:absolute;left:3627;top:888;width:10;height:20" coordorigin="3627,888" coordsize="10,20" path="m3627,907l3636,907,3636,888,3627,888,3627,907xe" filled="true" fillcolor="#000000" stroked="false">
                <v:path arrowok="t"/>
                <v:fill type="solid"/>
              </v:shape>
            </v:group>
            <v:group style="position:absolute;left:3627;top:907;width:10;height:20" coordorigin="3627,907" coordsize="10,20">
              <v:shape style="position:absolute;left:3627;top:907;width:10;height:20" coordorigin="3627,907" coordsize="10,20" path="m3627,926l3636,926,3636,907,3627,907,3627,926xe" filled="true" fillcolor="#000000" stroked="false">
                <v:path arrowok="t"/>
                <v:fill type="solid"/>
              </v:shape>
            </v:group>
            <v:group style="position:absolute;left:3627;top:926;width:10;height:20" coordorigin="3627,926" coordsize="10,20">
              <v:shape style="position:absolute;left:3627;top:926;width:10;height:20" coordorigin="3627,926" coordsize="10,20" path="m3627,946l3636,946,3636,926,3627,926,3627,946xe" filled="true" fillcolor="#000000" stroked="false">
                <v:path arrowok="t"/>
                <v:fill type="solid"/>
              </v:shape>
            </v:group>
            <v:group style="position:absolute;left:3627;top:946;width:10;height:20" coordorigin="3627,946" coordsize="10,20">
              <v:shape style="position:absolute;left:3627;top:946;width:10;height:20" coordorigin="3627,946" coordsize="10,20" path="m3627,965l3636,965,3636,946,3627,946,3627,965xe" filled="true" fillcolor="#000000" stroked="false">
                <v:path arrowok="t"/>
                <v:fill type="solid"/>
              </v:shape>
            </v:group>
            <v:group style="position:absolute;left:3627;top:965;width:10;height:20" coordorigin="3627,965" coordsize="10,20">
              <v:shape style="position:absolute;left:3627;top:965;width:10;height:20" coordorigin="3627,965" coordsize="10,20" path="m3627,984l3636,984,3636,965,3627,965,3627,984xe" filled="true" fillcolor="#000000" stroked="false">
                <v:path arrowok="t"/>
                <v:fill type="solid"/>
              </v:shape>
            </v:group>
            <v:group style="position:absolute;left:3627;top:984;width:10;height:20" coordorigin="3627,984" coordsize="10,20">
              <v:shape style="position:absolute;left:3627;top:984;width:10;height:20" coordorigin="3627,984" coordsize="10,20" path="m3627,1003l3636,1003,3636,984,3627,984,3627,1003xe" filled="true" fillcolor="#000000" stroked="false">
                <v:path arrowok="t"/>
                <v:fill type="solid"/>
              </v:shape>
            </v:group>
            <v:group style="position:absolute;left:3627;top:1003;width:10;height:20" coordorigin="3627,1003" coordsize="10,20">
              <v:shape style="position:absolute;left:3627;top:1003;width:10;height:20" coordorigin="3627,1003" coordsize="10,20" path="m3627,1022l3636,1022,3636,1003,3627,1003,3627,1022xe" filled="true" fillcolor="#000000" stroked="false">
                <v:path arrowok="t"/>
                <v:fill type="solid"/>
              </v:shape>
            </v:group>
            <v:group style="position:absolute;left:3627;top:1022;width:10;height:20" coordorigin="3627,1022" coordsize="10,20">
              <v:shape style="position:absolute;left:3627;top:1022;width:10;height:20" coordorigin="3627,1022" coordsize="10,20" path="m3627,1042l3636,1042,3636,1022,3627,1022,3627,1042xe" filled="true" fillcolor="#000000" stroked="false">
                <v:path arrowok="t"/>
                <v:fill type="solid"/>
              </v:shape>
            </v:group>
            <v:group style="position:absolute;left:3627;top:1042;width:10;height:20" coordorigin="3627,1042" coordsize="10,20">
              <v:shape style="position:absolute;left:3627;top:1042;width:10;height:20" coordorigin="3627,1042" coordsize="10,20" path="m3627,1061l3636,1061,3636,1042,3627,1042,3627,1061xe" filled="true" fillcolor="#000000" stroked="false">
                <v:path arrowok="t"/>
                <v:fill type="solid"/>
              </v:shape>
            </v:group>
            <v:group style="position:absolute;left:3627;top:1061;width:10;height:20" coordorigin="3627,1061" coordsize="10,20">
              <v:shape style="position:absolute;left:3627;top:1061;width:10;height:20" coordorigin="3627,1061" coordsize="10,20" path="m3627,1080l3636,1080,3636,1061,3627,1061,3627,1080xe" filled="true" fillcolor="#000000" stroked="false">
                <v:path arrowok="t"/>
                <v:fill type="solid"/>
              </v:shape>
            </v:group>
            <v:group style="position:absolute;left:3627;top:1080;width:10;height:20" coordorigin="3627,1080" coordsize="10,20">
              <v:shape style="position:absolute;left:3627;top:1080;width:10;height:20" coordorigin="3627,1080" coordsize="10,20" path="m3627,1099l3636,1099,3636,1080,3627,1080,3627,1099xe" filled="true" fillcolor="#000000" stroked="false">
                <v:path arrowok="t"/>
                <v:fill type="solid"/>
              </v:shape>
            </v:group>
            <v:group style="position:absolute;left:3627;top:1099;width:10;height:20" coordorigin="3627,1099" coordsize="10,20">
              <v:shape style="position:absolute;left:3627;top:1099;width:10;height:20" coordorigin="3627,1099" coordsize="10,20" path="m3627,1118l3636,1118,3636,1099,3627,1099,3627,1118xe" filled="true" fillcolor="#000000" stroked="false">
                <v:path arrowok="t"/>
                <v:fill type="solid"/>
              </v:shape>
            </v:group>
            <v:group style="position:absolute;left:3627;top:1118;width:10;height:20" coordorigin="3627,1118" coordsize="10,20">
              <v:shape style="position:absolute;left:3627;top:1118;width:10;height:20" coordorigin="3627,1118" coordsize="10,20" path="m3627,1138l3636,1138,3636,1118,3627,1118,3627,1138xe" filled="true" fillcolor="#000000" stroked="false">
                <v:path arrowok="t"/>
                <v:fill type="solid"/>
              </v:shape>
            </v:group>
            <v:group style="position:absolute;left:3627;top:1138;width:10;height:20" coordorigin="3627,1138" coordsize="10,20">
              <v:shape style="position:absolute;left:3627;top:1138;width:10;height:20" coordorigin="3627,1138" coordsize="10,20" path="m3627,1157l3636,1157,3636,1138,3627,1138,3627,1157xe" filled="true" fillcolor="#000000" stroked="false">
                <v:path arrowok="t"/>
                <v:fill type="solid"/>
              </v:shape>
            </v:group>
            <v:group style="position:absolute;left:3627;top:1157;width:10;height:20" coordorigin="3627,1157" coordsize="10,20">
              <v:shape style="position:absolute;left:3627;top:1157;width:10;height:20" coordorigin="3627,1157" coordsize="10,20" path="m3627,1176l3636,1176,3636,1157,3627,1157,3627,1176xe" filled="true" fillcolor="#000000" stroked="false">
                <v:path arrowok="t"/>
                <v:fill type="solid"/>
              </v:shape>
            </v:group>
            <v:group style="position:absolute;left:3627;top:1176;width:10;height:20" coordorigin="3627,1176" coordsize="10,20">
              <v:shape style="position:absolute;left:3627;top:1176;width:10;height:20" coordorigin="3627,1176" coordsize="10,20" path="m3627,1195l3636,1195,3636,1176,3627,1176,3627,1195xe" filled="true" fillcolor="#000000" stroked="false">
                <v:path arrowok="t"/>
                <v:fill type="solid"/>
              </v:shape>
            </v:group>
            <v:group style="position:absolute;left:3627;top:1195;width:10;height:20" coordorigin="3627,1195" coordsize="10,20">
              <v:shape style="position:absolute;left:3627;top:1195;width:10;height:20" coordorigin="3627,1195" coordsize="10,20" path="m3627,1214l3636,1214,3636,1195,3627,1195,3627,1214xe" filled="true" fillcolor="#000000" stroked="false">
                <v:path arrowok="t"/>
                <v:fill type="solid"/>
              </v:shape>
            </v:group>
            <v:group style="position:absolute;left:3627;top:1214;width:10;height:20" coordorigin="3627,1214" coordsize="10,20">
              <v:shape style="position:absolute;left:3627;top:1214;width:10;height:20" coordorigin="3627,1214" coordsize="10,20" path="m3627,1234l3636,1234,3636,1214,3627,1214,3627,1234xe" filled="true" fillcolor="#000000" stroked="false">
                <v:path arrowok="t"/>
                <v:fill type="solid"/>
              </v:shape>
            </v:group>
            <v:group style="position:absolute;left:3627;top:1242;width:10;height:2" coordorigin="3627,1242" coordsize="10,2">
              <v:shape style="position:absolute;left:3627;top:1242;width:10;height:2" coordorigin="3627,1242" coordsize="10,0" path="m3627,1242l3636,1242e" filled="false" stroked="true" strokeweight=".83997pt" strokecolor="#000000">
                <v:path arrowok="t"/>
              </v:shape>
            </v:group>
            <v:group style="position:absolute;left:5463;top:850;width:10;height:20" coordorigin="5463,850" coordsize="10,20">
              <v:shape style="position:absolute;left:5463;top:850;width:10;height:20" coordorigin="5463,850" coordsize="10,20" path="m5463,869l5472,869,5472,850,5463,850,5463,869xe" filled="true" fillcolor="#000000" stroked="false">
                <v:path arrowok="t"/>
                <v:fill type="solid"/>
              </v:shape>
            </v:group>
            <v:group style="position:absolute;left:5463;top:869;width:10;height:20" coordorigin="5463,869" coordsize="10,20">
              <v:shape style="position:absolute;left:5463;top:869;width:10;height:20" coordorigin="5463,869" coordsize="10,20" path="m5463,888l5472,888,5472,869,5463,869,5463,888xe" filled="true" fillcolor="#000000" stroked="false">
                <v:path arrowok="t"/>
                <v:fill type="solid"/>
              </v:shape>
            </v:group>
            <v:group style="position:absolute;left:5463;top:888;width:10;height:20" coordorigin="5463,888" coordsize="10,20">
              <v:shape style="position:absolute;left:5463;top:888;width:10;height:20" coordorigin="5463,888" coordsize="10,20" path="m5463,907l5472,907,5472,888,5463,888,5463,907xe" filled="true" fillcolor="#000000" stroked="false">
                <v:path arrowok="t"/>
                <v:fill type="solid"/>
              </v:shape>
            </v:group>
            <v:group style="position:absolute;left:5463;top:907;width:10;height:20" coordorigin="5463,907" coordsize="10,20">
              <v:shape style="position:absolute;left:5463;top:907;width:10;height:20" coordorigin="5463,907" coordsize="10,20" path="m5463,926l5472,926,5472,907,5463,907,5463,926xe" filled="true" fillcolor="#000000" stroked="false">
                <v:path arrowok="t"/>
                <v:fill type="solid"/>
              </v:shape>
            </v:group>
            <v:group style="position:absolute;left:5463;top:926;width:10;height:20" coordorigin="5463,926" coordsize="10,20">
              <v:shape style="position:absolute;left:5463;top:926;width:10;height:20" coordorigin="5463,926" coordsize="10,20" path="m5463,946l5472,946,5472,926,5463,926,5463,946xe" filled="true" fillcolor="#000000" stroked="false">
                <v:path arrowok="t"/>
                <v:fill type="solid"/>
              </v:shape>
            </v:group>
            <v:group style="position:absolute;left:5463;top:946;width:10;height:20" coordorigin="5463,946" coordsize="10,20">
              <v:shape style="position:absolute;left:5463;top:946;width:10;height:20" coordorigin="5463,946" coordsize="10,20" path="m5463,965l5472,965,5472,946,5463,946,5463,965xe" filled="true" fillcolor="#000000" stroked="false">
                <v:path arrowok="t"/>
                <v:fill type="solid"/>
              </v:shape>
            </v:group>
            <v:group style="position:absolute;left:5463;top:965;width:10;height:20" coordorigin="5463,965" coordsize="10,20">
              <v:shape style="position:absolute;left:5463;top:965;width:10;height:20" coordorigin="5463,965" coordsize="10,20" path="m5463,984l5472,984,5472,965,5463,965,5463,984xe" filled="true" fillcolor="#000000" stroked="false">
                <v:path arrowok="t"/>
                <v:fill type="solid"/>
              </v:shape>
            </v:group>
            <v:group style="position:absolute;left:5463;top:984;width:10;height:20" coordorigin="5463,984" coordsize="10,20">
              <v:shape style="position:absolute;left:5463;top:984;width:10;height:20" coordorigin="5463,984" coordsize="10,20" path="m5463,1003l5472,1003,5472,984,5463,984,5463,1003xe" filled="true" fillcolor="#000000" stroked="false">
                <v:path arrowok="t"/>
                <v:fill type="solid"/>
              </v:shape>
            </v:group>
            <v:group style="position:absolute;left:5463;top:1003;width:10;height:20" coordorigin="5463,1003" coordsize="10,20">
              <v:shape style="position:absolute;left:5463;top:1003;width:10;height:20" coordorigin="5463,1003" coordsize="10,20" path="m5463,1022l5472,1022,5472,1003,5463,1003,5463,1022xe" filled="true" fillcolor="#000000" stroked="false">
                <v:path arrowok="t"/>
                <v:fill type="solid"/>
              </v:shape>
            </v:group>
            <v:group style="position:absolute;left:5463;top:1022;width:10;height:20" coordorigin="5463,1022" coordsize="10,20">
              <v:shape style="position:absolute;left:5463;top:1022;width:10;height:20" coordorigin="5463,1022" coordsize="10,20" path="m5463,1042l5472,1042,5472,1022,5463,1022,5463,1042xe" filled="true" fillcolor="#000000" stroked="false">
                <v:path arrowok="t"/>
                <v:fill type="solid"/>
              </v:shape>
            </v:group>
            <v:group style="position:absolute;left:5463;top:1042;width:10;height:20" coordorigin="5463,1042" coordsize="10,20">
              <v:shape style="position:absolute;left:5463;top:1042;width:10;height:20" coordorigin="5463,1042" coordsize="10,20" path="m5463,1061l5472,1061,5472,1042,5463,1042,5463,1061xe" filled="true" fillcolor="#000000" stroked="false">
                <v:path arrowok="t"/>
                <v:fill type="solid"/>
              </v:shape>
            </v:group>
            <v:group style="position:absolute;left:5463;top:1061;width:10;height:20" coordorigin="5463,1061" coordsize="10,20">
              <v:shape style="position:absolute;left:5463;top:1061;width:10;height:20" coordorigin="5463,1061" coordsize="10,20" path="m5463,1080l5472,1080,5472,1061,5463,1061,5463,1080xe" filled="true" fillcolor="#000000" stroked="false">
                <v:path arrowok="t"/>
                <v:fill type="solid"/>
              </v:shape>
            </v:group>
            <v:group style="position:absolute;left:5463;top:1080;width:10;height:20" coordorigin="5463,1080" coordsize="10,20">
              <v:shape style="position:absolute;left:5463;top:1080;width:10;height:20" coordorigin="5463,1080" coordsize="10,20" path="m5463,1099l5472,1099,5472,1080,5463,1080,5463,1099xe" filled="true" fillcolor="#000000" stroked="false">
                <v:path arrowok="t"/>
                <v:fill type="solid"/>
              </v:shape>
            </v:group>
            <v:group style="position:absolute;left:5463;top:1099;width:10;height:20" coordorigin="5463,1099" coordsize="10,20">
              <v:shape style="position:absolute;left:5463;top:1099;width:10;height:20" coordorigin="5463,1099" coordsize="10,20" path="m5463,1118l5472,1118,5472,1099,5463,1099,5463,1118xe" filled="true" fillcolor="#000000" stroked="false">
                <v:path arrowok="t"/>
                <v:fill type="solid"/>
              </v:shape>
            </v:group>
            <v:group style="position:absolute;left:5463;top:1118;width:10;height:20" coordorigin="5463,1118" coordsize="10,20">
              <v:shape style="position:absolute;left:5463;top:1118;width:10;height:20" coordorigin="5463,1118" coordsize="10,20" path="m5463,1138l5472,1138,5472,1118,5463,1118,5463,1138xe" filled="true" fillcolor="#000000" stroked="false">
                <v:path arrowok="t"/>
                <v:fill type="solid"/>
              </v:shape>
            </v:group>
            <v:group style="position:absolute;left:5463;top:1138;width:10;height:20" coordorigin="5463,1138" coordsize="10,20">
              <v:shape style="position:absolute;left:5463;top:1138;width:10;height:20" coordorigin="5463,1138" coordsize="10,20" path="m5463,1157l5472,1157,5472,1138,5463,1138,5463,1157xe" filled="true" fillcolor="#000000" stroked="false">
                <v:path arrowok="t"/>
                <v:fill type="solid"/>
              </v:shape>
            </v:group>
            <v:group style="position:absolute;left:7041;top:850;width:10;height:20" coordorigin="7041,850" coordsize="10,20">
              <v:shape style="position:absolute;left:7041;top:850;width:10;height:20" coordorigin="7041,850" coordsize="10,20" path="m7041,869l7051,869,7051,850,7041,850,7041,869xe" filled="true" fillcolor="#000000" stroked="false">
                <v:path arrowok="t"/>
                <v:fill type="solid"/>
              </v:shape>
            </v:group>
            <v:group style="position:absolute;left:7041;top:869;width:10;height:20" coordorigin="7041,869" coordsize="10,20">
              <v:shape style="position:absolute;left:7041;top:869;width:10;height:20" coordorigin="7041,869" coordsize="10,20" path="m7041,888l7051,888,7051,869,7041,869,7041,888xe" filled="true" fillcolor="#000000" stroked="false">
                <v:path arrowok="t"/>
                <v:fill type="solid"/>
              </v:shape>
            </v:group>
            <v:group style="position:absolute;left:7041;top:888;width:10;height:20" coordorigin="7041,888" coordsize="10,20">
              <v:shape style="position:absolute;left:7041;top:888;width:10;height:20" coordorigin="7041,888" coordsize="10,20" path="m7041,907l7051,907,7051,888,7041,888,7041,907xe" filled="true" fillcolor="#000000" stroked="false">
                <v:path arrowok="t"/>
                <v:fill type="solid"/>
              </v:shape>
            </v:group>
            <v:group style="position:absolute;left:7041;top:907;width:10;height:20" coordorigin="7041,907" coordsize="10,20">
              <v:shape style="position:absolute;left:7041;top:907;width:10;height:20" coordorigin="7041,907" coordsize="10,20" path="m7041,926l7051,926,7051,907,7041,907,7041,926xe" filled="true" fillcolor="#000000" stroked="false">
                <v:path arrowok="t"/>
                <v:fill type="solid"/>
              </v:shape>
            </v:group>
            <v:group style="position:absolute;left:7041;top:926;width:10;height:20" coordorigin="7041,926" coordsize="10,20">
              <v:shape style="position:absolute;left:7041;top:926;width:10;height:20" coordorigin="7041,926" coordsize="10,20" path="m7041,946l7051,946,7051,926,7041,926,7041,946xe" filled="true" fillcolor="#000000" stroked="false">
                <v:path arrowok="t"/>
                <v:fill type="solid"/>
              </v:shape>
            </v:group>
            <v:group style="position:absolute;left:7041;top:946;width:10;height:20" coordorigin="7041,946" coordsize="10,20">
              <v:shape style="position:absolute;left:7041;top:946;width:10;height:20" coordorigin="7041,946" coordsize="10,20" path="m7041,965l7051,965,7051,946,7041,946,7041,965xe" filled="true" fillcolor="#000000" stroked="false">
                <v:path arrowok="t"/>
                <v:fill type="solid"/>
              </v:shape>
            </v:group>
            <v:group style="position:absolute;left:7041;top:965;width:10;height:20" coordorigin="7041,965" coordsize="10,20">
              <v:shape style="position:absolute;left:7041;top:965;width:10;height:20" coordorigin="7041,965" coordsize="10,20" path="m7041,984l7051,984,7051,965,7041,965,7041,984xe" filled="true" fillcolor="#000000" stroked="false">
                <v:path arrowok="t"/>
                <v:fill type="solid"/>
              </v:shape>
            </v:group>
            <v:group style="position:absolute;left:7041;top:984;width:10;height:20" coordorigin="7041,984" coordsize="10,20">
              <v:shape style="position:absolute;left:7041;top:984;width:10;height:20" coordorigin="7041,984" coordsize="10,20" path="m7041,1003l7051,1003,7051,984,7041,984,7041,1003xe" filled="true" fillcolor="#000000" stroked="false">
                <v:path arrowok="t"/>
                <v:fill type="solid"/>
              </v:shape>
            </v:group>
            <v:group style="position:absolute;left:7041;top:1003;width:10;height:20" coordorigin="7041,1003" coordsize="10,20">
              <v:shape style="position:absolute;left:7041;top:1003;width:10;height:20" coordorigin="7041,1003" coordsize="10,20" path="m7041,1022l7051,1022,7051,1003,7041,1003,7041,1022xe" filled="true" fillcolor="#000000" stroked="false">
                <v:path arrowok="t"/>
                <v:fill type="solid"/>
              </v:shape>
            </v:group>
            <v:group style="position:absolute;left:7041;top:1022;width:10;height:20" coordorigin="7041,1022" coordsize="10,20">
              <v:shape style="position:absolute;left:7041;top:1022;width:10;height:20" coordorigin="7041,1022" coordsize="10,20" path="m7041,1042l7051,1042,7051,1022,7041,1022,7041,1042xe" filled="true" fillcolor="#000000" stroked="false">
                <v:path arrowok="t"/>
                <v:fill type="solid"/>
              </v:shape>
            </v:group>
            <v:group style="position:absolute;left:7041;top:1042;width:10;height:20" coordorigin="7041,1042" coordsize="10,20">
              <v:shape style="position:absolute;left:7041;top:1042;width:10;height:20" coordorigin="7041,1042" coordsize="10,20" path="m7041,1061l7051,1061,7051,1042,7041,1042,7041,1061xe" filled="true" fillcolor="#000000" stroked="false">
                <v:path arrowok="t"/>
                <v:fill type="solid"/>
              </v:shape>
            </v:group>
            <v:group style="position:absolute;left:7041;top:1061;width:10;height:20" coordorigin="7041,1061" coordsize="10,20">
              <v:shape style="position:absolute;left:7041;top:1061;width:10;height:20" coordorigin="7041,1061" coordsize="10,20" path="m7041,1080l7051,1080,7051,1061,7041,1061,7041,1080xe" filled="true" fillcolor="#000000" stroked="false">
                <v:path arrowok="t"/>
                <v:fill type="solid"/>
              </v:shape>
            </v:group>
            <v:group style="position:absolute;left:7041;top:1080;width:10;height:20" coordorigin="7041,1080" coordsize="10,20">
              <v:shape style="position:absolute;left:7041;top:1080;width:10;height:20" coordorigin="7041,1080" coordsize="10,20" path="m7041,1099l7051,1099,7051,1080,7041,1080,7041,1099xe" filled="true" fillcolor="#000000" stroked="false">
                <v:path arrowok="t"/>
                <v:fill type="solid"/>
              </v:shape>
            </v:group>
            <v:group style="position:absolute;left:7041;top:1099;width:10;height:20" coordorigin="7041,1099" coordsize="10,20">
              <v:shape style="position:absolute;left:7041;top:1099;width:10;height:20" coordorigin="7041,1099" coordsize="10,20" path="m7041,1118l7051,1118,7051,1099,7041,1099,7041,1118xe" filled="true" fillcolor="#000000" stroked="false">
                <v:path arrowok="t"/>
                <v:fill type="solid"/>
              </v:shape>
            </v:group>
            <v:group style="position:absolute;left:7041;top:1118;width:10;height:20" coordorigin="7041,1118" coordsize="10,20">
              <v:shape style="position:absolute;left:7041;top:1118;width:10;height:20" coordorigin="7041,1118" coordsize="10,20" path="m7041,1138l7051,1138,7051,1118,7041,1118,7041,1138xe" filled="true" fillcolor="#000000" stroked="false">
                <v:path arrowok="t"/>
                <v:fill type="solid"/>
              </v:shape>
            </v:group>
            <v:group style="position:absolute;left:7041;top:1138;width:10;height:20" coordorigin="7041,1138" coordsize="10,20">
              <v:shape style="position:absolute;left:7041;top:1138;width:10;height:20" coordorigin="7041,1138" coordsize="10,20" path="m7041,1157l7051,1157,7051,1138,7041,1138,7041,1157xe" filled="true" fillcolor="#000000" stroked="false">
                <v:path arrowok="t"/>
                <v:fill type="solid"/>
              </v:shape>
            </v:group>
            <v:group style="position:absolute;left:7041;top:1157;width:10;height:20" coordorigin="7041,1157" coordsize="10,20">
              <v:shape style="position:absolute;left:7041;top:1157;width:10;height:20" coordorigin="7041,1157" coordsize="10,20" path="m7041,1176l7051,1176,7051,1157,7041,1157,7041,1176xe" filled="true" fillcolor="#000000" stroked="false">
                <v:path arrowok="t"/>
                <v:fill type="solid"/>
              </v:shape>
            </v:group>
            <v:group style="position:absolute;left:7041;top:1176;width:10;height:20" coordorigin="7041,1176" coordsize="10,20">
              <v:shape style="position:absolute;left:7041;top:1176;width:10;height:20" coordorigin="7041,1176" coordsize="10,20" path="m7041,1195l7051,1195,7051,1176,7041,1176,7041,1195xe" filled="true" fillcolor="#000000" stroked="false">
                <v:path arrowok="t"/>
                <v:fill type="solid"/>
              </v:shape>
            </v:group>
            <v:group style="position:absolute;left:7041;top:1195;width:10;height:20" coordorigin="7041,1195" coordsize="10,20">
              <v:shape style="position:absolute;left:7041;top:1195;width:10;height:20" coordorigin="7041,1195" coordsize="10,20" path="m7041,1214l7051,1214,7051,1195,7041,1195,7041,1214xe" filled="true" fillcolor="#000000" stroked="false">
                <v:path arrowok="t"/>
                <v:fill type="solid"/>
              </v:shape>
            </v:group>
            <v:group style="position:absolute;left:7041;top:1214;width:10;height:20" coordorigin="7041,1214" coordsize="10,20">
              <v:shape style="position:absolute;left:7041;top:1214;width:10;height:20" coordorigin="7041,1214" coordsize="10,20" path="m7041,1234l7051,1234,7051,1214,7041,1214,7041,1234xe" filled="true" fillcolor="#000000" stroked="false">
                <v:path arrowok="t"/>
                <v:fill type="solid"/>
              </v:shape>
            </v:group>
            <v:group style="position:absolute;left:7041;top:1242;width:10;height:2" coordorigin="7041,1242" coordsize="10,2">
              <v:shape style="position:absolute;left:7041;top:1242;width:10;height:2" coordorigin="7041,1242" coordsize="10,0" path="m7041,1242l7051,1242e" filled="false" stroked="true" strokeweight=".83997pt" strokecolor="#000000">
                <v:path arrowok="t"/>
              </v:shape>
              <v:shape style="position:absolute;left:29;top:1157;width:5452;height:103" type="#_x0000_t75" stroked="false">
                <v:imagedata r:id="rId260" o:title=""/>
              </v:shape>
              <v:shape style="position:absolute;left:5458;top:1250;width:1583;height:10" type="#_x0000_t75" stroked="false">
                <v:imagedata r:id="rId261" o:title=""/>
              </v:shape>
              <v:shape style="position:absolute;left:7036;top:1250;width:1524;height:10" type="#_x0000_t75" stroked="false">
                <v:imagedata r:id="rId262" o:title=""/>
              </v:shape>
            </v:group>
            <v:group style="position:absolute;left:3627;top:1260;width:10;height:20" coordorigin="3627,1260" coordsize="10,20">
              <v:shape style="position:absolute;left:3627;top:1260;width:10;height:20" coordorigin="3627,1260" coordsize="10,20" path="m3627,1279l3636,1279,3636,1260,3627,1260,3627,1279xe" filled="true" fillcolor="#000000" stroked="false">
                <v:path arrowok="t"/>
                <v:fill type="solid"/>
              </v:shape>
            </v:group>
            <v:group style="position:absolute;left:3627;top:1279;width:10;height:20" coordorigin="3627,1279" coordsize="10,20">
              <v:shape style="position:absolute;left:3627;top:1279;width:10;height:20" coordorigin="3627,1279" coordsize="10,20" path="m3627,1298l3636,1298,3636,1279,3627,1279,3627,1298xe" filled="true" fillcolor="#000000" stroked="false">
                <v:path arrowok="t"/>
                <v:fill type="solid"/>
              </v:shape>
            </v:group>
            <v:group style="position:absolute;left:3627;top:1298;width:10;height:20" coordorigin="3627,1298" coordsize="10,20">
              <v:shape style="position:absolute;left:3627;top:1298;width:10;height:20" coordorigin="3627,1298" coordsize="10,20" path="m3627,1318l3636,1318,3636,1298,3627,1298,3627,1318xe" filled="true" fillcolor="#000000" stroked="false">
                <v:path arrowok="t"/>
                <v:fill type="solid"/>
              </v:shape>
            </v:group>
            <v:group style="position:absolute;left:3627;top:1318;width:10;height:20" coordorigin="3627,1318" coordsize="10,20">
              <v:shape style="position:absolute;left:3627;top:1318;width:10;height:20" coordorigin="3627,1318" coordsize="10,20" path="m3627,1337l3636,1337,3636,1318,3627,1318,3627,1337xe" filled="true" fillcolor="#000000" stroked="false">
                <v:path arrowok="t"/>
                <v:fill type="solid"/>
              </v:shape>
            </v:group>
            <v:group style="position:absolute;left:3627;top:1337;width:10;height:20" coordorigin="3627,1337" coordsize="10,20">
              <v:shape style="position:absolute;left:3627;top:1337;width:10;height:20" coordorigin="3627,1337" coordsize="10,20" path="m3627,1356l3636,1356,3636,1337,3627,1337,3627,1356xe" filled="true" fillcolor="#000000" stroked="false">
                <v:path arrowok="t"/>
                <v:fill type="solid"/>
              </v:shape>
            </v:group>
            <v:group style="position:absolute;left:3627;top:1356;width:10;height:20" coordorigin="3627,1356" coordsize="10,20">
              <v:shape style="position:absolute;left:3627;top:1356;width:10;height:20" coordorigin="3627,1356" coordsize="10,20" path="m3627,1375l3636,1375,3636,1356,3627,1356,3627,1375xe" filled="true" fillcolor="#000000" stroked="false">
                <v:path arrowok="t"/>
                <v:fill type="solid"/>
              </v:shape>
            </v:group>
            <v:group style="position:absolute;left:3627;top:1375;width:10;height:20" coordorigin="3627,1375" coordsize="10,20">
              <v:shape style="position:absolute;left:3627;top:1375;width:10;height:20" coordorigin="3627,1375" coordsize="10,20" path="m3627,1394l3636,1394,3636,1375,3627,1375,3627,1394xe" filled="true" fillcolor="#000000" stroked="false">
                <v:path arrowok="t"/>
                <v:fill type="solid"/>
              </v:shape>
            </v:group>
            <v:group style="position:absolute;left:3627;top:1394;width:10;height:20" coordorigin="3627,1394" coordsize="10,20">
              <v:shape style="position:absolute;left:3627;top:1394;width:10;height:20" coordorigin="3627,1394" coordsize="10,20" path="m3627,1414l3636,1414,3636,1394,3627,1394,3627,1414xe" filled="true" fillcolor="#000000" stroked="false">
                <v:path arrowok="t"/>
                <v:fill type="solid"/>
              </v:shape>
            </v:group>
            <v:group style="position:absolute;left:3627;top:1414;width:10;height:20" coordorigin="3627,1414" coordsize="10,20">
              <v:shape style="position:absolute;left:3627;top:1414;width:10;height:20" coordorigin="3627,1414" coordsize="10,20" path="m3627,1433l3636,1433,3636,1414,3627,1414,3627,1433xe" filled="true" fillcolor="#000000" stroked="false">
                <v:path arrowok="t"/>
                <v:fill type="solid"/>
              </v:shape>
            </v:group>
            <v:group style="position:absolute;left:3627;top:1433;width:10;height:20" coordorigin="3627,1433" coordsize="10,20">
              <v:shape style="position:absolute;left:3627;top:1433;width:10;height:20" coordorigin="3627,1433" coordsize="10,20" path="m3627,1452l3636,1452,3636,1433,3627,1433,3627,1452xe" filled="true" fillcolor="#000000" stroked="false">
                <v:path arrowok="t"/>
                <v:fill type="solid"/>
              </v:shape>
            </v:group>
            <v:group style="position:absolute;left:3627;top:1452;width:10;height:20" coordorigin="3627,1452" coordsize="10,20">
              <v:shape style="position:absolute;left:3627;top:1452;width:10;height:20" coordorigin="3627,1452" coordsize="10,20" path="m3627,1471l3636,1471,3636,1452,3627,1452,3627,1471xe" filled="true" fillcolor="#000000" stroked="false">
                <v:path arrowok="t"/>
                <v:fill type="solid"/>
              </v:shape>
            </v:group>
            <v:group style="position:absolute;left:3627;top:1471;width:10;height:20" coordorigin="3627,1471" coordsize="10,20">
              <v:shape style="position:absolute;left:3627;top:1471;width:10;height:20" coordorigin="3627,1471" coordsize="10,20" path="m3627,1490l3636,1490,3636,1471,3627,1471,3627,1490xe" filled="true" fillcolor="#000000" stroked="false">
                <v:path arrowok="t"/>
                <v:fill type="solid"/>
              </v:shape>
            </v:group>
            <v:group style="position:absolute;left:3627;top:1490;width:10;height:20" coordorigin="3627,1490" coordsize="10,20">
              <v:shape style="position:absolute;left:3627;top:1490;width:10;height:20" coordorigin="3627,1490" coordsize="10,20" path="m3627,1510l3636,1510,3636,1490,3627,1490,3627,1510xe" filled="true" fillcolor="#000000" stroked="false">
                <v:path arrowok="t"/>
                <v:fill type="solid"/>
              </v:shape>
            </v:group>
            <v:group style="position:absolute;left:3627;top:1510;width:10;height:20" coordorigin="3627,1510" coordsize="10,20">
              <v:shape style="position:absolute;left:3627;top:1510;width:10;height:20" coordorigin="3627,1510" coordsize="10,20" path="m3627,1529l3636,1529,3636,1510,3627,1510,3627,1529xe" filled="true" fillcolor="#000000" stroked="false">
                <v:path arrowok="t"/>
                <v:fill type="solid"/>
              </v:shape>
            </v:group>
            <v:group style="position:absolute;left:3627;top:1529;width:10;height:20" coordorigin="3627,1529" coordsize="10,20">
              <v:shape style="position:absolute;left:3627;top:1529;width:10;height:20" coordorigin="3627,1529" coordsize="10,20" path="m3627,1548l3636,1548,3636,1529,3627,1529,3627,1548xe" filled="true" fillcolor="#000000" stroked="false">
                <v:path arrowok="t"/>
                <v:fill type="solid"/>
              </v:shape>
            </v:group>
            <v:group style="position:absolute;left:3627;top:1548;width:10;height:20" coordorigin="3627,1548" coordsize="10,20">
              <v:shape style="position:absolute;left:3627;top:1548;width:10;height:20" coordorigin="3627,1548" coordsize="10,20" path="m3627,1567l3636,1567,3636,1548,3627,1548,3627,1567xe" filled="true" fillcolor="#000000" stroked="false">
                <v:path arrowok="t"/>
                <v:fill type="solid"/>
              </v:shape>
            </v:group>
            <v:group style="position:absolute;left:3627;top:1567;width:10;height:20" coordorigin="3627,1567" coordsize="10,20">
              <v:shape style="position:absolute;left:3627;top:1567;width:10;height:20" coordorigin="3627,1567" coordsize="10,20" path="m3627,1586l3636,1586,3636,1567,3627,1567,3627,1586xe" filled="true" fillcolor="#000000" stroked="false">
                <v:path arrowok="t"/>
                <v:fill type="solid"/>
              </v:shape>
            </v:group>
            <v:group style="position:absolute;left:3627;top:1586;width:10;height:20" coordorigin="3627,1586" coordsize="10,20">
              <v:shape style="position:absolute;left:3627;top:1586;width:10;height:20" coordorigin="3627,1586" coordsize="10,20" path="m3627,1606l3636,1606,3636,1586,3627,1586,3627,1606xe" filled="true" fillcolor="#000000" stroked="false">
                <v:path arrowok="t"/>
                <v:fill type="solid"/>
              </v:shape>
            </v:group>
            <v:group style="position:absolute;left:3627;top:1606;width:10;height:20" coordorigin="3627,1606" coordsize="10,20">
              <v:shape style="position:absolute;left:3627;top:1606;width:10;height:20" coordorigin="3627,1606" coordsize="10,20" path="m3627,1625l3636,1625,3636,1606,3627,1606,3627,1625xe" filled="true" fillcolor="#000000" stroked="false">
                <v:path arrowok="t"/>
                <v:fill type="solid"/>
              </v:shape>
            </v:group>
            <v:group style="position:absolute;left:3627;top:1625;width:10;height:20" coordorigin="3627,1625" coordsize="10,20">
              <v:shape style="position:absolute;left:3627;top:1625;width:10;height:20" coordorigin="3627,1625" coordsize="10,20" path="m3627,1644l3636,1644,3636,1625,3627,1625,3627,1644xe" filled="true" fillcolor="#000000" stroked="false">
                <v:path arrowok="t"/>
                <v:fill type="solid"/>
              </v:shape>
            </v:group>
            <v:group style="position:absolute;left:3627;top:1652;width:10;height:2" coordorigin="3627,1652" coordsize="10,2">
              <v:shape style="position:absolute;left:3627;top:1652;width:10;height:2" coordorigin="3627,1652" coordsize="10,0" path="m3627,1652l3636,1652e" filled="false" stroked="true" strokeweight=".84003pt" strokecolor="#000000">
                <v:path arrowok="t"/>
              </v:shape>
            </v:group>
            <v:group style="position:absolute;left:5463;top:1260;width:10;height:20" coordorigin="5463,1260" coordsize="10,20">
              <v:shape style="position:absolute;left:5463;top:1260;width:10;height:20" coordorigin="5463,1260" coordsize="10,20" path="m5463,1279l5472,1279,5472,1260,5463,1260,5463,1279xe" filled="true" fillcolor="#000000" stroked="false">
                <v:path arrowok="t"/>
                <v:fill type="solid"/>
              </v:shape>
            </v:group>
            <v:group style="position:absolute;left:5463;top:1279;width:10;height:20" coordorigin="5463,1279" coordsize="10,20">
              <v:shape style="position:absolute;left:5463;top:1279;width:10;height:20" coordorigin="5463,1279" coordsize="10,20" path="m5463,1298l5472,1298,5472,1279,5463,1279,5463,1298xe" filled="true" fillcolor="#000000" stroked="false">
                <v:path arrowok="t"/>
                <v:fill type="solid"/>
              </v:shape>
            </v:group>
            <v:group style="position:absolute;left:5463;top:1298;width:10;height:20" coordorigin="5463,1298" coordsize="10,20">
              <v:shape style="position:absolute;left:5463;top:1298;width:10;height:20" coordorigin="5463,1298" coordsize="10,20" path="m5463,1318l5472,1318,5472,1298,5463,1298,5463,1318xe" filled="true" fillcolor="#000000" stroked="false">
                <v:path arrowok="t"/>
                <v:fill type="solid"/>
              </v:shape>
            </v:group>
            <v:group style="position:absolute;left:5463;top:1318;width:10;height:20" coordorigin="5463,1318" coordsize="10,20">
              <v:shape style="position:absolute;left:5463;top:1318;width:10;height:20" coordorigin="5463,1318" coordsize="10,20" path="m5463,1337l5472,1337,5472,1318,5463,1318,5463,1337xe" filled="true" fillcolor="#000000" stroked="false">
                <v:path arrowok="t"/>
                <v:fill type="solid"/>
              </v:shape>
            </v:group>
            <v:group style="position:absolute;left:5463;top:1337;width:10;height:20" coordorigin="5463,1337" coordsize="10,20">
              <v:shape style="position:absolute;left:5463;top:1337;width:10;height:20" coordorigin="5463,1337" coordsize="10,20" path="m5463,1356l5472,1356,5472,1337,5463,1337,5463,1356xe" filled="true" fillcolor="#000000" stroked="false">
                <v:path arrowok="t"/>
                <v:fill type="solid"/>
              </v:shape>
            </v:group>
            <v:group style="position:absolute;left:5463;top:1356;width:10;height:20" coordorigin="5463,1356" coordsize="10,20">
              <v:shape style="position:absolute;left:5463;top:1356;width:10;height:20" coordorigin="5463,1356" coordsize="10,20" path="m5463,1375l5472,1375,5472,1356,5463,1356,5463,1375xe" filled="true" fillcolor="#000000" stroked="false">
                <v:path arrowok="t"/>
                <v:fill type="solid"/>
              </v:shape>
            </v:group>
            <v:group style="position:absolute;left:5463;top:1375;width:10;height:20" coordorigin="5463,1375" coordsize="10,20">
              <v:shape style="position:absolute;left:5463;top:1375;width:10;height:20" coordorigin="5463,1375" coordsize="10,20" path="m5463,1394l5472,1394,5472,1375,5463,1375,5463,1394xe" filled="true" fillcolor="#000000" stroked="false">
                <v:path arrowok="t"/>
                <v:fill type="solid"/>
              </v:shape>
            </v:group>
            <v:group style="position:absolute;left:5463;top:1394;width:10;height:20" coordorigin="5463,1394" coordsize="10,20">
              <v:shape style="position:absolute;left:5463;top:1394;width:10;height:20" coordorigin="5463,1394" coordsize="10,20" path="m5463,1414l5472,1414,5472,1394,5463,1394,5463,1414xe" filled="true" fillcolor="#000000" stroked="false">
                <v:path arrowok="t"/>
                <v:fill type="solid"/>
              </v:shape>
            </v:group>
            <v:group style="position:absolute;left:5463;top:1414;width:10;height:20" coordorigin="5463,1414" coordsize="10,20">
              <v:shape style="position:absolute;left:5463;top:1414;width:10;height:20" coordorigin="5463,1414" coordsize="10,20" path="m5463,1433l5472,1433,5472,1414,5463,1414,5463,1433xe" filled="true" fillcolor="#000000" stroked="false">
                <v:path arrowok="t"/>
                <v:fill type="solid"/>
              </v:shape>
            </v:group>
            <v:group style="position:absolute;left:5463;top:1433;width:10;height:20" coordorigin="5463,1433" coordsize="10,20">
              <v:shape style="position:absolute;left:5463;top:1433;width:10;height:20" coordorigin="5463,1433" coordsize="10,20" path="m5463,1452l5472,1452,5472,1433,5463,1433,5463,1452xe" filled="true" fillcolor="#000000" stroked="false">
                <v:path arrowok="t"/>
                <v:fill type="solid"/>
              </v:shape>
            </v:group>
            <v:group style="position:absolute;left:5463;top:1452;width:10;height:20" coordorigin="5463,1452" coordsize="10,20">
              <v:shape style="position:absolute;left:5463;top:1452;width:10;height:20" coordorigin="5463,1452" coordsize="10,20" path="m5463,1471l5472,1471,5472,1452,5463,1452,5463,1471xe" filled="true" fillcolor="#000000" stroked="false">
                <v:path arrowok="t"/>
                <v:fill type="solid"/>
              </v:shape>
            </v:group>
            <v:group style="position:absolute;left:5463;top:1471;width:10;height:20" coordorigin="5463,1471" coordsize="10,20">
              <v:shape style="position:absolute;left:5463;top:1471;width:10;height:20" coordorigin="5463,1471" coordsize="10,20" path="m5463,1490l5472,1490,5472,1471,5463,1471,5463,1490xe" filled="true" fillcolor="#000000" stroked="false">
                <v:path arrowok="t"/>
                <v:fill type="solid"/>
              </v:shape>
            </v:group>
            <v:group style="position:absolute;left:5463;top:1490;width:10;height:20" coordorigin="5463,1490" coordsize="10,20">
              <v:shape style="position:absolute;left:5463;top:1490;width:10;height:20" coordorigin="5463,1490" coordsize="10,20" path="m5463,1510l5472,1510,5472,1490,5463,1490,5463,1510xe" filled="true" fillcolor="#000000" stroked="false">
                <v:path arrowok="t"/>
                <v:fill type="solid"/>
              </v:shape>
            </v:group>
            <v:group style="position:absolute;left:5463;top:1510;width:10;height:20" coordorigin="5463,1510" coordsize="10,20">
              <v:shape style="position:absolute;left:5463;top:1510;width:10;height:20" coordorigin="5463,1510" coordsize="10,20" path="m5463,1529l5472,1529,5472,1510,5463,1510,5463,1529xe" filled="true" fillcolor="#000000" stroked="false">
                <v:path arrowok="t"/>
                <v:fill type="solid"/>
              </v:shape>
            </v:group>
            <v:group style="position:absolute;left:5463;top:1529;width:10;height:20" coordorigin="5463,1529" coordsize="10,20">
              <v:shape style="position:absolute;left:5463;top:1529;width:10;height:20" coordorigin="5463,1529" coordsize="10,20" path="m5463,1548l5472,1548,5472,1529,5463,1529,5463,1548xe" filled="true" fillcolor="#000000" stroked="false">
                <v:path arrowok="t"/>
                <v:fill type="solid"/>
              </v:shape>
            </v:group>
            <v:group style="position:absolute;left:5463;top:1548;width:10;height:20" coordorigin="5463,1548" coordsize="10,20">
              <v:shape style="position:absolute;left:5463;top:1548;width:10;height:20" coordorigin="5463,1548" coordsize="10,20" path="m5463,1567l5472,1567,5472,1548,5463,1548,5463,1567xe" filled="true" fillcolor="#000000" stroked="false">
                <v:path arrowok="t"/>
                <v:fill type="solid"/>
              </v:shape>
            </v:group>
            <v:group style="position:absolute;left:7041;top:1260;width:10;height:20" coordorigin="7041,1260" coordsize="10,20">
              <v:shape style="position:absolute;left:7041;top:1260;width:10;height:20" coordorigin="7041,1260" coordsize="10,20" path="m7041,1279l7051,1279,7051,1260,7041,1260,7041,1279xe" filled="true" fillcolor="#000000" stroked="false">
                <v:path arrowok="t"/>
                <v:fill type="solid"/>
              </v:shape>
            </v:group>
            <v:group style="position:absolute;left:7041;top:1279;width:10;height:20" coordorigin="7041,1279" coordsize="10,20">
              <v:shape style="position:absolute;left:7041;top:1279;width:10;height:20" coordorigin="7041,1279" coordsize="10,20" path="m7041,1298l7051,1298,7051,1279,7041,1279,7041,1298xe" filled="true" fillcolor="#000000" stroked="false">
                <v:path arrowok="t"/>
                <v:fill type="solid"/>
              </v:shape>
            </v:group>
            <v:group style="position:absolute;left:7041;top:1298;width:10;height:20" coordorigin="7041,1298" coordsize="10,20">
              <v:shape style="position:absolute;left:7041;top:1298;width:10;height:20" coordorigin="7041,1298" coordsize="10,20" path="m7041,1318l7051,1318,7051,1298,7041,1298,7041,1318xe" filled="true" fillcolor="#000000" stroked="false">
                <v:path arrowok="t"/>
                <v:fill type="solid"/>
              </v:shape>
            </v:group>
            <v:group style="position:absolute;left:7041;top:1318;width:10;height:20" coordorigin="7041,1318" coordsize="10,20">
              <v:shape style="position:absolute;left:7041;top:1318;width:10;height:20" coordorigin="7041,1318" coordsize="10,20" path="m7041,1337l7051,1337,7051,1318,7041,1318,7041,1337xe" filled="true" fillcolor="#000000" stroked="false">
                <v:path arrowok="t"/>
                <v:fill type="solid"/>
              </v:shape>
            </v:group>
            <v:group style="position:absolute;left:7041;top:1337;width:10;height:20" coordorigin="7041,1337" coordsize="10,20">
              <v:shape style="position:absolute;left:7041;top:1337;width:10;height:20" coordorigin="7041,1337" coordsize="10,20" path="m7041,1356l7051,1356,7051,1337,7041,1337,7041,1356xe" filled="true" fillcolor="#000000" stroked="false">
                <v:path arrowok="t"/>
                <v:fill type="solid"/>
              </v:shape>
            </v:group>
            <v:group style="position:absolute;left:7041;top:1356;width:10;height:20" coordorigin="7041,1356" coordsize="10,20">
              <v:shape style="position:absolute;left:7041;top:1356;width:10;height:20" coordorigin="7041,1356" coordsize="10,20" path="m7041,1375l7051,1375,7051,1356,7041,1356,7041,1375xe" filled="true" fillcolor="#000000" stroked="false">
                <v:path arrowok="t"/>
                <v:fill type="solid"/>
              </v:shape>
            </v:group>
            <v:group style="position:absolute;left:7041;top:1375;width:10;height:20" coordorigin="7041,1375" coordsize="10,20">
              <v:shape style="position:absolute;left:7041;top:1375;width:10;height:20" coordorigin="7041,1375" coordsize="10,20" path="m7041,1394l7051,1394,7051,1375,7041,1375,7041,1394xe" filled="true" fillcolor="#000000" stroked="false">
                <v:path arrowok="t"/>
                <v:fill type="solid"/>
              </v:shape>
            </v:group>
            <v:group style="position:absolute;left:7041;top:1394;width:10;height:20" coordorigin="7041,1394" coordsize="10,20">
              <v:shape style="position:absolute;left:7041;top:1394;width:10;height:20" coordorigin="7041,1394" coordsize="10,20" path="m7041,1414l7051,1414,7051,1394,7041,1394,7041,1414xe" filled="true" fillcolor="#000000" stroked="false">
                <v:path arrowok="t"/>
                <v:fill type="solid"/>
              </v:shape>
            </v:group>
            <v:group style="position:absolute;left:7041;top:1414;width:10;height:20" coordorigin="7041,1414" coordsize="10,20">
              <v:shape style="position:absolute;left:7041;top:1414;width:10;height:20" coordorigin="7041,1414" coordsize="10,20" path="m7041,1433l7051,1433,7051,1414,7041,1414,7041,1433xe" filled="true" fillcolor="#000000" stroked="false">
                <v:path arrowok="t"/>
                <v:fill type="solid"/>
              </v:shape>
            </v:group>
            <v:group style="position:absolute;left:7041;top:1433;width:10;height:20" coordorigin="7041,1433" coordsize="10,20">
              <v:shape style="position:absolute;left:7041;top:1433;width:10;height:20" coordorigin="7041,1433" coordsize="10,20" path="m7041,1452l7051,1452,7051,1433,7041,1433,7041,1452xe" filled="true" fillcolor="#000000" stroked="false">
                <v:path arrowok="t"/>
                <v:fill type="solid"/>
              </v:shape>
            </v:group>
            <v:group style="position:absolute;left:7041;top:1452;width:10;height:20" coordorigin="7041,1452" coordsize="10,20">
              <v:shape style="position:absolute;left:7041;top:1452;width:10;height:20" coordorigin="7041,1452" coordsize="10,20" path="m7041,1471l7051,1471,7051,1452,7041,1452,7041,1471xe" filled="true" fillcolor="#000000" stroked="false">
                <v:path arrowok="t"/>
                <v:fill type="solid"/>
              </v:shape>
            </v:group>
            <v:group style="position:absolute;left:7041;top:1471;width:10;height:20" coordorigin="7041,1471" coordsize="10,20">
              <v:shape style="position:absolute;left:7041;top:1471;width:10;height:20" coordorigin="7041,1471" coordsize="10,20" path="m7041,1490l7051,1490,7051,1471,7041,1471,7041,1490xe" filled="true" fillcolor="#000000" stroked="false">
                <v:path arrowok="t"/>
                <v:fill type="solid"/>
              </v:shape>
            </v:group>
            <v:group style="position:absolute;left:7041;top:1490;width:10;height:20" coordorigin="7041,1490" coordsize="10,20">
              <v:shape style="position:absolute;left:7041;top:1490;width:10;height:20" coordorigin="7041,1490" coordsize="10,20" path="m7041,1510l7051,1510,7051,1490,7041,1490,7041,1510xe" filled="true" fillcolor="#000000" stroked="false">
                <v:path arrowok="t"/>
                <v:fill type="solid"/>
              </v:shape>
            </v:group>
            <v:group style="position:absolute;left:7041;top:1510;width:10;height:20" coordorigin="7041,1510" coordsize="10,20">
              <v:shape style="position:absolute;left:7041;top:1510;width:10;height:20" coordorigin="7041,1510" coordsize="10,20" path="m7041,1529l7051,1529,7051,1510,7041,1510,7041,1529xe" filled="true" fillcolor="#000000" stroked="false">
                <v:path arrowok="t"/>
                <v:fill type="solid"/>
              </v:shape>
            </v:group>
            <v:group style="position:absolute;left:7041;top:1529;width:10;height:20" coordorigin="7041,1529" coordsize="10,20">
              <v:shape style="position:absolute;left:7041;top:1529;width:10;height:20" coordorigin="7041,1529" coordsize="10,20" path="m7041,1548l7051,1548,7051,1529,7041,1529,7041,1548xe" filled="true" fillcolor="#000000" stroked="false">
                <v:path arrowok="t"/>
                <v:fill type="solid"/>
              </v:shape>
            </v:group>
            <v:group style="position:absolute;left:7041;top:1548;width:10;height:20" coordorigin="7041,1548" coordsize="10,20">
              <v:shape style="position:absolute;left:7041;top:1548;width:10;height:20" coordorigin="7041,1548" coordsize="10,20" path="m7041,1567l7051,1567,7051,1548,7041,1548,7041,1567xe" filled="true" fillcolor="#000000" stroked="false">
                <v:path arrowok="t"/>
                <v:fill type="solid"/>
              </v:shape>
            </v:group>
            <v:group style="position:absolute;left:7041;top:1567;width:10;height:20" coordorigin="7041,1567" coordsize="10,20">
              <v:shape style="position:absolute;left:7041;top:1567;width:10;height:20" coordorigin="7041,1567" coordsize="10,20" path="m7041,1586l7051,1586,7051,1567,7041,1567,7041,1586xe" filled="true" fillcolor="#000000" stroked="false">
                <v:path arrowok="t"/>
                <v:fill type="solid"/>
              </v:shape>
            </v:group>
            <v:group style="position:absolute;left:7041;top:1586;width:10;height:20" coordorigin="7041,1586" coordsize="10,20">
              <v:shape style="position:absolute;left:7041;top:1586;width:10;height:20" coordorigin="7041,1586" coordsize="10,20" path="m7041,1606l7051,1606,7051,1586,7041,1586,7041,1606xe" filled="true" fillcolor="#000000" stroked="false">
                <v:path arrowok="t"/>
                <v:fill type="solid"/>
              </v:shape>
            </v:group>
            <v:group style="position:absolute;left:7041;top:1606;width:10;height:20" coordorigin="7041,1606" coordsize="10,20">
              <v:shape style="position:absolute;left:7041;top:1606;width:10;height:20" coordorigin="7041,1606" coordsize="10,20" path="m7041,1625l7051,1625,7051,1606,7041,1606,7041,1625xe" filled="true" fillcolor="#000000" stroked="false">
                <v:path arrowok="t"/>
                <v:fill type="solid"/>
              </v:shape>
            </v:group>
            <v:group style="position:absolute;left:7041;top:1625;width:10;height:20" coordorigin="7041,1625" coordsize="10,20">
              <v:shape style="position:absolute;left:7041;top:1625;width:10;height:20" coordorigin="7041,1625" coordsize="10,20" path="m7041,1644l7051,1644,7051,1625,7041,1625,7041,1644xe" filled="true" fillcolor="#000000" stroked="false">
                <v:path arrowok="t"/>
                <v:fill type="solid"/>
              </v:shape>
            </v:group>
            <v:group style="position:absolute;left:7041;top:1652;width:10;height:2" coordorigin="7041,1652" coordsize="10,2">
              <v:shape style="position:absolute;left:7041;top:1652;width:10;height:2" coordorigin="7041,1652" coordsize="10,0" path="m7041,1652l7051,1652e" filled="false" stroked="true" strokeweight=".84003pt" strokecolor="#000000">
                <v:path arrowok="t"/>
              </v:shape>
              <v:shape style="position:absolute;left:29;top:1567;width:5452;height:103" type="#_x0000_t75" stroked="false">
                <v:imagedata r:id="rId263" o:title=""/>
              </v:shape>
              <v:shape style="position:absolute;left:5458;top:1661;width:1583;height:10" type="#_x0000_t75" stroked="false">
                <v:imagedata r:id="rId261" o:title=""/>
              </v:shape>
              <v:shape style="position:absolute;left:7036;top:1661;width:1524;height:10" type="#_x0000_t75" stroked="false">
                <v:imagedata r:id="rId262" o:title=""/>
              </v:shape>
            </v:group>
            <v:group style="position:absolute;left:3627;top:1670;width:10;height:20" coordorigin="3627,1670" coordsize="10,20">
              <v:shape style="position:absolute;left:3627;top:1670;width:10;height:20" coordorigin="3627,1670" coordsize="10,20" path="m3627,1690l3636,1690,3636,1670,3627,1670,3627,1690xe" filled="true" fillcolor="#000000" stroked="false">
                <v:path arrowok="t"/>
                <v:fill type="solid"/>
              </v:shape>
            </v:group>
            <v:group style="position:absolute;left:3627;top:1690;width:10;height:20" coordorigin="3627,1690" coordsize="10,20">
              <v:shape style="position:absolute;left:3627;top:1690;width:10;height:20" coordorigin="3627,1690" coordsize="10,20" path="m3627,1709l3636,1709,3636,1690,3627,1690,3627,1709xe" filled="true" fillcolor="#000000" stroked="false">
                <v:path arrowok="t"/>
                <v:fill type="solid"/>
              </v:shape>
            </v:group>
            <v:group style="position:absolute;left:3627;top:1709;width:10;height:20" coordorigin="3627,1709" coordsize="10,20">
              <v:shape style="position:absolute;left:3627;top:1709;width:10;height:20" coordorigin="3627,1709" coordsize="10,20" path="m3627,1728l3636,1728,3636,1709,3627,1709,3627,1728xe" filled="true" fillcolor="#000000" stroked="false">
                <v:path arrowok="t"/>
                <v:fill type="solid"/>
              </v:shape>
            </v:group>
            <v:group style="position:absolute;left:3627;top:1728;width:10;height:20" coordorigin="3627,1728" coordsize="10,20">
              <v:shape style="position:absolute;left:3627;top:1728;width:10;height:20" coordorigin="3627,1728" coordsize="10,20" path="m3627,1747l3636,1747,3636,1728,3627,1728,3627,1747xe" filled="true" fillcolor="#000000" stroked="false">
                <v:path arrowok="t"/>
                <v:fill type="solid"/>
              </v:shape>
            </v:group>
            <v:group style="position:absolute;left:3627;top:1747;width:10;height:20" coordorigin="3627,1747" coordsize="10,20">
              <v:shape style="position:absolute;left:3627;top:1747;width:10;height:20" coordorigin="3627,1747" coordsize="10,20" path="m3627,1766l3636,1766,3636,1747,3627,1747,3627,1766xe" filled="true" fillcolor="#000000" stroked="false">
                <v:path arrowok="t"/>
                <v:fill type="solid"/>
              </v:shape>
            </v:group>
            <v:group style="position:absolute;left:3627;top:1766;width:10;height:20" coordorigin="3627,1766" coordsize="10,20">
              <v:shape style="position:absolute;left:3627;top:1766;width:10;height:20" coordorigin="3627,1766" coordsize="10,20" path="m3627,1786l3636,1786,3636,1766,3627,1766,3627,1786xe" filled="true" fillcolor="#000000" stroked="false">
                <v:path arrowok="t"/>
                <v:fill type="solid"/>
              </v:shape>
            </v:group>
            <v:group style="position:absolute;left:3627;top:1786;width:10;height:20" coordorigin="3627,1786" coordsize="10,20">
              <v:shape style="position:absolute;left:3627;top:1786;width:10;height:20" coordorigin="3627,1786" coordsize="10,20" path="m3627,1805l3636,1805,3636,1786,3627,1786,3627,1805xe" filled="true" fillcolor="#000000" stroked="false">
                <v:path arrowok="t"/>
                <v:fill type="solid"/>
              </v:shape>
            </v:group>
            <v:group style="position:absolute;left:3627;top:1805;width:10;height:20" coordorigin="3627,1805" coordsize="10,20">
              <v:shape style="position:absolute;left:3627;top:1805;width:10;height:20" coordorigin="3627,1805" coordsize="10,20" path="m3627,1824l3636,1824,3636,1805,3627,1805,3627,1824xe" filled="true" fillcolor="#000000" stroked="false">
                <v:path arrowok="t"/>
                <v:fill type="solid"/>
              </v:shape>
            </v:group>
            <v:group style="position:absolute;left:3627;top:1824;width:10;height:20" coordorigin="3627,1824" coordsize="10,20">
              <v:shape style="position:absolute;left:3627;top:1824;width:10;height:20" coordorigin="3627,1824" coordsize="10,20" path="m3627,1843l3636,1843,3636,1824,3627,1824,3627,1843xe" filled="true" fillcolor="#000000" stroked="false">
                <v:path arrowok="t"/>
                <v:fill type="solid"/>
              </v:shape>
            </v:group>
            <v:group style="position:absolute;left:3627;top:1843;width:10;height:20" coordorigin="3627,1843" coordsize="10,20">
              <v:shape style="position:absolute;left:3627;top:1843;width:10;height:20" coordorigin="3627,1843" coordsize="10,20" path="m3627,1862l3636,1862,3636,1843,3627,1843,3627,1862xe" filled="true" fillcolor="#000000" stroked="false">
                <v:path arrowok="t"/>
                <v:fill type="solid"/>
              </v:shape>
            </v:group>
            <v:group style="position:absolute;left:3627;top:1862;width:10;height:20" coordorigin="3627,1862" coordsize="10,20">
              <v:shape style="position:absolute;left:3627;top:1862;width:10;height:20" coordorigin="3627,1862" coordsize="10,20" path="m3627,1882l3636,1882,3636,1862,3627,1862,3627,1882xe" filled="true" fillcolor="#000000" stroked="false">
                <v:path arrowok="t"/>
                <v:fill type="solid"/>
              </v:shape>
            </v:group>
            <v:group style="position:absolute;left:3627;top:1882;width:10;height:20" coordorigin="3627,1882" coordsize="10,20">
              <v:shape style="position:absolute;left:3627;top:1882;width:10;height:20" coordorigin="3627,1882" coordsize="10,20" path="m3627,1901l3636,1901,3636,1882,3627,1882,3627,1901xe" filled="true" fillcolor="#000000" stroked="false">
                <v:path arrowok="t"/>
                <v:fill type="solid"/>
              </v:shape>
            </v:group>
            <v:group style="position:absolute;left:3627;top:1901;width:10;height:20" coordorigin="3627,1901" coordsize="10,20">
              <v:shape style="position:absolute;left:3627;top:1901;width:10;height:20" coordorigin="3627,1901" coordsize="10,20" path="m3627,1920l3636,1920,3636,1901,3627,1901,3627,1920xe" filled="true" fillcolor="#000000" stroked="false">
                <v:path arrowok="t"/>
                <v:fill type="solid"/>
              </v:shape>
            </v:group>
            <v:group style="position:absolute;left:3627;top:1920;width:10;height:20" coordorigin="3627,1920" coordsize="10,20">
              <v:shape style="position:absolute;left:3627;top:1920;width:10;height:20" coordorigin="3627,1920" coordsize="10,20" path="m3627,1939l3636,1939,3636,1920,3627,1920,3627,1939xe" filled="true" fillcolor="#000000" stroked="false">
                <v:path arrowok="t"/>
                <v:fill type="solid"/>
              </v:shape>
            </v:group>
            <v:group style="position:absolute;left:3627;top:1939;width:10;height:20" coordorigin="3627,1939" coordsize="10,20">
              <v:shape style="position:absolute;left:3627;top:1939;width:10;height:20" coordorigin="3627,1939" coordsize="10,20" path="m3627,1958l3636,1958,3636,1939,3627,1939,3627,1958xe" filled="true" fillcolor="#000000" stroked="false">
                <v:path arrowok="t"/>
                <v:fill type="solid"/>
              </v:shape>
            </v:group>
            <v:group style="position:absolute;left:3627;top:1958;width:10;height:20" coordorigin="3627,1958" coordsize="10,20">
              <v:shape style="position:absolute;left:3627;top:1958;width:10;height:20" coordorigin="3627,1958" coordsize="10,20" path="m3627,1978l3636,1978,3636,1958,3627,1958,3627,1978xe" filled="true" fillcolor="#000000" stroked="false">
                <v:path arrowok="t"/>
                <v:fill type="solid"/>
              </v:shape>
            </v:group>
            <v:group style="position:absolute;left:3627;top:1978;width:10;height:20" coordorigin="3627,1978" coordsize="10,20">
              <v:shape style="position:absolute;left:3627;top:1978;width:10;height:20" coordorigin="3627,1978" coordsize="10,20" path="m3627,1997l3636,1997,3636,1978,3627,1978,3627,1997xe" filled="true" fillcolor="#000000" stroked="false">
                <v:path arrowok="t"/>
                <v:fill type="solid"/>
              </v:shape>
            </v:group>
            <v:group style="position:absolute;left:15;top:2085;width:3612;height:2" coordorigin="15,2085" coordsize="3612,2">
              <v:shape style="position:absolute;left:15;top:2085;width:3612;height:2" coordorigin="15,2085" coordsize="3612,0" path="m15,2085l3627,2085e" filled="false" stroked="true" strokeweight="1.5pt" strokecolor="#000000">
                <v:path arrowok="t"/>
              </v:shape>
            </v:group>
            <v:group style="position:absolute;left:3627;top:1997;width:10;height:20" coordorigin="3627,1997" coordsize="10,20">
              <v:shape style="position:absolute;left:3627;top:1997;width:10;height:20" coordorigin="3627,1997" coordsize="10,20" path="m3627,2016l3636,2016,3636,1997,3627,1997,3627,2016xe" filled="true" fillcolor="#000000" stroked="false">
                <v:path arrowok="t"/>
                <v:fill type="solid"/>
              </v:shape>
            </v:group>
            <v:group style="position:absolute;left:3627;top:2016;width:10;height:20" coordorigin="3627,2016" coordsize="10,20">
              <v:shape style="position:absolute;left:3627;top:2016;width:10;height:20" coordorigin="3627,2016" coordsize="10,20" path="m3627,2035l3636,2035,3636,2016,3627,2016,3627,2035xe" filled="true" fillcolor="#000000" stroked="false">
                <v:path arrowok="t"/>
                <v:fill type="solid"/>
              </v:shape>
            </v:group>
            <v:group style="position:absolute;left:3627;top:2035;width:10;height:20" coordorigin="3627,2035" coordsize="10,20">
              <v:shape style="position:absolute;left:3627;top:2035;width:10;height:20" coordorigin="3627,2035" coordsize="10,20" path="m3627,2054l3636,2054,3636,2035,3627,2035,3627,2054xe" filled="true" fillcolor="#000000" stroked="false">
                <v:path arrowok="t"/>
                <v:fill type="solid"/>
              </v:shape>
            </v:group>
            <v:group style="position:absolute;left:3627;top:2062;width:10;height:2" coordorigin="3627,2062" coordsize="10,2">
              <v:shape style="position:absolute;left:3627;top:2062;width:10;height:2" coordorigin="3627,2062" coordsize="10,0" path="m3627,2062l3636,2062e" filled="false" stroked="true" strokeweight=".78003pt" strokecolor="#000000">
                <v:path arrowok="t"/>
              </v:shape>
            </v:group>
            <v:group style="position:absolute;left:3627;top:2085;width:30;height:2" coordorigin="3627,2085" coordsize="30,2">
              <v:shape style="position:absolute;left:3627;top:2085;width:30;height:2" coordorigin="3627,2085" coordsize="30,0" path="m3627,2085l3657,2085e" filled="false" stroked="true" strokeweight="1.5pt" strokecolor="#000000">
                <v:path arrowok="t"/>
              </v:shape>
            </v:group>
            <v:group style="position:absolute;left:3657;top:2085;width:1806;height:2" coordorigin="3657,2085" coordsize="1806,2">
              <v:shape style="position:absolute;left:3657;top:2085;width:1806;height:2" coordorigin="3657,2085" coordsize="1806,0" path="m3657,2085l5463,2085e" filled="false" stroked="true" strokeweight="1.5pt" strokecolor="#000000">
                <v:path arrowok="t"/>
              </v:shape>
            </v:group>
            <v:group style="position:absolute;left:5463;top:1670;width:10;height:20" coordorigin="5463,1670" coordsize="10,20">
              <v:shape style="position:absolute;left:5463;top:1670;width:10;height:20" coordorigin="5463,1670" coordsize="10,20" path="m5463,1690l5472,1690,5472,1670,5463,1670,5463,1690xe" filled="true" fillcolor="#000000" stroked="false">
                <v:path arrowok="t"/>
                <v:fill type="solid"/>
              </v:shape>
            </v:group>
            <v:group style="position:absolute;left:5463;top:1690;width:10;height:20" coordorigin="5463,1690" coordsize="10,20">
              <v:shape style="position:absolute;left:5463;top:1690;width:10;height:20" coordorigin="5463,1690" coordsize="10,20" path="m5463,1709l5472,1709,5472,1690,5463,1690,5463,1709xe" filled="true" fillcolor="#000000" stroked="false">
                <v:path arrowok="t"/>
                <v:fill type="solid"/>
              </v:shape>
            </v:group>
            <v:group style="position:absolute;left:5463;top:1709;width:10;height:20" coordorigin="5463,1709" coordsize="10,20">
              <v:shape style="position:absolute;left:5463;top:1709;width:10;height:20" coordorigin="5463,1709" coordsize="10,20" path="m5463,1728l5472,1728,5472,1709,5463,1709,5463,1728xe" filled="true" fillcolor="#000000" stroked="false">
                <v:path arrowok="t"/>
                <v:fill type="solid"/>
              </v:shape>
            </v:group>
            <v:group style="position:absolute;left:5463;top:1728;width:10;height:20" coordorigin="5463,1728" coordsize="10,20">
              <v:shape style="position:absolute;left:5463;top:1728;width:10;height:20" coordorigin="5463,1728" coordsize="10,20" path="m5463,1747l5472,1747,5472,1728,5463,1728,5463,1747xe" filled="true" fillcolor="#000000" stroked="false">
                <v:path arrowok="t"/>
                <v:fill type="solid"/>
              </v:shape>
            </v:group>
            <v:group style="position:absolute;left:5463;top:1747;width:10;height:20" coordorigin="5463,1747" coordsize="10,20">
              <v:shape style="position:absolute;left:5463;top:1747;width:10;height:20" coordorigin="5463,1747" coordsize="10,20" path="m5463,1766l5472,1766,5472,1747,5463,1747,5463,1766xe" filled="true" fillcolor="#000000" stroked="false">
                <v:path arrowok="t"/>
                <v:fill type="solid"/>
              </v:shape>
            </v:group>
            <v:group style="position:absolute;left:5463;top:1766;width:10;height:20" coordorigin="5463,1766" coordsize="10,20">
              <v:shape style="position:absolute;left:5463;top:1766;width:10;height:20" coordorigin="5463,1766" coordsize="10,20" path="m5463,1786l5472,1786,5472,1766,5463,1766,5463,1786xe" filled="true" fillcolor="#000000" stroked="false">
                <v:path arrowok="t"/>
                <v:fill type="solid"/>
              </v:shape>
            </v:group>
            <v:group style="position:absolute;left:5463;top:1786;width:10;height:20" coordorigin="5463,1786" coordsize="10,20">
              <v:shape style="position:absolute;left:5463;top:1786;width:10;height:20" coordorigin="5463,1786" coordsize="10,20" path="m5463,1805l5472,1805,5472,1786,5463,1786,5463,1805xe" filled="true" fillcolor="#000000" stroked="false">
                <v:path arrowok="t"/>
                <v:fill type="solid"/>
              </v:shape>
            </v:group>
            <v:group style="position:absolute;left:5463;top:1805;width:10;height:20" coordorigin="5463,1805" coordsize="10,20">
              <v:shape style="position:absolute;left:5463;top:1805;width:10;height:20" coordorigin="5463,1805" coordsize="10,20" path="m5463,1824l5472,1824,5472,1805,5463,1805,5463,1824xe" filled="true" fillcolor="#000000" stroked="false">
                <v:path arrowok="t"/>
                <v:fill type="solid"/>
              </v:shape>
            </v:group>
            <v:group style="position:absolute;left:5463;top:1824;width:10;height:20" coordorigin="5463,1824" coordsize="10,20">
              <v:shape style="position:absolute;left:5463;top:1824;width:10;height:20" coordorigin="5463,1824" coordsize="10,20" path="m5463,1843l5472,1843,5472,1824,5463,1824,5463,1843xe" filled="true" fillcolor="#000000" stroked="false">
                <v:path arrowok="t"/>
                <v:fill type="solid"/>
              </v:shape>
            </v:group>
            <v:group style="position:absolute;left:5463;top:1843;width:10;height:20" coordorigin="5463,1843" coordsize="10,20">
              <v:shape style="position:absolute;left:5463;top:1843;width:10;height:20" coordorigin="5463,1843" coordsize="10,20" path="m5463,1862l5472,1862,5472,1843,5463,1843,5463,1862xe" filled="true" fillcolor="#000000" stroked="false">
                <v:path arrowok="t"/>
                <v:fill type="solid"/>
              </v:shape>
            </v:group>
            <v:group style="position:absolute;left:5463;top:1862;width:10;height:20" coordorigin="5463,1862" coordsize="10,20">
              <v:shape style="position:absolute;left:5463;top:1862;width:10;height:20" coordorigin="5463,1862" coordsize="10,20" path="m5463,1882l5472,1882,5472,1862,5463,1862,5463,1882xe" filled="true" fillcolor="#000000" stroked="false">
                <v:path arrowok="t"/>
                <v:fill type="solid"/>
              </v:shape>
            </v:group>
            <v:group style="position:absolute;left:5463;top:1882;width:10;height:20" coordorigin="5463,1882" coordsize="10,20">
              <v:shape style="position:absolute;left:5463;top:1882;width:10;height:20" coordorigin="5463,1882" coordsize="10,20" path="m5463,1901l5472,1901,5472,1882,5463,1882,5463,1901xe" filled="true" fillcolor="#000000" stroked="false">
                <v:path arrowok="t"/>
                <v:fill type="solid"/>
              </v:shape>
            </v:group>
            <v:group style="position:absolute;left:5463;top:1901;width:10;height:20" coordorigin="5463,1901" coordsize="10,20">
              <v:shape style="position:absolute;left:5463;top:1901;width:10;height:20" coordorigin="5463,1901" coordsize="10,20" path="m5463,1920l5472,1920,5472,1901,5463,1901,5463,1920xe" filled="true" fillcolor="#000000" stroked="false">
                <v:path arrowok="t"/>
                <v:fill type="solid"/>
              </v:shape>
            </v:group>
            <v:group style="position:absolute;left:5463;top:1920;width:10;height:20" coordorigin="5463,1920" coordsize="10,20">
              <v:shape style="position:absolute;left:5463;top:1920;width:10;height:20" coordorigin="5463,1920" coordsize="10,20" path="m5463,1939l5472,1939,5472,1920,5463,1920,5463,1939xe" filled="true" fillcolor="#000000" stroked="false">
                <v:path arrowok="t"/>
                <v:fill type="solid"/>
              </v:shape>
            </v:group>
            <v:group style="position:absolute;left:5463;top:1939;width:10;height:20" coordorigin="5463,1939" coordsize="10,20">
              <v:shape style="position:absolute;left:5463;top:1939;width:10;height:20" coordorigin="5463,1939" coordsize="10,20" path="m5463,1958l5472,1958,5472,1939,5463,1939,5463,1958xe" filled="true" fillcolor="#000000" stroked="false">
                <v:path arrowok="t"/>
                <v:fill type="solid"/>
              </v:shape>
            </v:group>
            <v:group style="position:absolute;left:5463;top:1958;width:10;height:20" coordorigin="5463,1958" coordsize="10,20">
              <v:shape style="position:absolute;left:5463;top:1958;width:10;height:20" coordorigin="5463,1958" coordsize="10,20" path="m5463,1978l5472,1978,5472,1958,5463,1958,5463,1978xe" filled="true" fillcolor="#000000" stroked="false">
                <v:path arrowok="t"/>
                <v:fill type="solid"/>
              </v:shape>
            </v:group>
            <v:group style="position:absolute;left:5463;top:1978;width:10;height:20" coordorigin="5463,1978" coordsize="10,20">
              <v:shape style="position:absolute;left:5463;top:1978;width:10;height:20" coordorigin="5463,1978" coordsize="10,20" path="m5463,1997l5472,1997,5472,1978,5463,1978,5463,1997xe" filled="true" fillcolor="#000000" stroked="false">
                <v:path arrowok="t"/>
                <v:fill type="solid"/>
              </v:shape>
            </v:group>
            <v:group style="position:absolute;left:5463;top:1997;width:10;height:20" coordorigin="5463,1997" coordsize="10,20">
              <v:shape style="position:absolute;left:5463;top:1997;width:10;height:20" coordorigin="5463,1997" coordsize="10,20" path="m5463,2016l5472,2016,5472,1997,5463,1997,5463,2016xe" filled="true" fillcolor="#000000" stroked="false">
                <v:path arrowok="t"/>
                <v:fill type="solid"/>
              </v:shape>
            </v:group>
            <v:group style="position:absolute;left:5463;top:2016;width:10;height:20" coordorigin="5463,2016" coordsize="10,20">
              <v:shape style="position:absolute;left:5463;top:2016;width:10;height:20" coordorigin="5463,2016" coordsize="10,20" path="m5463,2035l5472,2035,5472,2016,5463,2016,5463,2035xe" filled="true" fillcolor="#000000" stroked="false">
                <v:path arrowok="t"/>
                <v:fill type="solid"/>
              </v:shape>
            </v:group>
            <v:group style="position:absolute;left:5463;top:2035;width:10;height:20" coordorigin="5463,2035" coordsize="10,20">
              <v:shape style="position:absolute;left:5463;top:2035;width:10;height:20" coordorigin="5463,2035" coordsize="10,20" path="m5463,2054l5472,2054,5472,2035,5463,2035,5463,2054xe" filled="true" fillcolor="#000000" stroked="false">
                <v:path arrowok="t"/>
                <v:fill type="solid"/>
              </v:shape>
            </v:group>
            <v:group style="position:absolute;left:5463;top:2062;width:10;height:2" coordorigin="5463,2062" coordsize="10,2">
              <v:shape style="position:absolute;left:5463;top:2062;width:10;height:2" coordorigin="5463,2062" coordsize="10,0" path="m5463,2062l5472,2062e" filled="false" stroked="true" strokeweight=".78003pt" strokecolor="#000000">
                <v:path arrowok="t"/>
              </v:shape>
            </v:group>
            <v:group style="position:absolute;left:5463;top:2085;width:30;height:2" coordorigin="5463,2085" coordsize="30,2">
              <v:shape style="position:absolute;left:5463;top:2085;width:30;height:2" coordorigin="5463,2085" coordsize="30,0" path="m5463,2085l5493,2085e" filled="false" stroked="true" strokeweight="1.5pt" strokecolor="#000000">
                <v:path arrowok="t"/>
              </v:shape>
            </v:group>
            <v:group style="position:absolute;left:5493;top:2085;width:1549;height:2" coordorigin="5493,2085" coordsize="1549,2">
              <v:shape style="position:absolute;left:5493;top:2085;width:1549;height:2" coordorigin="5493,2085" coordsize="1549,0" path="m5493,2085l7041,2085e" filled="false" stroked="true" strokeweight="1.5pt" strokecolor="#000000">
                <v:path arrowok="t"/>
              </v:shape>
            </v:group>
            <v:group style="position:absolute;left:7041;top:1670;width:10;height:20" coordorigin="7041,1670" coordsize="10,20">
              <v:shape style="position:absolute;left:7041;top:1670;width:10;height:20" coordorigin="7041,1670" coordsize="10,20" path="m7041,1690l7051,1690,7051,1670,7041,1670,7041,1690xe" filled="true" fillcolor="#000000" stroked="false">
                <v:path arrowok="t"/>
                <v:fill type="solid"/>
              </v:shape>
            </v:group>
            <v:group style="position:absolute;left:7041;top:1690;width:10;height:20" coordorigin="7041,1690" coordsize="10,20">
              <v:shape style="position:absolute;left:7041;top:1690;width:10;height:20" coordorigin="7041,1690" coordsize="10,20" path="m7041,1709l7051,1709,7051,1690,7041,1690,7041,1709xe" filled="true" fillcolor="#000000" stroked="false">
                <v:path arrowok="t"/>
                <v:fill type="solid"/>
              </v:shape>
            </v:group>
            <v:group style="position:absolute;left:7041;top:1709;width:10;height:20" coordorigin="7041,1709" coordsize="10,20">
              <v:shape style="position:absolute;left:7041;top:1709;width:10;height:20" coordorigin="7041,1709" coordsize="10,20" path="m7041,1728l7051,1728,7051,1709,7041,1709,7041,1728xe" filled="true" fillcolor="#000000" stroked="false">
                <v:path arrowok="t"/>
                <v:fill type="solid"/>
              </v:shape>
            </v:group>
            <v:group style="position:absolute;left:7041;top:1728;width:10;height:20" coordorigin="7041,1728" coordsize="10,20">
              <v:shape style="position:absolute;left:7041;top:1728;width:10;height:20" coordorigin="7041,1728" coordsize="10,20" path="m7041,1747l7051,1747,7051,1728,7041,1728,7041,1747xe" filled="true" fillcolor="#000000" stroked="false">
                <v:path arrowok="t"/>
                <v:fill type="solid"/>
              </v:shape>
            </v:group>
            <v:group style="position:absolute;left:7041;top:1747;width:10;height:20" coordorigin="7041,1747" coordsize="10,20">
              <v:shape style="position:absolute;left:7041;top:1747;width:10;height:20" coordorigin="7041,1747" coordsize="10,20" path="m7041,1766l7051,1766,7051,1747,7041,1747,7041,1766xe" filled="true" fillcolor="#000000" stroked="false">
                <v:path arrowok="t"/>
                <v:fill type="solid"/>
              </v:shape>
            </v:group>
            <v:group style="position:absolute;left:7041;top:1766;width:10;height:20" coordorigin="7041,1766" coordsize="10,20">
              <v:shape style="position:absolute;left:7041;top:1766;width:10;height:20" coordorigin="7041,1766" coordsize="10,20" path="m7041,1786l7051,1786,7051,1766,7041,1766,7041,1786xe" filled="true" fillcolor="#000000" stroked="false">
                <v:path arrowok="t"/>
                <v:fill type="solid"/>
              </v:shape>
            </v:group>
            <v:group style="position:absolute;left:7041;top:1786;width:10;height:20" coordorigin="7041,1786" coordsize="10,20">
              <v:shape style="position:absolute;left:7041;top:1786;width:10;height:20" coordorigin="7041,1786" coordsize="10,20" path="m7041,1805l7051,1805,7051,1786,7041,1786,7041,1805xe" filled="true" fillcolor="#000000" stroked="false">
                <v:path arrowok="t"/>
                <v:fill type="solid"/>
              </v:shape>
            </v:group>
            <v:group style="position:absolute;left:7041;top:1805;width:10;height:20" coordorigin="7041,1805" coordsize="10,20">
              <v:shape style="position:absolute;left:7041;top:1805;width:10;height:20" coordorigin="7041,1805" coordsize="10,20" path="m7041,1824l7051,1824,7051,1805,7041,1805,7041,1824xe" filled="true" fillcolor="#000000" stroked="false">
                <v:path arrowok="t"/>
                <v:fill type="solid"/>
              </v:shape>
            </v:group>
            <v:group style="position:absolute;left:7041;top:1824;width:10;height:20" coordorigin="7041,1824" coordsize="10,20">
              <v:shape style="position:absolute;left:7041;top:1824;width:10;height:20" coordorigin="7041,1824" coordsize="10,20" path="m7041,1843l7051,1843,7051,1824,7041,1824,7041,1843xe" filled="true" fillcolor="#000000" stroked="false">
                <v:path arrowok="t"/>
                <v:fill type="solid"/>
              </v:shape>
            </v:group>
            <v:group style="position:absolute;left:7041;top:1843;width:10;height:20" coordorigin="7041,1843" coordsize="10,20">
              <v:shape style="position:absolute;left:7041;top:1843;width:10;height:20" coordorigin="7041,1843" coordsize="10,20" path="m7041,1862l7051,1862,7051,1843,7041,1843,7041,1862xe" filled="true" fillcolor="#000000" stroked="false">
                <v:path arrowok="t"/>
                <v:fill type="solid"/>
              </v:shape>
            </v:group>
            <v:group style="position:absolute;left:7041;top:1862;width:10;height:20" coordorigin="7041,1862" coordsize="10,20">
              <v:shape style="position:absolute;left:7041;top:1862;width:10;height:20" coordorigin="7041,1862" coordsize="10,20" path="m7041,1882l7051,1882,7051,1862,7041,1862,7041,1882xe" filled="true" fillcolor="#000000" stroked="false">
                <v:path arrowok="t"/>
                <v:fill type="solid"/>
              </v:shape>
            </v:group>
            <v:group style="position:absolute;left:7041;top:1882;width:10;height:20" coordorigin="7041,1882" coordsize="10,20">
              <v:shape style="position:absolute;left:7041;top:1882;width:10;height:20" coordorigin="7041,1882" coordsize="10,20" path="m7041,1901l7051,1901,7051,1882,7041,1882,7041,1901xe" filled="true" fillcolor="#000000" stroked="false">
                <v:path arrowok="t"/>
                <v:fill type="solid"/>
              </v:shape>
            </v:group>
            <v:group style="position:absolute;left:7041;top:1901;width:10;height:20" coordorigin="7041,1901" coordsize="10,20">
              <v:shape style="position:absolute;left:7041;top:1901;width:10;height:20" coordorigin="7041,1901" coordsize="10,20" path="m7041,1920l7051,1920,7051,1901,7041,1901,7041,1920xe" filled="true" fillcolor="#000000" stroked="false">
                <v:path arrowok="t"/>
                <v:fill type="solid"/>
              </v:shape>
            </v:group>
            <v:group style="position:absolute;left:7041;top:1920;width:10;height:20" coordorigin="7041,1920" coordsize="10,20">
              <v:shape style="position:absolute;left:7041;top:1920;width:10;height:20" coordorigin="7041,1920" coordsize="10,20" path="m7041,1939l7051,1939,7051,1920,7041,1920,7041,1939xe" filled="true" fillcolor="#000000" stroked="false">
                <v:path arrowok="t"/>
                <v:fill type="solid"/>
              </v:shape>
            </v:group>
            <v:group style="position:absolute;left:7041;top:1939;width:10;height:20" coordorigin="7041,1939" coordsize="10,20">
              <v:shape style="position:absolute;left:7041;top:1939;width:10;height:20" coordorigin="7041,1939" coordsize="10,20" path="m7041,1958l7051,1958,7051,1939,7041,1939,7041,1958xe" filled="true" fillcolor="#000000" stroked="false">
                <v:path arrowok="t"/>
                <v:fill type="solid"/>
              </v:shape>
            </v:group>
            <v:group style="position:absolute;left:7041;top:1958;width:10;height:20" coordorigin="7041,1958" coordsize="10,20">
              <v:shape style="position:absolute;left:7041;top:1958;width:10;height:20" coordorigin="7041,1958" coordsize="10,20" path="m7041,1978l7051,1978,7051,1958,7041,1958,7041,1978xe" filled="true" fillcolor="#000000" stroked="false">
                <v:path arrowok="t"/>
                <v:fill type="solid"/>
              </v:shape>
            </v:group>
            <v:group style="position:absolute;left:7041;top:1978;width:10;height:20" coordorigin="7041,1978" coordsize="10,20">
              <v:shape style="position:absolute;left:7041;top:1978;width:10;height:20" coordorigin="7041,1978" coordsize="10,20" path="m7041,1997l7051,1997,7051,1978,7041,1978,7041,1997xe" filled="true" fillcolor="#000000" stroked="false">
                <v:path arrowok="t"/>
                <v:fill type="solid"/>
              </v:shape>
            </v:group>
            <v:group style="position:absolute;left:7041;top:1997;width:10;height:20" coordorigin="7041,1997" coordsize="10,20">
              <v:shape style="position:absolute;left:7041;top:1997;width:10;height:20" coordorigin="7041,1997" coordsize="10,20" path="m7041,2016l7051,2016,7051,1997,7041,1997,7041,2016xe" filled="true" fillcolor="#000000" stroked="false">
                <v:path arrowok="t"/>
                <v:fill type="solid"/>
              </v:shape>
            </v:group>
            <v:group style="position:absolute;left:7041;top:2016;width:10;height:20" coordorigin="7041,2016" coordsize="10,20">
              <v:shape style="position:absolute;left:7041;top:2016;width:10;height:20" coordorigin="7041,2016" coordsize="10,20" path="m7041,2035l7051,2035,7051,2016,7041,2016,7041,2035xe" filled="true" fillcolor="#000000" stroked="false">
                <v:path arrowok="t"/>
                <v:fill type="solid"/>
              </v:shape>
            </v:group>
            <v:group style="position:absolute;left:7041;top:2035;width:10;height:20" coordorigin="7041,2035" coordsize="10,20">
              <v:shape style="position:absolute;left:7041;top:2035;width:10;height:20" coordorigin="7041,2035" coordsize="10,20" path="m7041,2054l7051,2054,7051,2035,7041,2035,7041,2054xe" filled="true" fillcolor="#000000" stroked="false">
                <v:path arrowok="t"/>
                <v:fill type="solid"/>
              </v:shape>
            </v:group>
            <v:group style="position:absolute;left:7041;top:2062;width:10;height:2" coordorigin="7041,2062" coordsize="10,2">
              <v:shape style="position:absolute;left:7041;top:2062;width:10;height:2" coordorigin="7041,2062" coordsize="10,0" path="m7041,2062l7051,2062e" filled="false" stroked="true" strokeweight=".78003pt" strokecolor="#000000">
                <v:path arrowok="t"/>
              </v:shape>
            </v:group>
            <v:group style="position:absolute;left:7041;top:2085;width:30;height:2" coordorigin="7041,2085" coordsize="30,2">
              <v:shape style="position:absolute;left:7041;top:2085;width:30;height:2" coordorigin="7041,2085" coordsize="30,0" path="m7041,2085l7071,2085e" filled="false" stroked="true" strokeweight="1.5pt" strokecolor="#000000">
                <v:path arrowok="t"/>
              </v:shape>
            </v:group>
            <v:group style="position:absolute;left:7071;top:2085;width:1490;height:2" coordorigin="7071,2085" coordsize="1490,2">
              <v:shape style="position:absolute;left:7071;top:2085;width:1490;height:2" coordorigin="7071,2085" coordsize="1490,0" path="m7071,2085l8560,2085e" filled="false" stroked="true" strokeweight="1.5pt" strokecolor="#000000">
                <v:path arrowok="t"/>
              </v:shape>
              <v:shape style="position:absolute;left:5733;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1649;top:388;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4096;top:593;width:90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v:shape style="position:absolute;left:5892;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138;top:1003;width:86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天以内</w:t>
                      </w:r>
                    </w:p>
                  </w:txbxContent>
                </v:textbox>
                <w10:wrap type="none"/>
              </v:shape>
              <v:shape style="position:absolute;left:4225;top:969;width:11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400,732,820.00</w:t>
                      </w:r>
                    </w:p>
                  </w:txbxContent>
                </v:textbox>
                <w10:wrap type="none"/>
              </v:shape>
              <v:shape style="position:absolute;left:7184;top:593;width:1268;height:556" type="#_x0000_t202" filled="false" stroked="false">
                <v:textbox inset="0,0,0,0">
                  <w:txbxContent>
                    <w:p>
                      <w:pPr>
                        <w:spacing w:line="194" w:lineRule="exact" w:before="0"/>
                        <w:ind w:left="0" w:right="29" w:firstLine="0"/>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03" w:lineRule="exact" w:before="159"/>
                        <w:ind w:left="0" w:right="0" w:firstLine="0"/>
                        <w:jc w:val="righ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138;top:1413;width:86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天以上</w:t>
                      </w:r>
                    </w:p>
                  </w:txbxContent>
                </v:textbox>
                <w10:wrap type="none"/>
              </v:shape>
              <v:shape style="position:absolute;left:4407;top:1379;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7,076,694.00</w:t>
                      </w:r>
                    </w:p>
                  </w:txbxContent>
                </v:textbox>
                <w10:wrap type="none"/>
              </v:shape>
              <v:shape style="position:absolute;left:5983;top:1379;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7,076,694.00</w:t>
                      </w:r>
                    </w:p>
                  </w:txbxContent>
                </v:textbox>
                <w10:wrap type="none"/>
              </v:shape>
              <v:shape style="position:absolute;left:7953;top:1432;width:49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w:t>
                      </w:r>
                    </w:p>
                  </w:txbxContent>
                </v:textbox>
                <w10:wrap type="none"/>
              </v:shape>
              <v:shape style="position:absolute;left:1649;top:182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225;top:1788;width:11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407,809,514.00</w:t>
                      </w:r>
                    </w:p>
                  </w:txbxContent>
                </v:textbox>
                <w10:wrap type="none"/>
              </v:shape>
              <v:shape style="position:absolute;left:5983;top:1788;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7,076,694.00</w:t>
                      </w:r>
                    </w:p>
                  </w:txbxContent>
                </v:textbox>
                <w10:wrap type="none"/>
              </v:shape>
            </v:group>
          </v:group>
        </w:pict>
      </w:r>
      <w:r>
        <w:rPr>
          <w:rFonts w:ascii="宋体" w:hAnsi="宋体" w:cs="宋体" w:eastAsia="宋体" w:hint="default"/>
          <w:position w:val="-41"/>
          <w:sz w:val="20"/>
          <w:szCs w:val="20"/>
        </w:rPr>
      </w:r>
    </w:p>
    <w:p>
      <w:pPr>
        <w:spacing w:line="240" w:lineRule="auto" w:before="0"/>
        <w:rPr>
          <w:rFonts w:ascii="宋体" w:hAnsi="宋体" w:cs="宋体" w:eastAsia="宋体" w:hint="default"/>
          <w:sz w:val="22"/>
          <w:szCs w:val="22"/>
        </w:rPr>
      </w:pPr>
    </w:p>
    <w:p>
      <w:pPr>
        <w:spacing w:line="2100" w:lineRule="exact"/>
        <w:ind w:left="119" w:right="0" w:firstLine="0"/>
        <w:rPr>
          <w:rFonts w:ascii="宋体" w:hAnsi="宋体" w:cs="宋体" w:eastAsia="宋体" w:hint="default"/>
          <w:sz w:val="20"/>
          <w:szCs w:val="20"/>
        </w:rPr>
      </w:pPr>
      <w:r>
        <w:rPr>
          <w:rFonts w:ascii="宋体" w:hAnsi="宋体" w:cs="宋体" w:eastAsia="宋体" w:hint="default"/>
          <w:position w:val="-41"/>
          <w:sz w:val="20"/>
          <w:szCs w:val="20"/>
        </w:rPr>
        <w:pict>
          <v:group style="width:428.8pt;height:105pt;mso-position-horizontal-relative:char;mso-position-vertical-relative:line" coordorigin="0,0" coordsize="8576,2100">
            <v:group style="position:absolute;left:29;top:15;width:3598;height:2" coordorigin="29,15" coordsize="3598,2">
              <v:shape style="position:absolute;left:29;top:15;width:3598;height:2" coordorigin="29,15" coordsize="3598,0" path="m29,15l3627,15e" filled="false" stroked="true" strokeweight="1.5pt" strokecolor="#000000">
                <v:path arrowok="t"/>
              </v:shape>
            </v:group>
            <v:group style="position:absolute;left:3627;top:15;width:30;height:2" coordorigin="3627,15" coordsize="30,2">
              <v:shape style="position:absolute;left:3627;top:15;width:30;height:2" coordorigin="3627,15" coordsize="30,0" path="m3627,15l3657,15e" filled="false" stroked="true" strokeweight="1.5pt" strokecolor="#000000">
                <v:path arrowok="t"/>
              </v:shape>
            </v:group>
            <v:group style="position:absolute;left:3657;top:15;width:4904;height:2" coordorigin="3657,15" coordsize="4904,2">
              <v:shape style="position:absolute;left:3657;top:15;width:4904;height:2" coordorigin="3657,15" coordsize="4904,0" path="m3657,15l8560,15e" filled="false" stroked="true" strokeweight="1.5pt" strokecolor="#000000">
                <v:path arrowok="t"/>
              </v:shape>
            </v:group>
            <v:group style="position:absolute;left:3627;top:30;width:10;height:20" coordorigin="3627,30" coordsize="10,20">
              <v:shape style="position:absolute;left:3627;top:30;width:10;height:20" coordorigin="3627,30" coordsize="10,20" path="m3627,49l3636,49,3636,30,3627,30,3627,49xe" filled="true" fillcolor="#000000" stroked="false">
                <v:path arrowok="t"/>
                <v:fill type="solid"/>
              </v:shape>
            </v:group>
            <v:group style="position:absolute;left:3627;top:49;width:10;height:20" coordorigin="3627,49" coordsize="10,20">
              <v:shape style="position:absolute;left:3627;top:49;width:10;height:20" coordorigin="3627,49" coordsize="10,20" path="m3627,68l3636,68,3636,49,3627,49,3627,68xe" filled="true" fillcolor="#000000" stroked="false">
                <v:path arrowok="t"/>
                <v:fill type="solid"/>
              </v:shape>
            </v:group>
            <v:group style="position:absolute;left:3627;top:68;width:10;height:20" coordorigin="3627,68" coordsize="10,20">
              <v:shape style="position:absolute;left:3627;top:68;width:10;height:20" coordorigin="3627,68" coordsize="10,20" path="m3627,88l3636,88,3636,68,3627,68,3627,88xe" filled="true" fillcolor="#000000" stroked="false">
                <v:path arrowok="t"/>
                <v:fill type="solid"/>
              </v:shape>
            </v:group>
            <v:group style="position:absolute;left:3627;top:88;width:10;height:20" coordorigin="3627,88" coordsize="10,20">
              <v:shape style="position:absolute;left:3627;top:88;width:10;height:20" coordorigin="3627,88" coordsize="10,20" path="m3627,107l3636,107,3636,88,3627,88,3627,107xe" filled="true" fillcolor="#000000" stroked="false">
                <v:path arrowok="t"/>
                <v:fill type="solid"/>
              </v:shape>
            </v:group>
            <v:group style="position:absolute;left:3627;top:107;width:10;height:20" coordorigin="3627,107" coordsize="10,20">
              <v:shape style="position:absolute;left:3627;top:107;width:10;height:20" coordorigin="3627,107" coordsize="10,20" path="m3627,126l3636,126,3636,107,3627,107,3627,126xe" filled="true" fillcolor="#000000" stroked="false">
                <v:path arrowok="t"/>
                <v:fill type="solid"/>
              </v:shape>
            </v:group>
            <v:group style="position:absolute;left:3627;top:126;width:10;height:20" coordorigin="3627,126" coordsize="10,20">
              <v:shape style="position:absolute;left:3627;top:126;width:10;height:20" coordorigin="3627,126" coordsize="10,20" path="m3627,145l3636,145,3636,126,3627,126,3627,145xe" filled="true" fillcolor="#000000" stroked="false">
                <v:path arrowok="t"/>
                <v:fill type="solid"/>
              </v:shape>
            </v:group>
            <v:group style="position:absolute;left:3627;top:145;width:10;height:20" coordorigin="3627,145" coordsize="10,20">
              <v:shape style="position:absolute;left:3627;top:145;width:10;height:20" coordorigin="3627,145" coordsize="10,20" path="m3627,164l3636,164,3636,145,3627,145,3627,164xe" filled="true" fillcolor="#000000" stroked="false">
                <v:path arrowok="t"/>
                <v:fill type="solid"/>
              </v:shape>
            </v:group>
            <v:group style="position:absolute;left:3627;top:164;width:10;height:20" coordorigin="3627,164" coordsize="10,20">
              <v:shape style="position:absolute;left:3627;top:164;width:10;height:20" coordorigin="3627,164" coordsize="10,20" path="m3627,184l3636,184,3636,164,3627,164,3627,184xe" filled="true" fillcolor="#000000" stroked="false">
                <v:path arrowok="t"/>
                <v:fill type="solid"/>
              </v:shape>
            </v:group>
            <v:group style="position:absolute;left:3627;top:184;width:10;height:20" coordorigin="3627,184" coordsize="10,20">
              <v:shape style="position:absolute;left:3627;top:184;width:10;height:20" coordorigin="3627,184" coordsize="10,20" path="m3627,203l3636,203,3636,184,3627,184,3627,203xe" filled="true" fillcolor="#000000" stroked="false">
                <v:path arrowok="t"/>
                <v:fill type="solid"/>
              </v:shape>
            </v:group>
            <v:group style="position:absolute;left:3627;top:203;width:10;height:20" coordorigin="3627,203" coordsize="10,20">
              <v:shape style="position:absolute;left:3627;top:203;width:10;height:20" coordorigin="3627,203" coordsize="10,20" path="m3627,222l3636,222,3636,203,3627,203,3627,222xe" filled="true" fillcolor="#000000" stroked="false">
                <v:path arrowok="t"/>
                <v:fill type="solid"/>
              </v:shape>
            </v:group>
            <v:group style="position:absolute;left:3627;top:222;width:10;height:20" coordorigin="3627,222" coordsize="10,20">
              <v:shape style="position:absolute;left:3627;top:222;width:10;height:20" coordorigin="3627,222" coordsize="10,20" path="m3627,241l3636,241,3636,222,3627,222,3627,241xe" filled="true" fillcolor="#000000" stroked="false">
                <v:path arrowok="t"/>
                <v:fill type="solid"/>
              </v:shape>
            </v:group>
            <v:group style="position:absolute;left:3627;top:241;width:10;height:20" coordorigin="3627,241" coordsize="10,20">
              <v:shape style="position:absolute;left:3627;top:241;width:10;height:20" coordorigin="3627,241" coordsize="10,20" path="m3627,260l3636,260,3636,241,3627,241,3627,260xe" filled="true" fillcolor="#000000" stroked="false">
                <v:path arrowok="t"/>
                <v:fill type="solid"/>
              </v:shape>
            </v:group>
            <v:group style="position:absolute;left:3627;top:260;width:10;height:20" coordorigin="3627,260" coordsize="10,20">
              <v:shape style="position:absolute;left:3627;top:260;width:10;height:20" coordorigin="3627,260" coordsize="10,20" path="m3627,280l3636,280,3636,260,3627,260,3627,280xe" filled="true" fillcolor="#000000" stroked="false">
                <v:path arrowok="t"/>
                <v:fill type="solid"/>
              </v:shape>
            </v:group>
            <v:group style="position:absolute;left:3627;top:280;width:10;height:20" coordorigin="3627,280" coordsize="10,20">
              <v:shape style="position:absolute;left:3627;top:280;width:10;height:20" coordorigin="3627,280" coordsize="10,20" path="m3627,299l3636,299,3636,280,3627,280,3627,299xe" filled="true" fillcolor="#000000" stroked="false">
                <v:path arrowok="t"/>
                <v:fill type="solid"/>
              </v:shape>
            </v:group>
            <v:group style="position:absolute;left:3627;top:299;width:10;height:20" coordorigin="3627,299" coordsize="10,20">
              <v:shape style="position:absolute;left:3627;top:299;width:10;height:20" coordorigin="3627,299" coordsize="10,20" path="m3627,318l3636,318,3636,299,3627,299,3627,318xe" filled="true" fillcolor="#000000" stroked="false">
                <v:path arrowok="t"/>
                <v:fill type="solid"/>
              </v:shape>
            </v:group>
            <v:group style="position:absolute;left:3627;top:318;width:10;height:20" coordorigin="3627,318" coordsize="10,20">
              <v:shape style="position:absolute;left:3627;top:318;width:10;height:20" coordorigin="3627,318" coordsize="10,20" path="m3627,337l3636,337,3636,318,3627,318,3627,337xe" filled="true" fillcolor="#000000" stroked="false">
                <v:path arrowok="t"/>
                <v:fill type="solid"/>
              </v:shape>
              <v:shape style="position:absolute;left:3617;top:337;width:1846;height:102" type="#_x0000_t75" stroked="false">
                <v:imagedata r:id="rId267" o:title=""/>
              </v:shape>
              <v:shape style="position:absolute;left:5458;top:430;width:1583;height:10" type="#_x0000_t75" stroked="false">
                <v:imagedata r:id="rId261" o:title=""/>
              </v:shape>
              <v:shape style="position:absolute;left:7036;top:430;width:1524;height:10" type="#_x0000_t75" stroked="false">
                <v:imagedata r:id="rId262" o:title=""/>
              </v:shape>
            </v:group>
            <v:group style="position:absolute;left:3627;top:439;width:10;height:20" coordorigin="3627,439" coordsize="10,20">
              <v:shape style="position:absolute;left:3627;top:439;width:10;height:20" coordorigin="3627,439" coordsize="10,20" path="m3627,458l3636,458,3636,439,3627,439,3627,458xe" filled="true" fillcolor="#000000" stroked="false">
                <v:path arrowok="t"/>
                <v:fill type="solid"/>
              </v:shape>
            </v:group>
            <v:group style="position:absolute;left:3627;top:458;width:10;height:20" coordorigin="3627,458" coordsize="10,20">
              <v:shape style="position:absolute;left:3627;top:458;width:10;height:20" coordorigin="3627,458" coordsize="10,20" path="m3627,478l3636,478,3636,458,3627,458,3627,478xe" filled="true" fillcolor="#000000" stroked="false">
                <v:path arrowok="t"/>
                <v:fill type="solid"/>
              </v:shape>
            </v:group>
            <v:group style="position:absolute;left:3627;top:478;width:10;height:20" coordorigin="3627,478" coordsize="10,20">
              <v:shape style="position:absolute;left:3627;top:478;width:10;height:20" coordorigin="3627,478" coordsize="10,20" path="m3627,497l3636,497,3636,478,3627,478,3627,497xe" filled="true" fillcolor="#000000" stroked="false">
                <v:path arrowok="t"/>
                <v:fill type="solid"/>
              </v:shape>
            </v:group>
            <v:group style="position:absolute;left:3627;top:497;width:10;height:20" coordorigin="3627,497" coordsize="10,20">
              <v:shape style="position:absolute;left:3627;top:497;width:10;height:20" coordorigin="3627,497" coordsize="10,20" path="m3627,516l3636,516,3636,497,3627,497,3627,516xe" filled="true" fillcolor="#000000" stroked="false">
                <v:path arrowok="t"/>
                <v:fill type="solid"/>
              </v:shape>
            </v:group>
            <v:group style="position:absolute;left:3627;top:516;width:10;height:20" coordorigin="3627,516" coordsize="10,20">
              <v:shape style="position:absolute;left:3627;top:516;width:10;height:20" coordorigin="3627,516" coordsize="10,20" path="m3627,535l3636,535,3636,516,3627,516,3627,535xe" filled="true" fillcolor="#000000" stroked="false">
                <v:path arrowok="t"/>
                <v:fill type="solid"/>
              </v:shape>
            </v:group>
            <v:group style="position:absolute;left:3627;top:535;width:10;height:20" coordorigin="3627,535" coordsize="10,20">
              <v:shape style="position:absolute;left:3627;top:535;width:10;height:20" coordorigin="3627,535" coordsize="10,20" path="m3627,554l3636,554,3636,535,3627,535,3627,554xe" filled="true" fillcolor="#000000" stroked="false">
                <v:path arrowok="t"/>
                <v:fill type="solid"/>
              </v:shape>
            </v:group>
            <v:group style="position:absolute;left:3627;top:554;width:10;height:20" coordorigin="3627,554" coordsize="10,20">
              <v:shape style="position:absolute;left:3627;top:554;width:10;height:20" coordorigin="3627,554" coordsize="10,20" path="m3627,574l3636,574,3636,554,3627,554,3627,574xe" filled="true" fillcolor="#000000" stroked="false">
                <v:path arrowok="t"/>
                <v:fill type="solid"/>
              </v:shape>
            </v:group>
            <v:group style="position:absolute;left:3627;top:574;width:10;height:20" coordorigin="3627,574" coordsize="10,20">
              <v:shape style="position:absolute;left:3627;top:574;width:10;height:20" coordorigin="3627,574" coordsize="10,20" path="m3627,593l3636,593,3636,574,3627,574,3627,593xe" filled="true" fillcolor="#000000" stroked="false">
                <v:path arrowok="t"/>
                <v:fill type="solid"/>
              </v:shape>
            </v:group>
            <v:group style="position:absolute;left:3627;top:593;width:10;height:20" coordorigin="3627,593" coordsize="10,20">
              <v:shape style="position:absolute;left:3627;top:593;width:10;height:20" coordorigin="3627,593" coordsize="10,20" path="m3627,612l3636,612,3636,593,3627,593,3627,612xe" filled="true" fillcolor="#000000" stroked="false">
                <v:path arrowok="t"/>
                <v:fill type="solid"/>
              </v:shape>
            </v:group>
            <v:group style="position:absolute;left:3627;top:612;width:10;height:20" coordorigin="3627,612" coordsize="10,20">
              <v:shape style="position:absolute;left:3627;top:612;width:10;height:20" coordorigin="3627,612" coordsize="10,20" path="m3627,631l3636,631,3636,612,3627,612,3627,631xe" filled="true" fillcolor="#000000" stroked="false">
                <v:path arrowok="t"/>
                <v:fill type="solid"/>
              </v:shape>
            </v:group>
            <v:group style="position:absolute;left:3627;top:631;width:10;height:20" coordorigin="3627,631" coordsize="10,20">
              <v:shape style="position:absolute;left:3627;top:631;width:10;height:20" coordorigin="3627,631" coordsize="10,20" path="m3627,650l3636,650,3636,631,3627,631,3627,650xe" filled="true" fillcolor="#000000" stroked="false">
                <v:path arrowok="t"/>
                <v:fill type="solid"/>
              </v:shape>
            </v:group>
            <v:group style="position:absolute;left:3627;top:650;width:10;height:20" coordorigin="3627,650" coordsize="10,20">
              <v:shape style="position:absolute;left:3627;top:650;width:10;height:20" coordorigin="3627,650" coordsize="10,20" path="m3627,670l3636,670,3636,650,3627,650,3627,670xe" filled="true" fillcolor="#000000" stroked="false">
                <v:path arrowok="t"/>
                <v:fill type="solid"/>
              </v:shape>
            </v:group>
            <v:group style="position:absolute;left:3627;top:670;width:10;height:20" coordorigin="3627,670" coordsize="10,20">
              <v:shape style="position:absolute;left:3627;top:670;width:10;height:20" coordorigin="3627,670" coordsize="10,20" path="m3627,689l3636,689,3636,670,3627,670,3627,689xe" filled="true" fillcolor="#000000" stroked="false">
                <v:path arrowok="t"/>
                <v:fill type="solid"/>
              </v:shape>
            </v:group>
            <v:group style="position:absolute;left:3627;top:689;width:10;height:20" coordorigin="3627,689" coordsize="10,20">
              <v:shape style="position:absolute;left:3627;top:689;width:10;height:20" coordorigin="3627,689" coordsize="10,20" path="m3627,708l3636,708,3636,689,3627,689,3627,708xe" filled="true" fillcolor="#000000" stroked="false">
                <v:path arrowok="t"/>
                <v:fill type="solid"/>
              </v:shape>
            </v:group>
            <v:group style="position:absolute;left:3627;top:708;width:10;height:20" coordorigin="3627,708" coordsize="10,20">
              <v:shape style="position:absolute;left:3627;top:708;width:10;height:20" coordorigin="3627,708" coordsize="10,20" path="m3627,727l3636,727,3636,708,3627,708,3627,727xe" filled="true" fillcolor="#000000" stroked="false">
                <v:path arrowok="t"/>
                <v:fill type="solid"/>
              </v:shape>
            </v:group>
            <v:group style="position:absolute;left:3627;top:727;width:10;height:20" coordorigin="3627,727" coordsize="10,20">
              <v:shape style="position:absolute;left:3627;top:727;width:10;height:20" coordorigin="3627,727" coordsize="10,20" path="m3627,746l3636,746,3636,727,3627,727,3627,746xe" filled="true" fillcolor="#000000" stroked="false">
                <v:path arrowok="t"/>
                <v:fill type="solid"/>
              </v:shape>
            </v:group>
            <v:group style="position:absolute;left:3627;top:746;width:10;height:20" coordorigin="3627,746" coordsize="10,20">
              <v:shape style="position:absolute;left:3627;top:746;width:10;height:20" coordorigin="3627,746" coordsize="10,20" path="m3627,766l3636,766,3636,746,3627,746,3627,766xe" filled="true" fillcolor="#000000" stroked="false">
                <v:path arrowok="t"/>
                <v:fill type="solid"/>
              </v:shape>
            </v:group>
            <v:group style="position:absolute;left:3627;top:766;width:10;height:20" coordorigin="3627,766" coordsize="10,20">
              <v:shape style="position:absolute;left:3627;top:766;width:10;height:20" coordorigin="3627,766" coordsize="10,20" path="m3627,785l3636,785,3636,766,3627,766,3627,785xe" filled="true" fillcolor="#000000" stroked="false">
                <v:path arrowok="t"/>
                <v:fill type="solid"/>
              </v:shape>
            </v:group>
            <v:group style="position:absolute;left:3627;top:785;width:10;height:20" coordorigin="3627,785" coordsize="10,20">
              <v:shape style="position:absolute;left:3627;top:785;width:10;height:20" coordorigin="3627,785" coordsize="10,20" path="m3627,804l3636,804,3636,785,3627,785,3627,804xe" filled="true" fillcolor="#000000" stroked="false">
                <v:path arrowok="t"/>
                <v:fill type="solid"/>
              </v:shape>
            </v:group>
            <v:group style="position:absolute;left:3627;top:804;width:10;height:20" coordorigin="3627,804" coordsize="10,20">
              <v:shape style="position:absolute;left:3627;top:804;width:10;height:20" coordorigin="3627,804" coordsize="10,20" path="m3627,823l3636,823,3636,804,3627,804,3627,823xe" filled="true" fillcolor="#000000" stroked="false">
                <v:path arrowok="t"/>
                <v:fill type="solid"/>
              </v:shape>
            </v:group>
            <v:group style="position:absolute;left:3627;top:832;width:10;height:2" coordorigin="3627,832" coordsize="10,2">
              <v:shape style="position:absolute;left:3627;top:832;width:10;height:2" coordorigin="3627,832" coordsize="10,0" path="m3627,832l3636,832e" filled="false" stroked="true" strokeweight=".84003pt" strokecolor="#000000">
                <v:path arrowok="t"/>
              </v:shape>
            </v:group>
            <v:group style="position:absolute;left:5463;top:439;width:10;height:20" coordorigin="5463,439" coordsize="10,20">
              <v:shape style="position:absolute;left:5463;top:439;width:10;height:20" coordorigin="5463,439" coordsize="10,20" path="m5463,458l5472,458,5472,439,5463,439,5463,458xe" filled="true" fillcolor="#000000" stroked="false">
                <v:path arrowok="t"/>
                <v:fill type="solid"/>
              </v:shape>
            </v:group>
            <v:group style="position:absolute;left:5463;top:458;width:10;height:20" coordorigin="5463,458" coordsize="10,20">
              <v:shape style="position:absolute;left:5463;top:458;width:10;height:20" coordorigin="5463,458" coordsize="10,20" path="m5463,478l5472,478,5472,458,5463,458,5463,478xe" filled="true" fillcolor="#000000" stroked="false">
                <v:path arrowok="t"/>
                <v:fill type="solid"/>
              </v:shape>
            </v:group>
            <v:group style="position:absolute;left:5463;top:478;width:10;height:20" coordorigin="5463,478" coordsize="10,20">
              <v:shape style="position:absolute;left:5463;top:478;width:10;height:20" coordorigin="5463,478" coordsize="10,20" path="m5463,497l5472,497,5472,478,5463,478,5463,497xe" filled="true" fillcolor="#000000" stroked="false">
                <v:path arrowok="t"/>
                <v:fill type="solid"/>
              </v:shape>
            </v:group>
            <v:group style="position:absolute;left:5463;top:497;width:10;height:20" coordorigin="5463,497" coordsize="10,20">
              <v:shape style="position:absolute;left:5463;top:497;width:10;height:20" coordorigin="5463,497" coordsize="10,20" path="m5463,516l5472,516,5472,497,5463,497,5463,516xe" filled="true" fillcolor="#000000" stroked="false">
                <v:path arrowok="t"/>
                <v:fill type="solid"/>
              </v:shape>
            </v:group>
            <v:group style="position:absolute;left:5463;top:516;width:10;height:20" coordorigin="5463,516" coordsize="10,20">
              <v:shape style="position:absolute;left:5463;top:516;width:10;height:20" coordorigin="5463,516" coordsize="10,20" path="m5463,535l5472,535,5472,516,5463,516,5463,535xe" filled="true" fillcolor="#000000" stroked="false">
                <v:path arrowok="t"/>
                <v:fill type="solid"/>
              </v:shape>
            </v:group>
            <v:group style="position:absolute;left:5463;top:535;width:10;height:20" coordorigin="5463,535" coordsize="10,20">
              <v:shape style="position:absolute;left:5463;top:535;width:10;height:20" coordorigin="5463,535" coordsize="10,20" path="m5463,554l5472,554,5472,535,5463,535,5463,554xe" filled="true" fillcolor="#000000" stroked="false">
                <v:path arrowok="t"/>
                <v:fill type="solid"/>
              </v:shape>
            </v:group>
            <v:group style="position:absolute;left:5463;top:554;width:10;height:20" coordorigin="5463,554" coordsize="10,20">
              <v:shape style="position:absolute;left:5463;top:554;width:10;height:20" coordorigin="5463,554" coordsize="10,20" path="m5463,574l5472,574,5472,554,5463,554,5463,574xe" filled="true" fillcolor="#000000" stroked="false">
                <v:path arrowok="t"/>
                <v:fill type="solid"/>
              </v:shape>
            </v:group>
            <v:group style="position:absolute;left:5463;top:574;width:10;height:20" coordorigin="5463,574" coordsize="10,20">
              <v:shape style="position:absolute;left:5463;top:574;width:10;height:20" coordorigin="5463,574" coordsize="10,20" path="m5463,593l5472,593,5472,574,5463,574,5463,593xe" filled="true" fillcolor="#000000" stroked="false">
                <v:path arrowok="t"/>
                <v:fill type="solid"/>
              </v:shape>
            </v:group>
            <v:group style="position:absolute;left:5463;top:593;width:10;height:20" coordorigin="5463,593" coordsize="10,20">
              <v:shape style="position:absolute;left:5463;top:593;width:10;height:20" coordorigin="5463,593" coordsize="10,20" path="m5463,612l5472,612,5472,593,5463,593,5463,612xe" filled="true" fillcolor="#000000" stroked="false">
                <v:path arrowok="t"/>
                <v:fill type="solid"/>
              </v:shape>
            </v:group>
            <v:group style="position:absolute;left:5463;top:612;width:10;height:20" coordorigin="5463,612" coordsize="10,20">
              <v:shape style="position:absolute;left:5463;top:612;width:10;height:20" coordorigin="5463,612" coordsize="10,20" path="m5463,631l5472,631,5472,612,5463,612,5463,631xe" filled="true" fillcolor="#000000" stroked="false">
                <v:path arrowok="t"/>
                <v:fill type="solid"/>
              </v:shape>
            </v:group>
            <v:group style="position:absolute;left:5463;top:631;width:10;height:20" coordorigin="5463,631" coordsize="10,20">
              <v:shape style="position:absolute;left:5463;top:631;width:10;height:20" coordorigin="5463,631" coordsize="10,20" path="m5463,650l5472,650,5472,631,5463,631,5463,650xe" filled="true" fillcolor="#000000" stroked="false">
                <v:path arrowok="t"/>
                <v:fill type="solid"/>
              </v:shape>
            </v:group>
            <v:group style="position:absolute;left:5463;top:650;width:10;height:20" coordorigin="5463,650" coordsize="10,20">
              <v:shape style="position:absolute;left:5463;top:650;width:10;height:20" coordorigin="5463,650" coordsize="10,20" path="m5463,670l5472,670,5472,650,5463,650,5463,670xe" filled="true" fillcolor="#000000" stroked="false">
                <v:path arrowok="t"/>
                <v:fill type="solid"/>
              </v:shape>
            </v:group>
            <v:group style="position:absolute;left:5463;top:670;width:10;height:20" coordorigin="5463,670" coordsize="10,20">
              <v:shape style="position:absolute;left:5463;top:670;width:10;height:20" coordorigin="5463,670" coordsize="10,20" path="m5463,689l5472,689,5472,670,5463,670,5463,689xe" filled="true" fillcolor="#000000" stroked="false">
                <v:path arrowok="t"/>
                <v:fill type="solid"/>
              </v:shape>
            </v:group>
            <v:group style="position:absolute;left:5463;top:689;width:10;height:20" coordorigin="5463,689" coordsize="10,20">
              <v:shape style="position:absolute;left:5463;top:689;width:10;height:20" coordorigin="5463,689" coordsize="10,20" path="m5463,708l5472,708,5472,689,5463,689,5463,708xe" filled="true" fillcolor="#000000" stroked="false">
                <v:path arrowok="t"/>
                <v:fill type="solid"/>
              </v:shape>
            </v:group>
            <v:group style="position:absolute;left:5463;top:708;width:10;height:20" coordorigin="5463,708" coordsize="10,20">
              <v:shape style="position:absolute;left:5463;top:708;width:10;height:20" coordorigin="5463,708" coordsize="10,20" path="m5463,727l5472,727,5472,708,5463,708,5463,727xe" filled="true" fillcolor="#000000" stroked="false">
                <v:path arrowok="t"/>
                <v:fill type="solid"/>
              </v:shape>
            </v:group>
            <v:group style="position:absolute;left:5463;top:727;width:10;height:20" coordorigin="5463,727" coordsize="10,20">
              <v:shape style="position:absolute;left:5463;top:727;width:10;height:20" coordorigin="5463,727" coordsize="10,20" path="m5463,746l5472,746,5472,727,5463,727,5463,746xe" filled="true" fillcolor="#000000" stroked="false">
                <v:path arrowok="t"/>
                <v:fill type="solid"/>
              </v:shape>
            </v:group>
            <v:group style="position:absolute;left:7041;top:439;width:10;height:20" coordorigin="7041,439" coordsize="10,20">
              <v:shape style="position:absolute;left:7041;top:439;width:10;height:20" coordorigin="7041,439" coordsize="10,20" path="m7041,458l7051,458,7051,439,7041,439,7041,458xe" filled="true" fillcolor="#000000" stroked="false">
                <v:path arrowok="t"/>
                <v:fill type="solid"/>
              </v:shape>
            </v:group>
            <v:group style="position:absolute;left:7041;top:458;width:10;height:20" coordorigin="7041,458" coordsize="10,20">
              <v:shape style="position:absolute;left:7041;top:458;width:10;height:20" coordorigin="7041,458" coordsize="10,20" path="m7041,478l7051,478,7051,458,7041,458,7041,478xe" filled="true" fillcolor="#000000" stroked="false">
                <v:path arrowok="t"/>
                <v:fill type="solid"/>
              </v:shape>
            </v:group>
            <v:group style="position:absolute;left:7041;top:478;width:10;height:20" coordorigin="7041,478" coordsize="10,20">
              <v:shape style="position:absolute;left:7041;top:478;width:10;height:20" coordorigin="7041,478" coordsize="10,20" path="m7041,497l7051,497,7051,478,7041,478,7041,497xe" filled="true" fillcolor="#000000" stroked="false">
                <v:path arrowok="t"/>
                <v:fill type="solid"/>
              </v:shape>
            </v:group>
            <v:group style="position:absolute;left:7041;top:497;width:10;height:20" coordorigin="7041,497" coordsize="10,20">
              <v:shape style="position:absolute;left:7041;top:497;width:10;height:20" coordorigin="7041,497" coordsize="10,20" path="m7041,516l7051,516,7051,497,7041,497,7041,516xe" filled="true" fillcolor="#000000" stroked="false">
                <v:path arrowok="t"/>
                <v:fill type="solid"/>
              </v:shape>
            </v:group>
            <v:group style="position:absolute;left:7041;top:516;width:10;height:20" coordorigin="7041,516" coordsize="10,20">
              <v:shape style="position:absolute;left:7041;top:516;width:10;height:20" coordorigin="7041,516" coordsize="10,20" path="m7041,535l7051,535,7051,516,7041,516,7041,535xe" filled="true" fillcolor="#000000" stroked="false">
                <v:path arrowok="t"/>
                <v:fill type="solid"/>
              </v:shape>
            </v:group>
            <v:group style="position:absolute;left:7041;top:535;width:10;height:20" coordorigin="7041,535" coordsize="10,20">
              <v:shape style="position:absolute;left:7041;top:535;width:10;height:20" coordorigin="7041,535" coordsize="10,20" path="m7041,554l7051,554,7051,535,7041,535,7041,554xe" filled="true" fillcolor="#000000" stroked="false">
                <v:path arrowok="t"/>
                <v:fill type="solid"/>
              </v:shape>
            </v:group>
            <v:group style="position:absolute;left:7041;top:554;width:10;height:20" coordorigin="7041,554" coordsize="10,20">
              <v:shape style="position:absolute;left:7041;top:554;width:10;height:20" coordorigin="7041,554" coordsize="10,20" path="m7041,574l7051,574,7051,554,7041,554,7041,574xe" filled="true" fillcolor="#000000" stroked="false">
                <v:path arrowok="t"/>
                <v:fill type="solid"/>
              </v:shape>
            </v:group>
            <v:group style="position:absolute;left:7041;top:574;width:10;height:20" coordorigin="7041,574" coordsize="10,20">
              <v:shape style="position:absolute;left:7041;top:574;width:10;height:20" coordorigin="7041,574" coordsize="10,20" path="m7041,593l7051,593,7051,574,7041,574,7041,593xe" filled="true" fillcolor="#000000" stroked="false">
                <v:path arrowok="t"/>
                <v:fill type="solid"/>
              </v:shape>
            </v:group>
            <v:group style="position:absolute;left:7041;top:593;width:10;height:20" coordorigin="7041,593" coordsize="10,20">
              <v:shape style="position:absolute;left:7041;top:593;width:10;height:20" coordorigin="7041,593" coordsize="10,20" path="m7041,612l7051,612,7051,593,7041,593,7041,612xe" filled="true" fillcolor="#000000" stroked="false">
                <v:path arrowok="t"/>
                <v:fill type="solid"/>
              </v:shape>
            </v:group>
            <v:group style="position:absolute;left:7041;top:612;width:10;height:20" coordorigin="7041,612" coordsize="10,20">
              <v:shape style="position:absolute;left:7041;top:612;width:10;height:20" coordorigin="7041,612" coordsize="10,20" path="m7041,631l7051,631,7051,612,7041,612,7041,631xe" filled="true" fillcolor="#000000" stroked="false">
                <v:path arrowok="t"/>
                <v:fill type="solid"/>
              </v:shape>
            </v:group>
            <v:group style="position:absolute;left:7041;top:631;width:10;height:20" coordorigin="7041,631" coordsize="10,20">
              <v:shape style="position:absolute;left:7041;top:631;width:10;height:20" coordorigin="7041,631" coordsize="10,20" path="m7041,650l7051,650,7051,631,7041,631,7041,650xe" filled="true" fillcolor="#000000" stroked="false">
                <v:path arrowok="t"/>
                <v:fill type="solid"/>
              </v:shape>
            </v:group>
            <v:group style="position:absolute;left:7041;top:650;width:10;height:20" coordorigin="7041,650" coordsize="10,20">
              <v:shape style="position:absolute;left:7041;top:650;width:10;height:20" coordorigin="7041,650" coordsize="10,20" path="m7041,670l7051,670,7051,650,7041,650,7041,670xe" filled="true" fillcolor="#000000" stroked="false">
                <v:path arrowok="t"/>
                <v:fill type="solid"/>
              </v:shape>
            </v:group>
            <v:group style="position:absolute;left:7041;top:670;width:10;height:20" coordorigin="7041,670" coordsize="10,20">
              <v:shape style="position:absolute;left:7041;top:670;width:10;height:20" coordorigin="7041,670" coordsize="10,20" path="m7041,689l7051,689,7051,670,7041,670,7041,689xe" filled="true" fillcolor="#000000" stroked="false">
                <v:path arrowok="t"/>
                <v:fill type="solid"/>
              </v:shape>
            </v:group>
            <v:group style="position:absolute;left:7041;top:689;width:10;height:20" coordorigin="7041,689" coordsize="10,20">
              <v:shape style="position:absolute;left:7041;top:689;width:10;height:20" coordorigin="7041,689" coordsize="10,20" path="m7041,708l7051,708,7051,689,7041,689,7041,708xe" filled="true" fillcolor="#000000" stroked="false">
                <v:path arrowok="t"/>
                <v:fill type="solid"/>
              </v:shape>
            </v:group>
            <v:group style="position:absolute;left:7041;top:708;width:10;height:20" coordorigin="7041,708" coordsize="10,20">
              <v:shape style="position:absolute;left:7041;top:708;width:10;height:20" coordorigin="7041,708" coordsize="10,20" path="m7041,727l7051,727,7051,708,7041,708,7041,727xe" filled="true" fillcolor="#000000" stroked="false">
                <v:path arrowok="t"/>
                <v:fill type="solid"/>
              </v:shape>
            </v:group>
            <v:group style="position:absolute;left:7041;top:727;width:10;height:20" coordorigin="7041,727" coordsize="10,20">
              <v:shape style="position:absolute;left:7041;top:727;width:10;height:20" coordorigin="7041,727" coordsize="10,20" path="m7041,746l7051,746,7051,727,7041,727,7041,746xe" filled="true" fillcolor="#000000" stroked="false">
                <v:path arrowok="t"/>
                <v:fill type="solid"/>
              </v:shape>
            </v:group>
            <v:group style="position:absolute;left:7041;top:746;width:10;height:20" coordorigin="7041,746" coordsize="10,20">
              <v:shape style="position:absolute;left:7041;top:746;width:10;height:20" coordorigin="7041,746" coordsize="10,20" path="m7041,766l7051,766,7051,746,7041,746,7041,766xe" filled="true" fillcolor="#000000" stroked="false">
                <v:path arrowok="t"/>
                <v:fill type="solid"/>
              </v:shape>
            </v:group>
            <v:group style="position:absolute;left:7041;top:766;width:10;height:20" coordorigin="7041,766" coordsize="10,20">
              <v:shape style="position:absolute;left:7041;top:766;width:10;height:20" coordorigin="7041,766" coordsize="10,20" path="m7041,785l7051,785,7051,766,7041,766,7041,785xe" filled="true" fillcolor="#000000" stroked="false">
                <v:path arrowok="t"/>
                <v:fill type="solid"/>
              </v:shape>
            </v:group>
            <v:group style="position:absolute;left:7041;top:785;width:10;height:20" coordorigin="7041,785" coordsize="10,20">
              <v:shape style="position:absolute;left:7041;top:785;width:10;height:20" coordorigin="7041,785" coordsize="10,20" path="m7041,804l7051,804,7051,785,7041,785,7041,804xe" filled="true" fillcolor="#000000" stroked="false">
                <v:path arrowok="t"/>
                <v:fill type="solid"/>
              </v:shape>
            </v:group>
            <v:group style="position:absolute;left:7041;top:804;width:10;height:20" coordorigin="7041,804" coordsize="10,20">
              <v:shape style="position:absolute;left:7041;top:804;width:10;height:20" coordorigin="7041,804" coordsize="10,20" path="m7041,823l7051,823,7051,804,7041,804,7041,823xe" filled="true" fillcolor="#000000" stroked="false">
                <v:path arrowok="t"/>
                <v:fill type="solid"/>
              </v:shape>
            </v:group>
            <v:group style="position:absolute;left:7041;top:832;width:10;height:2" coordorigin="7041,832" coordsize="10,2">
              <v:shape style="position:absolute;left:7041;top:832;width:10;height:2" coordorigin="7041,832" coordsize="10,0" path="m7041,832l7051,832e" filled="false" stroked="true" strokeweight=".84003pt" strokecolor="#000000">
                <v:path arrowok="t"/>
              </v:shape>
              <v:shape style="position:absolute;left:29;top:746;width:5452;height:103" type="#_x0000_t75" stroked="false">
                <v:imagedata r:id="rId263" o:title=""/>
              </v:shape>
              <v:shape style="position:absolute;left:5458;top:840;width:1583;height:10" type="#_x0000_t75" stroked="false">
                <v:imagedata r:id="rId261" o:title=""/>
              </v:shape>
              <v:shape style="position:absolute;left:7036;top:840;width:1524;height:10" type="#_x0000_t75" stroked="false">
                <v:imagedata r:id="rId262" o:title=""/>
              </v:shape>
            </v:group>
            <v:group style="position:absolute;left:3627;top:850;width:10;height:20" coordorigin="3627,850" coordsize="10,20">
              <v:shape style="position:absolute;left:3627;top:850;width:10;height:20" coordorigin="3627,850" coordsize="10,20" path="m3627,869l3636,869,3636,850,3627,850,3627,869xe" filled="true" fillcolor="#000000" stroked="false">
                <v:path arrowok="t"/>
                <v:fill type="solid"/>
              </v:shape>
            </v:group>
            <v:group style="position:absolute;left:3627;top:869;width:10;height:20" coordorigin="3627,869" coordsize="10,20">
              <v:shape style="position:absolute;left:3627;top:869;width:10;height:20" coordorigin="3627,869" coordsize="10,20" path="m3627,888l3636,888,3636,869,3627,869,3627,888xe" filled="true" fillcolor="#000000" stroked="false">
                <v:path arrowok="t"/>
                <v:fill type="solid"/>
              </v:shape>
            </v:group>
            <v:group style="position:absolute;left:3627;top:888;width:10;height:20" coordorigin="3627,888" coordsize="10,20">
              <v:shape style="position:absolute;left:3627;top:888;width:10;height:20" coordorigin="3627,888" coordsize="10,20" path="m3627,907l3636,907,3636,888,3627,888,3627,907xe" filled="true" fillcolor="#000000" stroked="false">
                <v:path arrowok="t"/>
                <v:fill type="solid"/>
              </v:shape>
            </v:group>
            <v:group style="position:absolute;left:3627;top:907;width:10;height:20" coordorigin="3627,907" coordsize="10,20">
              <v:shape style="position:absolute;left:3627;top:907;width:10;height:20" coordorigin="3627,907" coordsize="10,20" path="m3627,926l3636,926,3636,907,3627,907,3627,926xe" filled="true" fillcolor="#000000" stroked="false">
                <v:path arrowok="t"/>
                <v:fill type="solid"/>
              </v:shape>
            </v:group>
            <v:group style="position:absolute;left:3627;top:926;width:10;height:20" coordorigin="3627,926" coordsize="10,20">
              <v:shape style="position:absolute;left:3627;top:926;width:10;height:20" coordorigin="3627,926" coordsize="10,20" path="m3627,946l3636,946,3636,926,3627,926,3627,946xe" filled="true" fillcolor="#000000" stroked="false">
                <v:path arrowok="t"/>
                <v:fill type="solid"/>
              </v:shape>
            </v:group>
            <v:group style="position:absolute;left:3627;top:946;width:10;height:20" coordorigin="3627,946" coordsize="10,20">
              <v:shape style="position:absolute;left:3627;top:946;width:10;height:20" coordorigin="3627,946" coordsize="10,20" path="m3627,965l3636,965,3636,946,3627,946,3627,965xe" filled="true" fillcolor="#000000" stroked="false">
                <v:path arrowok="t"/>
                <v:fill type="solid"/>
              </v:shape>
            </v:group>
            <v:group style="position:absolute;left:3627;top:965;width:10;height:20" coordorigin="3627,965" coordsize="10,20">
              <v:shape style="position:absolute;left:3627;top:965;width:10;height:20" coordorigin="3627,965" coordsize="10,20" path="m3627,984l3636,984,3636,965,3627,965,3627,984xe" filled="true" fillcolor="#000000" stroked="false">
                <v:path arrowok="t"/>
                <v:fill type="solid"/>
              </v:shape>
            </v:group>
            <v:group style="position:absolute;left:3627;top:984;width:10;height:20" coordorigin="3627,984" coordsize="10,20">
              <v:shape style="position:absolute;left:3627;top:984;width:10;height:20" coordorigin="3627,984" coordsize="10,20" path="m3627,1003l3636,1003,3636,984,3627,984,3627,1003xe" filled="true" fillcolor="#000000" stroked="false">
                <v:path arrowok="t"/>
                <v:fill type="solid"/>
              </v:shape>
            </v:group>
            <v:group style="position:absolute;left:3627;top:1003;width:10;height:20" coordorigin="3627,1003" coordsize="10,20">
              <v:shape style="position:absolute;left:3627;top:1003;width:10;height:20" coordorigin="3627,1003" coordsize="10,20" path="m3627,1022l3636,1022,3636,1003,3627,1003,3627,1022xe" filled="true" fillcolor="#000000" stroked="false">
                <v:path arrowok="t"/>
                <v:fill type="solid"/>
              </v:shape>
            </v:group>
            <v:group style="position:absolute;left:3627;top:1022;width:10;height:20" coordorigin="3627,1022" coordsize="10,20">
              <v:shape style="position:absolute;left:3627;top:1022;width:10;height:20" coordorigin="3627,1022" coordsize="10,20" path="m3627,1042l3636,1042,3636,1022,3627,1022,3627,1042xe" filled="true" fillcolor="#000000" stroked="false">
                <v:path arrowok="t"/>
                <v:fill type="solid"/>
              </v:shape>
            </v:group>
            <v:group style="position:absolute;left:3627;top:1042;width:10;height:20" coordorigin="3627,1042" coordsize="10,20">
              <v:shape style="position:absolute;left:3627;top:1042;width:10;height:20" coordorigin="3627,1042" coordsize="10,20" path="m3627,1061l3636,1061,3636,1042,3627,1042,3627,1061xe" filled="true" fillcolor="#000000" stroked="false">
                <v:path arrowok="t"/>
                <v:fill type="solid"/>
              </v:shape>
            </v:group>
            <v:group style="position:absolute;left:3627;top:1061;width:10;height:20" coordorigin="3627,1061" coordsize="10,20">
              <v:shape style="position:absolute;left:3627;top:1061;width:10;height:20" coordorigin="3627,1061" coordsize="10,20" path="m3627,1080l3636,1080,3636,1061,3627,1061,3627,1080xe" filled="true" fillcolor="#000000" stroked="false">
                <v:path arrowok="t"/>
                <v:fill type="solid"/>
              </v:shape>
            </v:group>
            <v:group style="position:absolute;left:3627;top:1080;width:10;height:20" coordorigin="3627,1080" coordsize="10,20">
              <v:shape style="position:absolute;left:3627;top:1080;width:10;height:20" coordorigin="3627,1080" coordsize="10,20" path="m3627,1099l3636,1099,3636,1080,3627,1080,3627,1099xe" filled="true" fillcolor="#000000" stroked="false">
                <v:path arrowok="t"/>
                <v:fill type="solid"/>
              </v:shape>
            </v:group>
            <v:group style="position:absolute;left:3627;top:1099;width:10;height:20" coordorigin="3627,1099" coordsize="10,20">
              <v:shape style="position:absolute;left:3627;top:1099;width:10;height:20" coordorigin="3627,1099" coordsize="10,20" path="m3627,1118l3636,1118,3636,1099,3627,1099,3627,1118xe" filled="true" fillcolor="#000000" stroked="false">
                <v:path arrowok="t"/>
                <v:fill type="solid"/>
              </v:shape>
            </v:group>
            <v:group style="position:absolute;left:3627;top:1118;width:10;height:20" coordorigin="3627,1118" coordsize="10,20">
              <v:shape style="position:absolute;left:3627;top:1118;width:10;height:20" coordorigin="3627,1118" coordsize="10,20" path="m3627,1138l3636,1138,3636,1118,3627,1118,3627,1138xe" filled="true" fillcolor="#000000" stroked="false">
                <v:path arrowok="t"/>
                <v:fill type="solid"/>
              </v:shape>
            </v:group>
            <v:group style="position:absolute;left:3627;top:1138;width:10;height:20" coordorigin="3627,1138" coordsize="10,20">
              <v:shape style="position:absolute;left:3627;top:1138;width:10;height:20" coordorigin="3627,1138" coordsize="10,20" path="m3627,1157l3636,1157,3636,1138,3627,1138,3627,1157xe" filled="true" fillcolor="#000000" stroked="false">
                <v:path arrowok="t"/>
                <v:fill type="solid"/>
              </v:shape>
            </v:group>
            <v:group style="position:absolute;left:3627;top:1157;width:10;height:20" coordorigin="3627,1157" coordsize="10,20">
              <v:shape style="position:absolute;left:3627;top:1157;width:10;height:20" coordorigin="3627,1157" coordsize="10,20" path="m3627,1176l3636,1176,3636,1157,3627,1157,3627,1176xe" filled="true" fillcolor="#000000" stroked="false">
                <v:path arrowok="t"/>
                <v:fill type="solid"/>
              </v:shape>
            </v:group>
            <v:group style="position:absolute;left:3627;top:1176;width:10;height:20" coordorigin="3627,1176" coordsize="10,20">
              <v:shape style="position:absolute;left:3627;top:1176;width:10;height:20" coordorigin="3627,1176" coordsize="10,20" path="m3627,1195l3636,1195,3636,1176,3627,1176,3627,1195xe" filled="true" fillcolor="#000000" stroked="false">
                <v:path arrowok="t"/>
                <v:fill type="solid"/>
              </v:shape>
            </v:group>
            <v:group style="position:absolute;left:3627;top:1195;width:10;height:20" coordorigin="3627,1195" coordsize="10,20">
              <v:shape style="position:absolute;left:3627;top:1195;width:10;height:20" coordorigin="3627,1195" coordsize="10,20" path="m3627,1214l3636,1214,3636,1195,3627,1195,3627,1214xe" filled="true" fillcolor="#000000" stroked="false">
                <v:path arrowok="t"/>
                <v:fill type="solid"/>
              </v:shape>
            </v:group>
            <v:group style="position:absolute;left:3627;top:1214;width:10;height:20" coordorigin="3627,1214" coordsize="10,20">
              <v:shape style="position:absolute;left:3627;top:1214;width:10;height:20" coordorigin="3627,1214" coordsize="10,20" path="m3627,1234l3636,1234,3636,1214,3627,1214,3627,1234xe" filled="true" fillcolor="#000000" stroked="false">
                <v:path arrowok="t"/>
                <v:fill type="solid"/>
              </v:shape>
            </v:group>
            <v:group style="position:absolute;left:3627;top:1241;width:10;height:2" coordorigin="3627,1241" coordsize="10,2">
              <v:shape style="position:absolute;left:3627;top:1241;width:10;height:2" coordorigin="3627,1241" coordsize="10,0" path="m3627,1241l3636,1241e" filled="false" stroked="true" strokeweight=".78003pt" strokecolor="#000000">
                <v:path arrowok="t"/>
              </v:shape>
            </v:group>
            <v:group style="position:absolute;left:5463;top:850;width:10;height:20" coordorigin="5463,850" coordsize="10,20">
              <v:shape style="position:absolute;left:5463;top:850;width:10;height:20" coordorigin="5463,850" coordsize="10,20" path="m5463,869l5472,869,5472,850,5463,850,5463,869xe" filled="true" fillcolor="#000000" stroked="false">
                <v:path arrowok="t"/>
                <v:fill type="solid"/>
              </v:shape>
            </v:group>
            <v:group style="position:absolute;left:5463;top:869;width:10;height:20" coordorigin="5463,869" coordsize="10,20">
              <v:shape style="position:absolute;left:5463;top:869;width:10;height:20" coordorigin="5463,869" coordsize="10,20" path="m5463,888l5472,888,5472,869,5463,869,5463,888xe" filled="true" fillcolor="#000000" stroked="false">
                <v:path arrowok="t"/>
                <v:fill type="solid"/>
              </v:shape>
            </v:group>
            <v:group style="position:absolute;left:5463;top:888;width:10;height:20" coordorigin="5463,888" coordsize="10,20">
              <v:shape style="position:absolute;left:5463;top:888;width:10;height:20" coordorigin="5463,888" coordsize="10,20" path="m5463,907l5472,907,5472,888,5463,888,5463,907xe" filled="true" fillcolor="#000000" stroked="false">
                <v:path arrowok="t"/>
                <v:fill type="solid"/>
              </v:shape>
            </v:group>
            <v:group style="position:absolute;left:5463;top:907;width:10;height:20" coordorigin="5463,907" coordsize="10,20">
              <v:shape style="position:absolute;left:5463;top:907;width:10;height:20" coordorigin="5463,907" coordsize="10,20" path="m5463,926l5472,926,5472,907,5463,907,5463,926xe" filled="true" fillcolor="#000000" stroked="false">
                <v:path arrowok="t"/>
                <v:fill type="solid"/>
              </v:shape>
            </v:group>
            <v:group style="position:absolute;left:5463;top:926;width:10;height:20" coordorigin="5463,926" coordsize="10,20">
              <v:shape style="position:absolute;left:5463;top:926;width:10;height:20" coordorigin="5463,926" coordsize="10,20" path="m5463,946l5472,946,5472,926,5463,926,5463,946xe" filled="true" fillcolor="#000000" stroked="false">
                <v:path arrowok="t"/>
                <v:fill type="solid"/>
              </v:shape>
            </v:group>
            <v:group style="position:absolute;left:5463;top:946;width:10;height:20" coordorigin="5463,946" coordsize="10,20">
              <v:shape style="position:absolute;left:5463;top:946;width:10;height:20" coordorigin="5463,946" coordsize="10,20" path="m5463,965l5472,965,5472,946,5463,946,5463,965xe" filled="true" fillcolor="#000000" stroked="false">
                <v:path arrowok="t"/>
                <v:fill type="solid"/>
              </v:shape>
            </v:group>
            <v:group style="position:absolute;left:5463;top:965;width:10;height:20" coordorigin="5463,965" coordsize="10,20">
              <v:shape style="position:absolute;left:5463;top:965;width:10;height:20" coordorigin="5463,965" coordsize="10,20" path="m5463,984l5472,984,5472,965,5463,965,5463,984xe" filled="true" fillcolor="#000000" stroked="false">
                <v:path arrowok="t"/>
                <v:fill type="solid"/>
              </v:shape>
            </v:group>
            <v:group style="position:absolute;left:5463;top:984;width:10;height:20" coordorigin="5463,984" coordsize="10,20">
              <v:shape style="position:absolute;left:5463;top:984;width:10;height:20" coordorigin="5463,984" coordsize="10,20" path="m5463,1003l5472,1003,5472,984,5463,984,5463,1003xe" filled="true" fillcolor="#000000" stroked="false">
                <v:path arrowok="t"/>
                <v:fill type="solid"/>
              </v:shape>
            </v:group>
            <v:group style="position:absolute;left:5463;top:1003;width:10;height:20" coordorigin="5463,1003" coordsize="10,20">
              <v:shape style="position:absolute;left:5463;top:1003;width:10;height:20" coordorigin="5463,1003" coordsize="10,20" path="m5463,1022l5472,1022,5472,1003,5463,1003,5463,1022xe" filled="true" fillcolor="#000000" stroked="false">
                <v:path arrowok="t"/>
                <v:fill type="solid"/>
              </v:shape>
            </v:group>
            <v:group style="position:absolute;left:5463;top:1022;width:10;height:20" coordorigin="5463,1022" coordsize="10,20">
              <v:shape style="position:absolute;left:5463;top:1022;width:10;height:20" coordorigin="5463,1022" coordsize="10,20" path="m5463,1042l5472,1042,5472,1022,5463,1022,5463,1042xe" filled="true" fillcolor="#000000" stroked="false">
                <v:path arrowok="t"/>
                <v:fill type="solid"/>
              </v:shape>
            </v:group>
            <v:group style="position:absolute;left:5463;top:1042;width:10;height:20" coordorigin="5463,1042" coordsize="10,20">
              <v:shape style="position:absolute;left:5463;top:1042;width:10;height:20" coordorigin="5463,1042" coordsize="10,20" path="m5463,1061l5472,1061,5472,1042,5463,1042,5463,1061xe" filled="true" fillcolor="#000000" stroked="false">
                <v:path arrowok="t"/>
                <v:fill type="solid"/>
              </v:shape>
            </v:group>
            <v:group style="position:absolute;left:5463;top:1061;width:10;height:20" coordorigin="5463,1061" coordsize="10,20">
              <v:shape style="position:absolute;left:5463;top:1061;width:10;height:20" coordorigin="5463,1061" coordsize="10,20" path="m5463,1080l5472,1080,5472,1061,5463,1061,5463,1080xe" filled="true" fillcolor="#000000" stroked="false">
                <v:path arrowok="t"/>
                <v:fill type="solid"/>
              </v:shape>
            </v:group>
            <v:group style="position:absolute;left:5463;top:1080;width:10;height:20" coordorigin="5463,1080" coordsize="10,20">
              <v:shape style="position:absolute;left:5463;top:1080;width:10;height:20" coordorigin="5463,1080" coordsize="10,20" path="m5463,1099l5472,1099,5472,1080,5463,1080,5463,1099xe" filled="true" fillcolor="#000000" stroked="false">
                <v:path arrowok="t"/>
                <v:fill type="solid"/>
              </v:shape>
            </v:group>
            <v:group style="position:absolute;left:5463;top:1099;width:10;height:20" coordorigin="5463,1099" coordsize="10,20">
              <v:shape style="position:absolute;left:5463;top:1099;width:10;height:20" coordorigin="5463,1099" coordsize="10,20" path="m5463,1118l5472,1118,5472,1099,5463,1099,5463,1118xe" filled="true" fillcolor="#000000" stroked="false">
                <v:path arrowok="t"/>
                <v:fill type="solid"/>
              </v:shape>
            </v:group>
            <v:group style="position:absolute;left:5463;top:1118;width:10;height:20" coordorigin="5463,1118" coordsize="10,20">
              <v:shape style="position:absolute;left:5463;top:1118;width:10;height:20" coordorigin="5463,1118" coordsize="10,20" path="m5463,1138l5472,1138,5472,1118,5463,1118,5463,1138xe" filled="true" fillcolor="#000000" stroked="false">
                <v:path arrowok="t"/>
                <v:fill type="solid"/>
              </v:shape>
            </v:group>
            <v:group style="position:absolute;left:5463;top:1138;width:10;height:20" coordorigin="5463,1138" coordsize="10,20">
              <v:shape style="position:absolute;left:5463;top:1138;width:10;height:20" coordorigin="5463,1138" coordsize="10,20" path="m5463,1157l5472,1157,5472,1138,5463,1138,5463,1157xe" filled="true" fillcolor="#000000" stroked="false">
                <v:path arrowok="t"/>
                <v:fill type="solid"/>
              </v:shape>
            </v:group>
            <v:group style="position:absolute;left:7041;top:850;width:10;height:20" coordorigin="7041,850" coordsize="10,20">
              <v:shape style="position:absolute;left:7041;top:850;width:10;height:20" coordorigin="7041,850" coordsize="10,20" path="m7041,869l7051,869,7051,850,7041,850,7041,869xe" filled="true" fillcolor="#000000" stroked="false">
                <v:path arrowok="t"/>
                <v:fill type="solid"/>
              </v:shape>
            </v:group>
            <v:group style="position:absolute;left:7041;top:869;width:10;height:20" coordorigin="7041,869" coordsize="10,20">
              <v:shape style="position:absolute;left:7041;top:869;width:10;height:20" coordorigin="7041,869" coordsize="10,20" path="m7041,888l7051,888,7051,869,7041,869,7041,888xe" filled="true" fillcolor="#000000" stroked="false">
                <v:path arrowok="t"/>
                <v:fill type="solid"/>
              </v:shape>
            </v:group>
            <v:group style="position:absolute;left:7041;top:888;width:10;height:20" coordorigin="7041,888" coordsize="10,20">
              <v:shape style="position:absolute;left:7041;top:888;width:10;height:20" coordorigin="7041,888" coordsize="10,20" path="m7041,907l7051,907,7051,888,7041,888,7041,907xe" filled="true" fillcolor="#000000" stroked="false">
                <v:path arrowok="t"/>
                <v:fill type="solid"/>
              </v:shape>
            </v:group>
            <v:group style="position:absolute;left:7041;top:907;width:10;height:20" coordorigin="7041,907" coordsize="10,20">
              <v:shape style="position:absolute;left:7041;top:907;width:10;height:20" coordorigin="7041,907" coordsize="10,20" path="m7041,926l7051,926,7051,907,7041,907,7041,926xe" filled="true" fillcolor="#000000" stroked="false">
                <v:path arrowok="t"/>
                <v:fill type="solid"/>
              </v:shape>
            </v:group>
            <v:group style="position:absolute;left:7041;top:926;width:10;height:20" coordorigin="7041,926" coordsize="10,20">
              <v:shape style="position:absolute;left:7041;top:926;width:10;height:20" coordorigin="7041,926" coordsize="10,20" path="m7041,946l7051,946,7051,926,7041,926,7041,946xe" filled="true" fillcolor="#000000" stroked="false">
                <v:path arrowok="t"/>
                <v:fill type="solid"/>
              </v:shape>
            </v:group>
            <v:group style="position:absolute;left:7041;top:946;width:10;height:20" coordorigin="7041,946" coordsize="10,20">
              <v:shape style="position:absolute;left:7041;top:946;width:10;height:20" coordorigin="7041,946" coordsize="10,20" path="m7041,965l7051,965,7051,946,7041,946,7041,965xe" filled="true" fillcolor="#000000" stroked="false">
                <v:path arrowok="t"/>
                <v:fill type="solid"/>
              </v:shape>
            </v:group>
            <v:group style="position:absolute;left:7041;top:965;width:10;height:20" coordorigin="7041,965" coordsize="10,20">
              <v:shape style="position:absolute;left:7041;top:965;width:10;height:20" coordorigin="7041,965" coordsize="10,20" path="m7041,984l7051,984,7051,965,7041,965,7041,984xe" filled="true" fillcolor="#000000" stroked="false">
                <v:path arrowok="t"/>
                <v:fill type="solid"/>
              </v:shape>
            </v:group>
            <v:group style="position:absolute;left:7041;top:984;width:10;height:20" coordorigin="7041,984" coordsize="10,20">
              <v:shape style="position:absolute;left:7041;top:984;width:10;height:20" coordorigin="7041,984" coordsize="10,20" path="m7041,1003l7051,1003,7051,984,7041,984,7041,1003xe" filled="true" fillcolor="#000000" stroked="false">
                <v:path arrowok="t"/>
                <v:fill type="solid"/>
              </v:shape>
            </v:group>
            <v:group style="position:absolute;left:7041;top:1003;width:10;height:20" coordorigin="7041,1003" coordsize="10,20">
              <v:shape style="position:absolute;left:7041;top:1003;width:10;height:20" coordorigin="7041,1003" coordsize="10,20" path="m7041,1022l7051,1022,7051,1003,7041,1003,7041,1022xe" filled="true" fillcolor="#000000" stroked="false">
                <v:path arrowok="t"/>
                <v:fill type="solid"/>
              </v:shape>
            </v:group>
            <v:group style="position:absolute;left:7041;top:1022;width:10;height:20" coordorigin="7041,1022" coordsize="10,20">
              <v:shape style="position:absolute;left:7041;top:1022;width:10;height:20" coordorigin="7041,1022" coordsize="10,20" path="m7041,1042l7051,1042,7051,1022,7041,1022,7041,1042xe" filled="true" fillcolor="#000000" stroked="false">
                <v:path arrowok="t"/>
                <v:fill type="solid"/>
              </v:shape>
            </v:group>
            <v:group style="position:absolute;left:7041;top:1042;width:10;height:20" coordorigin="7041,1042" coordsize="10,20">
              <v:shape style="position:absolute;left:7041;top:1042;width:10;height:20" coordorigin="7041,1042" coordsize="10,20" path="m7041,1061l7051,1061,7051,1042,7041,1042,7041,1061xe" filled="true" fillcolor="#000000" stroked="false">
                <v:path arrowok="t"/>
                <v:fill type="solid"/>
              </v:shape>
            </v:group>
            <v:group style="position:absolute;left:7041;top:1061;width:10;height:20" coordorigin="7041,1061" coordsize="10,20">
              <v:shape style="position:absolute;left:7041;top:1061;width:10;height:20" coordorigin="7041,1061" coordsize="10,20" path="m7041,1080l7051,1080,7051,1061,7041,1061,7041,1080xe" filled="true" fillcolor="#000000" stroked="false">
                <v:path arrowok="t"/>
                <v:fill type="solid"/>
              </v:shape>
            </v:group>
            <v:group style="position:absolute;left:7041;top:1080;width:10;height:20" coordorigin="7041,1080" coordsize="10,20">
              <v:shape style="position:absolute;left:7041;top:1080;width:10;height:20" coordorigin="7041,1080" coordsize="10,20" path="m7041,1099l7051,1099,7051,1080,7041,1080,7041,1099xe" filled="true" fillcolor="#000000" stroked="false">
                <v:path arrowok="t"/>
                <v:fill type="solid"/>
              </v:shape>
            </v:group>
            <v:group style="position:absolute;left:7041;top:1099;width:10;height:20" coordorigin="7041,1099" coordsize="10,20">
              <v:shape style="position:absolute;left:7041;top:1099;width:10;height:20" coordorigin="7041,1099" coordsize="10,20" path="m7041,1118l7051,1118,7051,1099,7041,1099,7041,1118xe" filled="true" fillcolor="#000000" stroked="false">
                <v:path arrowok="t"/>
                <v:fill type="solid"/>
              </v:shape>
            </v:group>
            <v:group style="position:absolute;left:7041;top:1118;width:10;height:20" coordorigin="7041,1118" coordsize="10,20">
              <v:shape style="position:absolute;left:7041;top:1118;width:10;height:20" coordorigin="7041,1118" coordsize="10,20" path="m7041,1138l7051,1138,7051,1118,7041,1118,7041,1138xe" filled="true" fillcolor="#000000" stroked="false">
                <v:path arrowok="t"/>
                <v:fill type="solid"/>
              </v:shape>
            </v:group>
            <v:group style="position:absolute;left:7041;top:1138;width:10;height:20" coordorigin="7041,1138" coordsize="10,20">
              <v:shape style="position:absolute;left:7041;top:1138;width:10;height:20" coordorigin="7041,1138" coordsize="10,20" path="m7041,1157l7051,1157,7051,1138,7041,1138,7041,1157xe" filled="true" fillcolor="#000000" stroked="false">
                <v:path arrowok="t"/>
                <v:fill type="solid"/>
              </v:shape>
            </v:group>
            <v:group style="position:absolute;left:7041;top:1157;width:10;height:20" coordorigin="7041,1157" coordsize="10,20">
              <v:shape style="position:absolute;left:7041;top:1157;width:10;height:20" coordorigin="7041,1157" coordsize="10,20" path="m7041,1176l7051,1176,7051,1157,7041,1157,7041,1176xe" filled="true" fillcolor="#000000" stroked="false">
                <v:path arrowok="t"/>
                <v:fill type="solid"/>
              </v:shape>
            </v:group>
            <v:group style="position:absolute;left:7041;top:1176;width:10;height:20" coordorigin="7041,1176" coordsize="10,20">
              <v:shape style="position:absolute;left:7041;top:1176;width:10;height:20" coordorigin="7041,1176" coordsize="10,20" path="m7041,1195l7051,1195,7051,1176,7041,1176,7041,1195xe" filled="true" fillcolor="#000000" stroked="false">
                <v:path arrowok="t"/>
                <v:fill type="solid"/>
              </v:shape>
            </v:group>
            <v:group style="position:absolute;left:7041;top:1195;width:10;height:20" coordorigin="7041,1195" coordsize="10,20">
              <v:shape style="position:absolute;left:7041;top:1195;width:10;height:20" coordorigin="7041,1195" coordsize="10,20" path="m7041,1214l7051,1214,7051,1195,7041,1195,7041,1214xe" filled="true" fillcolor="#000000" stroked="false">
                <v:path arrowok="t"/>
                <v:fill type="solid"/>
              </v:shape>
            </v:group>
            <v:group style="position:absolute;left:7041;top:1214;width:10;height:20" coordorigin="7041,1214" coordsize="10,20">
              <v:shape style="position:absolute;left:7041;top:1214;width:10;height:20" coordorigin="7041,1214" coordsize="10,20" path="m7041,1234l7051,1234,7051,1214,7041,1214,7041,1234xe" filled="true" fillcolor="#000000" stroked="false">
                <v:path arrowok="t"/>
                <v:fill type="solid"/>
              </v:shape>
            </v:group>
            <v:group style="position:absolute;left:7041;top:1241;width:10;height:2" coordorigin="7041,1241" coordsize="10,2">
              <v:shape style="position:absolute;left:7041;top:1241;width:10;height:2" coordorigin="7041,1241" coordsize="10,0" path="m7041,1241l7051,1241e" filled="false" stroked="true" strokeweight=".78003pt" strokecolor="#000000">
                <v:path arrowok="t"/>
              </v:shape>
              <v:shape style="position:absolute;left:29;top:1157;width:5452;height:102" type="#_x0000_t75" stroked="false">
                <v:imagedata r:id="rId264" o:title=""/>
              </v:shape>
              <v:shape style="position:absolute;left:5458;top:1249;width:1583;height:10" type="#_x0000_t75" stroked="false">
                <v:imagedata r:id="rId258" o:title=""/>
              </v:shape>
              <v:shape style="position:absolute;left:7036;top:1249;width:1524;height:10" type="#_x0000_t75" stroked="false">
                <v:imagedata r:id="rId259" o:title=""/>
              </v:shape>
            </v:group>
            <v:group style="position:absolute;left:3627;top:1259;width:10;height:20" coordorigin="3627,1259" coordsize="10,20">
              <v:shape style="position:absolute;left:3627;top:1259;width:10;height:20" coordorigin="3627,1259" coordsize="10,20" path="m3627,1278l3636,1278,3636,1259,3627,1259,3627,1278xe" filled="true" fillcolor="#000000" stroked="false">
                <v:path arrowok="t"/>
                <v:fill type="solid"/>
              </v:shape>
            </v:group>
            <v:group style="position:absolute;left:3627;top:1278;width:10;height:20" coordorigin="3627,1278" coordsize="10,20">
              <v:shape style="position:absolute;left:3627;top:1278;width:10;height:20" coordorigin="3627,1278" coordsize="10,20" path="m3627,1297l3636,1297,3636,1278,3627,1278,3627,1297xe" filled="true" fillcolor="#000000" stroked="false">
                <v:path arrowok="t"/>
                <v:fill type="solid"/>
              </v:shape>
            </v:group>
            <v:group style="position:absolute;left:3627;top:1297;width:10;height:20" coordorigin="3627,1297" coordsize="10,20">
              <v:shape style="position:absolute;left:3627;top:1297;width:10;height:20" coordorigin="3627,1297" coordsize="10,20" path="m3627,1316l3636,1316,3636,1297,3627,1297,3627,1316xe" filled="true" fillcolor="#000000" stroked="false">
                <v:path arrowok="t"/>
                <v:fill type="solid"/>
              </v:shape>
            </v:group>
            <v:group style="position:absolute;left:3627;top:1316;width:10;height:20" coordorigin="3627,1316" coordsize="10,20">
              <v:shape style="position:absolute;left:3627;top:1316;width:10;height:20" coordorigin="3627,1316" coordsize="10,20" path="m3627,1336l3636,1336,3636,1316,3627,1316,3627,1336xe" filled="true" fillcolor="#000000" stroked="false">
                <v:path arrowok="t"/>
                <v:fill type="solid"/>
              </v:shape>
            </v:group>
            <v:group style="position:absolute;left:3627;top:1336;width:10;height:20" coordorigin="3627,1336" coordsize="10,20">
              <v:shape style="position:absolute;left:3627;top:1336;width:10;height:20" coordorigin="3627,1336" coordsize="10,20" path="m3627,1355l3636,1355,3636,1336,3627,1336,3627,1355xe" filled="true" fillcolor="#000000" stroked="false">
                <v:path arrowok="t"/>
                <v:fill type="solid"/>
              </v:shape>
            </v:group>
            <v:group style="position:absolute;left:3627;top:1355;width:10;height:20" coordorigin="3627,1355" coordsize="10,20">
              <v:shape style="position:absolute;left:3627;top:1355;width:10;height:20" coordorigin="3627,1355" coordsize="10,20" path="m3627,1374l3636,1374,3636,1355,3627,1355,3627,1374xe" filled="true" fillcolor="#000000" stroked="false">
                <v:path arrowok="t"/>
                <v:fill type="solid"/>
              </v:shape>
            </v:group>
            <v:group style="position:absolute;left:3627;top:1374;width:10;height:20" coordorigin="3627,1374" coordsize="10,20">
              <v:shape style="position:absolute;left:3627;top:1374;width:10;height:20" coordorigin="3627,1374" coordsize="10,20" path="m3627,1393l3636,1393,3636,1374,3627,1374,3627,1393xe" filled="true" fillcolor="#000000" stroked="false">
                <v:path arrowok="t"/>
                <v:fill type="solid"/>
              </v:shape>
            </v:group>
            <v:group style="position:absolute;left:3627;top:1393;width:10;height:20" coordorigin="3627,1393" coordsize="10,20">
              <v:shape style="position:absolute;left:3627;top:1393;width:10;height:20" coordorigin="3627,1393" coordsize="10,20" path="m3627,1412l3636,1412,3636,1393,3627,1393,3627,1412xe" filled="true" fillcolor="#000000" stroked="false">
                <v:path arrowok="t"/>
                <v:fill type="solid"/>
              </v:shape>
            </v:group>
            <v:group style="position:absolute;left:3627;top:1412;width:10;height:20" coordorigin="3627,1412" coordsize="10,20">
              <v:shape style="position:absolute;left:3627;top:1412;width:10;height:20" coordorigin="3627,1412" coordsize="10,20" path="m3627,1432l3636,1432,3636,1412,3627,1412,3627,1432xe" filled="true" fillcolor="#000000" stroked="false">
                <v:path arrowok="t"/>
                <v:fill type="solid"/>
              </v:shape>
            </v:group>
            <v:group style="position:absolute;left:3627;top:1432;width:10;height:20" coordorigin="3627,1432" coordsize="10,20">
              <v:shape style="position:absolute;left:3627;top:1432;width:10;height:20" coordorigin="3627,1432" coordsize="10,20" path="m3627,1451l3636,1451,3636,1432,3627,1432,3627,1451xe" filled="true" fillcolor="#000000" stroked="false">
                <v:path arrowok="t"/>
                <v:fill type="solid"/>
              </v:shape>
            </v:group>
            <v:group style="position:absolute;left:3627;top:1451;width:10;height:20" coordorigin="3627,1451" coordsize="10,20">
              <v:shape style="position:absolute;left:3627;top:1451;width:10;height:20" coordorigin="3627,1451" coordsize="10,20" path="m3627,1470l3636,1470,3636,1451,3627,1451,3627,1470xe" filled="true" fillcolor="#000000" stroked="false">
                <v:path arrowok="t"/>
                <v:fill type="solid"/>
              </v:shape>
            </v:group>
            <v:group style="position:absolute;left:3627;top:1470;width:10;height:20" coordorigin="3627,1470" coordsize="10,20">
              <v:shape style="position:absolute;left:3627;top:1470;width:10;height:20" coordorigin="3627,1470" coordsize="10,20" path="m3627,1489l3636,1489,3636,1470,3627,1470,3627,1489xe" filled="true" fillcolor="#000000" stroked="false">
                <v:path arrowok="t"/>
                <v:fill type="solid"/>
              </v:shape>
            </v:group>
            <v:group style="position:absolute;left:3627;top:1489;width:10;height:20" coordorigin="3627,1489" coordsize="10,20">
              <v:shape style="position:absolute;left:3627;top:1489;width:10;height:20" coordorigin="3627,1489" coordsize="10,20" path="m3627,1508l3636,1508,3636,1489,3627,1489,3627,1508xe" filled="true" fillcolor="#000000" stroked="false">
                <v:path arrowok="t"/>
                <v:fill type="solid"/>
              </v:shape>
            </v:group>
            <v:group style="position:absolute;left:3627;top:1508;width:10;height:20" coordorigin="3627,1508" coordsize="10,20">
              <v:shape style="position:absolute;left:3627;top:1508;width:10;height:20" coordorigin="3627,1508" coordsize="10,20" path="m3627,1528l3636,1528,3636,1508,3627,1508,3627,1528xe" filled="true" fillcolor="#000000" stroked="false">
                <v:path arrowok="t"/>
                <v:fill type="solid"/>
              </v:shape>
            </v:group>
            <v:group style="position:absolute;left:3627;top:1528;width:10;height:20" coordorigin="3627,1528" coordsize="10,20">
              <v:shape style="position:absolute;left:3627;top:1528;width:10;height:20" coordorigin="3627,1528" coordsize="10,20" path="m3627,1547l3636,1547,3636,1528,3627,1528,3627,1547xe" filled="true" fillcolor="#000000" stroked="false">
                <v:path arrowok="t"/>
                <v:fill type="solid"/>
              </v:shape>
            </v:group>
            <v:group style="position:absolute;left:3627;top:1547;width:10;height:20" coordorigin="3627,1547" coordsize="10,20">
              <v:shape style="position:absolute;left:3627;top:1547;width:10;height:20" coordorigin="3627,1547" coordsize="10,20" path="m3627,1566l3636,1566,3636,1547,3627,1547,3627,1566xe" filled="true" fillcolor="#000000" stroked="false">
                <v:path arrowok="t"/>
                <v:fill type="solid"/>
              </v:shape>
            </v:group>
            <v:group style="position:absolute;left:3627;top:1566;width:10;height:20" coordorigin="3627,1566" coordsize="10,20">
              <v:shape style="position:absolute;left:3627;top:1566;width:10;height:20" coordorigin="3627,1566" coordsize="10,20" path="m3627,1585l3636,1585,3636,1566,3627,1566,3627,1585xe" filled="true" fillcolor="#000000" stroked="false">
                <v:path arrowok="t"/>
                <v:fill type="solid"/>
              </v:shape>
            </v:group>
            <v:group style="position:absolute;left:3627;top:1585;width:10;height:20" coordorigin="3627,1585" coordsize="10,20">
              <v:shape style="position:absolute;left:3627;top:1585;width:10;height:20" coordorigin="3627,1585" coordsize="10,20" path="m3627,1604l3636,1604,3636,1585,3627,1585,3627,1604xe" filled="true" fillcolor="#000000" stroked="false">
                <v:path arrowok="t"/>
                <v:fill type="solid"/>
              </v:shape>
            </v:group>
            <v:group style="position:absolute;left:3627;top:1604;width:10;height:20" coordorigin="3627,1604" coordsize="10,20">
              <v:shape style="position:absolute;left:3627;top:1604;width:10;height:20" coordorigin="3627,1604" coordsize="10,20" path="m3627,1624l3636,1624,3636,1604,3627,1604,3627,1624xe" filled="true" fillcolor="#000000" stroked="false">
                <v:path arrowok="t"/>
                <v:fill type="solid"/>
              </v:shape>
            </v:group>
            <v:group style="position:absolute;left:3627;top:1624;width:10;height:20" coordorigin="3627,1624" coordsize="10,20">
              <v:shape style="position:absolute;left:3627;top:1624;width:10;height:20" coordorigin="3627,1624" coordsize="10,20" path="m3627,1643l3636,1643,3636,1624,3627,1624,3627,1643xe" filled="true" fillcolor="#000000" stroked="false">
                <v:path arrowok="t"/>
                <v:fill type="solid"/>
              </v:shape>
            </v:group>
            <v:group style="position:absolute;left:3627;top:1651;width:10;height:2" coordorigin="3627,1651" coordsize="10,2">
              <v:shape style="position:absolute;left:3627;top:1651;width:10;height:2" coordorigin="3627,1651" coordsize="10,0" path="m3627,1651l3636,1651e" filled="false" stroked="true" strokeweight=".84pt" strokecolor="#000000">
                <v:path arrowok="t"/>
              </v:shape>
            </v:group>
            <v:group style="position:absolute;left:5463;top:1259;width:10;height:20" coordorigin="5463,1259" coordsize="10,20">
              <v:shape style="position:absolute;left:5463;top:1259;width:10;height:20" coordorigin="5463,1259" coordsize="10,20" path="m5463,1278l5472,1278,5472,1259,5463,1259,5463,1278xe" filled="true" fillcolor="#000000" stroked="false">
                <v:path arrowok="t"/>
                <v:fill type="solid"/>
              </v:shape>
            </v:group>
            <v:group style="position:absolute;left:5463;top:1278;width:10;height:20" coordorigin="5463,1278" coordsize="10,20">
              <v:shape style="position:absolute;left:5463;top:1278;width:10;height:20" coordorigin="5463,1278" coordsize="10,20" path="m5463,1297l5472,1297,5472,1278,5463,1278,5463,1297xe" filled="true" fillcolor="#000000" stroked="false">
                <v:path arrowok="t"/>
                <v:fill type="solid"/>
              </v:shape>
            </v:group>
            <v:group style="position:absolute;left:5463;top:1297;width:10;height:20" coordorigin="5463,1297" coordsize="10,20">
              <v:shape style="position:absolute;left:5463;top:1297;width:10;height:20" coordorigin="5463,1297" coordsize="10,20" path="m5463,1316l5472,1316,5472,1297,5463,1297,5463,1316xe" filled="true" fillcolor="#000000" stroked="false">
                <v:path arrowok="t"/>
                <v:fill type="solid"/>
              </v:shape>
            </v:group>
            <v:group style="position:absolute;left:5463;top:1316;width:10;height:20" coordorigin="5463,1316" coordsize="10,20">
              <v:shape style="position:absolute;left:5463;top:1316;width:10;height:20" coordorigin="5463,1316" coordsize="10,20" path="m5463,1336l5472,1336,5472,1316,5463,1316,5463,1336xe" filled="true" fillcolor="#000000" stroked="false">
                <v:path arrowok="t"/>
                <v:fill type="solid"/>
              </v:shape>
            </v:group>
            <v:group style="position:absolute;left:5463;top:1336;width:10;height:20" coordorigin="5463,1336" coordsize="10,20">
              <v:shape style="position:absolute;left:5463;top:1336;width:10;height:20" coordorigin="5463,1336" coordsize="10,20" path="m5463,1355l5472,1355,5472,1336,5463,1336,5463,1355xe" filled="true" fillcolor="#000000" stroked="false">
                <v:path arrowok="t"/>
                <v:fill type="solid"/>
              </v:shape>
            </v:group>
            <v:group style="position:absolute;left:5463;top:1355;width:10;height:20" coordorigin="5463,1355" coordsize="10,20">
              <v:shape style="position:absolute;left:5463;top:1355;width:10;height:20" coordorigin="5463,1355" coordsize="10,20" path="m5463,1374l5472,1374,5472,1355,5463,1355,5463,1374xe" filled="true" fillcolor="#000000" stroked="false">
                <v:path arrowok="t"/>
                <v:fill type="solid"/>
              </v:shape>
            </v:group>
            <v:group style="position:absolute;left:5463;top:1374;width:10;height:20" coordorigin="5463,1374" coordsize="10,20">
              <v:shape style="position:absolute;left:5463;top:1374;width:10;height:20" coordorigin="5463,1374" coordsize="10,20" path="m5463,1393l5472,1393,5472,1374,5463,1374,5463,1393xe" filled="true" fillcolor="#000000" stroked="false">
                <v:path arrowok="t"/>
                <v:fill type="solid"/>
              </v:shape>
            </v:group>
            <v:group style="position:absolute;left:5463;top:1393;width:10;height:20" coordorigin="5463,1393" coordsize="10,20">
              <v:shape style="position:absolute;left:5463;top:1393;width:10;height:20" coordorigin="5463,1393" coordsize="10,20" path="m5463,1412l5472,1412,5472,1393,5463,1393,5463,1412xe" filled="true" fillcolor="#000000" stroked="false">
                <v:path arrowok="t"/>
                <v:fill type="solid"/>
              </v:shape>
            </v:group>
            <v:group style="position:absolute;left:5463;top:1412;width:10;height:20" coordorigin="5463,1412" coordsize="10,20">
              <v:shape style="position:absolute;left:5463;top:1412;width:10;height:20" coordorigin="5463,1412" coordsize="10,20" path="m5463,1432l5472,1432,5472,1412,5463,1412,5463,1432xe" filled="true" fillcolor="#000000" stroked="false">
                <v:path arrowok="t"/>
                <v:fill type="solid"/>
              </v:shape>
            </v:group>
            <v:group style="position:absolute;left:5463;top:1432;width:10;height:20" coordorigin="5463,1432" coordsize="10,20">
              <v:shape style="position:absolute;left:5463;top:1432;width:10;height:20" coordorigin="5463,1432" coordsize="10,20" path="m5463,1451l5472,1451,5472,1432,5463,1432,5463,1451xe" filled="true" fillcolor="#000000" stroked="false">
                <v:path arrowok="t"/>
                <v:fill type="solid"/>
              </v:shape>
            </v:group>
            <v:group style="position:absolute;left:5463;top:1451;width:10;height:20" coordorigin="5463,1451" coordsize="10,20">
              <v:shape style="position:absolute;left:5463;top:1451;width:10;height:20" coordorigin="5463,1451" coordsize="10,20" path="m5463,1470l5472,1470,5472,1451,5463,1451,5463,1470xe" filled="true" fillcolor="#000000" stroked="false">
                <v:path arrowok="t"/>
                <v:fill type="solid"/>
              </v:shape>
            </v:group>
            <v:group style="position:absolute;left:5463;top:1470;width:10;height:20" coordorigin="5463,1470" coordsize="10,20">
              <v:shape style="position:absolute;left:5463;top:1470;width:10;height:20" coordorigin="5463,1470" coordsize="10,20" path="m5463,1489l5472,1489,5472,1470,5463,1470,5463,1489xe" filled="true" fillcolor="#000000" stroked="false">
                <v:path arrowok="t"/>
                <v:fill type="solid"/>
              </v:shape>
            </v:group>
            <v:group style="position:absolute;left:5463;top:1489;width:10;height:20" coordorigin="5463,1489" coordsize="10,20">
              <v:shape style="position:absolute;left:5463;top:1489;width:10;height:20" coordorigin="5463,1489" coordsize="10,20" path="m5463,1508l5472,1508,5472,1489,5463,1489,5463,1508xe" filled="true" fillcolor="#000000" stroked="false">
                <v:path arrowok="t"/>
                <v:fill type="solid"/>
              </v:shape>
            </v:group>
            <v:group style="position:absolute;left:5463;top:1508;width:10;height:20" coordorigin="5463,1508" coordsize="10,20">
              <v:shape style="position:absolute;left:5463;top:1508;width:10;height:20" coordorigin="5463,1508" coordsize="10,20" path="m5463,1528l5472,1528,5472,1508,5463,1508,5463,1528xe" filled="true" fillcolor="#000000" stroked="false">
                <v:path arrowok="t"/>
                <v:fill type="solid"/>
              </v:shape>
            </v:group>
            <v:group style="position:absolute;left:5463;top:1528;width:10;height:20" coordorigin="5463,1528" coordsize="10,20">
              <v:shape style="position:absolute;left:5463;top:1528;width:10;height:20" coordorigin="5463,1528" coordsize="10,20" path="m5463,1547l5472,1547,5472,1528,5463,1528,5463,1547xe" filled="true" fillcolor="#000000" stroked="false">
                <v:path arrowok="t"/>
                <v:fill type="solid"/>
              </v:shape>
            </v:group>
            <v:group style="position:absolute;left:5463;top:1547;width:10;height:20" coordorigin="5463,1547" coordsize="10,20">
              <v:shape style="position:absolute;left:5463;top:1547;width:10;height:20" coordorigin="5463,1547" coordsize="10,20" path="m5463,1566l5472,1566,5472,1547,5463,1547,5463,1566xe" filled="true" fillcolor="#000000" stroked="false">
                <v:path arrowok="t"/>
                <v:fill type="solid"/>
              </v:shape>
            </v:group>
            <v:group style="position:absolute;left:7041;top:1259;width:10;height:20" coordorigin="7041,1259" coordsize="10,20">
              <v:shape style="position:absolute;left:7041;top:1259;width:10;height:20" coordorigin="7041,1259" coordsize="10,20" path="m7041,1278l7051,1278,7051,1259,7041,1259,7041,1278xe" filled="true" fillcolor="#000000" stroked="false">
                <v:path arrowok="t"/>
                <v:fill type="solid"/>
              </v:shape>
            </v:group>
            <v:group style="position:absolute;left:7041;top:1278;width:10;height:20" coordorigin="7041,1278" coordsize="10,20">
              <v:shape style="position:absolute;left:7041;top:1278;width:10;height:20" coordorigin="7041,1278" coordsize="10,20" path="m7041,1297l7051,1297,7051,1278,7041,1278,7041,1297xe" filled="true" fillcolor="#000000" stroked="false">
                <v:path arrowok="t"/>
                <v:fill type="solid"/>
              </v:shape>
            </v:group>
            <v:group style="position:absolute;left:7041;top:1297;width:10;height:20" coordorigin="7041,1297" coordsize="10,20">
              <v:shape style="position:absolute;left:7041;top:1297;width:10;height:20" coordorigin="7041,1297" coordsize="10,20" path="m7041,1316l7051,1316,7051,1297,7041,1297,7041,1316xe" filled="true" fillcolor="#000000" stroked="false">
                <v:path arrowok="t"/>
                <v:fill type="solid"/>
              </v:shape>
            </v:group>
            <v:group style="position:absolute;left:7041;top:1316;width:10;height:20" coordorigin="7041,1316" coordsize="10,20">
              <v:shape style="position:absolute;left:7041;top:1316;width:10;height:20" coordorigin="7041,1316" coordsize="10,20" path="m7041,1336l7051,1336,7051,1316,7041,1316,7041,1336xe" filled="true" fillcolor="#000000" stroked="false">
                <v:path arrowok="t"/>
                <v:fill type="solid"/>
              </v:shape>
            </v:group>
            <v:group style="position:absolute;left:7041;top:1336;width:10;height:20" coordorigin="7041,1336" coordsize="10,20">
              <v:shape style="position:absolute;left:7041;top:1336;width:10;height:20" coordorigin="7041,1336" coordsize="10,20" path="m7041,1355l7051,1355,7051,1336,7041,1336,7041,1355xe" filled="true" fillcolor="#000000" stroked="false">
                <v:path arrowok="t"/>
                <v:fill type="solid"/>
              </v:shape>
            </v:group>
            <v:group style="position:absolute;left:7041;top:1355;width:10;height:20" coordorigin="7041,1355" coordsize="10,20">
              <v:shape style="position:absolute;left:7041;top:1355;width:10;height:20" coordorigin="7041,1355" coordsize="10,20" path="m7041,1374l7051,1374,7051,1355,7041,1355,7041,1374xe" filled="true" fillcolor="#000000" stroked="false">
                <v:path arrowok="t"/>
                <v:fill type="solid"/>
              </v:shape>
            </v:group>
            <v:group style="position:absolute;left:7041;top:1374;width:10;height:20" coordorigin="7041,1374" coordsize="10,20">
              <v:shape style="position:absolute;left:7041;top:1374;width:10;height:20" coordorigin="7041,1374" coordsize="10,20" path="m7041,1393l7051,1393,7051,1374,7041,1374,7041,1393xe" filled="true" fillcolor="#000000" stroked="false">
                <v:path arrowok="t"/>
                <v:fill type="solid"/>
              </v:shape>
            </v:group>
            <v:group style="position:absolute;left:7041;top:1393;width:10;height:20" coordorigin="7041,1393" coordsize="10,20">
              <v:shape style="position:absolute;left:7041;top:1393;width:10;height:20" coordorigin="7041,1393" coordsize="10,20" path="m7041,1412l7051,1412,7051,1393,7041,1393,7041,1412xe" filled="true" fillcolor="#000000" stroked="false">
                <v:path arrowok="t"/>
                <v:fill type="solid"/>
              </v:shape>
            </v:group>
            <v:group style="position:absolute;left:7041;top:1412;width:10;height:20" coordorigin="7041,1412" coordsize="10,20">
              <v:shape style="position:absolute;left:7041;top:1412;width:10;height:20" coordorigin="7041,1412" coordsize="10,20" path="m7041,1432l7051,1432,7051,1412,7041,1412,7041,1432xe" filled="true" fillcolor="#000000" stroked="false">
                <v:path arrowok="t"/>
                <v:fill type="solid"/>
              </v:shape>
            </v:group>
            <v:group style="position:absolute;left:7041;top:1432;width:10;height:20" coordorigin="7041,1432" coordsize="10,20">
              <v:shape style="position:absolute;left:7041;top:1432;width:10;height:20" coordorigin="7041,1432" coordsize="10,20" path="m7041,1451l7051,1451,7051,1432,7041,1432,7041,1451xe" filled="true" fillcolor="#000000" stroked="false">
                <v:path arrowok="t"/>
                <v:fill type="solid"/>
              </v:shape>
            </v:group>
            <v:group style="position:absolute;left:7041;top:1451;width:10;height:20" coordorigin="7041,1451" coordsize="10,20">
              <v:shape style="position:absolute;left:7041;top:1451;width:10;height:20" coordorigin="7041,1451" coordsize="10,20" path="m7041,1470l7051,1470,7051,1451,7041,1451,7041,1470xe" filled="true" fillcolor="#000000" stroked="false">
                <v:path arrowok="t"/>
                <v:fill type="solid"/>
              </v:shape>
            </v:group>
            <v:group style="position:absolute;left:7041;top:1470;width:10;height:20" coordorigin="7041,1470" coordsize="10,20">
              <v:shape style="position:absolute;left:7041;top:1470;width:10;height:20" coordorigin="7041,1470" coordsize="10,20" path="m7041,1489l7051,1489,7051,1470,7041,1470,7041,1489xe" filled="true" fillcolor="#000000" stroked="false">
                <v:path arrowok="t"/>
                <v:fill type="solid"/>
              </v:shape>
            </v:group>
            <v:group style="position:absolute;left:7041;top:1489;width:10;height:20" coordorigin="7041,1489" coordsize="10,20">
              <v:shape style="position:absolute;left:7041;top:1489;width:10;height:20" coordorigin="7041,1489" coordsize="10,20" path="m7041,1508l7051,1508,7051,1489,7041,1489,7041,1508xe" filled="true" fillcolor="#000000" stroked="false">
                <v:path arrowok="t"/>
                <v:fill type="solid"/>
              </v:shape>
            </v:group>
            <v:group style="position:absolute;left:7041;top:1508;width:10;height:20" coordorigin="7041,1508" coordsize="10,20">
              <v:shape style="position:absolute;left:7041;top:1508;width:10;height:20" coordorigin="7041,1508" coordsize="10,20" path="m7041,1528l7051,1528,7051,1508,7041,1508,7041,1528xe" filled="true" fillcolor="#000000" stroked="false">
                <v:path arrowok="t"/>
                <v:fill type="solid"/>
              </v:shape>
            </v:group>
            <v:group style="position:absolute;left:7041;top:1528;width:10;height:20" coordorigin="7041,1528" coordsize="10,20">
              <v:shape style="position:absolute;left:7041;top:1528;width:10;height:20" coordorigin="7041,1528" coordsize="10,20" path="m7041,1547l7051,1547,7051,1528,7041,1528,7041,1547xe" filled="true" fillcolor="#000000" stroked="false">
                <v:path arrowok="t"/>
                <v:fill type="solid"/>
              </v:shape>
            </v:group>
            <v:group style="position:absolute;left:7041;top:1547;width:10;height:20" coordorigin="7041,1547" coordsize="10,20">
              <v:shape style="position:absolute;left:7041;top:1547;width:10;height:20" coordorigin="7041,1547" coordsize="10,20" path="m7041,1566l7051,1566,7051,1547,7041,1547,7041,1566xe" filled="true" fillcolor="#000000" stroked="false">
                <v:path arrowok="t"/>
                <v:fill type="solid"/>
              </v:shape>
            </v:group>
            <v:group style="position:absolute;left:7041;top:1566;width:10;height:20" coordorigin="7041,1566" coordsize="10,20">
              <v:shape style="position:absolute;left:7041;top:1566;width:10;height:20" coordorigin="7041,1566" coordsize="10,20" path="m7041,1585l7051,1585,7051,1566,7041,1566,7041,1585xe" filled="true" fillcolor="#000000" stroked="false">
                <v:path arrowok="t"/>
                <v:fill type="solid"/>
              </v:shape>
            </v:group>
            <v:group style="position:absolute;left:7041;top:1585;width:10;height:20" coordorigin="7041,1585" coordsize="10,20">
              <v:shape style="position:absolute;left:7041;top:1585;width:10;height:20" coordorigin="7041,1585" coordsize="10,20" path="m7041,1604l7051,1604,7051,1585,7041,1585,7041,1604xe" filled="true" fillcolor="#000000" stroked="false">
                <v:path arrowok="t"/>
                <v:fill type="solid"/>
              </v:shape>
            </v:group>
            <v:group style="position:absolute;left:7041;top:1604;width:10;height:20" coordorigin="7041,1604" coordsize="10,20">
              <v:shape style="position:absolute;left:7041;top:1604;width:10;height:20" coordorigin="7041,1604" coordsize="10,20" path="m7041,1624l7051,1624,7051,1604,7041,1604,7041,1624xe" filled="true" fillcolor="#000000" stroked="false">
                <v:path arrowok="t"/>
                <v:fill type="solid"/>
              </v:shape>
            </v:group>
            <v:group style="position:absolute;left:7041;top:1624;width:10;height:20" coordorigin="7041,1624" coordsize="10,20">
              <v:shape style="position:absolute;left:7041;top:1624;width:10;height:20" coordorigin="7041,1624" coordsize="10,20" path="m7041,1643l7051,1643,7051,1624,7041,1624,7041,1643xe" filled="true" fillcolor="#000000" stroked="false">
                <v:path arrowok="t"/>
                <v:fill type="solid"/>
              </v:shape>
            </v:group>
            <v:group style="position:absolute;left:7041;top:1651;width:10;height:2" coordorigin="7041,1651" coordsize="10,2">
              <v:shape style="position:absolute;left:7041;top:1651;width:10;height:2" coordorigin="7041,1651" coordsize="10,0" path="m7041,1651l7051,1651e" filled="false" stroked="true" strokeweight=".84pt" strokecolor="#000000">
                <v:path arrowok="t"/>
              </v:shape>
              <v:shape style="position:absolute;left:29;top:1566;width:5452;height:103" type="#_x0000_t75" stroked="false">
                <v:imagedata r:id="rId260" o:title=""/>
              </v:shape>
              <v:shape style="position:absolute;left:5458;top:1660;width:1583;height:10" type="#_x0000_t75" stroked="false">
                <v:imagedata r:id="rId261" o:title=""/>
              </v:shape>
              <v:shape style="position:absolute;left:7036;top:1660;width:1524;height:10" type="#_x0000_t75" stroked="false">
                <v:imagedata r:id="rId262" o:title=""/>
              </v:shape>
            </v:group>
            <v:group style="position:absolute;left:3627;top:1669;width:10;height:20" coordorigin="3627,1669" coordsize="10,20">
              <v:shape style="position:absolute;left:3627;top:1669;width:10;height:20" coordorigin="3627,1669" coordsize="10,20" path="m3627,1688l3636,1688,3636,1669,3627,1669,3627,1688xe" filled="true" fillcolor="#000000" stroked="false">
                <v:path arrowok="t"/>
                <v:fill type="solid"/>
              </v:shape>
            </v:group>
            <v:group style="position:absolute;left:3627;top:1688;width:10;height:20" coordorigin="3627,1688" coordsize="10,20">
              <v:shape style="position:absolute;left:3627;top:1688;width:10;height:20" coordorigin="3627,1688" coordsize="10,20" path="m3627,1708l3636,1708,3636,1688,3627,1688,3627,1708xe" filled="true" fillcolor="#000000" stroked="false">
                <v:path arrowok="t"/>
                <v:fill type="solid"/>
              </v:shape>
            </v:group>
            <v:group style="position:absolute;left:3627;top:1708;width:10;height:20" coordorigin="3627,1708" coordsize="10,20">
              <v:shape style="position:absolute;left:3627;top:1708;width:10;height:20" coordorigin="3627,1708" coordsize="10,20" path="m3627,1727l3636,1727,3636,1708,3627,1708,3627,1727xe" filled="true" fillcolor="#000000" stroked="false">
                <v:path arrowok="t"/>
                <v:fill type="solid"/>
              </v:shape>
            </v:group>
            <v:group style="position:absolute;left:3627;top:1727;width:10;height:20" coordorigin="3627,1727" coordsize="10,20">
              <v:shape style="position:absolute;left:3627;top:1727;width:10;height:20" coordorigin="3627,1727" coordsize="10,20" path="m3627,1746l3636,1746,3636,1727,3627,1727,3627,1746xe" filled="true" fillcolor="#000000" stroked="false">
                <v:path arrowok="t"/>
                <v:fill type="solid"/>
              </v:shape>
            </v:group>
            <v:group style="position:absolute;left:3627;top:1746;width:10;height:20" coordorigin="3627,1746" coordsize="10,20">
              <v:shape style="position:absolute;left:3627;top:1746;width:10;height:20" coordorigin="3627,1746" coordsize="10,20" path="m3627,1765l3636,1765,3636,1746,3627,1746,3627,1765xe" filled="true" fillcolor="#000000" stroked="false">
                <v:path arrowok="t"/>
                <v:fill type="solid"/>
              </v:shape>
            </v:group>
            <v:group style="position:absolute;left:3627;top:1765;width:10;height:20" coordorigin="3627,1765" coordsize="10,20">
              <v:shape style="position:absolute;left:3627;top:1765;width:10;height:20" coordorigin="3627,1765" coordsize="10,20" path="m3627,1784l3636,1784,3636,1765,3627,1765,3627,1784xe" filled="true" fillcolor="#000000" stroked="false">
                <v:path arrowok="t"/>
                <v:fill type="solid"/>
              </v:shape>
            </v:group>
            <v:group style="position:absolute;left:3627;top:1784;width:10;height:20" coordorigin="3627,1784" coordsize="10,20">
              <v:shape style="position:absolute;left:3627;top:1784;width:10;height:20" coordorigin="3627,1784" coordsize="10,20" path="m3627,1804l3636,1804,3636,1784,3627,1784,3627,1804xe" filled="true" fillcolor="#000000" stroked="false">
                <v:path arrowok="t"/>
                <v:fill type="solid"/>
              </v:shape>
            </v:group>
            <v:group style="position:absolute;left:3627;top:1804;width:10;height:20" coordorigin="3627,1804" coordsize="10,20">
              <v:shape style="position:absolute;left:3627;top:1804;width:10;height:20" coordorigin="3627,1804" coordsize="10,20" path="m3627,1823l3636,1823,3636,1804,3627,1804,3627,1823xe" filled="true" fillcolor="#000000" stroked="false">
                <v:path arrowok="t"/>
                <v:fill type="solid"/>
              </v:shape>
            </v:group>
            <v:group style="position:absolute;left:3627;top:1823;width:10;height:20" coordorigin="3627,1823" coordsize="10,20">
              <v:shape style="position:absolute;left:3627;top:1823;width:10;height:20" coordorigin="3627,1823" coordsize="10,20" path="m3627,1842l3636,1842,3636,1823,3627,1823,3627,1842xe" filled="true" fillcolor="#000000" stroked="false">
                <v:path arrowok="t"/>
                <v:fill type="solid"/>
              </v:shape>
            </v:group>
            <v:group style="position:absolute;left:3627;top:1842;width:10;height:20" coordorigin="3627,1842" coordsize="10,20">
              <v:shape style="position:absolute;left:3627;top:1842;width:10;height:20" coordorigin="3627,1842" coordsize="10,20" path="m3627,1861l3636,1861,3636,1842,3627,1842,3627,1861xe" filled="true" fillcolor="#000000" stroked="false">
                <v:path arrowok="t"/>
                <v:fill type="solid"/>
              </v:shape>
            </v:group>
            <v:group style="position:absolute;left:3627;top:1861;width:10;height:20" coordorigin="3627,1861" coordsize="10,20">
              <v:shape style="position:absolute;left:3627;top:1861;width:10;height:20" coordorigin="3627,1861" coordsize="10,20" path="m3627,1880l3636,1880,3636,1861,3627,1861,3627,1880xe" filled="true" fillcolor="#000000" stroked="false">
                <v:path arrowok="t"/>
                <v:fill type="solid"/>
              </v:shape>
            </v:group>
            <v:group style="position:absolute;left:3627;top:1880;width:10;height:20" coordorigin="3627,1880" coordsize="10,20">
              <v:shape style="position:absolute;left:3627;top:1880;width:10;height:20" coordorigin="3627,1880" coordsize="10,20" path="m3627,1900l3636,1900,3636,1880,3627,1880,3627,1900xe" filled="true" fillcolor="#000000" stroked="false">
                <v:path arrowok="t"/>
                <v:fill type="solid"/>
              </v:shape>
            </v:group>
            <v:group style="position:absolute;left:3627;top:1900;width:10;height:20" coordorigin="3627,1900" coordsize="10,20">
              <v:shape style="position:absolute;left:3627;top:1900;width:10;height:20" coordorigin="3627,1900" coordsize="10,20" path="m3627,1919l3636,1919,3636,1900,3627,1900,3627,1919xe" filled="true" fillcolor="#000000" stroked="false">
                <v:path arrowok="t"/>
                <v:fill type="solid"/>
              </v:shape>
            </v:group>
            <v:group style="position:absolute;left:3627;top:1919;width:10;height:20" coordorigin="3627,1919" coordsize="10,20">
              <v:shape style="position:absolute;left:3627;top:1919;width:10;height:20" coordorigin="3627,1919" coordsize="10,20" path="m3627,1938l3636,1938,3636,1919,3627,1919,3627,1938xe" filled="true" fillcolor="#000000" stroked="false">
                <v:path arrowok="t"/>
                <v:fill type="solid"/>
              </v:shape>
            </v:group>
            <v:group style="position:absolute;left:3627;top:1938;width:10;height:20" coordorigin="3627,1938" coordsize="10,20">
              <v:shape style="position:absolute;left:3627;top:1938;width:10;height:20" coordorigin="3627,1938" coordsize="10,20" path="m3627,1957l3636,1957,3636,1938,3627,1938,3627,1957xe" filled="true" fillcolor="#000000" stroked="false">
                <v:path arrowok="t"/>
                <v:fill type="solid"/>
              </v:shape>
            </v:group>
            <v:group style="position:absolute;left:3627;top:1957;width:10;height:20" coordorigin="3627,1957" coordsize="10,20">
              <v:shape style="position:absolute;left:3627;top:1957;width:10;height:20" coordorigin="3627,1957" coordsize="10,20" path="m3627,1976l3636,1976,3636,1957,3627,1957,3627,1976xe" filled="true" fillcolor="#000000" stroked="false">
                <v:path arrowok="t"/>
                <v:fill type="solid"/>
              </v:shape>
            </v:group>
            <v:group style="position:absolute;left:3627;top:1976;width:10;height:20" coordorigin="3627,1976" coordsize="10,20">
              <v:shape style="position:absolute;left:3627;top:1976;width:10;height:20" coordorigin="3627,1976" coordsize="10,20" path="m3627,1996l3636,1996,3636,1976,3627,1976,3627,1996xe" filled="true" fillcolor="#000000" stroked="false">
                <v:path arrowok="t"/>
                <v:fill type="solid"/>
              </v:shape>
            </v:group>
            <v:group style="position:absolute;left:15;top:2085;width:3612;height:2" coordorigin="15,2085" coordsize="3612,2">
              <v:shape style="position:absolute;left:15;top:2085;width:3612;height:2" coordorigin="15,2085" coordsize="3612,0" path="m15,2085l3627,2085e" filled="false" stroked="true" strokeweight="1.5pt" strokecolor="#000000">
                <v:path arrowok="t"/>
              </v:shape>
            </v:group>
            <v:group style="position:absolute;left:3627;top:1996;width:10;height:20" coordorigin="3627,1996" coordsize="10,20">
              <v:shape style="position:absolute;left:3627;top:1996;width:10;height:20" coordorigin="3627,1996" coordsize="10,20" path="m3627,2015l3636,2015,3636,1996,3627,1996,3627,2015xe" filled="true" fillcolor="#000000" stroked="false">
                <v:path arrowok="t"/>
                <v:fill type="solid"/>
              </v:shape>
            </v:group>
            <v:group style="position:absolute;left:3627;top:2015;width:10;height:20" coordorigin="3627,2015" coordsize="10,20">
              <v:shape style="position:absolute;left:3627;top:2015;width:10;height:20" coordorigin="3627,2015" coordsize="10,20" path="m3627,2034l3636,2034,3636,2015,3627,2015,3627,2034xe" filled="true" fillcolor="#000000" stroked="false">
                <v:path arrowok="t"/>
                <v:fill type="solid"/>
              </v:shape>
            </v:group>
            <v:group style="position:absolute;left:3627;top:2034;width:10;height:20" coordorigin="3627,2034" coordsize="10,20">
              <v:shape style="position:absolute;left:3627;top:2034;width:10;height:20" coordorigin="3627,2034" coordsize="10,20" path="m3627,2053l3636,2053,3636,2034,3627,2034,3627,2053xe" filled="true" fillcolor="#000000" stroked="false">
                <v:path arrowok="t"/>
                <v:fill type="solid"/>
              </v:shape>
            </v:group>
            <v:group style="position:absolute;left:3627;top:2062;width:10;height:2" coordorigin="3627,2062" coordsize="10,2">
              <v:shape style="position:absolute;left:3627;top:2062;width:10;height:2" coordorigin="3627,2062" coordsize="10,0" path="m3627,2062l3636,2062e" filled="false" stroked="true" strokeweight=".84pt" strokecolor="#000000">
                <v:path arrowok="t"/>
              </v:shape>
            </v:group>
            <v:group style="position:absolute;left:3627;top:2085;width:30;height:2" coordorigin="3627,2085" coordsize="30,2">
              <v:shape style="position:absolute;left:3627;top:2085;width:30;height:2" coordorigin="3627,2085" coordsize="30,0" path="m3627,2085l3657,2085e" filled="false" stroked="true" strokeweight="1.5pt" strokecolor="#000000">
                <v:path arrowok="t"/>
              </v:shape>
            </v:group>
            <v:group style="position:absolute;left:3657;top:2085;width:1806;height:2" coordorigin="3657,2085" coordsize="1806,2">
              <v:shape style="position:absolute;left:3657;top:2085;width:1806;height:2" coordorigin="3657,2085" coordsize="1806,0" path="m3657,2085l5463,2085e" filled="false" stroked="true" strokeweight="1.5pt" strokecolor="#000000">
                <v:path arrowok="t"/>
              </v:shape>
            </v:group>
            <v:group style="position:absolute;left:5463;top:1669;width:10;height:20" coordorigin="5463,1669" coordsize="10,20">
              <v:shape style="position:absolute;left:5463;top:1669;width:10;height:20" coordorigin="5463,1669" coordsize="10,20" path="m5463,1688l5472,1688,5472,1669,5463,1669,5463,1688xe" filled="true" fillcolor="#000000" stroked="false">
                <v:path arrowok="t"/>
                <v:fill type="solid"/>
              </v:shape>
            </v:group>
            <v:group style="position:absolute;left:5463;top:1688;width:10;height:20" coordorigin="5463,1688" coordsize="10,20">
              <v:shape style="position:absolute;left:5463;top:1688;width:10;height:20" coordorigin="5463,1688" coordsize="10,20" path="m5463,1708l5472,1708,5472,1688,5463,1688,5463,1708xe" filled="true" fillcolor="#000000" stroked="false">
                <v:path arrowok="t"/>
                <v:fill type="solid"/>
              </v:shape>
            </v:group>
            <v:group style="position:absolute;left:5463;top:1708;width:10;height:20" coordorigin="5463,1708" coordsize="10,20">
              <v:shape style="position:absolute;left:5463;top:1708;width:10;height:20" coordorigin="5463,1708" coordsize="10,20" path="m5463,1727l5472,1727,5472,1708,5463,1708,5463,1727xe" filled="true" fillcolor="#000000" stroked="false">
                <v:path arrowok="t"/>
                <v:fill type="solid"/>
              </v:shape>
            </v:group>
            <v:group style="position:absolute;left:5463;top:1727;width:10;height:20" coordorigin="5463,1727" coordsize="10,20">
              <v:shape style="position:absolute;left:5463;top:1727;width:10;height:20" coordorigin="5463,1727" coordsize="10,20" path="m5463,1746l5472,1746,5472,1727,5463,1727,5463,1746xe" filled="true" fillcolor="#000000" stroked="false">
                <v:path arrowok="t"/>
                <v:fill type="solid"/>
              </v:shape>
            </v:group>
            <v:group style="position:absolute;left:5463;top:1746;width:10;height:20" coordorigin="5463,1746" coordsize="10,20">
              <v:shape style="position:absolute;left:5463;top:1746;width:10;height:20" coordorigin="5463,1746" coordsize="10,20" path="m5463,1765l5472,1765,5472,1746,5463,1746,5463,1765xe" filled="true" fillcolor="#000000" stroked="false">
                <v:path arrowok="t"/>
                <v:fill type="solid"/>
              </v:shape>
            </v:group>
            <v:group style="position:absolute;left:5463;top:1765;width:10;height:20" coordorigin="5463,1765" coordsize="10,20">
              <v:shape style="position:absolute;left:5463;top:1765;width:10;height:20" coordorigin="5463,1765" coordsize="10,20" path="m5463,1784l5472,1784,5472,1765,5463,1765,5463,1784xe" filled="true" fillcolor="#000000" stroked="false">
                <v:path arrowok="t"/>
                <v:fill type="solid"/>
              </v:shape>
            </v:group>
            <v:group style="position:absolute;left:5463;top:1784;width:10;height:20" coordorigin="5463,1784" coordsize="10,20">
              <v:shape style="position:absolute;left:5463;top:1784;width:10;height:20" coordorigin="5463,1784" coordsize="10,20" path="m5463,1804l5472,1804,5472,1784,5463,1784,5463,1804xe" filled="true" fillcolor="#000000" stroked="false">
                <v:path arrowok="t"/>
                <v:fill type="solid"/>
              </v:shape>
            </v:group>
            <v:group style="position:absolute;left:5463;top:1804;width:10;height:20" coordorigin="5463,1804" coordsize="10,20">
              <v:shape style="position:absolute;left:5463;top:1804;width:10;height:20" coordorigin="5463,1804" coordsize="10,20" path="m5463,1823l5472,1823,5472,1804,5463,1804,5463,1823xe" filled="true" fillcolor="#000000" stroked="false">
                <v:path arrowok="t"/>
                <v:fill type="solid"/>
              </v:shape>
            </v:group>
            <v:group style="position:absolute;left:5463;top:1823;width:10;height:20" coordorigin="5463,1823" coordsize="10,20">
              <v:shape style="position:absolute;left:5463;top:1823;width:10;height:20" coordorigin="5463,1823" coordsize="10,20" path="m5463,1842l5472,1842,5472,1823,5463,1823,5463,1842xe" filled="true" fillcolor="#000000" stroked="false">
                <v:path arrowok="t"/>
                <v:fill type="solid"/>
              </v:shape>
            </v:group>
            <v:group style="position:absolute;left:5463;top:1842;width:10;height:20" coordorigin="5463,1842" coordsize="10,20">
              <v:shape style="position:absolute;left:5463;top:1842;width:10;height:20" coordorigin="5463,1842" coordsize="10,20" path="m5463,1861l5472,1861,5472,1842,5463,1842,5463,1861xe" filled="true" fillcolor="#000000" stroked="false">
                <v:path arrowok="t"/>
                <v:fill type="solid"/>
              </v:shape>
            </v:group>
            <v:group style="position:absolute;left:5463;top:1861;width:10;height:20" coordorigin="5463,1861" coordsize="10,20">
              <v:shape style="position:absolute;left:5463;top:1861;width:10;height:20" coordorigin="5463,1861" coordsize="10,20" path="m5463,1880l5472,1880,5472,1861,5463,1861,5463,1880xe" filled="true" fillcolor="#000000" stroked="false">
                <v:path arrowok="t"/>
                <v:fill type="solid"/>
              </v:shape>
            </v:group>
            <v:group style="position:absolute;left:5463;top:1880;width:10;height:20" coordorigin="5463,1880" coordsize="10,20">
              <v:shape style="position:absolute;left:5463;top:1880;width:10;height:20" coordorigin="5463,1880" coordsize="10,20" path="m5463,1900l5472,1900,5472,1880,5463,1880,5463,1900xe" filled="true" fillcolor="#000000" stroked="false">
                <v:path arrowok="t"/>
                <v:fill type="solid"/>
              </v:shape>
            </v:group>
            <v:group style="position:absolute;left:5463;top:1900;width:10;height:20" coordorigin="5463,1900" coordsize="10,20">
              <v:shape style="position:absolute;left:5463;top:1900;width:10;height:20" coordorigin="5463,1900" coordsize="10,20" path="m5463,1919l5472,1919,5472,1900,5463,1900,5463,1919xe" filled="true" fillcolor="#000000" stroked="false">
                <v:path arrowok="t"/>
                <v:fill type="solid"/>
              </v:shape>
            </v:group>
            <v:group style="position:absolute;left:5463;top:1919;width:10;height:20" coordorigin="5463,1919" coordsize="10,20">
              <v:shape style="position:absolute;left:5463;top:1919;width:10;height:20" coordorigin="5463,1919" coordsize="10,20" path="m5463,1938l5472,1938,5472,1919,5463,1919,5463,1938xe" filled="true" fillcolor="#000000" stroked="false">
                <v:path arrowok="t"/>
                <v:fill type="solid"/>
              </v:shape>
            </v:group>
            <v:group style="position:absolute;left:5463;top:1938;width:10;height:20" coordorigin="5463,1938" coordsize="10,20">
              <v:shape style="position:absolute;left:5463;top:1938;width:10;height:20" coordorigin="5463,1938" coordsize="10,20" path="m5463,1957l5472,1957,5472,1938,5463,1938,5463,1957xe" filled="true" fillcolor="#000000" stroked="false">
                <v:path arrowok="t"/>
                <v:fill type="solid"/>
              </v:shape>
            </v:group>
            <v:group style="position:absolute;left:5463;top:1957;width:10;height:20" coordorigin="5463,1957" coordsize="10,20">
              <v:shape style="position:absolute;left:5463;top:1957;width:10;height:20" coordorigin="5463,1957" coordsize="10,20" path="m5463,1976l5472,1976,5472,1957,5463,1957,5463,1976xe" filled="true" fillcolor="#000000" stroked="false">
                <v:path arrowok="t"/>
                <v:fill type="solid"/>
              </v:shape>
            </v:group>
            <v:group style="position:absolute;left:5463;top:1976;width:10;height:20" coordorigin="5463,1976" coordsize="10,20">
              <v:shape style="position:absolute;left:5463;top:1976;width:10;height:20" coordorigin="5463,1976" coordsize="10,20" path="m5463,1996l5472,1996,5472,1976,5463,1976,5463,1996xe" filled="true" fillcolor="#000000" stroked="false">
                <v:path arrowok="t"/>
                <v:fill type="solid"/>
              </v:shape>
            </v:group>
            <v:group style="position:absolute;left:5463;top:1996;width:10;height:20" coordorigin="5463,1996" coordsize="10,20">
              <v:shape style="position:absolute;left:5463;top:1996;width:10;height:20" coordorigin="5463,1996" coordsize="10,20" path="m5463,2015l5472,2015,5472,1996,5463,1996,5463,2015xe" filled="true" fillcolor="#000000" stroked="false">
                <v:path arrowok="t"/>
                <v:fill type="solid"/>
              </v:shape>
            </v:group>
            <v:group style="position:absolute;left:5463;top:2015;width:10;height:20" coordorigin="5463,2015" coordsize="10,20">
              <v:shape style="position:absolute;left:5463;top:2015;width:10;height:20" coordorigin="5463,2015" coordsize="10,20" path="m5463,2034l5472,2034,5472,2015,5463,2015,5463,2034xe" filled="true" fillcolor="#000000" stroked="false">
                <v:path arrowok="t"/>
                <v:fill type="solid"/>
              </v:shape>
            </v:group>
            <v:group style="position:absolute;left:5463;top:2034;width:10;height:20" coordorigin="5463,2034" coordsize="10,20">
              <v:shape style="position:absolute;left:5463;top:2034;width:10;height:20" coordorigin="5463,2034" coordsize="10,20" path="m5463,2053l5472,2053,5472,2034,5463,2034,5463,2053xe" filled="true" fillcolor="#000000" stroked="false">
                <v:path arrowok="t"/>
                <v:fill type="solid"/>
              </v:shape>
            </v:group>
            <v:group style="position:absolute;left:5463;top:2062;width:10;height:2" coordorigin="5463,2062" coordsize="10,2">
              <v:shape style="position:absolute;left:5463;top:2062;width:10;height:2" coordorigin="5463,2062" coordsize="10,0" path="m5463,2062l5472,2062e" filled="false" stroked="true" strokeweight=".84pt" strokecolor="#000000">
                <v:path arrowok="t"/>
              </v:shape>
            </v:group>
            <v:group style="position:absolute;left:5463;top:2085;width:30;height:2" coordorigin="5463,2085" coordsize="30,2">
              <v:shape style="position:absolute;left:5463;top:2085;width:30;height:2" coordorigin="5463,2085" coordsize="30,0" path="m5463,2085l5493,2085e" filled="false" stroked="true" strokeweight="1.5pt" strokecolor="#000000">
                <v:path arrowok="t"/>
              </v:shape>
            </v:group>
            <v:group style="position:absolute;left:5493;top:2085;width:1549;height:2" coordorigin="5493,2085" coordsize="1549,2">
              <v:shape style="position:absolute;left:5493;top:2085;width:1549;height:2" coordorigin="5493,2085" coordsize="1549,0" path="m5493,2085l7041,2085e" filled="false" stroked="true" strokeweight="1.5pt" strokecolor="#000000">
                <v:path arrowok="t"/>
              </v:shape>
            </v:group>
            <v:group style="position:absolute;left:7041;top:1669;width:10;height:20" coordorigin="7041,1669" coordsize="10,20">
              <v:shape style="position:absolute;left:7041;top:1669;width:10;height:20" coordorigin="7041,1669" coordsize="10,20" path="m7041,1688l7051,1688,7051,1669,7041,1669,7041,1688xe" filled="true" fillcolor="#000000" stroked="false">
                <v:path arrowok="t"/>
                <v:fill type="solid"/>
              </v:shape>
            </v:group>
            <v:group style="position:absolute;left:7041;top:1688;width:10;height:20" coordorigin="7041,1688" coordsize="10,20">
              <v:shape style="position:absolute;left:7041;top:1688;width:10;height:20" coordorigin="7041,1688" coordsize="10,20" path="m7041,1708l7051,1708,7051,1688,7041,1688,7041,1708xe" filled="true" fillcolor="#000000" stroked="false">
                <v:path arrowok="t"/>
                <v:fill type="solid"/>
              </v:shape>
            </v:group>
            <v:group style="position:absolute;left:7041;top:1708;width:10;height:20" coordorigin="7041,1708" coordsize="10,20">
              <v:shape style="position:absolute;left:7041;top:1708;width:10;height:20" coordorigin="7041,1708" coordsize="10,20" path="m7041,1727l7051,1727,7051,1708,7041,1708,7041,1727xe" filled="true" fillcolor="#000000" stroked="false">
                <v:path arrowok="t"/>
                <v:fill type="solid"/>
              </v:shape>
            </v:group>
            <v:group style="position:absolute;left:7041;top:1727;width:10;height:20" coordorigin="7041,1727" coordsize="10,20">
              <v:shape style="position:absolute;left:7041;top:1727;width:10;height:20" coordorigin="7041,1727" coordsize="10,20" path="m7041,1746l7051,1746,7051,1727,7041,1727,7041,1746xe" filled="true" fillcolor="#000000" stroked="false">
                <v:path arrowok="t"/>
                <v:fill type="solid"/>
              </v:shape>
            </v:group>
            <v:group style="position:absolute;left:7041;top:1746;width:10;height:20" coordorigin="7041,1746" coordsize="10,20">
              <v:shape style="position:absolute;left:7041;top:1746;width:10;height:20" coordorigin="7041,1746" coordsize="10,20" path="m7041,1765l7051,1765,7051,1746,7041,1746,7041,1765xe" filled="true" fillcolor="#000000" stroked="false">
                <v:path arrowok="t"/>
                <v:fill type="solid"/>
              </v:shape>
            </v:group>
            <v:group style="position:absolute;left:7041;top:1765;width:10;height:20" coordorigin="7041,1765" coordsize="10,20">
              <v:shape style="position:absolute;left:7041;top:1765;width:10;height:20" coordorigin="7041,1765" coordsize="10,20" path="m7041,1784l7051,1784,7051,1765,7041,1765,7041,1784xe" filled="true" fillcolor="#000000" stroked="false">
                <v:path arrowok="t"/>
                <v:fill type="solid"/>
              </v:shape>
            </v:group>
            <v:group style="position:absolute;left:7041;top:1784;width:10;height:20" coordorigin="7041,1784" coordsize="10,20">
              <v:shape style="position:absolute;left:7041;top:1784;width:10;height:20" coordorigin="7041,1784" coordsize="10,20" path="m7041,1804l7051,1804,7051,1784,7041,1784,7041,1804xe" filled="true" fillcolor="#000000" stroked="false">
                <v:path arrowok="t"/>
                <v:fill type="solid"/>
              </v:shape>
            </v:group>
            <v:group style="position:absolute;left:7041;top:1804;width:10;height:20" coordorigin="7041,1804" coordsize="10,20">
              <v:shape style="position:absolute;left:7041;top:1804;width:10;height:20" coordorigin="7041,1804" coordsize="10,20" path="m7041,1823l7051,1823,7051,1804,7041,1804,7041,1823xe" filled="true" fillcolor="#000000" stroked="false">
                <v:path arrowok="t"/>
                <v:fill type="solid"/>
              </v:shape>
            </v:group>
            <v:group style="position:absolute;left:7041;top:1823;width:10;height:20" coordorigin="7041,1823" coordsize="10,20">
              <v:shape style="position:absolute;left:7041;top:1823;width:10;height:20" coordorigin="7041,1823" coordsize="10,20" path="m7041,1842l7051,1842,7051,1823,7041,1823,7041,1842xe" filled="true" fillcolor="#000000" stroked="false">
                <v:path arrowok="t"/>
                <v:fill type="solid"/>
              </v:shape>
            </v:group>
            <v:group style="position:absolute;left:7041;top:1842;width:10;height:20" coordorigin="7041,1842" coordsize="10,20">
              <v:shape style="position:absolute;left:7041;top:1842;width:10;height:20" coordorigin="7041,1842" coordsize="10,20" path="m7041,1861l7051,1861,7051,1842,7041,1842,7041,1861xe" filled="true" fillcolor="#000000" stroked="false">
                <v:path arrowok="t"/>
                <v:fill type="solid"/>
              </v:shape>
            </v:group>
            <v:group style="position:absolute;left:7041;top:1861;width:10;height:20" coordorigin="7041,1861" coordsize="10,20">
              <v:shape style="position:absolute;left:7041;top:1861;width:10;height:20" coordorigin="7041,1861" coordsize="10,20" path="m7041,1880l7051,1880,7051,1861,7041,1861,7041,1880xe" filled="true" fillcolor="#000000" stroked="false">
                <v:path arrowok="t"/>
                <v:fill type="solid"/>
              </v:shape>
            </v:group>
            <v:group style="position:absolute;left:7041;top:1880;width:10;height:20" coordorigin="7041,1880" coordsize="10,20">
              <v:shape style="position:absolute;left:7041;top:1880;width:10;height:20" coordorigin="7041,1880" coordsize="10,20" path="m7041,1900l7051,1900,7051,1880,7041,1880,7041,1900xe" filled="true" fillcolor="#000000" stroked="false">
                <v:path arrowok="t"/>
                <v:fill type="solid"/>
              </v:shape>
            </v:group>
            <v:group style="position:absolute;left:7041;top:1900;width:10;height:20" coordorigin="7041,1900" coordsize="10,20">
              <v:shape style="position:absolute;left:7041;top:1900;width:10;height:20" coordorigin="7041,1900" coordsize="10,20" path="m7041,1919l7051,1919,7051,1900,7041,1900,7041,1919xe" filled="true" fillcolor="#000000" stroked="false">
                <v:path arrowok="t"/>
                <v:fill type="solid"/>
              </v:shape>
            </v:group>
            <v:group style="position:absolute;left:7041;top:1919;width:10;height:20" coordorigin="7041,1919" coordsize="10,20">
              <v:shape style="position:absolute;left:7041;top:1919;width:10;height:20" coordorigin="7041,1919" coordsize="10,20" path="m7041,1938l7051,1938,7051,1919,7041,1919,7041,1938xe" filled="true" fillcolor="#000000" stroked="false">
                <v:path arrowok="t"/>
                <v:fill type="solid"/>
              </v:shape>
            </v:group>
            <v:group style="position:absolute;left:7041;top:1938;width:10;height:20" coordorigin="7041,1938" coordsize="10,20">
              <v:shape style="position:absolute;left:7041;top:1938;width:10;height:20" coordorigin="7041,1938" coordsize="10,20" path="m7041,1957l7051,1957,7051,1938,7041,1938,7041,1957xe" filled="true" fillcolor="#000000" stroked="false">
                <v:path arrowok="t"/>
                <v:fill type="solid"/>
              </v:shape>
            </v:group>
            <v:group style="position:absolute;left:7041;top:1957;width:10;height:20" coordorigin="7041,1957" coordsize="10,20">
              <v:shape style="position:absolute;left:7041;top:1957;width:10;height:20" coordorigin="7041,1957" coordsize="10,20" path="m7041,1976l7051,1976,7051,1957,7041,1957,7041,1976xe" filled="true" fillcolor="#000000" stroked="false">
                <v:path arrowok="t"/>
                <v:fill type="solid"/>
              </v:shape>
            </v:group>
            <v:group style="position:absolute;left:7041;top:1976;width:10;height:20" coordorigin="7041,1976" coordsize="10,20">
              <v:shape style="position:absolute;left:7041;top:1976;width:10;height:20" coordorigin="7041,1976" coordsize="10,20" path="m7041,1996l7051,1996,7051,1976,7041,1976,7041,1996xe" filled="true" fillcolor="#000000" stroked="false">
                <v:path arrowok="t"/>
                <v:fill type="solid"/>
              </v:shape>
            </v:group>
            <v:group style="position:absolute;left:7041;top:1996;width:10;height:20" coordorigin="7041,1996" coordsize="10,20">
              <v:shape style="position:absolute;left:7041;top:1996;width:10;height:20" coordorigin="7041,1996" coordsize="10,20" path="m7041,2015l7051,2015,7051,1996,7041,1996,7041,2015xe" filled="true" fillcolor="#000000" stroked="false">
                <v:path arrowok="t"/>
                <v:fill type="solid"/>
              </v:shape>
            </v:group>
            <v:group style="position:absolute;left:7041;top:2015;width:10;height:20" coordorigin="7041,2015" coordsize="10,20">
              <v:shape style="position:absolute;left:7041;top:2015;width:10;height:20" coordorigin="7041,2015" coordsize="10,20" path="m7041,2034l7051,2034,7051,2015,7041,2015,7041,2034xe" filled="true" fillcolor="#000000" stroked="false">
                <v:path arrowok="t"/>
                <v:fill type="solid"/>
              </v:shape>
            </v:group>
            <v:group style="position:absolute;left:7041;top:2034;width:10;height:20" coordorigin="7041,2034" coordsize="10,20">
              <v:shape style="position:absolute;left:7041;top:2034;width:10;height:20" coordorigin="7041,2034" coordsize="10,20" path="m7041,2053l7051,2053,7051,2034,7041,2034,7041,2053xe" filled="true" fillcolor="#000000" stroked="false">
                <v:path arrowok="t"/>
                <v:fill type="solid"/>
              </v:shape>
            </v:group>
            <v:group style="position:absolute;left:7041;top:2062;width:10;height:2" coordorigin="7041,2062" coordsize="10,2">
              <v:shape style="position:absolute;left:7041;top:2062;width:10;height:2" coordorigin="7041,2062" coordsize="10,0" path="m7041,2062l7051,2062e" filled="false" stroked="true" strokeweight=".84pt" strokecolor="#000000">
                <v:path arrowok="t"/>
              </v:shape>
            </v:group>
            <v:group style="position:absolute;left:7041;top:2085;width:30;height:2" coordorigin="7041,2085" coordsize="30,2">
              <v:shape style="position:absolute;left:7041;top:2085;width:30;height:2" coordorigin="7041,2085" coordsize="30,0" path="m7041,2085l7071,2085e" filled="false" stroked="true" strokeweight="1.5pt" strokecolor="#000000">
                <v:path arrowok="t"/>
              </v:shape>
            </v:group>
            <v:group style="position:absolute;left:7071;top:2085;width:1490;height:2" coordorigin="7071,2085" coordsize="1490,2">
              <v:shape style="position:absolute;left:7071;top:2085;width:1490;height:2" coordorigin="7071,2085" coordsize="1490,0" path="m7071,2085l8560,2085e" filled="false" stroked="true" strokeweight="1.5pt" strokecolor="#000000">
                <v:path arrowok="t"/>
              </v:shape>
              <v:shape style="position:absolute;left:5733;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1649;top:38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4096;top:592;width:90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v:shape style="position:absolute;left:5892;top:592;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184;top:592;width:123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138;top:1002;width:86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天以内</w:t>
                      </w:r>
                    </w:p>
                  </w:txbxContent>
                </v:textbox>
                <w10:wrap type="none"/>
              </v:shape>
              <v:shape style="position:absolute;left:4225;top:1022;width:11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343,102,466.00</w:t>
                      </w:r>
                    </w:p>
                  </w:txbxContent>
                </v:textbox>
                <w10:wrap type="none"/>
              </v:shape>
              <v:shape style="position:absolute;left:8134;top:1022;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138;top:1413;width:86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天以上</w:t>
                      </w:r>
                    </w:p>
                  </w:txbxContent>
                </v:textbox>
                <w10:wrap type="none"/>
              </v:shape>
              <v:shape style="position:absolute;left:4407;top:1432;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4,768,997.00</w:t>
                      </w:r>
                    </w:p>
                  </w:txbxContent>
                </v:textbox>
                <w10:wrap type="none"/>
              </v:shape>
              <v:shape style="position:absolute;left:5983;top:1432;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4,768,997.00</w:t>
                      </w:r>
                    </w:p>
                  </w:txbxContent>
                </v:textbox>
                <w10:wrap type="none"/>
              </v:shape>
              <v:shape style="position:absolute;left:7953;top:1432;width:49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w:t>
                      </w:r>
                    </w:p>
                  </w:txbxContent>
                </v:textbox>
                <w10:wrap type="none"/>
              </v:shape>
              <v:shape style="position:absolute;left:1649;top:1822;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225;top:1841;width:113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347,871,463.00</w:t>
                      </w:r>
                    </w:p>
                  </w:txbxContent>
                </v:textbox>
                <w10:wrap type="none"/>
              </v:shape>
              <v:shape style="position:absolute;left:5983;top:1841;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4,768,997.00</w:t>
                      </w:r>
                    </w:p>
                  </w:txbxContent>
                </v:textbox>
                <w10:wrap type="none"/>
              </v:shape>
            </v:group>
          </v:group>
        </w:pict>
      </w:r>
      <w:r>
        <w:rPr>
          <w:rFonts w:ascii="宋体" w:hAnsi="宋体" w:cs="宋体" w:eastAsia="宋体" w:hint="default"/>
          <w:position w:val="-41"/>
          <w:sz w:val="20"/>
          <w:szCs w:val="20"/>
        </w:rPr>
      </w:r>
    </w:p>
    <w:p>
      <w:pPr>
        <w:pStyle w:val="BodyText"/>
        <w:spacing w:line="240" w:lineRule="auto" w:before="10"/>
        <w:ind w:left="1522" w:right="1916"/>
        <w:jc w:val="left"/>
      </w:pPr>
      <w:r>
        <w:rPr/>
        <w:t>应收供应商退货款</w:t>
      </w:r>
    </w:p>
    <w:p>
      <w:pPr>
        <w:spacing w:line="240" w:lineRule="auto" w:before="2"/>
        <w:rPr>
          <w:rFonts w:ascii="宋体" w:hAnsi="宋体" w:cs="宋体" w:eastAsia="宋体" w:hint="default"/>
          <w:sz w:val="5"/>
          <w:szCs w:val="5"/>
        </w:rPr>
      </w:pPr>
    </w:p>
    <w:p>
      <w:pPr>
        <w:spacing w:line="439" w:lineRule="exact"/>
        <w:ind w:left="13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8.05pt;height:22pt;mso-position-horizontal-relative:char;mso-position-vertical-relative:line" coordorigin="0,0" coordsize="8561,440">
            <v:group style="position:absolute;left:15;top:15;width:3598;height:2" coordorigin="15,15" coordsize="3598,2">
              <v:shape style="position:absolute;left:15;top:15;width:3598;height:2" coordorigin="15,15" coordsize="3598,0" path="m15,15l3612,15e" filled="false" stroked="true" strokeweight="1.5pt" strokecolor="#000000">
                <v:path arrowok="t"/>
              </v:shape>
            </v:group>
            <v:group style="position:absolute;left:3612;top:15;width:30;height:2" coordorigin="3612,15" coordsize="30,2">
              <v:shape style="position:absolute;left:3612;top:15;width:30;height:2" coordorigin="3612,15" coordsize="30,0" path="m3612,15l3642,15e" filled="false" stroked="true" strokeweight="1.5pt" strokecolor="#000000">
                <v:path arrowok="t"/>
              </v:shape>
            </v:group>
            <v:group style="position:absolute;left:3642;top:15;width:4904;height:2" coordorigin="3642,15" coordsize="4904,2">
              <v:shape style="position:absolute;left:3642;top:15;width:4904;height:2" coordorigin="3642,15" coordsize="4904,0" path="m3642,15l8546,15e" filled="false" stroked="true" strokeweight="1.5pt" strokecolor="#000000">
                <v:path arrowok="t"/>
              </v:shape>
            </v:group>
            <v:group style="position:absolute;left:3612;top:30;width:10;height:20" coordorigin="3612,30" coordsize="10,20">
              <v:shape style="position:absolute;left:3612;top:30;width:10;height:20" coordorigin="3612,30" coordsize="10,20" path="m3612,49l3622,49,3622,30,3612,30,3612,49xe" filled="true" fillcolor="#000000" stroked="false">
                <v:path arrowok="t"/>
                <v:fill type="solid"/>
              </v:shape>
            </v:group>
            <v:group style="position:absolute;left:3612;top:49;width:10;height:20" coordorigin="3612,49" coordsize="10,20">
              <v:shape style="position:absolute;left:3612;top:49;width:10;height:20" coordorigin="3612,49" coordsize="10,20" path="m3612,68l3622,68,3622,49,3612,49,3612,68xe" filled="true" fillcolor="#000000" stroked="false">
                <v:path arrowok="t"/>
                <v:fill type="solid"/>
              </v:shape>
            </v:group>
            <v:group style="position:absolute;left:3612;top:68;width:10;height:20" coordorigin="3612,68" coordsize="10,20">
              <v:shape style="position:absolute;left:3612;top:68;width:10;height:20" coordorigin="3612,68" coordsize="10,20" path="m3612,88l3622,88,3622,68,3612,68,3612,88xe" filled="true" fillcolor="#000000" stroked="false">
                <v:path arrowok="t"/>
                <v:fill type="solid"/>
              </v:shape>
            </v:group>
            <v:group style="position:absolute;left:3612;top:88;width:10;height:20" coordorigin="3612,88" coordsize="10,20">
              <v:shape style="position:absolute;left:3612;top:88;width:10;height:20" coordorigin="3612,88" coordsize="10,20" path="m3612,107l3622,107,3622,88,3612,88,3612,107xe" filled="true" fillcolor="#000000" stroked="false">
                <v:path arrowok="t"/>
                <v:fill type="solid"/>
              </v:shape>
            </v:group>
            <v:group style="position:absolute;left:3612;top:107;width:10;height:20" coordorigin="3612,107" coordsize="10,20">
              <v:shape style="position:absolute;left:3612;top:107;width:10;height:20" coordorigin="3612,107" coordsize="10,20" path="m3612,126l3622,126,3622,107,3612,107,3612,126xe" filled="true" fillcolor="#000000" stroked="false">
                <v:path arrowok="t"/>
                <v:fill type="solid"/>
              </v:shape>
            </v:group>
            <v:group style="position:absolute;left:3612;top:126;width:10;height:20" coordorigin="3612,126" coordsize="10,20">
              <v:shape style="position:absolute;left:3612;top:126;width:10;height:20" coordorigin="3612,126" coordsize="10,20" path="m3612,145l3622,145,3622,126,3612,126,3612,145xe" filled="true" fillcolor="#000000" stroked="false">
                <v:path arrowok="t"/>
                <v:fill type="solid"/>
              </v:shape>
            </v:group>
            <v:group style="position:absolute;left:3612;top:145;width:10;height:20" coordorigin="3612,145" coordsize="10,20">
              <v:shape style="position:absolute;left:3612;top:145;width:10;height:20" coordorigin="3612,145" coordsize="10,20" path="m3612,164l3622,164,3622,145,3612,145,3612,164xe" filled="true" fillcolor="#000000" stroked="false">
                <v:path arrowok="t"/>
                <v:fill type="solid"/>
              </v:shape>
            </v:group>
            <v:group style="position:absolute;left:3612;top:164;width:10;height:20" coordorigin="3612,164" coordsize="10,20">
              <v:shape style="position:absolute;left:3612;top:164;width:10;height:20" coordorigin="3612,164" coordsize="10,20" path="m3612,184l3622,184,3622,164,3612,164,3612,184xe" filled="true" fillcolor="#000000" stroked="false">
                <v:path arrowok="t"/>
                <v:fill type="solid"/>
              </v:shape>
            </v:group>
            <v:group style="position:absolute;left:3612;top:184;width:10;height:20" coordorigin="3612,184" coordsize="10,20">
              <v:shape style="position:absolute;left:3612;top:184;width:10;height:20" coordorigin="3612,184" coordsize="10,20" path="m3612,203l3622,203,3622,184,3612,184,3612,203xe" filled="true" fillcolor="#000000" stroked="false">
                <v:path arrowok="t"/>
                <v:fill type="solid"/>
              </v:shape>
            </v:group>
            <v:group style="position:absolute;left:3612;top:203;width:10;height:20" coordorigin="3612,203" coordsize="10,20">
              <v:shape style="position:absolute;left:3612;top:203;width:10;height:20" coordorigin="3612,203" coordsize="10,20" path="m3612,222l3622,222,3622,203,3612,203,3612,222xe" filled="true" fillcolor="#000000" stroked="false">
                <v:path arrowok="t"/>
                <v:fill type="solid"/>
              </v:shape>
            </v:group>
            <v:group style="position:absolute;left:3612;top:222;width:10;height:20" coordorigin="3612,222" coordsize="10,20">
              <v:shape style="position:absolute;left:3612;top:222;width:10;height:20" coordorigin="3612,222" coordsize="10,20" path="m3612,241l3622,241,3622,222,3612,222,3612,241xe" filled="true" fillcolor="#000000" stroked="false">
                <v:path arrowok="t"/>
                <v:fill type="solid"/>
              </v:shape>
            </v:group>
            <v:group style="position:absolute;left:3612;top:241;width:10;height:20" coordorigin="3612,241" coordsize="10,20">
              <v:shape style="position:absolute;left:3612;top:241;width:10;height:20" coordorigin="3612,241" coordsize="10,20" path="m3612,260l3622,260,3622,241,3612,241,3612,260xe" filled="true" fillcolor="#000000" stroked="false">
                <v:path arrowok="t"/>
                <v:fill type="solid"/>
              </v:shape>
            </v:group>
            <v:group style="position:absolute;left:3612;top:260;width:10;height:20" coordorigin="3612,260" coordsize="10,20">
              <v:shape style="position:absolute;left:3612;top:260;width:10;height:20" coordorigin="3612,260" coordsize="10,20" path="m3612,280l3622,280,3622,260,3612,260,3612,280xe" filled="true" fillcolor="#000000" stroked="false">
                <v:path arrowok="t"/>
                <v:fill type="solid"/>
              </v:shape>
            </v:group>
            <v:group style="position:absolute;left:3612;top:280;width:10;height:20" coordorigin="3612,280" coordsize="10,20">
              <v:shape style="position:absolute;left:3612;top:280;width:10;height:20" coordorigin="3612,280" coordsize="10,20" path="m3612,299l3622,299,3622,280,3612,280,3612,299xe" filled="true" fillcolor="#000000" stroked="false">
                <v:path arrowok="t"/>
                <v:fill type="solid"/>
              </v:shape>
            </v:group>
            <v:group style="position:absolute;left:3612;top:299;width:10;height:20" coordorigin="3612,299" coordsize="10,20">
              <v:shape style="position:absolute;left:3612;top:299;width:10;height:20" coordorigin="3612,299" coordsize="10,20" path="m3612,318l3622,318,3622,299,3612,299,3612,318xe" filled="true" fillcolor="#000000" stroked="false">
                <v:path arrowok="t"/>
                <v:fill type="solid"/>
              </v:shape>
            </v:group>
            <v:group style="position:absolute;left:3612;top:318;width:10;height:20" coordorigin="3612,318" coordsize="10,20">
              <v:shape style="position:absolute;left:3612;top:318;width:10;height:20" coordorigin="3612,318" coordsize="10,20" path="m3612,337l3622,337,3622,318,3612,318,3612,337xe" filled="true" fillcolor="#000000" stroked="false">
                <v:path arrowok="t"/>
                <v:fill type="solid"/>
              </v:shape>
              <v:shape style="position:absolute;left:3603;top:337;width:1846;height:102" type="#_x0000_t75" stroked="false">
                <v:imagedata r:id="rId267" o:title=""/>
              </v:shape>
              <v:shape style="position:absolute;left:5443;top:430;width:1583;height:10" type="#_x0000_t75" stroked="false">
                <v:imagedata r:id="rId261" o:title=""/>
              </v:shape>
              <v:shape style="position:absolute;left:7022;top:430;width:1524;height:10" type="#_x0000_t75" stroked="false">
                <v:imagedata r:id="rId262" o:title=""/>
              </v:shape>
              <v:shape style="position:absolute;left:5718;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8"/>
          <w:sz w:val="20"/>
          <w:szCs w:val="20"/>
        </w:rPr>
      </w:r>
    </w:p>
    <w:p>
      <w:pPr>
        <w:pStyle w:val="BodyText"/>
        <w:spacing w:line="240" w:lineRule="auto" w:before="97"/>
        <w:ind w:left="0" w:right="1823"/>
        <w:jc w:val="right"/>
      </w:pPr>
      <w:r>
        <w:rPr/>
        <w:pict>
          <v:group style="position:absolute;margin-left:84.419998pt;margin-top:15.361691pt;width:426.55pt;height:5.2pt;mso-position-horizontal-relative:page;mso-position-vertical-relative:paragraph;z-index:-1585624" coordorigin="1688,307" coordsize="8531,104">
            <v:shape style="position:absolute;left:1688;top:307;width:5452;height:103" type="#_x0000_t75" stroked="false">
              <v:imagedata r:id="rId263" o:title=""/>
            </v:shape>
            <v:shape style="position:absolute;left:7117;top:401;width:1583;height:10" type="#_x0000_t75" stroked="false">
              <v:imagedata r:id="rId261" o:title=""/>
            </v:shape>
            <v:shape style="position:absolute;left:8695;top:401;width:1524;height:10" type="#_x0000_t75" stroked="false">
              <v:imagedata r:id="rId262" o:title=""/>
            </v:shape>
            <w10:wrap type="none"/>
          </v:group>
        </w:pict>
      </w:r>
      <w:r>
        <w:rPr/>
        <w:pict>
          <v:shape style="position:absolute;margin-left:88.089996pt;margin-top:-.018309pt;width:347.4pt;height:82.35pt;mso-position-horizontal-relative:page;mso-position-vertical-relative:paragraph;z-index:8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6"/>
                    <w:gridCol w:w="2353"/>
                    <w:gridCol w:w="1836"/>
                    <w:gridCol w:w="1578"/>
                  </w:tblGrid>
                  <w:tr>
                    <w:trPr>
                      <w:trHeight w:val="308" w:hRule="exact"/>
                    </w:trPr>
                    <w:tc>
                      <w:tcPr>
                        <w:tcW w:w="1176" w:type="dxa"/>
                        <w:vMerge w:val="restart"/>
                        <w:tcBorders>
                          <w:top w:val="nil" w:sz="6" w:space="0" w:color="auto"/>
                          <w:left w:val="nil" w:sz="6" w:space="0" w:color="auto"/>
                          <w:right w:val="nil" w:sz="6" w:space="0" w:color="auto"/>
                        </w:tcBorders>
                      </w:tcPr>
                      <w:p>
                        <w:pPr/>
                      </w:p>
                    </w:tc>
                    <w:tc>
                      <w:tcPr>
                        <w:tcW w:w="2353" w:type="dxa"/>
                        <w:tcBorders>
                          <w:top w:val="nil" w:sz="6" w:space="0" w:color="auto"/>
                          <w:left w:val="nil" w:sz="6" w:space="0" w:color="auto"/>
                          <w:bottom w:val="nil" w:sz="6" w:space="0" w:color="auto"/>
                          <w:right w:val="single" w:sz="4" w:space="0" w:color="000000"/>
                        </w:tcBorders>
                      </w:tcPr>
                      <w:p>
                        <w:pPr>
                          <w:pStyle w:val="TableParagraph"/>
                          <w:spacing w:line="129" w:lineRule="exact"/>
                          <w:ind w:left="37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836"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5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1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3" w:hRule="exact"/>
                    </w:trPr>
                    <w:tc>
                      <w:tcPr>
                        <w:tcW w:w="1176" w:type="dxa"/>
                        <w:vMerge/>
                        <w:tcBorders>
                          <w:left w:val="nil" w:sz="6" w:space="0" w:color="auto"/>
                          <w:bottom w:val="nil" w:sz="6" w:space="0" w:color="auto"/>
                          <w:right w:val="nil" w:sz="6" w:space="0" w:color="auto"/>
                        </w:tcBorders>
                      </w:tcPr>
                      <w:p>
                        <w:pPr/>
                      </w:p>
                    </w:tc>
                    <w:tc>
                      <w:tcPr>
                        <w:tcW w:w="2353" w:type="dxa"/>
                        <w:tcBorders>
                          <w:top w:val="nil" w:sz="6" w:space="0" w:color="auto"/>
                          <w:left w:val="nil" w:sz="6" w:space="0" w:color="auto"/>
                          <w:bottom w:val="nil" w:sz="6" w:space="0" w:color="auto"/>
                          <w:right w:val="single" w:sz="4" w:space="0" w:color="000000"/>
                        </w:tcBorders>
                      </w:tcPr>
                      <w:p>
                        <w:pPr/>
                      </w:p>
                    </w:tc>
                    <w:tc>
                      <w:tcPr>
                        <w:tcW w:w="1836" w:type="dxa"/>
                        <w:tcBorders>
                          <w:top w:val="nil" w:sz="6" w:space="0" w:color="auto"/>
                          <w:left w:val="single" w:sz="4" w:space="0" w:color="000000"/>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single" w:sz="4" w:space="0" w:color="000000"/>
                        </w:tcBorders>
                      </w:tcPr>
                      <w:p>
                        <w:pPr/>
                      </w:p>
                    </w:tc>
                  </w:tr>
                  <w:tr>
                    <w:trPr>
                      <w:trHeight w:val="342"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天以内</w:t>
                        </w:r>
                      </w:p>
                    </w:tc>
                    <w:tc>
                      <w:tcPr>
                        <w:tcW w:w="2353" w:type="dxa"/>
                        <w:tcBorders>
                          <w:top w:val="nil" w:sz="6" w:space="0" w:color="auto"/>
                          <w:left w:val="nil" w:sz="6" w:space="0" w:color="auto"/>
                          <w:bottom w:val="nil" w:sz="6" w:space="0" w:color="auto"/>
                          <w:right w:val="single" w:sz="4" w:space="0" w:color="000000"/>
                        </w:tcBorders>
                      </w:tcPr>
                      <w:p>
                        <w:pPr/>
                      </w:p>
                    </w:tc>
                    <w:tc>
                      <w:tcPr>
                        <w:tcW w:w="183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26,885,110.00</w:t>
                        </w:r>
                      </w:p>
                    </w:tc>
                    <w:tc>
                      <w:tcPr>
                        <w:tcW w:w="1578" w:type="dxa"/>
                        <w:tcBorders>
                          <w:top w:val="nil" w:sz="6" w:space="0" w:color="auto"/>
                          <w:left w:val="single" w:sz="4" w:space="0" w:color="000000"/>
                          <w:bottom w:val="nil" w:sz="6" w:space="0" w:color="auto"/>
                          <w:right w:val="single" w:sz="4" w:space="0" w:color="000000"/>
                        </w:tcBorders>
                      </w:tcPr>
                      <w:p>
                        <w:pPr/>
                      </w:p>
                    </w:tc>
                  </w:tr>
                  <w:tr>
                    <w:trPr>
                      <w:trHeight w:val="67" w:hRule="exact"/>
                    </w:trPr>
                    <w:tc>
                      <w:tcPr>
                        <w:tcW w:w="1176" w:type="dxa"/>
                        <w:tcBorders>
                          <w:top w:val="nil" w:sz="6" w:space="0" w:color="auto"/>
                          <w:left w:val="nil" w:sz="6" w:space="0" w:color="auto"/>
                          <w:bottom w:val="nil" w:sz="6" w:space="0" w:color="auto"/>
                          <w:right w:val="nil" w:sz="6" w:space="0" w:color="auto"/>
                        </w:tcBorders>
                      </w:tcPr>
                      <w:p>
                        <w:pPr/>
                      </w:p>
                    </w:tc>
                    <w:tc>
                      <w:tcPr>
                        <w:tcW w:w="2353" w:type="dxa"/>
                        <w:tcBorders>
                          <w:top w:val="nil" w:sz="6" w:space="0" w:color="auto"/>
                          <w:left w:val="nil" w:sz="6" w:space="0" w:color="auto"/>
                          <w:bottom w:val="nil" w:sz="6" w:space="0" w:color="auto"/>
                          <w:right w:val="single" w:sz="4" w:space="0" w:color="000000"/>
                        </w:tcBorders>
                      </w:tcPr>
                      <w:p>
                        <w:pPr/>
                      </w:p>
                    </w:tc>
                    <w:tc>
                      <w:tcPr>
                        <w:tcW w:w="1836" w:type="dxa"/>
                        <w:tcBorders>
                          <w:top w:val="nil" w:sz="6" w:space="0" w:color="auto"/>
                          <w:left w:val="single" w:sz="4" w:space="0" w:color="000000"/>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single" w:sz="4" w:space="0" w:color="000000"/>
                        </w:tcBorders>
                      </w:tcPr>
                      <w:p>
                        <w:pPr/>
                      </w:p>
                    </w:tc>
                  </w:tr>
                  <w:tr>
                    <w:trPr>
                      <w:trHeight w:val="344"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天以上</w:t>
                        </w:r>
                      </w:p>
                    </w:tc>
                    <w:tc>
                      <w:tcPr>
                        <w:tcW w:w="2353" w:type="dxa"/>
                        <w:tcBorders>
                          <w:top w:val="nil" w:sz="6" w:space="0" w:color="auto"/>
                          <w:left w:val="nil" w:sz="6" w:space="0" w:color="auto"/>
                          <w:bottom w:val="nil" w:sz="6" w:space="0" w:color="auto"/>
                          <w:right w:val="single" w:sz="4" w:space="0" w:color="000000"/>
                        </w:tcBorders>
                      </w:tcPr>
                      <w:p>
                        <w:pPr/>
                      </w:p>
                    </w:tc>
                    <w:tc>
                      <w:tcPr>
                        <w:tcW w:w="183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4,431,573.00</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4,431,573.00</w:t>
                        </w:r>
                      </w:p>
                    </w:tc>
                  </w:tr>
                  <w:tr>
                    <w:trPr>
                      <w:trHeight w:val="67" w:hRule="exact"/>
                    </w:trPr>
                    <w:tc>
                      <w:tcPr>
                        <w:tcW w:w="1176" w:type="dxa"/>
                        <w:tcBorders>
                          <w:top w:val="nil" w:sz="6" w:space="0" w:color="auto"/>
                          <w:left w:val="nil" w:sz="6" w:space="0" w:color="auto"/>
                          <w:bottom w:val="nil" w:sz="6" w:space="0" w:color="auto"/>
                          <w:right w:val="nil" w:sz="6" w:space="0" w:color="auto"/>
                        </w:tcBorders>
                      </w:tcPr>
                      <w:p>
                        <w:pPr/>
                      </w:p>
                    </w:tc>
                    <w:tc>
                      <w:tcPr>
                        <w:tcW w:w="2353" w:type="dxa"/>
                        <w:tcBorders>
                          <w:top w:val="nil" w:sz="6" w:space="0" w:color="auto"/>
                          <w:left w:val="nil" w:sz="6" w:space="0" w:color="auto"/>
                          <w:bottom w:val="nil" w:sz="6" w:space="0" w:color="auto"/>
                          <w:right w:val="single" w:sz="4" w:space="0" w:color="000000"/>
                        </w:tcBorders>
                      </w:tcPr>
                      <w:p>
                        <w:pPr/>
                      </w:p>
                    </w:tc>
                    <w:tc>
                      <w:tcPr>
                        <w:tcW w:w="1836" w:type="dxa"/>
                        <w:tcBorders>
                          <w:top w:val="nil" w:sz="6" w:space="0" w:color="auto"/>
                          <w:left w:val="single" w:sz="4" w:space="0" w:color="000000"/>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single" w:sz="4" w:space="0" w:color="000000"/>
                        </w:tcBorders>
                      </w:tcPr>
                      <w:p>
                        <w:pPr/>
                      </w:p>
                    </w:tc>
                  </w:tr>
                  <w:tr>
                    <w:trPr>
                      <w:trHeight w:val="416" w:hRule="exact"/>
                    </w:trPr>
                    <w:tc>
                      <w:tcPr>
                        <w:tcW w:w="1176" w:type="dxa"/>
                        <w:tcBorders>
                          <w:top w:val="nil" w:sz="6" w:space="0" w:color="auto"/>
                          <w:left w:val="nil" w:sz="6" w:space="0" w:color="auto"/>
                          <w:bottom w:val="nil" w:sz="6" w:space="0" w:color="auto"/>
                          <w:right w:val="nil" w:sz="6" w:space="0" w:color="auto"/>
                        </w:tcBorders>
                      </w:tcPr>
                      <w:p>
                        <w:pPr/>
                      </w:p>
                    </w:tc>
                    <w:tc>
                      <w:tcPr>
                        <w:tcW w:w="2353"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7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31,316,683.00</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4,431,573.00</w:t>
                        </w:r>
                      </w:p>
                    </w:tc>
                  </w:tr>
                </w:tbl>
                <w:p>
                  <w:pPr/>
                </w:p>
              </w:txbxContent>
            </v:textbox>
            <w10:wrap type="none"/>
          </v:shape>
        </w:pict>
      </w:r>
      <w:r>
        <w:rPr/>
        <w:t>计提比例（</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8"/>
          <w:szCs w:val="28"/>
        </w:rPr>
      </w:pPr>
    </w:p>
    <w:p>
      <w:pPr>
        <w:spacing w:line="102" w:lineRule="exact"/>
        <w:ind w:left="148"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6.55pt;height:5.1pt;mso-position-horizontal-relative:char;mso-position-vertical-relative:line" coordorigin="0,0" coordsize="8531,102">
            <v:shape style="position:absolute;left:0;top:0;width:5452;height:102" type="#_x0000_t75" stroked="false">
              <v:imagedata r:id="rId264" o:title=""/>
            </v:shape>
            <v:shape style="position:absolute;left:5428;top:92;width:1583;height:10" type="#_x0000_t75" stroked="false">
              <v:imagedata r:id="rId258" o:title=""/>
            </v:shape>
            <v:shape style="position:absolute;left:7007;top:92;width:1524;height:10" type="#_x0000_t75" stroked="false">
              <v:imagedata r:id="rId259" o:title=""/>
            </v:shape>
          </v:group>
        </w:pict>
      </w:r>
      <w:r>
        <w:rPr>
          <w:rFonts w:ascii="宋体" w:hAnsi="宋体" w:cs="宋体" w:eastAsia="宋体" w:hint="default"/>
          <w:position w:val="-1"/>
          <w:sz w:val="10"/>
          <w:szCs w:val="10"/>
        </w:rPr>
      </w:r>
    </w:p>
    <w:p>
      <w:pPr>
        <w:spacing w:line="240" w:lineRule="auto" w:before="8"/>
        <w:rPr>
          <w:rFonts w:ascii="宋体" w:hAnsi="宋体" w:cs="宋体" w:eastAsia="宋体" w:hint="default"/>
          <w:sz w:val="5"/>
          <w:szCs w:val="5"/>
        </w:rPr>
      </w:pPr>
    </w:p>
    <w:p>
      <w:pPr>
        <w:pStyle w:val="BodyText"/>
        <w:spacing w:line="240" w:lineRule="auto" w:before="76"/>
        <w:ind w:left="0" w:right="1793"/>
        <w:jc w:val="right"/>
        <w:rPr>
          <w:rFonts w:ascii="Times New Roman" w:hAnsi="Times New Roman" w:cs="Times New Roman" w:eastAsia="Times New Roman" w:hint="default"/>
        </w:rPr>
      </w:pPr>
      <w:r>
        <w:rPr/>
        <w:pict>
          <v:group style="position:absolute;margin-left:84.419998pt;margin-top:11.662357pt;width:426.55pt;height:5.2pt;mso-position-horizontal-relative:page;mso-position-vertical-relative:paragraph;z-index:-1585600" coordorigin="1688,233" coordsize="8531,104">
            <v:shape style="position:absolute;left:1688;top:233;width:5452;height:103" type="#_x0000_t75" stroked="false">
              <v:imagedata r:id="rId263" o:title=""/>
            </v:shape>
            <v:shape style="position:absolute;left:7117;top:327;width:1583;height:10" type="#_x0000_t75" stroked="false">
              <v:imagedata r:id="rId261" o:title=""/>
            </v:shape>
            <v:shape style="position:absolute;left:8695;top:327;width:1524;height:10" type="#_x0000_t75" stroked="false">
              <v:imagedata r:id="rId262" o:title=""/>
            </v:shape>
            <w10:wrap type="none"/>
          </v:group>
        </w:pict>
      </w:r>
      <w:r>
        <w:rPr>
          <w:rFonts w:ascii="Times New Roman"/>
        </w:rPr>
        <w:t>100.00</w: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46" w:lineRule="exact"/>
        <w:ind w:left="119"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428.8pt;height:2.35pt;mso-position-horizontal-relative:char;mso-position-vertical-relative:line" coordorigin="0,0" coordsize="8576,47">
            <v:group style="position:absolute;left:15;top:32;width:3612;height:2" coordorigin="15,32" coordsize="3612,2">
              <v:shape style="position:absolute;left:15;top:32;width:3612;height:2" coordorigin="15,32" coordsize="3612,0" path="m15,32l3627,32e" filled="false" stroked="true" strokeweight="1.5pt" strokecolor="#000000">
                <v:path arrowok="t"/>
              </v:shape>
            </v:group>
            <v:group style="position:absolute;left:3627;top:8;width:10;height:2" coordorigin="3627,8" coordsize="10,2">
              <v:shape style="position:absolute;left:3627;top:8;width:10;height:2" coordorigin="3627,8" coordsize="10,0" path="m3627,8l3636,8e" filled="false" stroked="true" strokeweight=".84003pt" strokecolor="#000000">
                <v:path arrowok="t"/>
              </v:shape>
            </v:group>
            <v:group style="position:absolute;left:3627;top:32;width:30;height:2" coordorigin="3627,32" coordsize="30,2">
              <v:shape style="position:absolute;left:3627;top:32;width:30;height:2" coordorigin="3627,32" coordsize="30,0" path="m3627,32l3657,32e" filled="false" stroked="true" strokeweight="1.5pt" strokecolor="#000000">
                <v:path arrowok="t"/>
              </v:shape>
            </v:group>
            <v:group style="position:absolute;left:3657;top:32;width:1806;height:2" coordorigin="3657,32" coordsize="1806,2">
              <v:shape style="position:absolute;left:3657;top:32;width:1806;height:2" coordorigin="3657,32" coordsize="1806,0" path="m3657,32l5463,32e" filled="false" stroked="true" strokeweight="1.5pt" strokecolor="#000000">
                <v:path arrowok="t"/>
              </v:shape>
            </v:group>
            <v:group style="position:absolute;left:5463;top:8;width:10;height:2" coordorigin="5463,8" coordsize="10,2">
              <v:shape style="position:absolute;left:5463;top:8;width:10;height:2" coordorigin="5463,8" coordsize="10,0" path="m5463,8l5472,8e" filled="false" stroked="true" strokeweight=".84003pt" strokecolor="#000000">
                <v:path arrowok="t"/>
              </v:shape>
            </v:group>
            <v:group style="position:absolute;left:5463;top:32;width:30;height:2" coordorigin="5463,32" coordsize="30,2">
              <v:shape style="position:absolute;left:5463;top:32;width:30;height:2" coordorigin="5463,32" coordsize="30,0" path="m5463,32l5493,32e" filled="false" stroked="true" strokeweight="1.5pt" strokecolor="#000000">
                <v:path arrowok="t"/>
              </v:shape>
            </v:group>
            <v:group style="position:absolute;left:5493;top:32;width:1549;height:2" coordorigin="5493,32" coordsize="1549,2">
              <v:shape style="position:absolute;left:5493;top:32;width:1549;height:2" coordorigin="5493,32" coordsize="1549,0" path="m5493,32l7041,32e" filled="false" stroked="true" strokeweight="1.5pt" strokecolor="#000000">
                <v:path arrowok="t"/>
              </v:shape>
            </v:group>
            <v:group style="position:absolute;left:7041;top:8;width:10;height:2" coordorigin="7041,8" coordsize="10,2">
              <v:shape style="position:absolute;left:7041;top:8;width:10;height:2" coordorigin="7041,8" coordsize="10,0" path="m7041,8l7051,8e" filled="false" stroked="true" strokeweight=".84003pt" strokecolor="#000000">
                <v:path arrowok="t"/>
              </v:shape>
            </v:group>
            <v:group style="position:absolute;left:7041;top:32;width:30;height:2" coordorigin="7041,32" coordsize="30,2">
              <v:shape style="position:absolute;left:7041;top:32;width:30;height:2" coordorigin="7041,32" coordsize="30,0" path="m7041,32l7071,32e" filled="false" stroked="true" strokeweight="1.5pt" strokecolor="#000000">
                <v:path arrowok="t"/>
              </v:shape>
            </v:group>
            <v:group style="position:absolute;left:7071;top:32;width:1490;height:2" coordorigin="7071,32" coordsize="1490,2">
              <v:shape style="position:absolute;left:7071;top:32;width:1490;height:2" coordorigin="7071,32" coordsize="1490,0" path="m7071,32l8560,32e" filled="false" stroked="true" strokeweight="1.5pt" strokecolor="#000000">
                <v:path arrowok="t"/>
              </v:shape>
            </v:group>
          </v:group>
        </w:pict>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5"/>
          <w:szCs w:val="25"/>
        </w:rPr>
      </w:pPr>
    </w:p>
    <w:p>
      <w:pPr>
        <w:spacing w:line="2100" w:lineRule="exact"/>
        <w:ind w:left="11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pict>
          <v:group style="width:428.8pt;height:105pt;mso-position-horizontal-relative:char;mso-position-vertical-relative:line" coordorigin="0,0" coordsize="8576,2100">
            <v:group style="position:absolute;left:29;top:15;width:3598;height:2" coordorigin="29,15" coordsize="3598,2">
              <v:shape style="position:absolute;left:29;top:15;width:3598;height:2" coordorigin="29,15" coordsize="3598,0" path="m29,15l3627,15e" filled="false" stroked="true" strokeweight="1.5pt" strokecolor="#000000">
                <v:path arrowok="t"/>
              </v:shape>
            </v:group>
            <v:group style="position:absolute;left:3627;top:15;width:30;height:2" coordorigin="3627,15" coordsize="30,2">
              <v:shape style="position:absolute;left:3627;top:15;width:30;height:2" coordorigin="3627,15" coordsize="30,0" path="m3627,15l3657,15e" filled="false" stroked="true" strokeweight="1.5pt" strokecolor="#000000">
                <v:path arrowok="t"/>
              </v:shape>
            </v:group>
            <v:group style="position:absolute;left:3657;top:15;width:4904;height:2" coordorigin="3657,15" coordsize="4904,2">
              <v:shape style="position:absolute;left:3657;top:15;width:4904;height:2" coordorigin="3657,15" coordsize="4904,0" path="m3657,15l8560,15e" filled="false" stroked="true" strokeweight="1.5pt" strokecolor="#000000">
                <v:path arrowok="t"/>
              </v:shape>
            </v:group>
            <v:group style="position:absolute;left:3627;top:30;width:10;height:20" coordorigin="3627,30" coordsize="10,20">
              <v:shape style="position:absolute;left:3627;top:30;width:10;height:20" coordorigin="3627,30" coordsize="10,20" path="m3627,49l3636,49,3636,30,3627,30,3627,49xe" filled="true" fillcolor="#000000" stroked="false">
                <v:path arrowok="t"/>
                <v:fill type="solid"/>
              </v:shape>
            </v:group>
            <v:group style="position:absolute;left:3627;top:49;width:10;height:20" coordorigin="3627,49" coordsize="10,20">
              <v:shape style="position:absolute;left:3627;top:49;width:10;height:20" coordorigin="3627,49" coordsize="10,20" path="m3627,68l3636,68,3636,49,3627,49,3627,68xe" filled="true" fillcolor="#000000" stroked="false">
                <v:path arrowok="t"/>
                <v:fill type="solid"/>
              </v:shape>
            </v:group>
            <v:group style="position:absolute;left:3627;top:68;width:10;height:20" coordorigin="3627,68" coordsize="10,20">
              <v:shape style="position:absolute;left:3627;top:68;width:10;height:20" coordorigin="3627,68" coordsize="10,20" path="m3627,88l3636,88,3636,68,3627,68,3627,88xe" filled="true" fillcolor="#000000" stroked="false">
                <v:path arrowok="t"/>
                <v:fill type="solid"/>
              </v:shape>
            </v:group>
            <v:group style="position:absolute;left:3627;top:88;width:10;height:20" coordorigin="3627,88" coordsize="10,20">
              <v:shape style="position:absolute;left:3627;top:88;width:10;height:20" coordorigin="3627,88" coordsize="10,20" path="m3627,107l3636,107,3636,88,3627,88,3627,107xe" filled="true" fillcolor="#000000" stroked="false">
                <v:path arrowok="t"/>
                <v:fill type="solid"/>
              </v:shape>
            </v:group>
            <v:group style="position:absolute;left:3627;top:107;width:10;height:20" coordorigin="3627,107" coordsize="10,20">
              <v:shape style="position:absolute;left:3627;top:107;width:10;height:20" coordorigin="3627,107" coordsize="10,20" path="m3627,126l3636,126,3636,107,3627,107,3627,126xe" filled="true" fillcolor="#000000" stroked="false">
                <v:path arrowok="t"/>
                <v:fill type="solid"/>
              </v:shape>
            </v:group>
            <v:group style="position:absolute;left:3627;top:126;width:10;height:20" coordorigin="3627,126" coordsize="10,20">
              <v:shape style="position:absolute;left:3627;top:126;width:10;height:20" coordorigin="3627,126" coordsize="10,20" path="m3627,145l3636,145,3636,126,3627,126,3627,145xe" filled="true" fillcolor="#000000" stroked="false">
                <v:path arrowok="t"/>
                <v:fill type="solid"/>
              </v:shape>
            </v:group>
            <v:group style="position:absolute;left:3627;top:145;width:10;height:20" coordorigin="3627,145" coordsize="10,20">
              <v:shape style="position:absolute;left:3627;top:145;width:10;height:20" coordorigin="3627,145" coordsize="10,20" path="m3627,164l3636,164,3636,145,3627,145,3627,164xe" filled="true" fillcolor="#000000" stroked="false">
                <v:path arrowok="t"/>
                <v:fill type="solid"/>
              </v:shape>
            </v:group>
            <v:group style="position:absolute;left:3627;top:164;width:10;height:20" coordorigin="3627,164" coordsize="10,20">
              <v:shape style="position:absolute;left:3627;top:164;width:10;height:20" coordorigin="3627,164" coordsize="10,20" path="m3627,184l3636,184,3636,164,3627,164,3627,184xe" filled="true" fillcolor="#000000" stroked="false">
                <v:path arrowok="t"/>
                <v:fill type="solid"/>
              </v:shape>
            </v:group>
            <v:group style="position:absolute;left:3627;top:184;width:10;height:20" coordorigin="3627,184" coordsize="10,20">
              <v:shape style="position:absolute;left:3627;top:184;width:10;height:20" coordorigin="3627,184" coordsize="10,20" path="m3627,203l3636,203,3636,184,3627,184,3627,203xe" filled="true" fillcolor="#000000" stroked="false">
                <v:path arrowok="t"/>
                <v:fill type="solid"/>
              </v:shape>
            </v:group>
            <v:group style="position:absolute;left:3627;top:203;width:10;height:20" coordorigin="3627,203" coordsize="10,20">
              <v:shape style="position:absolute;left:3627;top:203;width:10;height:20" coordorigin="3627,203" coordsize="10,20" path="m3627,222l3636,222,3636,203,3627,203,3627,222xe" filled="true" fillcolor="#000000" stroked="false">
                <v:path arrowok="t"/>
                <v:fill type="solid"/>
              </v:shape>
            </v:group>
            <v:group style="position:absolute;left:3627;top:222;width:10;height:20" coordorigin="3627,222" coordsize="10,20">
              <v:shape style="position:absolute;left:3627;top:222;width:10;height:20" coordorigin="3627,222" coordsize="10,20" path="m3627,241l3636,241,3636,222,3627,222,3627,241xe" filled="true" fillcolor="#000000" stroked="false">
                <v:path arrowok="t"/>
                <v:fill type="solid"/>
              </v:shape>
            </v:group>
            <v:group style="position:absolute;left:3627;top:241;width:10;height:20" coordorigin="3627,241" coordsize="10,20">
              <v:shape style="position:absolute;left:3627;top:241;width:10;height:20" coordorigin="3627,241" coordsize="10,20" path="m3627,260l3636,260,3636,241,3627,241,3627,260xe" filled="true" fillcolor="#000000" stroked="false">
                <v:path arrowok="t"/>
                <v:fill type="solid"/>
              </v:shape>
            </v:group>
            <v:group style="position:absolute;left:3627;top:260;width:10;height:20" coordorigin="3627,260" coordsize="10,20">
              <v:shape style="position:absolute;left:3627;top:260;width:10;height:20" coordorigin="3627,260" coordsize="10,20" path="m3627,280l3636,280,3636,260,3627,260,3627,280xe" filled="true" fillcolor="#000000" stroked="false">
                <v:path arrowok="t"/>
                <v:fill type="solid"/>
              </v:shape>
            </v:group>
            <v:group style="position:absolute;left:3627;top:280;width:10;height:20" coordorigin="3627,280" coordsize="10,20">
              <v:shape style="position:absolute;left:3627;top:280;width:10;height:20" coordorigin="3627,280" coordsize="10,20" path="m3627,299l3636,299,3636,280,3627,280,3627,299xe" filled="true" fillcolor="#000000" stroked="false">
                <v:path arrowok="t"/>
                <v:fill type="solid"/>
              </v:shape>
            </v:group>
            <v:group style="position:absolute;left:3627;top:299;width:10;height:20" coordorigin="3627,299" coordsize="10,20">
              <v:shape style="position:absolute;left:3627;top:299;width:10;height:20" coordorigin="3627,299" coordsize="10,20" path="m3627,318l3636,318,3636,299,3627,299,3627,318xe" filled="true" fillcolor="#000000" stroked="false">
                <v:path arrowok="t"/>
                <v:fill type="solid"/>
              </v:shape>
            </v:group>
            <v:group style="position:absolute;left:3627;top:318;width:10;height:20" coordorigin="3627,318" coordsize="10,20">
              <v:shape style="position:absolute;left:3627;top:318;width:10;height:20" coordorigin="3627,318" coordsize="10,20" path="m3627,337l3636,337,3636,318,3627,318,3627,337xe" filled="true" fillcolor="#000000" stroked="false">
                <v:path arrowok="t"/>
                <v:fill type="solid"/>
              </v:shape>
              <v:shape style="position:absolute;left:3617;top:337;width:1846;height:102" type="#_x0000_t75" stroked="false">
                <v:imagedata r:id="rId267" o:title=""/>
              </v:shape>
              <v:shape style="position:absolute;left:5458;top:430;width:1583;height:10" type="#_x0000_t75" stroked="false">
                <v:imagedata r:id="rId261" o:title=""/>
              </v:shape>
              <v:shape style="position:absolute;left:7036;top:430;width:1524;height:10" type="#_x0000_t75" stroked="false">
                <v:imagedata r:id="rId262" o:title=""/>
              </v:shape>
            </v:group>
            <v:group style="position:absolute;left:3627;top:439;width:10;height:20" coordorigin="3627,439" coordsize="10,20">
              <v:shape style="position:absolute;left:3627;top:439;width:10;height:20" coordorigin="3627,439" coordsize="10,20" path="m3627,458l3636,458,3636,439,3627,439,3627,458xe" filled="true" fillcolor="#000000" stroked="false">
                <v:path arrowok="t"/>
                <v:fill type="solid"/>
              </v:shape>
            </v:group>
            <v:group style="position:absolute;left:3627;top:458;width:10;height:20" coordorigin="3627,458" coordsize="10,20">
              <v:shape style="position:absolute;left:3627;top:458;width:10;height:20" coordorigin="3627,458" coordsize="10,20" path="m3627,478l3636,478,3636,458,3627,458,3627,478xe" filled="true" fillcolor="#000000" stroked="false">
                <v:path arrowok="t"/>
                <v:fill type="solid"/>
              </v:shape>
            </v:group>
            <v:group style="position:absolute;left:3627;top:478;width:10;height:20" coordorigin="3627,478" coordsize="10,20">
              <v:shape style="position:absolute;left:3627;top:478;width:10;height:20" coordorigin="3627,478" coordsize="10,20" path="m3627,497l3636,497,3636,478,3627,478,3627,497xe" filled="true" fillcolor="#000000" stroked="false">
                <v:path arrowok="t"/>
                <v:fill type="solid"/>
              </v:shape>
            </v:group>
            <v:group style="position:absolute;left:3627;top:497;width:10;height:20" coordorigin="3627,497" coordsize="10,20">
              <v:shape style="position:absolute;left:3627;top:497;width:10;height:20" coordorigin="3627,497" coordsize="10,20" path="m3627,516l3636,516,3636,497,3627,497,3627,516xe" filled="true" fillcolor="#000000" stroked="false">
                <v:path arrowok="t"/>
                <v:fill type="solid"/>
              </v:shape>
            </v:group>
            <v:group style="position:absolute;left:3627;top:516;width:10;height:20" coordorigin="3627,516" coordsize="10,20">
              <v:shape style="position:absolute;left:3627;top:516;width:10;height:20" coordorigin="3627,516" coordsize="10,20" path="m3627,535l3636,535,3636,516,3627,516,3627,535xe" filled="true" fillcolor="#000000" stroked="false">
                <v:path arrowok="t"/>
                <v:fill type="solid"/>
              </v:shape>
            </v:group>
            <v:group style="position:absolute;left:3627;top:535;width:10;height:20" coordorigin="3627,535" coordsize="10,20">
              <v:shape style="position:absolute;left:3627;top:535;width:10;height:20" coordorigin="3627,535" coordsize="10,20" path="m3627,554l3636,554,3636,535,3627,535,3627,554xe" filled="true" fillcolor="#000000" stroked="false">
                <v:path arrowok="t"/>
                <v:fill type="solid"/>
              </v:shape>
            </v:group>
            <v:group style="position:absolute;left:3627;top:554;width:10;height:20" coordorigin="3627,554" coordsize="10,20">
              <v:shape style="position:absolute;left:3627;top:554;width:10;height:20" coordorigin="3627,554" coordsize="10,20" path="m3627,574l3636,574,3636,554,3627,554,3627,574xe" filled="true" fillcolor="#000000" stroked="false">
                <v:path arrowok="t"/>
                <v:fill type="solid"/>
              </v:shape>
            </v:group>
            <v:group style="position:absolute;left:3627;top:574;width:10;height:20" coordorigin="3627,574" coordsize="10,20">
              <v:shape style="position:absolute;left:3627;top:574;width:10;height:20" coordorigin="3627,574" coordsize="10,20" path="m3627,593l3636,593,3636,574,3627,574,3627,593xe" filled="true" fillcolor="#000000" stroked="false">
                <v:path arrowok="t"/>
                <v:fill type="solid"/>
              </v:shape>
            </v:group>
            <v:group style="position:absolute;left:3627;top:593;width:10;height:20" coordorigin="3627,593" coordsize="10,20">
              <v:shape style="position:absolute;left:3627;top:593;width:10;height:20" coordorigin="3627,593" coordsize="10,20" path="m3627,612l3636,612,3636,593,3627,593,3627,612xe" filled="true" fillcolor="#000000" stroked="false">
                <v:path arrowok="t"/>
                <v:fill type="solid"/>
              </v:shape>
            </v:group>
            <v:group style="position:absolute;left:3627;top:612;width:10;height:20" coordorigin="3627,612" coordsize="10,20">
              <v:shape style="position:absolute;left:3627;top:612;width:10;height:20" coordorigin="3627,612" coordsize="10,20" path="m3627,631l3636,631,3636,612,3627,612,3627,631xe" filled="true" fillcolor="#000000" stroked="false">
                <v:path arrowok="t"/>
                <v:fill type="solid"/>
              </v:shape>
            </v:group>
            <v:group style="position:absolute;left:3627;top:631;width:10;height:20" coordorigin="3627,631" coordsize="10,20">
              <v:shape style="position:absolute;left:3627;top:631;width:10;height:20" coordorigin="3627,631" coordsize="10,20" path="m3627,650l3636,650,3636,631,3627,631,3627,650xe" filled="true" fillcolor="#000000" stroked="false">
                <v:path arrowok="t"/>
                <v:fill type="solid"/>
              </v:shape>
            </v:group>
            <v:group style="position:absolute;left:3627;top:650;width:10;height:20" coordorigin="3627,650" coordsize="10,20">
              <v:shape style="position:absolute;left:3627;top:650;width:10;height:20" coordorigin="3627,650" coordsize="10,20" path="m3627,670l3636,670,3636,650,3627,650,3627,670xe" filled="true" fillcolor="#000000" stroked="false">
                <v:path arrowok="t"/>
                <v:fill type="solid"/>
              </v:shape>
            </v:group>
            <v:group style="position:absolute;left:3627;top:670;width:10;height:20" coordorigin="3627,670" coordsize="10,20">
              <v:shape style="position:absolute;left:3627;top:670;width:10;height:20" coordorigin="3627,670" coordsize="10,20" path="m3627,689l3636,689,3636,670,3627,670,3627,689xe" filled="true" fillcolor="#000000" stroked="false">
                <v:path arrowok="t"/>
                <v:fill type="solid"/>
              </v:shape>
            </v:group>
            <v:group style="position:absolute;left:3627;top:689;width:10;height:20" coordorigin="3627,689" coordsize="10,20">
              <v:shape style="position:absolute;left:3627;top:689;width:10;height:20" coordorigin="3627,689" coordsize="10,20" path="m3627,708l3636,708,3636,689,3627,689,3627,708xe" filled="true" fillcolor="#000000" stroked="false">
                <v:path arrowok="t"/>
                <v:fill type="solid"/>
              </v:shape>
            </v:group>
            <v:group style="position:absolute;left:3627;top:708;width:10;height:20" coordorigin="3627,708" coordsize="10,20">
              <v:shape style="position:absolute;left:3627;top:708;width:10;height:20" coordorigin="3627,708" coordsize="10,20" path="m3627,727l3636,727,3636,708,3627,708,3627,727xe" filled="true" fillcolor="#000000" stroked="false">
                <v:path arrowok="t"/>
                <v:fill type="solid"/>
              </v:shape>
            </v:group>
            <v:group style="position:absolute;left:3627;top:727;width:10;height:20" coordorigin="3627,727" coordsize="10,20">
              <v:shape style="position:absolute;left:3627;top:727;width:10;height:20" coordorigin="3627,727" coordsize="10,20" path="m3627,746l3636,746,3636,727,3627,727,3627,746xe" filled="true" fillcolor="#000000" stroked="false">
                <v:path arrowok="t"/>
                <v:fill type="solid"/>
              </v:shape>
            </v:group>
            <v:group style="position:absolute;left:3627;top:746;width:10;height:20" coordorigin="3627,746" coordsize="10,20">
              <v:shape style="position:absolute;left:3627;top:746;width:10;height:20" coordorigin="3627,746" coordsize="10,20" path="m3627,766l3636,766,3636,746,3627,746,3627,766xe" filled="true" fillcolor="#000000" stroked="false">
                <v:path arrowok="t"/>
                <v:fill type="solid"/>
              </v:shape>
            </v:group>
            <v:group style="position:absolute;left:3627;top:766;width:10;height:20" coordorigin="3627,766" coordsize="10,20">
              <v:shape style="position:absolute;left:3627;top:766;width:10;height:20" coordorigin="3627,766" coordsize="10,20" path="m3627,785l3636,785,3636,766,3627,766,3627,785xe" filled="true" fillcolor="#000000" stroked="false">
                <v:path arrowok="t"/>
                <v:fill type="solid"/>
              </v:shape>
            </v:group>
            <v:group style="position:absolute;left:3627;top:785;width:10;height:20" coordorigin="3627,785" coordsize="10,20">
              <v:shape style="position:absolute;left:3627;top:785;width:10;height:20" coordorigin="3627,785" coordsize="10,20" path="m3627,804l3636,804,3636,785,3627,785,3627,804xe" filled="true" fillcolor="#000000" stroked="false">
                <v:path arrowok="t"/>
                <v:fill type="solid"/>
              </v:shape>
            </v:group>
            <v:group style="position:absolute;left:3627;top:804;width:10;height:20" coordorigin="3627,804" coordsize="10,20">
              <v:shape style="position:absolute;left:3627;top:804;width:10;height:20" coordorigin="3627,804" coordsize="10,20" path="m3627,823l3636,823,3636,804,3627,804,3627,823xe" filled="true" fillcolor="#000000" stroked="false">
                <v:path arrowok="t"/>
                <v:fill type="solid"/>
              </v:shape>
            </v:group>
            <v:group style="position:absolute;left:3627;top:832;width:10;height:2" coordorigin="3627,832" coordsize="10,2">
              <v:shape style="position:absolute;left:3627;top:832;width:10;height:2" coordorigin="3627,832" coordsize="10,0" path="m3627,832l3636,832e" filled="false" stroked="true" strokeweight=".84003pt" strokecolor="#000000">
                <v:path arrowok="t"/>
              </v:shape>
            </v:group>
            <v:group style="position:absolute;left:5463;top:439;width:10;height:20" coordorigin="5463,439" coordsize="10,20">
              <v:shape style="position:absolute;left:5463;top:439;width:10;height:20" coordorigin="5463,439" coordsize="10,20" path="m5463,458l5472,458,5472,439,5463,439,5463,458xe" filled="true" fillcolor="#000000" stroked="false">
                <v:path arrowok="t"/>
                <v:fill type="solid"/>
              </v:shape>
            </v:group>
            <v:group style="position:absolute;left:5463;top:458;width:10;height:20" coordorigin="5463,458" coordsize="10,20">
              <v:shape style="position:absolute;left:5463;top:458;width:10;height:20" coordorigin="5463,458" coordsize="10,20" path="m5463,478l5472,478,5472,458,5463,458,5463,478xe" filled="true" fillcolor="#000000" stroked="false">
                <v:path arrowok="t"/>
                <v:fill type="solid"/>
              </v:shape>
            </v:group>
            <v:group style="position:absolute;left:5463;top:478;width:10;height:20" coordorigin="5463,478" coordsize="10,20">
              <v:shape style="position:absolute;left:5463;top:478;width:10;height:20" coordorigin="5463,478" coordsize="10,20" path="m5463,497l5472,497,5472,478,5463,478,5463,497xe" filled="true" fillcolor="#000000" stroked="false">
                <v:path arrowok="t"/>
                <v:fill type="solid"/>
              </v:shape>
            </v:group>
            <v:group style="position:absolute;left:5463;top:497;width:10;height:20" coordorigin="5463,497" coordsize="10,20">
              <v:shape style="position:absolute;left:5463;top:497;width:10;height:20" coordorigin="5463,497" coordsize="10,20" path="m5463,516l5472,516,5472,497,5463,497,5463,516xe" filled="true" fillcolor="#000000" stroked="false">
                <v:path arrowok="t"/>
                <v:fill type="solid"/>
              </v:shape>
            </v:group>
            <v:group style="position:absolute;left:5463;top:516;width:10;height:20" coordorigin="5463,516" coordsize="10,20">
              <v:shape style="position:absolute;left:5463;top:516;width:10;height:20" coordorigin="5463,516" coordsize="10,20" path="m5463,535l5472,535,5472,516,5463,516,5463,535xe" filled="true" fillcolor="#000000" stroked="false">
                <v:path arrowok="t"/>
                <v:fill type="solid"/>
              </v:shape>
            </v:group>
            <v:group style="position:absolute;left:5463;top:535;width:10;height:20" coordorigin="5463,535" coordsize="10,20">
              <v:shape style="position:absolute;left:5463;top:535;width:10;height:20" coordorigin="5463,535" coordsize="10,20" path="m5463,554l5472,554,5472,535,5463,535,5463,554xe" filled="true" fillcolor="#000000" stroked="false">
                <v:path arrowok="t"/>
                <v:fill type="solid"/>
              </v:shape>
            </v:group>
            <v:group style="position:absolute;left:5463;top:554;width:10;height:20" coordorigin="5463,554" coordsize="10,20">
              <v:shape style="position:absolute;left:5463;top:554;width:10;height:20" coordorigin="5463,554" coordsize="10,20" path="m5463,574l5472,574,5472,554,5463,554,5463,574xe" filled="true" fillcolor="#000000" stroked="false">
                <v:path arrowok="t"/>
                <v:fill type="solid"/>
              </v:shape>
            </v:group>
            <v:group style="position:absolute;left:5463;top:574;width:10;height:20" coordorigin="5463,574" coordsize="10,20">
              <v:shape style="position:absolute;left:5463;top:574;width:10;height:20" coordorigin="5463,574" coordsize="10,20" path="m5463,593l5472,593,5472,574,5463,574,5463,593xe" filled="true" fillcolor="#000000" stroked="false">
                <v:path arrowok="t"/>
                <v:fill type="solid"/>
              </v:shape>
            </v:group>
            <v:group style="position:absolute;left:5463;top:593;width:10;height:20" coordorigin="5463,593" coordsize="10,20">
              <v:shape style="position:absolute;left:5463;top:593;width:10;height:20" coordorigin="5463,593" coordsize="10,20" path="m5463,612l5472,612,5472,593,5463,593,5463,612xe" filled="true" fillcolor="#000000" stroked="false">
                <v:path arrowok="t"/>
                <v:fill type="solid"/>
              </v:shape>
            </v:group>
            <v:group style="position:absolute;left:5463;top:612;width:10;height:20" coordorigin="5463,612" coordsize="10,20">
              <v:shape style="position:absolute;left:5463;top:612;width:10;height:20" coordorigin="5463,612" coordsize="10,20" path="m5463,631l5472,631,5472,612,5463,612,5463,631xe" filled="true" fillcolor="#000000" stroked="false">
                <v:path arrowok="t"/>
                <v:fill type="solid"/>
              </v:shape>
            </v:group>
            <v:group style="position:absolute;left:5463;top:631;width:10;height:20" coordorigin="5463,631" coordsize="10,20">
              <v:shape style="position:absolute;left:5463;top:631;width:10;height:20" coordorigin="5463,631" coordsize="10,20" path="m5463,650l5472,650,5472,631,5463,631,5463,650xe" filled="true" fillcolor="#000000" stroked="false">
                <v:path arrowok="t"/>
                <v:fill type="solid"/>
              </v:shape>
            </v:group>
            <v:group style="position:absolute;left:5463;top:650;width:10;height:20" coordorigin="5463,650" coordsize="10,20">
              <v:shape style="position:absolute;left:5463;top:650;width:10;height:20" coordorigin="5463,650" coordsize="10,20" path="m5463,670l5472,670,5472,650,5463,650,5463,670xe" filled="true" fillcolor="#000000" stroked="false">
                <v:path arrowok="t"/>
                <v:fill type="solid"/>
              </v:shape>
            </v:group>
            <v:group style="position:absolute;left:5463;top:670;width:10;height:20" coordorigin="5463,670" coordsize="10,20">
              <v:shape style="position:absolute;left:5463;top:670;width:10;height:20" coordorigin="5463,670" coordsize="10,20" path="m5463,689l5472,689,5472,670,5463,670,5463,689xe" filled="true" fillcolor="#000000" stroked="false">
                <v:path arrowok="t"/>
                <v:fill type="solid"/>
              </v:shape>
            </v:group>
            <v:group style="position:absolute;left:5463;top:689;width:10;height:20" coordorigin="5463,689" coordsize="10,20">
              <v:shape style="position:absolute;left:5463;top:689;width:10;height:20" coordorigin="5463,689" coordsize="10,20" path="m5463,708l5472,708,5472,689,5463,689,5463,708xe" filled="true" fillcolor="#000000" stroked="false">
                <v:path arrowok="t"/>
                <v:fill type="solid"/>
              </v:shape>
            </v:group>
            <v:group style="position:absolute;left:5463;top:708;width:10;height:20" coordorigin="5463,708" coordsize="10,20">
              <v:shape style="position:absolute;left:5463;top:708;width:10;height:20" coordorigin="5463,708" coordsize="10,20" path="m5463,727l5472,727,5472,708,5463,708,5463,727xe" filled="true" fillcolor="#000000" stroked="false">
                <v:path arrowok="t"/>
                <v:fill type="solid"/>
              </v:shape>
            </v:group>
            <v:group style="position:absolute;left:5463;top:727;width:10;height:20" coordorigin="5463,727" coordsize="10,20">
              <v:shape style="position:absolute;left:5463;top:727;width:10;height:20" coordorigin="5463,727" coordsize="10,20" path="m5463,746l5472,746,5472,727,5463,727,5463,746xe" filled="true" fillcolor="#000000" stroked="false">
                <v:path arrowok="t"/>
                <v:fill type="solid"/>
              </v:shape>
            </v:group>
            <v:group style="position:absolute;left:7041;top:439;width:10;height:20" coordorigin="7041,439" coordsize="10,20">
              <v:shape style="position:absolute;left:7041;top:439;width:10;height:20" coordorigin="7041,439" coordsize="10,20" path="m7041,458l7051,458,7051,439,7041,439,7041,458xe" filled="true" fillcolor="#000000" stroked="false">
                <v:path arrowok="t"/>
                <v:fill type="solid"/>
              </v:shape>
            </v:group>
            <v:group style="position:absolute;left:7041;top:458;width:10;height:20" coordorigin="7041,458" coordsize="10,20">
              <v:shape style="position:absolute;left:7041;top:458;width:10;height:20" coordorigin="7041,458" coordsize="10,20" path="m7041,478l7051,478,7051,458,7041,458,7041,478xe" filled="true" fillcolor="#000000" stroked="false">
                <v:path arrowok="t"/>
                <v:fill type="solid"/>
              </v:shape>
            </v:group>
            <v:group style="position:absolute;left:7041;top:478;width:10;height:20" coordorigin="7041,478" coordsize="10,20">
              <v:shape style="position:absolute;left:7041;top:478;width:10;height:20" coordorigin="7041,478" coordsize="10,20" path="m7041,497l7051,497,7051,478,7041,478,7041,497xe" filled="true" fillcolor="#000000" stroked="false">
                <v:path arrowok="t"/>
                <v:fill type="solid"/>
              </v:shape>
            </v:group>
            <v:group style="position:absolute;left:7041;top:497;width:10;height:20" coordorigin="7041,497" coordsize="10,20">
              <v:shape style="position:absolute;left:7041;top:497;width:10;height:20" coordorigin="7041,497" coordsize="10,20" path="m7041,516l7051,516,7051,497,7041,497,7041,516xe" filled="true" fillcolor="#000000" stroked="false">
                <v:path arrowok="t"/>
                <v:fill type="solid"/>
              </v:shape>
            </v:group>
            <v:group style="position:absolute;left:7041;top:516;width:10;height:20" coordorigin="7041,516" coordsize="10,20">
              <v:shape style="position:absolute;left:7041;top:516;width:10;height:20" coordorigin="7041,516" coordsize="10,20" path="m7041,535l7051,535,7051,516,7041,516,7041,535xe" filled="true" fillcolor="#000000" stroked="false">
                <v:path arrowok="t"/>
                <v:fill type="solid"/>
              </v:shape>
            </v:group>
            <v:group style="position:absolute;left:7041;top:535;width:10;height:20" coordorigin="7041,535" coordsize="10,20">
              <v:shape style="position:absolute;left:7041;top:535;width:10;height:20" coordorigin="7041,535" coordsize="10,20" path="m7041,554l7051,554,7051,535,7041,535,7041,554xe" filled="true" fillcolor="#000000" stroked="false">
                <v:path arrowok="t"/>
                <v:fill type="solid"/>
              </v:shape>
            </v:group>
            <v:group style="position:absolute;left:7041;top:554;width:10;height:20" coordorigin="7041,554" coordsize="10,20">
              <v:shape style="position:absolute;left:7041;top:554;width:10;height:20" coordorigin="7041,554" coordsize="10,20" path="m7041,574l7051,574,7051,554,7041,554,7041,574xe" filled="true" fillcolor="#000000" stroked="false">
                <v:path arrowok="t"/>
                <v:fill type="solid"/>
              </v:shape>
            </v:group>
            <v:group style="position:absolute;left:7041;top:574;width:10;height:20" coordorigin="7041,574" coordsize="10,20">
              <v:shape style="position:absolute;left:7041;top:574;width:10;height:20" coordorigin="7041,574" coordsize="10,20" path="m7041,593l7051,593,7051,574,7041,574,7041,593xe" filled="true" fillcolor="#000000" stroked="false">
                <v:path arrowok="t"/>
                <v:fill type="solid"/>
              </v:shape>
            </v:group>
            <v:group style="position:absolute;left:7041;top:593;width:10;height:20" coordorigin="7041,593" coordsize="10,20">
              <v:shape style="position:absolute;left:7041;top:593;width:10;height:20" coordorigin="7041,593" coordsize="10,20" path="m7041,612l7051,612,7051,593,7041,593,7041,612xe" filled="true" fillcolor="#000000" stroked="false">
                <v:path arrowok="t"/>
                <v:fill type="solid"/>
              </v:shape>
            </v:group>
            <v:group style="position:absolute;left:7041;top:612;width:10;height:20" coordorigin="7041,612" coordsize="10,20">
              <v:shape style="position:absolute;left:7041;top:612;width:10;height:20" coordorigin="7041,612" coordsize="10,20" path="m7041,631l7051,631,7051,612,7041,612,7041,631xe" filled="true" fillcolor="#000000" stroked="false">
                <v:path arrowok="t"/>
                <v:fill type="solid"/>
              </v:shape>
            </v:group>
            <v:group style="position:absolute;left:7041;top:631;width:10;height:20" coordorigin="7041,631" coordsize="10,20">
              <v:shape style="position:absolute;left:7041;top:631;width:10;height:20" coordorigin="7041,631" coordsize="10,20" path="m7041,650l7051,650,7051,631,7041,631,7041,650xe" filled="true" fillcolor="#000000" stroked="false">
                <v:path arrowok="t"/>
                <v:fill type="solid"/>
              </v:shape>
            </v:group>
            <v:group style="position:absolute;left:7041;top:650;width:10;height:20" coordorigin="7041,650" coordsize="10,20">
              <v:shape style="position:absolute;left:7041;top:650;width:10;height:20" coordorigin="7041,650" coordsize="10,20" path="m7041,670l7051,670,7051,650,7041,650,7041,670xe" filled="true" fillcolor="#000000" stroked="false">
                <v:path arrowok="t"/>
                <v:fill type="solid"/>
              </v:shape>
            </v:group>
            <v:group style="position:absolute;left:7041;top:670;width:10;height:20" coordorigin="7041,670" coordsize="10,20">
              <v:shape style="position:absolute;left:7041;top:670;width:10;height:20" coordorigin="7041,670" coordsize="10,20" path="m7041,689l7051,689,7051,670,7041,670,7041,689xe" filled="true" fillcolor="#000000" stroked="false">
                <v:path arrowok="t"/>
                <v:fill type="solid"/>
              </v:shape>
            </v:group>
            <v:group style="position:absolute;left:7041;top:689;width:10;height:20" coordorigin="7041,689" coordsize="10,20">
              <v:shape style="position:absolute;left:7041;top:689;width:10;height:20" coordorigin="7041,689" coordsize="10,20" path="m7041,708l7051,708,7051,689,7041,689,7041,708xe" filled="true" fillcolor="#000000" stroked="false">
                <v:path arrowok="t"/>
                <v:fill type="solid"/>
              </v:shape>
            </v:group>
            <v:group style="position:absolute;left:7041;top:708;width:10;height:20" coordorigin="7041,708" coordsize="10,20">
              <v:shape style="position:absolute;left:7041;top:708;width:10;height:20" coordorigin="7041,708" coordsize="10,20" path="m7041,727l7051,727,7051,708,7041,708,7041,727xe" filled="true" fillcolor="#000000" stroked="false">
                <v:path arrowok="t"/>
                <v:fill type="solid"/>
              </v:shape>
            </v:group>
            <v:group style="position:absolute;left:7041;top:727;width:10;height:20" coordorigin="7041,727" coordsize="10,20">
              <v:shape style="position:absolute;left:7041;top:727;width:10;height:20" coordorigin="7041,727" coordsize="10,20" path="m7041,746l7051,746,7051,727,7041,727,7041,746xe" filled="true" fillcolor="#000000" stroked="false">
                <v:path arrowok="t"/>
                <v:fill type="solid"/>
              </v:shape>
            </v:group>
            <v:group style="position:absolute;left:7041;top:746;width:10;height:20" coordorigin="7041,746" coordsize="10,20">
              <v:shape style="position:absolute;left:7041;top:746;width:10;height:20" coordorigin="7041,746" coordsize="10,20" path="m7041,766l7051,766,7051,746,7041,746,7041,766xe" filled="true" fillcolor="#000000" stroked="false">
                <v:path arrowok="t"/>
                <v:fill type="solid"/>
              </v:shape>
            </v:group>
            <v:group style="position:absolute;left:7041;top:766;width:10;height:20" coordorigin="7041,766" coordsize="10,20">
              <v:shape style="position:absolute;left:7041;top:766;width:10;height:20" coordorigin="7041,766" coordsize="10,20" path="m7041,785l7051,785,7051,766,7041,766,7041,785xe" filled="true" fillcolor="#000000" stroked="false">
                <v:path arrowok="t"/>
                <v:fill type="solid"/>
              </v:shape>
            </v:group>
            <v:group style="position:absolute;left:7041;top:785;width:10;height:20" coordorigin="7041,785" coordsize="10,20">
              <v:shape style="position:absolute;left:7041;top:785;width:10;height:20" coordorigin="7041,785" coordsize="10,20" path="m7041,804l7051,804,7051,785,7041,785,7041,804xe" filled="true" fillcolor="#000000" stroked="false">
                <v:path arrowok="t"/>
                <v:fill type="solid"/>
              </v:shape>
            </v:group>
            <v:group style="position:absolute;left:7041;top:804;width:10;height:20" coordorigin="7041,804" coordsize="10,20">
              <v:shape style="position:absolute;left:7041;top:804;width:10;height:20" coordorigin="7041,804" coordsize="10,20" path="m7041,823l7051,823,7051,804,7041,804,7041,823xe" filled="true" fillcolor="#000000" stroked="false">
                <v:path arrowok="t"/>
                <v:fill type="solid"/>
              </v:shape>
            </v:group>
            <v:group style="position:absolute;left:7041;top:832;width:10;height:2" coordorigin="7041,832" coordsize="10,2">
              <v:shape style="position:absolute;left:7041;top:832;width:10;height:2" coordorigin="7041,832" coordsize="10,0" path="m7041,832l7051,832e" filled="false" stroked="true" strokeweight=".84003pt" strokecolor="#000000">
                <v:path arrowok="t"/>
              </v:shape>
              <v:shape style="position:absolute;left:29;top:746;width:5452;height:103" type="#_x0000_t75" stroked="false">
                <v:imagedata r:id="rId263" o:title=""/>
              </v:shape>
              <v:shape style="position:absolute;left:5458;top:840;width:1583;height:10" type="#_x0000_t75" stroked="false">
                <v:imagedata r:id="rId261" o:title=""/>
              </v:shape>
              <v:shape style="position:absolute;left:7036;top:840;width:1524;height:10" type="#_x0000_t75" stroked="false">
                <v:imagedata r:id="rId262" o:title=""/>
              </v:shape>
            </v:group>
            <v:group style="position:absolute;left:3627;top:850;width:10;height:20" coordorigin="3627,850" coordsize="10,20">
              <v:shape style="position:absolute;left:3627;top:850;width:10;height:20" coordorigin="3627,850" coordsize="10,20" path="m3627,869l3636,869,3636,850,3627,850,3627,869xe" filled="true" fillcolor="#000000" stroked="false">
                <v:path arrowok="t"/>
                <v:fill type="solid"/>
              </v:shape>
            </v:group>
            <v:group style="position:absolute;left:3627;top:869;width:10;height:20" coordorigin="3627,869" coordsize="10,20">
              <v:shape style="position:absolute;left:3627;top:869;width:10;height:20" coordorigin="3627,869" coordsize="10,20" path="m3627,888l3636,888,3636,869,3627,869,3627,888xe" filled="true" fillcolor="#000000" stroked="false">
                <v:path arrowok="t"/>
                <v:fill type="solid"/>
              </v:shape>
            </v:group>
            <v:group style="position:absolute;left:3627;top:888;width:10;height:20" coordorigin="3627,888" coordsize="10,20">
              <v:shape style="position:absolute;left:3627;top:888;width:10;height:20" coordorigin="3627,888" coordsize="10,20" path="m3627,907l3636,907,3636,888,3627,888,3627,907xe" filled="true" fillcolor="#000000" stroked="false">
                <v:path arrowok="t"/>
                <v:fill type="solid"/>
              </v:shape>
            </v:group>
            <v:group style="position:absolute;left:3627;top:907;width:10;height:20" coordorigin="3627,907" coordsize="10,20">
              <v:shape style="position:absolute;left:3627;top:907;width:10;height:20" coordorigin="3627,907" coordsize="10,20" path="m3627,926l3636,926,3636,907,3627,907,3627,926xe" filled="true" fillcolor="#000000" stroked="false">
                <v:path arrowok="t"/>
                <v:fill type="solid"/>
              </v:shape>
            </v:group>
            <v:group style="position:absolute;left:3627;top:926;width:10;height:20" coordorigin="3627,926" coordsize="10,20">
              <v:shape style="position:absolute;left:3627;top:926;width:10;height:20" coordorigin="3627,926" coordsize="10,20" path="m3627,946l3636,946,3636,926,3627,926,3627,946xe" filled="true" fillcolor="#000000" stroked="false">
                <v:path arrowok="t"/>
                <v:fill type="solid"/>
              </v:shape>
            </v:group>
            <v:group style="position:absolute;left:3627;top:946;width:10;height:20" coordorigin="3627,946" coordsize="10,20">
              <v:shape style="position:absolute;left:3627;top:946;width:10;height:20" coordorigin="3627,946" coordsize="10,20" path="m3627,965l3636,965,3636,946,3627,946,3627,965xe" filled="true" fillcolor="#000000" stroked="false">
                <v:path arrowok="t"/>
                <v:fill type="solid"/>
              </v:shape>
            </v:group>
            <v:group style="position:absolute;left:3627;top:965;width:10;height:20" coordorigin="3627,965" coordsize="10,20">
              <v:shape style="position:absolute;left:3627;top:965;width:10;height:20" coordorigin="3627,965" coordsize="10,20" path="m3627,984l3636,984,3636,965,3627,965,3627,984xe" filled="true" fillcolor="#000000" stroked="false">
                <v:path arrowok="t"/>
                <v:fill type="solid"/>
              </v:shape>
            </v:group>
            <v:group style="position:absolute;left:3627;top:984;width:10;height:20" coordorigin="3627,984" coordsize="10,20">
              <v:shape style="position:absolute;left:3627;top:984;width:10;height:20" coordorigin="3627,984" coordsize="10,20" path="m3627,1003l3636,1003,3636,984,3627,984,3627,1003xe" filled="true" fillcolor="#000000" stroked="false">
                <v:path arrowok="t"/>
                <v:fill type="solid"/>
              </v:shape>
            </v:group>
            <v:group style="position:absolute;left:3627;top:1003;width:10;height:20" coordorigin="3627,1003" coordsize="10,20">
              <v:shape style="position:absolute;left:3627;top:1003;width:10;height:20" coordorigin="3627,1003" coordsize="10,20" path="m3627,1022l3636,1022,3636,1003,3627,1003,3627,1022xe" filled="true" fillcolor="#000000" stroked="false">
                <v:path arrowok="t"/>
                <v:fill type="solid"/>
              </v:shape>
            </v:group>
            <v:group style="position:absolute;left:3627;top:1022;width:10;height:20" coordorigin="3627,1022" coordsize="10,20">
              <v:shape style="position:absolute;left:3627;top:1022;width:10;height:20" coordorigin="3627,1022" coordsize="10,20" path="m3627,1042l3636,1042,3636,1022,3627,1022,3627,1042xe" filled="true" fillcolor="#000000" stroked="false">
                <v:path arrowok="t"/>
                <v:fill type="solid"/>
              </v:shape>
            </v:group>
            <v:group style="position:absolute;left:3627;top:1042;width:10;height:20" coordorigin="3627,1042" coordsize="10,20">
              <v:shape style="position:absolute;left:3627;top:1042;width:10;height:20" coordorigin="3627,1042" coordsize="10,20" path="m3627,1061l3636,1061,3636,1042,3627,1042,3627,1061xe" filled="true" fillcolor="#000000" stroked="false">
                <v:path arrowok="t"/>
                <v:fill type="solid"/>
              </v:shape>
            </v:group>
            <v:group style="position:absolute;left:3627;top:1061;width:10;height:20" coordorigin="3627,1061" coordsize="10,20">
              <v:shape style="position:absolute;left:3627;top:1061;width:10;height:20" coordorigin="3627,1061" coordsize="10,20" path="m3627,1080l3636,1080,3636,1061,3627,1061,3627,1080xe" filled="true" fillcolor="#000000" stroked="false">
                <v:path arrowok="t"/>
                <v:fill type="solid"/>
              </v:shape>
            </v:group>
            <v:group style="position:absolute;left:3627;top:1080;width:10;height:20" coordorigin="3627,1080" coordsize="10,20">
              <v:shape style="position:absolute;left:3627;top:1080;width:10;height:20" coordorigin="3627,1080" coordsize="10,20" path="m3627,1099l3636,1099,3636,1080,3627,1080,3627,1099xe" filled="true" fillcolor="#000000" stroked="false">
                <v:path arrowok="t"/>
                <v:fill type="solid"/>
              </v:shape>
            </v:group>
            <v:group style="position:absolute;left:3627;top:1099;width:10;height:20" coordorigin="3627,1099" coordsize="10,20">
              <v:shape style="position:absolute;left:3627;top:1099;width:10;height:20" coordorigin="3627,1099" coordsize="10,20" path="m3627,1118l3636,1118,3636,1099,3627,1099,3627,1118xe" filled="true" fillcolor="#000000" stroked="false">
                <v:path arrowok="t"/>
                <v:fill type="solid"/>
              </v:shape>
            </v:group>
            <v:group style="position:absolute;left:3627;top:1118;width:10;height:20" coordorigin="3627,1118" coordsize="10,20">
              <v:shape style="position:absolute;left:3627;top:1118;width:10;height:20" coordorigin="3627,1118" coordsize="10,20" path="m3627,1138l3636,1138,3636,1118,3627,1118,3627,1138xe" filled="true" fillcolor="#000000" stroked="false">
                <v:path arrowok="t"/>
                <v:fill type="solid"/>
              </v:shape>
            </v:group>
            <v:group style="position:absolute;left:3627;top:1138;width:10;height:20" coordorigin="3627,1138" coordsize="10,20">
              <v:shape style="position:absolute;left:3627;top:1138;width:10;height:20" coordorigin="3627,1138" coordsize="10,20" path="m3627,1157l3636,1157,3636,1138,3627,1138,3627,1157xe" filled="true" fillcolor="#000000" stroked="false">
                <v:path arrowok="t"/>
                <v:fill type="solid"/>
              </v:shape>
            </v:group>
            <v:group style="position:absolute;left:3627;top:1157;width:10;height:20" coordorigin="3627,1157" coordsize="10,20">
              <v:shape style="position:absolute;left:3627;top:1157;width:10;height:20" coordorigin="3627,1157" coordsize="10,20" path="m3627,1176l3636,1176,3636,1157,3627,1157,3627,1176xe" filled="true" fillcolor="#000000" stroked="false">
                <v:path arrowok="t"/>
                <v:fill type="solid"/>
              </v:shape>
            </v:group>
            <v:group style="position:absolute;left:3627;top:1176;width:10;height:20" coordorigin="3627,1176" coordsize="10,20">
              <v:shape style="position:absolute;left:3627;top:1176;width:10;height:20" coordorigin="3627,1176" coordsize="10,20" path="m3627,1195l3636,1195,3636,1176,3627,1176,3627,1195xe" filled="true" fillcolor="#000000" stroked="false">
                <v:path arrowok="t"/>
                <v:fill type="solid"/>
              </v:shape>
            </v:group>
            <v:group style="position:absolute;left:3627;top:1195;width:10;height:20" coordorigin="3627,1195" coordsize="10,20">
              <v:shape style="position:absolute;left:3627;top:1195;width:10;height:20" coordorigin="3627,1195" coordsize="10,20" path="m3627,1214l3636,1214,3636,1195,3627,1195,3627,1214xe" filled="true" fillcolor="#000000" stroked="false">
                <v:path arrowok="t"/>
                <v:fill type="solid"/>
              </v:shape>
            </v:group>
            <v:group style="position:absolute;left:3627;top:1214;width:10;height:20" coordorigin="3627,1214" coordsize="10,20">
              <v:shape style="position:absolute;left:3627;top:1214;width:10;height:20" coordorigin="3627,1214" coordsize="10,20" path="m3627,1234l3636,1234,3636,1214,3627,1214,3627,1234xe" filled="true" fillcolor="#000000" stroked="false">
                <v:path arrowok="t"/>
                <v:fill type="solid"/>
              </v:shape>
            </v:group>
            <v:group style="position:absolute;left:3627;top:1242;width:10;height:2" coordorigin="3627,1242" coordsize="10,2">
              <v:shape style="position:absolute;left:3627;top:1242;width:10;height:2" coordorigin="3627,1242" coordsize="10,0" path="m3627,1242l3636,1242e" filled="false" stroked="true" strokeweight=".84003pt" strokecolor="#000000">
                <v:path arrowok="t"/>
              </v:shape>
            </v:group>
            <v:group style="position:absolute;left:5463;top:850;width:10;height:20" coordorigin="5463,850" coordsize="10,20">
              <v:shape style="position:absolute;left:5463;top:850;width:10;height:20" coordorigin="5463,850" coordsize="10,20" path="m5463,869l5472,869,5472,850,5463,850,5463,869xe" filled="true" fillcolor="#000000" stroked="false">
                <v:path arrowok="t"/>
                <v:fill type="solid"/>
              </v:shape>
            </v:group>
            <v:group style="position:absolute;left:5463;top:869;width:10;height:20" coordorigin="5463,869" coordsize="10,20">
              <v:shape style="position:absolute;left:5463;top:869;width:10;height:20" coordorigin="5463,869" coordsize="10,20" path="m5463,888l5472,888,5472,869,5463,869,5463,888xe" filled="true" fillcolor="#000000" stroked="false">
                <v:path arrowok="t"/>
                <v:fill type="solid"/>
              </v:shape>
            </v:group>
            <v:group style="position:absolute;left:5463;top:888;width:10;height:20" coordorigin="5463,888" coordsize="10,20">
              <v:shape style="position:absolute;left:5463;top:888;width:10;height:20" coordorigin="5463,888" coordsize="10,20" path="m5463,907l5472,907,5472,888,5463,888,5463,907xe" filled="true" fillcolor="#000000" stroked="false">
                <v:path arrowok="t"/>
                <v:fill type="solid"/>
              </v:shape>
            </v:group>
            <v:group style="position:absolute;left:5463;top:907;width:10;height:20" coordorigin="5463,907" coordsize="10,20">
              <v:shape style="position:absolute;left:5463;top:907;width:10;height:20" coordorigin="5463,907" coordsize="10,20" path="m5463,926l5472,926,5472,907,5463,907,5463,926xe" filled="true" fillcolor="#000000" stroked="false">
                <v:path arrowok="t"/>
                <v:fill type="solid"/>
              </v:shape>
            </v:group>
            <v:group style="position:absolute;left:5463;top:926;width:10;height:20" coordorigin="5463,926" coordsize="10,20">
              <v:shape style="position:absolute;left:5463;top:926;width:10;height:20" coordorigin="5463,926" coordsize="10,20" path="m5463,946l5472,946,5472,926,5463,926,5463,946xe" filled="true" fillcolor="#000000" stroked="false">
                <v:path arrowok="t"/>
                <v:fill type="solid"/>
              </v:shape>
            </v:group>
            <v:group style="position:absolute;left:5463;top:946;width:10;height:20" coordorigin="5463,946" coordsize="10,20">
              <v:shape style="position:absolute;left:5463;top:946;width:10;height:20" coordorigin="5463,946" coordsize="10,20" path="m5463,965l5472,965,5472,946,5463,946,5463,965xe" filled="true" fillcolor="#000000" stroked="false">
                <v:path arrowok="t"/>
                <v:fill type="solid"/>
              </v:shape>
            </v:group>
            <v:group style="position:absolute;left:5463;top:965;width:10;height:20" coordorigin="5463,965" coordsize="10,20">
              <v:shape style="position:absolute;left:5463;top:965;width:10;height:20" coordorigin="5463,965" coordsize="10,20" path="m5463,984l5472,984,5472,965,5463,965,5463,984xe" filled="true" fillcolor="#000000" stroked="false">
                <v:path arrowok="t"/>
                <v:fill type="solid"/>
              </v:shape>
            </v:group>
            <v:group style="position:absolute;left:5463;top:984;width:10;height:20" coordorigin="5463,984" coordsize="10,20">
              <v:shape style="position:absolute;left:5463;top:984;width:10;height:20" coordorigin="5463,984" coordsize="10,20" path="m5463,1003l5472,1003,5472,984,5463,984,5463,1003xe" filled="true" fillcolor="#000000" stroked="false">
                <v:path arrowok="t"/>
                <v:fill type="solid"/>
              </v:shape>
            </v:group>
            <v:group style="position:absolute;left:5463;top:1003;width:10;height:20" coordorigin="5463,1003" coordsize="10,20">
              <v:shape style="position:absolute;left:5463;top:1003;width:10;height:20" coordorigin="5463,1003" coordsize="10,20" path="m5463,1022l5472,1022,5472,1003,5463,1003,5463,1022xe" filled="true" fillcolor="#000000" stroked="false">
                <v:path arrowok="t"/>
                <v:fill type="solid"/>
              </v:shape>
            </v:group>
            <v:group style="position:absolute;left:5463;top:1022;width:10;height:20" coordorigin="5463,1022" coordsize="10,20">
              <v:shape style="position:absolute;left:5463;top:1022;width:10;height:20" coordorigin="5463,1022" coordsize="10,20" path="m5463,1042l5472,1042,5472,1022,5463,1022,5463,1042xe" filled="true" fillcolor="#000000" stroked="false">
                <v:path arrowok="t"/>
                <v:fill type="solid"/>
              </v:shape>
            </v:group>
            <v:group style="position:absolute;left:5463;top:1042;width:10;height:20" coordorigin="5463,1042" coordsize="10,20">
              <v:shape style="position:absolute;left:5463;top:1042;width:10;height:20" coordorigin="5463,1042" coordsize="10,20" path="m5463,1061l5472,1061,5472,1042,5463,1042,5463,1061xe" filled="true" fillcolor="#000000" stroked="false">
                <v:path arrowok="t"/>
                <v:fill type="solid"/>
              </v:shape>
            </v:group>
            <v:group style="position:absolute;left:5463;top:1061;width:10;height:20" coordorigin="5463,1061" coordsize="10,20">
              <v:shape style="position:absolute;left:5463;top:1061;width:10;height:20" coordorigin="5463,1061" coordsize="10,20" path="m5463,1080l5472,1080,5472,1061,5463,1061,5463,1080xe" filled="true" fillcolor="#000000" stroked="false">
                <v:path arrowok="t"/>
                <v:fill type="solid"/>
              </v:shape>
            </v:group>
            <v:group style="position:absolute;left:5463;top:1080;width:10;height:20" coordorigin="5463,1080" coordsize="10,20">
              <v:shape style="position:absolute;left:5463;top:1080;width:10;height:20" coordorigin="5463,1080" coordsize="10,20" path="m5463,1099l5472,1099,5472,1080,5463,1080,5463,1099xe" filled="true" fillcolor="#000000" stroked="false">
                <v:path arrowok="t"/>
                <v:fill type="solid"/>
              </v:shape>
            </v:group>
            <v:group style="position:absolute;left:5463;top:1099;width:10;height:20" coordorigin="5463,1099" coordsize="10,20">
              <v:shape style="position:absolute;left:5463;top:1099;width:10;height:20" coordorigin="5463,1099" coordsize="10,20" path="m5463,1118l5472,1118,5472,1099,5463,1099,5463,1118xe" filled="true" fillcolor="#000000" stroked="false">
                <v:path arrowok="t"/>
                <v:fill type="solid"/>
              </v:shape>
            </v:group>
            <v:group style="position:absolute;left:5463;top:1118;width:10;height:20" coordorigin="5463,1118" coordsize="10,20">
              <v:shape style="position:absolute;left:5463;top:1118;width:10;height:20" coordorigin="5463,1118" coordsize="10,20" path="m5463,1138l5472,1138,5472,1118,5463,1118,5463,1138xe" filled="true" fillcolor="#000000" stroked="false">
                <v:path arrowok="t"/>
                <v:fill type="solid"/>
              </v:shape>
            </v:group>
            <v:group style="position:absolute;left:5463;top:1138;width:10;height:20" coordorigin="5463,1138" coordsize="10,20">
              <v:shape style="position:absolute;left:5463;top:1138;width:10;height:20" coordorigin="5463,1138" coordsize="10,20" path="m5463,1157l5472,1157,5472,1138,5463,1138,5463,1157xe" filled="true" fillcolor="#000000" stroked="false">
                <v:path arrowok="t"/>
                <v:fill type="solid"/>
              </v:shape>
            </v:group>
            <v:group style="position:absolute;left:7041;top:850;width:10;height:20" coordorigin="7041,850" coordsize="10,20">
              <v:shape style="position:absolute;left:7041;top:850;width:10;height:20" coordorigin="7041,850" coordsize="10,20" path="m7041,869l7051,869,7051,850,7041,850,7041,869xe" filled="true" fillcolor="#000000" stroked="false">
                <v:path arrowok="t"/>
                <v:fill type="solid"/>
              </v:shape>
            </v:group>
            <v:group style="position:absolute;left:7041;top:869;width:10;height:20" coordorigin="7041,869" coordsize="10,20">
              <v:shape style="position:absolute;left:7041;top:869;width:10;height:20" coordorigin="7041,869" coordsize="10,20" path="m7041,888l7051,888,7051,869,7041,869,7041,888xe" filled="true" fillcolor="#000000" stroked="false">
                <v:path arrowok="t"/>
                <v:fill type="solid"/>
              </v:shape>
            </v:group>
            <v:group style="position:absolute;left:7041;top:888;width:10;height:20" coordorigin="7041,888" coordsize="10,20">
              <v:shape style="position:absolute;left:7041;top:888;width:10;height:20" coordorigin="7041,888" coordsize="10,20" path="m7041,907l7051,907,7051,888,7041,888,7041,907xe" filled="true" fillcolor="#000000" stroked="false">
                <v:path arrowok="t"/>
                <v:fill type="solid"/>
              </v:shape>
            </v:group>
            <v:group style="position:absolute;left:7041;top:907;width:10;height:20" coordorigin="7041,907" coordsize="10,20">
              <v:shape style="position:absolute;left:7041;top:907;width:10;height:20" coordorigin="7041,907" coordsize="10,20" path="m7041,926l7051,926,7051,907,7041,907,7041,926xe" filled="true" fillcolor="#000000" stroked="false">
                <v:path arrowok="t"/>
                <v:fill type="solid"/>
              </v:shape>
            </v:group>
            <v:group style="position:absolute;left:7041;top:926;width:10;height:20" coordorigin="7041,926" coordsize="10,20">
              <v:shape style="position:absolute;left:7041;top:926;width:10;height:20" coordorigin="7041,926" coordsize="10,20" path="m7041,946l7051,946,7051,926,7041,926,7041,946xe" filled="true" fillcolor="#000000" stroked="false">
                <v:path arrowok="t"/>
                <v:fill type="solid"/>
              </v:shape>
            </v:group>
            <v:group style="position:absolute;left:7041;top:946;width:10;height:20" coordorigin="7041,946" coordsize="10,20">
              <v:shape style="position:absolute;left:7041;top:946;width:10;height:20" coordorigin="7041,946" coordsize="10,20" path="m7041,965l7051,965,7051,946,7041,946,7041,965xe" filled="true" fillcolor="#000000" stroked="false">
                <v:path arrowok="t"/>
                <v:fill type="solid"/>
              </v:shape>
            </v:group>
            <v:group style="position:absolute;left:7041;top:965;width:10;height:20" coordorigin="7041,965" coordsize="10,20">
              <v:shape style="position:absolute;left:7041;top:965;width:10;height:20" coordorigin="7041,965" coordsize="10,20" path="m7041,984l7051,984,7051,965,7041,965,7041,984xe" filled="true" fillcolor="#000000" stroked="false">
                <v:path arrowok="t"/>
                <v:fill type="solid"/>
              </v:shape>
            </v:group>
            <v:group style="position:absolute;left:7041;top:984;width:10;height:20" coordorigin="7041,984" coordsize="10,20">
              <v:shape style="position:absolute;left:7041;top:984;width:10;height:20" coordorigin="7041,984" coordsize="10,20" path="m7041,1003l7051,1003,7051,984,7041,984,7041,1003xe" filled="true" fillcolor="#000000" stroked="false">
                <v:path arrowok="t"/>
                <v:fill type="solid"/>
              </v:shape>
            </v:group>
            <v:group style="position:absolute;left:7041;top:1003;width:10;height:20" coordorigin="7041,1003" coordsize="10,20">
              <v:shape style="position:absolute;left:7041;top:1003;width:10;height:20" coordorigin="7041,1003" coordsize="10,20" path="m7041,1022l7051,1022,7051,1003,7041,1003,7041,1022xe" filled="true" fillcolor="#000000" stroked="false">
                <v:path arrowok="t"/>
                <v:fill type="solid"/>
              </v:shape>
            </v:group>
            <v:group style="position:absolute;left:7041;top:1022;width:10;height:20" coordorigin="7041,1022" coordsize="10,20">
              <v:shape style="position:absolute;left:7041;top:1022;width:10;height:20" coordorigin="7041,1022" coordsize="10,20" path="m7041,1042l7051,1042,7051,1022,7041,1022,7041,1042xe" filled="true" fillcolor="#000000" stroked="false">
                <v:path arrowok="t"/>
                <v:fill type="solid"/>
              </v:shape>
            </v:group>
            <v:group style="position:absolute;left:7041;top:1042;width:10;height:20" coordorigin="7041,1042" coordsize="10,20">
              <v:shape style="position:absolute;left:7041;top:1042;width:10;height:20" coordorigin="7041,1042" coordsize="10,20" path="m7041,1061l7051,1061,7051,1042,7041,1042,7041,1061xe" filled="true" fillcolor="#000000" stroked="false">
                <v:path arrowok="t"/>
                <v:fill type="solid"/>
              </v:shape>
            </v:group>
            <v:group style="position:absolute;left:7041;top:1061;width:10;height:20" coordorigin="7041,1061" coordsize="10,20">
              <v:shape style="position:absolute;left:7041;top:1061;width:10;height:20" coordorigin="7041,1061" coordsize="10,20" path="m7041,1080l7051,1080,7051,1061,7041,1061,7041,1080xe" filled="true" fillcolor="#000000" stroked="false">
                <v:path arrowok="t"/>
                <v:fill type="solid"/>
              </v:shape>
            </v:group>
            <v:group style="position:absolute;left:7041;top:1080;width:10;height:20" coordorigin="7041,1080" coordsize="10,20">
              <v:shape style="position:absolute;left:7041;top:1080;width:10;height:20" coordorigin="7041,1080" coordsize="10,20" path="m7041,1099l7051,1099,7051,1080,7041,1080,7041,1099xe" filled="true" fillcolor="#000000" stroked="false">
                <v:path arrowok="t"/>
                <v:fill type="solid"/>
              </v:shape>
            </v:group>
            <v:group style="position:absolute;left:7041;top:1099;width:10;height:20" coordorigin="7041,1099" coordsize="10,20">
              <v:shape style="position:absolute;left:7041;top:1099;width:10;height:20" coordorigin="7041,1099" coordsize="10,20" path="m7041,1118l7051,1118,7051,1099,7041,1099,7041,1118xe" filled="true" fillcolor="#000000" stroked="false">
                <v:path arrowok="t"/>
                <v:fill type="solid"/>
              </v:shape>
            </v:group>
            <v:group style="position:absolute;left:7041;top:1118;width:10;height:20" coordorigin="7041,1118" coordsize="10,20">
              <v:shape style="position:absolute;left:7041;top:1118;width:10;height:20" coordorigin="7041,1118" coordsize="10,20" path="m7041,1138l7051,1138,7051,1118,7041,1118,7041,1138xe" filled="true" fillcolor="#000000" stroked="false">
                <v:path arrowok="t"/>
                <v:fill type="solid"/>
              </v:shape>
            </v:group>
            <v:group style="position:absolute;left:7041;top:1138;width:10;height:20" coordorigin="7041,1138" coordsize="10,20">
              <v:shape style="position:absolute;left:7041;top:1138;width:10;height:20" coordorigin="7041,1138" coordsize="10,20" path="m7041,1157l7051,1157,7051,1138,7041,1138,7041,1157xe" filled="true" fillcolor="#000000" stroked="false">
                <v:path arrowok="t"/>
                <v:fill type="solid"/>
              </v:shape>
            </v:group>
            <v:group style="position:absolute;left:7041;top:1157;width:10;height:20" coordorigin="7041,1157" coordsize="10,20">
              <v:shape style="position:absolute;left:7041;top:1157;width:10;height:20" coordorigin="7041,1157" coordsize="10,20" path="m7041,1176l7051,1176,7051,1157,7041,1157,7041,1176xe" filled="true" fillcolor="#000000" stroked="false">
                <v:path arrowok="t"/>
                <v:fill type="solid"/>
              </v:shape>
            </v:group>
            <v:group style="position:absolute;left:7041;top:1176;width:10;height:20" coordorigin="7041,1176" coordsize="10,20">
              <v:shape style="position:absolute;left:7041;top:1176;width:10;height:20" coordorigin="7041,1176" coordsize="10,20" path="m7041,1195l7051,1195,7051,1176,7041,1176,7041,1195xe" filled="true" fillcolor="#000000" stroked="false">
                <v:path arrowok="t"/>
                <v:fill type="solid"/>
              </v:shape>
            </v:group>
            <v:group style="position:absolute;left:7041;top:1195;width:10;height:20" coordorigin="7041,1195" coordsize="10,20">
              <v:shape style="position:absolute;left:7041;top:1195;width:10;height:20" coordorigin="7041,1195" coordsize="10,20" path="m7041,1214l7051,1214,7051,1195,7041,1195,7041,1214xe" filled="true" fillcolor="#000000" stroked="false">
                <v:path arrowok="t"/>
                <v:fill type="solid"/>
              </v:shape>
            </v:group>
            <v:group style="position:absolute;left:7041;top:1214;width:10;height:20" coordorigin="7041,1214" coordsize="10,20">
              <v:shape style="position:absolute;left:7041;top:1214;width:10;height:20" coordorigin="7041,1214" coordsize="10,20" path="m7041,1234l7051,1234,7051,1214,7041,1214,7041,1234xe" filled="true" fillcolor="#000000" stroked="false">
                <v:path arrowok="t"/>
                <v:fill type="solid"/>
              </v:shape>
            </v:group>
            <v:group style="position:absolute;left:7041;top:1242;width:10;height:2" coordorigin="7041,1242" coordsize="10,2">
              <v:shape style="position:absolute;left:7041;top:1242;width:10;height:2" coordorigin="7041,1242" coordsize="10,0" path="m7041,1242l7051,1242e" filled="false" stroked="true" strokeweight=".84003pt" strokecolor="#000000">
                <v:path arrowok="t"/>
              </v:shape>
              <v:shape style="position:absolute;left:29;top:1157;width:5452;height:103" type="#_x0000_t75" stroked="false">
                <v:imagedata r:id="rId263" o:title=""/>
              </v:shape>
              <v:shape style="position:absolute;left:5458;top:1250;width:1583;height:10" type="#_x0000_t75" stroked="false">
                <v:imagedata r:id="rId261" o:title=""/>
              </v:shape>
              <v:shape style="position:absolute;left:7036;top:1250;width:1524;height:10" type="#_x0000_t75" stroked="false">
                <v:imagedata r:id="rId262" o:title=""/>
              </v:shape>
            </v:group>
            <v:group style="position:absolute;left:3627;top:1260;width:10;height:20" coordorigin="3627,1260" coordsize="10,20">
              <v:shape style="position:absolute;left:3627;top:1260;width:10;height:20" coordorigin="3627,1260" coordsize="10,20" path="m3627,1279l3636,1279,3636,1260,3627,1260,3627,1279xe" filled="true" fillcolor="#000000" stroked="false">
                <v:path arrowok="t"/>
                <v:fill type="solid"/>
              </v:shape>
            </v:group>
            <v:group style="position:absolute;left:3627;top:1279;width:10;height:20" coordorigin="3627,1279" coordsize="10,20">
              <v:shape style="position:absolute;left:3627;top:1279;width:10;height:20" coordorigin="3627,1279" coordsize="10,20" path="m3627,1298l3636,1298,3636,1279,3627,1279,3627,1298xe" filled="true" fillcolor="#000000" stroked="false">
                <v:path arrowok="t"/>
                <v:fill type="solid"/>
              </v:shape>
            </v:group>
            <v:group style="position:absolute;left:3627;top:1298;width:10;height:20" coordorigin="3627,1298" coordsize="10,20">
              <v:shape style="position:absolute;left:3627;top:1298;width:10;height:20" coordorigin="3627,1298" coordsize="10,20" path="m3627,1318l3636,1318,3636,1298,3627,1298,3627,1318xe" filled="true" fillcolor="#000000" stroked="false">
                <v:path arrowok="t"/>
                <v:fill type="solid"/>
              </v:shape>
            </v:group>
            <v:group style="position:absolute;left:3627;top:1318;width:10;height:20" coordorigin="3627,1318" coordsize="10,20">
              <v:shape style="position:absolute;left:3627;top:1318;width:10;height:20" coordorigin="3627,1318" coordsize="10,20" path="m3627,1337l3636,1337,3636,1318,3627,1318,3627,1337xe" filled="true" fillcolor="#000000" stroked="false">
                <v:path arrowok="t"/>
                <v:fill type="solid"/>
              </v:shape>
            </v:group>
            <v:group style="position:absolute;left:3627;top:1337;width:10;height:20" coordorigin="3627,1337" coordsize="10,20">
              <v:shape style="position:absolute;left:3627;top:1337;width:10;height:20" coordorigin="3627,1337" coordsize="10,20" path="m3627,1356l3636,1356,3636,1337,3627,1337,3627,1356xe" filled="true" fillcolor="#000000" stroked="false">
                <v:path arrowok="t"/>
                <v:fill type="solid"/>
              </v:shape>
            </v:group>
            <v:group style="position:absolute;left:3627;top:1356;width:10;height:20" coordorigin="3627,1356" coordsize="10,20">
              <v:shape style="position:absolute;left:3627;top:1356;width:10;height:20" coordorigin="3627,1356" coordsize="10,20" path="m3627,1375l3636,1375,3636,1356,3627,1356,3627,1375xe" filled="true" fillcolor="#000000" stroked="false">
                <v:path arrowok="t"/>
                <v:fill type="solid"/>
              </v:shape>
            </v:group>
            <v:group style="position:absolute;left:3627;top:1375;width:10;height:20" coordorigin="3627,1375" coordsize="10,20">
              <v:shape style="position:absolute;left:3627;top:1375;width:10;height:20" coordorigin="3627,1375" coordsize="10,20" path="m3627,1394l3636,1394,3636,1375,3627,1375,3627,1394xe" filled="true" fillcolor="#000000" stroked="false">
                <v:path arrowok="t"/>
                <v:fill type="solid"/>
              </v:shape>
            </v:group>
            <v:group style="position:absolute;left:3627;top:1394;width:10;height:20" coordorigin="3627,1394" coordsize="10,20">
              <v:shape style="position:absolute;left:3627;top:1394;width:10;height:20" coordorigin="3627,1394" coordsize="10,20" path="m3627,1414l3636,1414,3636,1394,3627,1394,3627,1414xe" filled="true" fillcolor="#000000" stroked="false">
                <v:path arrowok="t"/>
                <v:fill type="solid"/>
              </v:shape>
            </v:group>
            <v:group style="position:absolute;left:3627;top:1414;width:10;height:20" coordorigin="3627,1414" coordsize="10,20">
              <v:shape style="position:absolute;left:3627;top:1414;width:10;height:20" coordorigin="3627,1414" coordsize="10,20" path="m3627,1433l3636,1433,3636,1414,3627,1414,3627,1433xe" filled="true" fillcolor="#000000" stroked="false">
                <v:path arrowok="t"/>
                <v:fill type="solid"/>
              </v:shape>
            </v:group>
            <v:group style="position:absolute;left:3627;top:1433;width:10;height:20" coordorigin="3627,1433" coordsize="10,20">
              <v:shape style="position:absolute;left:3627;top:1433;width:10;height:20" coordorigin="3627,1433" coordsize="10,20" path="m3627,1452l3636,1452,3636,1433,3627,1433,3627,1452xe" filled="true" fillcolor="#000000" stroked="false">
                <v:path arrowok="t"/>
                <v:fill type="solid"/>
              </v:shape>
            </v:group>
            <v:group style="position:absolute;left:3627;top:1452;width:10;height:20" coordorigin="3627,1452" coordsize="10,20">
              <v:shape style="position:absolute;left:3627;top:1452;width:10;height:20" coordorigin="3627,1452" coordsize="10,20" path="m3627,1471l3636,1471,3636,1452,3627,1452,3627,1471xe" filled="true" fillcolor="#000000" stroked="false">
                <v:path arrowok="t"/>
                <v:fill type="solid"/>
              </v:shape>
            </v:group>
            <v:group style="position:absolute;left:3627;top:1471;width:10;height:20" coordorigin="3627,1471" coordsize="10,20">
              <v:shape style="position:absolute;left:3627;top:1471;width:10;height:20" coordorigin="3627,1471" coordsize="10,20" path="m3627,1490l3636,1490,3636,1471,3627,1471,3627,1490xe" filled="true" fillcolor="#000000" stroked="false">
                <v:path arrowok="t"/>
                <v:fill type="solid"/>
              </v:shape>
            </v:group>
            <v:group style="position:absolute;left:3627;top:1490;width:10;height:20" coordorigin="3627,1490" coordsize="10,20">
              <v:shape style="position:absolute;left:3627;top:1490;width:10;height:20" coordorigin="3627,1490" coordsize="10,20" path="m3627,1510l3636,1510,3636,1490,3627,1490,3627,1510xe" filled="true" fillcolor="#000000" stroked="false">
                <v:path arrowok="t"/>
                <v:fill type="solid"/>
              </v:shape>
            </v:group>
            <v:group style="position:absolute;left:3627;top:1510;width:10;height:20" coordorigin="3627,1510" coordsize="10,20">
              <v:shape style="position:absolute;left:3627;top:1510;width:10;height:20" coordorigin="3627,1510" coordsize="10,20" path="m3627,1529l3636,1529,3636,1510,3627,1510,3627,1529xe" filled="true" fillcolor="#000000" stroked="false">
                <v:path arrowok="t"/>
                <v:fill type="solid"/>
              </v:shape>
            </v:group>
            <v:group style="position:absolute;left:3627;top:1529;width:10;height:20" coordorigin="3627,1529" coordsize="10,20">
              <v:shape style="position:absolute;left:3627;top:1529;width:10;height:20" coordorigin="3627,1529" coordsize="10,20" path="m3627,1548l3636,1548,3636,1529,3627,1529,3627,1548xe" filled="true" fillcolor="#000000" stroked="false">
                <v:path arrowok="t"/>
                <v:fill type="solid"/>
              </v:shape>
            </v:group>
            <v:group style="position:absolute;left:3627;top:1548;width:10;height:20" coordorigin="3627,1548" coordsize="10,20">
              <v:shape style="position:absolute;left:3627;top:1548;width:10;height:20" coordorigin="3627,1548" coordsize="10,20" path="m3627,1567l3636,1567,3636,1548,3627,1548,3627,1567xe" filled="true" fillcolor="#000000" stroked="false">
                <v:path arrowok="t"/>
                <v:fill type="solid"/>
              </v:shape>
            </v:group>
            <v:group style="position:absolute;left:3627;top:1567;width:10;height:20" coordorigin="3627,1567" coordsize="10,20">
              <v:shape style="position:absolute;left:3627;top:1567;width:10;height:20" coordorigin="3627,1567" coordsize="10,20" path="m3627,1586l3636,1586,3636,1567,3627,1567,3627,1586xe" filled="true" fillcolor="#000000" stroked="false">
                <v:path arrowok="t"/>
                <v:fill type="solid"/>
              </v:shape>
            </v:group>
            <v:group style="position:absolute;left:3627;top:1586;width:10;height:20" coordorigin="3627,1586" coordsize="10,20">
              <v:shape style="position:absolute;left:3627;top:1586;width:10;height:20" coordorigin="3627,1586" coordsize="10,20" path="m3627,1606l3636,1606,3636,1586,3627,1586,3627,1606xe" filled="true" fillcolor="#000000" stroked="false">
                <v:path arrowok="t"/>
                <v:fill type="solid"/>
              </v:shape>
            </v:group>
            <v:group style="position:absolute;left:3627;top:1606;width:10;height:20" coordorigin="3627,1606" coordsize="10,20">
              <v:shape style="position:absolute;left:3627;top:1606;width:10;height:20" coordorigin="3627,1606" coordsize="10,20" path="m3627,1625l3636,1625,3636,1606,3627,1606,3627,1625xe" filled="true" fillcolor="#000000" stroked="false">
                <v:path arrowok="t"/>
                <v:fill type="solid"/>
              </v:shape>
            </v:group>
            <v:group style="position:absolute;left:3627;top:1625;width:10;height:20" coordorigin="3627,1625" coordsize="10,20">
              <v:shape style="position:absolute;left:3627;top:1625;width:10;height:20" coordorigin="3627,1625" coordsize="10,20" path="m3627,1644l3636,1644,3636,1625,3627,1625,3627,1644xe" filled="true" fillcolor="#000000" stroked="false">
                <v:path arrowok="t"/>
                <v:fill type="solid"/>
              </v:shape>
            </v:group>
            <v:group style="position:absolute;left:3627;top:1652;width:10;height:2" coordorigin="3627,1652" coordsize="10,2">
              <v:shape style="position:absolute;left:3627;top:1652;width:10;height:2" coordorigin="3627,1652" coordsize="10,0" path="m3627,1652l3636,1652e" filled="false" stroked="true" strokeweight=".77997pt" strokecolor="#000000">
                <v:path arrowok="t"/>
              </v:shape>
            </v:group>
            <v:group style="position:absolute;left:5463;top:1260;width:10;height:20" coordorigin="5463,1260" coordsize="10,20">
              <v:shape style="position:absolute;left:5463;top:1260;width:10;height:20" coordorigin="5463,1260" coordsize="10,20" path="m5463,1279l5472,1279,5472,1260,5463,1260,5463,1279xe" filled="true" fillcolor="#000000" stroked="false">
                <v:path arrowok="t"/>
                <v:fill type="solid"/>
              </v:shape>
            </v:group>
            <v:group style="position:absolute;left:5463;top:1279;width:10;height:20" coordorigin="5463,1279" coordsize="10,20">
              <v:shape style="position:absolute;left:5463;top:1279;width:10;height:20" coordorigin="5463,1279" coordsize="10,20" path="m5463,1298l5472,1298,5472,1279,5463,1279,5463,1298xe" filled="true" fillcolor="#000000" stroked="false">
                <v:path arrowok="t"/>
                <v:fill type="solid"/>
              </v:shape>
            </v:group>
            <v:group style="position:absolute;left:5463;top:1298;width:10;height:20" coordorigin="5463,1298" coordsize="10,20">
              <v:shape style="position:absolute;left:5463;top:1298;width:10;height:20" coordorigin="5463,1298" coordsize="10,20" path="m5463,1318l5472,1318,5472,1298,5463,1298,5463,1318xe" filled="true" fillcolor="#000000" stroked="false">
                <v:path arrowok="t"/>
                <v:fill type="solid"/>
              </v:shape>
            </v:group>
            <v:group style="position:absolute;left:5463;top:1318;width:10;height:20" coordorigin="5463,1318" coordsize="10,20">
              <v:shape style="position:absolute;left:5463;top:1318;width:10;height:20" coordorigin="5463,1318" coordsize="10,20" path="m5463,1337l5472,1337,5472,1318,5463,1318,5463,1337xe" filled="true" fillcolor="#000000" stroked="false">
                <v:path arrowok="t"/>
                <v:fill type="solid"/>
              </v:shape>
            </v:group>
            <v:group style="position:absolute;left:5463;top:1337;width:10;height:20" coordorigin="5463,1337" coordsize="10,20">
              <v:shape style="position:absolute;left:5463;top:1337;width:10;height:20" coordorigin="5463,1337" coordsize="10,20" path="m5463,1356l5472,1356,5472,1337,5463,1337,5463,1356xe" filled="true" fillcolor="#000000" stroked="false">
                <v:path arrowok="t"/>
                <v:fill type="solid"/>
              </v:shape>
            </v:group>
            <v:group style="position:absolute;left:5463;top:1356;width:10;height:20" coordorigin="5463,1356" coordsize="10,20">
              <v:shape style="position:absolute;left:5463;top:1356;width:10;height:20" coordorigin="5463,1356" coordsize="10,20" path="m5463,1375l5472,1375,5472,1356,5463,1356,5463,1375xe" filled="true" fillcolor="#000000" stroked="false">
                <v:path arrowok="t"/>
                <v:fill type="solid"/>
              </v:shape>
            </v:group>
            <v:group style="position:absolute;left:5463;top:1375;width:10;height:20" coordorigin="5463,1375" coordsize="10,20">
              <v:shape style="position:absolute;left:5463;top:1375;width:10;height:20" coordorigin="5463,1375" coordsize="10,20" path="m5463,1394l5472,1394,5472,1375,5463,1375,5463,1394xe" filled="true" fillcolor="#000000" stroked="false">
                <v:path arrowok="t"/>
                <v:fill type="solid"/>
              </v:shape>
            </v:group>
            <v:group style="position:absolute;left:5463;top:1394;width:10;height:20" coordorigin="5463,1394" coordsize="10,20">
              <v:shape style="position:absolute;left:5463;top:1394;width:10;height:20" coordorigin="5463,1394" coordsize="10,20" path="m5463,1414l5472,1414,5472,1394,5463,1394,5463,1414xe" filled="true" fillcolor="#000000" stroked="false">
                <v:path arrowok="t"/>
                <v:fill type="solid"/>
              </v:shape>
            </v:group>
            <v:group style="position:absolute;left:5463;top:1414;width:10;height:20" coordorigin="5463,1414" coordsize="10,20">
              <v:shape style="position:absolute;left:5463;top:1414;width:10;height:20" coordorigin="5463,1414" coordsize="10,20" path="m5463,1433l5472,1433,5472,1414,5463,1414,5463,1433xe" filled="true" fillcolor="#000000" stroked="false">
                <v:path arrowok="t"/>
                <v:fill type="solid"/>
              </v:shape>
            </v:group>
            <v:group style="position:absolute;left:5463;top:1433;width:10;height:20" coordorigin="5463,1433" coordsize="10,20">
              <v:shape style="position:absolute;left:5463;top:1433;width:10;height:20" coordorigin="5463,1433" coordsize="10,20" path="m5463,1452l5472,1452,5472,1433,5463,1433,5463,1452xe" filled="true" fillcolor="#000000" stroked="false">
                <v:path arrowok="t"/>
                <v:fill type="solid"/>
              </v:shape>
            </v:group>
            <v:group style="position:absolute;left:5463;top:1452;width:10;height:20" coordorigin="5463,1452" coordsize="10,20">
              <v:shape style="position:absolute;left:5463;top:1452;width:10;height:20" coordorigin="5463,1452" coordsize="10,20" path="m5463,1471l5472,1471,5472,1452,5463,1452,5463,1471xe" filled="true" fillcolor="#000000" stroked="false">
                <v:path arrowok="t"/>
                <v:fill type="solid"/>
              </v:shape>
            </v:group>
            <v:group style="position:absolute;left:5463;top:1471;width:10;height:20" coordorigin="5463,1471" coordsize="10,20">
              <v:shape style="position:absolute;left:5463;top:1471;width:10;height:20" coordorigin="5463,1471" coordsize="10,20" path="m5463,1490l5472,1490,5472,1471,5463,1471,5463,1490xe" filled="true" fillcolor="#000000" stroked="false">
                <v:path arrowok="t"/>
                <v:fill type="solid"/>
              </v:shape>
            </v:group>
            <v:group style="position:absolute;left:5463;top:1490;width:10;height:20" coordorigin="5463,1490" coordsize="10,20">
              <v:shape style="position:absolute;left:5463;top:1490;width:10;height:20" coordorigin="5463,1490" coordsize="10,20" path="m5463,1510l5472,1510,5472,1490,5463,1490,5463,1510xe" filled="true" fillcolor="#000000" stroked="false">
                <v:path arrowok="t"/>
                <v:fill type="solid"/>
              </v:shape>
            </v:group>
            <v:group style="position:absolute;left:5463;top:1510;width:10;height:20" coordorigin="5463,1510" coordsize="10,20">
              <v:shape style="position:absolute;left:5463;top:1510;width:10;height:20" coordorigin="5463,1510" coordsize="10,20" path="m5463,1529l5472,1529,5472,1510,5463,1510,5463,1529xe" filled="true" fillcolor="#000000" stroked="false">
                <v:path arrowok="t"/>
                <v:fill type="solid"/>
              </v:shape>
            </v:group>
            <v:group style="position:absolute;left:5463;top:1529;width:10;height:20" coordorigin="5463,1529" coordsize="10,20">
              <v:shape style="position:absolute;left:5463;top:1529;width:10;height:20" coordorigin="5463,1529" coordsize="10,20" path="m5463,1548l5472,1548,5472,1529,5463,1529,5463,1548xe" filled="true" fillcolor="#000000" stroked="false">
                <v:path arrowok="t"/>
                <v:fill type="solid"/>
              </v:shape>
            </v:group>
            <v:group style="position:absolute;left:5463;top:1548;width:10;height:20" coordorigin="5463,1548" coordsize="10,20">
              <v:shape style="position:absolute;left:5463;top:1548;width:10;height:20" coordorigin="5463,1548" coordsize="10,20" path="m5463,1567l5472,1567,5472,1548,5463,1548,5463,1567xe" filled="true" fillcolor="#000000" stroked="false">
                <v:path arrowok="t"/>
                <v:fill type="solid"/>
              </v:shape>
            </v:group>
            <v:group style="position:absolute;left:7041;top:1260;width:10;height:20" coordorigin="7041,1260" coordsize="10,20">
              <v:shape style="position:absolute;left:7041;top:1260;width:10;height:20" coordorigin="7041,1260" coordsize="10,20" path="m7041,1279l7051,1279,7051,1260,7041,1260,7041,1279xe" filled="true" fillcolor="#000000" stroked="false">
                <v:path arrowok="t"/>
                <v:fill type="solid"/>
              </v:shape>
            </v:group>
            <v:group style="position:absolute;left:7041;top:1279;width:10;height:20" coordorigin="7041,1279" coordsize="10,20">
              <v:shape style="position:absolute;left:7041;top:1279;width:10;height:20" coordorigin="7041,1279" coordsize="10,20" path="m7041,1298l7051,1298,7051,1279,7041,1279,7041,1298xe" filled="true" fillcolor="#000000" stroked="false">
                <v:path arrowok="t"/>
                <v:fill type="solid"/>
              </v:shape>
            </v:group>
            <v:group style="position:absolute;left:7041;top:1298;width:10;height:20" coordorigin="7041,1298" coordsize="10,20">
              <v:shape style="position:absolute;left:7041;top:1298;width:10;height:20" coordorigin="7041,1298" coordsize="10,20" path="m7041,1318l7051,1318,7051,1298,7041,1298,7041,1318xe" filled="true" fillcolor="#000000" stroked="false">
                <v:path arrowok="t"/>
                <v:fill type="solid"/>
              </v:shape>
            </v:group>
            <v:group style="position:absolute;left:7041;top:1318;width:10;height:20" coordorigin="7041,1318" coordsize="10,20">
              <v:shape style="position:absolute;left:7041;top:1318;width:10;height:20" coordorigin="7041,1318" coordsize="10,20" path="m7041,1337l7051,1337,7051,1318,7041,1318,7041,1337xe" filled="true" fillcolor="#000000" stroked="false">
                <v:path arrowok="t"/>
                <v:fill type="solid"/>
              </v:shape>
            </v:group>
            <v:group style="position:absolute;left:7041;top:1337;width:10;height:20" coordorigin="7041,1337" coordsize="10,20">
              <v:shape style="position:absolute;left:7041;top:1337;width:10;height:20" coordorigin="7041,1337" coordsize="10,20" path="m7041,1356l7051,1356,7051,1337,7041,1337,7041,1356xe" filled="true" fillcolor="#000000" stroked="false">
                <v:path arrowok="t"/>
                <v:fill type="solid"/>
              </v:shape>
            </v:group>
            <v:group style="position:absolute;left:7041;top:1356;width:10;height:20" coordorigin="7041,1356" coordsize="10,20">
              <v:shape style="position:absolute;left:7041;top:1356;width:10;height:20" coordorigin="7041,1356" coordsize="10,20" path="m7041,1375l7051,1375,7051,1356,7041,1356,7041,1375xe" filled="true" fillcolor="#000000" stroked="false">
                <v:path arrowok="t"/>
                <v:fill type="solid"/>
              </v:shape>
            </v:group>
            <v:group style="position:absolute;left:7041;top:1375;width:10;height:20" coordorigin="7041,1375" coordsize="10,20">
              <v:shape style="position:absolute;left:7041;top:1375;width:10;height:20" coordorigin="7041,1375" coordsize="10,20" path="m7041,1394l7051,1394,7051,1375,7041,1375,7041,1394xe" filled="true" fillcolor="#000000" stroked="false">
                <v:path arrowok="t"/>
                <v:fill type="solid"/>
              </v:shape>
            </v:group>
            <v:group style="position:absolute;left:7041;top:1394;width:10;height:20" coordorigin="7041,1394" coordsize="10,20">
              <v:shape style="position:absolute;left:7041;top:1394;width:10;height:20" coordorigin="7041,1394" coordsize="10,20" path="m7041,1414l7051,1414,7051,1394,7041,1394,7041,1414xe" filled="true" fillcolor="#000000" stroked="false">
                <v:path arrowok="t"/>
                <v:fill type="solid"/>
              </v:shape>
            </v:group>
            <v:group style="position:absolute;left:7041;top:1414;width:10;height:20" coordorigin="7041,1414" coordsize="10,20">
              <v:shape style="position:absolute;left:7041;top:1414;width:10;height:20" coordorigin="7041,1414" coordsize="10,20" path="m7041,1433l7051,1433,7051,1414,7041,1414,7041,1433xe" filled="true" fillcolor="#000000" stroked="false">
                <v:path arrowok="t"/>
                <v:fill type="solid"/>
              </v:shape>
            </v:group>
            <v:group style="position:absolute;left:7041;top:1433;width:10;height:20" coordorigin="7041,1433" coordsize="10,20">
              <v:shape style="position:absolute;left:7041;top:1433;width:10;height:20" coordorigin="7041,1433" coordsize="10,20" path="m7041,1452l7051,1452,7051,1433,7041,1433,7041,1452xe" filled="true" fillcolor="#000000" stroked="false">
                <v:path arrowok="t"/>
                <v:fill type="solid"/>
              </v:shape>
            </v:group>
            <v:group style="position:absolute;left:7041;top:1452;width:10;height:20" coordorigin="7041,1452" coordsize="10,20">
              <v:shape style="position:absolute;left:7041;top:1452;width:10;height:20" coordorigin="7041,1452" coordsize="10,20" path="m7041,1471l7051,1471,7051,1452,7041,1452,7041,1471xe" filled="true" fillcolor="#000000" stroked="false">
                <v:path arrowok="t"/>
                <v:fill type="solid"/>
              </v:shape>
            </v:group>
            <v:group style="position:absolute;left:7041;top:1471;width:10;height:20" coordorigin="7041,1471" coordsize="10,20">
              <v:shape style="position:absolute;left:7041;top:1471;width:10;height:20" coordorigin="7041,1471" coordsize="10,20" path="m7041,1490l7051,1490,7051,1471,7041,1471,7041,1490xe" filled="true" fillcolor="#000000" stroked="false">
                <v:path arrowok="t"/>
                <v:fill type="solid"/>
              </v:shape>
            </v:group>
            <v:group style="position:absolute;left:7041;top:1490;width:10;height:20" coordorigin="7041,1490" coordsize="10,20">
              <v:shape style="position:absolute;left:7041;top:1490;width:10;height:20" coordorigin="7041,1490" coordsize="10,20" path="m7041,1510l7051,1510,7051,1490,7041,1490,7041,1510xe" filled="true" fillcolor="#000000" stroked="false">
                <v:path arrowok="t"/>
                <v:fill type="solid"/>
              </v:shape>
            </v:group>
            <v:group style="position:absolute;left:7041;top:1510;width:10;height:20" coordorigin="7041,1510" coordsize="10,20">
              <v:shape style="position:absolute;left:7041;top:1510;width:10;height:20" coordorigin="7041,1510" coordsize="10,20" path="m7041,1529l7051,1529,7051,1510,7041,1510,7041,1529xe" filled="true" fillcolor="#000000" stroked="false">
                <v:path arrowok="t"/>
                <v:fill type="solid"/>
              </v:shape>
            </v:group>
            <v:group style="position:absolute;left:7041;top:1529;width:10;height:20" coordorigin="7041,1529" coordsize="10,20">
              <v:shape style="position:absolute;left:7041;top:1529;width:10;height:20" coordorigin="7041,1529" coordsize="10,20" path="m7041,1548l7051,1548,7051,1529,7041,1529,7041,1548xe" filled="true" fillcolor="#000000" stroked="false">
                <v:path arrowok="t"/>
                <v:fill type="solid"/>
              </v:shape>
            </v:group>
            <v:group style="position:absolute;left:7041;top:1548;width:10;height:20" coordorigin="7041,1548" coordsize="10,20">
              <v:shape style="position:absolute;left:7041;top:1548;width:10;height:20" coordorigin="7041,1548" coordsize="10,20" path="m7041,1567l7051,1567,7051,1548,7041,1548,7041,1567xe" filled="true" fillcolor="#000000" stroked="false">
                <v:path arrowok="t"/>
                <v:fill type="solid"/>
              </v:shape>
            </v:group>
            <v:group style="position:absolute;left:7041;top:1567;width:10;height:20" coordorigin="7041,1567" coordsize="10,20">
              <v:shape style="position:absolute;left:7041;top:1567;width:10;height:20" coordorigin="7041,1567" coordsize="10,20" path="m7041,1586l7051,1586,7051,1567,7041,1567,7041,1586xe" filled="true" fillcolor="#000000" stroked="false">
                <v:path arrowok="t"/>
                <v:fill type="solid"/>
              </v:shape>
            </v:group>
            <v:group style="position:absolute;left:7041;top:1586;width:10;height:20" coordorigin="7041,1586" coordsize="10,20">
              <v:shape style="position:absolute;left:7041;top:1586;width:10;height:20" coordorigin="7041,1586" coordsize="10,20" path="m7041,1606l7051,1606,7051,1586,7041,1586,7041,1606xe" filled="true" fillcolor="#000000" stroked="false">
                <v:path arrowok="t"/>
                <v:fill type="solid"/>
              </v:shape>
            </v:group>
            <v:group style="position:absolute;left:7041;top:1606;width:10;height:20" coordorigin="7041,1606" coordsize="10,20">
              <v:shape style="position:absolute;left:7041;top:1606;width:10;height:20" coordorigin="7041,1606" coordsize="10,20" path="m7041,1625l7051,1625,7051,1606,7041,1606,7041,1625xe" filled="true" fillcolor="#000000" stroked="false">
                <v:path arrowok="t"/>
                <v:fill type="solid"/>
              </v:shape>
            </v:group>
            <v:group style="position:absolute;left:7041;top:1625;width:10;height:20" coordorigin="7041,1625" coordsize="10,20">
              <v:shape style="position:absolute;left:7041;top:1625;width:10;height:20" coordorigin="7041,1625" coordsize="10,20" path="m7041,1644l7051,1644,7051,1625,7041,1625,7041,1644xe" filled="true" fillcolor="#000000" stroked="false">
                <v:path arrowok="t"/>
                <v:fill type="solid"/>
              </v:shape>
            </v:group>
            <v:group style="position:absolute;left:7041;top:1652;width:10;height:2" coordorigin="7041,1652" coordsize="10,2">
              <v:shape style="position:absolute;left:7041;top:1652;width:10;height:2" coordorigin="7041,1652" coordsize="10,0" path="m7041,1652l7051,1652e" filled="false" stroked="true" strokeweight=".77997pt" strokecolor="#000000">
                <v:path arrowok="t"/>
              </v:shape>
              <v:shape style="position:absolute;left:29;top:1567;width:5452;height:102" type="#_x0000_t75" stroked="false">
                <v:imagedata r:id="rId268" o:title=""/>
              </v:shape>
              <v:shape style="position:absolute;left:5458;top:1660;width:1583;height:10" type="#_x0000_t75" stroked="false">
                <v:imagedata r:id="rId261" o:title=""/>
              </v:shape>
              <v:shape style="position:absolute;left:7036;top:1660;width:1524;height:10" type="#_x0000_t75" stroked="false">
                <v:imagedata r:id="rId262" o:title=""/>
              </v:shape>
            </v:group>
            <v:group style="position:absolute;left:3627;top:1669;width:10;height:20" coordorigin="3627,1669" coordsize="10,20">
              <v:shape style="position:absolute;left:3627;top:1669;width:10;height:20" coordorigin="3627,1669" coordsize="10,20" path="m3627,1688l3636,1688,3636,1669,3627,1669,3627,1688xe" filled="true" fillcolor="#000000" stroked="false">
                <v:path arrowok="t"/>
                <v:fill type="solid"/>
              </v:shape>
            </v:group>
            <v:group style="position:absolute;left:3627;top:1688;width:10;height:20" coordorigin="3627,1688" coordsize="10,20">
              <v:shape style="position:absolute;left:3627;top:1688;width:10;height:20" coordorigin="3627,1688" coordsize="10,20" path="m3627,1708l3636,1708,3636,1688,3627,1688,3627,1708xe" filled="true" fillcolor="#000000" stroked="false">
                <v:path arrowok="t"/>
                <v:fill type="solid"/>
              </v:shape>
            </v:group>
            <v:group style="position:absolute;left:3627;top:1708;width:10;height:20" coordorigin="3627,1708" coordsize="10,20">
              <v:shape style="position:absolute;left:3627;top:1708;width:10;height:20" coordorigin="3627,1708" coordsize="10,20" path="m3627,1727l3636,1727,3636,1708,3627,1708,3627,1727xe" filled="true" fillcolor="#000000" stroked="false">
                <v:path arrowok="t"/>
                <v:fill type="solid"/>
              </v:shape>
            </v:group>
            <v:group style="position:absolute;left:3627;top:1727;width:10;height:20" coordorigin="3627,1727" coordsize="10,20">
              <v:shape style="position:absolute;left:3627;top:1727;width:10;height:20" coordorigin="3627,1727" coordsize="10,20" path="m3627,1746l3636,1746,3636,1727,3627,1727,3627,1746xe" filled="true" fillcolor="#000000" stroked="false">
                <v:path arrowok="t"/>
                <v:fill type="solid"/>
              </v:shape>
            </v:group>
            <v:group style="position:absolute;left:3627;top:1746;width:10;height:20" coordorigin="3627,1746" coordsize="10,20">
              <v:shape style="position:absolute;left:3627;top:1746;width:10;height:20" coordorigin="3627,1746" coordsize="10,20" path="m3627,1765l3636,1765,3636,1746,3627,1746,3627,1765xe" filled="true" fillcolor="#000000" stroked="false">
                <v:path arrowok="t"/>
                <v:fill type="solid"/>
              </v:shape>
            </v:group>
            <v:group style="position:absolute;left:3627;top:1765;width:10;height:20" coordorigin="3627,1765" coordsize="10,20">
              <v:shape style="position:absolute;left:3627;top:1765;width:10;height:20" coordorigin="3627,1765" coordsize="10,20" path="m3627,1784l3636,1784,3636,1765,3627,1765,3627,1784xe" filled="true" fillcolor="#000000" stroked="false">
                <v:path arrowok="t"/>
                <v:fill type="solid"/>
              </v:shape>
            </v:group>
            <v:group style="position:absolute;left:3627;top:1784;width:10;height:20" coordorigin="3627,1784" coordsize="10,20">
              <v:shape style="position:absolute;left:3627;top:1784;width:10;height:20" coordorigin="3627,1784" coordsize="10,20" path="m3627,1804l3636,1804,3636,1784,3627,1784,3627,1804xe" filled="true" fillcolor="#000000" stroked="false">
                <v:path arrowok="t"/>
                <v:fill type="solid"/>
              </v:shape>
            </v:group>
            <v:group style="position:absolute;left:3627;top:1804;width:10;height:20" coordorigin="3627,1804" coordsize="10,20">
              <v:shape style="position:absolute;left:3627;top:1804;width:10;height:20" coordorigin="3627,1804" coordsize="10,20" path="m3627,1823l3636,1823,3636,1804,3627,1804,3627,1823xe" filled="true" fillcolor="#000000" stroked="false">
                <v:path arrowok="t"/>
                <v:fill type="solid"/>
              </v:shape>
            </v:group>
            <v:group style="position:absolute;left:3627;top:1823;width:10;height:20" coordorigin="3627,1823" coordsize="10,20">
              <v:shape style="position:absolute;left:3627;top:1823;width:10;height:20" coordorigin="3627,1823" coordsize="10,20" path="m3627,1842l3636,1842,3636,1823,3627,1823,3627,1842xe" filled="true" fillcolor="#000000" stroked="false">
                <v:path arrowok="t"/>
                <v:fill type="solid"/>
              </v:shape>
            </v:group>
            <v:group style="position:absolute;left:3627;top:1842;width:10;height:20" coordorigin="3627,1842" coordsize="10,20">
              <v:shape style="position:absolute;left:3627;top:1842;width:10;height:20" coordorigin="3627,1842" coordsize="10,20" path="m3627,1861l3636,1861,3636,1842,3627,1842,3627,1861xe" filled="true" fillcolor="#000000" stroked="false">
                <v:path arrowok="t"/>
                <v:fill type="solid"/>
              </v:shape>
            </v:group>
            <v:group style="position:absolute;left:3627;top:1861;width:10;height:20" coordorigin="3627,1861" coordsize="10,20">
              <v:shape style="position:absolute;left:3627;top:1861;width:10;height:20" coordorigin="3627,1861" coordsize="10,20" path="m3627,1880l3636,1880,3636,1861,3627,1861,3627,1880xe" filled="true" fillcolor="#000000" stroked="false">
                <v:path arrowok="t"/>
                <v:fill type="solid"/>
              </v:shape>
            </v:group>
            <v:group style="position:absolute;left:3627;top:1880;width:10;height:20" coordorigin="3627,1880" coordsize="10,20">
              <v:shape style="position:absolute;left:3627;top:1880;width:10;height:20" coordorigin="3627,1880" coordsize="10,20" path="m3627,1900l3636,1900,3636,1880,3627,1880,3627,1900xe" filled="true" fillcolor="#000000" stroked="false">
                <v:path arrowok="t"/>
                <v:fill type="solid"/>
              </v:shape>
            </v:group>
            <v:group style="position:absolute;left:3627;top:1900;width:10;height:20" coordorigin="3627,1900" coordsize="10,20">
              <v:shape style="position:absolute;left:3627;top:1900;width:10;height:20" coordorigin="3627,1900" coordsize="10,20" path="m3627,1919l3636,1919,3636,1900,3627,1900,3627,1919xe" filled="true" fillcolor="#000000" stroked="false">
                <v:path arrowok="t"/>
                <v:fill type="solid"/>
              </v:shape>
            </v:group>
            <v:group style="position:absolute;left:3627;top:1919;width:10;height:20" coordorigin="3627,1919" coordsize="10,20">
              <v:shape style="position:absolute;left:3627;top:1919;width:10;height:20" coordorigin="3627,1919" coordsize="10,20" path="m3627,1938l3636,1938,3636,1919,3627,1919,3627,1938xe" filled="true" fillcolor="#000000" stroked="false">
                <v:path arrowok="t"/>
                <v:fill type="solid"/>
              </v:shape>
            </v:group>
            <v:group style="position:absolute;left:3627;top:1938;width:10;height:20" coordorigin="3627,1938" coordsize="10,20">
              <v:shape style="position:absolute;left:3627;top:1938;width:10;height:20" coordorigin="3627,1938" coordsize="10,20" path="m3627,1957l3636,1957,3636,1938,3627,1938,3627,1957xe" filled="true" fillcolor="#000000" stroked="false">
                <v:path arrowok="t"/>
                <v:fill type="solid"/>
              </v:shape>
            </v:group>
            <v:group style="position:absolute;left:3627;top:1957;width:10;height:20" coordorigin="3627,1957" coordsize="10,20">
              <v:shape style="position:absolute;left:3627;top:1957;width:10;height:20" coordorigin="3627,1957" coordsize="10,20" path="m3627,1976l3636,1976,3636,1957,3627,1957,3627,1976xe" filled="true" fillcolor="#000000" stroked="false">
                <v:path arrowok="t"/>
                <v:fill type="solid"/>
              </v:shape>
            </v:group>
            <v:group style="position:absolute;left:3627;top:1976;width:10;height:20" coordorigin="3627,1976" coordsize="10,20">
              <v:shape style="position:absolute;left:3627;top:1976;width:10;height:20" coordorigin="3627,1976" coordsize="10,20" path="m3627,1996l3636,1996,3636,1976,3627,1976,3627,1996xe" filled="true" fillcolor="#000000" stroked="false">
                <v:path arrowok="t"/>
                <v:fill type="solid"/>
              </v:shape>
            </v:group>
            <v:group style="position:absolute;left:15;top:2085;width:3612;height:2" coordorigin="15,2085" coordsize="3612,2">
              <v:shape style="position:absolute;left:15;top:2085;width:3612;height:2" coordorigin="15,2085" coordsize="3612,0" path="m15,2085l3627,2085e" filled="false" stroked="true" strokeweight="1.5pt" strokecolor="#000000">
                <v:path arrowok="t"/>
              </v:shape>
            </v:group>
            <v:group style="position:absolute;left:3627;top:1996;width:10;height:20" coordorigin="3627,1996" coordsize="10,20">
              <v:shape style="position:absolute;left:3627;top:1996;width:10;height:20" coordorigin="3627,1996" coordsize="10,20" path="m3627,2015l3636,2015,3636,1996,3627,1996,3627,2015xe" filled="true" fillcolor="#000000" stroked="false">
                <v:path arrowok="t"/>
                <v:fill type="solid"/>
              </v:shape>
            </v:group>
            <v:group style="position:absolute;left:3627;top:2015;width:10;height:20" coordorigin="3627,2015" coordsize="10,20">
              <v:shape style="position:absolute;left:3627;top:2015;width:10;height:20" coordorigin="3627,2015" coordsize="10,20" path="m3627,2034l3636,2034,3636,2015,3627,2015,3627,2034xe" filled="true" fillcolor="#000000" stroked="false">
                <v:path arrowok="t"/>
                <v:fill type="solid"/>
              </v:shape>
            </v:group>
            <v:group style="position:absolute;left:3627;top:2034;width:10;height:20" coordorigin="3627,2034" coordsize="10,20">
              <v:shape style="position:absolute;left:3627;top:2034;width:10;height:20" coordorigin="3627,2034" coordsize="10,20" path="m3627,2053l3636,2053,3636,2034,3627,2034,3627,2053xe" filled="true" fillcolor="#000000" stroked="false">
                <v:path arrowok="t"/>
                <v:fill type="solid"/>
              </v:shape>
            </v:group>
            <v:group style="position:absolute;left:3627;top:2062;width:10;height:2" coordorigin="3627,2062" coordsize="10,2">
              <v:shape style="position:absolute;left:3627;top:2062;width:10;height:2" coordorigin="3627,2062" coordsize="10,0" path="m3627,2062l3636,2062e" filled="false" stroked="true" strokeweight=".84003pt" strokecolor="#000000">
                <v:path arrowok="t"/>
              </v:shape>
            </v:group>
            <v:group style="position:absolute;left:3627;top:2085;width:30;height:2" coordorigin="3627,2085" coordsize="30,2">
              <v:shape style="position:absolute;left:3627;top:2085;width:30;height:2" coordorigin="3627,2085" coordsize="30,0" path="m3627,2085l3657,2085e" filled="false" stroked="true" strokeweight="1.5pt" strokecolor="#000000">
                <v:path arrowok="t"/>
              </v:shape>
            </v:group>
            <v:group style="position:absolute;left:3657;top:2085;width:1806;height:2" coordorigin="3657,2085" coordsize="1806,2">
              <v:shape style="position:absolute;left:3657;top:2085;width:1806;height:2" coordorigin="3657,2085" coordsize="1806,0" path="m3657,2085l5463,2085e" filled="false" stroked="true" strokeweight="1.5pt" strokecolor="#000000">
                <v:path arrowok="t"/>
              </v:shape>
            </v:group>
            <v:group style="position:absolute;left:5463;top:1669;width:10;height:20" coordorigin="5463,1669" coordsize="10,20">
              <v:shape style="position:absolute;left:5463;top:1669;width:10;height:20" coordorigin="5463,1669" coordsize="10,20" path="m5463,1688l5472,1688,5472,1669,5463,1669,5463,1688xe" filled="true" fillcolor="#000000" stroked="false">
                <v:path arrowok="t"/>
                <v:fill type="solid"/>
              </v:shape>
            </v:group>
            <v:group style="position:absolute;left:5463;top:1688;width:10;height:20" coordorigin="5463,1688" coordsize="10,20">
              <v:shape style="position:absolute;left:5463;top:1688;width:10;height:20" coordorigin="5463,1688" coordsize="10,20" path="m5463,1708l5472,1708,5472,1688,5463,1688,5463,1708xe" filled="true" fillcolor="#000000" stroked="false">
                <v:path arrowok="t"/>
                <v:fill type="solid"/>
              </v:shape>
            </v:group>
            <v:group style="position:absolute;left:5463;top:1708;width:10;height:20" coordorigin="5463,1708" coordsize="10,20">
              <v:shape style="position:absolute;left:5463;top:1708;width:10;height:20" coordorigin="5463,1708" coordsize="10,20" path="m5463,1727l5472,1727,5472,1708,5463,1708,5463,1727xe" filled="true" fillcolor="#000000" stroked="false">
                <v:path arrowok="t"/>
                <v:fill type="solid"/>
              </v:shape>
            </v:group>
            <v:group style="position:absolute;left:5463;top:1727;width:10;height:20" coordorigin="5463,1727" coordsize="10,20">
              <v:shape style="position:absolute;left:5463;top:1727;width:10;height:20" coordorigin="5463,1727" coordsize="10,20" path="m5463,1746l5472,1746,5472,1727,5463,1727,5463,1746xe" filled="true" fillcolor="#000000" stroked="false">
                <v:path arrowok="t"/>
                <v:fill type="solid"/>
              </v:shape>
            </v:group>
            <v:group style="position:absolute;left:5463;top:1746;width:10;height:20" coordorigin="5463,1746" coordsize="10,20">
              <v:shape style="position:absolute;left:5463;top:1746;width:10;height:20" coordorigin="5463,1746" coordsize="10,20" path="m5463,1765l5472,1765,5472,1746,5463,1746,5463,1765xe" filled="true" fillcolor="#000000" stroked="false">
                <v:path arrowok="t"/>
                <v:fill type="solid"/>
              </v:shape>
            </v:group>
            <v:group style="position:absolute;left:5463;top:1765;width:10;height:20" coordorigin="5463,1765" coordsize="10,20">
              <v:shape style="position:absolute;left:5463;top:1765;width:10;height:20" coordorigin="5463,1765" coordsize="10,20" path="m5463,1784l5472,1784,5472,1765,5463,1765,5463,1784xe" filled="true" fillcolor="#000000" stroked="false">
                <v:path arrowok="t"/>
                <v:fill type="solid"/>
              </v:shape>
            </v:group>
            <v:group style="position:absolute;left:5463;top:1784;width:10;height:20" coordorigin="5463,1784" coordsize="10,20">
              <v:shape style="position:absolute;left:5463;top:1784;width:10;height:20" coordorigin="5463,1784" coordsize="10,20" path="m5463,1804l5472,1804,5472,1784,5463,1784,5463,1804xe" filled="true" fillcolor="#000000" stroked="false">
                <v:path arrowok="t"/>
                <v:fill type="solid"/>
              </v:shape>
            </v:group>
            <v:group style="position:absolute;left:5463;top:1804;width:10;height:20" coordorigin="5463,1804" coordsize="10,20">
              <v:shape style="position:absolute;left:5463;top:1804;width:10;height:20" coordorigin="5463,1804" coordsize="10,20" path="m5463,1823l5472,1823,5472,1804,5463,1804,5463,1823xe" filled="true" fillcolor="#000000" stroked="false">
                <v:path arrowok="t"/>
                <v:fill type="solid"/>
              </v:shape>
            </v:group>
            <v:group style="position:absolute;left:5463;top:1823;width:10;height:20" coordorigin="5463,1823" coordsize="10,20">
              <v:shape style="position:absolute;left:5463;top:1823;width:10;height:20" coordorigin="5463,1823" coordsize="10,20" path="m5463,1842l5472,1842,5472,1823,5463,1823,5463,1842xe" filled="true" fillcolor="#000000" stroked="false">
                <v:path arrowok="t"/>
                <v:fill type="solid"/>
              </v:shape>
            </v:group>
            <v:group style="position:absolute;left:5463;top:1842;width:10;height:20" coordorigin="5463,1842" coordsize="10,20">
              <v:shape style="position:absolute;left:5463;top:1842;width:10;height:20" coordorigin="5463,1842" coordsize="10,20" path="m5463,1861l5472,1861,5472,1842,5463,1842,5463,1861xe" filled="true" fillcolor="#000000" stroked="false">
                <v:path arrowok="t"/>
                <v:fill type="solid"/>
              </v:shape>
            </v:group>
            <v:group style="position:absolute;left:5463;top:1861;width:10;height:20" coordorigin="5463,1861" coordsize="10,20">
              <v:shape style="position:absolute;left:5463;top:1861;width:10;height:20" coordorigin="5463,1861" coordsize="10,20" path="m5463,1880l5472,1880,5472,1861,5463,1861,5463,1880xe" filled="true" fillcolor="#000000" stroked="false">
                <v:path arrowok="t"/>
                <v:fill type="solid"/>
              </v:shape>
            </v:group>
            <v:group style="position:absolute;left:5463;top:1880;width:10;height:20" coordorigin="5463,1880" coordsize="10,20">
              <v:shape style="position:absolute;left:5463;top:1880;width:10;height:20" coordorigin="5463,1880" coordsize="10,20" path="m5463,1900l5472,1900,5472,1880,5463,1880,5463,1900xe" filled="true" fillcolor="#000000" stroked="false">
                <v:path arrowok="t"/>
                <v:fill type="solid"/>
              </v:shape>
            </v:group>
            <v:group style="position:absolute;left:5463;top:1900;width:10;height:20" coordorigin="5463,1900" coordsize="10,20">
              <v:shape style="position:absolute;left:5463;top:1900;width:10;height:20" coordorigin="5463,1900" coordsize="10,20" path="m5463,1919l5472,1919,5472,1900,5463,1900,5463,1919xe" filled="true" fillcolor="#000000" stroked="false">
                <v:path arrowok="t"/>
                <v:fill type="solid"/>
              </v:shape>
            </v:group>
            <v:group style="position:absolute;left:5463;top:1919;width:10;height:20" coordorigin="5463,1919" coordsize="10,20">
              <v:shape style="position:absolute;left:5463;top:1919;width:10;height:20" coordorigin="5463,1919" coordsize="10,20" path="m5463,1938l5472,1938,5472,1919,5463,1919,5463,1938xe" filled="true" fillcolor="#000000" stroked="false">
                <v:path arrowok="t"/>
                <v:fill type="solid"/>
              </v:shape>
            </v:group>
            <v:group style="position:absolute;left:5463;top:1938;width:10;height:20" coordorigin="5463,1938" coordsize="10,20">
              <v:shape style="position:absolute;left:5463;top:1938;width:10;height:20" coordorigin="5463,1938" coordsize="10,20" path="m5463,1957l5472,1957,5472,1938,5463,1938,5463,1957xe" filled="true" fillcolor="#000000" stroked="false">
                <v:path arrowok="t"/>
                <v:fill type="solid"/>
              </v:shape>
            </v:group>
            <v:group style="position:absolute;left:5463;top:1957;width:10;height:20" coordorigin="5463,1957" coordsize="10,20">
              <v:shape style="position:absolute;left:5463;top:1957;width:10;height:20" coordorigin="5463,1957" coordsize="10,20" path="m5463,1976l5472,1976,5472,1957,5463,1957,5463,1976xe" filled="true" fillcolor="#000000" stroked="false">
                <v:path arrowok="t"/>
                <v:fill type="solid"/>
              </v:shape>
            </v:group>
            <v:group style="position:absolute;left:5463;top:1976;width:10;height:20" coordorigin="5463,1976" coordsize="10,20">
              <v:shape style="position:absolute;left:5463;top:1976;width:10;height:20" coordorigin="5463,1976" coordsize="10,20" path="m5463,1996l5472,1996,5472,1976,5463,1976,5463,1996xe" filled="true" fillcolor="#000000" stroked="false">
                <v:path arrowok="t"/>
                <v:fill type="solid"/>
              </v:shape>
            </v:group>
            <v:group style="position:absolute;left:5463;top:1996;width:10;height:20" coordorigin="5463,1996" coordsize="10,20">
              <v:shape style="position:absolute;left:5463;top:1996;width:10;height:20" coordorigin="5463,1996" coordsize="10,20" path="m5463,2015l5472,2015,5472,1996,5463,1996,5463,2015xe" filled="true" fillcolor="#000000" stroked="false">
                <v:path arrowok="t"/>
                <v:fill type="solid"/>
              </v:shape>
            </v:group>
            <v:group style="position:absolute;left:5463;top:2015;width:10;height:20" coordorigin="5463,2015" coordsize="10,20">
              <v:shape style="position:absolute;left:5463;top:2015;width:10;height:20" coordorigin="5463,2015" coordsize="10,20" path="m5463,2034l5472,2034,5472,2015,5463,2015,5463,2034xe" filled="true" fillcolor="#000000" stroked="false">
                <v:path arrowok="t"/>
                <v:fill type="solid"/>
              </v:shape>
            </v:group>
            <v:group style="position:absolute;left:5463;top:2034;width:10;height:20" coordorigin="5463,2034" coordsize="10,20">
              <v:shape style="position:absolute;left:5463;top:2034;width:10;height:20" coordorigin="5463,2034" coordsize="10,20" path="m5463,2053l5472,2053,5472,2034,5463,2034,5463,2053xe" filled="true" fillcolor="#000000" stroked="false">
                <v:path arrowok="t"/>
                <v:fill type="solid"/>
              </v:shape>
            </v:group>
            <v:group style="position:absolute;left:5463;top:2062;width:10;height:2" coordorigin="5463,2062" coordsize="10,2">
              <v:shape style="position:absolute;left:5463;top:2062;width:10;height:2" coordorigin="5463,2062" coordsize="10,0" path="m5463,2062l5472,2062e" filled="false" stroked="true" strokeweight=".84003pt" strokecolor="#000000">
                <v:path arrowok="t"/>
              </v:shape>
            </v:group>
            <v:group style="position:absolute;left:5463;top:2085;width:30;height:2" coordorigin="5463,2085" coordsize="30,2">
              <v:shape style="position:absolute;left:5463;top:2085;width:30;height:2" coordorigin="5463,2085" coordsize="30,0" path="m5463,2085l5493,2085e" filled="false" stroked="true" strokeweight="1.5pt" strokecolor="#000000">
                <v:path arrowok="t"/>
              </v:shape>
            </v:group>
            <v:group style="position:absolute;left:5493;top:2085;width:1549;height:2" coordorigin="5493,2085" coordsize="1549,2">
              <v:shape style="position:absolute;left:5493;top:2085;width:1549;height:2" coordorigin="5493,2085" coordsize="1549,0" path="m5493,2085l7041,2085e" filled="false" stroked="true" strokeweight="1.5pt" strokecolor="#000000">
                <v:path arrowok="t"/>
              </v:shape>
            </v:group>
            <v:group style="position:absolute;left:7041;top:1669;width:10;height:20" coordorigin="7041,1669" coordsize="10,20">
              <v:shape style="position:absolute;left:7041;top:1669;width:10;height:20" coordorigin="7041,1669" coordsize="10,20" path="m7041,1688l7051,1688,7051,1669,7041,1669,7041,1688xe" filled="true" fillcolor="#000000" stroked="false">
                <v:path arrowok="t"/>
                <v:fill type="solid"/>
              </v:shape>
            </v:group>
            <v:group style="position:absolute;left:7041;top:1688;width:10;height:20" coordorigin="7041,1688" coordsize="10,20">
              <v:shape style="position:absolute;left:7041;top:1688;width:10;height:20" coordorigin="7041,1688" coordsize="10,20" path="m7041,1708l7051,1708,7051,1688,7041,1688,7041,1708xe" filled="true" fillcolor="#000000" stroked="false">
                <v:path arrowok="t"/>
                <v:fill type="solid"/>
              </v:shape>
            </v:group>
            <v:group style="position:absolute;left:7041;top:1708;width:10;height:20" coordorigin="7041,1708" coordsize="10,20">
              <v:shape style="position:absolute;left:7041;top:1708;width:10;height:20" coordorigin="7041,1708" coordsize="10,20" path="m7041,1727l7051,1727,7051,1708,7041,1708,7041,1727xe" filled="true" fillcolor="#000000" stroked="false">
                <v:path arrowok="t"/>
                <v:fill type="solid"/>
              </v:shape>
            </v:group>
            <v:group style="position:absolute;left:7041;top:1727;width:10;height:20" coordorigin="7041,1727" coordsize="10,20">
              <v:shape style="position:absolute;left:7041;top:1727;width:10;height:20" coordorigin="7041,1727" coordsize="10,20" path="m7041,1746l7051,1746,7051,1727,7041,1727,7041,1746xe" filled="true" fillcolor="#000000" stroked="false">
                <v:path arrowok="t"/>
                <v:fill type="solid"/>
              </v:shape>
            </v:group>
            <v:group style="position:absolute;left:7041;top:1746;width:10;height:20" coordorigin="7041,1746" coordsize="10,20">
              <v:shape style="position:absolute;left:7041;top:1746;width:10;height:20" coordorigin="7041,1746" coordsize="10,20" path="m7041,1765l7051,1765,7051,1746,7041,1746,7041,1765xe" filled="true" fillcolor="#000000" stroked="false">
                <v:path arrowok="t"/>
                <v:fill type="solid"/>
              </v:shape>
            </v:group>
            <v:group style="position:absolute;left:7041;top:1765;width:10;height:20" coordorigin="7041,1765" coordsize="10,20">
              <v:shape style="position:absolute;left:7041;top:1765;width:10;height:20" coordorigin="7041,1765" coordsize="10,20" path="m7041,1784l7051,1784,7051,1765,7041,1765,7041,1784xe" filled="true" fillcolor="#000000" stroked="false">
                <v:path arrowok="t"/>
                <v:fill type="solid"/>
              </v:shape>
            </v:group>
            <v:group style="position:absolute;left:7041;top:1784;width:10;height:20" coordorigin="7041,1784" coordsize="10,20">
              <v:shape style="position:absolute;left:7041;top:1784;width:10;height:20" coordorigin="7041,1784" coordsize="10,20" path="m7041,1804l7051,1804,7051,1784,7041,1784,7041,1804xe" filled="true" fillcolor="#000000" stroked="false">
                <v:path arrowok="t"/>
                <v:fill type="solid"/>
              </v:shape>
            </v:group>
            <v:group style="position:absolute;left:7041;top:1804;width:10;height:20" coordorigin="7041,1804" coordsize="10,20">
              <v:shape style="position:absolute;left:7041;top:1804;width:10;height:20" coordorigin="7041,1804" coordsize="10,20" path="m7041,1823l7051,1823,7051,1804,7041,1804,7041,1823xe" filled="true" fillcolor="#000000" stroked="false">
                <v:path arrowok="t"/>
                <v:fill type="solid"/>
              </v:shape>
            </v:group>
            <v:group style="position:absolute;left:7041;top:1823;width:10;height:20" coordorigin="7041,1823" coordsize="10,20">
              <v:shape style="position:absolute;left:7041;top:1823;width:10;height:20" coordorigin="7041,1823" coordsize="10,20" path="m7041,1842l7051,1842,7051,1823,7041,1823,7041,1842xe" filled="true" fillcolor="#000000" stroked="false">
                <v:path arrowok="t"/>
                <v:fill type="solid"/>
              </v:shape>
            </v:group>
            <v:group style="position:absolute;left:7041;top:1842;width:10;height:20" coordorigin="7041,1842" coordsize="10,20">
              <v:shape style="position:absolute;left:7041;top:1842;width:10;height:20" coordorigin="7041,1842" coordsize="10,20" path="m7041,1861l7051,1861,7051,1842,7041,1842,7041,1861xe" filled="true" fillcolor="#000000" stroked="false">
                <v:path arrowok="t"/>
                <v:fill type="solid"/>
              </v:shape>
            </v:group>
            <v:group style="position:absolute;left:7041;top:1861;width:10;height:20" coordorigin="7041,1861" coordsize="10,20">
              <v:shape style="position:absolute;left:7041;top:1861;width:10;height:20" coordorigin="7041,1861" coordsize="10,20" path="m7041,1880l7051,1880,7051,1861,7041,1861,7041,1880xe" filled="true" fillcolor="#000000" stroked="false">
                <v:path arrowok="t"/>
                <v:fill type="solid"/>
              </v:shape>
            </v:group>
            <v:group style="position:absolute;left:7041;top:1880;width:10;height:20" coordorigin="7041,1880" coordsize="10,20">
              <v:shape style="position:absolute;left:7041;top:1880;width:10;height:20" coordorigin="7041,1880" coordsize="10,20" path="m7041,1900l7051,1900,7051,1880,7041,1880,7041,1900xe" filled="true" fillcolor="#000000" stroked="false">
                <v:path arrowok="t"/>
                <v:fill type="solid"/>
              </v:shape>
            </v:group>
            <v:group style="position:absolute;left:7041;top:1900;width:10;height:20" coordorigin="7041,1900" coordsize="10,20">
              <v:shape style="position:absolute;left:7041;top:1900;width:10;height:20" coordorigin="7041,1900" coordsize="10,20" path="m7041,1919l7051,1919,7051,1900,7041,1900,7041,1919xe" filled="true" fillcolor="#000000" stroked="false">
                <v:path arrowok="t"/>
                <v:fill type="solid"/>
              </v:shape>
            </v:group>
            <v:group style="position:absolute;left:7041;top:1919;width:10;height:20" coordorigin="7041,1919" coordsize="10,20">
              <v:shape style="position:absolute;left:7041;top:1919;width:10;height:20" coordorigin="7041,1919" coordsize="10,20" path="m7041,1938l7051,1938,7051,1919,7041,1919,7041,1938xe" filled="true" fillcolor="#000000" stroked="false">
                <v:path arrowok="t"/>
                <v:fill type="solid"/>
              </v:shape>
            </v:group>
            <v:group style="position:absolute;left:7041;top:1938;width:10;height:20" coordorigin="7041,1938" coordsize="10,20">
              <v:shape style="position:absolute;left:7041;top:1938;width:10;height:20" coordorigin="7041,1938" coordsize="10,20" path="m7041,1957l7051,1957,7051,1938,7041,1938,7041,1957xe" filled="true" fillcolor="#000000" stroked="false">
                <v:path arrowok="t"/>
                <v:fill type="solid"/>
              </v:shape>
            </v:group>
            <v:group style="position:absolute;left:7041;top:1957;width:10;height:20" coordorigin="7041,1957" coordsize="10,20">
              <v:shape style="position:absolute;left:7041;top:1957;width:10;height:20" coordorigin="7041,1957" coordsize="10,20" path="m7041,1976l7051,1976,7051,1957,7041,1957,7041,1976xe" filled="true" fillcolor="#000000" stroked="false">
                <v:path arrowok="t"/>
                <v:fill type="solid"/>
              </v:shape>
            </v:group>
            <v:group style="position:absolute;left:7041;top:1976;width:10;height:20" coordorigin="7041,1976" coordsize="10,20">
              <v:shape style="position:absolute;left:7041;top:1976;width:10;height:20" coordorigin="7041,1976" coordsize="10,20" path="m7041,1996l7051,1996,7051,1976,7041,1976,7041,1996xe" filled="true" fillcolor="#000000" stroked="false">
                <v:path arrowok="t"/>
                <v:fill type="solid"/>
              </v:shape>
            </v:group>
            <v:group style="position:absolute;left:7041;top:1996;width:10;height:20" coordorigin="7041,1996" coordsize="10,20">
              <v:shape style="position:absolute;left:7041;top:1996;width:10;height:20" coordorigin="7041,1996" coordsize="10,20" path="m7041,2015l7051,2015,7051,1996,7041,1996,7041,2015xe" filled="true" fillcolor="#000000" stroked="false">
                <v:path arrowok="t"/>
                <v:fill type="solid"/>
              </v:shape>
            </v:group>
            <v:group style="position:absolute;left:7041;top:2015;width:10;height:20" coordorigin="7041,2015" coordsize="10,20">
              <v:shape style="position:absolute;left:7041;top:2015;width:10;height:20" coordorigin="7041,2015" coordsize="10,20" path="m7041,2034l7051,2034,7051,2015,7041,2015,7041,2034xe" filled="true" fillcolor="#000000" stroked="false">
                <v:path arrowok="t"/>
                <v:fill type="solid"/>
              </v:shape>
            </v:group>
            <v:group style="position:absolute;left:7041;top:2034;width:10;height:20" coordorigin="7041,2034" coordsize="10,20">
              <v:shape style="position:absolute;left:7041;top:2034;width:10;height:20" coordorigin="7041,2034" coordsize="10,20" path="m7041,2053l7051,2053,7051,2034,7041,2034,7041,2053xe" filled="true" fillcolor="#000000" stroked="false">
                <v:path arrowok="t"/>
                <v:fill type="solid"/>
              </v:shape>
            </v:group>
            <v:group style="position:absolute;left:7041;top:2062;width:10;height:2" coordorigin="7041,2062" coordsize="10,2">
              <v:shape style="position:absolute;left:7041;top:2062;width:10;height:2" coordorigin="7041,2062" coordsize="10,0" path="m7041,2062l7051,2062e" filled="false" stroked="true" strokeweight=".84003pt" strokecolor="#000000">
                <v:path arrowok="t"/>
              </v:shape>
            </v:group>
            <v:group style="position:absolute;left:7041;top:2085;width:30;height:2" coordorigin="7041,2085" coordsize="30,2">
              <v:shape style="position:absolute;left:7041;top:2085;width:30;height:2" coordorigin="7041,2085" coordsize="30,0" path="m7041,2085l7071,2085e" filled="false" stroked="true" strokeweight="1.5pt" strokecolor="#000000">
                <v:path arrowok="t"/>
              </v:shape>
            </v:group>
            <v:group style="position:absolute;left:7071;top:2085;width:1490;height:2" coordorigin="7071,2085" coordsize="1490,2">
              <v:shape style="position:absolute;left:7071;top:2085;width:1490;height:2" coordorigin="7071,2085" coordsize="1490,0" path="m7071,2085l8560,2085e" filled="false" stroked="true" strokeweight="1.5pt" strokecolor="#000000">
                <v:path arrowok="t"/>
              </v:shape>
              <v:shape style="position:absolute;left:5733;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1649;top:388;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4096;top:593;width:90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v:shape style="position:absolute;left:5892;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184;top:593;width:123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138;top:1002;width:77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天以内</w:t>
                      </w:r>
                    </w:p>
                  </w:txbxContent>
                </v:textbox>
                <w10:wrap type="none"/>
              </v:shape>
              <v:shape style="position:absolute;left:4317;top:1022;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24,055,830.00</w:t>
                      </w:r>
                    </w:p>
                  </w:txbxContent>
                </v:textbox>
                <w10:wrap type="none"/>
              </v:shape>
              <v:shape style="position:absolute;left:138;top:1413;width:77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天以上</w:t>
                      </w:r>
                    </w:p>
                  </w:txbxContent>
                </v:textbox>
                <w10:wrap type="none"/>
              </v:shape>
              <v:shape style="position:absolute;left:4407;top:1432;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5,246,373.00</w:t>
                      </w:r>
                    </w:p>
                  </w:txbxContent>
                </v:textbox>
                <w10:wrap type="none"/>
              </v:shape>
              <v:shape style="position:absolute;left:5983;top:1432;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5,246,373.00</w:t>
                      </w:r>
                    </w:p>
                  </w:txbxContent>
                </v:textbox>
                <w10:wrap type="none"/>
              </v:shape>
              <v:shape style="position:absolute;left:7953;top:1432;width:49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100.00</w:t>
                      </w:r>
                    </w:p>
                  </w:txbxContent>
                </v:textbox>
                <w10:wrap type="none"/>
              </v:shape>
              <v:shape style="position:absolute;left:1649;top:182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317;top:1842;width:104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29,302,203.00</w:t>
                      </w:r>
                    </w:p>
                  </w:txbxContent>
                </v:textbox>
                <w10:wrap type="none"/>
              </v:shape>
              <v:shape style="position:absolute;left:5983;top:1842;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5,246,373.00</w:t>
                      </w:r>
                    </w:p>
                  </w:txbxContent>
                </v:textbox>
                <w10:wrap type="none"/>
              </v:shape>
            </v:group>
          </v:group>
        </w:pict>
      </w:r>
      <w:r>
        <w:rPr>
          <w:rFonts w:ascii="Times New Roman" w:hAnsi="Times New Roman" w:cs="Times New Roman" w:eastAsia="Times New Roman" w:hint="default"/>
          <w:position w:val="-41"/>
          <w:sz w:val="20"/>
          <w:szCs w:val="20"/>
        </w:rPr>
      </w:r>
    </w:p>
    <w:p>
      <w:pPr>
        <w:pStyle w:val="BodyText"/>
        <w:spacing w:line="240" w:lineRule="auto" w:before="10"/>
        <w:ind w:left="1522" w:right="1916"/>
        <w:jc w:val="left"/>
      </w:pPr>
      <w:r>
        <w:rPr/>
        <w:t>其他</w:t>
      </w:r>
    </w:p>
    <w:p>
      <w:pPr>
        <w:spacing w:line="240" w:lineRule="auto" w:before="2"/>
        <w:rPr>
          <w:rFonts w:ascii="宋体" w:hAnsi="宋体" w:cs="宋体" w:eastAsia="宋体" w:hint="default"/>
          <w:sz w:val="5"/>
          <w:szCs w:val="5"/>
        </w:rPr>
      </w:pPr>
    </w:p>
    <w:p>
      <w:pPr>
        <w:spacing w:line="1280" w:lineRule="exact"/>
        <w:ind w:left="119"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28.8pt;height:64.05pt;mso-position-horizontal-relative:char;mso-position-vertical-relative:line" coordorigin="0,0" coordsize="8576,1281">
            <v:group style="position:absolute;left:29;top:15;width:3598;height:2" coordorigin="29,15" coordsize="3598,2">
              <v:shape style="position:absolute;left:29;top:15;width:3598;height:2" coordorigin="29,15" coordsize="3598,0" path="m29,15l3627,15e" filled="false" stroked="true" strokeweight="1.5pt" strokecolor="#000000">
                <v:path arrowok="t"/>
              </v:shape>
            </v:group>
            <v:group style="position:absolute;left:3627;top:15;width:30;height:2" coordorigin="3627,15" coordsize="30,2">
              <v:shape style="position:absolute;left:3627;top:15;width:30;height:2" coordorigin="3627,15" coordsize="30,0" path="m3627,15l3657,15e" filled="false" stroked="true" strokeweight="1.5pt" strokecolor="#000000">
                <v:path arrowok="t"/>
              </v:shape>
            </v:group>
            <v:group style="position:absolute;left:3657;top:15;width:4904;height:2" coordorigin="3657,15" coordsize="4904,2">
              <v:shape style="position:absolute;left:3657;top:15;width:4904;height:2" coordorigin="3657,15" coordsize="4904,0" path="m3657,15l8560,15e" filled="false" stroked="true" strokeweight="1.5pt" strokecolor="#000000">
                <v:path arrowok="t"/>
              </v:shape>
            </v:group>
            <v:group style="position:absolute;left:3627;top:30;width:10;height:20" coordorigin="3627,30" coordsize="10,20">
              <v:shape style="position:absolute;left:3627;top:30;width:10;height:20" coordorigin="3627,30" coordsize="10,20" path="m3627,49l3636,49,3636,30,3627,30,3627,49xe" filled="true" fillcolor="#000000" stroked="false">
                <v:path arrowok="t"/>
                <v:fill type="solid"/>
              </v:shape>
            </v:group>
            <v:group style="position:absolute;left:3627;top:49;width:10;height:20" coordorigin="3627,49" coordsize="10,20">
              <v:shape style="position:absolute;left:3627;top:49;width:10;height:20" coordorigin="3627,49" coordsize="10,20" path="m3627,68l3636,68,3636,49,3627,49,3627,68xe" filled="true" fillcolor="#000000" stroked="false">
                <v:path arrowok="t"/>
                <v:fill type="solid"/>
              </v:shape>
            </v:group>
            <v:group style="position:absolute;left:3627;top:68;width:10;height:20" coordorigin="3627,68" coordsize="10,20">
              <v:shape style="position:absolute;left:3627;top:68;width:10;height:20" coordorigin="3627,68" coordsize="10,20" path="m3627,88l3636,88,3636,68,3627,68,3627,88xe" filled="true" fillcolor="#000000" stroked="false">
                <v:path arrowok="t"/>
                <v:fill type="solid"/>
              </v:shape>
            </v:group>
            <v:group style="position:absolute;left:3627;top:88;width:10;height:20" coordorigin="3627,88" coordsize="10,20">
              <v:shape style="position:absolute;left:3627;top:88;width:10;height:20" coordorigin="3627,88" coordsize="10,20" path="m3627,107l3636,107,3636,88,3627,88,3627,107xe" filled="true" fillcolor="#000000" stroked="false">
                <v:path arrowok="t"/>
                <v:fill type="solid"/>
              </v:shape>
            </v:group>
            <v:group style="position:absolute;left:3627;top:107;width:10;height:20" coordorigin="3627,107" coordsize="10,20">
              <v:shape style="position:absolute;left:3627;top:107;width:10;height:20" coordorigin="3627,107" coordsize="10,20" path="m3627,126l3636,126,3636,107,3627,107,3627,126xe" filled="true" fillcolor="#000000" stroked="false">
                <v:path arrowok="t"/>
                <v:fill type="solid"/>
              </v:shape>
            </v:group>
            <v:group style="position:absolute;left:3627;top:126;width:10;height:20" coordorigin="3627,126" coordsize="10,20">
              <v:shape style="position:absolute;left:3627;top:126;width:10;height:20" coordorigin="3627,126" coordsize="10,20" path="m3627,145l3636,145,3636,126,3627,126,3627,145xe" filled="true" fillcolor="#000000" stroked="false">
                <v:path arrowok="t"/>
                <v:fill type="solid"/>
              </v:shape>
            </v:group>
            <v:group style="position:absolute;left:3627;top:145;width:10;height:20" coordorigin="3627,145" coordsize="10,20">
              <v:shape style="position:absolute;left:3627;top:145;width:10;height:20" coordorigin="3627,145" coordsize="10,20" path="m3627,164l3636,164,3636,145,3627,145,3627,164xe" filled="true" fillcolor="#000000" stroked="false">
                <v:path arrowok="t"/>
                <v:fill type="solid"/>
              </v:shape>
            </v:group>
            <v:group style="position:absolute;left:3627;top:164;width:10;height:20" coordorigin="3627,164" coordsize="10,20">
              <v:shape style="position:absolute;left:3627;top:164;width:10;height:20" coordorigin="3627,164" coordsize="10,20" path="m3627,184l3636,184,3636,164,3627,164,3627,184xe" filled="true" fillcolor="#000000" stroked="false">
                <v:path arrowok="t"/>
                <v:fill type="solid"/>
              </v:shape>
            </v:group>
            <v:group style="position:absolute;left:3627;top:184;width:10;height:20" coordorigin="3627,184" coordsize="10,20">
              <v:shape style="position:absolute;left:3627;top:184;width:10;height:20" coordorigin="3627,184" coordsize="10,20" path="m3627,203l3636,203,3636,184,3627,184,3627,203xe" filled="true" fillcolor="#000000" stroked="false">
                <v:path arrowok="t"/>
                <v:fill type="solid"/>
              </v:shape>
            </v:group>
            <v:group style="position:absolute;left:3627;top:203;width:10;height:20" coordorigin="3627,203" coordsize="10,20">
              <v:shape style="position:absolute;left:3627;top:203;width:10;height:20" coordorigin="3627,203" coordsize="10,20" path="m3627,222l3636,222,3636,203,3627,203,3627,222xe" filled="true" fillcolor="#000000" stroked="false">
                <v:path arrowok="t"/>
                <v:fill type="solid"/>
              </v:shape>
            </v:group>
            <v:group style="position:absolute;left:3627;top:222;width:10;height:20" coordorigin="3627,222" coordsize="10,20">
              <v:shape style="position:absolute;left:3627;top:222;width:10;height:20" coordorigin="3627,222" coordsize="10,20" path="m3627,241l3636,241,3636,222,3627,222,3627,241xe" filled="true" fillcolor="#000000" stroked="false">
                <v:path arrowok="t"/>
                <v:fill type="solid"/>
              </v:shape>
            </v:group>
            <v:group style="position:absolute;left:3627;top:241;width:10;height:20" coordorigin="3627,241" coordsize="10,20">
              <v:shape style="position:absolute;left:3627;top:241;width:10;height:20" coordorigin="3627,241" coordsize="10,20" path="m3627,260l3636,260,3636,241,3627,241,3627,260xe" filled="true" fillcolor="#000000" stroked="false">
                <v:path arrowok="t"/>
                <v:fill type="solid"/>
              </v:shape>
            </v:group>
            <v:group style="position:absolute;left:3627;top:260;width:10;height:20" coordorigin="3627,260" coordsize="10,20">
              <v:shape style="position:absolute;left:3627;top:260;width:10;height:20" coordorigin="3627,260" coordsize="10,20" path="m3627,280l3636,280,3636,260,3627,260,3627,280xe" filled="true" fillcolor="#000000" stroked="false">
                <v:path arrowok="t"/>
                <v:fill type="solid"/>
              </v:shape>
            </v:group>
            <v:group style="position:absolute;left:3627;top:280;width:10;height:20" coordorigin="3627,280" coordsize="10,20">
              <v:shape style="position:absolute;left:3627;top:280;width:10;height:20" coordorigin="3627,280" coordsize="10,20" path="m3627,299l3636,299,3636,280,3627,280,3627,299xe" filled="true" fillcolor="#000000" stroked="false">
                <v:path arrowok="t"/>
                <v:fill type="solid"/>
              </v:shape>
            </v:group>
            <v:group style="position:absolute;left:3627;top:299;width:10;height:20" coordorigin="3627,299" coordsize="10,20">
              <v:shape style="position:absolute;left:3627;top:299;width:10;height:20" coordorigin="3627,299" coordsize="10,20" path="m3627,318l3636,318,3636,299,3627,299,3627,318xe" filled="true" fillcolor="#000000" stroked="false">
                <v:path arrowok="t"/>
                <v:fill type="solid"/>
              </v:shape>
            </v:group>
            <v:group style="position:absolute;left:3627;top:318;width:10;height:20" coordorigin="3627,318" coordsize="10,20">
              <v:shape style="position:absolute;left:3627;top:318;width:10;height:20" coordorigin="3627,318" coordsize="10,20" path="m3627,337l3636,337,3636,318,3627,318,3627,337xe" filled="true" fillcolor="#000000" stroked="false">
                <v:path arrowok="t"/>
                <v:fill type="solid"/>
              </v:shape>
              <v:shape style="position:absolute;left:3617;top:337;width:1846;height:102" type="#_x0000_t75" stroked="false">
                <v:imagedata r:id="rId269" o:title=""/>
              </v:shape>
              <v:shape style="position:absolute;left:5458;top:430;width:1583;height:10" type="#_x0000_t75" stroked="false">
                <v:imagedata r:id="rId261" o:title=""/>
              </v:shape>
              <v:shape style="position:absolute;left:7036;top:430;width:1524;height:10" type="#_x0000_t75" stroked="false">
                <v:imagedata r:id="rId262" o:title=""/>
              </v:shape>
            </v:group>
            <v:group style="position:absolute;left:3627;top:439;width:10;height:20" coordorigin="3627,439" coordsize="10,20">
              <v:shape style="position:absolute;left:3627;top:439;width:10;height:20" coordorigin="3627,439" coordsize="10,20" path="m3627,458l3636,458,3636,439,3627,439,3627,458xe" filled="true" fillcolor="#000000" stroked="false">
                <v:path arrowok="t"/>
                <v:fill type="solid"/>
              </v:shape>
            </v:group>
            <v:group style="position:absolute;left:3627;top:458;width:10;height:20" coordorigin="3627,458" coordsize="10,20">
              <v:shape style="position:absolute;left:3627;top:458;width:10;height:20" coordorigin="3627,458" coordsize="10,20" path="m3627,478l3636,478,3636,458,3627,458,3627,478xe" filled="true" fillcolor="#000000" stroked="false">
                <v:path arrowok="t"/>
                <v:fill type="solid"/>
              </v:shape>
            </v:group>
            <v:group style="position:absolute;left:3627;top:478;width:10;height:20" coordorigin="3627,478" coordsize="10,20">
              <v:shape style="position:absolute;left:3627;top:478;width:10;height:20" coordorigin="3627,478" coordsize="10,20" path="m3627,497l3636,497,3636,478,3627,478,3627,497xe" filled="true" fillcolor="#000000" stroked="false">
                <v:path arrowok="t"/>
                <v:fill type="solid"/>
              </v:shape>
            </v:group>
            <v:group style="position:absolute;left:3627;top:497;width:10;height:20" coordorigin="3627,497" coordsize="10,20">
              <v:shape style="position:absolute;left:3627;top:497;width:10;height:20" coordorigin="3627,497" coordsize="10,20" path="m3627,516l3636,516,3636,497,3627,497,3627,516xe" filled="true" fillcolor="#000000" stroked="false">
                <v:path arrowok="t"/>
                <v:fill type="solid"/>
              </v:shape>
            </v:group>
            <v:group style="position:absolute;left:3627;top:516;width:10;height:20" coordorigin="3627,516" coordsize="10,20">
              <v:shape style="position:absolute;left:3627;top:516;width:10;height:20" coordorigin="3627,516" coordsize="10,20" path="m3627,535l3636,535,3636,516,3627,516,3627,535xe" filled="true" fillcolor="#000000" stroked="false">
                <v:path arrowok="t"/>
                <v:fill type="solid"/>
              </v:shape>
            </v:group>
            <v:group style="position:absolute;left:3627;top:535;width:10;height:20" coordorigin="3627,535" coordsize="10,20">
              <v:shape style="position:absolute;left:3627;top:535;width:10;height:20" coordorigin="3627,535" coordsize="10,20" path="m3627,554l3636,554,3636,535,3627,535,3627,554xe" filled="true" fillcolor="#000000" stroked="false">
                <v:path arrowok="t"/>
                <v:fill type="solid"/>
              </v:shape>
            </v:group>
            <v:group style="position:absolute;left:3627;top:554;width:10;height:20" coordorigin="3627,554" coordsize="10,20">
              <v:shape style="position:absolute;left:3627;top:554;width:10;height:20" coordorigin="3627,554" coordsize="10,20" path="m3627,574l3636,574,3636,554,3627,554,3627,574xe" filled="true" fillcolor="#000000" stroked="false">
                <v:path arrowok="t"/>
                <v:fill type="solid"/>
              </v:shape>
            </v:group>
            <v:group style="position:absolute;left:3627;top:574;width:10;height:20" coordorigin="3627,574" coordsize="10,20">
              <v:shape style="position:absolute;left:3627;top:574;width:10;height:20" coordorigin="3627,574" coordsize="10,20" path="m3627,593l3636,593,3636,574,3627,574,3627,593xe" filled="true" fillcolor="#000000" stroked="false">
                <v:path arrowok="t"/>
                <v:fill type="solid"/>
              </v:shape>
            </v:group>
            <v:group style="position:absolute;left:3627;top:593;width:10;height:20" coordorigin="3627,593" coordsize="10,20">
              <v:shape style="position:absolute;left:3627;top:593;width:10;height:20" coordorigin="3627,593" coordsize="10,20" path="m3627,612l3636,612,3636,593,3627,593,3627,612xe" filled="true" fillcolor="#000000" stroked="false">
                <v:path arrowok="t"/>
                <v:fill type="solid"/>
              </v:shape>
            </v:group>
            <v:group style="position:absolute;left:3627;top:612;width:10;height:20" coordorigin="3627,612" coordsize="10,20">
              <v:shape style="position:absolute;left:3627;top:612;width:10;height:20" coordorigin="3627,612" coordsize="10,20" path="m3627,631l3636,631,3636,612,3627,612,3627,631xe" filled="true" fillcolor="#000000" stroked="false">
                <v:path arrowok="t"/>
                <v:fill type="solid"/>
              </v:shape>
            </v:group>
            <v:group style="position:absolute;left:3627;top:631;width:10;height:20" coordorigin="3627,631" coordsize="10,20">
              <v:shape style="position:absolute;left:3627;top:631;width:10;height:20" coordorigin="3627,631" coordsize="10,20" path="m3627,650l3636,650,3636,631,3627,631,3627,650xe" filled="true" fillcolor="#000000" stroked="false">
                <v:path arrowok="t"/>
                <v:fill type="solid"/>
              </v:shape>
            </v:group>
            <v:group style="position:absolute;left:3627;top:650;width:10;height:20" coordorigin="3627,650" coordsize="10,20">
              <v:shape style="position:absolute;left:3627;top:650;width:10;height:20" coordorigin="3627,650" coordsize="10,20" path="m3627,670l3636,670,3636,650,3627,650,3627,670xe" filled="true" fillcolor="#000000" stroked="false">
                <v:path arrowok="t"/>
                <v:fill type="solid"/>
              </v:shape>
            </v:group>
            <v:group style="position:absolute;left:3627;top:670;width:10;height:20" coordorigin="3627,670" coordsize="10,20">
              <v:shape style="position:absolute;left:3627;top:670;width:10;height:20" coordorigin="3627,670" coordsize="10,20" path="m3627,689l3636,689,3636,670,3627,670,3627,689xe" filled="true" fillcolor="#000000" stroked="false">
                <v:path arrowok="t"/>
                <v:fill type="solid"/>
              </v:shape>
            </v:group>
            <v:group style="position:absolute;left:3627;top:689;width:10;height:20" coordorigin="3627,689" coordsize="10,20">
              <v:shape style="position:absolute;left:3627;top:689;width:10;height:20" coordorigin="3627,689" coordsize="10,20" path="m3627,708l3636,708,3636,689,3627,689,3627,708xe" filled="true" fillcolor="#000000" stroked="false">
                <v:path arrowok="t"/>
                <v:fill type="solid"/>
              </v:shape>
            </v:group>
            <v:group style="position:absolute;left:3627;top:708;width:10;height:20" coordorigin="3627,708" coordsize="10,20">
              <v:shape style="position:absolute;left:3627;top:708;width:10;height:20" coordorigin="3627,708" coordsize="10,20" path="m3627,727l3636,727,3636,708,3627,708,3627,727xe" filled="true" fillcolor="#000000" stroked="false">
                <v:path arrowok="t"/>
                <v:fill type="solid"/>
              </v:shape>
            </v:group>
            <v:group style="position:absolute;left:3627;top:727;width:10;height:20" coordorigin="3627,727" coordsize="10,20">
              <v:shape style="position:absolute;left:3627;top:727;width:10;height:20" coordorigin="3627,727" coordsize="10,20" path="m3627,746l3636,746,3636,727,3627,727,3627,746xe" filled="true" fillcolor="#000000" stroked="false">
                <v:path arrowok="t"/>
                <v:fill type="solid"/>
              </v:shape>
            </v:group>
            <v:group style="position:absolute;left:3627;top:746;width:10;height:20" coordorigin="3627,746" coordsize="10,20">
              <v:shape style="position:absolute;left:3627;top:746;width:10;height:20" coordorigin="3627,746" coordsize="10,20" path="m3627,766l3636,766,3636,746,3627,746,3627,766xe" filled="true" fillcolor="#000000" stroked="false">
                <v:path arrowok="t"/>
                <v:fill type="solid"/>
              </v:shape>
            </v:group>
            <v:group style="position:absolute;left:3627;top:766;width:10;height:20" coordorigin="3627,766" coordsize="10,20">
              <v:shape style="position:absolute;left:3627;top:766;width:10;height:20" coordorigin="3627,766" coordsize="10,20" path="m3627,785l3636,785,3636,766,3627,766,3627,785xe" filled="true" fillcolor="#000000" stroked="false">
                <v:path arrowok="t"/>
                <v:fill type="solid"/>
              </v:shape>
            </v:group>
            <v:group style="position:absolute;left:3627;top:785;width:10;height:20" coordorigin="3627,785" coordsize="10,20">
              <v:shape style="position:absolute;left:3627;top:785;width:10;height:20" coordorigin="3627,785" coordsize="10,20" path="m3627,804l3636,804,3636,785,3627,785,3627,804xe" filled="true" fillcolor="#000000" stroked="false">
                <v:path arrowok="t"/>
                <v:fill type="solid"/>
              </v:shape>
            </v:group>
            <v:group style="position:absolute;left:3627;top:804;width:10;height:20" coordorigin="3627,804" coordsize="10,20">
              <v:shape style="position:absolute;left:3627;top:804;width:10;height:20" coordorigin="3627,804" coordsize="10,20" path="m3627,823l3636,823,3636,804,3627,804,3627,823xe" filled="true" fillcolor="#000000" stroked="false">
                <v:path arrowok="t"/>
                <v:fill type="solid"/>
              </v:shape>
            </v:group>
            <v:group style="position:absolute;left:3627;top:832;width:10;height:2" coordorigin="3627,832" coordsize="10,2">
              <v:shape style="position:absolute;left:3627;top:832;width:10;height:2" coordorigin="3627,832" coordsize="10,0" path="m3627,832l3636,832e" filled="false" stroked="true" strokeweight=".83997pt" strokecolor="#000000">
                <v:path arrowok="t"/>
              </v:shape>
            </v:group>
            <v:group style="position:absolute;left:5463;top:439;width:10;height:20" coordorigin="5463,439" coordsize="10,20">
              <v:shape style="position:absolute;left:5463;top:439;width:10;height:20" coordorigin="5463,439" coordsize="10,20" path="m5463,458l5472,458,5472,439,5463,439,5463,458xe" filled="true" fillcolor="#000000" stroked="false">
                <v:path arrowok="t"/>
                <v:fill type="solid"/>
              </v:shape>
            </v:group>
            <v:group style="position:absolute;left:5463;top:458;width:10;height:20" coordorigin="5463,458" coordsize="10,20">
              <v:shape style="position:absolute;left:5463;top:458;width:10;height:20" coordorigin="5463,458" coordsize="10,20" path="m5463,478l5472,478,5472,458,5463,458,5463,478xe" filled="true" fillcolor="#000000" stroked="false">
                <v:path arrowok="t"/>
                <v:fill type="solid"/>
              </v:shape>
            </v:group>
            <v:group style="position:absolute;left:5463;top:478;width:10;height:20" coordorigin="5463,478" coordsize="10,20">
              <v:shape style="position:absolute;left:5463;top:478;width:10;height:20" coordorigin="5463,478" coordsize="10,20" path="m5463,497l5472,497,5472,478,5463,478,5463,497xe" filled="true" fillcolor="#000000" stroked="false">
                <v:path arrowok="t"/>
                <v:fill type="solid"/>
              </v:shape>
            </v:group>
            <v:group style="position:absolute;left:5463;top:497;width:10;height:20" coordorigin="5463,497" coordsize="10,20">
              <v:shape style="position:absolute;left:5463;top:497;width:10;height:20" coordorigin="5463,497" coordsize="10,20" path="m5463,516l5472,516,5472,497,5463,497,5463,516xe" filled="true" fillcolor="#000000" stroked="false">
                <v:path arrowok="t"/>
                <v:fill type="solid"/>
              </v:shape>
            </v:group>
            <v:group style="position:absolute;left:5463;top:516;width:10;height:20" coordorigin="5463,516" coordsize="10,20">
              <v:shape style="position:absolute;left:5463;top:516;width:10;height:20" coordorigin="5463,516" coordsize="10,20" path="m5463,535l5472,535,5472,516,5463,516,5463,535xe" filled="true" fillcolor="#000000" stroked="false">
                <v:path arrowok="t"/>
                <v:fill type="solid"/>
              </v:shape>
            </v:group>
            <v:group style="position:absolute;left:5463;top:535;width:10;height:20" coordorigin="5463,535" coordsize="10,20">
              <v:shape style="position:absolute;left:5463;top:535;width:10;height:20" coordorigin="5463,535" coordsize="10,20" path="m5463,554l5472,554,5472,535,5463,535,5463,554xe" filled="true" fillcolor="#000000" stroked="false">
                <v:path arrowok="t"/>
                <v:fill type="solid"/>
              </v:shape>
            </v:group>
            <v:group style="position:absolute;left:5463;top:554;width:10;height:20" coordorigin="5463,554" coordsize="10,20">
              <v:shape style="position:absolute;left:5463;top:554;width:10;height:20" coordorigin="5463,554" coordsize="10,20" path="m5463,574l5472,574,5472,554,5463,554,5463,574xe" filled="true" fillcolor="#000000" stroked="false">
                <v:path arrowok="t"/>
                <v:fill type="solid"/>
              </v:shape>
            </v:group>
            <v:group style="position:absolute;left:5463;top:574;width:10;height:20" coordorigin="5463,574" coordsize="10,20">
              <v:shape style="position:absolute;left:5463;top:574;width:10;height:20" coordorigin="5463,574" coordsize="10,20" path="m5463,593l5472,593,5472,574,5463,574,5463,593xe" filled="true" fillcolor="#000000" stroked="false">
                <v:path arrowok="t"/>
                <v:fill type="solid"/>
              </v:shape>
            </v:group>
            <v:group style="position:absolute;left:5463;top:593;width:10;height:20" coordorigin="5463,593" coordsize="10,20">
              <v:shape style="position:absolute;left:5463;top:593;width:10;height:20" coordorigin="5463,593" coordsize="10,20" path="m5463,612l5472,612,5472,593,5463,593,5463,612xe" filled="true" fillcolor="#000000" stroked="false">
                <v:path arrowok="t"/>
                <v:fill type="solid"/>
              </v:shape>
            </v:group>
            <v:group style="position:absolute;left:5463;top:612;width:10;height:20" coordorigin="5463,612" coordsize="10,20">
              <v:shape style="position:absolute;left:5463;top:612;width:10;height:20" coordorigin="5463,612" coordsize="10,20" path="m5463,631l5472,631,5472,612,5463,612,5463,631xe" filled="true" fillcolor="#000000" stroked="false">
                <v:path arrowok="t"/>
                <v:fill type="solid"/>
              </v:shape>
            </v:group>
            <v:group style="position:absolute;left:5463;top:631;width:10;height:20" coordorigin="5463,631" coordsize="10,20">
              <v:shape style="position:absolute;left:5463;top:631;width:10;height:20" coordorigin="5463,631" coordsize="10,20" path="m5463,650l5472,650,5472,631,5463,631,5463,650xe" filled="true" fillcolor="#000000" stroked="false">
                <v:path arrowok="t"/>
                <v:fill type="solid"/>
              </v:shape>
            </v:group>
            <v:group style="position:absolute;left:5463;top:650;width:10;height:20" coordorigin="5463,650" coordsize="10,20">
              <v:shape style="position:absolute;left:5463;top:650;width:10;height:20" coordorigin="5463,650" coordsize="10,20" path="m5463,670l5472,670,5472,650,5463,650,5463,670xe" filled="true" fillcolor="#000000" stroked="false">
                <v:path arrowok="t"/>
                <v:fill type="solid"/>
              </v:shape>
            </v:group>
            <v:group style="position:absolute;left:5463;top:670;width:10;height:20" coordorigin="5463,670" coordsize="10,20">
              <v:shape style="position:absolute;left:5463;top:670;width:10;height:20" coordorigin="5463,670" coordsize="10,20" path="m5463,689l5472,689,5472,670,5463,670,5463,689xe" filled="true" fillcolor="#000000" stroked="false">
                <v:path arrowok="t"/>
                <v:fill type="solid"/>
              </v:shape>
            </v:group>
            <v:group style="position:absolute;left:5463;top:689;width:10;height:20" coordorigin="5463,689" coordsize="10,20">
              <v:shape style="position:absolute;left:5463;top:689;width:10;height:20" coordorigin="5463,689" coordsize="10,20" path="m5463,708l5472,708,5472,689,5463,689,5463,708xe" filled="true" fillcolor="#000000" stroked="false">
                <v:path arrowok="t"/>
                <v:fill type="solid"/>
              </v:shape>
            </v:group>
            <v:group style="position:absolute;left:5463;top:708;width:10;height:20" coordorigin="5463,708" coordsize="10,20">
              <v:shape style="position:absolute;left:5463;top:708;width:10;height:20" coordorigin="5463,708" coordsize="10,20" path="m5463,727l5472,727,5472,708,5463,708,5463,727xe" filled="true" fillcolor="#000000" stroked="false">
                <v:path arrowok="t"/>
                <v:fill type="solid"/>
              </v:shape>
            </v:group>
            <v:group style="position:absolute;left:5463;top:727;width:10;height:20" coordorigin="5463,727" coordsize="10,20">
              <v:shape style="position:absolute;left:5463;top:727;width:10;height:20" coordorigin="5463,727" coordsize="10,20" path="m5463,746l5472,746,5472,727,5463,727,5463,746xe" filled="true" fillcolor="#000000" stroked="false">
                <v:path arrowok="t"/>
                <v:fill type="solid"/>
              </v:shape>
            </v:group>
            <v:group style="position:absolute;left:7041;top:439;width:10;height:20" coordorigin="7041,439" coordsize="10,20">
              <v:shape style="position:absolute;left:7041;top:439;width:10;height:20" coordorigin="7041,439" coordsize="10,20" path="m7041,458l7051,458,7051,439,7041,439,7041,458xe" filled="true" fillcolor="#000000" stroked="false">
                <v:path arrowok="t"/>
                <v:fill type="solid"/>
              </v:shape>
            </v:group>
            <v:group style="position:absolute;left:7041;top:458;width:10;height:20" coordorigin="7041,458" coordsize="10,20">
              <v:shape style="position:absolute;left:7041;top:458;width:10;height:20" coordorigin="7041,458" coordsize="10,20" path="m7041,478l7051,478,7051,458,7041,458,7041,478xe" filled="true" fillcolor="#000000" stroked="false">
                <v:path arrowok="t"/>
                <v:fill type="solid"/>
              </v:shape>
            </v:group>
            <v:group style="position:absolute;left:7041;top:478;width:10;height:20" coordorigin="7041,478" coordsize="10,20">
              <v:shape style="position:absolute;left:7041;top:478;width:10;height:20" coordorigin="7041,478" coordsize="10,20" path="m7041,497l7051,497,7051,478,7041,478,7041,497xe" filled="true" fillcolor="#000000" stroked="false">
                <v:path arrowok="t"/>
                <v:fill type="solid"/>
              </v:shape>
            </v:group>
            <v:group style="position:absolute;left:7041;top:497;width:10;height:20" coordorigin="7041,497" coordsize="10,20">
              <v:shape style="position:absolute;left:7041;top:497;width:10;height:20" coordorigin="7041,497" coordsize="10,20" path="m7041,516l7051,516,7051,497,7041,497,7041,516xe" filled="true" fillcolor="#000000" stroked="false">
                <v:path arrowok="t"/>
                <v:fill type="solid"/>
              </v:shape>
            </v:group>
            <v:group style="position:absolute;left:7041;top:516;width:10;height:20" coordorigin="7041,516" coordsize="10,20">
              <v:shape style="position:absolute;left:7041;top:516;width:10;height:20" coordorigin="7041,516" coordsize="10,20" path="m7041,535l7051,535,7051,516,7041,516,7041,535xe" filled="true" fillcolor="#000000" stroked="false">
                <v:path arrowok="t"/>
                <v:fill type="solid"/>
              </v:shape>
            </v:group>
            <v:group style="position:absolute;left:7041;top:535;width:10;height:20" coordorigin="7041,535" coordsize="10,20">
              <v:shape style="position:absolute;left:7041;top:535;width:10;height:20" coordorigin="7041,535" coordsize="10,20" path="m7041,554l7051,554,7051,535,7041,535,7041,554xe" filled="true" fillcolor="#000000" stroked="false">
                <v:path arrowok="t"/>
                <v:fill type="solid"/>
              </v:shape>
            </v:group>
            <v:group style="position:absolute;left:7041;top:554;width:10;height:20" coordorigin="7041,554" coordsize="10,20">
              <v:shape style="position:absolute;left:7041;top:554;width:10;height:20" coordorigin="7041,554" coordsize="10,20" path="m7041,574l7051,574,7051,554,7041,554,7041,574xe" filled="true" fillcolor="#000000" stroked="false">
                <v:path arrowok="t"/>
                <v:fill type="solid"/>
              </v:shape>
            </v:group>
            <v:group style="position:absolute;left:7041;top:574;width:10;height:20" coordorigin="7041,574" coordsize="10,20">
              <v:shape style="position:absolute;left:7041;top:574;width:10;height:20" coordorigin="7041,574" coordsize="10,20" path="m7041,593l7051,593,7051,574,7041,574,7041,593xe" filled="true" fillcolor="#000000" stroked="false">
                <v:path arrowok="t"/>
                <v:fill type="solid"/>
              </v:shape>
            </v:group>
            <v:group style="position:absolute;left:7041;top:593;width:10;height:20" coordorigin="7041,593" coordsize="10,20">
              <v:shape style="position:absolute;left:7041;top:593;width:10;height:20" coordorigin="7041,593" coordsize="10,20" path="m7041,612l7051,612,7051,593,7041,593,7041,612xe" filled="true" fillcolor="#000000" stroked="false">
                <v:path arrowok="t"/>
                <v:fill type="solid"/>
              </v:shape>
            </v:group>
            <v:group style="position:absolute;left:7041;top:612;width:10;height:20" coordorigin="7041,612" coordsize="10,20">
              <v:shape style="position:absolute;left:7041;top:612;width:10;height:20" coordorigin="7041,612" coordsize="10,20" path="m7041,631l7051,631,7051,612,7041,612,7041,631xe" filled="true" fillcolor="#000000" stroked="false">
                <v:path arrowok="t"/>
                <v:fill type="solid"/>
              </v:shape>
            </v:group>
            <v:group style="position:absolute;left:7041;top:631;width:10;height:20" coordorigin="7041,631" coordsize="10,20">
              <v:shape style="position:absolute;left:7041;top:631;width:10;height:20" coordorigin="7041,631" coordsize="10,20" path="m7041,650l7051,650,7051,631,7041,631,7041,650xe" filled="true" fillcolor="#000000" stroked="false">
                <v:path arrowok="t"/>
                <v:fill type="solid"/>
              </v:shape>
            </v:group>
            <v:group style="position:absolute;left:7041;top:650;width:10;height:20" coordorigin="7041,650" coordsize="10,20">
              <v:shape style="position:absolute;left:7041;top:650;width:10;height:20" coordorigin="7041,650" coordsize="10,20" path="m7041,670l7051,670,7051,650,7041,650,7041,670xe" filled="true" fillcolor="#000000" stroked="false">
                <v:path arrowok="t"/>
                <v:fill type="solid"/>
              </v:shape>
            </v:group>
            <v:group style="position:absolute;left:7041;top:670;width:10;height:20" coordorigin="7041,670" coordsize="10,20">
              <v:shape style="position:absolute;left:7041;top:670;width:10;height:20" coordorigin="7041,670" coordsize="10,20" path="m7041,689l7051,689,7051,670,7041,670,7041,689xe" filled="true" fillcolor="#000000" stroked="false">
                <v:path arrowok="t"/>
                <v:fill type="solid"/>
              </v:shape>
            </v:group>
            <v:group style="position:absolute;left:7041;top:689;width:10;height:20" coordorigin="7041,689" coordsize="10,20">
              <v:shape style="position:absolute;left:7041;top:689;width:10;height:20" coordorigin="7041,689" coordsize="10,20" path="m7041,708l7051,708,7051,689,7041,689,7041,708xe" filled="true" fillcolor="#000000" stroked="false">
                <v:path arrowok="t"/>
                <v:fill type="solid"/>
              </v:shape>
            </v:group>
            <v:group style="position:absolute;left:7041;top:708;width:10;height:20" coordorigin="7041,708" coordsize="10,20">
              <v:shape style="position:absolute;left:7041;top:708;width:10;height:20" coordorigin="7041,708" coordsize="10,20" path="m7041,727l7051,727,7051,708,7041,708,7041,727xe" filled="true" fillcolor="#000000" stroked="false">
                <v:path arrowok="t"/>
                <v:fill type="solid"/>
              </v:shape>
            </v:group>
            <v:group style="position:absolute;left:7041;top:727;width:10;height:20" coordorigin="7041,727" coordsize="10,20">
              <v:shape style="position:absolute;left:7041;top:727;width:10;height:20" coordorigin="7041,727" coordsize="10,20" path="m7041,746l7051,746,7051,727,7041,727,7041,746xe" filled="true" fillcolor="#000000" stroked="false">
                <v:path arrowok="t"/>
                <v:fill type="solid"/>
              </v:shape>
            </v:group>
            <v:group style="position:absolute;left:7041;top:746;width:10;height:20" coordorigin="7041,746" coordsize="10,20">
              <v:shape style="position:absolute;left:7041;top:746;width:10;height:20" coordorigin="7041,746" coordsize="10,20" path="m7041,766l7051,766,7051,746,7041,746,7041,766xe" filled="true" fillcolor="#000000" stroked="false">
                <v:path arrowok="t"/>
                <v:fill type="solid"/>
              </v:shape>
            </v:group>
            <v:group style="position:absolute;left:7041;top:766;width:10;height:20" coordorigin="7041,766" coordsize="10,20">
              <v:shape style="position:absolute;left:7041;top:766;width:10;height:20" coordorigin="7041,766" coordsize="10,20" path="m7041,785l7051,785,7051,766,7041,766,7041,785xe" filled="true" fillcolor="#000000" stroked="false">
                <v:path arrowok="t"/>
                <v:fill type="solid"/>
              </v:shape>
            </v:group>
            <v:group style="position:absolute;left:7041;top:785;width:10;height:20" coordorigin="7041,785" coordsize="10,20">
              <v:shape style="position:absolute;left:7041;top:785;width:10;height:20" coordorigin="7041,785" coordsize="10,20" path="m7041,804l7051,804,7051,785,7041,785,7041,804xe" filled="true" fillcolor="#000000" stroked="false">
                <v:path arrowok="t"/>
                <v:fill type="solid"/>
              </v:shape>
            </v:group>
            <v:group style="position:absolute;left:7041;top:804;width:10;height:20" coordorigin="7041,804" coordsize="10,20">
              <v:shape style="position:absolute;left:7041;top:804;width:10;height:20" coordorigin="7041,804" coordsize="10,20" path="m7041,823l7051,823,7051,804,7041,804,7041,823xe" filled="true" fillcolor="#000000" stroked="false">
                <v:path arrowok="t"/>
                <v:fill type="solid"/>
              </v:shape>
            </v:group>
            <v:group style="position:absolute;left:7041;top:832;width:10;height:2" coordorigin="7041,832" coordsize="10,2">
              <v:shape style="position:absolute;left:7041;top:832;width:10;height:2" coordorigin="7041,832" coordsize="10,0" path="m7041,832l7051,832e" filled="false" stroked="true" strokeweight=".83997pt" strokecolor="#000000">
                <v:path arrowok="t"/>
              </v:shape>
              <v:shape style="position:absolute;left:29;top:746;width:5452;height:103" type="#_x0000_t75" stroked="false">
                <v:imagedata r:id="rId263" o:title=""/>
              </v:shape>
              <v:shape style="position:absolute;left:5458;top:840;width:1583;height:10" type="#_x0000_t75" stroked="false">
                <v:imagedata r:id="rId261" o:title=""/>
              </v:shape>
              <v:shape style="position:absolute;left:7036;top:840;width:1524;height:10" type="#_x0000_t75" stroked="false">
                <v:imagedata r:id="rId262" o:title=""/>
              </v:shape>
            </v:group>
            <v:group style="position:absolute;left:3627;top:850;width:10;height:20" coordorigin="3627,850" coordsize="10,20">
              <v:shape style="position:absolute;left:3627;top:850;width:10;height:20" coordorigin="3627,850" coordsize="10,20" path="m3627,869l3636,869,3636,850,3627,850,3627,869xe" filled="true" fillcolor="#000000" stroked="false">
                <v:path arrowok="t"/>
                <v:fill type="solid"/>
              </v:shape>
            </v:group>
            <v:group style="position:absolute;left:3627;top:869;width:10;height:20" coordorigin="3627,869" coordsize="10,20">
              <v:shape style="position:absolute;left:3627;top:869;width:10;height:20" coordorigin="3627,869" coordsize="10,20" path="m3627,888l3636,888,3636,869,3627,869,3627,888xe" filled="true" fillcolor="#000000" stroked="false">
                <v:path arrowok="t"/>
                <v:fill type="solid"/>
              </v:shape>
            </v:group>
            <v:group style="position:absolute;left:3627;top:888;width:10;height:20" coordorigin="3627,888" coordsize="10,20">
              <v:shape style="position:absolute;left:3627;top:888;width:10;height:20" coordorigin="3627,888" coordsize="10,20" path="m3627,907l3636,907,3636,888,3627,888,3627,907xe" filled="true" fillcolor="#000000" stroked="false">
                <v:path arrowok="t"/>
                <v:fill type="solid"/>
              </v:shape>
            </v:group>
            <v:group style="position:absolute;left:3627;top:907;width:10;height:20" coordorigin="3627,907" coordsize="10,20">
              <v:shape style="position:absolute;left:3627;top:907;width:10;height:20" coordorigin="3627,907" coordsize="10,20" path="m3627,926l3636,926,3636,907,3627,907,3627,926xe" filled="true" fillcolor="#000000" stroked="false">
                <v:path arrowok="t"/>
                <v:fill type="solid"/>
              </v:shape>
            </v:group>
            <v:group style="position:absolute;left:3627;top:926;width:10;height:20" coordorigin="3627,926" coordsize="10,20">
              <v:shape style="position:absolute;left:3627;top:926;width:10;height:20" coordorigin="3627,926" coordsize="10,20" path="m3627,946l3636,946,3636,926,3627,926,3627,946xe" filled="true" fillcolor="#000000" stroked="false">
                <v:path arrowok="t"/>
                <v:fill type="solid"/>
              </v:shape>
            </v:group>
            <v:group style="position:absolute;left:3627;top:946;width:10;height:20" coordorigin="3627,946" coordsize="10,20">
              <v:shape style="position:absolute;left:3627;top:946;width:10;height:20" coordorigin="3627,946" coordsize="10,20" path="m3627,965l3636,965,3636,946,3627,946,3627,965xe" filled="true" fillcolor="#000000" stroked="false">
                <v:path arrowok="t"/>
                <v:fill type="solid"/>
              </v:shape>
            </v:group>
            <v:group style="position:absolute;left:3627;top:965;width:10;height:20" coordorigin="3627,965" coordsize="10,20">
              <v:shape style="position:absolute;left:3627;top:965;width:10;height:20" coordorigin="3627,965" coordsize="10,20" path="m3627,984l3636,984,3636,965,3627,965,3627,984xe" filled="true" fillcolor="#000000" stroked="false">
                <v:path arrowok="t"/>
                <v:fill type="solid"/>
              </v:shape>
            </v:group>
            <v:group style="position:absolute;left:3627;top:984;width:10;height:20" coordorigin="3627,984" coordsize="10,20">
              <v:shape style="position:absolute;left:3627;top:984;width:10;height:20" coordorigin="3627,984" coordsize="10,20" path="m3627,1003l3636,1003,3636,984,3627,984,3627,1003xe" filled="true" fillcolor="#000000" stroked="false">
                <v:path arrowok="t"/>
                <v:fill type="solid"/>
              </v:shape>
            </v:group>
            <v:group style="position:absolute;left:3627;top:1003;width:10;height:20" coordorigin="3627,1003" coordsize="10,20">
              <v:shape style="position:absolute;left:3627;top:1003;width:10;height:20" coordorigin="3627,1003" coordsize="10,20" path="m3627,1022l3636,1022,3636,1003,3627,1003,3627,1022xe" filled="true" fillcolor="#000000" stroked="false">
                <v:path arrowok="t"/>
                <v:fill type="solid"/>
              </v:shape>
            </v:group>
            <v:group style="position:absolute;left:3627;top:1022;width:10;height:20" coordorigin="3627,1022" coordsize="10,20">
              <v:shape style="position:absolute;left:3627;top:1022;width:10;height:20" coordorigin="3627,1022" coordsize="10,20" path="m3627,1042l3636,1042,3636,1022,3627,1022,3627,1042xe" filled="true" fillcolor="#000000" stroked="false">
                <v:path arrowok="t"/>
                <v:fill type="solid"/>
              </v:shape>
            </v:group>
            <v:group style="position:absolute;left:3627;top:1042;width:10;height:20" coordorigin="3627,1042" coordsize="10,20">
              <v:shape style="position:absolute;left:3627;top:1042;width:10;height:20" coordorigin="3627,1042" coordsize="10,20" path="m3627,1061l3636,1061,3636,1042,3627,1042,3627,1061xe" filled="true" fillcolor="#000000" stroked="false">
                <v:path arrowok="t"/>
                <v:fill type="solid"/>
              </v:shape>
            </v:group>
            <v:group style="position:absolute;left:3627;top:1061;width:10;height:20" coordorigin="3627,1061" coordsize="10,20">
              <v:shape style="position:absolute;left:3627;top:1061;width:10;height:20" coordorigin="3627,1061" coordsize="10,20" path="m3627,1080l3636,1080,3636,1061,3627,1061,3627,1080xe" filled="true" fillcolor="#000000" stroked="false">
                <v:path arrowok="t"/>
                <v:fill type="solid"/>
              </v:shape>
            </v:group>
            <v:group style="position:absolute;left:3627;top:1080;width:10;height:20" coordorigin="3627,1080" coordsize="10,20">
              <v:shape style="position:absolute;left:3627;top:1080;width:10;height:20" coordorigin="3627,1080" coordsize="10,20" path="m3627,1099l3636,1099,3636,1080,3627,1080,3627,1099xe" filled="true" fillcolor="#000000" stroked="false">
                <v:path arrowok="t"/>
                <v:fill type="solid"/>
              </v:shape>
            </v:group>
            <v:group style="position:absolute;left:3627;top:1099;width:10;height:20" coordorigin="3627,1099" coordsize="10,20">
              <v:shape style="position:absolute;left:3627;top:1099;width:10;height:20" coordorigin="3627,1099" coordsize="10,20" path="m3627,1118l3636,1118,3636,1099,3627,1099,3627,1118xe" filled="true" fillcolor="#000000" stroked="false">
                <v:path arrowok="t"/>
                <v:fill type="solid"/>
              </v:shape>
            </v:group>
            <v:group style="position:absolute;left:3627;top:1118;width:10;height:20" coordorigin="3627,1118" coordsize="10,20">
              <v:shape style="position:absolute;left:3627;top:1118;width:10;height:20" coordorigin="3627,1118" coordsize="10,20" path="m3627,1138l3636,1138,3636,1118,3627,1118,3627,1138xe" filled="true" fillcolor="#000000" stroked="false">
                <v:path arrowok="t"/>
                <v:fill type="solid"/>
              </v:shape>
            </v:group>
            <v:group style="position:absolute;left:3627;top:1138;width:10;height:20" coordorigin="3627,1138" coordsize="10,20">
              <v:shape style="position:absolute;left:3627;top:1138;width:10;height:20" coordorigin="3627,1138" coordsize="10,20" path="m3627,1157l3636,1157,3636,1138,3627,1138,3627,1157xe" filled="true" fillcolor="#000000" stroked="false">
                <v:path arrowok="t"/>
                <v:fill type="solid"/>
              </v:shape>
            </v:group>
            <v:group style="position:absolute;left:3627;top:1157;width:10;height:20" coordorigin="3627,1157" coordsize="10,20">
              <v:shape style="position:absolute;left:3627;top:1157;width:10;height:20" coordorigin="3627,1157" coordsize="10,20" path="m3627,1176l3636,1176,3636,1157,3627,1157,3627,1176xe" filled="true" fillcolor="#000000" stroked="false">
                <v:path arrowok="t"/>
                <v:fill type="solid"/>
              </v:shape>
            </v:group>
            <v:group style="position:absolute;left:15;top:1265;width:3612;height:2" coordorigin="15,1265" coordsize="3612,2">
              <v:shape style="position:absolute;left:15;top:1265;width:3612;height:2" coordorigin="15,1265" coordsize="3612,0" path="m15,1265l3627,1265e" filled="false" stroked="true" strokeweight="1.5pt" strokecolor="#000000">
                <v:path arrowok="t"/>
              </v:shape>
            </v:group>
            <v:group style="position:absolute;left:3627;top:1176;width:10;height:20" coordorigin="3627,1176" coordsize="10,20">
              <v:shape style="position:absolute;left:3627;top:1176;width:10;height:20" coordorigin="3627,1176" coordsize="10,20" path="m3627,1195l3636,1195,3636,1176,3627,1176,3627,1195xe" filled="true" fillcolor="#000000" stroked="false">
                <v:path arrowok="t"/>
                <v:fill type="solid"/>
              </v:shape>
            </v:group>
            <v:group style="position:absolute;left:3627;top:1195;width:10;height:20" coordorigin="3627,1195" coordsize="10,20">
              <v:shape style="position:absolute;left:3627;top:1195;width:10;height:20" coordorigin="3627,1195" coordsize="10,20" path="m3627,1214l3636,1214,3636,1195,3627,1195,3627,1214xe" filled="true" fillcolor="#000000" stroked="false">
                <v:path arrowok="t"/>
                <v:fill type="solid"/>
              </v:shape>
            </v:group>
            <v:group style="position:absolute;left:3627;top:1214;width:10;height:20" coordorigin="3627,1214" coordsize="10,20">
              <v:shape style="position:absolute;left:3627;top:1214;width:10;height:20" coordorigin="3627,1214" coordsize="10,20" path="m3627,1234l3636,1234,3636,1214,3627,1214,3627,1234xe" filled="true" fillcolor="#000000" stroked="false">
                <v:path arrowok="t"/>
                <v:fill type="solid"/>
              </v:shape>
            </v:group>
            <v:group style="position:absolute;left:3627;top:1242;width:10;height:2" coordorigin="3627,1242" coordsize="10,2">
              <v:shape style="position:absolute;left:3627;top:1242;width:10;height:2" coordorigin="3627,1242" coordsize="10,0" path="m3627,1242l3636,1242e" filled="false" stroked="true" strokeweight=".84003pt" strokecolor="#000000">
                <v:path arrowok="t"/>
              </v:shape>
            </v:group>
            <v:group style="position:absolute;left:3627;top:1265;width:30;height:2" coordorigin="3627,1265" coordsize="30,2">
              <v:shape style="position:absolute;left:3627;top:1265;width:30;height:2" coordorigin="3627,1265" coordsize="30,0" path="m3627,1265l3657,1265e" filled="false" stroked="true" strokeweight="1.5pt" strokecolor="#000000">
                <v:path arrowok="t"/>
              </v:shape>
            </v:group>
            <v:group style="position:absolute;left:3657;top:1265;width:1806;height:2" coordorigin="3657,1265" coordsize="1806,2">
              <v:shape style="position:absolute;left:3657;top:1265;width:1806;height:2" coordorigin="3657,1265" coordsize="1806,0" path="m3657,1265l5463,1265e" filled="false" stroked="true" strokeweight="1.5pt" strokecolor="#000000">
                <v:path arrowok="t"/>
              </v:shape>
            </v:group>
            <v:group style="position:absolute;left:5463;top:850;width:10;height:20" coordorigin="5463,850" coordsize="10,20">
              <v:shape style="position:absolute;left:5463;top:850;width:10;height:20" coordorigin="5463,850" coordsize="10,20" path="m5463,869l5472,869,5472,850,5463,850,5463,869xe" filled="true" fillcolor="#000000" stroked="false">
                <v:path arrowok="t"/>
                <v:fill type="solid"/>
              </v:shape>
            </v:group>
            <v:group style="position:absolute;left:5463;top:869;width:10;height:20" coordorigin="5463,869" coordsize="10,20">
              <v:shape style="position:absolute;left:5463;top:869;width:10;height:20" coordorigin="5463,869" coordsize="10,20" path="m5463,888l5472,888,5472,869,5463,869,5463,888xe" filled="true" fillcolor="#000000" stroked="false">
                <v:path arrowok="t"/>
                <v:fill type="solid"/>
              </v:shape>
            </v:group>
            <v:group style="position:absolute;left:5463;top:888;width:10;height:20" coordorigin="5463,888" coordsize="10,20">
              <v:shape style="position:absolute;left:5463;top:888;width:10;height:20" coordorigin="5463,888" coordsize="10,20" path="m5463,907l5472,907,5472,888,5463,888,5463,907xe" filled="true" fillcolor="#000000" stroked="false">
                <v:path arrowok="t"/>
                <v:fill type="solid"/>
              </v:shape>
            </v:group>
            <v:group style="position:absolute;left:5463;top:907;width:10;height:20" coordorigin="5463,907" coordsize="10,20">
              <v:shape style="position:absolute;left:5463;top:907;width:10;height:20" coordorigin="5463,907" coordsize="10,20" path="m5463,926l5472,926,5472,907,5463,907,5463,926xe" filled="true" fillcolor="#000000" stroked="false">
                <v:path arrowok="t"/>
                <v:fill type="solid"/>
              </v:shape>
            </v:group>
            <v:group style="position:absolute;left:5463;top:926;width:10;height:20" coordorigin="5463,926" coordsize="10,20">
              <v:shape style="position:absolute;left:5463;top:926;width:10;height:20" coordorigin="5463,926" coordsize="10,20" path="m5463,946l5472,946,5472,926,5463,926,5463,946xe" filled="true" fillcolor="#000000" stroked="false">
                <v:path arrowok="t"/>
                <v:fill type="solid"/>
              </v:shape>
            </v:group>
            <v:group style="position:absolute;left:5463;top:946;width:10;height:20" coordorigin="5463,946" coordsize="10,20">
              <v:shape style="position:absolute;left:5463;top:946;width:10;height:20" coordorigin="5463,946" coordsize="10,20" path="m5463,965l5472,965,5472,946,5463,946,5463,965xe" filled="true" fillcolor="#000000" stroked="false">
                <v:path arrowok="t"/>
                <v:fill type="solid"/>
              </v:shape>
            </v:group>
            <v:group style="position:absolute;left:5463;top:965;width:10;height:20" coordorigin="5463,965" coordsize="10,20">
              <v:shape style="position:absolute;left:5463;top:965;width:10;height:20" coordorigin="5463,965" coordsize="10,20" path="m5463,984l5472,984,5472,965,5463,965,5463,984xe" filled="true" fillcolor="#000000" stroked="false">
                <v:path arrowok="t"/>
                <v:fill type="solid"/>
              </v:shape>
            </v:group>
            <v:group style="position:absolute;left:5463;top:984;width:10;height:20" coordorigin="5463,984" coordsize="10,20">
              <v:shape style="position:absolute;left:5463;top:984;width:10;height:20" coordorigin="5463,984" coordsize="10,20" path="m5463,1003l5472,1003,5472,984,5463,984,5463,1003xe" filled="true" fillcolor="#000000" stroked="false">
                <v:path arrowok="t"/>
                <v:fill type="solid"/>
              </v:shape>
            </v:group>
            <v:group style="position:absolute;left:5463;top:1003;width:10;height:20" coordorigin="5463,1003" coordsize="10,20">
              <v:shape style="position:absolute;left:5463;top:1003;width:10;height:20" coordorigin="5463,1003" coordsize="10,20" path="m5463,1022l5472,1022,5472,1003,5463,1003,5463,1022xe" filled="true" fillcolor="#000000" stroked="false">
                <v:path arrowok="t"/>
                <v:fill type="solid"/>
              </v:shape>
            </v:group>
            <v:group style="position:absolute;left:5463;top:1022;width:10;height:20" coordorigin="5463,1022" coordsize="10,20">
              <v:shape style="position:absolute;left:5463;top:1022;width:10;height:20" coordorigin="5463,1022" coordsize="10,20" path="m5463,1042l5472,1042,5472,1022,5463,1022,5463,1042xe" filled="true" fillcolor="#000000" stroked="false">
                <v:path arrowok="t"/>
                <v:fill type="solid"/>
              </v:shape>
            </v:group>
            <v:group style="position:absolute;left:5463;top:1042;width:10;height:20" coordorigin="5463,1042" coordsize="10,20">
              <v:shape style="position:absolute;left:5463;top:1042;width:10;height:20" coordorigin="5463,1042" coordsize="10,20" path="m5463,1061l5472,1061,5472,1042,5463,1042,5463,1061xe" filled="true" fillcolor="#000000" stroked="false">
                <v:path arrowok="t"/>
                <v:fill type="solid"/>
              </v:shape>
            </v:group>
            <v:group style="position:absolute;left:5463;top:1061;width:10;height:20" coordorigin="5463,1061" coordsize="10,20">
              <v:shape style="position:absolute;left:5463;top:1061;width:10;height:20" coordorigin="5463,1061" coordsize="10,20" path="m5463,1080l5472,1080,5472,1061,5463,1061,5463,1080xe" filled="true" fillcolor="#000000" stroked="false">
                <v:path arrowok="t"/>
                <v:fill type="solid"/>
              </v:shape>
            </v:group>
            <v:group style="position:absolute;left:5463;top:1080;width:10;height:20" coordorigin="5463,1080" coordsize="10,20">
              <v:shape style="position:absolute;left:5463;top:1080;width:10;height:20" coordorigin="5463,1080" coordsize="10,20" path="m5463,1099l5472,1099,5472,1080,5463,1080,5463,1099xe" filled="true" fillcolor="#000000" stroked="false">
                <v:path arrowok="t"/>
                <v:fill type="solid"/>
              </v:shape>
            </v:group>
            <v:group style="position:absolute;left:5463;top:1099;width:10;height:20" coordorigin="5463,1099" coordsize="10,20">
              <v:shape style="position:absolute;left:5463;top:1099;width:10;height:20" coordorigin="5463,1099" coordsize="10,20" path="m5463,1118l5472,1118,5472,1099,5463,1099,5463,1118xe" filled="true" fillcolor="#000000" stroked="false">
                <v:path arrowok="t"/>
                <v:fill type="solid"/>
              </v:shape>
            </v:group>
            <v:group style="position:absolute;left:5463;top:1118;width:10;height:20" coordorigin="5463,1118" coordsize="10,20">
              <v:shape style="position:absolute;left:5463;top:1118;width:10;height:20" coordorigin="5463,1118" coordsize="10,20" path="m5463,1138l5472,1138,5472,1118,5463,1118,5463,1138xe" filled="true" fillcolor="#000000" stroked="false">
                <v:path arrowok="t"/>
                <v:fill type="solid"/>
              </v:shape>
            </v:group>
            <v:group style="position:absolute;left:5463;top:1138;width:10;height:20" coordorigin="5463,1138" coordsize="10,20">
              <v:shape style="position:absolute;left:5463;top:1138;width:10;height:20" coordorigin="5463,1138" coordsize="10,20" path="m5463,1157l5472,1157,5472,1138,5463,1138,5463,1157xe" filled="true" fillcolor="#000000" stroked="false">
                <v:path arrowok="t"/>
                <v:fill type="solid"/>
              </v:shape>
            </v:group>
            <v:group style="position:absolute;left:5463;top:1157;width:10;height:20" coordorigin="5463,1157" coordsize="10,20">
              <v:shape style="position:absolute;left:5463;top:1157;width:10;height:20" coordorigin="5463,1157" coordsize="10,20" path="m5463,1176l5472,1176,5472,1157,5463,1157,5463,1176xe" filled="true" fillcolor="#000000" stroked="false">
                <v:path arrowok="t"/>
                <v:fill type="solid"/>
              </v:shape>
            </v:group>
            <v:group style="position:absolute;left:5463;top:1176;width:10;height:20" coordorigin="5463,1176" coordsize="10,20">
              <v:shape style="position:absolute;left:5463;top:1176;width:10;height:20" coordorigin="5463,1176" coordsize="10,20" path="m5463,1195l5472,1195,5472,1176,5463,1176,5463,1195xe" filled="true" fillcolor="#000000" stroked="false">
                <v:path arrowok="t"/>
                <v:fill type="solid"/>
              </v:shape>
            </v:group>
            <v:group style="position:absolute;left:5463;top:1195;width:10;height:20" coordorigin="5463,1195" coordsize="10,20">
              <v:shape style="position:absolute;left:5463;top:1195;width:10;height:20" coordorigin="5463,1195" coordsize="10,20" path="m5463,1214l5472,1214,5472,1195,5463,1195,5463,1214xe" filled="true" fillcolor="#000000" stroked="false">
                <v:path arrowok="t"/>
                <v:fill type="solid"/>
              </v:shape>
            </v:group>
            <v:group style="position:absolute;left:5463;top:1214;width:10;height:20" coordorigin="5463,1214" coordsize="10,20">
              <v:shape style="position:absolute;left:5463;top:1214;width:10;height:20" coordorigin="5463,1214" coordsize="10,20" path="m5463,1234l5472,1234,5472,1214,5463,1214,5463,1234xe" filled="true" fillcolor="#000000" stroked="false">
                <v:path arrowok="t"/>
                <v:fill type="solid"/>
              </v:shape>
            </v:group>
            <v:group style="position:absolute;left:5463;top:1242;width:10;height:2" coordorigin="5463,1242" coordsize="10,2">
              <v:shape style="position:absolute;left:5463;top:1242;width:10;height:2" coordorigin="5463,1242" coordsize="10,0" path="m5463,1242l5472,1242e" filled="false" stroked="true" strokeweight=".84003pt" strokecolor="#000000">
                <v:path arrowok="t"/>
              </v:shape>
            </v:group>
            <v:group style="position:absolute;left:5463;top:1265;width:30;height:2" coordorigin="5463,1265" coordsize="30,2">
              <v:shape style="position:absolute;left:5463;top:1265;width:30;height:2" coordorigin="5463,1265" coordsize="30,0" path="m5463,1265l5493,1265e" filled="false" stroked="true" strokeweight="1.5pt" strokecolor="#000000">
                <v:path arrowok="t"/>
              </v:shape>
            </v:group>
            <v:group style="position:absolute;left:5493;top:1265;width:1549;height:2" coordorigin="5493,1265" coordsize="1549,2">
              <v:shape style="position:absolute;left:5493;top:1265;width:1549;height:2" coordorigin="5493,1265" coordsize="1549,0" path="m5493,1265l7041,1265e" filled="false" stroked="true" strokeweight="1.5pt" strokecolor="#000000">
                <v:path arrowok="t"/>
              </v:shape>
            </v:group>
            <v:group style="position:absolute;left:7041;top:850;width:10;height:20" coordorigin="7041,850" coordsize="10,20">
              <v:shape style="position:absolute;left:7041;top:850;width:10;height:20" coordorigin="7041,850" coordsize="10,20" path="m7041,869l7051,869,7051,850,7041,850,7041,869xe" filled="true" fillcolor="#000000" stroked="false">
                <v:path arrowok="t"/>
                <v:fill type="solid"/>
              </v:shape>
            </v:group>
            <v:group style="position:absolute;left:7041;top:869;width:10;height:20" coordorigin="7041,869" coordsize="10,20">
              <v:shape style="position:absolute;left:7041;top:869;width:10;height:20" coordorigin="7041,869" coordsize="10,20" path="m7041,888l7051,888,7051,869,7041,869,7041,888xe" filled="true" fillcolor="#000000" stroked="false">
                <v:path arrowok="t"/>
                <v:fill type="solid"/>
              </v:shape>
            </v:group>
            <v:group style="position:absolute;left:7041;top:888;width:10;height:20" coordorigin="7041,888" coordsize="10,20">
              <v:shape style="position:absolute;left:7041;top:888;width:10;height:20" coordorigin="7041,888" coordsize="10,20" path="m7041,907l7051,907,7051,888,7041,888,7041,907xe" filled="true" fillcolor="#000000" stroked="false">
                <v:path arrowok="t"/>
                <v:fill type="solid"/>
              </v:shape>
            </v:group>
            <v:group style="position:absolute;left:7041;top:907;width:10;height:20" coordorigin="7041,907" coordsize="10,20">
              <v:shape style="position:absolute;left:7041;top:907;width:10;height:20" coordorigin="7041,907" coordsize="10,20" path="m7041,926l7051,926,7051,907,7041,907,7041,926xe" filled="true" fillcolor="#000000" stroked="false">
                <v:path arrowok="t"/>
                <v:fill type="solid"/>
              </v:shape>
            </v:group>
            <v:group style="position:absolute;left:7041;top:926;width:10;height:20" coordorigin="7041,926" coordsize="10,20">
              <v:shape style="position:absolute;left:7041;top:926;width:10;height:20" coordorigin="7041,926" coordsize="10,20" path="m7041,946l7051,946,7051,926,7041,926,7041,946xe" filled="true" fillcolor="#000000" stroked="false">
                <v:path arrowok="t"/>
                <v:fill type="solid"/>
              </v:shape>
            </v:group>
            <v:group style="position:absolute;left:7041;top:946;width:10;height:20" coordorigin="7041,946" coordsize="10,20">
              <v:shape style="position:absolute;left:7041;top:946;width:10;height:20" coordorigin="7041,946" coordsize="10,20" path="m7041,965l7051,965,7051,946,7041,946,7041,965xe" filled="true" fillcolor="#000000" stroked="false">
                <v:path arrowok="t"/>
                <v:fill type="solid"/>
              </v:shape>
            </v:group>
            <v:group style="position:absolute;left:7041;top:965;width:10;height:20" coordorigin="7041,965" coordsize="10,20">
              <v:shape style="position:absolute;left:7041;top:965;width:10;height:20" coordorigin="7041,965" coordsize="10,20" path="m7041,984l7051,984,7051,965,7041,965,7041,984xe" filled="true" fillcolor="#000000" stroked="false">
                <v:path arrowok="t"/>
                <v:fill type="solid"/>
              </v:shape>
            </v:group>
            <v:group style="position:absolute;left:7041;top:984;width:10;height:20" coordorigin="7041,984" coordsize="10,20">
              <v:shape style="position:absolute;left:7041;top:984;width:10;height:20" coordorigin="7041,984" coordsize="10,20" path="m7041,1003l7051,1003,7051,984,7041,984,7041,1003xe" filled="true" fillcolor="#000000" stroked="false">
                <v:path arrowok="t"/>
                <v:fill type="solid"/>
              </v:shape>
            </v:group>
            <v:group style="position:absolute;left:7041;top:1003;width:10;height:20" coordorigin="7041,1003" coordsize="10,20">
              <v:shape style="position:absolute;left:7041;top:1003;width:10;height:20" coordorigin="7041,1003" coordsize="10,20" path="m7041,1022l7051,1022,7051,1003,7041,1003,7041,1022xe" filled="true" fillcolor="#000000" stroked="false">
                <v:path arrowok="t"/>
                <v:fill type="solid"/>
              </v:shape>
            </v:group>
            <v:group style="position:absolute;left:7041;top:1022;width:10;height:20" coordorigin="7041,1022" coordsize="10,20">
              <v:shape style="position:absolute;left:7041;top:1022;width:10;height:20" coordorigin="7041,1022" coordsize="10,20" path="m7041,1042l7051,1042,7051,1022,7041,1022,7041,1042xe" filled="true" fillcolor="#000000" stroked="false">
                <v:path arrowok="t"/>
                <v:fill type="solid"/>
              </v:shape>
            </v:group>
            <v:group style="position:absolute;left:7041;top:1042;width:10;height:20" coordorigin="7041,1042" coordsize="10,20">
              <v:shape style="position:absolute;left:7041;top:1042;width:10;height:20" coordorigin="7041,1042" coordsize="10,20" path="m7041,1061l7051,1061,7051,1042,7041,1042,7041,1061xe" filled="true" fillcolor="#000000" stroked="false">
                <v:path arrowok="t"/>
                <v:fill type="solid"/>
              </v:shape>
            </v:group>
            <v:group style="position:absolute;left:7041;top:1061;width:10;height:20" coordorigin="7041,1061" coordsize="10,20">
              <v:shape style="position:absolute;left:7041;top:1061;width:10;height:20" coordorigin="7041,1061" coordsize="10,20" path="m7041,1080l7051,1080,7051,1061,7041,1061,7041,1080xe" filled="true" fillcolor="#000000" stroked="false">
                <v:path arrowok="t"/>
                <v:fill type="solid"/>
              </v:shape>
            </v:group>
            <v:group style="position:absolute;left:7041;top:1080;width:10;height:20" coordorigin="7041,1080" coordsize="10,20">
              <v:shape style="position:absolute;left:7041;top:1080;width:10;height:20" coordorigin="7041,1080" coordsize="10,20" path="m7041,1099l7051,1099,7051,1080,7041,1080,7041,1099xe" filled="true" fillcolor="#000000" stroked="false">
                <v:path arrowok="t"/>
                <v:fill type="solid"/>
              </v:shape>
            </v:group>
            <v:group style="position:absolute;left:7041;top:1099;width:10;height:20" coordorigin="7041,1099" coordsize="10,20">
              <v:shape style="position:absolute;left:7041;top:1099;width:10;height:20" coordorigin="7041,1099" coordsize="10,20" path="m7041,1118l7051,1118,7051,1099,7041,1099,7041,1118xe" filled="true" fillcolor="#000000" stroked="false">
                <v:path arrowok="t"/>
                <v:fill type="solid"/>
              </v:shape>
            </v:group>
            <v:group style="position:absolute;left:7041;top:1118;width:10;height:20" coordorigin="7041,1118" coordsize="10,20">
              <v:shape style="position:absolute;left:7041;top:1118;width:10;height:20" coordorigin="7041,1118" coordsize="10,20" path="m7041,1138l7051,1138,7051,1118,7041,1118,7041,1138xe" filled="true" fillcolor="#000000" stroked="false">
                <v:path arrowok="t"/>
                <v:fill type="solid"/>
              </v:shape>
            </v:group>
            <v:group style="position:absolute;left:7041;top:1138;width:10;height:20" coordorigin="7041,1138" coordsize="10,20">
              <v:shape style="position:absolute;left:7041;top:1138;width:10;height:20" coordorigin="7041,1138" coordsize="10,20" path="m7041,1157l7051,1157,7051,1138,7041,1138,7041,1157xe" filled="true" fillcolor="#000000" stroked="false">
                <v:path arrowok="t"/>
                <v:fill type="solid"/>
              </v:shape>
            </v:group>
            <v:group style="position:absolute;left:7041;top:1157;width:10;height:20" coordorigin="7041,1157" coordsize="10,20">
              <v:shape style="position:absolute;left:7041;top:1157;width:10;height:20" coordorigin="7041,1157" coordsize="10,20" path="m7041,1176l7051,1176,7051,1157,7041,1157,7041,1176xe" filled="true" fillcolor="#000000" stroked="false">
                <v:path arrowok="t"/>
                <v:fill type="solid"/>
              </v:shape>
            </v:group>
            <v:group style="position:absolute;left:7041;top:1176;width:10;height:20" coordorigin="7041,1176" coordsize="10,20">
              <v:shape style="position:absolute;left:7041;top:1176;width:10;height:20" coordorigin="7041,1176" coordsize="10,20" path="m7041,1195l7051,1195,7051,1176,7041,1176,7041,1195xe" filled="true" fillcolor="#000000" stroked="false">
                <v:path arrowok="t"/>
                <v:fill type="solid"/>
              </v:shape>
            </v:group>
            <v:group style="position:absolute;left:7041;top:1195;width:10;height:20" coordorigin="7041,1195" coordsize="10,20">
              <v:shape style="position:absolute;left:7041;top:1195;width:10;height:20" coordorigin="7041,1195" coordsize="10,20" path="m7041,1214l7051,1214,7051,1195,7041,1195,7041,1214xe" filled="true" fillcolor="#000000" stroked="false">
                <v:path arrowok="t"/>
                <v:fill type="solid"/>
              </v:shape>
            </v:group>
            <v:group style="position:absolute;left:7041;top:1214;width:10;height:20" coordorigin="7041,1214" coordsize="10,20">
              <v:shape style="position:absolute;left:7041;top:1214;width:10;height:20" coordorigin="7041,1214" coordsize="10,20" path="m7041,1234l7051,1234,7051,1214,7041,1214,7041,1234xe" filled="true" fillcolor="#000000" stroked="false">
                <v:path arrowok="t"/>
                <v:fill type="solid"/>
              </v:shape>
            </v:group>
            <v:group style="position:absolute;left:7041;top:1242;width:10;height:2" coordorigin="7041,1242" coordsize="10,2">
              <v:shape style="position:absolute;left:7041;top:1242;width:10;height:2" coordorigin="7041,1242" coordsize="10,0" path="m7041,1242l7051,1242e" filled="false" stroked="true" strokeweight=".84003pt" strokecolor="#000000">
                <v:path arrowok="t"/>
              </v:shape>
            </v:group>
            <v:group style="position:absolute;left:7041;top:1265;width:30;height:2" coordorigin="7041,1265" coordsize="30,2">
              <v:shape style="position:absolute;left:7041;top:1265;width:30;height:2" coordorigin="7041,1265" coordsize="30,0" path="m7041,1265l7071,1265e" filled="false" stroked="true" strokeweight="1.5pt" strokecolor="#000000">
                <v:path arrowok="t"/>
              </v:shape>
            </v:group>
            <v:group style="position:absolute;left:7071;top:1265;width:1490;height:2" coordorigin="7071,1265" coordsize="1490,2">
              <v:shape style="position:absolute;left:7071;top:1265;width:1490;height:2" coordorigin="7071,1265" coordsize="1490,0" path="m7071,1265l8560,1265e" filled="false" stroked="true" strokeweight="1.5pt" strokecolor="#000000">
                <v:path arrowok="t"/>
              </v:shape>
              <v:shape style="position:absolute;left:5733;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1649;top:388;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类别</w:t>
                      </w:r>
                    </w:p>
                  </w:txbxContent>
                </v:textbox>
                <w10:wrap type="none"/>
              </v:shape>
              <v:shape style="position:absolute;left:4096;top:593;width:90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v:shape style="position:absolute;left:5892;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184;top:593;width:123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138;top:1002;width:1269;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备用金、押金等</w:t>
                      </w:r>
                    </w:p>
                  </w:txbxContent>
                </v:textbox>
                <w10:wrap type="none"/>
              </v:shape>
              <v:shape style="position:absolute;left:4317;top:969;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27,267,506.20</w:t>
                      </w:r>
                    </w:p>
                  </w:txbxContent>
                </v:textbox>
                <w10:wrap type="none"/>
              </v:shape>
            </v:group>
          </v:group>
        </w:pict>
      </w:r>
      <w:r>
        <w:rPr>
          <w:rFonts w:ascii="宋体" w:hAnsi="宋体" w:cs="宋体" w:eastAsia="宋体" w:hint="default"/>
          <w:position w:val="-25"/>
          <w:sz w:val="20"/>
          <w:szCs w:val="20"/>
        </w:rPr>
      </w:r>
    </w:p>
    <w:p>
      <w:pPr>
        <w:spacing w:line="240" w:lineRule="auto" w:before="13"/>
        <w:rPr>
          <w:rFonts w:ascii="宋体" w:hAnsi="宋体" w:cs="宋体" w:eastAsia="宋体" w:hint="default"/>
          <w:sz w:val="21"/>
          <w:szCs w:val="21"/>
        </w:rPr>
      </w:pPr>
    </w:p>
    <w:p>
      <w:pPr>
        <w:spacing w:line="1280" w:lineRule="exact"/>
        <w:ind w:left="119"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28.8pt;height:64.05pt;mso-position-horizontal-relative:char;mso-position-vertical-relative:line" coordorigin="0,0" coordsize="8576,1281">
            <v:group style="position:absolute;left:29;top:15;width:3598;height:2" coordorigin="29,15" coordsize="3598,2">
              <v:shape style="position:absolute;left:29;top:15;width:3598;height:2" coordorigin="29,15" coordsize="3598,0" path="m29,15l3627,15e" filled="false" stroked="true" strokeweight="1.5pt" strokecolor="#000000">
                <v:path arrowok="t"/>
              </v:shape>
            </v:group>
            <v:group style="position:absolute;left:3627;top:15;width:30;height:2" coordorigin="3627,15" coordsize="30,2">
              <v:shape style="position:absolute;left:3627;top:15;width:30;height:2" coordorigin="3627,15" coordsize="30,0" path="m3627,15l3657,15e" filled="false" stroked="true" strokeweight="1.5pt" strokecolor="#000000">
                <v:path arrowok="t"/>
              </v:shape>
            </v:group>
            <v:group style="position:absolute;left:3657;top:15;width:4904;height:2" coordorigin="3657,15" coordsize="4904,2">
              <v:shape style="position:absolute;left:3657;top:15;width:4904;height:2" coordorigin="3657,15" coordsize="4904,0" path="m3657,15l8560,15e" filled="false" stroked="true" strokeweight="1.5pt" strokecolor="#000000">
                <v:path arrowok="t"/>
              </v:shape>
            </v:group>
            <v:group style="position:absolute;left:3627;top:30;width:10;height:20" coordorigin="3627,30" coordsize="10,20">
              <v:shape style="position:absolute;left:3627;top:30;width:10;height:20" coordorigin="3627,30" coordsize="10,20" path="m3627,49l3636,49,3636,30,3627,30,3627,49xe" filled="true" fillcolor="#000000" stroked="false">
                <v:path arrowok="t"/>
                <v:fill type="solid"/>
              </v:shape>
            </v:group>
            <v:group style="position:absolute;left:3627;top:49;width:10;height:20" coordorigin="3627,49" coordsize="10,20">
              <v:shape style="position:absolute;left:3627;top:49;width:10;height:20" coordorigin="3627,49" coordsize="10,20" path="m3627,68l3636,68,3636,49,3627,49,3627,68xe" filled="true" fillcolor="#000000" stroked="false">
                <v:path arrowok="t"/>
                <v:fill type="solid"/>
              </v:shape>
            </v:group>
            <v:group style="position:absolute;left:3627;top:68;width:10;height:20" coordorigin="3627,68" coordsize="10,20">
              <v:shape style="position:absolute;left:3627;top:68;width:10;height:20" coordorigin="3627,68" coordsize="10,20" path="m3627,88l3636,88,3636,68,3627,68,3627,88xe" filled="true" fillcolor="#000000" stroked="false">
                <v:path arrowok="t"/>
                <v:fill type="solid"/>
              </v:shape>
            </v:group>
            <v:group style="position:absolute;left:3627;top:88;width:10;height:20" coordorigin="3627,88" coordsize="10,20">
              <v:shape style="position:absolute;left:3627;top:88;width:10;height:20" coordorigin="3627,88" coordsize="10,20" path="m3627,107l3636,107,3636,88,3627,88,3627,107xe" filled="true" fillcolor="#000000" stroked="false">
                <v:path arrowok="t"/>
                <v:fill type="solid"/>
              </v:shape>
            </v:group>
            <v:group style="position:absolute;left:3627;top:107;width:10;height:20" coordorigin="3627,107" coordsize="10,20">
              <v:shape style="position:absolute;left:3627;top:107;width:10;height:20" coordorigin="3627,107" coordsize="10,20" path="m3627,126l3636,126,3636,107,3627,107,3627,126xe" filled="true" fillcolor="#000000" stroked="false">
                <v:path arrowok="t"/>
                <v:fill type="solid"/>
              </v:shape>
            </v:group>
            <v:group style="position:absolute;left:3627;top:126;width:10;height:20" coordorigin="3627,126" coordsize="10,20">
              <v:shape style="position:absolute;left:3627;top:126;width:10;height:20" coordorigin="3627,126" coordsize="10,20" path="m3627,145l3636,145,3636,126,3627,126,3627,145xe" filled="true" fillcolor="#000000" stroked="false">
                <v:path arrowok="t"/>
                <v:fill type="solid"/>
              </v:shape>
            </v:group>
            <v:group style="position:absolute;left:3627;top:145;width:10;height:20" coordorigin="3627,145" coordsize="10,20">
              <v:shape style="position:absolute;left:3627;top:145;width:10;height:20" coordorigin="3627,145" coordsize="10,20" path="m3627,164l3636,164,3636,145,3627,145,3627,164xe" filled="true" fillcolor="#000000" stroked="false">
                <v:path arrowok="t"/>
                <v:fill type="solid"/>
              </v:shape>
            </v:group>
            <v:group style="position:absolute;left:3627;top:164;width:10;height:20" coordorigin="3627,164" coordsize="10,20">
              <v:shape style="position:absolute;left:3627;top:164;width:10;height:20" coordorigin="3627,164" coordsize="10,20" path="m3627,184l3636,184,3636,164,3627,164,3627,184xe" filled="true" fillcolor="#000000" stroked="false">
                <v:path arrowok="t"/>
                <v:fill type="solid"/>
              </v:shape>
            </v:group>
            <v:group style="position:absolute;left:3627;top:184;width:10;height:20" coordorigin="3627,184" coordsize="10,20">
              <v:shape style="position:absolute;left:3627;top:184;width:10;height:20" coordorigin="3627,184" coordsize="10,20" path="m3627,203l3636,203,3636,184,3627,184,3627,203xe" filled="true" fillcolor="#000000" stroked="false">
                <v:path arrowok="t"/>
                <v:fill type="solid"/>
              </v:shape>
            </v:group>
            <v:group style="position:absolute;left:3627;top:203;width:10;height:20" coordorigin="3627,203" coordsize="10,20">
              <v:shape style="position:absolute;left:3627;top:203;width:10;height:20" coordorigin="3627,203" coordsize="10,20" path="m3627,222l3636,222,3636,203,3627,203,3627,222xe" filled="true" fillcolor="#000000" stroked="false">
                <v:path arrowok="t"/>
                <v:fill type="solid"/>
              </v:shape>
            </v:group>
            <v:group style="position:absolute;left:3627;top:222;width:10;height:20" coordorigin="3627,222" coordsize="10,20">
              <v:shape style="position:absolute;left:3627;top:222;width:10;height:20" coordorigin="3627,222" coordsize="10,20" path="m3627,241l3636,241,3636,222,3627,222,3627,241xe" filled="true" fillcolor="#000000" stroked="false">
                <v:path arrowok="t"/>
                <v:fill type="solid"/>
              </v:shape>
            </v:group>
            <v:group style="position:absolute;left:3627;top:241;width:10;height:20" coordorigin="3627,241" coordsize="10,20">
              <v:shape style="position:absolute;left:3627;top:241;width:10;height:20" coordorigin="3627,241" coordsize="10,20" path="m3627,260l3636,260,3636,241,3627,241,3627,260xe" filled="true" fillcolor="#000000" stroked="false">
                <v:path arrowok="t"/>
                <v:fill type="solid"/>
              </v:shape>
            </v:group>
            <v:group style="position:absolute;left:3627;top:260;width:10;height:20" coordorigin="3627,260" coordsize="10,20">
              <v:shape style="position:absolute;left:3627;top:260;width:10;height:20" coordorigin="3627,260" coordsize="10,20" path="m3627,280l3636,280,3636,260,3627,260,3627,280xe" filled="true" fillcolor="#000000" stroked="false">
                <v:path arrowok="t"/>
                <v:fill type="solid"/>
              </v:shape>
            </v:group>
            <v:group style="position:absolute;left:3627;top:280;width:10;height:20" coordorigin="3627,280" coordsize="10,20">
              <v:shape style="position:absolute;left:3627;top:280;width:10;height:20" coordorigin="3627,280" coordsize="10,20" path="m3627,299l3636,299,3636,280,3627,280,3627,299xe" filled="true" fillcolor="#000000" stroked="false">
                <v:path arrowok="t"/>
                <v:fill type="solid"/>
              </v:shape>
            </v:group>
            <v:group style="position:absolute;left:3627;top:299;width:10;height:20" coordorigin="3627,299" coordsize="10,20">
              <v:shape style="position:absolute;left:3627;top:299;width:10;height:20" coordorigin="3627,299" coordsize="10,20" path="m3627,318l3636,318,3636,299,3627,299,3627,318xe" filled="true" fillcolor="#000000" stroked="false">
                <v:path arrowok="t"/>
                <v:fill type="solid"/>
              </v:shape>
            </v:group>
            <v:group style="position:absolute;left:3627;top:318;width:10;height:20" coordorigin="3627,318" coordsize="10,20">
              <v:shape style="position:absolute;left:3627;top:318;width:10;height:20" coordorigin="3627,318" coordsize="10,20" path="m3627,337l3636,337,3636,318,3627,318,3627,337xe" filled="true" fillcolor="#000000" stroked="false">
                <v:path arrowok="t"/>
                <v:fill type="solid"/>
              </v:shape>
              <v:shape style="position:absolute;left:3617;top:337;width:1846;height:102" type="#_x0000_t75" stroked="false">
                <v:imagedata r:id="rId270" o:title=""/>
              </v:shape>
              <v:shape style="position:absolute;left:5458;top:430;width:1583;height:10" type="#_x0000_t75" stroked="false">
                <v:imagedata r:id="rId261" o:title=""/>
              </v:shape>
              <v:shape style="position:absolute;left:7036;top:430;width:1524;height:10" type="#_x0000_t75" stroked="false">
                <v:imagedata r:id="rId262" o:title=""/>
              </v:shape>
            </v:group>
            <v:group style="position:absolute;left:3627;top:439;width:10;height:20" coordorigin="3627,439" coordsize="10,20">
              <v:shape style="position:absolute;left:3627;top:439;width:10;height:20" coordorigin="3627,439" coordsize="10,20" path="m3627,458l3636,458,3636,439,3627,439,3627,458xe" filled="true" fillcolor="#000000" stroked="false">
                <v:path arrowok="t"/>
                <v:fill type="solid"/>
              </v:shape>
            </v:group>
            <v:group style="position:absolute;left:3627;top:458;width:10;height:20" coordorigin="3627,458" coordsize="10,20">
              <v:shape style="position:absolute;left:3627;top:458;width:10;height:20" coordorigin="3627,458" coordsize="10,20" path="m3627,478l3636,478,3636,458,3627,458,3627,478xe" filled="true" fillcolor="#000000" stroked="false">
                <v:path arrowok="t"/>
                <v:fill type="solid"/>
              </v:shape>
            </v:group>
            <v:group style="position:absolute;left:3627;top:478;width:10;height:20" coordorigin="3627,478" coordsize="10,20">
              <v:shape style="position:absolute;left:3627;top:478;width:10;height:20" coordorigin="3627,478" coordsize="10,20" path="m3627,497l3636,497,3636,478,3627,478,3627,497xe" filled="true" fillcolor="#000000" stroked="false">
                <v:path arrowok="t"/>
                <v:fill type="solid"/>
              </v:shape>
            </v:group>
            <v:group style="position:absolute;left:3627;top:497;width:10;height:20" coordorigin="3627,497" coordsize="10,20">
              <v:shape style="position:absolute;left:3627;top:497;width:10;height:20" coordorigin="3627,497" coordsize="10,20" path="m3627,516l3636,516,3636,497,3627,497,3627,516xe" filled="true" fillcolor="#000000" stroked="false">
                <v:path arrowok="t"/>
                <v:fill type="solid"/>
              </v:shape>
            </v:group>
            <v:group style="position:absolute;left:3627;top:516;width:10;height:20" coordorigin="3627,516" coordsize="10,20">
              <v:shape style="position:absolute;left:3627;top:516;width:10;height:20" coordorigin="3627,516" coordsize="10,20" path="m3627,535l3636,535,3636,516,3627,516,3627,535xe" filled="true" fillcolor="#000000" stroked="false">
                <v:path arrowok="t"/>
                <v:fill type="solid"/>
              </v:shape>
            </v:group>
            <v:group style="position:absolute;left:3627;top:535;width:10;height:20" coordorigin="3627,535" coordsize="10,20">
              <v:shape style="position:absolute;left:3627;top:535;width:10;height:20" coordorigin="3627,535" coordsize="10,20" path="m3627,554l3636,554,3636,535,3627,535,3627,554xe" filled="true" fillcolor="#000000" stroked="false">
                <v:path arrowok="t"/>
                <v:fill type="solid"/>
              </v:shape>
            </v:group>
            <v:group style="position:absolute;left:3627;top:554;width:10;height:20" coordorigin="3627,554" coordsize="10,20">
              <v:shape style="position:absolute;left:3627;top:554;width:10;height:20" coordorigin="3627,554" coordsize="10,20" path="m3627,574l3636,574,3636,554,3627,554,3627,574xe" filled="true" fillcolor="#000000" stroked="false">
                <v:path arrowok="t"/>
                <v:fill type="solid"/>
              </v:shape>
            </v:group>
            <v:group style="position:absolute;left:3627;top:574;width:10;height:20" coordorigin="3627,574" coordsize="10,20">
              <v:shape style="position:absolute;left:3627;top:574;width:10;height:20" coordorigin="3627,574" coordsize="10,20" path="m3627,593l3636,593,3636,574,3627,574,3627,593xe" filled="true" fillcolor="#000000" stroked="false">
                <v:path arrowok="t"/>
                <v:fill type="solid"/>
              </v:shape>
            </v:group>
            <v:group style="position:absolute;left:3627;top:593;width:10;height:20" coordorigin="3627,593" coordsize="10,20">
              <v:shape style="position:absolute;left:3627;top:593;width:10;height:20" coordorigin="3627,593" coordsize="10,20" path="m3627,612l3636,612,3636,593,3627,593,3627,612xe" filled="true" fillcolor="#000000" stroked="false">
                <v:path arrowok="t"/>
                <v:fill type="solid"/>
              </v:shape>
            </v:group>
            <v:group style="position:absolute;left:3627;top:612;width:10;height:20" coordorigin="3627,612" coordsize="10,20">
              <v:shape style="position:absolute;left:3627;top:612;width:10;height:20" coordorigin="3627,612" coordsize="10,20" path="m3627,631l3636,631,3636,612,3627,612,3627,631xe" filled="true" fillcolor="#000000" stroked="false">
                <v:path arrowok="t"/>
                <v:fill type="solid"/>
              </v:shape>
            </v:group>
            <v:group style="position:absolute;left:3627;top:631;width:10;height:20" coordorigin="3627,631" coordsize="10,20">
              <v:shape style="position:absolute;left:3627;top:631;width:10;height:20" coordorigin="3627,631" coordsize="10,20" path="m3627,650l3636,650,3636,631,3627,631,3627,650xe" filled="true" fillcolor="#000000" stroked="false">
                <v:path arrowok="t"/>
                <v:fill type="solid"/>
              </v:shape>
            </v:group>
            <v:group style="position:absolute;left:3627;top:650;width:10;height:20" coordorigin="3627,650" coordsize="10,20">
              <v:shape style="position:absolute;left:3627;top:650;width:10;height:20" coordorigin="3627,650" coordsize="10,20" path="m3627,670l3636,670,3636,650,3627,650,3627,670xe" filled="true" fillcolor="#000000" stroked="false">
                <v:path arrowok="t"/>
                <v:fill type="solid"/>
              </v:shape>
            </v:group>
            <v:group style="position:absolute;left:3627;top:670;width:10;height:20" coordorigin="3627,670" coordsize="10,20">
              <v:shape style="position:absolute;left:3627;top:670;width:10;height:20" coordorigin="3627,670" coordsize="10,20" path="m3627,689l3636,689,3636,670,3627,670,3627,689xe" filled="true" fillcolor="#000000" stroked="false">
                <v:path arrowok="t"/>
                <v:fill type="solid"/>
              </v:shape>
            </v:group>
            <v:group style="position:absolute;left:3627;top:689;width:10;height:20" coordorigin="3627,689" coordsize="10,20">
              <v:shape style="position:absolute;left:3627;top:689;width:10;height:20" coordorigin="3627,689" coordsize="10,20" path="m3627,708l3636,708,3636,689,3627,689,3627,708xe" filled="true" fillcolor="#000000" stroked="false">
                <v:path arrowok="t"/>
                <v:fill type="solid"/>
              </v:shape>
            </v:group>
            <v:group style="position:absolute;left:3627;top:708;width:10;height:20" coordorigin="3627,708" coordsize="10,20">
              <v:shape style="position:absolute;left:3627;top:708;width:10;height:20" coordorigin="3627,708" coordsize="10,20" path="m3627,727l3636,727,3636,708,3627,708,3627,727xe" filled="true" fillcolor="#000000" stroked="false">
                <v:path arrowok="t"/>
                <v:fill type="solid"/>
              </v:shape>
            </v:group>
            <v:group style="position:absolute;left:3627;top:727;width:10;height:20" coordorigin="3627,727" coordsize="10,20">
              <v:shape style="position:absolute;left:3627;top:727;width:10;height:20" coordorigin="3627,727" coordsize="10,20" path="m3627,746l3636,746,3636,727,3627,727,3627,746xe" filled="true" fillcolor="#000000" stroked="false">
                <v:path arrowok="t"/>
                <v:fill type="solid"/>
              </v:shape>
            </v:group>
            <v:group style="position:absolute;left:3627;top:746;width:10;height:20" coordorigin="3627,746" coordsize="10,20">
              <v:shape style="position:absolute;left:3627;top:746;width:10;height:20" coordorigin="3627,746" coordsize="10,20" path="m3627,766l3636,766,3636,746,3627,746,3627,766xe" filled="true" fillcolor="#000000" stroked="false">
                <v:path arrowok="t"/>
                <v:fill type="solid"/>
              </v:shape>
            </v:group>
            <v:group style="position:absolute;left:3627;top:766;width:10;height:20" coordorigin="3627,766" coordsize="10,20">
              <v:shape style="position:absolute;left:3627;top:766;width:10;height:20" coordorigin="3627,766" coordsize="10,20" path="m3627,785l3636,785,3636,766,3627,766,3627,785xe" filled="true" fillcolor="#000000" stroked="false">
                <v:path arrowok="t"/>
                <v:fill type="solid"/>
              </v:shape>
            </v:group>
            <v:group style="position:absolute;left:3627;top:785;width:10;height:20" coordorigin="3627,785" coordsize="10,20">
              <v:shape style="position:absolute;left:3627;top:785;width:10;height:20" coordorigin="3627,785" coordsize="10,20" path="m3627,804l3636,804,3636,785,3627,785,3627,804xe" filled="true" fillcolor="#000000" stroked="false">
                <v:path arrowok="t"/>
                <v:fill type="solid"/>
              </v:shape>
            </v:group>
            <v:group style="position:absolute;left:3627;top:804;width:10;height:20" coordorigin="3627,804" coordsize="10,20">
              <v:shape style="position:absolute;left:3627;top:804;width:10;height:20" coordorigin="3627,804" coordsize="10,20" path="m3627,823l3636,823,3636,804,3627,804,3627,823xe" filled="true" fillcolor="#000000" stroked="false">
                <v:path arrowok="t"/>
                <v:fill type="solid"/>
              </v:shape>
            </v:group>
            <v:group style="position:absolute;left:3627;top:832;width:10;height:2" coordorigin="3627,832" coordsize="10,2">
              <v:shape style="position:absolute;left:3627;top:832;width:10;height:2" coordorigin="3627,832" coordsize="10,0" path="m3627,832l3636,832e" filled="false" stroked="true" strokeweight=".83997pt" strokecolor="#000000">
                <v:path arrowok="t"/>
              </v:shape>
            </v:group>
            <v:group style="position:absolute;left:5463;top:439;width:10;height:20" coordorigin="5463,439" coordsize="10,20">
              <v:shape style="position:absolute;left:5463;top:439;width:10;height:20" coordorigin="5463,439" coordsize="10,20" path="m5463,458l5472,458,5472,439,5463,439,5463,458xe" filled="true" fillcolor="#000000" stroked="false">
                <v:path arrowok="t"/>
                <v:fill type="solid"/>
              </v:shape>
            </v:group>
            <v:group style="position:absolute;left:5463;top:458;width:10;height:20" coordorigin="5463,458" coordsize="10,20">
              <v:shape style="position:absolute;left:5463;top:458;width:10;height:20" coordorigin="5463,458" coordsize="10,20" path="m5463,478l5472,478,5472,458,5463,458,5463,478xe" filled="true" fillcolor="#000000" stroked="false">
                <v:path arrowok="t"/>
                <v:fill type="solid"/>
              </v:shape>
            </v:group>
            <v:group style="position:absolute;left:5463;top:478;width:10;height:20" coordorigin="5463,478" coordsize="10,20">
              <v:shape style="position:absolute;left:5463;top:478;width:10;height:20" coordorigin="5463,478" coordsize="10,20" path="m5463,497l5472,497,5472,478,5463,478,5463,497xe" filled="true" fillcolor="#000000" stroked="false">
                <v:path arrowok="t"/>
                <v:fill type="solid"/>
              </v:shape>
            </v:group>
            <v:group style="position:absolute;left:5463;top:497;width:10;height:20" coordorigin="5463,497" coordsize="10,20">
              <v:shape style="position:absolute;left:5463;top:497;width:10;height:20" coordorigin="5463,497" coordsize="10,20" path="m5463,516l5472,516,5472,497,5463,497,5463,516xe" filled="true" fillcolor="#000000" stroked="false">
                <v:path arrowok="t"/>
                <v:fill type="solid"/>
              </v:shape>
            </v:group>
            <v:group style="position:absolute;left:5463;top:516;width:10;height:20" coordorigin="5463,516" coordsize="10,20">
              <v:shape style="position:absolute;left:5463;top:516;width:10;height:20" coordorigin="5463,516" coordsize="10,20" path="m5463,535l5472,535,5472,516,5463,516,5463,535xe" filled="true" fillcolor="#000000" stroked="false">
                <v:path arrowok="t"/>
                <v:fill type="solid"/>
              </v:shape>
            </v:group>
            <v:group style="position:absolute;left:5463;top:535;width:10;height:20" coordorigin="5463,535" coordsize="10,20">
              <v:shape style="position:absolute;left:5463;top:535;width:10;height:20" coordorigin="5463,535" coordsize="10,20" path="m5463,554l5472,554,5472,535,5463,535,5463,554xe" filled="true" fillcolor="#000000" stroked="false">
                <v:path arrowok="t"/>
                <v:fill type="solid"/>
              </v:shape>
            </v:group>
            <v:group style="position:absolute;left:5463;top:554;width:10;height:20" coordorigin="5463,554" coordsize="10,20">
              <v:shape style="position:absolute;left:5463;top:554;width:10;height:20" coordorigin="5463,554" coordsize="10,20" path="m5463,574l5472,574,5472,554,5463,554,5463,574xe" filled="true" fillcolor="#000000" stroked="false">
                <v:path arrowok="t"/>
                <v:fill type="solid"/>
              </v:shape>
            </v:group>
            <v:group style="position:absolute;left:5463;top:574;width:10;height:20" coordorigin="5463,574" coordsize="10,20">
              <v:shape style="position:absolute;left:5463;top:574;width:10;height:20" coordorigin="5463,574" coordsize="10,20" path="m5463,593l5472,593,5472,574,5463,574,5463,593xe" filled="true" fillcolor="#000000" stroked="false">
                <v:path arrowok="t"/>
                <v:fill type="solid"/>
              </v:shape>
            </v:group>
            <v:group style="position:absolute;left:5463;top:593;width:10;height:20" coordorigin="5463,593" coordsize="10,20">
              <v:shape style="position:absolute;left:5463;top:593;width:10;height:20" coordorigin="5463,593" coordsize="10,20" path="m5463,612l5472,612,5472,593,5463,593,5463,612xe" filled="true" fillcolor="#000000" stroked="false">
                <v:path arrowok="t"/>
                <v:fill type="solid"/>
              </v:shape>
            </v:group>
            <v:group style="position:absolute;left:5463;top:612;width:10;height:20" coordorigin="5463,612" coordsize="10,20">
              <v:shape style="position:absolute;left:5463;top:612;width:10;height:20" coordorigin="5463,612" coordsize="10,20" path="m5463,631l5472,631,5472,612,5463,612,5463,631xe" filled="true" fillcolor="#000000" stroked="false">
                <v:path arrowok="t"/>
                <v:fill type="solid"/>
              </v:shape>
            </v:group>
            <v:group style="position:absolute;left:5463;top:631;width:10;height:20" coordorigin="5463,631" coordsize="10,20">
              <v:shape style="position:absolute;left:5463;top:631;width:10;height:20" coordorigin="5463,631" coordsize="10,20" path="m5463,650l5472,650,5472,631,5463,631,5463,650xe" filled="true" fillcolor="#000000" stroked="false">
                <v:path arrowok="t"/>
                <v:fill type="solid"/>
              </v:shape>
            </v:group>
            <v:group style="position:absolute;left:5463;top:650;width:10;height:20" coordorigin="5463,650" coordsize="10,20">
              <v:shape style="position:absolute;left:5463;top:650;width:10;height:20" coordorigin="5463,650" coordsize="10,20" path="m5463,670l5472,670,5472,650,5463,650,5463,670xe" filled="true" fillcolor="#000000" stroked="false">
                <v:path arrowok="t"/>
                <v:fill type="solid"/>
              </v:shape>
            </v:group>
            <v:group style="position:absolute;left:5463;top:670;width:10;height:20" coordorigin="5463,670" coordsize="10,20">
              <v:shape style="position:absolute;left:5463;top:670;width:10;height:20" coordorigin="5463,670" coordsize="10,20" path="m5463,689l5472,689,5472,670,5463,670,5463,689xe" filled="true" fillcolor="#000000" stroked="false">
                <v:path arrowok="t"/>
                <v:fill type="solid"/>
              </v:shape>
            </v:group>
            <v:group style="position:absolute;left:5463;top:689;width:10;height:20" coordorigin="5463,689" coordsize="10,20">
              <v:shape style="position:absolute;left:5463;top:689;width:10;height:20" coordorigin="5463,689" coordsize="10,20" path="m5463,708l5472,708,5472,689,5463,689,5463,708xe" filled="true" fillcolor="#000000" stroked="false">
                <v:path arrowok="t"/>
                <v:fill type="solid"/>
              </v:shape>
            </v:group>
            <v:group style="position:absolute;left:5463;top:708;width:10;height:20" coordorigin="5463,708" coordsize="10,20">
              <v:shape style="position:absolute;left:5463;top:708;width:10;height:20" coordorigin="5463,708" coordsize="10,20" path="m5463,727l5472,727,5472,708,5463,708,5463,727xe" filled="true" fillcolor="#000000" stroked="false">
                <v:path arrowok="t"/>
                <v:fill type="solid"/>
              </v:shape>
            </v:group>
            <v:group style="position:absolute;left:5463;top:727;width:10;height:20" coordorigin="5463,727" coordsize="10,20">
              <v:shape style="position:absolute;left:5463;top:727;width:10;height:20" coordorigin="5463,727" coordsize="10,20" path="m5463,746l5472,746,5472,727,5463,727,5463,746xe" filled="true" fillcolor="#000000" stroked="false">
                <v:path arrowok="t"/>
                <v:fill type="solid"/>
              </v:shape>
            </v:group>
            <v:group style="position:absolute;left:7041;top:439;width:10;height:20" coordorigin="7041,439" coordsize="10,20">
              <v:shape style="position:absolute;left:7041;top:439;width:10;height:20" coordorigin="7041,439" coordsize="10,20" path="m7041,458l7051,458,7051,439,7041,439,7041,458xe" filled="true" fillcolor="#000000" stroked="false">
                <v:path arrowok="t"/>
                <v:fill type="solid"/>
              </v:shape>
            </v:group>
            <v:group style="position:absolute;left:7041;top:458;width:10;height:20" coordorigin="7041,458" coordsize="10,20">
              <v:shape style="position:absolute;left:7041;top:458;width:10;height:20" coordorigin="7041,458" coordsize="10,20" path="m7041,478l7051,478,7051,458,7041,458,7041,478xe" filled="true" fillcolor="#000000" stroked="false">
                <v:path arrowok="t"/>
                <v:fill type="solid"/>
              </v:shape>
            </v:group>
            <v:group style="position:absolute;left:7041;top:478;width:10;height:20" coordorigin="7041,478" coordsize="10,20">
              <v:shape style="position:absolute;left:7041;top:478;width:10;height:20" coordorigin="7041,478" coordsize="10,20" path="m7041,497l7051,497,7051,478,7041,478,7041,497xe" filled="true" fillcolor="#000000" stroked="false">
                <v:path arrowok="t"/>
                <v:fill type="solid"/>
              </v:shape>
            </v:group>
            <v:group style="position:absolute;left:7041;top:497;width:10;height:20" coordorigin="7041,497" coordsize="10,20">
              <v:shape style="position:absolute;left:7041;top:497;width:10;height:20" coordorigin="7041,497" coordsize="10,20" path="m7041,516l7051,516,7051,497,7041,497,7041,516xe" filled="true" fillcolor="#000000" stroked="false">
                <v:path arrowok="t"/>
                <v:fill type="solid"/>
              </v:shape>
            </v:group>
            <v:group style="position:absolute;left:7041;top:516;width:10;height:20" coordorigin="7041,516" coordsize="10,20">
              <v:shape style="position:absolute;left:7041;top:516;width:10;height:20" coordorigin="7041,516" coordsize="10,20" path="m7041,535l7051,535,7051,516,7041,516,7041,535xe" filled="true" fillcolor="#000000" stroked="false">
                <v:path arrowok="t"/>
                <v:fill type="solid"/>
              </v:shape>
            </v:group>
            <v:group style="position:absolute;left:7041;top:535;width:10;height:20" coordorigin="7041,535" coordsize="10,20">
              <v:shape style="position:absolute;left:7041;top:535;width:10;height:20" coordorigin="7041,535" coordsize="10,20" path="m7041,554l7051,554,7051,535,7041,535,7041,554xe" filled="true" fillcolor="#000000" stroked="false">
                <v:path arrowok="t"/>
                <v:fill type="solid"/>
              </v:shape>
            </v:group>
            <v:group style="position:absolute;left:7041;top:554;width:10;height:20" coordorigin="7041,554" coordsize="10,20">
              <v:shape style="position:absolute;left:7041;top:554;width:10;height:20" coordorigin="7041,554" coordsize="10,20" path="m7041,574l7051,574,7051,554,7041,554,7041,574xe" filled="true" fillcolor="#000000" stroked="false">
                <v:path arrowok="t"/>
                <v:fill type="solid"/>
              </v:shape>
            </v:group>
            <v:group style="position:absolute;left:7041;top:574;width:10;height:20" coordorigin="7041,574" coordsize="10,20">
              <v:shape style="position:absolute;left:7041;top:574;width:10;height:20" coordorigin="7041,574" coordsize="10,20" path="m7041,593l7051,593,7051,574,7041,574,7041,593xe" filled="true" fillcolor="#000000" stroked="false">
                <v:path arrowok="t"/>
                <v:fill type="solid"/>
              </v:shape>
            </v:group>
            <v:group style="position:absolute;left:7041;top:593;width:10;height:20" coordorigin="7041,593" coordsize="10,20">
              <v:shape style="position:absolute;left:7041;top:593;width:10;height:20" coordorigin="7041,593" coordsize="10,20" path="m7041,612l7051,612,7051,593,7041,593,7041,612xe" filled="true" fillcolor="#000000" stroked="false">
                <v:path arrowok="t"/>
                <v:fill type="solid"/>
              </v:shape>
            </v:group>
            <v:group style="position:absolute;left:7041;top:612;width:10;height:20" coordorigin="7041,612" coordsize="10,20">
              <v:shape style="position:absolute;left:7041;top:612;width:10;height:20" coordorigin="7041,612" coordsize="10,20" path="m7041,631l7051,631,7051,612,7041,612,7041,631xe" filled="true" fillcolor="#000000" stroked="false">
                <v:path arrowok="t"/>
                <v:fill type="solid"/>
              </v:shape>
            </v:group>
            <v:group style="position:absolute;left:7041;top:631;width:10;height:20" coordorigin="7041,631" coordsize="10,20">
              <v:shape style="position:absolute;left:7041;top:631;width:10;height:20" coordorigin="7041,631" coordsize="10,20" path="m7041,650l7051,650,7051,631,7041,631,7041,650xe" filled="true" fillcolor="#000000" stroked="false">
                <v:path arrowok="t"/>
                <v:fill type="solid"/>
              </v:shape>
            </v:group>
            <v:group style="position:absolute;left:7041;top:650;width:10;height:20" coordorigin="7041,650" coordsize="10,20">
              <v:shape style="position:absolute;left:7041;top:650;width:10;height:20" coordorigin="7041,650" coordsize="10,20" path="m7041,670l7051,670,7051,650,7041,650,7041,670xe" filled="true" fillcolor="#000000" stroked="false">
                <v:path arrowok="t"/>
                <v:fill type="solid"/>
              </v:shape>
            </v:group>
            <v:group style="position:absolute;left:7041;top:670;width:10;height:20" coordorigin="7041,670" coordsize="10,20">
              <v:shape style="position:absolute;left:7041;top:670;width:10;height:20" coordorigin="7041,670" coordsize="10,20" path="m7041,689l7051,689,7051,670,7041,670,7041,689xe" filled="true" fillcolor="#000000" stroked="false">
                <v:path arrowok="t"/>
                <v:fill type="solid"/>
              </v:shape>
            </v:group>
            <v:group style="position:absolute;left:7041;top:689;width:10;height:20" coordorigin="7041,689" coordsize="10,20">
              <v:shape style="position:absolute;left:7041;top:689;width:10;height:20" coordorigin="7041,689" coordsize="10,20" path="m7041,708l7051,708,7051,689,7041,689,7041,708xe" filled="true" fillcolor="#000000" stroked="false">
                <v:path arrowok="t"/>
                <v:fill type="solid"/>
              </v:shape>
            </v:group>
            <v:group style="position:absolute;left:7041;top:708;width:10;height:20" coordorigin="7041,708" coordsize="10,20">
              <v:shape style="position:absolute;left:7041;top:708;width:10;height:20" coordorigin="7041,708" coordsize="10,20" path="m7041,727l7051,727,7051,708,7041,708,7041,727xe" filled="true" fillcolor="#000000" stroked="false">
                <v:path arrowok="t"/>
                <v:fill type="solid"/>
              </v:shape>
            </v:group>
            <v:group style="position:absolute;left:7041;top:727;width:10;height:20" coordorigin="7041,727" coordsize="10,20">
              <v:shape style="position:absolute;left:7041;top:727;width:10;height:20" coordorigin="7041,727" coordsize="10,20" path="m7041,746l7051,746,7051,727,7041,727,7041,746xe" filled="true" fillcolor="#000000" stroked="false">
                <v:path arrowok="t"/>
                <v:fill type="solid"/>
              </v:shape>
            </v:group>
            <v:group style="position:absolute;left:7041;top:746;width:10;height:20" coordorigin="7041,746" coordsize="10,20">
              <v:shape style="position:absolute;left:7041;top:746;width:10;height:20" coordorigin="7041,746" coordsize="10,20" path="m7041,766l7051,766,7051,746,7041,746,7041,766xe" filled="true" fillcolor="#000000" stroked="false">
                <v:path arrowok="t"/>
                <v:fill type="solid"/>
              </v:shape>
            </v:group>
            <v:group style="position:absolute;left:7041;top:766;width:10;height:20" coordorigin="7041,766" coordsize="10,20">
              <v:shape style="position:absolute;left:7041;top:766;width:10;height:20" coordorigin="7041,766" coordsize="10,20" path="m7041,785l7051,785,7051,766,7041,766,7041,785xe" filled="true" fillcolor="#000000" stroked="false">
                <v:path arrowok="t"/>
                <v:fill type="solid"/>
              </v:shape>
            </v:group>
            <v:group style="position:absolute;left:7041;top:785;width:10;height:20" coordorigin="7041,785" coordsize="10,20">
              <v:shape style="position:absolute;left:7041;top:785;width:10;height:20" coordorigin="7041,785" coordsize="10,20" path="m7041,804l7051,804,7051,785,7041,785,7041,804xe" filled="true" fillcolor="#000000" stroked="false">
                <v:path arrowok="t"/>
                <v:fill type="solid"/>
              </v:shape>
            </v:group>
            <v:group style="position:absolute;left:7041;top:804;width:10;height:20" coordorigin="7041,804" coordsize="10,20">
              <v:shape style="position:absolute;left:7041;top:804;width:10;height:20" coordorigin="7041,804" coordsize="10,20" path="m7041,823l7051,823,7051,804,7041,804,7041,823xe" filled="true" fillcolor="#000000" stroked="false">
                <v:path arrowok="t"/>
                <v:fill type="solid"/>
              </v:shape>
            </v:group>
            <v:group style="position:absolute;left:7041;top:832;width:10;height:2" coordorigin="7041,832" coordsize="10,2">
              <v:shape style="position:absolute;left:7041;top:832;width:10;height:2" coordorigin="7041,832" coordsize="10,0" path="m7041,832l7051,832e" filled="false" stroked="true" strokeweight=".83997pt" strokecolor="#000000">
                <v:path arrowok="t"/>
              </v:shape>
              <v:shape style="position:absolute;left:29;top:746;width:5452;height:103" type="#_x0000_t75" stroked="false">
                <v:imagedata r:id="rId263" o:title=""/>
              </v:shape>
              <v:shape style="position:absolute;left:5458;top:840;width:1583;height:10" type="#_x0000_t75" stroked="false">
                <v:imagedata r:id="rId261" o:title=""/>
              </v:shape>
              <v:shape style="position:absolute;left:7036;top:840;width:1524;height:10" type="#_x0000_t75" stroked="false">
                <v:imagedata r:id="rId262" o:title=""/>
              </v:shape>
            </v:group>
            <v:group style="position:absolute;left:3627;top:850;width:10;height:20" coordorigin="3627,850" coordsize="10,20">
              <v:shape style="position:absolute;left:3627;top:850;width:10;height:20" coordorigin="3627,850" coordsize="10,20" path="m3627,869l3636,869,3636,850,3627,850,3627,869xe" filled="true" fillcolor="#000000" stroked="false">
                <v:path arrowok="t"/>
                <v:fill type="solid"/>
              </v:shape>
            </v:group>
            <v:group style="position:absolute;left:3627;top:869;width:10;height:20" coordorigin="3627,869" coordsize="10,20">
              <v:shape style="position:absolute;left:3627;top:869;width:10;height:20" coordorigin="3627,869" coordsize="10,20" path="m3627,888l3636,888,3636,869,3627,869,3627,888xe" filled="true" fillcolor="#000000" stroked="false">
                <v:path arrowok="t"/>
                <v:fill type="solid"/>
              </v:shape>
            </v:group>
            <v:group style="position:absolute;left:3627;top:888;width:10;height:20" coordorigin="3627,888" coordsize="10,20">
              <v:shape style="position:absolute;left:3627;top:888;width:10;height:20" coordorigin="3627,888" coordsize="10,20" path="m3627,907l3636,907,3636,888,3627,888,3627,907xe" filled="true" fillcolor="#000000" stroked="false">
                <v:path arrowok="t"/>
                <v:fill type="solid"/>
              </v:shape>
            </v:group>
            <v:group style="position:absolute;left:3627;top:907;width:10;height:20" coordorigin="3627,907" coordsize="10,20">
              <v:shape style="position:absolute;left:3627;top:907;width:10;height:20" coordorigin="3627,907" coordsize="10,20" path="m3627,926l3636,926,3636,907,3627,907,3627,926xe" filled="true" fillcolor="#000000" stroked="false">
                <v:path arrowok="t"/>
                <v:fill type="solid"/>
              </v:shape>
            </v:group>
            <v:group style="position:absolute;left:3627;top:926;width:10;height:20" coordorigin="3627,926" coordsize="10,20">
              <v:shape style="position:absolute;left:3627;top:926;width:10;height:20" coordorigin="3627,926" coordsize="10,20" path="m3627,946l3636,946,3636,926,3627,926,3627,946xe" filled="true" fillcolor="#000000" stroked="false">
                <v:path arrowok="t"/>
                <v:fill type="solid"/>
              </v:shape>
            </v:group>
            <v:group style="position:absolute;left:3627;top:946;width:10;height:20" coordorigin="3627,946" coordsize="10,20">
              <v:shape style="position:absolute;left:3627;top:946;width:10;height:20" coordorigin="3627,946" coordsize="10,20" path="m3627,965l3636,965,3636,946,3627,946,3627,965xe" filled="true" fillcolor="#000000" stroked="false">
                <v:path arrowok="t"/>
                <v:fill type="solid"/>
              </v:shape>
            </v:group>
            <v:group style="position:absolute;left:3627;top:965;width:10;height:20" coordorigin="3627,965" coordsize="10,20">
              <v:shape style="position:absolute;left:3627;top:965;width:10;height:20" coordorigin="3627,965" coordsize="10,20" path="m3627,984l3636,984,3636,965,3627,965,3627,984xe" filled="true" fillcolor="#000000" stroked="false">
                <v:path arrowok="t"/>
                <v:fill type="solid"/>
              </v:shape>
            </v:group>
            <v:group style="position:absolute;left:3627;top:984;width:10;height:20" coordorigin="3627,984" coordsize="10,20">
              <v:shape style="position:absolute;left:3627;top:984;width:10;height:20" coordorigin="3627,984" coordsize="10,20" path="m3627,1003l3636,1003,3636,984,3627,984,3627,1003xe" filled="true" fillcolor="#000000" stroked="false">
                <v:path arrowok="t"/>
                <v:fill type="solid"/>
              </v:shape>
            </v:group>
            <v:group style="position:absolute;left:3627;top:1003;width:10;height:20" coordorigin="3627,1003" coordsize="10,20">
              <v:shape style="position:absolute;left:3627;top:1003;width:10;height:20" coordorigin="3627,1003" coordsize="10,20" path="m3627,1022l3636,1022,3636,1003,3627,1003,3627,1022xe" filled="true" fillcolor="#000000" stroked="false">
                <v:path arrowok="t"/>
                <v:fill type="solid"/>
              </v:shape>
            </v:group>
            <v:group style="position:absolute;left:3627;top:1022;width:10;height:20" coordorigin="3627,1022" coordsize="10,20">
              <v:shape style="position:absolute;left:3627;top:1022;width:10;height:20" coordorigin="3627,1022" coordsize="10,20" path="m3627,1042l3636,1042,3636,1022,3627,1022,3627,1042xe" filled="true" fillcolor="#000000" stroked="false">
                <v:path arrowok="t"/>
                <v:fill type="solid"/>
              </v:shape>
            </v:group>
            <v:group style="position:absolute;left:3627;top:1042;width:10;height:20" coordorigin="3627,1042" coordsize="10,20">
              <v:shape style="position:absolute;left:3627;top:1042;width:10;height:20" coordorigin="3627,1042" coordsize="10,20" path="m3627,1061l3636,1061,3636,1042,3627,1042,3627,1061xe" filled="true" fillcolor="#000000" stroked="false">
                <v:path arrowok="t"/>
                <v:fill type="solid"/>
              </v:shape>
            </v:group>
            <v:group style="position:absolute;left:3627;top:1061;width:10;height:20" coordorigin="3627,1061" coordsize="10,20">
              <v:shape style="position:absolute;left:3627;top:1061;width:10;height:20" coordorigin="3627,1061" coordsize="10,20" path="m3627,1080l3636,1080,3636,1061,3627,1061,3627,1080xe" filled="true" fillcolor="#000000" stroked="false">
                <v:path arrowok="t"/>
                <v:fill type="solid"/>
              </v:shape>
            </v:group>
            <v:group style="position:absolute;left:3627;top:1080;width:10;height:20" coordorigin="3627,1080" coordsize="10,20">
              <v:shape style="position:absolute;left:3627;top:1080;width:10;height:20" coordorigin="3627,1080" coordsize="10,20" path="m3627,1099l3636,1099,3636,1080,3627,1080,3627,1099xe" filled="true" fillcolor="#000000" stroked="false">
                <v:path arrowok="t"/>
                <v:fill type="solid"/>
              </v:shape>
            </v:group>
            <v:group style="position:absolute;left:3627;top:1099;width:10;height:20" coordorigin="3627,1099" coordsize="10,20">
              <v:shape style="position:absolute;left:3627;top:1099;width:10;height:20" coordorigin="3627,1099" coordsize="10,20" path="m3627,1118l3636,1118,3636,1099,3627,1099,3627,1118xe" filled="true" fillcolor="#000000" stroked="false">
                <v:path arrowok="t"/>
                <v:fill type="solid"/>
              </v:shape>
            </v:group>
            <v:group style="position:absolute;left:3627;top:1118;width:10;height:20" coordorigin="3627,1118" coordsize="10,20">
              <v:shape style="position:absolute;left:3627;top:1118;width:10;height:20" coordorigin="3627,1118" coordsize="10,20" path="m3627,1138l3636,1138,3636,1118,3627,1118,3627,1138xe" filled="true" fillcolor="#000000" stroked="false">
                <v:path arrowok="t"/>
                <v:fill type="solid"/>
              </v:shape>
            </v:group>
            <v:group style="position:absolute;left:3627;top:1138;width:10;height:20" coordorigin="3627,1138" coordsize="10,20">
              <v:shape style="position:absolute;left:3627;top:1138;width:10;height:20" coordorigin="3627,1138" coordsize="10,20" path="m3627,1157l3636,1157,3636,1138,3627,1138,3627,1157xe" filled="true" fillcolor="#000000" stroked="false">
                <v:path arrowok="t"/>
                <v:fill type="solid"/>
              </v:shape>
            </v:group>
            <v:group style="position:absolute;left:3627;top:1157;width:10;height:20" coordorigin="3627,1157" coordsize="10,20">
              <v:shape style="position:absolute;left:3627;top:1157;width:10;height:20" coordorigin="3627,1157" coordsize="10,20" path="m3627,1176l3636,1176,3636,1157,3627,1157,3627,1176xe" filled="true" fillcolor="#000000" stroked="false">
                <v:path arrowok="t"/>
                <v:fill type="solid"/>
              </v:shape>
            </v:group>
            <v:group style="position:absolute;left:15;top:1265;width:3612;height:2" coordorigin="15,1265" coordsize="3612,2">
              <v:shape style="position:absolute;left:15;top:1265;width:3612;height:2" coordorigin="15,1265" coordsize="3612,0" path="m15,1265l3627,1265e" filled="false" stroked="true" strokeweight="1.5pt" strokecolor="#000000">
                <v:path arrowok="t"/>
              </v:shape>
            </v:group>
            <v:group style="position:absolute;left:3627;top:1176;width:10;height:20" coordorigin="3627,1176" coordsize="10,20">
              <v:shape style="position:absolute;left:3627;top:1176;width:10;height:20" coordorigin="3627,1176" coordsize="10,20" path="m3627,1195l3636,1195,3636,1176,3627,1176,3627,1195xe" filled="true" fillcolor="#000000" stroked="false">
                <v:path arrowok="t"/>
                <v:fill type="solid"/>
              </v:shape>
            </v:group>
            <v:group style="position:absolute;left:3627;top:1195;width:10;height:20" coordorigin="3627,1195" coordsize="10,20">
              <v:shape style="position:absolute;left:3627;top:1195;width:10;height:20" coordorigin="3627,1195" coordsize="10,20" path="m3627,1214l3636,1214,3636,1195,3627,1195,3627,1214xe" filled="true" fillcolor="#000000" stroked="false">
                <v:path arrowok="t"/>
                <v:fill type="solid"/>
              </v:shape>
            </v:group>
            <v:group style="position:absolute;left:3627;top:1214;width:10;height:20" coordorigin="3627,1214" coordsize="10,20">
              <v:shape style="position:absolute;left:3627;top:1214;width:10;height:20" coordorigin="3627,1214" coordsize="10,20" path="m3627,1234l3636,1234,3636,1214,3627,1214,3627,1234xe" filled="true" fillcolor="#000000" stroked="false">
                <v:path arrowok="t"/>
                <v:fill type="solid"/>
              </v:shape>
            </v:group>
            <v:group style="position:absolute;left:3627;top:1242;width:10;height:2" coordorigin="3627,1242" coordsize="10,2">
              <v:shape style="position:absolute;left:3627;top:1242;width:10;height:2" coordorigin="3627,1242" coordsize="10,0" path="m3627,1242l3636,1242e" filled="false" stroked="true" strokeweight=".84003pt" strokecolor="#000000">
                <v:path arrowok="t"/>
              </v:shape>
            </v:group>
            <v:group style="position:absolute;left:3627;top:1265;width:30;height:2" coordorigin="3627,1265" coordsize="30,2">
              <v:shape style="position:absolute;left:3627;top:1265;width:30;height:2" coordorigin="3627,1265" coordsize="30,0" path="m3627,1265l3657,1265e" filled="false" stroked="true" strokeweight="1.5pt" strokecolor="#000000">
                <v:path arrowok="t"/>
              </v:shape>
            </v:group>
            <v:group style="position:absolute;left:3657;top:1265;width:1806;height:2" coordorigin="3657,1265" coordsize="1806,2">
              <v:shape style="position:absolute;left:3657;top:1265;width:1806;height:2" coordorigin="3657,1265" coordsize="1806,0" path="m3657,1265l5463,1265e" filled="false" stroked="true" strokeweight="1.5pt" strokecolor="#000000">
                <v:path arrowok="t"/>
              </v:shape>
            </v:group>
            <v:group style="position:absolute;left:5463;top:850;width:10;height:20" coordorigin="5463,850" coordsize="10,20">
              <v:shape style="position:absolute;left:5463;top:850;width:10;height:20" coordorigin="5463,850" coordsize="10,20" path="m5463,869l5472,869,5472,850,5463,850,5463,869xe" filled="true" fillcolor="#000000" stroked="false">
                <v:path arrowok="t"/>
                <v:fill type="solid"/>
              </v:shape>
            </v:group>
            <v:group style="position:absolute;left:5463;top:869;width:10;height:20" coordorigin="5463,869" coordsize="10,20">
              <v:shape style="position:absolute;left:5463;top:869;width:10;height:20" coordorigin="5463,869" coordsize="10,20" path="m5463,888l5472,888,5472,869,5463,869,5463,888xe" filled="true" fillcolor="#000000" stroked="false">
                <v:path arrowok="t"/>
                <v:fill type="solid"/>
              </v:shape>
            </v:group>
            <v:group style="position:absolute;left:5463;top:888;width:10;height:20" coordorigin="5463,888" coordsize="10,20">
              <v:shape style="position:absolute;left:5463;top:888;width:10;height:20" coordorigin="5463,888" coordsize="10,20" path="m5463,907l5472,907,5472,888,5463,888,5463,907xe" filled="true" fillcolor="#000000" stroked="false">
                <v:path arrowok="t"/>
                <v:fill type="solid"/>
              </v:shape>
            </v:group>
            <v:group style="position:absolute;left:5463;top:907;width:10;height:20" coordorigin="5463,907" coordsize="10,20">
              <v:shape style="position:absolute;left:5463;top:907;width:10;height:20" coordorigin="5463,907" coordsize="10,20" path="m5463,926l5472,926,5472,907,5463,907,5463,926xe" filled="true" fillcolor="#000000" stroked="false">
                <v:path arrowok="t"/>
                <v:fill type="solid"/>
              </v:shape>
            </v:group>
            <v:group style="position:absolute;left:5463;top:926;width:10;height:20" coordorigin="5463,926" coordsize="10,20">
              <v:shape style="position:absolute;left:5463;top:926;width:10;height:20" coordorigin="5463,926" coordsize="10,20" path="m5463,946l5472,946,5472,926,5463,926,5463,946xe" filled="true" fillcolor="#000000" stroked="false">
                <v:path arrowok="t"/>
                <v:fill type="solid"/>
              </v:shape>
            </v:group>
            <v:group style="position:absolute;left:5463;top:946;width:10;height:20" coordorigin="5463,946" coordsize="10,20">
              <v:shape style="position:absolute;left:5463;top:946;width:10;height:20" coordorigin="5463,946" coordsize="10,20" path="m5463,965l5472,965,5472,946,5463,946,5463,965xe" filled="true" fillcolor="#000000" stroked="false">
                <v:path arrowok="t"/>
                <v:fill type="solid"/>
              </v:shape>
            </v:group>
            <v:group style="position:absolute;left:5463;top:965;width:10;height:20" coordorigin="5463,965" coordsize="10,20">
              <v:shape style="position:absolute;left:5463;top:965;width:10;height:20" coordorigin="5463,965" coordsize="10,20" path="m5463,984l5472,984,5472,965,5463,965,5463,984xe" filled="true" fillcolor="#000000" stroked="false">
                <v:path arrowok="t"/>
                <v:fill type="solid"/>
              </v:shape>
            </v:group>
            <v:group style="position:absolute;left:5463;top:984;width:10;height:20" coordorigin="5463,984" coordsize="10,20">
              <v:shape style="position:absolute;left:5463;top:984;width:10;height:20" coordorigin="5463,984" coordsize="10,20" path="m5463,1003l5472,1003,5472,984,5463,984,5463,1003xe" filled="true" fillcolor="#000000" stroked="false">
                <v:path arrowok="t"/>
                <v:fill type="solid"/>
              </v:shape>
            </v:group>
            <v:group style="position:absolute;left:5463;top:1003;width:10;height:20" coordorigin="5463,1003" coordsize="10,20">
              <v:shape style="position:absolute;left:5463;top:1003;width:10;height:20" coordorigin="5463,1003" coordsize="10,20" path="m5463,1022l5472,1022,5472,1003,5463,1003,5463,1022xe" filled="true" fillcolor="#000000" stroked="false">
                <v:path arrowok="t"/>
                <v:fill type="solid"/>
              </v:shape>
            </v:group>
            <v:group style="position:absolute;left:5463;top:1022;width:10;height:20" coordorigin="5463,1022" coordsize="10,20">
              <v:shape style="position:absolute;left:5463;top:1022;width:10;height:20" coordorigin="5463,1022" coordsize="10,20" path="m5463,1042l5472,1042,5472,1022,5463,1022,5463,1042xe" filled="true" fillcolor="#000000" stroked="false">
                <v:path arrowok="t"/>
                <v:fill type="solid"/>
              </v:shape>
            </v:group>
            <v:group style="position:absolute;left:5463;top:1042;width:10;height:20" coordorigin="5463,1042" coordsize="10,20">
              <v:shape style="position:absolute;left:5463;top:1042;width:10;height:20" coordorigin="5463,1042" coordsize="10,20" path="m5463,1061l5472,1061,5472,1042,5463,1042,5463,1061xe" filled="true" fillcolor="#000000" stroked="false">
                <v:path arrowok="t"/>
                <v:fill type="solid"/>
              </v:shape>
            </v:group>
            <v:group style="position:absolute;left:5463;top:1061;width:10;height:20" coordorigin="5463,1061" coordsize="10,20">
              <v:shape style="position:absolute;left:5463;top:1061;width:10;height:20" coordorigin="5463,1061" coordsize="10,20" path="m5463,1080l5472,1080,5472,1061,5463,1061,5463,1080xe" filled="true" fillcolor="#000000" stroked="false">
                <v:path arrowok="t"/>
                <v:fill type="solid"/>
              </v:shape>
            </v:group>
            <v:group style="position:absolute;left:5463;top:1080;width:10;height:20" coordorigin="5463,1080" coordsize="10,20">
              <v:shape style="position:absolute;left:5463;top:1080;width:10;height:20" coordorigin="5463,1080" coordsize="10,20" path="m5463,1099l5472,1099,5472,1080,5463,1080,5463,1099xe" filled="true" fillcolor="#000000" stroked="false">
                <v:path arrowok="t"/>
                <v:fill type="solid"/>
              </v:shape>
            </v:group>
            <v:group style="position:absolute;left:5463;top:1099;width:10;height:20" coordorigin="5463,1099" coordsize="10,20">
              <v:shape style="position:absolute;left:5463;top:1099;width:10;height:20" coordorigin="5463,1099" coordsize="10,20" path="m5463,1118l5472,1118,5472,1099,5463,1099,5463,1118xe" filled="true" fillcolor="#000000" stroked="false">
                <v:path arrowok="t"/>
                <v:fill type="solid"/>
              </v:shape>
            </v:group>
            <v:group style="position:absolute;left:5463;top:1118;width:10;height:20" coordorigin="5463,1118" coordsize="10,20">
              <v:shape style="position:absolute;left:5463;top:1118;width:10;height:20" coordorigin="5463,1118" coordsize="10,20" path="m5463,1138l5472,1138,5472,1118,5463,1118,5463,1138xe" filled="true" fillcolor="#000000" stroked="false">
                <v:path arrowok="t"/>
                <v:fill type="solid"/>
              </v:shape>
            </v:group>
            <v:group style="position:absolute;left:5463;top:1138;width:10;height:20" coordorigin="5463,1138" coordsize="10,20">
              <v:shape style="position:absolute;left:5463;top:1138;width:10;height:20" coordorigin="5463,1138" coordsize="10,20" path="m5463,1157l5472,1157,5472,1138,5463,1138,5463,1157xe" filled="true" fillcolor="#000000" stroked="false">
                <v:path arrowok="t"/>
                <v:fill type="solid"/>
              </v:shape>
            </v:group>
            <v:group style="position:absolute;left:5463;top:1157;width:10;height:20" coordorigin="5463,1157" coordsize="10,20">
              <v:shape style="position:absolute;left:5463;top:1157;width:10;height:20" coordorigin="5463,1157" coordsize="10,20" path="m5463,1176l5472,1176,5472,1157,5463,1157,5463,1176xe" filled="true" fillcolor="#000000" stroked="false">
                <v:path arrowok="t"/>
                <v:fill type="solid"/>
              </v:shape>
            </v:group>
            <v:group style="position:absolute;left:5463;top:1176;width:10;height:20" coordorigin="5463,1176" coordsize="10,20">
              <v:shape style="position:absolute;left:5463;top:1176;width:10;height:20" coordorigin="5463,1176" coordsize="10,20" path="m5463,1195l5472,1195,5472,1176,5463,1176,5463,1195xe" filled="true" fillcolor="#000000" stroked="false">
                <v:path arrowok="t"/>
                <v:fill type="solid"/>
              </v:shape>
            </v:group>
            <v:group style="position:absolute;left:5463;top:1195;width:10;height:20" coordorigin="5463,1195" coordsize="10,20">
              <v:shape style="position:absolute;left:5463;top:1195;width:10;height:20" coordorigin="5463,1195" coordsize="10,20" path="m5463,1214l5472,1214,5472,1195,5463,1195,5463,1214xe" filled="true" fillcolor="#000000" stroked="false">
                <v:path arrowok="t"/>
                <v:fill type="solid"/>
              </v:shape>
            </v:group>
            <v:group style="position:absolute;left:5463;top:1214;width:10;height:20" coordorigin="5463,1214" coordsize="10,20">
              <v:shape style="position:absolute;left:5463;top:1214;width:10;height:20" coordorigin="5463,1214" coordsize="10,20" path="m5463,1234l5472,1234,5472,1214,5463,1214,5463,1234xe" filled="true" fillcolor="#000000" stroked="false">
                <v:path arrowok="t"/>
                <v:fill type="solid"/>
              </v:shape>
            </v:group>
            <v:group style="position:absolute;left:5463;top:1242;width:10;height:2" coordorigin="5463,1242" coordsize="10,2">
              <v:shape style="position:absolute;left:5463;top:1242;width:10;height:2" coordorigin="5463,1242" coordsize="10,0" path="m5463,1242l5472,1242e" filled="false" stroked="true" strokeweight=".84003pt" strokecolor="#000000">
                <v:path arrowok="t"/>
              </v:shape>
            </v:group>
            <v:group style="position:absolute;left:5463;top:1265;width:30;height:2" coordorigin="5463,1265" coordsize="30,2">
              <v:shape style="position:absolute;left:5463;top:1265;width:30;height:2" coordorigin="5463,1265" coordsize="30,0" path="m5463,1265l5493,1265e" filled="false" stroked="true" strokeweight="1.5pt" strokecolor="#000000">
                <v:path arrowok="t"/>
              </v:shape>
            </v:group>
            <v:group style="position:absolute;left:5493;top:1265;width:1549;height:2" coordorigin="5493,1265" coordsize="1549,2">
              <v:shape style="position:absolute;left:5493;top:1265;width:1549;height:2" coordorigin="5493,1265" coordsize="1549,0" path="m5493,1265l7041,1265e" filled="false" stroked="true" strokeweight="1.5pt" strokecolor="#000000">
                <v:path arrowok="t"/>
              </v:shape>
            </v:group>
            <v:group style="position:absolute;left:7041;top:850;width:10;height:20" coordorigin="7041,850" coordsize="10,20">
              <v:shape style="position:absolute;left:7041;top:850;width:10;height:20" coordorigin="7041,850" coordsize="10,20" path="m7041,869l7051,869,7051,850,7041,850,7041,869xe" filled="true" fillcolor="#000000" stroked="false">
                <v:path arrowok="t"/>
                <v:fill type="solid"/>
              </v:shape>
            </v:group>
            <v:group style="position:absolute;left:7041;top:869;width:10;height:20" coordorigin="7041,869" coordsize="10,20">
              <v:shape style="position:absolute;left:7041;top:869;width:10;height:20" coordorigin="7041,869" coordsize="10,20" path="m7041,888l7051,888,7051,869,7041,869,7041,888xe" filled="true" fillcolor="#000000" stroked="false">
                <v:path arrowok="t"/>
                <v:fill type="solid"/>
              </v:shape>
            </v:group>
            <v:group style="position:absolute;left:7041;top:888;width:10;height:20" coordorigin="7041,888" coordsize="10,20">
              <v:shape style="position:absolute;left:7041;top:888;width:10;height:20" coordorigin="7041,888" coordsize="10,20" path="m7041,907l7051,907,7051,888,7041,888,7041,907xe" filled="true" fillcolor="#000000" stroked="false">
                <v:path arrowok="t"/>
                <v:fill type="solid"/>
              </v:shape>
            </v:group>
            <v:group style="position:absolute;left:7041;top:907;width:10;height:20" coordorigin="7041,907" coordsize="10,20">
              <v:shape style="position:absolute;left:7041;top:907;width:10;height:20" coordorigin="7041,907" coordsize="10,20" path="m7041,926l7051,926,7051,907,7041,907,7041,926xe" filled="true" fillcolor="#000000" stroked="false">
                <v:path arrowok="t"/>
                <v:fill type="solid"/>
              </v:shape>
            </v:group>
            <v:group style="position:absolute;left:7041;top:926;width:10;height:20" coordorigin="7041,926" coordsize="10,20">
              <v:shape style="position:absolute;left:7041;top:926;width:10;height:20" coordorigin="7041,926" coordsize="10,20" path="m7041,946l7051,946,7051,926,7041,926,7041,946xe" filled="true" fillcolor="#000000" stroked="false">
                <v:path arrowok="t"/>
                <v:fill type="solid"/>
              </v:shape>
            </v:group>
            <v:group style="position:absolute;left:7041;top:946;width:10;height:20" coordorigin="7041,946" coordsize="10,20">
              <v:shape style="position:absolute;left:7041;top:946;width:10;height:20" coordorigin="7041,946" coordsize="10,20" path="m7041,965l7051,965,7051,946,7041,946,7041,965xe" filled="true" fillcolor="#000000" stroked="false">
                <v:path arrowok="t"/>
                <v:fill type="solid"/>
              </v:shape>
            </v:group>
            <v:group style="position:absolute;left:7041;top:965;width:10;height:20" coordorigin="7041,965" coordsize="10,20">
              <v:shape style="position:absolute;left:7041;top:965;width:10;height:20" coordorigin="7041,965" coordsize="10,20" path="m7041,984l7051,984,7051,965,7041,965,7041,984xe" filled="true" fillcolor="#000000" stroked="false">
                <v:path arrowok="t"/>
                <v:fill type="solid"/>
              </v:shape>
            </v:group>
            <v:group style="position:absolute;left:7041;top:984;width:10;height:20" coordorigin="7041,984" coordsize="10,20">
              <v:shape style="position:absolute;left:7041;top:984;width:10;height:20" coordorigin="7041,984" coordsize="10,20" path="m7041,1003l7051,1003,7051,984,7041,984,7041,1003xe" filled="true" fillcolor="#000000" stroked="false">
                <v:path arrowok="t"/>
                <v:fill type="solid"/>
              </v:shape>
            </v:group>
            <v:group style="position:absolute;left:7041;top:1003;width:10;height:20" coordorigin="7041,1003" coordsize="10,20">
              <v:shape style="position:absolute;left:7041;top:1003;width:10;height:20" coordorigin="7041,1003" coordsize="10,20" path="m7041,1022l7051,1022,7051,1003,7041,1003,7041,1022xe" filled="true" fillcolor="#000000" stroked="false">
                <v:path arrowok="t"/>
                <v:fill type="solid"/>
              </v:shape>
            </v:group>
            <v:group style="position:absolute;left:7041;top:1022;width:10;height:20" coordorigin="7041,1022" coordsize="10,20">
              <v:shape style="position:absolute;left:7041;top:1022;width:10;height:20" coordorigin="7041,1022" coordsize="10,20" path="m7041,1042l7051,1042,7051,1022,7041,1022,7041,1042xe" filled="true" fillcolor="#000000" stroked="false">
                <v:path arrowok="t"/>
                <v:fill type="solid"/>
              </v:shape>
            </v:group>
            <v:group style="position:absolute;left:7041;top:1042;width:10;height:20" coordorigin="7041,1042" coordsize="10,20">
              <v:shape style="position:absolute;left:7041;top:1042;width:10;height:20" coordorigin="7041,1042" coordsize="10,20" path="m7041,1061l7051,1061,7051,1042,7041,1042,7041,1061xe" filled="true" fillcolor="#000000" stroked="false">
                <v:path arrowok="t"/>
                <v:fill type="solid"/>
              </v:shape>
            </v:group>
            <v:group style="position:absolute;left:7041;top:1061;width:10;height:20" coordorigin="7041,1061" coordsize="10,20">
              <v:shape style="position:absolute;left:7041;top:1061;width:10;height:20" coordorigin="7041,1061" coordsize="10,20" path="m7041,1080l7051,1080,7051,1061,7041,1061,7041,1080xe" filled="true" fillcolor="#000000" stroked="false">
                <v:path arrowok="t"/>
                <v:fill type="solid"/>
              </v:shape>
            </v:group>
            <v:group style="position:absolute;left:7041;top:1080;width:10;height:20" coordorigin="7041,1080" coordsize="10,20">
              <v:shape style="position:absolute;left:7041;top:1080;width:10;height:20" coordorigin="7041,1080" coordsize="10,20" path="m7041,1099l7051,1099,7051,1080,7041,1080,7041,1099xe" filled="true" fillcolor="#000000" stroked="false">
                <v:path arrowok="t"/>
                <v:fill type="solid"/>
              </v:shape>
            </v:group>
            <v:group style="position:absolute;left:7041;top:1099;width:10;height:20" coordorigin="7041,1099" coordsize="10,20">
              <v:shape style="position:absolute;left:7041;top:1099;width:10;height:20" coordorigin="7041,1099" coordsize="10,20" path="m7041,1118l7051,1118,7051,1099,7041,1099,7041,1118xe" filled="true" fillcolor="#000000" stroked="false">
                <v:path arrowok="t"/>
                <v:fill type="solid"/>
              </v:shape>
            </v:group>
            <v:group style="position:absolute;left:7041;top:1118;width:10;height:20" coordorigin="7041,1118" coordsize="10,20">
              <v:shape style="position:absolute;left:7041;top:1118;width:10;height:20" coordorigin="7041,1118" coordsize="10,20" path="m7041,1138l7051,1138,7051,1118,7041,1118,7041,1138xe" filled="true" fillcolor="#000000" stroked="false">
                <v:path arrowok="t"/>
                <v:fill type="solid"/>
              </v:shape>
            </v:group>
            <v:group style="position:absolute;left:7041;top:1138;width:10;height:20" coordorigin="7041,1138" coordsize="10,20">
              <v:shape style="position:absolute;left:7041;top:1138;width:10;height:20" coordorigin="7041,1138" coordsize="10,20" path="m7041,1157l7051,1157,7051,1138,7041,1138,7041,1157xe" filled="true" fillcolor="#000000" stroked="false">
                <v:path arrowok="t"/>
                <v:fill type="solid"/>
              </v:shape>
            </v:group>
            <v:group style="position:absolute;left:7041;top:1157;width:10;height:20" coordorigin="7041,1157" coordsize="10,20">
              <v:shape style="position:absolute;left:7041;top:1157;width:10;height:20" coordorigin="7041,1157" coordsize="10,20" path="m7041,1176l7051,1176,7051,1157,7041,1157,7041,1176xe" filled="true" fillcolor="#000000" stroked="false">
                <v:path arrowok="t"/>
                <v:fill type="solid"/>
              </v:shape>
            </v:group>
            <v:group style="position:absolute;left:7041;top:1176;width:10;height:20" coordorigin="7041,1176" coordsize="10,20">
              <v:shape style="position:absolute;left:7041;top:1176;width:10;height:20" coordorigin="7041,1176" coordsize="10,20" path="m7041,1195l7051,1195,7051,1176,7041,1176,7041,1195xe" filled="true" fillcolor="#000000" stroked="false">
                <v:path arrowok="t"/>
                <v:fill type="solid"/>
              </v:shape>
            </v:group>
            <v:group style="position:absolute;left:7041;top:1195;width:10;height:20" coordorigin="7041,1195" coordsize="10,20">
              <v:shape style="position:absolute;left:7041;top:1195;width:10;height:20" coordorigin="7041,1195" coordsize="10,20" path="m7041,1214l7051,1214,7051,1195,7041,1195,7041,1214xe" filled="true" fillcolor="#000000" stroked="false">
                <v:path arrowok="t"/>
                <v:fill type="solid"/>
              </v:shape>
            </v:group>
            <v:group style="position:absolute;left:7041;top:1214;width:10;height:20" coordorigin="7041,1214" coordsize="10,20">
              <v:shape style="position:absolute;left:7041;top:1214;width:10;height:20" coordorigin="7041,1214" coordsize="10,20" path="m7041,1234l7051,1234,7051,1214,7041,1214,7041,1234xe" filled="true" fillcolor="#000000" stroked="false">
                <v:path arrowok="t"/>
                <v:fill type="solid"/>
              </v:shape>
            </v:group>
            <v:group style="position:absolute;left:7041;top:1242;width:10;height:2" coordorigin="7041,1242" coordsize="10,2">
              <v:shape style="position:absolute;left:7041;top:1242;width:10;height:2" coordorigin="7041,1242" coordsize="10,0" path="m7041,1242l7051,1242e" filled="false" stroked="true" strokeweight=".84003pt" strokecolor="#000000">
                <v:path arrowok="t"/>
              </v:shape>
            </v:group>
            <v:group style="position:absolute;left:7041;top:1265;width:30;height:2" coordorigin="7041,1265" coordsize="30,2">
              <v:shape style="position:absolute;left:7041;top:1265;width:30;height:2" coordorigin="7041,1265" coordsize="30,0" path="m7041,1265l7071,1265e" filled="false" stroked="true" strokeweight="1.5pt" strokecolor="#000000">
                <v:path arrowok="t"/>
              </v:shape>
            </v:group>
            <v:group style="position:absolute;left:7071;top:1265;width:1490;height:2" coordorigin="7071,1265" coordsize="1490,2">
              <v:shape style="position:absolute;left:7071;top:1265;width:1490;height:2" coordorigin="7071,1265" coordsize="1490,0" path="m7071,1265l8560,1265e" filled="false" stroked="true" strokeweight="1.5pt" strokecolor="#000000">
                <v:path arrowok="t"/>
              </v:shape>
              <v:shape style="position:absolute;left:5733;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1649;top:388;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类别</w:t>
                      </w:r>
                    </w:p>
                  </w:txbxContent>
                </v:textbox>
                <w10:wrap type="none"/>
              </v:shape>
              <v:shape style="position:absolute;left:4096;top:593;width:90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p>
                  </w:txbxContent>
                </v:textbox>
                <w10:wrap type="none"/>
              </v:shape>
              <v:shape style="position:absolute;left:5892;top:59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184;top:593;width:123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138;top:1002;width:1269;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备用金、押金等</w:t>
                      </w:r>
                    </w:p>
                  </w:txbxContent>
                </v:textbox>
                <w10:wrap type="none"/>
              </v:shape>
              <v:shape style="position:absolute;left:4317;top:1022;width:104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10,781,875.00</w:t>
                      </w:r>
                    </w:p>
                  </w:txbxContent>
                </v:textbox>
                <w10:wrap type="none"/>
              </v:shape>
            </v:group>
          </v:group>
        </w:pict>
      </w:r>
      <w:r>
        <w:rPr>
          <w:rFonts w:ascii="宋体" w:hAnsi="宋体" w:cs="宋体" w:eastAsia="宋体" w:hint="default"/>
          <w:position w:val="-25"/>
          <w:sz w:val="20"/>
          <w:szCs w:val="20"/>
        </w:rPr>
      </w:r>
    </w:p>
    <w:p>
      <w:pPr>
        <w:spacing w:after="0" w:line="1280" w:lineRule="exact"/>
        <w:rPr>
          <w:rFonts w:ascii="宋体" w:hAnsi="宋体" w:cs="宋体" w:eastAsia="宋体" w:hint="default"/>
          <w:sz w:val="20"/>
          <w:szCs w:val="20"/>
        </w:rPr>
        <w:sectPr>
          <w:pgSz w:w="11910" w:h="16840"/>
          <w:pgMar w:header="765" w:footer="1019" w:top="960" w:bottom="1200" w:left="1540" w:right="0"/>
        </w:sectPr>
      </w:pPr>
    </w:p>
    <w:p>
      <w:pPr>
        <w:spacing w:line="240" w:lineRule="auto" w:before="0"/>
        <w:rPr>
          <w:rFonts w:ascii="宋体" w:hAnsi="宋体" w:cs="宋体" w:eastAsia="宋体" w:hint="default"/>
          <w:sz w:val="20"/>
          <w:szCs w:val="20"/>
        </w:rPr>
      </w:pPr>
      <w:r>
        <w:rPr/>
        <w:pict>
          <v:group style="position:absolute;margin-left:84.480003pt;margin-top:184.52002pt;width:426.55pt;height:5.2pt;mso-position-horizontal-relative:page;mso-position-vertical-relative:page;z-index:-1585048" coordorigin="1690,3690" coordsize="8531,104">
            <v:shape style="position:absolute;left:1690;top:3690;width:2547;height:103" type="#_x0000_t75" stroked="false">
              <v:imagedata r:id="rId271" o:title=""/>
            </v:shape>
            <v:shape style="position:absolute;left:4212;top:3784;width:6008;height:10" type="#_x0000_t75" stroked="false">
              <v:imagedata r:id="rId272" o:title=""/>
            </v:shape>
            <w10:wrap type="none"/>
          </v:group>
        </w:pict>
      </w:r>
      <w:r>
        <w:rPr/>
        <w:pict>
          <v:group style="position:absolute;margin-left:84.480003pt;margin-top:205.039963pt;width:426.55pt;height:5.2pt;mso-position-horizontal-relative:page;mso-position-vertical-relative:page;z-index:-1585024" coordorigin="1690,4101" coordsize="8531,104">
            <v:shape style="position:absolute;left:1690;top:4101;width:2547;height:103" type="#_x0000_t75" stroked="false">
              <v:imagedata r:id="rId273" o:title=""/>
            </v:shape>
            <v:shape style="position:absolute;left:4212;top:4194;width:6008;height:10" type="#_x0000_t75" stroked="false">
              <v:imagedata r:id="rId274" o:title=""/>
            </v:shape>
            <w10:wrap type="none"/>
          </v:group>
        </w:pict>
      </w:r>
      <w:r>
        <w:rPr/>
        <w:pict>
          <v:group style="position:absolute;margin-left:84.480003pt;margin-top:225.559967pt;width:426.55pt;height:5.1pt;mso-position-horizontal-relative:page;mso-position-vertical-relative:page;z-index:-1585000" coordorigin="1690,4511" coordsize="8531,102">
            <v:shape style="position:absolute;left:1690;top:4511;width:2547;height:102" type="#_x0000_t75" stroked="false">
              <v:imagedata r:id="rId275" o:title=""/>
            </v:shape>
            <v:shape style="position:absolute;left:4212;top:4604;width:6008;height:10" type="#_x0000_t75" stroked="false">
              <v:imagedata r:id="rId274" o:title=""/>
            </v:shape>
            <w10:wrap type="none"/>
          </v:group>
        </w:pict>
      </w:r>
      <w:r>
        <w:rPr/>
        <w:pict>
          <v:group style="position:absolute;margin-left:84.480003pt;margin-top:246.02002pt;width:426.55pt;height:5.2pt;mso-position-horizontal-relative:page;mso-position-vertical-relative:page;z-index:-1584976" coordorigin="1690,4920" coordsize="8531,104">
            <v:shape style="position:absolute;left:1690;top:4920;width:2547;height:103" type="#_x0000_t75" stroked="false">
              <v:imagedata r:id="rId271" o:title=""/>
            </v:shape>
            <v:shape style="position:absolute;left:4212;top:5014;width:6008;height:10" type="#_x0000_t75" stroked="false">
              <v:imagedata r:id="rId272" o:title=""/>
            </v:shape>
            <w10:wrap type="none"/>
          </v:group>
        </w:pict>
      </w:r>
      <w:r>
        <w:rPr/>
        <w:pict>
          <v:group style="position:absolute;margin-left:83.730003pt;margin-top:287.059998pt;width:428.05pt;height:22pt;mso-position-horizontal-relative:page;mso-position-vertical-relative:page;z-index:-1584928" coordorigin="1675,5741" coordsize="8561,440">
            <v:group style="position:absolute;left:1690;top:5756;width:3648;height:2" coordorigin="1690,5756" coordsize="3648,2">
              <v:shape style="position:absolute;left:1690;top:5756;width:3648;height:2" coordorigin="1690,5756" coordsize="3648,0" path="m1690,5756l5337,5756e" filled="false" stroked="true" strokeweight="1.5pt" strokecolor="#000000">
                <v:path arrowok="t"/>
              </v:shape>
            </v:group>
            <v:group style="position:absolute;left:5337;top:5756;width:30;height:2" coordorigin="5337,5756" coordsize="30,2">
              <v:shape style="position:absolute;left:5337;top:5756;width:30;height:2" coordorigin="5337,5756" coordsize="30,0" path="m5337,5756l5367,5756e" filled="false" stroked="true" strokeweight="1.5pt" strokecolor="#000000">
                <v:path arrowok="t"/>
              </v:shape>
            </v:group>
            <v:group style="position:absolute;left:5367;top:5756;width:4854;height:2" coordorigin="5367,5756" coordsize="4854,2">
              <v:shape style="position:absolute;left:5367;top:5756;width:4854;height:2" coordorigin="5367,5756" coordsize="4854,0" path="m5367,5756l10220,5756e" filled="false" stroked="true" strokeweight="1.5pt" strokecolor="#000000">
                <v:path arrowok="t"/>
              </v:shape>
            </v:group>
            <v:group style="position:absolute;left:5337;top:5771;width:10;height:20" coordorigin="5337,5771" coordsize="10,20">
              <v:shape style="position:absolute;left:5337;top:5771;width:10;height:20" coordorigin="5337,5771" coordsize="10,20" path="m5337,5790l5347,5790,5347,5771,5337,5771,5337,5790xe" filled="true" fillcolor="#000000" stroked="false">
                <v:path arrowok="t"/>
                <v:fill type="solid"/>
              </v:shape>
            </v:group>
            <v:group style="position:absolute;left:5337;top:5790;width:10;height:20" coordorigin="5337,5790" coordsize="10,20">
              <v:shape style="position:absolute;left:5337;top:5790;width:10;height:20" coordorigin="5337,5790" coordsize="10,20" path="m5337,5810l5347,5810,5347,5790,5337,5790,5337,5810xe" filled="true" fillcolor="#000000" stroked="false">
                <v:path arrowok="t"/>
                <v:fill type="solid"/>
              </v:shape>
            </v:group>
            <v:group style="position:absolute;left:5337;top:5810;width:10;height:20" coordorigin="5337,5810" coordsize="10,20">
              <v:shape style="position:absolute;left:5337;top:5810;width:10;height:20" coordorigin="5337,5810" coordsize="10,20" path="m5337,5829l5347,5829,5347,5810,5337,5810,5337,5829xe" filled="true" fillcolor="#000000" stroked="false">
                <v:path arrowok="t"/>
                <v:fill type="solid"/>
              </v:shape>
            </v:group>
            <v:group style="position:absolute;left:5337;top:5829;width:10;height:20" coordorigin="5337,5829" coordsize="10,20">
              <v:shape style="position:absolute;left:5337;top:5829;width:10;height:20" coordorigin="5337,5829" coordsize="10,20" path="m5337,5848l5347,5848,5347,5829,5337,5829,5337,5848xe" filled="true" fillcolor="#000000" stroked="false">
                <v:path arrowok="t"/>
                <v:fill type="solid"/>
              </v:shape>
            </v:group>
            <v:group style="position:absolute;left:5337;top:5848;width:10;height:20" coordorigin="5337,5848" coordsize="10,20">
              <v:shape style="position:absolute;left:5337;top:5848;width:10;height:20" coordorigin="5337,5848" coordsize="10,20" path="m5337,5867l5347,5867,5347,5848,5337,5848,5337,5867xe" filled="true" fillcolor="#000000" stroked="false">
                <v:path arrowok="t"/>
                <v:fill type="solid"/>
              </v:shape>
            </v:group>
            <v:group style="position:absolute;left:5337;top:5867;width:10;height:20" coordorigin="5337,5867" coordsize="10,20">
              <v:shape style="position:absolute;left:5337;top:5867;width:10;height:20" coordorigin="5337,5867" coordsize="10,20" path="m5337,5886l5347,5886,5347,5867,5337,5867,5337,5886xe" filled="true" fillcolor="#000000" stroked="false">
                <v:path arrowok="t"/>
                <v:fill type="solid"/>
              </v:shape>
            </v:group>
            <v:group style="position:absolute;left:5337;top:5886;width:10;height:20" coordorigin="5337,5886" coordsize="10,20">
              <v:shape style="position:absolute;left:5337;top:5886;width:10;height:20" coordorigin="5337,5886" coordsize="10,20" path="m5337,5906l5347,5906,5347,5886,5337,5886,5337,5906xe" filled="true" fillcolor="#000000" stroked="false">
                <v:path arrowok="t"/>
                <v:fill type="solid"/>
              </v:shape>
            </v:group>
            <v:group style="position:absolute;left:5337;top:5906;width:10;height:20" coordorigin="5337,5906" coordsize="10,20">
              <v:shape style="position:absolute;left:5337;top:5906;width:10;height:20" coordorigin="5337,5906" coordsize="10,20" path="m5337,5925l5347,5925,5347,5906,5337,5906,5337,5925xe" filled="true" fillcolor="#000000" stroked="false">
                <v:path arrowok="t"/>
                <v:fill type="solid"/>
              </v:shape>
            </v:group>
            <v:group style="position:absolute;left:5337;top:5925;width:10;height:20" coordorigin="5337,5925" coordsize="10,20">
              <v:shape style="position:absolute;left:5337;top:5925;width:10;height:20" coordorigin="5337,5925" coordsize="10,20" path="m5337,5944l5347,5944,5347,5925,5337,5925,5337,5944xe" filled="true" fillcolor="#000000" stroked="false">
                <v:path arrowok="t"/>
                <v:fill type="solid"/>
              </v:shape>
            </v:group>
            <v:group style="position:absolute;left:5337;top:5944;width:10;height:20" coordorigin="5337,5944" coordsize="10,20">
              <v:shape style="position:absolute;left:5337;top:5944;width:10;height:20" coordorigin="5337,5944" coordsize="10,20" path="m5337,5963l5347,5963,5347,5944,5337,5944,5337,5963xe" filled="true" fillcolor="#000000" stroked="false">
                <v:path arrowok="t"/>
                <v:fill type="solid"/>
              </v:shape>
            </v:group>
            <v:group style="position:absolute;left:5337;top:5963;width:10;height:20" coordorigin="5337,5963" coordsize="10,20">
              <v:shape style="position:absolute;left:5337;top:5963;width:10;height:20" coordorigin="5337,5963" coordsize="10,20" path="m5337,5982l5347,5982,5347,5963,5337,5963,5337,5982xe" filled="true" fillcolor="#000000" stroked="false">
                <v:path arrowok="t"/>
                <v:fill type="solid"/>
              </v:shape>
            </v:group>
            <v:group style="position:absolute;left:5337;top:5982;width:10;height:20" coordorigin="5337,5982" coordsize="10,20">
              <v:shape style="position:absolute;left:5337;top:5982;width:10;height:20" coordorigin="5337,5982" coordsize="10,20" path="m5337,6002l5347,6002,5347,5982,5337,5982,5337,6002xe" filled="true" fillcolor="#000000" stroked="false">
                <v:path arrowok="t"/>
                <v:fill type="solid"/>
              </v:shape>
            </v:group>
            <v:group style="position:absolute;left:5337;top:6002;width:10;height:20" coordorigin="5337,6002" coordsize="10,20">
              <v:shape style="position:absolute;left:5337;top:6002;width:10;height:20" coordorigin="5337,6002" coordsize="10,20" path="m5337,6021l5347,6021,5347,6002,5337,6002,5337,6021xe" filled="true" fillcolor="#000000" stroked="false">
                <v:path arrowok="t"/>
                <v:fill type="solid"/>
              </v:shape>
            </v:group>
            <v:group style="position:absolute;left:5337;top:6021;width:10;height:20" coordorigin="5337,6021" coordsize="10,20">
              <v:shape style="position:absolute;left:5337;top:6021;width:10;height:20" coordorigin="5337,6021" coordsize="10,20" path="m5337,6040l5347,6040,5347,6021,5337,6021,5337,6040xe" filled="true" fillcolor="#000000" stroked="false">
                <v:path arrowok="t"/>
                <v:fill type="solid"/>
              </v:shape>
            </v:group>
            <v:group style="position:absolute;left:5337;top:6040;width:10;height:20" coordorigin="5337,6040" coordsize="10,20">
              <v:shape style="position:absolute;left:5337;top:6040;width:10;height:20" coordorigin="5337,6040" coordsize="10,20" path="m5337,6059l5347,6059,5347,6040,5337,6040,5337,6059xe" filled="true" fillcolor="#000000" stroked="false">
                <v:path arrowok="t"/>
                <v:fill type="solid"/>
              </v:shape>
            </v:group>
            <v:group style="position:absolute;left:5337;top:6059;width:10;height:20" coordorigin="5337,6059" coordsize="10,20">
              <v:shape style="position:absolute;left:5337;top:6059;width:10;height:20" coordorigin="5337,6059" coordsize="10,20" path="m5337,6078l5347,6078,5347,6059,5337,6059,5337,6078xe" filled="true" fillcolor="#000000" stroked="false">
                <v:path arrowok="t"/>
                <v:fill type="solid"/>
              </v:shape>
            </v:group>
            <v:group style="position:absolute;left:5337;top:6078;width:10;height:20" coordorigin="5337,6078" coordsize="10,20">
              <v:shape style="position:absolute;left:5337;top:6078;width:10;height:20" coordorigin="5337,6078" coordsize="10,20" path="m5337,6098l5347,6098,5347,6078,5337,6078,5337,6098xe" filled="true" fillcolor="#000000" stroked="false">
                <v:path arrowok="t"/>
                <v:fill type="solid"/>
              </v:shape>
            </v:group>
            <v:group style="position:absolute;left:5337;top:6098;width:10;height:20" coordorigin="5337,6098" coordsize="10,20">
              <v:shape style="position:absolute;left:5337;top:6098;width:10;height:20" coordorigin="5337,6098" coordsize="10,20" path="m5337,6117l5347,6117,5347,6098,5337,6098,5337,6117xe" filled="true" fillcolor="#000000" stroked="false">
                <v:path arrowok="t"/>
                <v:fill type="solid"/>
              </v:shape>
            </v:group>
            <v:group style="position:absolute;left:5337;top:6117;width:10;height:20" coordorigin="5337,6117" coordsize="10,20">
              <v:shape style="position:absolute;left:5337;top:6117;width:10;height:20" coordorigin="5337,6117" coordsize="10,20" path="m5337,6136l5347,6136,5347,6117,5337,6117,5337,6136xe" filled="true" fillcolor="#000000" stroked="false">
                <v:path arrowok="t"/>
                <v:fill type="solid"/>
              </v:shape>
              <v:shape style="position:absolute;left:7036;top:6171;width:2;height:10" type="#_x0000_t75" stroked="false">
                <v:imagedata r:id="rId19" o:title=""/>
              </v:shape>
              <v:shape style="position:absolute;left:7418;top:5924;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group>
            <w10:wrap type="none"/>
          </v:group>
        </w:pict>
      </w:r>
      <w:r>
        <w:rPr/>
        <w:pict>
          <v:group style="position:absolute;margin-left:84.480003pt;margin-top:324.379974pt;width:426.55pt;height:5.2pt;mso-position-horizontal-relative:page;mso-position-vertical-relative:page;z-index:-1584904" coordorigin="1690,6488" coordsize="8531,104">
            <v:shape style="position:absolute;left:1690;top:6488;width:5368;height:103" type="#_x0000_t75" stroked="false">
              <v:imagedata r:id="rId276" o:title=""/>
            </v:shape>
            <v:shape style="position:absolute;left:7034;top:6581;width:1564;height:10" type="#_x0000_t75" stroked="false">
              <v:imagedata r:id="rId97" o:title=""/>
            </v:shape>
            <v:shape style="position:absolute;left:8593;top:6581;width:1627;height:10" type="#_x0000_t75" stroked="false">
              <v:imagedata r:id="rId277" o:title=""/>
            </v:shape>
            <w10:wrap type="none"/>
          </v:group>
        </w:pict>
      </w:r>
      <w:r>
        <w:rPr/>
        <w:pict>
          <v:group style="position:absolute;margin-left:84.480003pt;margin-top:344.899994pt;width:426.55pt;height:5.1pt;mso-position-horizontal-relative:page;mso-position-vertical-relative:page;z-index:-1584880" coordorigin="1690,6898" coordsize="8531,102">
            <v:shape style="position:absolute;left:1690;top:6898;width:5368;height:102" type="#_x0000_t75" stroked="false">
              <v:imagedata r:id="rId278" o:title=""/>
            </v:shape>
            <v:shape style="position:absolute;left:7034;top:6990;width:1564;height:10" type="#_x0000_t75" stroked="false">
              <v:imagedata r:id="rId111" o:title=""/>
            </v:shape>
            <v:shape style="position:absolute;left:8593;top:6990;width:1627;height:10" type="#_x0000_t75" stroked="false">
              <v:imagedata r:id="rId279" o:title=""/>
            </v:shape>
            <w10:wrap type="none"/>
          </v:group>
        </w:pict>
      </w:r>
      <w:r>
        <w:rPr/>
        <w:pict>
          <v:group style="position:absolute;margin-left:84.480003pt;margin-top:365.359955pt;width:426.55pt;height:5.2pt;mso-position-horizontal-relative:page;mso-position-vertical-relative:page;z-index:-1584856" coordorigin="1690,7307" coordsize="8531,104">
            <v:shape style="position:absolute;left:1690;top:7307;width:5368;height:103" type="#_x0000_t75" stroked="false">
              <v:imagedata r:id="rId276" o:title=""/>
            </v:shape>
            <v:shape style="position:absolute;left:7034;top:7401;width:1564;height:10" type="#_x0000_t75" stroked="false">
              <v:imagedata r:id="rId111" o:title=""/>
            </v:shape>
            <v:shape style="position:absolute;left:8593;top:7401;width:1627;height:10" type="#_x0000_t75" stroked="false">
              <v:imagedata r:id="rId279" o:title=""/>
            </v:shape>
            <w10:wrap type="none"/>
          </v:group>
        </w:pict>
      </w:r>
    </w:p>
    <w:p>
      <w:pPr>
        <w:spacing w:line="240" w:lineRule="auto" w:before="1"/>
        <w:rPr>
          <w:rFonts w:ascii="宋体" w:hAnsi="宋体" w:cs="宋体" w:eastAsia="宋体" w:hint="default"/>
          <w:sz w:val="14"/>
          <w:szCs w:val="14"/>
        </w:rPr>
      </w:pPr>
    </w:p>
    <w:p>
      <w:pPr>
        <w:pStyle w:val="BodyText"/>
        <w:spacing w:line="240" w:lineRule="auto"/>
        <w:ind w:left="1502" w:right="0"/>
        <w:jc w:val="left"/>
      </w:pPr>
      <w:r>
        <w:rPr/>
        <w:pict>
          <v:group style="position:absolute;margin-left:210.37999pt;margin-top:17.591743pt;width:300.650pt;height:19.5pt;mso-position-horizontal-relative:page;mso-position-vertical-relative:paragraph;z-index:-1585144" coordorigin="4208,352" coordsize="6013,390">
            <v:group style="position:absolute;left:4217;top:352;width:10;height:20" coordorigin="4217,352" coordsize="10,20">
              <v:shape style="position:absolute;left:4217;top:352;width:10;height:20" coordorigin="4217,352" coordsize="10,20" path="m4217,371l4227,371,4227,352,4217,352,4217,371xe" filled="true" fillcolor="#000000" stroked="false">
                <v:path arrowok="t"/>
                <v:fill type="solid"/>
              </v:shape>
            </v:group>
            <v:group style="position:absolute;left:4217;top:371;width:10;height:20" coordorigin="4217,371" coordsize="10,20">
              <v:shape style="position:absolute;left:4217;top:371;width:10;height:20" coordorigin="4217,371" coordsize="10,20" path="m4217,390l4227,390,4227,371,4217,371,4217,390xe" filled="true" fillcolor="#000000" stroked="false">
                <v:path arrowok="t"/>
                <v:fill type="solid"/>
              </v:shape>
            </v:group>
            <v:group style="position:absolute;left:4217;top:390;width:10;height:20" coordorigin="4217,390" coordsize="10,20">
              <v:shape style="position:absolute;left:4217;top:390;width:10;height:20" coordorigin="4217,390" coordsize="10,20" path="m4217,409l4227,409,4227,390,4217,390,4217,409xe" filled="true" fillcolor="#000000" stroked="false">
                <v:path arrowok="t"/>
                <v:fill type="solid"/>
              </v:shape>
            </v:group>
            <v:group style="position:absolute;left:4217;top:409;width:10;height:20" coordorigin="4217,409" coordsize="10,20">
              <v:shape style="position:absolute;left:4217;top:409;width:10;height:20" coordorigin="4217,409" coordsize="10,20" path="m4217,429l4227,429,4227,409,4217,409,4217,429xe" filled="true" fillcolor="#000000" stroked="false">
                <v:path arrowok="t"/>
                <v:fill type="solid"/>
              </v:shape>
            </v:group>
            <v:group style="position:absolute;left:4217;top:429;width:10;height:20" coordorigin="4217,429" coordsize="10,20">
              <v:shape style="position:absolute;left:4217;top:429;width:10;height:20" coordorigin="4217,429" coordsize="10,20" path="m4217,448l4227,448,4227,429,4217,429,4217,448xe" filled="true" fillcolor="#000000" stroked="false">
                <v:path arrowok="t"/>
                <v:fill type="solid"/>
              </v:shape>
            </v:group>
            <v:group style="position:absolute;left:4217;top:448;width:10;height:20" coordorigin="4217,448" coordsize="10,20">
              <v:shape style="position:absolute;left:4217;top:448;width:10;height:20" coordorigin="4217,448" coordsize="10,20" path="m4217,467l4227,467,4227,448,4217,448,4217,467xe" filled="true" fillcolor="#000000" stroked="false">
                <v:path arrowok="t"/>
                <v:fill type="solid"/>
              </v:shape>
            </v:group>
            <v:group style="position:absolute;left:4217;top:467;width:10;height:20" coordorigin="4217,467" coordsize="10,20">
              <v:shape style="position:absolute;left:4217;top:467;width:10;height:20" coordorigin="4217,467" coordsize="10,20" path="m4217,486l4227,486,4227,467,4217,467,4217,486xe" filled="true" fillcolor="#000000" stroked="false">
                <v:path arrowok="t"/>
                <v:fill type="solid"/>
              </v:shape>
            </v:group>
            <v:group style="position:absolute;left:4217;top:486;width:10;height:20" coordorigin="4217,486" coordsize="10,20">
              <v:shape style="position:absolute;left:4217;top:486;width:10;height:20" coordorigin="4217,486" coordsize="10,20" path="m4217,505l4227,505,4227,486,4217,486,4217,505xe" filled="true" fillcolor="#000000" stroked="false">
                <v:path arrowok="t"/>
                <v:fill type="solid"/>
              </v:shape>
            </v:group>
            <v:group style="position:absolute;left:4217;top:505;width:10;height:20" coordorigin="4217,505" coordsize="10,20">
              <v:shape style="position:absolute;left:4217;top:505;width:10;height:20" coordorigin="4217,505" coordsize="10,20" path="m4217,525l4227,525,4227,505,4217,505,4217,525xe" filled="true" fillcolor="#000000" stroked="false">
                <v:path arrowok="t"/>
                <v:fill type="solid"/>
              </v:shape>
            </v:group>
            <v:group style="position:absolute;left:4217;top:525;width:10;height:20" coordorigin="4217,525" coordsize="10,20">
              <v:shape style="position:absolute;left:4217;top:525;width:10;height:20" coordorigin="4217,525" coordsize="10,20" path="m4217,544l4227,544,4227,525,4217,525,4217,544xe" filled="true" fillcolor="#000000" stroked="false">
                <v:path arrowok="t"/>
                <v:fill type="solid"/>
              </v:shape>
            </v:group>
            <v:group style="position:absolute;left:4217;top:544;width:10;height:20" coordorigin="4217,544" coordsize="10,20">
              <v:shape style="position:absolute;left:4217;top:544;width:10;height:20" coordorigin="4217,544" coordsize="10,20" path="m4217,563l4227,563,4227,544,4217,544,4217,563xe" filled="true" fillcolor="#000000" stroked="false">
                <v:path arrowok="t"/>
                <v:fill type="solid"/>
              </v:shape>
            </v:group>
            <v:group style="position:absolute;left:4217;top:563;width:10;height:20" coordorigin="4217,563" coordsize="10,20">
              <v:shape style="position:absolute;left:4217;top:563;width:10;height:20" coordorigin="4217,563" coordsize="10,20" path="m4217,582l4227,582,4227,563,4217,563,4217,582xe" filled="true" fillcolor="#000000" stroked="false">
                <v:path arrowok="t"/>
                <v:fill type="solid"/>
              </v:shape>
            </v:group>
            <v:group style="position:absolute;left:4217;top:582;width:10;height:20" coordorigin="4217,582" coordsize="10,20">
              <v:shape style="position:absolute;left:4217;top:582;width:10;height:20" coordorigin="4217,582" coordsize="10,20" path="m4217,601l4227,601,4227,582,4217,582,4217,601xe" filled="true" fillcolor="#000000" stroked="false">
                <v:path arrowok="t"/>
                <v:fill type="solid"/>
              </v:shape>
            </v:group>
            <v:group style="position:absolute;left:4217;top:601;width:10;height:20" coordorigin="4217,601" coordsize="10,20">
              <v:shape style="position:absolute;left:4217;top:601;width:10;height:20" coordorigin="4217,601" coordsize="10,20" path="m4217,621l4227,621,4227,601,4217,601,4217,621xe" filled="true" fillcolor="#000000" stroked="false">
                <v:path arrowok="t"/>
                <v:fill type="solid"/>
              </v:shape>
            </v:group>
            <v:group style="position:absolute;left:4217;top:621;width:10;height:20" coordorigin="4217,621" coordsize="10,20">
              <v:shape style="position:absolute;left:4217;top:621;width:10;height:20" coordorigin="4217,621" coordsize="10,20" path="m4217,640l4227,640,4227,621,4217,621,4217,640xe" filled="true" fillcolor="#000000" stroked="false">
                <v:path arrowok="t"/>
                <v:fill type="solid"/>
              </v:shape>
              <v:shape style="position:absolute;left:4208;top:640;width:6013;height:102" type="#_x0000_t75" stroked="false">
                <v:imagedata r:id="rId280" o:title=""/>
              </v:shape>
            </v:group>
            <w10:wrap type="none"/>
          </v:group>
        </w:pict>
      </w:r>
      <w:r>
        <w:rPr/>
        <w:pict>
          <v:group style="position:absolute;margin-left:84.480003pt;margin-top:52.451683pt;width:426.55pt;height:5.2pt;mso-position-horizontal-relative:page;mso-position-vertical-relative:paragraph;z-index:-1585120" coordorigin="1690,1049" coordsize="8531,104">
            <v:shape style="position:absolute;left:1690;top:1049;width:2547;height:103" type="#_x0000_t75" stroked="false">
              <v:imagedata r:id="rId271" o:title=""/>
            </v:shape>
            <v:shape style="position:absolute;left:4212;top:1143;width:6008;height:10" type="#_x0000_t75" stroked="false">
              <v:imagedata r:id="rId272" o:title=""/>
            </v:shape>
            <w10:wrap type="none"/>
          </v:group>
        </w:pict>
      </w:r>
      <w:r>
        <w:rPr/>
        <w:pict>
          <v:group style="position:absolute;margin-left:84.480003pt;margin-top:72.991684pt;width:426.55pt;height:5.2pt;mso-position-horizontal-relative:page;mso-position-vertical-relative:paragraph;z-index:-1585096" coordorigin="1690,1460" coordsize="8531,104">
            <v:shape style="position:absolute;left:1690;top:1460;width:2547;height:103" type="#_x0000_t75" stroked="false">
              <v:imagedata r:id="rId273" o:title=""/>
            </v:shape>
            <v:shape style="position:absolute;left:4212;top:1553;width:6008;height:10" type="#_x0000_t75" stroked="false">
              <v:imagedata r:id="rId274" o:title=""/>
            </v:shape>
            <w10:wrap type="none"/>
          </v:group>
        </w:pict>
      </w:r>
      <w:r>
        <w:rPr/>
        <w:pict>
          <v:group style="position:absolute;margin-left:84.480003pt;margin-top:93.511681pt;width:426.55pt;height:5.1pt;mso-position-horizontal-relative:page;mso-position-vertical-relative:paragraph;z-index:-1585072" coordorigin="1690,1870" coordsize="8531,102">
            <v:shape style="position:absolute;left:1690;top:1870;width:2547;height:102" type="#_x0000_t75" stroked="false">
              <v:imagedata r:id="rId275" o:title=""/>
            </v:shape>
            <v:shape style="position:absolute;left:4212;top:1963;width:6008;height:10" type="#_x0000_t75" stroked="false">
              <v:imagedata r:id="rId274" o:title=""/>
            </v:shape>
            <w10:wrap type="none"/>
          </v:group>
        </w:pict>
      </w:r>
      <w:r>
        <w:rPr/>
        <w:t>（</w:t>
      </w:r>
      <w:r>
        <w:rPr>
          <w:rFonts w:ascii="Times New Roman" w:hAnsi="Times New Roman" w:cs="Times New Roman" w:eastAsia="Times New Roman" w:hint="default"/>
        </w:rPr>
        <w:t>4</w:t>
      </w:r>
      <w:r>
        <w:rPr/>
        <w:t>）其他业务板块账龄组合：</w:t>
      </w:r>
    </w:p>
    <w:p>
      <w:pPr>
        <w:spacing w:line="240" w:lineRule="auto" w:before="3"/>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936"/>
        <w:gridCol w:w="1596"/>
        <w:gridCol w:w="2466"/>
        <w:gridCol w:w="970"/>
        <w:gridCol w:w="1137"/>
        <w:gridCol w:w="1426"/>
      </w:tblGrid>
      <w:tr>
        <w:trPr>
          <w:trHeight w:val="360" w:hRule="exact"/>
        </w:trPr>
        <w:tc>
          <w:tcPr>
            <w:tcW w:w="4999" w:type="dxa"/>
            <w:gridSpan w:val="3"/>
            <w:tcBorders>
              <w:top w:val="single" w:sz="12" w:space="0" w:color="000000"/>
              <w:left w:val="nil" w:sz="6" w:space="0" w:color="auto"/>
              <w:bottom w:val="nil" w:sz="6" w:space="0" w:color="auto"/>
              <w:right w:val="nil" w:sz="6" w:space="0" w:color="auto"/>
            </w:tcBorders>
          </w:tcPr>
          <w:p>
            <w:pPr/>
          </w:p>
        </w:tc>
        <w:tc>
          <w:tcPr>
            <w:tcW w:w="970" w:type="dxa"/>
            <w:tcBorders>
              <w:top w:val="single" w:sz="12" w:space="0" w:color="000000"/>
              <w:left w:val="nil" w:sz="6" w:space="0" w:color="auto"/>
              <w:bottom w:val="nil" w:sz="6" w:space="0" w:color="auto"/>
              <w:right w:val="nil" w:sz="6" w:space="0" w:color="auto"/>
            </w:tcBorders>
          </w:tcPr>
          <w:p>
            <w:pPr>
              <w:pStyle w:val="TableParagraph"/>
              <w:spacing w:line="240" w:lineRule="auto" w:before="97"/>
              <w:ind w:left="1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62" w:type="dxa"/>
            <w:gridSpan w:val="2"/>
            <w:tcBorders>
              <w:top w:val="single" w:sz="12" w:space="0" w:color="000000"/>
              <w:left w:val="nil" w:sz="6" w:space="0" w:color="auto"/>
              <w:bottom w:val="nil" w:sz="6" w:space="0" w:color="auto"/>
              <w:right w:val="nil" w:sz="6" w:space="0" w:color="auto"/>
            </w:tcBorders>
          </w:tcPr>
          <w:p>
            <w:pPr/>
          </w:p>
        </w:tc>
      </w:tr>
      <w:tr>
        <w:trPr>
          <w:trHeight w:val="408" w:hRule="exact"/>
        </w:trPr>
        <w:tc>
          <w:tcPr>
            <w:tcW w:w="93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single" w:sz="4" w:space="0" w:color="000000"/>
            </w:tcBorders>
          </w:tcPr>
          <w:p>
            <w:pPr>
              <w:pStyle w:val="TableParagraph"/>
              <w:spacing w:line="193" w:lineRule="exact"/>
              <w:ind w:left="1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4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42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7" w:hRule="exact"/>
        </w:trPr>
        <w:tc>
          <w:tcPr>
            <w:tcW w:w="93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1596" w:type="dxa"/>
            <w:tcBorders>
              <w:top w:val="nil" w:sz="6" w:space="0" w:color="auto"/>
              <w:left w:val="nil" w:sz="6" w:space="0" w:color="auto"/>
              <w:bottom w:val="nil" w:sz="6" w:space="0" w:color="auto"/>
              <w:right w:val="single" w:sz="4" w:space="0" w:color="000000"/>
            </w:tcBorders>
          </w:tcPr>
          <w:p>
            <w:pPr/>
          </w:p>
        </w:tc>
        <w:tc>
          <w:tcPr>
            <w:tcW w:w="2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18"/>
                <w:szCs w:val="18"/>
              </w:rPr>
            </w:pPr>
            <w:r>
              <w:rPr>
                <w:rFonts w:ascii="Times New Roman"/>
                <w:sz w:val="18"/>
              </w:rPr>
              <w:t>192,925,098.35</w:t>
            </w: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18"/>
                <w:szCs w:val="18"/>
              </w:rPr>
            </w:pPr>
            <w:r>
              <w:rPr>
                <w:rFonts w:ascii="Times New Roman"/>
                <w:sz w:val="18"/>
              </w:rPr>
              <w:t>1,929,250.98</w:t>
            </w:r>
          </w:p>
        </w:tc>
        <w:tc>
          <w:tcPr>
            <w:tcW w:w="1426" w:type="dxa"/>
            <w:tcBorders>
              <w:top w:val="nil" w:sz="6" w:space="0" w:color="auto"/>
              <w:left w:val="single" w:sz="4" w:space="0" w:color="000000"/>
              <w:bottom w:val="nil" w:sz="6" w:space="0" w:color="auto"/>
              <w:right w:val="nil" w:sz="6" w:space="0" w:color="auto"/>
            </w:tcBorders>
          </w:tcPr>
          <w:p>
            <w:pPr>
              <w:pStyle w:val="TableParagraph"/>
              <w:spacing w:line="240" w:lineRule="auto" w:before="149"/>
              <w:ind w:right="108"/>
              <w:jc w:val="right"/>
              <w:rPr>
                <w:rFonts w:ascii="Times New Roman" w:hAnsi="Times New Roman" w:cs="Times New Roman" w:eastAsia="Times New Roman" w:hint="default"/>
                <w:sz w:val="18"/>
                <w:szCs w:val="18"/>
              </w:rPr>
            </w:pPr>
            <w:r>
              <w:rPr>
                <w:rFonts w:ascii="Times New Roman"/>
                <w:sz w:val="18"/>
              </w:rPr>
              <w:t>1.00</w:t>
            </w:r>
          </w:p>
        </w:tc>
      </w:tr>
      <w:tr>
        <w:trPr>
          <w:trHeight w:val="58" w:hRule="exact"/>
        </w:trPr>
        <w:tc>
          <w:tcPr>
            <w:tcW w:w="93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nil" w:sz="6" w:space="0" w:color="auto"/>
              <w:left w:val="nil" w:sz="6" w:space="0" w:color="auto"/>
              <w:bottom w:val="nil" w:sz="6" w:space="0" w:color="auto"/>
              <w:right w:val="single" w:sz="4" w:space="0" w:color="000000"/>
            </w:tcBorders>
          </w:tcPr>
          <w:p>
            <w:pPr/>
          </w:p>
        </w:tc>
        <w:tc>
          <w:tcPr>
            <w:tcW w:w="2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7,508,754.94</w:t>
            </w: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375,437.76</w:t>
            </w:r>
          </w:p>
        </w:tc>
        <w:tc>
          <w:tcPr>
            <w:tcW w:w="142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5.00</w:t>
            </w:r>
          </w:p>
        </w:tc>
      </w:tr>
      <w:tr>
        <w:trPr>
          <w:trHeight w:val="57" w:hRule="exact"/>
        </w:trPr>
        <w:tc>
          <w:tcPr>
            <w:tcW w:w="93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nil" w:sz="6" w:space="0" w:color="auto"/>
            </w:tcBorders>
          </w:tcPr>
          <w:p>
            <w:pPr/>
          </w:p>
        </w:tc>
      </w:tr>
      <w:tr>
        <w:trPr>
          <w:trHeight w:val="353"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nil" w:sz="6" w:space="0" w:color="auto"/>
              <w:left w:val="nil" w:sz="6" w:space="0" w:color="auto"/>
              <w:bottom w:val="nil" w:sz="6" w:space="0" w:color="auto"/>
              <w:right w:val="single" w:sz="4" w:space="0" w:color="000000"/>
            </w:tcBorders>
          </w:tcPr>
          <w:p>
            <w:pPr/>
          </w:p>
        </w:tc>
        <w:tc>
          <w:tcPr>
            <w:tcW w:w="2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1,242,263.72</w:t>
            </w: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124,226.37</w:t>
            </w:r>
          </w:p>
        </w:tc>
        <w:tc>
          <w:tcPr>
            <w:tcW w:w="1426"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z w:val="18"/>
              </w:rPr>
              <w:t>10.00</w:t>
            </w:r>
          </w:p>
        </w:tc>
      </w:tr>
      <w:tr>
        <w:trPr>
          <w:trHeight w:val="57" w:hRule="exact"/>
        </w:trPr>
        <w:tc>
          <w:tcPr>
            <w:tcW w:w="93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nil" w:sz="6" w:space="0" w:color="auto"/>
              <w:left w:val="nil" w:sz="6" w:space="0" w:color="auto"/>
              <w:bottom w:val="nil" w:sz="6" w:space="0" w:color="auto"/>
              <w:right w:val="single" w:sz="4" w:space="0" w:color="000000"/>
            </w:tcBorders>
          </w:tcPr>
          <w:p>
            <w:pPr/>
          </w:p>
        </w:tc>
        <w:tc>
          <w:tcPr>
            <w:tcW w:w="2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110,000.00</w:t>
            </w: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33,000.00</w:t>
            </w:r>
          </w:p>
        </w:tc>
        <w:tc>
          <w:tcPr>
            <w:tcW w:w="142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30.00</w:t>
            </w:r>
          </w:p>
        </w:tc>
      </w:tr>
      <w:tr>
        <w:trPr>
          <w:trHeight w:val="58" w:hRule="exact"/>
        </w:trPr>
        <w:tc>
          <w:tcPr>
            <w:tcW w:w="93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nil" w:sz="6" w:space="0" w:color="auto"/>
            </w:tcBorders>
          </w:tcPr>
          <w:p>
            <w:pPr/>
          </w:p>
        </w:tc>
      </w:tr>
      <w:tr>
        <w:trPr>
          <w:trHeight w:val="352"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nil" w:sz="6" w:space="0" w:color="auto"/>
              <w:left w:val="nil" w:sz="6" w:space="0" w:color="auto"/>
              <w:bottom w:val="nil" w:sz="6" w:space="0" w:color="auto"/>
              <w:right w:val="single" w:sz="4" w:space="0" w:color="000000"/>
            </w:tcBorders>
          </w:tcPr>
          <w:p>
            <w:pPr/>
          </w:p>
        </w:tc>
        <w:tc>
          <w:tcPr>
            <w:tcW w:w="2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24,000.00</w:t>
            </w: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19,200.00</w:t>
            </w:r>
          </w:p>
        </w:tc>
        <w:tc>
          <w:tcPr>
            <w:tcW w:w="1426"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80.00</w:t>
            </w:r>
          </w:p>
        </w:tc>
      </w:tr>
      <w:tr>
        <w:trPr>
          <w:trHeight w:val="57" w:hRule="exact"/>
        </w:trPr>
        <w:tc>
          <w:tcPr>
            <w:tcW w:w="93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nil" w:sz="6" w:space="0" w:color="auto"/>
            </w:tcBorders>
          </w:tcPr>
          <w:p>
            <w:pPr/>
          </w:p>
        </w:tc>
      </w:tr>
      <w:tr>
        <w:trPr>
          <w:trHeight w:val="353" w:hRule="exact"/>
        </w:trPr>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596" w:type="dxa"/>
            <w:tcBorders>
              <w:top w:val="nil" w:sz="6" w:space="0" w:color="auto"/>
              <w:left w:val="nil" w:sz="6" w:space="0" w:color="auto"/>
              <w:bottom w:val="nil" w:sz="6" w:space="0" w:color="auto"/>
              <w:right w:val="single" w:sz="4" w:space="0" w:color="000000"/>
            </w:tcBorders>
          </w:tcPr>
          <w:p>
            <w:pPr/>
          </w:p>
        </w:tc>
        <w:tc>
          <w:tcPr>
            <w:tcW w:w="24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215,000.00</w:t>
            </w: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215,000.00</w:t>
            </w:r>
          </w:p>
        </w:tc>
        <w:tc>
          <w:tcPr>
            <w:tcW w:w="1426"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57" w:hRule="exact"/>
        </w:trPr>
        <w:tc>
          <w:tcPr>
            <w:tcW w:w="93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single" w:sz="4" w:space="0" w:color="000000"/>
            </w:tcBorders>
          </w:tcPr>
          <w:p>
            <w:pPr/>
          </w:p>
        </w:tc>
        <w:tc>
          <w:tcPr>
            <w:tcW w:w="970" w:type="dxa"/>
            <w:tcBorders>
              <w:top w:val="nil" w:sz="6" w:space="0" w:color="auto"/>
              <w:left w:val="single" w:sz="4" w:space="0" w:color="000000"/>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single" w:sz="4" w:space="0" w:color="000000"/>
            </w:tcBorders>
          </w:tcPr>
          <w:p>
            <w:pPr/>
          </w:p>
        </w:tc>
        <w:tc>
          <w:tcPr>
            <w:tcW w:w="1426" w:type="dxa"/>
            <w:tcBorders>
              <w:top w:val="nil" w:sz="6" w:space="0" w:color="auto"/>
              <w:left w:val="single" w:sz="4" w:space="0" w:color="000000"/>
              <w:bottom w:val="nil" w:sz="6" w:space="0" w:color="auto"/>
              <w:right w:val="nil" w:sz="6" w:space="0" w:color="auto"/>
            </w:tcBorders>
          </w:tcPr>
          <w:p>
            <w:pPr/>
          </w:p>
        </w:tc>
      </w:tr>
      <w:tr>
        <w:trPr>
          <w:trHeight w:val="416" w:hRule="exact"/>
        </w:trPr>
        <w:tc>
          <w:tcPr>
            <w:tcW w:w="936" w:type="dxa"/>
            <w:tcBorders>
              <w:top w:val="nil" w:sz="6" w:space="0" w:color="auto"/>
              <w:left w:val="nil" w:sz="6" w:space="0" w:color="auto"/>
              <w:bottom w:val="single" w:sz="12" w:space="0" w:color="000000"/>
              <w:right w:val="nil" w:sz="6" w:space="0" w:color="auto"/>
            </w:tcBorders>
          </w:tcPr>
          <w:p>
            <w:pPr/>
          </w:p>
        </w:tc>
        <w:tc>
          <w:tcPr>
            <w:tcW w:w="1596"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left="1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pacing w:val="-1"/>
                <w:sz w:val="18"/>
              </w:rPr>
              <w:t>202,025,117.01</w:t>
            </w:r>
          </w:p>
        </w:tc>
        <w:tc>
          <w:tcPr>
            <w:tcW w:w="970" w:type="dxa"/>
            <w:tcBorders>
              <w:top w:val="nil" w:sz="6" w:space="0" w:color="auto"/>
              <w:left w:val="single" w:sz="4" w:space="0" w:color="000000"/>
              <w:bottom w:val="single" w:sz="12" w:space="0" w:color="000000"/>
              <w:right w:val="nil" w:sz="6" w:space="0" w:color="auto"/>
            </w:tcBorders>
          </w:tcPr>
          <w:p>
            <w:pPr/>
          </w:p>
        </w:tc>
        <w:tc>
          <w:tcPr>
            <w:tcW w:w="1137" w:type="dxa"/>
            <w:tcBorders>
              <w:top w:val="nil" w:sz="6" w:space="0" w:color="auto"/>
              <w:left w:val="nil" w:sz="6" w:space="0" w:color="auto"/>
              <w:bottom w:val="single" w:sz="12"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pacing w:val="-1"/>
                <w:sz w:val="18"/>
              </w:rPr>
              <w:t>2,696,115.11</w:t>
            </w:r>
          </w:p>
        </w:tc>
        <w:tc>
          <w:tcPr>
            <w:tcW w:w="1426"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3667"/>
        <w:gridCol w:w="1702"/>
        <w:gridCol w:w="1559"/>
        <w:gridCol w:w="1618"/>
      </w:tblGrid>
      <w:tr>
        <w:trPr>
          <w:trHeight w:val="312" w:hRule="exact"/>
        </w:trPr>
        <w:tc>
          <w:tcPr>
            <w:tcW w:w="3667" w:type="dxa"/>
            <w:tcBorders>
              <w:top w:val="nil" w:sz="6" w:space="0" w:color="auto"/>
              <w:left w:val="nil" w:sz="6" w:space="0" w:color="auto"/>
              <w:bottom w:val="nil" w:sz="6" w:space="0" w:color="auto"/>
              <w:right w:val="single" w:sz="4" w:space="0" w:color="000000"/>
            </w:tcBorders>
          </w:tcPr>
          <w:p>
            <w:pPr>
              <w:pStyle w:val="TableParagraph"/>
              <w:spacing w:line="133" w:lineRule="exact"/>
              <w:ind w:right="1638"/>
              <w:jc w:val="right"/>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3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7"/>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8" w:type="dxa"/>
            <w:tcBorders>
              <w:top w:val="single" w:sz="4" w:space="0" w:color="000000"/>
              <w:left w:val="single" w:sz="4" w:space="0" w:color="000000"/>
              <w:bottom w:val="nil" w:sz="6" w:space="0" w:color="auto"/>
              <w:right w:val="nil" w:sz="6" w:space="0" w:color="auto"/>
            </w:tcBorders>
          </w:tcPr>
          <w:p>
            <w:pPr>
              <w:pStyle w:val="TableParagraph"/>
              <w:spacing w:line="240" w:lineRule="auto" w:before="97"/>
              <w:ind w:left="18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5" w:hRule="exact"/>
        </w:trPr>
        <w:tc>
          <w:tcPr>
            <w:tcW w:w="3667"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146,138,284.27</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1,461,382.86</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1.00</w:t>
            </w:r>
          </w:p>
        </w:tc>
      </w:tr>
      <w:tr>
        <w:trPr>
          <w:trHeight w:val="57" w:hRule="exact"/>
        </w:trPr>
        <w:tc>
          <w:tcPr>
            <w:tcW w:w="3667"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53" w:hRule="exact"/>
        </w:trPr>
        <w:tc>
          <w:tcPr>
            <w:tcW w:w="3667"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2,386,285.44</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pacing w:val="-1"/>
                <w:sz w:val="18"/>
              </w:rPr>
              <w:t>119,314.32</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z w:val="18"/>
              </w:rPr>
              <w:t>5.00</w:t>
            </w:r>
          </w:p>
        </w:tc>
      </w:tr>
      <w:tr>
        <w:trPr>
          <w:trHeight w:val="57" w:hRule="exact"/>
        </w:trPr>
        <w:tc>
          <w:tcPr>
            <w:tcW w:w="3667"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66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541,949.87</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54,195.08</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10.00</w:t>
            </w:r>
          </w:p>
        </w:tc>
      </w:tr>
      <w:tr>
        <w:trPr>
          <w:trHeight w:val="58" w:hRule="exact"/>
        </w:trPr>
        <w:tc>
          <w:tcPr>
            <w:tcW w:w="3667"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66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76,000.00</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22,800.00</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30.00</w:t>
            </w:r>
          </w:p>
        </w:tc>
      </w:tr>
      <w:tr>
        <w:trPr>
          <w:trHeight w:val="57" w:hRule="exact"/>
        </w:trPr>
        <w:tc>
          <w:tcPr>
            <w:tcW w:w="3667"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54" w:hRule="exact"/>
        </w:trPr>
        <w:tc>
          <w:tcPr>
            <w:tcW w:w="3667" w:type="dxa"/>
            <w:tcBorders>
              <w:top w:val="nil" w:sz="6" w:space="0" w:color="auto"/>
              <w:left w:val="nil" w:sz="6" w:space="0" w:color="auto"/>
              <w:bottom w:val="nil" w:sz="6" w:space="0" w:color="auto"/>
              <w:right w:val="single" w:sz="4" w:space="0" w:color="000000"/>
            </w:tcBorders>
          </w:tcPr>
          <w:p>
            <w:pPr>
              <w:pStyle w:val="TableParagraph"/>
              <w:spacing w:line="240" w:lineRule="auto" w:before="9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215,000.00</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172,000.00</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108"/>
              <w:jc w:val="right"/>
              <w:rPr>
                <w:rFonts w:ascii="Times New Roman" w:hAnsi="Times New Roman" w:cs="Times New Roman" w:eastAsia="Times New Roman" w:hint="default"/>
                <w:sz w:val="18"/>
                <w:szCs w:val="18"/>
              </w:rPr>
            </w:pPr>
            <w:r>
              <w:rPr>
                <w:rFonts w:ascii="Times New Roman"/>
                <w:sz w:val="18"/>
              </w:rPr>
              <w:t>80.00</w:t>
            </w:r>
          </w:p>
        </w:tc>
      </w:tr>
      <w:tr>
        <w:trPr>
          <w:trHeight w:val="57" w:hRule="exact"/>
        </w:trPr>
        <w:tc>
          <w:tcPr>
            <w:tcW w:w="3667"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410" w:hRule="exact"/>
        </w:trPr>
        <w:tc>
          <w:tcPr>
            <w:tcW w:w="3667"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415" w:hRule="exact"/>
        </w:trPr>
        <w:tc>
          <w:tcPr>
            <w:tcW w:w="3667" w:type="dxa"/>
            <w:tcBorders>
              <w:top w:val="nil" w:sz="6" w:space="0" w:color="auto"/>
              <w:left w:val="nil" w:sz="6" w:space="0" w:color="auto"/>
              <w:bottom w:val="single" w:sz="12" w:space="0" w:color="000000"/>
              <w:right w:val="single" w:sz="4" w:space="0" w:color="000000"/>
            </w:tcBorders>
          </w:tcPr>
          <w:p>
            <w:pPr>
              <w:pStyle w:val="TableParagraph"/>
              <w:spacing w:line="240" w:lineRule="auto" w:before="97"/>
              <w:ind w:right="1638"/>
              <w:jc w:val="righ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149,357,519.58</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z w:val="18"/>
              </w:rPr>
              <w:t>1,829,692.26</w:t>
            </w:r>
          </w:p>
        </w:tc>
        <w:tc>
          <w:tcPr>
            <w:tcW w:w="1618" w:type="dxa"/>
            <w:tcBorders>
              <w:top w:val="nil" w:sz="6" w:space="0" w:color="auto"/>
              <w:left w:val="single" w:sz="4" w:space="0" w:color="000000"/>
              <w:bottom w:val="single" w:sz="12" w:space="0" w:color="000000"/>
              <w:right w:val="nil" w:sz="6" w:space="0" w:color="auto"/>
            </w:tcBorders>
          </w:tcPr>
          <w:p>
            <w:pPr/>
          </w:p>
        </w:tc>
      </w:tr>
    </w:tbl>
    <w:p>
      <w:pPr>
        <w:pStyle w:val="BodyText"/>
        <w:spacing w:line="240" w:lineRule="auto" w:before="10"/>
        <w:ind w:left="1326" w:right="0"/>
        <w:jc w:val="left"/>
      </w:pPr>
      <w:r>
        <w:rPr/>
        <w:pict>
          <v:group style="position:absolute;margin-left:84.480003pt;margin-top:-88.188278pt;width:426.55pt;height:5.2pt;mso-position-horizontal-relative:page;mso-position-vertical-relative:paragraph;z-index:-1584832" coordorigin="1690,-1764" coordsize="8531,104">
            <v:shape style="position:absolute;left:1690;top:-1764;width:5368;height:103" type="#_x0000_t75" stroked="false">
              <v:imagedata r:id="rId276" o:title=""/>
            </v:shape>
            <v:shape style="position:absolute;left:7034;top:-1670;width:1564;height:10" type="#_x0000_t75" stroked="false">
              <v:imagedata r:id="rId97" o:title=""/>
            </v:shape>
            <v:shape style="position:absolute;left:8593;top:-1670;width:1627;height:10" type="#_x0000_t75" stroked="false">
              <v:imagedata r:id="rId277" o:title=""/>
            </v:shape>
            <w10:wrap type="none"/>
          </v:group>
        </w:pict>
      </w:r>
      <w:r>
        <w:rPr/>
        <w:pict>
          <v:group style="position:absolute;margin-left:84.480003pt;margin-top:-67.668274pt;width:426.55pt;height:5.1pt;mso-position-horizontal-relative:page;mso-position-vertical-relative:paragraph;z-index:-1584808" coordorigin="1690,-1353" coordsize="8531,102">
            <v:shape style="position:absolute;left:1690;top:-1353;width:5368;height:102" type="#_x0000_t75" stroked="false">
              <v:imagedata r:id="rId278" o:title=""/>
            </v:shape>
            <v:shape style="position:absolute;left:7034;top:-1261;width:1564;height:10" type="#_x0000_t75" stroked="false">
              <v:imagedata r:id="rId111" o:title=""/>
            </v:shape>
            <v:shape style="position:absolute;left:8593;top:-1261;width:1627;height:10" type="#_x0000_t75" stroked="false">
              <v:imagedata r:id="rId279" o:title=""/>
            </v:shape>
            <w10:wrap type="none"/>
          </v:group>
        </w:pict>
      </w:r>
      <w:r>
        <w:rPr/>
        <w:pict>
          <v:group style="position:absolute;margin-left:84.480003pt;margin-top:-47.188274pt;width:426.55pt;height:5.2pt;mso-position-horizontal-relative:page;mso-position-vertical-relative:paragraph;z-index:-1584784" coordorigin="1690,-944" coordsize="8531,104">
            <v:shape style="position:absolute;left:1690;top:-944;width:5368;height:103" type="#_x0000_t75" stroked="false">
              <v:imagedata r:id="rId276" o:title=""/>
            </v:shape>
            <v:shape style="position:absolute;left:7034;top:-850;width:1564;height:10" type="#_x0000_t75" stroked="false">
              <v:imagedata r:id="rId111" o:title=""/>
            </v:shape>
            <v:shape style="position:absolute;left:8593;top:-850;width:1627;height:10" type="#_x0000_t75" stroked="false">
              <v:imagedata r:id="rId279" o:title=""/>
            </v:shape>
            <w10:wrap type="none"/>
          </v:group>
        </w:pict>
      </w:r>
      <w:r>
        <w:rPr/>
        <w:pict>
          <v:group style="position:absolute;margin-left:84.480003pt;margin-top:-26.668276pt;width:426.55pt;height:5.2pt;mso-position-horizontal-relative:page;mso-position-vertical-relative:paragraph;z-index:-1584760" coordorigin="1690,-533" coordsize="8531,104">
            <v:shape style="position:absolute;left:1690;top:-533;width:5368;height:103" type="#_x0000_t75" stroked="false">
              <v:imagedata r:id="rId276" o:title=""/>
            </v:shape>
            <v:shape style="position:absolute;left:7034;top:-440;width:1564;height:10" type="#_x0000_t75" stroked="false">
              <v:imagedata r:id="rId97" o:title=""/>
            </v:shape>
            <v:shape style="position:absolute;left:8593;top:-440;width:1627;height:10" type="#_x0000_t75" stroked="false">
              <v:imagedata r:id="rId277" o:title=""/>
            </v:shape>
            <w10:wrap type="none"/>
          </v:group>
        </w:pict>
      </w:r>
      <w:r>
        <w:rPr/>
        <w:t>（</w:t>
      </w:r>
      <w:r>
        <w:rPr>
          <w:rFonts w:ascii="Times New Roman" w:hAnsi="Times New Roman" w:cs="Times New Roman" w:eastAsia="Times New Roman" w:hint="default"/>
        </w:rPr>
        <w:t>5</w:t>
      </w:r>
      <w:r>
        <w:rPr/>
        <w:t>）类金融板块账龄组合：</w:t>
      </w:r>
    </w:p>
    <w:p>
      <w:pPr>
        <w:spacing w:line="240" w:lineRule="auto" w:before="2"/>
        <w:rPr>
          <w:rFonts w:ascii="宋体" w:hAnsi="宋体" w:cs="宋体" w:eastAsia="宋体" w:hint="default"/>
          <w:sz w:val="4"/>
          <w:szCs w:val="4"/>
        </w:rPr>
      </w:pPr>
    </w:p>
    <w:p>
      <w:pPr>
        <w:spacing w:line="439" w:lineRule="exact"/>
        <w:ind w:left="11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6.85pt;height:22pt;mso-position-horizontal-relative:char;mso-position-vertical-relative:line" coordorigin="0,0" coordsize="8537,440">
            <v:group style="position:absolute;left:15;top:15;width:3648;height:2" coordorigin="15,15" coordsize="3648,2">
              <v:shape style="position:absolute;left:15;top:15;width:3648;height:2" coordorigin="15,15" coordsize="3648,0" path="m15,15l3663,15e" filled="false" stroked="true" strokeweight="1.5pt" strokecolor="#000000">
                <v:path arrowok="t"/>
              </v:shape>
            </v:group>
            <v:group style="position:absolute;left:3663;top:15;width:30;height:2" coordorigin="3663,15" coordsize="30,2">
              <v:shape style="position:absolute;left:3663;top:15;width:30;height:2" coordorigin="3663,15" coordsize="30,0" path="m3663,15l3693,15e" filled="false" stroked="true" strokeweight="1.5pt" strokecolor="#000000">
                <v:path arrowok="t"/>
              </v:shape>
            </v:group>
            <v:group style="position:absolute;left:3693;top:15;width:4830;height:2" coordorigin="3693,15" coordsize="4830,2">
              <v:shape style="position:absolute;left:3693;top:15;width:4830;height:2" coordorigin="3693,15" coordsize="4830,0" path="m3693,15l8522,15e" filled="false" stroked="true" strokeweight="1.5pt" strokecolor="#000000">
                <v:path arrowok="t"/>
              </v:shape>
            </v:group>
            <v:group style="position:absolute;left:3663;top:30;width:10;height:20" coordorigin="3663,30" coordsize="10,20">
              <v:shape style="position:absolute;left:3663;top:30;width:10;height:20" coordorigin="3663,30" coordsize="10,20" path="m3663,49l3672,49,3672,30,3663,30,3663,49xe" filled="true" fillcolor="#000000" stroked="false">
                <v:path arrowok="t"/>
                <v:fill type="solid"/>
              </v:shape>
            </v:group>
            <v:group style="position:absolute;left:3663;top:49;width:10;height:20" coordorigin="3663,49" coordsize="10,20">
              <v:shape style="position:absolute;left:3663;top:49;width:10;height:20" coordorigin="3663,49" coordsize="10,20" path="m3663,68l3672,68,3672,49,3663,49,3663,68xe" filled="true" fillcolor="#000000" stroked="false">
                <v:path arrowok="t"/>
                <v:fill type="solid"/>
              </v:shape>
            </v:group>
            <v:group style="position:absolute;left:3663;top:68;width:10;height:20" coordorigin="3663,68" coordsize="10,20">
              <v:shape style="position:absolute;left:3663;top:68;width:10;height:20" coordorigin="3663,68" coordsize="10,20" path="m3663,88l3672,88,3672,68,3663,68,3663,88xe" filled="true" fillcolor="#000000" stroked="false">
                <v:path arrowok="t"/>
                <v:fill type="solid"/>
              </v:shape>
            </v:group>
            <v:group style="position:absolute;left:3663;top:88;width:10;height:20" coordorigin="3663,88" coordsize="10,20">
              <v:shape style="position:absolute;left:3663;top:88;width:10;height:20" coordorigin="3663,88" coordsize="10,20" path="m3663,107l3672,107,3672,88,3663,88,3663,107xe" filled="true" fillcolor="#000000" stroked="false">
                <v:path arrowok="t"/>
                <v:fill type="solid"/>
              </v:shape>
            </v:group>
            <v:group style="position:absolute;left:3663;top:107;width:10;height:20" coordorigin="3663,107" coordsize="10,20">
              <v:shape style="position:absolute;left:3663;top:107;width:10;height:20" coordorigin="3663,107" coordsize="10,20" path="m3663,126l3672,126,3672,107,3663,107,3663,126xe" filled="true" fillcolor="#000000" stroked="false">
                <v:path arrowok="t"/>
                <v:fill type="solid"/>
              </v:shape>
            </v:group>
            <v:group style="position:absolute;left:3663;top:126;width:10;height:20" coordorigin="3663,126" coordsize="10,20">
              <v:shape style="position:absolute;left:3663;top:126;width:10;height:20" coordorigin="3663,126" coordsize="10,20" path="m3663,145l3672,145,3672,126,3663,126,3663,145xe" filled="true" fillcolor="#000000" stroked="false">
                <v:path arrowok="t"/>
                <v:fill type="solid"/>
              </v:shape>
            </v:group>
            <v:group style="position:absolute;left:3663;top:145;width:10;height:20" coordorigin="3663,145" coordsize="10,20">
              <v:shape style="position:absolute;left:3663;top:145;width:10;height:20" coordorigin="3663,145" coordsize="10,20" path="m3663,164l3672,164,3672,145,3663,145,3663,164xe" filled="true" fillcolor="#000000" stroked="false">
                <v:path arrowok="t"/>
                <v:fill type="solid"/>
              </v:shape>
            </v:group>
            <v:group style="position:absolute;left:3663;top:164;width:10;height:20" coordorigin="3663,164" coordsize="10,20">
              <v:shape style="position:absolute;left:3663;top:164;width:10;height:20" coordorigin="3663,164" coordsize="10,20" path="m3663,184l3672,184,3672,164,3663,164,3663,184xe" filled="true" fillcolor="#000000" stroked="false">
                <v:path arrowok="t"/>
                <v:fill type="solid"/>
              </v:shape>
            </v:group>
            <v:group style="position:absolute;left:3663;top:184;width:10;height:20" coordorigin="3663,184" coordsize="10,20">
              <v:shape style="position:absolute;left:3663;top:184;width:10;height:20" coordorigin="3663,184" coordsize="10,20" path="m3663,203l3672,203,3672,184,3663,184,3663,203xe" filled="true" fillcolor="#000000" stroked="false">
                <v:path arrowok="t"/>
                <v:fill type="solid"/>
              </v:shape>
            </v:group>
            <v:group style="position:absolute;left:3663;top:203;width:10;height:20" coordorigin="3663,203" coordsize="10,20">
              <v:shape style="position:absolute;left:3663;top:203;width:10;height:20" coordorigin="3663,203" coordsize="10,20" path="m3663,222l3672,222,3672,203,3663,203,3663,222xe" filled="true" fillcolor="#000000" stroked="false">
                <v:path arrowok="t"/>
                <v:fill type="solid"/>
              </v:shape>
            </v:group>
            <v:group style="position:absolute;left:3663;top:222;width:10;height:20" coordorigin="3663,222" coordsize="10,20">
              <v:shape style="position:absolute;left:3663;top:222;width:10;height:20" coordorigin="3663,222" coordsize="10,20" path="m3663,241l3672,241,3672,222,3663,222,3663,241xe" filled="true" fillcolor="#000000" stroked="false">
                <v:path arrowok="t"/>
                <v:fill type="solid"/>
              </v:shape>
            </v:group>
            <v:group style="position:absolute;left:3663;top:241;width:10;height:20" coordorigin="3663,241" coordsize="10,20">
              <v:shape style="position:absolute;left:3663;top:241;width:10;height:20" coordorigin="3663,241" coordsize="10,20" path="m3663,260l3672,260,3672,241,3663,241,3663,260xe" filled="true" fillcolor="#000000" stroked="false">
                <v:path arrowok="t"/>
                <v:fill type="solid"/>
              </v:shape>
            </v:group>
            <v:group style="position:absolute;left:3663;top:260;width:10;height:20" coordorigin="3663,260" coordsize="10,20">
              <v:shape style="position:absolute;left:3663;top:260;width:10;height:20" coordorigin="3663,260" coordsize="10,20" path="m3663,280l3672,280,3672,260,3663,260,3663,280xe" filled="true" fillcolor="#000000" stroked="false">
                <v:path arrowok="t"/>
                <v:fill type="solid"/>
              </v:shape>
            </v:group>
            <v:group style="position:absolute;left:3663;top:280;width:10;height:20" coordorigin="3663,280" coordsize="10,20">
              <v:shape style="position:absolute;left:3663;top:280;width:10;height:20" coordorigin="3663,280" coordsize="10,20" path="m3663,299l3672,299,3672,280,3663,280,3663,299xe" filled="true" fillcolor="#000000" stroked="false">
                <v:path arrowok="t"/>
                <v:fill type="solid"/>
              </v:shape>
            </v:group>
            <v:group style="position:absolute;left:3663;top:299;width:10;height:20" coordorigin="3663,299" coordsize="10,20">
              <v:shape style="position:absolute;left:3663;top:299;width:10;height:20" coordorigin="3663,299" coordsize="10,20" path="m3663,318l3672,318,3672,299,3663,299,3663,318xe" filled="true" fillcolor="#000000" stroked="false">
                <v:path arrowok="t"/>
                <v:fill type="solid"/>
              </v:shape>
            </v:group>
            <v:group style="position:absolute;left:3663;top:318;width:10;height:20" coordorigin="3663,318" coordsize="10,20">
              <v:shape style="position:absolute;left:3663;top:318;width:10;height:20" coordorigin="3663,318" coordsize="10,20" path="m3663,337l3672,337,3672,318,3663,318,3663,337xe" filled="true" fillcolor="#000000" stroked="false">
                <v:path arrowok="t"/>
                <v:fill type="solid"/>
              </v:shape>
              <v:shape style="position:absolute;left:3653;top:337;width:1711;height:102" type="#_x0000_t75" stroked="false">
                <v:imagedata r:id="rId281" o:title=""/>
              </v:shape>
              <v:shape style="position:absolute;left:5359;top:430;width:1564;height:10" type="#_x0000_t75" stroked="false">
                <v:imagedata r:id="rId111" o:title=""/>
              </v:shape>
              <v:shape style="position:absolute;left:6919;top:430;width:1603;height:10" type="#_x0000_t75" stroked="false">
                <v:imagedata r:id="rId282" o:title=""/>
              </v:shape>
              <v:shape style="position:absolute;left:5731;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8"/>
          <w:sz w:val="20"/>
          <w:szCs w:val="20"/>
        </w:rPr>
      </w:r>
    </w:p>
    <w:p>
      <w:pPr>
        <w:pStyle w:val="BodyText"/>
        <w:spacing w:line="240" w:lineRule="auto" w:before="97"/>
        <w:ind w:left="0" w:right="1886"/>
        <w:jc w:val="right"/>
      </w:pPr>
      <w:r>
        <w:rPr/>
        <w:pict>
          <v:group style="position:absolute;margin-left:84.480003pt;margin-top:15.361755pt;width:425.35pt;height:5.2pt;mso-position-horizontal-relative:page;mso-position-vertical-relative:paragraph;z-index:-1584736" coordorigin="1690,307" coordsize="8507,104">
            <v:shape style="position:absolute;left:1690;top:307;width:5368;height:103" type="#_x0000_t75" stroked="false">
              <v:imagedata r:id="rId276" o:title=""/>
            </v:shape>
            <v:shape style="position:absolute;left:7034;top:401;width:1564;height:10" type="#_x0000_t75" stroked="false">
              <v:imagedata r:id="rId111" o:title=""/>
            </v:shape>
            <v:shape style="position:absolute;left:8593;top:401;width:1603;height:10" type="#_x0000_t75" stroked="false">
              <v:imagedata r:id="rId282" o:title=""/>
            </v:shape>
            <w10:wrap type="none"/>
          </v:group>
        </w:pict>
      </w:r>
      <w:r>
        <w:rPr/>
        <w:pict>
          <v:shape style="position:absolute;margin-left:95.230003pt;margin-top:.001725pt;width:335.15pt;height:143.8pt;mso-position-horizontal-relative:page;mso-position-vertical-relative:paragraph;z-index:9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2240"/>
                    <w:gridCol w:w="1702"/>
                    <w:gridCol w:w="1559"/>
                  </w:tblGrid>
                  <w:tr>
                    <w:trPr>
                      <w:trHeight w:val="307" w:hRule="exact"/>
                    </w:trPr>
                    <w:tc>
                      <w:tcPr>
                        <w:tcW w:w="1198" w:type="dxa"/>
                        <w:vMerge w:val="restart"/>
                        <w:tcBorders>
                          <w:top w:val="nil" w:sz="6" w:space="0" w:color="auto"/>
                          <w:left w:val="nil" w:sz="6" w:space="0" w:color="auto"/>
                          <w:right w:val="nil" w:sz="6" w:space="0" w:color="auto"/>
                        </w:tcBorders>
                      </w:tcPr>
                      <w:p>
                        <w:pPr/>
                      </w:p>
                    </w:tc>
                    <w:tc>
                      <w:tcPr>
                        <w:tcW w:w="2240" w:type="dxa"/>
                        <w:tcBorders>
                          <w:top w:val="nil" w:sz="6" w:space="0" w:color="auto"/>
                          <w:left w:val="nil" w:sz="6" w:space="0" w:color="auto"/>
                          <w:bottom w:val="nil" w:sz="6" w:space="0" w:color="auto"/>
                          <w:right w:val="single" w:sz="4" w:space="0" w:color="000000"/>
                        </w:tcBorders>
                      </w:tcPr>
                      <w:p>
                        <w:pPr>
                          <w:pStyle w:val="TableParagraph"/>
                          <w:spacing w:line="127" w:lineRule="exact"/>
                          <w:ind w:left="23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302"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7"/>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3" w:hRule="exact"/>
                    </w:trPr>
                    <w:tc>
                      <w:tcPr>
                        <w:tcW w:w="1198" w:type="dxa"/>
                        <w:vMerge/>
                        <w:tcBorders>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r>
                  <w:tr>
                    <w:trPr>
                      <w:trHeight w:val="333"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11,302,294.18</w:t>
                        </w:r>
                      </w:p>
                    </w:tc>
                    <w:tc>
                      <w:tcPr>
                        <w:tcW w:w="1559" w:type="dxa"/>
                        <w:tcBorders>
                          <w:top w:val="nil" w:sz="6" w:space="0" w:color="auto"/>
                          <w:left w:val="single" w:sz="4" w:space="0" w:color="000000"/>
                          <w:bottom w:val="nil" w:sz="6" w:space="0" w:color="auto"/>
                          <w:right w:val="single" w:sz="4" w:space="0" w:color="000000"/>
                        </w:tcBorders>
                      </w:tcPr>
                      <w:p>
                        <w:pPr/>
                      </w:p>
                    </w:tc>
                  </w:tr>
                  <w:tr>
                    <w:trPr>
                      <w:trHeight w:val="77" w:hRule="exact"/>
                    </w:trPr>
                    <w:tc>
                      <w:tcPr>
                        <w:tcW w:w="119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r>
                  <w:tr>
                    <w:trPr>
                      <w:trHeight w:val="344"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个月以内</w:t>
                        </w: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12,133,580.07</w:t>
                        </w:r>
                      </w:p>
                    </w:tc>
                    <w:tc>
                      <w:tcPr>
                        <w:tcW w:w="1559" w:type="dxa"/>
                        <w:tcBorders>
                          <w:top w:val="nil" w:sz="6" w:space="0" w:color="auto"/>
                          <w:left w:val="single" w:sz="4" w:space="0" w:color="000000"/>
                          <w:bottom w:val="nil" w:sz="6" w:space="0" w:color="auto"/>
                          <w:right w:val="single" w:sz="4" w:space="0" w:color="000000"/>
                        </w:tcBorders>
                      </w:tcPr>
                      <w:p>
                        <w:pPr/>
                      </w:p>
                    </w:tc>
                  </w:tr>
                  <w:tr>
                    <w:trPr>
                      <w:trHeight w:val="67" w:hRule="exact"/>
                    </w:trPr>
                    <w:tc>
                      <w:tcPr>
                        <w:tcW w:w="119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r>
                  <w:tr>
                    <w:trPr>
                      <w:trHeight w:val="342"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6,914,420.94</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1,382,884.19</w:t>
                        </w:r>
                      </w:p>
                    </w:tc>
                  </w:tr>
                  <w:tr>
                    <w:trPr>
                      <w:trHeight w:val="68" w:hRule="exact"/>
                    </w:trPr>
                    <w:tc>
                      <w:tcPr>
                        <w:tcW w:w="119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r>
                  <w:tr>
                    <w:trPr>
                      <w:trHeight w:val="342"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4,204,483.31</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2,102,241.66</w:t>
                        </w:r>
                      </w:p>
                    </w:tc>
                  </w:tr>
                  <w:tr>
                    <w:trPr>
                      <w:trHeight w:val="67" w:hRule="exact"/>
                    </w:trPr>
                    <w:tc>
                      <w:tcPr>
                        <w:tcW w:w="119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r>
                  <w:tr>
                    <w:trPr>
                      <w:trHeight w:val="344" w:hRule="exact"/>
                    </w:trPr>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个月以上</w:t>
                        </w: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3,580,880.15</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3,580,880.15</w:t>
                        </w:r>
                      </w:p>
                    </w:tc>
                  </w:tr>
                  <w:tr>
                    <w:trPr>
                      <w:trHeight w:val="67" w:hRule="exact"/>
                    </w:trPr>
                    <w:tc>
                      <w:tcPr>
                        <w:tcW w:w="119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r>
                  <w:tr>
                    <w:trPr>
                      <w:trHeight w:val="416" w:hRule="exact"/>
                    </w:trPr>
                    <w:tc>
                      <w:tcPr>
                        <w:tcW w:w="1198"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38,135,658.65</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7,066,006.00</w:t>
                        </w:r>
                      </w:p>
                    </w:tc>
                  </w:tr>
                </w:tbl>
                <w:p>
                  <w:pPr/>
                </w:p>
              </w:txbxContent>
            </v:textbox>
            <w10:wrap type="none"/>
          </v:shape>
        </w:pict>
      </w:r>
      <w:r>
        <w:rPr/>
        <w:t>计提比例（</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8"/>
          <w:szCs w:val="28"/>
        </w:rPr>
      </w:pPr>
    </w:p>
    <w:p>
      <w:pPr>
        <w:spacing w:line="102" w:lineRule="exact"/>
        <w:ind w:left="271"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18.25pt;height:5.1pt;mso-position-horizontal-relative:char;mso-position-vertical-relative:line" coordorigin="0,0" coordsize="8365,102">
            <v:shape style="position:absolute;left:0;top:0;width:5226;height:102" type="#_x0000_t75" stroked="false">
              <v:imagedata r:id="rId283" o:title=""/>
            </v:shape>
            <v:shape style="position:absolute;left:5202;top:92;width:1564;height:10" type="#_x0000_t75" stroked="false">
              <v:imagedata r:id="rId97" o:title=""/>
            </v:shape>
            <v:shape style="position:absolute;left:6762;top:92;width:1603;height:10" type="#_x0000_t75" stroked="false">
              <v:imagedata r:id="rId284" o:title=""/>
            </v:shape>
          </v:group>
        </w:pict>
      </w:r>
      <w:r>
        <w:rPr>
          <w:rFonts w:ascii="宋体" w:hAnsi="宋体" w:cs="宋体" w:eastAsia="宋体" w:hint="default"/>
          <w:position w:val="-1"/>
          <w:sz w:val="10"/>
          <w:szCs w:val="10"/>
        </w:rPr>
      </w:r>
    </w:p>
    <w:p>
      <w:pPr>
        <w:pStyle w:val="BodyText"/>
        <w:spacing w:line="240" w:lineRule="auto" w:before="150"/>
        <w:ind w:left="0" w:right="1817"/>
        <w:jc w:val="right"/>
        <w:rPr>
          <w:rFonts w:ascii="Times New Roman" w:hAnsi="Times New Roman" w:cs="Times New Roman" w:eastAsia="Times New Roman" w:hint="default"/>
        </w:rPr>
      </w:pPr>
      <w:r>
        <w:rPr/>
        <w:pict>
          <v:group style="position:absolute;margin-left:91.580002pt;margin-top:15.362331pt;width:418.25pt;height:5.2pt;mso-position-horizontal-relative:page;mso-position-vertical-relative:paragraph;z-index:-1584712" coordorigin="1832,307" coordsize="8365,104">
            <v:shape style="position:absolute;left:1832;top:307;width:5226;height:103" type="#_x0000_t75" stroked="false">
              <v:imagedata r:id="rId285" o:title=""/>
            </v:shape>
            <v:shape style="position:absolute;left:7034;top:401;width:1564;height:10" type="#_x0000_t75" stroked="false">
              <v:imagedata r:id="rId111" o:title=""/>
            </v:shape>
            <v:shape style="position:absolute;left:8593;top:401;width:1603;height:10" type="#_x0000_t75" stroked="false">
              <v:imagedata r:id="rId282" o:title=""/>
            </v:shape>
            <w10:wrap type="none"/>
          </v:group>
        </w:pict>
      </w:r>
      <w:r>
        <w:rPr>
          <w:rFonts w:ascii="Times New Roman"/>
        </w:rPr>
        <w:t>0.00</w:t>
      </w:r>
    </w:p>
    <w:p>
      <w:pPr>
        <w:spacing w:line="240" w:lineRule="auto" w:before="7"/>
        <w:rPr>
          <w:rFonts w:ascii="Times New Roman" w:hAnsi="Times New Roman" w:cs="Times New Roman" w:eastAsia="Times New Roman" w:hint="default"/>
          <w:sz w:val="17"/>
          <w:szCs w:val="17"/>
        </w:rPr>
      </w:pPr>
    </w:p>
    <w:p>
      <w:pPr>
        <w:pStyle w:val="BodyText"/>
        <w:spacing w:line="240" w:lineRule="auto"/>
        <w:ind w:left="0" w:right="1817"/>
        <w:jc w:val="right"/>
        <w:rPr>
          <w:rFonts w:ascii="Times New Roman" w:hAnsi="Times New Roman" w:cs="Times New Roman" w:eastAsia="Times New Roman" w:hint="default"/>
        </w:rPr>
      </w:pPr>
      <w:r>
        <w:rPr/>
        <w:pict>
          <v:group style="position:absolute;margin-left:91.580002pt;margin-top:7.922384pt;width:418.25pt;height:5.2pt;mso-position-horizontal-relative:page;mso-position-vertical-relative:paragraph;z-index:-1584688" coordorigin="1832,158" coordsize="8365,104">
            <v:shape style="position:absolute;left:1832;top:158;width:5226;height:103" type="#_x0000_t75" stroked="false">
              <v:imagedata r:id="rId286" o:title=""/>
            </v:shape>
            <v:shape style="position:absolute;left:7034;top:252;width:1564;height:10" type="#_x0000_t75" stroked="false">
              <v:imagedata r:id="rId111" o:title=""/>
            </v:shape>
            <v:shape style="position:absolute;left:8593;top:252;width:1603;height:10" type="#_x0000_t75" stroked="false">
              <v:imagedata r:id="rId282" o:title=""/>
            </v:shape>
            <w10:wrap type="none"/>
          </v:group>
        </w:pict>
      </w:r>
      <w:r>
        <w:rPr>
          <w:rFonts w:ascii="Times New Roman"/>
        </w:rPr>
        <w:t>20.00</w:t>
      </w: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1817"/>
        <w:jc w:val="right"/>
        <w:rPr>
          <w:rFonts w:ascii="Times New Roman" w:hAnsi="Times New Roman" w:cs="Times New Roman" w:eastAsia="Times New Roman" w:hint="default"/>
        </w:rPr>
      </w:pPr>
      <w:r>
        <w:rPr/>
        <w:pict>
          <v:group style="position:absolute;margin-left:91.580002pt;margin-top:7.92232pt;width:418.25pt;height:5.1pt;mso-position-horizontal-relative:page;mso-position-vertical-relative:paragraph;z-index:-1584664" coordorigin="1832,158" coordsize="8365,102">
            <v:shape style="position:absolute;left:1832;top:158;width:5226;height:102" type="#_x0000_t75" stroked="false">
              <v:imagedata r:id="rId283" o:title=""/>
            </v:shape>
            <v:shape style="position:absolute;left:7034;top:251;width:1564;height:10" type="#_x0000_t75" stroked="false">
              <v:imagedata r:id="rId97" o:title=""/>
            </v:shape>
            <v:shape style="position:absolute;left:8593;top:251;width:1603;height:10" type="#_x0000_t75" stroked="false">
              <v:imagedata r:id="rId284" o:title=""/>
            </v:shape>
            <w10:wrap type="none"/>
          </v:group>
        </w:pict>
      </w:r>
      <w:r>
        <w:rPr>
          <w:rFonts w:ascii="Times New Roman"/>
        </w:rPr>
        <w:t>50.00</w:t>
      </w: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1817"/>
        <w:jc w:val="right"/>
        <w:rPr>
          <w:rFonts w:ascii="Times New Roman" w:hAnsi="Times New Roman" w:cs="Times New Roman" w:eastAsia="Times New Roman" w:hint="default"/>
        </w:rPr>
      </w:pPr>
      <w:r>
        <w:rPr/>
        <w:pict>
          <v:group style="position:absolute;margin-left:91.580002pt;margin-top:7.862331pt;width:418.25pt;height:5.2pt;mso-position-horizontal-relative:page;mso-position-vertical-relative:paragraph;z-index:-1584640" coordorigin="1832,157" coordsize="8365,104">
            <v:shape style="position:absolute;left:1832;top:157;width:5226;height:103" type="#_x0000_t75" stroked="false">
              <v:imagedata r:id="rId285" o:title=""/>
            </v:shape>
            <v:shape style="position:absolute;left:7034;top:251;width:1564;height:10" type="#_x0000_t75" stroked="false">
              <v:imagedata r:id="rId111" o:title=""/>
            </v:shape>
            <v:shape style="position:absolute;left:8593;top:251;width:1603;height:10" type="#_x0000_t75" stroked="false">
              <v:imagedata r:id="rId282" o:title=""/>
            </v:shape>
            <w10:wrap type="none"/>
          </v:group>
        </w:pict>
      </w:r>
      <w:r>
        <w:rPr>
          <w:rFonts w:ascii="Times New Roman"/>
        </w:rPr>
        <w:t>100.00</w: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line="46" w:lineRule="exact"/>
        <w:ind w:left="24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420.5pt;height:2.35pt;mso-position-horizontal-relative:char;mso-position-vertical-relative:line" coordorigin="0,0" coordsize="8410,47">
            <v:group style="position:absolute;left:15;top:32;width:3520;height:2" coordorigin="15,32" coordsize="3520,2">
              <v:shape style="position:absolute;left:15;top:32;width:3520;height:2" coordorigin="15,32" coordsize="3520,0" path="m15,32l3535,32e" filled="false" stroked="true" strokeweight="1.5pt" strokecolor="#000000">
                <v:path arrowok="t"/>
              </v:shape>
            </v:group>
            <v:group style="position:absolute;left:3535;top:8;width:10;height:2" coordorigin="3535,8" coordsize="10,2">
              <v:shape style="position:absolute;left:3535;top:8;width:10;height:2" coordorigin="3535,8" coordsize="10,0" path="m3535,8l3545,8e" filled="false" stroked="true" strokeweight=".84003pt" strokecolor="#000000">
                <v:path arrowok="t"/>
              </v:shape>
            </v:group>
            <v:group style="position:absolute;left:3535;top:32;width:30;height:2" coordorigin="3535,32" coordsize="30,2">
              <v:shape style="position:absolute;left:3535;top:32;width:30;height:2" coordorigin="3535,32" coordsize="30,0" path="m3535,32l3565,32e" filled="false" stroked="true" strokeweight="1.5pt" strokecolor="#000000">
                <v:path arrowok="t"/>
              </v:shape>
            </v:group>
            <v:group style="position:absolute;left:3565;top:32;width:1672;height:2" coordorigin="3565,32" coordsize="1672,2">
              <v:shape style="position:absolute;left:3565;top:32;width:1672;height:2" coordorigin="3565,32" coordsize="1672,0" path="m3565,32l5237,32e" filled="false" stroked="true" strokeweight="1.5pt" strokecolor="#000000">
                <v:path arrowok="t"/>
              </v:shape>
            </v:group>
            <v:group style="position:absolute;left:5237;top:8;width:10;height:2" coordorigin="5237,8" coordsize="10,2">
              <v:shape style="position:absolute;left:5237;top:8;width:10;height:2" coordorigin="5237,8" coordsize="10,0" path="m5237,8l5246,8e" filled="false" stroked="true" strokeweight=".84003pt" strokecolor="#000000">
                <v:path arrowok="t"/>
              </v:shape>
            </v:group>
            <v:group style="position:absolute;left:5237;top:32;width:30;height:2" coordorigin="5237,32" coordsize="30,2">
              <v:shape style="position:absolute;left:5237;top:32;width:30;height:2" coordorigin="5237,32" coordsize="30,0" path="m5237,32l5267,32e" filled="false" stroked="true" strokeweight="1.5pt" strokecolor="#000000">
                <v:path arrowok="t"/>
              </v:shape>
            </v:group>
            <v:group style="position:absolute;left:5267;top:32;width:1530;height:2" coordorigin="5267,32" coordsize="1530,2">
              <v:shape style="position:absolute;left:5267;top:32;width:1530;height:2" coordorigin="5267,32" coordsize="1530,0" path="m5267,32l6796,32e" filled="false" stroked="true" strokeweight="1.5pt" strokecolor="#000000">
                <v:path arrowok="t"/>
              </v:shape>
            </v:group>
            <v:group style="position:absolute;left:6796;top:8;width:10;height:2" coordorigin="6796,8" coordsize="10,2">
              <v:shape style="position:absolute;left:6796;top:8;width:10;height:2" coordorigin="6796,8" coordsize="10,0" path="m6796,8l6805,8e" filled="false" stroked="true" strokeweight=".84003pt" strokecolor="#000000">
                <v:path arrowok="t"/>
              </v:shape>
            </v:group>
            <v:group style="position:absolute;left:6796;top:32;width:30;height:2" coordorigin="6796,32" coordsize="30,2">
              <v:shape style="position:absolute;left:6796;top:32;width:30;height:2" coordorigin="6796,32" coordsize="30,0" path="m6796,32l6826,32e" filled="false" stroked="true" strokeweight="1.5pt" strokecolor="#000000">
                <v:path arrowok="t"/>
              </v:shape>
            </v:group>
            <v:group style="position:absolute;left:6826;top:32;width:1569;height:2" coordorigin="6826,32" coordsize="1569,2">
              <v:shape style="position:absolute;left:6826;top:32;width:1569;height:2" coordorigin="6826,32" coordsize="1569,0" path="m6826,32l8394,32e" filled="false" stroked="true" strokeweight="1.5pt" strokecolor="#000000">
                <v:path arrowok="t"/>
              </v:shape>
            </v:group>
          </v:group>
        </w:pict>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5"/>
          <w:szCs w:val="25"/>
        </w:rPr>
      </w:pPr>
    </w:p>
    <w:p>
      <w:pPr>
        <w:spacing w:line="1669" w:lineRule="exact"/>
        <w:ind w:left="1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pict>
          <v:group style="width:426.85pt;height:83.5pt;mso-position-horizontal-relative:char;mso-position-vertical-relative:line" coordorigin="0,0" coordsize="8537,1670">
            <v:group style="position:absolute;left:15;top:15;width:3648;height:2" coordorigin="15,15" coordsize="3648,2">
              <v:shape style="position:absolute;left:15;top:15;width:3648;height:2" coordorigin="15,15" coordsize="3648,0" path="m15,15l3663,15e" filled="false" stroked="true" strokeweight="1.5pt" strokecolor="#000000">
                <v:path arrowok="t"/>
              </v:shape>
            </v:group>
            <v:group style="position:absolute;left:3663;top:15;width:30;height:2" coordorigin="3663,15" coordsize="30,2">
              <v:shape style="position:absolute;left:3663;top:15;width:30;height:2" coordorigin="3663,15" coordsize="30,0" path="m3663,15l3693,15e" filled="false" stroked="true" strokeweight="1.5pt" strokecolor="#000000">
                <v:path arrowok="t"/>
              </v:shape>
            </v:group>
            <v:group style="position:absolute;left:3693;top:15;width:4830;height:2" coordorigin="3693,15" coordsize="4830,2">
              <v:shape style="position:absolute;left:3693;top:15;width:4830;height:2" coordorigin="3693,15" coordsize="4830,0" path="m3693,15l8522,15e" filled="false" stroked="true" strokeweight="1.5pt" strokecolor="#000000">
                <v:path arrowok="t"/>
              </v:shape>
            </v:group>
            <v:group style="position:absolute;left:3663;top:30;width:10;height:20" coordorigin="3663,30" coordsize="10,20">
              <v:shape style="position:absolute;left:3663;top:30;width:10;height:20" coordorigin="3663,30" coordsize="10,20" path="m3663,49l3672,49,3672,30,3663,30,3663,49xe" filled="true" fillcolor="#000000" stroked="false">
                <v:path arrowok="t"/>
                <v:fill type="solid"/>
              </v:shape>
            </v:group>
            <v:group style="position:absolute;left:3663;top:49;width:10;height:20" coordorigin="3663,49" coordsize="10,20">
              <v:shape style="position:absolute;left:3663;top:49;width:10;height:20" coordorigin="3663,49" coordsize="10,20" path="m3663,68l3672,68,3672,49,3663,49,3663,68xe" filled="true" fillcolor="#000000" stroked="false">
                <v:path arrowok="t"/>
                <v:fill type="solid"/>
              </v:shape>
            </v:group>
            <v:group style="position:absolute;left:3663;top:68;width:10;height:20" coordorigin="3663,68" coordsize="10,20">
              <v:shape style="position:absolute;left:3663;top:68;width:10;height:20" coordorigin="3663,68" coordsize="10,20" path="m3663,88l3672,88,3672,68,3663,68,3663,88xe" filled="true" fillcolor="#000000" stroked="false">
                <v:path arrowok="t"/>
                <v:fill type="solid"/>
              </v:shape>
            </v:group>
            <v:group style="position:absolute;left:3663;top:88;width:10;height:20" coordorigin="3663,88" coordsize="10,20">
              <v:shape style="position:absolute;left:3663;top:88;width:10;height:20" coordorigin="3663,88" coordsize="10,20" path="m3663,107l3672,107,3672,88,3663,88,3663,107xe" filled="true" fillcolor="#000000" stroked="false">
                <v:path arrowok="t"/>
                <v:fill type="solid"/>
              </v:shape>
            </v:group>
            <v:group style="position:absolute;left:3663;top:107;width:10;height:20" coordorigin="3663,107" coordsize="10,20">
              <v:shape style="position:absolute;left:3663;top:107;width:10;height:20" coordorigin="3663,107" coordsize="10,20" path="m3663,126l3672,126,3672,107,3663,107,3663,126xe" filled="true" fillcolor="#000000" stroked="false">
                <v:path arrowok="t"/>
                <v:fill type="solid"/>
              </v:shape>
            </v:group>
            <v:group style="position:absolute;left:3663;top:126;width:10;height:20" coordorigin="3663,126" coordsize="10,20">
              <v:shape style="position:absolute;left:3663;top:126;width:10;height:20" coordorigin="3663,126" coordsize="10,20" path="m3663,145l3672,145,3672,126,3663,126,3663,145xe" filled="true" fillcolor="#000000" stroked="false">
                <v:path arrowok="t"/>
                <v:fill type="solid"/>
              </v:shape>
            </v:group>
            <v:group style="position:absolute;left:3663;top:145;width:10;height:20" coordorigin="3663,145" coordsize="10,20">
              <v:shape style="position:absolute;left:3663;top:145;width:10;height:20" coordorigin="3663,145" coordsize="10,20" path="m3663,164l3672,164,3672,145,3663,145,3663,164xe" filled="true" fillcolor="#000000" stroked="false">
                <v:path arrowok="t"/>
                <v:fill type="solid"/>
              </v:shape>
            </v:group>
            <v:group style="position:absolute;left:3663;top:164;width:10;height:20" coordorigin="3663,164" coordsize="10,20">
              <v:shape style="position:absolute;left:3663;top:164;width:10;height:20" coordorigin="3663,164" coordsize="10,20" path="m3663,184l3672,184,3672,164,3663,164,3663,184xe" filled="true" fillcolor="#000000" stroked="false">
                <v:path arrowok="t"/>
                <v:fill type="solid"/>
              </v:shape>
            </v:group>
            <v:group style="position:absolute;left:3663;top:184;width:10;height:20" coordorigin="3663,184" coordsize="10,20">
              <v:shape style="position:absolute;left:3663;top:184;width:10;height:20" coordorigin="3663,184" coordsize="10,20" path="m3663,203l3672,203,3672,184,3663,184,3663,203xe" filled="true" fillcolor="#000000" stroked="false">
                <v:path arrowok="t"/>
                <v:fill type="solid"/>
              </v:shape>
            </v:group>
            <v:group style="position:absolute;left:3663;top:203;width:10;height:20" coordorigin="3663,203" coordsize="10,20">
              <v:shape style="position:absolute;left:3663;top:203;width:10;height:20" coordorigin="3663,203" coordsize="10,20" path="m3663,222l3672,222,3672,203,3663,203,3663,222xe" filled="true" fillcolor="#000000" stroked="false">
                <v:path arrowok="t"/>
                <v:fill type="solid"/>
              </v:shape>
            </v:group>
            <v:group style="position:absolute;left:3663;top:222;width:10;height:20" coordorigin="3663,222" coordsize="10,20">
              <v:shape style="position:absolute;left:3663;top:222;width:10;height:20" coordorigin="3663,222" coordsize="10,20" path="m3663,241l3672,241,3672,222,3663,222,3663,241xe" filled="true" fillcolor="#000000" stroked="false">
                <v:path arrowok="t"/>
                <v:fill type="solid"/>
              </v:shape>
            </v:group>
            <v:group style="position:absolute;left:3663;top:241;width:10;height:20" coordorigin="3663,241" coordsize="10,20">
              <v:shape style="position:absolute;left:3663;top:241;width:10;height:20" coordorigin="3663,241" coordsize="10,20" path="m3663,260l3672,260,3672,241,3663,241,3663,260xe" filled="true" fillcolor="#000000" stroked="false">
                <v:path arrowok="t"/>
                <v:fill type="solid"/>
              </v:shape>
            </v:group>
            <v:group style="position:absolute;left:3663;top:260;width:10;height:20" coordorigin="3663,260" coordsize="10,20">
              <v:shape style="position:absolute;left:3663;top:260;width:10;height:20" coordorigin="3663,260" coordsize="10,20" path="m3663,280l3672,280,3672,260,3663,260,3663,280xe" filled="true" fillcolor="#000000" stroked="false">
                <v:path arrowok="t"/>
                <v:fill type="solid"/>
              </v:shape>
            </v:group>
            <v:group style="position:absolute;left:3663;top:280;width:10;height:20" coordorigin="3663,280" coordsize="10,20">
              <v:shape style="position:absolute;left:3663;top:280;width:10;height:20" coordorigin="3663,280" coordsize="10,20" path="m3663,299l3672,299,3672,280,3663,280,3663,299xe" filled="true" fillcolor="#000000" stroked="false">
                <v:path arrowok="t"/>
                <v:fill type="solid"/>
              </v:shape>
            </v:group>
            <v:group style="position:absolute;left:3663;top:299;width:10;height:20" coordorigin="3663,299" coordsize="10,20">
              <v:shape style="position:absolute;left:3663;top:299;width:10;height:20" coordorigin="3663,299" coordsize="10,20" path="m3663,318l3672,318,3672,299,3663,299,3663,318xe" filled="true" fillcolor="#000000" stroked="false">
                <v:path arrowok="t"/>
                <v:fill type="solid"/>
              </v:shape>
            </v:group>
            <v:group style="position:absolute;left:3663;top:318;width:10;height:20" coordorigin="3663,318" coordsize="10,20">
              <v:shape style="position:absolute;left:3663;top:318;width:10;height:20" coordorigin="3663,318" coordsize="10,20" path="m3663,337l3672,337,3672,318,3663,318,3663,337xe" filled="true" fillcolor="#000000" stroked="false">
                <v:path arrowok="t"/>
                <v:fill type="solid"/>
              </v:shape>
              <v:shape style="position:absolute;left:3653;top:337;width:1711;height:102" type="#_x0000_t75" stroked="false">
                <v:imagedata r:id="rId287" o:title=""/>
              </v:shape>
              <v:shape style="position:absolute;left:5359;top:430;width:1564;height:10" type="#_x0000_t75" stroked="false">
                <v:imagedata r:id="rId97" o:title=""/>
              </v:shape>
              <v:shape style="position:absolute;left:6919;top:430;width:1603;height:10" type="#_x0000_t75" stroked="false">
                <v:imagedata r:id="rId284" o:title=""/>
              </v:shape>
            </v:group>
            <v:group style="position:absolute;left:3663;top:439;width:10;height:20" coordorigin="3663,439" coordsize="10,20">
              <v:shape style="position:absolute;left:3663;top:439;width:10;height:20" coordorigin="3663,439" coordsize="10,20" path="m3663,458l3672,458,3672,439,3663,439,3663,458xe" filled="true" fillcolor="#000000" stroked="false">
                <v:path arrowok="t"/>
                <v:fill type="solid"/>
              </v:shape>
            </v:group>
            <v:group style="position:absolute;left:3663;top:458;width:10;height:20" coordorigin="3663,458" coordsize="10,20">
              <v:shape style="position:absolute;left:3663;top:458;width:10;height:20" coordorigin="3663,458" coordsize="10,20" path="m3663,478l3672,478,3672,458,3663,458,3663,478xe" filled="true" fillcolor="#000000" stroked="false">
                <v:path arrowok="t"/>
                <v:fill type="solid"/>
              </v:shape>
            </v:group>
            <v:group style="position:absolute;left:3663;top:478;width:10;height:20" coordorigin="3663,478" coordsize="10,20">
              <v:shape style="position:absolute;left:3663;top:478;width:10;height:20" coordorigin="3663,478" coordsize="10,20" path="m3663,497l3672,497,3672,478,3663,478,3663,497xe" filled="true" fillcolor="#000000" stroked="false">
                <v:path arrowok="t"/>
                <v:fill type="solid"/>
              </v:shape>
            </v:group>
            <v:group style="position:absolute;left:3663;top:497;width:10;height:20" coordorigin="3663,497" coordsize="10,20">
              <v:shape style="position:absolute;left:3663;top:497;width:10;height:20" coordorigin="3663,497" coordsize="10,20" path="m3663,516l3672,516,3672,497,3663,497,3663,516xe" filled="true" fillcolor="#000000" stroked="false">
                <v:path arrowok="t"/>
                <v:fill type="solid"/>
              </v:shape>
            </v:group>
            <v:group style="position:absolute;left:3663;top:516;width:10;height:20" coordorigin="3663,516" coordsize="10,20">
              <v:shape style="position:absolute;left:3663;top:516;width:10;height:20" coordorigin="3663,516" coordsize="10,20" path="m3663,535l3672,535,3672,516,3663,516,3663,535xe" filled="true" fillcolor="#000000" stroked="false">
                <v:path arrowok="t"/>
                <v:fill type="solid"/>
              </v:shape>
            </v:group>
            <v:group style="position:absolute;left:3663;top:535;width:10;height:20" coordorigin="3663,535" coordsize="10,20">
              <v:shape style="position:absolute;left:3663;top:535;width:10;height:20" coordorigin="3663,535" coordsize="10,20" path="m3663,554l3672,554,3672,535,3663,535,3663,554xe" filled="true" fillcolor="#000000" stroked="false">
                <v:path arrowok="t"/>
                <v:fill type="solid"/>
              </v:shape>
            </v:group>
            <v:group style="position:absolute;left:3663;top:554;width:10;height:20" coordorigin="3663,554" coordsize="10,20">
              <v:shape style="position:absolute;left:3663;top:554;width:10;height:20" coordorigin="3663,554" coordsize="10,20" path="m3663,574l3672,574,3672,554,3663,554,3663,574xe" filled="true" fillcolor="#000000" stroked="false">
                <v:path arrowok="t"/>
                <v:fill type="solid"/>
              </v:shape>
            </v:group>
            <v:group style="position:absolute;left:3663;top:574;width:10;height:20" coordorigin="3663,574" coordsize="10,20">
              <v:shape style="position:absolute;left:3663;top:574;width:10;height:20" coordorigin="3663,574" coordsize="10,20" path="m3663,593l3672,593,3672,574,3663,574,3663,593xe" filled="true" fillcolor="#000000" stroked="false">
                <v:path arrowok="t"/>
                <v:fill type="solid"/>
              </v:shape>
            </v:group>
            <v:group style="position:absolute;left:3663;top:593;width:10;height:20" coordorigin="3663,593" coordsize="10,20">
              <v:shape style="position:absolute;left:3663;top:593;width:10;height:20" coordorigin="3663,593" coordsize="10,20" path="m3663,612l3672,612,3672,593,3663,593,3663,612xe" filled="true" fillcolor="#000000" stroked="false">
                <v:path arrowok="t"/>
                <v:fill type="solid"/>
              </v:shape>
            </v:group>
            <v:group style="position:absolute;left:3663;top:612;width:10;height:20" coordorigin="3663,612" coordsize="10,20">
              <v:shape style="position:absolute;left:3663;top:612;width:10;height:20" coordorigin="3663,612" coordsize="10,20" path="m3663,632l3672,632,3672,612,3663,612,3663,632xe" filled="true" fillcolor="#000000" stroked="false">
                <v:path arrowok="t"/>
                <v:fill type="solid"/>
              </v:shape>
            </v:group>
            <v:group style="position:absolute;left:3663;top:632;width:10;height:20" coordorigin="3663,632" coordsize="10,20">
              <v:shape style="position:absolute;left:3663;top:632;width:10;height:20" coordorigin="3663,632" coordsize="10,20" path="m3663,651l3672,651,3672,632,3663,632,3663,651xe" filled="true" fillcolor="#000000" stroked="false">
                <v:path arrowok="t"/>
                <v:fill type="solid"/>
              </v:shape>
            </v:group>
            <v:group style="position:absolute;left:3663;top:651;width:10;height:20" coordorigin="3663,651" coordsize="10,20">
              <v:shape style="position:absolute;left:3663;top:651;width:10;height:20" coordorigin="3663,651" coordsize="10,20" path="m3663,670l3672,670,3672,651,3663,651,3663,670xe" filled="true" fillcolor="#000000" stroked="false">
                <v:path arrowok="t"/>
                <v:fill type="solid"/>
              </v:shape>
            </v:group>
            <v:group style="position:absolute;left:3663;top:670;width:10;height:20" coordorigin="3663,670" coordsize="10,20">
              <v:shape style="position:absolute;left:3663;top:670;width:10;height:20" coordorigin="3663,670" coordsize="10,20" path="m3663,689l3672,689,3672,670,3663,670,3663,689xe" filled="true" fillcolor="#000000" stroked="false">
                <v:path arrowok="t"/>
                <v:fill type="solid"/>
              </v:shape>
            </v:group>
            <v:group style="position:absolute;left:3663;top:689;width:10;height:20" coordorigin="3663,689" coordsize="10,20">
              <v:shape style="position:absolute;left:3663;top:689;width:10;height:20" coordorigin="3663,689" coordsize="10,20" path="m3663,708l3672,708,3672,689,3663,689,3663,708xe" filled="true" fillcolor="#000000" stroked="false">
                <v:path arrowok="t"/>
                <v:fill type="solid"/>
              </v:shape>
            </v:group>
            <v:group style="position:absolute;left:3663;top:708;width:10;height:20" coordorigin="3663,708" coordsize="10,20">
              <v:shape style="position:absolute;left:3663;top:708;width:10;height:20" coordorigin="3663,708" coordsize="10,20" path="m3663,728l3672,728,3672,708,3663,708,3663,728xe" filled="true" fillcolor="#000000" stroked="false">
                <v:path arrowok="t"/>
                <v:fill type="solid"/>
              </v:shape>
            </v:group>
            <v:group style="position:absolute;left:3663;top:728;width:10;height:20" coordorigin="3663,728" coordsize="10,20">
              <v:shape style="position:absolute;left:3663;top:728;width:10;height:20" coordorigin="3663,728" coordsize="10,20" path="m3663,747l3672,747,3672,728,3663,728,3663,747xe" filled="true" fillcolor="#000000" stroked="false">
                <v:path arrowok="t"/>
                <v:fill type="solid"/>
              </v:shape>
            </v:group>
            <v:group style="position:absolute;left:3663;top:747;width:10;height:20" coordorigin="3663,747" coordsize="10,20">
              <v:shape style="position:absolute;left:3663;top:747;width:10;height:20" coordorigin="3663,747" coordsize="10,20" path="m3663,766l3672,766,3672,747,3663,747,3663,766xe" filled="true" fillcolor="#000000" stroked="false">
                <v:path arrowok="t"/>
                <v:fill type="solid"/>
              </v:shape>
            </v:group>
            <v:group style="position:absolute;left:3663;top:766;width:10;height:20" coordorigin="3663,766" coordsize="10,20">
              <v:shape style="position:absolute;left:3663;top:766;width:10;height:20" coordorigin="3663,766" coordsize="10,20" path="m3663,785l3672,785,3672,766,3663,766,3663,785xe" filled="true" fillcolor="#000000" stroked="false">
                <v:path arrowok="t"/>
                <v:fill type="solid"/>
              </v:shape>
            </v:group>
            <v:group style="position:absolute;left:3663;top:785;width:10;height:20" coordorigin="3663,785" coordsize="10,20">
              <v:shape style="position:absolute;left:3663;top:785;width:10;height:20" coordorigin="3663,785" coordsize="10,20" path="m3663,804l3672,804,3672,785,3663,785,3663,804xe" filled="true" fillcolor="#000000" stroked="false">
                <v:path arrowok="t"/>
                <v:fill type="solid"/>
              </v:shape>
            </v:group>
            <v:group style="position:absolute;left:3663;top:804;width:10;height:20" coordorigin="3663,804" coordsize="10,20">
              <v:shape style="position:absolute;left:3663;top:804;width:10;height:20" coordorigin="3663,804" coordsize="10,20" path="m3663,824l3672,824,3672,804,3663,804,3663,824xe" filled="true" fillcolor="#000000" stroked="false">
                <v:path arrowok="t"/>
                <v:fill type="solid"/>
              </v:shape>
            </v:group>
            <v:group style="position:absolute;left:3663;top:832;width:10;height:2" coordorigin="3663,832" coordsize="10,2">
              <v:shape style="position:absolute;left:3663;top:832;width:10;height:2" coordorigin="3663,832" coordsize="10,0" path="m3663,832l3672,832e" filled="false" stroked="true" strokeweight=".83997pt" strokecolor="#000000">
                <v:path arrowok="t"/>
              </v:shape>
            </v:group>
            <v:group style="position:absolute;left:5364;top:439;width:10;height:20" coordorigin="5364,439" coordsize="10,20">
              <v:shape style="position:absolute;left:5364;top:439;width:10;height:20" coordorigin="5364,439" coordsize="10,20" path="m5364,458l5374,458,5374,439,5364,439,5364,458xe" filled="true" fillcolor="#000000" stroked="false">
                <v:path arrowok="t"/>
                <v:fill type="solid"/>
              </v:shape>
            </v:group>
            <v:group style="position:absolute;left:5364;top:458;width:10;height:20" coordorigin="5364,458" coordsize="10,20">
              <v:shape style="position:absolute;left:5364;top:458;width:10;height:20" coordorigin="5364,458" coordsize="10,20" path="m5364,478l5374,478,5374,458,5364,458,5364,478xe" filled="true" fillcolor="#000000" stroked="false">
                <v:path arrowok="t"/>
                <v:fill type="solid"/>
              </v:shape>
            </v:group>
            <v:group style="position:absolute;left:5364;top:478;width:10;height:20" coordorigin="5364,478" coordsize="10,20">
              <v:shape style="position:absolute;left:5364;top:478;width:10;height:20" coordorigin="5364,478" coordsize="10,20" path="m5364,497l5374,497,5374,478,5364,478,5364,497xe" filled="true" fillcolor="#000000" stroked="false">
                <v:path arrowok="t"/>
                <v:fill type="solid"/>
              </v:shape>
            </v:group>
            <v:group style="position:absolute;left:5364;top:497;width:10;height:20" coordorigin="5364,497" coordsize="10,20">
              <v:shape style="position:absolute;left:5364;top:497;width:10;height:20" coordorigin="5364,497" coordsize="10,20" path="m5364,516l5374,516,5374,497,5364,497,5364,516xe" filled="true" fillcolor="#000000" stroked="false">
                <v:path arrowok="t"/>
                <v:fill type="solid"/>
              </v:shape>
            </v:group>
            <v:group style="position:absolute;left:5364;top:516;width:10;height:20" coordorigin="5364,516" coordsize="10,20">
              <v:shape style="position:absolute;left:5364;top:516;width:10;height:20" coordorigin="5364,516" coordsize="10,20" path="m5364,535l5374,535,5374,516,5364,516,5364,535xe" filled="true" fillcolor="#000000" stroked="false">
                <v:path arrowok="t"/>
                <v:fill type="solid"/>
              </v:shape>
            </v:group>
            <v:group style="position:absolute;left:5364;top:535;width:10;height:20" coordorigin="5364,535" coordsize="10,20">
              <v:shape style="position:absolute;left:5364;top:535;width:10;height:20" coordorigin="5364,535" coordsize="10,20" path="m5364,554l5374,554,5374,535,5364,535,5364,554xe" filled="true" fillcolor="#000000" stroked="false">
                <v:path arrowok="t"/>
                <v:fill type="solid"/>
              </v:shape>
            </v:group>
            <v:group style="position:absolute;left:5364;top:554;width:10;height:20" coordorigin="5364,554" coordsize="10,20">
              <v:shape style="position:absolute;left:5364;top:554;width:10;height:20" coordorigin="5364,554" coordsize="10,20" path="m5364,574l5374,574,5374,554,5364,554,5364,574xe" filled="true" fillcolor="#000000" stroked="false">
                <v:path arrowok="t"/>
                <v:fill type="solid"/>
              </v:shape>
            </v:group>
            <v:group style="position:absolute;left:5364;top:574;width:10;height:20" coordorigin="5364,574" coordsize="10,20">
              <v:shape style="position:absolute;left:5364;top:574;width:10;height:20" coordorigin="5364,574" coordsize="10,20" path="m5364,593l5374,593,5374,574,5364,574,5364,593xe" filled="true" fillcolor="#000000" stroked="false">
                <v:path arrowok="t"/>
                <v:fill type="solid"/>
              </v:shape>
            </v:group>
            <v:group style="position:absolute;left:5364;top:593;width:10;height:20" coordorigin="5364,593" coordsize="10,20">
              <v:shape style="position:absolute;left:5364;top:593;width:10;height:20" coordorigin="5364,593" coordsize="10,20" path="m5364,612l5374,612,5374,593,5364,593,5364,612xe" filled="true" fillcolor="#000000" stroked="false">
                <v:path arrowok="t"/>
                <v:fill type="solid"/>
              </v:shape>
            </v:group>
            <v:group style="position:absolute;left:5364;top:612;width:10;height:20" coordorigin="5364,612" coordsize="10,20">
              <v:shape style="position:absolute;left:5364;top:612;width:10;height:20" coordorigin="5364,612" coordsize="10,20" path="m5364,632l5374,632,5374,612,5364,612,5364,632xe" filled="true" fillcolor="#000000" stroked="false">
                <v:path arrowok="t"/>
                <v:fill type="solid"/>
              </v:shape>
            </v:group>
            <v:group style="position:absolute;left:5364;top:632;width:10;height:20" coordorigin="5364,632" coordsize="10,20">
              <v:shape style="position:absolute;left:5364;top:632;width:10;height:20" coordorigin="5364,632" coordsize="10,20" path="m5364,651l5374,651,5374,632,5364,632,5364,651xe" filled="true" fillcolor="#000000" stroked="false">
                <v:path arrowok="t"/>
                <v:fill type="solid"/>
              </v:shape>
            </v:group>
            <v:group style="position:absolute;left:5364;top:651;width:10;height:20" coordorigin="5364,651" coordsize="10,20">
              <v:shape style="position:absolute;left:5364;top:651;width:10;height:20" coordorigin="5364,651" coordsize="10,20" path="m5364,670l5374,670,5374,651,5364,651,5364,670xe" filled="true" fillcolor="#000000" stroked="false">
                <v:path arrowok="t"/>
                <v:fill type="solid"/>
              </v:shape>
            </v:group>
            <v:group style="position:absolute;left:5364;top:670;width:10;height:20" coordorigin="5364,670" coordsize="10,20">
              <v:shape style="position:absolute;left:5364;top:670;width:10;height:20" coordorigin="5364,670" coordsize="10,20" path="m5364,689l5374,689,5374,670,5364,670,5364,689xe" filled="true" fillcolor="#000000" stroked="false">
                <v:path arrowok="t"/>
                <v:fill type="solid"/>
              </v:shape>
            </v:group>
            <v:group style="position:absolute;left:5364;top:689;width:10;height:20" coordorigin="5364,689" coordsize="10,20">
              <v:shape style="position:absolute;left:5364;top:689;width:10;height:20" coordorigin="5364,689" coordsize="10,20" path="m5364,708l5374,708,5374,689,5364,689,5364,708xe" filled="true" fillcolor="#000000" stroked="false">
                <v:path arrowok="t"/>
                <v:fill type="solid"/>
              </v:shape>
            </v:group>
            <v:group style="position:absolute;left:5364;top:708;width:10;height:20" coordorigin="5364,708" coordsize="10,20">
              <v:shape style="position:absolute;left:5364;top:708;width:10;height:20" coordorigin="5364,708" coordsize="10,20" path="m5364,728l5374,728,5374,708,5364,708,5364,728xe" filled="true" fillcolor="#000000" stroked="false">
                <v:path arrowok="t"/>
                <v:fill type="solid"/>
              </v:shape>
            </v:group>
            <v:group style="position:absolute;left:5364;top:728;width:10;height:20" coordorigin="5364,728" coordsize="10,20">
              <v:shape style="position:absolute;left:5364;top:728;width:10;height:20" coordorigin="5364,728" coordsize="10,20" path="m5364,747l5374,747,5374,728,5364,728,5364,747xe" filled="true" fillcolor="#000000" stroked="false">
                <v:path arrowok="t"/>
                <v:fill type="solid"/>
              </v:shape>
            </v:group>
            <v:group style="position:absolute;left:6923;top:439;width:10;height:20" coordorigin="6923,439" coordsize="10,20">
              <v:shape style="position:absolute;left:6923;top:439;width:10;height:20" coordorigin="6923,439" coordsize="10,20" path="m6923,458l6933,458,6933,439,6923,439,6923,458xe" filled="true" fillcolor="#000000" stroked="false">
                <v:path arrowok="t"/>
                <v:fill type="solid"/>
              </v:shape>
            </v:group>
            <v:group style="position:absolute;left:6923;top:458;width:10;height:20" coordorigin="6923,458" coordsize="10,20">
              <v:shape style="position:absolute;left:6923;top:458;width:10;height:20" coordorigin="6923,458" coordsize="10,20" path="m6923,478l6933,478,6933,458,6923,458,6923,478xe" filled="true" fillcolor="#000000" stroked="false">
                <v:path arrowok="t"/>
                <v:fill type="solid"/>
              </v:shape>
            </v:group>
            <v:group style="position:absolute;left:6923;top:478;width:10;height:20" coordorigin="6923,478" coordsize="10,20">
              <v:shape style="position:absolute;left:6923;top:478;width:10;height:20" coordorigin="6923,478" coordsize="10,20" path="m6923,497l6933,497,6933,478,6923,478,6923,497xe" filled="true" fillcolor="#000000" stroked="false">
                <v:path arrowok="t"/>
                <v:fill type="solid"/>
              </v:shape>
            </v:group>
            <v:group style="position:absolute;left:6923;top:497;width:10;height:20" coordorigin="6923,497" coordsize="10,20">
              <v:shape style="position:absolute;left:6923;top:497;width:10;height:20" coordorigin="6923,497" coordsize="10,20" path="m6923,516l6933,516,6933,497,6923,497,6923,516xe" filled="true" fillcolor="#000000" stroked="false">
                <v:path arrowok="t"/>
                <v:fill type="solid"/>
              </v:shape>
            </v:group>
            <v:group style="position:absolute;left:6923;top:516;width:10;height:20" coordorigin="6923,516" coordsize="10,20">
              <v:shape style="position:absolute;left:6923;top:516;width:10;height:20" coordorigin="6923,516" coordsize="10,20" path="m6923,535l6933,535,6933,516,6923,516,6923,535xe" filled="true" fillcolor="#000000" stroked="false">
                <v:path arrowok="t"/>
                <v:fill type="solid"/>
              </v:shape>
            </v:group>
            <v:group style="position:absolute;left:6923;top:535;width:10;height:20" coordorigin="6923,535" coordsize="10,20">
              <v:shape style="position:absolute;left:6923;top:535;width:10;height:20" coordorigin="6923,535" coordsize="10,20" path="m6923,554l6933,554,6933,535,6923,535,6923,554xe" filled="true" fillcolor="#000000" stroked="false">
                <v:path arrowok="t"/>
                <v:fill type="solid"/>
              </v:shape>
            </v:group>
            <v:group style="position:absolute;left:6923;top:554;width:10;height:20" coordorigin="6923,554" coordsize="10,20">
              <v:shape style="position:absolute;left:6923;top:554;width:10;height:20" coordorigin="6923,554" coordsize="10,20" path="m6923,574l6933,574,6933,554,6923,554,6923,574xe" filled="true" fillcolor="#000000" stroked="false">
                <v:path arrowok="t"/>
                <v:fill type="solid"/>
              </v:shape>
            </v:group>
            <v:group style="position:absolute;left:6923;top:574;width:10;height:20" coordorigin="6923,574" coordsize="10,20">
              <v:shape style="position:absolute;left:6923;top:574;width:10;height:20" coordorigin="6923,574" coordsize="10,20" path="m6923,593l6933,593,6933,574,6923,574,6923,593xe" filled="true" fillcolor="#000000" stroked="false">
                <v:path arrowok="t"/>
                <v:fill type="solid"/>
              </v:shape>
            </v:group>
            <v:group style="position:absolute;left:6923;top:593;width:10;height:20" coordorigin="6923,593" coordsize="10,20">
              <v:shape style="position:absolute;left:6923;top:593;width:10;height:20" coordorigin="6923,593" coordsize="10,20" path="m6923,612l6933,612,6933,593,6923,593,6923,612xe" filled="true" fillcolor="#000000" stroked="false">
                <v:path arrowok="t"/>
                <v:fill type="solid"/>
              </v:shape>
            </v:group>
            <v:group style="position:absolute;left:6923;top:612;width:10;height:20" coordorigin="6923,612" coordsize="10,20">
              <v:shape style="position:absolute;left:6923;top:612;width:10;height:20" coordorigin="6923,612" coordsize="10,20" path="m6923,632l6933,632,6933,612,6923,612,6923,632xe" filled="true" fillcolor="#000000" stroked="false">
                <v:path arrowok="t"/>
                <v:fill type="solid"/>
              </v:shape>
            </v:group>
            <v:group style="position:absolute;left:6923;top:632;width:10;height:20" coordorigin="6923,632" coordsize="10,20">
              <v:shape style="position:absolute;left:6923;top:632;width:10;height:20" coordorigin="6923,632" coordsize="10,20" path="m6923,651l6933,651,6933,632,6923,632,6923,651xe" filled="true" fillcolor="#000000" stroked="false">
                <v:path arrowok="t"/>
                <v:fill type="solid"/>
              </v:shape>
            </v:group>
            <v:group style="position:absolute;left:6923;top:651;width:10;height:20" coordorigin="6923,651" coordsize="10,20">
              <v:shape style="position:absolute;left:6923;top:651;width:10;height:20" coordorigin="6923,651" coordsize="10,20" path="m6923,670l6933,670,6933,651,6923,651,6923,670xe" filled="true" fillcolor="#000000" stroked="false">
                <v:path arrowok="t"/>
                <v:fill type="solid"/>
              </v:shape>
            </v:group>
            <v:group style="position:absolute;left:6923;top:670;width:10;height:20" coordorigin="6923,670" coordsize="10,20">
              <v:shape style="position:absolute;left:6923;top:670;width:10;height:20" coordorigin="6923,670" coordsize="10,20" path="m6923,689l6933,689,6933,670,6923,670,6923,689xe" filled="true" fillcolor="#000000" stroked="false">
                <v:path arrowok="t"/>
                <v:fill type="solid"/>
              </v:shape>
            </v:group>
            <v:group style="position:absolute;left:6923;top:689;width:10;height:20" coordorigin="6923,689" coordsize="10,20">
              <v:shape style="position:absolute;left:6923;top:689;width:10;height:20" coordorigin="6923,689" coordsize="10,20" path="m6923,708l6933,708,6933,689,6923,689,6923,708xe" filled="true" fillcolor="#000000" stroked="false">
                <v:path arrowok="t"/>
                <v:fill type="solid"/>
              </v:shape>
            </v:group>
            <v:group style="position:absolute;left:6923;top:708;width:10;height:20" coordorigin="6923,708" coordsize="10,20">
              <v:shape style="position:absolute;left:6923;top:708;width:10;height:20" coordorigin="6923,708" coordsize="10,20" path="m6923,728l6933,728,6933,708,6923,708,6923,728xe" filled="true" fillcolor="#000000" stroked="false">
                <v:path arrowok="t"/>
                <v:fill type="solid"/>
              </v:shape>
            </v:group>
            <v:group style="position:absolute;left:6923;top:728;width:10;height:20" coordorigin="6923,728" coordsize="10,20">
              <v:shape style="position:absolute;left:6923;top:728;width:10;height:20" coordorigin="6923,728" coordsize="10,20" path="m6923,747l6933,747,6933,728,6923,728,6923,747xe" filled="true" fillcolor="#000000" stroked="false">
                <v:path arrowok="t"/>
                <v:fill type="solid"/>
              </v:shape>
            </v:group>
            <v:group style="position:absolute;left:6923;top:747;width:10;height:20" coordorigin="6923,747" coordsize="10,20">
              <v:shape style="position:absolute;left:6923;top:747;width:10;height:20" coordorigin="6923,747" coordsize="10,20" path="m6923,766l6933,766,6933,747,6923,747,6923,766xe" filled="true" fillcolor="#000000" stroked="false">
                <v:path arrowok="t"/>
                <v:fill type="solid"/>
              </v:shape>
            </v:group>
            <v:group style="position:absolute;left:6923;top:766;width:10;height:20" coordorigin="6923,766" coordsize="10,20">
              <v:shape style="position:absolute;left:6923;top:766;width:10;height:20" coordorigin="6923,766" coordsize="10,20" path="m6923,785l6933,785,6933,766,6923,766,6923,785xe" filled="true" fillcolor="#000000" stroked="false">
                <v:path arrowok="t"/>
                <v:fill type="solid"/>
              </v:shape>
            </v:group>
            <v:group style="position:absolute;left:6923;top:785;width:10;height:20" coordorigin="6923,785" coordsize="10,20">
              <v:shape style="position:absolute;left:6923;top:785;width:10;height:20" coordorigin="6923,785" coordsize="10,20" path="m6923,804l6933,804,6933,785,6923,785,6923,804xe" filled="true" fillcolor="#000000" stroked="false">
                <v:path arrowok="t"/>
                <v:fill type="solid"/>
              </v:shape>
            </v:group>
            <v:group style="position:absolute;left:6923;top:804;width:10;height:20" coordorigin="6923,804" coordsize="10,20">
              <v:shape style="position:absolute;left:6923;top:804;width:10;height:20" coordorigin="6923,804" coordsize="10,20" path="m6923,824l6933,824,6933,804,6923,804,6923,824xe" filled="true" fillcolor="#000000" stroked="false">
                <v:path arrowok="t"/>
                <v:fill type="solid"/>
              </v:shape>
            </v:group>
            <v:group style="position:absolute;left:6923;top:832;width:10;height:2" coordorigin="6923,832" coordsize="10,2">
              <v:shape style="position:absolute;left:6923;top:832;width:10;height:2" coordorigin="6923,832" coordsize="10,0" path="m6923,832l6933,832e" filled="false" stroked="true" strokeweight=".83997pt" strokecolor="#000000">
                <v:path arrowok="t"/>
              </v:shape>
              <v:shape style="position:absolute;left:15;top:747;width:5368;height:103" type="#_x0000_t75" stroked="false">
                <v:imagedata r:id="rId288" o:title=""/>
              </v:shape>
              <v:shape style="position:absolute;left:5359;top:840;width:1564;height:10" type="#_x0000_t75" stroked="false">
                <v:imagedata r:id="rId111" o:title=""/>
              </v:shape>
              <v:shape style="position:absolute;left:6919;top:840;width:1603;height:10" type="#_x0000_t75" stroked="false">
                <v:imagedata r:id="rId282" o:title=""/>
              </v:shape>
            </v:group>
            <v:group style="position:absolute;left:3663;top:850;width:10;height:20" coordorigin="3663,850" coordsize="10,20">
              <v:shape style="position:absolute;left:3663;top:850;width:10;height:20" coordorigin="3663,850" coordsize="10,20" path="m3663,869l3672,869,3672,850,3663,850,3663,869xe" filled="true" fillcolor="#000000" stroked="false">
                <v:path arrowok="t"/>
                <v:fill type="solid"/>
              </v:shape>
            </v:group>
            <v:group style="position:absolute;left:3663;top:869;width:10;height:20" coordorigin="3663,869" coordsize="10,20">
              <v:shape style="position:absolute;left:3663;top:869;width:10;height:20" coordorigin="3663,869" coordsize="10,20" path="m3663,888l3672,888,3672,869,3663,869,3663,888xe" filled="true" fillcolor="#000000" stroked="false">
                <v:path arrowok="t"/>
                <v:fill type="solid"/>
              </v:shape>
            </v:group>
            <v:group style="position:absolute;left:3663;top:888;width:10;height:20" coordorigin="3663,888" coordsize="10,20">
              <v:shape style="position:absolute;left:3663;top:888;width:10;height:20" coordorigin="3663,888" coordsize="10,20" path="m3663,908l3672,908,3672,888,3663,888,3663,908xe" filled="true" fillcolor="#000000" stroked="false">
                <v:path arrowok="t"/>
                <v:fill type="solid"/>
              </v:shape>
            </v:group>
            <v:group style="position:absolute;left:3663;top:908;width:10;height:20" coordorigin="3663,908" coordsize="10,20">
              <v:shape style="position:absolute;left:3663;top:908;width:10;height:20" coordorigin="3663,908" coordsize="10,20" path="m3663,927l3672,927,3672,908,3663,908,3663,927xe" filled="true" fillcolor="#000000" stroked="false">
                <v:path arrowok="t"/>
                <v:fill type="solid"/>
              </v:shape>
            </v:group>
            <v:group style="position:absolute;left:3663;top:927;width:10;height:20" coordorigin="3663,927" coordsize="10,20">
              <v:shape style="position:absolute;left:3663;top:927;width:10;height:20" coordorigin="3663,927" coordsize="10,20" path="m3663,946l3672,946,3672,927,3663,927,3663,946xe" filled="true" fillcolor="#000000" stroked="false">
                <v:path arrowok="t"/>
                <v:fill type="solid"/>
              </v:shape>
            </v:group>
            <v:group style="position:absolute;left:3663;top:946;width:10;height:20" coordorigin="3663,946" coordsize="10,20">
              <v:shape style="position:absolute;left:3663;top:946;width:10;height:20" coordorigin="3663,946" coordsize="10,20" path="m3663,965l3672,965,3672,946,3663,946,3663,965xe" filled="true" fillcolor="#000000" stroked="false">
                <v:path arrowok="t"/>
                <v:fill type="solid"/>
              </v:shape>
            </v:group>
            <v:group style="position:absolute;left:3663;top:965;width:10;height:20" coordorigin="3663,965" coordsize="10,20">
              <v:shape style="position:absolute;left:3663;top:965;width:10;height:20" coordorigin="3663,965" coordsize="10,20" path="m3663,984l3672,984,3672,965,3663,965,3663,984xe" filled="true" fillcolor="#000000" stroked="false">
                <v:path arrowok="t"/>
                <v:fill type="solid"/>
              </v:shape>
            </v:group>
            <v:group style="position:absolute;left:3663;top:984;width:10;height:20" coordorigin="3663,984" coordsize="10,20">
              <v:shape style="position:absolute;left:3663;top:984;width:10;height:20" coordorigin="3663,984" coordsize="10,20" path="m3663,1004l3672,1004,3672,984,3663,984,3663,1004xe" filled="true" fillcolor="#000000" stroked="false">
                <v:path arrowok="t"/>
                <v:fill type="solid"/>
              </v:shape>
            </v:group>
            <v:group style="position:absolute;left:3663;top:1004;width:10;height:20" coordorigin="3663,1004" coordsize="10,20">
              <v:shape style="position:absolute;left:3663;top:1004;width:10;height:20" coordorigin="3663,1004" coordsize="10,20" path="m3663,1023l3672,1023,3672,1004,3663,1004,3663,1023xe" filled="true" fillcolor="#000000" stroked="false">
                <v:path arrowok="t"/>
                <v:fill type="solid"/>
              </v:shape>
            </v:group>
            <v:group style="position:absolute;left:3663;top:1023;width:10;height:20" coordorigin="3663,1023" coordsize="10,20">
              <v:shape style="position:absolute;left:3663;top:1023;width:10;height:20" coordorigin="3663,1023" coordsize="10,20" path="m3663,1042l3672,1042,3672,1023,3663,1023,3663,1042xe" filled="true" fillcolor="#000000" stroked="false">
                <v:path arrowok="t"/>
                <v:fill type="solid"/>
              </v:shape>
            </v:group>
            <v:group style="position:absolute;left:3663;top:1042;width:10;height:20" coordorigin="3663,1042" coordsize="10,20">
              <v:shape style="position:absolute;left:3663;top:1042;width:10;height:20" coordorigin="3663,1042" coordsize="10,20" path="m3663,1061l3672,1061,3672,1042,3663,1042,3663,1061xe" filled="true" fillcolor="#000000" stroked="false">
                <v:path arrowok="t"/>
                <v:fill type="solid"/>
              </v:shape>
            </v:group>
            <v:group style="position:absolute;left:3663;top:1061;width:10;height:20" coordorigin="3663,1061" coordsize="10,20">
              <v:shape style="position:absolute;left:3663;top:1061;width:10;height:20" coordorigin="3663,1061" coordsize="10,20" path="m3663,1080l3672,1080,3672,1061,3663,1061,3663,1080xe" filled="true" fillcolor="#000000" stroked="false">
                <v:path arrowok="t"/>
                <v:fill type="solid"/>
              </v:shape>
            </v:group>
            <v:group style="position:absolute;left:3663;top:1080;width:10;height:20" coordorigin="3663,1080" coordsize="10,20">
              <v:shape style="position:absolute;left:3663;top:1080;width:10;height:20" coordorigin="3663,1080" coordsize="10,20" path="m3663,1100l3672,1100,3672,1080,3663,1080,3663,1100xe" filled="true" fillcolor="#000000" stroked="false">
                <v:path arrowok="t"/>
                <v:fill type="solid"/>
              </v:shape>
            </v:group>
            <v:group style="position:absolute;left:3663;top:1100;width:10;height:20" coordorigin="3663,1100" coordsize="10,20">
              <v:shape style="position:absolute;left:3663;top:1100;width:10;height:20" coordorigin="3663,1100" coordsize="10,20" path="m3663,1119l3672,1119,3672,1100,3663,1100,3663,1119xe" filled="true" fillcolor="#000000" stroked="false">
                <v:path arrowok="t"/>
                <v:fill type="solid"/>
              </v:shape>
            </v:group>
            <v:group style="position:absolute;left:3663;top:1119;width:10;height:20" coordorigin="3663,1119" coordsize="10,20">
              <v:shape style="position:absolute;left:3663;top:1119;width:10;height:20" coordorigin="3663,1119" coordsize="10,20" path="m3663,1138l3672,1138,3672,1119,3663,1119,3663,1138xe" filled="true" fillcolor="#000000" stroked="false">
                <v:path arrowok="t"/>
                <v:fill type="solid"/>
              </v:shape>
            </v:group>
            <v:group style="position:absolute;left:3663;top:1138;width:10;height:20" coordorigin="3663,1138" coordsize="10,20">
              <v:shape style="position:absolute;left:3663;top:1138;width:10;height:20" coordorigin="3663,1138" coordsize="10,20" path="m3663,1157l3672,1157,3672,1138,3663,1138,3663,1157xe" filled="true" fillcolor="#000000" stroked="false">
                <v:path arrowok="t"/>
                <v:fill type="solid"/>
              </v:shape>
            </v:group>
            <v:group style="position:absolute;left:3663;top:1157;width:10;height:20" coordorigin="3663,1157" coordsize="10,20">
              <v:shape style="position:absolute;left:3663;top:1157;width:10;height:20" coordorigin="3663,1157" coordsize="10,20" path="m3663,1176l3672,1176,3672,1157,3663,1157,3663,1176xe" filled="true" fillcolor="#000000" stroked="false">
                <v:path arrowok="t"/>
                <v:fill type="solid"/>
              </v:shape>
            </v:group>
            <v:group style="position:absolute;left:3663;top:1176;width:10;height:20" coordorigin="3663,1176" coordsize="10,20">
              <v:shape style="position:absolute;left:3663;top:1176;width:10;height:20" coordorigin="3663,1176" coordsize="10,20" path="m3663,1196l3672,1196,3672,1176,3663,1176,3663,1196xe" filled="true" fillcolor="#000000" stroked="false">
                <v:path arrowok="t"/>
                <v:fill type="solid"/>
              </v:shape>
            </v:group>
            <v:group style="position:absolute;left:3663;top:1196;width:10;height:20" coordorigin="3663,1196" coordsize="10,20">
              <v:shape style="position:absolute;left:3663;top:1196;width:10;height:20" coordorigin="3663,1196" coordsize="10,20" path="m3663,1215l3672,1215,3672,1196,3663,1196,3663,1215xe" filled="true" fillcolor="#000000" stroked="false">
                <v:path arrowok="t"/>
                <v:fill type="solid"/>
              </v:shape>
            </v:group>
            <v:group style="position:absolute;left:3663;top:1215;width:10;height:20" coordorigin="3663,1215" coordsize="10,20">
              <v:shape style="position:absolute;left:3663;top:1215;width:10;height:20" coordorigin="3663,1215" coordsize="10,20" path="m3663,1234l3672,1234,3672,1215,3663,1215,3663,1234xe" filled="true" fillcolor="#000000" stroked="false">
                <v:path arrowok="t"/>
                <v:fill type="solid"/>
              </v:shape>
            </v:group>
            <v:group style="position:absolute;left:3663;top:1242;width:10;height:2" coordorigin="3663,1242" coordsize="10,2">
              <v:shape style="position:absolute;left:3663;top:1242;width:10;height:2" coordorigin="3663,1242" coordsize="10,0" path="m3663,1242l3672,1242e" filled="false" stroked="true" strokeweight=".78003pt" strokecolor="#000000">
                <v:path arrowok="t"/>
              </v:shape>
            </v:group>
            <v:group style="position:absolute;left:5364;top:850;width:10;height:20" coordorigin="5364,850" coordsize="10,20">
              <v:shape style="position:absolute;left:5364;top:850;width:10;height:20" coordorigin="5364,850" coordsize="10,20" path="m5364,869l5374,869,5374,850,5364,850,5364,869xe" filled="true" fillcolor="#000000" stroked="false">
                <v:path arrowok="t"/>
                <v:fill type="solid"/>
              </v:shape>
            </v:group>
            <v:group style="position:absolute;left:5364;top:869;width:10;height:20" coordorigin="5364,869" coordsize="10,20">
              <v:shape style="position:absolute;left:5364;top:869;width:10;height:20" coordorigin="5364,869" coordsize="10,20" path="m5364,888l5374,888,5374,869,5364,869,5364,888xe" filled="true" fillcolor="#000000" stroked="false">
                <v:path arrowok="t"/>
                <v:fill type="solid"/>
              </v:shape>
            </v:group>
            <v:group style="position:absolute;left:5364;top:888;width:10;height:20" coordorigin="5364,888" coordsize="10,20">
              <v:shape style="position:absolute;left:5364;top:888;width:10;height:20" coordorigin="5364,888" coordsize="10,20" path="m5364,908l5374,908,5374,888,5364,888,5364,908xe" filled="true" fillcolor="#000000" stroked="false">
                <v:path arrowok="t"/>
                <v:fill type="solid"/>
              </v:shape>
            </v:group>
            <v:group style="position:absolute;left:5364;top:908;width:10;height:20" coordorigin="5364,908" coordsize="10,20">
              <v:shape style="position:absolute;left:5364;top:908;width:10;height:20" coordorigin="5364,908" coordsize="10,20" path="m5364,927l5374,927,5374,908,5364,908,5364,927xe" filled="true" fillcolor="#000000" stroked="false">
                <v:path arrowok="t"/>
                <v:fill type="solid"/>
              </v:shape>
            </v:group>
            <v:group style="position:absolute;left:5364;top:927;width:10;height:20" coordorigin="5364,927" coordsize="10,20">
              <v:shape style="position:absolute;left:5364;top:927;width:10;height:20" coordorigin="5364,927" coordsize="10,20" path="m5364,946l5374,946,5374,927,5364,927,5364,946xe" filled="true" fillcolor="#000000" stroked="false">
                <v:path arrowok="t"/>
                <v:fill type="solid"/>
              </v:shape>
            </v:group>
            <v:group style="position:absolute;left:5364;top:946;width:10;height:20" coordorigin="5364,946" coordsize="10,20">
              <v:shape style="position:absolute;left:5364;top:946;width:10;height:20" coordorigin="5364,946" coordsize="10,20" path="m5364,965l5374,965,5374,946,5364,946,5364,965xe" filled="true" fillcolor="#000000" stroked="false">
                <v:path arrowok="t"/>
                <v:fill type="solid"/>
              </v:shape>
            </v:group>
            <v:group style="position:absolute;left:5364;top:965;width:10;height:20" coordorigin="5364,965" coordsize="10,20">
              <v:shape style="position:absolute;left:5364;top:965;width:10;height:20" coordorigin="5364,965" coordsize="10,20" path="m5364,984l5374,984,5374,965,5364,965,5364,984xe" filled="true" fillcolor="#000000" stroked="false">
                <v:path arrowok="t"/>
                <v:fill type="solid"/>
              </v:shape>
            </v:group>
            <v:group style="position:absolute;left:5364;top:984;width:10;height:20" coordorigin="5364,984" coordsize="10,20">
              <v:shape style="position:absolute;left:5364;top:984;width:10;height:20" coordorigin="5364,984" coordsize="10,20" path="m5364,1004l5374,1004,5374,984,5364,984,5364,1004xe" filled="true" fillcolor="#000000" stroked="false">
                <v:path arrowok="t"/>
                <v:fill type="solid"/>
              </v:shape>
            </v:group>
            <v:group style="position:absolute;left:5364;top:1004;width:10;height:20" coordorigin="5364,1004" coordsize="10,20">
              <v:shape style="position:absolute;left:5364;top:1004;width:10;height:20" coordorigin="5364,1004" coordsize="10,20" path="m5364,1023l5374,1023,5374,1004,5364,1004,5364,1023xe" filled="true" fillcolor="#000000" stroked="false">
                <v:path arrowok="t"/>
                <v:fill type="solid"/>
              </v:shape>
            </v:group>
            <v:group style="position:absolute;left:5364;top:1023;width:10;height:20" coordorigin="5364,1023" coordsize="10,20">
              <v:shape style="position:absolute;left:5364;top:1023;width:10;height:20" coordorigin="5364,1023" coordsize="10,20" path="m5364,1042l5374,1042,5374,1023,5364,1023,5364,1042xe" filled="true" fillcolor="#000000" stroked="false">
                <v:path arrowok="t"/>
                <v:fill type="solid"/>
              </v:shape>
            </v:group>
            <v:group style="position:absolute;left:5364;top:1042;width:10;height:20" coordorigin="5364,1042" coordsize="10,20">
              <v:shape style="position:absolute;left:5364;top:1042;width:10;height:20" coordorigin="5364,1042" coordsize="10,20" path="m5364,1061l5374,1061,5374,1042,5364,1042,5364,1061xe" filled="true" fillcolor="#000000" stroked="false">
                <v:path arrowok="t"/>
                <v:fill type="solid"/>
              </v:shape>
            </v:group>
            <v:group style="position:absolute;left:5364;top:1061;width:10;height:20" coordorigin="5364,1061" coordsize="10,20">
              <v:shape style="position:absolute;left:5364;top:1061;width:10;height:20" coordorigin="5364,1061" coordsize="10,20" path="m5364,1080l5374,1080,5374,1061,5364,1061,5364,1080xe" filled="true" fillcolor="#000000" stroked="false">
                <v:path arrowok="t"/>
                <v:fill type="solid"/>
              </v:shape>
            </v:group>
            <v:group style="position:absolute;left:5364;top:1080;width:10;height:20" coordorigin="5364,1080" coordsize="10,20">
              <v:shape style="position:absolute;left:5364;top:1080;width:10;height:20" coordorigin="5364,1080" coordsize="10,20" path="m5364,1100l5374,1100,5374,1080,5364,1080,5364,1100xe" filled="true" fillcolor="#000000" stroked="false">
                <v:path arrowok="t"/>
                <v:fill type="solid"/>
              </v:shape>
            </v:group>
            <v:group style="position:absolute;left:5364;top:1100;width:10;height:20" coordorigin="5364,1100" coordsize="10,20">
              <v:shape style="position:absolute;left:5364;top:1100;width:10;height:20" coordorigin="5364,1100" coordsize="10,20" path="m5364,1119l5374,1119,5374,1100,5364,1100,5364,1119xe" filled="true" fillcolor="#000000" stroked="false">
                <v:path arrowok="t"/>
                <v:fill type="solid"/>
              </v:shape>
            </v:group>
            <v:group style="position:absolute;left:5364;top:1119;width:10;height:20" coordorigin="5364,1119" coordsize="10,20">
              <v:shape style="position:absolute;left:5364;top:1119;width:10;height:20" coordorigin="5364,1119" coordsize="10,20" path="m5364,1138l5374,1138,5374,1119,5364,1119,5364,1138xe" filled="true" fillcolor="#000000" stroked="false">
                <v:path arrowok="t"/>
                <v:fill type="solid"/>
              </v:shape>
            </v:group>
            <v:group style="position:absolute;left:5364;top:1138;width:10;height:20" coordorigin="5364,1138" coordsize="10,20">
              <v:shape style="position:absolute;left:5364;top:1138;width:10;height:20" coordorigin="5364,1138" coordsize="10,20" path="m5364,1157l5374,1157,5374,1138,5364,1138,5364,1157xe" filled="true" fillcolor="#000000" stroked="false">
                <v:path arrowok="t"/>
                <v:fill type="solid"/>
              </v:shape>
            </v:group>
            <v:group style="position:absolute;left:6923;top:850;width:10;height:20" coordorigin="6923,850" coordsize="10,20">
              <v:shape style="position:absolute;left:6923;top:850;width:10;height:20" coordorigin="6923,850" coordsize="10,20" path="m6923,869l6933,869,6933,850,6923,850,6923,869xe" filled="true" fillcolor="#000000" stroked="false">
                <v:path arrowok="t"/>
                <v:fill type="solid"/>
              </v:shape>
            </v:group>
            <v:group style="position:absolute;left:6923;top:869;width:10;height:20" coordorigin="6923,869" coordsize="10,20">
              <v:shape style="position:absolute;left:6923;top:869;width:10;height:20" coordorigin="6923,869" coordsize="10,20" path="m6923,888l6933,888,6933,869,6923,869,6923,888xe" filled="true" fillcolor="#000000" stroked="false">
                <v:path arrowok="t"/>
                <v:fill type="solid"/>
              </v:shape>
            </v:group>
            <v:group style="position:absolute;left:6923;top:888;width:10;height:20" coordorigin="6923,888" coordsize="10,20">
              <v:shape style="position:absolute;left:6923;top:888;width:10;height:20" coordorigin="6923,888" coordsize="10,20" path="m6923,908l6933,908,6933,888,6923,888,6923,908xe" filled="true" fillcolor="#000000" stroked="false">
                <v:path arrowok="t"/>
                <v:fill type="solid"/>
              </v:shape>
            </v:group>
            <v:group style="position:absolute;left:6923;top:908;width:10;height:20" coordorigin="6923,908" coordsize="10,20">
              <v:shape style="position:absolute;left:6923;top:908;width:10;height:20" coordorigin="6923,908" coordsize="10,20" path="m6923,927l6933,927,6933,908,6923,908,6923,927xe" filled="true" fillcolor="#000000" stroked="false">
                <v:path arrowok="t"/>
                <v:fill type="solid"/>
              </v:shape>
            </v:group>
            <v:group style="position:absolute;left:6923;top:927;width:10;height:20" coordorigin="6923,927" coordsize="10,20">
              <v:shape style="position:absolute;left:6923;top:927;width:10;height:20" coordorigin="6923,927" coordsize="10,20" path="m6923,946l6933,946,6933,927,6923,927,6923,946xe" filled="true" fillcolor="#000000" stroked="false">
                <v:path arrowok="t"/>
                <v:fill type="solid"/>
              </v:shape>
            </v:group>
            <v:group style="position:absolute;left:6923;top:946;width:10;height:20" coordorigin="6923,946" coordsize="10,20">
              <v:shape style="position:absolute;left:6923;top:946;width:10;height:20" coordorigin="6923,946" coordsize="10,20" path="m6923,965l6933,965,6933,946,6923,946,6923,965xe" filled="true" fillcolor="#000000" stroked="false">
                <v:path arrowok="t"/>
                <v:fill type="solid"/>
              </v:shape>
            </v:group>
            <v:group style="position:absolute;left:6923;top:965;width:10;height:20" coordorigin="6923,965" coordsize="10,20">
              <v:shape style="position:absolute;left:6923;top:965;width:10;height:20" coordorigin="6923,965" coordsize="10,20" path="m6923,984l6933,984,6933,965,6923,965,6923,984xe" filled="true" fillcolor="#000000" stroked="false">
                <v:path arrowok="t"/>
                <v:fill type="solid"/>
              </v:shape>
            </v:group>
            <v:group style="position:absolute;left:6923;top:984;width:10;height:20" coordorigin="6923,984" coordsize="10,20">
              <v:shape style="position:absolute;left:6923;top:984;width:10;height:20" coordorigin="6923,984" coordsize="10,20" path="m6923,1004l6933,1004,6933,984,6923,984,6923,1004xe" filled="true" fillcolor="#000000" stroked="false">
                <v:path arrowok="t"/>
                <v:fill type="solid"/>
              </v:shape>
            </v:group>
            <v:group style="position:absolute;left:6923;top:1004;width:10;height:20" coordorigin="6923,1004" coordsize="10,20">
              <v:shape style="position:absolute;left:6923;top:1004;width:10;height:20" coordorigin="6923,1004" coordsize="10,20" path="m6923,1023l6933,1023,6933,1004,6923,1004,6923,1023xe" filled="true" fillcolor="#000000" stroked="false">
                <v:path arrowok="t"/>
                <v:fill type="solid"/>
              </v:shape>
            </v:group>
            <v:group style="position:absolute;left:6923;top:1023;width:10;height:20" coordorigin="6923,1023" coordsize="10,20">
              <v:shape style="position:absolute;left:6923;top:1023;width:10;height:20" coordorigin="6923,1023" coordsize="10,20" path="m6923,1042l6933,1042,6933,1023,6923,1023,6923,1042xe" filled="true" fillcolor="#000000" stroked="false">
                <v:path arrowok="t"/>
                <v:fill type="solid"/>
              </v:shape>
            </v:group>
            <v:group style="position:absolute;left:6923;top:1042;width:10;height:20" coordorigin="6923,1042" coordsize="10,20">
              <v:shape style="position:absolute;left:6923;top:1042;width:10;height:20" coordorigin="6923,1042" coordsize="10,20" path="m6923,1061l6933,1061,6933,1042,6923,1042,6923,1061xe" filled="true" fillcolor="#000000" stroked="false">
                <v:path arrowok="t"/>
                <v:fill type="solid"/>
              </v:shape>
            </v:group>
            <v:group style="position:absolute;left:6923;top:1061;width:10;height:20" coordorigin="6923,1061" coordsize="10,20">
              <v:shape style="position:absolute;left:6923;top:1061;width:10;height:20" coordorigin="6923,1061" coordsize="10,20" path="m6923,1080l6933,1080,6933,1061,6923,1061,6923,1080xe" filled="true" fillcolor="#000000" stroked="false">
                <v:path arrowok="t"/>
                <v:fill type="solid"/>
              </v:shape>
            </v:group>
            <v:group style="position:absolute;left:6923;top:1080;width:10;height:20" coordorigin="6923,1080" coordsize="10,20">
              <v:shape style="position:absolute;left:6923;top:1080;width:10;height:20" coordorigin="6923,1080" coordsize="10,20" path="m6923,1100l6933,1100,6933,1080,6923,1080,6923,1100xe" filled="true" fillcolor="#000000" stroked="false">
                <v:path arrowok="t"/>
                <v:fill type="solid"/>
              </v:shape>
            </v:group>
            <v:group style="position:absolute;left:6923;top:1100;width:10;height:20" coordorigin="6923,1100" coordsize="10,20">
              <v:shape style="position:absolute;left:6923;top:1100;width:10;height:20" coordorigin="6923,1100" coordsize="10,20" path="m6923,1119l6933,1119,6933,1100,6923,1100,6923,1119xe" filled="true" fillcolor="#000000" stroked="false">
                <v:path arrowok="t"/>
                <v:fill type="solid"/>
              </v:shape>
            </v:group>
            <v:group style="position:absolute;left:6923;top:1119;width:10;height:20" coordorigin="6923,1119" coordsize="10,20">
              <v:shape style="position:absolute;left:6923;top:1119;width:10;height:20" coordorigin="6923,1119" coordsize="10,20" path="m6923,1138l6933,1138,6933,1119,6923,1119,6923,1138xe" filled="true" fillcolor="#000000" stroked="false">
                <v:path arrowok="t"/>
                <v:fill type="solid"/>
              </v:shape>
            </v:group>
            <v:group style="position:absolute;left:6923;top:1138;width:10;height:20" coordorigin="6923,1138" coordsize="10,20">
              <v:shape style="position:absolute;left:6923;top:1138;width:10;height:20" coordorigin="6923,1138" coordsize="10,20" path="m6923,1157l6933,1157,6933,1138,6923,1138,6923,1157xe" filled="true" fillcolor="#000000" stroked="false">
                <v:path arrowok="t"/>
                <v:fill type="solid"/>
              </v:shape>
            </v:group>
            <v:group style="position:absolute;left:6923;top:1157;width:10;height:20" coordorigin="6923,1157" coordsize="10,20">
              <v:shape style="position:absolute;left:6923;top:1157;width:10;height:20" coordorigin="6923,1157" coordsize="10,20" path="m6923,1176l6933,1176,6933,1157,6923,1157,6923,1176xe" filled="true" fillcolor="#000000" stroked="false">
                <v:path arrowok="t"/>
                <v:fill type="solid"/>
              </v:shape>
            </v:group>
            <v:group style="position:absolute;left:6923;top:1176;width:10;height:20" coordorigin="6923,1176" coordsize="10,20">
              <v:shape style="position:absolute;left:6923;top:1176;width:10;height:20" coordorigin="6923,1176" coordsize="10,20" path="m6923,1196l6933,1196,6933,1176,6923,1176,6923,1196xe" filled="true" fillcolor="#000000" stroked="false">
                <v:path arrowok="t"/>
                <v:fill type="solid"/>
              </v:shape>
            </v:group>
            <v:group style="position:absolute;left:6923;top:1196;width:10;height:20" coordorigin="6923,1196" coordsize="10,20">
              <v:shape style="position:absolute;left:6923;top:1196;width:10;height:20" coordorigin="6923,1196" coordsize="10,20" path="m6923,1215l6933,1215,6933,1196,6923,1196,6923,1215xe" filled="true" fillcolor="#000000" stroked="false">
                <v:path arrowok="t"/>
                <v:fill type="solid"/>
              </v:shape>
            </v:group>
            <v:group style="position:absolute;left:6923;top:1215;width:10;height:20" coordorigin="6923,1215" coordsize="10,20">
              <v:shape style="position:absolute;left:6923;top:1215;width:10;height:20" coordorigin="6923,1215" coordsize="10,20" path="m6923,1234l6933,1234,6933,1215,6923,1215,6923,1234xe" filled="true" fillcolor="#000000" stroked="false">
                <v:path arrowok="t"/>
                <v:fill type="solid"/>
              </v:shape>
            </v:group>
            <v:group style="position:absolute;left:6923;top:1242;width:10;height:2" coordorigin="6923,1242" coordsize="10,2">
              <v:shape style="position:absolute;left:6923;top:1242;width:10;height:2" coordorigin="6923,1242" coordsize="10,0" path="m6923,1242l6933,1242e" filled="false" stroked="true" strokeweight=".78003pt" strokecolor="#000000">
                <v:path arrowok="t"/>
              </v:shape>
              <v:shape style="position:absolute;left:157;top:1157;width:5226;height:102" type="#_x0000_t75" stroked="false">
                <v:imagedata r:id="rId283" o:title=""/>
              </v:shape>
              <v:shape style="position:absolute;left:5359;top:1250;width:1564;height:10" type="#_x0000_t75" stroked="false">
                <v:imagedata r:id="rId111" o:title=""/>
              </v:shape>
              <v:shape style="position:absolute;left:6919;top:1250;width:1603;height:10" type="#_x0000_t75" stroked="false">
                <v:imagedata r:id="rId282" o:title=""/>
              </v:shape>
            </v:group>
            <v:group style="position:absolute;left:3663;top:1259;width:10;height:20" coordorigin="3663,1259" coordsize="10,20">
              <v:shape style="position:absolute;left:3663;top:1259;width:10;height:20" coordorigin="3663,1259" coordsize="10,20" path="m3663,1278l3672,1278,3672,1259,3663,1259,3663,1278xe" filled="true" fillcolor="#000000" stroked="false">
                <v:path arrowok="t"/>
                <v:fill type="solid"/>
              </v:shape>
            </v:group>
            <v:group style="position:absolute;left:3663;top:1278;width:10;height:20" coordorigin="3663,1278" coordsize="10,20">
              <v:shape style="position:absolute;left:3663;top:1278;width:10;height:20" coordorigin="3663,1278" coordsize="10,20" path="m3663,1298l3672,1298,3672,1278,3663,1278,3663,1298xe" filled="true" fillcolor="#000000" stroked="false">
                <v:path arrowok="t"/>
                <v:fill type="solid"/>
              </v:shape>
            </v:group>
            <v:group style="position:absolute;left:3663;top:1298;width:10;height:20" coordorigin="3663,1298" coordsize="10,20">
              <v:shape style="position:absolute;left:3663;top:1298;width:10;height:20" coordorigin="3663,1298" coordsize="10,20" path="m3663,1317l3672,1317,3672,1298,3663,1298,3663,1317xe" filled="true" fillcolor="#000000" stroked="false">
                <v:path arrowok="t"/>
                <v:fill type="solid"/>
              </v:shape>
            </v:group>
            <v:group style="position:absolute;left:3663;top:1317;width:10;height:20" coordorigin="3663,1317" coordsize="10,20">
              <v:shape style="position:absolute;left:3663;top:1317;width:10;height:20" coordorigin="3663,1317" coordsize="10,20" path="m3663,1336l3672,1336,3672,1317,3663,1317,3663,1336xe" filled="true" fillcolor="#000000" stroked="false">
                <v:path arrowok="t"/>
                <v:fill type="solid"/>
              </v:shape>
            </v:group>
            <v:group style="position:absolute;left:3663;top:1336;width:10;height:20" coordorigin="3663,1336" coordsize="10,20">
              <v:shape style="position:absolute;left:3663;top:1336;width:10;height:20" coordorigin="3663,1336" coordsize="10,20" path="m3663,1355l3672,1355,3672,1336,3663,1336,3663,1355xe" filled="true" fillcolor="#000000" stroked="false">
                <v:path arrowok="t"/>
                <v:fill type="solid"/>
              </v:shape>
            </v:group>
            <v:group style="position:absolute;left:3663;top:1355;width:10;height:20" coordorigin="3663,1355" coordsize="10,20">
              <v:shape style="position:absolute;left:3663;top:1355;width:10;height:20" coordorigin="3663,1355" coordsize="10,20" path="m3663,1374l3672,1374,3672,1355,3663,1355,3663,1374xe" filled="true" fillcolor="#000000" stroked="false">
                <v:path arrowok="t"/>
                <v:fill type="solid"/>
              </v:shape>
            </v:group>
            <v:group style="position:absolute;left:3663;top:1374;width:10;height:20" coordorigin="3663,1374" coordsize="10,20">
              <v:shape style="position:absolute;left:3663;top:1374;width:10;height:20" coordorigin="3663,1374" coordsize="10,20" path="m3663,1394l3672,1394,3672,1374,3663,1374,3663,1394xe" filled="true" fillcolor="#000000" stroked="false">
                <v:path arrowok="t"/>
                <v:fill type="solid"/>
              </v:shape>
            </v:group>
            <v:group style="position:absolute;left:3663;top:1394;width:10;height:20" coordorigin="3663,1394" coordsize="10,20">
              <v:shape style="position:absolute;left:3663;top:1394;width:10;height:20" coordorigin="3663,1394" coordsize="10,20" path="m3663,1413l3672,1413,3672,1394,3663,1394,3663,1413xe" filled="true" fillcolor="#000000" stroked="false">
                <v:path arrowok="t"/>
                <v:fill type="solid"/>
              </v:shape>
            </v:group>
            <v:group style="position:absolute;left:3663;top:1413;width:10;height:20" coordorigin="3663,1413" coordsize="10,20">
              <v:shape style="position:absolute;left:3663;top:1413;width:10;height:20" coordorigin="3663,1413" coordsize="10,20" path="m3663,1432l3672,1432,3672,1413,3663,1413,3663,1432xe" filled="true" fillcolor="#000000" stroked="false">
                <v:path arrowok="t"/>
                <v:fill type="solid"/>
              </v:shape>
            </v:group>
            <v:group style="position:absolute;left:3663;top:1432;width:10;height:20" coordorigin="3663,1432" coordsize="10,20">
              <v:shape style="position:absolute;left:3663;top:1432;width:10;height:20" coordorigin="3663,1432" coordsize="10,20" path="m3663,1451l3672,1451,3672,1432,3663,1432,3663,1451xe" filled="true" fillcolor="#000000" stroked="false">
                <v:path arrowok="t"/>
                <v:fill type="solid"/>
              </v:shape>
            </v:group>
            <v:group style="position:absolute;left:3663;top:1451;width:10;height:20" coordorigin="3663,1451" coordsize="10,20">
              <v:shape style="position:absolute;left:3663;top:1451;width:10;height:20" coordorigin="3663,1451" coordsize="10,20" path="m3663,1470l3672,1470,3672,1451,3663,1451,3663,1470xe" filled="true" fillcolor="#000000" stroked="false">
                <v:path arrowok="t"/>
                <v:fill type="solid"/>
              </v:shape>
            </v:group>
            <v:group style="position:absolute;left:3663;top:1470;width:10;height:20" coordorigin="3663,1470" coordsize="10,20">
              <v:shape style="position:absolute;left:3663;top:1470;width:10;height:20" coordorigin="3663,1470" coordsize="10,20" path="m3663,1490l3672,1490,3672,1470,3663,1470,3663,1490xe" filled="true" fillcolor="#000000" stroked="false">
                <v:path arrowok="t"/>
                <v:fill type="solid"/>
              </v:shape>
            </v:group>
            <v:group style="position:absolute;left:3663;top:1490;width:10;height:20" coordorigin="3663,1490" coordsize="10,20">
              <v:shape style="position:absolute;left:3663;top:1490;width:10;height:20" coordorigin="3663,1490" coordsize="10,20" path="m3663,1509l3672,1509,3672,1490,3663,1490,3663,1509xe" filled="true" fillcolor="#000000" stroked="false">
                <v:path arrowok="t"/>
                <v:fill type="solid"/>
              </v:shape>
            </v:group>
            <v:group style="position:absolute;left:3663;top:1509;width:10;height:20" coordorigin="3663,1509" coordsize="10,20">
              <v:shape style="position:absolute;left:3663;top:1509;width:10;height:20" coordorigin="3663,1509" coordsize="10,20" path="m3663,1528l3672,1528,3672,1509,3663,1509,3663,1528xe" filled="true" fillcolor="#000000" stroked="false">
                <v:path arrowok="t"/>
                <v:fill type="solid"/>
              </v:shape>
            </v:group>
            <v:group style="position:absolute;left:3663;top:1528;width:10;height:20" coordorigin="3663,1528" coordsize="10,20">
              <v:shape style="position:absolute;left:3663;top:1528;width:10;height:20" coordorigin="3663,1528" coordsize="10,20" path="m3663,1547l3672,1547,3672,1528,3663,1528,3663,1547xe" filled="true" fillcolor="#000000" stroked="false">
                <v:path arrowok="t"/>
                <v:fill type="solid"/>
              </v:shape>
            </v:group>
            <v:group style="position:absolute;left:3663;top:1547;width:10;height:20" coordorigin="3663,1547" coordsize="10,20">
              <v:shape style="position:absolute;left:3663;top:1547;width:10;height:20" coordorigin="3663,1547" coordsize="10,20" path="m3663,1566l3672,1566,3672,1547,3663,1547,3663,1566xe" filled="true" fillcolor="#000000" stroked="false">
                <v:path arrowok="t"/>
                <v:fill type="solid"/>
              </v:shape>
              <v:shape style="position:absolute;left:143;top:1566;width:5222;height:103" type="#_x0000_t75" stroked="false">
                <v:imagedata r:id="rId289" o:title=""/>
              </v:shape>
            </v:group>
            <v:group style="position:absolute;left:5364;top:1259;width:10;height:20" coordorigin="5364,1259" coordsize="10,20">
              <v:shape style="position:absolute;left:5364;top:1259;width:10;height:20" coordorigin="5364,1259" coordsize="10,20" path="m5364,1278l5374,1278,5374,1259,5364,1259,5364,1278xe" filled="true" fillcolor="#000000" stroked="false">
                <v:path arrowok="t"/>
                <v:fill type="solid"/>
              </v:shape>
            </v:group>
            <v:group style="position:absolute;left:5364;top:1278;width:10;height:20" coordorigin="5364,1278" coordsize="10,20">
              <v:shape style="position:absolute;left:5364;top:1278;width:10;height:20" coordorigin="5364,1278" coordsize="10,20" path="m5364,1298l5374,1298,5374,1278,5364,1278,5364,1298xe" filled="true" fillcolor="#000000" stroked="false">
                <v:path arrowok="t"/>
                <v:fill type="solid"/>
              </v:shape>
            </v:group>
            <v:group style="position:absolute;left:5364;top:1298;width:10;height:20" coordorigin="5364,1298" coordsize="10,20">
              <v:shape style="position:absolute;left:5364;top:1298;width:10;height:20" coordorigin="5364,1298" coordsize="10,20" path="m5364,1317l5374,1317,5374,1298,5364,1298,5364,1317xe" filled="true" fillcolor="#000000" stroked="false">
                <v:path arrowok="t"/>
                <v:fill type="solid"/>
              </v:shape>
            </v:group>
            <v:group style="position:absolute;left:5364;top:1317;width:10;height:20" coordorigin="5364,1317" coordsize="10,20">
              <v:shape style="position:absolute;left:5364;top:1317;width:10;height:20" coordorigin="5364,1317" coordsize="10,20" path="m5364,1336l5374,1336,5374,1317,5364,1317,5364,1336xe" filled="true" fillcolor="#000000" stroked="false">
                <v:path arrowok="t"/>
                <v:fill type="solid"/>
              </v:shape>
            </v:group>
            <v:group style="position:absolute;left:5364;top:1336;width:10;height:20" coordorigin="5364,1336" coordsize="10,20">
              <v:shape style="position:absolute;left:5364;top:1336;width:10;height:20" coordorigin="5364,1336" coordsize="10,20" path="m5364,1355l5374,1355,5374,1336,5364,1336,5364,1355xe" filled="true" fillcolor="#000000" stroked="false">
                <v:path arrowok="t"/>
                <v:fill type="solid"/>
              </v:shape>
            </v:group>
            <v:group style="position:absolute;left:5364;top:1355;width:10;height:20" coordorigin="5364,1355" coordsize="10,20">
              <v:shape style="position:absolute;left:5364;top:1355;width:10;height:20" coordorigin="5364,1355" coordsize="10,20" path="m5364,1374l5374,1374,5374,1355,5364,1355,5364,1374xe" filled="true" fillcolor="#000000" stroked="false">
                <v:path arrowok="t"/>
                <v:fill type="solid"/>
              </v:shape>
            </v:group>
            <v:group style="position:absolute;left:5364;top:1374;width:10;height:20" coordorigin="5364,1374" coordsize="10,20">
              <v:shape style="position:absolute;left:5364;top:1374;width:10;height:20" coordorigin="5364,1374" coordsize="10,20" path="m5364,1394l5374,1394,5374,1374,5364,1374,5364,1394xe" filled="true" fillcolor="#000000" stroked="false">
                <v:path arrowok="t"/>
                <v:fill type="solid"/>
              </v:shape>
            </v:group>
            <v:group style="position:absolute;left:5364;top:1394;width:10;height:20" coordorigin="5364,1394" coordsize="10,20">
              <v:shape style="position:absolute;left:5364;top:1394;width:10;height:20" coordorigin="5364,1394" coordsize="10,20" path="m5364,1413l5374,1413,5374,1394,5364,1394,5364,1413xe" filled="true" fillcolor="#000000" stroked="false">
                <v:path arrowok="t"/>
                <v:fill type="solid"/>
              </v:shape>
            </v:group>
            <v:group style="position:absolute;left:5364;top:1413;width:10;height:20" coordorigin="5364,1413" coordsize="10,20">
              <v:shape style="position:absolute;left:5364;top:1413;width:10;height:20" coordorigin="5364,1413" coordsize="10,20" path="m5364,1432l5374,1432,5374,1413,5364,1413,5364,1432xe" filled="true" fillcolor="#000000" stroked="false">
                <v:path arrowok="t"/>
                <v:fill type="solid"/>
              </v:shape>
            </v:group>
            <v:group style="position:absolute;left:5364;top:1432;width:10;height:20" coordorigin="5364,1432" coordsize="10,20">
              <v:shape style="position:absolute;left:5364;top:1432;width:10;height:20" coordorigin="5364,1432" coordsize="10,20" path="m5364,1451l5374,1451,5374,1432,5364,1432,5364,1451xe" filled="true" fillcolor="#000000" stroked="false">
                <v:path arrowok="t"/>
                <v:fill type="solid"/>
              </v:shape>
            </v:group>
            <v:group style="position:absolute;left:5364;top:1451;width:10;height:20" coordorigin="5364,1451" coordsize="10,20">
              <v:shape style="position:absolute;left:5364;top:1451;width:10;height:20" coordorigin="5364,1451" coordsize="10,20" path="m5364,1470l5374,1470,5374,1451,5364,1451,5364,1470xe" filled="true" fillcolor="#000000" stroked="false">
                <v:path arrowok="t"/>
                <v:fill type="solid"/>
              </v:shape>
            </v:group>
            <v:group style="position:absolute;left:5364;top:1470;width:10;height:20" coordorigin="5364,1470" coordsize="10,20">
              <v:shape style="position:absolute;left:5364;top:1470;width:10;height:20" coordorigin="5364,1470" coordsize="10,20" path="m5364,1490l5374,1490,5374,1470,5364,1470,5364,1490xe" filled="true" fillcolor="#000000" stroked="false">
                <v:path arrowok="t"/>
                <v:fill type="solid"/>
              </v:shape>
            </v:group>
            <v:group style="position:absolute;left:5364;top:1490;width:10;height:20" coordorigin="5364,1490" coordsize="10,20">
              <v:shape style="position:absolute;left:5364;top:1490;width:10;height:20" coordorigin="5364,1490" coordsize="10,20" path="m5364,1509l5374,1509,5374,1490,5364,1490,5364,1509xe" filled="true" fillcolor="#000000" stroked="false">
                <v:path arrowok="t"/>
                <v:fill type="solid"/>
              </v:shape>
            </v:group>
            <v:group style="position:absolute;left:5364;top:1509;width:10;height:20" coordorigin="5364,1509" coordsize="10,20">
              <v:shape style="position:absolute;left:5364;top:1509;width:10;height:20" coordorigin="5364,1509" coordsize="10,20" path="m5364,1528l5374,1528,5374,1509,5364,1509,5364,1528xe" filled="true" fillcolor="#000000" stroked="false">
                <v:path arrowok="t"/>
                <v:fill type="solid"/>
              </v:shape>
            </v:group>
            <v:group style="position:absolute;left:5364;top:1528;width:10;height:20" coordorigin="5364,1528" coordsize="10,20">
              <v:shape style="position:absolute;left:5364;top:1528;width:10;height:20" coordorigin="5364,1528" coordsize="10,20" path="m5364,1547l5374,1547,5374,1528,5364,1528,5364,1547xe" filled="true" fillcolor="#000000" stroked="false">
                <v:path arrowok="t"/>
                <v:fill type="solid"/>
              </v:shape>
            </v:group>
            <v:group style="position:absolute;left:5364;top:1547;width:10;height:20" coordorigin="5364,1547" coordsize="10,20">
              <v:shape style="position:absolute;left:5364;top:1547;width:10;height:20" coordorigin="5364,1547" coordsize="10,20" path="m5364,1566l5374,1566,5374,1547,5364,1547,5364,1566xe" filled="true" fillcolor="#000000" stroked="false">
                <v:path arrowok="t"/>
                <v:fill type="solid"/>
              </v:shape>
              <v:shape style="position:absolute;left:5355;top:1566;width:1569;height:103" type="#_x0000_t75" stroked="false">
                <v:imagedata r:id="rId104" o:title=""/>
              </v:shape>
            </v:group>
            <v:group style="position:absolute;left:6923;top:1259;width:10;height:20" coordorigin="6923,1259" coordsize="10,20">
              <v:shape style="position:absolute;left:6923;top:1259;width:10;height:20" coordorigin="6923,1259" coordsize="10,20" path="m6923,1278l6933,1278,6933,1259,6923,1259,6923,1278xe" filled="true" fillcolor="#000000" stroked="false">
                <v:path arrowok="t"/>
                <v:fill type="solid"/>
              </v:shape>
            </v:group>
            <v:group style="position:absolute;left:6923;top:1278;width:10;height:20" coordorigin="6923,1278" coordsize="10,20">
              <v:shape style="position:absolute;left:6923;top:1278;width:10;height:20" coordorigin="6923,1278" coordsize="10,20" path="m6923,1298l6933,1298,6933,1278,6923,1278,6923,1298xe" filled="true" fillcolor="#000000" stroked="false">
                <v:path arrowok="t"/>
                <v:fill type="solid"/>
              </v:shape>
            </v:group>
            <v:group style="position:absolute;left:6923;top:1298;width:10;height:20" coordorigin="6923,1298" coordsize="10,20">
              <v:shape style="position:absolute;left:6923;top:1298;width:10;height:20" coordorigin="6923,1298" coordsize="10,20" path="m6923,1317l6933,1317,6933,1298,6923,1298,6923,1317xe" filled="true" fillcolor="#000000" stroked="false">
                <v:path arrowok="t"/>
                <v:fill type="solid"/>
              </v:shape>
            </v:group>
            <v:group style="position:absolute;left:6923;top:1317;width:10;height:20" coordorigin="6923,1317" coordsize="10,20">
              <v:shape style="position:absolute;left:6923;top:1317;width:10;height:20" coordorigin="6923,1317" coordsize="10,20" path="m6923,1336l6933,1336,6933,1317,6923,1317,6923,1336xe" filled="true" fillcolor="#000000" stroked="false">
                <v:path arrowok="t"/>
                <v:fill type="solid"/>
              </v:shape>
            </v:group>
            <v:group style="position:absolute;left:6923;top:1336;width:10;height:20" coordorigin="6923,1336" coordsize="10,20">
              <v:shape style="position:absolute;left:6923;top:1336;width:10;height:20" coordorigin="6923,1336" coordsize="10,20" path="m6923,1355l6933,1355,6933,1336,6923,1336,6923,1355xe" filled="true" fillcolor="#000000" stroked="false">
                <v:path arrowok="t"/>
                <v:fill type="solid"/>
              </v:shape>
            </v:group>
            <v:group style="position:absolute;left:6923;top:1355;width:10;height:20" coordorigin="6923,1355" coordsize="10,20">
              <v:shape style="position:absolute;left:6923;top:1355;width:10;height:20" coordorigin="6923,1355" coordsize="10,20" path="m6923,1374l6933,1374,6933,1355,6923,1355,6923,1374xe" filled="true" fillcolor="#000000" stroked="false">
                <v:path arrowok="t"/>
                <v:fill type="solid"/>
              </v:shape>
            </v:group>
            <v:group style="position:absolute;left:6923;top:1374;width:10;height:20" coordorigin="6923,1374" coordsize="10,20">
              <v:shape style="position:absolute;left:6923;top:1374;width:10;height:20" coordorigin="6923,1374" coordsize="10,20" path="m6923,1394l6933,1394,6933,1374,6923,1374,6923,1394xe" filled="true" fillcolor="#000000" stroked="false">
                <v:path arrowok="t"/>
                <v:fill type="solid"/>
              </v:shape>
            </v:group>
            <v:group style="position:absolute;left:6923;top:1394;width:10;height:20" coordorigin="6923,1394" coordsize="10,20">
              <v:shape style="position:absolute;left:6923;top:1394;width:10;height:20" coordorigin="6923,1394" coordsize="10,20" path="m6923,1413l6933,1413,6933,1394,6923,1394,6923,1413xe" filled="true" fillcolor="#000000" stroked="false">
                <v:path arrowok="t"/>
                <v:fill type="solid"/>
              </v:shape>
            </v:group>
            <v:group style="position:absolute;left:6923;top:1413;width:10;height:20" coordorigin="6923,1413" coordsize="10,20">
              <v:shape style="position:absolute;left:6923;top:1413;width:10;height:20" coordorigin="6923,1413" coordsize="10,20" path="m6923,1432l6933,1432,6933,1413,6923,1413,6923,1432xe" filled="true" fillcolor="#000000" stroked="false">
                <v:path arrowok="t"/>
                <v:fill type="solid"/>
              </v:shape>
            </v:group>
            <v:group style="position:absolute;left:6923;top:1432;width:10;height:20" coordorigin="6923,1432" coordsize="10,20">
              <v:shape style="position:absolute;left:6923;top:1432;width:10;height:20" coordorigin="6923,1432" coordsize="10,20" path="m6923,1451l6933,1451,6933,1432,6923,1432,6923,1451xe" filled="true" fillcolor="#000000" stroked="false">
                <v:path arrowok="t"/>
                <v:fill type="solid"/>
              </v:shape>
            </v:group>
            <v:group style="position:absolute;left:6923;top:1451;width:10;height:20" coordorigin="6923,1451" coordsize="10,20">
              <v:shape style="position:absolute;left:6923;top:1451;width:10;height:20" coordorigin="6923,1451" coordsize="10,20" path="m6923,1470l6933,1470,6933,1451,6923,1451,6923,1470xe" filled="true" fillcolor="#000000" stroked="false">
                <v:path arrowok="t"/>
                <v:fill type="solid"/>
              </v:shape>
            </v:group>
            <v:group style="position:absolute;left:6923;top:1470;width:10;height:20" coordorigin="6923,1470" coordsize="10,20">
              <v:shape style="position:absolute;left:6923;top:1470;width:10;height:20" coordorigin="6923,1470" coordsize="10,20" path="m6923,1490l6933,1490,6933,1470,6923,1470,6923,1490xe" filled="true" fillcolor="#000000" stroked="false">
                <v:path arrowok="t"/>
                <v:fill type="solid"/>
              </v:shape>
            </v:group>
            <v:group style="position:absolute;left:6923;top:1490;width:10;height:20" coordorigin="6923,1490" coordsize="10,20">
              <v:shape style="position:absolute;left:6923;top:1490;width:10;height:20" coordorigin="6923,1490" coordsize="10,20" path="m6923,1509l6933,1509,6933,1490,6923,1490,6923,1509xe" filled="true" fillcolor="#000000" stroked="false">
                <v:path arrowok="t"/>
                <v:fill type="solid"/>
              </v:shape>
            </v:group>
            <v:group style="position:absolute;left:6923;top:1509;width:10;height:20" coordorigin="6923,1509" coordsize="10,20">
              <v:shape style="position:absolute;left:6923;top:1509;width:10;height:20" coordorigin="6923,1509" coordsize="10,20" path="m6923,1528l6933,1528,6933,1509,6923,1509,6923,1528xe" filled="true" fillcolor="#000000" stroked="false">
                <v:path arrowok="t"/>
                <v:fill type="solid"/>
              </v:shape>
            </v:group>
            <v:group style="position:absolute;left:6923;top:1528;width:10;height:20" coordorigin="6923,1528" coordsize="10,20">
              <v:shape style="position:absolute;left:6923;top:1528;width:10;height:20" coordorigin="6923,1528" coordsize="10,20" path="m6923,1547l6933,1547,6933,1528,6923,1528,6923,1547xe" filled="true" fillcolor="#000000" stroked="false">
                <v:path arrowok="t"/>
                <v:fill type="solid"/>
              </v:shape>
            </v:group>
            <v:group style="position:absolute;left:6923;top:1547;width:10;height:20" coordorigin="6923,1547" coordsize="10,20">
              <v:shape style="position:absolute;left:6923;top:1547;width:10;height:20" coordorigin="6923,1547" coordsize="10,20" path="m6923,1566l6933,1566,6933,1547,6923,1547,6923,1566xe" filled="true" fillcolor="#000000" stroked="false">
                <v:path arrowok="t"/>
                <v:fill type="solid"/>
              </v:shape>
              <v:shape style="position:absolute;left:6914;top:1566;width:1608;height:103" type="#_x0000_t75" stroked="false">
                <v:imagedata r:id="rId290" o:title=""/>
              </v:shape>
              <v:shape style="position:absolute;left:5731;top:18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1659;top:388;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3975;top:592;width:108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其他应收账款</w:t>
                      </w:r>
                    </w:p>
                  </w:txbxContent>
                </v:textbox>
                <w10:wrap type="none"/>
              </v:shape>
              <v:shape style="position:absolute;left:5784;top:592;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105;top:592;width:123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shape style="position:absolute;left:265;top:1003;width:861;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个月以内</w:t>
                      </w:r>
                    </w:p>
                  </w:txbxContent>
                </v:textbox>
                <w10:wrap type="none"/>
              </v:shape>
              <v:shape style="position:absolute;left:4308;top:1022;width:95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2,302,939.27</w:t>
                      </w:r>
                    </w:p>
                  </w:txbxContent>
                </v:textbox>
                <w10:wrap type="none"/>
              </v:shape>
              <v:shape style="position:absolute;left:8095;top:1022;width:31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265;top:1413;width:65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xbxContent>
                </v:textbox>
                <w10:wrap type="none"/>
              </v:shape>
              <v:shape style="position:absolute;left:4445;top:1432;width:81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224,219.25</w:t>
                      </w:r>
                    </w:p>
                  </w:txbxContent>
                </v:textbox>
                <w10:wrap type="none"/>
              </v:shape>
              <v:shape style="position:absolute;left:6093;top:1432;width:72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44,843.85</w:t>
                      </w:r>
                    </w:p>
                  </w:txbxContent>
                </v:textbox>
                <w10:wrap type="none"/>
              </v:shape>
              <v:shape style="position:absolute;left:8005;top:1432;width:40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20.00</w:t>
                      </w:r>
                    </w:p>
                  </w:txbxContent>
                </v:textbox>
                <w10:wrap type="none"/>
              </v:shape>
            </v:group>
          </v:group>
        </w:pict>
      </w:r>
      <w:r>
        <w:rPr>
          <w:rFonts w:ascii="Times New Roman" w:hAnsi="Times New Roman" w:cs="Times New Roman" w:eastAsia="Times New Roman" w:hint="default"/>
          <w:position w:val="-32"/>
          <w:sz w:val="20"/>
          <w:szCs w:val="20"/>
        </w:rPr>
      </w:r>
    </w:p>
    <w:p>
      <w:pPr>
        <w:spacing w:after="0" w:line="1669" w:lineRule="exact"/>
        <w:rPr>
          <w:rFonts w:ascii="Times New Roman" w:hAnsi="Times New Roman" w:cs="Times New Roman" w:eastAsia="Times New Roman" w:hint="default"/>
          <w:sz w:val="20"/>
          <w:szCs w:val="20"/>
        </w:rPr>
        <w:sectPr>
          <w:pgSz w:w="11910" w:h="16840"/>
          <w:pgMar w:header="765" w:footer="1019" w:top="960" w:bottom="120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2"/>
          <w:szCs w:val="22"/>
        </w:rPr>
      </w:pPr>
    </w:p>
    <w:tbl>
      <w:tblPr>
        <w:tblW w:w="0" w:type="auto"/>
        <w:jc w:val="left"/>
        <w:tblInd w:w="257" w:type="dxa"/>
        <w:tblLayout w:type="fixed"/>
        <w:tblCellMar>
          <w:top w:w="0" w:type="dxa"/>
          <w:left w:w="0" w:type="dxa"/>
          <w:bottom w:w="0" w:type="dxa"/>
          <w:right w:w="0" w:type="dxa"/>
        </w:tblCellMar>
        <w:tblLook w:val="01E0"/>
      </w:tblPr>
      <w:tblGrid>
        <w:gridCol w:w="3525"/>
        <w:gridCol w:w="1702"/>
        <w:gridCol w:w="1559"/>
        <w:gridCol w:w="1594"/>
      </w:tblGrid>
      <w:tr>
        <w:trPr>
          <w:trHeight w:val="352" w:hRule="exact"/>
        </w:trPr>
        <w:tc>
          <w:tcPr>
            <w:tcW w:w="352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209,667.00</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104,833.50</w:t>
            </w:r>
          </w:p>
        </w:tc>
        <w:tc>
          <w:tcPr>
            <w:tcW w:w="159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50.00</w:t>
            </w:r>
          </w:p>
        </w:tc>
      </w:tr>
      <w:tr>
        <w:trPr>
          <w:trHeight w:val="58" w:hRule="exact"/>
        </w:trPr>
        <w:tc>
          <w:tcPr>
            <w:tcW w:w="3525"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nil" w:sz="6" w:space="0" w:color="auto"/>
            </w:tcBorders>
          </w:tcPr>
          <w:p>
            <w:pPr/>
          </w:p>
        </w:tc>
      </w:tr>
      <w:tr>
        <w:trPr>
          <w:trHeight w:val="352" w:hRule="exact"/>
        </w:trPr>
        <w:tc>
          <w:tcPr>
            <w:tcW w:w="3525"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个月以上</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3"/>
              <w:jc w:val="right"/>
              <w:rPr>
                <w:rFonts w:ascii="Times New Roman" w:hAnsi="Times New Roman" w:cs="Times New Roman" w:eastAsia="Times New Roman" w:hint="default"/>
                <w:sz w:val="18"/>
                <w:szCs w:val="18"/>
              </w:rPr>
            </w:pPr>
            <w:r>
              <w:rPr>
                <w:rFonts w:ascii="Times New Roman"/>
                <w:sz w:val="18"/>
              </w:rPr>
              <w:t>182,398.48</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4"/>
              <w:jc w:val="right"/>
              <w:rPr>
                <w:rFonts w:ascii="Times New Roman" w:hAnsi="Times New Roman" w:cs="Times New Roman" w:eastAsia="Times New Roman" w:hint="default"/>
                <w:sz w:val="18"/>
                <w:szCs w:val="18"/>
              </w:rPr>
            </w:pPr>
            <w:r>
              <w:rPr>
                <w:rFonts w:ascii="Times New Roman"/>
                <w:sz w:val="18"/>
              </w:rPr>
              <w:t>182,398.48</w:t>
            </w:r>
          </w:p>
        </w:tc>
        <w:tc>
          <w:tcPr>
            <w:tcW w:w="1594"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108"/>
              <w:jc w:val="right"/>
              <w:rPr>
                <w:rFonts w:ascii="Times New Roman" w:hAnsi="Times New Roman" w:cs="Times New Roman" w:eastAsia="Times New Roman" w:hint="default"/>
                <w:sz w:val="18"/>
                <w:szCs w:val="18"/>
              </w:rPr>
            </w:pPr>
            <w:r>
              <w:rPr>
                <w:rFonts w:ascii="Times New Roman"/>
                <w:sz w:val="18"/>
              </w:rPr>
              <w:t>100.00</w:t>
            </w:r>
          </w:p>
        </w:tc>
      </w:tr>
      <w:tr>
        <w:trPr>
          <w:trHeight w:val="57" w:hRule="exact"/>
        </w:trPr>
        <w:tc>
          <w:tcPr>
            <w:tcW w:w="3525" w:type="dxa"/>
            <w:tcBorders>
              <w:top w:val="nil" w:sz="6" w:space="0" w:color="auto"/>
              <w:left w:val="nil" w:sz="6" w:space="0" w:color="auto"/>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nil" w:sz="6" w:space="0" w:color="auto"/>
            </w:tcBorders>
          </w:tcPr>
          <w:p>
            <w:pPr/>
          </w:p>
        </w:tc>
      </w:tr>
      <w:tr>
        <w:trPr>
          <w:trHeight w:val="416" w:hRule="exact"/>
        </w:trPr>
        <w:tc>
          <w:tcPr>
            <w:tcW w:w="3525" w:type="dxa"/>
            <w:tcBorders>
              <w:top w:val="nil" w:sz="6" w:space="0" w:color="auto"/>
              <w:left w:val="nil" w:sz="6" w:space="0" w:color="auto"/>
              <w:bottom w:val="single" w:sz="12" w:space="0" w:color="000000"/>
              <w:right w:val="single" w:sz="4" w:space="0" w:color="000000"/>
            </w:tcBorders>
          </w:tcPr>
          <w:p>
            <w:pPr>
              <w:pStyle w:val="TableParagraph"/>
              <w:spacing w:line="240" w:lineRule="auto" w:before="98"/>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3"/>
              <w:jc w:val="right"/>
              <w:rPr>
                <w:rFonts w:ascii="Times New Roman" w:hAnsi="Times New Roman" w:cs="Times New Roman" w:eastAsia="Times New Roman" w:hint="default"/>
                <w:sz w:val="18"/>
                <w:szCs w:val="18"/>
              </w:rPr>
            </w:pPr>
            <w:r>
              <w:rPr>
                <w:rFonts w:ascii="Times New Roman"/>
                <w:sz w:val="18"/>
              </w:rPr>
              <w:t>2,919,224.00</w:t>
            </w:r>
          </w:p>
        </w:tc>
        <w:tc>
          <w:tcPr>
            <w:tcW w:w="155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0"/>
              <w:ind w:right="104"/>
              <w:jc w:val="right"/>
              <w:rPr>
                <w:rFonts w:ascii="Times New Roman" w:hAnsi="Times New Roman" w:cs="Times New Roman" w:eastAsia="Times New Roman" w:hint="default"/>
                <w:sz w:val="18"/>
                <w:szCs w:val="18"/>
              </w:rPr>
            </w:pPr>
            <w:r>
              <w:rPr>
                <w:rFonts w:ascii="Times New Roman"/>
                <w:sz w:val="18"/>
              </w:rPr>
              <w:t>332,075.83</w:t>
            </w:r>
          </w:p>
        </w:tc>
        <w:tc>
          <w:tcPr>
            <w:tcW w:w="1594" w:type="dxa"/>
            <w:tcBorders>
              <w:top w:val="nil" w:sz="6" w:space="0" w:color="auto"/>
              <w:left w:val="single" w:sz="4" w:space="0" w:color="000000"/>
              <w:bottom w:val="single" w:sz="12" w:space="0" w:color="000000"/>
              <w:right w:val="nil" w:sz="6" w:space="0" w:color="auto"/>
            </w:tcBorders>
          </w:tcPr>
          <w:p>
            <w:pPr/>
          </w:p>
        </w:tc>
      </w:tr>
    </w:tbl>
    <w:p>
      <w:pPr>
        <w:pStyle w:val="BodyText"/>
        <w:spacing w:line="240" w:lineRule="auto" w:before="11"/>
        <w:ind w:left="1326" w:right="0"/>
        <w:jc w:val="left"/>
      </w:pPr>
      <w:r>
        <w:rPr/>
        <w:pict>
          <v:group style="position:absolute;margin-left:91.580002pt;margin-top:-62.998276pt;width:418.25pt;height:.5pt;mso-position-horizontal-relative:page;mso-position-vertical-relative:paragraph;z-index:-1584592" coordorigin="1832,-1260" coordsize="8365,10">
            <v:shape style="position:absolute;left:1832;top:-1260;width:5207;height:10" type="#_x0000_t75" stroked="false">
              <v:imagedata r:id="rId291" o:title=""/>
            </v:shape>
            <v:shape style="position:absolute;left:7034;top:-1260;width:1564;height:10" type="#_x0000_t75" stroked="false">
              <v:imagedata r:id="rId111" o:title=""/>
            </v:shape>
            <v:shape style="position:absolute;left:8593;top:-1260;width:1603;height:10" type="#_x0000_t75" stroked="false">
              <v:imagedata r:id="rId282" o:title=""/>
            </v:shape>
            <w10:wrap type="none"/>
          </v:group>
        </w:pict>
      </w:r>
      <w:r>
        <w:rPr/>
        <w:pict>
          <v:group style="position:absolute;margin-left:91.580002pt;margin-top:-47.158257pt;width:418.25pt;height:5.2pt;mso-position-horizontal-relative:page;mso-position-vertical-relative:paragraph;z-index:-1584568" coordorigin="1832,-943" coordsize="8365,104">
            <v:shape style="position:absolute;left:1832;top:-943;width:5226;height:103" type="#_x0000_t75" stroked="false">
              <v:imagedata r:id="rId286" o:title=""/>
            </v:shape>
            <v:shape style="position:absolute;left:7034;top:-850;width:1564;height:10" type="#_x0000_t75" stroked="false">
              <v:imagedata r:id="rId111" o:title=""/>
            </v:shape>
            <v:shape style="position:absolute;left:8593;top:-850;width:1603;height:10" type="#_x0000_t75" stroked="false">
              <v:imagedata r:id="rId282" o:title=""/>
            </v:shape>
            <w10:wrap type="none"/>
          </v:group>
        </w:pict>
      </w:r>
      <w:r>
        <w:rPr/>
        <w:pict>
          <v:group style="position:absolute;margin-left:91.580002pt;margin-top:-26.638315pt;width:418.25pt;height:5.1pt;mso-position-horizontal-relative:page;mso-position-vertical-relative:paragraph;z-index:-1584544" coordorigin="1832,-533" coordsize="8365,102">
            <v:shape style="position:absolute;left:1832;top:-533;width:5226;height:102" type="#_x0000_t75" stroked="false">
              <v:imagedata r:id="rId292" o:title=""/>
            </v:shape>
            <v:shape style="position:absolute;left:7034;top:-440;width:1564;height:10" type="#_x0000_t75" stroked="false">
              <v:imagedata r:id="rId111" o:title=""/>
            </v:shape>
            <v:shape style="position:absolute;left:8593;top:-440;width:1603;height:10" type="#_x0000_t75" stroked="false">
              <v:imagedata r:id="rId282" o:title=""/>
            </v:shape>
            <w10:wrap type="none"/>
          </v:group>
        </w:pict>
      </w:r>
      <w:r>
        <w:rPr/>
        <w:pict>
          <v:group style="position:absolute;margin-left:83.730003pt;margin-top:15.681705pt;width:437.85pt;height:23.05pt;mso-position-horizontal-relative:page;mso-position-vertical-relative:paragraph;z-index:-1584496" coordorigin="1675,314" coordsize="8757,461">
            <v:group style="position:absolute;left:1690;top:329;width:3150;height:2" coordorigin="1690,329" coordsize="3150,2">
              <v:shape style="position:absolute;left:1690;top:329;width:3150;height:2" coordorigin="1690,329" coordsize="3150,0" path="m1690,329l4839,329e" filled="false" stroked="true" strokeweight="1.5pt" strokecolor="#000000">
                <v:path arrowok="t"/>
              </v:shape>
            </v:group>
            <v:group style="position:absolute;left:4839;top:329;width:30;height:2" coordorigin="4839,329" coordsize="30,2">
              <v:shape style="position:absolute;left:4839;top:329;width:30;height:2" coordorigin="4839,329" coordsize="30,0" path="m4839,329l4869,329e" filled="false" stroked="true" strokeweight="1.5pt" strokecolor="#000000">
                <v:path arrowok="t"/>
              </v:shape>
            </v:group>
            <v:group style="position:absolute;left:4869;top:329;width:5548;height:2" coordorigin="4869,329" coordsize="5548,2">
              <v:shape style="position:absolute;left:4869;top:329;width:5548;height:2" coordorigin="4869,329" coordsize="5548,0" path="m4869,329l10416,329e" filled="false" stroked="true" strokeweight="1.5pt" strokecolor="#000000">
                <v:path arrowok="t"/>
              </v:shape>
            </v:group>
            <v:group style="position:absolute;left:4839;top:344;width:10;height:20" coordorigin="4839,344" coordsize="10,20">
              <v:shape style="position:absolute;left:4839;top:344;width:10;height:20" coordorigin="4839,344" coordsize="10,20" path="m4839,363l4848,363,4848,344,4839,344,4839,363xe" filled="true" fillcolor="#000000" stroked="false">
                <v:path arrowok="t"/>
                <v:fill type="solid"/>
              </v:shape>
            </v:group>
            <v:group style="position:absolute;left:4839;top:363;width:10;height:20" coordorigin="4839,363" coordsize="10,20">
              <v:shape style="position:absolute;left:4839;top:363;width:10;height:20" coordorigin="4839,363" coordsize="10,20" path="m4839,382l4848,382,4848,363,4839,363,4839,382xe" filled="true" fillcolor="#000000" stroked="false">
                <v:path arrowok="t"/>
                <v:fill type="solid"/>
              </v:shape>
            </v:group>
            <v:group style="position:absolute;left:4839;top:382;width:10;height:20" coordorigin="4839,382" coordsize="10,20">
              <v:shape style="position:absolute;left:4839;top:382;width:10;height:20" coordorigin="4839,382" coordsize="10,20" path="m4839,401l4848,401,4848,382,4839,382,4839,401xe" filled="true" fillcolor="#000000" stroked="false">
                <v:path arrowok="t"/>
                <v:fill type="solid"/>
              </v:shape>
            </v:group>
            <v:group style="position:absolute;left:4839;top:401;width:10;height:20" coordorigin="4839,401" coordsize="10,20">
              <v:shape style="position:absolute;left:4839;top:401;width:10;height:20" coordorigin="4839,401" coordsize="10,20" path="m4839,420l4848,420,4848,401,4839,401,4839,420xe" filled="true" fillcolor="#000000" stroked="false">
                <v:path arrowok="t"/>
                <v:fill type="solid"/>
              </v:shape>
            </v:group>
            <v:group style="position:absolute;left:4839;top:420;width:10;height:20" coordorigin="4839,420" coordsize="10,20">
              <v:shape style="position:absolute;left:4839;top:420;width:10;height:20" coordorigin="4839,420" coordsize="10,20" path="m4839,440l4848,440,4848,420,4839,420,4839,440xe" filled="true" fillcolor="#000000" stroked="false">
                <v:path arrowok="t"/>
                <v:fill type="solid"/>
              </v:shape>
            </v:group>
            <v:group style="position:absolute;left:4839;top:440;width:10;height:20" coordorigin="4839,440" coordsize="10,20">
              <v:shape style="position:absolute;left:4839;top:440;width:10;height:20" coordorigin="4839,440" coordsize="10,20" path="m4839,459l4848,459,4848,440,4839,440,4839,459xe" filled="true" fillcolor="#000000" stroked="false">
                <v:path arrowok="t"/>
                <v:fill type="solid"/>
              </v:shape>
            </v:group>
            <v:group style="position:absolute;left:4839;top:459;width:10;height:20" coordorigin="4839,459" coordsize="10,20">
              <v:shape style="position:absolute;left:4839;top:459;width:10;height:20" coordorigin="4839,459" coordsize="10,20" path="m4839,478l4848,478,4848,459,4839,459,4839,478xe" filled="true" fillcolor="#000000" stroked="false">
                <v:path arrowok="t"/>
                <v:fill type="solid"/>
              </v:shape>
            </v:group>
            <v:group style="position:absolute;left:4839;top:478;width:10;height:20" coordorigin="4839,478" coordsize="10,20">
              <v:shape style="position:absolute;left:4839;top:478;width:10;height:20" coordorigin="4839,478" coordsize="10,20" path="m4839,497l4848,497,4848,478,4839,478,4839,497xe" filled="true" fillcolor="#000000" stroked="false">
                <v:path arrowok="t"/>
                <v:fill type="solid"/>
              </v:shape>
            </v:group>
            <v:group style="position:absolute;left:4839;top:497;width:10;height:20" coordorigin="4839,497" coordsize="10,20">
              <v:shape style="position:absolute;left:4839;top:497;width:10;height:20" coordorigin="4839,497" coordsize="10,20" path="m4839,516l4848,516,4848,497,4839,497,4839,516xe" filled="true" fillcolor="#000000" stroked="false">
                <v:path arrowok="t"/>
                <v:fill type="solid"/>
              </v:shape>
            </v:group>
            <v:group style="position:absolute;left:4839;top:516;width:10;height:20" coordorigin="4839,516" coordsize="10,20">
              <v:shape style="position:absolute;left:4839;top:516;width:10;height:20" coordorigin="4839,516" coordsize="10,20" path="m4839,536l4848,536,4848,516,4839,516,4839,536xe" filled="true" fillcolor="#000000" stroked="false">
                <v:path arrowok="t"/>
                <v:fill type="solid"/>
              </v:shape>
            </v:group>
            <v:group style="position:absolute;left:4839;top:536;width:10;height:20" coordorigin="4839,536" coordsize="10,20">
              <v:shape style="position:absolute;left:4839;top:536;width:10;height:20" coordorigin="4839,536" coordsize="10,20" path="m4839,555l4848,555,4848,536,4839,536,4839,555xe" filled="true" fillcolor="#000000" stroked="false">
                <v:path arrowok="t"/>
                <v:fill type="solid"/>
              </v:shape>
            </v:group>
            <v:group style="position:absolute;left:4839;top:555;width:10;height:20" coordorigin="4839,555" coordsize="10,20">
              <v:shape style="position:absolute;left:4839;top:555;width:10;height:20" coordorigin="4839,555" coordsize="10,20" path="m4839,574l4848,574,4848,555,4839,555,4839,574xe" filled="true" fillcolor="#000000" stroked="false">
                <v:path arrowok="t"/>
                <v:fill type="solid"/>
              </v:shape>
            </v:group>
            <v:group style="position:absolute;left:4839;top:574;width:10;height:20" coordorigin="4839,574" coordsize="10,20">
              <v:shape style="position:absolute;left:4839;top:574;width:10;height:20" coordorigin="4839,574" coordsize="10,20" path="m4839,593l4848,593,4848,574,4839,574,4839,593xe" filled="true" fillcolor="#000000" stroked="false">
                <v:path arrowok="t"/>
                <v:fill type="solid"/>
              </v:shape>
            </v:group>
            <v:group style="position:absolute;left:4839;top:593;width:10;height:20" coordorigin="4839,593" coordsize="10,20">
              <v:shape style="position:absolute;left:4839;top:593;width:10;height:20" coordorigin="4839,593" coordsize="10,20" path="m4839,612l4848,612,4848,593,4839,593,4839,612xe" filled="true" fillcolor="#000000" stroked="false">
                <v:path arrowok="t"/>
                <v:fill type="solid"/>
              </v:shape>
            </v:group>
            <v:group style="position:absolute;left:4839;top:612;width:10;height:20" coordorigin="4839,612" coordsize="10,20">
              <v:shape style="position:absolute;left:4839;top:612;width:10;height:20" coordorigin="4839,612" coordsize="10,20" path="m4839,632l4848,632,4848,612,4839,612,4839,632xe" filled="true" fillcolor="#000000" stroked="false">
                <v:path arrowok="t"/>
                <v:fill type="solid"/>
              </v:shape>
            </v:group>
            <v:group style="position:absolute;left:4839;top:632;width:10;height:20" coordorigin="4839,632" coordsize="10,20">
              <v:shape style="position:absolute;left:4839;top:632;width:10;height:20" coordorigin="4839,632" coordsize="10,20" path="m4839,651l4848,651,4848,632,4839,632,4839,651xe" filled="true" fillcolor="#000000" stroked="false">
                <v:path arrowok="t"/>
                <v:fill type="solid"/>
              </v:shape>
            </v:group>
            <v:group style="position:absolute;left:4839;top:651;width:10;height:20" coordorigin="4839,651" coordsize="10,20">
              <v:shape style="position:absolute;left:4839;top:651;width:10;height:20" coordorigin="4839,651" coordsize="10,20" path="m4839,670l4848,670,4848,651,4839,651,4839,670xe" filled="true" fillcolor="#000000" stroked="false">
                <v:path arrowok="t"/>
                <v:fill type="solid"/>
              </v:shape>
            </v:group>
            <v:group style="position:absolute;left:4839;top:670;width:10;height:20" coordorigin="4839,670" coordsize="10,20">
              <v:shape style="position:absolute;left:4839;top:670;width:10;height:20" coordorigin="4839,670" coordsize="10,20" path="m4839,689l4848,689,4848,670,4839,670,4839,689xe" filled="true" fillcolor="#000000" stroked="false">
                <v:path arrowok="t"/>
                <v:fill type="solid"/>
              </v:shape>
            </v:group>
            <v:group style="position:absolute;left:4839;top:689;width:10;height:20" coordorigin="4839,689" coordsize="10,20">
              <v:shape style="position:absolute;left:4839;top:689;width:10;height:20" coordorigin="4839,689" coordsize="10,20" path="m4839,708l4848,708,4848,689,4839,689,4839,708xe" filled="true" fillcolor="#000000" stroked="false">
                <v:path arrowok="t"/>
                <v:fill type="solid"/>
              </v:shape>
              <v:shape style="position:absolute;left:7318;top:773;width:10;height:2" type="#_x0000_t75" stroked="false">
                <v:imagedata r:id="rId293" o:title=""/>
              </v:shape>
              <v:shape style="position:absolute;left:9437;top:773;width:10;height:2" type="#_x0000_t75" stroked="false">
                <v:imagedata r:id="rId293" o:title=""/>
              </v:shape>
              <v:shape style="position:absolute;left:7266;top:496;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w10:wrap type="none"/>
          </v:group>
        </w:pict>
      </w:r>
      <w:r>
        <w:rPr/>
        <w:pict>
          <v:group style="position:absolute;margin-left:84.480003pt;margin-top:74.601723pt;width:436.35pt;height:.5pt;mso-position-horizontal-relative:page;mso-position-vertical-relative:paragraph;z-index:-1584472" coordorigin="1690,1492" coordsize="8727,10">
            <v:shape style="position:absolute;left:1690;top:1492;width:3149;height:10" type="#_x0000_t75" stroked="false">
              <v:imagedata r:id="rId294" o:title=""/>
            </v:shape>
            <v:shape style="position:absolute;left:4834;top:1492;width:2484;height:10" type="#_x0000_t75" stroked="false">
              <v:imagedata r:id="rId295" o:title=""/>
            </v:shape>
            <v:shape style="position:absolute;left:7314;top:1492;width:2123;height:10" type="#_x0000_t75" stroked="false">
              <v:imagedata r:id="rId296" o:title=""/>
            </v:shape>
            <v:shape style="position:absolute;left:9432;top:1492;width:984;height:10" type="#_x0000_t75" stroked="false">
              <v:imagedata r:id="rId297" o:title=""/>
            </v:shape>
            <w10:wrap type="none"/>
          </v:group>
        </w:pict>
      </w:r>
      <w:r>
        <w:rPr/>
        <w:pict>
          <v:group style="position:absolute;margin-left:84.480003pt;margin-top:90.441742pt;width:436.35pt;height:5.1pt;mso-position-horizontal-relative:page;mso-position-vertical-relative:paragraph;z-index:-1584448" coordorigin="1690,1809" coordsize="8727,102">
            <v:shape style="position:absolute;left:1690;top:1809;width:3168;height:102" type="#_x0000_t75" stroked="false">
              <v:imagedata r:id="rId298" o:title=""/>
            </v:shape>
            <v:shape style="position:absolute;left:4834;top:1901;width:2484;height:10" type="#_x0000_t75" stroked="false">
              <v:imagedata r:id="rId299" o:title=""/>
            </v:shape>
            <v:shape style="position:absolute;left:7314;top:1901;width:2123;height:10" type="#_x0000_t75" stroked="false">
              <v:imagedata r:id="rId300" o:title=""/>
            </v:shape>
            <v:shape style="position:absolute;left:9432;top:1901;width:984;height:10" type="#_x0000_t75" stroked="false">
              <v:imagedata r:id="rId301" o:title=""/>
            </v:shape>
            <w10:wrap type="none"/>
          </v:group>
        </w:pict>
      </w:r>
      <w:r>
        <w:rPr/>
        <w:t>（</w:t>
      </w:r>
      <w:r>
        <w:rPr>
          <w:rFonts w:ascii="Times New Roman" w:hAnsi="Times New Roman" w:cs="Times New Roman" w:eastAsia="Times New Roman" w:hint="default"/>
        </w:rPr>
        <w:t>6</w:t>
      </w:r>
      <w:r>
        <w:rPr/>
        <w:t>）广告传媒板块组合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3168"/>
        <w:gridCol w:w="2480"/>
        <w:gridCol w:w="2118"/>
        <w:gridCol w:w="974"/>
      </w:tblGrid>
      <w:tr>
        <w:trPr>
          <w:trHeight w:val="754" w:hRule="exact"/>
        </w:trPr>
        <w:tc>
          <w:tcPr>
            <w:tcW w:w="3168"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right="1388"/>
              <w:jc w:val="right"/>
              <w:rPr>
                <w:rFonts w:ascii="宋体" w:hAnsi="宋体" w:cs="宋体" w:eastAsia="宋体" w:hint="default"/>
                <w:sz w:val="18"/>
                <w:szCs w:val="18"/>
              </w:rPr>
            </w:pPr>
            <w:r>
              <w:rPr>
                <w:rFonts w:ascii="宋体" w:hAnsi="宋体" w:cs="宋体" w:eastAsia="宋体" w:hint="default"/>
                <w:sz w:val="18"/>
                <w:szCs w:val="18"/>
              </w:rPr>
              <w:t>账龄</w:t>
            </w:r>
          </w:p>
        </w:tc>
        <w:tc>
          <w:tcPr>
            <w:tcW w:w="24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8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4" w:type="dxa"/>
            <w:tcBorders>
              <w:top w:val="single" w:sz="4" w:space="0" w:color="000000"/>
              <w:left w:val="single" w:sz="4" w:space="0" w:color="000000"/>
              <w:bottom w:val="nil" w:sz="6" w:space="0" w:color="auto"/>
              <w:right w:val="nil" w:sz="6" w:space="0" w:color="auto"/>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83"/>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06" w:hRule="exact"/>
        </w:trPr>
        <w:tc>
          <w:tcPr>
            <w:tcW w:w="3168"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z w:val="18"/>
              </w:rPr>
              <w:t>206,008,677.56</w:t>
            </w:r>
          </w:p>
        </w:tc>
        <w:tc>
          <w:tcPr>
            <w:tcW w:w="2118"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z w:val="18"/>
              </w:rPr>
              <w:t>925,955.10</w:t>
            </w:r>
          </w:p>
        </w:tc>
        <w:tc>
          <w:tcPr>
            <w:tcW w:w="974" w:type="dxa"/>
            <w:tcBorders>
              <w:top w:val="nil" w:sz="6" w:space="0" w:color="auto"/>
              <w:left w:val="single" w:sz="4" w:space="0" w:color="000000"/>
              <w:bottom w:val="nil" w:sz="6" w:space="0" w:color="auto"/>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sz w:val="18"/>
              </w:rPr>
              <w:t>3</w:t>
            </w:r>
          </w:p>
        </w:tc>
      </w:tr>
      <w:tr>
        <w:trPr>
          <w:trHeight w:val="409" w:hRule="exact"/>
        </w:trPr>
        <w:tc>
          <w:tcPr>
            <w:tcW w:w="3168" w:type="dxa"/>
            <w:tcBorders>
              <w:top w:val="nil" w:sz="6" w:space="0" w:color="auto"/>
              <w:left w:val="nil" w:sz="6" w:space="0" w:color="auto"/>
              <w:bottom w:val="nil" w:sz="6" w:space="0" w:color="auto"/>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63,863,202.00</w:t>
            </w:r>
          </w:p>
        </w:tc>
        <w:tc>
          <w:tcPr>
            <w:tcW w:w="211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6,386,320.20</w:t>
            </w:r>
          </w:p>
        </w:tc>
        <w:tc>
          <w:tcPr>
            <w:tcW w:w="974" w:type="dxa"/>
            <w:tcBorders>
              <w:top w:val="nil" w:sz="6" w:space="0" w:color="auto"/>
              <w:left w:val="single" w:sz="4" w:space="0" w:color="000000"/>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10</w:t>
            </w:r>
          </w:p>
        </w:tc>
      </w:tr>
      <w:tr>
        <w:trPr>
          <w:trHeight w:val="102" w:hRule="exact"/>
        </w:trPr>
        <w:tc>
          <w:tcPr>
            <w:tcW w:w="3168" w:type="dxa"/>
            <w:tcBorders>
              <w:top w:val="nil" w:sz="6" w:space="0" w:color="auto"/>
              <w:left w:val="nil" w:sz="6" w:space="0" w:color="auto"/>
              <w:bottom w:val="nil" w:sz="6" w:space="0" w:color="auto"/>
              <w:right w:val="nil" w:sz="6" w:space="0" w:color="auto"/>
            </w:tcBorders>
          </w:tcPr>
          <w:p>
            <w:pPr/>
          </w:p>
        </w:tc>
        <w:tc>
          <w:tcPr>
            <w:tcW w:w="2480" w:type="dxa"/>
            <w:tcBorders>
              <w:top w:val="nil" w:sz="6" w:space="0" w:color="auto"/>
              <w:left w:val="nil" w:sz="6" w:space="0" w:color="auto"/>
              <w:bottom w:val="nil" w:sz="6" w:space="0" w:color="auto"/>
              <w:right w:val="single" w:sz="4" w:space="0" w:color="000000"/>
            </w:tcBorders>
          </w:tcPr>
          <w:p>
            <w:pPr/>
          </w:p>
        </w:tc>
        <w:tc>
          <w:tcPr>
            <w:tcW w:w="2118"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168"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8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1,000,000.00</w:t>
            </w:r>
          </w:p>
        </w:tc>
        <w:tc>
          <w:tcPr>
            <w:tcW w:w="2118"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300,000.00</w:t>
            </w:r>
          </w:p>
        </w:tc>
        <w:tc>
          <w:tcPr>
            <w:tcW w:w="974"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30</w:t>
            </w:r>
          </w:p>
        </w:tc>
      </w:tr>
      <w:tr>
        <w:trPr>
          <w:trHeight w:val="101" w:hRule="exact"/>
        </w:trPr>
        <w:tc>
          <w:tcPr>
            <w:tcW w:w="3168" w:type="dxa"/>
            <w:tcBorders>
              <w:top w:val="nil" w:sz="6" w:space="0" w:color="auto"/>
              <w:left w:val="nil" w:sz="6" w:space="0" w:color="auto"/>
              <w:bottom w:val="nil" w:sz="6" w:space="0" w:color="auto"/>
              <w:right w:val="nil" w:sz="6" w:space="0" w:color="auto"/>
            </w:tcBorders>
          </w:tcPr>
          <w:p>
            <w:pPr/>
          </w:p>
        </w:tc>
        <w:tc>
          <w:tcPr>
            <w:tcW w:w="2480" w:type="dxa"/>
            <w:tcBorders>
              <w:top w:val="nil" w:sz="6" w:space="0" w:color="auto"/>
              <w:left w:val="nil" w:sz="6" w:space="0" w:color="auto"/>
              <w:bottom w:val="nil" w:sz="6" w:space="0" w:color="auto"/>
              <w:right w:val="single" w:sz="4" w:space="0" w:color="000000"/>
            </w:tcBorders>
          </w:tcPr>
          <w:p>
            <w:pPr/>
          </w:p>
        </w:tc>
        <w:tc>
          <w:tcPr>
            <w:tcW w:w="2118"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nil" w:sz="6" w:space="0" w:color="auto"/>
            </w:tcBorders>
          </w:tcPr>
          <w:p>
            <w:pPr/>
          </w:p>
        </w:tc>
      </w:tr>
      <w:tr>
        <w:trPr>
          <w:trHeight w:val="409" w:hRule="exact"/>
        </w:trPr>
        <w:tc>
          <w:tcPr>
            <w:tcW w:w="3168"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2480" w:type="dxa"/>
            <w:tcBorders>
              <w:top w:val="nil" w:sz="6" w:space="0" w:color="auto"/>
              <w:left w:val="single" w:sz="4" w:space="0" w:color="000000"/>
              <w:bottom w:val="nil" w:sz="6" w:space="0" w:color="auto"/>
              <w:right w:val="single" w:sz="4" w:space="0" w:color="000000"/>
            </w:tcBorders>
          </w:tcPr>
          <w:p>
            <w:pPr/>
          </w:p>
        </w:tc>
        <w:tc>
          <w:tcPr>
            <w:tcW w:w="2118" w:type="dxa"/>
            <w:tcBorders>
              <w:top w:val="nil" w:sz="6" w:space="0" w:color="auto"/>
              <w:left w:val="single" w:sz="4" w:space="0" w:color="000000"/>
              <w:bottom w:val="nil" w:sz="6" w:space="0" w:color="auto"/>
              <w:right w:val="single" w:sz="4" w:space="0" w:color="000000"/>
            </w:tcBorders>
          </w:tcPr>
          <w:p>
            <w:pPr/>
          </w:p>
        </w:tc>
        <w:tc>
          <w:tcPr>
            <w:tcW w:w="974"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100</w:t>
            </w:r>
          </w:p>
        </w:tc>
      </w:tr>
      <w:tr>
        <w:trPr>
          <w:trHeight w:val="415" w:hRule="exact"/>
        </w:trPr>
        <w:tc>
          <w:tcPr>
            <w:tcW w:w="3168"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right="1388"/>
              <w:jc w:val="right"/>
              <w:rPr>
                <w:rFonts w:ascii="宋体" w:hAnsi="宋体" w:cs="宋体" w:eastAsia="宋体" w:hint="default"/>
                <w:sz w:val="18"/>
                <w:szCs w:val="18"/>
              </w:rPr>
            </w:pPr>
            <w:r>
              <w:rPr>
                <w:rFonts w:ascii="宋体" w:hAnsi="宋体" w:cs="宋体" w:eastAsia="宋体" w:hint="default"/>
                <w:sz w:val="18"/>
                <w:szCs w:val="18"/>
              </w:rPr>
              <w:t>合计</w:t>
            </w:r>
          </w:p>
        </w:tc>
        <w:tc>
          <w:tcPr>
            <w:tcW w:w="24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270,871,879.56</w:t>
            </w:r>
          </w:p>
        </w:tc>
        <w:tc>
          <w:tcPr>
            <w:tcW w:w="21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7,612,275.30</w:t>
            </w:r>
          </w:p>
        </w:tc>
        <w:tc>
          <w:tcPr>
            <w:tcW w:w="974"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765" w:footer="1019" w:top="960" w:bottom="1200" w:left="1560" w:right="0"/>
        </w:sectPr>
      </w:pPr>
    </w:p>
    <w:p>
      <w:pPr>
        <w:pStyle w:val="BodyText"/>
        <w:spacing w:line="240" w:lineRule="auto" w:before="55"/>
        <w:ind w:left="238" w:right="-7"/>
        <w:jc w:val="left"/>
      </w:pPr>
      <w:r>
        <w:rPr/>
        <w:pict>
          <v:group style="position:absolute;margin-left:84.480003pt;margin-top:-67.438293pt;width:436.35pt;height:5.1pt;mso-position-horizontal-relative:page;mso-position-vertical-relative:paragraph;z-index:-1584424" coordorigin="1690,-1349" coordsize="8727,102">
            <v:shape style="position:absolute;left:1690;top:-1349;width:3168;height:102" type="#_x0000_t75" stroked="false">
              <v:imagedata r:id="rId302" o:title=""/>
            </v:shape>
            <v:shape style="position:absolute;left:4834;top:-1256;width:2484;height:10" type="#_x0000_t75" stroked="false">
              <v:imagedata r:id="rId295" o:title=""/>
            </v:shape>
            <v:shape style="position:absolute;left:7314;top:-1256;width:2123;height:10" type="#_x0000_t75" stroked="false">
              <v:imagedata r:id="rId296" o:title=""/>
            </v:shape>
            <v:shape style="position:absolute;left:9432;top:-1256;width:984;height:10" type="#_x0000_t75" stroked="false">
              <v:imagedata r:id="rId297" o:title=""/>
            </v:shape>
            <w10:wrap type="none"/>
          </v:group>
        </w:pict>
      </w:r>
      <w:r>
        <w:rPr/>
        <w:pict>
          <v:group style="position:absolute;margin-left:84.480003pt;margin-top:-46.978294pt;width:436.35pt;height:5.05pt;mso-position-horizontal-relative:page;mso-position-vertical-relative:paragraph;z-index:-1584400" coordorigin="1690,-940" coordsize="8727,101">
            <v:shape style="position:absolute;left:1690;top:-940;width:3168;height:101" type="#_x0000_t75" stroked="false">
              <v:imagedata r:id="rId303" o:title=""/>
            </v:shape>
            <v:shape style="position:absolute;left:4834;top:-848;width:2484;height:10" type="#_x0000_t75" stroked="false">
              <v:imagedata r:id="rId299" o:title=""/>
            </v:shape>
            <v:shape style="position:absolute;left:7314;top:-848;width:2123;height:10" type="#_x0000_t75" stroked="false">
              <v:imagedata r:id="rId300" o:title=""/>
            </v:shape>
            <v:shape style="position:absolute;left:9432;top:-848;width:984;height:10" type="#_x0000_t75" stroked="false">
              <v:imagedata r:id="rId301" o:title=""/>
            </v:shape>
            <w10:wrap type="none"/>
          </v:group>
        </w:pict>
      </w:r>
      <w:r>
        <w:rPr/>
        <w:pict>
          <v:group style="position:absolute;margin-left:84.480003pt;margin-top:-26.578295pt;width:436.35pt;height:5.1pt;mso-position-horizontal-relative:page;mso-position-vertical-relative:paragraph;z-index:-1584376" coordorigin="1690,-532" coordsize="8727,102">
            <v:shape style="position:absolute;left:1690;top:-532;width:3168;height:102" type="#_x0000_t75" stroked="false">
              <v:imagedata r:id="rId302" o:title=""/>
            </v:shape>
            <v:shape style="position:absolute;left:4834;top:-439;width:2484;height:10" type="#_x0000_t75" stroked="false">
              <v:imagedata r:id="rId295" o:title=""/>
            </v:shape>
            <v:shape style="position:absolute;left:7314;top:-439;width:2123;height:10" type="#_x0000_t75" stroked="false">
              <v:imagedata r:id="rId296" o:title=""/>
            </v:shape>
            <v:shape style="position:absolute;left:9432;top:-439;width:984;height:10" type="#_x0000_t75" stroked="false">
              <v:imagedata r:id="rId297" o:title=""/>
            </v:shape>
            <w10:wrap type="none"/>
          </v:group>
        </w:pict>
      </w:r>
      <w:r>
        <w:rPr>
          <w:rFonts w:ascii="Times New Roman" w:hAnsi="Times New Roman" w:cs="Times New Roman" w:eastAsia="Times New Roman" w:hint="default"/>
        </w:rPr>
        <w:t>2)</w:t>
      </w:r>
      <w:r>
        <w:rPr/>
        <w:t>本期计提、收回或转回的坏账准备情况</w:t>
      </w:r>
    </w:p>
    <w:p>
      <w:pPr>
        <w:pStyle w:val="BodyText"/>
        <w:spacing w:line="345" w:lineRule="auto" w:before="111"/>
        <w:ind w:left="238" w:right="-7"/>
        <w:jc w:val="left"/>
      </w:pPr>
      <w:r>
        <w:rPr/>
        <w:t>本期计提坏账准备金额</w:t>
      </w:r>
      <w:r>
        <w:rPr>
          <w:spacing w:val="-38"/>
        </w:rPr>
        <w:t> </w:t>
      </w:r>
      <w:r>
        <w:rPr>
          <w:rFonts w:ascii="Times New Roman" w:hAnsi="Times New Roman" w:cs="Times New Roman" w:eastAsia="Times New Roman" w:hint="default"/>
        </w:rPr>
        <w:t>389,208,013.03</w:t>
      </w:r>
      <w:r>
        <w:rPr>
          <w:rFonts w:ascii="Times New Roman" w:hAnsi="Times New Roman" w:cs="Times New Roman" w:eastAsia="Times New Roman" w:hint="default"/>
          <w:spacing w:val="10"/>
        </w:rPr>
        <w:t> </w:t>
      </w:r>
      <w:r>
        <w:rPr/>
        <w:t>元；本期收回或转回坏账准备金额</w:t>
      </w:r>
      <w:r>
        <w:rPr>
          <w:spacing w:val="-37"/>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r>
        <w:rPr>
          <w:spacing w:val="1"/>
        </w:rPr>
        <w:t> </w:t>
      </w: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left="237" w:right="0"/>
        <w:jc w:val="left"/>
      </w:pPr>
      <w:r>
        <w:rPr/>
        <w:t>单位：</w:t>
      </w:r>
      <w:r>
        <w:rPr>
          <w:spacing w:val="4"/>
        </w:rPr>
        <w:t> </w:t>
      </w:r>
      <w:r>
        <w:rPr/>
        <w:t>元</w:t>
      </w:r>
    </w:p>
    <w:p>
      <w:pPr>
        <w:spacing w:after="0" w:line="240" w:lineRule="auto"/>
        <w:jc w:val="left"/>
        <w:sectPr>
          <w:type w:val="continuous"/>
          <w:pgSz w:w="11910" w:h="16840"/>
          <w:pgMar w:top="1100" w:bottom="1200" w:left="1560" w:right="0"/>
          <w:cols w:num="2" w:equalWidth="0">
            <w:col w:w="6765" w:space="578"/>
            <w:col w:w="3007"/>
          </w:cols>
        </w:sectPr>
      </w:pPr>
    </w:p>
    <w:p>
      <w:pPr>
        <w:spacing w:line="240" w:lineRule="auto" w:before="3"/>
        <w:rPr>
          <w:rFonts w:ascii="宋体" w:hAnsi="宋体" w:cs="宋体" w:eastAsia="宋体" w:hint="default"/>
          <w:sz w:val="8"/>
          <w:szCs w:val="8"/>
        </w:rPr>
      </w:pPr>
    </w:p>
    <w:tbl>
      <w:tblPr>
        <w:tblW w:w="0" w:type="auto"/>
        <w:jc w:val="left"/>
        <w:tblInd w:w="233" w:type="dxa"/>
        <w:tblLayout w:type="fixed"/>
        <w:tblCellMar>
          <w:top w:w="0" w:type="dxa"/>
          <w:left w:w="0" w:type="dxa"/>
          <w:bottom w:w="0" w:type="dxa"/>
          <w:right w:w="0" w:type="dxa"/>
        </w:tblCellMar>
        <w:tblLook w:val="01E0"/>
      </w:tblPr>
      <w:tblGrid>
        <w:gridCol w:w="3187"/>
        <w:gridCol w:w="3191"/>
        <w:gridCol w:w="3191"/>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55"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5"/>
        <w:ind w:left="238"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11"/>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233" w:type="dxa"/>
        <w:tblLayout w:type="fixed"/>
        <w:tblCellMar>
          <w:top w:w="0" w:type="dxa"/>
          <w:left w:w="0" w:type="dxa"/>
          <w:bottom w:w="0" w:type="dxa"/>
          <w:right w:w="0" w:type="dxa"/>
        </w:tblCellMar>
        <w:tblLook w:val="01E0"/>
      </w:tblPr>
      <w:tblGrid>
        <w:gridCol w:w="4780"/>
        <w:gridCol w:w="4788"/>
      </w:tblGrid>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5,007,849.27</w:t>
            </w:r>
          </w:p>
        </w:tc>
      </w:tr>
    </w:tbl>
    <w:p>
      <w:pPr>
        <w:pStyle w:val="BodyText"/>
        <w:spacing w:line="240" w:lineRule="auto" w:before="55"/>
        <w:ind w:left="238" w:right="0"/>
        <w:jc w:val="left"/>
      </w:pPr>
      <w:r>
        <w:rPr/>
        <w:t>其中重要的其他应收款核销情况：</w:t>
      </w:r>
    </w:p>
    <w:p>
      <w:pPr>
        <w:pStyle w:val="BodyText"/>
        <w:spacing w:line="240" w:lineRule="auto" w:before="123"/>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233" w:type="dxa"/>
        <w:tblLayout w:type="fixed"/>
        <w:tblCellMar>
          <w:top w:w="0" w:type="dxa"/>
          <w:left w:w="0" w:type="dxa"/>
          <w:bottom w:w="0" w:type="dxa"/>
          <w:right w:w="0" w:type="dxa"/>
        </w:tblCellMar>
        <w:tblLook w:val="01E0"/>
      </w:tblPr>
      <w:tblGrid>
        <w:gridCol w:w="1594"/>
        <w:gridCol w:w="1595"/>
        <w:gridCol w:w="1594"/>
        <w:gridCol w:w="1594"/>
        <w:gridCol w:w="1596"/>
        <w:gridCol w:w="1594"/>
      </w:tblGrid>
      <w:tr>
        <w:trPr>
          <w:trHeight w:val="7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428" w:right="158" w:hanging="272"/>
              <w:jc w:val="left"/>
              <w:rPr>
                <w:rFonts w:ascii="宋体" w:hAnsi="宋体" w:cs="宋体" w:eastAsia="宋体" w:hint="default"/>
                <w:sz w:val="18"/>
                <w:szCs w:val="18"/>
              </w:rPr>
            </w:pPr>
            <w:r>
              <w:rPr>
                <w:rFonts w:ascii="宋体" w:hAnsi="宋体" w:cs="宋体" w:eastAsia="宋体" w:hint="default"/>
                <w:sz w:val="18"/>
                <w:szCs w:val="18"/>
              </w:rPr>
              <w:t>款项是否由关联</w:t>
            </w:r>
            <w:r>
              <w:rPr>
                <w:rFonts w:ascii="宋体" w:hAnsi="宋体" w:cs="宋体" w:eastAsia="宋体" w:hint="default"/>
                <w:spacing w:val="-84"/>
                <w:sz w:val="18"/>
                <w:szCs w:val="18"/>
              </w:rPr>
              <w:t> </w:t>
            </w:r>
            <w:r>
              <w:rPr>
                <w:rFonts w:ascii="宋体" w:hAnsi="宋体" w:cs="宋体" w:eastAsia="宋体" w:hint="default"/>
                <w:sz w:val="18"/>
                <w:szCs w:val="18"/>
              </w:rPr>
              <w:t>交易产生</w:t>
            </w:r>
          </w:p>
        </w:tc>
      </w:tr>
    </w:tbl>
    <w:p>
      <w:pPr>
        <w:pStyle w:val="BodyText"/>
        <w:spacing w:line="240" w:lineRule="auto" w:before="55"/>
        <w:ind w:left="238" w:right="0"/>
        <w:jc w:val="left"/>
      </w:pPr>
      <w:r>
        <w:rPr/>
        <w:t>其他应收款核销说明：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238"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9"/>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233" w:type="dxa"/>
        <w:tblLayout w:type="fixed"/>
        <w:tblCellMar>
          <w:top w:w="0" w:type="dxa"/>
          <w:left w:w="0" w:type="dxa"/>
          <w:bottom w:w="0" w:type="dxa"/>
          <w:right w:w="0" w:type="dxa"/>
        </w:tblCellMar>
        <w:tblLook w:val="01E0"/>
      </w:tblPr>
      <w:tblGrid>
        <w:gridCol w:w="3187"/>
        <w:gridCol w:w="3191"/>
        <w:gridCol w:w="3191"/>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4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供应商返点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407,809,514.00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347,871,463.00</w:t>
            </w: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供应商退货款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31,316,683.00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29,302,203.00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其他单位款项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899,141,645.21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156,997,145.99</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采购备用金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1,736,452.33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472,145.84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187"/>
        <w:gridCol w:w="3191"/>
        <w:gridCol w:w="3191"/>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201,134,608.50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17,452,828.16</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9,135,291.85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2,355,062.00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1,550,274,194.89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554,450,847.99</w:t>
            </w:r>
          </w:p>
        </w:tc>
      </w:tr>
    </w:tbl>
    <w:p>
      <w:pPr>
        <w:pStyle w:val="BodyText"/>
        <w:spacing w:line="240" w:lineRule="auto" w:before="55"/>
        <w:ind w:left="118" w:right="1949"/>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9"/>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4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3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58" w:right="159"/>
              <w:jc w:val="center"/>
              <w:rPr>
                <w:rFonts w:ascii="宋体" w:hAnsi="宋体" w:cs="宋体" w:eastAsia="宋体" w:hint="default"/>
                <w:sz w:val="18"/>
                <w:szCs w:val="18"/>
              </w:rPr>
            </w:pPr>
            <w:r>
              <w:rPr>
                <w:rFonts w:ascii="宋体" w:hAnsi="宋体" w:cs="宋体" w:eastAsia="宋体" w:hint="default"/>
                <w:sz w:val="18"/>
                <w:szCs w:val="18"/>
              </w:rPr>
              <w:t>占其他应收款期</w:t>
            </w:r>
            <w:r>
              <w:rPr>
                <w:rFonts w:ascii="宋体" w:hAnsi="宋体" w:cs="宋体" w:eastAsia="宋体" w:hint="default"/>
                <w:spacing w:val="1"/>
                <w:sz w:val="18"/>
                <w:szCs w:val="18"/>
              </w:rPr>
              <w:t> </w:t>
            </w:r>
            <w:r>
              <w:rPr>
                <w:rFonts w:ascii="宋体" w:hAnsi="宋体" w:cs="宋体" w:eastAsia="宋体" w:hint="default"/>
                <w:sz w:val="18"/>
                <w:szCs w:val="18"/>
              </w:rPr>
              <w:t>末余额合计数的</w:t>
            </w:r>
            <w:r>
              <w:rPr>
                <w:rFonts w:ascii="宋体" w:hAnsi="宋体" w:cs="宋体" w:eastAsia="宋体" w:hint="default"/>
                <w:spacing w:val="1"/>
                <w:sz w:val="18"/>
                <w:szCs w:val="18"/>
              </w:rPr>
              <w:t> </w:t>
            </w:r>
            <w:r>
              <w:rPr>
                <w:rFonts w:ascii="宋体" w:hAnsi="宋体" w:cs="宋体" w:eastAsia="宋体" w:hint="default"/>
                <w:sz w:val="18"/>
                <w:szCs w:val="18"/>
              </w:rPr>
              <w:t>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700" w:right="157" w:hanging="544"/>
              <w:jc w:val="left"/>
              <w:rPr>
                <w:rFonts w:ascii="宋体" w:hAnsi="宋体" w:cs="宋体" w:eastAsia="宋体" w:hint="default"/>
                <w:sz w:val="18"/>
                <w:szCs w:val="18"/>
              </w:rPr>
            </w:pPr>
            <w:r>
              <w:rPr>
                <w:rFonts w:ascii="宋体" w:hAnsi="宋体" w:cs="宋体" w:eastAsia="宋体" w:hint="default"/>
                <w:sz w:val="18"/>
                <w:szCs w:val="18"/>
              </w:rPr>
              <w:t>坏账准备期末余</w:t>
            </w:r>
            <w:r>
              <w:rPr>
                <w:rFonts w:ascii="宋体" w:hAnsi="宋体" w:cs="宋体" w:eastAsia="宋体" w:hint="default"/>
                <w:spacing w:val="-84"/>
                <w:sz w:val="18"/>
                <w:szCs w:val="18"/>
              </w:rPr>
              <w:t> </w:t>
            </w:r>
            <w:r>
              <w:rPr>
                <w:rFonts w:ascii="宋体" w:hAnsi="宋体" w:cs="宋体" w:eastAsia="宋体" w:hint="default"/>
                <w:sz w:val="18"/>
                <w:szCs w:val="18"/>
              </w:rPr>
              <w:t>额</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238,373,329.09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18.97%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114,644,864.19</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103,950,000.00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51,975,000.00</w:t>
            </w: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1,000,000.00</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61,344,000.00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0.00</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52,051,930.00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0.00</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555,719,259.09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167,619,864.19</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5、存货" w:id="238"/>
      <w:bookmarkEnd w:id="238"/>
      <w:r>
        <w:rPr>
          <w:b w:val="0"/>
          <w:bCs w:val="0"/>
        </w:rPr>
      </w:r>
      <w:r>
        <w:rPr>
          <w:rFonts w:ascii="Times New Roman" w:hAnsi="Times New Roman" w:cs="Times New Roman" w:eastAsia="Times New Roman" w:hint="default"/>
        </w:rPr>
        <w:t>5</w:t>
      </w:r>
      <w:r>
        <w:rPr/>
        <w:t>、存货</w:t>
      </w:r>
      <w:r>
        <w:rPr>
          <w:b w:val="0"/>
          <w:bCs w:val="0"/>
        </w:rPr>
      </w:r>
    </w:p>
    <w:p>
      <w:pPr>
        <w:spacing w:line="240" w:lineRule="auto" w:before="2"/>
        <w:rPr>
          <w:rFonts w:ascii="宋体" w:hAnsi="宋体" w:cs="宋体" w:eastAsia="宋体" w:hint="default"/>
          <w:b/>
          <w:bCs/>
          <w:sz w:val="27"/>
          <w:szCs w:val="27"/>
        </w:rPr>
      </w:pPr>
    </w:p>
    <w:p>
      <w:pPr>
        <w:pStyle w:val="BodyText"/>
        <w:spacing w:line="364" w:lineRule="auto"/>
        <w:ind w:left="118" w:right="6707"/>
        <w:jc w:val="left"/>
      </w:pPr>
      <w:r>
        <w:rPr/>
        <w:t>公司是否需要遵守房地产行业的披露要求</w:t>
      </w:r>
      <w:r>
        <w:rPr>
          <w:spacing w:val="-73"/>
        </w:rPr>
        <w:t> </w:t>
      </w:r>
      <w:r>
        <w:rPr/>
        <w:t>否</w:t>
      </w:r>
    </w:p>
    <w:p>
      <w:pPr>
        <w:spacing w:line="240" w:lineRule="auto" w:before="4"/>
        <w:rPr>
          <w:rFonts w:ascii="宋体" w:hAnsi="宋体" w:cs="宋体" w:eastAsia="宋体" w:hint="default"/>
          <w:sz w:val="20"/>
          <w:szCs w:val="20"/>
        </w:rPr>
      </w:pPr>
    </w:p>
    <w:p>
      <w:pPr>
        <w:pStyle w:val="Heading6"/>
        <w:spacing w:line="240" w:lineRule="auto"/>
        <w:ind w:right="1949"/>
        <w:jc w:val="left"/>
        <w:rPr>
          <w:b w:val="0"/>
          <w:bCs w:val="0"/>
        </w:rPr>
      </w:pPr>
      <w:bookmarkStart w:name="（1）存货分类" w:id="239"/>
      <w:bookmarkEnd w:id="23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9"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4"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16,123,171.28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16,123,171.28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21,995,849.11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21,995,849.11</w:t>
            </w: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829,886.80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829,886.80</w:t>
            </w:r>
          </w:p>
        </w:tc>
      </w:tr>
      <w:tr>
        <w:trPr>
          <w:trHeight w:val="7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1,696,434,645.</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56,271,661.13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1,640,162,984.</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1,632,114,977.</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37,953,075.37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1,594,161,902.</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05</w:t>
            </w: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128,434.00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128,434.00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106,207.00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106,207.00</w:t>
            </w: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4,850.87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4,850.87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13,799.23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13,799.23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3,278,755.93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3,278,755.93</w:t>
            </w:r>
          </w:p>
        </w:tc>
      </w:tr>
      <w:tr>
        <w:trPr>
          <w:trHeight w:val="72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1,712,704,900.</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56,271,661.13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1,656,433,239.</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1,658,325,676.</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37,953,075.37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1,620,372,600.</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89</w:t>
            </w:r>
          </w:p>
        </w:tc>
      </w:tr>
    </w:tbl>
    <w:p>
      <w:pPr>
        <w:pStyle w:val="BodyText"/>
        <w:spacing w:line="307" w:lineRule="auto" w:before="55"/>
        <w:ind w:left="118" w:right="1949"/>
        <w:jc w:val="left"/>
      </w:pPr>
      <w:r>
        <w:rPr/>
        <w:t>公司是否需遵守《深圳证券交易所行业信息披露指引第</w:t>
      </w:r>
      <w:r>
        <w:rPr>
          <w:spacing w:val="-25"/>
        </w:rPr>
        <w:t> </w:t>
      </w: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号—上市公司从事种业、种植业务》的披露要</w:t>
      </w:r>
      <w:r>
        <w:rPr>
          <w:spacing w:val="-84"/>
        </w:rPr>
        <w:t> </w:t>
      </w:r>
      <w:r>
        <w:rPr>
          <w:spacing w:val="-84"/>
        </w:rPr>
      </w:r>
      <w:r>
        <w:rPr/>
        <w:t>求</w:t>
      </w:r>
    </w:p>
    <w:p>
      <w:pPr>
        <w:pStyle w:val="BodyText"/>
        <w:spacing w:line="240" w:lineRule="auto" w:before="73"/>
        <w:ind w:left="118" w:right="1949"/>
        <w:jc w:val="left"/>
      </w:pPr>
      <w:r>
        <w:rPr/>
        <w:t>否</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5" w:lineRule="auto" w:before="44"/>
        <w:ind w:left="118" w:right="2044"/>
        <w:jc w:val="left"/>
      </w:pPr>
      <w:r>
        <w:rPr/>
        <w:t>公司需遵守《深圳证券交易所行业信息披露指引第 </w:t>
      </w:r>
      <w:r>
        <w:rPr>
          <w:rFonts w:ascii="Times New Roman" w:hAnsi="Times New Roman" w:cs="Times New Roman" w:eastAsia="Times New Roman" w:hint="default"/>
          <w:spacing w:val="-4"/>
        </w:rPr>
        <w:t>11 </w:t>
      </w:r>
      <w:r>
        <w:rPr/>
        <w:t>号——上市公司从事珠宝相关业务》的披露要求</w:t>
      </w:r>
      <w:r>
        <w:rPr>
          <w:spacing w:val="-87"/>
        </w:rPr>
        <w:t> </w:t>
      </w:r>
      <w:r>
        <w:rPr/>
        <w:t>否</w:t>
      </w:r>
    </w:p>
    <w:p>
      <w:pPr>
        <w:spacing w:line="240" w:lineRule="auto" w:before="4"/>
        <w:rPr>
          <w:rFonts w:ascii="宋体" w:hAnsi="宋体" w:cs="宋体" w:eastAsia="宋体" w:hint="default"/>
          <w:sz w:val="21"/>
          <w:szCs w:val="21"/>
        </w:rPr>
      </w:pPr>
    </w:p>
    <w:p>
      <w:pPr>
        <w:pStyle w:val="Heading6"/>
        <w:spacing w:line="240" w:lineRule="auto"/>
        <w:ind w:right="1949"/>
        <w:jc w:val="left"/>
        <w:rPr>
          <w:b w:val="0"/>
          <w:bCs w:val="0"/>
        </w:rPr>
      </w:pPr>
      <w:bookmarkStart w:name="（2）存货跌价准备" w:id="240"/>
      <w:bookmarkEnd w:id="24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9"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81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81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5"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center"/>
              <w:rPr>
                <w:rFonts w:ascii="Times New Roman" w:hAnsi="Times New Roman" w:cs="Times New Roman" w:eastAsia="Times New Roman" w:hint="default"/>
                <w:sz w:val="18"/>
                <w:szCs w:val="18"/>
              </w:rPr>
            </w:pPr>
            <w:r>
              <w:rPr>
                <w:rFonts w:ascii="Times New Roman"/>
                <w:sz w:val="18"/>
              </w:rPr>
              <w:t>37,953,075.37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center"/>
              <w:rPr>
                <w:rFonts w:ascii="Times New Roman" w:hAnsi="Times New Roman" w:cs="Times New Roman" w:eastAsia="Times New Roman" w:hint="default"/>
                <w:sz w:val="18"/>
                <w:szCs w:val="18"/>
              </w:rPr>
            </w:pPr>
            <w:r>
              <w:rPr>
                <w:rFonts w:ascii="Times New Roman"/>
                <w:sz w:val="18"/>
              </w:rPr>
              <w:t>26,743,851.89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9,132,517.39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-707,251.26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56,271,661.13</w:t>
            </w: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center"/>
              <w:rPr>
                <w:rFonts w:ascii="Times New Roman" w:hAnsi="Times New Roman" w:cs="Times New Roman" w:eastAsia="Times New Roman" w:hint="default"/>
                <w:sz w:val="18"/>
                <w:szCs w:val="18"/>
              </w:rPr>
            </w:pPr>
            <w:r>
              <w:rPr>
                <w:rFonts w:ascii="Times New Roman"/>
                <w:sz w:val="18"/>
              </w:rPr>
              <w:t>37,953,075.37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center"/>
              <w:rPr>
                <w:rFonts w:ascii="Times New Roman" w:hAnsi="Times New Roman" w:cs="Times New Roman" w:eastAsia="Times New Roman" w:hint="default"/>
                <w:sz w:val="18"/>
                <w:szCs w:val="18"/>
              </w:rPr>
            </w:pPr>
            <w:r>
              <w:rPr>
                <w:rFonts w:ascii="Times New Roman"/>
                <w:sz w:val="18"/>
              </w:rPr>
              <w:t>26,743,851.89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9,132,517.39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-707,251.26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56,271,661.13</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3）存货期末余额含有借款费用资本化金额的说明" w:id="241"/>
      <w:bookmarkEnd w:id="24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4）期末建造合同形成的已完工未结算资产情况" w:id="242"/>
      <w:bookmarkEnd w:id="24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784"/>
        <w:gridCol w:w="4785"/>
      </w:tblGrid>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6、其他流动资产" w:id="243"/>
      <w:bookmarkEnd w:id="243"/>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1"/>
        <w:gridCol w:w="3191"/>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待抵扣税额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154,967,375.84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81,198,148.32</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待退回税款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52,650,286.19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50,741,184.87</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理财资金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480,010,000.00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16,787,006.00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4,348,898.00</w:t>
            </w: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284,404,668.03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616,298,231.19</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7、可供出售金融资产" w:id="244"/>
      <w:bookmarkEnd w:id="244"/>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10"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362,660,067.</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362,660,067.</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345,275,295.</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345,275,295.75</w:t>
            </w:r>
          </w:p>
        </w:tc>
      </w:tr>
    </w:tbl>
    <w:p>
      <w:pPr>
        <w:spacing w:after="0" w:line="240" w:lineRule="auto"/>
        <w:jc w:val="center"/>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7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951,604,446.</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20,263,200.0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931,341,246.</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1" w:right="0"/>
              <w:jc w:val="left"/>
              <w:rPr>
                <w:rFonts w:ascii="Times New Roman" w:hAnsi="Times New Roman" w:cs="Times New Roman" w:eastAsia="Times New Roman" w:hint="default"/>
                <w:sz w:val="18"/>
                <w:szCs w:val="18"/>
              </w:rPr>
            </w:pPr>
            <w:r>
              <w:rPr>
                <w:rFonts w:ascii="Times New Roman"/>
                <w:sz w:val="18"/>
              </w:rPr>
              <w:t>2,403,232,94</w:t>
            </w:r>
          </w:p>
          <w:p>
            <w:pPr>
              <w:pStyle w:val="TableParagraph"/>
              <w:spacing w:line="240" w:lineRule="auto" w:before="112"/>
              <w:ind w:left="815" w:right="0"/>
              <w:jc w:val="left"/>
              <w:rPr>
                <w:rFonts w:ascii="Times New Roman" w:hAnsi="Times New Roman" w:cs="Times New Roman" w:eastAsia="Times New Roman" w:hint="default"/>
                <w:sz w:val="18"/>
                <w:szCs w:val="18"/>
              </w:rPr>
            </w:pPr>
            <w:r>
              <w:rPr>
                <w:rFonts w:ascii="Times New Roman"/>
                <w:sz w:val="18"/>
              </w:rPr>
              <w:t>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2,403,232,949.</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04</w:t>
            </w:r>
          </w:p>
        </w:tc>
      </w:tr>
      <w:tr>
        <w:trPr>
          <w:trHeight w:val="7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按公允价值计量</w:t>
            </w:r>
          </w:p>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253,215,944.</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253,215,944.</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36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1" w:right="0"/>
              <w:jc w:val="left"/>
              <w:rPr>
                <w:rFonts w:ascii="Times New Roman" w:hAnsi="Times New Roman" w:cs="Times New Roman" w:eastAsia="Times New Roman" w:hint="default"/>
                <w:sz w:val="18"/>
                <w:szCs w:val="18"/>
              </w:rPr>
            </w:pPr>
            <w:r>
              <w:rPr>
                <w:rFonts w:ascii="Times New Roman"/>
                <w:sz w:val="18"/>
              </w:rPr>
              <w:t>2,191,875,06</w:t>
            </w:r>
          </w:p>
          <w:p>
            <w:pPr>
              <w:pStyle w:val="TableParagraph"/>
              <w:spacing w:line="240" w:lineRule="auto" w:before="112"/>
              <w:ind w:left="815" w:right="0"/>
              <w:jc w:val="left"/>
              <w:rPr>
                <w:rFonts w:ascii="Times New Roman" w:hAnsi="Times New Roman" w:cs="Times New Roman" w:eastAsia="Times New Roman" w:hint="default"/>
                <w:sz w:val="18"/>
                <w:szCs w:val="18"/>
              </w:rPr>
            </w:pPr>
            <w:r>
              <w:rPr>
                <w:rFonts w:ascii="Times New Roman"/>
                <w:sz w:val="18"/>
              </w:rPr>
              <w:t>1.20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2,191,875,061.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20</w:t>
            </w:r>
          </w:p>
        </w:tc>
      </w:tr>
      <w:tr>
        <w:trPr>
          <w:trHeight w:val="7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698,388,502.</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20,263,200.0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678,125,302.</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32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211,357,887.</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211,357,887.84</w:t>
            </w:r>
          </w:p>
        </w:tc>
      </w:tr>
      <w:tr>
        <w:trPr>
          <w:trHeight w:val="7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8" w:right="0"/>
              <w:jc w:val="left"/>
              <w:rPr>
                <w:rFonts w:ascii="Times New Roman" w:hAnsi="Times New Roman" w:cs="Times New Roman" w:eastAsia="Times New Roman" w:hint="default"/>
                <w:sz w:val="18"/>
                <w:szCs w:val="18"/>
              </w:rPr>
            </w:pPr>
            <w:r>
              <w:rPr>
                <w:rFonts w:ascii="Times New Roman"/>
                <w:sz w:val="18"/>
              </w:rPr>
              <w:t>1,314,264,51</w:t>
            </w:r>
          </w:p>
          <w:p>
            <w:pPr>
              <w:pStyle w:val="TableParagraph"/>
              <w:spacing w:line="240" w:lineRule="auto" w:before="112"/>
              <w:ind w:left="763" w:right="0"/>
              <w:jc w:val="left"/>
              <w:rPr>
                <w:rFonts w:ascii="Times New Roman" w:hAnsi="Times New Roman" w:cs="Times New Roman" w:eastAsia="Times New Roman" w:hint="default"/>
                <w:sz w:val="18"/>
                <w:szCs w:val="18"/>
              </w:rPr>
            </w:pPr>
            <w:r>
              <w:rPr>
                <w:rFonts w:ascii="Times New Roman"/>
                <w:sz w:val="18"/>
              </w:rPr>
              <w:t>3.68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20,263,200.0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0" w:right="0"/>
              <w:jc w:val="left"/>
              <w:rPr>
                <w:rFonts w:ascii="Times New Roman" w:hAnsi="Times New Roman" w:cs="Times New Roman" w:eastAsia="Times New Roman" w:hint="default"/>
                <w:sz w:val="18"/>
                <w:szCs w:val="18"/>
              </w:rPr>
            </w:pPr>
            <w:r>
              <w:rPr>
                <w:rFonts w:ascii="Times New Roman"/>
                <w:sz w:val="18"/>
              </w:rPr>
              <w:t>1,294,001,31</w:t>
            </w:r>
          </w:p>
          <w:p>
            <w:pPr>
              <w:pStyle w:val="TableParagraph"/>
              <w:spacing w:line="240" w:lineRule="auto" w:before="112"/>
              <w:ind w:left="765" w:right="0"/>
              <w:jc w:val="left"/>
              <w:rPr>
                <w:rFonts w:ascii="Times New Roman" w:hAnsi="Times New Roman" w:cs="Times New Roman" w:eastAsia="Times New Roman" w:hint="default"/>
                <w:sz w:val="18"/>
                <w:szCs w:val="18"/>
              </w:rPr>
            </w:pPr>
            <w:r>
              <w:rPr>
                <w:rFonts w:ascii="Times New Roman"/>
                <w:sz w:val="18"/>
              </w:rPr>
              <w:t>3.68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1" w:right="0"/>
              <w:jc w:val="left"/>
              <w:rPr>
                <w:rFonts w:ascii="Times New Roman" w:hAnsi="Times New Roman" w:cs="Times New Roman" w:eastAsia="Times New Roman" w:hint="default"/>
                <w:sz w:val="18"/>
                <w:szCs w:val="18"/>
              </w:rPr>
            </w:pPr>
            <w:r>
              <w:rPr>
                <w:rFonts w:ascii="Times New Roman"/>
                <w:sz w:val="18"/>
              </w:rPr>
              <w:t>2,748,508,24</w:t>
            </w:r>
          </w:p>
          <w:p>
            <w:pPr>
              <w:pStyle w:val="TableParagraph"/>
              <w:spacing w:line="240" w:lineRule="auto" w:before="112"/>
              <w:ind w:left="815" w:right="0"/>
              <w:jc w:val="left"/>
              <w:rPr>
                <w:rFonts w:ascii="Times New Roman" w:hAnsi="Times New Roman" w:cs="Times New Roman" w:eastAsia="Times New Roman" w:hint="default"/>
                <w:sz w:val="18"/>
                <w:szCs w:val="18"/>
              </w:rPr>
            </w:pPr>
            <w:r>
              <w:rPr>
                <w:rFonts w:ascii="Times New Roman"/>
                <w:sz w:val="18"/>
              </w:rPr>
              <w:t>4.79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2,748,508,244.</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期末按公允价值计量的可供出售金融资产" w:id="246"/>
      <w:bookmarkEnd w:id="24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2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861" w:right="134" w:hanging="725"/>
              <w:jc w:val="left"/>
              <w:rPr>
                <w:rFonts w:ascii="宋体" w:hAnsi="宋体" w:cs="宋体" w:eastAsia="宋体" w:hint="default"/>
                <w:sz w:val="18"/>
                <w:szCs w:val="18"/>
              </w:rPr>
            </w:pPr>
            <w:r>
              <w:rPr>
                <w:rFonts w:ascii="宋体" w:hAnsi="宋体" w:cs="宋体" w:eastAsia="宋体" w:hint="default"/>
                <w:sz w:val="18"/>
                <w:szCs w:val="18"/>
              </w:rPr>
              <w:t>可供出售金融资产分</w:t>
            </w:r>
            <w:r>
              <w:rPr>
                <w:rFonts w:ascii="宋体" w:hAnsi="宋体" w:cs="宋体" w:eastAsia="宋体" w:hint="default"/>
                <w:spacing w:val="-82"/>
                <w:sz w:val="18"/>
                <w:szCs w:val="18"/>
              </w:rPr>
              <w:t> </w:t>
            </w:r>
            <w:r>
              <w:rPr>
                <w:rFonts w:ascii="宋体" w:hAnsi="宋体" w:cs="宋体" w:eastAsia="宋体" w:hint="default"/>
                <w:sz w:val="18"/>
                <w:szCs w:val="18"/>
              </w:rPr>
              <w:t>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119"/>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w:t>
            </w:r>
            <w:r>
              <w:rPr>
                <w:rFonts w:ascii="宋体" w:hAnsi="宋体" w:cs="宋体" w:eastAsia="宋体" w:hint="default"/>
                <w:spacing w:val="-82"/>
                <w:sz w:val="18"/>
                <w:szCs w:val="18"/>
              </w:rPr>
              <w:t> </w:t>
            </w:r>
            <w:r>
              <w:rPr>
                <w:rFonts w:ascii="宋体" w:hAnsi="宋体" w:cs="宋体" w:eastAsia="宋体" w:hint="default"/>
                <w:sz w:val="18"/>
                <w:szCs w:val="18"/>
              </w:rPr>
              <w:t>工具的摊余成本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390,468,392.84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390,468,392.84</w:t>
            </w:r>
          </w:p>
        </w:tc>
      </w:tr>
      <w:tr>
        <w:trPr>
          <w:trHeight w:val="40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253,215,944.36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253,215,944.36</w:t>
            </w:r>
          </w:p>
        </w:tc>
      </w:tr>
      <w:tr>
        <w:trPr>
          <w:trHeight w:val="104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103" w:right="168"/>
              <w:jc w:val="both"/>
              <w:rPr>
                <w:rFonts w:ascii="宋体" w:hAnsi="宋体" w:cs="宋体" w:eastAsia="宋体" w:hint="default"/>
                <w:sz w:val="18"/>
                <w:szCs w:val="18"/>
              </w:rPr>
            </w:pPr>
            <w:r>
              <w:rPr>
                <w:rFonts w:ascii="宋体" w:hAnsi="宋体" w:cs="宋体" w:eastAsia="宋体" w:hint="default"/>
                <w:sz w:val="18"/>
                <w:szCs w:val="18"/>
              </w:rPr>
              <w:t>累计计入其他综合收</w:t>
            </w:r>
            <w:r>
              <w:rPr>
                <w:rFonts w:ascii="宋体" w:hAnsi="宋体" w:cs="宋体" w:eastAsia="宋体" w:hint="default"/>
                <w:spacing w:val="-82"/>
                <w:sz w:val="18"/>
                <w:szCs w:val="18"/>
              </w:rPr>
              <w:t> </w:t>
            </w:r>
            <w:r>
              <w:rPr>
                <w:rFonts w:ascii="宋体" w:hAnsi="宋体" w:cs="宋体" w:eastAsia="宋体" w:hint="default"/>
                <w:sz w:val="18"/>
                <w:szCs w:val="18"/>
              </w:rPr>
              <w:t>益的公允价值变动金</w:t>
            </w:r>
            <w:r>
              <w:rPr>
                <w:rFonts w:ascii="宋体" w:hAnsi="宋体" w:cs="宋体" w:eastAsia="宋体" w:hint="default"/>
                <w:spacing w:val="-82"/>
                <w:sz w:val="18"/>
                <w:szCs w:val="18"/>
              </w:rPr>
              <w:t> </w:t>
            </w:r>
            <w:r>
              <w:rPr>
                <w:rFonts w:ascii="宋体" w:hAnsi="宋体" w:cs="宋体" w:eastAsia="宋体" w:hint="default"/>
                <w:sz w:val="18"/>
                <w:szCs w:val="18"/>
              </w:rPr>
              <w:t>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-137,252,448.48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-137,252,448.48</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3）期末按成本计量的可供出售金融资产" w:id="247"/>
      <w:bookmarkEnd w:id="24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9"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244" w:right="152" w:hanging="90"/>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7"/>
                <w:sz w:val="18"/>
                <w:szCs w:val="18"/>
              </w:rPr>
              <w:t> </w:t>
            </w:r>
            <w:r>
              <w:rPr>
                <w:rFonts w:ascii="宋体" w:hAnsi="宋体" w:cs="宋体" w:eastAsia="宋体" w:hint="default"/>
                <w:sz w:val="18"/>
                <w:szCs w:val="18"/>
              </w:rPr>
              <w:t>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5"/>
              <w:ind w:left="158" w:right="156"/>
              <w:jc w:val="center"/>
              <w:rPr>
                <w:rFonts w:ascii="宋体" w:hAnsi="宋体" w:cs="宋体" w:eastAsia="宋体" w:hint="default"/>
                <w:sz w:val="18"/>
                <w:szCs w:val="18"/>
              </w:rPr>
            </w:pPr>
            <w:r>
              <w:rPr>
                <w:rFonts w:ascii="宋体" w:hAnsi="宋体" w:cs="宋体" w:eastAsia="宋体" w:hint="default"/>
                <w:sz w:val="18"/>
                <w:szCs w:val="18"/>
              </w:rPr>
              <w:t>在被投</w:t>
            </w:r>
            <w:r>
              <w:rPr>
                <w:rFonts w:ascii="宋体" w:hAnsi="宋体" w:cs="宋体" w:eastAsia="宋体" w:hint="default"/>
                <w:spacing w:val="1"/>
                <w:sz w:val="18"/>
                <w:szCs w:val="18"/>
              </w:rPr>
              <w:t> </w:t>
            </w:r>
            <w:r>
              <w:rPr>
                <w:rFonts w:ascii="宋体" w:hAnsi="宋体" w:cs="宋体" w:eastAsia="宋体" w:hint="default"/>
                <w:sz w:val="18"/>
                <w:szCs w:val="18"/>
              </w:rPr>
              <w:t>资单位</w:t>
            </w:r>
            <w:r>
              <w:rPr>
                <w:rFonts w:ascii="宋体" w:hAnsi="宋体" w:cs="宋体" w:eastAsia="宋体" w:hint="default"/>
                <w:spacing w:val="1"/>
                <w:sz w:val="18"/>
                <w:szCs w:val="18"/>
              </w:rPr>
              <w:t> </w:t>
            </w:r>
            <w:r>
              <w:rPr>
                <w:rFonts w:ascii="宋体" w:hAnsi="宋体" w:cs="宋体" w:eastAsia="宋体" w:hint="default"/>
                <w:sz w:val="18"/>
                <w:szCs w:val="18"/>
              </w:rPr>
              <w:t>持股比</w:t>
            </w:r>
            <w:r>
              <w:rPr>
                <w:rFonts w:ascii="宋体" w:hAnsi="宋体" w:cs="宋体" w:eastAsia="宋体" w:hint="default"/>
                <w:spacing w:val="1"/>
                <w:sz w:val="18"/>
                <w:szCs w:val="18"/>
              </w:rPr>
              <w:t> </w:t>
            </w:r>
            <w:r>
              <w:rPr>
                <w:rFonts w:ascii="宋体" w:hAnsi="宋体" w:cs="宋体" w:eastAsia="宋体" w:hint="default"/>
                <w:sz w:val="18"/>
                <w:szCs w:val="18"/>
              </w:rPr>
              <w:t>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58" w:right="156"/>
              <w:jc w:val="left"/>
              <w:rPr>
                <w:rFonts w:ascii="宋体" w:hAnsi="宋体" w:cs="宋体" w:eastAsia="宋体" w:hint="default"/>
                <w:sz w:val="18"/>
                <w:szCs w:val="18"/>
              </w:rPr>
            </w:pPr>
            <w:r>
              <w:rPr>
                <w:rFonts w:ascii="宋体" w:hAnsi="宋体" w:cs="宋体" w:eastAsia="宋体" w:hint="default"/>
                <w:sz w:val="18"/>
                <w:szCs w:val="18"/>
              </w:rPr>
              <w:t>本期现</w:t>
            </w:r>
            <w:r>
              <w:rPr>
                <w:rFonts w:ascii="宋体" w:hAnsi="宋体" w:cs="宋体" w:eastAsia="宋体" w:hint="default"/>
                <w:spacing w:val="-87"/>
                <w:sz w:val="18"/>
                <w:szCs w:val="18"/>
              </w:rPr>
              <w:t> </w:t>
            </w:r>
            <w:r>
              <w:rPr>
                <w:rFonts w:ascii="宋体" w:hAnsi="宋体" w:cs="宋体" w:eastAsia="宋体" w:hint="default"/>
                <w:sz w:val="18"/>
                <w:szCs w:val="18"/>
              </w:rPr>
              <w:t>金红利</w:t>
            </w:r>
          </w:p>
        </w:tc>
      </w:tr>
      <w:tr>
        <w:trPr>
          <w:trHeight w:val="958"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26" w:lineRule="auto"/>
              <w:ind w:left="339" w:right="156" w:hanging="182"/>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7"/>
                <w:sz w:val="18"/>
                <w:szCs w:val="18"/>
              </w:rPr>
              <w:t> </w:t>
            </w:r>
            <w:r>
              <w:rPr>
                <w:rFonts w:ascii="宋体" w:hAnsi="宋体" w:cs="宋体" w:eastAsia="宋体" w:hint="default"/>
                <w:sz w:val="18"/>
                <w:szCs w:val="18"/>
              </w:rPr>
              <w:t>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26" w:lineRule="auto"/>
              <w:ind w:left="339" w:right="156" w:hanging="182"/>
              <w:jc w:val="left"/>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7"/>
                <w:sz w:val="18"/>
                <w:szCs w:val="18"/>
              </w:rPr>
              <w:t> </w:t>
            </w:r>
            <w:r>
              <w:rPr>
                <w:rFonts w:ascii="宋体" w:hAnsi="宋体" w:cs="宋体" w:eastAsia="宋体" w:hint="default"/>
                <w:sz w:val="18"/>
                <w:szCs w:val="18"/>
              </w:rPr>
              <w:t>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26" w:lineRule="auto"/>
              <w:ind w:left="339" w:right="156" w:hanging="182"/>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7"/>
                <w:sz w:val="18"/>
                <w:szCs w:val="18"/>
              </w:rPr>
              <w:t> </w:t>
            </w:r>
            <w:r>
              <w:rPr>
                <w:rFonts w:ascii="宋体" w:hAnsi="宋体" w:cs="宋体" w:eastAsia="宋体" w:hint="default"/>
                <w:sz w:val="18"/>
                <w:szCs w:val="18"/>
              </w:rPr>
              <w:t>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3"/>
                <w:szCs w:val="13"/>
              </w:rPr>
            </w:pPr>
          </w:p>
          <w:p>
            <w:pPr>
              <w:pStyle w:val="TableParagraph"/>
              <w:spacing w:line="326" w:lineRule="auto"/>
              <w:ind w:left="339" w:right="156" w:hanging="182"/>
              <w:jc w:val="left"/>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7"/>
                <w:sz w:val="18"/>
                <w:szCs w:val="18"/>
              </w:rPr>
              <w:t> </w:t>
            </w:r>
            <w:r>
              <w:rPr>
                <w:rFonts w:ascii="宋体" w:hAnsi="宋体" w:cs="宋体" w:eastAsia="宋体" w:hint="default"/>
                <w:sz w:val="18"/>
                <w:szCs w:val="18"/>
              </w:rPr>
              <w:t>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85"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02"/>
              <w:jc w:val="left"/>
              <w:rPr>
                <w:rFonts w:ascii="宋体" w:hAnsi="宋体" w:cs="宋体" w:eastAsia="宋体" w:hint="default"/>
                <w:sz w:val="18"/>
                <w:szCs w:val="18"/>
              </w:rPr>
            </w:pPr>
            <w:r>
              <w:rPr>
                <w:rFonts w:ascii="宋体" w:hAnsi="宋体" w:cs="宋体" w:eastAsia="宋体" w:hint="default"/>
                <w:sz w:val="18"/>
                <w:szCs w:val="18"/>
              </w:rPr>
              <w:t>风山渐</w:t>
            </w:r>
            <w:r>
              <w:rPr>
                <w:rFonts w:ascii="宋体" w:hAnsi="宋体" w:cs="宋体" w:eastAsia="宋体" w:hint="default"/>
                <w:spacing w:val="-87"/>
                <w:sz w:val="18"/>
                <w:szCs w:val="18"/>
              </w:rPr>
              <w:t> </w:t>
            </w:r>
            <w:r>
              <w:rPr>
                <w:rFonts w:ascii="宋体" w:hAnsi="宋体" w:cs="宋体" w:eastAsia="宋体" w:hint="default"/>
                <w:sz w:val="18"/>
                <w:szCs w:val="18"/>
              </w:rPr>
              <w:t>文化传</w:t>
            </w:r>
            <w:r>
              <w:rPr>
                <w:rFonts w:ascii="宋体" w:hAnsi="宋体" w:cs="宋体" w:eastAsia="宋体" w:hint="default"/>
                <w:spacing w:val="-87"/>
                <w:sz w:val="18"/>
                <w:szCs w:val="18"/>
              </w:rPr>
              <w:t> </w:t>
            </w:r>
            <w:r>
              <w:rPr>
                <w:rFonts w:ascii="宋体" w:hAnsi="宋体" w:cs="宋体" w:eastAsia="宋体" w:hint="default"/>
                <w:sz w:val="18"/>
                <w:szCs w:val="18"/>
              </w:rPr>
              <w:t>播（北</w:t>
            </w:r>
            <w:r>
              <w:rPr>
                <w:rFonts w:ascii="宋体" w:hAnsi="宋体" w:cs="宋体" w:eastAsia="宋体" w:hint="default"/>
                <w:spacing w:val="-87"/>
                <w:sz w:val="18"/>
                <w:szCs w:val="18"/>
              </w:rPr>
              <w:t> </w:t>
            </w:r>
            <w:r>
              <w:rPr>
                <w:rFonts w:ascii="宋体" w:hAnsi="宋体" w:cs="宋体" w:eastAsia="宋体" w:hint="default"/>
                <w:spacing w:val="-19"/>
                <w:sz w:val="18"/>
                <w:szCs w:val="18"/>
              </w:rPr>
              <w:t>京）有限</w:t>
            </w:r>
            <w:r>
              <w:rPr>
                <w:rFonts w:ascii="宋体" w:hAnsi="宋体" w:cs="宋体" w:eastAsia="宋体" w:hint="default"/>
                <w:sz w:val="18"/>
                <w:szCs w:val="18"/>
              </w:rPr>
              <w:t>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12"/>
              <w:ind w:left="439"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12"/>
              <w:ind w:left="439"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85"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04"/>
              <w:jc w:val="both"/>
              <w:rPr>
                <w:rFonts w:ascii="宋体" w:hAnsi="宋体" w:cs="宋体" w:eastAsia="宋体" w:hint="default"/>
                <w:sz w:val="18"/>
                <w:szCs w:val="18"/>
              </w:rPr>
            </w:pPr>
            <w:r>
              <w:rPr>
                <w:rFonts w:ascii="宋体" w:hAnsi="宋体" w:cs="宋体" w:eastAsia="宋体" w:hint="default"/>
                <w:sz w:val="18"/>
                <w:szCs w:val="18"/>
              </w:rPr>
              <w:t>天津联</w:t>
            </w:r>
            <w:r>
              <w:rPr>
                <w:rFonts w:ascii="宋体" w:hAnsi="宋体" w:cs="宋体" w:eastAsia="宋体" w:hint="default"/>
                <w:spacing w:val="-87"/>
                <w:sz w:val="18"/>
                <w:szCs w:val="18"/>
              </w:rPr>
              <w:t> </w:t>
            </w:r>
            <w:r>
              <w:rPr>
                <w:rFonts w:ascii="宋体" w:hAnsi="宋体" w:cs="宋体" w:eastAsia="宋体" w:hint="default"/>
                <w:sz w:val="18"/>
                <w:szCs w:val="18"/>
              </w:rPr>
              <w:t>络优选</w:t>
            </w:r>
            <w:r>
              <w:rPr>
                <w:rFonts w:ascii="宋体" w:hAnsi="宋体" w:cs="宋体" w:eastAsia="宋体" w:hint="default"/>
                <w:spacing w:val="-87"/>
                <w:sz w:val="18"/>
                <w:szCs w:val="18"/>
              </w:rPr>
              <w:t> </w:t>
            </w:r>
            <w:r>
              <w:rPr>
                <w:rFonts w:ascii="宋体" w:hAnsi="宋体" w:cs="宋体" w:eastAsia="宋体" w:hint="default"/>
                <w:sz w:val="18"/>
                <w:szCs w:val="18"/>
              </w:rPr>
              <w:t>网络科</w:t>
            </w:r>
            <w:r>
              <w:rPr>
                <w:rFonts w:ascii="宋体" w:hAnsi="宋体" w:cs="宋体" w:eastAsia="宋体" w:hint="default"/>
                <w:spacing w:val="-87"/>
                <w:sz w:val="18"/>
                <w:szCs w:val="18"/>
              </w:rPr>
              <w:t> </w:t>
            </w:r>
            <w:r>
              <w:rPr>
                <w:rFonts w:ascii="宋体" w:hAnsi="宋体" w:cs="宋体" w:eastAsia="宋体" w:hint="default"/>
                <w:sz w:val="18"/>
                <w:szCs w:val="18"/>
              </w:rPr>
              <w:t>技有限</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13,400,0</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75"/>
              <w:ind w:left="103" w:right="204"/>
              <w:jc w:val="left"/>
              <w:rPr>
                <w:rFonts w:ascii="宋体" w:hAnsi="宋体" w:cs="宋体" w:eastAsia="宋体" w:hint="default"/>
                <w:sz w:val="18"/>
                <w:szCs w:val="18"/>
              </w:rPr>
            </w:pPr>
            <w:r>
              <w:rPr>
                <w:rFonts w:ascii="宋体" w:hAnsi="宋体" w:cs="宋体" w:eastAsia="宋体" w:hint="default"/>
                <w:sz w:val="18"/>
                <w:szCs w:val="18"/>
              </w:rPr>
              <w:t>北京盛</w:t>
            </w:r>
            <w:r>
              <w:rPr>
                <w:rFonts w:ascii="宋体" w:hAnsi="宋体" w:cs="宋体" w:eastAsia="宋体" w:hint="default"/>
                <w:spacing w:val="-87"/>
                <w:sz w:val="18"/>
                <w:szCs w:val="18"/>
              </w:rPr>
              <w:t> </w:t>
            </w:r>
            <w:r>
              <w:rPr>
                <w:rFonts w:ascii="宋体" w:hAnsi="宋体" w:cs="宋体" w:eastAsia="宋体" w:hint="default"/>
                <w:sz w:val="18"/>
                <w:szCs w:val="18"/>
              </w:rPr>
              <w:t>世华纳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007"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4"/>
              <w:ind w:left="103" w:right="204"/>
              <w:jc w:val="both"/>
              <w:rPr>
                <w:rFonts w:ascii="宋体" w:hAnsi="宋体" w:cs="宋体" w:eastAsia="宋体" w:hint="default"/>
                <w:sz w:val="18"/>
                <w:szCs w:val="18"/>
              </w:rPr>
            </w:pPr>
            <w:r>
              <w:rPr>
                <w:rFonts w:ascii="宋体" w:hAnsi="宋体" w:cs="宋体" w:eastAsia="宋体" w:hint="default"/>
                <w:sz w:val="18"/>
                <w:szCs w:val="18"/>
              </w:rPr>
              <w:t>投资管</w:t>
            </w:r>
            <w:r>
              <w:rPr>
                <w:rFonts w:ascii="宋体" w:hAnsi="宋体" w:cs="宋体" w:eastAsia="宋体" w:hint="default"/>
                <w:spacing w:val="-87"/>
                <w:sz w:val="18"/>
                <w:szCs w:val="18"/>
              </w:rPr>
              <w:t> </w:t>
            </w:r>
            <w:r>
              <w:rPr>
                <w:rFonts w:ascii="宋体" w:hAnsi="宋体" w:cs="宋体" w:eastAsia="宋体" w:hint="default"/>
                <w:sz w:val="18"/>
                <w:szCs w:val="18"/>
              </w:rPr>
              <w:t>理有限</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6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04"/>
              <w:jc w:val="both"/>
              <w:rPr>
                <w:rFonts w:ascii="宋体" w:hAnsi="宋体" w:cs="宋体" w:eastAsia="宋体" w:hint="default"/>
                <w:sz w:val="18"/>
                <w:szCs w:val="18"/>
              </w:rPr>
            </w:pPr>
            <w:r>
              <w:rPr>
                <w:rFonts w:ascii="宋体" w:hAnsi="宋体" w:cs="宋体" w:eastAsia="宋体" w:hint="default"/>
                <w:sz w:val="18"/>
                <w:szCs w:val="18"/>
              </w:rPr>
              <w:t>奔放游</w:t>
            </w:r>
            <w:r>
              <w:rPr>
                <w:rFonts w:ascii="宋体" w:hAnsi="宋体" w:cs="宋体" w:eastAsia="宋体" w:hint="default"/>
                <w:spacing w:val="-87"/>
                <w:sz w:val="18"/>
                <w:szCs w:val="18"/>
              </w:rPr>
              <w:t> </w:t>
            </w:r>
            <w:r>
              <w:rPr>
                <w:rFonts w:ascii="宋体" w:hAnsi="宋体" w:cs="宋体" w:eastAsia="宋体" w:hint="default"/>
                <w:sz w:val="18"/>
                <w:szCs w:val="18"/>
              </w:rPr>
              <w:t>戏股份</w:t>
            </w:r>
            <w:r>
              <w:rPr>
                <w:rFonts w:ascii="宋体" w:hAnsi="宋体" w:cs="宋体" w:eastAsia="宋体" w:hint="default"/>
                <w:spacing w:val="-87"/>
                <w:sz w:val="18"/>
                <w:szCs w:val="18"/>
              </w:rPr>
              <w:t> </w:t>
            </w:r>
            <w:r>
              <w:rPr>
                <w:rFonts w:ascii="宋体" w:hAnsi="宋体" w:cs="宋体" w:eastAsia="宋体" w:hint="default"/>
                <w:sz w:val="18"/>
                <w:szCs w:val="18"/>
              </w:rPr>
              <w:t>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6,534,20</w:t>
            </w:r>
          </w:p>
          <w:p>
            <w:pPr>
              <w:pStyle w:val="TableParagraph"/>
              <w:spacing w:line="240" w:lineRule="auto" w:before="112"/>
              <w:ind w:left="439"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329,000.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6,863,20</w:t>
            </w:r>
          </w:p>
          <w:p>
            <w:pPr>
              <w:pStyle w:val="TableParagraph"/>
              <w:spacing w:line="240" w:lineRule="auto" w:before="112"/>
              <w:ind w:left="439"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6,863,20</w:t>
            </w:r>
          </w:p>
          <w:p>
            <w:pPr>
              <w:pStyle w:val="TableParagraph"/>
              <w:spacing w:line="240" w:lineRule="auto" w:before="112"/>
              <w:ind w:left="439"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6,863,20</w:t>
            </w:r>
          </w:p>
          <w:p>
            <w:pPr>
              <w:pStyle w:val="TableParagraph"/>
              <w:spacing w:line="240" w:lineRule="auto" w:before="112"/>
              <w:ind w:left="439"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6"/>
              <w:ind w:left="103" w:right="107"/>
              <w:jc w:val="left"/>
              <w:rPr>
                <w:rFonts w:ascii="Times New Roman" w:hAnsi="Times New Roman" w:cs="Times New Roman" w:eastAsia="Times New Roman" w:hint="default"/>
                <w:sz w:val="18"/>
                <w:szCs w:val="18"/>
              </w:rPr>
            </w:pPr>
            <w:r>
              <w:rPr>
                <w:rFonts w:ascii="Times New Roman"/>
                <w:sz w:val="18"/>
              </w:rPr>
              <w:t>MOUN</w:t>
            </w:r>
            <w:r>
              <w:rPr>
                <w:rFonts w:ascii="Times New Roman"/>
                <w:w w:val="99"/>
                <w:sz w:val="18"/>
              </w:rPr>
              <w:t> </w:t>
            </w:r>
            <w:r>
              <w:rPr>
                <w:rFonts w:ascii="Times New Roman"/>
                <w:spacing w:val="-4"/>
                <w:sz w:val="18"/>
              </w:rPr>
              <w:t>TAIN</w:t>
            </w:r>
            <w:r>
              <w:rPr>
                <w:rFonts w:ascii="Times New Roman"/>
                <w:w w:val="99"/>
                <w:sz w:val="18"/>
              </w:rPr>
              <w:t> </w:t>
            </w:r>
            <w:r>
              <w:rPr>
                <w:rFonts w:ascii="Times New Roman"/>
                <w:spacing w:val="-3"/>
                <w:sz w:val="18"/>
              </w:rPr>
              <w:t>CAPITA</w:t>
            </w:r>
            <w:r>
              <w:rPr>
                <w:rFonts w:ascii="Times New Roman"/>
                <w:spacing w:val="-41"/>
                <w:sz w:val="18"/>
              </w:rPr>
              <w:t> </w:t>
            </w:r>
            <w:r>
              <w:rPr>
                <w:rFonts w:ascii="Times New Roman"/>
                <w:spacing w:val="-41"/>
                <w:sz w:val="18"/>
              </w:rPr>
            </w:r>
            <w:r>
              <w:rPr>
                <w:rFonts w:ascii="Times New Roman"/>
                <w:sz w:val="18"/>
              </w:rPr>
              <w:t>L</w:t>
            </w:r>
            <w:r>
              <w:rPr>
                <w:rFonts w:ascii="Times New Roman"/>
                <w:spacing w:val="-6"/>
                <w:sz w:val="18"/>
              </w:rPr>
              <w:t> </w:t>
            </w:r>
            <w:r>
              <w:rPr>
                <w:rFonts w:ascii="Times New Roman"/>
                <w:sz w:val="18"/>
              </w:rPr>
              <w:t>FUND</w:t>
            </w:r>
            <w:r>
              <w:rPr>
                <w:rFonts w:ascii="Times New Roman"/>
                <w:w w:val="99"/>
                <w:sz w:val="18"/>
              </w:rPr>
              <w:t> </w:t>
            </w:r>
            <w:r>
              <w:rPr>
                <w:rFonts w:ascii="Times New Roman"/>
                <w:sz w:val="18"/>
              </w:rPr>
              <w:t>LP</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343,160,</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343,160,</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00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4"/>
              <w:ind w:left="103" w:right="136"/>
              <w:jc w:val="left"/>
              <w:rPr>
                <w:rFonts w:ascii="Times New Roman" w:hAnsi="Times New Roman" w:cs="Times New Roman" w:eastAsia="Times New Roman" w:hint="default"/>
                <w:sz w:val="18"/>
                <w:szCs w:val="18"/>
              </w:rPr>
            </w:pPr>
            <w:r>
              <w:rPr>
                <w:rFonts w:ascii="Times New Roman"/>
                <w:sz w:val="18"/>
              </w:rPr>
              <w:t>Bitmain Technol ogies</w:t>
            </w:r>
            <w:r>
              <w:rPr>
                <w:rFonts w:ascii="Times New Roman"/>
                <w:w w:val="99"/>
                <w:sz w:val="18"/>
              </w:rPr>
              <w:t> </w:t>
            </w:r>
            <w:r>
              <w:rPr>
                <w:rFonts w:ascii="Times New Roman"/>
                <w:sz w:val="18"/>
              </w:rPr>
              <w:t>Holding</w:t>
            </w:r>
            <w:r>
              <w:rPr>
                <w:rFonts w:ascii="Times New Roman"/>
                <w:sz w:val="18"/>
              </w:rPr>
              <w:t> Compan y</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102,948,</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102,948,</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85"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4"/>
              <w:ind w:left="103" w:right="165"/>
              <w:jc w:val="left"/>
              <w:rPr>
                <w:rFonts w:ascii="Times New Roman" w:hAnsi="Times New Roman" w:cs="Times New Roman" w:eastAsia="Times New Roman" w:hint="default"/>
                <w:sz w:val="18"/>
                <w:szCs w:val="18"/>
              </w:rPr>
            </w:pPr>
            <w:r>
              <w:rPr>
                <w:rFonts w:ascii="Times New Roman"/>
                <w:sz w:val="18"/>
              </w:rPr>
              <w:t>China Digital Culture (Group)</w:t>
            </w:r>
            <w:r>
              <w:rPr>
                <w:rFonts w:ascii="Times New Roman"/>
                <w:w w:val="99"/>
                <w:sz w:val="18"/>
              </w:rPr>
              <w:t> </w:t>
            </w:r>
            <w:r>
              <w:rPr>
                <w:rFonts w:ascii="Times New Roman"/>
                <w:sz w:val="18"/>
              </w:rPr>
              <w:t>Limited</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345,275,</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295.75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17,384,7</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71.25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362,660,</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067.00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00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4"/>
              <w:ind w:left="103" w:right="105"/>
              <w:jc w:val="left"/>
              <w:rPr>
                <w:rFonts w:ascii="Times New Roman" w:hAnsi="Times New Roman" w:cs="Times New Roman" w:eastAsia="Times New Roman" w:hint="default"/>
                <w:sz w:val="18"/>
                <w:szCs w:val="18"/>
              </w:rPr>
            </w:pPr>
            <w:r>
              <w:rPr>
                <w:rFonts w:ascii="Times New Roman"/>
                <w:sz w:val="18"/>
              </w:rPr>
              <w:t>GUARD</w:t>
            </w:r>
            <w:r>
              <w:rPr>
                <w:rFonts w:ascii="Times New Roman"/>
                <w:w w:val="99"/>
                <w:sz w:val="18"/>
              </w:rPr>
              <w:t> </w:t>
            </w:r>
            <w:r>
              <w:rPr>
                <w:rFonts w:ascii="Times New Roman"/>
                <w:sz w:val="18"/>
              </w:rPr>
              <w:t>ION</w:t>
            </w:r>
            <w:r>
              <w:rPr>
                <w:rFonts w:ascii="Times New Roman"/>
                <w:w w:val="99"/>
                <w:sz w:val="18"/>
              </w:rPr>
              <w:t> </w:t>
            </w:r>
            <w:r>
              <w:rPr>
                <w:rFonts w:ascii="Times New Roman"/>
                <w:spacing w:val="-4"/>
                <w:sz w:val="18"/>
              </w:rPr>
              <w:t>HEALT</w:t>
            </w:r>
            <w:r>
              <w:rPr>
                <w:rFonts w:ascii="Times New Roman"/>
                <w:spacing w:val="-43"/>
                <w:sz w:val="18"/>
              </w:rPr>
              <w:t> </w:t>
            </w:r>
            <w:r>
              <w:rPr>
                <w:rFonts w:ascii="Times New Roman"/>
                <w:spacing w:val="-43"/>
                <w:sz w:val="18"/>
              </w:rPr>
            </w:r>
            <w:r>
              <w:rPr>
                <w:rFonts w:ascii="Times New Roman"/>
                <w:sz w:val="18"/>
              </w:rPr>
              <w:t>H</w:t>
            </w:r>
            <w:r>
              <w:rPr>
                <w:rFonts w:ascii="Times New Roman"/>
                <w:w w:val="99"/>
                <w:sz w:val="18"/>
              </w:rPr>
              <w:t> </w:t>
            </w:r>
            <w:r>
              <w:rPr>
                <w:rFonts w:ascii="Times New Roman"/>
                <w:sz w:val="18"/>
              </w:rPr>
              <w:t>SCIENC</w:t>
            </w:r>
            <w:r>
              <w:rPr>
                <w:rFonts w:ascii="Times New Roman"/>
                <w:sz w:val="18"/>
              </w:rPr>
              <w:t> ES,INC.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32,671,2</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87.84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1,645,01</w:t>
            </w:r>
          </w:p>
          <w:p>
            <w:pPr>
              <w:pStyle w:val="TableParagraph"/>
              <w:spacing w:line="240" w:lineRule="auto" w:before="112"/>
              <w:ind w:left="439" w:right="0"/>
              <w:jc w:val="left"/>
              <w:rPr>
                <w:rFonts w:ascii="Times New Roman" w:hAnsi="Times New Roman" w:cs="Times New Roman" w:eastAsia="Times New Roman" w:hint="default"/>
                <w:sz w:val="18"/>
                <w:szCs w:val="18"/>
              </w:rPr>
            </w:pPr>
            <w:r>
              <w:rPr>
                <w:rFonts w:ascii="Times New Roman"/>
                <w:sz w:val="18"/>
              </w:rPr>
              <w:t>4.48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34,316,3</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02.32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7.51%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4"/>
              <w:ind w:left="103" w:right="137"/>
              <w:jc w:val="left"/>
              <w:rPr>
                <w:rFonts w:ascii="Times New Roman" w:hAnsi="Times New Roman" w:cs="Times New Roman" w:eastAsia="Times New Roman" w:hint="default"/>
                <w:sz w:val="18"/>
                <w:szCs w:val="18"/>
              </w:rPr>
            </w:pPr>
            <w:r>
              <w:rPr>
                <w:rFonts w:ascii="Times New Roman"/>
                <w:spacing w:val="-3"/>
                <w:sz w:val="18"/>
              </w:rPr>
              <w:t>FLYN'B</w:t>
            </w:r>
            <w:r>
              <w:rPr>
                <w:rFonts w:ascii="Times New Roman"/>
                <w:sz w:val="18"/>
              </w:rPr>
              <w:t> UY</w:t>
            </w:r>
            <w:r>
              <w:rPr>
                <w:rFonts w:ascii="Times New Roman"/>
                <w:spacing w:val="-7"/>
                <w:sz w:val="18"/>
              </w:rPr>
              <w:t> </w:t>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 w:right="0"/>
              <w:jc w:val="center"/>
              <w:rPr>
                <w:rFonts w:ascii="Times New Roman" w:hAnsi="Times New Roman" w:cs="Times New Roman" w:eastAsia="Times New Roman" w:hint="default"/>
                <w:sz w:val="18"/>
                <w:szCs w:val="18"/>
              </w:rPr>
            </w:pPr>
            <w:r>
              <w:rPr>
                <w:rFonts w:ascii="Times New Roman"/>
                <w:sz w:val="18"/>
              </w:rPr>
              <w:t>143,752,</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Times New Roman" w:hAnsi="Times New Roman" w:cs="Times New Roman" w:eastAsia="Times New Roman" w:hint="default"/>
                <w:sz w:val="18"/>
                <w:szCs w:val="18"/>
              </w:rPr>
            </w:pPr>
            <w:r>
              <w:rPr>
                <w:rFonts w:ascii="Times New Roman"/>
                <w:sz w:val="18"/>
              </w:rPr>
              <w:t>7,238,00</w:t>
            </w:r>
          </w:p>
          <w:p>
            <w:pPr>
              <w:pStyle w:val="TableParagraph"/>
              <w:spacing w:line="240" w:lineRule="auto" w:before="112"/>
              <w:ind w:left="439"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 w:right="0"/>
              <w:jc w:val="center"/>
              <w:rPr>
                <w:rFonts w:ascii="Times New Roman" w:hAnsi="Times New Roman" w:cs="Times New Roman" w:eastAsia="Times New Roman" w:hint="default"/>
                <w:sz w:val="18"/>
                <w:szCs w:val="18"/>
              </w:rPr>
            </w:pPr>
            <w:r>
              <w:rPr>
                <w:rFonts w:ascii="Times New Roman"/>
                <w:sz w:val="18"/>
              </w:rPr>
              <w:t>150,990,</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400.00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19.40%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67"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204"/>
              <w:jc w:val="both"/>
              <w:rPr>
                <w:rFonts w:ascii="宋体" w:hAnsi="宋体" w:cs="宋体" w:eastAsia="宋体" w:hint="default"/>
                <w:sz w:val="18"/>
                <w:szCs w:val="18"/>
              </w:rPr>
            </w:pPr>
            <w:r>
              <w:rPr>
                <w:rFonts w:ascii="宋体" w:hAnsi="宋体" w:cs="宋体" w:eastAsia="宋体" w:hint="default"/>
                <w:sz w:val="18"/>
                <w:szCs w:val="18"/>
              </w:rPr>
              <w:t>北京畅</w:t>
            </w:r>
            <w:r>
              <w:rPr>
                <w:rFonts w:ascii="宋体" w:hAnsi="宋体" w:cs="宋体" w:eastAsia="宋体" w:hint="default"/>
                <w:spacing w:val="-87"/>
                <w:sz w:val="18"/>
                <w:szCs w:val="18"/>
              </w:rPr>
              <w:t> </w:t>
            </w:r>
            <w:r>
              <w:rPr>
                <w:rFonts w:ascii="宋体" w:hAnsi="宋体" w:cs="宋体" w:eastAsia="宋体" w:hint="default"/>
                <w:sz w:val="18"/>
                <w:szCs w:val="18"/>
              </w:rPr>
              <w:t>达天下</w:t>
            </w:r>
            <w:r>
              <w:rPr>
                <w:rFonts w:ascii="宋体" w:hAnsi="宋体" w:cs="宋体" w:eastAsia="宋体" w:hint="default"/>
                <w:spacing w:val="-87"/>
                <w:sz w:val="18"/>
                <w:szCs w:val="18"/>
              </w:rPr>
              <w:t> </w:t>
            </w:r>
            <w:r>
              <w:rPr>
                <w:rFonts w:ascii="宋体" w:hAnsi="宋体" w:cs="宋体" w:eastAsia="宋体" w:hint="default"/>
                <w:sz w:val="18"/>
                <w:szCs w:val="18"/>
              </w:rPr>
              <w:t>广告有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31,710,6</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31,710,6</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29"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 w:right="0"/>
              <w:jc w:val="center"/>
              <w:rPr>
                <w:rFonts w:ascii="Times New Roman" w:hAnsi="Times New Roman" w:cs="Times New Roman" w:eastAsia="Times New Roman" w:hint="default"/>
                <w:sz w:val="18"/>
                <w:szCs w:val="18"/>
              </w:rPr>
            </w:pPr>
            <w:r>
              <w:rPr>
                <w:rFonts w:ascii="Times New Roman"/>
                <w:sz w:val="18"/>
              </w:rPr>
              <w:t>556,633,</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183.59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 w:right="0"/>
              <w:jc w:val="center"/>
              <w:rPr>
                <w:rFonts w:ascii="Times New Roman" w:hAnsi="Times New Roman" w:cs="Times New Roman" w:eastAsia="Times New Roman" w:hint="default"/>
                <w:sz w:val="18"/>
                <w:szCs w:val="18"/>
              </w:rPr>
            </w:pPr>
            <w:r>
              <w:rPr>
                <w:rFonts w:ascii="Times New Roman"/>
                <w:sz w:val="18"/>
              </w:rPr>
              <w:t>504,415,</w:t>
            </w:r>
          </w:p>
          <w:p>
            <w:pPr>
              <w:pStyle w:val="TableParagraph"/>
              <w:spacing w:line="240" w:lineRule="auto" w:before="112"/>
              <w:ind w:left="153" w:right="0"/>
              <w:jc w:val="center"/>
              <w:rPr>
                <w:rFonts w:ascii="Times New Roman" w:hAnsi="Times New Roman" w:cs="Times New Roman" w:eastAsia="Times New Roman" w:hint="default"/>
                <w:sz w:val="18"/>
                <w:szCs w:val="18"/>
              </w:rPr>
            </w:pPr>
            <w:r>
              <w:rPr>
                <w:rFonts w:ascii="Times New Roman"/>
                <w:sz w:val="18"/>
              </w:rPr>
              <w:t>385.73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Times New Roman" w:hAnsi="Times New Roman" w:cs="Times New Roman" w:eastAsia="Times New Roman" w:hint="default"/>
                <w:sz w:val="18"/>
                <w:szCs w:val="18"/>
              </w:rPr>
            </w:pPr>
            <w:r>
              <w:rPr>
                <w:rFonts w:ascii="Times New Roman"/>
                <w:sz w:val="18"/>
              </w:rPr>
              <w:t>1,061,04</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8,569.32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Times New Roman" w:hAnsi="Times New Roman" w:cs="Times New Roman" w:eastAsia="Times New Roman" w:hint="default"/>
                <w:sz w:val="18"/>
                <w:szCs w:val="18"/>
              </w:rPr>
            </w:pPr>
            <w:r>
              <w:rPr>
                <w:rFonts w:ascii="Times New Roman"/>
                <w:sz w:val="18"/>
              </w:rPr>
              <w:t>20,263,2</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Times New Roman" w:hAnsi="Times New Roman" w:cs="Times New Roman" w:eastAsia="Times New Roman" w:hint="default"/>
                <w:sz w:val="18"/>
                <w:szCs w:val="18"/>
              </w:rPr>
            </w:pPr>
            <w:r>
              <w:rPr>
                <w:rFonts w:ascii="Times New Roman"/>
                <w:sz w:val="18"/>
              </w:rPr>
              <w:t>20,263,2</w:t>
            </w:r>
          </w:p>
          <w:p>
            <w:pPr>
              <w:pStyle w:val="TableParagraph"/>
              <w:spacing w:line="240" w:lineRule="auto" w:before="112"/>
              <w:ind w:left="349"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4）报告期内可供出售金融资产减值的变动情况" w:id="248"/>
      <w:bookmarkEnd w:id="24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after="0" w:line="240" w:lineRule="auto"/>
        <w:jc w:val="righ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2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861" w:right="134" w:hanging="725"/>
              <w:jc w:val="left"/>
              <w:rPr>
                <w:rFonts w:ascii="宋体" w:hAnsi="宋体" w:cs="宋体" w:eastAsia="宋体" w:hint="default"/>
                <w:sz w:val="18"/>
                <w:szCs w:val="18"/>
              </w:rPr>
            </w:pPr>
            <w:r>
              <w:rPr>
                <w:rFonts w:ascii="宋体" w:hAnsi="宋体" w:cs="宋体" w:eastAsia="宋体" w:hint="default"/>
                <w:sz w:val="18"/>
                <w:szCs w:val="18"/>
              </w:rPr>
              <w:t>可供出售金融资产分</w:t>
            </w:r>
            <w:r>
              <w:rPr>
                <w:rFonts w:ascii="宋体" w:hAnsi="宋体" w:cs="宋体" w:eastAsia="宋体" w:hint="default"/>
                <w:spacing w:val="-82"/>
                <w:sz w:val="18"/>
                <w:szCs w:val="18"/>
              </w:rPr>
              <w:t> </w:t>
            </w:r>
            <w:r>
              <w:rPr>
                <w:rFonts w:ascii="宋体" w:hAnsi="宋体" w:cs="宋体" w:eastAsia="宋体" w:hint="default"/>
                <w:sz w:val="18"/>
                <w:szCs w:val="18"/>
              </w:rPr>
              <w:t>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7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20,263,200.00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8" w:right="0"/>
              <w:jc w:val="left"/>
              <w:rPr>
                <w:rFonts w:ascii="Times New Roman" w:hAnsi="Times New Roman" w:cs="Times New Roman" w:eastAsia="Times New Roman" w:hint="default"/>
                <w:sz w:val="18"/>
                <w:szCs w:val="18"/>
              </w:rPr>
            </w:pPr>
            <w:r>
              <w:rPr>
                <w:rFonts w:ascii="Times New Roman"/>
                <w:sz w:val="18"/>
              </w:rPr>
              <w:t>20,263,200.00</w:t>
            </w:r>
          </w:p>
        </w:tc>
      </w:tr>
      <w:tr>
        <w:trPr>
          <w:trHeight w:val="41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20,263,200.00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20,263,200.00</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8、长期股权投资" w:id="249"/>
      <w:bookmarkEnd w:id="249"/>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9"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26" w:lineRule="auto"/>
              <w:ind w:left="211" w:right="119" w:hanging="90"/>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7"/>
                <w:sz w:val="18"/>
                <w:szCs w:val="18"/>
              </w:rPr>
              <w:t> </w:t>
            </w:r>
            <w:r>
              <w:rPr>
                <w:rFonts w:ascii="宋体" w:hAnsi="宋体" w:cs="宋体" w:eastAsia="宋体" w:hint="default"/>
                <w:sz w:val="18"/>
                <w:szCs w:val="18"/>
              </w:rPr>
              <w:t>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26" w:lineRule="auto"/>
              <w:ind w:left="302" w:right="121" w:hanging="182"/>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26" w:lineRule="auto"/>
              <w:ind w:left="302" w:right="121" w:hanging="182"/>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26" w:lineRule="auto"/>
              <w:ind w:left="121" w:right="121"/>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7"/>
                <w:sz w:val="18"/>
                <w:szCs w:val="18"/>
              </w:rPr>
              <w:t> </w:t>
            </w:r>
            <w:r>
              <w:rPr>
                <w:rFonts w:ascii="宋体" w:hAnsi="宋体" w:cs="宋体" w:eastAsia="宋体" w:hint="default"/>
                <w:sz w:val="18"/>
                <w:szCs w:val="18"/>
              </w:rPr>
              <w:t>备期末</w:t>
            </w:r>
            <w:r>
              <w:rPr>
                <w:rFonts w:ascii="宋体" w:hAnsi="宋体" w:cs="宋体" w:eastAsia="宋体" w:hint="default"/>
                <w:spacing w:val="-87"/>
                <w:sz w:val="18"/>
                <w:szCs w:val="18"/>
              </w:rPr>
              <w:t> </w:t>
            </w:r>
            <w:r>
              <w:rPr>
                <w:rFonts w:ascii="宋体" w:hAnsi="宋体" w:cs="宋体" w:eastAsia="宋体" w:hint="default"/>
                <w:sz w:val="18"/>
                <w:szCs w:val="18"/>
              </w:rPr>
              <w:t>余额</w:t>
            </w:r>
          </w:p>
        </w:tc>
      </w:tr>
      <w:tr>
        <w:trPr>
          <w:trHeight w:val="136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301" w:right="121" w:hanging="182"/>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7"/>
                <w:sz w:val="18"/>
                <w:szCs w:val="18"/>
              </w:rPr>
              <w:t> </w:t>
            </w:r>
            <w:r>
              <w:rPr>
                <w:rFonts w:ascii="宋体" w:hAnsi="宋体" w:cs="宋体" w:eastAsia="宋体" w:hint="default"/>
                <w:sz w:val="18"/>
                <w:szCs w:val="18"/>
              </w:rPr>
              <w:t>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302" w:right="121" w:hanging="182"/>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7"/>
                <w:sz w:val="18"/>
                <w:szCs w:val="18"/>
              </w:rPr>
              <w:t> </w:t>
            </w:r>
            <w:r>
              <w:rPr>
                <w:rFonts w:ascii="宋体" w:hAnsi="宋体" w:cs="宋体" w:eastAsia="宋体" w:hint="default"/>
                <w:sz w:val="18"/>
                <w:szCs w:val="18"/>
              </w:rPr>
              <w:t>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21" w:right="121"/>
              <w:jc w:val="both"/>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pacing w:val="-87"/>
                <w:sz w:val="18"/>
                <w:szCs w:val="18"/>
              </w:rPr>
              <w:t> </w:t>
            </w:r>
            <w:r>
              <w:rPr>
                <w:rFonts w:ascii="宋体" w:hAnsi="宋体" w:cs="宋体" w:eastAsia="宋体" w:hint="default"/>
                <w:sz w:val="18"/>
                <w:szCs w:val="18"/>
              </w:rPr>
              <w:t>下确认</w:t>
            </w:r>
            <w:r>
              <w:rPr>
                <w:rFonts w:ascii="宋体" w:hAnsi="宋体" w:cs="宋体" w:eastAsia="宋体" w:hint="default"/>
                <w:spacing w:val="-87"/>
                <w:sz w:val="18"/>
                <w:szCs w:val="18"/>
              </w:rPr>
              <w:t> </w:t>
            </w:r>
            <w:r>
              <w:rPr>
                <w:rFonts w:ascii="宋体" w:hAnsi="宋体" w:cs="宋体" w:eastAsia="宋体" w:hint="default"/>
                <w:sz w:val="18"/>
                <w:szCs w:val="18"/>
              </w:rPr>
              <w:t>的投资</w:t>
            </w:r>
            <w:r>
              <w:rPr>
                <w:rFonts w:ascii="宋体" w:hAnsi="宋体" w:cs="宋体" w:eastAsia="宋体" w:hint="default"/>
                <w:spacing w:val="-87"/>
                <w:sz w:val="18"/>
                <w:szCs w:val="18"/>
              </w:rPr>
              <w:t> </w:t>
            </w:r>
            <w:r>
              <w:rPr>
                <w:rFonts w:ascii="宋体" w:hAnsi="宋体" w:cs="宋体" w:eastAsia="宋体" w:hint="default"/>
                <w:sz w:val="18"/>
                <w:szCs w:val="18"/>
              </w:rPr>
              <w:t>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21" w:right="121"/>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7"/>
                <w:sz w:val="18"/>
                <w:szCs w:val="18"/>
              </w:rPr>
              <w:t> </w:t>
            </w:r>
            <w:r>
              <w:rPr>
                <w:rFonts w:ascii="宋体" w:hAnsi="宋体" w:cs="宋体" w:eastAsia="宋体" w:hint="default"/>
                <w:sz w:val="18"/>
                <w:szCs w:val="18"/>
              </w:rPr>
              <w:t>合收益</w:t>
            </w:r>
            <w:r>
              <w:rPr>
                <w:rFonts w:ascii="宋体" w:hAnsi="宋体" w:cs="宋体" w:eastAsia="宋体" w:hint="default"/>
                <w:spacing w:val="-87"/>
                <w:sz w:val="18"/>
                <w:szCs w:val="18"/>
              </w:rPr>
              <w:t> </w:t>
            </w:r>
            <w:r>
              <w:rPr>
                <w:rFonts w:ascii="宋体" w:hAnsi="宋体" w:cs="宋体" w:eastAsia="宋体" w:hint="default"/>
                <w:sz w:val="18"/>
                <w:szCs w:val="18"/>
              </w:rPr>
              <w:t>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21" w:right="121"/>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7"/>
                <w:sz w:val="18"/>
                <w:szCs w:val="18"/>
              </w:rPr>
              <w:t> </w:t>
            </w:r>
            <w:r>
              <w:rPr>
                <w:rFonts w:ascii="宋体" w:hAnsi="宋体" w:cs="宋体" w:eastAsia="宋体" w:hint="default"/>
                <w:sz w:val="18"/>
                <w:szCs w:val="18"/>
              </w:rPr>
              <w:t>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21" w:right="121"/>
              <w:jc w:val="both"/>
              <w:rPr>
                <w:rFonts w:ascii="宋体" w:hAnsi="宋体" w:cs="宋体" w:eastAsia="宋体" w:hint="default"/>
                <w:sz w:val="18"/>
                <w:szCs w:val="18"/>
              </w:rPr>
            </w:pPr>
            <w:r>
              <w:rPr>
                <w:rFonts w:ascii="宋体" w:hAnsi="宋体" w:cs="宋体" w:eastAsia="宋体" w:hint="default"/>
                <w:sz w:val="18"/>
                <w:szCs w:val="18"/>
              </w:rPr>
              <w:t>宣告发</w:t>
            </w:r>
            <w:r>
              <w:rPr>
                <w:rFonts w:ascii="宋体" w:hAnsi="宋体" w:cs="宋体" w:eastAsia="宋体" w:hint="default"/>
                <w:spacing w:val="-87"/>
                <w:sz w:val="18"/>
                <w:szCs w:val="18"/>
              </w:rPr>
              <w:t> </w:t>
            </w:r>
            <w:r>
              <w:rPr>
                <w:rFonts w:ascii="宋体" w:hAnsi="宋体" w:cs="宋体" w:eastAsia="宋体" w:hint="default"/>
                <w:sz w:val="18"/>
                <w:szCs w:val="18"/>
              </w:rPr>
              <w:t>放现金</w:t>
            </w:r>
            <w:r>
              <w:rPr>
                <w:rFonts w:ascii="宋体" w:hAnsi="宋体" w:cs="宋体" w:eastAsia="宋体" w:hint="default"/>
                <w:spacing w:val="-87"/>
                <w:sz w:val="18"/>
                <w:szCs w:val="18"/>
              </w:rPr>
              <w:t> </w:t>
            </w:r>
            <w:r>
              <w:rPr>
                <w:rFonts w:ascii="宋体" w:hAnsi="宋体" w:cs="宋体" w:eastAsia="宋体" w:hint="default"/>
                <w:sz w:val="18"/>
                <w:szCs w:val="18"/>
              </w:rPr>
              <w:t>股利或</w:t>
            </w:r>
            <w:r>
              <w:rPr>
                <w:rFonts w:ascii="宋体" w:hAnsi="宋体" w:cs="宋体" w:eastAsia="宋体" w:hint="default"/>
                <w:spacing w:val="-87"/>
                <w:sz w:val="18"/>
                <w:szCs w:val="18"/>
              </w:rPr>
              <w:t> </w:t>
            </w:r>
            <w:r>
              <w:rPr>
                <w:rFonts w:ascii="宋体" w:hAnsi="宋体" w:cs="宋体" w:eastAsia="宋体" w:hint="default"/>
                <w:sz w:val="18"/>
                <w:szCs w:val="18"/>
              </w:rPr>
              <w:t>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21" w:right="123"/>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7"/>
                <w:sz w:val="18"/>
                <w:szCs w:val="18"/>
              </w:rPr>
              <w:t> </w:t>
            </w:r>
            <w:r>
              <w:rPr>
                <w:rFonts w:ascii="宋体" w:hAnsi="宋体" w:cs="宋体" w:eastAsia="宋体" w:hint="default"/>
                <w:sz w:val="18"/>
                <w:szCs w:val="18"/>
              </w:rPr>
              <w:t>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9"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9"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6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37"/>
              <w:jc w:val="both"/>
              <w:rPr>
                <w:rFonts w:ascii="宋体" w:hAnsi="宋体" w:cs="宋体" w:eastAsia="宋体" w:hint="default"/>
                <w:sz w:val="18"/>
                <w:szCs w:val="18"/>
              </w:rPr>
            </w:pPr>
            <w:r>
              <w:rPr>
                <w:rFonts w:ascii="宋体" w:hAnsi="宋体" w:cs="宋体" w:eastAsia="宋体" w:hint="default"/>
                <w:sz w:val="18"/>
                <w:szCs w:val="18"/>
              </w:rPr>
              <w:t>上海赐</w:t>
            </w:r>
            <w:r>
              <w:rPr>
                <w:rFonts w:ascii="宋体" w:hAnsi="宋体" w:cs="宋体" w:eastAsia="宋体" w:hint="default"/>
                <w:spacing w:val="-87"/>
                <w:sz w:val="18"/>
                <w:szCs w:val="18"/>
              </w:rPr>
              <w:t> </w:t>
            </w:r>
            <w:r>
              <w:rPr>
                <w:rFonts w:ascii="宋体" w:hAnsi="宋体" w:cs="宋体" w:eastAsia="宋体" w:hint="default"/>
                <w:sz w:val="18"/>
                <w:szCs w:val="18"/>
              </w:rPr>
              <w:t>麓网络</w:t>
            </w:r>
            <w:r>
              <w:rPr>
                <w:rFonts w:ascii="宋体" w:hAnsi="宋体" w:cs="宋体" w:eastAsia="宋体" w:hint="default"/>
                <w:spacing w:val="-87"/>
                <w:sz w:val="18"/>
                <w:szCs w:val="18"/>
              </w:rPr>
              <w:t> </w:t>
            </w:r>
            <w:r>
              <w:rPr>
                <w:rFonts w:ascii="宋体" w:hAnsi="宋体" w:cs="宋体" w:eastAsia="宋体" w:hint="default"/>
                <w:sz w:val="18"/>
                <w:szCs w:val="18"/>
              </w:rPr>
              <w:t>科技有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21,527,</w:t>
            </w:r>
          </w:p>
          <w:p>
            <w:pPr>
              <w:pStyle w:val="TableParagraph"/>
              <w:spacing w:line="240" w:lineRule="auto" w:before="112"/>
              <w:ind w:left="184" w:right="0"/>
              <w:jc w:val="left"/>
              <w:rPr>
                <w:rFonts w:ascii="Times New Roman" w:hAnsi="Times New Roman" w:cs="Times New Roman" w:eastAsia="Times New Roman" w:hint="default"/>
                <w:sz w:val="18"/>
                <w:szCs w:val="18"/>
              </w:rPr>
            </w:pPr>
            <w:r>
              <w:rPr>
                <w:rFonts w:ascii="Times New Roman"/>
                <w:sz w:val="18"/>
              </w:rPr>
              <w:t>945.14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12"/>
              <w:ind w:left="366" w:right="0"/>
              <w:jc w:val="left"/>
              <w:rPr>
                <w:rFonts w:ascii="Times New Roman" w:hAnsi="Times New Roman" w:cs="Times New Roman" w:eastAsia="Times New Roman" w:hint="default"/>
                <w:sz w:val="18"/>
                <w:szCs w:val="18"/>
              </w:rPr>
            </w:pPr>
            <w:r>
              <w:rPr>
                <w:rFonts w:ascii="Times New Roman"/>
                <w:sz w:val="18"/>
              </w:rPr>
              <w:t>9.73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221,13</w:t>
            </w:r>
          </w:p>
          <w:p>
            <w:pPr>
              <w:pStyle w:val="TableParagraph"/>
              <w:spacing w:line="240" w:lineRule="auto" w:before="112"/>
              <w:ind w:left="260" w:right="0"/>
              <w:jc w:val="center"/>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21,329,</w:t>
            </w:r>
          </w:p>
          <w:p>
            <w:pPr>
              <w:pStyle w:val="TableParagraph"/>
              <w:spacing w:line="240" w:lineRule="auto" w:before="112"/>
              <w:ind w:left="184" w:right="0"/>
              <w:jc w:val="left"/>
              <w:rPr>
                <w:rFonts w:ascii="Times New Roman" w:hAnsi="Times New Roman" w:cs="Times New Roman" w:eastAsia="Times New Roman" w:hint="default"/>
                <w:sz w:val="18"/>
                <w:szCs w:val="18"/>
              </w:rPr>
            </w:pPr>
            <w:r>
              <w:rPr>
                <w:rFonts w:ascii="Times New Roman"/>
                <w:sz w:val="18"/>
              </w:rPr>
              <w:t>072.64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6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37"/>
              <w:jc w:val="both"/>
              <w:rPr>
                <w:rFonts w:ascii="宋体" w:hAnsi="宋体" w:cs="宋体" w:eastAsia="宋体" w:hint="default"/>
                <w:sz w:val="18"/>
                <w:szCs w:val="18"/>
              </w:rPr>
            </w:pPr>
            <w:r>
              <w:rPr>
                <w:rFonts w:ascii="宋体" w:hAnsi="宋体" w:cs="宋体" w:eastAsia="宋体" w:hint="default"/>
                <w:sz w:val="18"/>
                <w:szCs w:val="18"/>
              </w:rPr>
              <w:t>广州珍</w:t>
            </w:r>
            <w:r>
              <w:rPr>
                <w:rFonts w:ascii="宋体" w:hAnsi="宋体" w:cs="宋体" w:eastAsia="宋体" w:hint="default"/>
                <w:spacing w:val="-87"/>
                <w:sz w:val="18"/>
                <w:szCs w:val="18"/>
              </w:rPr>
              <w:t> </w:t>
            </w:r>
            <w:r>
              <w:rPr>
                <w:rFonts w:ascii="宋体" w:hAnsi="宋体" w:cs="宋体" w:eastAsia="宋体" w:hint="default"/>
                <w:sz w:val="18"/>
                <w:szCs w:val="18"/>
              </w:rPr>
              <w:t>珑网络</w:t>
            </w:r>
            <w:r>
              <w:rPr>
                <w:rFonts w:ascii="宋体" w:hAnsi="宋体" w:cs="宋体" w:eastAsia="宋体" w:hint="default"/>
                <w:spacing w:val="-87"/>
                <w:sz w:val="18"/>
                <w:szCs w:val="18"/>
              </w:rPr>
              <w:t> </w:t>
            </w:r>
            <w:r>
              <w:rPr>
                <w:rFonts w:ascii="宋体" w:hAnsi="宋体" w:cs="宋体" w:eastAsia="宋体" w:hint="default"/>
                <w:sz w:val="18"/>
                <w:szCs w:val="18"/>
              </w:rPr>
              <w:t>科技有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5,865,2</w:t>
            </w:r>
          </w:p>
          <w:p>
            <w:pPr>
              <w:pStyle w:val="TableParagraph"/>
              <w:spacing w:line="240" w:lineRule="auto" w:before="112"/>
              <w:ind w:left="170" w:right="0"/>
              <w:jc w:val="center"/>
              <w:rPr>
                <w:rFonts w:ascii="Times New Roman" w:hAnsi="Times New Roman" w:cs="Times New Roman" w:eastAsia="Times New Roman" w:hint="default"/>
                <w:sz w:val="18"/>
                <w:szCs w:val="18"/>
              </w:rPr>
            </w:pPr>
            <w:r>
              <w:rPr>
                <w:rFonts w:ascii="Times New Roman"/>
                <w:sz w:val="18"/>
              </w:rPr>
              <w:t>31.01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5,865,2</w:t>
            </w:r>
          </w:p>
          <w:p>
            <w:pPr>
              <w:pStyle w:val="TableParagraph"/>
              <w:spacing w:line="240" w:lineRule="auto" w:before="112"/>
              <w:ind w:left="170" w:right="0"/>
              <w:jc w:val="center"/>
              <w:rPr>
                <w:rFonts w:ascii="Times New Roman" w:hAnsi="Times New Roman" w:cs="Times New Roman" w:eastAsia="Times New Roman" w:hint="default"/>
                <w:sz w:val="18"/>
                <w:szCs w:val="18"/>
              </w:rPr>
            </w:pPr>
            <w:r>
              <w:rPr>
                <w:rFonts w:ascii="Times New Roman"/>
                <w:sz w:val="18"/>
              </w:rPr>
              <w:t>31.01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5,865,2</w:t>
            </w:r>
          </w:p>
          <w:p>
            <w:pPr>
              <w:pStyle w:val="TableParagraph"/>
              <w:spacing w:line="240" w:lineRule="auto" w:before="112"/>
              <w:ind w:left="170" w:right="0"/>
              <w:jc w:val="center"/>
              <w:rPr>
                <w:rFonts w:ascii="Times New Roman" w:hAnsi="Times New Roman" w:cs="Times New Roman" w:eastAsia="Times New Roman" w:hint="default"/>
                <w:sz w:val="18"/>
                <w:szCs w:val="18"/>
              </w:rPr>
            </w:pPr>
            <w:r>
              <w:rPr>
                <w:rFonts w:ascii="Times New Roman"/>
                <w:sz w:val="18"/>
              </w:rPr>
              <w:t>31.01</w:t>
            </w:r>
          </w:p>
        </w:tc>
      </w:tr>
      <w:tr>
        <w:trPr>
          <w:trHeight w:val="104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6"/>
              <w:ind w:left="103" w:right="118"/>
              <w:jc w:val="both"/>
              <w:rPr>
                <w:rFonts w:ascii="Times New Roman" w:hAnsi="Times New Roman" w:cs="Times New Roman" w:eastAsia="Times New Roman" w:hint="default"/>
                <w:sz w:val="18"/>
                <w:szCs w:val="18"/>
              </w:rPr>
            </w:pPr>
            <w:r>
              <w:rPr>
                <w:rFonts w:ascii="Times New Roman"/>
                <w:sz w:val="18"/>
              </w:rPr>
              <w:t>Avegan tCorpor ation</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97,966,</w:t>
            </w:r>
          </w:p>
          <w:p>
            <w:pPr>
              <w:pStyle w:val="TableParagraph"/>
              <w:spacing w:line="240" w:lineRule="auto" w:before="112"/>
              <w:ind w:left="184" w:right="0"/>
              <w:jc w:val="left"/>
              <w:rPr>
                <w:rFonts w:ascii="Times New Roman" w:hAnsi="Times New Roman" w:cs="Times New Roman" w:eastAsia="Times New Roman" w:hint="default"/>
                <w:sz w:val="18"/>
                <w:szCs w:val="18"/>
              </w:rPr>
            </w:pPr>
            <w:r>
              <w:rPr>
                <w:rFonts w:ascii="Times New Roman"/>
                <w:sz w:val="18"/>
              </w:rPr>
              <w:t>508.58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20,589,</w:t>
            </w:r>
          </w:p>
          <w:p>
            <w:pPr>
              <w:pStyle w:val="TableParagraph"/>
              <w:spacing w:line="240" w:lineRule="auto" w:before="112"/>
              <w:ind w:left="183" w:right="0"/>
              <w:jc w:val="lef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-12,840</w:t>
            </w:r>
          </w:p>
          <w:p>
            <w:pPr>
              <w:pStyle w:val="TableParagraph"/>
              <w:spacing w:line="240" w:lineRule="auto" w:before="112"/>
              <w:ind w:left="139" w:right="0"/>
              <w:jc w:val="left"/>
              <w:rPr>
                <w:rFonts w:ascii="Times New Roman" w:hAnsi="Times New Roman" w:cs="Times New Roman" w:eastAsia="Times New Roman" w:hint="default"/>
                <w:sz w:val="18"/>
                <w:szCs w:val="18"/>
              </w:rPr>
            </w:pPr>
            <w:r>
              <w:rPr>
                <w:rFonts w:ascii="Times New Roman"/>
                <w:sz w:val="18"/>
              </w:rPr>
              <w:t>,908.07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92,756,</w:t>
            </w:r>
          </w:p>
          <w:p>
            <w:pPr>
              <w:pStyle w:val="TableParagraph"/>
              <w:spacing w:line="240" w:lineRule="auto" w:before="112"/>
              <w:ind w:left="184" w:right="0"/>
              <w:jc w:val="left"/>
              <w:rPr>
                <w:rFonts w:ascii="Times New Roman" w:hAnsi="Times New Roman" w:cs="Times New Roman" w:eastAsia="Times New Roman" w:hint="default"/>
                <w:sz w:val="18"/>
                <w:szCs w:val="18"/>
              </w:rPr>
            </w:pPr>
            <w:r>
              <w:rPr>
                <w:rFonts w:ascii="Times New Roman"/>
                <w:sz w:val="18"/>
              </w:rPr>
              <w:t>930.68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4,455,6</w:t>
            </w:r>
          </w:p>
          <w:p>
            <w:pPr>
              <w:pStyle w:val="TableParagraph"/>
              <w:spacing w:line="240" w:lineRule="auto" w:before="112"/>
              <w:ind w:left="170" w:right="0"/>
              <w:jc w:val="center"/>
              <w:rPr>
                <w:rFonts w:ascii="Times New Roman" w:hAnsi="Times New Roman" w:cs="Times New Roman" w:eastAsia="Times New Roman" w:hint="default"/>
                <w:sz w:val="18"/>
                <w:szCs w:val="18"/>
              </w:rPr>
            </w:pPr>
            <w:r>
              <w:rPr>
                <w:rFonts w:ascii="Times New Roman"/>
                <w:sz w:val="18"/>
              </w:rPr>
              <w:t>90.06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w w:val="95"/>
                <w:sz w:val="18"/>
              </w:rPr>
              <w:t>110,17</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0,890.5</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92,756,</w:t>
            </w:r>
          </w:p>
          <w:p>
            <w:pPr>
              <w:pStyle w:val="TableParagraph"/>
              <w:spacing w:line="240" w:lineRule="auto" w:before="112"/>
              <w:ind w:left="184" w:right="0"/>
              <w:jc w:val="left"/>
              <w:rPr>
                <w:rFonts w:ascii="Times New Roman" w:hAnsi="Times New Roman" w:cs="Times New Roman" w:eastAsia="Times New Roman" w:hint="default"/>
                <w:sz w:val="18"/>
                <w:szCs w:val="18"/>
              </w:rPr>
            </w:pPr>
            <w:r>
              <w:rPr>
                <w:rFonts w:ascii="Times New Roman"/>
                <w:sz w:val="18"/>
              </w:rPr>
              <w:t>930.68</w:t>
            </w:r>
          </w:p>
        </w:tc>
      </w:tr>
      <w:tr>
        <w:trPr>
          <w:trHeight w:val="104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4"/>
              <w:ind w:left="103" w:right="136"/>
              <w:jc w:val="both"/>
              <w:rPr>
                <w:rFonts w:ascii="Times New Roman" w:hAnsi="Times New Roman" w:cs="Times New Roman" w:eastAsia="Times New Roman" w:hint="default"/>
                <w:sz w:val="18"/>
                <w:szCs w:val="18"/>
              </w:rPr>
            </w:pPr>
            <w:r>
              <w:rPr>
                <w:rFonts w:ascii="Times New Roman"/>
                <w:sz w:val="18"/>
              </w:rPr>
              <w:t>Esmart </w:t>
            </w:r>
            <w:r>
              <w:rPr>
                <w:rFonts w:ascii="Times New Roman"/>
                <w:spacing w:val="-2"/>
                <w:sz w:val="18"/>
              </w:rPr>
              <w:t>Tech,In</w:t>
            </w:r>
            <w:r>
              <w:rPr>
                <w:rFonts w:ascii="Times New Roman"/>
                <w:spacing w:val="-43"/>
                <w:sz w:val="18"/>
              </w:rPr>
              <w:t> </w:t>
            </w:r>
            <w:r>
              <w:rPr>
                <w:rFonts w:ascii="Times New Roman"/>
                <w:spacing w:val="-43"/>
                <w:sz w:val="18"/>
              </w:rPr>
            </w:r>
            <w:r>
              <w:rPr>
                <w:rFonts w:ascii="Times New Roman"/>
                <w:sz w:val="18"/>
              </w:rPr>
              <w:t>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w w:val="95"/>
                <w:sz w:val="18"/>
              </w:rPr>
              <w:t>114,09</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7,096.8</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-2,372,</w:t>
            </w:r>
          </w:p>
          <w:p>
            <w:pPr>
              <w:pStyle w:val="TableParagraph"/>
              <w:spacing w:line="240" w:lineRule="auto" w:before="112"/>
              <w:ind w:left="185" w:right="0"/>
              <w:jc w:val="left"/>
              <w:rPr>
                <w:rFonts w:ascii="Times New Roman" w:hAnsi="Times New Roman" w:cs="Times New Roman" w:eastAsia="Times New Roman" w:hint="default"/>
                <w:sz w:val="18"/>
                <w:szCs w:val="18"/>
              </w:rPr>
            </w:pPr>
            <w:r>
              <w:rPr>
                <w:rFonts w:ascii="Times New Roman"/>
                <w:sz w:val="18"/>
              </w:rPr>
              <w:t>380.98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5,656,7</w:t>
            </w:r>
          </w:p>
          <w:p>
            <w:pPr>
              <w:pStyle w:val="TableParagraph"/>
              <w:spacing w:line="240" w:lineRule="auto" w:before="112"/>
              <w:ind w:left="170" w:right="0"/>
              <w:jc w:val="center"/>
              <w:rPr>
                <w:rFonts w:ascii="Times New Roman" w:hAnsi="Times New Roman" w:cs="Times New Roman" w:eastAsia="Times New Roman" w:hint="default"/>
                <w:sz w:val="18"/>
                <w:szCs w:val="18"/>
              </w:rPr>
            </w:pPr>
            <w:r>
              <w:rPr>
                <w:rFonts w:ascii="Times New Roman"/>
                <w:sz w:val="18"/>
              </w:rPr>
              <w:t>20.84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w w:val="95"/>
                <w:sz w:val="18"/>
              </w:rPr>
              <w:t>117,38</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1,436.7</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6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3" w:right="137"/>
              <w:jc w:val="both"/>
              <w:rPr>
                <w:rFonts w:ascii="宋体" w:hAnsi="宋体" w:cs="宋体" w:eastAsia="宋体" w:hint="default"/>
                <w:sz w:val="18"/>
                <w:szCs w:val="18"/>
              </w:rPr>
            </w:pPr>
            <w:r>
              <w:rPr>
                <w:rFonts w:ascii="宋体" w:hAnsi="宋体" w:cs="宋体" w:eastAsia="宋体" w:hint="default"/>
                <w:sz w:val="18"/>
                <w:szCs w:val="18"/>
              </w:rPr>
              <w:t>北京百</w:t>
            </w:r>
            <w:r>
              <w:rPr>
                <w:rFonts w:ascii="宋体" w:hAnsi="宋体" w:cs="宋体" w:eastAsia="宋体" w:hint="default"/>
                <w:spacing w:val="-87"/>
                <w:sz w:val="18"/>
                <w:szCs w:val="18"/>
              </w:rPr>
              <w:t> </w:t>
            </w:r>
            <w:r>
              <w:rPr>
                <w:rFonts w:ascii="宋体" w:hAnsi="宋体" w:cs="宋体" w:eastAsia="宋体" w:hint="default"/>
                <w:sz w:val="18"/>
                <w:szCs w:val="18"/>
              </w:rPr>
              <w:t>维博锐</w:t>
            </w:r>
            <w:r>
              <w:rPr>
                <w:rFonts w:ascii="宋体" w:hAnsi="宋体" w:cs="宋体" w:eastAsia="宋体" w:hint="default"/>
                <w:spacing w:val="-87"/>
                <w:sz w:val="18"/>
                <w:szCs w:val="18"/>
              </w:rPr>
              <w:t> </w:t>
            </w:r>
            <w:r>
              <w:rPr>
                <w:rFonts w:ascii="宋体" w:hAnsi="宋体" w:cs="宋体" w:eastAsia="宋体" w:hint="default"/>
                <w:sz w:val="18"/>
                <w:szCs w:val="18"/>
              </w:rPr>
              <w:t>贸易有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114,54</w:t>
            </w:r>
          </w:p>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z w:val="18"/>
              </w:rPr>
              <w:t>9,759.3</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11,837,</w:t>
            </w:r>
          </w:p>
          <w:p>
            <w:pPr>
              <w:pStyle w:val="TableParagraph"/>
              <w:spacing w:line="240" w:lineRule="auto" w:before="113"/>
              <w:ind w:left="185" w:right="0"/>
              <w:jc w:val="left"/>
              <w:rPr>
                <w:rFonts w:ascii="Times New Roman" w:hAnsi="Times New Roman" w:cs="Times New Roman" w:eastAsia="Times New Roman" w:hint="default"/>
                <w:sz w:val="18"/>
                <w:szCs w:val="18"/>
              </w:rPr>
            </w:pPr>
            <w:r>
              <w:rPr>
                <w:rFonts w:ascii="Times New Roman"/>
                <w:sz w:val="18"/>
              </w:rPr>
              <w:t>567.62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126,38</w:t>
            </w:r>
          </w:p>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z w:val="18"/>
              </w:rPr>
              <w:t>7,326.9</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6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37"/>
              <w:jc w:val="both"/>
              <w:rPr>
                <w:rFonts w:ascii="宋体" w:hAnsi="宋体" w:cs="宋体" w:eastAsia="宋体" w:hint="default"/>
                <w:sz w:val="18"/>
                <w:szCs w:val="18"/>
              </w:rPr>
            </w:pPr>
            <w:r>
              <w:rPr>
                <w:rFonts w:ascii="宋体" w:hAnsi="宋体" w:cs="宋体" w:eastAsia="宋体" w:hint="default"/>
                <w:sz w:val="18"/>
                <w:szCs w:val="18"/>
              </w:rPr>
              <w:t>迪岸双</w:t>
            </w:r>
            <w:r>
              <w:rPr>
                <w:rFonts w:ascii="宋体" w:hAnsi="宋体" w:cs="宋体" w:eastAsia="宋体" w:hint="default"/>
                <w:spacing w:val="-87"/>
                <w:sz w:val="18"/>
                <w:szCs w:val="18"/>
              </w:rPr>
              <w:t> </w:t>
            </w:r>
            <w:r>
              <w:rPr>
                <w:rFonts w:ascii="宋体" w:hAnsi="宋体" w:cs="宋体" w:eastAsia="宋体" w:hint="default"/>
                <w:sz w:val="18"/>
                <w:szCs w:val="18"/>
              </w:rPr>
              <w:t>赢集团</w:t>
            </w:r>
            <w:r>
              <w:rPr>
                <w:rFonts w:ascii="宋体" w:hAnsi="宋体" w:cs="宋体" w:eastAsia="宋体" w:hint="default"/>
                <w:spacing w:val="-87"/>
                <w:sz w:val="18"/>
                <w:szCs w:val="18"/>
              </w:rPr>
              <w:t> </w:t>
            </w:r>
            <w:r>
              <w:rPr>
                <w:rFonts w:ascii="宋体" w:hAnsi="宋体" w:cs="宋体" w:eastAsia="宋体" w:hint="default"/>
                <w:sz w:val="18"/>
                <w:szCs w:val="18"/>
              </w:rPr>
              <w:t>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800,21</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0,193.8</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113,86</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8,222.3</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-914,07</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8,416.1</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75"/>
              <w:ind w:left="103" w:right="137"/>
              <w:jc w:val="left"/>
              <w:rPr>
                <w:rFonts w:ascii="宋体" w:hAnsi="宋体" w:cs="宋体" w:eastAsia="宋体" w:hint="default"/>
                <w:sz w:val="18"/>
                <w:szCs w:val="18"/>
              </w:rPr>
            </w:pPr>
            <w:r>
              <w:rPr>
                <w:rFonts w:ascii="宋体" w:hAnsi="宋体" w:cs="宋体" w:eastAsia="宋体" w:hint="default"/>
                <w:sz w:val="18"/>
                <w:szCs w:val="18"/>
              </w:rPr>
              <w:t>成都动</w:t>
            </w:r>
            <w:r>
              <w:rPr>
                <w:rFonts w:ascii="宋体" w:hAnsi="宋体" w:cs="宋体" w:eastAsia="宋体" w:hint="default"/>
                <w:spacing w:val="-87"/>
                <w:sz w:val="18"/>
                <w:szCs w:val="18"/>
              </w:rPr>
              <w:t> </w:t>
            </w:r>
            <w:r>
              <w:rPr>
                <w:rFonts w:ascii="宋体" w:hAnsi="宋体" w:cs="宋体" w:eastAsia="宋体" w:hint="default"/>
                <w:sz w:val="18"/>
                <w:szCs w:val="18"/>
              </w:rPr>
              <w:t>鱼数码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84" w:right="0"/>
              <w:jc w:val="left"/>
              <w:rPr>
                <w:rFonts w:ascii="Times New Roman" w:hAnsi="Times New Roman" w:cs="Times New Roman" w:eastAsia="Times New Roman" w:hint="default"/>
                <w:sz w:val="18"/>
                <w:szCs w:val="18"/>
              </w:rPr>
            </w:pPr>
            <w:r>
              <w:rPr>
                <w:rFonts w:ascii="Times New Roman"/>
                <w:sz w:val="18"/>
              </w:rPr>
              <w:t>165,86</w:t>
            </w:r>
          </w:p>
          <w:p>
            <w:pPr>
              <w:pStyle w:val="TableParagraph"/>
              <w:spacing w:line="240" w:lineRule="auto" w:before="111"/>
              <w:ind w:left="139" w:right="0"/>
              <w:jc w:val="left"/>
              <w:rPr>
                <w:rFonts w:ascii="Times New Roman" w:hAnsi="Times New Roman" w:cs="Times New Roman" w:eastAsia="Times New Roman" w:hint="default"/>
                <w:sz w:val="18"/>
                <w:szCs w:val="18"/>
              </w:rPr>
            </w:pPr>
            <w:r>
              <w:rPr>
                <w:rFonts w:ascii="Times New Roman"/>
                <w:sz w:val="18"/>
              </w:rPr>
              <w:t>9,457.7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9"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12"/>
              <w:ind w:left="185" w:right="0"/>
              <w:jc w:val="left"/>
              <w:rPr>
                <w:rFonts w:ascii="Times New Roman" w:hAnsi="Times New Roman" w:cs="Times New Roman" w:eastAsia="Times New Roman" w:hint="default"/>
                <w:sz w:val="18"/>
                <w:szCs w:val="18"/>
              </w:rPr>
            </w:pPr>
            <w:r>
              <w:rPr>
                <w:rFonts w:ascii="Times New Roman"/>
                <w:sz w:val="18"/>
              </w:rPr>
              <w:t>814.48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91" w:right="0"/>
              <w:jc w:val="left"/>
              <w:rPr>
                <w:rFonts w:ascii="Times New Roman" w:hAnsi="Times New Roman" w:cs="Times New Roman" w:eastAsia="Times New Roman" w:hint="default"/>
                <w:sz w:val="18"/>
                <w:szCs w:val="18"/>
              </w:rPr>
            </w:pPr>
            <w:r>
              <w:rPr>
                <w:rFonts w:ascii="Times New Roman"/>
                <w:sz w:val="18"/>
              </w:rPr>
              <w:t>162,61</w:t>
            </w:r>
          </w:p>
          <w:p>
            <w:pPr>
              <w:pStyle w:val="TableParagraph"/>
              <w:spacing w:line="240" w:lineRule="auto" w:before="111"/>
              <w:ind w:left="139" w:right="0"/>
              <w:jc w:val="left"/>
              <w:rPr>
                <w:rFonts w:ascii="Times New Roman" w:hAnsi="Times New Roman" w:cs="Times New Roman" w:eastAsia="Times New Roman" w:hint="default"/>
                <w:sz w:val="18"/>
                <w:szCs w:val="18"/>
              </w:rPr>
            </w:pPr>
            <w:r>
              <w:rPr>
                <w:rFonts w:ascii="Times New Roman"/>
                <w:sz w:val="18"/>
              </w:rPr>
              <w:t>1,643.2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91" w:right="0"/>
              <w:jc w:val="left"/>
              <w:rPr>
                <w:rFonts w:ascii="Times New Roman" w:hAnsi="Times New Roman" w:cs="Times New Roman" w:eastAsia="Times New Roman" w:hint="default"/>
                <w:sz w:val="18"/>
                <w:szCs w:val="18"/>
              </w:rPr>
            </w:pPr>
            <w:r>
              <w:rPr>
                <w:rFonts w:ascii="Times New Roman"/>
                <w:sz w:val="18"/>
              </w:rPr>
              <w:t>162,61</w:t>
            </w:r>
          </w:p>
          <w:p>
            <w:pPr>
              <w:pStyle w:val="TableParagraph"/>
              <w:spacing w:line="240" w:lineRule="auto" w:before="111"/>
              <w:ind w:left="139" w:right="0"/>
              <w:jc w:val="left"/>
              <w:rPr>
                <w:rFonts w:ascii="Times New Roman" w:hAnsi="Times New Roman" w:cs="Times New Roman" w:eastAsia="Times New Roman" w:hint="default"/>
                <w:sz w:val="18"/>
                <w:szCs w:val="18"/>
              </w:rPr>
            </w:pPr>
            <w:r>
              <w:rPr>
                <w:rFonts w:ascii="Times New Roman"/>
                <w:sz w:val="18"/>
              </w:rPr>
              <w:t>1,643.2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92" w:right="0"/>
              <w:jc w:val="left"/>
              <w:rPr>
                <w:rFonts w:ascii="Times New Roman" w:hAnsi="Times New Roman" w:cs="Times New Roman" w:eastAsia="Times New Roman" w:hint="default"/>
                <w:sz w:val="18"/>
                <w:szCs w:val="18"/>
              </w:rPr>
            </w:pPr>
            <w:r>
              <w:rPr>
                <w:rFonts w:ascii="Times New Roman"/>
                <w:sz w:val="18"/>
              </w:rPr>
              <w:t>162,61</w:t>
            </w:r>
          </w:p>
          <w:p>
            <w:pPr>
              <w:pStyle w:val="TableParagraph"/>
              <w:spacing w:line="240" w:lineRule="auto" w:before="111"/>
              <w:ind w:left="139" w:right="0"/>
              <w:jc w:val="left"/>
              <w:rPr>
                <w:rFonts w:ascii="Times New Roman" w:hAnsi="Times New Roman" w:cs="Times New Roman" w:eastAsia="Times New Roman" w:hint="default"/>
                <w:sz w:val="18"/>
                <w:szCs w:val="18"/>
              </w:rPr>
            </w:pPr>
            <w:r>
              <w:rPr>
                <w:rFonts w:ascii="Times New Roman"/>
                <w:sz w:val="18"/>
              </w:rPr>
              <w:t>1,643.2</w:t>
            </w:r>
          </w:p>
        </w:tc>
      </w:tr>
    </w:tbl>
    <w:p>
      <w:pPr>
        <w:spacing w:after="0" w:line="240" w:lineRule="auto"/>
        <w:jc w:val="lef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8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4"/>
              <w:ind w:left="103" w:right="137"/>
              <w:jc w:val="left"/>
              <w:rPr>
                <w:rFonts w:ascii="宋体" w:hAnsi="宋体" w:cs="宋体" w:eastAsia="宋体" w:hint="default"/>
                <w:sz w:val="18"/>
                <w:szCs w:val="18"/>
              </w:rPr>
            </w:pPr>
            <w:r>
              <w:rPr>
                <w:rFonts w:ascii="宋体" w:hAnsi="宋体" w:cs="宋体" w:eastAsia="宋体" w:hint="default"/>
                <w:sz w:val="18"/>
                <w:szCs w:val="18"/>
              </w:rPr>
              <w:t>科技有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8</w:t>
            </w:r>
          </w:p>
        </w:tc>
      </w:tr>
      <w:tr>
        <w:trPr>
          <w:trHeight w:val="136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3" w:right="137"/>
              <w:jc w:val="both"/>
              <w:rPr>
                <w:rFonts w:ascii="宋体" w:hAnsi="宋体" w:cs="宋体" w:eastAsia="宋体" w:hint="default"/>
                <w:sz w:val="18"/>
                <w:szCs w:val="18"/>
              </w:rPr>
            </w:pPr>
            <w:r>
              <w:rPr>
                <w:rFonts w:ascii="宋体" w:hAnsi="宋体" w:cs="宋体" w:eastAsia="宋体" w:hint="default"/>
                <w:sz w:val="18"/>
                <w:szCs w:val="18"/>
              </w:rPr>
              <w:t>重庆翼</w:t>
            </w:r>
            <w:r>
              <w:rPr>
                <w:rFonts w:ascii="宋体" w:hAnsi="宋体" w:cs="宋体" w:eastAsia="宋体" w:hint="default"/>
                <w:spacing w:val="-87"/>
                <w:sz w:val="18"/>
                <w:szCs w:val="18"/>
              </w:rPr>
              <w:t> </w:t>
            </w:r>
            <w:r>
              <w:rPr>
                <w:rFonts w:ascii="宋体" w:hAnsi="宋体" w:cs="宋体" w:eastAsia="宋体" w:hint="default"/>
                <w:sz w:val="18"/>
                <w:szCs w:val="18"/>
              </w:rPr>
              <w:t>动科技</w:t>
            </w:r>
            <w:r>
              <w:rPr>
                <w:rFonts w:ascii="宋体" w:hAnsi="宋体" w:cs="宋体" w:eastAsia="宋体" w:hint="default"/>
                <w:spacing w:val="-87"/>
                <w:sz w:val="18"/>
                <w:szCs w:val="18"/>
              </w:rPr>
              <w:t> </w:t>
            </w:r>
            <w:r>
              <w:rPr>
                <w:rFonts w:ascii="宋体" w:hAnsi="宋体" w:cs="宋体" w:eastAsia="宋体" w:hint="default"/>
                <w:sz w:val="18"/>
                <w:szCs w:val="18"/>
              </w:rPr>
              <w:t>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51,295,</w:t>
            </w:r>
          </w:p>
          <w:p>
            <w:pPr>
              <w:pStyle w:val="TableParagraph"/>
              <w:spacing w:line="240" w:lineRule="auto" w:before="114"/>
              <w:ind w:left="184" w:right="0"/>
              <w:jc w:val="left"/>
              <w:rPr>
                <w:rFonts w:ascii="Times New Roman" w:hAnsi="Times New Roman" w:cs="Times New Roman" w:eastAsia="Times New Roman" w:hint="default"/>
                <w:sz w:val="18"/>
                <w:szCs w:val="18"/>
              </w:rPr>
            </w:pPr>
            <w:r>
              <w:rPr>
                <w:rFonts w:ascii="Times New Roman"/>
                <w:sz w:val="18"/>
              </w:rPr>
              <w:t>628.80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5,092,6</w:t>
            </w:r>
          </w:p>
          <w:p>
            <w:pPr>
              <w:pStyle w:val="TableParagraph"/>
              <w:spacing w:line="240" w:lineRule="auto" w:before="114"/>
              <w:ind w:left="170" w:right="0"/>
              <w:jc w:val="center"/>
              <w:rPr>
                <w:rFonts w:ascii="Times New Roman" w:hAnsi="Times New Roman" w:cs="Times New Roman" w:eastAsia="Times New Roman" w:hint="default"/>
                <w:sz w:val="18"/>
                <w:szCs w:val="18"/>
              </w:rPr>
            </w:pPr>
            <w:r>
              <w:rPr>
                <w:rFonts w:ascii="Times New Roman"/>
                <w:sz w:val="18"/>
              </w:rPr>
              <w:t>69.13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2,043,9</w:t>
            </w:r>
          </w:p>
          <w:p>
            <w:pPr>
              <w:pStyle w:val="TableParagraph"/>
              <w:spacing w:line="240" w:lineRule="auto" w:before="114"/>
              <w:ind w:left="170" w:right="0"/>
              <w:jc w:val="center"/>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54,344,</w:t>
            </w:r>
          </w:p>
          <w:p>
            <w:pPr>
              <w:pStyle w:val="TableParagraph"/>
              <w:spacing w:line="240" w:lineRule="auto" w:before="114"/>
              <w:ind w:left="184" w:right="0"/>
              <w:jc w:val="left"/>
              <w:rPr>
                <w:rFonts w:ascii="Times New Roman" w:hAnsi="Times New Roman" w:cs="Times New Roman" w:eastAsia="Times New Roman" w:hint="default"/>
                <w:sz w:val="18"/>
                <w:szCs w:val="18"/>
              </w:rPr>
            </w:pPr>
            <w:r>
              <w:rPr>
                <w:rFonts w:ascii="Times New Roman"/>
                <w:sz w:val="18"/>
              </w:rPr>
              <w:t>337.93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32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137"/>
              <w:jc w:val="left"/>
              <w:rPr>
                <w:rFonts w:ascii="宋体" w:hAnsi="宋体" w:cs="宋体" w:eastAsia="宋体" w:hint="default"/>
                <w:sz w:val="18"/>
                <w:szCs w:val="18"/>
              </w:rPr>
            </w:pPr>
            <w:r>
              <w:rPr>
                <w:rFonts w:ascii="宋体" w:hAnsi="宋体" w:cs="宋体" w:eastAsia="宋体" w:hint="default"/>
                <w:sz w:val="18"/>
                <w:szCs w:val="18"/>
              </w:rPr>
              <w:t>一起住</w:t>
            </w:r>
            <w:r>
              <w:rPr>
                <w:rFonts w:ascii="宋体" w:hAnsi="宋体" w:cs="宋体" w:eastAsia="宋体" w:hint="default"/>
                <w:spacing w:val="-87"/>
                <w:sz w:val="18"/>
                <w:szCs w:val="18"/>
              </w:rPr>
              <w:t> </w:t>
            </w:r>
            <w:r>
              <w:rPr>
                <w:rFonts w:ascii="宋体" w:hAnsi="宋体" w:cs="宋体" w:eastAsia="宋体" w:hint="default"/>
                <w:sz w:val="18"/>
                <w:szCs w:val="18"/>
              </w:rPr>
              <w:t>好房</w:t>
            </w:r>
          </w:p>
          <w:p>
            <w:pPr>
              <w:pStyle w:val="TableParagraph"/>
              <w:spacing w:line="326" w:lineRule="auto" w:before="20"/>
              <w:ind w:left="103" w:right="137"/>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1"/>
                <w:sz w:val="18"/>
                <w:szCs w:val="18"/>
              </w:rPr>
              <w:t> </w:t>
            </w:r>
            <w:r>
              <w:rPr>
                <w:rFonts w:ascii="宋体" w:hAnsi="宋体" w:cs="宋体" w:eastAsia="宋体" w:hint="default"/>
                <w:sz w:val="18"/>
                <w:szCs w:val="18"/>
              </w:rPr>
              <w:t>京）网</w:t>
            </w:r>
            <w:r>
              <w:rPr>
                <w:rFonts w:ascii="宋体" w:hAnsi="宋体" w:cs="宋体" w:eastAsia="宋体" w:hint="default"/>
                <w:spacing w:val="-87"/>
                <w:sz w:val="18"/>
                <w:szCs w:val="18"/>
              </w:rPr>
              <w:t> </w:t>
            </w:r>
            <w:r>
              <w:rPr>
                <w:rFonts w:ascii="宋体" w:hAnsi="宋体" w:cs="宋体" w:eastAsia="宋体" w:hint="default"/>
                <w:sz w:val="18"/>
                <w:szCs w:val="18"/>
              </w:rPr>
              <w:t>络科技</w:t>
            </w:r>
            <w:r>
              <w:rPr>
                <w:rFonts w:ascii="宋体" w:hAnsi="宋体" w:cs="宋体" w:eastAsia="宋体" w:hint="default"/>
                <w:spacing w:val="-87"/>
                <w:sz w:val="18"/>
                <w:szCs w:val="18"/>
              </w:rPr>
              <w:t> </w:t>
            </w:r>
            <w:r>
              <w:rPr>
                <w:rFonts w:ascii="宋体" w:hAnsi="宋体" w:cs="宋体" w:eastAsia="宋体" w:hint="default"/>
                <w:sz w:val="18"/>
                <w:szCs w:val="18"/>
              </w:rPr>
              <w:t>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31,090,</w:t>
            </w:r>
          </w:p>
          <w:p>
            <w:pPr>
              <w:pStyle w:val="TableParagraph"/>
              <w:spacing w:line="240" w:lineRule="auto" w:before="112"/>
              <w:ind w:left="18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-7,591,</w:t>
            </w:r>
          </w:p>
          <w:p>
            <w:pPr>
              <w:pStyle w:val="TableParagraph"/>
              <w:spacing w:line="240" w:lineRule="auto" w:before="112"/>
              <w:ind w:left="185" w:right="0"/>
              <w:jc w:val="left"/>
              <w:rPr>
                <w:rFonts w:ascii="Times New Roman" w:hAnsi="Times New Roman" w:cs="Times New Roman" w:eastAsia="Times New Roman" w:hint="default"/>
                <w:sz w:val="18"/>
                <w:szCs w:val="18"/>
              </w:rPr>
            </w:pPr>
            <w:r>
              <w:rPr>
                <w:rFonts w:ascii="Times New Roman"/>
                <w:sz w:val="18"/>
              </w:rPr>
              <w:t>770.66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23,498,</w:t>
            </w:r>
          </w:p>
          <w:p>
            <w:pPr>
              <w:pStyle w:val="TableParagraph"/>
              <w:spacing w:line="240" w:lineRule="auto" w:before="112"/>
              <w:ind w:left="184" w:right="0"/>
              <w:jc w:val="left"/>
              <w:rPr>
                <w:rFonts w:ascii="Times New Roman" w:hAnsi="Times New Roman" w:cs="Times New Roman" w:eastAsia="Times New Roman" w:hint="default"/>
                <w:sz w:val="18"/>
                <w:szCs w:val="18"/>
              </w:rPr>
            </w:pPr>
            <w:r>
              <w:rPr>
                <w:rFonts w:ascii="Times New Roman"/>
                <w:sz w:val="18"/>
              </w:rPr>
              <w:t>229.34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3" w:right="137"/>
              <w:jc w:val="both"/>
              <w:rPr>
                <w:rFonts w:ascii="宋体" w:hAnsi="宋体" w:cs="宋体" w:eastAsia="宋体" w:hint="default"/>
                <w:sz w:val="18"/>
                <w:szCs w:val="18"/>
              </w:rPr>
            </w:pPr>
            <w:r>
              <w:rPr>
                <w:rFonts w:ascii="宋体" w:hAnsi="宋体" w:cs="宋体" w:eastAsia="宋体" w:hint="default"/>
                <w:sz w:val="18"/>
                <w:szCs w:val="18"/>
              </w:rPr>
              <w:t>深圳建</w:t>
            </w:r>
            <w:r>
              <w:rPr>
                <w:rFonts w:ascii="宋体" w:hAnsi="宋体" w:cs="宋体" w:eastAsia="宋体" w:hint="default"/>
                <w:spacing w:val="-87"/>
                <w:sz w:val="18"/>
                <w:szCs w:val="18"/>
              </w:rPr>
              <w:t> </w:t>
            </w:r>
            <w:r>
              <w:rPr>
                <w:rFonts w:ascii="宋体" w:hAnsi="宋体" w:cs="宋体" w:eastAsia="宋体" w:hint="default"/>
                <w:sz w:val="18"/>
                <w:szCs w:val="18"/>
              </w:rPr>
              <w:t>信房管</w:t>
            </w:r>
            <w:r>
              <w:rPr>
                <w:rFonts w:ascii="宋体" w:hAnsi="宋体" w:cs="宋体" w:eastAsia="宋体" w:hint="default"/>
                <w:spacing w:val="-87"/>
                <w:sz w:val="18"/>
                <w:szCs w:val="18"/>
              </w:rPr>
              <w:t> </w:t>
            </w:r>
            <w:r>
              <w:rPr>
                <w:rFonts w:ascii="宋体" w:hAnsi="宋体" w:cs="宋体" w:eastAsia="宋体" w:hint="default"/>
                <w:sz w:val="18"/>
                <w:szCs w:val="18"/>
              </w:rPr>
              <w:t>家科技</w:t>
            </w:r>
            <w:r>
              <w:rPr>
                <w:rFonts w:ascii="宋体" w:hAnsi="宋体" w:cs="宋体" w:eastAsia="宋体" w:hint="default"/>
                <w:spacing w:val="-87"/>
                <w:sz w:val="18"/>
                <w:szCs w:val="18"/>
              </w:rPr>
              <w:t> </w:t>
            </w:r>
            <w:r>
              <w:rPr>
                <w:rFonts w:ascii="宋体" w:hAnsi="宋体" w:cs="宋体" w:eastAsia="宋体" w:hint="default"/>
                <w:sz w:val="18"/>
                <w:szCs w:val="18"/>
              </w:rPr>
              <w:t>有限公</w:t>
            </w:r>
            <w:r>
              <w:rPr>
                <w:rFonts w:ascii="宋体" w:hAnsi="宋体" w:cs="宋体" w:eastAsia="宋体" w:hint="default"/>
                <w:spacing w:val="-87"/>
                <w:sz w:val="18"/>
                <w:szCs w:val="18"/>
              </w:rPr>
              <w:t> </w:t>
            </w: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2"/>
              <w:ind w:left="18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-109,41</w:t>
            </w:r>
          </w:p>
          <w:p>
            <w:pPr>
              <w:pStyle w:val="TableParagraph"/>
              <w:spacing w:line="240" w:lineRule="auto" w:before="112"/>
              <w:ind w:left="366" w:right="0"/>
              <w:jc w:val="left"/>
              <w:rPr>
                <w:rFonts w:ascii="Times New Roman" w:hAnsi="Times New Roman" w:cs="Times New Roman" w:eastAsia="Times New Roman" w:hint="default"/>
                <w:sz w:val="18"/>
                <w:szCs w:val="18"/>
              </w:rPr>
            </w:pPr>
            <w:r>
              <w:rPr>
                <w:rFonts w:ascii="Times New Roman"/>
                <w:sz w:val="18"/>
              </w:rPr>
              <w:t>0.77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9,890,5</w:t>
            </w:r>
          </w:p>
          <w:p>
            <w:pPr>
              <w:pStyle w:val="TableParagraph"/>
              <w:spacing w:line="240" w:lineRule="auto" w:before="112"/>
              <w:ind w:left="170" w:right="0"/>
              <w:jc w:val="center"/>
              <w:rPr>
                <w:rFonts w:ascii="Times New Roman" w:hAnsi="Times New Roman" w:cs="Times New Roman" w:eastAsia="Times New Roman" w:hint="default"/>
                <w:sz w:val="18"/>
                <w:szCs w:val="18"/>
              </w:rPr>
            </w:pPr>
            <w:r>
              <w:rPr>
                <w:rFonts w:ascii="Times New Roman"/>
                <w:sz w:val="18"/>
              </w:rPr>
              <w:t>89.23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32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137"/>
              <w:jc w:val="both"/>
              <w:rPr>
                <w:rFonts w:ascii="宋体" w:hAnsi="宋体" w:cs="宋体" w:eastAsia="宋体" w:hint="default"/>
                <w:sz w:val="18"/>
                <w:szCs w:val="18"/>
              </w:rPr>
            </w:pPr>
            <w:r>
              <w:rPr>
                <w:rFonts w:ascii="宋体" w:hAnsi="宋体" w:cs="宋体" w:eastAsia="宋体" w:hint="default"/>
                <w:sz w:val="18"/>
                <w:szCs w:val="18"/>
              </w:rPr>
              <w:t>南京禄</w:t>
            </w:r>
            <w:r>
              <w:rPr>
                <w:rFonts w:ascii="宋体" w:hAnsi="宋体" w:cs="宋体" w:eastAsia="宋体" w:hint="default"/>
                <w:spacing w:val="-87"/>
                <w:sz w:val="18"/>
                <w:szCs w:val="18"/>
              </w:rPr>
              <w:t> </w:t>
            </w:r>
            <w:r>
              <w:rPr>
                <w:rFonts w:ascii="宋体" w:hAnsi="宋体" w:cs="宋体" w:eastAsia="宋体" w:hint="default"/>
                <w:sz w:val="18"/>
                <w:szCs w:val="18"/>
              </w:rPr>
              <w:t>口国际</w:t>
            </w:r>
            <w:r>
              <w:rPr>
                <w:rFonts w:ascii="宋体" w:hAnsi="宋体" w:cs="宋体" w:eastAsia="宋体" w:hint="default"/>
                <w:spacing w:val="-87"/>
                <w:sz w:val="18"/>
                <w:szCs w:val="18"/>
              </w:rPr>
              <w:t> </w:t>
            </w:r>
            <w:r>
              <w:rPr>
                <w:rFonts w:ascii="宋体" w:hAnsi="宋体" w:cs="宋体" w:eastAsia="宋体" w:hint="default"/>
                <w:sz w:val="18"/>
                <w:szCs w:val="18"/>
              </w:rPr>
              <w:t>机场迪</w:t>
            </w:r>
            <w:r>
              <w:rPr>
                <w:rFonts w:ascii="宋体" w:hAnsi="宋体" w:cs="宋体" w:eastAsia="宋体" w:hint="default"/>
                <w:spacing w:val="-87"/>
                <w:sz w:val="18"/>
                <w:szCs w:val="18"/>
              </w:rPr>
              <w:t> </w:t>
            </w:r>
            <w:r>
              <w:rPr>
                <w:rFonts w:ascii="宋体" w:hAnsi="宋体" w:cs="宋体" w:eastAsia="宋体" w:hint="default"/>
                <w:sz w:val="18"/>
                <w:szCs w:val="18"/>
              </w:rPr>
              <w:t>岸双赢</w:t>
            </w:r>
            <w:r>
              <w:rPr>
                <w:rFonts w:ascii="宋体" w:hAnsi="宋体" w:cs="宋体" w:eastAsia="宋体" w:hint="default"/>
                <w:spacing w:val="-87"/>
                <w:sz w:val="18"/>
                <w:szCs w:val="18"/>
              </w:rPr>
              <w:t> </w:t>
            </w:r>
            <w:r>
              <w:rPr>
                <w:rFonts w:ascii="宋体" w:hAnsi="宋体" w:cs="宋体" w:eastAsia="宋体" w:hint="default"/>
                <w:sz w:val="18"/>
                <w:szCs w:val="18"/>
              </w:rPr>
              <w:t>文化传</w:t>
            </w:r>
            <w:r>
              <w:rPr>
                <w:rFonts w:ascii="宋体" w:hAnsi="宋体" w:cs="宋体" w:eastAsia="宋体" w:hint="default"/>
                <w:spacing w:val="-87"/>
                <w:sz w:val="18"/>
                <w:szCs w:val="18"/>
              </w:rPr>
              <w:t> </w:t>
            </w:r>
            <w:r>
              <w:rPr>
                <w:rFonts w:ascii="宋体" w:hAnsi="宋体" w:cs="宋体" w:eastAsia="宋体" w:hint="default"/>
                <w:sz w:val="18"/>
                <w:szCs w:val="18"/>
              </w:rPr>
              <w:t>媒有限</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14,727,</w:t>
            </w:r>
          </w:p>
          <w:p>
            <w:pPr>
              <w:pStyle w:val="TableParagraph"/>
              <w:spacing w:line="240" w:lineRule="auto" w:before="112"/>
              <w:ind w:left="184" w:right="0"/>
              <w:jc w:val="left"/>
              <w:rPr>
                <w:rFonts w:ascii="Times New Roman" w:hAnsi="Times New Roman" w:cs="Times New Roman" w:eastAsia="Times New Roman" w:hint="default"/>
                <w:sz w:val="18"/>
                <w:szCs w:val="18"/>
              </w:rPr>
            </w:pPr>
            <w:r>
              <w:rPr>
                <w:rFonts w:ascii="Times New Roman"/>
                <w:sz w:val="18"/>
              </w:rPr>
              <w:t>399.77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14,727,</w:t>
            </w:r>
          </w:p>
          <w:p>
            <w:pPr>
              <w:pStyle w:val="TableParagraph"/>
              <w:spacing w:line="240" w:lineRule="auto" w:before="112"/>
              <w:ind w:left="184" w:right="0"/>
              <w:jc w:val="left"/>
              <w:rPr>
                <w:rFonts w:ascii="Times New Roman" w:hAnsi="Times New Roman" w:cs="Times New Roman" w:eastAsia="Times New Roman" w:hint="default"/>
                <w:sz w:val="18"/>
                <w:szCs w:val="18"/>
              </w:rPr>
            </w:pPr>
            <w:r>
              <w:rPr>
                <w:rFonts w:ascii="Times New Roman"/>
                <w:sz w:val="18"/>
              </w:rPr>
              <w:t>399.77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1,371,3</w:t>
            </w:r>
          </w:p>
          <w:p>
            <w:pPr>
              <w:pStyle w:val="TableParagraph"/>
              <w:spacing w:line="240" w:lineRule="auto" w:before="111"/>
              <w:ind w:left="139" w:right="0"/>
              <w:jc w:val="left"/>
              <w:rPr>
                <w:rFonts w:ascii="Times New Roman" w:hAnsi="Times New Roman" w:cs="Times New Roman" w:eastAsia="Times New Roman" w:hint="default"/>
                <w:sz w:val="18"/>
                <w:szCs w:val="18"/>
              </w:rPr>
            </w:pPr>
            <w:r>
              <w:rPr>
                <w:rFonts w:ascii="Times New Roman"/>
                <w:sz w:val="18"/>
              </w:rPr>
              <w:t>81,821.</w:t>
            </w:r>
          </w:p>
          <w:p>
            <w:pPr>
              <w:pStyle w:val="TableParagraph"/>
              <w:spacing w:line="240" w:lineRule="auto" w:before="113"/>
              <w:ind w:left="502" w:right="0"/>
              <w:jc w:val="lef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61,679,</w:t>
            </w:r>
          </w:p>
          <w:p>
            <w:pPr>
              <w:pStyle w:val="TableParagraph"/>
              <w:spacing w:line="240" w:lineRule="auto" w:before="112"/>
              <w:ind w:left="183" w:right="0"/>
              <w:jc w:val="lef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104,20</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6,164.4</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221,13</w:t>
            </w:r>
          </w:p>
          <w:p>
            <w:pPr>
              <w:pStyle w:val="TableParagraph"/>
              <w:spacing w:line="240" w:lineRule="auto" w:before="112"/>
              <w:ind w:left="260" w:right="0"/>
              <w:jc w:val="center"/>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2,043,9</w:t>
            </w:r>
          </w:p>
          <w:p>
            <w:pPr>
              <w:pStyle w:val="TableParagraph"/>
              <w:spacing w:line="240" w:lineRule="auto" w:before="112"/>
              <w:ind w:left="170" w:right="0"/>
              <w:jc w:val="center"/>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255,36</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8,573.9</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-889,23</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8,605.4</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646,20</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6,157.4</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261,23</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3,804.9</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7</w:t>
            </w:r>
          </w:p>
        </w:tc>
      </w:tr>
      <w:tr>
        <w:trPr>
          <w:trHeight w:val="1048"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9" w:right="0"/>
              <w:jc w:val="left"/>
              <w:rPr>
                <w:rFonts w:ascii="Times New Roman" w:hAnsi="Times New Roman" w:cs="Times New Roman" w:eastAsia="Times New Roman" w:hint="default"/>
                <w:sz w:val="18"/>
                <w:szCs w:val="18"/>
              </w:rPr>
            </w:pPr>
            <w:r>
              <w:rPr>
                <w:rFonts w:ascii="Times New Roman"/>
                <w:sz w:val="18"/>
              </w:rPr>
              <w:t>1,371,3</w:t>
            </w:r>
          </w:p>
          <w:p>
            <w:pPr>
              <w:pStyle w:val="TableParagraph"/>
              <w:spacing w:line="240" w:lineRule="auto" w:before="111"/>
              <w:ind w:left="139" w:right="0"/>
              <w:jc w:val="left"/>
              <w:rPr>
                <w:rFonts w:ascii="Times New Roman" w:hAnsi="Times New Roman" w:cs="Times New Roman" w:eastAsia="Times New Roman" w:hint="default"/>
                <w:sz w:val="18"/>
                <w:szCs w:val="18"/>
              </w:rPr>
            </w:pPr>
            <w:r>
              <w:rPr>
                <w:rFonts w:ascii="Times New Roman"/>
                <w:sz w:val="18"/>
              </w:rPr>
              <w:t>81,821.</w:t>
            </w:r>
          </w:p>
          <w:p>
            <w:pPr>
              <w:pStyle w:val="TableParagraph"/>
              <w:spacing w:line="240" w:lineRule="auto" w:before="113"/>
              <w:ind w:left="502" w:right="0"/>
              <w:jc w:val="lef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61,679,</w:t>
            </w:r>
          </w:p>
          <w:p>
            <w:pPr>
              <w:pStyle w:val="TableParagraph"/>
              <w:spacing w:line="240" w:lineRule="auto" w:before="112"/>
              <w:ind w:left="183" w:right="0"/>
              <w:jc w:val="left"/>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104,20</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6,164.4</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221,13</w:t>
            </w:r>
          </w:p>
          <w:p>
            <w:pPr>
              <w:pStyle w:val="TableParagraph"/>
              <w:spacing w:line="240" w:lineRule="auto" w:before="112"/>
              <w:ind w:left="260" w:right="0"/>
              <w:jc w:val="center"/>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2,043,9</w:t>
            </w:r>
          </w:p>
          <w:p>
            <w:pPr>
              <w:pStyle w:val="TableParagraph"/>
              <w:spacing w:line="240" w:lineRule="auto" w:before="112"/>
              <w:ind w:left="170" w:right="0"/>
              <w:jc w:val="center"/>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255,36</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8,573.9</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-889,23</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8,605.4</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646,20</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6,157.4</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261,23</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3,804.9</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5"/>
        <w:ind w:left="118" w:right="1949"/>
        <w:jc w:val="left"/>
      </w:pPr>
      <w:r>
        <w:rPr/>
        <w:t>其他说明</w:t>
      </w:r>
    </w:p>
    <w:p>
      <w:pPr>
        <w:pStyle w:val="Heading7"/>
        <w:spacing w:line="264" w:lineRule="auto" w:before="96"/>
        <w:ind w:left="118" w:right="1644"/>
        <w:jc w:val="left"/>
      </w:pPr>
      <w:r>
        <w:rPr>
          <w:spacing w:val="2"/>
        </w:rPr>
        <w:t>注：</w:t>
      </w:r>
      <w:r>
        <w:rPr>
          <w:rFonts w:ascii="Times New Roman" w:hAnsi="Times New Roman" w:cs="Times New Roman" w:eastAsia="Times New Roman" w:hint="default"/>
          <w:spacing w:val="2"/>
        </w:rPr>
        <w:t>“</w:t>
      </w:r>
      <w:r>
        <w:rPr>
          <w:spacing w:val="2"/>
        </w:rPr>
        <w:t>其他</w:t>
      </w:r>
      <w:r>
        <w:rPr>
          <w:rFonts w:ascii="Times New Roman" w:hAnsi="Times New Roman" w:cs="Times New Roman" w:eastAsia="Times New Roman" w:hint="default"/>
          <w:spacing w:val="2"/>
        </w:rPr>
        <w:t>”</w:t>
      </w:r>
      <w:r>
        <w:rPr>
          <w:spacing w:val="2"/>
        </w:rPr>
        <w:t>为外币折算的汇率变动和非同一控制下企业合并产生；本年计提减值准备与资</w:t>
      </w:r>
      <w:r>
        <w:rPr>
          <w:spacing w:val="-67"/>
        </w:rPr>
        <w:t> </w:t>
      </w:r>
      <w:r>
        <w:rPr>
          <w:spacing w:val="-67"/>
        </w:rPr>
      </w:r>
      <w:r>
        <w:rPr/>
        <w:t>产减值损失不一致为外币报表折算差异产生。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6"/>
        <w:spacing w:line="240" w:lineRule="auto"/>
        <w:ind w:right="1949"/>
        <w:jc w:val="left"/>
        <w:rPr>
          <w:b w:val="0"/>
          <w:bCs w:val="0"/>
        </w:rPr>
      </w:pPr>
      <w:bookmarkStart w:name="9、投资性房地产" w:id="250"/>
      <w:bookmarkEnd w:id="250"/>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采用成本计量模式的投资性房地产" w:id="251"/>
      <w:bookmarkEnd w:id="25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118" w:right="1949"/>
        <w:jc w:val="left"/>
      </w:pPr>
      <w:r>
        <w:rPr/>
        <w:t>√ 适用 □</w:t>
      </w:r>
      <w:r>
        <w:rPr>
          <w:spacing w:val="8"/>
        </w:rPr>
        <w:t> </w:t>
      </w:r>
      <w:r>
        <w:rPr/>
        <w:t>不适用</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0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9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658,439,276.04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658,439,276.04</w:t>
            </w:r>
          </w:p>
        </w:tc>
      </w:tr>
      <w:tr>
        <w:trPr>
          <w:trHeight w:val="40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199,609,768.66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56,235,290.00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255,845,058.66</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6"/>
              <w:ind w:left="103" w:right="101" w:firstLine="32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pacing w:val="1"/>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199,609,768.66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56,235,290.00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255,845,058.66</w:t>
            </w: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11,140,616.53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1,574,613.00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12,715,229.53</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4,934,321.53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4,934,321.53</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外币报表折算</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6,206,295.00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1,574,613.00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7,780,908.00</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846,908,428.17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54,660,677.00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901,569,105.17</w:t>
            </w: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67"/>
              <w:jc w:val="left"/>
              <w:rPr>
                <w:rFonts w:ascii="宋体" w:hAnsi="宋体" w:cs="宋体" w:eastAsia="宋体" w:hint="default"/>
                <w:sz w:val="18"/>
                <w:szCs w:val="18"/>
              </w:rPr>
            </w:pPr>
            <w:r>
              <w:rPr>
                <w:rFonts w:ascii="宋体" w:hAnsi="宋体" w:cs="宋体" w:eastAsia="宋体" w:hint="default"/>
                <w:sz w:val="18"/>
                <w:szCs w:val="18"/>
              </w:rPr>
              <w:t>二、累计折旧和累计</w:t>
            </w:r>
            <w:r>
              <w:rPr>
                <w:rFonts w:ascii="宋体" w:hAnsi="宋体" w:cs="宋体" w:eastAsia="宋体" w:hint="default"/>
                <w:spacing w:val="-82"/>
                <w:sz w:val="18"/>
                <w:szCs w:val="18"/>
              </w:rPr>
              <w:t> </w:t>
            </w:r>
            <w:r>
              <w:rPr>
                <w:rFonts w:ascii="宋体" w:hAnsi="宋体" w:cs="宋体" w:eastAsia="宋体" w:hint="default"/>
                <w:sz w:val="18"/>
                <w:szCs w:val="18"/>
              </w:rPr>
              <w:t>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20,576,225.40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20,576,225.40</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40,577,650.60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6,623,748.34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47,201,398.94</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19,341,442.09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1,071,447.94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20,412,890.03</w:t>
            </w:r>
          </w:p>
        </w:tc>
      </w:tr>
      <w:tr>
        <w:trPr>
          <w:trHeight w:val="727"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5"/>
              <w:ind w:left="103" w:right="116"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 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19,717,636.51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5,849,112.40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25,566,748.91</w:t>
            </w: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27" w:right="0"/>
              <w:jc w:val="left"/>
              <w:rPr>
                <w:rFonts w:ascii="宋体" w:hAnsi="宋体" w:cs="宋体" w:eastAsia="宋体" w:hint="default"/>
                <w:sz w:val="18"/>
                <w:szCs w:val="18"/>
              </w:rPr>
            </w:pPr>
            <w:r>
              <w:rPr>
                <w:rFonts w:ascii="宋体" w:hAnsi="宋体" w:cs="宋体" w:eastAsia="宋体" w:hint="default"/>
                <w:sz w:val="18"/>
                <w:szCs w:val="18"/>
              </w:rPr>
              <w:t>外币报表折</w:t>
            </w:r>
          </w:p>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算</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1,518,572.00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-296,812.00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1,221,760.00</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267,275.84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267,275.84</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267,275.84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267,275.84</w:t>
            </w:r>
          </w:p>
        </w:tc>
      </w:tr>
      <w:tr>
        <w:trPr>
          <w:trHeight w:val="408"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60,886,600.16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6,623,748.34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67,510,348.50</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786,021,828.01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57" w:right="0"/>
              <w:jc w:val="left"/>
              <w:rPr>
                <w:rFonts w:ascii="Times New Roman" w:hAnsi="Times New Roman" w:cs="Times New Roman" w:eastAsia="Times New Roman" w:hint="default"/>
                <w:sz w:val="18"/>
                <w:szCs w:val="18"/>
              </w:rPr>
            </w:pPr>
            <w:r>
              <w:rPr>
                <w:rFonts w:ascii="Times New Roman"/>
                <w:sz w:val="18"/>
              </w:rPr>
              <w:t>48,036,928.66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834,058,756.67</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637,863,050.64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637,863,050.64</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采用公允价值计量模式的投资性房地产" w:id="252"/>
      <w:bookmarkEnd w:id="25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118" w:right="1949"/>
        <w:jc w:val="left"/>
      </w:pPr>
      <w:r>
        <w:rPr/>
        <w:t>□ 适用 √</w:t>
      </w:r>
      <w:r>
        <w:rPr>
          <w:spacing w:val="8"/>
        </w:rPr>
        <w:t> </w:t>
      </w:r>
      <w:r>
        <w:rPr/>
        <w:t>不适用</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10、固定资产" w:id="253"/>
      <w:bookmarkEnd w:id="253"/>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4"/>
        <w:gridCol w:w="3188"/>
        <w:gridCol w:w="3188"/>
      </w:tblGrid>
      <w:tr>
        <w:trPr>
          <w:trHeight w:val="40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863,478,201.63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1,072,079,710.08</w:t>
            </w:r>
          </w:p>
        </w:tc>
      </w:tr>
      <w:tr>
        <w:trPr>
          <w:trHeight w:val="40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863,478,201.63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1,072,079,710.08</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1）固定资产情况" w:id="254"/>
      <w:bookmarkEnd w:id="25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196"/>
        <w:gridCol w:w="1196"/>
        <w:gridCol w:w="1197"/>
        <w:gridCol w:w="1196"/>
        <w:gridCol w:w="1195"/>
        <w:gridCol w:w="1197"/>
        <w:gridCol w:w="1196"/>
        <w:gridCol w:w="1195"/>
      </w:tblGrid>
      <w:tr>
        <w:trPr>
          <w:trHeight w:val="72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设备、工具</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411" w:right="138" w:hanging="272"/>
              <w:jc w:val="left"/>
              <w:rPr>
                <w:rFonts w:ascii="宋体" w:hAnsi="宋体" w:cs="宋体" w:eastAsia="宋体" w:hint="default"/>
                <w:sz w:val="18"/>
                <w:szCs w:val="18"/>
              </w:rPr>
            </w:pPr>
            <w:r>
              <w:rPr>
                <w:rFonts w:ascii="宋体" w:hAnsi="宋体" w:cs="宋体" w:eastAsia="宋体" w:hint="default"/>
                <w:sz w:val="18"/>
                <w:szCs w:val="18"/>
              </w:rPr>
              <w:t>办公设备及</w:t>
            </w:r>
            <w:r>
              <w:rPr>
                <w:rFonts w:ascii="宋体" w:hAnsi="宋体" w:cs="宋体" w:eastAsia="宋体" w:hint="default"/>
                <w:spacing w:val="-85"/>
                <w:sz w:val="18"/>
                <w:szCs w:val="18"/>
              </w:rPr>
              <w:t> </w:t>
            </w: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土地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103" w:right="176"/>
              <w:jc w:val="left"/>
              <w:rPr>
                <w:rFonts w:ascii="宋体" w:hAnsi="宋体" w:cs="宋体" w:eastAsia="宋体" w:hint="default"/>
                <w:sz w:val="18"/>
                <w:szCs w:val="18"/>
              </w:rPr>
            </w:pPr>
            <w:r>
              <w:rPr>
                <w:rFonts w:ascii="宋体" w:hAnsi="宋体" w:cs="宋体" w:eastAsia="宋体" w:hint="default"/>
                <w:sz w:val="18"/>
                <w:szCs w:val="18"/>
              </w:rPr>
              <w:t>一、账面原</w:t>
            </w:r>
            <w:r>
              <w:rPr>
                <w:rFonts w:ascii="宋体" w:hAnsi="宋体" w:cs="宋体" w:eastAsia="宋体" w:hint="default"/>
                <w:spacing w:val="-85"/>
                <w:sz w:val="18"/>
                <w:szCs w:val="18"/>
              </w:rPr>
              <w:t> </w:t>
            </w:r>
            <w:r>
              <w:rPr>
                <w:rFonts w:ascii="宋体" w:hAnsi="宋体" w:cs="宋体" w:eastAsia="宋体" w:hint="default"/>
                <w:sz w:val="18"/>
                <w:szCs w:val="18"/>
              </w:rPr>
              <w:t>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978,788,185.</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13,607,174.9</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254,928,315.</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263,712,198.</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37,174,872.4</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73,075,186.0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Times New Roman" w:hAnsi="Times New Roman" w:cs="Times New Roman" w:eastAsia="Times New Roman" w:hint="default"/>
                <w:sz w:val="18"/>
                <w:szCs w:val="18"/>
              </w:rPr>
            </w:pPr>
            <w:r>
              <w:rPr>
                <w:rFonts w:ascii="Times New Roman"/>
                <w:sz w:val="18"/>
              </w:rPr>
              <w:t>1,621,285,93</w:t>
            </w:r>
          </w:p>
          <w:p>
            <w:pPr>
              <w:pStyle w:val="TableParagraph"/>
              <w:spacing w:line="240" w:lineRule="auto" w:before="112"/>
              <w:ind w:left="764" w:right="0"/>
              <w:jc w:val="left"/>
              <w:rPr>
                <w:rFonts w:ascii="Times New Roman" w:hAnsi="Times New Roman" w:cs="Times New Roman" w:eastAsia="Times New Roman" w:hint="default"/>
                <w:sz w:val="18"/>
                <w:szCs w:val="18"/>
              </w:rPr>
            </w:pPr>
            <w:r>
              <w:rPr>
                <w:rFonts w:ascii="Times New Roman"/>
                <w:sz w:val="18"/>
              </w:rPr>
              <w:t>2.06</w:t>
            </w:r>
          </w:p>
        </w:tc>
      </w:tr>
      <w:tr>
        <w:trPr>
          <w:trHeight w:val="72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19" w:firstLine="1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spacing w:val="1"/>
                <w:sz w:val="18"/>
                <w:szCs w:val="18"/>
              </w:rPr>
              <w:t> </w:t>
            </w:r>
            <w:r>
              <w:rPr>
                <w:rFonts w:ascii="宋体" w:hAnsi="宋体" w:cs="宋体" w:eastAsia="宋体" w:hint="default"/>
                <w:sz w:val="18"/>
                <w:szCs w:val="18"/>
              </w:rPr>
              <w:t>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14,038,771.9</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4,170,498.80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11,762,975.5</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11,862,775.0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2,076,114.81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43,911,136.1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3</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5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w:t>
            </w:r>
            <w:r>
              <w:rPr>
                <w:rFonts w:ascii="宋体" w:hAnsi="宋体" w:cs="宋体" w:eastAsia="宋体" w:hint="default"/>
                <w:sz w:val="18"/>
                <w:szCs w:val="18"/>
              </w:rPr>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270,270.27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1,807,048.34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10,409,554.1</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11,088,549.5</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1,218,971.97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24,794,394.2</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5</w:t>
            </w:r>
          </w:p>
        </w:tc>
      </w:tr>
      <w:tr>
        <w:trPr>
          <w:trHeight w:val="72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110" w:firstLine="35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w:t>
            </w:r>
            <w:r>
              <w:rPr>
                <w:rFonts w:ascii="宋体" w:hAnsi="宋体" w:cs="宋体" w:eastAsia="宋体" w:hint="default"/>
                <w:spacing w:val="-8"/>
                <w:sz w:val="18"/>
                <w:szCs w:val="18"/>
              </w:rPr>
              <w:t> </w:t>
            </w:r>
            <w:r>
              <w:rPr>
                <w:rFonts w:ascii="宋体" w:hAnsi="宋体" w:cs="宋体" w:eastAsia="宋体" w:hint="default"/>
                <w:sz w:val="18"/>
                <w:szCs w:val="18"/>
              </w:rPr>
              <w:t>建工程转入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8,809,775.00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8,809,775.00</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110" w:firstLine="35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w:t>
            </w:r>
            <w:r>
              <w:rPr>
                <w:rFonts w:ascii="宋体" w:hAnsi="宋体" w:cs="宋体" w:eastAsia="宋体" w:hint="default"/>
                <w:spacing w:val="-8"/>
                <w:sz w:val="18"/>
                <w:szCs w:val="18"/>
              </w:rPr>
              <w:t> </w:t>
            </w:r>
            <w:r>
              <w:rPr>
                <w:rFonts w:ascii="宋体" w:hAnsi="宋体" w:cs="宋体" w:eastAsia="宋体" w:hint="default"/>
                <w:sz w:val="18"/>
                <w:szCs w:val="18"/>
              </w:rPr>
              <w:t>业合并增加</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24,405.17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2,363,450.46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1,353,421.38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774,225.50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857,142.84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5,372,645.35</w:t>
            </w:r>
          </w:p>
        </w:tc>
      </w:tr>
    </w:tbl>
    <w:p>
      <w:pPr>
        <w:spacing w:after="0" w:line="240" w:lineRule="auto"/>
        <w:jc w:val="center"/>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196"/>
        <w:gridCol w:w="1195"/>
        <w:gridCol w:w="1197"/>
        <w:gridCol w:w="1196"/>
        <w:gridCol w:w="1195"/>
        <w:gridCol w:w="1197"/>
        <w:gridCol w:w="1196"/>
        <w:gridCol w:w="1195"/>
      </w:tblGrid>
      <w:tr>
        <w:trPr>
          <w:trHeight w:val="1046"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9" w:lineRule="auto"/>
              <w:ind w:left="103"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）投资性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房地产转入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4,934,321.53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4,934,321.53</w:t>
            </w:r>
          </w:p>
        </w:tc>
      </w:tr>
      <w:tr>
        <w:trPr>
          <w:trHeight w:val="72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6"/>
              <w:ind w:left="103" w:right="221" w:firstLine="1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spacing w:val="1"/>
                <w:sz w:val="18"/>
                <w:szCs w:val="18"/>
              </w:rPr>
              <w:t> </w:t>
            </w:r>
            <w:r>
              <w:rPr>
                <w:rFonts w:ascii="宋体" w:hAnsi="宋体" w:cs="宋体" w:eastAsia="宋体" w:hint="default"/>
                <w:sz w:val="18"/>
                <w:szCs w:val="18"/>
              </w:rPr>
              <w:t>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199,609,768.</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1,862,187.42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92,289,742.0</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13,539,076.6</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7,197,237.08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314,498,011.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88</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5"/>
              <w:ind w:left="103" w:right="109" w:firstLine="35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w:t>
            </w:r>
            <w:r>
              <w:rPr>
                <w:rFonts w:ascii="宋体" w:hAnsi="宋体" w:cs="宋体" w:eastAsia="宋体" w:hint="default"/>
                <w:spacing w:val="-8"/>
                <w:sz w:val="18"/>
                <w:szCs w:val="18"/>
              </w:rPr>
              <w:t> </w:t>
            </w:r>
            <w:r>
              <w:rPr>
                <w:rFonts w:ascii="宋体" w:hAnsi="宋体" w:cs="宋体" w:eastAsia="宋体" w:hint="default"/>
                <w:sz w:val="18"/>
                <w:szCs w:val="18"/>
              </w:rPr>
              <w:t>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1,416,888.27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92,286,665.1</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13,539,076.6</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7,197,237.08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114,439,867.</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15</w:t>
            </w:r>
          </w:p>
        </w:tc>
      </w:tr>
      <w:tr>
        <w:trPr>
          <w:trHeight w:val="727"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5"/>
              <w:ind w:left="103"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）合并减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445,299.15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3,076.92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448,376.07</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6"/>
              <w:ind w:left="103"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）转入投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资性房地产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199,609,768.</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66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199,609,768.</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66</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03" w:right="175"/>
              <w:jc w:val="left"/>
              <w:rPr>
                <w:rFonts w:ascii="宋体" w:hAnsi="宋体" w:cs="宋体" w:eastAsia="宋体" w:hint="default"/>
                <w:sz w:val="18"/>
                <w:szCs w:val="18"/>
              </w:rPr>
            </w:pPr>
            <w:r>
              <w:rPr>
                <w:rFonts w:ascii="宋体" w:hAnsi="宋体" w:cs="宋体" w:eastAsia="宋体" w:hint="default"/>
                <w:sz w:val="18"/>
                <w:szCs w:val="18"/>
              </w:rPr>
              <w:t>外币折算差</w:t>
            </w:r>
            <w:r>
              <w:rPr>
                <w:rFonts w:ascii="宋体" w:hAnsi="宋体" w:cs="宋体" w:eastAsia="宋体" w:hint="default"/>
                <w:spacing w:val="-85"/>
                <w:sz w:val="18"/>
                <w:szCs w:val="18"/>
              </w:rPr>
              <w:t> </w:t>
            </w:r>
            <w:r>
              <w:rPr>
                <w:rFonts w:ascii="宋体" w:hAnsi="宋体" w:cs="宋体" w:eastAsia="宋体" w:hint="default"/>
                <w:sz w:val="18"/>
                <w:szCs w:val="18"/>
              </w:rPr>
              <w:t>异</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8,190,425.99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127,984.89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8,039,131.84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11,532,594.0</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935,738.00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2,551,781.00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31,377,655.7</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2</w:t>
            </w:r>
          </w:p>
        </w:tc>
      </w:tr>
      <w:tr>
        <w:trPr>
          <w:trHeight w:val="72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801,407,614.</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48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16,043,471.2</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182,440,680.</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273,568,490.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32,989,488.1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75,626,967.0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Times New Roman" w:hAnsi="Times New Roman" w:cs="Times New Roman" w:eastAsia="Times New Roman" w:hint="default"/>
                <w:sz w:val="18"/>
                <w:szCs w:val="18"/>
              </w:rPr>
            </w:pPr>
            <w:r>
              <w:rPr>
                <w:rFonts w:ascii="Times New Roman"/>
                <w:sz w:val="18"/>
              </w:rPr>
              <w:t>1,262,759,64</w:t>
            </w:r>
          </w:p>
          <w:p>
            <w:pPr>
              <w:pStyle w:val="TableParagraph"/>
              <w:spacing w:line="240" w:lineRule="auto" w:before="112"/>
              <w:ind w:left="764" w:right="0"/>
              <w:jc w:val="left"/>
              <w:rPr>
                <w:rFonts w:ascii="Times New Roman" w:hAnsi="Times New Roman" w:cs="Times New Roman" w:eastAsia="Times New Roman" w:hint="default"/>
                <w:sz w:val="18"/>
                <w:szCs w:val="18"/>
              </w:rPr>
            </w:pPr>
            <w:r>
              <w:rPr>
                <w:rFonts w:ascii="Times New Roman"/>
                <w:sz w:val="18"/>
              </w:rPr>
              <w:t>5.73</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103" w:right="175"/>
              <w:jc w:val="left"/>
              <w:rPr>
                <w:rFonts w:ascii="宋体" w:hAnsi="宋体" w:cs="宋体" w:eastAsia="宋体" w:hint="default"/>
                <w:sz w:val="18"/>
                <w:szCs w:val="18"/>
              </w:rPr>
            </w:pPr>
            <w:r>
              <w:rPr>
                <w:rFonts w:ascii="宋体" w:hAnsi="宋体" w:cs="宋体" w:eastAsia="宋体" w:hint="default"/>
                <w:sz w:val="18"/>
                <w:szCs w:val="18"/>
              </w:rPr>
              <w:t>二、累计折</w:t>
            </w:r>
            <w:r>
              <w:rPr>
                <w:rFonts w:ascii="宋体" w:hAnsi="宋体" w:cs="宋体" w:eastAsia="宋体" w:hint="default"/>
                <w:spacing w:val="-85"/>
                <w:sz w:val="18"/>
                <w:szCs w:val="18"/>
              </w:rPr>
              <w:t> </w:t>
            </w:r>
            <w:r>
              <w:rPr>
                <w:rFonts w:ascii="宋体" w:hAnsi="宋体" w:cs="宋体" w:eastAsia="宋体" w:hint="default"/>
                <w:sz w:val="18"/>
                <w:szCs w:val="18"/>
              </w:rPr>
              <w:t>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100,066,237.</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7,891,246.68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212,242,752.</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203,983,552.</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76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25,022,432.8</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549,206,221.</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98</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21" w:firstLine="1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spacing w:val="1"/>
                <w:sz w:val="18"/>
                <w:szCs w:val="18"/>
              </w:rPr>
              <w:t> </w:t>
            </w:r>
            <w:r>
              <w:rPr>
                <w:rFonts w:ascii="宋体" w:hAnsi="宋体" w:cs="宋体" w:eastAsia="宋体" w:hint="default"/>
                <w:sz w:val="18"/>
                <w:szCs w:val="18"/>
              </w:rPr>
              <w:t>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34,274,943.7</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2,656,050.39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21,400,674.2</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21,891,422.7</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3,376,763.40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83,599,854.4</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5</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5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w:t>
            </w:r>
            <w:r>
              <w:rPr>
                <w:rFonts w:ascii="宋体" w:hAnsi="宋体" w:cs="宋体" w:eastAsia="宋体" w:hint="default"/>
                <w:sz w:val="18"/>
                <w:szCs w:val="18"/>
              </w:rPr>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34,004,277.9</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1,832,038.84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21,001,294.6</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21,651,121.9</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3,137,698.16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81,626,431.5</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9</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5"/>
              <w:ind w:left="103"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）合并增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3,389.90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824,011.55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399,379.60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240,300.73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239,065.24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1,718,373.25</w:t>
            </w:r>
          </w:p>
        </w:tc>
      </w:tr>
      <w:tr>
        <w:trPr>
          <w:trHeight w:val="727"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5"/>
              <w:ind w:left="103"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）投资性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房地产转入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267,275.84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267,275.84</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6"/>
              <w:ind w:left="103" w:right="221" w:firstLine="1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spacing w:val="1"/>
                <w:sz w:val="18"/>
                <w:szCs w:val="18"/>
              </w:rPr>
              <w:t> </w:t>
            </w:r>
            <w:r>
              <w:rPr>
                <w:rFonts w:ascii="宋体" w:hAnsi="宋体" w:cs="宋体" w:eastAsia="宋体" w:hint="default"/>
                <w:sz w:val="18"/>
                <w:szCs w:val="18"/>
              </w:rPr>
              <w:t>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19,717,636.5</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1,017,402.32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91,915,284.7</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12,896,520.0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6,990,315.54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132,537,159.</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21</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5"/>
              <w:ind w:left="103" w:right="109" w:firstLine="35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w:t>
            </w:r>
            <w:r>
              <w:rPr>
                <w:rFonts w:ascii="宋体" w:hAnsi="宋体" w:cs="宋体" w:eastAsia="宋体" w:hint="default"/>
                <w:spacing w:val="-8"/>
                <w:sz w:val="18"/>
                <w:szCs w:val="18"/>
              </w:rPr>
              <w:t> </w:t>
            </w:r>
            <w:r>
              <w:rPr>
                <w:rFonts w:ascii="宋体" w:hAnsi="宋体" w:cs="宋体" w:eastAsia="宋体" w:hint="default"/>
                <w:sz w:val="18"/>
                <w:szCs w:val="18"/>
              </w:rPr>
              <w:t>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857,123.67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91,915,203.5</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12,896,520.0</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6,990,315.54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112,659,162.</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85</w:t>
            </w:r>
          </w:p>
        </w:tc>
      </w:tr>
      <w:tr>
        <w:trPr>
          <w:trHeight w:val="727"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5"/>
              <w:ind w:left="103"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）合并减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160,278.65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81.20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160,359.85</w:t>
            </w:r>
          </w:p>
        </w:tc>
      </w:tr>
      <w:tr>
        <w:trPr>
          <w:trHeight w:val="729"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6"/>
              <w:ind w:left="103"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）投资性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房地产转入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19,717,636.5</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19,717,636.5</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1</w:t>
            </w:r>
          </w:p>
        </w:tc>
      </w:tr>
      <w:tr>
        <w:trPr>
          <w:trHeight w:val="728" w:hRule="exact"/>
        </w:trPr>
        <w:tc>
          <w:tcPr>
            <w:tcW w:w="1196" w:type="dxa"/>
            <w:tcBorders>
              <w:top w:val="single" w:sz="4" w:space="0" w:color="000000"/>
              <w:left w:val="single" w:sz="4" w:space="0" w:color="000000"/>
              <w:bottom w:val="single" w:sz="12" w:space="0" w:color="D2D2D2"/>
              <w:right w:val="single" w:sz="4" w:space="0" w:color="000000"/>
            </w:tcBorders>
            <w:shd w:val="clear" w:color="auto" w:fill="E0FFFF"/>
          </w:tcPr>
          <w:p>
            <w:pPr>
              <w:pStyle w:val="TableParagraph"/>
              <w:spacing w:line="326" w:lineRule="auto" w:before="55"/>
              <w:ind w:left="103" w:right="175"/>
              <w:jc w:val="left"/>
              <w:rPr>
                <w:rFonts w:ascii="宋体" w:hAnsi="宋体" w:cs="宋体" w:eastAsia="宋体" w:hint="default"/>
                <w:sz w:val="18"/>
                <w:szCs w:val="18"/>
              </w:rPr>
            </w:pPr>
            <w:r>
              <w:rPr>
                <w:rFonts w:ascii="宋体" w:hAnsi="宋体" w:cs="宋体" w:eastAsia="宋体" w:hint="default"/>
                <w:sz w:val="18"/>
                <w:szCs w:val="18"/>
              </w:rPr>
              <w:t>外币折算差</w:t>
            </w:r>
            <w:r>
              <w:rPr>
                <w:rFonts w:ascii="宋体" w:hAnsi="宋体" w:cs="宋体" w:eastAsia="宋体" w:hint="default"/>
                <w:spacing w:val="-85"/>
                <w:sz w:val="18"/>
                <w:szCs w:val="18"/>
              </w:rPr>
              <w:t> </w:t>
            </w:r>
            <w:r>
              <w:rPr>
                <w:rFonts w:ascii="宋体" w:hAnsi="宋体" w:cs="宋体" w:eastAsia="宋体" w:hint="default"/>
                <w:sz w:val="18"/>
                <w:szCs w:val="18"/>
              </w:rPr>
              <w:t>异</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1,418,415.01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74,704.00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6,101,484.17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10,003,074.0</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731,916.00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18,329,593.1</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8</w:t>
            </w:r>
          </w:p>
        </w:tc>
      </w:tr>
      <w:tr>
        <w:trPr>
          <w:trHeight w:val="40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Times New Roman" w:hAnsi="Times New Roman" w:cs="Times New Roman" w:eastAsia="Times New Roman" w:hint="default"/>
                <w:sz w:val="18"/>
                <w:szCs w:val="18"/>
              </w:rPr>
            </w:pPr>
            <w:r>
              <w:rPr>
                <w:rFonts w:ascii="Times New Roman"/>
                <w:spacing w:val="-1"/>
                <w:sz w:val="18"/>
              </w:rPr>
              <w:t>116,041,959.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9,604,598.75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4"/>
              <w:jc w:val="right"/>
              <w:rPr>
                <w:rFonts w:ascii="Times New Roman" w:hAnsi="Times New Roman" w:cs="Times New Roman" w:eastAsia="Times New Roman" w:hint="default"/>
                <w:sz w:val="18"/>
                <w:szCs w:val="18"/>
              </w:rPr>
            </w:pPr>
            <w:r>
              <w:rPr>
                <w:rFonts w:ascii="Times New Roman"/>
                <w:sz w:val="18"/>
              </w:rPr>
              <w:t>147,829,625.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Times New Roman" w:hAnsi="Times New Roman" w:cs="Times New Roman" w:eastAsia="Times New Roman" w:hint="default"/>
                <w:sz w:val="18"/>
                <w:szCs w:val="18"/>
              </w:rPr>
            </w:pPr>
            <w:r>
              <w:rPr>
                <w:rFonts w:ascii="Times New Roman"/>
                <w:sz w:val="18"/>
              </w:rPr>
              <w:t>222,981,529.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Times New Roman" w:hAnsi="Times New Roman" w:cs="Times New Roman" w:eastAsia="Times New Roman" w:hint="default"/>
                <w:sz w:val="18"/>
                <w:szCs w:val="18"/>
              </w:rPr>
            </w:pPr>
            <w:r>
              <w:rPr>
                <w:rFonts w:ascii="Times New Roman"/>
                <w:sz w:val="18"/>
              </w:rPr>
              <w:t>22,140,796.7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Times New Roman" w:hAnsi="Times New Roman" w:cs="Times New Roman" w:eastAsia="Times New Roman" w:hint="default"/>
                <w:sz w:val="18"/>
                <w:szCs w:val="18"/>
              </w:rPr>
            </w:pPr>
            <w:r>
              <w:rPr>
                <w:rFonts w:ascii="Times New Roman"/>
                <w:sz w:val="18"/>
              </w:rPr>
              <w:t>518,598,510.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196"/>
        <w:gridCol w:w="1195"/>
        <w:gridCol w:w="1197"/>
        <w:gridCol w:w="1196"/>
        <w:gridCol w:w="1195"/>
        <w:gridCol w:w="1197"/>
        <w:gridCol w:w="1196"/>
        <w:gridCol w:w="1195"/>
      </w:tblGrid>
      <w:tr>
        <w:trPr>
          <w:trHeight w:val="36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z w:val="18"/>
              </w:rPr>
              <w:t>81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z w:val="18"/>
              </w:rPr>
              <w:t>40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z w:val="18"/>
              </w:rPr>
              <w:t>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z w:val="18"/>
              </w:rPr>
              <w:t>40</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103" w:right="175"/>
              <w:jc w:val="left"/>
              <w:rPr>
                <w:rFonts w:ascii="宋体" w:hAnsi="宋体" w:cs="宋体" w:eastAsia="宋体" w:hint="default"/>
                <w:sz w:val="18"/>
                <w:szCs w:val="18"/>
              </w:rPr>
            </w:pPr>
            <w:r>
              <w:rPr>
                <w:rFonts w:ascii="宋体" w:hAnsi="宋体" w:cs="宋体" w:eastAsia="宋体" w:hint="default"/>
                <w:sz w:val="18"/>
                <w:szCs w:val="18"/>
              </w:rPr>
              <w:t>三、减值准</w:t>
            </w:r>
            <w:r>
              <w:rPr>
                <w:rFonts w:ascii="宋体" w:hAnsi="宋体" w:cs="宋体" w:eastAsia="宋体" w:hint="default"/>
                <w:spacing w:val="-85"/>
                <w:sz w:val="18"/>
                <w:szCs w:val="18"/>
              </w:rPr>
              <w:t> </w:t>
            </w:r>
            <w:r>
              <w:rPr>
                <w:rFonts w:ascii="宋体" w:hAnsi="宋体" w:cs="宋体" w:eastAsia="宋体" w:hint="default"/>
                <w:sz w:val="18"/>
                <w:szCs w:val="18"/>
              </w:rPr>
              <w:t>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21" w:firstLine="1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spacing w:val="1"/>
                <w:sz w:val="18"/>
                <w:szCs w:val="18"/>
              </w:rPr>
              <w:t> </w:t>
            </w:r>
            <w:r>
              <w:rPr>
                <w:rFonts w:ascii="宋体" w:hAnsi="宋体" w:cs="宋体" w:eastAsia="宋体" w:hint="default"/>
                <w:sz w:val="18"/>
                <w:szCs w:val="18"/>
              </w:rPr>
              <w:t>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5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w:t>
            </w:r>
            <w:r>
              <w:rPr>
                <w:rFonts w:ascii="宋体" w:hAnsi="宋体" w:cs="宋体" w:eastAsia="宋体" w:hint="default"/>
                <w:sz w:val="18"/>
                <w:szCs w:val="18"/>
              </w:rPr>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21" w:firstLine="1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spacing w:val="1"/>
                <w:sz w:val="18"/>
                <w:szCs w:val="18"/>
              </w:rPr>
              <w:t> </w:t>
            </w:r>
            <w:r>
              <w:rPr>
                <w:rFonts w:ascii="宋体" w:hAnsi="宋体" w:cs="宋体" w:eastAsia="宋体" w:hint="default"/>
                <w:sz w:val="18"/>
                <w:szCs w:val="18"/>
              </w:rPr>
              <w:t>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109" w:firstLine="35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w:t>
            </w:r>
            <w:r>
              <w:rPr>
                <w:rFonts w:ascii="宋体" w:hAnsi="宋体" w:cs="宋体" w:eastAsia="宋体" w:hint="default"/>
                <w:spacing w:val="-8"/>
                <w:sz w:val="18"/>
                <w:szCs w:val="18"/>
              </w:rPr>
              <w:t> </w:t>
            </w:r>
            <w:r>
              <w:rPr>
                <w:rFonts w:ascii="宋体" w:hAnsi="宋体" w:cs="宋体" w:eastAsia="宋体" w:hint="default"/>
                <w:sz w:val="18"/>
                <w:szCs w:val="18"/>
              </w:rPr>
              <w:t>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75"/>
              <w:jc w:val="left"/>
              <w:rPr>
                <w:rFonts w:ascii="宋体" w:hAnsi="宋体" w:cs="宋体" w:eastAsia="宋体" w:hint="default"/>
                <w:sz w:val="18"/>
                <w:szCs w:val="18"/>
              </w:rPr>
            </w:pPr>
            <w:r>
              <w:rPr>
                <w:rFonts w:ascii="宋体" w:hAnsi="宋体" w:cs="宋体" w:eastAsia="宋体" w:hint="default"/>
                <w:sz w:val="18"/>
                <w:szCs w:val="18"/>
              </w:rPr>
              <w:t>四、账面价</w:t>
            </w:r>
            <w:r>
              <w:rPr>
                <w:rFonts w:ascii="宋体" w:hAnsi="宋体" w:cs="宋体" w:eastAsia="宋体" w:hint="default"/>
                <w:spacing w:val="-85"/>
                <w:sz w:val="18"/>
                <w:szCs w:val="18"/>
              </w:rPr>
              <w:t> </w:t>
            </w:r>
            <w:r>
              <w:rPr>
                <w:rFonts w:ascii="宋体" w:hAnsi="宋体" w:cs="宋体" w:eastAsia="宋体" w:hint="default"/>
                <w:sz w:val="18"/>
                <w:szCs w:val="18"/>
              </w:rPr>
              <w:t>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6"/>
              <w:ind w:left="103" w:right="221" w:firstLine="1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w:t>
            </w:r>
            <w:r>
              <w:rPr>
                <w:rFonts w:ascii="宋体" w:hAnsi="宋体" w:cs="宋体" w:eastAsia="宋体" w:hint="default"/>
                <w:spacing w:val="1"/>
                <w:sz w:val="18"/>
                <w:szCs w:val="18"/>
              </w:rPr>
              <w:t> </w:t>
            </w:r>
            <w:r>
              <w:rPr>
                <w:rFonts w:ascii="宋体" w:hAnsi="宋体" w:cs="宋体" w:eastAsia="宋体" w:hint="default"/>
                <w:sz w:val="18"/>
                <w:szCs w:val="18"/>
              </w:rPr>
              <w:t>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685,365,654.</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6,438,872.45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34,611,054.7</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50,586,961.2</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10,848,691.4</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75,626,967.0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863,478,201.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63</w:t>
            </w:r>
          </w:p>
        </w:tc>
      </w:tr>
      <w:tr>
        <w:trPr>
          <w:trHeight w:val="72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5"/>
              <w:ind w:left="103" w:right="221" w:firstLine="1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w:t>
            </w:r>
            <w:r>
              <w:rPr>
                <w:rFonts w:ascii="宋体" w:hAnsi="宋体" w:cs="宋体" w:eastAsia="宋体" w:hint="default"/>
                <w:spacing w:val="1"/>
                <w:sz w:val="18"/>
                <w:szCs w:val="18"/>
              </w:rPr>
              <w:t> </w:t>
            </w:r>
            <w:r>
              <w:rPr>
                <w:rFonts w:ascii="宋体" w:hAnsi="宋体" w:cs="宋体" w:eastAsia="宋体" w:hint="default"/>
                <w:sz w:val="18"/>
                <w:szCs w:val="18"/>
              </w:rPr>
              <w:t>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878,721,947.</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5,715,928.25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42,685,563.0</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59,728,645.5</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12,152,439.5</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73,075,186.0</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Times New Roman" w:hAnsi="Times New Roman" w:cs="Times New Roman" w:eastAsia="Times New Roman" w:hint="default"/>
                <w:sz w:val="18"/>
                <w:szCs w:val="18"/>
              </w:rPr>
            </w:pPr>
            <w:r>
              <w:rPr>
                <w:rFonts w:ascii="Times New Roman"/>
                <w:sz w:val="18"/>
              </w:rPr>
              <w:t>1,072,079,71</w:t>
            </w:r>
          </w:p>
          <w:p>
            <w:pPr>
              <w:pStyle w:val="TableParagraph"/>
              <w:spacing w:line="240" w:lineRule="auto" w:before="113"/>
              <w:ind w:left="764" w:right="0"/>
              <w:jc w:val="left"/>
              <w:rPr>
                <w:rFonts w:ascii="Times New Roman" w:hAnsi="Times New Roman" w:cs="Times New Roman" w:eastAsia="Times New Roman" w:hint="default"/>
                <w:sz w:val="18"/>
                <w:szCs w:val="18"/>
              </w:rPr>
            </w:pPr>
            <w:r>
              <w:rPr>
                <w:rFonts w:ascii="Times New Roman"/>
                <w:sz w:val="18"/>
              </w:rPr>
              <w:t>0.08</w:t>
            </w:r>
          </w:p>
        </w:tc>
      </w:tr>
    </w:tbl>
    <w:p>
      <w:pPr>
        <w:spacing w:line="240" w:lineRule="auto" w:before="2"/>
        <w:rPr>
          <w:rFonts w:ascii="Times New Roman" w:hAnsi="Times New Roman" w:cs="Times New Roman" w:eastAsia="Times New Roman" w:hint="default"/>
          <w:sz w:val="22"/>
          <w:szCs w:val="22"/>
        </w:rPr>
      </w:pPr>
    </w:p>
    <w:p>
      <w:pPr>
        <w:pStyle w:val="Heading6"/>
        <w:spacing w:line="240" w:lineRule="auto" w:before="35"/>
        <w:ind w:right="1949"/>
        <w:jc w:val="left"/>
        <w:rPr>
          <w:b w:val="0"/>
          <w:bCs w:val="0"/>
        </w:rPr>
      </w:pPr>
      <w:bookmarkStart w:name="11、在建工程" w:id="255"/>
      <w:bookmarkEnd w:id="255"/>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895"/>
        <w:gridCol w:w="3815"/>
        <w:gridCol w:w="3858"/>
      </w:tblGrid>
      <w:tr>
        <w:trPr>
          <w:trHeight w:val="409"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150,360,507.43</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66,391,490.12</w:t>
            </w:r>
          </w:p>
        </w:tc>
      </w:tr>
      <w:tr>
        <w:trPr>
          <w:trHeight w:val="409"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150,360,507.43</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66,391,490.12</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1）在建工程情况" w:id="256"/>
      <w:bookmarkEnd w:id="25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9"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68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167"/>
              <w:jc w:val="left"/>
              <w:rPr>
                <w:rFonts w:ascii="宋体" w:hAnsi="宋体" w:cs="宋体" w:eastAsia="宋体" w:hint="default"/>
                <w:sz w:val="18"/>
                <w:szCs w:val="18"/>
              </w:rPr>
            </w:pPr>
            <w:r>
              <w:rPr>
                <w:rFonts w:ascii="宋体" w:hAnsi="宋体" w:cs="宋体" w:eastAsia="宋体" w:hint="default"/>
                <w:sz w:val="18"/>
                <w:szCs w:val="18"/>
              </w:rPr>
              <w:t>联络互动智能</w:t>
            </w:r>
            <w:r>
              <w:rPr>
                <w:rFonts w:ascii="宋体" w:hAnsi="宋体" w:cs="宋体" w:eastAsia="宋体" w:hint="default"/>
                <w:spacing w:val="-85"/>
                <w:sz w:val="18"/>
                <w:szCs w:val="18"/>
              </w:rPr>
              <w:t> </w:t>
            </w:r>
            <w:r>
              <w:rPr>
                <w:rFonts w:ascii="宋体" w:hAnsi="宋体" w:cs="宋体" w:eastAsia="宋体" w:hint="default"/>
                <w:sz w:val="18"/>
                <w:szCs w:val="18"/>
              </w:rPr>
              <w:t>穿戴设备产业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144,576,742.43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144,576,742.43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60,965,784.12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60,965,784.12</w:t>
            </w:r>
          </w:p>
        </w:tc>
      </w:tr>
    </w:tbl>
    <w:p>
      <w:pPr>
        <w:spacing w:after="0" w:line="240" w:lineRule="auto"/>
        <w:jc w:val="center"/>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化基地项目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56"/>
              <w:ind w:left="103" w:right="139"/>
              <w:jc w:val="both"/>
              <w:rPr>
                <w:rFonts w:ascii="Times New Roman" w:hAnsi="Times New Roman" w:cs="Times New Roman" w:eastAsia="Times New Roman" w:hint="default"/>
                <w:sz w:val="18"/>
                <w:szCs w:val="18"/>
              </w:rPr>
            </w:pPr>
            <w:r>
              <w:rPr>
                <w:rFonts w:ascii="宋体" w:hAnsi="宋体" w:cs="宋体" w:eastAsia="宋体" w:hint="default"/>
                <w:sz w:val="18"/>
                <w:szCs w:val="18"/>
              </w:rPr>
              <w:t>華敏裝修工程</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TekhillHuaMin gofficerenovati on</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2,955,236.00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2,955,236.00</w:t>
            </w:r>
          </w:p>
        </w:tc>
      </w:tr>
      <w:tr>
        <w:trPr>
          <w:trHeight w:val="10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4"/>
              <w:ind w:left="103" w:right="128"/>
              <w:jc w:val="both"/>
              <w:rPr>
                <w:rFonts w:ascii="宋体" w:hAnsi="宋体" w:cs="宋体" w:eastAsia="宋体" w:hint="default"/>
                <w:sz w:val="18"/>
                <w:szCs w:val="18"/>
              </w:rPr>
            </w:pPr>
            <w:r>
              <w:rPr>
                <w:rFonts w:ascii="Times New Roman" w:hAnsi="Times New Roman" w:cs="Times New Roman" w:eastAsia="Times New Roman" w:hint="default"/>
                <w:sz w:val="18"/>
                <w:szCs w:val="18"/>
              </w:rPr>
              <w:t>WH7RoofReco</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very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加州房屋</w:t>
            </w:r>
            <w:r>
              <w:rPr>
                <w:rFonts w:ascii="宋体" w:hAnsi="宋体" w:cs="宋体" w:eastAsia="宋体" w:hint="default"/>
                <w:spacing w:val="1"/>
                <w:w w:val="99"/>
                <w:sz w:val="18"/>
                <w:szCs w:val="18"/>
              </w:rPr>
              <w:t> </w:t>
            </w:r>
            <w:r>
              <w:rPr>
                <w:rFonts w:ascii="宋体" w:hAnsi="宋体" w:cs="宋体" w:eastAsia="宋体" w:hint="default"/>
                <w:sz w:val="18"/>
                <w:szCs w:val="18"/>
              </w:rPr>
              <w:t>屋顶修缮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1,562,064.00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1,562,064.00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2,470,470.00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2,470,470.00</w:t>
            </w:r>
          </w:p>
        </w:tc>
      </w:tr>
      <w:tr>
        <w:trPr>
          <w:trHeight w:val="136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96"/>
              <w:ind w:left="103"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3PL</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Pallet</w:t>
            </w:r>
            <w:r>
              <w:rPr>
                <w:rFonts w:ascii="Times New Roman" w:hAnsi="Times New Roman" w:cs="Times New Roman" w:eastAsia="Times New Roman" w:hint="default"/>
                <w:sz w:val="18"/>
                <w:szCs w:val="18"/>
              </w:rPr>
              <w:t> Racking at WH11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仓库改</w:t>
            </w:r>
          </w:p>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造（加货架）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1,807,689.00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1,807,689.00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67"/>
              <w:jc w:val="both"/>
              <w:rPr>
                <w:rFonts w:ascii="宋体" w:hAnsi="宋体" w:cs="宋体" w:eastAsia="宋体" w:hint="default"/>
                <w:sz w:val="18"/>
                <w:szCs w:val="18"/>
              </w:rPr>
            </w:pPr>
            <w:r>
              <w:rPr>
                <w:rFonts w:ascii="宋体" w:hAnsi="宋体" w:cs="宋体" w:eastAsia="宋体" w:hint="default"/>
                <w:sz w:val="18"/>
                <w:szCs w:val="18"/>
              </w:rPr>
              <w:t>西藏机场刷机</w:t>
            </w:r>
            <w:r>
              <w:rPr>
                <w:rFonts w:ascii="宋体" w:hAnsi="宋体" w:cs="宋体" w:eastAsia="宋体" w:hint="default"/>
                <w:spacing w:val="-85"/>
                <w:sz w:val="18"/>
                <w:szCs w:val="18"/>
              </w:rPr>
              <w:t> </w:t>
            </w:r>
            <w:r>
              <w:rPr>
                <w:rFonts w:ascii="宋体" w:hAnsi="宋体" w:cs="宋体" w:eastAsia="宋体" w:hint="default"/>
                <w:sz w:val="18"/>
                <w:szCs w:val="18"/>
              </w:rPr>
              <w:t>屏安装服务项</w:t>
            </w:r>
            <w:r>
              <w:rPr>
                <w:rFonts w:ascii="宋体" w:hAnsi="宋体" w:cs="宋体" w:eastAsia="宋体" w:hint="default"/>
                <w:spacing w:val="-85"/>
                <w:sz w:val="18"/>
                <w:szCs w:val="18"/>
              </w:rPr>
              <w:t> </w:t>
            </w:r>
            <w:r>
              <w:rPr>
                <w:rFonts w:ascii="宋体" w:hAnsi="宋体" w:cs="宋体" w:eastAsia="宋体" w:hint="default"/>
                <w:sz w:val="18"/>
                <w:szCs w:val="18"/>
              </w:rPr>
              <w:t>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875,000.00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875,000.00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腕表项目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1,539,012.00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1,539,012.00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150,360,507.43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150,360,507.43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66,391,490.12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66,391,490.12</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重要在建工程项目本期变动情况" w:id="257"/>
      <w:bookmarkEnd w:id="25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200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26" w:lineRule="auto"/>
              <w:ind w:left="179" w:right="179"/>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1"/>
                <w:sz w:val="18"/>
                <w:szCs w:val="18"/>
              </w:rPr>
              <w:t> </w:t>
            </w:r>
            <w:r>
              <w:rPr>
                <w:rFonts w:ascii="宋体" w:hAnsi="宋体" w:cs="宋体" w:eastAsia="宋体" w:hint="default"/>
                <w:sz w:val="18"/>
                <w:szCs w:val="18"/>
              </w:rPr>
              <w:t>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26" w:lineRule="auto"/>
              <w:ind w:left="272" w:right="180" w:hanging="92"/>
              <w:jc w:val="left"/>
              <w:rPr>
                <w:rFonts w:ascii="宋体" w:hAnsi="宋体" w:cs="宋体" w:eastAsia="宋体" w:hint="default"/>
                <w:sz w:val="18"/>
                <w:szCs w:val="18"/>
              </w:rPr>
            </w:pPr>
            <w:r>
              <w:rPr>
                <w:rFonts w:ascii="宋体" w:hAnsi="宋体" w:cs="宋体" w:eastAsia="宋体" w:hint="default"/>
                <w:sz w:val="18"/>
                <w:szCs w:val="18"/>
              </w:rPr>
              <w:t>预算</w:t>
            </w:r>
            <w:r>
              <w:rPr>
                <w:rFonts w:ascii="宋体" w:hAnsi="宋体" w:cs="宋体" w:eastAsia="宋体" w:hint="default"/>
                <w:spacing w:val="1"/>
                <w:sz w:val="18"/>
                <w:szCs w:val="18"/>
              </w:rPr>
              <w:t> </w:t>
            </w:r>
            <w:r>
              <w:rPr>
                <w:rFonts w:ascii="宋体" w:hAnsi="宋体" w:cs="宋体" w:eastAsia="宋体" w:hint="default"/>
                <w:sz w:val="18"/>
                <w:szCs w:val="18"/>
              </w:rPr>
              <w:t>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26" w:lineRule="auto"/>
              <w:ind w:left="181" w:right="181"/>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pacing w:val="1"/>
                <w:sz w:val="18"/>
                <w:szCs w:val="18"/>
              </w:rPr>
              <w:t> </w:t>
            </w:r>
            <w:r>
              <w:rPr>
                <w:rFonts w:ascii="宋体" w:hAnsi="宋体" w:cs="宋体" w:eastAsia="宋体" w:hint="default"/>
                <w:sz w:val="18"/>
                <w:szCs w:val="18"/>
              </w:rPr>
              <w:t>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26" w:lineRule="auto"/>
              <w:ind w:left="179" w:right="181"/>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增加</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4" w:lineRule="auto"/>
              <w:ind w:left="181" w:right="180"/>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转入</w:t>
            </w:r>
            <w:r>
              <w:rPr>
                <w:rFonts w:ascii="宋体" w:hAnsi="宋体" w:cs="宋体" w:eastAsia="宋体" w:hint="default"/>
                <w:spacing w:val="1"/>
                <w:sz w:val="18"/>
                <w:szCs w:val="18"/>
              </w:rPr>
              <w:t> </w:t>
            </w:r>
            <w:r>
              <w:rPr>
                <w:rFonts w:ascii="宋体" w:hAnsi="宋体" w:cs="宋体" w:eastAsia="宋体" w:hint="default"/>
                <w:sz w:val="18"/>
                <w:szCs w:val="18"/>
              </w:rPr>
              <w:t>固定</w:t>
            </w:r>
            <w:r>
              <w:rPr>
                <w:rFonts w:ascii="宋体" w:hAnsi="宋体" w:cs="宋体" w:eastAsia="宋体" w:hint="default"/>
                <w:spacing w:val="1"/>
                <w:sz w:val="18"/>
                <w:szCs w:val="18"/>
              </w:rPr>
              <w:t> </w:t>
            </w:r>
            <w:r>
              <w:rPr>
                <w:rFonts w:ascii="宋体" w:hAnsi="宋体" w:cs="宋体" w:eastAsia="宋体" w:hint="default"/>
                <w:sz w:val="18"/>
                <w:szCs w:val="18"/>
              </w:rPr>
              <w:t>资产</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81" w:right="181"/>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其他</w:t>
            </w:r>
            <w:r>
              <w:rPr>
                <w:rFonts w:ascii="宋体" w:hAnsi="宋体" w:cs="宋体" w:eastAsia="宋体" w:hint="default"/>
                <w:spacing w:val="1"/>
                <w:sz w:val="18"/>
                <w:szCs w:val="18"/>
              </w:rPr>
              <w:t> </w:t>
            </w:r>
            <w:r>
              <w:rPr>
                <w:rFonts w:ascii="宋体" w:hAnsi="宋体" w:cs="宋体" w:eastAsia="宋体" w:hint="default"/>
                <w:sz w:val="18"/>
                <w:szCs w:val="18"/>
              </w:rPr>
              <w:t>减少</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26" w:lineRule="auto"/>
              <w:ind w:left="179" w:right="181"/>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1"/>
                <w:sz w:val="18"/>
                <w:szCs w:val="18"/>
              </w:rPr>
              <w:t> </w:t>
            </w:r>
            <w:r>
              <w:rPr>
                <w:rFonts w:ascii="宋体" w:hAnsi="宋体" w:cs="宋体" w:eastAsia="宋体" w:hint="default"/>
                <w:sz w:val="18"/>
                <w:szCs w:val="18"/>
              </w:rPr>
              <w:t>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5"/>
              <w:ind w:left="179" w:right="181"/>
              <w:jc w:val="both"/>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1"/>
                <w:sz w:val="18"/>
                <w:szCs w:val="18"/>
              </w:rPr>
              <w:t> </w:t>
            </w:r>
            <w:r>
              <w:rPr>
                <w:rFonts w:ascii="宋体" w:hAnsi="宋体" w:cs="宋体" w:eastAsia="宋体" w:hint="default"/>
                <w:sz w:val="18"/>
                <w:szCs w:val="18"/>
              </w:rPr>
              <w:t>累计</w:t>
            </w:r>
            <w:r>
              <w:rPr>
                <w:rFonts w:ascii="宋体" w:hAnsi="宋体" w:cs="宋体" w:eastAsia="宋体" w:hint="default"/>
                <w:spacing w:val="1"/>
                <w:sz w:val="18"/>
                <w:szCs w:val="18"/>
              </w:rPr>
              <w:t> </w:t>
            </w:r>
            <w:r>
              <w:rPr>
                <w:rFonts w:ascii="宋体" w:hAnsi="宋体" w:cs="宋体" w:eastAsia="宋体" w:hint="default"/>
                <w:sz w:val="18"/>
                <w:szCs w:val="18"/>
              </w:rPr>
              <w:t>投入</w:t>
            </w:r>
            <w:r>
              <w:rPr>
                <w:rFonts w:ascii="宋体" w:hAnsi="宋体" w:cs="宋体" w:eastAsia="宋体" w:hint="default"/>
                <w:spacing w:val="1"/>
                <w:sz w:val="18"/>
                <w:szCs w:val="18"/>
              </w:rPr>
              <w:t> </w:t>
            </w:r>
            <w:r>
              <w:rPr>
                <w:rFonts w:ascii="宋体" w:hAnsi="宋体" w:cs="宋体" w:eastAsia="宋体" w:hint="default"/>
                <w:sz w:val="18"/>
                <w:szCs w:val="18"/>
              </w:rPr>
              <w:t>占预</w:t>
            </w:r>
            <w:r>
              <w:rPr>
                <w:rFonts w:ascii="宋体" w:hAnsi="宋体" w:cs="宋体" w:eastAsia="宋体" w:hint="default"/>
                <w:spacing w:val="1"/>
                <w:sz w:val="18"/>
                <w:szCs w:val="18"/>
              </w:rPr>
              <w:t> </w:t>
            </w:r>
            <w:r>
              <w:rPr>
                <w:rFonts w:ascii="宋体" w:hAnsi="宋体" w:cs="宋体" w:eastAsia="宋体" w:hint="default"/>
                <w:sz w:val="18"/>
                <w:szCs w:val="18"/>
              </w:rPr>
              <w:t>算比</w:t>
            </w:r>
            <w:r>
              <w:rPr>
                <w:rFonts w:ascii="宋体" w:hAnsi="宋体" w:cs="宋体" w:eastAsia="宋体" w:hint="default"/>
                <w:spacing w:val="1"/>
                <w:sz w:val="18"/>
                <w:szCs w:val="18"/>
              </w:rPr>
              <w:t> </w:t>
            </w:r>
            <w:r>
              <w:rPr>
                <w:rFonts w:ascii="宋体" w:hAnsi="宋体" w:cs="宋体" w:eastAsia="宋体" w:hint="default"/>
                <w:sz w:val="18"/>
                <w:szCs w:val="18"/>
              </w:rPr>
              <w:t>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26" w:lineRule="auto"/>
              <w:ind w:left="181" w:right="181"/>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1"/>
                <w:sz w:val="18"/>
                <w:szCs w:val="18"/>
              </w:rPr>
              <w:t> </w:t>
            </w:r>
            <w:r>
              <w:rPr>
                <w:rFonts w:ascii="宋体" w:hAnsi="宋体" w:cs="宋体" w:eastAsia="宋体" w:hint="default"/>
                <w:sz w:val="18"/>
                <w:szCs w:val="18"/>
              </w:rPr>
              <w:t>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4" w:lineRule="auto"/>
              <w:ind w:left="180" w:right="181"/>
              <w:jc w:val="both"/>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1"/>
                <w:sz w:val="18"/>
                <w:szCs w:val="18"/>
              </w:rPr>
              <w:t> </w:t>
            </w:r>
            <w:r>
              <w:rPr>
                <w:rFonts w:ascii="宋体" w:hAnsi="宋体" w:cs="宋体" w:eastAsia="宋体" w:hint="default"/>
                <w:sz w:val="18"/>
                <w:szCs w:val="18"/>
              </w:rPr>
              <w:t>资本</w:t>
            </w:r>
            <w:r>
              <w:rPr>
                <w:rFonts w:ascii="宋体" w:hAnsi="宋体" w:cs="宋体" w:eastAsia="宋体" w:hint="default"/>
                <w:spacing w:val="1"/>
                <w:sz w:val="18"/>
                <w:szCs w:val="18"/>
              </w:rPr>
              <w:t> </w:t>
            </w:r>
            <w:r>
              <w:rPr>
                <w:rFonts w:ascii="宋体" w:hAnsi="宋体" w:cs="宋体" w:eastAsia="宋体" w:hint="default"/>
                <w:sz w:val="18"/>
                <w:szCs w:val="18"/>
              </w:rPr>
              <w:t>化累</w:t>
            </w:r>
            <w:r>
              <w:rPr>
                <w:rFonts w:ascii="宋体" w:hAnsi="宋体" w:cs="宋体" w:eastAsia="宋体" w:hint="default"/>
                <w:spacing w:val="1"/>
                <w:sz w:val="18"/>
                <w:szCs w:val="18"/>
              </w:rPr>
              <w:t> </w:t>
            </w:r>
            <w:r>
              <w:rPr>
                <w:rFonts w:ascii="宋体" w:hAnsi="宋体" w:cs="宋体" w:eastAsia="宋体" w:hint="default"/>
                <w:sz w:val="18"/>
                <w:szCs w:val="18"/>
              </w:rPr>
              <w:t>计金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5"/>
              <w:ind w:left="181" w:right="77" w:hanging="78"/>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7"/>
                <w:sz w:val="18"/>
                <w:szCs w:val="18"/>
              </w:rPr>
              <w:t> </w:t>
            </w: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利息</w:t>
            </w:r>
            <w:r>
              <w:rPr>
                <w:rFonts w:ascii="宋体" w:hAnsi="宋体" w:cs="宋体" w:eastAsia="宋体" w:hint="default"/>
                <w:spacing w:val="1"/>
                <w:sz w:val="18"/>
                <w:szCs w:val="18"/>
              </w:rPr>
              <w:t> </w:t>
            </w:r>
            <w:r>
              <w:rPr>
                <w:rFonts w:ascii="宋体" w:hAnsi="宋体" w:cs="宋体" w:eastAsia="宋体" w:hint="default"/>
                <w:sz w:val="18"/>
                <w:szCs w:val="18"/>
              </w:rPr>
              <w:t>资本</w:t>
            </w:r>
            <w:r>
              <w:rPr>
                <w:rFonts w:ascii="宋体" w:hAnsi="宋体" w:cs="宋体" w:eastAsia="宋体" w:hint="default"/>
                <w:spacing w:val="1"/>
                <w:sz w:val="18"/>
                <w:szCs w:val="18"/>
              </w:rPr>
              <w:t> </w:t>
            </w:r>
            <w:r>
              <w:rPr>
                <w:rFonts w:ascii="宋体" w:hAnsi="宋体" w:cs="宋体" w:eastAsia="宋体" w:hint="default"/>
                <w:sz w:val="18"/>
                <w:szCs w:val="18"/>
              </w:rPr>
              <w:t>化金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81" w:right="181"/>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利息</w:t>
            </w:r>
            <w:r>
              <w:rPr>
                <w:rFonts w:ascii="宋体" w:hAnsi="宋体" w:cs="宋体" w:eastAsia="宋体" w:hint="default"/>
                <w:spacing w:val="1"/>
                <w:sz w:val="18"/>
                <w:szCs w:val="18"/>
              </w:rPr>
              <w:t> </w:t>
            </w:r>
            <w:r>
              <w:rPr>
                <w:rFonts w:ascii="宋体" w:hAnsi="宋体" w:cs="宋体" w:eastAsia="宋体" w:hint="default"/>
                <w:sz w:val="18"/>
                <w:szCs w:val="18"/>
              </w:rPr>
              <w:t>资本</w:t>
            </w:r>
            <w:r>
              <w:rPr>
                <w:rFonts w:ascii="宋体" w:hAnsi="宋体" w:cs="宋体" w:eastAsia="宋体" w:hint="default"/>
                <w:spacing w:val="1"/>
                <w:sz w:val="18"/>
                <w:szCs w:val="18"/>
              </w:rPr>
              <w:t> </w:t>
            </w: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26" w:lineRule="auto"/>
              <w:ind w:left="180" w:right="181"/>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1"/>
                <w:sz w:val="18"/>
                <w:szCs w:val="18"/>
              </w:rPr>
              <w:t> </w:t>
            </w:r>
            <w:r>
              <w:rPr>
                <w:rFonts w:ascii="宋体" w:hAnsi="宋体" w:cs="宋体" w:eastAsia="宋体" w:hint="default"/>
                <w:sz w:val="18"/>
                <w:szCs w:val="18"/>
              </w:rPr>
              <w:t>来源</w:t>
            </w:r>
          </w:p>
        </w:tc>
      </w:tr>
      <w:tr>
        <w:trPr>
          <w:trHeight w:val="2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3" w:right="254"/>
              <w:jc w:val="both"/>
              <w:rPr>
                <w:rFonts w:ascii="宋体" w:hAnsi="宋体" w:cs="宋体" w:eastAsia="宋体" w:hint="default"/>
                <w:sz w:val="18"/>
                <w:szCs w:val="18"/>
              </w:rPr>
            </w:pPr>
            <w:r>
              <w:rPr>
                <w:rFonts w:ascii="宋体" w:hAnsi="宋体" w:cs="宋体" w:eastAsia="宋体" w:hint="default"/>
                <w:sz w:val="18"/>
                <w:szCs w:val="18"/>
              </w:rPr>
              <w:t>联络</w:t>
            </w:r>
            <w:r>
              <w:rPr>
                <w:rFonts w:ascii="宋体" w:hAnsi="宋体" w:cs="宋体" w:eastAsia="宋体" w:hint="default"/>
                <w:spacing w:val="1"/>
                <w:sz w:val="18"/>
                <w:szCs w:val="18"/>
              </w:rPr>
              <w:t> </w:t>
            </w:r>
            <w:r>
              <w:rPr>
                <w:rFonts w:ascii="宋体" w:hAnsi="宋体" w:cs="宋体" w:eastAsia="宋体" w:hint="default"/>
                <w:sz w:val="18"/>
                <w:szCs w:val="18"/>
              </w:rPr>
              <w:t>互动</w:t>
            </w:r>
            <w:r>
              <w:rPr>
                <w:rFonts w:ascii="宋体" w:hAnsi="宋体" w:cs="宋体" w:eastAsia="宋体" w:hint="default"/>
                <w:spacing w:val="1"/>
                <w:sz w:val="18"/>
                <w:szCs w:val="18"/>
              </w:rPr>
              <w:t> </w:t>
            </w:r>
            <w:r>
              <w:rPr>
                <w:rFonts w:ascii="宋体" w:hAnsi="宋体" w:cs="宋体" w:eastAsia="宋体" w:hint="default"/>
                <w:sz w:val="18"/>
                <w:szCs w:val="18"/>
              </w:rPr>
              <w:t>智能</w:t>
            </w:r>
            <w:r>
              <w:rPr>
                <w:rFonts w:ascii="宋体" w:hAnsi="宋体" w:cs="宋体" w:eastAsia="宋体" w:hint="default"/>
                <w:spacing w:val="1"/>
                <w:sz w:val="18"/>
                <w:szCs w:val="18"/>
              </w:rPr>
              <w:t> </w:t>
            </w:r>
            <w:r>
              <w:rPr>
                <w:rFonts w:ascii="宋体" w:hAnsi="宋体" w:cs="宋体" w:eastAsia="宋体" w:hint="default"/>
                <w:sz w:val="18"/>
                <w:szCs w:val="18"/>
              </w:rPr>
              <w:t>穿戴</w:t>
            </w:r>
            <w:r>
              <w:rPr>
                <w:rFonts w:ascii="宋体" w:hAnsi="宋体" w:cs="宋体" w:eastAsia="宋体" w:hint="default"/>
                <w:spacing w:val="1"/>
                <w:sz w:val="18"/>
                <w:szCs w:val="18"/>
              </w:rPr>
              <w:t> </w:t>
            </w:r>
            <w:r>
              <w:rPr>
                <w:rFonts w:ascii="宋体" w:hAnsi="宋体" w:cs="宋体" w:eastAsia="宋体" w:hint="default"/>
                <w:sz w:val="18"/>
                <w:szCs w:val="18"/>
              </w:rPr>
              <w:t>设备</w:t>
            </w:r>
            <w:r>
              <w:rPr>
                <w:rFonts w:ascii="宋体" w:hAnsi="宋体" w:cs="宋体" w:eastAsia="宋体" w:hint="default"/>
                <w:spacing w:val="1"/>
                <w:sz w:val="18"/>
                <w:szCs w:val="18"/>
              </w:rPr>
              <w:t> </w:t>
            </w:r>
            <w:r>
              <w:rPr>
                <w:rFonts w:ascii="宋体" w:hAnsi="宋体" w:cs="宋体" w:eastAsia="宋体" w:hint="default"/>
                <w:sz w:val="18"/>
                <w:szCs w:val="18"/>
              </w:rPr>
              <w:t>产业</w:t>
            </w:r>
            <w:r>
              <w:rPr>
                <w:rFonts w:ascii="宋体" w:hAnsi="宋体" w:cs="宋体" w:eastAsia="宋体" w:hint="default"/>
                <w:spacing w:val="1"/>
                <w:sz w:val="18"/>
                <w:szCs w:val="18"/>
              </w:rPr>
              <w:t> </w:t>
            </w:r>
            <w:r>
              <w:rPr>
                <w:rFonts w:ascii="宋体" w:hAnsi="宋体" w:cs="宋体" w:eastAsia="宋体" w:hint="default"/>
                <w:sz w:val="18"/>
                <w:szCs w:val="18"/>
              </w:rPr>
              <w:t>化基</w:t>
            </w:r>
            <w:r>
              <w:rPr>
                <w:rFonts w:ascii="宋体" w:hAnsi="宋体" w:cs="宋体" w:eastAsia="宋体" w:hint="default"/>
                <w:spacing w:val="1"/>
                <w:sz w:val="18"/>
                <w:szCs w:val="18"/>
              </w:rPr>
              <w:t> </w:t>
            </w:r>
            <w:r>
              <w:rPr>
                <w:rFonts w:ascii="宋体" w:hAnsi="宋体" w:cs="宋体" w:eastAsia="宋体" w:hint="default"/>
                <w:sz w:val="18"/>
                <w:szCs w:val="18"/>
              </w:rPr>
              <w:t>地项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588,34</w:t>
            </w:r>
          </w:p>
          <w:p>
            <w:pPr>
              <w:pStyle w:val="TableParagraph"/>
              <w:spacing w:line="240" w:lineRule="auto" w:before="111"/>
              <w:ind w:left="169" w:right="0"/>
              <w:jc w:val="left"/>
              <w:rPr>
                <w:rFonts w:ascii="Times New Roman" w:hAnsi="Times New Roman" w:cs="Times New Roman" w:eastAsia="Times New Roman" w:hint="default"/>
                <w:sz w:val="18"/>
                <w:szCs w:val="18"/>
              </w:rPr>
            </w:pPr>
            <w:r>
              <w:rPr>
                <w:rFonts w:ascii="Times New Roman"/>
                <w:sz w:val="18"/>
              </w:rPr>
              <w:t>6,100.</w:t>
            </w:r>
          </w:p>
          <w:p>
            <w:pPr>
              <w:pStyle w:val="TableParagraph"/>
              <w:spacing w:line="240" w:lineRule="auto" w:before="113"/>
              <w:ind w:left="441" w:right="0"/>
              <w:jc w:val="lef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60,965</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,784.1</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83,610</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,958.3</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144,57</w:t>
            </w:r>
          </w:p>
          <w:p>
            <w:pPr>
              <w:pStyle w:val="TableParagraph"/>
              <w:spacing w:line="240" w:lineRule="auto" w:before="111"/>
              <w:ind w:left="167" w:right="0"/>
              <w:jc w:val="left"/>
              <w:rPr>
                <w:rFonts w:ascii="Times New Roman" w:hAnsi="Times New Roman" w:cs="Times New Roman" w:eastAsia="Times New Roman" w:hint="default"/>
                <w:sz w:val="18"/>
                <w:szCs w:val="18"/>
              </w:rPr>
            </w:pPr>
            <w:r>
              <w:rPr>
                <w:rFonts w:ascii="Times New Roman"/>
                <w:sz w:val="18"/>
              </w:rPr>
              <w:t>6,742.</w:t>
            </w:r>
          </w:p>
          <w:p>
            <w:pPr>
              <w:pStyle w:val="TableParagraph"/>
              <w:spacing w:line="240" w:lineRule="auto" w:before="113"/>
              <w:ind w:left="440" w:right="0"/>
              <w:jc w:val="left"/>
              <w:rPr>
                <w:rFonts w:ascii="Times New Roman" w:hAnsi="Times New Roman" w:cs="Times New Roman" w:eastAsia="Times New Roman" w:hint="default"/>
                <w:sz w:val="18"/>
                <w:szCs w:val="18"/>
              </w:rPr>
            </w:pPr>
            <w:r>
              <w:rPr>
                <w:rFonts w:ascii="Times New Roman"/>
                <w:sz w:val="18"/>
              </w:rPr>
              <w:t>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24.57</w:t>
            </w:r>
          </w:p>
          <w:p>
            <w:pPr>
              <w:pStyle w:val="TableParagraph"/>
              <w:spacing w:line="240" w:lineRule="auto" w:before="112"/>
              <w:ind w:left="47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326" w:lineRule="auto"/>
              <w:ind w:left="102" w:right="259"/>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1"/>
                <w:sz w:val="18"/>
                <w:szCs w:val="18"/>
              </w:rPr>
              <w:t> </w:t>
            </w:r>
            <w:r>
              <w:rPr>
                <w:rFonts w:ascii="宋体" w:hAnsi="宋体" w:cs="宋体" w:eastAsia="宋体" w:hint="default"/>
                <w:sz w:val="18"/>
                <w:szCs w:val="18"/>
              </w:rPr>
              <w:t>资金</w:t>
            </w:r>
          </w:p>
        </w:tc>
      </w:tr>
      <w:tr>
        <w:trPr>
          <w:trHeight w:val="104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54"/>
              <w:jc w:val="both"/>
              <w:rPr>
                <w:rFonts w:ascii="宋体" w:hAnsi="宋体" w:cs="宋体" w:eastAsia="宋体" w:hint="default"/>
                <w:sz w:val="18"/>
                <w:szCs w:val="18"/>
              </w:rPr>
            </w:pPr>
            <w:r>
              <w:rPr>
                <w:rFonts w:ascii="宋体" w:hAnsi="宋体" w:cs="宋体" w:eastAsia="宋体" w:hint="default"/>
                <w:sz w:val="18"/>
                <w:szCs w:val="18"/>
              </w:rPr>
              <w:t>華敏</w:t>
            </w:r>
            <w:r>
              <w:rPr>
                <w:rFonts w:ascii="宋体" w:hAnsi="宋体" w:cs="宋体" w:eastAsia="宋体" w:hint="default"/>
                <w:spacing w:val="1"/>
                <w:sz w:val="18"/>
                <w:szCs w:val="18"/>
              </w:rPr>
              <w:t> </w:t>
            </w:r>
            <w:r>
              <w:rPr>
                <w:rFonts w:ascii="宋体" w:hAnsi="宋体" w:cs="宋体" w:eastAsia="宋体" w:hint="default"/>
                <w:sz w:val="18"/>
                <w:szCs w:val="18"/>
              </w:rPr>
              <w:t>裝修</w:t>
            </w:r>
            <w:r>
              <w:rPr>
                <w:rFonts w:ascii="宋体" w:hAnsi="宋体" w:cs="宋体" w:eastAsia="宋体" w:hint="default"/>
                <w:spacing w:val="1"/>
                <w:sz w:val="18"/>
                <w:szCs w:val="18"/>
              </w:rPr>
              <w:t> </w:t>
            </w:r>
            <w:r>
              <w:rPr>
                <w:rFonts w:ascii="宋体" w:hAnsi="宋体" w:cs="宋体" w:eastAsia="宋体" w:hint="default"/>
                <w:sz w:val="18"/>
                <w:szCs w:val="18"/>
              </w:rPr>
              <w:t>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2,955,</w:t>
            </w:r>
          </w:p>
          <w:p>
            <w:pPr>
              <w:pStyle w:val="TableParagraph"/>
              <w:spacing w:line="240" w:lineRule="auto" w:before="112"/>
              <w:ind w:left="123" w:right="0"/>
              <w:jc w:val="left"/>
              <w:rPr>
                <w:rFonts w:ascii="Times New Roman" w:hAnsi="Times New Roman" w:cs="Times New Roman" w:eastAsia="Times New Roman" w:hint="default"/>
                <w:sz w:val="18"/>
                <w:szCs w:val="18"/>
              </w:rPr>
            </w:pPr>
            <w:r>
              <w:rPr>
                <w:rFonts w:ascii="Times New Roman"/>
                <w:sz w:val="18"/>
              </w:rPr>
              <w:t>236.00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1,052,</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901.00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3,962,</w:t>
            </w:r>
          </w:p>
          <w:p>
            <w:pPr>
              <w:pStyle w:val="TableParagraph"/>
              <w:spacing w:line="240" w:lineRule="auto" w:before="112"/>
              <w:ind w:left="123" w:right="0"/>
              <w:jc w:val="left"/>
              <w:rPr>
                <w:rFonts w:ascii="Times New Roman" w:hAnsi="Times New Roman" w:cs="Times New Roman" w:eastAsia="Times New Roman" w:hint="default"/>
                <w:sz w:val="18"/>
                <w:szCs w:val="18"/>
              </w:rPr>
            </w:pPr>
            <w:r>
              <w:rPr>
                <w:rFonts w:ascii="Times New Roman"/>
                <w:sz w:val="18"/>
              </w:rPr>
              <w:t>757.00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45,380</w:t>
            </w:r>
          </w:p>
          <w:p>
            <w:pPr>
              <w:pStyle w:val="TableParagraph"/>
              <w:spacing w:line="240" w:lineRule="auto" w:before="112"/>
              <w:ind w:left="395"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102" w:right="259"/>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1"/>
                <w:sz w:val="18"/>
                <w:szCs w:val="18"/>
              </w:rPr>
              <w:t> </w:t>
            </w:r>
            <w:r>
              <w:rPr>
                <w:rFonts w:ascii="宋体" w:hAnsi="宋体" w:cs="宋体" w:eastAsia="宋体" w:hint="default"/>
                <w:sz w:val="18"/>
                <w:szCs w:val="18"/>
              </w:rPr>
              <w:t>资金</w:t>
            </w:r>
          </w:p>
        </w:tc>
      </w:tr>
      <w:tr>
        <w:trPr>
          <w:trHeight w:val="40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Times New Roman" w:hAnsi="Times New Roman" w:cs="Times New Roman" w:eastAsia="Times New Roman" w:hint="default"/>
                <w:sz w:val="18"/>
                <w:szCs w:val="18"/>
              </w:rPr>
            </w:pPr>
            <w:r>
              <w:rPr>
                <w:rFonts w:ascii="Times New Roman"/>
                <w:sz w:val="18"/>
              </w:rPr>
              <w:t>WH7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9" w:right="0"/>
              <w:jc w:val="left"/>
              <w:rPr>
                <w:rFonts w:ascii="Times New Roman" w:hAnsi="Times New Roman" w:cs="Times New Roman" w:eastAsia="Times New Roman" w:hint="default"/>
                <w:sz w:val="18"/>
                <w:szCs w:val="18"/>
              </w:rPr>
            </w:pPr>
            <w:r>
              <w:rPr>
                <w:rFonts w:ascii="Times New Roman"/>
                <w:sz w:val="18"/>
              </w:rPr>
              <w:t>2,470,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9" w:right="0"/>
              <w:jc w:val="left"/>
              <w:rPr>
                <w:rFonts w:ascii="Times New Roman" w:hAnsi="Times New Roman" w:cs="Times New Roman" w:eastAsia="Times New Roman" w:hint="default"/>
                <w:sz w:val="18"/>
                <w:szCs w:val="18"/>
              </w:rPr>
            </w:pPr>
            <w:r>
              <w:rPr>
                <w:rFonts w:ascii="Times New Roman"/>
                <w:sz w:val="18"/>
              </w:rPr>
              <w:t>2,501,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53" w:right="0"/>
              <w:jc w:val="left"/>
              <w:rPr>
                <w:rFonts w:ascii="Times New Roman" w:hAnsi="Times New Roman" w:cs="Times New Roman" w:eastAsia="Times New Roman" w:hint="default"/>
                <w:sz w:val="18"/>
                <w:szCs w:val="18"/>
              </w:rPr>
            </w:pPr>
            <w:r>
              <w:rPr>
                <w:rFonts w:ascii="Times New Roman"/>
                <w:sz w:val="18"/>
              </w:rPr>
              <w:t>-31,45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自有</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228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54"/>
              <w:ind w:left="103"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Roof Recov ery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加</w:t>
            </w:r>
          </w:p>
          <w:p>
            <w:pPr>
              <w:pStyle w:val="TableParagraph"/>
              <w:spacing w:line="216" w:lineRule="exact"/>
              <w:ind w:left="103" w:right="0"/>
              <w:jc w:val="both"/>
              <w:rPr>
                <w:rFonts w:ascii="宋体" w:hAnsi="宋体" w:cs="宋体" w:eastAsia="宋体" w:hint="default"/>
                <w:sz w:val="18"/>
                <w:szCs w:val="18"/>
              </w:rPr>
            </w:pPr>
            <w:r>
              <w:rPr>
                <w:rFonts w:ascii="宋体" w:hAnsi="宋体" w:cs="宋体" w:eastAsia="宋体" w:hint="default"/>
                <w:sz w:val="18"/>
                <w:szCs w:val="18"/>
              </w:rPr>
              <w:t>州房</w:t>
            </w:r>
          </w:p>
          <w:p>
            <w:pPr>
              <w:pStyle w:val="TableParagraph"/>
              <w:spacing w:line="326" w:lineRule="auto" w:before="84"/>
              <w:ind w:left="103" w:right="254"/>
              <w:jc w:val="both"/>
              <w:rPr>
                <w:rFonts w:ascii="宋体" w:hAnsi="宋体" w:cs="宋体" w:eastAsia="宋体" w:hint="default"/>
                <w:sz w:val="18"/>
                <w:szCs w:val="18"/>
              </w:rPr>
            </w:pPr>
            <w:r>
              <w:rPr>
                <w:rFonts w:ascii="宋体" w:hAnsi="宋体" w:cs="宋体" w:eastAsia="宋体" w:hint="default"/>
                <w:sz w:val="18"/>
                <w:szCs w:val="18"/>
              </w:rPr>
              <w:t>屋屋</w:t>
            </w:r>
            <w:r>
              <w:rPr>
                <w:rFonts w:ascii="宋体" w:hAnsi="宋体" w:cs="宋体" w:eastAsia="宋体" w:hint="default"/>
                <w:spacing w:val="1"/>
                <w:sz w:val="18"/>
                <w:szCs w:val="18"/>
              </w:rPr>
              <w:t> </w:t>
            </w:r>
            <w:r>
              <w:rPr>
                <w:rFonts w:ascii="宋体" w:hAnsi="宋体" w:cs="宋体" w:eastAsia="宋体" w:hint="default"/>
                <w:sz w:val="18"/>
                <w:szCs w:val="18"/>
              </w:rPr>
              <w:t>顶修</w:t>
            </w:r>
            <w:r>
              <w:rPr>
                <w:rFonts w:ascii="宋体" w:hAnsi="宋体" w:cs="宋体" w:eastAsia="宋体" w:hint="default"/>
                <w:spacing w:val="1"/>
                <w:sz w:val="18"/>
                <w:szCs w:val="18"/>
              </w:rPr>
              <w:t> </w:t>
            </w:r>
            <w:r>
              <w:rPr>
                <w:rFonts w:ascii="宋体" w:hAnsi="宋体" w:cs="宋体" w:eastAsia="宋体" w:hint="default"/>
                <w:sz w:val="18"/>
                <w:szCs w:val="18"/>
              </w:rPr>
              <w:t>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3" w:right="0"/>
              <w:jc w:val="left"/>
              <w:rPr>
                <w:rFonts w:ascii="Times New Roman" w:hAnsi="Times New Roman" w:cs="Times New Roman" w:eastAsia="Times New Roman" w:hint="default"/>
                <w:sz w:val="18"/>
                <w:szCs w:val="18"/>
              </w:rPr>
            </w:pPr>
            <w:r>
              <w:rPr>
                <w:rFonts w:ascii="Times New Roman"/>
                <w:sz w:val="18"/>
              </w:rPr>
              <w:t>470.00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3" w:right="0"/>
              <w:jc w:val="left"/>
              <w:rPr>
                <w:rFonts w:ascii="Times New Roman" w:hAnsi="Times New Roman" w:cs="Times New Roman" w:eastAsia="Times New Roman" w:hint="default"/>
                <w:sz w:val="18"/>
                <w:szCs w:val="18"/>
              </w:rPr>
            </w:pPr>
            <w:r>
              <w:rPr>
                <w:rFonts w:ascii="Times New Roman"/>
                <w:sz w:val="18"/>
              </w:rPr>
              <w:t>926.00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04" w:right="0"/>
              <w:jc w:val="lef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9"/>
              <w:jc w:val="right"/>
              <w:rPr>
                <w:rFonts w:ascii="宋体" w:hAnsi="宋体" w:cs="宋体" w:eastAsia="宋体" w:hint="default"/>
                <w:sz w:val="18"/>
                <w:szCs w:val="18"/>
              </w:rPr>
            </w:pPr>
            <w:r>
              <w:rPr>
                <w:rFonts w:ascii="宋体" w:hAnsi="宋体" w:cs="宋体" w:eastAsia="宋体" w:hint="default"/>
                <w:sz w:val="18"/>
                <w:szCs w:val="18"/>
              </w:rPr>
              <w:t>资金</w:t>
            </w:r>
          </w:p>
        </w:tc>
      </w:tr>
      <w:tr>
        <w:trPr>
          <w:trHeight w:val="2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WH8</w:t>
            </w:r>
          </w:p>
          <w:p>
            <w:pPr>
              <w:pStyle w:val="TableParagraph"/>
              <w:spacing w:line="369" w:lineRule="auto" w:before="111"/>
              <w:ind w:left="103" w:right="104"/>
              <w:jc w:val="left"/>
              <w:rPr>
                <w:rFonts w:ascii="Times New Roman" w:hAnsi="Times New Roman" w:cs="Times New Roman" w:eastAsia="Times New Roman" w:hint="default"/>
                <w:sz w:val="18"/>
                <w:szCs w:val="18"/>
              </w:rPr>
            </w:pPr>
            <w:r>
              <w:rPr>
                <w:rFonts w:ascii="Times New Roman"/>
                <w:sz w:val="18"/>
              </w:rPr>
              <w:t>Office</w:t>
            </w:r>
            <w:r>
              <w:rPr>
                <w:rFonts w:ascii="Times New Roman"/>
                <w:w w:val="99"/>
                <w:sz w:val="18"/>
              </w:rPr>
              <w:t> </w:t>
            </w:r>
            <w:r>
              <w:rPr>
                <w:rFonts w:ascii="Times New Roman"/>
                <w:sz w:val="18"/>
              </w:rPr>
              <w:t>Expan</w:t>
            </w:r>
            <w:r>
              <w:rPr>
                <w:rFonts w:ascii="Times New Roman"/>
                <w:w w:val="99"/>
                <w:sz w:val="18"/>
              </w:rPr>
              <w:t> </w:t>
            </w:r>
            <w:r>
              <w:rPr>
                <w:rFonts w:ascii="Times New Roman"/>
                <w:sz w:val="18"/>
              </w:rPr>
              <w:t>sion</w:t>
            </w:r>
            <w:r>
              <w:rPr>
                <w:rFonts w:ascii="Times New Roman"/>
                <w:sz w:val="18"/>
              </w:rPr>
              <w:t> Project</w:t>
            </w:r>
          </w:p>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加州</w:t>
            </w:r>
          </w:p>
          <w:p>
            <w:pPr>
              <w:pStyle w:val="TableParagraph"/>
              <w:spacing w:line="326" w:lineRule="auto" w:before="83"/>
              <w:ind w:left="103" w:right="254"/>
              <w:jc w:val="both"/>
              <w:rPr>
                <w:rFonts w:ascii="宋体" w:hAnsi="宋体" w:cs="宋体" w:eastAsia="宋体" w:hint="default"/>
                <w:sz w:val="18"/>
                <w:szCs w:val="18"/>
              </w:rPr>
            </w:pPr>
            <w:r>
              <w:rPr>
                <w:rFonts w:ascii="宋体" w:hAnsi="宋体" w:cs="宋体" w:eastAsia="宋体" w:hint="default"/>
                <w:sz w:val="18"/>
                <w:szCs w:val="18"/>
              </w:rPr>
              <w:t>办公</w:t>
            </w:r>
            <w:r>
              <w:rPr>
                <w:rFonts w:ascii="宋体" w:hAnsi="宋体" w:cs="宋体" w:eastAsia="宋体" w:hint="default"/>
                <w:spacing w:val="1"/>
                <w:sz w:val="18"/>
                <w:szCs w:val="18"/>
              </w:rPr>
              <w:t> </w:t>
            </w:r>
            <w:r>
              <w:rPr>
                <w:rFonts w:ascii="宋体" w:hAnsi="宋体" w:cs="宋体" w:eastAsia="宋体" w:hint="default"/>
                <w:sz w:val="18"/>
                <w:szCs w:val="18"/>
              </w:rPr>
              <w:t>楼扩</w:t>
            </w:r>
            <w:r>
              <w:rPr>
                <w:rFonts w:ascii="宋体" w:hAnsi="宋体" w:cs="宋体" w:eastAsia="宋体" w:hint="default"/>
                <w:spacing w:val="1"/>
                <w:sz w:val="18"/>
                <w:szCs w:val="18"/>
              </w:rPr>
              <w:t> </w:t>
            </w:r>
            <w:r>
              <w:rPr>
                <w:rFonts w:ascii="宋体" w:hAnsi="宋体" w:cs="宋体" w:eastAsia="宋体" w:hint="default"/>
                <w:sz w:val="18"/>
                <w:szCs w:val="18"/>
              </w:rPr>
              <w:t>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1,506,</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120.00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-55,94</w:t>
            </w:r>
          </w:p>
          <w:p>
            <w:pPr>
              <w:pStyle w:val="TableParagraph"/>
              <w:spacing w:line="240" w:lineRule="auto" w:before="112"/>
              <w:ind w:left="198" w:right="0"/>
              <w:jc w:val="center"/>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1,562,</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064.00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37"/>
              <w:ind w:left="102" w:right="259"/>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1"/>
                <w:sz w:val="18"/>
                <w:szCs w:val="18"/>
              </w:rPr>
              <w:t> </w:t>
            </w:r>
            <w:r>
              <w:rPr>
                <w:rFonts w:ascii="宋体" w:hAnsi="宋体" w:cs="宋体" w:eastAsia="宋体" w:hint="default"/>
                <w:sz w:val="18"/>
                <w:szCs w:val="18"/>
              </w:rPr>
              <w:t>资金</w:t>
            </w:r>
          </w:p>
        </w:tc>
      </w:tr>
      <w:tr>
        <w:trPr>
          <w:trHeight w:val="2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3PL</w:t>
            </w:r>
          </w:p>
          <w:p>
            <w:pPr>
              <w:pStyle w:val="TableParagraph"/>
              <w:spacing w:line="369" w:lineRule="auto" w:before="111"/>
              <w:ind w:left="103" w:right="105"/>
              <w:jc w:val="left"/>
              <w:rPr>
                <w:rFonts w:ascii="Times New Roman" w:hAnsi="Times New Roman" w:cs="Times New Roman" w:eastAsia="Times New Roman" w:hint="default"/>
                <w:sz w:val="18"/>
                <w:szCs w:val="18"/>
              </w:rPr>
            </w:pPr>
            <w:r>
              <w:rPr>
                <w:rFonts w:ascii="Times New Roman"/>
                <w:sz w:val="18"/>
              </w:rPr>
              <w:t>Pallet Rackin g at WH11</w:t>
            </w:r>
          </w:p>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仓库</w:t>
            </w:r>
          </w:p>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改造</w:t>
            </w:r>
          </w:p>
          <w:p>
            <w:pPr>
              <w:pStyle w:val="TableParagraph"/>
              <w:spacing w:line="326" w:lineRule="auto" w:before="82"/>
              <w:ind w:left="103" w:right="73"/>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1"/>
                <w:sz w:val="18"/>
                <w:szCs w:val="18"/>
              </w:rPr>
              <w:t> </w:t>
            </w:r>
            <w:r>
              <w:rPr>
                <w:rFonts w:ascii="宋体" w:hAnsi="宋体" w:cs="宋体" w:eastAsia="宋体" w:hint="default"/>
                <w:sz w:val="18"/>
                <w:szCs w:val="18"/>
              </w:rPr>
              <w:t>货架）</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1,742,</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948.00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-64,74</w:t>
            </w:r>
          </w:p>
          <w:p>
            <w:pPr>
              <w:pStyle w:val="TableParagraph"/>
              <w:spacing w:line="240" w:lineRule="auto" w:before="112"/>
              <w:ind w:left="198" w:right="0"/>
              <w:jc w:val="center"/>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1,807,</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689.00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37"/>
              <w:ind w:left="102" w:right="259"/>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1"/>
                <w:sz w:val="18"/>
                <w:szCs w:val="18"/>
              </w:rPr>
              <w:t> </w:t>
            </w:r>
            <w:r>
              <w:rPr>
                <w:rFonts w:ascii="宋体" w:hAnsi="宋体" w:cs="宋体" w:eastAsia="宋体" w:hint="default"/>
                <w:sz w:val="18"/>
                <w:szCs w:val="18"/>
              </w:rPr>
              <w:t>资金</w:t>
            </w:r>
          </w:p>
        </w:tc>
      </w:tr>
      <w:tr>
        <w:trPr>
          <w:trHeight w:val="104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254"/>
              <w:jc w:val="both"/>
              <w:rPr>
                <w:rFonts w:ascii="宋体" w:hAnsi="宋体" w:cs="宋体" w:eastAsia="宋体" w:hint="default"/>
                <w:sz w:val="18"/>
                <w:szCs w:val="18"/>
              </w:rPr>
            </w:pPr>
            <w:r>
              <w:rPr>
                <w:rFonts w:ascii="宋体" w:hAnsi="宋体" w:cs="宋体" w:eastAsia="宋体" w:hint="default"/>
                <w:sz w:val="18"/>
                <w:szCs w:val="18"/>
              </w:rPr>
              <w:t>嘉定</w:t>
            </w:r>
            <w:r>
              <w:rPr>
                <w:rFonts w:ascii="宋体" w:hAnsi="宋体" w:cs="宋体" w:eastAsia="宋体" w:hint="default"/>
                <w:spacing w:val="1"/>
                <w:sz w:val="18"/>
                <w:szCs w:val="18"/>
              </w:rPr>
              <w:t> </w:t>
            </w:r>
            <w:r>
              <w:rPr>
                <w:rFonts w:ascii="宋体" w:hAnsi="宋体" w:cs="宋体" w:eastAsia="宋体" w:hint="default"/>
                <w:sz w:val="18"/>
                <w:szCs w:val="18"/>
              </w:rPr>
              <w:t>消防</w:t>
            </w:r>
            <w:r>
              <w:rPr>
                <w:rFonts w:ascii="宋体" w:hAnsi="宋体" w:cs="宋体" w:eastAsia="宋体" w:hint="default"/>
                <w:spacing w:val="1"/>
                <w:sz w:val="18"/>
                <w:szCs w:val="18"/>
              </w:rPr>
              <w:t> </w:t>
            </w:r>
            <w:r>
              <w:rPr>
                <w:rFonts w:ascii="宋体" w:hAnsi="宋体" w:cs="宋体" w:eastAsia="宋体" w:hint="default"/>
                <w:sz w:val="18"/>
                <w:szCs w:val="18"/>
              </w:rPr>
              <w:t>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2,618,</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266.00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2,618,</w:t>
            </w:r>
          </w:p>
          <w:p>
            <w:pPr>
              <w:pStyle w:val="TableParagraph"/>
              <w:spacing w:line="240" w:lineRule="auto" w:before="112"/>
              <w:ind w:left="123" w:right="0"/>
              <w:jc w:val="left"/>
              <w:rPr>
                <w:rFonts w:ascii="Times New Roman" w:hAnsi="Times New Roman" w:cs="Times New Roman" w:eastAsia="Times New Roman" w:hint="default"/>
                <w:sz w:val="18"/>
                <w:szCs w:val="18"/>
              </w:rPr>
            </w:pPr>
            <w:r>
              <w:rPr>
                <w:rFonts w:ascii="Times New Roman"/>
                <w:sz w:val="18"/>
              </w:rPr>
              <w:t>266.00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26" w:lineRule="auto"/>
              <w:ind w:left="102" w:right="259"/>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1"/>
                <w:sz w:val="18"/>
                <w:szCs w:val="18"/>
              </w:rPr>
              <w:t> </w:t>
            </w:r>
            <w:r>
              <w:rPr>
                <w:rFonts w:ascii="宋体" w:hAnsi="宋体" w:cs="宋体" w:eastAsia="宋体" w:hint="default"/>
                <w:sz w:val="18"/>
                <w:szCs w:val="18"/>
              </w:rPr>
              <w:t>资金</w:t>
            </w:r>
          </w:p>
        </w:tc>
      </w:tr>
      <w:tr>
        <w:trPr>
          <w:trHeight w:val="23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54"/>
              <w:jc w:val="both"/>
              <w:rPr>
                <w:rFonts w:ascii="宋体" w:hAnsi="宋体" w:cs="宋体" w:eastAsia="宋体" w:hint="default"/>
                <w:sz w:val="18"/>
                <w:szCs w:val="18"/>
              </w:rPr>
            </w:pPr>
            <w:r>
              <w:rPr>
                <w:rFonts w:ascii="宋体" w:hAnsi="宋体" w:cs="宋体" w:eastAsia="宋体" w:hint="default"/>
                <w:sz w:val="18"/>
                <w:szCs w:val="18"/>
              </w:rPr>
              <w:t>西藏</w:t>
            </w:r>
            <w:r>
              <w:rPr>
                <w:rFonts w:ascii="宋体" w:hAnsi="宋体" w:cs="宋体" w:eastAsia="宋体" w:hint="default"/>
                <w:spacing w:val="1"/>
                <w:sz w:val="18"/>
                <w:szCs w:val="18"/>
              </w:rPr>
              <w:t> </w:t>
            </w:r>
            <w:r>
              <w:rPr>
                <w:rFonts w:ascii="宋体" w:hAnsi="宋体" w:cs="宋体" w:eastAsia="宋体" w:hint="default"/>
                <w:sz w:val="18"/>
                <w:szCs w:val="18"/>
              </w:rPr>
              <w:t>机场</w:t>
            </w:r>
            <w:r>
              <w:rPr>
                <w:rFonts w:ascii="宋体" w:hAnsi="宋体" w:cs="宋体" w:eastAsia="宋体" w:hint="default"/>
                <w:spacing w:val="1"/>
                <w:sz w:val="18"/>
                <w:szCs w:val="18"/>
              </w:rPr>
              <w:t> </w:t>
            </w:r>
            <w:r>
              <w:rPr>
                <w:rFonts w:ascii="宋体" w:hAnsi="宋体" w:cs="宋体" w:eastAsia="宋体" w:hint="default"/>
                <w:sz w:val="18"/>
                <w:szCs w:val="18"/>
              </w:rPr>
              <w:t>刷机</w:t>
            </w:r>
            <w:r>
              <w:rPr>
                <w:rFonts w:ascii="宋体" w:hAnsi="宋体" w:cs="宋体" w:eastAsia="宋体" w:hint="default"/>
                <w:spacing w:val="1"/>
                <w:sz w:val="18"/>
                <w:szCs w:val="18"/>
              </w:rPr>
              <w:t> </w:t>
            </w:r>
            <w:r>
              <w:rPr>
                <w:rFonts w:ascii="宋体" w:hAnsi="宋体" w:cs="宋体" w:eastAsia="宋体" w:hint="default"/>
                <w:sz w:val="18"/>
                <w:szCs w:val="18"/>
              </w:rPr>
              <w:t>屏安</w:t>
            </w:r>
            <w:r>
              <w:rPr>
                <w:rFonts w:ascii="宋体" w:hAnsi="宋体" w:cs="宋体" w:eastAsia="宋体" w:hint="default"/>
                <w:spacing w:val="1"/>
                <w:sz w:val="18"/>
                <w:szCs w:val="18"/>
              </w:rPr>
              <w:t> </w:t>
            </w:r>
            <w:r>
              <w:rPr>
                <w:rFonts w:ascii="宋体" w:hAnsi="宋体" w:cs="宋体" w:eastAsia="宋体" w:hint="default"/>
                <w:sz w:val="18"/>
                <w:szCs w:val="18"/>
              </w:rPr>
              <w:t>装服</w:t>
            </w:r>
            <w:r>
              <w:rPr>
                <w:rFonts w:ascii="宋体" w:hAnsi="宋体" w:cs="宋体" w:eastAsia="宋体" w:hint="default"/>
                <w:spacing w:val="1"/>
                <w:sz w:val="18"/>
                <w:szCs w:val="18"/>
              </w:rPr>
              <w:t> </w:t>
            </w:r>
            <w:r>
              <w:rPr>
                <w:rFonts w:ascii="宋体" w:hAnsi="宋体" w:cs="宋体" w:eastAsia="宋体" w:hint="default"/>
                <w:sz w:val="18"/>
                <w:szCs w:val="18"/>
              </w:rPr>
              <w:t>务项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1,816,</w:t>
            </w:r>
          </w:p>
          <w:p>
            <w:pPr>
              <w:pStyle w:val="TableParagraph"/>
              <w:spacing w:line="240" w:lineRule="auto" w:before="112"/>
              <w:ind w:left="123" w:right="0"/>
              <w:jc w:val="left"/>
              <w:rPr>
                <w:rFonts w:ascii="Times New Roman" w:hAnsi="Times New Roman" w:cs="Times New Roman" w:eastAsia="Times New Roman" w:hint="default"/>
                <w:sz w:val="18"/>
                <w:szCs w:val="18"/>
              </w:rPr>
            </w:pPr>
            <w:r>
              <w:rPr>
                <w:rFonts w:ascii="Times New Roman"/>
                <w:sz w:val="18"/>
              </w:rPr>
              <w:t>037.74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875,00</w:t>
            </w:r>
          </w:p>
          <w:p>
            <w:pPr>
              <w:pStyle w:val="TableParagraph"/>
              <w:spacing w:line="240" w:lineRule="auto" w:before="112"/>
              <w:ind w:left="197" w:right="0"/>
              <w:jc w:val="center"/>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875,00</w:t>
            </w:r>
          </w:p>
          <w:p>
            <w:pPr>
              <w:pStyle w:val="TableParagraph"/>
              <w:spacing w:line="240" w:lineRule="auto" w:before="112"/>
              <w:ind w:left="197" w:right="0"/>
              <w:jc w:val="center"/>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48.18</w:t>
            </w:r>
          </w:p>
          <w:p>
            <w:pPr>
              <w:pStyle w:val="TableParagraph"/>
              <w:spacing w:line="240" w:lineRule="auto" w:before="112"/>
              <w:ind w:left="47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26" w:lineRule="auto"/>
              <w:ind w:left="259" w:right="102"/>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1"/>
                <w:sz w:val="18"/>
                <w:szCs w:val="18"/>
              </w:rPr>
              <w:t> </w:t>
            </w:r>
            <w:r>
              <w:rPr>
                <w:rFonts w:ascii="宋体" w:hAnsi="宋体" w:cs="宋体" w:eastAsia="宋体" w:hint="default"/>
                <w:sz w:val="18"/>
                <w:szCs w:val="18"/>
              </w:rPr>
              <w:t>资金</w:t>
            </w:r>
          </w:p>
        </w:tc>
      </w:tr>
      <w:tr>
        <w:trPr>
          <w:trHeight w:val="7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54"/>
              <w:jc w:val="left"/>
              <w:rPr>
                <w:rFonts w:ascii="宋体" w:hAnsi="宋体" w:cs="宋体" w:eastAsia="宋体" w:hint="default"/>
                <w:sz w:val="18"/>
                <w:szCs w:val="18"/>
              </w:rPr>
            </w:pPr>
            <w:r>
              <w:rPr>
                <w:rFonts w:ascii="宋体" w:hAnsi="宋体" w:cs="宋体" w:eastAsia="宋体" w:hint="default"/>
                <w:sz w:val="18"/>
                <w:szCs w:val="18"/>
              </w:rPr>
              <w:t>腕表</w:t>
            </w:r>
            <w:r>
              <w:rPr>
                <w:rFonts w:ascii="宋体" w:hAnsi="宋体" w:cs="宋体" w:eastAsia="宋体" w:hint="default"/>
                <w:spacing w:val="1"/>
                <w:sz w:val="18"/>
                <w:szCs w:val="18"/>
              </w:rPr>
              <w:t> </w:t>
            </w:r>
            <w:r>
              <w:rPr>
                <w:rFonts w:ascii="宋体" w:hAnsi="宋体" w:cs="宋体" w:eastAsia="宋体" w:hint="default"/>
                <w:sz w:val="18"/>
                <w:szCs w:val="18"/>
              </w:rPr>
              <w:t>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7" w:right="0"/>
              <w:jc w:val="left"/>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012.00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7" w:right="0"/>
              <w:jc w:val="left"/>
              <w:rPr>
                <w:rFonts w:ascii="Times New Roman" w:hAnsi="Times New Roman" w:cs="Times New Roman" w:eastAsia="Times New Roman" w:hint="default"/>
                <w:sz w:val="18"/>
                <w:szCs w:val="18"/>
              </w:rPr>
            </w:pPr>
            <w:r>
              <w:rPr>
                <w:rFonts w:ascii="Times New Roman"/>
                <w:sz w:val="18"/>
              </w:rPr>
              <w:t>1,539,</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012.00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259" w:right="102"/>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1"/>
                <w:sz w:val="18"/>
                <w:szCs w:val="18"/>
              </w:rPr>
              <w:t> </w:t>
            </w:r>
            <w:r>
              <w:rPr>
                <w:rFonts w:ascii="宋体" w:hAnsi="宋体" w:cs="宋体" w:eastAsia="宋体" w:hint="default"/>
                <w:sz w:val="18"/>
                <w:szCs w:val="18"/>
              </w:rPr>
              <w:t>资金</w:t>
            </w:r>
          </w:p>
        </w:tc>
      </w:tr>
      <w:tr>
        <w:trPr>
          <w:trHeight w:val="104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left"/>
              <w:rPr>
                <w:rFonts w:ascii="Times New Roman" w:hAnsi="Times New Roman" w:cs="Times New Roman" w:eastAsia="Times New Roman" w:hint="default"/>
                <w:sz w:val="18"/>
                <w:szCs w:val="18"/>
              </w:rPr>
            </w:pPr>
            <w:r>
              <w:rPr>
                <w:rFonts w:ascii="Times New Roman"/>
                <w:sz w:val="18"/>
              </w:rPr>
              <w:t>590,16</w:t>
            </w:r>
          </w:p>
          <w:p>
            <w:pPr>
              <w:pStyle w:val="TableParagraph"/>
              <w:spacing w:line="240" w:lineRule="auto" w:before="111"/>
              <w:ind w:left="169" w:right="0"/>
              <w:jc w:val="left"/>
              <w:rPr>
                <w:rFonts w:ascii="Times New Roman" w:hAnsi="Times New Roman" w:cs="Times New Roman" w:eastAsia="Times New Roman" w:hint="default"/>
                <w:sz w:val="18"/>
                <w:szCs w:val="18"/>
              </w:rPr>
            </w:pPr>
            <w:r>
              <w:rPr>
                <w:rFonts w:ascii="Times New Roman"/>
                <w:sz w:val="18"/>
              </w:rPr>
              <w:t>2,137.</w:t>
            </w:r>
          </w:p>
          <w:p>
            <w:pPr>
              <w:pStyle w:val="TableParagraph"/>
              <w:spacing w:line="240" w:lineRule="auto" w:before="113"/>
              <w:ind w:left="441" w:right="0"/>
              <w:jc w:val="left"/>
              <w:rPr>
                <w:rFonts w:ascii="Times New Roman" w:hAnsi="Times New Roman" w:cs="Times New Roman" w:eastAsia="Times New Roman" w:hint="default"/>
                <w:sz w:val="18"/>
                <w:szCs w:val="18"/>
              </w:rPr>
            </w:pPr>
            <w:r>
              <w:rPr>
                <w:rFonts w:ascii="Times New Roman"/>
                <w:sz w:val="18"/>
              </w:rPr>
              <w:t>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66,391</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,490.1</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92,945</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,205.3</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9,082,</w:t>
            </w:r>
          </w:p>
          <w:p>
            <w:pPr>
              <w:pStyle w:val="TableParagraph"/>
              <w:spacing w:line="240" w:lineRule="auto" w:before="112"/>
              <w:ind w:left="123" w:right="0"/>
              <w:jc w:val="left"/>
              <w:rPr>
                <w:rFonts w:ascii="Times New Roman" w:hAnsi="Times New Roman" w:cs="Times New Roman" w:eastAsia="Times New Roman" w:hint="default"/>
                <w:sz w:val="18"/>
                <w:szCs w:val="18"/>
              </w:rPr>
            </w:pPr>
            <w:r>
              <w:rPr>
                <w:rFonts w:ascii="Times New Roman"/>
                <w:sz w:val="18"/>
              </w:rPr>
              <w:t>949.00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-106,7</w:t>
            </w:r>
          </w:p>
          <w:p>
            <w:pPr>
              <w:pStyle w:val="TableParagraph"/>
              <w:spacing w:line="240" w:lineRule="auto" w:before="112"/>
              <w:ind w:left="214" w:right="0"/>
              <w:jc w:val="left"/>
              <w:rPr>
                <w:rFonts w:ascii="Times New Roman" w:hAnsi="Times New Roman" w:cs="Times New Roman" w:eastAsia="Times New Roman" w:hint="default"/>
                <w:sz w:val="18"/>
                <w:szCs w:val="18"/>
              </w:rPr>
            </w:pPr>
            <w:r>
              <w:rPr>
                <w:rFonts w:ascii="Times New Roman"/>
                <w:sz w:val="18"/>
              </w:rPr>
              <w:t>61.00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150,36</w:t>
            </w:r>
          </w:p>
          <w:p>
            <w:pPr>
              <w:pStyle w:val="TableParagraph"/>
              <w:spacing w:line="240" w:lineRule="auto" w:before="111"/>
              <w:ind w:left="167" w:right="0"/>
              <w:jc w:val="left"/>
              <w:rPr>
                <w:rFonts w:ascii="Times New Roman" w:hAnsi="Times New Roman" w:cs="Times New Roman" w:eastAsia="Times New Roman" w:hint="default"/>
                <w:sz w:val="18"/>
                <w:szCs w:val="18"/>
              </w:rPr>
            </w:pPr>
            <w:r>
              <w:rPr>
                <w:rFonts w:ascii="Times New Roman"/>
                <w:sz w:val="18"/>
              </w:rPr>
              <w:t>0,507.</w:t>
            </w:r>
          </w:p>
          <w:p>
            <w:pPr>
              <w:pStyle w:val="TableParagraph"/>
              <w:spacing w:line="240" w:lineRule="auto" w:before="113"/>
              <w:ind w:left="440" w:right="0"/>
              <w:jc w:val="left"/>
              <w:rPr>
                <w:rFonts w:ascii="Times New Roman" w:hAnsi="Times New Roman" w:cs="Times New Roman" w:eastAsia="Times New Roman" w:hint="default"/>
                <w:sz w:val="18"/>
                <w:szCs w:val="18"/>
              </w:rPr>
            </w:pPr>
            <w:r>
              <w:rPr>
                <w:rFonts w:ascii="Times New Roman"/>
                <w:sz w:val="18"/>
              </w:rPr>
              <w:t>43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Heading6"/>
        <w:spacing w:line="240" w:lineRule="auto" w:before="35"/>
        <w:ind w:right="1949"/>
        <w:jc w:val="left"/>
        <w:rPr>
          <w:b w:val="0"/>
          <w:bCs w:val="0"/>
        </w:rPr>
      </w:pPr>
      <w:bookmarkStart w:name="12、无形资产" w:id="258"/>
      <w:bookmarkEnd w:id="258"/>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无形资产情况" w:id="259"/>
      <w:bookmarkEnd w:id="25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3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1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3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76,273,453.20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378,018,740.12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170,969,144.65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48,975,651.96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674,236,989.93</w:t>
            </w:r>
          </w:p>
        </w:tc>
      </w:tr>
      <w:tr>
        <w:trPr>
          <w:trHeight w:val="7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54"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16,508,208.27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4,378,168.73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20,886,377.00</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1,332,008.00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116,379.31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1,448,387.31</w:t>
            </w:r>
          </w:p>
        </w:tc>
      </w:tr>
      <w:tr>
        <w:trPr>
          <w:trHeight w:val="7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15,176,200.27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4,138,712.50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19,314,912.77</w:t>
            </w:r>
          </w:p>
        </w:tc>
      </w:tr>
      <w:tr>
        <w:trPr>
          <w:trHeight w:val="7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119" w:firstLine="5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w:t>
            </w:r>
            <w:r>
              <w:rPr>
                <w:rFonts w:ascii="宋体" w:hAnsi="宋体" w:cs="宋体" w:eastAsia="宋体" w:hint="default"/>
                <w:spacing w:val="1"/>
                <w:sz w:val="18"/>
                <w:szCs w:val="18"/>
              </w:rPr>
              <w:t> </w:t>
            </w:r>
            <w:r>
              <w:rPr>
                <w:rFonts w:ascii="宋体" w:hAnsi="宋体" w:cs="宋体" w:eastAsia="宋体" w:hint="default"/>
                <w:sz w:val="18"/>
                <w:szCs w:val="18"/>
              </w:rPr>
              <w:t>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123,076.92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123,076.92</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56,235,290.00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35,910,984.00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2,210,094.34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94,356,368.34</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35,910,984.00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2,210,094.34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38,121,078.34</w:t>
            </w:r>
          </w:p>
        </w:tc>
      </w:tr>
      <w:tr>
        <w:trPr>
          <w:trHeight w:val="727"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5"/>
              <w:ind w:left="103" w:right="1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w:t>
            </w:r>
            <w:r>
              <w:rPr>
                <w:rFonts w:ascii="宋体" w:hAnsi="宋体" w:cs="宋体" w:eastAsia="宋体" w:hint="default"/>
                <w:spacing w:val="-83"/>
                <w:sz w:val="18"/>
                <w:szCs w:val="18"/>
              </w:rPr>
              <w:t> </w:t>
            </w:r>
            <w:r>
              <w:rPr>
                <w:rFonts w:ascii="宋体" w:hAnsi="宋体" w:cs="宋体" w:eastAsia="宋体" w:hint="default"/>
                <w:sz w:val="18"/>
                <w:szCs w:val="18"/>
              </w:rPr>
              <w:t>房地产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56,235,290.00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56,235,290.00</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外币折算差异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2,301,779.00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5,609,155.00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8,554,000.00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449,763.73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16,914,697.73</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22,339,942.20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364,225,119.39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179,523,144.65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51,593,490.08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617,681,696.32</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6,047,477.51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135,823,646.65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39,640,813.36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5,012,686.97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186,524,624.49</w:t>
            </w:r>
          </w:p>
        </w:tc>
      </w:tr>
      <w:tr>
        <w:trPr>
          <w:trHeight w:val="7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54"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544,183.41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27,476,326.32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32,028,052.95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4,595,910.57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64,644,473.25</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544,183.41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27,476,326.32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32,028,052.95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4,568,645.35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64,617,208.03</w:t>
            </w:r>
          </w:p>
        </w:tc>
      </w:tr>
      <w:tr>
        <w:trPr>
          <w:trHeight w:val="728"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6"/>
              <w:ind w:left="103" w:right="1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w:t>
            </w:r>
            <w:r>
              <w:rPr>
                <w:rFonts w:ascii="宋体" w:hAnsi="宋体" w:cs="宋体" w:eastAsia="宋体" w:hint="default"/>
                <w:spacing w:val="-83"/>
                <w:sz w:val="18"/>
                <w:szCs w:val="18"/>
              </w:rPr>
              <w:t> </w:t>
            </w:r>
            <w:r>
              <w:rPr>
                <w:rFonts w:ascii="宋体" w:hAnsi="宋体" w:cs="宋体" w:eastAsia="宋体" w:hint="default"/>
                <w:sz w:val="18"/>
                <w:szCs w:val="18"/>
              </w:rPr>
              <w:t>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27,265.22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27,265.22</w:t>
            </w:r>
          </w:p>
        </w:tc>
      </w:tr>
      <w:tr>
        <w:trPr>
          <w:trHeight w:val="7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54"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5,849,112.40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35,910,984.00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221,009.40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41,981,105.80</w:t>
            </w: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1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35,910,984.00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221,009.40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36,131,993.40</w:t>
            </w:r>
          </w:p>
        </w:tc>
      </w:tr>
      <w:tr>
        <w:trPr>
          <w:trHeight w:val="729"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7" w:lineRule="auto" w:before="56"/>
              <w:ind w:left="103" w:right="1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w:t>
            </w:r>
            <w:r>
              <w:rPr>
                <w:rFonts w:ascii="宋体" w:hAnsi="宋体" w:cs="宋体" w:eastAsia="宋体" w:hint="default"/>
                <w:spacing w:val="-83"/>
                <w:sz w:val="18"/>
                <w:szCs w:val="18"/>
              </w:rPr>
              <w:t> </w:t>
            </w:r>
            <w:r>
              <w:rPr>
                <w:rFonts w:ascii="宋体" w:hAnsi="宋体" w:cs="宋体" w:eastAsia="宋体" w:hint="default"/>
                <w:sz w:val="18"/>
                <w:szCs w:val="18"/>
              </w:rPr>
              <w:t>房地产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5,849,112.40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5,849,112.40</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外币折算差异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113,816.00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4,692,530.00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3,185,599.27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48,594.53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8,040,539.80</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856,364.52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132,081,518.97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74,854,465.58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9,436,182.67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217,228,531.74</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9,017,812.11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9,017,812.11</w:t>
            </w:r>
          </w:p>
        </w:tc>
      </w:tr>
      <w:tr>
        <w:trPr>
          <w:trHeight w:val="7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54"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27,096,196.21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90,746,151.08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27,045,777.94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144,888,125.23</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27,096,196.21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90,746,151.08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27,045,777.94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144,888,125.23</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54"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外币折算差异</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3,824,771.23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3,824,771.23</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27,096,196.21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103,588,734.42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27,045,777.94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157,730,708.57</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54"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r>
              <w:rPr>
                <w:rFonts w:ascii="宋体" w:hAnsi="宋体" w:cs="宋体" w:eastAsia="宋体" w:hint="default"/>
                <w:spacing w:val="1"/>
                <w:sz w:val="18"/>
                <w:szCs w:val="18"/>
              </w:rPr>
              <w:t> </w:t>
            </w:r>
            <w:r>
              <w:rPr>
                <w:rFonts w:ascii="宋体" w:hAnsi="宋体" w:cs="宋体" w:eastAsia="宋体" w:hint="default"/>
                <w:sz w:val="18"/>
                <w:szCs w:val="18"/>
              </w:rPr>
              <w:t>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21,483,577.68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205,047,404.21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1,079,944.65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15,111,529.47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242,722,456.01</w:t>
            </w:r>
          </w:p>
        </w:tc>
      </w:tr>
      <w:tr>
        <w:trPr>
          <w:trHeight w:val="7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54"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r>
              <w:rPr>
                <w:rFonts w:ascii="宋体" w:hAnsi="宋体" w:cs="宋体" w:eastAsia="宋体" w:hint="default"/>
                <w:spacing w:val="1"/>
                <w:sz w:val="18"/>
                <w:szCs w:val="18"/>
              </w:rPr>
              <w:t> </w:t>
            </w:r>
            <w:r>
              <w:rPr>
                <w:rFonts w:ascii="宋体" w:hAnsi="宋体" w:cs="宋体" w:eastAsia="宋体" w:hint="default"/>
                <w:sz w:val="18"/>
                <w:szCs w:val="18"/>
              </w:rPr>
              <w:t>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70,225,975.69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242,195,093.47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122,310,519.18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43,962,964.99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478,694,553.33</w:t>
            </w:r>
          </w:p>
        </w:tc>
      </w:tr>
    </w:tbl>
    <w:p>
      <w:pPr>
        <w:pStyle w:val="BodyText"/>
        <w:spacing w:line="240" w:lineRule="auto" w:before="55"/>
        <w:ind w:left="118" w:right="1949"/>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6"/>
        <w:spacing w:line="240" w:lineRule="auto" w:before="123"/>
        <w:ind w:right="1949"/>
        <w:jc w:val="left"/>
        <w:rPr>
          <w:b w:val="0"/>
          <w:bCs w:val="0"/>
        </w:rPr>
      </w:pPr>
      <w:bookmarkStart w:name="13、开发支出" w:id="260"/>
      <w:bookmarkEnd w:id="260"/>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063"/>
        <w:gridCol w:w="1064"/>
        <w:gridCol w:w="1063"/>
        <w:gridCol w:w="1062"/>
        <w:gridCol w:w="1063"/>
        <w:gridCol w:w="1063"/>
        <w:gridCol w:w="1064"/>
        <w:gridCol w:w="1063"/>
        <w:gridCol w:w="1063"/>
      </w:tblGrid>
      <w:tr>
        <w:trPr>
          <w:trHeight w:val="404" w:hRule="exact"/>
        </w:trPr>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4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4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32"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9"/>
              <w:ind w:left="344" w:right="163" w:hanging="182"/>
              <w:jc w:val="left"/>
              <w:rPr>
                <w:rFonts w:ascii="宋体" w:hAnsi="宋体" w:cs="宋体" w:eastAsia="宋体" w:hint="default"/>
                <w:sz w:val="18"/>
                <w:szCs w:val="18"/>
              </w:rPr>
            </w:pPr>
            <w:r>
              <w:rPr>
                <w:rFonts w:ascii="宋体" w:hAnsi="宋体" w:cs="宋体" w:eastAsia="宋体" w:hint="default"/>
                <w:sz w:val="18"/>
                <w:szCs w:val="18"/>
              </w:rPr>
              <w:t>内部开发</w:t>
            </w:r>
            <w:r>
              <w:rPr>
                <w:rFonts w:ascii="宋体" w:hAnsi="宋体" w:cs="宋体" w:eastAsia="宋体" w:hint="default"/>
                <w:spacing w:val="-86"/>
                <w:sz w:val="18"/>
                <w:szCs w:val="18"/>
              </w:rPr>
              <w:t> </w:t>
            </w:r>
            <w:r>
              <w:rPr>
                <w:rFonts w:ascii="宋体" w:hAnsi="宋体" w:cs="宋体" w:eastAsia="宋体" w:hint="default"/>
                <w:sz w:val="18"/>
                <w:szCs w:val="18"/>
              </w:rPr>
              <w:t>支出</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9"/>
              <w:ind w:left="254" w:right="162" w:hanging="90"/>
              <w:jc w:val="left"/>
              <w:rPr>
                <w:rFonts w:ascii="宋体" w:hAnsi="宋体" w:cs="宋体" w:eastAsia="宋体" w:hint="default"/>
                <w:sz w:val="18"/>
                <w:szCs w:val="18"/>
              </w:rPr>
            </w:pPr>
            <w:r>
              <w:rPr>
                <w:rFonts w:ascii="宋体" w:hAnsi="宋体" w:cs="宋体" w:eastAsia="宋体" w:hint="default"/>
                <w:sz w:val="18"/>
                <w:szCs w:val="18"/>
              </w:rPr>
              <w:t>确认为无</w:t>
            </w:r>
            <w:r>
              <w:rPr>
                <w:rFonts w:ascii="宋体" w:hAnsi="宋体" w:cs="宋体" w:eastAsia="宋体" w:hint="default"/>
                <w:spacing w:val="-86"/>
                <w:sz w:val="18"/>
                <w:szCs w:val="18"/>
              </w:rPr>
              <w:t> </w:t>
            </w:r>
            <w:r>
              <w:rPr>
                <w:rFonts w:ascii="宋体" w:hAnsi="宋体" w:cs="宋体" w:eastAsia="宋体" w:hint="default"/>
                <w:sz w:val="18"/>
                <w:szCs w:val="18"/>
              </w:rPr>
              <w:t>形资产</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9"/>
              <w:ind w:left="344" w:right="165" w:hanging="182"/>
              <w:jc w:val="left"/>
              <w:rPr>
                <w:rFonts w:ascii="宋体" w:hAnsi="宋体" w:cs="宋体" w:eastAsia="宋体" w:hint="default"/>
                <w:sz w:val="18"/>
                <w:szCs w:val="18"/>
              </w:rPr>
            </w:pPr>
            <w:r>
              <w:rPr>
                <w:rFonts w:ascii="宋体" w:hAnsi="宋体" w:cs="宋体" w:eastAsia="宋体" w:hint="default"/>
                <w:sz w:val="18"/>
                <w:szCs w:val="18"/>
              </w:rPr>
              <w:t>转入当期</w:t>
            </w:r>
            <w:r>
              <w:rPr>
                <w:rFonts w:ascii="宋体" w:hAnsi="宋体" w:cs="宋体" w:eastAsia="宋体" w:hint="default"/>
                <w:spacing w:val="-86"/>
                <w:sz w:val="18"/>
                <w:szCs w:val="18"/>
              </w:rPr>
              <w:t> </w:t>
            </w:r>
            <w:r>
              <w:rPr>
                <w:rFonts w:ascii="宋体" w:hAnsi="宋体" w:cs="宋体" w:eastAsia="宋体" w:hint="default"/>
                <w:sz w:val="18"/>
                <w:szCs w:val="18"/>
              </w:rPr>
              <w:t>损益</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9"/>
              <w:ind w:left="344" w:right="163" w:hanging="182"/>
              <w:jc w:val="left"/>
              <w:rPr>
                <w:rFonts w:ascii="宋体" w:hAnsi="宋体" w:cs="宋体" w:eastAsia="宋体" w:hint="default"/>
                <w:sz w:val="18"/>
                <w:szCs w:val="18"/>
              </w:rPr>
            </w:pPr>
            <w:r>
              <w:rPr>
                <w:rFonts w:ascii="宋体" w:hAnsi="宋体" w:cs="宋体" w:eastAsia="宋体" w:hint="default"/>
                <w:sz w:val="18"/>
                <w:szCs w:val="18"/>
              </w:rPr>
              <w:t>外币折算</w:t>
            </w:r>
            <w:r>
              <w:rPr>
                <w:rFonts w:ascii="宋体" w:hAnsi="宋体" w:cs="宋体" w:eastAsia="宋体" w:hint="default"/>
                <w:spacing w:val="-86"/>
                <w:sz w:val="18"/>
                <w:szCs w:val="18"/>
              </w:rPr>
              <w:t> </w:t>
            </w:r>
            <w:r>
              <w:rPr>
                <w:rFonts w:ascii="宋体" w:hAnsi="宋体" w:cs="宋体" w:eastAsia="宋体" w:hint="default"/>
                <w:sz w:val="18"/>
                <w:szCs w:val="18"/>
              </w:rPr>
              <w:t>差异</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2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2,429,546.</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-90,245.00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2,519,791.</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00</w:t>
            </w:r>
          </w:p>
        </w:tc>
      </w:tr>
      <w:tr>
        <w:trPr>
          <w:trHeight w:val="409"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7" w:right="0"/>
              <w:jc w:val="center"/>
              <w:rPr>
                <w:rFonts w:ascii="Times New Roman" w:hAnsi="Times New Roman" w:cs="Times New Roman" w:eastAsia="Times New Roman" w:hint="default"/>
                <w:sz w:val="18"/>
                <w:szCs w:val="18"/>
              </w:rPr>
            </w:pPr>
            <w:r>
              <w:rPr>
                <w:rFonts w:ascii="Times New Roman"/>
                <w:sz w:val="18"/>
              </w:rPr>
              <w:t>59,723.00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673,556.00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3" w:right="0"/>
              <w:jc w:val="left"/>
              <w:rPr>
                <w:rFonts w:ascii="Times New Roman" w:hAnsi="Times New Roman" w:cs="Times New Roman" w:eastAsia="Times New Roman" w:hint="default"/>
                <w:sz w:val="18"/>
                <w:szCs w:val="18"/>
              </w:rPr>
            </w:pPr>
            <w:r>
              <w:rPr>
                <w:rFonts w:ascii="Times New Roman"/>
                <w:sz w:val="18"/>
              </w:rPr>
              <w:t>-28,026.00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761,305.00</w:t>
            </w:r>
          </w:p>
        </w:tc>
      </w:tr>
      <w:tr>
        <w:trPr>
          <w:trHeight w:val="409"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center"/>
              <w:rPr>
                <w:rFonts w:ascii="Times New Roman" w:hAnsi="Times New Roman" w:cs="Times New Roman" w:eastAsia="Times New Roman" w:hint="default"/>
                <w:sz w:val="18"/>
                <w:szCs w:val="18"/>
              </w:rPr>
            </w:pPr>
            <w:r>
              <w:rPr>
                <w:rFonts w:ascii="Times New Roman"/>
                <w:sz w:val="18"/>
              </w:rPr>
              <w:t>707,221.00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3" w:right="0"/>
              <w:jc w:val="left"/>
              <w:rPr>
                <w:rFonts w:ascii="Times New Roman" w:hAnsi="Times New Roman" w:cs="Times New Roman" w:eastAsia="Times New Roman" w:hint="default"/>
                <w:sz w:val="18"/>
                <w:szCs w:val="18"/>
              </w:rPr>
            </w:pPr>
            <w:r>
              <w:rPr>
                <w:rFonts w:ascii="Times New Roman"/>
                <w:sz w:val="18"/>
              </w:rPr>
              <w:t>-35,609.00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742,830.00</w:t>
            </w:r>
          </w:p>
        </w:tc>
      </w:tr>
      <w:tr>
        <w:trPr>
          <w:trHeight w:val="409"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695,730.00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3" w:right="0"/>
              <w:jc w:val="left"/>
              <w:rPr>
                <w:rFonts w:ascii="Times New Roman" w:hAnsi="Times New Roman" w:cs="Times New Roman" w:eastAsia="Times New Roman" w:hint="default"/>
                <w:sz w:val="18"/>
                <w:szCs w:val="18"/>
              </w:rPr>
            </w:pPr>
            <w:r>
              <w:rPr>
                <w:rFonts w:ascii="Times New Roman"/>
                <w:sz w:val="18"/>
              </w:rPr>
              <w:t>-25,843.00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721,573.00</w:t>
            </w:r>
          </w:p>
        </w:tc>
      </w:tr>
      <w:tr>
        <w:trPr>
          <w:trHeight w:val="40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center"/>
              <w:rPr>
                <w:rFonts w:ascii="Times New Roman" w:hAnsi="Times New Roman" w:cs="Times New Roman" w:eastAsia="Times New Roman" w:hint="default"/>
                <w:sz w:val="18"/>
                <w:szCs w:val="18"/>
              </w:rPr>
            </w:pPr>
            <w:r>
              <w:rPr>
                <w:rFonts w:ascii="Times New Roman"/>
                <w:sz w:val="18"/>
              </w:rPr>
              <w:t>620,214.00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2,702.00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3" w:right="0"/>
              <w:jc w:val="left"/>
              <w:rPr>
                <w:rFonts w:ascii="Times New Roman" w:hAnsi="Times New Roman" w:cs="Times New Roman" w:eastAsia="Times New Roman" w:hint="default"/>
                <w:sz w:val="18"/>
                <w:szCs w:val="18"/>
              </w:rPr>
            </w:pPr>
            <w:r>
              <w:rPr>
                <w:rFonts w:ascii="Times New Roman"/>
                <w:sz w:val="18"/>
              </w:rPr>
              <w:t>-31,328.00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654,244.00</w:t>
            </w:r>
          </w:p>
        </w:tc>
      </w:tr>
      <w:tr>
        <w:trPr>
          <w:trHeight w:val="409"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 w:right="0"/>
              <w:jc w:val="center"/>
              <w:rPr>
                <w:rFonts w:ascii="Times New Roman" w:hAnsi="Times New Roman" w:cs="Times New Roman" w:eastAsia="Times New Roman" w:hint="default"/>
                <w:sz w:val="18"/>
                <w:szCs w:val="18"/>
              </w:rPr>
            </w:pPr>
            <w:r>
              <w:rPr>
                <w:rFonts w:ascii="Times New Roman"/>
                <w:sz w:val="18"/>
              </w:rPr>
              <w:t>592,560.00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z w:val="18"/>
              </w:rPr>
              <w:t>-29,836.00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622,396.00</w:t>
            </w:r>
          </w:p>
        </w:tc>
      </w:tr>
      <w:tr>
        <w:trPr>
          <w:trHeight w:val="409"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589,921.00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z w:val="18"/>
              </w:rPr>
              <w:t>-21,912.00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611,833.00</w:t>
            </w:r>
          </w:p>
        </w:tc>
      </w:tr>
      <w:tr>
        <w:trPr>
          <w:trHeight w:val="409"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center"/>
              <w:rPr>
                <w:rFonts w:ascii="Times New Roman" w:hAnsi="Times New Roman" w:cs="Times New Roman" w:eastAsia="Times New Roman" w:hint="default"/>
                <w:sz w:val="18"/>
                <w:szCs w:val="18"/>
              </w:rPr>
            </w:pPr>
            <w:r>
              <w:rPr>
                <w:rFonts w:ascii="Times New Roman"/>
                <w:sz w:val="18"/>
              </w:rPr>
              <w:t>370,967.00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175,402.00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3" w:right="0"/>
              <w:jc w:val="left"/>
              <w:rPr>
                <w:rFonts w:ascii="Times New Roman" w:hAnsi="Times New Roman" w:cs="Times New Roman" w:eastAsia="Times New Roman" w:hint="default"/>
                <w:sz w:val="18"/>
                <w:szCs w:val="18"/>
              </w:rPr>
            </w:pPr>
            <w:r>
              <w:rPr>
                <w:rFonts w:ascii="Times New Roman"/>
                <w:sz w:val="18"/>
              </w:rPr>
              <w:t>-25,194.00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571,563.00</w:t>
            </w:r>
          </w:p>
        </w:tc>
      </w:tr>
      <w:tr>
        <w:trPr>
          <w:trHeight w:val="410"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546,533.00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63" w:right="0"/>
              <w:jc w:val="left"/>
              <w:rPr>
                <w:rFonts w:ascii="Times New Roman" w:hAnsi="Times New Roman" w:cs="Times New Roman" w:eastAsia="Times New Roman" w:hint="default"/>
                <w:sz w:val="18"/>
                <w:szCs w:val="18"/>
              </w:rPr>
            </w:pPr>
            <w:r>
              <w:rPr>
                <w:rFonts w:ascii="Times New Roman"/>
                <w:sz w:val="18"/>
              </w:rPr>
              <w:t>-20,300.00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566,833.00</w:t>
            </w:r>
          </w:p>
        </w:tc>
      </w:tr>
      <w:tr>
        <w:trPr>
          <w:trHeight w:val="409"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 w:right="0"/>
              <w:jc w:val="center"/>
              <w:rPr>
                <w:rFonts w:ascii="Times New Roman" w:hAnsi="Times New Roman" w:cs="Times New Roman" w:eastAsia="Times New Roman" w:hint="default"/>
                <w:sz w:val="18"/>
                <w:szCs w:val="18"/>
              </w:rPr>
            </w:pPr>
            <w:r>
              <w:rPr>
                <w:rFonts w:ascii="Times New Roman"/>
                <w:sz w:val="18"/>
              </w:rPr>
              <w:t>532,383.00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3" w:right="0"/>
              <w:jc w:val="left"/>
              <w:rPr>
                <w:rFonts w:ascii="Times New Roman" w:hAnsi="Times New Roman" w:cs="Times New Roman" w:eastAsia="Times New Roman" w:hint="default"/>
                <w:sz w:val="18"/>
                <w:szCs w:val="18"/>
              </w:rPr>
            </w:pPr>
            <w:r>
              <w:rPr>
                <w:rFonts w:ascii="Times New Roman"/>
                <w:sz w:val="18"/>
              </w:rPr>
              <w:t>-26,806.00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559,189.00</w:t>
            </w:r>
          </w:p>
        </w:tc>
      </w:tr>
      <w:tr>
        <w:trPr>
          <w:trHeight w:val="409"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7" w:right="0"/>
              <w:jc w:val="center"/>
              <w:rPr>
                <w:rFonts w:ascii="Times New Roman" w:hAnsi="Times New Roman" w:cs="Times New Roman" w:eastAsia="Times New Roman" w:hint="default"/>
                <w:sz w:val="18"/>
                <w:szCs w:val="18"/>
              </w:rPr>
            </w:pPr>
            <w:r>
              <w:rPr>
                <w:rFonts w:ascii="Times New Roman"/>
                <w:sz w:val="18"/>
              </w:rPr>
              <w:t>21,594,239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4"/>
              <w:jc w:val="right"/>
              <w:rPr>
                <w:rFonts w:ascii="Times New Roman" w:hAnsi="Times New Roman" w:cs="Times New Roman" w:eastAsia="Times New Roman" w:hint="default"/>
                <w:sz w:val="18"/>
                <w:szCs w:val="18"/>
              </w:rPr>
            </w:pPr>
            <w:r>
              <w:rPr>
                <w:rFonts w:ascii="Times New Roman"/>
                <w:sz w:val="18"/>
              </w:rPr>
              <w:t>38,423,366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4" w:right="0"/>
              <w:jc w:val="left"/>
              <w:rPr>
                <w:rFonts w:ascii="Times New Roman" w:hAnsi="Times New Roman" w:cs="Times New Roman" w:eastAsia="Times New Roman" w:hint="default"/>
                <w:sz w:val="18"/>
                <w:szCs w:val="18"/>
              </w:rPr>
            </w:pPr>
            <w:r>
              <w:rPr>
                <w:rFonts w:ascii="Times New Roman"/>
                <w:sz w:val="18"/>
              </w:rPr>
              <w:t>19,314,912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3" w:right="0"/>
              <w:jc w:val="left"/>
              <w:rPr>
                <w:rFonts w:ascii="Times New Roman" w:hAnsi="Times New Roman" w:cs="Times New Roman" w:eastAsia="Times New Roman" w:hint="default"/>
                <w:sz w:val="18"/>
                <w:szCs w:val="18"/>
              </w:rPr>
            </w:pPr>
            <w:r>
              <w:rPr>
                <w:rFonts w:ascii="Times New Roman"/>
                <w:sz w:val="18"/>
              </w:rPr>
              <w:t>16,945,194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7" w:right="0"/>
              <w:jc w:val="left"/>
              <w:rPr>
                <w:rFonts w:ascii="Times New Roman" w:hAnsi="Times New Roman" w:cs="Times New Roman" w:eastAsia="Times New Roman" w:hint="default"/>
                <w:sz w:val="18"/>
                <w:szCs w:val="18"/>
              </w:rPr>
            </w:pPr>
            <w:r>
              <w:rPr>
                <w:rFonts w:ascii="Times New Roman"/>
                <w:sz w:val="18"/>
              </w:rPr>
              <w:t>-1,020,531.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4"/>
              <w:jc w:val="right"/>
              <w:rPr>
                <w:rFonts w:ascii="Times New Roman" w:hAnsi="Times New Roman" w:cs="Times New Roman" w:eastAsia="Times New Roman" w:hint="default"/>
                <w:sz w:val="18"/>
                <w:szCs w:val="18"/>
              </w:rPr>
            </w:pPr>
            <w:r>
              <w:rPr>
                <w:rFonts w:ascii="Times New Roman"/>
                <w:sz w:val="18"/>
              </w:rPr>
              <w:t>24,778,030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063"/>
        <w:gridCol w:w="1064"/>
        <w:gridCol w:w="1063"/>
        <w:gridCol w:w="1062"/>
        <w:gridCol w:w="1063"/>
        <w:gridCol w:w="1063"/>
        <w:gridCol w:w="1064"/>
        <w:gridCol w:w="1063"/>
        <w:gridCol w:w="1063"/>
      </w:tblGrid>
      <w:tr>
        <w:trPr>
          <w:trHeight w:val="368"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z w:val="18"/>
              </w:rPr>
              <w:t>.77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z w:val="18"/>
              </w:rPr>
              <w:t>.00</w:t>
            </w:r>
          </w:p>
        </w:tc>
      </w:tr>
      <w:tr>
        <w:trPr>
          <w:trHeight w:val="728"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24,477,307</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43,536,756</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19,314,912</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16,945,194</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-1,355,630.</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33,109,587</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14、商誉" w:id="261"/>
      <w:bookmarkEnd w:id="261"/>
      <w:r>
        <w:rPr>
          <w:b w:val="0"/>
          <w:bCs w:val="0"/>
        </w:rPr>
      </w:r>
      <w:r>
        <w:rPr>
          <w:rFonts w:ascii="Times New Roman" w:hAnsi="Times New Roman" w:cs="Times New Roman" w:eastAsia="Times New Roman" w:hint="default"/>
        </w:rPr>
        <w:t>14</w:t>
      </w:r>
      <w:r>
        <w:rPr/>
        <w:t>、商誉</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商誉账面原值" w:id="262"/>
      <w:bookmarkEnd w:id="26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4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34" w:right="133"/>
              <w:jc w:val="center"/>
              <w:rPr>
                <w:rFonts w:ascii="宋体" w:hAnsi="宋体" w:cs="宋体" w:eastAsia="宋体" w:hint="default"/>
                <w:sz w:val="18"/>
                <w:szCs w:val="18"/>
              </w:rPr>
            </w:pPr>
            <w:r>
              <w:rPr>
                <w:rFonts w:ascii="宋体" w:hAnsi="宋体" w:cs="宋体" w:eastAsia="宋体" w:hint="default"/>
                <w:sz w:val="18"/>
                <w:szCs w:val="18"/>
              </w:rPr>
              <w:t>被投资单位名</w:t>
            </w:r>
            <w:r>
              <w:rPr>
                <w:rFonts w:ascii="宋体" w:hAnsi="宋体" w:cs="宋体" w:eastAsia="宋体" w:hint="default"/>
                <w:spacing w:val="1"/>
                <w:sz w:val="18"/>
                <w:szCs w:val="18"/>
              </w:rPr>
              <w:t> </w:t>
            </w:r>
            <w:r>
              <w:rPr>
                <w:rFonts w:ascii="宋体" w:hAnsi="宋体" w:cs="宋体" w:eastAsia="宋体" w:hint="default"/>
                <w:sz w:val="18"/>
                <w:szCs w:val="18"/>
              </w:rPr>
              <w:t>称或形成商誉</w:t>
            </w:r>
            <w:r>
              <w:rPr>
                <w:rFonts w:ascii="宋体" w:hAnsi="宋体" w:cs="宋体" w:eastAsia="宋体" w:hint="default"/>
                <w:spacing w:val="1"/>
                <w:sz w:val="18"/>
                <w:szCs w:val="18"/>
              </w:rPr>
              <w:t> </w:t>
            </w:r>
            <w:r>
              <w:rPr>
                <w:rFonts w:ascii="宋体" w:hAnsi="宋体" w:cs="宋体" w:eastAsia="宋体" w:hint="default"/>
                <w:sz w:val="18"/>
                <w:szCs w:val="18"/>
              </w:rPr>
              <w:t>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去玩有限公司</w:t>
            </w:r>
          </w:p>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15,279,046.79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15,279,046.79</w:t>
            </w:r>
          </w:p>
        </w:tc>
      </w:tr>
      <w:tr>
        <w:trPr>
          <w:trHeight w:val="104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55"/>
              <w:ind w:left="103" w:right="164"/>
              <w:jc w:val="left"/>
              <w:rPr>
                <w:rFonts w:ascii="宋体" w:hAnsi="宋体" w:cs="宋体" w:eastAsia="宋体" w:hint="default"/>
                <w:sz w:val="18"/>
                <w:szCs w:val="18"/>
              </w:rPr>
            </w:pPr>
            <w:r>
              <w:rPr>
                <w:rFonts w:ascii="宋体" w:hAnsi="宋体" w:cs="宋体" w:eastAsia="宋体" w:hint="default"/>
                <w:sz w:val="18"/>
                <w:szCs w:val="18"/>
              </w:rPr>
              <w:t>上海卓属信息</w:t>
            </w:r>
            <w:r>
              <w:rPr>
                <w:rFonts w:ascii="宋体" w:hAnsi="宋体" w:cs="宋体" w:eastAsia="宋体" w:hint="default"/>
                <w:spacing w:val="-85"/>
                <w:sz w:val="18"/>
                <w:szCs w:val="18"/>
              </w:rPr>
              <w:t> </w:t>
            </w:r>
            <w:r>
              <w:rPr>
                <w:rFonts w:ascii="宋体" w:hAnsi="宋体" w:cs="宋体" w:eastAsia="宋体" w:hint="default"/>
                <w:sz w:val="18"/>
                <w:szCs w:val="18"/>
              </w:rPr>
              <w:t>技术有限公司</w:t>
            </w:r>
          </w:p>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109,115,071.14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109,115,071.14</w:t>
            </w:r>
          </w:p>
        </w:tc>
      </w:tr>
      <w:tr>
        <w:trPr>
          <w:trHeight w:val="104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6"/>
              <w:ind w:left="103" w:right="164"/>
              <w:jc w:val="both"/>
              <w:rPr>
                <w:rFonts w:ascii="宋体" w:hAnsi="宋体" w:cs="宋体" w:eastAsia="宋体" w:hint="default"/>
                <w:sz w:val="18"/>
                <w:szCs w:val="18"/>
              </w:rPr>
            </w:pPr>
            <w:r>
              <w:rPr>
                <w:rFonts w:ascii="宋体" w:hAnsi="宋体" w:cs="宋体" w:eastAsia="宋体" w:hint="default"/>
                <w:sz w:val="18"/>
                <w:szCs w:val="18"/>
              </w:rPr>
              <w:t>上海乐泾达软</w:t>
            </w:r>
            <w:r>
              <w:rPr>
                <w:rFonts w:ascii="宋体" w:hAnsi="宋体" w:cs="宋体" w:eastAsia="宋体" w:hint="default"/>
                <w:spacing w:val="-85"/>
                <w:sz w:val="18"/>
                <w:szCs w:val="18"/>
              </w:rPr>
              <w:t> </w:t>
            </w:r>
            <w:r>
              <w:rPr>
                <w:rFonts w:ascii="宋体" w:hAnsi="宋体" w:cs="宋体" w:eastAsia="宋体" w:hint="default"/>
                <w:sz w:val="18"/>
                <w:szCs w:val="18"/>
              </w:rPr>
              <w:t>件科技有限公</w:t>
            </w:r>
            <w:r>
              <w:rPr>
                <w:rFonts w:ascii="宋体" w:hAnsi="宋体" w:cs="宋体" w:eastAsia="宋体" w:hint="default"/>
                <w:spacing w:val="-85"/>
                <w:sz w:val="18"/>
                <w:szCs w:val="18"/>
              </w:rPr>
              <w:t> </w:t>
            </w:r>
            <w:r>
              <w:rPr>
                <w:rFonts w:ascii="宋体" w:hAnsi="宋体" w:cs="宋体" w:eastAsia="宋体" w:hint="default"/>
                <w:sz w:val="18"/>
                <w:szCs w:val="18"/>
              </w:rPr>
              <w:t>司（合并）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108,933,677.18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108,933,677.18</w:t>
            </w:r>
          </w:p>
        </w:tc>
      </w:tr>
      <w:tr>
        <w:trPr>
          <w:trHeight w:val="104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55"/>
              <w:ind w:left="103" w:right="164"/>
              <w:jc w:val="left"/>
              <w:rPr>
                <w:rFonts w:ascii="宋体" w:hAnsi="宋体" w:cs="宋体" w:eastAsia="宋体" w:hint="default"/>
                <w:sz w:val="18"/>
                <w:szCs w:val="18"/>
              </w:rPr>
            </w:pPr>
            <w:r>
              <w:rPr>
                <w:rFonts w:ascii="宋体" w:hAnsi="宋体" w:cs="宋体" w:eastAsia="宋体" w:hint="default"/>
                <w:sz w:val="18"/>
                <w:szCs w:val="18"/>
              </w:rPr>
              <w:t>北京酷能量科</w:t>
            </w:r>
            <w:r>
              <w:rPr>
                <w:rFonts w:ascii="宋体" w:hAnsi="宋体" w:cs="宋体" w:eastAsia="宋体" w:hint="default"/>
                <w:spacing w:val="-85"/>
                <w:sz w:val="18"/>
                <w:szCs w:val="18"/>
              </w:rPr>
              <w:t> </w:t>
            </w:r>
            <w:r>
              <w:rPr>
                <w:rFonts w:ascii="宋体" w:hAnsi="宋体" w:cs="宋体" w:eastAsia="宋体" w:hint="default"/>
                <w:sz w:val="18"/>
                <w:szCs w:val="18"/>
              </w:rPr>
              <w:t>技有限公司</w:t>
            </w:r>
          </w:p>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78,232,628.67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78,232,628.67</w:t>
            </w:r>
          </w:p>
        </w:tc>
      </w:tr>
      <w:tr>
        <w:trPr>
          <w:trHeight w:val="72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96"/>
              <w:ind w:left="10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LianluoSmartL imited</w:t>
            </w: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53,351,538.80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53,351,538.80</w:t>
            </w:r>
          </w:p>
        </w:tc>
      </w:tr>
      <w:tr>
        <w:trPr>
          <w:trHeight w:val="104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03" w:right="13"/>
              <w:jc w:val="left"/>
              <w:rPr>
                <w:rFonts w:ascii="宋体" w:hAnsi="宋体" w:cs="宋体" w:eastAsia="宋体" w:hint="default"/>
                <w:sz w:val="18"/>
                <w:szCs w:val="18"/>
              </w:rPr>
            </w:pPr>
            <w:r>
              <w:rPr>
                <w:rFonts w:ascii="宋体" w:hAnsi="宋体" w:cs="宋体" w:eastAsia="宋体" w:hint="default"/>
                <w:spacing w:val="-4"/>
                <w:sz w:val="18"/>
                <w:szCs w:val="18"/>
              </w:rPr>
              <w:t>会找房（北京）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网络技术有限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181,450,131.40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181,450,131.40</w:t>
            </w:r>
          </w:p>
        </w:tc>
      </w:tr>
      <w:tr>
        <w:trPr>
          <w:trHeight w:val="104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55"/>
              <w:ind w:left="103" w:right="164"/>
              <w:jc w:val="left"/>
              <w:rPr>
                <w:rFonts w:ascii="宋体" w:hAnsi="宋体" w:cs="宋体" w:eastAsia="宋体" w:hint="default"/>
                <w:sz w:val="18"/>
                <w:szCs w:val="18"/>
              </w:rPr>
            </w:pPr>
            <w:r>
              <w:rPr>
                <w:rFonts w:ascii="宋体" w:hAnsi="宋体" w:cs="宋体" w:eastAsia="宋体" w:hint="default"/>
                <w:sz w:val="18"/>
                <w:szCs w:val="18"/>
              </w:rPr>
              <w:t>东阳三尚传媒</w:t>
            </w:r>
            <w:r>
              <w:rPr>
                <w:rFonts w:ascii="宋体" w:hAnsi="宋体" w:cs="宋体" w:eastAsia="宋体" w:hint="default"/>
                <w:spacing w:val="-85"/>
                <w:sz w:val="18"/>
                <w:szCs w:val="18"/>
              </w:rPr>
              <w:t> </w:t>
            </w:r>
            <w:r>
              <w:rPr>
                <w:rFonts w:ascii="宋体" w:hAnsi="宋体" w:cs="宋体" w:eastAsia="宋体" w:hint="default"/>
                <w:sz w:val="18"/>
                <w:szCs w:val="18"/>
              </w:rPr>
              <w:t>股份有限公司</w:t>
            </w:r>
          </w:p>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190,978,300.75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190,978,300.75</w:t>
            </w:r>
          </w:p>
        </w:tc>
      </w:tr>
      <w:tr>
        <w:trPr>
          <w:trHeight w:val="409"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Newegg</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778,964,620.45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1" w:right="0"/>
              <w:jc w:val="left"/>
              <w:rPr>
                <w:rFonts w:ascii="Times New Roman" w:hAnsi="Times New Roman" w:cs="Times New Roman" w:eastAsia="Times New Roman" w:hint="default"/>
                <w:sz w:val="18"/>
                <w:szCs w:val="18"/>
              </w:rPr>
            </w:pPr>
            <w:r>
              <w:rPr>
                <w:rFonts w:ascii="Times New Roman"/>
                <w:sz w:val="18"/>
              </w:rPr>
              <w:t>75,101,940.78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854,066,561.23</w:t>
            </w:r>
          </w:p>
        </w:tc>
      </w:tr>
      <w:tr>
        <w:trPr>
          <w:trHeight w:val="72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03" w:right="164"/>
              <w:jc w:val="left"/>
              <w:rPr>
                <w:rFonts w:ascii="宋体" w:hAnsi="宋体" w:cs="宋体" w:eastAsia="宋体" w:hint="default"/>
                <w:sz w:val="18"/>
                <w:szCs w:val="18"/>
              </w:rPr>
            </w:pPr>
            <w:r>
              <w:rPr>
                <w:rFonts w:ascii="宋体" w:hAnsi="宋体" w:cs="宋体" w:eastAsia="宋体" w:hint="default"/>
                <w:sz w:val="18"/>
                <w:szCs w:val="18"/>
              </w:rPr>
              <w:t>迪岸双赢集团</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1,286,038,801.</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1,286,038,801.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09</w:t>
            </w:r>
          </w:p>
        </w:tc>
      </w:tr>
      <w:tr>
        <w:trPr>
          <w:trHeight w:val="72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03" w:right="164"/>
              <w:jc w:val="left"/>
              <w:rPr>
                <w:rFonts w:ascii="宋体" w:hAnsi="宋体" w:cs="宋体" w:eastAsia="宋体" w:hint="default"/>
                <w:sz w:val="18"/>
                <w:szCs w:val="18"/>
              </w:rPr>
            </w:pPr>
            <w:r>
              <w:rPr>
                <w:rFonts w:ascii="宋体" w:hAnsi="宋体" w:cs="宋体" w:eastAsia="宋体" w:hint="default"/>
                <w:sz w:val="18"/>
                <w:szCs w:val="18"/>
              </w:rPr>
              <w:t>浙江安达担保</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7,424,812.34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7,424,812.34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1,523,729,827.</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1,361,140,741.</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7,424,812.34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2,877,445,757.</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118" w:right="0"/>
        <w:jc w:val="both"/>
      </w:pPr>
      <w:r>
        <w:rPr/>
        <w:t>商誉的说明：</w:t>
      </w:r>
    </w:p>
    <w:p>
      <w:pPr>
        <w:pStyle w:val="BodyText"/>
        <w:spacing w:line="240" w:lineRule="auto" w:before="122"/>
        <w:ind w:left="118" w:right="0"/>
        <w:jc w:val="both"/>
      </w:pPr>
      <w:r>
        <w:rPr/>
        <w:t>公司于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月开始将</w:t>
      </w:r>
      <w:r>
        <w:rPr>
          <w:spacing w:val="-48"/>
        </w:rPr>
        <w:t> </w:t>
      </w:r>
      <w:r>
        <w:rPr>
          <w:rFonts w:ascii="Times New Roman" w:hAnsi="Times New Roman" w:cs="Times New Roman" w:eastAsia="Times New Roman" w:hint="default"/>
        </w:rPr>
        <w:t>Newegg</w:t>
      </w:r>
      <w:r>
        <w:rPr>
          <w:rFonts w:ascii="Times New Roman" w:hAnsi="Times New Roman" w:cs="Times New Roman" w:eastAsia="Times New Roman" w:hint="default"/>
          <w:spacing w:val="-2"/>
        </w:rPr>
        <w:t> </w:t>
      </w:r>
      <w:r>
        <w:rPr/>
        <w:t>纳入合并范围，根据协议约定，内部卖方股东的股份，对于未来三年</w:t>
      </w:r>
    </w:p>
    <w:p>
      <w:pPr>
        <w:pStyle w:val="BodyText"/>
        <w:spacing w:line="307" w:lineRule="auto" w:before="70"/>
        <w:ind w:left="118" w:right="1949"/>
        <w:jc w:val="both"/>
      </w:pPr>
      <w:r>
        <w:rPr/>
        <w:t>（</w:t>
      </w:r>
      <w:r>
        <w:rPr>
          <w:rFonts w:ascii="Times New Roman" w:hAnsi="Times New Roman" w:cs="Times New Roman" w:eastAsia="Times New Roman" w:hint="default"/>
        </w:rPr>
        <w:t>2016-2018</w:t>
      </w:r>
      <w:r>
        <w:rPr>
          <w:rFonts w:ascii="Times New Roman" w:hAnsi="Times New Roman" w:cs="Times New Roman" w:eastAsia="Times New Roman" w:hint="default"/>
          <w:spacing w:val="8"/>
        </w:rPr>
        <w:t> </w:t>
      </w:r>
      <w:r>
        <w:rPr/>
        <w:t>年）设置了</w:t>
      </w:r>
      <w:r>
        <w:rPr>
          <w:spacing w:val="-37"/>
        </w:rPr>
        <w:t> </w:t>
      </w:r>
      <w:r>
        <w:rPr>
          <w:rFonts w:ascii="Times New Roman" w:hAnsi="Times New Roman" w:cs="Times New Roman" w:eastAsia="Times New Roman" w:hint="default"/>
        </w:rPr>
        <w:t>Earn-Out</w:t>
      </w:r>
      <w:r>
        <w:rPr>
          <w:rFonts w:ascii="Times New Roman" w:hAnsi="Times New Roman" w:cs="Times New Roman" w:eastAsia="Times New Roman" w:hint="default"/>
          <w:spacing w:val="7"/>
        </w:rPr>
        <w:t> </w:t>
      </w:r>
      <w:r>
        <w:rPr/>
        <w:t>安排，</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年初公司就该协议获取了进一步证据，由于该事项属于购</w:t>
      </w:r>
      <w:r>
        <w:rPr>
          <w:spacing w:val="-88"/>
        </w:rPr>
        <w:t> </w:t>
      </w:r>
      <w:r>
        <w:rPr>
          <w:spacing w:val="-88"/>
        </w:rPr>
      </w:r>
      <w:r>
        <w:rPr/>
        <w:t>买日后</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2"/>
        </w:rPr>
        <w:t>个月内出现对购买日已存在情况的新的或者进一步证据而需要调整或有对价，对此公司在</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年初对原计入合并商誉的金额进行调整。</w:t>
      </w:r>
    </w:p>
    <w:p>
      <w:pPr>
        <w:pStyle w:val="BodyText"/>
        <w:spacing w:line="240" w:lineRule="auto" w:before="71"/>
        <w:ind w:left="118" w:right="0"/>
        <w:jc w:val="both"/>
      </w:pPr>
      <w:r>
        <w:rPr>
          <w:spacing w:val="1"/>
        </w:rPr>
        <w:t>（</w:t>
      </w:r>
      <w:r>
        <w:rPr>
          <w:rFonts w:ascii="Times New Roman" w:hAnsi="Times New Roman" w:cs="Times New Roman" w:eastAsia="Times New Roman" w:hint="default"/>
          <w:spacing w:val="1"/>
        </w:rPr>
        <w:t>2</w:t>
      </w:r>
      <w:r>
        <w:rPr>
          <w:spacing w:val="-46"/>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1"/>
        </w:rPr>
        <w:t>月</w:t>
      </w:r>
      <w:r>
        <w:rPr>
          <w:spacing w:val="-45"/>
        </w:rPr>
        <w:t>，</w:t>
      </w:r>
      <w:r>
        <w:rPr>
          <w:spacing w:val="1"/>
        </w:rPr>
        <w:t>公司拟以</w:t>
      </w:r>
      <w:r>
        <w:rPr>
          <w:spacing w:val="2"/>
        </w:rPr>
        <w:t>现</w:t>
      </w:r>
      <w:r>
        <w:rPr/>
        <w:t>金</w:t>
      </w:r>
      <w:r>
        <w:rPr>
          <w:spacing w:val="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38</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7</w:t>
      </w:r>
      <w:r>
        <w:rPr>
          <w:rFonts w:ascii="Times New Roman" w:hAnsi="Times New Roman" w:cs="Times New Roman" w:eastAsia="Times New Roman" w:hint="default"/>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1"/>
        </w:rPr>
        <w:t>万元收购迪岸双赢集团有限公</w:t>
      </w:r>
      <w:r>
        <w:rPr>
          <w:spacing w:val="-45"/>
        </w:rPr>
        <w:t>司</w:t>
      </w:r>
      <w:r>
        <w:rPr>
          <w:spacing w:val="1"/>
        </w:rPr>
        <w:t>（以下简</w:t>
      </w:r>
      <w:r>
        <w:rPr>
          <w:spacing w:val="2"/>
        </w:rPr>
        <w:t>称</w:t>
      </w:r>
      <w:r>
        <w:rPr>
          <w:spacing w:val="-91"/>
        </w:rPr>
        <w:t>：</w:t>
      </w:r>
      <w:r>
        <w:rPr>
          <w:spacing w:val="1"/>
        </w:rPr>
        <w:t>“迪岸双赢</w:t>
      </w:r>
      <w:r>
        <w:rPr>
          <w:spacing w:val="-44"/>
        </w:rPr>
        <w:t>”</w:t>
      </w:r>
      <w:r>
        <w:rPr/>
        <w:t>）</w:t>
      </w:r>
    </w:p>
    <w:p>
      <w:pPr>
        <w:pStyle w:val="BodyText"/>
        <w:spacing w:line="307" w:lineRule="auto" w:before="70"/>
        <w:ind w:left="118" w:right="1946"/>
        <w:jc w:val="both"/>
      </w:pPr>
      <w:r>
        <w:rPr/>
        <w:t>剩余</w:t>
      </w:r>
      <w:r>
        <w:rPr>
          <w:spacing w:val="-44"/>
        </w:rPr>
        <w:t> </w:t>
      </w:r>
      <w:r>
        <w:rPr>
          <w:rFonts w:ascii="Times New Roman" w:hAnsi="Times New Roman" w:cs="Times New Roman" w:eastAsia="Times New Roman" w:hint="default"/>
        </w:rPr>
        <w:t>51%</w:t>
      </w:r>
      <w:r>
        <w:rPr/>
        <w:t>的股权，本次交易完成后，联络互动将合计持有标的公司</w:t>
      </w:r>
      <w:r>
        <w:rPr>
          <w:spacing w:val="6"/>
        </w:rPr>
        <w:t> </w:t>
      </w:r>
      <w:r>
        <w:rPr>
          <w:rFonts w:ascii="Times New Roman" w:hAnsi="Times New Roman" w:cs="Times New Roman" w:eastAsia="Times New Roman" w:hint="default"/>
        </w:rPr>
        <w:t>100%</w:t>
      </w:r>
      <w:r>
        <w:rPr/>
        <w:t>的股份，截至</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日联络互动持有迪岸双赢</w:t>
      </w:r>
      <w:r>
        <w:rPr>
          <w:spacing w:val="-56"/>
        </w:rPr>
        <w:t> </w:t>
      </w:r>
      <w:r>
        <w:rPr>
          <w:rFonts w:ascii="Times New Roman" w:hAnsi="Times New Roman" w:cs="Times New Roman" w:eastAsia="Times New Roman" w:hint="default"/>
        </w:rPr>
        <w:t>59.20%</w:t>
      </w:r>
      <w:r>
        <w:rPr/>
        <w:t>的股份，该收购对价大于公司所享有的迪岸双赢在购买日账面可辨认净 资产的公允价值之间的差额确认为商誉。</w:t>
      </w:r>
    </w:p>
    <w:p>
      <w:pPr>
        <w:pStyle w:val="BodyText"/>
        <w:spacing w:line="309" w:lineRule="auto" w:before="71"/>
        <w:ind w:left="118" w:right="1858"/>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2 </w:t>
      </w:r>
      <w:r>
        <w:rPr/>
        <w:t>月，因公司将浙江安达担保有限公司出售，本公司丧失对浙江安达担保有限公司的控制，</w:t>
      </w:r>
      <w:r>
        <w:rPr>
          <w:spacing w:val="1"/>
        </w:rPr>
        <w:t> </w:t>
      </w:r>
      <w:r>
        <w:rPr/>
        <w:t>不再纳入合并范围，减少对其确认的商誉。</w:t>
      </w:r>
    </w:p>
    <w:p>
      <w:pPr>
        <w:spacing w:line="240" w:lineRule="auto" w:before="5"/>
        <w:rPr>
          <w:rFonts w:ascii="宋体" w:hAnsi="宋体" w:cs="宋体" w:eastAsia="宋体" w:hint="default"/>
          <w:sz w:val="23"/>
          <w:szCs w:val="23"/>
        </w:rPr>
      </w:pPr>
    </w:p>
    <w:p>
      <w:pPr>
        <w:pStyle w:val="Heading6"/>
        <w:spacing w:line="240" w:lineRule="auto"/>
        <w:ind w:right="0"/>
        <w:jc w:val="both"/>
        <w:rPr>
          <w:b w:val="0"/>
          <w:bCs w:val="0"/>
        </w:rPr>
      </w:pPr>
      <w:bookmarkStart w:name="（2）商誉减值准备" w:id="263"/>
      <w:bookmarkEnd w:id="26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4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34" w:right="133"/>
              <w:jc w:val="center"/>
              <w:rPr>
                <w:rFonts w:ascii="宋体" w:hAnsi="宋体" w:cs="宋体" w:eastAsia="宋体" w:hint="default"/>
                <w:sz w:val="18"/>
                <w:szCs w:val="18"/>
              </w:rPr>
            </w:pPr>
            <w:r>
              <w:rPr>
                <w:rFonts w:ascii="宋体" w:hAnsi="宋体" w:cs="宋体" w:eastAsia="宋体" w:hint="default"/>
                <w:sz w:val="18"/>
                <w:szCs w:val="18"/>
              </w:rPr>
              <w:t>被投资单位名</w:t>
            </w:r>
            <w:r>
              <w:rPr>
                <w:rFonts w:ascii="宋体" w:hAnsi="宋体" w:cs="宋体" w:eastAsia="宋体" w:hint="default"/>
                <w:spacing w:val="1"/>
                <w:sz w:val="18"/>
                <w:szCs w:val="18"/>
              </w:rPr>
              <w:t> </w:t>
            </w:r>
            <w:r>
              <w:rPr>
                <w:rFonts w:ascii="宋体" w:hAnsi="宋体" w:cs="宋体" w:eastAsia="宋体" w:hint="default"/>
                <w:sz w:val="18"/>
                <w:szCs w:val="18"/>
              </w:rPr>
              <w:t>称或形成商誉</w:t>
            </w:r>
            <w:r>
              <w:rPr>
                <w:rFonts w:ascii="宋体" w:hAnsi="宋体" w:cs="宋体" w:eastAsia="宋体" w:hint="default"/>
                <w:spacing w:val="1"/>
                <w:sz w:val="18"/>
                <w:szCs w:val="18"/>
              </w:rPr>
              <w:t> </w:t>
            </w:r>
            <w:r>
              <w:rPr>
                <w:rFonts w:ascii="宋体" w:hAnsi="宋体" w:cs="宋体" w:eastAsia="宋体" w:hint="default"/>
                <w:sz w:val="18"/>
                <w:szCs w:val="18"/>
              </w:rPr>
              <w:t>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去玩有限公司</w:t>
            </w:r>
          </w:p>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15,279,046.79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15,279,046.79</w:t>
            </w:r>
          </w:p>
        </w:tc>
      </w:tr>
      <w:tr>
        <w:trPr>
          <w:trHeight w:val="729"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96"/>
              <w:ind w:left="10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LianluoSmartL imited</w:t>
            </w: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10,351,236.86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10,351,236.86</w:t>
            </w:r>
          </w:p>
        </w:tc>
      </w:tr>
      <w:tr>
        <w:trPr>
          <w:trHeight w:val="104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03" w:right="164"/>
              <w:jc w:val="left"/>
              <w:rPr>
                <w:rFonts w:ascii="宋体" w:hAnsi="宋体" w:cs="宋体" w:eastAsia="宋体" w:hint="default"/>
                <w:sz w:val="18"/>
                <w:szCs w:val="18"/>
              </w:rPr>
            </w:pPr>
            <w:r>
              <w:rPr>
                <w:rFonts w:ascii="宋体" w:hAnsi="宋体" w:cs="宋体" w:eastAsia="宋体" w:hint="default"/>
                <w:sz w:val="18"/>
                <w:szCs w:val="18"/>
              </w:rPr>
              <w:t>上海卓属信息</w:t>
            </w:r>
            <w:r>
              <w:rPr>
                <w:rFonts w:ascii="宋体" w:hAnsi="宋体" w:cs="宋体" w:eastAsia="宋体" w:hint="default"/>
                <w:spacing w:val="-85"/>
                <w:sz w:val="18"/>
                <w:szCs w:val="18"/>
              </w:rPr>
              <w:t> </w:t>
            </w:r>
            <w:r>
              <w:rPr>
                <w:rFonts w:ascii="宋体" w:hAnsi="宋体" w:cs="宋体" w:eastAsia="宋体" w:hint="default"/>
                <w:sz w:val="18"/>
                <w:szCs w:val="18"/>
              </w:rPr>
              <w:t>技术有限公司</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9,351,094.24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99,763,976.90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109,115,071.14</w:t>
            </w:r>
          </w:p>
        </w:tc>
      </w:tr>
      <w:tr>
        <w:trPr>
          <w:trHeight w:val="104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03" w:right="164"/>
              <w:jc w:val="both"/>
              <w:rPr>
                <w:rFonts w:ascii="宋体" w:hAnsi="宋体" w:cs="宋体" w:eastAsia="宋体" w:hint="default"/>
                <w:sz w:val="18"/>
                <w:szCs w:val="18"/>
              </w:rPr>
            </w:pPr>
            <w:r>
              <w:rPr>
                <w:rFonts w:ascii="宋体" w:hAnsi="宋体" w:cs="宋体" w:eastAsia="宋体" w:hint="default"/>
                <w:sz w:val="18"/>
                <w:szCs w:val="18"/>
              </w:rPr>
              <w:t>上海乐泾达软</w:t>
            </w:r>
            <w:r>
              <w:rPr>
                <w:rFonts w:ascii="宋体" w:hAnsi="宋体" w:cs="宋体" w:eastAsia="宋体" w:hint="default"/>
                <w:spacing w:val="-85"/>
                <w:sz w:val="18"/>
                <w:szCs w:val="18"/>
              </w:rPr>
              <w:t> </w:t>
            </w:r>
            <w:r>
              <w:rPr>
                <w:rFonts w:ascii="宋体" w:hAnsi="宋体" w:cs="宋体" w:eastAsia="宋体" w:hint="default"/>
                <w:sz w:val="18"/>
                <w:szCs w:val="18"/>
              </w:rPr>
              <w:t>件科技有限公</w:t>
            </w:r>
            <w:r>
              <w:rPr>
                <w:rFonts w:ascii="宋体" w:hAnsi="宋体" w:cs="宋体" w:eastAsia="宋体" w:hint="default"/>
                <w:spacing w:val="-85"/>
                <w:sz w:val="18"/>
                <w:szCs w:val="18"/>
              </w:rPr>
              <w:t> </w:t>
            </w:r>
            <w:r>
              <w:rPr>
                <w:rFonts w:ascii="宋体" w:hAnsi="宋体" w:cs="宋体" w:eastAsia="宋体" w:hint="default"/>
                <w:sz w:val="18"/>
                <w:szCs w:val="18"/>
              </w:rPr>
              <w:t>司（合并）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5,875,800.00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5,875,800.00</w:t>
            </w:r>
          </w:p>
        </w:tc>
      </w:tr>
      <w:tr>
        <w:trPr>
          <w:trHeight w:val="104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03" w:right="164"/>
              <w:jc w:val="left"/>
              <w:rPr>
                <w:rFonts w:ascii="宋体" w:hAnsi="宋体" w:cs="宋体" w:eastAsia="宋体" w:hint="default"/>
                <w:sz w:val="18"/>
                <w:szCs w:val="18"/>
              </w:rPr>
            </w:pPr>
            <w:r>
              <w:rPr>
                <w:rFonts w:ascii="宋体" w:hAnsi="宋体" w:cs="宋体" w:eastAsia="宋体" w:hint="default"/>
                <w:sz w:val="18"/>
                <w:szCs w:val="18"/>
              </w:rPr>
              <w:t>北京酷能量科</w:t>
            </w:r>
            <w:r>
              <w:rPr>
                <w:rFonts w:ascii="宋体" w:hAnsi="宋体" w:cs="宋体" w:eastAsia="宋体" w:hint="default"/>
                <w:spacing w:val="-85"/>
                <w:sz w:val="18"/>
                <w:szCs w:val="18"/>
              </w:rPr>
              <w:t> </w:t>
            </w:r>
            <w:r>
              <w:rPr>
                <w:rFonts w:ascii="宋体" w:hAnsi="宋体" w:cs="宋体" w:eastAsia="宋体" w:hint="default"/>
                <w:sz w:val="18"/>
                <w:szCs w:val="18"/>
              </w:rPr>
              <w:t>技有限公司</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11,484,636.73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66,747,991.94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78,232,628.67</w:t>
            </w:r>
          </w:p>
        </w:tc>
      </w:tr>
      <w:tr>
        <w:trPr>
          <w:trHeight w:val="104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4" w:lineRule="auto" w:before="55"/>
              <w:ind w:left="103" w:right="164"/>
              <w:jc w:val="left"/>
              <w:rPr>
                <w:rFonts w:ascii="宋体" w:hAnsi="宋体" w:cs="宋体" w:eastAsia="宋体" w:hint="default"/>
                <w:sz w:val="18"/>
                <w:szCs w:val="18"/>
              </w:rPr>
            </w:pPr>
            <w:r>
              <w:rPr>
                <w:rFonts w:ascii="宋体" w:hAnsi="宋体" w:cs="宋体" w:eastAsia="宋体" w:hint="default"/>
                <w:sz w:val="18"/>
                <w:szCs w:val="18"/>
              </w:rPr>
              <w:t>东阳三尚传媒</w:t>
            </w:r>
            <w:r>
              <w:rPr>
                <w:rFonts w:ascii="宋体" w:hAnsi="宋体" w:cs="宋体" w:eastAsia="宋体" w:hint="default"/>
                <w:spacing w:val="-85"/>
                <w:sz w:val="18"/>
                <w:szCs w:val="18"/>
              </w:rPr>
              <w:t> </w:t>
            </w:r>
            <w:r>
              <w:rPr>
                <w:rFonts w:ascii="宋体" w:hAnsi="宋体" w:cs="宋体" w:eastAsia="宋体" w:hint="default"/>
                <w:sz w:val="18"/>
                <w:szCs w:val="18"/>
              </w:rPr>
              <w:t>股份有限公司</w:t>
            </w:r>
          </w:p>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30,402,015.69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30,402,015.69</w:t>
            </w:r>
          </w:p>
        </w:tc>
      </w:tr>
      <w:tr>
        <w:trPr>
          <w:trHeight w:val="1048"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03" w:right="13"/>
              <w:jc w:val="left"/>
              <w:rPr>
                <w:rFonts w:ascii="宋体" w:hAnsi="宋体" w:cs="宋体" w:eastAsia="宋体" w:hint="default"/>
                <w:sz w:val="18"/>
                <w:szCs w:val="18"/>
              </w:rPr>
            </w:pPr>
            <w:r>
              <w:rPr>
                <w:rFonts w:ascii="宋体" w:hAnsi="宋体" w:cs="宋体" w:eastAsia="宋体" w:hint="default"/>
                <w:spacing w:val="-4"/>
                <w:sz w:val="18"/>
                <w:szCs w:val="18"/>
              </w:rPr>
              <w:t>会找房（北京）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网络技术有限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181,450,131.40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181,450,131.40</w:t>
            </w:r>
          </w:p>
        </w:tc>
      </w:tr>
      <w:tr>
        <w:trPr>
          <w:trHeight w:val="7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03" w:right="164"/>
              <w:jc w:val="left"/>
              <w:rPr>
                <w:rFonts w:ascii="宋体" w:hAnsi="宋体" w:cs="宋体" w:eastAsia="宋体" w:hint="default"/>
                <w:sz w:val="18"/>
                <w:szCs w:val="18"/>
              </w:rPr>
            </w:pPr>
            <w:r>
              <w:rPr>
                <w:rFonts w:ascii="宋体" w:hAnsi="宋体" w:cs="宋体" w:eastAsia="宋体" w:hint="default"/>
                <w:sz w:val="18"/>
                <w:szCs w:val="18"/>
              </w:rPr>
              <w:t>浙江安达担保</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478,808.81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478,808.81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52,820,623.43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378,364,115.93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478,808.81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430,705,930.55</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45" w:lineRule="auto" w:before="44"/>
        <w:ind w:left="218" w:right="1853"/>
        <w:jc w:val="left"/>
      </w:pPr>
      <w:r>
        <w:rPr/>
        <w:t>商誉所在资产组或资产组组合的相关信息</w:t>
      </w:r>
      <w:r>
        <w:rPr>
          <w:spacing w:val="-73"/>
        </w:rPr>
        <w:t> </w:t>
      </w:r>
      <w:r>
        <w:rPr/>
        <w:t>说明商誉减值测试过程、关键参数（如预计未来现金流量现值时的预测期增长率、稳定期增长率、利润</w:t>
      </w:r>
      <w:r>
        <w:rPr>
          <w:spacing w:val="-46"/>
        </w:rPr>
        <w:t> </w:t>
      </w:r>
      <w:r>
        <w:rPr/>
        <w:t>率、折现率、预测期等）及商誉减值损失的确认方法：</w:t>
      </w:r>
    </w:p>
    <w:p>
      <w:pPr>
        <w:pStyle w:val="BodyText"/>
        <w:spacing w:line="331" w:lineRule="auto" w:before="44"/>
        <w:ind w:left="218" w:right="1853"/>
        <w:jc w:val="left"/>
      </w:pPr>
      <w:r>
        <w:rPr/>
        <w:t>（</w:t>
      </w:r>
      <w:r>
        <w:rPr>
          <w:rFonts w:ascii="Times New Roman" w:hAnsi="Times New Roman" w:cs="Times New Roman" w:eastAsia="Times New Roman" w:hint="default"/>
        </w:rPr>
        <w:t>1</w:t>
      </w:r>
      <w:r>
        <w:rPr/>
        <w:t>）减值测试过程</w:t>
      </w:r>
      <w:r>
        <w:rPr>
          <w:spacing w:val="-82"/>
        </w:rPr>
        <w:t> </w:t>
      </w:r>
      <w:r>
        <w:rPr/>
        <w:t>在对商誉进行减值测试时，如与商誉相关的资产组或资产组组合存在减值迹象的，应先对不包含商誉的</w:t>
      </w:r>
      <w:r>
        <w:rPr>
          <w:spacing w:val="-45"/>
        </w:rPr>
        <w:t> </w:t>
      </w:r>
      <w:r>
        <w:rPr>
          <w:spacing w:val="-45"/>
        </w:rPr>
      </w:r>
      <w:r>
        <w:rPr/>
        <w:t>资产组或资产组组合进行减值测试，确认相应的减值损失；再对包含商誉的资产组或资产组组合进行减</w:t>
      </w:r>
      <w:r>
        <w:rPr>
          <w:spacing w:val="-45"/>
        </w:rPr>
        <w:t> </w:t>
      </w:r>
      <w:r>
        <w:rPr>
          <w:spacing w:val="-45"/>
        </w:rPr>
      </w:r>
      <w:r>
        <w:rPr/>
        <w:t>值测试。若包含商誉的资产组或资产组组合存在减值，应先抵减分摊至资产组或资产组组合中商誉的账</w:t>
      </w:r>
      <w:r>
        <w:rPr>
          <w:spacing w:val="-45"/>
        </w:rPr>
        <w:t> </w:t>
      </w:r>
      <w:r>
        <w:rPr>
          <w:spacing w:val="-45"/>
        </w:rPr>
      </w:r>
      <w:r>
        <w:rPr/>
        <w:t>面价值；再按比例抵减其他各项资产的账面价值。</w:t>
      </w:r>
    </w:p>
    <w:p>
      <w:pPr>
        <w:pStyle w:val="BodyText"/>
        <w:spacing w:line="240" w:lineRule="auto" w:before="53"/>
        <w:ind w:left="218" w:right="1853"/>
        <w:jc w:val="left"/>
      </w:pPr>
      <w:r>
        <w:rPr>
          <w:rFonts w:ascii="Times New Roman" w:hAnsi="Times New Roman" w:cs="Times New Roman" w:eastAsia="Times New Roman" w:hint="default"/>
        </w:rPr>
        <w:t>1</w:t>
      </w:r>
      <w:r>
        <w:rPr/>
        <w:t>）会找房</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网络技术有限公司 </w:t>
      </w:r>
      <w:r>
        <w:rPr>
          <w:rFonts w:ascii="Times New Roman" w:hAnsi="Times New Roman" w:cs="Times New Roman" w:eastAsia="Times New Roman" w:hint="default"/>
        </w:rPr>
        <w:t>2018 </w:t>
      </w:r>
      <w:r>
        <w:rPr/>
        <w:t>年末发生大量债权逾期，</w:t>
      </w:r>
      <w:r>
        <w:rPr>
          <w:rFonts w:ascii="Times New Roman" w:hAnsi="Times New Roman" w:cs="Times New Roman" w:eastAsia="Times New Roman" w:hint="default"/>
        </w:rPr>
        <w:t>2018 </w:t>
      </w:r>
      <w:r>
        <w:rPr/>
        <w:t>年度受经济环境影响，亏损金额</w:t>
      </w:r>
    </w:p>
    <w:p>
      <w:pPr>
        <w:pStyle w:val="BodyText"/>
        <w:spacing w:line="240" w:lineRule="auto" w:before="71"/>
        <w:ind w:left="218" w:right="1853"/>
        <w:jc w:val="left"/>
      </w:pPr>
      <w:r>
        <w:rPr>
          <w:rFonts w:ascii="Times New Roman" w:hAnsi="Times New Roman" w:cs="Times New Roman" w:eastAsia="Times New Roman" w:hint="default"/>
        </w:rPr>
        <w:t>341,078,276.66</w:t>
      </w:r>
      <w:r>
        <w:rPr>
          <w:rFonts w:ascii="Times New Roman" w:hAnsi="Times New Roman" w:cs="Times New Roman" w:eastAsia="Times New Roman" w:hint="default"/>
          <w:spacing w:val="28"/>
        </w:rPr>
        <w:t> </w:t>
      </w:r>
      <w:r>
        <w:rPr/>
        <w:t>元，谨慎起见，对会找房全额计提商誉减值损失。</w:t>
      </w:r>
    </w:p>
    <w:p>
      <w:pPr>
        <w:pStyle w:val="BodyText"/>
        <w:spacing w:line="309" w:lineRule="auto" w:before="108"/>
        <w:ind w:left="218" w:right="1990"/>
        <w:jc w:val="left"/>
      </w:pPr>
      <w:r>
        <w:rPr>
          <w:rFonts w:ascii="Times New Roman" w:hAnsi="Times New Roman" w:cs="Times New Roman" w:eastAsia="Times New Roman" w:hint="default"/>
        </w:rPr>
        <w:t>2</w:t>
      </w:r>
      <w:r>
        <w:rPr/>
        <w:t>）上海卓属信息技术有限公司</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年度受经济环境影响，亏损金额</w:t>
      </w:r>
      <w:r>
        <w:rPr>
          <w:spacing w:val="-34"/>
        </w:rPr>
        <w:t> </w:t>
      </w:r>
      <w:r>
        <w:rPr>
          <w:rFonts w:ascii="Times New Roman" w:hAnsi="Times New Roman" w:cs="Times New Roman" w:eastAsia="Times New Roman" w:hint="default"/>
        </w:rPr>
        <w:t>6,928,054.95</w:t>
      </w:r>
      <w:r>
        <w:rPr>
          <w:rFonts w:ascii="Times New Roman" w:hAnsi="Times New Roman" w:cs="Times New Roman" w:eastAsia="Times New Roman" w:hint="default"/>
          <w:spacing w:val="11"/>
        </w:rPr>
        <w:t> </w:t>
      </w:r>
      <w:r>
        <w:rPr/>
        <w:t>元，谨慎起见，对上</w:t>
      </w:r>
      <w:r>
        <w:rPr>
          <w:spacing w:val="-87"/>
        </w:rPr>
        <w:t> </w:t>
      </w:r>
      <w:r>
        <w:rPr/>
        <w:t>海卓属全额计提商誉减值损失。</w:t>
      </w:r>
    </w:p>
    <w:p>
      <w:pPr>
        <w:pStyle w:val="BodyText"/>
        <w:spacing w:line="309" w:lineRule="auto" w:before="70"/>
        <w:ind w:left="218" w:right="1853"/>
        <w:jc w:val="left"/>
      </w:pPr>
      <w:r>
        <w:rPr>
          <w:rFonts w:ascii="Times New Roman" w:hAnsi="Times New Roman" w:cs="Times New Roman" w:eastAsia="Times New Roman" w:hint="default"/>
        </w:rPr>
        <w:t>3</w:t>
      </w:r>
      <w:r>
        <w:rPr/>
        <w:t>）北京酷能量科技有限公司</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年度受经济环境影响，亏损金额</w:t>
      </w:r>
      <w:r>
        <w:rPr>
          <w:spacing w:val="-35"/>
        </w:rPr>
        <w:t> </w:t>
      </w:r>
      <w:r>
        <w:rPr>
          <w:rFonts w:ascii="Times New Roman" w:hAnsi="Times New Roman" w:cs="Times New Roman" w:eastAsia="Times New Roman" w:hint="default"/>
        </w:rPr>
        <w:t>8,832,467.95</w:t>
      </w:r>
      <w:r>
        <w:rPr>
          <w:rFonts w:ascii="Times New Roman" w:hAnsi="Times New Roman" w:cs="Times New Roman" w:eastAsia="Times New Roman" w:hint="default"/>
          <w:spacing w:val="10"/>
        </w:rPr>
        <w:t> </w:t>
      </w:r>
      <w:r>
        <w:rPr/>
        <w:t>元，谨慎起见，对酷能</w:t>
      </w:r>
      <w:r>
        <w:rPr>
          <w:spacing w:val="-81"/>
        </w:rPr>
        <w:t> </w:t>
      </w:r>
      <w:r>
        <w:rPr>
          <w:spacing w:val="-81"/>
        </w:rPr>
      </w:r>
      <w:r>
        <w:rPr/>
        <w:t>量全额计提商誉减值损失。</w:t>
      </w:r>
    </w:p>
    <w:p>
      <w:pPr>
        <w:pStyle w:val="BodyText"/>
        <w:spacing w:line="309" w:lineRule="auto" w:before="70"/>
        <w:ind w:left="218" w:right="1853"/>
        <w:jc w:val="left"/>
      </w:pPr>
      <w:r>
        <w:rPr>
          <w:rFonts w:ascii="Times New Roman" w:hAnsi="Times New Roman" w:cs="Times New Roman" w:eastAsia="Times New Roman" w:hint="default"/>
        </w:rPr>
        <w:t>4)</w:t>
      </w:r>
      <w:r>
        <w:rPr/>
        <w:t>除上述三家公司外，其他产生商誉的公司资产组预计未来现金流量的现值（可回收金额）参考利用中</w:t>
      </w:r>
      <w:r>
        <w:rPr>
          <w:spacing w:val="-18"/>
        </w:rPr>
        <w:t> </w:t>
      </w:r>
      <w:r>
        <w:rPr>
          <w:spacing w:val="-18"/>
        </w:rPr>
      </w:r>
      <w:r>
        <w:rPr/>
        <w:t>企华资产评估有限公司出具的有关上述各家公司商誉减值的资产评估报告。</w:t>
      </w:r>
    </w:p>
    <w:p>
      <w:pPr>
        <w:pStyle w:val="BodyText"/>
        <w:spacing w:line="240" w:lineRule="auto" w:before="71"/>
        <w:ind w:left="218" w:right="1853"/>
        <w:jc w:val="left"/>
      </w:pPr>
      <w:r>
        <w:rPr/>
        <w:t>（</w:t>
      </w:r>
      <w:r>
        <w:rPr>
          <w:rFonts w:ascii="Times New Roman" w:hAnsi="Times New Roman" w:cs="Times New Roman" w:eastAsia="Times New Roman" w:hint="default"/>
        </w:rPr>
        <w:t>2</w:t>
      </w:r>
      <w:r>
        <w:rPr/>
        <w:t>）重要假设及依据</w:t>
      </w:r>
    </w:p>
    <w:p>
      <w:pPr>
        <w:pStyle w:val="BodyText"/>
        <w:spacing w:line="326" w:lineRule="auto" w:before="108"/>
        <w:ind w:left="218" w:right="1853"/>
        <w:jc w:val="left"/>
      </w:pPr>
      <w:r>
        <w:rPr/>
        <w:t>①持续经营假设：是将资产组组合作为评估对象而作出的评估假定。即资产组组合作为经营主体，在所</w:t>
      </w:r>
      <w:r>
        <w:rPr>
          <w:spacing w:val="-45"/>
        </w:rPr>
        <w:t> </w:t>
      </w:r>
      <w:r>
        <w:rPr>
          <w:spacing w:val="-45"/>
        </w:rPr>
      </w:r>
      <w:r>
        <w:rPr>
          <w:spacing w:val="-1"/>
        </w:rPr>
        <w:t>处的外部环境下，按照经营目标，持续经营下去。经营者负责并有能力担当责任；资产组组合合法经营，</w:t>
      </w:r>
      <w:r>
        <w:rPr>
          <w:spacing w:val="-87"/>
        </w:rPr>
        <w:t> </w:t>
      </w:r>
      <w:r>
        <w:rPr>
          <w:spacing w:val="-87"/>
        </w:rPr>
      </w:r>
      <w:r>
        <w:rPr/>
        <w:t>并能够获取适当利润，以维持持续经营能力。</w:t>
      </w:r>
    </w:p>
    <w:p>
      <w:pPr>
        <w:pStyle w:val="BodyText"/>
        <w:spacing w:line="326" w:lineRule="auto" w:before="57"/>
        <w:ind w:left="218" w:right="1853"/>
        <w:jc w:val="left"/>
      </w:pPr>
      <w:r>
        <w:rPr/>
        <w:t>②国家现行的有关法律、法规及政策，国家宏观经济形势无重大变化；本次交易各方所处地区的政治、</w:t>
      </w:r>
      <w:r>
        <w:rPr>
          <w:spacing w:val="-44"/>
        </w:rPr>
        <w:t> </w:t>
      </w:r>
      <w:r>
        <w:rPr>
          <w:spacing w:val="-44"/>
        </w:rPr>
      </w:r>
      <w:r>
        <w:rPr/>
        <w:t>经济和社会环境无重大变化；无其他不可预测和不可抗力因素造成的重大不利影响；</w:t>
      </w:r>
    </w:p>
    <w:p>
      <w:pPr>
        <w:pStyle w:val="BodyText"/>
        <w:spacing w:line="240" w:lineRule="auto" w:before="58"/>
        <w:ind w:left="218" w:right="1853"/>
        <w:jc w:val="left"/>
      </w:pPr>
      <w:r>
        <w:rPr/>
        <w:t>③假设资产组经营者是负责的，且管理层有能力担当其职务；管理团队在预测期内能保持稳定。</w:t>
      </w:r>
    </w:p>
    <w:p>
      <w:pPr>
        <w:pStyle w:val="BodyText"/>
        <w:spacing w:line="240" w:lineRule="auto" w:before="123"/>
        <w:ind w:left="218" w:right="1853"/>
        <w:jc w:val="left"/>
      </w:pPr>
      <w:r>
        <w:rPr/>
        <w:t>④假设有关利率、汇率、赋税基准及税率，政策性征收费用等不发生重大变化；</w:t>
      </w:r>
    </w:p>
    <w:p>
      <w:pPr>
        <w:pStyle w:val="BodyText"/>
        <w:spacing w:line="240" w:lineRule="auto" w:before="123"/>
        <w:ind w:left="218" w:right="0"/>
        <w:jc w:val="left"/>
      </w:pPr>
      <w:r>
        <w:rPr/>
        <w:t>⑤假设企业在现有的管理方式和管理水平的基础上，经营范围、经营模式、及经营规模不发生重大变化。</w:t>
      </w:r>
    </w:p>
    <w:p>
      <w:pPr>
        <w:pStyle w:val="BodyText"/>
        <w:spacing w:line="240" w:lineRule="auto" w:before="123"/>
        <w:ind w:left="218" w:right="1853"/>
        <w:jc w:val="left"/>
      </w:pPr>
      <w:r>
        <w:rPr>
          <w:rFonts w:ascii="Times New Roman" w:hAnsi="Times New Roman" w:cs="Times New Roman" w:eastAsia="Times New Roman" w:hint="default"/>
        </w:rPr>
        <w:t>2</w:t>
      </w:r>
      <w:r>
        <w:rPr/>
        <w:t>）关键参数</w:t>
      </w:r>
    </w:p>
    <w:p>
      <w:pPr>
        <w:spacing w:line="240" w:lineRule="auto" w:before="4"/>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656"/>
        <w:gridCol w:w="2265"/>
        <w:gridCol w:w="3340"/>
      </w:tblGrid>
      <w:tr>
        <w:trPr>
          <w:trHeight w:val="438" w:hRule="exact"/>
        </w:trPr>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折现率</w:t>
            </w:r>
          </w:p>
        </w:tc>
        <w:tc>
          <w:tcPr>
            <w:tcW w:w="3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预测期</w:t>
            </w:r>
          </w:p>
        </w:tc>
      </w:tr>
      <w:tr>
        <w:trPr>
          <w:trHeight w:val="780" w:hRule="exact"/>
        </w:trPr>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4"/>
              <w:ind w:left="106" w:right="0"/>
              <w:jc w:val="left"/>
              <w:rPr>
                <w:rFonts w:ascii="宋体" w:hAnsi="宋体" w:cs="宋体" w:eastAsia="宋体" w:hint="default"/>
                <w:sz w:val="18"/>
                <w:szCs w:val="18"/>
              </w:rPr>
            </w:pPr>
            <w:r>
              <w:rPr>
                <w:rFonts w:ascii="宋体" w:hAnsi="宋体" w:cs="宋体" w:eastAsia="宋体" w:hint="default"/>
                <w:spacing w:val="22"/>
                <w:sz w:val="18"/>
                <w:szCs w:val="18"/>
              </w:rPr>
              <w:t>东阳三尚传媒股份有限公司</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40" w:lineRule="auto" w:before="85"/>
              <w:ind w:left="106"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2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15.97%</w:t>
            </w:r>
          </w:p>
        </w:tc>
        <w:tc>
          <w:tcPr>
            <w:tcW w:w="3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62" w:hRule="exact"/>
        </w:trPr>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w:t>
            </w:r>
            <w:r>
              <w:rPr>
                <w:rFonts w:ascii="宋体" w:hAnsi="宋体" w:cs="宋体" w:eastAsia="宋体" w:hint="default"/>
                <w:sz w:val="18"/>
                <w:szCs w:val="18"/>
              </w:rPr>
              <w:t>（合并）</w:t>
            </w:r>
          </w:p>
        </w:tc>
        <w:tc>
          <w:tcPr>
            <w:tcW w:w="2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9.94%</w:t>
            </w:r>
          </w:p>
        </w:tc>
        <w:tc>
          <w:tcPr>
            <w:tcW w:w="3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583" w:hRule="exact"/>
        </w:trPr>
        <w:tc>
          <w:tcPr>
            <w:tcW w:w="2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迪岸双赢集团有限公司（合并）</w:t>
            </w:r>
          </w:p>
        </w:tc>
        <w:tc>
          <w:tcPr>
            <w:tcW w:w="2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11.80%-11.72%</w:t>
            </w:r>
          </w:p>
        </w:tc>
        <w:tc>
          <w:tcPr>
            <w:tcW w:w="3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bl>
    <w:p>
      <w:pPr>
        <w:spacing w:line="240" w:lineRule="auto" w:before="4"/>
        <w:rPr>
          <w:rFonts w:ascii="宋体" w:hAnsi="宋体" w:cs="宋体" w:eastAsia="宋体" w:hint="default"/>
          <w:sz w:val="28"/>
          <w:szCs w:val="28"/>
        </w:rPr>
      </w:pPr>
    </w:p>
    <w:p>
      <w:pPr>
        <w:pStyle w:val="BodyText"/>
        <w:spacing w:line="364" w:lineRule="auto" w:before="44"/>
        <w:ind w:left="218" w:right="7787"/>
        <w:jc w:val="left"/>
      </w:pPr>
      <w:r>
        <w:rPr/>
        <w:t>商誉减值测试的影响</w:t>
      </w:r>
      <w:r>
        <w:rPr>
          <w:spacing w:val="-82"/>
        </w:rPr>
        <w:t> </w:t>
      </w:r>
      <w:r>
        <w:rPr/>
        <w:t>其他说明</w:t>
      </w:r>
    </w:p>
    <w:p>
      <w:pPr>
        <w:spacing w:line="240" w:lineRule="auto" w:before="3"/>
        <w:rPr>
          <w:rFonts w:ascii="宋体" w:hAnsi="宋体" w:cs="宋体" w:eastAsia="宋体" w:hint="default"/>
          <w:sz w:val="20"/>
          <w:szCs w:val="20"/>
        </w:rPr>
      </w:pPr>
    </w:p>
    <w:p>
      <w:pPr>
        <w:pStyle w:val="Heading6"/>
        <w:spacing w:line="240" w:lineRule="auto"/>
        <w:ind w:left="218" w:right="1853"/>
        <w:jc w:val="left"/>
        <w:rPr>
          <w:b w:val="0"/>
          <w:bCs w:val="0"/>
        </w:rPr>
      </w:pPr>
      <w:bookmarkStart w:name="15、长期待摊费用" w:id="264"/>
      <w:bookmarkEnd w:id="264"/>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213" w:type="dxa"/>
        <w:tblLayout w:type="fixed"/>
        <w:tblCellMar>
          <w:top w:w="0" w:type="dxa"/>
          <w:left w:w="0" w:type="dxa"/>
          <w:bottom w:w="0" w:type="dxa"/>
          <w:right w:w="0" w:type="dxa"/>
        </w:tblCellMar>
        <w:tblLook w:val="01E0"/>
      </w:tblPr>
      <w:tblGrid>
        <w:gridCol w:w="1594"/>
        <w:gridCol w:w="1596"/>
        <w:gridCol w:w="1595"/>
        <w:gridCol w:w="1594"/>
        <w:gridCol w:w="1594"/>
        <w:gridCol w:w="1594"/>
      </w:tblGrid>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47"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47"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65" w:footer="1019" w:top="960" w:bottom="1200" w:left="15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1,058,944.25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7,574,999.30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1,114,783.54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7,519,160.01</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商户搜索云服务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21,064,989.35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21,064,989.35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联络云平台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51,321,654.65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14,663,329.92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36,658,324.73</w:t>
            </w:r>
          </w:p>
        </w:tc>
      </w:tr>
      <w:tr>
        <w:trPr>
          <w:trHeight w:val="72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210"/>
              <w:jc w:val="left"/>
              <w:rPr>
                <w:rFonts w:ascii="宋体" w:hAnsi="宋体" w:cs="宋体" w:eastAsia="宋体" w:hint="default"/>
                <w:sz w:val="18"/>
                <w:szCs w:val="18"/>
              </w:rPr>
            </w:pPr>
            <w:r>
              <w:rPr>
                <w:rFonts w:ascii="宋体" w:hAnsi="宋体" w:cs="宋体" w:eastAsia="宋体" w:hint="default"/>
                <w:sz w:val="18"/>
                <w:szCs w:val="18"/>
              </w:rPr>
              <w:t>风控管理控制系</w:t>
            </w:r>
            <w:r>
              <w:rPr>
                <w:rFonts w:ascii="宋体" w:hAnsi="宋体" w:cs="宋体" w:eastAsia="宋体" w:hint="default"/>
                <w:spacing w:val="-84"/>
                <w:sz w:val="18"/>
                <w:szCs w:val="18"/>
              </w:rPr>
              <w:t> </w:t>
            </w:r>
            <w:r>
              <w:rPr>
                <w:rFonts w:ascii="宋体" w:hAnsi="宋体" w:cs="宋体" w:eastAsia="宋体" w:hint="default"/>
                <w:sz w:val="18"/>
                <w:szCs w:val="18"/>
              </w:rPr>
              <w:t>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92,865.56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92,865.56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租赁权益改良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23,852,079.00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380,669.00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8,424,379.00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-474,602.00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16,282,971.00</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447,404.00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5,038,573.24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926,458.00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92,700.00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4,466,819.24</w:t>
            </w:r>
          </w:p>
        </w:tc>
      </w:tr>
      <w:tr>
        <w:trPr>
          <w:trHeight w:val="7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03"/>
              <w:jc w:val="left"/>
              <w:rPr>
                <w:rFonts w:ascii="宋体" w:hAnsi="宋体" w:cs="宋体" w:eastAsia="宋体" w:hint="default"/>
                <w:sz w:val="18"/>
                <w:szCs w:val="18"/>
              </w:rPr>
            </w:pPr>
            <w:r>
              <w:rPr>
                <w:rFonts w:ascii="宋体" w:hAnsi="宋体" w:cs="宋体" w:eastAsia="宋体" w:hint="default"/>
                <w:spacing w:val="-9"/>
                <w:sz w:val="18"/>
                <w:szCs w:val="18"/>
              </w:rPr>
              <w:t>减：一年内到期的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长期待摊费用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97,837,936.81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12,994,241.54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46,286,805.37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-381,902.00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64,927,274.98</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16、递延所得税资产/递延所得税负债" w:id="265"/>
      <w:bookmarkEnd w:id="265"/>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未经抵销的递延所得税资产" w:id="266"/>
      <w:bookmarkEnd w:id="26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9"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存货相关</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683,374.61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170,843.65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26,651,468.28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6,647,960.93</w:t>
            </w: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67"/>
              <w:jc w:val="left"/>
              <w:rPr>
                <w:rFonts w:ascii="宋体" w:hAnsi="宋体" w:cs="宋体" w:eastAsia="宋体" w:hint="default"/>
                <w:sz w:val="18"/>
                <w:szCs w:val="18"/>
              </w:rPr>
            </w:pPr>
            <w:r>
              <w:rPr>
                <w:rFonts w:ascii="宋体" w:hAnsi="宋体" w:cs="宋体" w:eastAsia="宋体" w:hint="default"/>
                <w:sz w:val="18"/>
                <w:szCs w:val="18"/>
              </w:rPr>
              <w:t>应收账款与其他应收</w:t>
            </w:r>
            <w:r>
              <w:rPr>
                <w:rFonts w:ascii="宋体" w:hAnsi="宋体" w:cs="宋体" w:eastAsia="宋体" w:hint="default"/>
                <w:spacing w:val="-82"/>
                <w:sz w:val="18"/>
                <w:szCs w:val="18"/>
              </w:rPr>
              <w:t> </w:t>
            </w:r>
            <w:r>
              <w:rPr>
                <w:rFonts w:ascii="宋体" w:hAnsi="宋体" w:cs="宋体" w:eastAsia="宋体" w:hint="default"/>
                <w:sz w:val="18"/>
                <w:szCs w:val="18"/>
              </w:rPr>
              <w:t>账款相关</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134,272,514.90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29,488,338.15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43,438,140.03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9,187,494.39</w:t>
            </w: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67"/>
              <w:jc w:val="left"/>
              <w:rPr>
                <w:rFonts w:ascii="宋体" w:hAnsi="宋体" w:cs="宋体" w:eastAsia="宋体" w:hint="default"/>
                <w:sz w:val="18"/>
                <w:szCs w:val="18"/>
              </w:rPr>
            </w:pPr>
            <w:r>
              <w:rPr>
                <w:rFonts w:ascii="宋体" w:hAnsi="宋体" w:cs="宋体" w:eastAsia="宋体" w:hint="default"/>
                <w:sz w:val="18"/>
                <w:szCs w:val="18"/>
              </w:rPr>
              <w:t>固定资产、无形资产</w:t>
            </w:r>
            <w:r>
              <w:rPr>
                <w:rFonts w:ascii="宋体" w:hAnsi="宋体" w:cs="宋体" w:eastAsia="宋体" w:hint="default"/>
                <w:spacing w:val="-82"/>
                <w:sz w:val="18"/>
                <w:szCs w:val="18"/>
              </w:rPr>
              <w:t> </w:t>
            </w:r>
            <w:r>
              <w:rPr>
                <w:rFonts w:ascii="宋体" w:hAnsi="宋体" w:cs="宋体" w:eastAsia="宋体" w:hint="default"/>
                <w:sz w:val="18"/>
                <w:szCs w:val="18"/>
              </w:rPr>
              <w:t>与投资性房地产相关</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11,300,975.11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2,001,543.20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51,242,222.94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6,726,681.15</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股权投资相关</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5,865,231.00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1,466,307.75</w:t>
            </w:r>
          </w:p>
        </w:tc>
      </w:tr>
      <w:tr>
        <w:trPr>
          <w:trHeight w:val="40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预计费用相关</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5,470,812.00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218,225.00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4,821,921.00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428,896.00</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捐赠支出相关</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2,860,428.52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715,107.13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3,398,328.52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849,582.13</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未弥补亏损相关</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3,598,234.00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211,396.00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158,186,339.14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32,805,453.13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135,417,311.77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25,306,922.35</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未经抵销的递延所得税负债" w:id="267"/>
      <w:bookmarkEnd w:id="26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9"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1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67"/>
              <w:jc w:val="left"/>
              <w:rPr>
                <w:rFonts w:ascii="宋体" w:hAnsi="宋体" w:cs="宋体" w:eastAsia="宋体" w:hint="default"/>
                <w:sz w:val="18"/>
                <w:szCs w:val="18"/>
              </w:rPr>
            </w:pPr>
            <w:r>
              <w:rPr>
                <w:rFonts w:ascii="宋体" w:hAnsi="宋体" w:cs="宋体" w:eastAsia="宋体" w:hint="default"/>
                <w:sz w:val="18"/>
                <w:szCs w:val="18"/>
              </w:rPr>
              <w:t>非同一控制企业合并</w:t>
            </w:r>
            <w:r>
              <w:rPr>
                <w:rFonts w:ascii="宋体" w:hAnsi="宋体" w:cs="宋体" w:eastAsia="宋体" w:hint="default"/>
                <w:spacing w:val="-82"/>
                <w:sz w:val="18"/>
                <w:szCs w:val="18"/>
              </w:rPr>
              <w:t> </w:t>
            </w:r>
            <w:r>
              <w:rPr>
                <w:rFonts w:ascii="宋体" w:hAnsi="宋体" w:cs="宋体" w:eastAsia="宋体" w:hint="default"/>
                <w:sz w:val="18"/>
                <w:szCs w:val="18"/>
              </w:rPr>
              <w:t>资产评估增值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348,376,278.21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71,169,365.84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372,107,110.65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75,578,880.94</w:t>
            </w:r>
          </w:p>
        </w:tc>
      </w:tr>
    </w:tbl>
    <w:p>
      <w:pPr>
        <w:spacing w:after="0" w:line="240" w:lineRule="auto"/>
        <w:jc w:val="lef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04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3"/>
              <w:jc w:val="left"/>
              <w:rPr>
                <w:rFonts w:ascii="宋体" w:hAnsi="宋体" w:cs="宋体" w:eastAsia="宋体" w:hint="default"/>
                <w:sz w:val="18"/>
                <w:szCs w:val="18"/>
              </w:rPr>
            </w:pPr>
            <w:r>
              <w:rPr>
                <w:rFonts w:ascii="宋体" w:hAnsi="宋体" w:cs="宋体" w:eastAsia="宋体" w:hint="default"/>
                <w:spacing w:val="-2"/>
                <w:sz w:val="18"/>
                <w:szCs w:val="18"/>
              </w:rPr>
              <w:t>确认数字天域（香港）</w:t>
            </w:r>
            <w:r>
              <w:rPr>
                <w:rFonts w:ascii="宋体" w:hAnsi="宋体" w:cs="宋体" w:eastAsia="宋体" w:hint="default"/>
                <w:sz w:val="18"/>
                <w:szCs w:val="18"/>
              </w:rPr>
              <w:t> 科技有限公司利润差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异</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1,074,489,430.60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161,173,414.59</w:t>
            </w:r>
          </w:p>
        </w:tc>
      </w:tr>
      <w:tr>
        <w:trPr>
          <w:trHeight w:val="72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67"/>
              <w:jc w:val="left"/>
              <w:rPr>
                <w:rFonts w:ascii="宋体" w:hAnsi="宋体" w:cs="宋体" w:eastAsia="宋体" w:hint="default"/>
                <w:sz w:val="18"/>
                <w:szCs w:val="18"/>
              </w:rPr>
            </w:pPr>
            <w:r>
              <w:rPr>
                <w:rFonts w:ascii="宋体" w:hAnsi="宋体" w:cs="宋体" w:eastAsia="宋体" w:hint="default"/>
                <w:sz w:val="18"/>
                <w:szCs w:val="18"/>
              </w:rPr>
              <w:t>固定资产、无形资产</w:t>
            </w:r>
            <w:r>
              <w:rPr>
                <w:rFonts w:ascii="宋体" w:hAnsi="宋体" w:cs="宋体" w:eastAsia="宋体" w:hint="default"/>
                <w:spacing w:val="-82"/>
                <w:sz w:val="18"/>
                <w:szCs w:val="18"/>
              </w:rPr>
              <w:t> </w:t>
            </w:r>
            <w:r>
              <w:rPr>
                <w:rFonts w:ascii="宋体" w:hAnsi="宋体" w:cs="宋体" w:eastAsia="宋体" w:hint="default"/>
                <w:sz w:val="18"/>
                <w:szCs w:val="18"/>
              </w:rPr>
              <w:t>与投资性房地产相关</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38,348,695.00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2,610,914.00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6,913,731.00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368,049.00</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386,724,973.21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73,780,279.84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1,453,510,272.25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237,120,344.53</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3）以抵销后净额列示的递延所得税资产或负债" w:id="268"/>
      <w:bookmarkEnd w:id="26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2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319" w:right="136" w:hanging="182"/>
              <w:jc w:val="left"/>
              <w:rPr>
                <w:rFonts w:ascii="宋体" w:hAnsi="宋体" w:cs="宋体" w:eastAsia="宋体" w:hint="default"/>
                <w:sz w:val="18"/>
                <w:szCs w:val="18"/>
              </w:rPr>
            </w:pPr>
            <w:r>
              <w:rPr>
                <w:rFonts w:ascii="宋体" w:hAnsi="宋体" w:cs="宋体" w:eastAsia="宋体" w:hint="default"/>
                <w:sz w:val="18"/>
                <w:szCs w:val="18"/>
              </w:rPr>
              <w:t>递延所得税资产和负</w:t>
            </w:r>
            <w:r>
              <w:rPr>
                <w:rFonts w:ascii="宋体" w:hAnsi="宋体" w:cs="宋体" w:eastAsia="宋体" w:hint="default"/>
                <w:spacing w:val="-82"/>
                <w:sz w:val="18"/>
                <w:szCs w:val="18"/>
              </w:rPr>
              <w:t> </w:t>
            </w:r>
            <w:r>
              <w:rPr>
                <w:rFonts w:ascii="宋体" w:hAnsi="宋体" w:cs="宋体" w:eastAsia="宋体" w:hint="default"/>
                <w:sz w:val="18"/>
                <w:szCs w:val="18"/>
              </w:rPr>
              <w:t>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225" w:right="137" w:hanging="90"/>
              <w:jc w:val="left"/>
              <w:rPr>
                <w:rFonts w:ascii="宋体" w:hAnsi="宋体" w:cs="宋体" w:eastAsia="宋体" w:hint="default"/>
                <w:sz w:val="18"/>
                <w:szCs w:val="18"/>
              </w:rPr>
            </w:pPr>
            <w:r>
              <w:rPr>
                <w:rFonts w:ascii="宋体" w:hAnsi="宋体" w:cs="宋体" w:eastAsia="宋体" w:hint="default"/>
                <w:sz w:val="18"/>
                <w:szCs w:val="18"/>
              </w:rPr>
              <w:t>抵销后递延所得税资</w:t>
            </w:r>
            <w:r>
              <w:rPr>
                <w:rFonts w:ascii="宋体" w:hAnsi="宋体" w:cs="宋体" w:eastAsia="宋体" w:hint="default"/>
                <w:spacing w:val="-82"/>
                <w:sz w:val="18"/>
                <w:szCs w:val="18"/>
              </w:rPr>
              <w:t> </w:t>
            </w:r>
            <w:r>
              <w:rPr>
                <w:rFonts w:ascii="宋体" w:hAnsi="宋体" w:cs="宋体" w:eastAsia="宋体" w:hint="default"/>
                <w:sz w:val="18"/>
                <w:szCs w:val="18"/>
              </w:rPr>
              <w:t>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318" w:right="135" w:hanging="182"/>
              <w:jc w:val="left"/>
              <w:rPr>
                <w:rFonts w:ascii="宋体" w:hAnsi="宋体" w:cs="宋体" w:eastAsia="宋体" w:hint="default"/>
                <w:sz w:val="18"/>
                <w:szCs w:val="18"/>
              </w:rPr>
            </w:pPr>
            <w:r>
              <w:rPr>
                <w:rFonts w:ascii="宋体" w:hAnsi="宋体" w:cs="宋体" w:eastAsia="宋体" w:hint="default"/>
                <w:sz w:val="18"/>
                <w:szCs w:val="18"/>
              </w:rPr>
              <w:t>递延所得税资产和负</w:t>
            </w:r>
            <w:r>
              <w:rPr>
                <w:rFonts w:ascii="宋体" w:hAnsi="宋体" w:cs="宋体" w:eastAsia="宋体" w:hint="default"/>
                <w:spacing w:val="-82"/>
                <w:sz w:val="18"/>
                <w:szCs w:val="18"/>
              </w:rPr>
              <w:t> </w:t>
            </w:r>
            <w:r>
              <w:rPr>
                <w:rFonts w:ascii="宋体" w:hAnsi="宋体" w:cs="宋体" w:eastAsia="宋体" w:hint="default"/>
                <w:sz w:val="18"/>
                <w:szCs w:val="18"/>
              </w:rPr>
              <w:t>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226" w:right="134" w:hanging="90"/>
              <w:jc w:val="left"/>
              <w:rPr>
                <w:rFonts w:ascii="宋体" w:hAnsi="宋体" w:cs="宋体" w:eastAsia="宋体" w:hint="default"/>
                <w:sz w:val="18"/>
                <w:szCs w:val="18"/>
              </w:rPr>
            </w:pPr>
            <w:r>
              <w:rPr>
                <w:rFonts w:ascii="宋体" w:hAnsi="宋体" w:cs="宋体" w:eastAsia="宋体" w:hint="default"/>
                <w:sz w:val="18"/>
                <w:szCs w:val="18"/>
              </w:rPr>
              <w:t>抵销后递延所得税资</w:t>
            </w:r>
            <w:r>
              <w:rPr>
                <w:rFonts w:ascii="宋体" w:hAnsi="宋体" w:cs="宋体" w:eastAsia="宋体" w:hint="default"/>
                <w:spacing w:val="-82"/>
                <w:sz w:val="18"/>
                <w:szCs w:val="18"/>
              </w:rPr>
              <w:t> </w:t>
            </w:r>
            <w:r>
              <w:rPr>
                <w:rFonts w:ascii="宋体" w:hAnsi="宋体" w:cs="宋体" w:eastAsia="宋体" w:hint="default"/>
                <w:sz w:val="18"/>
                <w:szCs w:val="18"/>
              </w:rPr>
              <w:t>产或负债期初余额</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429,622.00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32,375,831.13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134,029.00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25,172,893.35</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429,622.00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73,350,657.84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134,029.00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236,986,315.53</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17、其他非流动资产" w:id="269"/>
      <w:bookmarkEnd w:id="269"/>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73"/>
              <w:jc w:val="left"/>
              <w:rPr>
                <w:rFonts w:ascii="宋体" w:hAnsi="宋体" w:cs="宋体" w:eastAsia="宋体" w:hint="default"/>
                <w:sz w:val="18"/>
                <w:szCs w:val="18"/>
              </w:rPr>
            </w:pPr>
            <w:r>
              <w:rPr>
                <w:rFonts w:ascii="宋体" w:hAnsi="宋体" w:cs="宋体" w:eastAsia="宋体" w:hint="default"/>
                <w:sz w:val="18"/>
                <w:szCs w:val="18"/>
              </w:rPr>
              <w:t>“吉林泛亚信托投资有限公司”投资</w:t>
            </w:r>
            <w:r>
              <w:rPr>
                <w:rFonts w:ascii="宋体" w:hAnsi="宋体" w:cs="宋体" w:eastAsia="宋体" w:hint="default"/>
                <w:spacing w:val="-75"/>
                <w:sz w:val="18"/>
                <w:szCs w:val="18"/>
              </w:rPr>
              <w:t> </w:t>
            </w:r>
            <w:r>
              <w:rPr>
                <w:rFonts w:ascii="宋体" w:hAnsi="宋体" w:cs="宋体" w:eastAsia="宋体" w:hint="default"/>
                <w:sz w:val="18"/>
                <w:szCs w:val="18"/>
              </w:rPr>
              <w:t>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113,375,521.00</w:t>
            </w:r>
          </w:p>
        </w:tc>
      </w:tr>
      <w:tr>
        <w:trPr>
          <w:trHeight w:val="72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5"/>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苏州睿繁投资中心（有限合伙）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投资</w:t>
            </w:r>
            <w:r>
              <w:rPr>
                <w:rFonts w:ascii="宋体" w:hAnsi="宋体" w:cs="宋体" w:eastAsia="宋体" w:hint="default"/>
                <w:spacing w:val="-81"/>
                <w:sz w:val="18"/>
                <w:szCs w:val="18"/>
              </w:rPr>
              <w:t> </w:t>
            </w:r>
            <w:r>
              <w:rPr>
                <w:rFonts w:ascii="宋体" w:hAnsi="宋体" w:cs="宋体" w:eastAsia="宋体" w:hint="default"/>
                <w:sz w:val="18"/>
                <w:szCs w:val="18"/>
              </w:rPr>
              <w:t>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32,200,000.00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271,451.06</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预付购车款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1,349,322.00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32,200,000.00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114,996,294.06</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18、短期借款" w:id="270"/>
      <w:bookmarkEnd w:id="270"/>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
        <w:rPr>
          <w:rFonts w:ascii="宋体" w:hAnsi="宋体" w:cs="宋体" w:eastAsia="宋体" w:hint="default"/>
          <w:b/>
          <w:bCs/>
          <w:sz w:val="25"/>
          <w:szCs w:val="25"/>
        </w:rPr>
      </w:pPr>
    </w:p>
    <w:p>
      <w:pPr>
        <w:pStyle w:val="Heading6"/>
        <w:spacing w:line="240" w:lineRule="auto"/>
        <w:ind w:right="1949"/>
        <w:jc w:val="left"/>
        <w:rPr>
          <w:b w:val="0"/>
          <w:bCs w:val="0"/>
        </w:rPr>
      </w:pPr>
      <w:bookmarkStart w:name="（1）短期借款分类" w:id="271"/>
      <w:bookmarkEnd w:id="27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503,574,924.00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32,991,023.00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770,829,230.00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71,844,078.00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2,520,000,000.00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09" w:right="0"/>
              <w:jc w:val="left"/>
              <w:rPr>
                <w:rFonts w:ascii="Times New Roman" w:hAnsi="Times New Roman" w:cs="Times New Roman" w:eastAsia="Times New Roman" w:hint="default"/>
                <w:sz w:val="18"/>
                <w:szCs w:val="18"/>
              </w:rPr>
            </w:pPr>
            <w:r>
              <w:rPr>
                <w:rFonts w:ascii="Times New Roman"/>
                <w:sz w:val="18"/>
              </w:rPr>
              <w:t>2,054,404,154.00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03" w:right="0"/>
              <w:jc w:val="left"/>
              <w:rPr>
                <w:rFonts w:ascii="Times New Roman" w:hAnsi="Times New Roman" w:cs="Times New Roman" w:eastAsia="Times New Roman" w:hint="default"/>
                <w:sz w:val="18"/>
                <w:szCs w:val="18"/>
              </w:rPr>
            </w:pPr>
            <w:r>
              <w:rPr>
                <w:rFonts w:ascii="Times New Roman"/>
                <w:sz w:val="18"/>
              </w:rPr>
              <w:t>2,624,835,101.00</w:t>
            </w:r>
          </w:p>
        </w:tc>
      </w:tr>
    </w:tbl>
    <w:p>
      <w:pPr>
        <w:pStyle w:val="BodyText"/>
        <w:spacing w:line="240" w:lineRule="auto" w:before="55"/>
        <w:ind w:left="118" w:right="1949"/>
        <w:jc w:val="left"/>
      </w:pPr>
      <w:r>
        <w:rPr/>
        <w:t>短期借款分类的说明：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19、应付票据及应付账款" w:id="272"/>
      <w:bookmarkEnd w:id="272"/>
      <w:r>
        <w:rPr>
          <w:b w:val="0"/>
          <w:bCs w:val="0"/>
        </w:rPr>
      </w:r>
      <w:r>
        <w:rPr>
          <w:rFonts w:ascii="Times New Roman" w:hAnsi="Times New Roman" w:cs="Times New Roman" w:eastAsia="Times New Roman" w:hint="default"/>
        </w:rPr>
        <w:t>19</w:t>
      </w:r>
      <w:r>
        <w:rPr/>
        <w:t>、应付票据及应付账款</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226,850,000.00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2,193,360,158.10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1,911,601,025.76</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2,420,210,158.10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1,911,601,025.76</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1）应付票据分类列示" w:id="273"/>
      <w:bookmarkEnd w:id="273"/>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226,850,000.00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226,850,000.00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118" w:right="1949"/>
        <w:jc w:val="left"/>
      </w:pPr>
      <w:r>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25"/>
        </w:rPr>
        <w:t> </w:t>
      </w:r>
      <w:r>
        <w:rPr/>
        <w:t>元。</w:t>
      </w:r>
    </w:p>
    <w:p>
      <w:pPr>
        <w:spacing w:line="240" w:lineRule="auto" w:before="6"/>
        <w:rPr>
          <w:rFonts w:ascii="宋体" w:hAnsi="宋体" w:cs="宋体" w:eastAsia="宋体" w:hint="default"/>
          <w:sz w:val="26"/>
          <w:szCs w:val="26"/>
        </w:rPr>
      </w:pPr>
    </w:p>
    <w:p>
      <w:pPr>
        <w:pStyle w:val="Heading6"/>
        <w:spacing w:line="240" w:lineRule="auto"/>
        <w:ind w:right="1949"/>
        <w:jc w:val="left"/>
        <w:rPr>
          <w:b w:val="0"/>
          <w:bCs w:val="0"/>
        </w:rPr>
      </w:pPr>
      <w:bookmarkStart w:name="（2）应付账款列示" w:id="274"/>
      <w:bookmarkEnd w:id="274"/>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2,161,734,112.90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1,894,643,932.03</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21,567,897.58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6,199,991.19</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3,540,773.08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5,073,614.00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6,517,374.54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5,683,488.54</w:t>
            </w: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2,193,360,158.10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1,911,601,025.76</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0、预收款项" w:id="275"/>
      <w:bookmarkEnd w:id="275"/>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预收款项列示" w:id="276"/>
      <w:bookmarkEnd w:id="27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243,207,412.03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252,160,499.29</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18,237,785.40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28,702,630.85</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29,223,981.85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2,487,188.00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13,413,819.00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13,203,824.00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304,082,998.28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296,554,142.14</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1、应付职工薪酬" w:id="277"/>
      <w:bookmarkEnd w:id="277"/>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应付职工薪酬列示" w:id="278"/>
      <w:bookmarkEnd w:id="27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105,138,704.32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873,563,917.75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866,478,481.55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112,224,140.52</w:t>
            </w:r>
          </w:p>
        </w:tc>
      </w:tr>
      <w:tr>
        <w:trPr>
          <w:trHeight w:val="72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104"/>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w:t>
            </w:r>
            <w:r>
              <w:rPr>
                <w:rFonts w:ascii="宋体" w:hAnsi="宋体" w:cs="宋体" w:eastAsia="宋体" w:hint="default"/>
                <w:spacing w:val="-81"/>
                <w:sz w:val="18"/>
                <w:szCs w:val="18"/>
              </w:rPr>
              <w:t> </w:t>
            </w:r>
            <w:r>
              <w:rPr>
                <w:rFonts w:ascii="宋体" w:hAnsi="宋体" w:cs="宋体" w:eastAsia="宋体" w:hint="default"/>
                <w:sz w:val="18"/>
                <w:szCs w:val="18"/>
              </w:rPr>
              <w:t>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2,943,291.30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36,320,318.46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36,347,758.96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2,915,850.80</w:t>
            </w:r>
          </w:p>
        </w:tc>
      </w:tr>
      <w:tr>
        <w:trPr>
          <w:trHeight w:val="41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108,081,995.62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909,884,236.21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902,826,240.51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115,139,991.32</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短期薪酬列示" w:id="279"/>
      <w:bookmarkEnd w:id="27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6"/>
              <w:ind w:left="103"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z w:val="18"/>
                <w:szCs w:val="18"/>
              </w:rPr>
              <w:t> 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82,295,850.47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751,048,886.28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745,952,191.06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87,392,545.69</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8,823,399.25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8,823,399.25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0.00</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2,661,900.63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66,333,104.45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66,123,108.18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2,871,896.90</w:t>
            </w:r>
          </w:p>
        </w:tc>
      </w:tr>
      <w:tr>
        <w:trPr>
          <w:trHeight w:val="72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1,265,903.45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15,875,398.23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15,872,034.24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1,269,267.44</w:t>
            </w: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9"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40,979.92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524,058.37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518,572.99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46,465.30</w:t>
            </w: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09"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97,606.96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1,419,690.98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1,423,321.78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93,976.16</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海外社保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1,253,886.00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48,200,666.29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47,992,364.29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1,462,188.00</w:t>
            </w:r>
          </w:p>
        </w:tc>
      </w:tr>
      <w:tr>
        <w:trPr>
          <w:trHeight w:val="727"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5"/>
              <w:ind w:left="103" w:right="104"/>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台湾劳保费、补</w:t>
            </w:r>
            <w:r>
              <w:rPr>
                <w:rFonts w:ascii="宋体" w:hAnsi="宋体" w:cs="宋体" w:eastAsia="宋体" w:hint="default"/>
                <w:spacing w:val="-81"/>
                <w:sz w:val="18"/>
                <w:szCs w:val="18"/>
              </w:rPr>
              <w:t> </w:t>
            </w:r>
            <w:r>
              <w:rPr>
                <w:rFonts w:ascii="宋体" w:hAnsi="宋体" w:cs="宋体" w:eastAsia="宋体" w:hint="default"/>
                <w:sz w:val="18"/>
                <w:szCs w:val="18"/>
              </w:rPr>
              <w:t>充医疗保险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3,524.30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313,290.58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316,814.88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0.00</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508,460.00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16,366,475.18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16,465,506.18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409,429.00</w:t>
            </w:r>
          </w:p>
        </w:tc>
      </w:tr>
      <w:tr>
        <w:trPr>
          <w:trHeight w:val="72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5"/>
              <w:ind w:left="103" w:right="10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z w:val="18"/>
                <w:szCs w:val="18"/>
              </w:rPr>
              <w:t> 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128,373.22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1,137,886.59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1,153,419.88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112,839.93</w:t>
            </w:r>
          </w:p>
        </w:tc>
      </w:tr>
      <w:tr>
        <w:trPr>
          <w:trHeight w:val="41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19,544,120.00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29,854,166.00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27,960,857.00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21,437,429.00</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105,138,704.32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873,563,917.75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866,478,481.55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112,224,140.52</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3）设定提存计划列示" w:id="280"/>
      <w:bookmarkEnd w:id="28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1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2,854,405.38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35,147,800.02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35,175,980.93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2,826,224.47</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88,885.92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1,172,518.44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1,171,778.03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89,626.33</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2,943,291.30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36,320,318.46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36,347,758.96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2,915,850.80</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22、应交税费" w:id="281"/>
      <w:bookmarkEnd w:id="281"/>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68,381,252.42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47,893,523.18</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23,078,335.59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8,002,658.64</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1,740,173.95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2,118,980.94</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172,237.14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66,572.32</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营业税（海外）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890,485.00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w:t>
            </w:r>
            <w:r>
              <w:rPr>
                <w:rFonts w:ascii="宋体" w:hAnsi="宋体" w:cs="宋体" w:eastAsia="宋体" w:hint="default"/>
                <w:sz w:val="18"/>
                <w:szCs w:val="18"/>
              </w:rPr>
              <w:t>包含地方教育费附加）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174,825.50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67,382.38</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1,071,427.86</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5,228,620.47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1,492,100.46</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99,665,930.07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60,712,645.78</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23、其他应付款" w:id="282"/>
      <w:bookmarkEnd w:id="282"/>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4,394,054.31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4,802,928.80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31,128,033.38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1,308,635,932.29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220,248,542.30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1,344,158,019.98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225,051,471.10</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1）应付利息" w:id="283"/>
      <w:bookmarkEnd w:id="28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FFFFFF" w:color="auto" w:val="clear"/>
              </w:rPr>
              <w:t>短期借款应付利息</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2,746,021.68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4,017,542.21</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FFFFFF" w:color="auto" w:val="clear"/>
              </w:rPr>
              <w:t>长期借款应付利息</w:t>
            </w:r>
            <w:r>
              <w:rPr>
                <w:rFonts w:ascii="宋体" w:hAnsi="宋体" w:cs="宋体" w:eastAsia="宋体" w:hint="default"/>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1,648,032.63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785,386.59</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4,394,054.31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4,802,928.80</w:t>
            </w:r>
          </w:p>
        </w:tc>
      </w:tr>
    </w:tbl>
    <w:p>
      <w:pPr>
        <w:pStyle w:val="BodyText"/>
        <w:spacing w:line="240" w:lineRule="auto" w:before="55"/>
        <w:ind w:left="118" w:right="1949"/>
        <w:jc w:val="left"/>
      </w:pPr>
      <w:r>
        <w:rPr/>
        <w:t>重要的已逾期未支付的利息情况：</w:t>
      </w:r>
    </w:p>
    <w:p>
      <w:pPr>
        <w:pStyle w:val="BodyText"/>
        <w:spacing w:line="240" w:lineRule="auto" w:before="123"/>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2）应付股利" w:id="284"/>
      <w:bookmarkEnd w:id="284"/>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31,128,033.38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31,128,033.38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5" w:lineRule="auto" w:before="55"/>
        <w:ind w:left="118" w:right="4300"/>
        <w:jc w:val="left"/>
      </w:pPr>
      <w:r>
        <w:rPr/>
        <w:t>其他说明，包括重要的超过</w:t>
      </w:r>
      <w:r>
        <w:rPr>
          <w:spacing w:val="-31"/>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年未支付的应付股利，应披露未支付原因：</w:t>
      </w:r>
      <w:r>
        <w:rPr>
          <w:spacing w:val="-87"/>
        </w:rPr>
        <w:t> </w:t>
      </w:r>
      <w:r>
        <w:rPr>
          <w:spacing w:val="-87"/>
        </w:rPr>
      </w:r>
      <w:r>
        <w:rPr/>
        <w:t>无</w:t>
      </w:r>
    </w:p>
    <w:p>
      <w:pPr>
        <w:spacing w:line="240" w:lineRule="auto" w:before="5"/>
        <w:rPr>
          <w:rFonts w:ascii="宋体" w:hAnsi="宋体" w:cs="宋体" w:eastAsia="宋体" w:hint="default"/>
          <w:sz w:val="21"/>
          <w:szCs w:val="21"/>
        </w:rPr>
      </w:pPr>
    </w:p>
    <w:p>
      <w:pPr>
        <w:pStyle w:val="Heading6"/>
        <w:spacing w:line="240" w:lineRule="auto"/>
        <w:ind w:right="1949"/>
        <w:jc w:val="left"/>
        <w:rPr>
          <w:b w:val="0"/>
          <w:bCs w:val="0"/>
        </w:rPr>
      </w:pPr>
      <w:bookmarkStart w:name="（3）其他应付款" w:id="285"/>
      <w:bookmarkEnd w:id="285"/>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rFonts w:ascii="Times New Roman" w:hAnsi="Times New Roman" w:cs="Times New Roman" w:eastAsia="Times New Roman" w:hint="default"/>
        </w:rPr>
        <w:t>1)</w:t>
      </w:r>
      <w:r>
        <w:rPr/>
        <w:t>按款项性质列示其他应付款</w:t>
      </w:r>
    </w:p>
    <w:p>
      <w:pPr>
        <w:pStyle w:val="BodyText"/>
        <w:spacing w:line="240" w:lineRule="auto" w:before="109"/>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应付其他单位款项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1,282,618,080.07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195,755,246.31</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应付员工款项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16,835,335.71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10,881,468.57</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9,182,516.51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13,611,827.42</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1,308,635,932.29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220,248,542.30</w:t>
            </w:r>
          </w:p>
        </w:tc>
      </w:tr>
    </w:tbl>
    <w:p>
      <w:pPr>
        <w:spacing w:line="240" w:lineRule="auto" w:before="8"/>
        <w:rPr>
          <w:rFonts w:ascii="宋体" w:hAnsi="宋体" w:cs="宋体" w:eastAsia="宋体" w:hint="default"/>
          <w:sz w:val="20"/>
          <w:szCs w:val="20"/>
        </w:rPr>
      </w:pPr>
    </w:p>
    <w:p>
      <w:pPr>
        <w:pStyle w:val="BodyText"/>
        <w:spacing w:line="309" w:lineRule="auto" w:before="44"/>
        <w:ind w:left="118" w:right="1942"/>
        <w:jc w:val="left"/>
      </w:pPr>
      <w:bookmarkStart w:name="本公司2018年将拥有本公司2018年将拥有的6.27亿元应收债权对外进行转让，" w:id="286"/>
      <w:bookmarkEnd w:id="286"/>
      <w:r>
        <w:rPr/>
      </w:r>
      <w:r>
        <w:rPr/>
        <w:t>本公司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年将拥有本公司</w:t>
      </w:r>
      <w:r>
        <w:rPr>
          <w:spacing w:val="-45"/>
        </w:rPr>
        <w:t> </w:t>
      </w:r>
      <w:r>
        <w:rPr>
          <w:rFonts w:ascii="Times New Roman" w:hAnsi="Times New Roman" w:cs="Times New Roman" w:eastAsia="Times New Roman" w:hint="default"/>
        </w:rPr>
        <w:t>2018 </w:t>
      </w:r>
      <w:r>
        <w:rPr/>
        <w:t>年将拥有的</w:t>
      </w:r>
      <w:r>
        <w:rPr>
          <w:spacing w:val="-45"/>
        </w:rPr>
        <w:t> </w:t>
      </w:r>
      <w:r>
        <w:rPr>
          <w:rFonts w:ascii="Times New Roman" w:hAnsi="Times New Roman" w:cs="Times New Roman" w:eastAsia="Times New Roman" w:hint="default"/>
        </w:rPr>
        <w:t>6.27 </w:t>
      </w:r>
      <w:r>
        <w:rPr/>
        <w:t>亿元应收债权对外进行转让，并缴纳保证金，对取得</w:t>
      </w:r>
      <w:r>
        <w:rPr>
          <w:spacing w:val="1"/>
        </w:rPr>
        <w:t> </w:t>
      </w:r>
      <w:r>
        <w:rPr/>
        <w:t>的转让价款作为负债列示，具体详见附注十三、其他重要事项</w:t>
      </w:r>
    </w:p>
    <w:p>
      <w:pPr>
        <w:spacing w:line="240" w:lineRule="auto" w:before="7"/>
        <w:rPr>
          <w:rFonts w:ascii="宋体" w:hAnsi="宋体" w:cs="宋体" w:eastAsia="宋体" w:hint="default"/>
          <w:sz w:val="23"/>
          <w:szCs w:val="23"/>
        </w:rPr>
      </w:pPr>
    </w:p>
    <w:p>
      <w:pPr>
        <w:pStyle w:val="Heading6"/>
        <w:spacing w:line="240" w:lineRule="auto"/>
        <w:ind w:right="1949"/>
        <w:jc w:val="left"/>
        <w:rPr>
          <w:b w:val="0"/>
          <w:bCs w:val="0"/>
        </w:rPr>
      </w:pPr>
      <w:bookmarkStart w:name="24、一年内到期的非流动负债" w:id="287"/>
      <w:bookmarkEnd w:id="287"/>
      <w:r>
        <w:rPr>
          <w:b w:val="0"/>
          <w:bCs w:val="0"/>
        </w:rPr>
      </w:r>
      <w:r>
        <w:rPr>
          <w:rFonts w:ascii="Times New Roman" w:hAnsi="Times New Roman" w:cs="Times New Roman" w:eastAsia="Times New Roman" w:hint="default"/>
        </w:rPr>
        <w:t>24</w:t>
      </w:r>
      <w:r>
        <w:rPr/>
        <w:t>、一年内到期的非流动负债</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276,553,282.00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472,724,972.00</w:t>
            </w: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712,357.00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676,910.00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46" w:right="0"/>
              <w:jc w:val="left"/>
              <w:rPr>
                <w:rFonts w:ascii="Times New Roman" w:hAnsi="Times New Roman" w:cs="Times New Roman" w:eastAsia="Times New Roman" w:hint="default"/>
                <w:sz w:val="18"/>
                <w:szCs w:val="18"/>
              </w:rPr>
            </w:pPr>
            <w:r>
              <w:rPr>
                <w:rFonts w:ascii="Times New Roman"/>
                <w:sz w:val="18"/>
              </w:rPr>
              <w:t>277,265,639.00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40" w:right="0"/>
              <w:jc w:val="left"/>
              <w:rPr>
                <w:rFonts w:ascii="Times New Roman" w:hAnsi="Times New Roman" w:cs="Times New Roman" w:eastAsia="Times New Roman" w:hint="default"/>
                <w:sz w:val="18"/>
                <w:szCs w:val="18"/>
              </w:rPr>
            </w:pPr>
            <w:r>
              <w:rPr>
                <w:rFonts w:ascii="Times New Roman"/>
                <w:sz w:val="18"/>
              </w:rPr>
              <w:t>473,401,882.00</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25、其他流动负债" w:id="288"/>
      <w:bookmarkEnd w:id="288"/>
      <w:r>
        <w:rPr>
          <w:b w:val="0"/>
          <w:bCs w:val="0"/>
        </w:rPr>
      </w:r>
      <w:r>
        <w:rPr>
          <w:rFonts w:ascii="Times New Roman" w:hAnsi="Times New Roman" w:cs="Times New Roman" w:eastAsia="Times New Roman" w:hint="default"/>
        </w:rPr>
        <w:t>25</w:t>
      </w:r>
      <w:r>
        <w:rPr/>
        <w:t>、其他流动负债</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40,452,515.88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40,452,515.88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118" w:right="1949"/>
        <w:jc w:val="left"/>
      </w:pPr>
      <w:r>
        <w:rPr/>
        <w:t>短期应付债券的增减变动：</w:t>
      </w:r>
    </w:p>
    <w:p>
      <w:pPr>
        <w:pStyle w:val="BodyText"/>
        <w:spacing w:line="240" w:lineRule="auto" w:before="12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7"/>
        <w:gridCol w:w="798"/>
        <w:gridCol w:w="798"/>
      </w:tblGrid>
      <w:tr>
        <w:trPr>
          <w:trHeight w:val="104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303" w:right="120" w:hanging="182"/>
              <w:jc w:val="left"/>
              <w:rPr>
                <w:rFonts w:ascii="宋体" w:hAnsi="宋体" w:cs="宋体" w:eastAsia="宋体" w:hint="default"/>
                <w:sz w:val="18"/>
                <w:szCs w:val="18"/>
              </w:rPr>
            </w:pPr>
            <w:r>
              <w:rPr>
                <w:rFonts w:ascii="宋体" w:hAnsi="宋体" w:cs="宋体" w:eastAsia="宋体" w:hint="default"/>
                <w:sz w:val="18"/>
                <w:szCs w:val="18"/>
              </w:rPr>
              <w:t>债券名</w:t>
            </w:r>
            <w:r>
              <w:rPr>
                <w:rFonts w:ascii="宋体" w:hAnsi="宋体" w:cs="宋体" w:eastAsia="宋体" w:hint="default"/>
                <w:spacing w:val="-87"/>
                <w:sz w:val="18"/>
                <w:szCs w:val="18"/>
              </w:rPr>
              <w:t> </w:t>
            </w:r>
            <w:r>
              <w:rPr>
                <w:rFonts w:ascii="宋体" w:hAnsi="宋体" w:cs="宋体" w:eastAsia="宋体" w:hint="default"/>
                <w:sz w:val="18"/>
                <w:szCs w:val="18"/>
              </w:rPr>
              <w:t>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11"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303" w:right="120" w:hanging="182"/>
              <w:jc w:val="left"/>
              <w:rPr>
                <w:rFonts w:ascii="宋体" w:hAnsi="宋体" w:cs="宋体" w:eastAsia="宋体" w:hint="default"/>
                <w:sz w:val="18"/>
                <w:szCs w:val="18"/>
              </w:rPr>
            </w:pPr>
            <w:r>
              <w:rPr>
                <w:rFonts w:ascii="宋体" w:hAnsi="宋体" w:cs="宋体" w:eastAsia="宋体" w:hint="default"/>
                <w:sz w:val="18"/>
                <w:szCs w:val="18"/>
              </w:rPr>
              <w:t>发行日</w:t>
            </w:r>
            <w:r>
              <w:rPr>
                <w:rFonts w:ascii="宋体" w:hAnsi="宋体" w:cs="宋体" w:eastAsia="宋体" w:hint="default"/>
                <w:spacing w:val="-87"/>
                <w:sz w:val="18"/>
                <w:szCs w:val="18"/>
              </w:rPr>
              <w:t> </w:t>
            </w:r>
            <w:r>
              <w:rPr>
                <w:rFonts w:ascii="宋体" w:hAnsi="宋体" w:cs="宋体" w:eastAsia="宋体" w:hint="default"/>
                <w:sz w:val="18"/>
                <w:szCs w:val="18"/>
              </w:rPr>
              <w:t>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302" w:right="121" w:hanging="182"/>
              <w:jc w:val="left"/>
              <w:rPr>
                <w:rFonts w:ascii="宋体" w:hAnsi="宋体" w:cs="宋体" w:eastAsia="宋体" w:hint="default"/>
                <w:sz w:val="18"/>
                <w:szCs w:val="18"/>
              </w:rPr>
            </w:pPr>
            <w:r>
              <w:rPr>
                <w:rFonts w:ascii="宋体" w:hAnsi="宋体" w:cs="宋体" w:eastAsia="宋体" w:hint="default"/>
                <w:sz w:val="18"/>
                <w:szCs w:val="18"/>
              </w:rPr>
              <w:t>债券期</w:t>
            </w:r>
            <w:r>
              <w:rPr>
                <w:rFonts w:ascii="宋体" w:hAnsi="宋体" w:cs="宋体" w:eastAsia="宋体" w:hint="default"/>
                <w:spacing w:val="-87"/>
                <w:sz w:val="18"/>
                <w:szCs w:val="18"/>
              </w:rPr>
              <w:t> </w:t>
            </w:r>
            <w:r>
              <w:rPr>
                <w:rFonts w:ascii="宋体" w:hAnsi="宋体" w:cs="宋体" w:eastAsia="宋体" w:hint="default"/>
                <w:sz w:val="18"/>
                <w:szCs w:val="18"/>
              </w:rPr>
              <w:t>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303" w:right="120" w:hanging="182"/>
              <w:jc w:val="left"/>
              <w:rPr>
                <w:rFonts w:ascii="宋体" w:hAnsi="宋体" w:cs="宋体" w:eastAsia="宋体" w:hint="default"/>
                <w:sz w:val="18"/>
                <w:szCs w:val="18"/>
              </w:rPr>
            </w:pPr>
            <w:r>
              <w:rPr>
                <w:rFonts w:ascii="宋体" w:hAnsi="宋体" w:cs="宋体" w:eastAsia="宋体" w:hint="default"/>
                <w:sz w:val="18"/>
                <w:szCs w:val="18"/>
              </w:rPr>
              <w:t>发行金</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303" w:right="120" w:hanging="182"/>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7"/>
                <w:sz w:val="18"/>
                <w:szCs w:val="18"/>
              </w:rPr>
              <w:t> </w:t>
            </w:r>
            <w:r>
              <w:rPr>
                <w:rFonts w:ascii="宋体" w:hAnsi="宋体" w:cs="宋体" w:eastAsia="宋体" w:hint="default"/>
                <w:sz w:val="18"/>
                <w:szCs w:val="18"/>
              </w:rPr>
              <w:t>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302" w:right="121" w:hanging="182"/>
              <w:jc w:val="left"/>
              <w:rPr>
                <w:rFonts w:ascii="宋体" w:hAnsi="宋体" w:cs="宋体" w:eastAsia="宋体" w:hint="default"/>
                <w:sz w:val="18"/>
                <w:szCs w:val="18"/>
              </w:rPr>
            </w:pPr>
            <w:r>
              <w:rPr>
                <w:rFonts w:ascii="宋体" w:hAnsi="宋体" w:cs="宋体" w:eastAsia="宋体" w:hint="default"/>
                <w:sz w:val="18"/>
                <w:szCs w:val="18"/>
              </w:rPr>
              <w:t>本期发</w:t>
            </w:r>
            <w:r>
              <w:rPr>
                <w:rFonts w:ascii="宋体" w:hAnsi="宋体" w:cs="宋体" w:eastAsia="宋体" w:hint="default"/>
                <w:spacing w:val="-87"/>
                <w:sz w:val="18"/>
                <w:szCs w:val="18"/>
              </w:rPr>
              <w:t> </w:t>
            </w:r>
            <w:r>
              <w:rPr>
                <w:rFonts w:ascii="宋体" w:hAnsi="宋体" w:cs="宋体" w:eastAsia="宋体" w:hint="default"/>
                <w:sz w:val="18"/>
                <w:szCs w:val="18"/>
              </w:rPr>
              <w:t>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22" w:right="120"/>
              <w:jc w:val="center"/>
              <w:rPr>
                <w:rFonts w:ascii="宋体" w:hAnsi="宋体" w:cs="宋体" w:eastAsia="宋体" w:hint="default"/>
                <w:sz w:val="18"/>
                <w:szCs w:val="18"/>
              </w:rPr>
            </w:pPr>
            <w:r>
              <w:rPr>
                <w:rFonts w:ascii="宋体" w:hAnsi="宋体" w:cs="宋体" w:eastAsia="宋体" w:hint="default"/>
                <w:sz w:val="18"/>
                <w:szCs w:val="18"/>
              </w:rPr>
              <w:t>按面值</w:t>
            </w:r>
            <w:r>
              <w:rPr>
                <w:rFonts w:ascii="宋体" w:hAnsi="宋体" w:cs="宋体" w:eastAsia="宋体" w:hint="default"/>
                <w:spacing w:val="1"/>
                <w:sz w:val="18"/>
                <w:szCs w:val="18"/>
              </w:rPr>
              <w:t> </w:t>
            </w:r>
            <w:r>
              <w:rPr>
                <w:rFonts w:ascii="宋体" w:hAnsi="宋体" w:cs="宋体" w:eastAsia="宋体" w:hint="default"/>
                <w:sz w:val="18"/>
                <w:szCs w:val="18"/>
              </w:rPr>
              <w:t>计提利</w:t>
            </w:r>
            <w:r>
              <w:rPr>
                <w:rFonts w:ascii="宋体" w:hAnsi="宋体" w:cs="宋体" w:eastAsia="宋体" w:hint="default"/>
                <w:spacing w:val="1"/>
                <w:sz w:val="18"/>
                <w:szCs w:val="18"/>
              </w:rPr>
              <w:t> </w:t>
            </w:r>
            <w:r>
              <w:rPr>
                <w:rFonts w:ascii="宋体" w:hAnsi="宋体" w:cs="宋体" w:eastAsia="宋体" w:hint="default"/>
                <w:sz w:val="18"/>
                <w:szCs w:val="18"/>
              </w:rPr>
              <w:t>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211" w:right="123" w:hanging="90"/>
              <w:jc w:val="left"/>
              <w:rPr>
                <w:rFonts w:ascii="宋体" w:hAnsi="宋体" w:cs="宋体" w:eastAsia="宋体" w:hint="default"/>
                <w:sz w:val="18"/>
                <w:szCs w:val="18"/>
              </w:rPr>
            </w:pPr>
            <w:r>
              <w:rPr>
                <w:rFonts w:ascii="宋体" w:hAnsi="宋体" w:cs="宋体" w:eastAsia="宋体" w:hint="default"/>
                <w:sz w:val="18"/>
                <w:szCs w:val="18"/>
              </w:rPr>
              <w:t>溢折价</w:t>
            </w:r>
            <w:r>
              <w:rPr>
                <w:rFonts w:ascii="宋体" w:hAnsi="宋体" w:cs="宋体" w:eastAsia="宋体" w:hint="default"/>
                <w:spacing w:val="-87"/>
                <w:sz w:val="18"/>
                <w:szCs w:val="18"/>
              </w:rPr>
              <w:t> </w:t>
            </w:r>
            <w:r>
              <w:rPr>
                <w:rFonts w:ascii="宋体" w:hAnsi="宋体" w:cs="宋体" w:eastAsia="宋体" w:hint="default"/>
                <w:sz w:val="18"/>
                <w:szCs w:val="18"/>
              </w:rPr>
              <w:t>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303" w:right="119" w:hanging="182"/>
              <w:jc w:val="left"/>
              <w:rPr>
                <w:rFonts w:ascii="宋体" w:hAnsi="宋体" w:cs="宋体" w:eastAsia="宋体" w:hint="default"/>
                <w:sz w:val="18"/>
                <w:szCs w:val="18"/>
              </w:rPr>
            </w:pPr>
            <w:r>
              <w:rPr>
                <w:rFonts w:ascii="宋体" w:hAnsi="宋体" w:cs="宋体" w:eastAsia="宋体" w:hint="default"/>
                <w:sz w:val="18"/>
                <w:szCs w:val="18"/>
              </w:rPr>
              <w:t>本期偿</w:t>
            </w:r>
            <w:r>
              <w:rPr>
                <w:rFonts w:ascii="宋体" w:hAnsi="宋体" w:cs="宋体" w:eastAsia="宋体" w:hint="default"/>
                <w:spacing w:val="-87"/>
                <w:sz w:val="18"/>
                <w:szCs w:val="18"/>
              </w:rPr>
              <w:t> </w:t>
            </w:r>
            <w:r>
              <w:rPr>
                <w:rFonts w:ascii="宋体" w:hAnsi="宋体" w:cs="宋体" w:eastAsia="宋体" w:hint="default"/>
                <w:sz w:val="18"/>
                <w:szCs w:val="18"/>
              </w:rPr>
              <w:t>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302" w:right="122" w:hanging="182"/>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7"/>
                <w:sz w:val="18"/>
                <w:szCs w:val="18"/>
              </w:rPr>
              <w:t> </w:t>
            </w:r>
            <w:r>
              <w:rPr>
                <w:rFonts w:ascii="宋体" w:hAnsi="宋体" w:cs="宋体" w:eastAsia="宋体" w:hint="default"/>
                <w:sz w:val="18"/>
                <w:szCs w:val="18"/>
              </w:rPr>
              <w:t>额</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26、长期借款" w:id="289"/>
      <w:bookmarkEnd w:id="289"/>
      <w:r>
        <w:rPr>
          <w:b w:val="0"/>
          <w:bCs w:val="0"/>
        </w:rPr>
      </w:r>
      <w:r>
        <w:rPr>
          <w:rFonts w:ascii="Times New Roman" w:hAnsi="Times New Roman" w:cs="Times New Roman" w:eastAsia="Times New Roman" w:hint="default"/>
        </w:rPr>
        <w:t>26</w:t>
      </w:r>
      <w:r>
        <w:rPr/>
        <w:t>、长期借款</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长期借款分类" w:id="290"/>
      <w:bookmarkEnd w:id="29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361,004,320.00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443,018,760.00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667,759,483.00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394,009,171.00</w:t>
            </w: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1,028,763,803.00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837,027,931.00</w:t>
            </w:r>
          </w:p>
        </w:tc>
      </w:tr>
    </w:tbl>
    <w:p>
      <w:pPr>
        <w:pStyle w:val="BodyText"/>
        <w:spacing w:line="364" w:lineRule="auto" w:before="55"/>
        <w:ind w:left="118" w:right="7927"/>
        <w:jc w:val="left"/>
      </w:pPr>
      <w:r>
        <w:rPr/>
        <w:t>长期借款分类的说明：</w:t>
      </w:r>
      <w:r>
        <w:rPr>
          <w:spacing w:val="-81"/>
        </w:rPr>
        <w:t> </w:t>
      </w:r>
      <w:r>
        <w:rPr/>
        <w:t>其他说明，包括利率区间：</w:t>
      </w:r>
    </w:p>
    <w:p>
      <w:pPr>
        <w:spacing w:line="240" w:lineRule="auto" w:before="3"/>
        <w:rPr>
          <w:rFonts w:ascii="宋体" w:hAnsi="宋体" w:cs="宋体" w:eastAsia="宋体" w:hint="default"/>
          <w:sz w:val="20"/>
          <w:szCs w:val="20"/>
        </w:rPr>
      </w:pPr>
    </w:p>
    <w:p>
      <w:pPr>
        <w:pStyle w:val="Heading6"/>
        <w:spacing w:line="240" w:lineRule="auto"/>
        <w:ind w:right="1949"/>
        <w:jc w:val="left"/>
        <w:rPr>
          <w:b w:val="0"/>
          <w:bCs w:val="0"/>
        </w:rPr>
      </w:pPr>
      <w:bookmarkStart w:name="27、预计负债" w:id="291"/>
      <w:bookmarkEnd w:id="291"/>
      <w:r>
        <w:rPr>
          <w:b w:val="0"/>
          <w:bCs w:val="0"/>
        </w:rPr>
      </w:r>
      <w:r>
        <w:rPr>
          <w:rFonts w:ascii="Times New Roman" w:hAnsi="Times New Roman" w:cs="Times New Roman" w:eastAsia="Times New Roman" w:hint="default"/>
        </w:rPr>
        <w:t>27</w:t>
      </w:r>
      <w:r>
        <w:rPr/>
        <w:t>、预计负债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389"/>
        <w:gridCol w:w="2396"/>
        <w:gridCol w:w="2392"/>
        <w:gridCol w:w="2392"/>
      </w:tblGrid>
      <w:tr>
        <w:trPr>
          <w:trHeight w:val="409"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9"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227,839,504.54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15,920,686.00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10,596,388.00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14,978,544.00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销售退回</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928,024.00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信用卡坏账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5,417,741.00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7,253,315.00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264,156,475.54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18,777,727.00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118" w:right="1949"/>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28、递延收益" w:id="292"/>
      <w:bookmarkEnd w:id="292"/>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积分礼品兑换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3,332,991.00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6,046,526.00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6,191,738.00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3,187,779.00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3,332,991.00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6,046,526.00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6,191,738.00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3,187,779.00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5"/>
        <w:ind w:left="118" w:right="1949"/>
        <w:jc w:val="left"/>
      </w:pPr>
      <w:r>
        <w:rPr/>
        <w:t>涉及政府补助的项目：</w:t>
      </w:r>
    </w:p>
    <w:p>
      <w:pPr>
        <w:pStyle w:val="BodyText"/>
        <w:spacing w:line="240" w:lineRule="auto" w:before="123"/>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063"/>
        <w:gridCol w:w="1064"/>
        <w:gridCol w:w="1063"/>
        <w:gridCol w:w="1064"/>
        <w:gridCol w:w="1063"/>
        <w:gridCol w:w="1063"/>
        <w:gridCol w:w="1064"/>
        <w:gridCol w:w="1062"/>
        <w:gridCol w:w="1063"/>
      </w:tblGrid>
      <w:tr>
        <w:trPr>
          <w:trHeight w:val="1047"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6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164" w:right="162"/>
              <w:jc w:val="left"/>
              <w:rPr>
                <w:rFonts w:ascii="宋体" w:hAnsi="宋体" w:cs="宋体" w:eastAsia="宋体" w:hint="default"/>
                <w:sz w:val="18"/>
                <w:szCs w:val="18"/>
              </w:rPr>
            </w:pPr>
            <w:r>
              <w:rPr>
                <w:rFonts w:ascii="宋体" w:hAnsi="宋体" w:cs="宋体" w:eastAsia="宋体" w:hint="default"/>
                <w:sz w:val="18"/>
                <w:szCs w:val="18"/>
              </w:rPr>
              <w:t>本期新增</w:t>
            </w:r>
            <w:r>
              <w:rPr>
                <w:rFonts w:ascii="宋体" w:hAnsi="宋体" w:cs="宋体" w:eastAsia="宋体" w:hint="default"/>
                <w:spacing w:val="-86"/>
                <w:sz w:val="18"/>
                <w:szCs w:val="18"/>
              </w:rPr>
              <w:t> </w:t>
            </w:r>
            <w:r>
              <w:rPr>
                <w:rFonts w:ascii="宋体" w:hAnsi="宋体" w:cs="宋体" w:eastAsia="宋体" w:hint="default"/>
                <w:sz w:val="18"/>
                <w:szCs w:val="18"/>
              </w:rPr>
              <w:t>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64" w:right="162"/>
              <w:jc w:val="both"/>
              <w:rPr>
                <w:rFonts w:ascii="宋体" w:hAnsi="宋体" w:cs="宋体" w:eastAsia="宋体" w:hint="default"/>
                <w:sz w:val="18"/>
                <w:szCs w:val="18"/>
              </w:rPr>
            </w:pPr>
            <w:r>
              <w:rPr>
                <w:rFonts w:ascii="宋体" w:hAnsi="宋体" w:cs="宋体" w:eastAsia="宋体" w:hint="default"/>
                <w:sz w:val="18"/>
                <w:szCs w:val="18"/>
              </w:rPr>
              <w:t>本期计入</w:t>
            </w:r>
            <w:r>
              <w:rPr>
                <w:rFonts w:ascii="宋体" w:hAnsi="宋体" w:cs="宋体" w:eastAsia="宋体" w:hint="default"/>
                <w:spacing w:val="-86"/>
                <w:sz w:val="18"/>
                <w:szCs w:val="18"/>
              </w:rPr>
              <w:t> </w:t>
            </w:r>
            <w:r>
              <w:rPr>
                <w:rFonts w:ascii="宋体" w:hAnsi="宋体" w:cs="宋体" w:eastAsia="宋体" w:hint="default"/>
                <w:sz w:val="18"/>
                <w:szCs w:val="18"/>
              </w:rPr>
              <w:t>营业外收</w:t>
            </w:r>
            <w:r>
              <w:rPr>
                <w:rFonts w:ascii="宋体" w:hAnsi="宋体" w:cs="宋体" w:eastAsia="宋体" w:hint="default"/>
                <w:spacing w:val="-86"/>
                <w:sz w:val="18"/>
                <w:szCs w:val="18"/>
              </w:rPr>
              <w:t> </w:t>
            </w:r>
            <w:r>
              <w:rPr>
                <w:rFonts w:ascii="宋体" w:hAnsi="宋体" w:cs="宋体" w:eastAsia="宋体" w:hint="default"/>
                <w:sz w:val="18"/>
                <w:szCs w:val="18"/>
              </w:rPr>
              <w:t>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63" w:right="163"/>
              <w:jc w:val="center"/>
              <w:rPr>
                <w:rFonts w:ascii="宋体" w:hAnsi="宋体" w:cs="宋体" w:eastAsia="宋体" w:hint="default"/>
                <w:sz w:val="18"/>
                <w:szCs w:val="18"/>
              </w:rPr>
            </w:pPr>
            <w:r>
              <w:rPr>
                <w:rFonts w:ascii="宋体" w:hAnsi="宋体" w:cs="宋体" w:eastAsia="宋体" w:hint="default"/>
                <w:sz w:val="18"/>
                <w:szCs w:val="18"/>
              </w:rPr>
              <w:t>本期计入</w:t>
            </w:r>
            <w:r>
              <w:rPr>
                <w:rFonts w:ascii="宋体" w:hAnsi="宋体" w:cs="宋体" w:eastAsia="宋体" w:hint="default"/>
                <w:spacing w:val="1"/>
                <w:sz w:val="18"/>
                <w:szCs w:val="18"/>
              </w:rPr>
              <w:t> </w:t>
            </w:r>
            <w:r>
              <w:rPr>
                <w:rFonts w:ascii="宋体" w:hAnsi="宋体" w:cs="宋体" w:eastAsia="宋体" w:hint="default"/>
                <w:sz w:val="18"/>
                <w:szCs w:val="18"/>
              </w:rPr>
              <w:t>其他收益</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63" w:right="163"/>
              <w:jc w:val="center"/>
              <w:rPr>
                <w:rFonts w:ascii="宋体" w:hAnsi="宋体" w:cs="宋体" w:eastAsia="宋体" w:hint="default"/>
                <w:sz w:val="18"/>
                <w:szCs w:val="18"/>
              </w:rPr>
            </w:pPr>
            <w:r>
              <w:rPr>
                <w:rFonts w:ascii="宋体" w:hAnsi="宋体" w:cs="宋体" w:eastAsia="宋体" w:hint="default"/>
                <w:sz w:val="18"/>
                <w:szCs w:val="18"/>
              </w:rPr>
              <w:t>本期冲减</w:t>
            </w:r>
            <w:r>
              <w:rPr>
                <w:rFonts w:ascii="宋体" w:hAnsi="宋体" w:cs="宋体" w:eastAsia="宋体" w:hint="default"/>
                <w:spacing w:val="1"/>
                <w:sz w:val="18"/>
                <w:szCs w:val="18"/>
              </w:rPr>
              <w:t> </w:t>
            </w:r>
            <w:r>
              <w:rPr>
                <w:rFonts w:ascii="宋体" w:hAnsi="宋体" w:cs="宋体" w:eastAsia="宋体" w:hint="default"/>
                <w:sz w:val="18"/>
                <w:szCs w:val="18"/>
              </w:rPr>
              <w:t>成本费用</w:t>
            </w:r>
            <w:r>
              <w:rPr>
                <w:rFonts w:ascii="宋体" w:hAnsi="宋体" w:cs="宋体" w:eastAsia="宋体" w:hint="default"/>
                <w:spacing w:val="1"/>
                <w:sz w:val="18"/>
                <w:szCs w:val="18"/>
              </w:rPr>
              <w:t> </w:t>
            </w: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6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5"/>
              <w:ind w:left="139" w:right="137"/>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1"/>
                <w:sz w:val="18"/>
                <w:szCs w:val="18"/>
              </w:rPr>
              <w:t> </w:t>
            </w:r>
            <w:r>
              <w:rPr>
                <w:rFonts w:ascii="宋体" w:hAnsi="宋体" w:cs="宋体" w:eastAsia="宋体" w:hint="default"/>
                <w:sz w:val="18"/>
                <w:szCs w:val="18"/>
              </w:rPr>
              <w:t>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w:t>
            </w:r>
            <w:r>
              <w:rPr>
                <w:rFonts w:ascii="宋体" w:hAnsi="宋体" w:cs="宋体" w:eastAsia="宋体" w:hint="default"/>
                <w:spacing w:val="1"/>
                <w:sz w:val="18"/>
                <w:szCs w:val="18"/>
              </w:rPr>
              <w:t> </w:t>
            </w:r>
            <w:r>
              <w:rPr>
                <w:rFonts w:ascii="宋体" w:hAnsi="宋体" w:cs="宋体" w:eastAsia="宋体" w:hint="default"/>
                <w:sz w:val="18"/>
                <w:szCs w:val="18"/>
              </w:rPr>
              <w:t>相关</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29、其他非流动负债" w:id="293"/>
      <w:bookmarkEnd w:id="293"/>
      <w:r>
        <w:rPr>
          <w:b w:val="0"/>
          <w:bCs w:val="0"/>
        </w:rPr>
      </w:r>
      <w:r>
        <w:rPr>
          <w:rFonts w:ascii="Times New Roman" w:hAnsi="Times New Roman" w:cs="Times New Roman" w:eastAsia="Times New Roman" w:hint="default"/>
        </w:rPr>
        <w:t>29</w:t>
      </w:r>
      <w:r>
        <w:rPr/>
        <w:t>、其他非流动负债</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6,883,787.00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7,437,485.00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1,319,845.52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1,757,825.00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开工奖励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9,320,000.00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17,523,632.52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9,195,310.00</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30、股本" w:id="294"/>
      <w:bookmarkEnd w:id="294"/>
      <w:r>
        <w:rPr>
          <w:b w:val="0"/>
          <w:bCs w:val="0"/>
        </w:rPr>
      </w:r>
      <w:r>
        <w:rPr>
          <w:rFonts w:ascii="Times New Roman" w:hAnsi="Times New Roman" w:cs="Times New Roman" w:eastAsia="Times New Roman" w:hint="default"/>
        </w:rPr>
        <w:t>30</w:t>
      </w:r>
      <w:r>
        <w:rPr/>
        <w:t>、股本</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6"/>
        <w:jc w:val="right"/>
      </w:pPr>
      <w:r>
        <w:rPr/>
        <w:t>单位：元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195"/>
        <w:gridCol w:w="1196"/>
        <w:gridCol w:w="1197"/>
        <w:gridCol w:w="1196"/>
        <w:gridCol w:w="1195"/>
        <w:gridCol w:w="1197"/>
        <w:gridCol w:w="1196"/>
        <w:gridCol w:w="1195"/>
      </w:tblGrid>
      <w:tr>
        <w:trPr>
          <w:trHeight w:val="409"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9"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3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28"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0" w:right="0"/>
              <w:jc w:val="left"/>
              <w:rPr>
                <w:rFonts w:ascii="Times New Roman" w:hAnsi="Times New Roman" w:cs="Times New Roman" w:eastAsia="Times New Roman" w:hint="default"/>
                <w:sz w:val="18"/>
                <w:szCs w:val="18"/>
              </w:rPr>
            </w:pPr>
            <w:r>
              <w:rPr>
                <w:rFonts w:ascii="Times New Roman"/>
                <w:sz w:val="18"/>
              </w:rPr>
              <w:t>2,177,149,67</w:t>
            </w:r>
          </w:p>
          <w:p>
            <w:pPr>
              <w:pStyle w:val="TableParagraph"/>
              <w:spacing w:line="240" w:lineRule="auto" w:before="112"/>
              <w:ind w:left="765" w:right="0"/>
              <w:jc w:val="left"/>
              <w:rPr>
                <w:rFonts w:ascii="Times New Roman" w:hAnsi="Times New Roman" w:cs="Times New Roman" w:eastAsia="Times New Roman" w:hint="default"/>
                <w:sz w:val="18"/>
                <w:szCs w:val="18"/>
              </w:rPr>
            </w:pPr>
            <w:r>
              <w:rPr>
                <w:rFonts w:ascii="Times New Roman"/>
                <w:sz w:val="18"/>
              </w:rPr>
              <w:t>5.00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 w:right="0"/>
              <w:jc w:val="left"/>
              <w:rPr>
                <w:rFonts w:ascii="Times New Roman" w:hAnsi="Times New Roman" w:cs="Times New Roman" w:eastAsia="Times New Roman" w:hint="default"/>
                <w:sz w:val="18"/>
                <w:szCs w:val="18"/>
              </w:rPr>
            </w:pPr>
            <w:r>
              <w:rPr>
                <w:rFonts w:ascii="Times New Roman"/>
                <w:sz w:val="18"/>
              </w:rPr>
              <w:t>2,177,149,67</w:t>
            </w:r>
          </w:p>
          <w:p>
            <w:pPr>
              <w:pStyle w:val="TableParagraph"/>
              <w:spacing w:line="240" w:lineRule="auto" w:before="112"/>
              <w:ind w:left="764" w:right="0"/>
              <w:jc w:val="lef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31、资本公积" w:id="295"/>
      <w:bookmarkEnd w:id="295"/>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3"/>
      </w:tblGrid>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2,831,617,096.45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6,258,290.64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91,678,577.32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2,746,196,809.77</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254,131,401.78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16,290,799.81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270,422,201.59</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3,085,748,498.23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22,549,090.45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91,678,577.32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3,016,619,011.36</w:t>
            </w:r>
          </w:p>
        </w:tc>
      </w:tr>
    </w:tbl>
    <w:p>
      <w:pPr>
        <w:pStyle w:val="BodyText"/>
        <w:spacing w:line="240" w:lineRule="auto" w:before="55"/>
        <w:ind w:left="118" w:right="1949"/>
        <w:jc w:val="left"/>
      </w:pPr>
      <w:r>
        <w:rPr/>
        <w:t>其他说明，包括本期增减变动情况、变动原因说明：</w:t>
      </w:r>
    </w:p>
    <w:p>
      <w:pPr>
        <w:pStyle w:val="Heading7"/>
        <w:spacing w:line="240" w:lineRule="auto" w:before="96"/>
        <w:ind w:left="118" w:right="1949"/>
        <w:jc w:val="left"/>
      </w:pPr>
      <w:r>
        <w:rPr/>
        <w:t>本期资本公积变动主要为：</w:t>
      </w:r>
    </w:p>
    <w:p>
      <w:pPr>
        <w:pStyle w:val="Heading7"/>
        <w:spacing w:line="240" w:lineRule="auto" w:before="44"/>
        <w:ind w:left="118" w:right="1949"/>
        <w:jc w:val="left"/>
      </w:pPr>
      <w:r>
        <w:rPr/>
        <w:t>（</w:t>
      </w:r>
      <w:r>
        <w:rPr>
          <w:rFonts w:ascii="Times New Roman" w:hAnsi="Times New Roman" w:cs="Times New Roman" w:eastAsia="Times New Roman" w:hint="default"/>
        </w:rPr>
        <w:t>1</w:t>
      </w:r>
      <w:r>
        <w:rPr/>
        <w:t>）本期收购北京酷能量科技有限公司少数股东股权，资本公积减少</w:t>
      </w:r>
      <w:r>
        <w:rPr>
          <w:rFonts w:ascii="Times New Roman" w:hAnsi="Times New Roman" w:cs="Times New Roman" w:eastAsia="Times New Roman" w:hint="default"/>
        </w:rPr>
        <w:t>2,118,653.51</w:t>
      </w:r>
      <w:r>
        <w:rPr/>
        <w:t>元；</w:t>
      </w:r>
    </w:p>
    <w:p>
      <w:pPr>
        <w:pStyle w:val="Heading7"/>
        <w:spacing w:line="240" w:lineRule="auto" w:before="28"/>
        <w:ind w:left="118" w:right="194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Newegg</w:t>
      </w:r>
      <w:r>
        <w:rPr>
          <w:rFonts w:ascii="Times New Roman" w:hAnsi="Times New Roman" w:cs="Times New Roman" w:eastAsia="Times New Roman" w:hint="default"/>
          <w:spacing w:val="39"/>
        </w:rPr>
        <w:t> </w:t>
      </w:r>
      <w:r>
        <w:rPr>
          <w:rFonts w:ascii="Times New Roman" w:hAnsi="Times New Roman" w:cs="Times New Roman" w:eastAsia="Times New Roman" w:hint="default"/>
        </w:rPr>
        <w:t>.Inc</w:t>
      </w:r>
      <w:r>
        <w:rPr/>
        <w:t>本期回购股份，资本公积减少</w:t>
      </w:r>
      <w:r>
        <w:rPr>
          <w:rFonts w:ascii="Times New Roman" w:hAnsi="Times New Roman" w:cs="Times New Roman" w:eastAsia="Times New Roman" w:hint="default"/>
        </w:rPr>
        <w:t>85,953,750.61</w:t>
      </w:r>
      <w:r>
        <w:rPr/>
        <w:t>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Heading6"/>
        <w:spacing w:line="240" w:lineRule="auto"/>
        <w:ind w:right="1949"/>
        <w:jc w:val="left"/>
        <w:rPr>
          <w:b w:val="0"/>
          <w:bCs w:val="0"/>
        </w:rPr>
      </w:pPr>
      <w:bookmarkStart w:name="32、其他综合收益" w:id="296"/>
      <w:bookmarkEnd w:id="296"/>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409"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26" w:lineRule="auto"/>
              <w:ind w:left="302" w:right="119" w:hanging="182"/>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7"/>
                <w:sz w:val="18"/>
                <w:szCs w:val="18"/>
              </w:rPr>
              <w:t> </w:t>
            </w:r>
            <w:r>
              <w:rPr>
                <w:rFonts w:ascii="宋体" w:hAnsi="宋体" w:cs="宋体" w:eastAsia="宋体" w:hint="default"/>
                <w:sz w:val="18"/>
                <w:szCs w:val="18"/>
              </w:rPr>
              <w:t>额</w:t>
            </w:r>
          </w:p>
        </w:tc>
      </w:tr>
      <w:tr>
        <w:trPr>
          <w:trHeight w:val="136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89" w:right="191"/>
              <w:jc w:val="both"/>
              <w:rPr>
                <w:rFonts w:ascii="宋体" w:hAnsi="宋体" w:cs="宋体" w:eastAsia="宋体" w:hint="default"/>
                <w:sz w:val="18"/>
                <w:szCs w:val="18"/>
              </w:rPr>
            </w:pPr>
            <w:r>
              <w:rPr>
                <w:rFonts w:ascii="宋体" w:hAnsi="宋体" w:cs="宋体" w:eastAsia="宋体" w:hint="default"/>
                <w:sz w:val="18"/>
                <w:szCs w:val="18"/>
              </w:rPr>
              <w:t>本期所</w:t>
            </w:r>
            <w:r>
              <w:rPr>
                <w:rFonts w:ascii="宋体" w:hAnsi="宋体" w:cs="宋体" w:eastAsia="宋体" w:hint="default"/>
                <w:spacing w:val="-87"/>
                <w:sz w:val="18"/>
                <w:szCs w:val="18"/>
              </w:rPr>
              <w:t> </w:t>
            </w:r>
            <w:r>
              <w:rPr>
                <w:rFonts w:ascii="宋体" w:hAnsi="宋体" w:cs="宋体" w:eastAsia="宋体" w:hint="default"/>
                <w:sz w:val="18"/>
                <w:szCs w:val="18"/>
              </w:rPr>
              <w:t>得税前</w:t>
            </w:r>
            <w:r>
              <w:rPr>
                <w:rFonts w:ascii="宋体" w:hAnsi="宋体" w:cs="宋体" w:eastAsia="宋体" w:hint="default"/>
                <w:spacing w:val="-87"/>
                <w:sz w:val="18"/>
                <w:szCs w:val="18"/>
              </w:rPr>
              <w:t> </w:t>
            </w:r>
            <w:r>
              <w:rPr>
                <w:rFonts w:ascii="宋体" w:hAnsi="宋体" w:cs="宋体" w:eastAsia="宋体" w:hint="default"/>
                <w:sz w:val="18"/>
                <w:szCs w:val="18"/>
              </w:rPr>
              <w:t>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16" w:right="119"/>
              <w:jc w:val="center"/>
              <w:rPr>
                <w:rFonts w:ascii="宋体" w:hAnsi="宋体" w:cs="宋体" w:eastAsia="宋体" w:hint="default"/>
                <w:sz w:val="18"/>
                <w:szCs w:val="18"/>
              </w:rPr>
            </w:pPr>
            <w:r>
              <w:rPr>
                <w:rFonts w:ascii="宋体" w:hAnsi="宋体" w:cs="宋体" w:eastAsia="宋体" w:hint="default"/>
                <w:sz w:val="18"/>
                <w:szCs w:val="18"/>
              </w:rPr>
              <w:t>减：前期计</w:t>
            </w:r>
            <w:r>
              <w:rPr>
                <w:rFonts w:ascii="宋体" w:hAnsi="宋体" w:cs="宋体" w:eastAsia="宋体" w:hint="default"/>
                <w:spacing w:val="1"/>
                <w:sz w:val="18"/>
                <w:szCs w:val="18"/>
              </w:rPr>
              <w:t> </w:t>
            </w:r>
            <w:r>
              <w:rPr>
                <w:rFonts w:ascii="宋体" w:hAnsi="宋体" w:cs="宋体" w:eastAsia="宋体" w:hint="default"/>
                <w:sz w:val="18"/>
                <w:szCs w:val="18"/>
              </w:rPr>
              <w:t>入其他综合</w:t>
            </w:r>
            <w:r>
              <w:rPr>
                <w:rFonts w:ascii="宋体" w:hAnsi="宋体" w:cs="宋体" w:eastAsia="宋体" w:hint="default"/>
                <w:spacing w:val="1"/>
                <w:sz w:val="18"/>
                <w:szCs w:val="18"/>
              </w:rPr>
              <w:t> </w:t>
            </w:r>
            <w:r>
              <w:rPr>
                <w:rFonts w:ascii="宋体" w:hAnsi="宋体" w:cs="宋体" w:eastAsia="宋体" w:hint="default"/>
                <w:sz w:val="18"/>
                <w:szCs w:val="18"/>
              </w:rPr>
              <w:t>收益当期转</w:t>
            </w:r>
            <w:r>
              <w:rPr>
                <w:rFonts w:ascii="宋体" w:hAnsi="宋体" w:cs="宋体" w:eastAsia="宋体" w:hint="default"/>
                <w:spacing w:val="1"/>
                <w:sz w:val="18"/>
                <w:szCs w:val="18"/>
              </w:rPr>
              <w:t> </w:t>
            </w:r>
            <w:r>
              <w:rPr>
                <w:rFonts w:ascii="宋体" w:hAnsi="宋体" w:cs="宋体" w:eastAsia="宋体" w:hint="default"/>
                <w:sz w:val="18"/>
                <w:szCs w:val="18"/>
              </w:rPr>
              <w:t>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89" w:right="104" w:hanging="88"/>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89" w:right="191"/>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7"/>
                <w:sz w:val="18"/>
                <w:szCs w:val="18"/>
              </w:rPr>
              <w:t> </w:t>
            </w:r>
            <w:r>
              <w:rPr>
                <w:rFonts w:ascii="宋体" w:hAnsi="宋体" w:cs="宋体" w:eastAsia="宋体" w:hint="default"/>
                <w:sz w:val="18"/>
                <w:szCs w:val="18"/>
              </w:rPr>
              <w:t>属于母</w:t>
            </w:r>
            <w:r>
              <w:rPr>
                <w:rFonts w:ascii="宋体" w:hAnsi="宋体" w:cs="宋体" w:eastAsia="宋体" w:hint="default"/>
                <w:spacing w:val="-87"/>
                <w:sz w:val="18"/>
                <w:szCs w:val="18"/>
              </w:rPr>
              <w:t> </w:t>
            </w:r>
            <w:r>
              <w:rPr>
                <w:rFonts w:ascii="宋体" w:hAnsi="宋体" w:cs="宋体" w:eastAsia="宋体" w:hint="default"/>
                <w:sz w:val="18"/>
                <w:szCs w:val="18"/>
              </w:rPr>
              <w:t>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89" w:right="191"/>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7"/>
                <w:sz w:val="18"/>
                <w:szCs w:val="18"/>
              </w:rPr>
              <w:t> </w:t>
            </w:r>
            <w:r>
              <w:rPr>
                <w:rFonts w:ascii="宋体" w:hAnsi="宋体" w:cs="宋体" w:eastAsia="宋体" w:hint="default"/>
                <w:sz w:val="18"/>
                <w:szCs w:val="18"/>
              </w:rPr>
              <w:t>属于少</w:t>
            </w:r>
            <w:r>
              <w:rPr>
                <w:rFonts w:ascii="宋体" w:hAnsi="宋体" w:cs="宋体" w:eastAsia="宋体" w:hint="default"/>
                <w:spacing w:val="-87"/>
                <w:sz w:val="18"/>
                <w:szCs w:val="18"/>
              </w:rPr>
              <w:t> </w:t>
            </w:r>
            <w:r>
              <w:rPr>
                <w:rFonts w:ascii="宋体" w:hAnsi="宋体" w:cs="宋体" w:eastAsia="宋体" w:hint="default"/>
                <w:sz w:val="18"/>
                <w:szCs w:val="18"/>
              </w:rPr>
              <w:t>数股东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28"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58"/>
              <w:jc w:val="left"/>
              <w:rPr>
                <w:rFonts w:ascii="宋体" w:hAnsi="宋体" w:cs="宋体" w:eastAsia="宋体" w:hint="default"/>
                <w:sz w:val="18"/>
                <w:szCs w:val="18"/>
              </w:rPr>
            </w:pPr>
            <w:r>
              <w:rPr>
                <w:rFonts w:ascii="宋体" w:hAnsi="宋体" w:cs="宋体" w:eastAsia="宋体" w:hint="default"/>
                <w:sz w:val="18"/>
                <w:szCs w:val="18"/>
              </w:rPr>
              <w:t>二、将重分类进损益的其他综合</w:t>
            </w:r>
            <w:r>
              <w:rPr>
                <w:rFonts w:ascii="宋体" w:hAnsi="宋体" w:cs="宋体" w:eastAsia="宋体" w:hint="default"/>
                <w:spacing w:val="-77"/>
                <w:sz w:val="18"/>
                <w:szCs w:val="18"/>
              </w:rPr>
              <w:t> </w:t>
            </w:r>
            <w:r>
              <w:rPr>
                <w:rFonts w:ascii="宋体" w:hAnsi="宋体" w:cs="宋体" w:eastAsia="宋体" w:hint="default"/>
                <w:sz w:val="18"/>
                <w:szCs w:val="18"/>
              </w:rPr>
              <w:t>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3" w:right="0"/>
              <w:jc w:val="left"/>
              <w:rPr>
                <w:rFonts w:ascii="Times New Roman" w:hAnsi="Times New Roman" w:cs="Times New Roman" w:eastAsia="Times New Roman" w:hint="default"/>
                <w:sz w:val="18"/>
                <w:szCs w:val="18"/>
              </w:rPr>
            </w:pPr>
            <w:r>
              <w:rPr>
                <w:rFonts w:ascii="Times New Roman"/>
                <w:sz w:val="18"/>
              </w:rPr>
              <w:t>1,373,660,</w:t>
            </w:r>
          </w:p>
          <w:p>
            <w:pPr>
              <w:pStyle w:val="TableParagraph"/>
              <w:spacing w:line="240" w:lineRule="auto" w:before="112"/>
              <w:ind w:left="455" w:right="0"/>
              <w:jc w:val="left"/>
              <w:rPr>
                <w:rFonts w:ascii="Times New Roman" w:hAnsi="Times New Roman" w:cs="Times New Roman" w:eastAsia="Times New Roman" w:hint="default"/>
                <w:sz w:val="18"/>
                <w:szCs w:val="18"/>
              </w:rPr>
            </w:pPr>
            <w:r>
              <w:rPr>
                <w:rFonts w:ascii="Times New Roman"/>
                <w:sz w:val="18"/>
              </w:rPr>
              <w:t>167.46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 w:right="0"/>
              <w:jc w:val="center"/>
              <w:rPr>
                <w:rFonts w:ascii="Times New Roman" w:hAnsi="Times New Roman" w:cs="Times New Roman" w:eastAsia="Times New Roman" w:hint="default"/>
                <w:sz w:val="18"/>
                <w:szCs w:val="18"/>
              </w:rPr>
            </w:pPr>
            <w:r>
              <w:rPr>
                <w:rFonts w:ascii="Times New Roman"/>
                <w:sz w:val="18"/>
              </w:rPr>
              <w:t>-442,938,</w:t>
            </w:r>
          </w:p>
          <w:p>
            <w:pPr>
              <w:pStyle w:val="TableParagraph"/>
              <w:spacing w:line="240" w:lineRule="auto" w:before="112"/>
              <w:ind w:left="215" w:right="0"/>
              <w:jc w:val="center"/>
              <w:rPr>
                <w:rFonts w:ascii="Times New Roman" w:hAnsi="Times New Roman" w:cs="Times New Roman" w:eastAsia="Times New Roman" w:hint="default"/>
                <w:sz w:val="18"/>
                <w:szCs w:val="18"/>
              </w:rPr>
            </w:pPr>
            <w:r>
              <w:rPr>
                <w:rFonts w:ascii="Times New Roman"/>
                <w:sz w:val="18"/>
              </w:rPr>
              <w:t>285.17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964,543,174</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.68</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3" w:right="0"/>
              <w:jc w:val="left"/>
              <w:rPr>
                <w:rFonts w:ascii="Times New Roman" w:hAnsi="Times New Roman" w:cs="Times New Roman" w:eastAsia="Times New Roman" w:hint="default"/>
                <w:sz w:val="18"/>
                <w:szCs w:val="18"/>
              </w:rPr>
            </w:pPr>
            <w:r>
              <w:rPr>
                <w:rFonts w:ascii="Times New Roman"/>
                <w:sz w:val="18"/>
              </w:rPr>
              <w:t>-1,411,18</w:t>
            </w:r>
          </w:p>
          <w:p>
            <w:pPr>
              <w:pStyle w:val="TableParagraph"/>
              <w:spacing w:line="240" w:lineRule="auto" w:before="112"/>
              <w:ind w:left="187" w:right="0"/>
              <w:jc w:val="left"/>
              <w:rPr>
                <w:rFonts w:ascii="Times New Roman" w:hAnsi="Times New Roman" w:cs="Times New Roman" w:eastAsia="Times New Roman" w:hint="default"/>
                <w:sz w:val="18"/>
                <w:szCs w:val="18"/>
              </w:rPr>
            </w:pPr>
            <w:r>
              <w:rPr>
                <w:rFonts w:ascii="Times New Roman"/>
                <w:sz w:val="18"/>
              </w:rPr>
              <w:t>2,157.47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6" w:right="0"/>
              <w:jc w:val="left"/>
              <w:rPr>
                <w:rFonts w:ascii="Times New Roman" w:hAnsi="Times New Roman" w:cs="Times New Roman" w:eastAsia="Times New Roman" w:hint="default"/>
                <w:sz w:val="18"/>
                <w:szCs w:val="18"/>
              </w:rPr>
            </w:pPr>
            <w:r>
              <w:rPr>
                <w:rFonts w:ascii="Times New Roman"/>
                <w:sz w:val="18"/>
              </w:rPr>
              <w:t>3,700,69</w:t>
            </w:r>
          </w:p>
          <w:p>
            <w:pPr>
              <w:pStyle w:val="TableParagraph"/>
              <w:spacing w:line="240" w:lineRule="auto" w:before="112"/>
              <w:ind w:left="502" w:right="0"/>
              <w:jc w:val="left"/>
              <w:rPr>
                <w:rFonts w:ascii="Times New Roman" w:hAnsi="Times New Roman" w:cs="Times New Roman" w:eastAsia="Times New Roman" w:hint="default"/>
                <w:sz w:val="18"/>
                <w:szCs w:val="18"/>
              </w:rPr>
            </w:pPr>
            <w:r>
              <w:rPr>
                <w:rFonts w:ascii="Times New Roman"/>
                <w:sz w:val="18"/>
              </w:rPr>
              <w:t>7.62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3" w:right="0"/>
              <w:jc w:val="left"/>
              <w:rPr>
                <w:rFonts w:ascii="Times New Roman" w:hAnsi="Times New Roman" w:cs="Times New Roman" w:eastAsia="Times New Roman" w:hint="default"/>
                <w:sz w:val="18"/>
                <w:szCs w:val="18"/>
              </w:rPr>
            </w:pPr>
            <w:r>
              <w:rPr>
                <w:rFonts w:ascii="Times New Roman"/>
                <w:sz w:val="18"/>
              </w:rPr>
              <w:t>-37,521</w:t>
            </w:r>
          </w:p>
          <w:p>
            <w:pPr>
              <w:pStyle w:val="TableParagraph"/>
              <w:spacing w:line="240" w:lineRule="auto" w:before="112"/>
              <w:ind w:left="138" w:right="0"/>
              <w:jc w:val="left"/>
              <w:rPr>
                <w:rFonts w:ascii="Times New Roman" w:hAnsi="Times New Roman" w:cs="Times New Roman" w:eastAsia="Times New Roman" w:hint="default"/>
                <w:sz w:val="18"/>
                <w:szCs w:val="18"/>
              </w:rPr>
            </w:pPr>
            <w:r>
              <w:rPr>
                <w:rFonts w:ascii="Times New Roman"/>
                <w:sz w:val="18"/>
              </w:rPr>
              <w:t>,990.01</w:t>
            </w:r>
          </w:p>
        </w:tc>
      </w:tr>
      <w:tr>
        <w:trPr>
          <w:trHeight w:val="1047"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103" w:right="158" w:firstLine="543"/>
              <w:jc w:val="left"/>
              <w:rPr>
                <w:rFonts w:ascii="宋体" w:hAnsi="宋体" w:cs="宋体" w:eastAsia="宋体" w:hint="default"/>
                <w:sz w:val="18"/>
                <w:szCs w:val="18"/>
              </w:rPr>
            </w:pPr>
            <w:r>
              <w:rPr>
                <w:rFonts w:ascii="宋体" w:hAnsi="宋体" w:cs="宋体" w:eastAsia="宋体" w:hint="default"/>
                <w:sz w:val="18"/>
                <w:szCs w:val="18"/>
              </w:rPr>
              <w:t>可供出售金融资产公允价</w:t>
            </w:r>
            <w:r>
              <w:rPr>
                <w:rFonts w:ascii="宋体" w:hAnsi="宋体" w:cs="宋体" w:eastAsia="宋体" w:hint="default"/>
                <w:spacing w:val="1"/>
                <w:sz w:val="18"/>
                <w:szCs w:val="18"/>
              </w:rPr>
              <w:t> </w:t>
            </w:r>
            <w:r>
              <w:rPr>
                <w:rFonts w:ascii="宋体" w:hAnsi="宋体" w:cs="宋体" w:eastAsia="宋体" w:hint="default"/>
                <w:sz w:val="18"/>
                <w:szCs w:val="18"/>
              </w:rPr>
              <w:t>值变动损益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1,325,662,</w:t>
            </w:r>
          </w:p>
          <w:p>
            <w:pPr>
              <w:pStyle w:val="TableParagraph"/>
              <w:spacing w:line="240" w:lineRule="auto" w:before="112"/>
              <w:ind w:left="455" w:right="0"/>
              <w:jc w:val="left"/>
              <w:rPr>
                <w:rFonts w:ascii="Times New Roman" w:hAnsi="Times New Roman" w:cs="Times New Roman" w:eastAsia="Times New Roman" w:hint="default"/>
                <w:sz w:val="18"/>
                <w:szCs w:val="18"/>
              </w:rPr>
            </w:pPr>
            <w:r>
              <w:rPr>
                <w:rFonts w:ascii="Times New Roman"/>
                <w:sz w:val="18"/>
              </w:rPr>
              <w:t>343.34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-498,371,</w:t>
            </w:r>
          </w:p>
          <w:p>
            <w:pPr>
              <w:pStyle w:val="TableParagraph"/>
              <w:spacing w:line="240" w:lineRule="auto" w:before="112"/>
              <w:ind w:left="215" w:right="0"/>
              <w:jc w:val="center"/>
              <w:rPr>
                <w:rFonts w:ascii="Times New Roman" w:hAnsi="Times New Roman" w:cs="Times New Roman" w:eastAsia="Times New Roman" w:hint="default"/>
                <w:sz w:val="18"/>
                <w:szCs w:val="18"/>
              </w:rPr>
            </w:pPr>
            <w:r>
              <w:rPr>
                <w:rFonts w:ascii="Times New Roman"/>
                <w:sz w:val="18"/>
              </w:rPr>
              <w:t>617.14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964,543,174</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.68</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-1,462,91</w:t>
            </w:r>
          </w:p>
          <w:p>
            <w:pPr>
              <w:pStyle w:val="TableParagraph"/>
              <w:spacing w:line="240" w:lineRule="auto" w:before="112"/>
              <w:ind w:left="187" w:right="0"/>
              <w:jc w:val="left"/>
              <w:rPr>
                <w:rFonts w:ascii="Times New Roman" w:hAnsi="Times New Roman" w:cs="Times New Roman" w:eastAsia="Times New Roman" w:hint="default"/>
                <w:sz w:val="18"/>
                <w:szCs w:val="18"/>
              </w:rPr>
            </w:pPr>
            <w:r>
              <w:rPr>
                <w:rFonts w:ascii="Times New Roman"/>
                <w:sz w:val="18"/>
              </w:rPr>
              <w:t>4,791.82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-137,25</w:t>
            </w:r>
          </w:p>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sz w:val="18"/>
              </w:rPr>
              <w:t>2,448.4</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8</w:t>
            </w:r>
          </w:p>
        </w:tc>
      </w:tr>
      <w:tr>
        <w:trPr>
          <w:trHeight w:val="728"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47,997,824</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.12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6" w:right="0"/>
              <w:jc w:val="left"/>
              <w:rPr>
                <w:rFonts w:ascii="Times New Roman" w:hAnsi="Times New Roman" w:cs="Times New Roman" w:eastAsia="Times New Roman" w:hint="default"/>
                <w:sz w:val="18"/>
                <w:szCs w:val="18"/>
              </w:rPr>
            </w:pPr>
            <w:r>
              <w:rPr>
                <w:rFonts w:ascii="Times New Roman"/>
                <w:sz w:val="18"/>
              </w:rPr>
              <w:t>55,433,3</w:t>
            </w:r>
          </w:p>
          <w:p>
            <w:pPr>
              <w:pStyle w:val="TableParagraph"/>
              <w:spacing w:line="240" w:lineRule="auto" w:before="113"/>
              <w:ind w:left="412" w:right="0"/>
              <w:jc w:val="left"/>
              <w:rPr>
                <w:rFonts w:ascii="Times New Roman" w:hAnsi="Times New Roman" w:cs="Times New Roman" w:eastAsia="Times New Roman" w:hint="default"/>
                <w:sz w:val="18"/>
                <w:szCs w:val="18"/>
              </w:rPr>
            </w:pPr>
            <w:r>
              <w:rPr>
                <w:rFonts w:ascii="Times New Roman"/>
                <w:sz w:val="18"/>
              </w:rPr>
              <w:t>31.97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7" w:right="0"/>
              <w:jc w:val="left"/>
              <w:rPr>
                <w:rFonts w:ascii="Times New Roman" w:hAnsi="Times New Roman" w:cs="Times New Roman" w:eastAsia="Times New Roman" w:hint="default"/>
                <w:sz w:val="18"/>
                <w:szCs w:val="18"/>
              </w:rPr>
            </w:pPr>
            <w:r>
              <w:rPr>
                <w:rFonts w:ascii="Times New Roman"/>
                <w:sz w:val="18"/>
              </w:rPr>
              <w:t>51,732,6</w:t>
            </w:r>
          </w:p>
          <w:p>
            <w:pPr>
              <w:pStyle w:val="TableParagraph"/>
              <w:spacing w:line="240" w:lineRule="auto" w:before="113"/>
              <w:ind w:left="413" w:right="0"/>
              <w:jc w:val="left"/>
              <w:rPr>
                <w:rFonts w:ascii="Times New Roman" w:hAnsi="Times New Roman" w:cs="Times New Roman" w:eastAsia="Times New Roman" w:hint="default"/>
                <w:sz w:val="18"/>
                <w:szCs w:val="18"/>
              </w:rPr>
            </w:pPr>
            <w:r>
              <w:rPr>
                <w:rFonts w:ascii="Times New Roman"/>
                <w:sz w:val="18"/>
              </w:rPr>
              <w:t>34.35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6" w:right="0"/>
              <w:jc w:val="left"/>
              <w:rPr>
                <w:rFonts w:ascii="Times New Roman" w:hAnsi="Times New Roman" w:cs="Times New Roman" w:eastAsia="Times New Roman" w:hint="default"/>
                <w:sz w:val="18"/>
                <w:szCs w:val="18"/>
              </w:rPr>
            </w:pPr>
            <w:r>
              <w:rPr>
                <w:rFonts w:ascii="Times New Roman"/>
                <w:sz w:val="18"/>
              </w:rPr>
              <w:t>3,700,69</w:t>
            </w:r>
          </w:p>
          <w:p>
            <w:pPr>
              <w:pStyle w:val="TableParagraph"/>
              <w:spacing w:line="240" w:lineRule="auto" w:before="113"/>
              <w:ind w:left="502" w:right="0"/>
              <w:jc w:val="left"/>
              <w:rPr>
                <w:rFonts w:ascii="Times New Roman" w:hAnsi="Times New Roman" w:cs="Times New Roman" w:eastAsia="Times New Roman" w:hint="default"/>
                <w:sz w:val="18"/>
                <w:szCs w:val="18"/>
              </w:rPr>
            </w:pPr>
            <w:r>
              <w:rPr>
                <w:rFonts w:ascii="Times New Roman"/>
                <w:sz w:val="18"/>
              </w:rPr>
              <w:t>7.62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8" w:right="0"/>
              <w:jc w:val="left"/>
              <w:rPr>
                <w:rFonts w:ascii="Times New Roman" w:hAnsi="Times New Roman" w:cs="Times New Roman" w:eastAsia="Times New Roman" w:hint="default"/>
                <w:sz w:val="18"/>
                <w:szCs w:val="18"/>
              </w:rPr>
            </w:pPr>
            <w:r>
              <w:rPr>
                <w:rFonts w:ascii="Times New Roman"/>
                <w:sz w:val="18"/>
              </w:rPr>
              <w:t>99,730,</w:t>
            </w:r>
          </w:p>
          <w:p>
            <w:pPr>
              <w:pStyle w:val="TableParagraph"/>
              <w:spacing w:line="240" w:lineRule="auto" w:before="113"/>
              <w:ind w:left="183" w:right="0"/>
              <w:jc w:val="left"/>
              <w:rPr>
                <w:rFonts w:ascii="Times New Roman" w:hAnsi="Times New Roman" w:cs="Times New Roman" w:eastAsia="Times New Roman" w:hint="default"/>
                <w:sz w:val="18"/>
                <w:szCs w:val="18"/>
              </w:rPr>
            </w:pPr>
            <w:r>
              <w:rPr>
                <w:rFonts w:ascii="Times New Roman"/>
                <w:sz w:val="18"/>
              </w:rPr>
              <w:t>458.47</w:t>
            </w:r>
          </w:p>
        </w:tc>
      </w:tr>
      <w:tr>
        <w:trPr>
          <w:trHeight w:val="728"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3" w:right="0"/>
              <w:jc w:val="left"/>
              <w:rPr>
                <w:rFonts w:ascii="Times New Roman" w:hAnsi="Times New Roman" w:cs="Times New Roman" w:eastAsia="Times New Roman" w:hint="default"/>
                <w:sz w:val="18"/>
                <w:szCs w:val="18"/>
              </w:rPr>
            </w:pPr>
            <w:r>
              <w:rPr>
                <w:rFonts w:ascii="Times New Roman"/>
                <w:sz w:val="18"/>
              </w:rPr>
              <w:t>1,373,660,</w:t>
            </w:r>
          </w:p>
          <w:p>
            <w:pPr>
              <w:pStyle w:val="TableParagraph"/>
              <w:spacing w:line="240" w:lineRule="auto" w:before="112"/>
              <w:ind w:left="455" w:right="0"/>
              <w:jc w:val="left"/>
              <w:rPr>
                <w:rFonts w:ascii="Times New Roman" w:hAnsi="Times New Roman" w:cs="Times New Roman" w:eastAsia="Times New Roman" w:hint="default"/>
                <w:sz w:val="18"/>
                <w:szCs w:val="18"/>
              </w:rPr>
            </w:pPr>
            <w:r>
              <w:rPr>
                <w:rFonts w:ascii="Times New Roman"/>
                <w:sz w:val="18"/>
              </w:rPr>
              <w:t>167.46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 w:right="0"/>
              <w:jc w:val="center"/>
              <w:rPr>
                <w:rFonts w:ascii="Times New Roman" w:hAnsi="Times New Roman" w:cs="Times New Roman" w:eastAsia="Times New Roman" w:hint="default"/>
                <w:sz w:val="18"/>
                <w:szCs w:val="18"/>
              </w:rPr>
            </w:pPr>
            <w:r>
              <w:rPr>
                <w:rFonts w:ascii="Times New Roman"/>
                <w:sz w:val="18"/>
              </w:rPr>
              <w:t>-442,938,</w:t>
            </w:r>
          </w:p>
          <w:p>
            <w:pPr>
              <w:pStyle w:val="TableParagraph"/>
              <w:spacing w:line="240" w:lineRule="auto" w:before="112"/>
              <w:ind w:left="215" w:right="0"/>
              <w:jc w:val="center"/>
              <w:rPr>
                <w:rFonts w:ascii="Times New Roman" w:hAnsi="Times New Roman" w:cs="Times New Roman" w:eastAsia="Times New Roman" w:hint="default"/>
                <w:sz w:val="18"/>
                <w:szCs w:val="18"/>
              </w:rPr>
            </w:pPr>
            <w:r>
              <w:rPr>
                <w:rFonts w:ascii="Times New Roman"/>
                <w:sz w:val="18"/>
              </w:rPr>
              <w:t>285.17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964,543,174</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.68</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3" w:right="0"/>
              <w:jc w:val="left"/>
              <w:rPr>
                <w:rFonts w:ascii="Times New Roman" w:hAnsi="Times New Roman" w:cs="Times New Roman" w:eastAsia="Times New Roman" w:hint="default"/>
                <w:sz w:val="18"/>
                <w:szCs w:val="18"/>
              </w:rPr>
            </w:pPr>
            <w:r>
              <w:rPr>
                <w:rFonts w:ascii="Times New Roman"/>
                <w:sz w:val="18"/>
              </w:rPr>
              <w:t>-1,411,18</w:t>
            </w:r>
          </w:p>
          <w:p>
            <w:pPr>
              <w:pStyle w:val="TableParagraph"/>
              <w:spacing w:line="240" w:lineRule="auto" w:before="112"/>
              <w:ind w:left="187" w:right="0"/>
              <w:jc w:val="left"/>
              <w:rPr>
                <w:rFonts w:ascii="Times New Roman" w:hAnsi="Times New Roman" w:cs="Times New Roman" w:eastAsia="Times New Roman" w:hint="default"/>
                <w:sz w:val="18"/>
                <w:szCs w:val="18"/>
              </w:rPr>
            </w:pPr>
            <w:r>
              <w:rPr>
                <w:rFonts w:ascii="Times New Roman"/>
                <w:sz w:val="18"/>
              </w:rPr>
              <w:t>2,157.47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6" w:right="0"/>
              <w:jc w:val="left"/>
              <w:rPr>
                <w:rFonts w:ascii="Times New Roman" w:hAnsi="Times New Roman" w:cs="Times New Roman" w:eastAsia="Times New Roman" w:hint="default"/>
                <w:sz w:val="18"/>
                <w:szCs w:val="18"/>
              </w:rPr>
            </w:pPr>
            <w:r>
              <w:rPr>
                <w:rFonts w:ascii="Times New Roman"/>
                <w:sz w:val="18"/>
              </w:rPr>
              <w:t>3,700,69</w:t>
            </w:r>
          </w:p>
          <w:p>
            <w:pPr>
              <w:pStyle w:val="TableParagraph"/>
              <w:spacing w:line="240" w:lineRule="auto" w:before="112"/>
              <w:ind w:left="502" w:right="0"/>
              <w:jc w:val="left"/>
              <w:rPr>
                <w:rFonts w:ascii="Times New Roman" w:hAnsi="Times New Roman" w:cs="Times New Roman" w:eastAsia="Times New Roman" w:hint="default"/>
                <w:sz w:val="18"/>
                <w:szCs w:val="18"/>
              </w:rPr>
            </w:pPr>
            <w:r>
              <w:rPr>
                <w:rFonts w:ascii="Times New Roman"/>
                <w:sz w:val="18"/>
              </w:rPr>
              <w:t>7.62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3" w:right="0"/>
              <w:jc w:val="left"/>
              <w:rPr>
                <w:rFonts w:ascii="Times New Roman" w:hAnsi="Times New Roman" w:cs="Times New Roman" w:eastAsia="Times New Roman" w:hint="default"/>
                <w:sz w:val="18"/>
                <w:szCs w:val="18"/>
              </w:rPr>
            </w:pPr>
            <w:r>
              <w:rPr>
                <w:rFonts w:ascii="Times New Roman"/>
                <w:sz w:val="18"/>
              </w:rPr>
              <w:t>-37,521</w:t>
            </w:r>
          </w:p>
          <w:p>
            <w:pPr>
              <w:pStyle w:val="TableParagraph"/>
              <w:spacing w:line="240" w:lineRule="auto" w:before="112"/>
              <w:ind w:left="138" w:right="0"/>
              <w:jc w:val="left"/>
              <w:rPr>
                <w:rFonts w:ascii="Times New Roman" w:hAnsi="Times New Roman" w:cs="Times New Roman" w:eastAsia="Times New Roman" w:hint="default"/>
                <w:sz w:val="18"/>
                <w:szCs w:val="18"/>
              </w:rPr>
            </w:pPr>
            <w:r>
              <w:rPr>
                <w:rFonts w:ascii="Times New Roman"/>
                <w:sz w:val="18"/>
              </w:rPr>
              <w:t>,990.01</w:t>
            </w:r>
          </w:p>
        </w:tc>
      </w:tr>
    </w:tbl>
    <w:p>
      <w:pPr>
        <w:pStyle w:val="BodyText"/>
        <w:spacing w:line="240" w:lineRule="auto" w:before="55"/>
        <w:ind w:left="118" w:right="1949"/>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33、盈余公积" w:id="297"/>
      <w:bookmarkEnd w:id="297"/>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26,687,004.08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26,687,004.08</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26,687,004.08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26,687,004.08</w:t>
            </w:r>
          </w:p>
        </w:tc>
      </w:tr>
    </w:tbl>
    <w:p>
      <w:pPr>
        <w:pStyle w:val="BodyText"/>
        <w:spacing w:line="240" w:lineRule="auto" w:before="55"/>
        <w:ind w:left="118" w:right="1949"/>
        <w:jc w:val="left"/>
      </w:pPr>
      <w:r>
        <w:rPr/>
        <w:t>盈余公积说明，包括本期增减变动情况、变动原因说明：</w:t>
      </w:r>
    </w:p>
    <w:p>
      <w:pPr>
        <w:pStyle w:val="Heading7"/>
        <w:spacing w:line="240" w:lineRule="auto" w:before="97"/>
        <w:ind w:left="118" w:right="1949"/>
        <w:jc w:val="left"/>
      </w:pPr>
      <w:r>
        <w:rPr/>
        <w:t>根据公司法、章程的规定，本公司按净利润的</w:t>
      </w:r>
      <w:r>
        <w:rPr>
          <w:rFonts w:ascii="宋体" w:hAnsi="宋体" w:cs="宋体" w:eastAsia="宋体" w:hint="default"/>
        </w:rPr>
        <w:t>10%</w:t>
      </w:r>
      <w:r>
        <w:rPr/>
        <w:t>提取法定盈余公积金。</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34、未分配利润" w:id="298"/>
      <w:bookmarkEnd w:id="298"/>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725"/>
        <w:gridCol w:w="2924"/>
        <w:gridCol w:w="2919"/>
      </w:tblGrid>
      <w:tr>
        <w:trPr>
          <w:trHeight w:val="410"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9"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704,048,416.50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736,785,940.19</w:t>
            </w:r>
          </w:p>
        </w:tc>
      </w:tr>
      <w:tr>
        <w:trPr>
          <w:trHeight w:val="409"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704,048,416.50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736,785,940.19</w:t>
            </w:r>
          </w:p>
        </w:tc>
      </w:tr>
      <w:tr>
        <w:trPr>
          <w:trHeight w:val="409"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-668,712,491.03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65,234,207.00</w:t>
            </w:r>
          </w:p>
        </w:tc>
      </w:tr>
      <w:tr>
        <w:trPr>
          <w:trHeight w:val="409"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97,971,730.69</w:t>
            </w:r>
          </w:p>
        </w:tc>
      </w:tr>
      <w:tr>
        <w:trPr>
          <w:trHeight w:val="409"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35,335,925.47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704,048,416.50</w:t>
            </w:r>
          </w:p>
        </w:tc>
      </w:tr>
    </w:tbl>
    <w:p>
      <w:pPr>
        <w:pStyle w:val="BodyText"/>
        <w:spacing w:line="240" w:lineRule="auto" w:before="55"/>
        <w:ind w:left="118" w:right="1949"/>
        <w:jc w:val="left"/>
      </w:pPr>
      <w:r>
        <w:rPr/>
        <w:t>调整期初未分配利润明细：</w:t>
      </w:r>
    </w:p>
    <w:p>
      <w:pPr>
        <w:pStyle w:val="BodyText"/>
        <w:spacing w:line="240" w:lineRule="auto" w:before="124"/>
        <w:ind w:left="118" w:right="1949"/>
        <w:jc w:val="left"/>
      </w:pPr>
      <w:r>
        <w:rPr>
          <w:rFonts w:ascii="Times New Roman" w:hAnsi="Times New Roman" w:cs="Times New Roman" w:eastAsia="Times New Roman" w:hint="default"/>
        </w:rPr>
        <w:t>1)</w:t>
      </w:r>
      <w:r>
        <w:rPr/>
        <w:t>、由于《企业会计准则》及其相关新规定进行追溯调整，影响期初未分配利润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w:t>
      </w:r>
    </w:p>
    <w:p>
      <w:pPr>
        <w:pStyle w:val="BodyText"/>
        <w:spacing w:line="240" w:lineRule="auto" w:before="109"/>
        <w:ind w:left="118" w:right="1949"/>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9"/>
        <w:ind w:left="118" w:right="1949"/>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19"/>
        </w:rPr>
        <w:t> </w:t>
      </w:r>
      <w:r>
        <w:rPr/>
        <w:t>元。</w:t>
      </w:r>
    </w:p>
    <w:p>
      <w:pPr>
        <w:pStyle w:val="BodyText"/>
        <w:spacing w:line="240" w:lineRule="auto" w:before="109"/>
        <w:ind w:left="118" w:right="1949"/>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15"/>
        </w:rPr>
        <w:t> </w:t>
      </w:r>
      <w:r>
        <w:rPr/>
        <w:t>元。</w:t>
      </w:r>
    </w:p>
    <w:p>
      <w:pPr>
        <w:pStyle w:val="BodyText"/>
        <w:spacing w:line="240" w:lineRule="auto" w:before="111"/>
        <w:ind w:left="118" w:right="1949"/>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5"/>
        </w:rPr>
        <w:t> </w:t>
      </w:r>
      <w:r>
        <w:rPr/>
        <w:t>元。</w:t>
      </w:r>
    </w:p>
    <w:p>
      <w:pPr>
        <w:spacing w:line="240" w:lineRule="auto" w:before="4"/>
        <w:rPr>
          <w:rFonts w:ascii="宋体" w:hAnsi="宋体" w:cs="宋体" w:eastAsia="宋体" w:hint="default"/>
          <w:sz w:val="26"/>
          <w:szCs w:val="26"/>
        </w:rPr>
      </w:pPr>
    </w:p>
    <w:p>
      <w:pPr>
        <w:pStyle w:val="Heading6"/>
        <w:spacing w:line="240" w:lineRule="auto"/>
        <w:ind w:right="1949"/>
        <w:jc w:val="left"/>
        <w:rPr>
          <w:b w:val="0"/>
          <w:bCs w:val="0"/>
        </w:rPr>
      </w:pPr>
      <w:bookmarkStart w:name="35、营业收入和营业成本" w:id="299"/>
      <w:bookmarkEnd w:id="299"/>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9"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13,919,002,893.58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11,888,091,726.09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12,299,026,524.10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10,247,238,074.81</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70,139,526.34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44,136,244.08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45,994,587.27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29,029,349.55</w:t>
            </w:r>
          </w:p>
        </w:tc>
      </w:tr>
      <w:tr>
        <w:trPr>
          <w:trHeight w:val="4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13,989,142,419.92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11,932,227,970.17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12,345,021,111.37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10,276,267,424.36</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36、税金及附加" w:id="300"/>
      <w:bookmarkEnd w:id="300"/>
      <w:r>
        <w:rPr>
          <w:b w:val="0"/>
          <w:bCs w:val="0"/>
        </w:rPr>
      </w:r>
      <w:r>
        <w:rPr>
          <w:rFonts w:ascii="Times New Roman" w:hAnsi="Times New Roman" w:cs="Times New Roman" w:eastAsia="Times New Roman" w:hint="default"/>
        </w:rPr>
        <w:t>36</w:t>
      </w:r>
      <w:r>
        <w:rPr/>
        <w:t>、税金及附加</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915,429.53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647,752.37</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966,264.40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490,135.90</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14,427,574.96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14,724,708.99</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552,964.12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259,733.37</w:t>
            </w: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970,852.11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2,587,660.55</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营业税（海外）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4,405,148.00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3,506,743.24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898,613.63</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25,744,976.36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19,608,604.81</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37、销售费用" w:id="301"/>
      <w:bookmarkEnd w:id="301"/>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395,694,714.97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279,795,759.78</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379,099,819.50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288,240,868.78</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7,980,036.56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5,631,648.82</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900,307.73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1,105,504.40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51,868,260.63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41,104,109.10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33,842,088.48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28,129,397.11</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59,085,838.74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44,009,465.58</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448,014,824.43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357,565,966.60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信用卡费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293,255,817.71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237,457,287.81</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54,738,370.03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32,758,253.26</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1,724,480,078.78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1,315,798,261.24</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38、管理费用" w:id="302"/>
      <w:bookmarkEnd w:id="302"/>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300,491,920.30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216,359,608.40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6,962,980.13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6,302,383.04</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5,825,434.57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4,337,680.34</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40,497,167.23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33,979,834.48</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105,526,409.38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94,247,060.00</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租金、物业费、装修费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53,169,811.55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48,706,156.68</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注册登记及中介服务费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80,683,310.32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69,159,255.10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40,016,324.06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15,073,303.85</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633,173,357.54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488,165,281.89</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39、研发费用" w:id="303"/>
      <w:bookmarkEnd w:id="303"/>
      <w:r>
        <w:rPr>
          <w:b w:val="0"/>
          <w:bCs w:val="0"/>
        </w:rPr>
      </w:r>
      <w:r>
        <w:rPr>
          <w:rFonts w:ascii="Times New Roman" w:hAnsi="Times New Roman" w:cs="Times New Roman" w:eastAsia="Times New Roman" w:hint="default"/>
        </w:rPr>
        <w:t>39</w:t>
      </w:r>
      <w:r>
        <w:rPr/>
        <w:t>、研发费用</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after="0" w:line="240" w:lineRule="auto"/>
        <w:jc w:val="righ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169,133,968.67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146,477,245.64</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161,026.06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385,823.64</w:t>
            </w:r>
          </w:p>
        </w:tc>
      </w:tr>
      <w:tr>
        <w:trPr>
          <w:trHeight w:val="41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65,474.61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140,065.13</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9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298,400.88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323,128.22</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387,033.64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380,973.87</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租金、物业费、装修费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1,526,033.28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1,267,030.52</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宋体" w:hAnsi="宋体" w:cs="宋体" w:eastAsia="宋体" w:hint="default"/>
                <w:sz w:val="18"/>
                <w:szCs w:val="18"/>
              </w:rPr>
            </w:pPr>
            <w:r>
              <w:rPr>
                <w:rFonts w:ascii="宋体" w:hAnsi="宋体" w:cs="宋体" w:eastAsia="宋体" w:hint="default"/>
                <w:sz w:val="18"/>
                <w:szCs w:val="18"/>
              </w:rPr>
              <w:t>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18,516,448.34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15,262,566.63</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332,492.52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250,178.30</w:t>
            </w:r>
          </w:p>
        </w:tc>
      </w:tr>
      <w:tr>
        <w:trPr>
          <w:trHeight w:val="4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190,420,878.00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164,487,011.95</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40、财务费用" w:id="304"/>
      <w:bookmarkEnd w:id="304"/>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179,788,678.14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179,403,141.32</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7,457,534.67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20,697,196.93</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-2,708,936.84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32,457,362.65</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16,628,973.75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21,585,414.37</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186,251,180.38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212,748,721.41</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41、资产减值损失" w:id="305"/>
      <w:bookmarkEnd w:id="305"/>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419,438,158.43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27,672,213.40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26,743,851.89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26,830,695.82</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20,017,400.00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252,046,558.92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5,865,231.01</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144,888,125.23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9,318,120.63</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378,364,115.93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27,190,339.78</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227,839,504.54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1,469,337,714.94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96,876,600.64</w:t>
            </w:r>
          </w:p>
        </w:tc>
      </w:tr>
    </w:tbl>
    <w:p>
      <w:pPr>
        <w:pStyle w:val="BodyText"/>
        <w:spacing w:line="240" w:lineRule="auto" w:before="55"/>
        <w:ind w:left="118" w:right="1949"/>
        <w:jc w:val="left"/>
      </w:pPr>
      <w:r>
        <w:rPr/>
        <w:t>其他说明：</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42、其他收益" w:id="306"/>
      <w:bookmarkEnd w:id="306"/>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73"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3,409,559.00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1,428,142.00</w:t>
            </w:r>
          </w:p>
        </w:tc>
      </w:tr>
      <w:tr>
        <w:trPr>
          <w:trHeight w:val="7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5"/>
              <w:ind w:left="103" w:right="102"/>
              <w:jc w:val="left"/>
              <w:rPr>
                <w:rFonts w:ascii="宋体" w:hAnsi="宋体" w:cs="宋体" w:eastAsia="宋体" w:hint="default"/>
                <w:sz w:val="18"/>
                <w:szCs w:val="18"/>
              </w:rPr>
            </w:pPr>
            <w:r>
              <w:rPr>
                <w:rFonts w:ascii="宋体" w:hAnsi="宋体" w:cs="宋体" w:eastAsia="宋体" w:hint="default"/>
                <w:spacing w:val="-4"/>
                <w:w w:val="99"/>
                <w:sz w:val="18"/>
                <w:szCs w:val="18"/>
              </w:rPr>
              <w:t>其中：杭滨江区财政局</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走出去</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战略财</w:t>
            </w:r>
            <w:r>
              <w:rPr>
                <w:rFonts w:ascii="宋体" w:hAnsi="宋体" w:cs="宋体" w:eastAsia="宋体" w:hint="default"/>
                <w:spacing w:val="-77"/>
                <w:w w:val="99"/>
                <w:sz w:val="18"/>
                <w:szCs w:val="18"/>
              </w:rPr>
              <w:t> </w:t>
            </w:r>
            <w:r>
              <w:rPr>
                <w:rFonts w:ascii="宋体" w:hAnsi="宋体" w:cs="宋体" w:eastAsia="宋体" w:hint="default"/>
                <w:sz w:val="18"/>
                <w:szCs w:val="18"/>
              </w:rPr>
              <w:t>政扶持资金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202,800.00</w:t>
            </w:r>
          </w:p>
        </w:tc>
      </w:tr>
      <w:tr>
        <w:trPr>
          <w:trHeight w:val="72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75"/>
              <w:jc w:val="left"/>
              <w:rPr>
                <w:rFonts w:ascii="宋体" w:hAnsi="宋体" w:cs="宋体" w:eastAsia="宋体" w:hint="default"/>
                <w:sz w:val="18"/>
                <w:szCs w:val="18"/>
              </w:rPr>
            </w:pPr>
            <w:r>
              <w:rPr>
                <w:rFonts w:ascii="宋体" w:hAnsi="宋体" w:cs="宋体" w:eastAsia="宋体" w:hint="default"/>
                <w:sz w:val="18"/>
                <w:szCs w:val="18"/>
              </w:rPr>
              <w:t>杭州市滨江区财政局财政零余额户房</w:t>
            </w:r>
            <w:r>
              <w:rPr>
                <w:rFonts w:ascii="宋体" w:hAnsi="宋体" w:cs="宋体" w:eastAsia="宋体" w:hint="default"/>
                <w:spacing w:val="-75"/>
                <w:sz w:val="18"/>
                <w:szCs w:val="18"/>
              </w:rPr>
              <w:t> </w:t>
            </w:r>
            <w:r>
              <w:rPr>
                <w:rFonts w:ascii="宋体" w:hAnsi="宋体" w:cs="宋体" w:eastAsia="宋体" w:hint="default"/>
                <w:sz w:val="18"/>
                <w:szCs w:val="18"/>
              </w:rPr>
              <w:t>租补贴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689,800.00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689,800.00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379,000.00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税收奖励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2,536,759.00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其他零星补贴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156,542.00</w:t>
            </w:r>
          </w:p>
        </w:tc>
      </w:tr>
      <w:tr>
        <w:trPr>
          <w:trHeight w:val="41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3,409,559.00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1,428,142.00</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43、投资收益" w:id="307"/>
      <w:bookmarkEnd w:id="307"/>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460"/>
        <w:gridCol w:w="3191"/>
        <w:gridCol w:w="2918"/>
      </w:tblGrid>
      <w:tr>
        <w:trPr>
          <w:trHeight w:val="410"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104,206,164.41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67,378,874.67</w:t>
            </w:r>
          </w:p>
        </w:tc>
      </w:tr>
      <w:tr>
        <w:trPr>
          <w:trHeight w:val="409"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528,664.46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222,999.00</w:t>
            </w:r>
          </w:p>
        </w:tc>
      </w:tr>
      <w:tr>
        <w:trPr>
          <w:trHeight w:val="409"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506,476,758.41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236,998,711.12</w:t>
            </w:r>
          </w:p>
        </w:tc>
      </w:tr>
      <w:tr>
        <w:trPr>
          <w:trHeight w:val="409"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可转债投资收益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19,154,121.01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10,531,078.59</w:t>
            </w:r>
          </w:p>
        </w:tc>
      </w:tr>
      <w:tr>
        <w:trPr>
          <w:trHeight w:val="409"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8,495,865.75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26,187,820.77</w:t>
            </w:r>
          </w:p>
        </w:tc>
      </w:tr>
      <w:tr>
        <w:trPr>
          <w:trHeight w:val="727"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64"/>
              <w:jc w:val="left"/>
              <w:rPr>
                <w:rFonts w:ascii="宋体" w:hAnsi="宋体" w:cs="宋体" w:eastAsia="宋体" w:hint="default"/>
                <w:sz w:val="18"/>
                <w:szCs w:val="18"/>
              </w:rPr>
            </w:pPr>
            <w:r>
              <w:rPr>
                <w:rFonts w:ascii="宋体" w:hAnsi="宋体" w:cs="宋体" w:eastAsia="宋体" w:hint="default"/>
                <w:sz w:val="18"/>
                <w:szCs w:val="18"/>
              </w:rPr>
              <w:t>分次实现非同一控制下合并确认投资收</w:t>
            </w:r>
            <w:r>
              <w:rPr>
                <w:rFonts w:ascii="宋体" w:hAnsi="宋体" w:cs="宋体" w:eastAsia="宋体" w:hint="default"/>
                <w:spacing w:val="-74"/>
                <w:sz w:val="18"/>
                <w:szCs w:val="18"/>
              </w:rPr>
              <w:t> </w:t>
            </w:r>
            <w:r>
              <w:rPr>
                <w:rFonts w:ascii="宋体" w:hAnsi="宋体" w:cs="宋体" w:eastAsia="宋体" w:hint="default"/>
                <w:sz w:val="18"/>
                <w:szCs w:val="18"/>
              </w:rPr>
              <w:t>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421,171,583.85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1,060,033,157.89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341,319,484.15</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44、资产处置收益" w:id="308"/>
      <w:bookmarkEnd w:id="308"/>
      <w:r>
        <w:rPr>
          <w:b w:val="0"/>
          <w:bCs w:val="0"/>
        </w:rPr>
      </w:r>
      <w:r>
        <w:rPr>
          <w:rFonts w:ascii="Times New Roman" w:hAnsi="Times New Roman" w:cs="Times New Roman" w:eastAsia="Times New Roman" w:hint="default"/>
        </w:rPr>
        <w:t>44</w:t>
      </w:r>
      <w:r>
        <w:rPr/>
        <w:t>、资产处置收益</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73"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-580,957.31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-784,126.52</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-1,600,168.00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-580,957.31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-2,384,294.52</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45、营业外收入" w:id="309"/>
      <w:bookmarkEnd w:id="309"/>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389"/>
        <w:gridCol w:w="2396"/>
        <w:gridCol w:w="2392"/>
        <w:gridCol w:w="2392"/>
      </w:tblGrid>
      <w:tr>
        <w:trPr>
          <w:trHeight w:val="729"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100" w:right="102" w:hanging="998"/>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r>
              <w:rPr>
                <w:rFonts w:ascii="宋体" w:hAnsi="宋体" w:cs="宋体" w:eastAsia="宋体" w:hint="default"/>
                <w:spacing w:val="-79"/>
                <w:sz w:val="18"/>
                <w:szCs w:val="18"/>
              </w:rPr>
              <w:t> </w:t>
            </w:r>
            <w:r>
              <w:rPr>
                <w:rFonts w:ascii="宋体" w:hAnsi="宋体" w:cs="宋体" w:eastAsia="宋体" w:hint="default"/>
                <w:sz w:val="18"/>
                <w:szCs w:val="18"/>
              </w:rPr>
              <w:t>额</w:t>
            </w:r>
          </w:p>
        </w:tc>
      </w:tr>
      <w:tr>
        <w:trPr>
          <w:trHeight w:val="409"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2,338,465.03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2,931,646.82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2,338,465.03</w:t>
            </w:r>
          </w:p>
        </w:tc>
      </w:tr>
      <w:tr>
        <w:trPr>
          <w:trHeight w:val="408"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1,206,928.51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12,569,840.98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1,206,928.51</w:t>
            </w:r>
          </w:p>
        </w:tc>
      </w:tr>
      <w:tr>
        <w:trPr>
          <w:trHeight w:val="410"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3,545,393.54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15,501,487.80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3,545,393.54</w:t>
            </w:r>
          </w:p>
        </w:tc>
      </w:tr>
    </w:tbl>
    <w:p>
      <w:pPr>
        <w:pStyle w:val="BodyText"/>
        <w:spacing w:line="240" w:lineRule="auto" w:before="55"/>
        <w:ind w:left="118" w:right="1949"/>
        <w:jc w:val="left"/>
      </w:pPr>
      <w:r>
        <w:rPr/>
        <w:t>计入当期损益的政府补助：</w:t>
      </w:r>
    </w:p>
    <w:p>
      <w:pPr>
        <w:pStyle w:val="BodyText"/>
        <w:spacing w:line="240" w:lineRule="auto" w:before="123"/>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4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6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6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64"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64"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63" w:right="163"/>
              <w:jc w:val="center"/>
              <w:rPr>
                <w:rFonts w:ascii="宋体" w:hAnsi="宋体" w:cs="宋体" w:eastAsia="宋体" w:hint="default"/>
                <w:sz w:val="18"/>
                <w:szCs w:val="18"/>
              </w:rPr>
            </w:pPr>
            <w:r>
              <w:rPr>
                <w:rFonts w:ascii="宋体" w:hAnsi="宋体" w:cs="宋体" w:eastAsia="宋体" w:hint="default"/>
                <w:sz w:val="18"/>
                <w:szCs w:val="18"/>
              </w:rPr>
              <w:t>补贴是否</w:t>
            </w:r>
            <w:r>
              <w:rPr>
                <w:rFonts w:ascii="宋体" w:hAnsi="宋体" w:cs="宋体" w:eastAsia="宋体" w:hint="default"/>
                <w:spacing w:val="1"/>
                <w:sz w:val="18"/>
                <w:szCs w:val="18"/>
              </w:rPr>
              <w:t> </w:t>
            </w:r>
            <w:r>
              <w:rPr>
                <w:rFonts w:ascii="宋体" w:hAnsi="宋体" w:cs="宋体" w:eastAsia="宋体" w:hint="default"/>
                <w:sz w:val="18"/>
                <w:szCs w:val="18"/>
              </w:rPr>
              <w:t>影响当年</w:t>
            </w:r>
            <w:r>
              <w:rPr>
                <w:rFonts w:ascii="宋体" w:hAnsi="宋体" w:cs="宋体" w:eastAsia="宋体" w:hint="default"/>
                <w:spacing w:val="1"/>
                <w:sz w:val="18"/>
                <w:szCs w:val="18"/>
              </w:rPr>
              <w:t> </w:t>
            </w:r>
            <w:r>
              <w:rPr>
                <w:rFonts w:ascii="宋体" w:hAnsi="宋体" w:cs="宋体" w:eastAsia="宋体" w:hint="default"/>
                <w:sz w:val="18"/>
                <w:szCs w:val="18"/>
              </w:rPr>
              <w:t>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344" w:right="163" w:hanging="182"/>
              <w:jc w:val="left"/>
              <w:rPr>
                <w:rFonts w:ascii="宋体" w:hAnsi="宋体" w:cs="宋体" w:eastAsia="宋体" w:hint="default"/>
                <w:sz w:val="18"/>
                <w:szCs w:val="18"/>
              </w:rPr>
            </w:pPr>
            <w:r>
              <w:rPr>
                <w:rFonts w:ascii="宋体" w:hAnsi="宋体" w:cs="宋体" w:eastAsia="宋体" w:hint="default"/>
                <w:sz w:val="18"/>
                <w:szCs w:val="18"/>
              </w:rPr>
              <w:t>是否特殊</w:t>
            </w:r>
            <w:r>
              <w:rPr>
                <w:rFonts w:ascii="宋体" w:hAnsi="宋体" w:cs="宋体" w:eastAsia="宋体" w:hint="default"/>
                <w:spacing w:val="-86"/>
                <w:sz w:val="18"/>
                <w:szCs w:val="18"/>
              </w:rPr>
              <w:t> </w:t>
            </w:r>
            <w:r>
              <w:rPr>
                <w:rFonts w:ascii="宋体" w:hAnsi="宋体" w:cs="宋体" w:eastAsia="宋体" w:hint="default"/>
                <w:sz w:val="18"/>
                <w:szCs w:val="18"/>
              </w:rPr>
              <w:t>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344" w:right="165" w:hanging="182"/>
              <w:jc w:val="left"/>
              <w:rPr>
                <w:rFonts w:ascii="宋体" w:hAnsi="宋体" w:cs="宋体" w:eastAsia="宋体" w:hint="default"/>
                <w:sz w:val="18"/>
                <w:szCs w:val="18"/>
              </w:rPr>
            </w:pPr>
            <w:r>
              <w:rPr>
                <w:rFonts w:ascii="宋体" w:hAnsi="宋体" w:cs="宋体" w:eastAsia="宋体" w:hint="default"/>
                <w:sz w:val="18"/>
                <w:szCs w:val="18"/>
              </w:rPr>
              <w:t>本期发生</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344" w:right="162" w:hanging="182"/>
              <w:jc w:val="left"/>
              <w:rPr>
                <w:rFonts w:ascii="宋体" w:hAnsi="宋体" w:cs="宋体" w:eastAsia="宋体" w:hint="default"/>
                <w:sz w:val="18"/>
                <w:szCs w:val="18"/>
              </w:rPr>
            </w:pPr>
            <w:r>
              <w:rPr>
                <w:rFonts w:ascii="宋体" w:hAnsi="宋体" w:cs="宋体" w:eastAsia="宋体" w:hint="default"/>
                <w:sz w:val="18"/>
                <w:szCs w:val="18"/>
              </w:rPr>
              <w:t>上期发生</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5"/>
              <w:ind w:left="139" w:right="137"/>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1"/>
                <w:sz w:val="18"/>
                <w:szCs w:val="18"/>
              </w:rPr>
              <w:t> </w:t>
            </w:r>
            <w:r>
              <w:rPr>
                <w:rFonts w:ascii="宋体" w:hAnsi="宋体" w:cs="宋体" w:eastAsia="宋体" w:hint="default"/>
                <w:sz w:val="18"/>
                <w:szCs w:val="18"/>
              </w:rPr>
              <w:t>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w:t>
            </w:r>
            <w:r>
              <w:rPr>
                <w:rFonts w:ascii="宋体" w:hAnsi="宋体" w:cs="宋体" w:eastAsia="宋体" w:hint="default"/>
                <w:spacing w:val="1"/>
                <w:sz w:val="18"/>
                <w:szCs w:val="18"/>
              </w:rPr>
              <w:t> </w:t>
            </w:r>
            <w:r>
              <w:rPr>
                <w:rFonts w:ascii="宋体" w:hAnsi="宋体" w:cs="宋体" w:eastAsia="宋体" w:hint="default"/>
                <w:sz w:val="18"/>
                <w:szCs w:val="18"/>
              </w:rPr>
              <w:t>相关</w:t>
            </w:r>
          </w:p>
        </w:tc>
      </w:tr>
      <w:tr>
        <w:trPr>
          <w:trHeight w:val="2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225"/>
              <w:jc w:val="both"/>
              <w:rPr>
                <w:rFonts w:ascii="宋体" w:hAnsi="宋体" w:cs="宋体" w:eastAsia="宋体" w:hint="default"/>
                <w:sz w:val="18"/>
                <w:szCs w:val="18"/>
              </w:rPr>
            </w:pPr>
            <w:r>
              <w:rPr>
                <w:rFonts w:ascii="宋体" w:hAnsi="宋体" w:cs="宋体" w:eastAsia="宋体" w:hint="default"/>
                <w:sz w:val="18"/>
                <w:szCs w:val="18"/>
              </w:rPr>
              <w:t>因符合地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方政府招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商引资等</w:t>
            </w:r>
            <w:r>
              <w:rPr>
                <w:rFonts w:ascii="宋体" w:hAnsi="宋体" w:cs="宋体" w:eastAsia="宋体" w:hint="default"/>
                <w:spacing w:val="-86"/>
                <w:sz w:val="18"/>
                <w:szCs w:val="18"/>
              </w:rPr>
              <w:t> </w:t>
            </w:r>
            <w:r>
              <w:rPr>
                <w:rFonts w:ascii="宋体" w:hAnsi="宋体" w:cs="宋体" w:eastAsia="宋体" w:hint="default"/>
                <w:sz w:val="18"/>
                <w:szCs w:val="18"/>
              </w:rPr>
              <w:t>地方性扶</w:t>
            </w:r>
            <w:r>
              <w:rPr>
                <w:rFonts w:ascii="宋体" w:hAnsi="宋体" w:cs="宋体" w:eastAsia="宋体" w:hint="default"/>
                <w:spacing w:val="-86"/>
                <w:sz w:val="18"/>
                <w:szCs w:val="18"/>
              </w:rPr>
              <w:t> </w:t>
            </w:r>
            <w:r>
              <w:rPr>
                <w:rFonts w:ascii="宋体" w:hAnsi="宋体" w:cs="宋体" w:eastAsia="宋体" w:hint="default"/>
                <w:sz w:val="18"/>
                <w:szCs w:val="18"/>
              </w:rPr>
              <w:t>持政策而</w:t>
            </w:r>
            <w:r>
              <w:rPr>
                <w:rFonts w:ascii="宋体" w:hAnsi="宋体" w:cs="宋体" w:eastAsia="宋体" w:hint="default"/>
                <w:spacing w:val="-86"/>
                <w:sz w:val="18"/>
                <w:szCs w:val="18"/>
              </w:rPr>
              <w:t> </w:t>
            </w:r>
            <w:r>
              <w:rPr>
                <w:rFonts w:ascii="宋体" w:hAnsi="宋体" w:cs="宋体" w:eastAsia="宋体" w:hint="default"/>
                <w:sz w:val="18"/>
                <w:szCs w:val="18"/>
              </w:rPr>
              <w:t>获得的补</w:t>
            </w:r>
            <w:r>
              <w:rPr>
                <w:rFonts w:ascii="宋体" w:hAnsi="宋体" w:cs="宋体" w:eastAsia="宋体" w:hint="default"/>
                <w:spacing w:val="-86"/>
                <w:sz w:val="18"/>
                <w:szCs w:val="18"/>
              </w:rPr>
              <w:t> </w:t>
            </w: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6"/>
              <w:ind w:left="103"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z w:val="18"/>
                <w:szCs w:val="18"/>
              </w:rPr>
              <w:t>关</w:t>
            </w:r>
          </w:p>
        </w:tc>
      </w:tr>
      <w:tr>
        <w:trPr>
          <w:trHeight w:val="2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6"/>
              <w:ind w:left="103" w:right="227"/>
              <w:jc w:val="left"/>
              <w:rPr>
                <w:rFonts w:ascii="宋体" w:hAnsi="宋体" w:cs="宋体" w:eastAsia="宋体" w:hint="default"/>
                <w:sz w:val="18"/>
                <w:szCs w:val="18"/>
              </w:rPr>
            </w:pPr>
            <w:r>
              <w:rPr>
                <w:rFonts w:ascii="宋体" w:hAnsi="宋体" w:cs="宋体" w:eastAsia="宋体" w:hint="default"/>
                <w:sz w:val="18"/>
                <w:szCs w:val="18"/>
              </w:rPr>
              <w:t>资本市场</w:t>
            </w:r>
            <w:r>
              <w:rPr>
                <w:rFonts w:ascii="宋体" w:hAnsi="宋体" w:cs="宋体" w:eastAsia="宋体" w:hint="default"/>
                <w:spacing w:val="-86"/>
                <w:sz w:val="18"/>
                <w:szCs w:val="18"/>
              </w:rPr>
              <w:t> </w:t>
            </w:r>
            <w:r>
              <w:rPr>
                <w:rFonts w:ascii="宋体" w:hAnsi="宋体" w:cs="宋体" w:eastAsia="宋体" w:hint="default"/>
                <w:sz w:val="18"/>
                <w:szCs w:val="18"/>
              </w:rPr>
              <w:t>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225"/>
              <w:jc w:val="both"/>
              <w:rPr>
                <w:rFonts w:ascii="宋体" w:hAnsi="宋体" w:cs="宋体" w:eastAsia="宋体" w:hint="default"/>
                <w:sz w:val="18"/>
                <w:szCs w:val="18"/>
              </w:rPr>
            </w:pPr>
            <w:r>
              <w:rPr>
                <w:rFonts w:ascii="宋体" w:hAnsi="宋体" w:cs="宋体" w:eastAsia="宋体" w:hint="default"/>
                <w:sz w:val="18"/>
                <w:szCs w:val="18"/>
              </w:rPr>
              <w:t>因符合地</w:t>
            </w:r>
            <w:r>
              <w:rPr>
                <w:rFonts w:ascii="宋体" w:hAnsi="宋体" w:cs="宋体" w:eastAsia="宋体" w:hint="default"/>
                <w:spacing w:val="-86"/>
                <w:sz w:val="18"/>
                <w:szCs w:val="18"/>
              </w:rPr>
              <w:t> </w:t>
            </w:r>
            <w:r>
              <w:rPr>
                <w:rFonts w:ascii="宋体" w:hAnsi="宋体" w:cs="宋体" w:eastAsia="宋体" w:hint="default"/>
                <w:sz w:val="18"/>
                <w:szCs w:val="18"/>
              </w:rPr>
              <w:t>方政府招</w:t>
            </w:r>
            <w:r>
              <w:rPr>
                <w:rFonts w:ascii="宋体" w:hAnsi="宋体" w:cs="宋体" w:eastAsia="宋体" w:hint="default"/>
                <w:spacing w:val="-86"/>
                <w:sz w:val="18"/>
                <w:szCs w:val="18"/>
              </w:rPr>
              <w:t> </w:t>
            </w:r>
            <w:r>
              <w:rPr>
                <w:rFonts w:ascii="宋体" w:hAnsi="宋体" w:cs="宋体" w:eastAsia="宋体" w:hint="default"/>
                <w:sz w:val="18"/>
                <w:szCs w:val="18"/>
              </w:rPr>
              <w:t>商引资等</w:t>
            </w:r>
            <w:r>
              <w:rPr>
                <w:rFonts w:ascii="宋体" w:hAnsi="宋体" w:cs="宋体" w:eastAsia="宋体" w:hint="default"/>
                <w:spacing w:val="-86"/>
                <w:sz w:val="18"/>
                <w:szCs w:val="18"/>
              </w:rPr>
              <w:t> </w:t>
            </w:r>
            <w:r>
              <w:rPr>
                <w:rFonts w:ascii="宋体" w:hAnsi="宋体" w:cs="宋体" w:eastAsia="宋体" w:hint="default"/>
                <w:sz w:val="18"/>
                <w:szCs w:val="18"/>
              </w:rPr>
              <w:t>地方性扶</w:t>
            </w:r>
            <w:r>
              <w:rPr>
                <w:rFonts w:ascii="宋体" w:hAnsi="宋体" w:cs="宋体" w:eastAsia="宋体" w:hint="default"/>
                <w:spacing w:val="-86"/>
                <w:sz w:val="18"/>
                <w:szCs w:val="18"/>
              </w:rPr>
              <w:t> </w:t>
            </w:r>
            <w:r>
              <w:rPr>
                <w:rFonts w:ascii="宋体" w:hAnsi="宋体" w:cs="宋体" w:eastAsia="宋体" w:hint="default"/>
                <w:sz w:val="18"/>
                <w:szCs w:val="18"/>
              </w:rPr>
              <w:t>持政策而</w:t>
            </w:r>
            <w:r>
              <w:rPr>
                <w:rFonts w:ascii="宋体" w:hAnsi="宋体" w:cs="宋体" w:eastAsia="宋体" w:hint="default"/>
                <w:spacing w:val="-86"/>
                <w:sz w:val="18"/>
                <w:szCs w:val="18"/>
              </w:rPr>
              <w:t> </w:t>
            </w:r>
            <w:r>
              <w:rPr>
                <w:rFonts w:ascii="宋体" w:hAnsi="宋体" w:cs="宋体" w:eastAsia="宋体" w:hint="default"/>
                <w:sz w:val="18"/>
                <w:szCs w:val="18"/>
              </w:rPr>
              <w:t>获得的补</w:t>
            </w:r>
            <w:r>
              <w:rPr>
                <w:rFonts w:ascii="宋体" w:hAnsi="宋体" w:cs="宋体" w:eastAsia="宋体" w:hint="default"/>
                <w:spacing w:val="-86"/>
                <w:sz w:val="18"/>
                <w:szCs w:val="18"/>
              </w:rPr>
              <w:t> </w:t>
            </w: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01"/>
              <w:jc w:val="righ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40" w:lineRule="auto" w:before="83"/>
              <w:ind w:right="102"/>
              <w:jc w:val="right"/>
              <w:rPr>
                <w:rFonts w:ascii="宋体" w:hAnsi="宋体" w:cs="宋体" w:eastAsia="宋体" w:hint="default"/>
                <w:sz w:val="18"/>
                <w:szCs w:val="18"/>
              </w:rPr>
            </w:pPr>
            <w:r>
              <w:rPr>
                <w:rFonts w:ascii="宋体" w:hAnsi="宋体" w:cs="宋体" w:eastAsia="宋体" w:hint="default"/>
                <w:sz w:val="18"/>
                <w:szCs w:val="18"/>
              </w:rPr>
              <w:t>关</w:t>
            </w:r>
          </w:p>
        </w:tc>
      </w:tr>
      <w:tr>
        <w:trPr>
          <w:trHeight w:val="2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26" w:lineRule="auto"/>
              <w:ind w:left="103" w:right="227"/>
              <w:jc w:val="both"/>
              <w:rPr>
                <w:rFonts w:ascii="宋体" w:hAnsi="宋体" w:cs="宋体" w:eastAsia="宋体" w:hint="default"/>
                <w:sz w:val="18"/>
                <w:szCs w:val="18"/>
              </w:rPr>
            </w:pPr>
            <w:r>
              <w:rPr>
                <w:rFonts w:ascii="宋体" w:hAnsi="宋体" w:cs="宋体" w:eastAsia="宋体" w:hint="default"/>
                <w:sz w:val="18"/>
                <w:szCs w:val="18"/>
              </w:rPr>
              <w:t>首次高企</w:t>
            </w:r>
            <w:r>
              <w:rPr>
                <w:rFonts w:ascii="宋体" w:hAnsi="宋体" w:cs="宋体" w:eastAsia="宋体" w:hint="default"/>
                <w:spacing w:val="-86"/>
                <w:sz w:val="18"/>
                <w:szCs w:val="18"/>
              </w:rPr>
              <w:t> </w:t>
            </w:r>
            <w:r>
              <w:rPr>
                <w:rFonts w:ascii="宋体" w:hAnsi="宋体" w:cs="宋体" w:eastAsia="宋体" w:hint="default"/>
                <w:sz w:val="18"/>
                <w:szCs w:val="18"/>
              </w:rPr>
              <w:t>认证奖励</w:t>
            </w:r>
            <w:r>
              <w:rPr>
                <w:rFonts w:ascii="宋体" w:hAnsi="宋体" w:cs="宋体" w:eastAsia="宋体" w:hint="default"/>
                <w:spacing w:val="-86"/>
                <w:sz w:val="18"/>
                <w:szCs w:val="18"/>
              </w:rPr>
              <w:t> </w:t>
            </w:r>
            <w:r>
              <w:rPr>
                <w:rFonts w:ascii="宋体" w:hAnsi="宋体" w:cs="宋体" w:eastAsia="宋体" w:hint="default"/>
                <w:sz w:val="18"/>
                <w:szCs w:val="18"/>
              </w:rPr>
              <w:t>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3" w:right="103"/>
              <w:jc w:val="left"/>
              <w:rPr>
                <w:rFonts w:ascii="宋体" w:hAnsi="宋体" w:cs="宋体" w:eastAsia="宋体" w:hint="default"/>
                <w:sz w:val="18"/>
                <w:szCs w:val="18"/>
              </w:rPr>
            </w:pPr>
            <w:r>
              <w:rPr>
                <w:rFonts w:ascii="宋体" w:hAnsi="宋体" w:cs="宋体" w:eastAsia="宋体" w:hint="default"/>
                <w:sz w:val="18"/>
                <w:szCs w:val="18"/>
              </w:rPr>
              <w:t>因从事国</w:t>
            </w:r>
            <w:r>
              <w:rPr>
                <w:rFonts w:ascii="宋体" w:hAnsi="宋体" w:cs="宋体" w:eastAsia="宋体" w:hint="default"/>
                <w:spacing w:val="-86"/>
                <w:sz w:val="18"/>
                <w:szCs w:val="18"/>
              </w:rPr>
              <w:t> </w:t>
            </w:r>
            <w:r>
              <w:rPr>
                <w:rFonts w:ascii="宋体" w:hAnsi="宋体" w:cs="宋体" w:eastAsia="宋体" w:hint="default"/>
                <w:sz w:val="18"/>
                <w:szCs w:val="18"/>
              </w:rPr>
              <w:t>家鼓励和</w:t>
            </w:r>
            <w:r>
              <w:rPr>
                <w:rFonts w:ascii="宋体" w:hAnsi="宋体" w:cs="宋体" w:eastAsia="宋体" w:hint="default"/>
                <w:spacing w:val="-86"/>
                <w:sz w:val="18"/>
                <w:szCs w:val="18"/>
              </w:rPr>
              <w:t> </w:t>
            </w:r>
            <w:r>
              <w:rPr>
                <w:rFonts w:ascii="宋体" w:hAnsi="宋体" w:cs="宋体" w:eastAsia="宋体" w:hint="default"/>
                <w:sz w:val="18"/>
                <w:szCs w:val="18"/>
              </w:rPr>
              <w:t>扶持特定</w:t>
            </w:r>
            <w:r>
              <w:rPr>
                <w:rFonts w:ascii="宋体" w:hAnsi="宋体" w:cs="宋体" w:eastAsia="宋体" w:hint="default"/>
                <w:spacing w:val="-86"/>
                <w:sz w:val="18"/>
                <w:szCs w:val="18"/>
              </w:rPr>
              <w:t> </w:t>
            </w:r>
            <w:r>
              <w:rPr>
                <w:rFonts w:ascii="宋体" w:hAnsi="宋体" w:cs="宋体" w:eastAsia="宋体" w:hint="default"/>
                <w:spacing w:val="-11"/>
                <w:sz w:val="18"/>
                <w:szCs w:val="18"/>
              </w:rPr>
              <w:t>行业、产业</w:t>
            </w:r>
            <w:r>
              <w:rPr>
                <w:rFonts w:ascii="宋体" w:hAnsi="宋体" w:cs="宋体" w:eastAsia="宋体" w:hint="default"/>
                <w:sz w:val="18"/>
                <w:szCs w:val="18"/>
              </w:rPr>
              <w:t> 而获得的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补助（按国</w:t>
            </w:r>
            <w:r>
              <w:rPr>
                <w:rFonts w:ascii="宋体" w:hAnsi="宋体" w:cs="宋体" w:eastAsia="宋体" w:hint="default"/>
                <w:sz w:val="18"/>
                <w:szCs w:val="18"/>
              </w:rPr>
              <w:t> 家级政策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规定依法</w:t>
            </w:r>
            <w:r>
              <w:rPr>
                <w:rFonts w:ascii="宋体" w:hAnsi="宋体" w:cs="宋体" w:eastAsia="宋体" w:hint="default"/>
                <w:spacing w:val="-86"/>
                <w:sz w:val="18"/>
                <w:szCs w:val="18"/>
              </w:rPr>
              <w:t> </w:t>
            </w:r>
            <w:r>
              <w:rPr>
                <w:rFonts w:ascii="宋体" w:hAnsi="宋体" w:cs="宋体" w:eastAsia="宋体" w:hint="default"/>
                <w:sz w:val="18"/>
                <w:szCs w:val="18"/>
              </w:rPr>
              <w:t>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326" w:lineRule="auto"/>
              <w:ind w:left="103"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z w:val="18"/>
                <w:szCs w:val="18"/>
              </w:rPr>
              <w:t>关</w:t>
            </w:r>
          </w:p>
        </w:tc>
      </w:tr>
      <w:tr>
        <w:trPr>
          <w:trHeight w:val="13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18"/>
              <w:ind w:left="103" w:right="227"/>
              <w:jc w:val="left"/>
              <w:rPr>
                <w:rFonts w:ascii="宋体" w:hAnsi="宋体" w:cs="宋体" w:eastAsia="宋体" w:hint="default"/>
                <w:sz w:val="18"/>
                <w:szCs w:val="18"/>
              </w:rPr>
            </w:pPr>
            <w:r>
              <w:rPr>
                <w:rFonts w:ascii="宋体" w:hAnsi="宋体" w:cs="宋体" w:eastAsia="宋体" w:hint="default"/>
                <w:sz w:val="18"/>
                <w:szCs w:val="18"/>
              </w:rPr>
              <w:t>技术交易</w:t>
            </w:r>
            <w:r>
              <w:rPr>
                <w:rFonts w:ascii="宋体" w:hAnsi="宋体" w:cs="宋体" w:eastAsia="宋体" w:hint="default"/>
                <w:spacing w:val="-86"/>
                <w:sz w:val="18"/>
                <w:szCs w:val="18"/>
              </w:rPr>
              <w:t> </w:t>
            </w:r>
            <w:r>
              <w:rPr>
                <w:rFonts w:ascii="宋体" w:hAnsi="宋体" w:cs="宋体" w:eastAsia="宋体" w:hint="default"/>
                <w:sz w:val="18"/>
                <w:szCs w:val="18"/>
              </w:rPr>
              <w:t>输出补贴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225"/>
              <w:jc w:val="both"/>
              <w:rPr>
                <w:rFonts w:ascii="宋体" w:hAnsi="宋体" w:cs="宋体" w:eastAsia="宋体" w:hint="default"/>
                <w:sz w:val="18"/>
                <w:szCs w:val="18"/>
              </w:rPr>
            </w:pPr>
            <w:r>
              <w:rPr>
                <w:rFonts w:ascii="宋体" w:hAnsi="宋体" w:cs="宋体" w:eastAsia="宋体" w:hint="default"/>
                <w:sz w:val="18"/>
                <w:szCs w:val="18"/>
              </w:rPr>
              <w:t>因符合地</w:t>
            </w:r>
            <w:r>
              <w:rPr>
                <w:rFonts w:ascii="宋体" w:hAnsi="宋体" w:cs="宋体" w:eastAsia="宋体" w:hint="default"/>
                <w:spacing w:val="-86"/>
                <w:sz w:val="18"/>
                <w:szCs w:val="18"/>
              </w:rPr>
              <w:t> </w:t>
            </w:r>
            <w:r>
              <w:rPr>
                <w:rFonts w:ascii="宋体" w:hAnsi="宋体" w:cs="宋体" w:eastAsia="宋体" w:hint="default"/>
                <w:sz w:val="18"/>
                <w:szCs w:val="18"/>
              </w:rPr>
              <w:t>方政府招</w:t>
            </w:r>
            <w:r>
              <w:rPr>
                <w:rFonts w:ascii="宋体" w:hAnsi="宋体" w:cs="宋体" w:eastAsia="宋体" w:hint="default"/>
                <w:spacing w:val="-86"/>
                <w:sz w:val="18"/>
                <w:szCs w:val="18"/>
              </w:rPr>
              <w:t> </w:t>
            </w:r>
            <w:r>
              <w:rPr>
                <w:rFonts w:ascii="宋体" w:hAnsi="宋体" w:cs="宋体" w:eastAsia="宋体" w:hint="default"/>
                <w:sz w:val="18"/>
                <w:szCs w:val="18"/>
              </w:rPr>
              <w:t>商引资等</w:t>
            </w:r>
            <w:r>
              <w:rPr>
                <w:rFonts w:ascii="宋体" w:hAnsi="宋体" w:cs="宋体" w:eastAsia="宋体" w:hint="default"/>
                <w:spacing w:val="-86"/>
                <w:sz w:val="18"/>
                <w:szCs w:val="18"/>
              </w:rPr>
              <w:t> </w:t>
            </w:r>
            <w:r>
              <w:rPr>
                <w:rFonts w:ascii="宋体" w:hAnsi="宋体" w:cs="宋体" w:eastAsia="宋体" w:hint="default"/>
                <w:sz w:val="18"/>
                <w:szCs w:val="18"/>
              </w:rPr>
              <w:t>地方性扶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825,000.00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3"/>
              <w:jc w:val="right"/>
              <w:rPr>
                <w:rFonts w:ascii="Times New Roman" w:hAnsi="Times New Roman" w:cs="Times New Roman" w:eastAsia="Times New Roman" w:hint="default"/>
                <w:sz w:val="18"/>
                <w:szCs w:val="18"/>
              </w:rPr>
            </w:pPr>
            <w:r>
              <w:rPr>
                <w:rFonts w:ascii="Times New Roman"/>
                <w:sz w:val="18"/>
              </w:rPr>
              <w:t>1,086,800.</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18"/>
              <w:ind w:left="103"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z w:val="18"/>
                <w:szCs w:val="18"/>
              </w:rPr>
              <w:t>关</w:t>
            </w:r>
          </w:p>
        </w:tc>
      </w:tr>
    </w:tbl>
    <w:p>
      <w:pPr>
        <w:spacing w:after="0" w:line="326"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0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4"/>
              <w:ind w:left="103" w:right="225"/>
              <w:jc w:val="both"/>
              <w:rPr>
                <w:rFonts w:ascii="宋体" w:hAnsi="宋体" w:cs="宋体" w:eastAsia="宋体" w:hint="default"/>
                <w:sz w:val="18"/>
                <w:szCs w:val="18"/>
              </w:rPr>
            </w:pPr>
            <w:r>
              <w:rPr>
                <w:rFonts w:ascii="宋体" w:hAnsi="宋体" w:cs="宋体" w:eastAsia="宋体" w:hint="default"/>
                <w:sz w:val="18"/>
                <w:szCs w:val="18"/>
              </w:rPr>
              <w:t>持政策而</w:t>
            </w:r>
            <w:r>
              <w:rPr>
                <w:rFonts w:ascii="宋体" w:hAnsi="宋体" w:cs="宋体" w:eastAsia="宋体" w:hint="default"/>
                <w:spacing w:val="-86"/>
                <w:sz w:val="18"/>
                <w:szCs w:val="18"/>
              </w:rPr>
              <w:t> </w:t>
            </w:r>
            <w:r>
              <w:rPr>
                <w:rFonts w:ascii="宋体" w:hAnsi="宋体" w:cs="宋体" w:eastAsia="宋体" w:hint="default"/>
                <w:sz w:val="18"/>
                <w:szCs w:val="18"/>
              </w:rPr>
              <w:t>获得的补</w:t>
            </w:r>
            <w:r>
              <w:rPr>
                <w:rFonts w:ascii="宋体" w:hAnsi="宋体" w:cs="宋体" w:eastAsia="宋体" w:hint="default"/>
                <w:spacing w:val="-86"/>
                <w:sz w:val="18"/>
                <w:szCs w:val="18"/>
              </w:rPr>
              <w:t> </w:t>
            </w: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326" w:lineRule="auto"/>
              <w:ind w:left="103" w:right="227"/>
              <w:jc w:val="both"/>
              <w:rPr>
                <w:rFonts w:ascii="宋体" w:hAnsi="宋体" w:cs="宋体" w:eastAsia="宋体" w:hint="default"/>
                <w:sz w:val="18"/>
                <w:szCs w:val="18"/>
              </w:rPr>
            </w:pPr>
            <w:r>
              <w:rPr>
                <w:rFonts w:ascii="宋体" w:hAnsi="宋体" w:cs="宋体" w:eastAsia="宋体" w:hint="default"/>
                <w:sz w:val="18"/>
                <w:szCs w:val="18"/>
              </w:rPr>
              <w:t>外经贸发</w:t>
            </w:r>
            <w:r>
              <w:rPr>
                <w:rFonts w:ascii="宋体" w:hAnsi="宋体" w:cs="宋体" w:eastAsia="宋体" w:hint="default"/>
                <w:spacing w:val="-86"/>
                <w:sz w:val="18"/>
                <w:szCs w:val="18"/>
              </w:rPr>
              <w:t> </w:t>
            </w:r>
            <w:r>
              <w:rPr>
                <w:rFonts w:ascii="宋体" w:hAnsi="宋体" w:cs="宋体" w:eastAsia="宋体" w:hint="default"/>
                <w:sz w:val="18"/>
                <w:szCs w:val="18"/>
              </w:rPr>
              <w:t>展专项资</w:t>
            </w:r>
            <w:r>
              <w:rPr>
                <w:rFonts w:ascii="宋体" w:hAnsi="宋体" w:cs="宋体" w:eastAsia="宋体" w:hint="default"/>
                <w:spacing w:val="-86"/>
                <w:sz w:val="18"/>
                <w:szCs w:val="18"/>
              </w:rPr>
              <w:t> </w:t>
            </w:r>
            <w:r>
              <w:rPr>
                <w:rFonts w:ascii="宋体" w:hAnsi="宋体" w:cs="宋体" w:eastAsia="宋体" w:hint="default"/>
                <w:sz w:val="18"/>
                <w:szCs w:val="18"/>
              </w:rPr>
              <w:t>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25"/>
              <w:jc w:val="both"/>
              <w:rPr>
                <w:rFonts w:ascii="宋体" w:hAnsi="宋体" w:cs="宋体" w:eastAsia="宋体" w:hint="default"/>
                <w:sz w:val="18"/>
                <w:szCs w:val="18"/>
              </w:rPr>
            </w:pPr>
            <w:r>
              <w:rPr>
                <w:rFonts w:ascii="宋体" w:hAnsi="宋体" w:cs="宋体" w:eastAsia="宋体" w:hint="default"/>
                <w:sz w:val="18"/>
                <w:szCs w:val="18"/>
              </w:rPr>
              <w:t>因符合地</w:t>
            </w:r>
            <w:r>
              <w:rPr>
                <w:rFonts w:ascii="宋体" w:hAnsi="宋体" w:cs="宋体" w:eastAsia="宋体" w:hint="default"/>
                <w:spacing w:val="-86"/>
                <w:sz w:val="18"/>
                <w:szCs w:val="18"/>
              </w:rPr>
              <w:t> </w:t>
            </w:r>
            <w:r>
              <w:rPr>
                <w:rFonts w:ascii="宋体" w:hAnsi="宋体" w:cs="宋体" w:eastAsia="宋体" w:hint="default"/>
                <w:sz w:val="18"/>
                <w:szCs w:val="18"/>
              </w:rPr>
              <w:t>方政府招</w:t>
            </w:r>
            <w:r>
              <w:rPr>
                <w:rFonts w:ascii="宋体" w:hAnsi="宋体" w:cs="宋体" w:eastAsia="宋体" w:hint="default"/>
                <w:spacing w:val="-86"/>
                <w:sz w:val="18"/>
                <w:szCs w:val="18"/>
              </w:rPr>
              <w:t> </w:t>
            </w:r>
            <w:r>
              <w:rPr>
                <w:rFonts w:ascii="宋体" w:hAnsi="宋体" w:cs="宋体" w:eastAsia="宋体" w:hint="default"/>
                <w:sz w:val="18"/>
                <w:szCs w:val="18"/>
              </w:rPr>
              <w:t>商引资等</w:t>
            </w:r>
            <w:r>
              <w:rPr>
                <w:rFonts w:ascii="宋体" w:hAnsi="宋体" w:cs="宋体" w:eastAsia="宋体" w:hint="default"/>
                <w:spacing w:val="-86"/>
                <w:sz w:val="18"/>
                <w:szCs w:val="18"/>
              </w:rPr>
              <w:t> </w:t>
            </w:r>
            <w:r>
              <w:rPr>
                <w:rFonts w:ascii="宋体" w:hAnsi="宋体" w:cs="宋体" w:eastAsia="宋体" w:hint="default"/>
                <w:sz w:val="18"/>
                <w:szCs w:val="18"/>
              </w:rPr>
              <w:t>地方性扶</w:t>
            </w:r>
            <w:r>
              <w:rPr>
                <w:rFonts w:ascii="宋体" w:hAnsi="宋体" w:cs="宋体" w:eastAsia="宋体" w:hint="default"/>
                <w:spacing w:val="-86"/>
                <w:sz w:val="18"/>
                <w:szCs w:val="18"/>
              </w:rPr>
              <w:t> </w:t>
            </w:r>
            <w:r>
              <w:rPr>
                <w:rFonts w:ascii="宋体" w:hAnsi="宋体" w:cs="宋体" w:eastAsia="宋体" w:hint="default"/>
                <w:sz w:val="18"/>
                <w:szCs w:val="18"/>
              </w:rPr>
              <w:t>持政策而</w:t>
            </w:r>
            <w:r>
              <w:rPr>
                <w:rFonts w:ascii="宋体" w:hAnsi="宋体" w:cs="宋体" w:eastAsia="宋体" w:hint="default"/>
                <w:spacing w:val="-86"/>
                <w:sz w:val="18"/>
                <w:szCs w:val="18"/>
              </w:rPr>
              <w:t> </w:t>
            </w:r>
            <w:r>
              <w:rPr>
                <w:rFonts w:ascii="宋体" w:hAnsi="宋体" w:cs="宋体" w:eastAsia="宋体" w:hint="default"/>
                <w:sz w:val="18"/>
                <w:szCs w:val="18"/>
              </w:rPr>
              <w:t>获得的补</w:t>
            </w:r>
            <w:r>
              <w:rPr>
                <w:rFonts w:ascii="宋体" w:hAnsi="宋体" w:cs="宋体" w:eastAsia="宋体" w:hint="default"/>
                <w:spacing w:val="-86"/>
                <w:sz w:val="18"/>
                <w:szCs w:val="18"/>
              </w:rPr>
              <w:t> </w:t>
            </w: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769,100.00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6"/>
              <w:ind w:left="103"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z w:val="18"/>
                <w:szCs w:val="18"/>
              </w:rPr>
              <w:t>关</w:t>
            </w:r>
          </w:p>
        </w:tc>
      </w:tr>
      <w:tr>
        <w:trPr>
          <w:trHeight w:val="23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融资补贴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25"/>
              <w:jc w:val="both"/>
              <w:rPr>
                <w:rFonts w:ascii="宋体" w:hAnsi="宋体" w:cs="宋体" w:eastAsia="宋体" w:hint="default"/>
                <w:sz w:val="18"/>
                <w:szCs w:val="18"/>
              </w:rPr>
            </w:pPr>
            <w:r>
              <w:rPr>
                <w:rFonts w:ascii="宋体" w:hAnsi="宋体" w:cs="宋体" w:eastAsia="宋体" w:hint="default"/>
                <w:sz w:val="18"/>
                <w:szCs w:val="18"/>
              </w:rPr>
              <w:t>因符合地</w:t>
            </w:r>
            <w:r>
              <w:rPr>
                <w:rFonts w:ascii="宋体" w:hAnsi="宋体" w:cs="宋体" w:eastAsia="宋体" w:hint="default"/>
                <w:spacing w:val="-86"/>
                <w:sz w:val="18"/>
                <w:szCs w:val="18"/>
              </w:rPr>
              <w:t> </w:t>
            </w:r>
            <w:r>
              <w:rPr>
                <w:rFonts w:ascii="宋体" w:hAnsi="宋体" w:cs="宋体" w:eastAsia="宋体" w:hint="default"/>
                <w:sz w:val="18"/>
                <w:szCs w:val="18"/>
              </w:rPr>
              <w:t>方政府招</w:t>
            </w:r>
            <w:r>
              <w:rPr>
                <w:rFonts w:ascii="宋体" w:hAnsi="宋体" w:cs="宋体" w:eastAsia="宋体" w:hint="default"/>
                <w:spacing w:val="-86"/>
                <w:sz w:val="18"/>
                <w:szCs w:val="18"/>
              </w:rPr>
              <w:t> </w:t>
            </w:r>
            <w:r>
              <w:rPr>
                <w:rFonts w:ascii="宋体" w:hAnsi="宋体" w:cs="宋体" w:eastAsia="宋体" w:hint="default"/>
                <w:sz w:val="18"/>
                <w:szCs w:val="18"/>
              </w:rPr>
              <w:t>商引资等</w:t>
            </w:r>
            <w:r>
              <w:rPr>
                <w:rFonts w:ascii="宋体" w:hAnsi="宋体" w:cs="宋体" w:eastAsia="宋体" w:hint="default"/>
                <w:spacing w:val="-86"/>
                <w:sz w:val="18"/>
                <w:szCs w:val="18"/>
              </w:rPr>
              <w:t> </w:t>
            </w:r>
            <w:r>
              <w:rPr>
                <w:rFonts w:ascii="宋体" w:hAnsi="宋体" w:cs="宋体" w:eastAsia="宋体" w:hint="default"/>
                <w:sz w:val="18"/>
                <w:szCs w:val="18"/>
              </w:rPr>
              <w:t>地方性扶</w:t>
            </w:r>
            <w:r>
              <w:rPr>
                <w:rFonts w:ascii="宋体" w:hAnsi="宋体" w:cs="宋体" w:eastAsia="宋体" w:hint="default"/>
                <w:spacing w:val="-86"/>
                <w:sz w:val="18"/>
                <w:szCs w:val="18"/>
              </w:rPr>
              <w:t> </w:t>
            </w:r>
            <w:r>
              <w:rPr>
                <w:rFonts w:ascii="宋体" w:hAnsi="宋体" w:cs="宋体" w:eastAsia="宋体" w:hint="default"/>
                <w:sz w:val="18"/>
                <w:szCs w:val="18"/>
              </w:rPr>
              <w:t>持政策而</w:t>
            </w:r>
            <w:r>
              <w:rPr>
                <w:rFonts w:ascii="宋体" w:hAnsi="宋体" w:cs="宋体" w:eastAsia="宋体" w:hint="default"/>
                <w:spacing w:val="-86"/>
                <w:sz w:val="18"/>
                <w:szCs w:val="18"/>
              </w:rPr>
              <w:t> </w:t>
            </w:r>
            <w:r>
              <w:rPr>
                <w:rFonts w:ascii="宋体" w:hAnsi="宋体" w:cs="宋体" w:eastAsia="宋体" w:hint="default"/>
                <w:sz w:val="18"/>
                <w:szCs w:val="18"/>
              </w:rPr>
              <w:t>获得的补</w:t>
            </w:r>
            <w:r>
              <w:rPr>
                <w:rFonts w:ascii="宋体" w:hAnsi="宋体" w:cs="宋体" w:eastAsia="宋体" w:hint="default"/>
                <w:spacing w:val="-86"/>
                <w:sz w:val="18"/>
                <w:szCs w:val="18"/>
              </w:rPr>
              <w:t> </w:t>
            </w: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214,192.00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6"/>
              <w:ind w:left="103"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z w:val="18"/>
                <w:szCs w:val="18"/>
              </w:rPr>
              <w:t>关</w:t>
            </w:r>
          </w:p>
        </w:tc>
      </w:tr>
      <w:tr>
        <w:trPr>
          <w:trHeight w:val="2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225"/>
              <w:jc w:val="both"/>
              <w:rPr>
                <w:rFonts w:ascii="宋体" w:hAnsi="宋体" w:cs="宋体" w:eastAsia="宋体" w:hint="default"/>
                <w:sz w:val="18"/>
                <w:szCs w:val="18"/>
              </w:rPr>
            </w:pPr>
            <w:r>
              <w:rPr>
                <w:rFonts w:ascii="宋体" w:hAnsi="宋体" w:cs="宋体" w:eastAsia="宋体" w:hint="default"/>
                <w:sz w:val="18"/>
                <w:szCs w:val="18"/>
              </w:rPr>
              <w:t>因符合地</w:t>
            </w:r>
            <w:r>
              <w:rPr>
                <w:rFonts w:ascii="宋体" w:hAnsi="宋体" w:cs="宋体" w:eastAsia="宋体" w:hint="default"/>
                <w:spacing w:val="-86"/>
                <w:sz w:val="18"/>
                <w:szCs w:val="18"/>
              </w:rPr>
              <w:t> </w:t>
            </w:r>
            <w:r>
              <w:rPr>
                <w:rFonts w:ascii="宋体" w:hAnsi="宋体" w:cs="宋体" w:eastAsia="宋体" w:hint="default"/>
                <w:sz w:val="18"/>
                <w:szCs w:val="18"/>
              </w:rPr>
              <w:t>方政府招</w:t>
            </w:r>
            <w:r>
              <w:rPr>
                <w:rFonts w:ascii="宋体" w:hAnsi="宋体" w:cs="宋体" w:eastAsia="宋体" w:hint="default"/>
                <w:spacing w:val="-86"/>
                <w:sz w:val="18"/>
                <w:szCs w:val="18"/>
              </w:rPr>
              <w:t> </w:t>
            </w:r>
            <w:r>
              <w:rPr>
                <w:rFonts w:ascii="宋体" w:hAnsi="宋体" w:cs="宋体" w:eastAsia="宋体" w:hint="default"/>
                <w:sz w:val="18"/>
                <w:szCs w:val="18"/>
              </w:rPr>
              <w:t>商引资等</w:t>
            </w:r>
            <w:r>
              <w:rPr>
                <w:rFonts w:ascii="宋体" w:hAnsi="宋体" w:cs="宋体" w:eastAsia="宋体" w:hint="default"/>
                <w:spacing w:val="-86"/>
                <w:sz w:val="18"/>
                <w:szCs w:val="18"/>
              </w:rPr>
              <w:t> </w:t>
            </w:r>
            <w:r>
              <w:rPr>
                <w:rFonts w:ascii="宋体" w:hAnsi="宋体" w:cs="宋体" w:eastAsia="宋体" w:hint="default"/>
                <w:sz w:val="18"/>
                <w:szCs w:val="18"/>
              </w:rPr>
              <w:t>地方性扶</w:t>
            </w:r>
            <w:r>
              <w:rPr>
                <w:rFonts w:ascii="宋体" w:hAnsi="宋体" w:cs="宋体" w:eastAsia="宋体" w:hint="default"/>
                <w:spacing w:val="-86"/>
                <w:sz w:val="18"/>
                <w:szCs w:val="18"/>
              </w:rPr>
              <w:t> </w:t>
            </w:r>
            <w:r>
              <w:rPr>
                <w:rFonts w:ascii="宋体" w:hAnsi="宋体" w:cs="宋体" w:eastAsia="宋体" w:hint="default"/>
                <w:sz w:val="18"/>
                <w:szCs w:val="18"/>
              </w:rPr>
              <w:t>持政策而</w:t>
            </w:r>
            <w:r>
              <w:rPr>
                <w:rFonts w:ascii="宋体" w:hAnsi="宋体" w:cs="宋体" w:eastAsia="宋体" w:hint="default"/>
                <w:spacing w:val="-86"/>
                <w:sz w:val="18"/>
                <w:szCs w:val="18"/>
              </w:rPr>
              <w:t> </w:t>
            </w:r>
            <w:r>
              <w:rPr>
                <w:rFonts w:ascii="宋体" w:hAnsi="宋体" w:cs="宋体" w:eastAsia="宋体" w:hint="default"/>
                <w:sz w:val="18"/>
                <w:szCs w:val="18"/>
              </w:rPr>
              <w:t>获得的补</w:t>
            </w:r>
            <w:r>
              <w:rPr>
                <w:rFonts w:ascii="宋体" w:hAnsi="宋体" w:cs="宋体" w:eastAsia="宋体" w:hint="default"/>
                <w:spacing w:val="-86"/>
                <w:sz w:val="18"/>
                <w:szCs w:val="18"/>
              </w:rPr>
              <w:t> </w:t>
            </w: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236,191.93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397,154.82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6"/>
              <w:ind w:left="103"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z w:val="18"/>
                <w:szCs w:val="18"/>
              </w:rPr>
              <w:t>关</w:t>
            </w:r>
          </w:p>
        </w:tc>
      </w:tr>
      <w:tr>
        <w:trPr>
          <w:trHeight w:val="23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26" w:lineRule="auto"/>
              <w:ind w:left="103" w:right="227"/>
              <w:jc w:val="both"/>
              <w:rPr>
                <w:rFonts w:ascii="宋体" w:hAnsi="宋体" w:cs="宋体" w:eastAsia="宋体" w:hint="default"/>
                <w:sz w:val="18"/>
                <w:szCs w:val="18"/>
              </w:rPr>
            </w:pPr>
            <w:r>
              <w:rPr>
                <w:rFonts w:ascii="宋体" w:hAnsi="宋体" w:cs="宋体" w:eastAsia="宋体" w:hint="default"/>
                <w:sz w:val="18"/>
                <w:szCs w:val="18"/>
              </w:rPr>
              <w:t>服务业引</w:t>
            </w:r>
            <w:r>
              <w:rPr>
                <w:rFonts w:ascii="宋体" w:hAnsi="宋体" w:cs="宋体" w:eastAsia="宋体" w:hint="default"/>
                <w:spacing w:val="-86"/>
                <w:sz w:val="18"/>
                <w:szCs w:val="18"/>
              </w:rPr>
              <w:t> </w:t>
            </w:r>
            <w:r>
              <w:rPr>
                <w:rFonts w:ascii="宋体" w:hAnsi="宋体" w:cs="宋体" w:eastAsia="宋体" w:hint="default"/>
                <w:sz w:val="18"/>
                <w:szCs w:val="18"/>
              </w:rPr>
              <w:t>导专项资</w:t>
            </w:r>
            <w:r>
              <w:rPr>
                <w:rFonts w:ascii="宋体" w:hAnsi="宋体" w:cs="宋体" w:eastAsia="宋体" w:hint="default"/>
                <w:spacing w:val="-86"/>
                <w:sz w:val="18"/>
                <w:szCs w:val="18"/>
              </w:rPr>
              <w:t> </w:t>
            </w:r>
            <w:r>
              <w:rPr>
                <w:rFonts w:ascii="宋体" w:hAnsi="宋体" w:cs="宋体" w:eastAsia="宋体" w:hint="default"/>
                <w:sz w:val="18"/>
                <w:szCs w:val="18"/>
              </w:rPr>
              <w:t>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225"/>
              <w:jc w:val="both"/>
              <w:rPr>
                <w:rFonts w:ascii="宋体" w:hAnsi="宋体" w:cs="宋体" w:eastAsia="宋体" w:hint="default"/>
                <w:sz w:val="18"/>
                <w:szCs w:val="18"/>
              </w:rPr>
            </w:pPr>
            <w:r>
              <w:rPr>
                <w:rFonts w:ascii="宋体" w:hAnsi="宋体" w:cs="宋体" w:eastAsia="宋体" w:hint="default"/>
                <w:sz w:val="18"/>
                <w:szCs w:val="18"/>
              </w:rPr>
              <w:t>因符合地</w:t>
            </w:r>
            <w:r>
              <w:rPr>
                <w:rFonts w:ascii="宋体" w:hAnsi="宋体" w:cs="宋体" w:eastAsia="宋体" w:hint="default"/>
                <w:spacing w:val="-86"/>
                <w:sz w:val="18"/>
                <w:szCs w:val="18"/>
              </w:rPr>
              <w:t> </w:t>
            </w:r>
            <w:r>
              <w:rPr>
                <w:rFonts w:ascii="宋体" w:hAnsi="宋体" w:cs="宋体" w:eastAsia="宋体" w:hint="default"/>
                <w:sz w:val="18"/>
                <w:szCs w:val="18"/>
              </w:rPr>
              <w:t>方政府招</w:t>
            </w:r>
            <w:r>
              <w:rPr>
                <w:rFonts w:ascii="宋体" w:hAnsi="宋体" w:cs="宋体" w:eastAsia="宋体" w:hint="default"/>
                <w:spacing w:val="-86"/>
                <w:sz w:val="18"/>
                <w:szCs w:val="18"/>
              </w:rPr>
              <w:t> </w:t>
            </w:r>
            <w:r>
              <w:rPr>
                <w:rFonts w:ascii="宋体" w:hAnsi="宋体" w:cs="宋体" w:eastAsia="宋体" w:hint="default"/>
                <w:sz w:val="18"/>
                <w:szCs w:val="18"/>
              </w:rPr>
              <w:t>商引资等</w:t>
            </w:r>
            <w:r>
              <w:rPr>
                <w:rFonts w:ascii="宋体" w:hAnsi="宋体" w:cs="宋体" w:eastAsia="宋体" w:hint="default"/>
                <w:spacing w:val="-86"/>
                <w:sz w:val="18"/>
                <w:szCs w:val="18"/>
              </w:rPr>
              <w:t> </w:t>
            </w:r>
            <w:r>
              <w:rPr>
                <w:rFonts w:ascii="宋体" w:hAnsi="宋体" w:cs="宋体" w:eastAsia="宋体" w:hint="default"/>
                <w:sz w:val="18"/>
                <w:szCs w:val="18"/>
              </w:rPr>
              <w:t>地方性扶</w:t>
            </w:r>
            <w:r>
              <w:rPr>
                <w:rFonts w:ascii="宋体" w:hAnsi="宋体" w:cs="宋体" w:eastAsia="宋体" w:hint="default"/>
                <w:spacing w:val="-86"/>
                <w:sz w:val="18"/>
                <w:szCs w:val="18"/>
              </w:rPr>
              <w:t> </w:t>
            </w:r>
            <w:r>
              <w:rPr>
                <w:rFonts w:ascii="宋体" w:hAnsi="宋体" w:cs="宋体" w:eastAsia="宋体" w:hint="default"/>
                <w:sz w:val="18"/>
                <w:szCs w:val="18"/>
              </w:rPr>
              <w:t>持政策而</w:t>
            </w:r>
            <w:r>
              <w:rPr>
                <w:rFonts w:ascii="宋体" w:hAnsi="宋体" w:cs="宋体" w:eastAsia="宋体" w:hint="default"/>
                <w:spacing w:val="-86"/>
                <w:sz w:val="18"/>
                <w:szCs w:val="18"/>
              </w:rPr>
              <w:t> </w:t>
            </w:r>
            <w:r>
              <w:rPr>
                <w:rFonts w:ascii="宋体" w:hAnsi="宋体" w:cs="宋体" w:eastAsia="宋体" w:hint="default"/>
                <w:sz w:val="18"/>
                <w:szCs w:val="18"/>
              </w:rPr>
              <w:t>获得的补</w:t>
            </w:r>
            <w:r>
              <w:rPr>
                <w:rFonts w:ascii="宋体" w:hAnsi="宋体" w:cs="宋体" w:eastAsia="宋体" w:hint="default"/>
                <w:spacing w:val="-86"/>
                <w:sz w:val="18"/>
                <w:szCs w:val="18"/>
              </w:rPr>
              <w:t> </w:t>
            </w: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6"/>
              <w:ind w:left="103"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z w:val="18"/>
                <w:szCs w:val="18"/>
              </w:rPr>
              <w:t>关</w:t>
            </w:r>
          </w:p>
        </w:tc>
      </w:tr>
      <w:tr>
        <w:trPr>
          <w:trHeight w:val="23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6"/>
              <w:ind w:left="103" w:right="227"/>
              <w:jc w:val="left"/>
              <w:rPr>
                <w:rFonts w:ascii="宋体" w:hAnsi="宋体" w:cs="宋体" w:eastAsia="宋体" w:hint="default"/>
                <w:sz w:val="18"/>
                <w:szCs w:val="18"/>
              </w:rPr>
            </w:pPr>
            <w:r>
              <w:rPr>
                <w:rFonts w:ascii="宋体" w:hAnsi="宋体" w:cs="宋体" w:eastAsia="宋体" w:hint="default"/>
                <w:sz w:val="18"/>
                <w:szCs w:val="18"/>
              </w:rPr>
              <w:t>其他零星</w:t>
            </w:r>
            <w:r>
              <w:rPr>
                <w:rFonts w:ascii="宋体" w:hAnsi="宋体" w:cs="宋体" w:eastAsia="宋体" w:hint="default"/>
                <w:spacing w:val="-86"/>
                <w:sz w:val="18"/>
                <w:szCs w:val="18"/>
              </w:rPr>
              <w:t> </w:t>
            </w:r>
            <w:r>
              <w:rPr>
                <w:rFonts w:ascii="宋体" w:hAnsi="宋体" w:cs="宋体" w:eastAsia="宋体" w:hint="default"/>
                <w:sz w:val="18"/>
                <w:szCs w:val="18"/>
              </w:rPr>
              <w:t>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3" w:right="225"/>
              <w:jc w:val="both"/>
              <w:rPr>
                <w:rFonts w:ascii="宋体" w:hAnsi="宋体" w:cs="宋体" w:eastAsia="宋体" w:hint="default"/>
                <w:sz w:val="18"/>
                <w:szCs w:val="18"/>
              </w:rPr>
            </w:pPr>
            <w:r>
              <w:rPr>
                <w:rFonts w:ascii="宋体" w:hAnsi="宋体" w:cs="宋体" w:eastAsia="宋体" w:hint="default"/>
                <w:sz w:val="18"/>
                <w:szCs w:val="18"/>
              </w:rPr>
              <w:t>因符合地</w:t>
            </w:r>
            <w:r>
              <w:rPr>
                <w:rFonts w:ascii="宋体" w:hAnsi="宋体" w:cs="宋体" w:eastAsia="宋体" w:hint="default"/>
                <w:spacing w:val="-86"/>
                <w:sz w:val="18"/>
                <w:szCs w:val="18"/>
              </w:rPr>
              <w:t> </w:t>
            </w:r>
            <w:r>
              <w:rPr>
                <w:rFonts w:ascii="宋体" w:hAnsi="宋体" w:cs="宋体" w:eastAsia="宋体" w:hint="default"/>
                <w:sz w:val="18"/>
                <w:szCs w:val="18"/>
              </w:rPr>
              <w:t>方政府招</w:t>
            </w:r>
            <w:r>
              <w:rPr>
                <w:rFonts w:ascii="宋体" w:hAnsi="宋体" w:cs="宋体" w:eastAsia="宋体" w:hint="default"/>
                <w:spacing w:val="-86"/>
                <w:sz w:val="18"/>
                <w:szCs w:val="18"/>
              </w:rPr>
              <w:t> </w:t>
            </w:r>
            <w:r>
              <w:rPr>
                <w:rFonts w:ascii="宋体" w:hAnsi="宋体" w:cs="宋体" w:eastAsia="宋体" w:hint="default"/>
                <w:sz w:val="18"/>
                <w:szCs w:val="18"/>
              </w:rPr>
              <w:t>商引资等</w:t>
            </w:r>
            <w:r>
              <w:rPr>
                <w:rFonts w:ascii="宋体" w:hAnsi="宋体" w:cs="宋体" w:eastAsia="宋体" w:hint="default"/>
                <w:spacing w:val="-86"/>
                <w:sz w:val="18"/>
                <w:szCs w:val="18"/>
              </w:rPr>
              <w:t> </w:t>
            </w:r>
            <w:r>
              <w:rPr>
                <w:rFonts w:ascii="宋体" w:hAnsi="宋体" w:cs="宋体" w:eastAsia="宋体" w:hint="default"/>
                <w:sz w:val="18"/>
                <w:szCs w:val="18"/>
              </w:rPr>
              <w:t>地方性扶</w:t>
            </w:r>
            <w:r>
              <w:rPr>
                <w:rFonts w:ascii="宋体" w:hAnsi="宋体" w:cs="宋体" w:eastAsia="宋体" w:hint="default"/>
                <w:spacing w:val="-86"/>
                <w:sz w:val="18"/>
                <w:szCs w:val="18"/>
              </w:rPr>
              <w:t> </w:t>
            </w:r>
            <w:r>
              <w:rPr>
                <w:rFonts w:ascii="宋体" w:hAnsi="宋体" w:cs="宋体" w:eastAsia="宋体" w:hint="default"/>
                <w:sz w:val="18"/>
                <w:szCs w:val="18"/>
              </w:rPr>
              <w:t>持政策而</w:t>
            </w:r>
            <w:r>
              <w:rPr>
                <w:rFonts w:ascii="宋体" w:hAnsi="宋体" w:cs="宋体" w:eastAsia="宋体" w:hint="default"/>
                <w:spacing w:val="-86"/>
                <w:sz w:val="18"/>
                <w:szCs w:val="18"/>
              </w:rPr>
              <w:t> </w:t>
            </w:r>
            <w:r>
              <w:rPr>
                <w:rFonts w:ascii="宋体" w:hAnsi="宋体" w:cs="宋体" w:eastAsia="宋体" w:hint="default"/>
                <w:sz w:val="18"/>
                <w:szCs w:val="18"/>
              </w:rPr>
              <w:t>获得的补</w:t>
            </w:r>
            <w:r>
              <w:rPr>
                <w:rFonts w:ascii="宋体" w:hAnsi="宋体" w:cs="宋体" w:eastAsia="宋体" w:hint="default"/>
                <w:spacing w:val="-86"/>
                <w:sz w:val="18"/>
                <w:szCs w:val="18"/>
              </w:rPr>
              <w:t> </w:t>
            </w: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8,173.10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13,500.00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6"/>
              <w:ind w:left="103"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z w:val="18"/>
                <w:szCs w:val="18"/>
              </w:rPr>
              <w:t>关</w:t>
            </w:r>
          </w:p>
        </w:tc>
      </w:tr>
      <w:tr>
        <w:trPr>
          <w:trHeight w:val="7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2,338,465.</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2,931,646.</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82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118" w:right="1949"/>
        <w:jc w:val="left"/>
      </w:pPr>
      <w:r>
        <w:rPr/>
        <w:t>其他说明：</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46、营业外支出" w:id="310"/>
      <w:bookmarkEnd w:id="310"/>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389"/>
        <w:gridCol w:w="2396"/>
        <w:gridCol w:w="2392"/>
        <w:gridCol w:w="2392"/>
      </w:tblGrid>
      <w:tr>
        <w:trPr>
          <w:trHeight w:val="729"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100" w:right="102" w:hanging="998"/>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r>
              <w:rPr>
                <w:rFonts w:ascii="宋体" w:hAnsi="宋体" w:cs="宋体" w:eastAsia="宋体" w:hint="default"/>
                <w:spacing w:val="-79"/>
                <w:sz w:val="18"/>
                <w:szCs w:val="18"/>
              </w:rPr>
              <w:t> </w:t>
            </w:r>
            <w:r>
              <w:rPr>
                <w:rFonts w:ascii="宋体" w:hAnsi="宋体" w:cs="宋体" w:eastAsia="宋体" w:hint="default"/>
                <w:sz w:val="18"/>
                <w:szCs w:val="18"/>
              </w:rPr>
              <w:t>额</w:t>
            </w:r>
          </w:p>
        </w:tc>
      </w:tr>
      <w:tr>
        <w:trPr>
          <w:trHeight w:val="409"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11,476,929.45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30,000.00</w:t>
            </w:r>
          </w:p>
        </w:tc>
      </w:tr>
      <w:tr>
        <w:trPr>
          <w:trHeight w:val="408"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2,107,324.99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2,107,324.99</w:t>
            </w:r>
          </w:p>
        </w:tc>
      </w:tr>
      <w:tr>
        <w:trPr>
          <w:trHeight w:val="409"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5,887,813.30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6,308,779.01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5,887,813.30</w:t>
            </w:r>
          </w:p>
        </w:tc>
      </w:tr>
      <w:tr>
        <w:trPr>
          <w:trHeight w:val="409"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8,025,138.29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17,785,708.46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8,025,138.29</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47、所得税费用" w:id="311"/>
      <w:bookmarkEnd w:id="311"/>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所得税费用表" w:id="312"/>
      <w:bookmarkEnd w:id="31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15,751,879.66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11,853,582.22</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-152,241,703.79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37,915,434.82</w:t>
            </w: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-136,489,824.13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49,769,017.04</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会计利润与所得税费用调整过程" w:id="313"/>
      <w:bookmarkEnd w:id="31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780"/>
        <w:gridCol w:w="4788"/>
      </w:tblGrid>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pacing w:val="-1"/>
                <w:sz w:val="18"/>
              </w:rPr>
              <w:t>-1,114,111,721.42</w:t>
            </w: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-125,748,957.29</w:t>
            </w: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-19,117,067.93</w:t>
            </w: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975,290.91</w:t>
            </w: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-29,087,270.67</w:t>
            </w: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4,702,918.50</w:t>
            </w:r>
          </w:p>
        </w:tc>
      </w:tr>
      <w:tr>
        <w:trPr>
          <w:trHeight w:val="72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3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w:t>
            </w:r>
            <w:r>
              <w:rPr>
                <w:rFonts w:ascii="宋体" w:hAnsi="宋体" w:cs="宋体" w:eastAsia="宋体" w:hint="default"/>
                <w:spacing w:val="-66"/>
                <w:sz w:val="18"/>
                <w:szCs w:val="18"/>
              </w:rPr>
              <w:t> </w:t>
            </w:r>
            <w:r>
              <w:rPr>
                <w:rFonts w:ascii="宋体" w:hAnsi="宋体" w:cs="宋体" w:eastAsia="宋体" w:hint="default"/>
                <w:sz w:val="18"/>
                <w:szCs w:val="18"/>
              </w:rPr>
              <w:t>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189,652,572.54</w:t>
            </w: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-157,867,310.19</w:t>
            </w:r>
          </w:p>
        </w:tc>
      </w:tr>
      <w:tr>
        <w:trPr>
          <w:trHeight w:val="410" w:hRule="exact"/>
        </w:trPr>
        <w:tc>
          <w:tcPr>
            <w:tcW w:w="4780" w:type="dxa"/>
            <w:tcBorders>
              <w:top w:val="single" w:sz="4" w:space="0" w:color="000000"/>
              <w:left w:val="single" w:sz="4" w:space="0" w:color="000000"/>
              <w:bottom w:val="single" w:sz="4" w:space="0" w:color="000000"/>
              <w:right w:val="single" w:sz="4" w:space="0" w:color="000000"/>
            </w:tcBorders>
          </w:tcPr>
          <w:p>
            <w:pP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-136,489,824.13</w:t>
            </w:r>
          </w:p>
        </w:tc>
      </w:tr>
    </w:tbl>
    <w:p>
      <w:pPr>
        <w:pStyle w:val="BodyText"/>
        <w:spacing w:line="240" w:lineRule="auto" w:before="55"/>
        <w:ind w:left="118" w:right="1949"/>
        <w:jc w:val="left"/>
      </w:pPr>
      <w:r>
        <w:rPr/>
        <w:t>其他说明</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48、其他综合收益" w:id="314"/>
      <w:bookmarkEnd w:id="314"/>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118" w:right="1949"/>
        <w:jc w:val="left"/>
      </w:pPr>
      <w:r>
        <w:rPr/>
        <w:t>详见附注三十二。</w:t>
      </w:r>
    </w:p>
    <w:p>
      <w:pPr>
        <w:spacing w:line="240" w:lineRule="auto" w:before="0"/>
        <w:rPr>
          <w:rFonts w:ascii="宋体" w:hAnsi="宋体" w:cs="宋体" w:eastAsia="宋体" w:hint="default"/>
          <w:sz w:val="18"/>
          <w:szCs w:val="18"/>
        </w:rPr>
      </w:pPr>
    </w:p>
    <w:p>
      <w:pPr>
        <w:pStyle w:val="Heading6"/>
        <w:spacing w:line="240" w:lineRule="auto" w:before="123"/>
        <w:ind w:right="1949"/>
        <w:jc w:val="left"/>
        <w:rPr>
          <w:b w:val="0"/>
          <w:bCs w:val="0"/>
        </w:rPr>
      </w:pPr>
      <w:bookmarkStart w:name="49、现金流量表项目" w:id="315"/>
      <w:bookmarkEnd w:id="315"/>
      <w:r>
        <w:rPr>
          <w:b w:val="0"/>
          <w:bCs w:val="0"/>
        </w:rPr>
      </w:r>
      <w:r>
        <w:rPr>
          <w:rFonts w:ascii="Times New Roman" w:hAnsi="Times New Roman" w:cs="Times New Roman" w:eastAsia="Times New Roman" w:hint="default"/>
        </w:rPr>
        <w:t>49</w:t>
      </w:r>
      <w:r>
        <w:rPr/>
        <w:t>、现金流量表项目</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收到的其他与经营活动有关的现金" w:id="316"/>
      <w:bookmarkEnd w:id="31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利息收入中的现金收入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7,213,470.07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20,697,196.93</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12,643,398.01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4,359,788.82</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收回备用金、押金及保证金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72,205,481.77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118,764,545.49</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收回保理款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200,530,189.82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9,068,634.38</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代收代付债管款项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2,942,751,975.47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614,593,930.54</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收到退税款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5,617,208.88</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16,765,953.97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2,452,574.16</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3,252,110,469.11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775,553,879.20</w:t>
            </w:r>
          </w:p>
        </w:tc>
      </w:tr>
    </w:tbl>
    <w:p>
      <w:pPr>
        <w:pStyle w:val="BodyText"/>
        <w:spacing w:line="240" w:lineRule="auto" w:before="55"/>
        <w:ind w:left="118" w:right="1949"/>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2）支付的其他与经营活动有关的现金" w:id="317"/>
      <w:bookmarkEnd w:id="31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25,156,344.59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pacing w:val="-1"/>
                <w:sz w:val="18"/>
              </w:rPr>
              <w:t>11,996,294.01</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期间费用现金支付额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1,511,785,177.24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1,369,378,684.36</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3,506,385.00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221,963,566.44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5,950,122.66</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代收代付债管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2,786,057,397.34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618,809,551.14</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支付备用金、押金及保证金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124,455,074.62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73,007,413.91</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2,901,712.10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4,672,319,272.33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2,082,648,451.08</w:t>
            </w:r>
          </w:p>
        </w:tc>
      </w:tr>
    </w:tbl>
    <w:p>
      <w:pPr>
        <w:pStyle w:val="BodyText"/>
        <w:spacing w:line="240" w:lineRule="auto" w:before="55"/>
        <w:ind w:left="118" w:right="1949"/>
        <w:jc w:val="left"/>
      </w:pPr>
      <w:r>
        <w:rPr/>
        <w:t>支付的其他与经营活动有关的现金说明：</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3）收到的其他与投资活动有关的现金" w:id="318"/>
      <w:bookmarkEnd w:id="31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1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收到银行存款保证金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3,520,978,867.89</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3,520,978,867.89</w:t>
            </w:r>
          </w:p>
        </w:tc>
      </w:tr>
    </w:tbl>
    <w:p>
      <w:pPr>
        <w:pStyle w:val="BodyText"/>
        <w:spacing w:line="240" w:lineRule="auto" w:before="55"/>
        <w:ind w:left="118" w:right="1949"/>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4）支付的其他与投资活动有关的现金" w:id="319"/>
      <w:bookmarkEnd w:id="31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支付银行保证金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3,529,915,000.00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收购中介服务费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34,797,262.00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31,212,722.87</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100,001,570.31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1,800.00</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134,798,832.31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3,561,129,522.87</w:t>
            </w:r>
          </w:p>
        </w:tc>
      </w:tr>
    </w:tbl>
    <w:p>
      <w:pPr>
        <w:pStyle w:val="BodyText"/>
        <w:spacing w:line="240" w:lineRule="auto" w:before="55"/>
        <w:ind w:left="118" w:right="1949"/>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5）收到的其他与筹资活动有关的现金" w:id="320"/>
      <w:bookmarkEnd w:id="32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60"/>
              <w:jc w:val="righ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260"/>
              <w:jc w:val="righ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60"/>
              <w:jc w:val="right"/>
              <w:rPr>
                <w:rFonts w:ascii="宋体" w:hAnsi="宋体" w:cs="宋体" w:eastAsia="宋体" w:hint="default"/>
                <w:sz w:val="18"/>
                <w:szCs w:val="18"/>
              </w:rPr>
            </w:pPr>
            <w:r>
              <w:rPr>
                <w:rFonts w:ascii="宋体" w:hAnsi="宋体" w:cs="宋体" w:eastAsia="宋体" w:hint="default"/>
                <w:sz w:val="18"/>
                <w:szCs w:val="18"/>
              </w:rPr>
              <w:t>渤海信托受益权转让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627,000,000.00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627,000,000.00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118" w:right="1949"/>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6）支付的其他与筹资活动有关的现金" w:id="321"/>
      <w:bookmarkEnd w:id="32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7"/>
        <w:gridCol w:w="3194"/>
        <w:gridCol w:w="3189"/>
      </w:tblGrid>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回购股票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302,766,797.69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融资中介服务费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5,575,900.00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540,380.00</w:t>
            </w:r>
          </w:p>
        </w:tc>
      </w:tr>
      <w:tr>
        <w:trPr>
          <w:trHeight w:val="41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贷款手续费及评审费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5,702,440.62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8,851,926.16</w:t>
            </w:r>
          </w:p>
        </w:tc>
      </w:tr>
      <w:tr>
        <w:trPr>
          <w:trHeight w:val="409"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314,045,138.31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9,392,306.16</w:t>
            </w:r>
          </w:p>
        </w:tc>
      </w:tr>
    </w:tbl>
    <w:p>
      <w:pPr>
        <w:pStyle w:val="BodyText"/>
        <w:spacing w:line="240" w:lineRule="auto" w:before="55"/>
        <w:ind w:left="118" w:right="1949"/>
        <w:jc w:val="left"/>
      </w:pPr>
      <w:r>
        <w:rPr/>
        <w:t>支付的其他与筹资活动有关的现金说明：</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50、现金流量表补充资料" w:id="322"/>
      <w:bookmarkEnd w:id="322"/>
      <w:r>
        <w:rPr>
          <w:b w:val="0"/>
          <w:bCs w:val="0"/>
        </w:rPr>
      </w:r>
      <w:r>
        <w:rPr>
          <w:rFonts w:ascii="Times New Roman" w:hAnsi="Times New Roman" w:cs="Times New Roman" w:eastAsia="Times New Roman" w:hint="default"/>
        </w:rPr>
        <w:t>50</w:t>
      </w:r>
      <w:r>
        <w:rPr/>
        <w:t>、现金流量表补充资料</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现金流量表补充资料" w:id="323"/>
      <w:bookmarkEnd w:id="32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328"/>
        <w:gridCol w:w="3056"/>
        <w:gridCol w:w="3184"/>
      </w:tblGrid>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-977,621,897.29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59,379,299.00</w:t>
            </w:r>
          </w:p>
        </w:tc>
      </w:tr>
      <w:tr>
        <w:trPr>
          <w:trHeight w:val="40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1,469,337,714.94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96,876,600.64</w:t>
            </w:r>
          </w:p>
        </w:tc>
      </w:tr>
      <w:tr>
        <w:trPr>
          <w:trHeight w:val="7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103" w:right="13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w:t>
            </w:r>
            <w:r>
              <w:rPr>
                <w:rFonts w:ascii="宋体" w:hAnsi="宋体" w:cs="宋体" w:eastAsia="宋体" w:hint="default"/>
                <w:spacing w:val="-74"/>
                <w:sz w:val="18"/>
                <w:szCs w:val="18"/>
              </w:rPr>
              <w:t> </w:t>
            </w:r>
            <w:r>
              <w:rPr>
                <w:rFonts w:ascii="宋体" w:hAnsi="宋体" w:cs="宋体" w:eastAsia="宋体" w:hint="default"/>
                <w:sz w:val="18"/>
                <w:szCs w:val="18"/>
              </w:rPr>
              <w:t>生物资产折旧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102,039,321.62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74,896,252.54</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64,617,208.03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59,888,617.01</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46,286,805.37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41,816,578.54</w:t>
            </w:r>
          </w:p>
        </w:tc>
      </w:tr>
      <w:tr>
        <w:trPr>
          <w:trHeight w:val="72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3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w:t>
            </w:r>
            <w:r>
              <w:rPr>
                <w:rFonts w:ascii="宋体" w:hAnsi="宋体" w:cs="宋体" w:eastAsia="宋体" w:hint="default"/>
                <w:spacing w:val="-74"/>
                <w:sz w:val="18"/>
                <w:szCs w:val="18"/>
              </w:rPr>
              <w:t> </w:t>
            </w:r>
            <w:r>
              <w:rPr>
                <w:rFonts w:ascii="宋体" w:hAnsi="宋体" w:cs="宋体" w:eastAsia="宋体" w:hint="default"/>
                <w:sz w:val="18"/>
                <w:szCs w:val="18"/>
              </w:rPr>
              <w:t>产的损失（收益以“－”号填列）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580,957.31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2,384,294.52</w:t>
            </w:r>
          </w:p>
        </w:tc>
      </w:tr>
      <w:tr>
        <w:trPr>
          <w:trHeight w:val="7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103" w:right="132"/>
              <w:jc w:val="left"/>
              <w:rPr>
                <w:rFonts w:ascii="宋体" w:hAnsi="宋体" w:cs="宋体" w:eastAsia="宋体" w:hint="default"/>
                <w:sz w:val="18"/>
                <w:szCs w:val="18"/>
              </w:rPr>
            </w:pPr>
            <w:r>
              <w:rPr>
                <w:rFonts w:ascii="宋体" w:hAnsi="宋体" w:cs="宋体" w:eastAsia="宋体" w:hint="default"/>
                <w:sz w:val="18"/>
                <w:szCs w:val="18"/>
              </w:rPr>
              <w:t>固定资产报废损失（收益以“－”号填</w:t>
            </w:r>
            <w:r>
              <w:rPr>
                <w:rFonts w:ascii="宋体" w:hAnsi="宋体" w:cs="宋体" w:eastAsia="宋体" w:hint="default"/>
                <w:spacing w:val="-74"/>
                <w:sz w:val="18"/>
                <w:szCs w:val="18"/>
              </w:rPr>
              <w:t> </w:t>
            </w:r>
            <w:r>
              <w:rPr>
                <w:rFonts w:ascii="宋体" w:hAnsi="宋体" w:cs="宋体" w:eastAsia="宋体" w:hint="default"/>
                <w:sz w:val="18"/>
                <w:szCs w:val="18"/>
              </w:rPr>
              <w:t>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2,107,324.99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182,782,181.92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216,481,477.27</w:t>
            </w:r>
          </w:p>
        </w:tc>
      </w:tr>
      <w:tr>
        <w:trPr>
          <w:trHeight w:val="4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-1,060,033,157.89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-341,319,484.15</w:t>
            </w:r>
          </w:p>
        </w:tc>
      </w:tr>
      <w:tr>
        <w:trPr>
          <w:trHeight w:val="72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32"/>
              <w:jc w:val="left"/>
              <w:rPr>
                <w:rFonts w:ascii="宋体" w:hAnsi="宋体" w:cs="宋体" w:eastAsia="宋体" w:hint="default"/>
                <w:sz w:val="18"/>
                <w:szCs w:val="18"/>
              </w:rPr>
            </w:pPr>
            <w:r>
              <w:rPr>
                <w:rFonts w:ascii="宋体" w:hAnsi="宋体" w:cs="宋体" w:eastAsia="宋体" w:hint="default"/>
                <w:sz w:val="18"/>
                <w:szCs w:val="18"/>
              </w:rPr>
              <w:t>递延所得税资产减少（增加以“－”号</w:t>
            </w:r>
            <w:r>
              <w:rPr>
                <w:rFonts w:ascii="宋体" w:hAnsi="宋体" w:cs="宋体" w:eastAsia="宋体" w:hint="default"/>
                <w:spacing w:val="-74"/>
                <w:sz w:val="18"/>
                <w:szCs w:val="18"/>
              </w:rPr>
              <w:t> </w:t>
            </w:r>
            <w:r>
              <w:rPr>
                <w:rFonts w:ascii="宋体" w:hAnsi="宋体" w:cs="宋体" w:eastAsia="宋体" w:hint="default"/>
                <w:sz w:val="18"/>
                <w:szCs w:val="18"/>
              </w:rPr>
              <w:t>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11,021,774.90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-13,296,725.11</w:t>
            </w:r>
          </w:p>
        </w:tc>
      </w:tr>
      <w:tr>
        <w:trPr>
          <w:trHeight w:val="7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103" w:right="132"/>
              <w:jc w:val="left"/>
              <w:rPr>
                <w:rFonts w:ascii="宋体" w:hAnsi="宋体" w:cs="宋体" w:eastAsia="宋体" w:hint="default"/>
                <w:sz w:val="18"/>
                <w:szCs w:val="18"/>
              </w:rPr>
            </w:pPr>
            <w:r>
              <w:rPr>
                <w:rFonts w:ascii="宋体" w:hAnsi="宋体" w:cs="宋体" w:eastAsia="宋体" w:hint="default"/>
                <w:sz w:val="18"/>
                <w:szCs w:val="18"/>
              </w:rPr>
              <w:t>递延所得税负债增加（减少以“－”号</w:t>
            </w:r>
            <w:r>
              <w:rPr>
                <w:rFonts w:ascii="宋体" w:hAnsi="宋体" w:cs="宋体" w:eastAsia="宋体" w:hint="default"/>
                <w:spacing w:val="-74"/>
                <w:sz w:val="18"/>
                <w:szCs w:val="18"/>
              </w:rPr>
              <w:t> </w:t>
            </w:r>
            <w:r>
              <w:rPr>
                <w:rFonts w:ascii="宋体" w:hAnsi="宋体" w:cs="宋体" w:eastAsia="宋体" w:hint="default"/>
                <w:sz w:val="18"/>
                <w:szCs w:val="18"/>
              </w:rPr>
              <w:t>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-163,716,759.69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51,212,159.93</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-1,555,980.05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-342,290,397.93</w:t>
            </w:r>
          </w:p>
        </w:tc>
      </w:tr>
      <w:tr>
        <w:trPr>
          <w:trHeight w:val="7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3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pacing w:val="-74"/>
                <w:sz w:val="18"/>
                <w:szCs w:val="18"/>
              </w:rPr>
              <w:t> </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-575,404,071.27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-1,256,685,061.95</w:t>
            </w:r>
          </w:p>
        </w:tc>
      </w:tr>
      <w:tr>
        <w:trPr>
          <w:trHeight w:val="72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3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pacing w:val="-74"/>
                <w:sz w:val="18"/>
                <w:szCs w:val="18"/>
              </w:rPr>
              <w:t> </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459,427,461.92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519,386,187.44</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40,197,459.00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8,341,969.16</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-399,933,656.19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-822,928,233.09</w:t>
            </w:r>
          </w:p>
        </w:tc>
      </w:tr>
      <w:tr>
        <w:trPr>
          <w:trHeight w:val="7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10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动：</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956,969,187.78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1,854,804,139.35</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1,854,804,139.35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3,384,577,165.31</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-897,834,951.57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-1,529,773,025.96</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2）本期支付的取得子公司的现金净额" w:id="324"/>
      <w:bookmarkEnd w:id="32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989"/>
        <w:gridCol w:w="4580"/>
      </w:tblGrid>
      <w:tr>
        <w:trPr>
          <w:trHeight w:val="405"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8"/>
                <w:szCs w:val="18"/>
              </w:rPr>
            </w:pPr>
            <w:r>
              <w:rPr>
                <w:rFonts w:ascii="Times New Roman"/>
                <w:sz w:val="18"/>
              </w:rPr>
              <w:t>222,360,000.00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迪岸双赢集团有限公司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222,360,000.00</w:t>
            </w:r>
          </w:p>
        </w:tc>
      </w:tr>
      <w:tr>
        <w:trPr>
          <w:trHeight w:val="415"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110,864,432.64</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迪岸双赢集团有限公司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110,864,432.64</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8"/>
                <w:szCs w:val="18"/>
              </w:rPr>
            </w:pPr>
            <w:r>
              <w:rPr>
                <w:rFonts w:ascii="Times New Roman"/>
                <w:spacing w:val="-1"/>
                <w:sz w:val="18"/>
              </w:rPr>
              <w:t>111,495,567.36</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3）本期收到的处置子公司的现金净额" w:id="325"/>
      <w:bookmarkEnd w:id="32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989"/>
        <w:gridCol w:w="4580"/>
      </w:tblGrid>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z w:val="18"/>
              </w:rPr>
              <w:t>16,021,191.19</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浙江阜熙科技有限公司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16,021,191.19</w:t>
            </w:r>
          </w:p>
        </w:tc>
      </w:tr>
      <w:tr>
        <w:trPr>
          <w:trHeight w:val="41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6,563,412.81</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浙江阜熙科技有限公司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6,563,412.81</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1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8"/>
                <w:szCs w:val="18"/>
              </w:rPr>
            </w:pPr>
            <w:r>
              <w:rPr>
                <w:rFonts w:ascii="Times New Roman"/>
                <w:sz w:val="18"/>
              </w:rPr>
              <w:t>9,457,778.38</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4）现金和现金等价物的构成" w:id="326"/>
      <w:bookmarkEnd w:id="32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328"/>
        <w:gridCol w:w="3056"/>
        <w:gridCol w:w="3184"/>
      </w:tblGrid>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956,969,187.78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1,854,804,139.35</w:t>
            </w:r>
          </w:p>
        </w:tc>
      </w:tr>
      <w:tr>
        <w:trPr>
          <w:trHeight w:val="4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121,916.46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124,737.93</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932,657,385.06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1,849,074,656.62</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6"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24,189,886.26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5,604,744.80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327"/>
        <w:gridCol w:w="3057"/>
        <w:gridCol w:w="3184"/>
      </w:tblGrid>
      <w:tr>
        <w:trPr>
          <w:trHeight w:val="409"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10" w:right="0"/>
              <w:jc w:val="left"/>
              <w:rPr>
                <w:rFonts w:ascii="Times New Roman" w:hAnsi="Times New Roman" w:cs="Times New Roman" w:eastAsia="Times New Roman" w:hint="default"/>
                <w:sz w:val="18"/>
                <w:szCs w:val="18"/>
              </w:rPr>
            </w:pPr>
            <w:r>
              <w:rPr>
                <w:rFonts w:ascii="Times New Roman"/>
                <w:sz w:val="18"/>
              </w:rPr>
              <w:t>956,969,187.78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99" w:right="0"/>
              <w:jc w:val="left"/>
              <w:rPr>
                <w:rFonts w:ascii="Times New Roman" w:hAnsi="Times New Roman" w:cs="Times New Roman" w:eastAsia="Times New Roman" w:hint="default"/>
                <w:sz w:val="18"/>
                <w:szCs w:val="18"/>
              </w:rPr>
            </w:pPr>
            <w:r>
              <w:rPr>
                <w:rFonts w:ascii="Times New Roman"/>
                <w:sz w:val="18"/>
              </w:rPr>
              <w:t>1,854,804,139.35</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51、所有权或使用权受到限制的资产" w:id="327"/>
      <w:bookmarkEnd w:id="327"/>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328"/>
        <w:gridCol w:w="3056"/>
        <w:gridCol w:w="3184"/>
      </w:tblGrid>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7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232,279,810.67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保函、借款担保及保证金</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1,437,337,233.00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z w:val="18"/>
                <w:szCs w:val="18"/>
              </w:rPr>
              <w:t>借款担保</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650,074,420.22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z w:val="18"/>
                <w:szCs w:val="18"/>
              </w:rPr>
              <w:t>抵押借款、借款担保</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170,068,660.00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z w:val="18"/>
                <w:szCs w:val="18"/>
              </w:rPr>
              <w:t>借款担保</w:t>
            </w:r>
          </w:p>
        </w:tc>
      </w:tr>
      <w:tr>
        <w:trPr>
          <w:trHeight w:val="40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397,878,096.00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z w:val="18"/>
                <w:szCs w:val="18"/>
              </w:rPr>
              <w:t>借款担保</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168,684,818.00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借款担保</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654,496,522.52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3,710,819,560.41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52、外币货币性项目" w:id="328"/>
      <w:bookmarkEnd w:id="328"/>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2"/>
        <w:rPr>
          <w:rFonts w:ascii="宋体" w:hAnsi="宋体" w:cs="宋体" w:eastAsia="宋体" w:hint="default"/>
          <w:b/>
          <w:bCs/>
          <w:sz w:val="25"/>
          <w:szCs w:val="25"/>
        </w:rPr>
      </w:pPr>
    </w:p>
    <w:p>
      <w:pPr>
        <w:pStyle w:val="Heading6"/>
        <w:spacing w:line="240" w:lineRule="auto"/>
        <w:ind w:right="1949"/>
        <w:jc w:val="left"/>
        <w:rPr>
          <w:b w:val="0"/>
          <w:bCs w:val="0"/>
        </w:rPr>
      </w:pPr>
      <w:bookmarkStart w:name="（1）外币货币性项目" w:id="329"/>
      <w:bookmarkEnd w:id="32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495"/>
        <w:gridCol w:w="2294"/>
        <w:gridCol w:w="2391"/>
        <w:gridCol w:w="2389"/>
      </w:tblGrid>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7"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3"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3"/>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358,563,140.51</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37,854,240.10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259,801,220.65</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1,998.56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253.06</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9,505.16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8,346.01</w:t>
            </w: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20,865,336.23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4,692,614.12</w:t>
            </w:r>
          </w:p>
        </w:tc>
      </w:tr>
      <w:tr>
        <w:trPr>
          <w:trHeight w:val="41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18,638,357.29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94,060,706.67</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3"/>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416,529,379.04</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59,408,738.90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407,734,056.82</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255,376.00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32,335.71</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109.20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95.88</w:t>
            </w: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8"/>
                <w:szCs w:val="18"/>
              </w:rPr>
            </w:pPr>
            <w:r>
              <w:rPr>
                <w:rFonts w:ascii="Times New Roman"/>
                <w:sz w:val="18"/>
              </w:rPr>
              <w:t>1,070.00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8"/>
                <w:szCs w:val="18"/>
              </w:rPr>
            </w:pPr>
            <w:r>
              <w:rPr>
                <w:rFonts w:ascii="Times New Roman"/>
                <w:sz w:val="18"/>
              </w:rPr>
              <w:t>240.64</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1,736,340.36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8,762,649.99</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z w:val="18"/>
              </w:rPr>
              <w:t>2,724,814.84</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2495"/>
        <w:gridCol w:w="2294"/>
        <w:gridCol w:w="2391"/>
        <w:gridCol w:w="2389"/>
      </w:tblGrid>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12,115,672.92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2,724,814.84</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848,545,490.26</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120,321,660.25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825,791,618.63</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9,300.00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8,165.87</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4,605,206.00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1,035,710.83</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4,301,888.18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21,709,994.93</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136,095,163.50</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19,377,357.03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132,990,676.77</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4,830,470.00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1,086,372.70</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399,894.19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1"/>
                <w:sz w:val="18"/>
              </w:rPr>
              <w:t>2,018,114.03</w:t>
            </w:r>
          </w:p>
        </w:tc>
      </w:tr>
      <w:tr>
        <w:trPr>
          <w:trHeight w:val="41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298,619,506.86</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262,036,208.55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269,916,223.62</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83.31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73.15</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21,704,777.24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109,535,762.92</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1,471,302.76</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214,375.62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1,471,302.76</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207,939,160.45</w:t>
            </w:r>
          </w:p>
        </w:tc>
      </w:tr>
      <w:tr>
        <w:trPr>
          <w:trHeight w:val="41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23,218,165.00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159,350,910.03</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13,981,753.00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3,144,496.25</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2495"/>
        <w:gridCol w:w="2294"/>
        <w:gridCol w:w="2391"/>
        <w:gridCol w:w="2389"/>
      </w:tblGrid>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9,004,790.17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45,443,754.17</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273,944,805.43</w:t>
            </w: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35,000,000.00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240,212,000.00</w:t>
            </w:r>
          </w:p>
        </w:tc>
      </w:tr>
      <w:tr>
        <w:trPr>
          <w:trHeight w:val="41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149,990,242.00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33,732,805.43</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568,028,362.15</w:t>
            </w: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80,300,000.00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551,114,960.00</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46"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4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75,204,100.28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16,913,402.15</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2,558,095.61</w:t>
            </w: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120,193.55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824,912.37</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7,706,461.72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z w:val="18"/>
              </w:rPr>
              <w:t>1,733,183.24</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7,015,248.91</w:t>
            </w:r>
          </w:p>
        </w:tc>
      </w:tr>
      <w:tr>
        <w:trPr>
          <w:trHeight w:val="40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1,022,154.23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7,015,248.91</w:t>
            </w: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0.12662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0.87805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0.2249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 w:right="0"/>
              <w:jc w:val="left"/>
              <w:rPr>
                <w:rFonts w:ascii="Times New Roman" w:hAnsi="Times New Roman" w:cs="Times New Roman" w:eastAsia="Times New Roman" w:hint="default"/>
                <w:sz w:val="18"/>
                <w:szCs w:val="18"/>
              </w:rPr>
            </w:pPr>
            <w:r>
              <w:rPr>
                <w:rFonts w:ascii="Times New Roman"/>
                <w:sz w:val="18"/>
              </w:rPr>
              <w:t>5.04662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64" w:lineRule="auto" w:before="124"/>
        <w:ind w:right="1949"/>
        <w:jc w:val="left"/>
        <w:rPr>
          <w:b w:val="0"/>
          <w:bCs w:val="0"/>
        </w:rPr>
      </w:pPr>
      <w:bookmarkStart w:name="（2）境外经营实体说明，包括对于重要的境外经营实体，应披露其境外主要经营地、记账" w:id="330"/>
      <w:bookmarkEnd w:id="33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w:t>
      </w:r>
      <w:r>
        <w:rPr>
          <w:spacing w:val="-72"/>
        </w:rPr>
        <w:t> </w:t>
      </w:r>
      <w:r>
        <w:rPr>
          <w:spacing w:val="-72"/>
        </w:rPr>
      </w:r>
      <w:r>
        <w:rPr/>
        <w:t>账本位币及选择依据，记账本位币发生变化的还应披露原因。</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118" w:right="1949"/>
        <w:jc w:val="left"/>
      </w:pPr>
      <w:r>
        <w:rPr/>
        <w:t>√ 适用 □</w:t>
      </w:r>
      <w:r>
        <w:rPr>
          <w:spacing w:val="8"/>
        </w:rPr>
        <w:t> </w:t>
      </w:r>
      <w:r>
        <w:rPr/>
        <w:t>不适用</w:t>
      </w:r>
    </w:p>
    <w:p>
      <w:pPr>
        <w:pStyle w:val="Heading7"/>
        <w:spacing w:line="240" w:lineRule="auto" w:before="96"/>
        <w:ind w:left="118" w:right="1949"/>
        <w:jc w:val="left"/>
      </w:pPr>
      <w:r>
        <w:rPr/>
        <w:t>（</w:t>
      </w:r>
      <w:r>
        <w:rPr>
          <w:rFonts w:ascii="Times New Roman" w:hAnsi="Times New Roman" w:cs="Times New Roman" w:eastAsia="Times New Roman" w:hint="default"/>
        </w:rPr>
        <w:t>1</w:t>
      </w:r>
      <w:r>
        <w:rPr/>
        <w:t>）数字天域（香港）科技有限公司其经营地位于香港，记账本位币为美元；</w:t>
      </w:r>
    </w:p>
    <w:p>
      <w:pPr>
        <w:pStyle w:val="Heading7"/>
        <w:spacing w:line="240" w:lineRule="auto" w:before="29"/>
        <w:ind w:left="118" w:right="194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CONNECTTECHNOVAINC</w:t>
      </w:r>
      <w:r>
        <w:rPr/>
        <w:t>其经营地位于美国，记账本位币为美元；</w:t>
      </w:r>
    </w:p>
    <w:p>
      <w:pPr>
        <w:pStyle w:val="Heading7"/>
        <w:spacing w:line="240" w:lineRule="auto" w:before="28"/>
        <w:ind w:left="118" w:right="1949"/>
        <w:jc w:val="left"/>
      </w:pPr>
      <w:r>
        <w:rPr/>
        <w:t>（</w:t>
      </w:r>
      <w:r>
        <w:rPr>
          <w:rFonts w:ascii="Times New Roman" w:hAnsi="Times New Roman" w:cs="Times New Roman" w:eastAsia="Times New Roman" w:hint="default"/>
        </w:rPr>
        <w:t>3</w:t>
      </w:r>
      <w:r>
        <w:rPr/>
        <w:t>）去玩有限公司其经营地位于香港，记账本位币为美元；</w:t>
      </w:r>
    </w:p>
    <w:p>
      <w:pPr>
        <w:pStyle w:val="Heading7"/>
        <w:spacing w:line="240" w:lineRule="auto" w:before="28"/>
        <w:ind w:left="118" w:right="1949"/>
        <w:jc w:val="left"/>
      </w:pPr>
      <w:r>
        <w:rPr/>
        <w:t>（</w:t>
      </w:r>
      <w:r>
        <w:rPr>
          <w:rFonts w:ascii="Times New Roman" w:hAnsi="Times New Roman" w:cs="Times New Roman" w:eastAsia="Times New Roman" w:hint="default"/>
        </w:rPr>
        <w:t>4</w:t>
      </w:r>
      <w:r>
        <w:rPr/>
        <w:t>）去玩股份有限公司其经营地位于台湾，记账本位币为新台币；</w:t>
      </w:r>
    </w:p>
    <w:p>
      <w:pPr>
        <w:pStyle w:val="Heading7"/>
        <w:spacing w:line="240" w:lineRule="auto" w:before="28"/>
        <w:ind w:left="118" w:right="1949"/>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Lianluo Smart</w:t>
      </w:r>
      <w:r>
        <w:rPr>
          <w:rFonts w:ascii="Times New Roman" w:hAnsi="Times New Roman" w:cs="Times New Roman" w:eastAsia="Times New Roman" w:hint="default"/>
          <w:spacing w:val="44"/>
        </w:rPr>
        <w:t> </w:t>
      </w:r>
      <w:r>
        <w:rPr>
          <w:rFonts w:ascii="Times New Roman" w:hAnsi="Times New Roman" w:cs="Times New Roman" w:eastAsia="Times New Roman" w:hint="default"/>
        </w:rPr>
        <w:t>Limited</w:t>
      </w:r>
      <w:r>
        <w:rPr/>
        <w:t>其经营地位于英属维尔京群岛，记账本位币为美元；</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7"/>
        <w:spacing w:line="240" w:lineRule="auto"/>
        <w:ind w:left="118" w:right="1949"/>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Newegg</w:t>
      </w:r>
      <w:r>
        <w:rPr>
          <w:rFonts w:ascii="Times New Roman" w:hAnsi="Times New Roman" w:cs="Times New Roman" w:eastAsia="Times New Roman" w:hint="default"/>
          <w:spacing w:val="31"/>
        </w:rPr>
        <w:t> </w:t>
      </w:r>
      <w:r>
        <w:rPr>
          <w:rFonts w:ascii="Times New Roman" w:hAnsi="Times New Roman" w:cs="Times New Roman" w:eastAsia="Times New Roman" w:hint="default"/>
        </w:rPr>
        <w:t>Inc.</w:t>
      </w:r>
      <w:r>
        <w:rPr/>
        <w:t>其经营地位于美国，记账本位币为美元。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Heading3"/>
        <w:spacing w:line="240" w:lineRule="auto"/>
        <w:ind w:left="118" w:right="1949"/>
        <w:jc w:val="left"/>
        <w:rPr>
          <w:b w:val="0"/>
          <w:bCs w:val="0"/>
        </w:rPr>
      </w:pPr>
      <w:bookmarkStart w:name="八、合并范围的变更" w:id="331"/>
      <w:bookmarkEnd w:id="331"/>
      <w:r>
        <w:rPr>
          <w:b w:val="0"/>
          <w:bCs w:val="0"/>
        </w:rPr>
      </w:r>
      <w:r>
        <w:rPr/>
        <w:t>八、合并范围的变更</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非同一控制下企业合并" w:id="332"/>
      <w:bookmarkEnd w:id="332"/>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本期发生的非同一控制下企业合并" w:id="333"/>
      <w:bookmarkEnd w:id="33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063"/>
        <w:gridCol w:w="1064"/>
        <w:gridCol w:w="1063"/>
        <w:gridCol w:w="1065"/>
        <w:gridCol w:w="1064"/>
        <w:gridCol w:w="1063"/>
        <w:gridCol w:w="1062"/>
        <w:gridCol w:w="1062"/>
        <w:gridCol w:w="1062"/>
      </w:tblGrid>
      <w:tr>
        <w:trPr>
          <w:trHeight w:val="136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345" w:right="162" w:hanging="182"/>
              <w:jc w:val="left"/>
              <w:rPr>
                <w:rFonts w:ascii="宋体" w:hAnsi="宋体" w:cs="宋体" w:eastAsia="宋体" w:hint="default"/>
                <w:sz w:val="18"/>
                <w:szCs w:val="18"/>
              </w:rPr>
            </w:pPr>
            <w:r>
              <w:rPr>
                <w:rFonts w:ascii="宋体" w:hAnsi="宋体" w:cs="宋体" w:eastAsia="宋体" w:hint="default"/>
                <w:sz w:val="18"/>
                <w:szCs w:val="18"/>
              </w:rPr>
              <w:t>被购买方</w:t>
            </w:r>
            <w:r>
              <w:rPr>
                <w:rFonts w:ascii="宋体" w:hAnsi="宋体" w:cs="宋体" w:eastAsia="宋体" w:hint="default"/>
                <w:spacing w:val="-86"/>
                <w:sz w:val="18"/>
                <w:szCs w:val="18"/>
              </w:rPr>
              <w:t> </w:t>
            </w:r>
            <w:r>
              <w:rPr>
                <w:rFonts w:ascii="宋体" w:hAnsi="宋体" w:cs="宋体" w:eastAsia="宋体" w:hint="default"/>
                <w:sz w:val="18"/>
                <w:szCs w:val="18"/>
              </w:rPr>
              <w:t>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344" w:right="164" w:hanging="182"/>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z w:val="18"/>
                <w:szCs w:val="18"/>
              </w:rPr>
              <w:t>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344" w:right="163" w:hanging="182"/>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z w:val="18"/>
                <w:szCs w:val="18"/>
              </w:rPr>
              <w:t>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346" w:right="163" w:hanging="182"/>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344" w:right="164" w:hanging="182"/>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63" w:right="162"/>
              <w:jc w:val="left"/>
              <w:rPr>
                <w:rFonts w:ascii="宋体" w:hAnsi="宋体" w:cs="宋体" w:eastAsia="宋体" w:hint="default"/>
                <w:sz w:val="18"/>
                <w:szCs w:val="18"/>
              </w:rPr>
            </w:pPr>
            <w:r>
              <w:rPr>
                <w:rFonts w:ascii="宋体" w:hAnsi="宋体" w:cs="宋体" w:eastAsia="宋体" w:hint="default"/>
                <w:sz w:val="18"/>
                <w:szCs w:val="18"/>
              </w:rPr>
              <w:t>购买日的</w:t>
            </w:r>
            <w:r>
              <w:rPr>
                <w:rFonts w:ascii="宋体" w:hAnsi="宋体" w:cs="宋体" w:eastAsia="宋体" w:hint="default"/>
                <w:spacing w:val="-86"/>
                <w:sz w:val="18"/>
                <w:szCs w:val="18"/>
              </w:rPr>
              <w:t> </w:t>
            </w:r>
            <w:r>
              <w:rPr>
                <w:rFonts w:ascii="宋体" w:hAnsi="宋体" w:cs="宋体" w:eastAsia="宋体" w:hint="default"/>
                <w:sz w:val="18"/>
                <w:szCs w:val="18"/>
              </w:rPr>
              <w:t>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5"/>
              <w:ind w:left="163" w:right="162"/>
              <w:jc w:val="center"/>
              <w:rPr>
                <w:rFonts w:ascii="宋体" w:hAnsi="宋体" w:cs="宋体" w:eastAsia="宋体" w:hint="default"/>
                <w:sz w:val="18"/>
                <w:szCs w:val="18"/>
              </w:rPr>
            </w:pPr>
            <w:r>
              <w:rPr>
                <w:rFonts w:ascii="宋体" w:hAnsi="宋体" w:cs="宋体" w:eastAsia="宋体" w:hint="default"/>
                <w:sz w:val="18"/>
                <w:szCs w:val="18"/>
              </w:rPr>
              <w:t>购买日至</w:t>
            </w:r>
            <w:r>
              <w:rPr>
                <w:rFonts w:ascii="宋体" w:hAnsi="宋体" w:cs="宋体" w:eastAsia="宋体" w:hint="default"/>
                <w:spacing w:val="1"/>
                <w:sz w:val="18"/>
                <w:szCs w:val="18"/>
              </w:rPr>
              <w:t> </w:t>
            </w:r>
            <w:r>
              <w:rPr>
                <w:rFonts w:ascii="宋体" w:hAnsi="宋体" w:cs="宋体" w:eastAsia="宋体" w:hint="default"/>
                <w:sz w:val="18"/>
                <w:szCs w:val="18"/>
              </w:rPr>
              <w:t>期末被购</w:t>
            </w:r>
            <w:r>
              <w:rPr>
                <w:rFonts w:ascii="宋体" w:hAnsi="宋体" w:cs="宋体" w:eastAsia="宋体" w:hint="default"/>
                <w:spacing w:val="1"/>
                <w:sz w:val="18"/>
                <w:szCs w:val="18"/>
              </w:rPr>
              <w:t> </w:t>
            </w:r>
            <w:r>
              <w:rPr>
                <w:rFonts w:ascii="宋体" w:hAnsi="宋体" w:cs="宋体" w:eastAsia="宋体" w:hint="default"/>
                <w:sz w:val="18"/>
                <w:szCs w:val="18"/>
              </w:rPr>
              <w:t>买方的收</w:t>
            </w:r>
            <w:r>
              <w:rPr>
                <w:rFonts w:ascii="宋体" w:hAnsi="宋体" w:cs="宋体" w:eastAsia="宋体" w:hint="default"/>
                <w:spacing w:val="1"/>
                <w:sz w:val="18"/>
                <w:szCs w:val="18"/>
              </w:rPr>
              <w:t> </w:t>
            </w:r>
            <w:r>
              <w:rPr>
                <w:rFonts w:ascii="宋体" w:hAnsi="宋体" w:cs="宋体" w:eastAsia="宋体" w:hint="default"/>
                <w:sz w:val="18"/>
                <w:szCs w:val="18"/>
              </w:rPr>
              <w:t>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5"/>
              <w:ind w:left="163" w:right="162"/>
              <w:jc w:val="center"/>
              <w:rPr>
                <w:rFonts w:ascii="宋体" w:hAnsi="宋体" w:cs="宋体" w:eastAsia="宋体" w:hint="default"/>
                <w:sz w:val="18"/>
                <w:szCs w:val="18"/>
              </w:rPr>
            </w:pPr>
            <w:r>
              <w:rPr>
                <w:rFonts w:ascii="宋体" w:hAnsi="宋体" w:cs="宋体" w:eastAsia="宋体" w:hint="default"/>
                <w:sz w:val="18"/>
                <w:szCs w:val="18"/>
              </w:rPr>
              <w:t>购买日至</w:t>
            </w:r>
            <w:r>
              <w:rPr>
                <w:rFonts w:ascii="宋体" w:hAnsi="宋体" w:cs="宋体" w:eastAsia="宋体" w:hint="default"/>
                <w:spacing w:val="1"/>
                <w:sz w:val="18"/>
                <w:szCs w:val="18"/>
              </w:rPr>
              <w:t> </w:t>
            </w:r>
            <w:r>
              <w:rPr>
                <w:rFonts w:ascii="宋体" w:hAnsi="宋体" w:cs="宋体" w:eastAsia="宋体" w:hint="default"/>
                <w:sz w:val="18"/>
                <w:szCs w:val="18"/>
              </w:rPr>
              <w:t>期末被购</w:t>
            </w:r>
            <w:r>
              <w:rPr>
                <w:rFonts w:ascii="宋体" w:hAnsi="宋体" w:cs="宋体" w:eastAsia="宋体" w:hint="default"/>
                <w:spacing w:val="1"/>
                <w:sz w:val="18"/>
                <w:szCs w:val="18"/>
              </w:rPr>
              <w:t> </w:t>
            </w:r>
            <w:r>
              <w:rPr>
                <w:rFonts w:ascii="宋体" w:hAnsi="宋体" w:cs="宋体" w:eastAsia="宋体" w:hint="default"/>
                <w:sz w:val="18"/>
                <w:szCs w:val="18"/>
              </w:rPr>
              <w:t>买方的净</w:t>
            </w:r>
            <w:r>
              <w:rPr>
                <w:rFonts w:ascii="宋体" w:hAnsi="宋体" w:cs="宋体" w:eastAsia="宋体" w:hint="default"/>
                <w:spacing w:val="1"/>
                <w:sz w:val="18"/>
                <w:szCs w:val="18"/>
              </w:rPr>
              <w:t> </w:t>
            </w:r>
            <w:r>
              <w:rPr>
                <w:rFonts w:ascii="宋体" w:hAnsi="宋体" w:cs="宋体" w:eastAsia="宋体" w:hint="default"/>
                <w:sz w:val="18"/>
                <w:szCs w:val="18"/>
              </w:rPr>
              <w:t>利润</w:t>
            </w:r>
          </w:p>
        </w:tc>
      </w:tr>
      <w:tr>
        <w:trPr>
          <w:trHeight w:val="136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03" w:right="223"/>
              <w:jc w:val="both"/>
              <w:rPr>
                <w:rFonts w:ascii="宋体" w:hAnsi="宋体" w:cs="宋体" w:eastAsia="宋体" w:hint="default"/>
                <w:sz w:val="18"/>
                <w:szCs w:val="18"/>
              </w:rPr>
            </w:pPr>
            <w:r>
              <w:rPr>
                <w:rFonts w:ascii="宋体" w:hAnsi="宋体" w:cs="宋体" w:eastAsia="宋体" w:hint="default"/>
                <w:sz w:val="18"/>
                <w:szCs w:val="18"/>
              </w:rPr>
              <w:t>迪岸双赢</w:t>
            </w:r>
            <w:r>
              <w:rPr>
                <w:rFonts w:ascii="宋体" w:hAnsi="宋体" w:cs="宋体" w:eastAsia="宋体" w:hint="default"/>
                <w:spacing w:val="-86"/>
                <w:sz w:val="18"/>
                <w:szCs w:val="18"/>
              </w:rPr>
              <w:t> </w:t>
            </w:r>
            <w:r>
              <w:rPr>
                <w:rFonts w:ascii="宋体" w:hAnsi="宋体" w:cs="宋体" w:eastAsia="宋体" w:hint="default"/>
                <w:sz w:val="18"/>
                <w:szCs w:val="18"/>
              </w:rPr>
              <w:t>集团有限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06</w:t>
            </w:r>
          </w:p>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12"/>
              <w:ind w:left="632" w:right="0"/>
              <w:jc w:val="lef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06</w:t>
            </w:r>
          </w:p>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22"/>
              <w:jc w:val="both"/>
              <w:rPr>
                <w:rFonts w:ascii="宋体" w:hAnsi="宋体" w:cs="宋体" w:eastAsia="宋体" w:hint="default"/>
                <w:sz w:val="18"/>
                <w:szCs w:val="18"/>
              </w:rPr>
            </w:pPr>
            <w:r>
              <w:rPr>
                <w:rFonts w:ascii="宋体" w:hAnsi="宋体" w:cs="宋体" w:eastAsia="宋体" w:hint="default"/>
                <w:sz w:val="18"/>
                <w:szCs w:val="18"/>
              </w:rPr>
              <w:t>股权已过</w:t>
            </w:r>
            <w:r>
              <w:rPr>
                <w:rFonts w:ascii="宋体" w:hAnsi="宋体" w:cs="宋体" w:eastAsia="宋体" w:hint="default"/>
                <w:spacing w:val="-86"/>
                <w:sz w:val="18"/>
                <w:szCs w:val="18"/>
              </w:rPr>
              <w:t> </w:t>
            </w:r>
            <w:r>
              <w:rPr>
                <w:rFonts w:ascii="宋体" w:hAnsi="宋体" w:cs="宋体" w:eastAsia="宋体" w:hint="default"/>
                <w:sz w:val="18"/>
                <w:szCs w:val="18"/>
              </w:rPr>
              <w:t>户及大部</w:t>
            </w:r>
            <w:r>
              <w:rPr>
                <w:rFonts w:ascii="宋体" w:hAnsi="宋体" w:cs="宋体" w:eastAsia="宋体" w:hint="default"/>
                <w:spacing w:val="-86"/>
                <w:sz w:val="18"/>
                <w:szCs w:val="18"/>
              </w:rPr>
              <w:t> </w:t>
            </w:r>
            <w:r>
              <w:rPr>
                <w:rFonts w:ascii="宋体" w:hAnsi="宋体" w:cs="宋体" w:eastAsia="宋体" w:hint="default"/>
                <w:sz w:val="18"/>
                <w:szCs w:val="18"/>
              </w:rPr>
              <w:t>分款项已</w:t>
            </w:r>
            <w:r>
              <w:rPr>
                <w:rFonts w:ascii="宋体" w:hAnsi="宋体" w:cs="宋体" w:eastAsia="宋体" w:hint="default"/>
                <w:spacing w:val="-86"/>
                <w:sz w:val="18"/>
                <w:szCs w:val="18"/>
              </w:rPr>
              <w:t> </w:t>
            </w:r>
            <w:r>
              <w:rPr>
                <w:rFonts w:ascii="宋体" w:hAnsi="宋体" w:cs="宋体" w:eastAsia="宋体" w:hint="default"/>
                <w:sz w:val="18"/>
                <w:szCs w:val="18"/>
              </w:rPr>
              <w:t>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6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03" w:right="223"/>
              <w:jc w:val="both"/>
              <w:rPr>
                <w:rFonts w:ascii="宋体" w:hAnsi="宋体" w:cs="宋体" w:eastAsia="宋体" w:hint="default"/>
                <w:sz w:val="18"/>
                <w:szCs w:val="18"/>
              </w:rPr>
            </w:pPr>
            <w:r>
              <w:rPr>
                <w:rFonts w:ascii="宋体" w:hAnsi="宋体" w:cs="宋体" w:eastAsia="宋体" w:hint="default"/>
                <w:sz w:val="18"/>
                <w:szCs w:val="18"/>
              </w:rPr>
              <w:t>迪岸双赢</w:t>
            </w:r>
            <w:r>
              <w:rPr>
                <w:rFonts w:ascii="宋体" w:hAnsi="宋体" w:cs="宋体" w:eastAsia="宋体" w:hint="default"/>
                <w:spacing w:val="-86"/>
                <w:sz w:val="18"/>
                <w:szCs w:val="18"/>
              </w:rPr>
              <w:t> </w:t>
            </w:r>
            <w:r>
              <w:rPr>
                <w:rFonts w:ascii="宋体" w:hAnsi="宋体" w:cs="宋体" w:eastAsia="宋体" w:hint="default"/>
                <w:sz w:val="18"/>
                <w:szCs w:val="18"/>
              </w:rPr>
              <w:t>集团有限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07</w:t>
            </w:r>
          </w:p>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620,253,16</w:t>
            </w:r>
          </w:p>
          <w:p>
            <w:pPr>
              <w:pStyle w:val="TableParagraph"/>
              <w:spacing w:line="240" w:lineRule="auto" w:before="112"/>
              <w:ind w:left="632" w:right="0"/>
              <w:jc w:val="left"/>
              <w:rPr>
                <w:rFonts w:ascii="Times New Roman" w:hAnsi="Times New Roman" w:cs="Times New Roman" w:eastAsia="Times New Roman" w:hint="default"/>
                <w:sz w:val="18"/>
                <w:szCs w:val="18"/>
              </w:rPr>
            </w:pPr>
            <w:r>
              <w:rPr>
                <w:rFonts w:ascii="Times New Roman"/>
                <w:sz w:val="18"/>
              </w:rPr>
              <w:t>5.00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07</w:t>
            </w:r>
          </w:p>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22"/>
              <w:jc w:val="both"/>
              <w:rPr>
                <w:rFonts w:ascii="宋体" w:hAnsi="宋体" w:cs="宋体" w:eastAsia="宋体" w:hint="default"/>
                <w:sz w:val="18"/>
                <w:szCs w:val="18"/>
              </w:rPr>
            </w:pPr>
            <w:r>
              <w:rPr>
                <w:rFonts w:ascii="宋体" w:hAnsi="宋体" w:cs="宋体" w:eastAsia="宋体" w:hint="default"/>
                <w:sz w:val="18"/>
                <w:szCs w:val="18"/>
              </w:rPr>
              <w:t>股权已过</w:t>
            </w:r>
            <w:r>
              <w:rPr>
                <w:rFonts w:ascii="宋体" w:hAnsi="宋体" w:cs="宋体" w:eastAsia="宋体" w:hint="default"/>
                <w:spacing w:val="-86"/>
                <w:sz w:val="18"/>
                <w:szCs w:val="18"/>
              </w:rPr>
              <w:t> </w:t>
            </w:r>
            <w:r>
              <w:rPr>
                <w:rFonts w:ascii="宋体" w:hAnsi="宋体" w:cs="宋体" w:eastAsia="宋体" w:hint="default"/>
                <w:sz w:val="18"/>
                <w:szCs w:val="18"/>
              </w:rPr>
              <w:t>户及大部</w:t>
            </w:r>
            <w:r>
              <w:rPr>
                <w:rFonts w:ascii="宋体" w:hAnsi="宋体" w:cs="宋体" w:eastAsia="宋体" w:hint="default"/>
                <w:spacing w:val="-86"/>
                <w:sz w:val="18"/>
                <w:szCs w:val="18"/>
              </w:rPr>
              <w:t> </w:t>
            </w:r>
            <w:r>
              <w:rPr>
                <w:rFonts w:ascii="宋体" w:hAnsi="宋体" w:cs="宋体" w:eastAsia="宋体" w:hint="default"/>
                <w:sz w:val="18"/>
                <w:szCs w:val="18"/>
              </w:rPr>
              <w:t>分款项已</w:t>
            </w:r>
            <w:r>
              <w:rPr>
                <w:rFonts w:ascii="宋体" w:hAnsi="宋体" w:cs="宋体" w:eastAsia="宋体" w:hint="default"/>
                <w:spacing w:val="-86"/>
                <w:sz w:val="18"/>
                <w:szCs w:val="18"/>
              </w:rPr>
              <w:t> </w:t>
            </w:r>
            <w:r>
              <w:rPr>
                <w:rFonts w:ascii="宋体" w:hAnsi="宋体" w:cs="宋体" w:eastAsia="宋体" w:hint="default"/>
                <w:sz w:val="18"/>
                <w:szCs w:val="18"/>
              </w:rPr>
              <w:t>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6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103" w:right="223"/>
              <w:jc w:val="both"/>
              <w:rPr>
                <w:rFonts w:ascii="宋体" w:hAnsi="宋体" w:cs="宋体" w:eastAsia="宋体" w:hint="default"/>
                <w:sz w:val="18"/>
                <w:szCs w:val="18"/>
              </w:rPr>
            </w:pPr>
            <w:r>
              <w:rPr>
                <w:rFonts w:ascii="宋体" w:hAnsi="宋体" w:cs="宋体" w:eastAsia="宋体" w:hint="default"/>
                <w:sz w:val="18"/>
                <w:szCs w:val="18"/>
              </w:rPr>
              <w:t>迪岸双赢</w:t>
            </w:r>
            <w:r>
              <w:rPr>
                <w:rFonts w:ascii="宋体" w:hAnsi="宋体" w:cs="宋体" w:eastAsia="宋体" w:hint="default"/>
                <w:spacing w:val="-86"/>
                <w:sz w:val="18"/>
                <w:szCs w:val="18"/>
              </w:rPr>
              <w:t> </w:t>
            </w:r>
            <w:r>
              <w:rPr>
                <w:rFonts w:ascii="宋体" w:hAnsi="宋体" w:cs="宋体" w:eastAsia="宋体" w:hint="default"/>
                <w:sz w:val="18"/>
                <w:szCs w:val="18"/>
              </w:rPr>
              <w:t>集团有限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277,950,00</w:t>
            </w:r>
          </w:p>
          <w:p>
            <w:pPr>
              <w:pStyle w:val="TableParagraph"/>
              <w:spacing w:line="240" w:lineRule="auto" w:before="113"/>
              <w:ind w:left="632" w:right="0"/>
              <w:jc w:val="lef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p>
            <w:pPr>
              <w:pStyle w:val="TableParagraph"/>
              <w:spacing w:line="240" w:lineRule="auto" w:before="71"/>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3" w:right="222"/>
              <w:jc w:val="both"/>
              <w:rPr>
                <w:rFonts w:ascii="宋体" w:hAnsi="宋体" w:cs="宋体" w:eastAsia="宋体" w:hint="default"/>
                <w:sz w:val="18"/>
                <w:szCs w:val="18"/>
              </w:rPr>
            </w:pPr>
            <w:r>
              <w:rPr>
                <w:rFonts w:ascii="宋体" w:hAnsi="宋体" w:cs="宋体" w:eastAsia="宋体" w:hint="default"/>
                <w:sz w:val="18"/>
                <w:szCs w:val="18"/>
              </w:rPr>
              <w:t>股权已过</w:t>
            </w:r>
            <w:r>
              <w:rPr>
                <w:rFonts w:ascii="宋体" w:hAnsi="宋体" w:cs="宋体" w:eastAsia="宋体" w:hint="default"/>
                <w:spacing w:val="-86"/>
                <w:sz w:val="18"/>
                <w:szCs w:val="18"/>
              </w:rPr>
              <w:t> </w:t>
            </w:r>
            <w:r>
              <w:rPr>
                <w:rFonts w:ascii="宋体" w:hAnsi="宋体" w:cs="宋体" w:eastAsia="宋体" w:hint="default"/>
                <w:sz w:val="18"/>
                <w:szCs w:val="18"/>
              </w:rPr>
              <w:t>户及大部</w:t>
            </w:r>
            <w:r>
              <w:rPr>
                <w:rFonts w:ascii="宋体" w:hAnsi="宋体" w:cs="宋体" w:eastAsia="宋体" w:hint="default"/>
                <w:spacing w:val="-86"/>
                <w:sz w:val="18"/>
                <w:szCs w:val="18"/>
              </w:rPr>
              <w:t> </w:t>
            </w:r>
            <w:r>
              <w:rPr>
                <w:rFonts w:ascii="宋体" w:hAnsi="宋体" w:cs="宋体" w:eastAsia="宋体" w:hint="default"/>
                <w:sz w:val="18"/>
                <w:szCs w:val="18"/>
              </w:rPr>
              <w:t>分款项已</w:t>
            </w:r>
            <w:r>
              <w:rPr>
                <w:rFonts w:ascii="宋体" w:hAnsi="宋体" w:cs="宋体" w:eastAsia="宋体" w:hint="default"/>
                <w:spacing w:val="-86"/>
                <w:sz w:val="18"/>
                <w:szCs w:val="18"/>
              </w:rPr>
              <w:t> </w:t>
            </w:r>
            <w:r>
              <w:rPr>
                <w:rFonts w:ascii="宋体" w:hAnsi="宋体" w:cs="宋体" w:eastAsia="宋体" w:hint="default"/>
                <w:sz w:val="18"/>
                <w:szCs w:val="18"/>
              </w:rPr>
              <w:t>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2）合并成本及商誉" w:id="334"/>
      <w:bookmarkEnd w:id="33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784"/>
        <w:gridCol w:w="4784"/>
      </w:tblGrid>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迪岸双赢</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277,950,000.00</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1,335,250,000.00</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1,613,200,000.00</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z w:val="18"/>
              </w:rPr>
              <w:t>327,161,198.91</w:t>
            </w:r>
          </w:p>
        </w:tc>
      </w:tr>
      <w:tr>
        <w:trPr>
          <w:trHeight w:val="72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5"/>
              <w:ind w:left="103" w:right="272"/>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金额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1,286,038,801.09</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64" w:lineRule="auto" w:before="44"/>
        <w:ind w:left="118" w:right="4300"/>
        <w:jc w:val="left"/>
      </w:pPr>
      <w:r>
        <w:rPr/>
        <w:t>合并成本公允价值的确定方法、或有对价及其变动的说明：</w:t>
      </w:r>
      <w:r>
        <w:rPr>
          <w:spacing w:val="-65"/>
        </w:rPr>
        <w:t> </w:t>
      </w:r>
      <w:r>
        <w:rPr/>
        <w:t>大额商誉形成的主要原因：</w:t>
      </w:r>
    </w:p>
    <w:p>
      <w:pPr>
        <w:pStyle w:val="BodyText"/>
        <w:spacing w:line="240" w:lineRule="auto" w:before="29"/>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3"/>
        <w:ind w:right="1949"/>
        <w:jc w:val="left"/>
        <w:rPr>
          <w:b w:val="0"/>
          <w:bCs w:val="0"/>
        </w:rPr>
      </w:pPr>
      <w:bookmarkStart w:name="（3）被购买方于购买日可辨认资产、负债" w:id="335"/>
      <w:bookmarkEnd w:id="33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1"/>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迪岸双赢集团有限公司</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55"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54"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1,565,594,383.76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1,614,727,670.76</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1,458,365,912.39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1,458,365,912.39</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107,228,471.37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156,361,758.37</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1,016,674,146.37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1,016,674,146.37</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1,016,674,146.37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1,016,674,146.37</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0.00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548,920,237.39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598,053,524.39</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221,759,038.48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241,805,419.58</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327,161,198.91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356,248,104.81</w:t>
            </w:r>
          </w:p>
        </w:tc>
      </w:tr>
    </w:tbl>
    <w:p>
      <w:pPr>
        <w:pStyle w:val="BodyText"/>
        <w:spacing w:line="364" w:lineRule="auto" w:before="55"/>
        <w:ind w:left="118" w:right="6843"/>
        <w:jc w:val="both"/>
      </w:pPr>
      <w:r>
        <w:rPr/>
        <w:t>可辨认资产、负债公允价值的确定方法：</w:t>
      </w:r>
      <w:r>
        <w:rPr>
          <w:spacing w:val="-73"/>
        </w:rPr>
        <w:t> </w:t>
      </w:r>
      <w:r>
        <w:rPr/>
        <w:t>企业合并中承担的被购买方的或有负债：</w:t>
      </w:r>
      <w:r>
        <w:rPr>
          <w:spacing w:val="-73"/>
        </w:rPr>
        <w:t> </w:t>
      </w:r>
      <w:r>
        <w:rPr/>
        <w:t>其他说明：</w:t>
      </w:r>
    </w:p>
    <w:p>
      <w:pPr>
        <w:spacing w:line="240" w:lineRule="auto" w:before="4"/>
        <w:rPr>
          <w:rFonts w:ascii="宋体" w:hAnsi="宋体" w:cs="宋体" w:eastAsia="宋体" w:hint="default"/>
          <w:sz w:val="20"/>
          <w:szCs w:val="20"/>
        </w:rPr>
      </w:pPr>
    </w:p>
    <w:p>
      <w:pPr>
        <w:pStyle w:val="Heading6"/>
        <w:spacing w:line="240" w:lineRule="auto"/>
        <w:ind w:right="0"/>
        <w:jc w:val="both"/>
        <w:rPr>
          <w:b w:val="0"/>
          <w:bCs w:val="0"/>
        </w:rPr>
      </w:pPr>
      <w:bookmarkStart w:name="（4）购买日之前持有的股权按照公允价值重新计量产生的利得或损失" w:id="336"/>
      <w:bookmarkEnd w:id="33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65" w:footer="1019" w:top="960" w:bottom="1200" w:left="1680" w:right="0"/>
        </w:sectPr>
      </w:pPr>
    </w:p>
    <w:p>
      <w:pPr>
        <w:pStyle w:val="BodyText"/>
        <w:spacing w:line="240" w:lineRule="auto" w:before="44"/>
        <w:ind w:left="118" w:right="0"/>
        <w:jc w:val="left"/>
      </w:pPr>
      <w:r>
        <w:rPr/>
        <w:t>是否存在通过多次交易分步实现企业合并且在报告期内取得控制权的交易</w:t>
      </w:r>
    </w:p>
    <w:p>
      <w:pPr>
        <w:pStyle w:val="BodyText"/>
        <w:spacing w:line="240" w:lineRule="auto" w:before="123"/>
        <w:ind w:left="118" w:right="0"/>
        <w:jc w:val="left"/>
      </w:pPr>
      <w:r>
        <w:rPr/>
        <w:t>√ 是 □</w:t>
      </w:r>
      <w:r>
        <w:rPr>
          <w:spacing w:val="5"/>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left="117" w:right="0"/>
        <w:jc w:val="left"/>
      </w:pPr>
      <w:r>
        <w:rPr/>
        <w:t>单位：</w:t>
      </w:r>
      <w:r>
        <w:rPr>
          <w:spacing w:val="4"/>
        </w:rPr>
        <w:t> </w:t>
      </w:r>
      <w:r>
        <w:rPr/>
        <w:t>元</w:t>
      </w:r>
    </w:p>
    <w:p>
      <w:pPr>
        <w:spacing w:after="0" w:line="240" w:lineRule="auto"/>
        <w:jc w:val="left"/>
        <w:sectPr>
          <w:type w:val="continuous"/>
          <w:pgSz w:w="11910" w:h="16840"/>
          <w:pgMar w:top="1100" w:bottom="1200" w:left="1680" w:right="0"/>
          <w:cols w:num="2" w:equalWidth="0">
            <w:col w:w="5917" w:space="1425"/>
            <w:col w:w="2888"/>
          </w:cols>
        </w:sectPr>
      </w:pP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91"/>
        <w:gridCol w:w="1591"/>
        <w:gridCol w:w="1596"/>
        <w:gridCol w:w="1596"/>
        <w:gridCol w:w="1596"/>
        <w:gridCol w:w="1595"/>
      </w:tblGrid>
      <w:tr>
        <w:trPr>
          <w:trHeight w:val="1685" w:hRule="exact"/>
        </w:trPr>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54" w:right="156"/>
              <w:jc w:val="center"/>
              <w:rPr>
                <w:rFonts w:ascii="宋体" w:hAnsi="宋体" w:cs="宋体" w:eastAsia="宋体" w:hint="default"/>
                <w:sz w:val="18"/>
                <w:szCs w:val="18"/>
              </w:rPr>
            </w:pPr>
            <w:r>
              <w:rPr>
                <w:rFonts w:ascii="宋体" w:hAnsi="宋体" w:cs="宋体" w:eastAsia="宋体" w:hint="default"/>
                <w:sz w:val="18"/>
                <w:szCs w:val="18"/>
              </w:rPr>
              <w:t>购买日之前原持</w:t>
            </w:r>
            <w:r>
              <w:rPr>
                <w:rFonts w:ascii="宋体" w:hAnsi="宋体" w:cs="宋体" w:eastAsia="宋体" w:hint="default"/>
                <w:spacing w:val="1"/>
                <w:sz w:val="18"/>
                <w:szCs w:val="18"/>
              </w:rPr>
              <w:t> </w:t>
            </w:r>
            <w:r>
              <w:rPr>
                <w:rFonts w:ascii="宋体" w:hAnsi="宋体" w:cs="宋体" w:eastAsia="宋体" w:hint="default"/>
                <w:sz w:val="18"/>
                <w:szCs w:val="18"/>
              </w:rPr>
              <w:t>有股权在购买日</w:t>
            </w:r>
            <w:r>
              <w:rPr>
                <w:rFonts w:ascii="宋体" w:hAnsi="宋体" w:cs="宋体" w:eastAsia="宋体" w:hint="default"/>
                <w:spacing w:val="1"/>
                <w:sz w:val="18"/>
                <w:szCs w:val="18"/>
              </w:rPr>
              <w:t> </w:t>
            </w:r>
            <w:r>
              <w:rPr>
                <w:rFonts w:ascii="宋体" w:hAnsi="宋体" w:cs="宋体" w:eastAsia="宋体" w:hint="default"/>
                <w:sz w:val="18"/>
                <w:szCs w:val="18"/>
              </w:rPr>
              <w:t>的账面价值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57" w:right="158"/>
              <w:jc w:val="center"/>
              <w:rPr>
                <w:rFonts w:ascii="宋体" w:hAnsi="宋体" w:cs="宋体" w:eastAsia="宋体" w:hint="default"/>
                <w:sz w:val="18"/>
                <w:szCs w:val="18"/>
              </w:rPr>
            </w:pPr>
            <w:r>
              <w:rPr>
                <w:rFonts w:ascii="宋体" w:hAnsi="宋体" w:cs="宋体" w:eastAsia="宋体" w:hint="default"/>
                <w:sz w:val="18"/>
                <w:szCs w:val="18"/>
              </w:rPr>
              <w:t>购买日之前原持</w:t>
            </w:r>
            <w:r>
              <w:rPr>
                <w:rFonts w:ascii="宋体" w:hAnsi="宋体" w:cs="宋体" w:eastAsia="宋体" w:hint="default"/>
                <w:spacing w:val="1"/>
                <w:sz w:val="18"/>
                <w:szCs w:val="18"/>
              </w:rPr>
              <w:t> </w:t>
            </w:r>
            <w:r>
              <w:rPr>
                <w:rFonts w:ascii="宋体" w:hAnsi="宋体" w:cs="宋体" w:eastAsia="宋体" w:hint="default"/>
                <w:sz w:val="18"/>
                <w:szCs w:val="18"/>
              </w:rPr>
              <w:t>有股权在购买日</w:t>
            </w:r>
            <w:r>
              <w:rPr>
                <w:rFonts w:ascii="宋体" w:hAnsi="宋体" w:cs="宋体" w:eastAsia="宋体" w:hint="default"/>
                <w:spacing w:val="1"/>
                <w:sz w:val="18"/>
                <w:szCs w:val="18"/>
              </w:rPr>
              <w:t> </w:t>
            </w:r>
            <w:r>
              <w:rPr>
                <w:rFonts w:ascii="宋体" w:hAnsi="宋体" w:cs="宋体" w:eastAsia="宋体" w:hint="default"/>
                <w:sz w:val="18"/>
                <w:szCs w:val="18"/>
              </w:rPr>
              <w:t>的公允价值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57" w:right="158"/>
              <w:jc w:val="both"/>
              <w:rPr>
                <w:rFonts w:ascii="宋体" w:hAnsi="宋体" w:cs="宋体" w:eastAsia="宋体" w:hint="default"/>
                <w:sz w:val="18"/>
                <w:szCs w:val="18"/>
              </w:rPr>
            </w:pPr>
            <w:r>
              <w:rPr>
                <w:rFonts w:ascii="宋体" w:hAnsi="宋体" w:cs="宋体" w:eastAsia="宋体" w:hint="default"/>
                <w:sz w:val="18"/>
                <w:szCs w:val="18"/>
              </w:rPr>
              <w:t>购买日之前原持</w:t>
            </w:r>
            <w:r>
              <w:rPr>
                <w:rFonts w:ascii="宋体" w:hAnsi="宋体" w:cs="宋体" w:eastAsia="宋体" w:hint="default"/>
                <w:spacing w:val="-84"/>
                <w:sz w:val="18"/>
                <w:szCs w:val="18"/>
              </w:rPr>
              <w:t> </w:t>
            </w:r>
            <w:r>
              <w:rPr>
                <w:rFonts w:ascii="宋体" w:hAnsi="宋体" w:cs="宋体" w:eastAsia="宋体" w:hint="default"/>
                <w:sz w:val="18"/>
                <w:szCs w:val="18"/>
              </w:rPr>
              <w:t>有股权按照公允</w:t>
            </w:r>
            <w:r>
              <w:rPr>
                <w:rFonts w:ascii="宋体" w:hAnsi="宋体" w:cs="宋体" w:eastAsia="宋体" w:hint="default"/>
                <w:spacing w:val="-84"/>
                <w:sz w:val="18"/>
                <w:szCs w:val="18"/>
              </w:rPr>
              <w:t> </w:t>
            </w:r>
            <w:r>
              <w:rPr>
                <w:rFonts w:ascii="宋体" w:hAnsi="宋体" w:cs="宋体" w:eastAsia="宋体" w:hint="default"/>
                <w:sz w:val="18"/>
                <w:szCs w:val="18"/>
              </w:rPr>
              <w:t>价值重新计量产</w:t>
            </w:r>
            <w:r>
              <w:rPr>
                <w:rFonts w:ascii="宋体" w:hAnsi="宋体" w:cs="宋体" w:eastAsia="宋体" w:hint="default"/>
                <w:spacing w:val="-84"/>
                <w:sz w:val="18"/>
                <w:szCs w:val="18"/>
              </w:rPr>
              <w:t> </w:t>
            </w:r>
            <w:r>
              <w:rPr>
                <w:rFonts w:ascii="宋体" w:hAnsi="宋体" w:cs="宋体" w:eastAsia="宋体" w:hint="default"/>
                <w:sz w:val="18"/>
                <w:szCs w:val="18"/>
              </w:rPr>
              <w:t>生的利得或损失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57" w:right="159"/>
              <w:jc w:val="center"/>
              <w:rPr>
                <w:rFonts w:ascii="宋体" w:hAnsi="宋体" w:cs="宋体" w:eastAsia="宋体" w:hint="default"/>
                <w:sz w:val="18"/>
                <w:szCs w:val="18"/>
              </w:rPr>
            </w:pPr>
            <w:r>
              <w:rPr>
                <w:rFonts w:ascii="宋体" w:hAnsi="宋体" w:cs="宋体" w:eastAsia="宋体" w:hint="default"/>
                <w:sz w:val="18"/>
                <w:szCs w:val="18"/>
              </w:rPr>
              <w:t>购买日之前原持</w:t>
            </w:r>
            <w:r>
              <w:rPr>
                <w:rFonts w:ascii="宋体" w:hAnsi="宋体" w:cs="宋体" w:eastAsia="宋体" w:hint="default"/>
                <w:spacing w:val="1"/>
                <w:sz w:val="18"/>
                <w:szCs w:val="18"/>
              </w:rPr>
              <w:t> </w:t>
            </w:r>
            <w:r>
              <w:rPr>
                <w:rFonts w:ascii="宋体" w:hAnsi="宋体" w:cs="宋体" w:eastAsia="宋体" w:hint="default"/>
                <w:sz w:val="18"/>
                <w:szCs w:val="18"/>
              </w:rPr>
              <w:t>有股权在购买日</w:t>
            </w:r>
            <w:r>
              <w:rPr>
                <w:rFonts w:ascii="宋体" w:hAnsi="宋体" w:cs="宋体" w:eastAsia="宋体" w:hint="default"/>
                <w:spacing w:val="1"/>
                <w:sz w:val="18"/>
                <w:szCs w:val="18"/>
              </w:rPr>
              <w:t> </w:t>
            </w:r>
            <w:r>
              <w:rPr>
                <w:rFonts w:ascii="宋体" w:hAnsi="宋体" w:cs="宋体" w:eastAsia="宋体" w:hint="default"/>
                <w:sz w:val="18"/>
                <w:szCs w:val="18"/>
              </w:rPr>
              <w:t>的公允价值的确</w:t>
            </w:r>
            <w:r>
              <w:rPr>
                <w:rFonts w:ascii="宋体" w:hAnsi="宋体" w:cs="宋体" w:eastAsia="宋体" w:hint="default"/>
                <w:spacing w:val="1"/>
                <w:sz w:val="18"/>
                <w:szCs w:val="18"/>
              </w:rPr>
              <w:t> </w:t>
            </w:r>
            <w:r>
              <w:rPr>
                <w:rFonts w:ascii="宋体" w:hAnsi="宋体" w:cs="宋体" w:eastAsia="宋体" w:hint="default"/>
                <w:sz w:val="18"/>
                <w:szCs w:val="18"/>
              </w:rPr>
              <w:t>定方法及主要假</w:t>
            </w:r>
            <w:r>
              <w:rPr>
                <w:rFonts w:ascii="宋体" w:hAnsi="宋体" w:cs="宋体" w:eastAsia="宋体" w:hint="default"/>
                <w:spacing w:val="1"/>
                <w:sz w:val="18"/>
                <w:szCs w:val="18"/>
              </w:rPr>
              <w:t> </w:t>
            </w:r>
            <w:r>
              <w:rPr>
                <w:rFonts w:ascii="宋体" w:hAnsi="宋体" w:cs="宋体" w:eastAsia="宋体" w:hint="default"/>
                <w:sz w:val="18"/>
                <w:szCs w:val="18"/>
              </w:rPr>
              <w:t>设</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57" w:right="158"/>
              <w:jc w:val="center"/>
              <w:rPr>
                <w:rFonts w:ascii="宋体" w:hAnsi="宋体" w:cs="宋体" w:eastAsia="宋体" w:hint="default"/>
                <w:sz w:val="18"/>
                <w:szCs w:val="18"/>
              </w:rPr>
            </w:pPr>
            <w:r>
              <w:rPr>
                <w:rFonts w:ascii="宋体" w:hAnsi="宋体" w:cs="宋体" w:eastAsia="宋体" w:hint="default"/>
                <w:sz w:val="18"/>
                <w:szCs w:val="18"/>
              </w:rPr>
              <w:t>购买日之前与原</w:t>
            </w:r>
            <w:r>
              <w:rPr>
                <w:rFonts w:ascii="宋体" w:hAnsi="宋体" w:cs="宋体" w:eastAsia="宋体" w:hint="default"/>
                <w:spacing w:val="1"/>
                <w:sz w:val="18"/>
                <w:szCs w:val="18"/>
              </w:rPr>
              <w:t> </w:t>
            </w:r>
            <w:r>
              <w:rPr>
                <w:rFonts w:ascii="宋体" w:hAnsi="宋体" w:cs="宋体" w:eastAsia="宋体" w:hint="default"/>
                <w:sz w:val="18"/>
                <w:szCs w:val="18"/>
              </w:rPr>
              <w:t>持有股权相关的</w:t>
            </w:r>
            <w:r>
              <w:rPr>
                <w:rFonts w:ascii="宋体" w:hAnsi="宋体" w:cs="宋体" w:eastAsia="宋体" w:hint="default"/>
                <w:spacing w:val="1"/>
                <w:sz w:val="18"/>
                <w:szCs w:val="18"/>
              </w:rPr>
              <w:t> </w:t>
            </w:r>
            <w:r>
              <w:rPr>
                <w:rFonts w:ascii="宋体" w:hAnsi="宋体" w:cs="宋体" w:eastAsia="宋体" w:hint="default"/>
                <w:sz w:val="18"/>
                <w:szCs w:val="18"/>
              </w:rPr>
              <w:t>其他综合收益转</w:t>
            </w:r>
            <w:r>
              <w:rPr>
                <w:rFonts w:ascii="宋体" w:hAnsi="宋体" w:cs="宋体" w:eastAsia="宋体" w:hint="default"/>
                <w:spacing w:val="1"/>
                <w:sz w:val="18"/>
                <w:szCs w:val="18"/>
              </w:rPr>
              <w:t> </w:t>
            </w:r>
            <w:r>
              <w:rPr>
                <w:rFonts w:ascii="宋体" w:hAnsi="宋体" w:cs="宋体" w:eastAsia="宋体" w:hint="default"/>
                <w:sz w:val="18"/>
                <w:szCs w:val="18"/>
              </w:rPr>
              <w:t>入投资收益的金</w:t>
            </w:r>
            <w:r>
              <w:rPr>
                <w:rFonts w:ascii="宋体" w:hAnsi="宋体" w:cs="宋体" w:eastAsia="宋体" w:hint="default"/>
                <w:spacing w:val="1"/>
                <w:sz w:val="18"/>
                <w:szCs w:val="18"/>
              </w:rPr>
              <w:t> </w:t>
            </w:r>
            <w:r>
              <w:rPr>
                <w:rFonts w:ascii="宋体" w:hAnsi="宋体" w:cs="宋体" w:eastAsia="宋体" w:hint="default"/>
                <w:sz w:val="18"/>
                <w:szCs w:val="18"/>
              </w:rPr>
              <w:t>额</w:t>
            </w:r>
          </w:p>
        </w:tc>
      </w:tr>
      <w:tr>
        <w:trPr>
          <w:trHeight w:val="72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09"/>
              <w:jc w:val="left"/>
              <w:rPr>
                <w:rFonts w:ascii="宋体" w:hAnsi="宋体" w:cs="宋体" w:eastAsia="宋体" w:hint="default"/>
                <w:sz w:val="18"/>
                <w:szCs w:val="18"/>
              </w:rPr>
            </w:pPr>
            <w:r>
              <w:rPr>
                <w:rFonts w:ascii="宋体" w:hAnsi="宋体" w:cs="宋体" w:eastAsia="宋体" w:hint="default"/>
                <w:sz w:val="18"/>
                <w:szCs w:val="18"/>
              </w:rPr>
              <w:t>迪岸双赢集团有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914,078,416.15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1,335,250,000.00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421,171,583.85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1" w:right="214"/>
              <w:jc w:val="left"/>
              <w:rPr>
                <w:rFonts w:ascii="宋体" w:hAnsi="宋体" w:cs="宋体" w:eastAsia="宋体" w:hint="default"/>
                <w:sz w:val="18"/>
                <w:szCs w:val="18"/>
              </w:rPr>
            </w:pPr>
            <w:r>
              <w:rPr>
                <w:rFonts w:ascii="宋体" w:hAnsi="宋体" w:cs="宋体" w:eastAsia="宋体" w:hint="default"/>
                <w:sz w:val="18"/>
                <w:szCs w:val="18"/>
              </w:rPr>
              <w:t>按照本次收购股</w:t>
            </w:r>
            <w:r>
              <w:rPr>
                <w:rFonts w:ascii="宋体" w:hAnsi="宋体" w:cs="宋体" w:eastAsia="宋体" w:hint="default"/>
                <w:spacing w:val="-84"/>
                <w:sz w:val="18"/>
                <w:szCs w:val="18"/>
              </w:rPr>
              <w:t> </w:t>
            </w:r>
            <w:r>
              <w:rPr>
                <w:rFonts w:ascii="宋体" w:hAnsi="宋体" w:cs="宋体" w:eastAsia="宋体" w:hint="default"/>
                <w:sz w:val="18"/>
                <w:szCs w:val="18"/>
              </w:rPr>
              <w:t>权的股价</w:t>
            </w: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2、处置子公司" w:id="337"/>
      <w:bookmarkEnd w:id="337"/>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118" w:right="1949"/>
        <w:jc w:val="left"/>
      </w:pPr>
      <w:r>
        <w:rPr/>
        <w:t>是否存在单次处置对子公司投资即丧失控制权的情形</w:t>
      </w:r>
    </w:p>
    <w:p>
      <w:pPr>
        <w:spacing w:after="0" w:line="240" w:lineRule="auto"/>
        <w:jc w:val="left"/>
        <w:sectPr>
          <w:type w:val="continuous"/>
          <w:pgSz w:w="11910" w:h="16840"/>
          <w:pgMar w:top="1100" w:bottom="1200" w:left="16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118" w:right="1949"/>
        <w:jc w:val="left"/>
      </w:pPr>
      <w:r>
        <w:rPr/>
        <w:t>√ 是 □</w:t>
      </w:r>
      <w:r>
        <w:rPr>
          <w:spacing w:val="5"/>
        </w:rPr>
        <w:t> </w:t>
      </w:r>
      <w:r>
        <w:rPr/>
        <w:t>否</w:t>
      </w:r>
    </w:p>
    <w:p>
      <w:pPr>
        <w:pStyle w:val="BodyText"/>
        <w:spacing w:line="240" w:lineRule="auto" w:before="123"/>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736"/>
        <w:gridCol w:w="737"/>
        <w:gridCol w:w="736"/>
        <w:gridCol w:w="736"/>
        <w:gridCol w:w="735"/>
        <w:gridCol w:w="736"/>
        <w:gridCol w:w="734"/>
        <w:gridCol w:w="736"/>
        <w:gridCol w:w="737"/>
        <w:gridCol w:w="736"/>
        <w:gridCol w:w="736"/>
        <w:gridCol w:w="737"/>
        <w:gridCol w:w="735"/>
      </w:tblGrid>
      <w:tr>
        <w:trPr>
          <w:trHeight w:val="5513"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26" w:lineRule="auto"/>
              <w:ind w:left="181" w:right="180"/>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1"/>
                <w:sz w:val="18"/>
                <w:szCs w:val="18"/>
              </w:rPr>
              <w:t> </w:t>
            </w:r>
            <w:r>
              <w:rPr>
                <w:rFonts w:ascii="宋体" w:hAnsi="宋体" w:cs="宋体" w:eastAsia="宋体" w:hint="default"/>
                <w:sz w:val="18"/>
                <w:szCs w:val="18"/>
              </w:rPr>
              <w:t>司名</w:t>
            </w:r>
            <w:r>
              <w:rPr>
                <w:rFonts w:ascii="宋体" w:hAnsi="宋体" w:cs="宋体" w:eastAsia="宋体" w:hint="default"/>
                <w:spacing w:val="1"/>
                <w:sz w:val="18"/>
                <w:szCs w:val="18"/>
              </w:rPr>
              <w:t> </w:t>
            </w:r>
            <w:r>
              <w:rPr>
                <w:rFonts w:ascii="宋体" w:hAnsi="宋体" w:cs="宋体" w:eastAsia="宋体" w:hint="default"/>
                <w:sz w:val="18"/>
                <w:szCs w:val="18"/>
              </w:rPr>
              <w:t>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26" w:lineRule="auto"/>
              <w:ind w:left="181" w:right="181"/>
              <w:jc w:val="both"/>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1"/>
                <w:sz w:val="18"/>
                <w:szCs w:val="18"/>
              </w:rPr>
              <w:t> </w:t>
            </w:r>
            <w:r>
              <w:rPr>
                <w:rFonts w:ascii="宋体" w:hAnsi="宋体" w:cs="宋体" w:eastAsia="宋体" w:hint="default"/>
                <w:sz w:val="18"/>
                <w:szCs w:val="18"/>
              </w:rPr>
              <w:t>处置</w:t>
            </w:r>
            <w:r>
              <w:rPr>
                <w:rFonts w:ascii="宋体" w:hAnsi="宋体" w:cs="宋体" w:eastAsia="宋体" w:hint="default"/>
                <w:spacing w:val="1"/>
                <w:sz w:val="18"/>
                <w:szCs w:val="18"/>
              </w:rPr>
              <w:t> </w:t>
            </w:r>
            <w:r>
              <w:rPr>
                <w:rFonts w:ascii="宋体" w:hAnsi="宋体" w:cs="宋体" w:eastAsia="宋体" w:hint="default"/>
                <w:sz w:val="18"/>
                <w:szCs w:val="18"/>
              </w:rPr>
              <w:t>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26" w:lineRule="auto"/>
              <w:ind w:left="180" w:right="181"/>
              <w:jc w:val="both"/>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1"/>
                <w:sz w:val="18"/>
                <w:szCs w:val="18"/>
              </w:rPr>
              <w:t> </w:t>
            </w:r>
            <w:r>
              <w:rPr>
                <w:rFonts w:ascii="宋体" w:hAnsi="宋体" w:cs="宋体" w:eastAsia="宋体" w:hint="default"/>
                <w:sz w:val="18"/>
                <w:szCs w:val="18"/>
              </w:rPr>
              <w:t>处置</w:t>
            </w:r>
            <w:r>
              <w:rPr>
                <w:rFonts w:ascii="宋体" w:hAnsi="宋体" w:cs="宋体" w:eastAsia="宋体" w:hint="default"/>
                <w:spacing w:val="1"/>
                <w:sz w:val="18"/>
                <w:szCs w:val="18"/>
              </w:rPr>
              <w:t> </w:t>
            </w:r>
            <w:r>
              <w:rPr>
                <w:rFonts w:ascii="宋体" w:hAnsi="宋体" w:cs="宋体" w:eastAsia="宋体" w:hint="default"/>
                <w:sz w:val="18"/>
                <w:szCs w:val="18"/>
              </w:rPr>
              <w:t>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26" w:lineRule="auto"/>
              <w:ind w:left="179" w:right="181"/>
              <w:jc w:val="both"/>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1"/>
                <w:sz w:val="18"/>
                <w:szCs w:val="18"/>
              </w:rPr>
              <w:t> </w:t>
            </w:r>
            <w:r>
              <w:rPr>
                <w:rFonts w:ascii="宋体" w:hAnsi="宋体" w:cs="宋体" w:eastAsia="宋体" w:hint="default"/>
                <w:sz w:val="18"/>
                <w:szCs w:val="18"/>
              </w:rPr>
              <w:t>处置</w:t>
            </w:r>
            <w:r>
              <w:rPr>
                <w:rFonts w:ascii="宋体" w:hAnsi="宋体" w:cs="宋体" w:eastAsia="宋体" w:hint="default"/>
                <w:spacing w:val="1"/>
                <w:sz w:val="18"/>
                <w:szCs w:val="18"/>
              </w:rPr>
              <w:t> </w:t>
            </w:r>
            <w:r>
              <w:rPr>
                <w:rFonts w:ascii="宋体" w:hAnsi="宋体" w:cs="宋体" w:eastAsia="宋体" w:hint="default"/>
                <w:sz w:val="18"/>
                <w:szCs w:val="18"/>
              </w:rPr>
              <w:t>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24" w:lineRule="auto"/>
              <w:ind w:left="180" w:right="180"/>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1"/>
                <w:sz w:val="18"/>
                <w:szCs w:val="18"/>
              </w:rPr>
              <w:t> </w:t>
            </w:r>
            <w:r>
              <w:rPr>
                <w:rFonts w:ascii="宋体" w:hAnsi="宋体" w:cs="宋体" w:eastAsia="宋体" w:hint="default"/>
                <w:sz w:val="18"/>
                <w:szCs w:val="18"/>
              </w:rPr>
              <w:t>控制</w:t>
            </w:r>
            <w:r>
              <w:rPr>
                <w:rFonts w:ascii="宋体" w:hAnsi="宋体" w:cs="宋体" w:eastAsia="宋体" w:hint="default"/>
                <w:spacing w:val="1"/>
                <w:sz w:val="18"/>
                <w:szCs w:val="18"/>
              </w:rPr>
              <w:t> </w:t>
            </w:r>
            <w:r>
              <w:rPr>
                <w:rFonts w:ascii="宋体" w:hAnsi="宋体" w:cs="宋体" w:eastAsia="宋体" w:hint="default"/>
                <w:sz w:val="18"/>
                <w:szCs w:val="18"/>
              </w:rPr>
              <w:t>权的</w:t>
            </w:r>
            <w:r>
              <w:rPr>
                <w:rFonts w:ascii="宋体" w:hAnsi="宋体" w:cs="宋体" w:eastAsia="宋体" w:hint="default"/>
                <w:spacing w:val="1"/>
                <w:sz w:val="18"/>
                <w:szCs w:val="18"/>
              </w:rPr>
              <w:t> </w:t>
            </w:r>
            <w:r>
              <w:rPr>
                <w:rFonts w:ascii="宋体" w:hAnsi="宋体" w:cs="宋体" w:eastAsia="宋体" w:hint="default"/>
                <w:sz w:val="18"/>
                <w:szCs w:val="18"/>
              </w:rPr>
              <w:t>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61"/>
              <w:ind w:left="179" w:right="181"/>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1"/>
                <w:sz w:val="18"/>
                <w:szCs w:val="18"/>
              </w:rPr>
              <w:t> </w:t>
            </w:r>
            <w:r>
              <w:rPr>
                <w:rFonts w:ascii="宋体" w:hAnsi="宋体" w:cs="宋体" w:eastAsia="宋体" w:hint="default"/>
                <w:sz w:val="18"/>
                <w:szCs w:val="18"/>
              </w:rPr>
              <w:t>控制</w:t>
            </w:r>
            <w:r>
              <w:rPr>
                <w:rFonts w:ascii="宋体" w:hAnsi="宋体" w:cs="宋体" w:eastAsia="宋体" w:hint="default"/>
                <w:spacing w:val="1"/>
                <w:sz w:val="18"/>
                <w:szCs w:val="18"/>
              </w:rPr>
              <w:t> </w:t>
            </w:r>
            <w:r>
              <w:rPr>
                <w:rFonts w:ascii="宋体" w:hAnsi="宋体" w:cs="宋体" w:eastAsia="宋体" w:hint="default"/>
                <w:sz w:val="18"/>
                <w:szCs w:val="18"/>
              </w:rPr>
              <w:t>权时</w:t>
            </w:r>
            <w:r>
              <w:rPr>
                <w:rFonts w:ascii="宋体" w:hAnsi="宋体" w:cs="宋体" w:eastAsia="宋体" w:hint="default"/>
                <w:spacing w:val="1"/>
                <w:sz w:val="18"/>
                <w:szCs w:val="18"/>
              </w:rPr>
              <w:t> </w:t>
            </w:r>
            <w:r>
              <w:rPr>
                <w:rFonts w:ascii="宋体" w:hAnsi="宋体" w:cs="宋体" w:eastAsia="宋体" w:hint="default"/>
                <w:sz w:val="18"/>
                <w:szCs w:val="18"/>
              </w:rPr>
              <w:t>点的</w:t>
            </w:r>
            <w:r>
              <w:rPr>
                <w:rFonts w:ascii="宋体" w:hAnsi="宋体" w:cs="宋体" w:eastAsia="宋体" w:hint="default"/>
                <w:spacing w:val="1"/>
                <w:sz w:val="18"/>
                <w:szCs w:val="18"/>
              </w:rPr>
              <w:t> </w:t>
            </w:r>
            <w:r>
              <w:rPr>
                <w:rFonts w:ascii="宋体" w:hAnsi="宋体" w:cs="宋体" w:eastAsia="宋体" w:hint="default"/>
                <w:sz w:val="18"/>
                <w:szCs w:val="18"/>
              </w:rPr>
              <w:t>确定</w:t>
            </w:r>
            <w:r>
              <w:rPr>
                <w:rFonts w:ascii="宋体" w:hAnsi="宋体" w:cs="宋体" w:eastAsia="宋体" w:hint="default"/>
                <w:spacing w:val="1"/>
                <w:sz w:val="18"/>
                <w:szCs w:val="18"/>
              </w:rPr>
              <w:t> </w:t>
            </w:r>
            <w:r>
              <w:rPr>
                <w:rFonts w:ascii="宋体" w:hAnsi="宋体" w:cs="宋体" w:eastAsia="宋体" w:hint="default"/>
                <w:sz w:val="18"/>
                <w:szCs w:val="18"/>
              </w:rPr>
              <w:t>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5"/>
              <w:ind w:left="179" w:right="180"/>
              <w:jc w:val="both"/>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pacing w:val="1"/>
                <w:sz w:val="18"/>
                <w:szCs w:val="18"/>
              </w:rPr>
              <w:t> </w:t>
            </w:r>
            <w:r>
              <w:rPr>
                <w:rFonts w:ascii="宋体" w:hAnsi="宋体" w:cs="宋体" w:eastAsia="宋体" w:hint="default"/>
                <w:sz w:val="18"/>
                <w:szCs w:val="18"/>
              </w:rPr>
              <w:t>价款</w:t>
            </w:r>
            <w:r>
              <w:rPr>
                <w:rFonts w:ascii="宋体" w:hAnsi="宋体" w:cs="宋体" w:eastAsia="宋体" w:hint="default"/>
                <w:spacing w:val="1"/>
                <w:sz w:val="18"/>
                <w:szCs w:val="18"/>
              </w:rPr>
              <w:t> </w:t>
            </w:r>
            <w:r>
              <w:rPr>
                <w:rFonts w:ascii="宋体" w:hAnsi="宋体" w:cs="宋体" w:eastAsia="宋体" w:hint="default"/>
                <w:sz w:val="18"/>
                <w:szCs w:val="18"/>
              </w:rPr>
              <w:t>与处</w:t>
            </w:r>
            <w:r>
              <w:rPr>
                <w:rFonts w:ascii="宋体" w:hAnsi="宋体" w:cs="宋体" w:eastAsia="宋体" w:hint="default"/>
                <w:spacing w:val="1"/>
                <w:sz w:val="18"/>
                <w:szCs w:val="18"/>
              </w:rPr>
              <w:t> </w:t>
            </w:r>
            <w:r>
              <w:rPr>
                <w:rFonts w:ascii="宋体" w:hAnsi="宋体" w:cs="宋体" w:eastAsia="宋体" w:hint="default"/>
                <w:sz w:val="18"/>
                <w:szCs w:val="18"/>
              </w:rPr>
              <w:t>置投</w:t>
            </w:r>
            <w:r>
              <w:rPr>
                <w:rFonts w:ascii="宋体" w:hAnsi="宋体" w:cs="宋体" w:eastAsia="宋体" w:hint="default"/>
                <w:spacing w:val="1"/>
                <w:sz w:val="18"/>
                <w:szCs w:val="18"/>
              </w:rPr>
              <w:t> </w:t>
            </w:r>
            <w:r>
              <w:rPr>
                <w:rFonts w:ascii="宋体" w:hAnsi="宋体" w:cs="宋体" w:eastAsia="宋体" w:hint="default"/>
                <w:sz w:val="18"/>
                <w:szCs w:val="18"/>
              </w:rPr>
              <w:t>资对</w:t>
            </w:r>
            <w:r>
              <w:rPr>
                <w:rFonts w:ascii="宋体" w:hAnsi="宋体" w:cs="宋体" w:eastAsia="宋体" w:hint="default"/>
                <w:spacing w:val="1"/>
                <w:sz w:val="18"/>
                <w:szCs w:val="18"/>
              </w:rPr>
              <w:t> </w:t>
            </w:r>
            <w:r>
              <w:rPr>
                <w:rFonts w:ascii="宋体" w:hAnsi="宋体" w:cs="宋体" w:eastAsia="宋体" w:hint="default"/>
                <w:sz w:val="18"/>
                <w:szCs w:val="18"/>
              </w:rPr>
              <w:t>应的</w:t>
            </w:r>
            <w:r>
              <w:rPr>
                <w:rFonts w:ascii="宋体" w:hAnsi="宋体" w:cs="宋体" w:eastAsia="宋体" w:hint="default"/>
                <w:spacing w:val="1"/>
                <w:sz w:val="18"/>
                <w:szCs w:val="18"/>
              </w:rPr>
              <w:t> </w:t>
            </w:r>
            <w:r>
              <w:rPr>
                <w:rFonts w:ascii="宋体" w:hAnsi="宋体" w:cs="宋体" w:eastAsia="宋体" w:hint="default"/>
                <w:sz w:val="18"/>
                <w:szCs w:val="18"/>
              </w:rPr>
              <w:t>合并</w:t>
            </w:r>
            <w:r>
              <w:rPr>
                <w:rFonts w:ascii="宋体" w:hAnsi="宋体" w:cs="宋体" w:eastAsia="宋体" w:hint="default"/>
                <w:spacing w:val="1"/>
                <w:sz w:val="18"/>
                <w:szCs w:val="18"/>
              </w:rPr>
              <w:t> </w:t>
            </w:r>
            <w:r>
              <w:rPr>
                <w:rFonts w:ascii="宋体" w:hAnsi="宋体" w:cs="宋体" w:eastAsia="宋体" w:hint="default"/>
                <w:sz w:val="18"/>
                <w:szCs w:val="18"/>
              </w:rPr>
              <w:t>财务</w:t>
            </w:r>
            <w:r>
              <w:rPr>
                <w:rFonts w:ascii="宋体" w:hAnsi="宋体" w:cs="宋体" w:eastAsia="宋体" w:hint="default"/>
                <w:spacing w:val="1"/>
                <w:sz w:val="18"/>
                <w:szCs w:val="18"/>
              </w:rPr>
              <w:t> </w:t>
            </w: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层面</w:t>
            </w:r>
            <w:r>
              <w:rPr>
                <w:rFonts w:ascii="宋体" w:hAnsi="宋体" w:cs="宋体" w:eastAsia="宋体" w:hint="default"/>
                <w:spacing w:val="1"/>
                <w:sz w:val="18"/>
                <w:szCs w:val="18"/>
              </w:rPr>
              <w:t> </w:t>
            </w:r>
            <w:r>
              <w:rPr>
                <w:rFonts w:ascii="宋体" w:hAnsi="宋体" w:cs="宋体" w:eastAsia="宋体" w:hint="default"/>
                <w:sz w:val="18"/>
                <w:szCs w:val="18"/>
              </w:rPr>
              <w:t>享有</w:t>
            </w:r>
            <w:r>
              <w:rPr>
                <w:rFonts w:ascii="宋体" w:hAnsi="宋体" w:cs="宋体" w:eastAsia="宋体" w:hint="default"/>
                <w:spacing w:val="1"/>
                <w:sz w:val="18"/>
                <w:szCs w:val="18"/>
              </w:rPr>
              <w:t> </w:t>
            </w:r>
            <w:r>
              <w:rPr>
                <w:rFonts w:ascii="宋体" w:hAnsi="宋体" w:cs="宋体" w:eastAsia="宋体" w:hint="default"/>
                <w:sz w:val="18"/>
                <w:szCs w:val="18"/>
              </w:rPr>
              <w:t>该子</w:t>
            </w:r>
            <w:r>
              <w:rPr>
                <w:rFonts w:ascii="宋体" w:hAnsi="宋体" w:cs="宋体" w:eastAsia="宋体" w:hint="default"/>
                <w:spacing w:val="1"/>
                <w:sz w:val="18"/>
                <w:szCs w:val="18"/>
              </w:rPr>
              <w:t> </w:t>
            </w:r>
            <w:r>
              <w:rPr>
                <w:rFonts w:ascii="宋体" w:hAnsi="宋体" w:cs="宋体" w:eastAsia="宋体" w:hint="default"/>
                <w:sz w:val="18"/>
                <w:szCs w:val="18"/>
              </w:rPr>
              <w:t>公司</w:t>
            </w:r>
            <w:r>
              <w:rPr>
                <w:rFonts w:ascii="宋体" w:hAnsi="宋体" w:cs="宋体" w:eastAsia="宋体" w:hint="default"/>
                <w:spacing w:val="1"/>
                <w:sz w:val="18"/>
                <w:szCs w:val="18"/>
              </w:rPr>
              <w:t> </w:t>
            </w:r>
            <w:r>
              <w:rPr>
                <w:rFonts w:ascii="宋体" w:hAnsi="宋体" w:cs="宋体" w:eastAsia="宋体" w:hint="default"/>
                <w:sz w:val="18"/>
                <w:szCs w:val="18"/>
              </w:rPr>
              <w:t>净资</w:t>
            </w:r>
            <w:r>
              <w:rPr>
                <w:rFonts w:ascii="宋体" w:hAnsi="宋体" w:cs="宋体" w:eastAsia="宋体" w:hint="default"/>
                <w:spacing w:val="1"/>
                <w:sz w:val="18"/>
                <w:szCs w:val="18"/>
              </w:rPr>
              <w:t> </w:t>
            </w:r>
            <w:r>
              <w:rPr>
                <w:rFonts w:ascii="宋体" w:hAnsi="宋体" w:cs="宋体" w:eastAsia="宋体" w:hint="default"/>
                <w:sz w:val="18"/>
                <w:szCs w:val="18"/>
              </w:rPr>
              <w:t>产份</w:t>
            </w:r>
            <w:r>
              <w:rPr>
                <w:rFonts w:ascii="宋体" w:hAnsi="宋体" w:cs="宋体" w:eastAsia="宋体" w:hint="default"/>
                <w:spacing w:val="1"/>
                <w:sz w:val="18"/>
                <w:szCs w:val="18"/>
              </w:rPr>
              <w:t> </w:t>
            </w:r>
            <w:r>
              <w:rPr>
                <w:rFonts w:ascii="宋体" w:hAnsi="宋体" w:cs="宋体" w:eastAsia="宋体" w:hint="default"/>
                <w:sz w:val="18"/>
                <w:szCs w:val="18"/>
              </w:rPr>
              <w:t>额的</w:t>
            </w:r>
            <w:r>
              <w:rPr>
                <w:rFonts w:ascii="宋体" w:hAnsi="宋体" w:cs="宋体" w:eastAsia="宋体" w:hint="default"/>
                <w:spacing w:val="1"/>
                <w:sz w:val="18"/>
                <w:szCs w:val="18"/>
              </w:rPr>
              <w:t> </w:t>
            </w:r>
            <w:r>
              <w:rPr>
                <w:rFonts w:ascii="宋体" w:hAnsi="宋体" w:cs="宋体" w:eastAsia="宋体" w:hint="default"/>
                <w:sz w:val="18"/>
                <w:szCs w:val="18"/>
              </w:rPr>
              <w:t>差额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24" w:lineRule="auto"/>
              <w:ind w:left="179" w:right="181"/>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1"/>
                <w:sz w:val="18"/>
                <w:szCs w:val="18"/>
              </w:rPr>
              <w:t> </w:t>
            </w:r>
            <w:r>
              <w:rPr>
                <w:rFonts w:ascii="宋体" w:hAnsi="宋体" w:cs="宋体" w:eastAsia="宋体" w:hint="default"/>
                <w:sz w:val="18"/>
                <w:szCs w:val="18"/>
              </w:rPr>
              <w:t>控制</w:t>
            </w:r>
            <w:r>
              <w:rPr>
                <w:rFonts w:ascii="宋体" w:hAnsi="宋体" w:cs="宋体" w:eastAsia="宋体" w:hint="default"/>
                <w:spacing w:val="1"/>
                <w:sz w:val="18"/>
                <w:szCs w:val="18"/>
              </w:rPr>
              <w:t> </w:t>
            </w:r>
            <w:r>
              <w:rPr>
                <w:rFonts w:ascii="宋体" w:hAnsi="宋体" w:cs="宋体" w:eastAsia="宋体" w:hint="default"/>
                <w:sz w:val="18"/>
                <w:szCs w:val="18"/>
              </w:rPr>
              <w:t>权之</w:t>
            </w:r>
            <w:r>
              <w:rPr>
                <w:rFonts w:ascii="宋体" w:hAnsi="宋体" w:cs="宋体" w:eastAsia="宋体" w:hint="default"/>
                <w:spacing w:val="1"/>
                <w:sz w:val="18"/>
                <w:szCs w:val="18"/>
              </w:rPr>
              <w:t> </w:t>
            </w:r>
            <w:r>
              <w:rPr>
                <w:rFonts w:ascii="宋体" w:hAnsi="宋体" w:cs="宋体" w:eastAsia="宋体" w:hint="default"/>
                <w:sz w:val="18"/>
                <w:szCs w:val="18"/>
              </w:rPr>
              <w:t>日剩</w:t>
            </w:r>
            <w:r>
              <w:rPr>
                <w:rFonts w:ascii="宋体" w:hAnsi="宋体" w:cs="宋体" w:eastAsia="宋体" w:hint="default"/>
                <w:spacing w:val="1"/>
                <w:sz w:val="18"/>
                <w:szCs w:val="18"/>
              </w:rPr>
              <w:t> </w:t>
            </w:r>
            <w:r>
              <w:rPr>
                <w:rFonts w:ascii="宋体" w:hAnsi="宋体" w:cs="宋体" w:eastAsia="宋体" w:hint="default"/>
                <w:sz w:val="18"/>
                <w:szCs w:val="18"/>
              </w:rPr>
              <w:t>余股</w:t>
            </w:r>
            <w:r>
              <w:rPr>
                <w:rFonts w:ascii="宋体" w:hAnsi="宋体" w:cs="宋体" w:eastAsia="宋体" w:hint="default"/>
                <w:spacing w:val="1"/>
                <w:sz w:val="18"/>
                <w:szCs w:val="18"/>
              </w:rPr>
              <w:t> </w:t>
            </w:r>
            <w:r>
              <w:rPr>
                <w:rFonts w:ascii="宋体" w:hAnsi="宋体" w:cs="宋体" w:eastAsia="宋体" w:hint="default"/>
                <w:sz w:val="18"/>
                <w:szCs w:val="18"/>
              </w:rPr>
              <w:t>权的</w:t>
            </w:r>
            <w:r>
              <w:rPr>
                <w:rFonts w:ascii="宋体" w:hAnsi="宋体" w:cs="宋体" w:eastAsia="宋体" w:hint="default"/>
                <w:spacing w:val="1"/>
                <w:sz w:val="18"/>
                <w:szCs w:val="18"/>
              </w:rPr>
              <w:t> </w:t>
            </w:r>
            <w:r>
              <w:rPr>
                <w:rFonts w:ascii="宋体" w:hAnsi="宋体" w:cs="宋体" w:eastAsia="宋体" w:hint="default"/>
                <w:sz w:val="18"/>
                <w:szCs w:val="18"/>
              </w:rPr>
              <w:t>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24" w:lineRule="auto"/>
              <w:ind w:left="181" w:right="181"/>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1"/>
                <w:sz w:val="18"/>
                <w:szCs w:val="18"/>
              </w:rPr>
              <w:t> </w:t>
            </w:r>
            <w:r>
              <w:rPr>
                <w:rFonts w:ascii="宋体" w:hAnsi="宋体" w:cs="宋体" w:eastAsia="宋体" w:hint="default"/>
                <w:sz w:val="18"/>
                <w:szCs w:val="18"/>
              </w:rPr>
              <w:t>控制</w:t>
            </w:r>
            <w:r>
              <w:rPr>
                <w:rFonts w:ascii="宋体" w:hAnsi="宋体" w:cs="宋体" w:eastAsia="宋体" w:hint="default"/>
                <w:spacing w:val="1"/>
                <w:sz w:val="18"/>
                <w:szCs w:val="18"/>
              </w:rPr>
              <w:t> </w:t>
            </w:r>
            <w:r>
              <w:rPr>
                <w:rFonts w:ascii="宋体" w:hAnsi="宋体" w:cs="宋体" w:eastAsia="宋体" w:hint="default"/>
                <w:sz w:val="18"/>
                <w:szCs w:val="18"/>
              </w:rPr>
              <w:t>权之</w:t>
            </w:r>
            <w:r>
              <w:rPr>
                <w:rFonts w:ascii="宋体" w:hAnsi="宋体" w:cs="宋体" w:eastAsia="宋体" w:hint="default"/>
                <w:spacing w:val="1"/>
                <w:sz w:val="18"/>
                <w:szCs w:val="18"/>
              </w:rPr>
              <w:t> </w:t>
            </w:r>
            <w:r>
              <w:rPr>
                <w:rFonts w:ascii="宋体" w:hAnsi="宋体" w:cs="宋体" w:eastAsia="宋体" w:hint="default"/>
                <w:sz w:val="18"/>
                <w:szCs w:val="18"/>
              </w:rPr>
              <w:t>日剩</w:t>
            </w:r>
            <w:r>
              <w:rPr>
                <w:rFonts w:ascii="宋体" w:hAnsi="宋体" w:cs="宋体" w:eastAsia="宋体" w:hint="default"/>
                <w:spacing w:val="1"/>
                <w:sz w:val="18"/>
                <w:szCs w:val="18"/>
              </w:rPr>
              <w:t> </w:t>
            </w:r>
            <w:r>
              <w:rPr>
                <w:rFonts w:ascii="宋体" w:hAnsi="宋体" w:cs="宋体" w:eastAsia="宋体" w:hint="default"/>
                <w:sz w:val="18"/>
                <w:szCs w:val="18"/>
              </w:rPr>
              <w:t>余股</w:t>
            </w:r>
            <w:r>
              <w:rPr>
                <w:rFonts w:ascii="宋体" w:hAnsi="宋体" w:cs="宋体" w:eastAsia="宋体" w:hint="default"/>
                <w:spacing w:val="1"/>
                <w:sz w:val="18"/>
                <w:szCs w:val="18"/>
              </w:rPr>
              <w:t> </w:t>
            </w:r>
            <w:r>
              <w:rPr>
                <w:rFonts w:ascii="宋体" w:hAnsi="宋体" w:cs="宋体" w:eastAsia="宋体" w:hint="default"/>
                <w:sz w:val="18"/>
                <w:szCs w:val="18"/>
              </w:rPr>
              <w:t>权的</w:t>
            </w:r>
            <w:r>
              <w:rPr>
                <w:rFonts w:ascii="宋体" w:hAnsi="宋体" w:cs="宋体" w:eastAsia="宋体" w:hint="default"/>
                <w:spacing w:val="1"/>
                <w:sz w:val="18"/>
                <w:szCs w:val="18"/>
              </w:rPr>
              <w:t> </w:t>
            </w:r>
            <w:r>
              <w:rPr>
                <w:rFonts w:ascii="宋体" w:hAnsi="宋体" w:cs="宋体" w:eastAsia="宋体" w:hint="default"/>
                <w:sz w:val="18"/>
                <w:szCs w:val="18"/>
              </w:rPr>
              <w:t>账面</w:t>
            </w:r>
            <w:r>
              <w:rPr>
                <w:rFonts w:ascii="宋体" w:hAnsi="宋体" w:cs="宋体" w:eastAsia="宋体" w:hint="default"/>
                <w:spacing w:val="1"/>
                <w:sz w:val="18"/>
                <w:szCs w:val="18"/>
              </w:rPr>
              <w:t> </w:t>
            </w:r>
            <w:r>
              <w:rPr>
                <w:rFonts w:ascii="宋体" w:hAnsi="宋体" w:cs="宋体" w:eastAsia="宋体" w:hint="default"/>
                <w:sz w:val="18"/>
                <w:szCs w:val="18"/>
              </w:rPr>
              <w:t>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24" w:lineRule="auto"/>
              <w:ind w:left="180" w:right="181"/>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1"/>
                <w:sz w:val="18"/>
                <w:szCs w:val="18"/>
              </w:rPr>
              <w:t> </w:t>
            </w:r>
            <w:r>
              <w:rPr>
                <w:rFonts w:ascii="宋体" w:hAnsi="宋体" w:cs="宋体" w:eastAsia="宋体" w:hint="default"/>
                <w:sz w:val="18"/>
                <w:szCs w:val="18"/>
              </w:rPr>
              <w:t>控制</w:t>
            </w:r>
            <w:r>
              <w:rPr>
                <w:rFonts w:ascii="宋体" w:hAnsi="宋体" w:cs="宋体" w:eastAsia="宋体" w:hint="default"/>
                <w:spacing w:val="1"/>
                <w:sz w:val="18"/>
                <w:szCs w:val="18"/>
              </w:rPr>
              <w:t> </w:t>
            </w:r>
            <w:r>
              <w:rPr>
                <w:rFonts w:ascii="宋体" w:hAnsi="宋体" w:cs="宋体" w:eastAsia="宋体" w:hint="default"/>
                <w:sz w:val="18"/>
                <w:szCs w:val="18"/>
              </w:rPr>
              <w:t>权之</w:t>
            </w:r>
            <w:r>
              <w:rPr>
                <w:rFonts w:ascii="宋体" w:hAnsi="宋体" w:cs="宋体" w:eastAsia="宋体" w:hint="default"/>
                <w:spacing w:val="1"/>
                <w:sz w:val="18"/>
                <w:szCs w:val="18"/>
              </w:rPr>
              <w:t> </w:t>
            </w:r>
            <w:r>
              <w:rPr>
                <w:rFonts w:ascii="宋体" w:hAnsi="宋体" w:cs="宋体" w:eastAsia="宋体" w:hint="default"/>
                <w:sz w:val="18"/>
                <w:szCs w:val="18"/>
              </w:rPr>
              <w:t>日剩</w:t>
            </w:r>
            <w:r>
              <w:rPr>
                <w:rFonts w:ascii="宋体" w:hAnsi="宋体" w:cs="宋体" w:eastAsia="宋体" w:hint="default"/>
                <w:spacing w:val="1"/>
                <w:sz w:val="18"/>
                <w:szCs w:val="18"/>
              </w:rPr>
              <w:t> </w:t>
            </w:r>
            <w:r>
              <w:rPr>
                <w:rFonts w:ascii="宋体" w:hAnsi="宋体" w:cs="宋体" w:eastAsia="宋体" w:hint="default"/>
                <w:sz w:val="18"/>
                <w:szCs w:val="18"/>
              </w:rPr>
              <w:t>余股</w:t>
            </w:r>
            <w:r>
              <w:rPr>
                <w:rFonts w:ascii="宋体" w:hAnsi="宋体" w:cs="宋体" w:eastAsia="宋体" w:hint="default"/>
                <w:spacing w:val="1"/>
                <w:sz w:val="18"/>
                <w:szCs w:val="18"/>
              </w:rPr>
              <w:t> </w:t>
            </w:r>
            <w:r>
              <w:rPr>
                <w:rFonts w:ascii="宋体" w:hAnsi="宋体" w:cs="宋体" w:eastAsia="宋体" w:hint="default"/>
                <w:sz w:val="18"/>
                <w:szCs w:val="18"/>
              </w:rPr>
              <w:t>权的</w:t>
            </w:r>
            <w:r>
              <w:rPr>
                <w:rFonts w:ascii="宋体" w:hAnsi="宋体" w:cs="宋体" w:eastAsia="宋体" w:hint="default"/>
                <w:spacing w:val="1"/>
                <w:sz w:val="18"/>
                <w:szCs w:val="18"/>
              </w:rPr>
              <w:t> </w:t>
            </w:r>
            <w:r>
              <w:rPr>
                <w:rFonts w:ascii="宋体" w:hAnsi="宋体" w:cs="宋体" w:eastAsia="宋体" w:hint="default"/>
                <w:sz w:val="18"/>
                <w:szCs w:val="18"/>
              </w:rPr>
              <w:t>公允</w:t>
            </w:r>
            <w:r>
              <w:rPr>
                <w:rFonts w:ascii="宋体" w:hAnsi="宋体" w:cs="宋体" w:eastAsia="宋体" w:hint="default"/>
                <w:spacing w:val="1"/>
                <w:sz w:val="18"/>
                <w:szCs w:val="18"/>
              </w:rPr>
              <w:t> </w:t>
            </w:r>
            <w:r>
              <w:rPr>
                <w:rFonts w:ascii="宋体" w:hAnsi="宋体" w:cs="宋体" w:eastAsia="宋体" w:hint="default"/>
                <w:sz w:val="18"/>
                <w:szCs w:val="18"/>
              </w:rPr>
              <w:t>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24" w:lineRule="auto"/>
              <w:ind w:left="181" w:right="180"/>
              <w:jc w:val="both"/>
              <w:rPr>
                <w:rFonts w:ascii="宋体" w:hAnsi="宋体" w:cs="宋体" w:eastAsia="宋体" w:hint="default"/>
                <w:sz w:val="18"/>
                <w:szCs w:val="18"/>
              </w:rPr>
            </w:pPr>
            <w:r>
              <w:rPr>
                <w:rFonts w:ascii="宋体" w:hAnsi="宋体" w:cs="宋体" w:eastAsia="宋体" w:hint="default"/>
                <w:sz w:val="18"/>
                <w:szCs w:val="18"/>
              </w:rPr>
              <w:t>按照</w:t>
            </w:r>
            <w:r>
              <w:rPr>
                <w:rFonts w:ascii="宋体" w:hAnsi="宋体" w:cs="宋体" w:eastAsia="宋体" w:hint="default"/>
                <w:spacing w:val="1"/>
                <w:sz w:val="18"/>
                <w:szCs w:val="18"/>
              </w:rPr>
              <w:t> </w:t>
            </w:r>
            <w:r>
              <w:rPr>
                <w:rFonts w:ascii="宋体" w:hAnsi="宋体" w:cs="宋体" w:eastAsia="宋体" w:hint="default"/>
                <w:sz w:val="18"/>
                <w:szCs w:val="18"/>
              </w:rPr>
              <w:t>公允</w:t>
            </w:r>
            <w:r>
              <w:rPr>
                <w:rFonts w:ascii="宋体" w:hAnsi="宋体" w:cs="宋体" w:eastAsia="宋体" w:hint="default"/>
                <w:spacing w:val="1"/>
                <w:sz w:val="18"/>
                <w:szCs w:val="18"/>
              </w:rPr>
              <w:t> </w:t>
            </w:r>
            <w:r>
              <w:rPr>
                <w:rFonts w:ascii="宋体" w:hAnsi="宋体" w:cs="宋体" w:eastAsia="宋体" w:hint="default"/>
                <w:sz w:val="18"/>
                <w:szCs w:val="18"/>
              </w:rPr>
              <w:t>价值</w:t>
            </w:r>
            <w:r>
              <w:rPr>
                <w:rFonts w:ascii="宋体" w:hAnsi="宋体" w:cs="宋体" w:eastAsia="宋体" w:hint="default"/>
                <w:spacing w:val="1"/>
                <w:sz w:val="18"/>
                <w:szCs w:val="18"/>
              </w:rPr>
              <w:t> </w:t>
            </w:r>
            <w:r>
              <w:rPr>
                <w:rFonts w:ascii="宋体" w:hAnsi="宋体" w:cs="宋体" w:eastAsia="宋体" w:hint="default"/>
                <w:sz w:val="18"/>
                <w:szCs w:val="18"/>
              </w:rPr>
              <w:t>重新</w:t>
            </w:r>
            <w:r>
              <w:rPr>
                <w:rFonts w:ascii="宋体" w:hAnsi="宋体" w:cs="宋体" w:eastAsia="宋体" w:hint="default"/>
                <w:spacing w:val="1"/>
                <w:sz w:val="18"/>
                <w:szCs w:val="18"/>
              </w:rPr>
              <w:t> </w:t>
            </w:r>
            <w:r>
              <w:rPr>
                <w:rFonts w:ascii="宋体" w:hAnsi="宋体" w:cs="宋体" w:eastAsia="宋体" w:hint="default"/>
                <w:sz w:val="18"/>
                <w:szCs w:val="18"/>
              </w:rPr>
              <w:t>计量</w:t>
            </w:r>
            <w:r>
              <w:rPr>
                <w:rFonts w:ascii="宋体" w:hAnsi="宋体" w:cs="宋体" w:eastAsia="宋体" w:hint="default"/>
                <w:spacing w:val="1"/>
                <w:sz w:val="18"/>
                <w:szCs w:val="18"/>
              </w:rPr>
              <w:t> </w:t>
            </w:r>
            <w:r>
              <w:rPr>
                <w:rFonts w:ascii="宋体" w:hAnsi="宋体" w:cs="宋体" w:eastAsia="宋体" w:hint="default"/>
                <w:sz w:val="18"/>
                <w:szCs w:val="18"/>
              </w:rPr>
              <w:t>剩余</w:t>
            </w:r>
            <w:r>
              <w:rPr>
                <w:rFonts w:ascii="宋体" w:hAnsi="宋体" w:cs="宋体" w:eastAsia="宋体" w:hint="default"/>
                <w:spacing w:val="1"/>
                <w:sz w:val="18"/>
                <w:szCs w:val="18"/>
              </w:rPr>
              <w:t> </w:t>
            </w:r>
            <w:r>
              <w:rPr>
                <w:rFonts w:ascii="宋体" w:hAnsi="宋体" w:cs="宋体" w:eastAsia="宋体" w:hint="default"/>
                <w:sz w:val="18"/>
                <w:szCs w:val="18"/>
              </w:rPr>
              <w:t>股权</w:t>
            </w:r>
            <w:r>
              <w:rPr>
                <w:rFonts w:ascii="宋体" w:hAnsi="宋体" w:cs="宋体" w:eastAsia="宋体" w:hint="default"/>
                <w:spacing w:val="1"/>
                <w:sz w:val="18"/>
                <w:szCs w:val="18"/>
              </w:rPr>
              <w:t> </w:t>
            </w:r>
            <w:r>
              <w:rPr>
                <w:rFonts w:ascii="宋体" w:hAnsi="宋体" w:cs="宋体" w:eastAsia="宋体" w:hint="default"/>
                <w:sz w:val="18"/>
                <w:szCs w:val="18"/>
              </w:rPr>
              <w:t>产生</w:t>
            </w:r>
            <w:r>
              <w:rPr>
                <w:rFonts w:ascii="宋体" w:hAnsi="宋体" w:cs="宋体" w:eastAsia="宋体" w:hint="default"/>
                <w:spacing w:val="1"/>
                <w:sz w:val="18"/>
                <w:szCs w:val="18"/>
              </w:rPr>
              <w:t> </w:t>
            </w:r>
            <w:r>
              <w:rPr>
                <w:rFonts w:ascii="宋体" w:hAnsi="宋体" w:cs="宋体" w:eastAsia="宋体" w:hint="default"/>
                <w:sz w:val="18"/>
                <w:szCs w:val="18"/>
              </w:rPr>
              <w:t>的利</w:t>
            </w:r>
            <w:r>
              <w:rPr>
                <w:rFonts w:ascii="宋体" w:hAnsi="宋体" w:cs="宋体" w:eastAsia="宋体" w:hint="default"/>
                <w:spacing w:val="1"/>
                <w:sz w:val="18"/>
                <w:szCs w:val="18"/>
              </w:rPr>
              <w:t> </w:t>
            </w:r>
            <w:r>
              <w:rPr>
                <w:rFonts w:ascii="宋体" w:hAnsi="宋体" w:cs="宋体" w:eastAsia="宋体" w:hint="default"/>
                <w:sz w:val="18"/>
                <w:szCs w:val="18"/>
              </w:rPr>
              <w:t>得或</w:t>
            </w:r>
            <w:r>
              <w:rPr>
                <w:rFonts w:ascii="宋体" w:hAnsi="宋体" w:cs="宋体" w:eastAsia="宋体" w:hint="default"/>
                <w:spacing w:val="1"/>
                <w:sz w:val="18"/>
                <w:szCs w:val="18"/>
              </w:rPr>
              <w:t> </w:t>
            </w:r>
            <w:r>
              <w:rPr>
                <w:rFonts w:ascii="宋体" w:hAnsi="宋体" w:cs="宋体" w:eastAsia="宋体" w:hint="default"/>
                <w:sz w:val="18"/>
                <w:szCs w:val="18"/>
              </w:rPr>
              <w:t>损失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24" w:lineRule="auto"/>
              <w:ind w:left="181" w:right="181"/>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1"/>
                <w:sz w:val="18"/>
                <w:szCs w:val="18"/>
              </w:rPr>
              <w:t> </w:t>
            </w:r>
            <w:r>
              <w:rPr>
                <w:rFonts w:ascii="宋体" w:hAnsi="宋体" w:cs="宋体" w:eastAsia="宋体" w:hint="default"/>
                <w:sz w:val="18"/>
                <w:szCs w:val="18"/>
              </w:rPr>
              <w:t>控制</w:t>
            </w:r>
            <w:r>
              <w:rPr>
                <w:rFonts w:ascii="宋体" w:hAnsi="宋体" w:cs="宋体" w:eastAsia="宋体" w:hint="default"/>
                <w:spacing w:val="1"/>
                <w:sz w:val="18"/>
                <w:szCs w:val="18"/>
              </w:rPr>
              <w:t> </w:t>
            </w:r>
            <w:r>
              <w:rPr>
                <w:rFonts w:ascii="宋体" w:hAnsi="宋体" w:cs="宋体" w:eastAsia="宋体" w:hint="default"/>
                <w:sz w:val="18"/>
                <w:szCs w:val="18"/>
              </w:rPr>
              <w:t>权之</w:t>
            </w:r>
            <w:r>
              <w:rPr>
                <w:rFonts w:ascii="宋体" w:hAnsi="宋体" w:cs="宋体" w:eastAsia="宋体" w:hint="default"/>
                <w:spacing w:val="1"/>
                <w:sz w:val="18"/>
                <w:szCs w:val="18"/>
              </w:rPr>
              <w:t> </w:t>
            </w:r>
            <w:r>
              <w:rPr>
                <w:rFonts w:ascii="宋体" w:hAnsi="宋体" w:cs="宋体" w:eastAsia="宋体" w:hint="default"/>
                <w:sz w:val="18"/>
                <w:szCs w:val="18"/>
              </w:rPr>
              <w:t>日剩</w:t>
            </w:r>
            <w:r>
              <w:rPr>
                <w:rFonts w:ascii="宋体" w:hAnsi="宋体" w:cs="宋体" w:eastAsia="宋体" w:hint="default"/>
                <w:spacing w:val="1"/>
                <w:sz w:val="18"/>
                <w:szCs w:val="18"/>
              </w:rPr>
              <w:t> </w:t>
            </w:r>
            <w:r>
              <w:rPr>
                <w:rFonts w:ascii="宋体" w:hAnsi="宋体" w:cs="宋体" w:eastAsia="宋体" w:hint="default"/>
                <w:sz w:val="18"/>
                <w:szCs w:val="18"/>
              </w:rPr>
              <w:t>余股</w:t>
            </w:r>
            <w:r>
              <w:rPr>
                <w:rFonts w:ascii="宋体" w:hAnsi="宋体" w:cs="宋体" w:eastAsia="宋体" w:hint="default"/>
                <w:spacing w:val="1"/>
                <w:sz w:val="18"/>
                <w:szCs w:val="18"/>
              </w:rPr>
              <w:t> </w:t>
            </w:r>
            <w:r>
              <w:rPr>
                <w:rFonts w:ascii="宋体" w:hAnsi="宋体" w:cs="宋体" w:eastAsia="宋体" w:hint="default"/>
                <w:sz w:val="18"/>
                <w:szCs w:val="18"/>
              </w:rPr>
              <w:t>权公</w:t>
            </w:r>
            <w:r>
              <w:rPr>
                <w:rFonts w:ascii="宋体" w:hAnsi="宋体" w:cs="宋体" w:eastAsia="宋体" w:hint="default"/>
                <w:spacing w:val="1"/>
                <w:sz w:val="18"/>
                <w:szCs w:val="18"/>
              </w:rPr>
              <w:t> </w:t>
            </w:r>
            <w:r>
              <w:rPr>
                <w:rFonts w:ascii="宋体" w:hAnsi="宋体" w:cs="宋体" w:eastAsia="宋体" w:hint="default"/>
                <w:sz w:val="18"/>
                <w:szCs w:val="18"/>
              </w:rPr>
              <w:t>允价</w:t>
            </w:r>
            <w:r>
              <w:rPr>
                <w:rFonts w:ascii="宋体" w:hAnsi="宋体" w:cs="宋体" w:eastAsia="宋体" w:hint="default"/>
                <w:spacing w:val="1"/>
                <w:sz w:val="18"/>
                <w:szCs w:val="18"/>
              </w:rPr>
              <w:t> </w:t>
            </w:r>
            <w:r>
              <w:rPr>
                <w:rFonts w:ascii="宋体" w:hAnsi="宋体" w:cs="宋体" w:eastAsia="宋体" w:hint="default"/>
                <w:sz w:val="18"/>
                <w:szCs w:val="18"/>
              </w:rPr>
              <w:t>值的</w:t>
            </w:r>
            <w:r>
              <w:rPr>
                <w:rFonts w:ascii="宋体" w:hAnsi="宋体" w:cs="宋体" w:eastAsia="宋体" w:hint="default"/>
                <w:spacing w:val="1"/>
                <w:sz w:val="18"/>
                <w:szCs w:val="18"/>
              </w:rPr>
              <w:t> </w:t>
            </w:r>
            <w:r>
              <w:rPr>
                <w:rFonts w:ascii="宋体" w:hAnsi="宋体" w:cs="宋体" w:eastAsia="宋体" w:hint="default"/>
                <w:sz w:val="18"/>
                <w:szCs w:val="18"/>
              </w:rPr>
              <w:t>确定</w:t>
            </w:r>
            <w:r>
              <w:rPr>
                <w:rFonts w:ascii="宋体" w:hAnsi="宋体" w:cs="宋体" w:eastAsia="宋体" w:hint="default"/>
                <w:spacing w:val="1"/>
                <w:sz w:val="18"/>
                <w:szCs w:val="18"/>
              </w:rPr>
              <w:t> </w:t>
            </w:r>
            <w:r>
              <w:rPr>
                <w:rFonts w:ascii="宋体" w:hAnsi="宋体" w:cs="宋体" w:eastAsia="宋体" w:hint="default"/>
                <w:sz w:val="18"/>
                <w:szCs w:val="18"/>
              </w:rPr>
              <w:t>方法</w:t>
            </w:r>
            <w:r>
              <w:rPr>
                <w:rFonts w:ascii="宋体" w:hAnsi="宋体" w:cs="宋体" w:eastAsia="宋体" w:hint="default"/>
                <w:spacing w:val="1"/>
                <w:sz w:val="18"/>
                <w:szCs w:val="18"/>
              </w:rPr>
              <w:t> </w:t>
            </w:r>
            <w:r>
              <w:rPr>
                <w:rFonts w:ascii="宋体" w:hAnsi="宋体" w:cs="宋体" w:eastAsia="宋体" w:hint="default"/>
                <w:sz w:val="18"/>
                <w:szCs w:val="18"/>
              </w:rPr>
              <w:t>及主</w:t>
            </w:r>
            <w:r>
              <w:rPr>
                <w:rFonts w:ascii="宋体" w:hAnsi="宋体" w:cs="宋体" w:eastAsia="宋体" w:hint="default"/>
                <w:spacing w:val="1"/>
                <w:sz w:val="18"/>
                <w:szCs w:val="18"/>
              </w:rPr>
              <w:t> </w:t>
            </w:r>
            <w:r>
              <w:rPr>
                <w:rFonts w:ascii="宋体" w:hAnsi="宋体" w:cs="宋体" w:eastAsia="宋体" w:hint="default"/>
                <w:sz w:val="18"/>
                <w:szCs w:val="18"/>
              </w:rPr>
              <w:t>要假</w:t>
            </w:r>
            <w:r>
              <w:rPr>
                <w:rFonts w:ascii="宋体" w:hAnsi="宋体" w:cs="宋体" w:eastAsia="宋体" w:hint="default"/>
                <w:spacing w:val="1"/>
                <w:sz w:val="18"/>
                <w:szCs w:val="18"/>
              </w:rPr>
              <w:t> </w:t>
            </w:r>
            <w:r>
              <w:rPr>
                <w:rFonts w:ascii="宋体" w:hAnsi="宋体" w:cs="宋体" w:eastAsia="宋体" w:hint="default"/>
                <w:sz w:val="18"/>
                <w:szCs w:val="18"/>
              </w:rPr>
              <w:t>设</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24" w:lineRule="auto"/>
              <w:ind w:left="180" w:right="182"/>
              <w:jc w:val="both"/>
              <w:rPr>
                <w:rFonts w:ascii="宋体" w:hAnsi="宋体" w:cs="宋体" w:eastAsia="宋体" w:hint="default"/>
                <w:sz w:val="18"/>
                <w:szCs w:val="18"/>
              </w:rPr>
            </w:pPr>
            <w:r>
              <w:rPr>
                <w:rFonts w:ascii="宋体" w:hAnsi="宋体" w:cs="宋体" w:eastAsia="宋体" w:hint="default"/>
                <w:sz w:val="18"/>
                <w:szCs w:val="18"/>
              </w:rPr>
              <w:t>与原</w:t>
            </w:r>
            <w:r>
              <w:rPr>
                <w:rFonts w:ascii="宋体" w:hAnsi="宋体" w:cs="宋体" w:eastAsia="宋体" w:hint="default"/>
                <w:spacing w:val="1"/>
                <w:sz w:val="18"/>
                <w:szCs w:val="18"/>
              </w:rPr>
              <w:t> </w:t>
            </w:r>
            <w:r>
              <w:rPr>
                <w:rFonts w:ascii="宋体" w:hAnsi="宋体" w:cs="宋体" w:eastAsia="宋体" w:hint="default"/>
                <w:sz w:val="18"/>
                <w:szCs w:val="18"/>
              </w:rPr>
              <w:t>子公</w:t>
            </w:r>
            <w:r>
              <w:rPr>
                <w:rFonts w:ascii="宋体" w:hAnsi="宋体" w:cs="宋体" w:eastAsia="宋体" w:hint="default"/>
                <w:spacing w:val="1"/>
                <w:sz w:val="18"/>
                <w:szCs w:val="18"/>
              </w:rPr>
              <w:t> </w:t>
            </w:r>
            <w:r>
              <w:rPr>
                <w:rFonts w:ascii="宋体" w:hAnsi="宋体" w:cs="宋体" w:eastAsia="宋体" w:hint="default"/>
                <w:sz w:val="18"/>
                <w:szCs w:val="18"/>
              </w:rPr>
              <w:t>司股</w:t>
            </w:r>
            <w:r>
              <w:rPr>
                <w:rFonts w:ascii="宋体" w:hAnsi="宋体" w:cs="宋体" w:eastAsia="宋体" w:hint="default"/>
                <w:spacing w:val="1"/>
                <w:sz w:val="18"/>
                <w:szCs w:val="18"/>
              </w:rPr>
              <w:t> </w:t>
            </w:r>
            <w:r>
              <w:rPr>
                <w:rFonts w:ascii="宋体" w:hAnsi="宋体" w:cs="宋体" w:eastAsia="宋体" w:hint="default"/>
                <w:sz w:val="18"/>
                <w:szCs w:val="18"/>
              </w:rPr>
              <w:t>权投</w:t>
            </w:r>
            <w:r>
              <w:rPr>
                <w:rFonts w:ascii="宋体" w:hAnsi="宋体" w:cs="宋体" w:eastAsia="宋体" w:hint="default"/>
                <w:spacing w:val="1"/>
                <w:sz w:val="18"/>
                <w:szCs w:val="18"/>
              </w:rPr>
              <w:t> </w:t>
            </w:r>
            <w:r>
              <w:rPr>
                <w:rFonts w:ascii="宋体" w:hAnsi="宋体" w:cs="宋体" w:eastAsia="宋体" w:hint="default"/>
                <w:sz w:val="18"/>
                <w:szCs w:val="18"/>
              </w:rPr>
              <w:t>资相</w:t>
            </w:r>
            <w:r>
              <w:rPr>
                <w:rFonts w:ascii="宋体" w:hAnsi="宋体" w:cs="宋体" w:eastAsia="宋体" w:hint="default"/>
                <w:spacing w:val="1"/>
                <w:sz w:val="18"/>
                <w:szCs w:val="18"/>
              </w:rPr>
              <w:t> </w:t>
            </w:r>
            <w:r>
              <w:rPr>
                <w:rFonts w:ascii="宋体" w:hAnsi="宋体" w:cs="宋体" w:eastAsia="宋体" w:hint="default"/>
                <w:sz w:val="18"/>
                <w:szCs w:val="18"/>
              </w:rPr>
              <w:t>关的</w:t>
            </w:r>
            <w:r>
              <w:rPr>
                <w:rFonts w:ascii="宋体" w:hAnsi="宋体" w:cs="宋体" w:eastAsia="宋体" w:hint="default"/>
                <w:spacing w:val="1"/>
                <w:sz w:val="18"/>
                <w:szCs w:val="18"/>
              </w:rPr>
              <w:t> </w:t>
            </w:r>
            <w:r>
              <w:rPr>
                <w:rFonts w:ascii="宋体" w:hAnsi="宋体" w:cs="宋体" w:eastAsia="宋体" w:hint="default"/>
                <w:sz w:val="18"/>
                <w:szCs w:val="18"/>
              </w:rPr>
              <w:t>其他</w:t>
            </w:r>
            <w:r>
              <w:rPr>
                <w:rFonts w:ascii="宋体" w:hAnsi="宋体" w:cs="宋体" w:eastAsia="宋体" w:hint="default"/>
                <w:spacing w:val="1"/>
                <w:sz w:val="18"/>
                <w:szCs w:val="18"/>
              </w:rPr>
              <w:t> </w:t>
            </w:r>
            <w:r>
              <w:rPr>
                <w:rFonts w:ascii="宋体" w:hAnsi="宋体" w:cs="宋体" w:eastAsia="宋体" w:hint="default"/>
                <w:sz w:val="18"/>
                <w:szCs w:val="18"/>
              </w:rPr>
              <w:t>综合</w:t>
            </w:r>
            <w:r>
              <w:rPr>
                <w:rFonts w:ascii="宋体" w:hAnsi="宋体" w:cs="宋体" w:eastAsia="宋体" w:hint="default"/>
                <w:spacing w:val="1"/>
                <w:sz w:val="18"/>
                <w:szCs w:val="18"/>
              </w:rPr>
              <w:t> </w:t>
            </w:r>
            <w:r>
              <w:rPr>
                <w:rFonts w:ascii="宋体" w:hAnsi="宋体" w:cs="宋体" w:eastAsia="宋体" w:hint="default"/>
                <w:sz w:val="18"/>
                <w:szCs w:val="18"/>
              </w:rPr>
              <w:t>收益</w:t>
            </w:r>
            <w:r>
              <w:rPr>
                <w:rFonts w:ascii="宋体" w:hAnsi="宋体" w:cs="宋体" w:eastAsia="宋体" w:hint="default"/>
                <w:spacing w:val="1"/>
                <w:sz w:val="18"/>
                <w:szCs w:val="18"/>
              </w:rPr>
              <w:t> </w:t>
            </w:r>
            <w:r>
              <w:rPr>
                <w:rFonts w:ascii="宋体" w:hAnsi="宋体" w:cs="宋体" w:eastAsia="宋体" w:hint="default"/>
                <w:sz w:val="18"/>
                <w:szCs w:val="18"/>
              </w:rPr>
              <w:t>转入</w:t>
            </w:r>
            <w:r>
              <w:rPr>
                <w:rFonts w:ascii="宋体" w:hAnsi="宋体" w:cs="宋体" w:eastAsia="宋体" w:hint="default"/>
                <w:spacing w:val="1"/>
                <w:sz w:val="18"/>
                <w:szCs w:val="18"/>
              </w:rPr>
              <w:t> </w:t>
            </w:r>
            <w:r>
              <w:rPr>
                <w:rFonts w:ascii="宋体" w:hAnsi="宋体" w:cs="宋体" w:eastAsia="宋体" w:hint="default"/>
                <w:sz w:val="18"/>
                <w:szCs w:val="18"/>
              </w:rPr>
              <w:t>投资</w:t>
            </w:r>
            <w:r>
              <w:rPr>
                <w:rFonts w:ascii="宋体" w:hAnsi="宋体" w:cs="宋体" w:eastAsia="宋体" w:hint="default"/>
                <w:spacing w:val="1"/>
                <w:sz w:val="18"/>
                <w:szCs w:val="18"/>
              </w:rPr>
              <w:t> </w:t>
            </w:r>
            <w:r>
              <w:rPr>
                <w:rFonts w:ascii="宋体" w:hAnsi="宋体" w:cs="宋体" w:eastAsia="宋体" w:hint="default"/>
                <w:sz w:val="18"/>
                <w:szCs w:val="18"/>
              </w:rPr>
              <w:t>损益</w:t>
            </w:r>
            <w:r>
              <w:rPr>
                <w:rFonts w:ascii="宋体" w:hAnsi="宋体" w:cs="宋体" w:eastAsia="宋体" w:hint="default"/>
                <w:spacing w:val="1"/>
                <w:sz w:val="18"/>
                <w:szCs w:val="18"/>
              </w:rPr>
              <w:t> </w:t>
            </w:r>
            <w:r>
              <w:rPr>
                <w:rFonts w:ascii="宋体" w:hAnsi="宋体" w:cs="宋体" w:eastAsia="宋体" w:hint="default"/>
                <w:sz w:val="18"/>
                <w:szCs w:val="18"/>
              </w:rPr>
              <w:t>的金</w:t>
            </w:r>
            <w:r>
              <w:rPr>
                <w:rFonts w:ascii="宋体" w:hAnsi="宋体" w:cs="宋体" w:eastAsia="宋体" w:hint="default"/>
                <w:spacing w:val="1"/>
                <w:sz w:val="18"/>
                <w:szCs w:val="18"/>
              </w:rPr>
              <w:t> </w:t>
            </w:r>
            <w:r>
              <w:rPr>
                <w:rFonts w:ascii="宋体" w:hAnsi="宋体" w:cs="宋体" w:eastAsia="宋体" w:hint="default"/>
                <w:sz w:val="18"/>
                <w:szCs w:val="18"/>
              </w:rPr>
              <w:t>额</w:t>
            </w:r>
          </w:p>
        </w:tc>
      </w:tr>
      <w:tr>
        <w:trPr>
          <w:trHeight w:val="328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6"/>
              <w:ind w:left="103" w:right="258"/>
              <w:jc w:val="both"/>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pacing w:val="1"/>
                <w:sz w:val="18"/>
                <w:szCs w:val="18"/>
              </w:rPr>
              <w:t> </w:t>
            </w:r>
            <w:r>
              <w:rPr>
                <w:rFonts w:ascii="宋体" w:hAnsi="宋体" w:cs="宋体" w:eastAsia="宋体" w:hint="default"/>
                <w:sz w:val="18"/>
                <w:szCs w:val="18"/>
              </w:rPr>
              <w:t>阜熙</w:t>
            </w:r>
            <w:r>
              <w:rPr>
                <w:rFonts w:ascii="宋体" w:hAnsi="宋体" w:cs="宋体" w:eastAsia="宋体" w:hint="default"/>
                <w:spacing w:val="1"/>
                <w:sz w:val="18"/>
                <w:szCs w:val="18"/>
              </w:rPr>
              <w:t> </w:t>
            </w:r>
            <w:r>
              <w:rPr>
                <w:rFonts w:ascii="宋体" w:hAnsi="宋体" w:cs="宋体" w:eastAsia="宋体" w:hint="default"/>
                <w:sz w:val="18"/>
                <w:szCs w:val="18"/>
              </w:rPr>
              <w:t>科技</w:t>
            </w:r>
            <w:r>
              <w:rPr>
                <w:rFonts w:ascii="宋体" w:hAnsi="宋体" w:cs="宋体" w:eastAsia="宋体" w:hint="default"/>
                <w:spacing w:val="1"/>
                <w:sz w:val="18"/>
                <w:szCs w:val="18"/>
              </w:rPr>
              <w:t> </w:t>
            </w:r>
            <w:r>
              <w:rPr>
                <w:rFonts w:ascii="宋体" w:hAnsi="宋体" w:cs="宋体" w:eastAsia="宋体" w:hint="default"/>
                <w:sz w:val="18"/>
                <w:szCs w:val="18"/>
              </w:rPr>
              <w:t>有限</w:t>
            </w:r>
            <w:r>
              <w:rPr>
                <w:rFonts w:ascii="宋体" w:hAnsi="宋体" w:cs="宋体" w:eastAsia="宋体" w:hint="default"/>
                <w:spacing w:val="1"/>
                <w:sz w:val="18"/>
                <w:szCs w:val="18"/>
              </w:rPr>
              <w:t> </w:t>
            </w:r>
            <w:r>
              <w:rPr>
                <w:rFonts w:ascii="宋体" w:hAnsi="宋体" w:cs="宋体" w:eastAsia="宋体" w:hint="default"/>
                <w:sz w:val="18"/>
                <w:szCs w:val="18"/>
              </w:rPr>
              <w:t>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16,021</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,191.1</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2"/>
              <w:ind w:left="47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7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7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1" w:right="259"/>
              <w:jc w:val="both"/>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1"/>
                <w:sz w:val="18"/>
                <w:szCs w:val="18"/>
              </w:rPr>
              <w:t> </w:t>
            </w:r>
            <w:r>
              <w:rPr>
                <w:rFonts w:ascii="宋体" w:hAnsi="宋体" w:cs="宋体" w:eastAsia="宋体" w:hint="default"/>
                <w:sz w:val="18"/>
                <w:szCs w:val="18"/>
              </w:rPr>
              <w:t>大部</w:t>
            </w:r>
            <w:r>
              <w:rPr>
                <w:rFonts w:ascii="宋体" w:hAnsi="宋体" w:cs="宋体" w:eastAsia="宋体" w:hint="default"/>
                <w:spacing w:val="1"/>
                <w:sz w:val="18"/>
                <w:szCs w:val="18"/>
              </w:rPr>
              <w:t> </w:t>
            </w:r>
            <w:r>
              <w:rPr>
                <w:rFonts w:ascii="宋体" w:hAnsi="宋体" w:cs="宋体" w:eastAsia="宋体" w:hint="default"/>
                <w:sz w:val="18"/>
                <w:szCs w:val="18"/>
              </w:rPr>
              <w:t>分股</w:t>
            </w:r>
            <w:r>
              <w:rPr>
                <w:rFonts w:ascii="宋体" w:hAnsi="宋体" w:cs="宋体" w:eastAsia="宋体" w:hint="default"/>
                <w:spacing w:val="1"/>
                <w:sz w:val="18"/>
                <w:szCs w:val="18"/>
              </w:rPr>
              <w:t> </w:t>
            </w:r>
            <w:r>
              <w:rPr>
                <w:rFonts w:ascii="宋体" w:hAnsi="宋体" w:cs="宋体" w:eastAsia="宋体" w:hint="default"/>
                <w:sz w:val="18"/>
                <w:szCs w:val="18"/>
              </w:rPr>
              <w:t>权转</w:t>
            </w:r>
            <w:r>
              <w:rPr>
                <w:rFonts w:ascii="宋体" w:hAnsi="宋体" w:cs="宋体" w:eastAsia="宋体" w:hint="default"/>
                <w:spacing w:val="1"/>
                <w:sz w:val="18"/>
                <w:szCs w:val="18"/>
              </w:rPr>
              <w:t> </w:t>
            </w:r>
            <w:r>
              <w:rPr>
                <w:rFonts w:ascii="宋体" w:hAnsi="宋体" w:cs="宋体" w:eastAsia="宋体" w:hint="default"/>
                <w:sz w:val="18"/>
                <w:szCs w:val="18"/>
              </w:rPr>
              <w:t>让款</w:t>
            </w:r>
            <w:r>
              <w:rPr>
                <w:rFonts w:ascii="宋体" w:hAnsi="宋体" w:cs="宋体" w:eastAsia="宋体" w:hint="default"/>
                <w:spacing w:val="1"/>
                <w:sz w:val="18"/>
                <w:szCs w:val="18"/>
              </w:rPr>
              <w:t> </w:t>
            </w:r>
            <w:r>
              <w:rPr>
                <w:rFonts w:ascii="宋体" w:hAnsi="宋体" w:cs="宋体" w:eastAsia="宋体" w:hint="default"/>
                <w:sz w:val="18"/>
                <w:szCs w:val="18"/>
              </w:rPr>
              <w:t>及办</w:t>
            </w:r>
            <w:r>
              <w:rPr>
                <w:rFonts w:ascii="宋体" w:hAnsi="宋体" w:cs="宋体" w:eastAsia="宋体" w:hint="default"/>
                <w:spacing w:val="1"/>
                <w:sz w:val="18"/>
                <w:szCs w:val="18"/>
              </w:rPr>
              <w:t> </w:t>
            </w:r>
            <w:r>
              <w:rPr>
                <w:rFonts w:ascii="宋体" w:hAnsi="宋体" w:cs="宋体" w:eastAsia="宋体" w:hint="default"/>
                <w:sz w:val="18"/>
                <w:szCs w:val="18"/>
              </w:rPr>
              <w:t>理完</w:t>
            </w:r>
            <w:r>
              <w:rPr>
                <w:rFonts w:ascii="宋体" w:hAnsi="宋体" w:cs="宋体" w:eastAsia="宋体" w:hint="default"/>
                <w:spacing w:val="1"/>
                <w:sz w:val="18"/>
                <w:szCs w:val="18"/>
              </w:rPr>
              <w:t> </w:t>
            </w:r>
            <w:r>
              <w:rPr>
                <w:rFonts w:ascii="宋体" w:hAnsi="宋体" w:cs="宋体" w:eastAsia="宋体" w:hint="default"/>
                <w:sz w:val="18"/>
                <w:szCs w:val="18"/>
              </w:rPr>
              <w:t>股权</w:t>
            </w:r>
            <w:r>
              <w:rPr>
                <w:rFonts w:ascii="宋体" w:hAnsi="宋体" w:cs="宋体" w:eastAsia="宋体" w:hint="default"/>
                <w:spacing w:val="1"/>
                <w:sz w:val="18"/>
                <w:szCs w:val="18"/>
              </w:rPr>
              <w:t> </w:t>
            </w:r>
            <w:r>
              <w:rPr>
                <w:rFonts w:ascii="宋体" w:hAnsi="宋体" w:cs="宋体" w:eastAsia="宋体" w:hint="default"/>
                <w:sz w:val="18"/>
                <w:szCs w:val="18"/>
              </w:rPr>
              <w:t>变更</w:t>
            </w:r>
            <w:r>
              <w:rPr>
                <w:rFonts w:ascii="宋体" w:hAnsi="宋体" w:cs="宋体" w:eastAsia="宋体" w:hint="default"/>
                <w:spacing w:val="1"/>
                <w:sz w:val="18"/>
                <w:szCs w:val="18"/>
              </w:rPr>
              <w:t> </w:t>
            </w:r>
            <w:r>
              <w:rPr>
                <w:rFonts w:ascii="宋体" w:hAnsi="宋体" w:cs="宋体" w:eastAsia="宋体" w:hint="default"/>
                <w:sz w:val="18"/>
                <w:szCs w:val="18"/>
              </w:rPr>
              <w:t>登记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528,66</w:t>
            </w:r>
          </w:p>
          <w:p>
            <w:pPr>
              <w:pStyle w:val="TableParagraph"/>
              <w:spacing w:line="240" w:lineRule="auto" w:before="112"/>
              <w:ind w:left="196" w:right="0"/>
              <w:jc w:val="center"/>
              <w:rPr>
                <w:rFonts w:ascii="Times New Roman" w:hAnsi="Times New Roman" w:cs="Times New Roman" w:eastAsia="Times New Roman" w:hint="default"/>
                <w:sz w:val="18"/>
                <w:szCs w:val="18"/>
              </w:rPr>
            </w:pPr>
            <w:r>
              <w:rPr>
                <w:rFonts w:ascii="Times New Roman"/>
                <w:sz w:val="18"/>
              </w:rPr>
              <w:t>4.46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7" w:lineRule="auto" w:before="55"/>
        <w:ind w:left="118" w:right="4300"/>
        <w:jc w:val="left"/>
      </w:pPr>
      <w:r>
        <w:rPr/>
        <w:t>其他说明：</w:t>
      </w:r>
      <w:r>
        <w:rPr>
          <w:spacing w:val="-85"/>
        </w:rPr>
        <w:t> </w:t>
      </w:r>
      <w:r>
        <w:rPr/>
        <w:t>是否存在通过多次交易分步处置对子公司投资且在本期丧失控制权的情形</w:t>
      </w:r>
    </w:p>
    <w:p>
      <w:pPr>
        <w:pStyle w:val="BodyText"/>
        <w:spacing w:line="240" w:lineRule="auto" w:before="28"/>
        <w:ind w:left="118" w:right="1949"/>
        <w:jc w:val="left"/>
      </w:pPr>
      <w:r>
        <w:rPr/>
        <w:t>□ 是 √</w:t>
      </w:r>
      <w:r>
        <w:rPr>
          <w:spacing w:val="5"/>
        </w:rPr>
        <w:t> </w:t>
      </w:r>
      <w:r>
        <w:rPr/>
        <w:t>否</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3、其他原因的合并范围变动" w:id="338"/>
      <w:bookmarkEnd w:id="338"/>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118" w:right="1949"/>
        <w:jc w:val="left"/>
      </w:pPr>
      <w:r>
        <w:rPr/>
        <w:t>说明其他原因导致的合并范围变动（如，新设子公司、清算子公司等）及其相关情况：</w:t>
      </w:r>
    </w:p>
    <w:p>
      <w:pPr>
        <w:pStyle w:val="Heading7"/>
        <w:spacing w:line="240" w:lineRule="auto" w:before="96"/>
        <w:ind w:left="118" w:right="1644"/>
        <w:jc w:val="left"/>
      </w:pPr>
      <w:r>
        <w:rPr/>
        <w:t>本公司本期新设立子公司</w:t>
      </w:r>
      <w:r>
        <w:rPr>
          <w:rFonts w:ascii="Times New Roman" w:hAnsi="Times New Roman" w:cs="Times New Roman" w:eastAsia="Times New Roman" w:hint="default"/>
        </w:rPr>
        <w:t>——</w:t>
      </w:r>
      <w:r>
        <w:rPr/>
        <w:t>深圳会开心商业保理有限公司、北京联络无忧科技有限公司。</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491" w:lineRule="auto" w:before="0"/>
        <w:ind w:left="118" w:right="7436" w:firstLine="0"/>
        <w:jc w:val="left"/>
        <w:rPr>
          <w:rFonts w:ascii="宋体" w:hAnsi="宋体" w:cs="宋体" w:eastAsia="宋体" w:hint="default"/>
          <w:sz w:val="21"/>
          <w:szCs w:val="21"/>
        </w:rPr>
      </w:pPr>
      <w:bookmarkStart w:name="4、其他" w:id="339"/>
      <w:bookmarkEnd w:id="33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340"/>
      <w:bookmarkEnd w:id="340"/>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在子公司中的权益" w:id="341"/>
      <w:bookmarkEnd w:id="341"/>
      <w:r>
        <w:rPr>
          <w:rFonts w:ascii="宋体" w:hAnsi="宋体" w:cs="宋体" w:eastAsia="宋体" w:hint="default"/>
          <w:b/>
          <w:bCs/>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5"/>
        <w:ind w:right="1949"/>
        <w:jc w:val="left"/>
        <w:rPr>
          <w:b w:val="0"/>
          <w:bCs w:val="0"/>
        </w:rPr>
      </w:pPr>
      <w:bookmarkStart w:name="（1）企业集团的构成" w:id="342"/>
      <w:bookmarkEnd w:id="34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3"/>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9"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8"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6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6" w:lineRule="auto" w:before="140"/>
              <w:ind w:left="103" w:right="169"/>
              <w:jc w:val="both"/>
              <w:rPr>
                <w:rFonts w:ascii="宋体" w:hAnsi="宋体" w:cs="宋体" w:eastAsia="宋体" w:hint="default"/>
                <w:sz w:val="18"/>
                <w:szCs w:val="18"/>
              </w:rPr>
            </w:pPr>
            <w:r>
              <w:rPr>
                <w:rFonts w:ascii="宋体" w:hAnsi="宋体" w:cs="宋体" w:eastAsia="宋体" w:hint="default"/>
                <w:sz w:val="18"/>
                <w:szCs w:val="18"/>
              </w:rPr>
              <w:t>北京数字天域</w:t>
            </w:r>
            <w:r>
              <w:rPr>
                <w:rFonts w:ascii="宋体" w:hAnsi="宋体" w:cs="宋体" w:eastAsia="宋体" w:hint="default"/>
                <w:spacing w:val="-85"/>
                <w:sz w:val="18"/>
                <w:szCs w:val="18"/>
              </w:rPr>
              <w:t> </w:t>
            </w:r>
            <w:r>
              <w:rPr>
                <w:rFonts w:ascii="宋体" w:hAnsi="宋体" w:cs="宋体" w:eastAsia="宋体" w:hint="default"/>
                <w:sz w:val="18"/>
                <w:szCs w:val="18"/>
              </w:rPr>
              <w:t>科技有限责任</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67"/>
              <w:jc w:val="both"/>
              <w:rPr>
                <w:rFonts w:ascii="宋体" w:hAnsi="宋体" w:cs="宋体" w:eastAsia="宋体" w:hint="default"/>
                <w:sz w:val="18"/>
                <w:szCs w:val="18"/>
              </w:rPr>
            </w:pPr>
            <w:r>
              <w:rPr>
                <w:rFonts w:ascii="宋体" w:hAnsi="宋体" w:cs="宋体" w:eastAsia="宋体" w:hint="default"/>
                <w:sz w:val="18"/>
                <w:szCs w:val="18"/>
              </w:rPr>
              <w:t>计算机软件技</w:t>
            </w:r>
            <w:r>
              <w:rPr>
                <w:rFonts w:ascii="宋体" w:hAnsi="宋体" w:cs="宋体" w:eastAsia="宋体" w:hint="default"/>
                <w:spacing w:val="-85"/>
                <w:sz w:val="18"/>
                <w:szCs w:val="18"/>
              </w:rPr>
              <w:t> </w:t>
            </w:r>
            <w:r>
              <w:rPr>
                <w:rFonts w:ascii="宋体" w:hAnsi="宋体" w:cs="宋体" w:eastAsia="宋体" w:hint="default"/>
                <w:sz w:val="18"/>
                <w:szCs w:val="18"/>
              </w:rPr>
              <w:t>术开发、技术</w:t>
            </w:r>
            <w:r>
              <w:rPr>
                <w:rFonts w:ascii="宋体" w:hAnsi="宋体" w:cs="宋体" w:eastAsia="宋体" w:hint="default"/>
                <w:spacing w:val="-85"/>
                <w:sz w:val="18"/>
                <w:szCs w:val="18"/>
              </w:rPr>
              <w:t> </w:t>
            </w:r>
            <w:r>
              <w:rPr>
                <w:rFonts w:ascii="宋体" w:hAnsi="宋体" w:cs="宋体" w:eastAsia="宋体" w:hint="default"/>
                <w:sz w:val="18"/>
                <w:szCs w:val="18"/>
              </w:rPr>
              <w:t>咨询、技术服</w:t>
            </w:r>
            <w:r>
              <w:rPr>
                <w:rFonts w:ascii="宋体" w:hAnsi="宋体" w:cs="宋体" w:eastAsia="宋体" w:hint="default"/>
                <w:spacing w:val="-85"/>
                <w:sz w:val="18"/>
                <w:szCs w:val="18"/>
              </w:rPr>
              <w:t> </w:t>
            </w:r>
            <w:r>
              <w:rPr>
                <w:rFonts w:ascii="宋体" w:hAnsi="宋体" w:cs="宋体" w:eastAsia="宋体" w:hint="default"/>
                <w:sz w:val="18"/>
                <w:szCs w:val="18"/>
              </w:rPr>
              <w:t>务、技术转让</w:t>
            </w:r>
            <w:r>
              <w:rPr>
                <w:rFonts w:ascii="宋体" w:hAnsi="宋体" w:cs="宋体" w:eastAsia="宋体" w:hint="default"/>
                <w:spacing w:val="-85"/>
                <w:sz w:val="18"/>
                <w:szCs w:val="18"/>
              </w:rPr>
              <w:t> </w:t>
            </w:r>
            <w:r>
              <w:rPr>
                <w:rFonts w:ascii="宋体" w:hAnsi="宋体" w:cs="宋体" w:eastAsia="宋体" w:hint="default"/>
                <w:sz w:val="18"/>
                <w:szCs w:val="18"/>
              </w:rPr>
              <w:t>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36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307" w:lineRule="auto"/>
              <w:ind w:left="103" w:right="108"/>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w:t>
            </w:r>
            <w:r>
              <w:rPr>
                <w:rFonts w:ascii="宋体" w:hAnsi="宋体" w:cs="宋体" w:eastAsia="宋体" w:hint="default"/>
                <w:spacing w:val="-85"/>
                <w:sz w:val="18"/>
                <w:szCs w:val="18"/>
              </w:rPr>
              <w:t> </w:t>
            </w:r>
            <w:r>
              <w:rPr>
                <w:rFonts w:ascii="宋体" w:hAnsi="宋体" w:cs="宋体" w:eastAsia="宋体" w:hint="default"/>
                <w:sz w:val="18"/>
                <w:szCs w:val="18"/>
              </w:rPr>
              <w:t>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w:t>
            </w:r>
            <w:r>
              <w:rPr>
                <w:rFonts w:ascii="宋体" w:hAnsi="宋体" w:cs="宋体" w:eastAsia="宋体" w:hint="default"/>
                <w:spacing w:val="-84"/>
                <w:sz w:val="18"/>
                <w:szCs w:val="18"/>
              </w:rPr>
              <w:t> </w:t>
            </w: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4"/>
              <w:ind w:left="102" w:right="117"/>
              <w:jc w:val="both"/>
              <w:rPr>
                <w:rFonts w:ascii="Times New Roman" w:hAnsi="Times New Roman" w:cs="Times New Roman" w:eastAsia="Times New Roman" w:hint="default"/>
                <w:sz w:val="18"/>
                <w:szCs w:val="18"/>
              </w:rPr>
            </w:pPr>
            <w:r>
              <w:rPr>
                <w:rFonts w:ascii="Times New Roman"/>
                <w:sz w:val="18"/>
              </w:rPr>
              <w:t>TechnologiesPr</w:t>
            </w:r>
            <w:r>
              <w:rPr>
                <w:rFonts w:ascii="Times New Roman"/>
                <w:w w:val="99"/>
                <w:sz w:val="18"/>
              </w:rPr>
              <w:t> </w:t>
            </w:r>
            <w:r>
              <w:rPr>
                <w:rFonts w:ascii="Times New Roman"/>
                <w:sz w:val="18"/>
              </w:rPr>
              <w:t>omotion,Devel</w:t>
            </w:r>
            <w:r>
              <w:rPr>
                <w:rFonts w:ascii="Times New Roman"/>
                <w:spacing w:val="-41"/>
                <w:sz w:val="18"/>
              </w:rPr>
              <w:t> </w:t>
            </w:r>
            <w:r>
              <w:rPr>
                <w:rFonts w:ascii="Times New Roman"/>
                <w:spacing w:val="-41"/>
                <w:sz w:val="18"/>
              </w:rPr>
            </w:r>
            <w:r>
              <w:rPr>
                <w:rFonts w:ascii="Times New Roman"/>
                <w:sz w:val="18"/>
              </w:rPr>
              <w:t>opmentandServ</w:t>
            </w:r>
            <w:r>
              <w:rPr>
                <w:rFonts w:ascii="Times New Roman"/>
                <w:spacing w:val="-42"/>
                <w:sz w:val="18"/>
              </w:rPr>
              <w:t> </w:t>
            </w:r>
            <w:r>
              <w:rPr>
                <w:rFonts w:ascii="Times New Roman"/>
                <w:spacing w:val="-42"/>
                <w:sz w:val="18"/>
              </w:rPr>
            </w:r>
            <w:r>
              <w:rPr>
                <w:rFonts w:ascii="Times New Roman"/>
                <w:sz w:val="18"/>
              </w:rPr>
              <w:t>ices</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69"/>
              <w:jc w:val="left"/>
              <w:rPr>
                <w:rFonts w:ascii="宋体" w:hAnsi="宋体" w:cs="宋体" w:eastAsia="宋体" w:hint="default"/>
                <w:sz w:val="18"/>
                <w:szCs w:val="18"/>
              </w:rPr>
            </w:pPr>
            <w:r>
              <w:rPr>
                <w:rFonts w:ascii="宋体" w:hAnsi="宋体" w:cs="宋体" w:eastAsia="宋体" w:hint="default"/>
                <w:sz w:val="18"/>
                <w:szCs w:val="18"/>
              </w:rPr>
              <w:t>上海海漾软件</w:t>
            </w:r>
            <w:r>
              <w:rPr>
                <w:rFonts w:ascii="宋体" w:hAnsi="宋体" w:cs="宋体" w:eastAsia="宋体" w:hint="default"/>
                <w:spacing w:val="-85"/>
                <w:sz w:val="18"/>
                <w:szCs w:val="18"/>
              </w:rPr>
              <w:t> </w:t>
            </w:r>
            <w:r>
              <w:rPr>
                <w:rFonts w:ascii="宋体" w:hAnsi="宋体" w:cs="宋体" w:eastAsia="宋体" w:hint="default"/>
                <w:sz w:val="18"/>
                <w:szCs w:val="18"/>
              </w:rPr>
              <w:t>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2" w:right="167"/>
              <w:jc w:val="left"/>
              <w:rPr>
                <w:rFonts w:ascii="宋体" w:hAnsi="宋体" w:cs="宋体" w:eastAsia="宋体" w:hint="default"/>
                <w:sz w:val="18"/>
                <w:szCs w:val="18"/>
              </w:rPr>
            </w:pPr>
            <w:r>
              <w:rPr>
                <w:rFonts w:ascii="宋体" w:hAnsi="宋体" w:cs="宋体" w:eastAsia="宋体" w:hint="default"/>
                <w:sz w:val="18"/>
                <w:szCs w:val="18"/>
              </w:rPr>
              <w:t>技术服务、技</w:t>
            </w:r>
            <w:r>
              <w:rPr>
                <w:rFonts w:ascii="宋体" w:hAnsi="宋体" w:cs="宋体" w:eastAsia="宋体" w:hint="default"/>
                <w:spacing w:val="-85"/>
                <w:sz w:val="18"/>
                <w:szCs w:val="18"/>
              </w:rPr>
              <w:t> </w:t>
            </w:r>
            <w:r>
              <w:rPr>
                <w:rFonts w:ascii="宋体" w:hAnsi="宋体" w:cs="宋体" w:eastAsia="宋体" w:hint="default"/>
                <w:sz w:val="18"/>
                <w:szCs w:val="18"/>
              </w:rPr>
              <w:t>术咨询等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6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369" w:lineRule="auto"/>
              <w:ind w:left="103" w:right="184"/>
              <w:jc w:val="left"/>
              <w:rPr>
                <w:rFonts w:ascii="Times New Roman" w:hAnsi="Times New Roman" w:cs="Times New Roman" w:eastAsia="Times New Roman" w:hint="default"/>
                <w:sz w:val="18"/>
                <w:szCs w:val="18"/>
              </w:rPr>
            </w:pPr>
            <w:r>
              <w:rPr>
                <w:rFonts w:ascii="Times New Roman"/>
                <w:sz w:val="18"/>
              </w:rPr>
              <w:t>CONNECTTE </w:t>
            </w:r>
            <w:r>
              <w:rPr>
                <w:rFonts w:ascii="Times New Roman"/>
                <w:spacing w:val="-3"/>
                <w:sz w:val="18"/>
              </w:rPr>
              <w:t>CHNOVAINC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4"/>
              <w:ind w:left="102" w:right="127"/>
              <w:jc w:val="both"/>
              <w:rPr>
                <w:rFonts w:ascii="Times New Roman" w:hAnsi="Times New Roman" w:cs="Times New Roman" w:eastAsia="Times New Roman" w:hint="default"/>
                <w:sz w:val="18"/>
                <w:szCs w:val="18"/>
              </w:rPr>
            </w:pPr>
            <w:r>
              <w:rPr>
                <w:rFonts w:ascii="Times New Roman"/>
                <w:sz w:val="18"/>
              </w:rPr>
              <w:t>TechnologiesPr</w:t>
            </w:r>
            <w:r>
              <w:rPr>
                <w:rFonts w:ascii="Times New Roman"/>
                <w:w w:val="99"/>
                <w:sz w:val="18"/>
              </w:rPr>
              <w:t> </w:t>
            </w:r>
            <w:r>
              <w:rPr>
                <w:rFonts w:ascii="Times New Roman"/>
                <w:sz w:val="18"/>
              </w:rPr>
              <w:t>omotionDevelo</w:t>
            </w:r>
            <w:r>
              <w:rPr>
                <w:rFonts w:ascii="Times New Roman"/>
                <w:spacing w:val="-41"/>
                <w:sz w:val="18"/>
              </w:rPr>
              <w:t> </w:t>
            </w:r>
            <w:r>
              <w:rPr>
                <w:rFonts w:ascii="Times New Roman"/>
                <w:spacing w:val="-41"/>
                <w:sz w:val="18"/>
              </w:rPr>
            </w:r>
            <w:r>
              <w:rPr>
                <w:rFonts w:ascii="Times New Roman"/>
                <w:sz w:val="18"/>
              </w:rPr>
              <w:t>pmentandServi</w:t>
            </w:r>
            <w:r>
              <w:rPr>
                <w:rFonts w:ascii="Times New Roman"/>
                <w:spacing w:val="-42"/>
                <w:sz w:val="18"/>
              </w:rPr>
              <w:t> </w:t>
            </w:r>
            <w:r>
              <w:rPr>
                <w:rFonts w:ascii="Times New Roman"/>
                <w:spacing w:val="-42"/>
                <w:sz w:val="18"/>
              </w:rPr>
            </w:r>
            <w:r>
              <w:rPr>
                <w:rFonts w:ascii="Times New Roman"/>
                <w:sz w:val="18"/>
              </w:rPr>
              <w:t>ces</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去玩有限公司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69"/>
              <w:jc w:val="left"/>
              <w:rPr>
                <w:rFonts w:ascii="宋体" w:hAnsi="宋体" w:cs="宋体" w:eastAsia="宋体" w:hint="default"/>
                <w:sz w:val="18"/>
                <w:szCs w:val="18"/>
              </w:rPr>
            </w:pPr>
            <w:r>
              <w:rPr>
                <w:rFonts w:ascii="宋体" w:hAnsi="宋体" w:cs="宋体" w:eastAsia="宋体" w:hint="default"/>
                <w:sz w:val="18"/>
                <w:szCs w:val="18"/>
              </w:rPr>
              <w:t>去玩股份有限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2" w:right="167"/>
              <w:jc w:val="left"/>
              <w:rPr>
                <w:rFonts w:ascii="宋体" w:hAnsi="宋体" w:cs="宋体" w:eastAsia="宋体" w:hint="default"/>
                <w:sz w:val="18"/>
                <w:szCs w:val="18"/>
              </w:rPr>
            </w:pPr>
            <w:r>
              <w:rPr>
                <w:rFonts w:ascii="宋体" w:hAnsi="宋体" w:cs="宋体" w:eastAsia="宋体" w:hint="default"/>
                <w:sz w:val="18"/>
                <w:szCs w:val="18"/>
              </w:rPr>
              <w:t>技术研发、技</w:t>
            </w:r>
            <w:r>
              <w:rPr>
                <w:rFonts w:ascii="宋体" w:hAnsi="宋体" w:cs="宋体" w:eastAsia="宋体" w:hint="default"/>
                <w:spacing w:val="-85"/>
                <w:sz w:val="18"/>
                <w:szCs w:val="18"/>
              </w:rPr>
              <w:t> </w:t>
            </w:r>
            <w:r>
              <w:rPr>
                <w:rFonts w:ascii="宋体" w:hAnsi="宋体" w:cs="宋体" w:eastAsia="宋体" w:hint="default"/>
                <w:sz w:val="18"/>
                <w:szCs w:val="18"/>
              </w:rPr>
              <w:t>术支持服务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6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326" w:lineRule="auto"/>
              <w:ind w:left="103" w:right="169"/>
              <w:jc w:val="left"/>
              <w:rPr>
                <w:rFonts w:ascii="宋体" w:hAnsi="宋体" w:cs="宋体" w:eastAsia="宋体" w:hint="default"/>
                <w:sz w:val="18"/>
                <w:szCs w:val="18"/>
              </w:rPr>
            </w:pPr>
            <w:r>
              <w:rPr>
                <w:rFonts w:ascii="宋体" w:hAnsi="宋体" w:cs="宋体" w:eastAsia="宋体" w:hint="default"/>
                <w:sz w:val="18"/>
                <w:szCs w:val="18"/>
              </w:rPr>
              <w:t>上海卓属信息</w:t>
            </w:r>
            <w:r>
              <w:rPr>
                <w:rFonts w:ascii="宋体" w:hAnsi="宋体" w:cs="宋体" w:eastAsia="宋体" w:hint="default"/>
                <w:spacing w:val="-85"/>
                <w:sz w:val="18"/>
                <w:szCs w:val="18"/>
              </w:rPr>
              <w:t> </w:t>
            </w:r>
            <w:r>
              <w:rPr>
                <w:rFonts w:ascii="宋体" w:hAnsi="宋体" w:cs="宋体" w:eastAsia="宋体" w:hint="default"/>
                <w:sz w:val="18"/>
                <w:szCs w:val="18"/>
              </w:rPr>
              <w:t>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4"/>
              <w:jc w:val="left"/>
              <w:rPr>
                <w:rFonts w:ascii="宋体" w:hAnsi="宋体" w:cs="宋体" w:eastAsia="宋体" w:hint="default"/>
                <w:sz w:val="18"/>
                <w:szCs w:val="18"/>
              </w:rPr>
            </w:pPr>
            <w:r>
              <w:rPr>
                <w:rFonts w:ascii="宋体" w:hAnsi="宋体" w:cs="宋体" w:eastAsia="宋体" w:hint="default"/>
                <w:sz w:val="18"/>
                <w:szCs w:val="18"/>
              </w:rPr>
              <w:t>信息技术、计</w:t>
            </w:r>
            <w:r>
              <w:rPr>
                <w:rFonts w:ascii="宋体" w:hAnsi="宋体" w:cs="宋体" w:eastAsia="宋体" w:hint="default"/>
                <w:spacing w:val="-85"/>
                <w:sz w:val="18"/>
                <w:szCs w:val="18"/>
              </w:rPr>
              <w:t> </w:t>
            </w:r>
            <w:r>
              <w:rPr>
                <w:rFonts w:ascii="宋体" w:hAnsi="宋体" w:cs="宋体" w:eastAsia="宋体" w:hint="default"/>
                <w:spacing w:val="-4"/>
                <w:sz w:val="18"/>
                <w:szCs w:val="18"/>
              </w:rPr>
              <w:t>算机软、硬件、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通信设备领域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内技术开发、</w:t>
            </w:r>
            <w:r>
              <w:rPr>
                <w:rFonts w:ascii="宋体" w:hAnsi="宋体" w:cs="宋体" w:eastAsia="宋体" w:hint="default"/>
                <w:spacing w:val="-85"/>
                <w:sz w:val="18"/>
                <w:szCs w:val="18"/>
              </w:rPr>
              <w:t> </w:t>
            </w:r>
            <w:r>
              <w:rPr>
                <w:rFonts w:ascii="宋体" w:hAnsi="宋体" w:cs="宋体" w:eastAsia="宋体" w:hint="default"/>
                <w:sz w:val="18"/>
                <w:szCs w:val="18"/>
              </w:rPr>
              <w:t>技术咨询等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26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26" w:lineRule="auto" w:before="126"/>
              <w:ind w:left="103" w:right="169"/>
              <w:jc w:val="both"/>
              <w:rPr>
                <w:rFonts w:ascii="宋体" w:hAnsi="宋体" w:cs="宋体" w:eastAsia="宋体" w:hint="default"/>
                <w:sz w:val="18"/>
                <w:szCs w:val="18"/>
              </w:rPr>
            </w:pPr>
            <w:r>
              <w:rPr>
                <w:rFonts w:ascii="宋体" w:hAnsi="宋体" w:cs="宋体" w:eastAsia="宋体" w:hint="default"/>
                <w:sz w:val="18"/>
                <w:szCs w:val="18"/>
              </w:rPr>
              <w:t>上海乐泾达软</w:t>
            </w:r>
            <w:r>
              <w:rPr>
                <w:rFonts w:ascii="宋体" w:hAnsi="宋体" w:cs="宋体" w:eastAsia="宋体" w:hint="default"/>
                <w:spacing w:val="-85"/>
                <w:sz w:val="18"/>
                <w:szCs w:val="18"/>
              </w:rPr>
              <w:t> </w:t>
            </w:r>
            <w:r>
              <w:rPr>
                <w:rFonts w:ascii="宋体" w:hAnsi="宋体" w:cs="宋体" w:eastAsia="宋体" w:hint="default"/>
                <w:sz w:val="18"/>
                <w:szCs w:val="18"/>
              </w:rPr>
              <w:t>件科技有限公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67"/>
              <w:jc w:val="both"/>
              <w:rPr>
                <w:rFonts w:ascii="宋体" w:hAnsi="宋体" w:cs="宋体" w:eastAsia="宋体" w:hint="default"/>
                <w:sz w:val="18"/>
                <w:szCs w:val="18"/>
              </w:rPr>
            </w:pPr>
            <w:r>
              <w:rPr>
                <w:rFonts w:ascii="宋体" w:hAnsi="宋体" w:cs="宋体" w:eastAsia="宋体" w:hint="default"/>
                <w:sz w:val="18"/>
                <w:szCs w:val="18"/>
              </w:rPr>
              <w:t>软件科技与通</w:t>
            </w:r>
            <w:r>
              <w:rPr>
                <w:rFonts w:ascii="宋体" w:hAnsi="宋体" w:cs="宋体" w:eastAsia="宋体" w:hint="default"/>
                <w:spacing w:val="-85"/>
                <w:sz w:val="18"/>
                <w:szCs w:val="18"/>
              </w:rPr>
              <w:t> </w:t>
            </w:r>
            <w:r>
              <w:rPr>
                <w:rFonts w:ascii="宋体" w:hAnsi="宋体" w:cs="宋体" w:eastAsia="宋体" w:hint="default"/>
                <w:sz w:val="18"/>
                <w:szCs w:val="18"/>
              </w:rPr>
              <w:t>讯科技领域内</w:t>
            </w:r>
            <w:r>
              <w:rPr>
                <w:rFonts w:ascii="宋体" w:hAnsi="宋体" w:cs="宋体" w:eastAsia="宋体" w:hint="default"/>
                <w:spacing w:val="-85"/>
                <w:sz w:val="18"/>
                <w:szCs w:val="18"/>
              </w:rPr>
              <w:t> </w:t>
            </w:r>
            <w:r>
              <w:rPr>
                <w:rFonts w:ascii="宋体" w:hAnsi="宋体" w:cs="宋体" w:eastAsia="宋体" w:hint="default"/>
                <w:sz w:val="18"/>
                <w:szCs w:val="18"/>
              </w:rPr>
              <w:t>的技术开发、</w:t>
            </w:r>
            <w:r>
              <w:rPr>
                <w:rFonts w:ascii="宋体" w:hAnsi="宋体" w:cs="宋体" w:eastAsia="宋体" w:hint="default"/>
                <w:spacing w:val="-85"/>
                <w:sz w:val="18"/>
                <w:szCs w:val="18"/>
              </w:rPr>
              <w:t> </w:t>
            </w:r>
            <w:r>
              <w:rPr>
                <w:rFonts w:ascii="宋体" w:hAnsi="宋体" w:cs="宋体" w:eastAsia="宋体" w:hint="default"/>
                <w:sz w:val="18"/>
                <w:szCs w:val="18"/>
              </w:rPr>
              <w:t>技术咨询、技</w:t>
            </w:r>
            <w:r>
              <w:rPr>
                <w:rFonts w:ascii="宋体" w:hAnsi="宋体" w:cs="宋体" w:eastAsia="宋体" w:hint="default"/>
                <w:spacing w:val="-85"/>
                <w:sz w:val="18"/>
                <w:szCs w:val="18"/>
              </w:rPr>
              <w:t> </w:t>
            </w:r>
            <w:r>
              <w:rPr>
                <w:rFonts w:ascii="宋体" w:hAnsi="宋体" w:cs="宋体" w:eastAsia="宋体" w:hint="default"/>
                <w:sz w:val="18"/>
                <w:szCs w:val="18"/>
              </w:rPr>
              <w:t>术服务；计算</w:t>
            </w:r>
            <w:r>
              <w:rPr>
                <w:rFonts w:ascii="宋体" w:hAnsi="宋体" w:cs="宋体" w:eastAsia="宋体" w:hint="default"/>
                <w:spacing w:val="-85"/>
                <w:sz w:val="18"/>
                <w:szCs w:val="18"/>
              </w:rPr>
              <w:t> </w:t>
            </w:r>
            <w:r>
              <w:rPr>
                <w:rFonts w:ascii="宋体" w:hAnsi="宋体" w:cs="宋体" w:eastAsia="宋体" w:hint="default"/>
                <w:sz w:val="18"/>
                <w:szCs w:val="18"/>
              </w:rPr>
              <w:t>机领域内的网</w:t>
            </w:r>
            <w:r>
              <w:rPr>
                <w:rFonts w:ascii="宋体" w:hAnsi="宋体" w:cs="宋体" w:eastAsia="宋体" w:hint="default"/>
                <w:spacing w:val="-85"/>
                <w:sz w:val="18"/>
                <w:szCs w:val="18"/>
              </w:rPr>
              <w:t> </w:t>
            </w:r>
            <w:r>
              <w:rPr>
                <w:rFonts w:ascii="宋体" w:hAnsi="宋体" w:cs="宋体" w:eastAsia="宋体" w:hint="default"/>
                <w:sz w:val="18"/>
                <w:szCs w:val="18"/>
              </w:rPr>
              <w:t>络集成、维修</w:t>
            </w:r>
            <w:r>
              <w:rPr>
                <w:rFonts w:ascii="宋体" w:hAnsi="宋体" w:cs="宋体" w:eastAsia="宋体" w:hint="default"/>
                <w:spacing w:val="-85"/>
                <w:sz w:val="18"/>
                <w:szCs w:val="18"/>
              </w:rPr>
              <w:t> </w:t>
            </w:r>
            <w:r>
              <w:rPr>
                <w:rFonts w:ascii="宋体" w:hAnsi="宋体" w:cs="宋体" w:eastAsia="宋体" w:hint="default"/>
                <w:sz w:val="18"/>
                <w:szCs w:val="18"/>
              </w:rPr>
              <w:t>及硬件的开发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8"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37"/>
              <w:ind w:left="103" w:right="169"/>
              <w:jc w:val="left"/>
              <w:rPr>
                <w:rFonts w:ascii="宋体" w:hAnsi="宋体" w:cs="宋体" w:eastAsia="宋体" w:hint="default"/>
                <w:sz w:val="18"/>
                <w:szCs w:val="18"/>
              </w:rPr>
            </w:pPr>
            <w:r>
              <w:rPr>
                <w:rFonts w:ascii="宋体" w:hAnsi="宋体" w:cs="宋体" w:eastAsia="宋体" w:hint="default"/>
                <w:sz w:val="18"/>
                <w:szCs w:val="18"/>
              </w:rPr>
              <w:t>西藏乐泾达科</w:t>
            </w:r>
            <w:r>
              <w:rPr>
                <w:rFonts w:ascii="宋体" w:hAnsi="宋体" w:cs="宋体" w:eastAsia="宋体" w:hint="default"/>
                <w:spacing w:val="-85"/>
                <w:sz w:val="18"/>
                <w:szCs w:val="18"/>
              </w:rPr>
              <w:t> </w:t>
            </w: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67"/>
              <w:jc w:val="both"/>
              <w:rPr>
                <w:rFonts w:ascii="宋体" w:hAnsi="宋体" w:cs="宋体" w:eastAsia="宋体" w:hint="default"/>
                <w:sz w:val="18"/>
                <w:szCs w:val="18"/>
              </w:rPr>
            </w:pPr>
            <w:r>
              <w:rPr>
                <w:rFonts w:ascii="宋体" w:hAnsi="宋体" w:cs="宋体" w:eastAsia="宋体" w:hint="default"/>
                <w:sz w:val="18"/>
                <w:szCs w:val="18"/>
              </w:rPr>
              <w:t>软件科技与通</w:t>
            </w:r>
            <w:r>
              <w:rPr>
                <w:rFonts w:ascii="宋体" w:hAnsi="宋体" w:cs="宋体" w:eastAsia="宋体" w:hint="default"/>
                <w:spacing w:val="-85"/>
                <w:sz w:val="18"/>
                <w:szCs w:val="18"/>
              </w:rPr>
              <w:t> </w:t>
            </w:r>
            <w:r>
              <w:rPr>
                <w:rFonts w:ascii="宋体" w:hAnsi="宋体" w:cs="宋体" w:eastAsia="宋体" w:hint="default"/>
                <w:sz w:val="18"/>
                <w:szCs w:val="18"/>
              </w:rPr>
              <w:t>讯科技领域内</w:t>
            </w:r>
            <w:r>
              <w:rPr>
                <w:rFonts w:ascii="宋体" w:hAnsi="宋体" w:cs="宋体" w:eastAsia="宋体" w:hint="default"/>
                <w:spacing w:val="-85"/>
                <w:sz w:val="18"/>
                <w:szCs w:val="18"/>
              </w:rPr>
              <w:t> </w:t>
            </w:r>
            <w:r>
              <w:rPr>
                <w:rFonts w:ascii="宋体" w:hAnsi="宋体" w:cs="宋体" w:eastAsia="宋体" w:hint="default"/>
                <w:sz w:val="18"/>
                <w:szCs w:val="18"/>
              </w:rPr>
              <w:t>的技术开发、</w:t>
            </w:r>
            <w:r>
              <w:rPr>
                <w:rFonts w:ascii="宋体" w:hAnsi="宋体" w:cs="宋体" w:eastAsia="宋体" w:hint="default"/>
                <w:spacing w:val="-85"/>
                <w:sz w:val="18"/>
                <w:szCs w:val="18"/>
              </w:rPr>
              <w:t> </w:t>
            </w:r>
            <w:r>
              <w:rPr>
                <w:rFonts w:ascii="宋体" w:hAnsi="宋体" w:cs="宋体" w:eastAsia="宋体" w:hint="default"/>
                <w:sz w:val="18"/>
                <w:szCs w:val="18"/>
              </w:rPr>
              <w:t>技术咨询、技</w:t>
            </w:r>
            <w:r>
              <w:rPr>
                <w:rFonts w:ascii="宋体" w:hAnsi="宋体" w:cs="宋体" w:eastAsia="宋体" w:hint="default"/>
                <w:spacing w:val="-85"/>
                <w:sz w:val="18"/>
                <w:szCs w:val="18"/>
              </w:rPr>
              <w:t> </w:t>
            </w:r>
            <w:r>
              <w:rPr>
                <w:rFonts w:ascii="宋体" w:hAnsi="宋体" w:cs="宋体" w:eastAsia="宋体" w:hint="default"/>
                <w:sz w:val="18"/>
                <w:szCs w:val="18"/>
              </w:rPr>
              <w:t>术服务；计算</w:t>
            </w:r>
            <w:r>
              <w:rPr>
                <w:rFonts w:ascii="宋体" w:hAnsi="宋体" w:cs="宋体" w:eastAsia="宋体" w:hint="default"/>
                <w:spacing w:val="-85"/>
                <w:sz w:val="18"/>
                <w:szCs w:val="18"/>
              </w:rPr>
              <w:t> </w:t>
            </w:r>
            <w:r>
              <w:rPr>
                <w:rFonts w:ascii="宋体" w:hAnsi="宋体" w:cs="宋体" w:eastAsia="宋体" w:hint="default"/>
                <w:sz w:val="18"/>
                <w:szCs w:val="18"/>
              </w:rPr>
              <w:t>机领域内的网</w:t>
            </w:r>
            <w:r>
              <w:rPr>
                <w:rFonts w:ascii="宋体" w:hAnsi="宋体" w:cs="宋体" w:eastAsia="宋体" w:hint="default"/>
                <w:spacing w:val="-85"/>
                <w:sz w:val="18"/>
                <w:szCs w:val="18"/>
              </w:rPr>
              <w:t> </w:t>
            </w:r>
            <w:r>
              <w:rPr>
                <w:rFonts w:ascii="宋体" w:hAnsi="宋体" w:cs="宋体" w:eastAsia="宋体" w:hint="default"/>
                <w:sz w:val="18"/>
                <w:szCs w:val="18"/>
              </w:rPr>
              <w:t>络集成、维修</w:t>
            </w:r>
            <w:r>
              <w:rPr>
                <w:rFonts w:ascii="宋体" w:hAnsi="宋体" w:cs="宋体" w:eastAsia="宋体" w:hint="default"/>
                <w:spacing w:val="-85"/>
                <w:sz w:val="18"/>
                <w:szCs w:val="18"/>
              </w:rPr>
              <w:t> </w:t>
            </w:r>
            <w:r>
              <w:rPr>
                <w:rFonts w:ascii="宋体" w:hAnsi="宋体" w:cs="宋体" w:eastAsia="宋体" w:hint="default"/>
                <w:sz w:val="18"/>
                <w:szCs w:val="18"/>
              </w:rPr>
              <w:t>及硬件的开发</w:t>
            </w:r>
            <w:r>
              <w:rPr>
                <w:rFonts w:ascii="宋体" w:hAnsi="宋体" w:cs="宋体" w:eastAsia="宋体" w:hint="default"/>
                <w:spacing w:val="-85"/>
                <w:sz w:val="18"/>
                <w:szCs w:val="18"/>
              </w:rPr>
              <w:t> </w:t>
            </w:r>
            <w:r>
              <w:rPr>
                <w:rFonts w:ascii="宋体" w:hAnsi="宋体" w:cs="宋体" w:eastAsia="宋体" w:hint="default"/>
                <w:sz w:val="18"/>
                <w:szCs w:val="18"/>
              </w:rPr>
              <w:t>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2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53"/>
              <w:ind w:left="103" w:right="169"/>
              <w:jc w:val="left"/>
              <w:rPr>
                <w:rFonts w:ascii="宋体" w:hAnsi="宋体" w:cs="宋体" w:eastAsia="宋体" w:hint="default"/>
                <w:sz w:val="18"/>
                <w:szCs w:val="18"/>
              </w:rPr>
            </w:pPr>
            <w:r>
              <w:rPr>
                <w:rFonts w:ascii="宋体" w:hAnsi="宋体" w:cs="宋体" w:eastAsia="宋体" w:hint="default"/>
                <w:sz w:val="18"/>
                <w:szCs w:val="18"/>
              </w:rPr>
              <w:t>北京联络金服</w:t>
            </w:r>
            <w:r>
              <w:rPr>
                <w:rFonts w:ascii="宋体" w:hAnsi="宋体" w:cs="宋体" w:eastAsia="宋体" w:hint="default"/>
                <w:spacing w:val="-85"/>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67"/>
              <w:jc w:val="left"/>
              <w:rPr>
                <w:rFonts w:ascii="宋体" w:hAnsi="宋体" w:cs="宋体" w:eastAsia="宋体" w:hint="default"/>
                <w:sz w:val="18"/>
                <w:szCs w:val="18"/>
              </w:rPr>
            </w:pPr>
            <w:r>
              <w:rPr>
                <w:rFonts w:ascii="宋体" w:hAnsi="宋体" w:cs="宋体" w:eastAsia="宋体" w:hint="default"/>
                <w:sz w:val="18"/>
                <w:szCs w:val="18"/>
              </w:rPr>
              <w:t>技术推广服</w:t>
            </w:r>
            <w:r>
              <w:rPr>
                <w:rFonts w:ascii="宋体" w:hAnsi="宋体" w:cs="宋体" w:eastAsia="宋体" w:hint="default"/>
                <w:spacing w:val="-85"/>
                <w:sz w:val="18"/>
                <w:szCs w:val="18"/>
              </w:rPr>
              <w:t> </w:t>
            </w:r>
            <w:r>
              <w:rPr>
                <w:rFonts w:ascii="宋体" w:hAnsi="宋体" w:cs="宋体" w:eastAsia="宋体" w:hint="default"/>
                <w:sz w:val="18"/>
                <w:szCs w:val="18"/>
              </w:rPr>
              <w:t>务；接受金融</w:t>
            </w:r>
            <w:r>
              <w:rPr>
                <w:rFonts w:ascii="宋体" w:hAnsi="宋体" w:cs="宋体" w:eastAsia="宋体" w:hint="default"/>
                <w:spacing w:val="-85"/>
                <w:sz w:val="18"/>
                <w:szCs w:val="18"/>
              </w:rPr>
              <w:t> </w:t>
            </w:r>
            <w:r>
              <w:rPr>
                <w:rFonts w:ascii="宋体" w:hAnsi="宋体" w:cs="宋体" w:eastAsia="宋体" w:hint="default"/>
                <w:sz w:val="18"/>
                <w:szCs w:val="18"/>
              </w:rPr>
              <w:t>机构委托从事</w:t>
            </w:r>
            <w:r>
              <w:rPr>
                <w:rFonts w:ascii="宋体" w:hAnsi="宋体" w:cs="宋体" w:eastAsia="宋体" w:hint="default"/>
                <w:spacing w:val="-85"/>
                <w:sz w:val="18"/>
                <w:szCs w:val="18"/>
              </w:rPr>
              <w:t> </w:t>
            </w:r>
            <w:r>
              <w:rPr>
                <w:rFonts w:ascii="宋体" w:hAnsi="宋体" w:cs="宋体" w:eastAsia="宋体" w:hint="default"/>
                <w:sz w:val="18"/>
                <w:szCs w:val="18"/>
              </w:rPr>
              <w:t>金融信息技术</w:t>
            </w:r>
            <w:r>
              <w:rPr>
                <w:rFonts w:ascii="宋体" w:hAnsi="宋体" w:cs="宋体" w:eastAsia="宋体" w:hint="default"/>
                <w:spacing w:val="-85"/>
                <w:sz w:val="18"/>
                <w:szCs w:val="18"/>
              </w:rPr>
              <w:t> </w:t>
            </w:r>
            <w:r>
              <w:rPr>
                <w:rFonts w:ascii="宋体" w:hAnsi="宋体" w:cs="宋体" w:eastAsia="宋体" w:hint="default"/>
                <w:sz w:val="18"/>
                <w:szCs w:val="18"/>
              </w:rPr>
              <w:t>外包服务；接</w:t>
            </w:r>
            <w:r>
              <w:rPr>
                <w:rFonts w:ascii="宋体" w:hAnsi="宋体" w:cs="宋体" w:eastAsia="宋体" w:hint="default"/>
                <w:spacing w:val="-85"/>
                <w:sz w:val="18"/>
                <w:szCs w:val="18"/>
              </w:rPr>
              <w:t> </w:t>
            </w:r>
            <w:r>
              <w:rPr>
                <w:rFonts w:ascii="宋体" w:hAnsi="宋体" w:cs="宋体" w:eastAsia="宋体" w:hint="default"/>
                <w:sz w:val="18"/>
                <w:szCs w:val="18"/>
              </w:rPr>
              <w:t>受金融机构委</w:t>
            </w:r>
            <w:r>
              <w:rPr>
                <w:rFonts w:ascii="宋体" w:hAnsi="宋体" w:cs="宋体" w:eastAsia="宋体" w:hint="default"/>
                <w:spacing w:val="-85"/>
                <w:sz w:val="18"/>
                <w:szCs w:val="18"/>
              </w:rPr>
              <w:t> </w:t>
            </w:r>
            <w:r>
              <w:rPr>
                <w:rFonts w:ascii="宋体" w:hAnsi="宋体" w:cs="宋体" w:eastAsia="宋体" w:hint="default"/>
                <w:sz w:val="18"/>
                <w:szCs w:val="18"/>
              </w:rPr>
              <w:t>托从事金融业</w:t>
            </w:r>
            <w:r>
              <w:rPr>
                <w:rFonts w:ascii="宋体" w:hAnsi="宋体" w:cs="宋体" w:eastAsia="宋体" w:hint="default"/>
                <w:spacing w:val="-85"/>
                <w:sz w:val="18"/>
                <w:szCs w:val="18"/>
              </w:rPr>
              <w:t> </w:t>
            </w:r>
            <w:r>
              <w:rPr>
                <w:rFonts w:ascii="宋体" w:hAnsi="宋体" w:cs="宋体" w:eastAsia="宋体" w:hint="default"/>
                <w:sz w:val="18"/>
                <w:szCs w:val="18"/>
              </w:rPr>
              <w:t>务流程外包服</w:t>
            </w:r>
            <w:r>
              <w:rPr>
                <w:rFonts w:ascii="宋体" w:hAnsi="宋体" w:cs="宋体" w:eastAsia="宋体" w:hint="default"/>
                <w:spacing w:val="-85"/>
                <w:sz w:val="18"/>
                <w:szCs w:val="18"/>
              </w:rPr>
              <w:t> </w:t>
            </w:r>
            <w:r>
              <w:rPr>
                <w:rFonts w:ascii="宋体" w:hAnsi="宋体" w:cs="宋体" w:eastAsia="宋体" w:hint="default"/>
                <w:sz w:val="18"/>
                <w:szCs w:val="18"/>
              </w:rPr>
              <w:t>务；接受金融</w:t>
            </w:r>
            <w:r>
              <w:rPr>
                <w:rFonts w:ascii="宋体" w:hAnsi="宋体" w:cs="宋体" w:eastAsia="宋体" w:hint="default"/>
                <w:spacing w:val="-85"/>
                <w:sz w:val="18"/>
                <w:szCs w:val="18"/>
              </w:rPr>
              <w:t> </w:t>
            </w:r>
            <w:r>
              <w:rPr>
                <w:rFonts w:ascii="宋体" w:hAnsi="宋体" w:cs="宋体" w:eastAsia="宋体" w:hint="default"/>
                <w:sz w:val="18"/>
                <w:szCs w:val="18"/>
              </w:rPr>
              <w:t>机构委托从事</w:t>
            </w:r>
            <w:r>
              <w:rPr>
                <w:rFonts w:ascii="宋体" w:hAnsi="宋体" w:cs="宋体" w:eastAsia="宋体" w:hint="default"/>
                <w:spacing w:val="-85"/>
                <w:sz w:val="18"/>
                <w:szCs w:val="18"/>
              </w:rPr>
              <w:t> </w:t>
            </w:r>
            <w:r>
              <w:rPr>
                <w:rFonts w:ascii="宋体" w:hAnsi="宋体" w:cs="宋体" w:eastAsia="宋体" w:hint="default"/>
                <w:sz w:val="18"/>
                <w:szCs w:val="18"/>
              </w:rPr>
              <w:t>金融知识流程</w:t>
            </w:r>
            <w:r>
              <w:rPr>
                <w:rFonts w:ascii="宋体" w:hAnsi="宋体" w:cs="宋体" w:eastAsia="宋体" w:hint="default"/>
                <w:spacing w:val="-85"/>
                <w:sz w:val="18"/>
                <w:szCs w:val="18"/>
              </w:rPr>
              <w:t> </w:t>
            </w:r>
            <w:r>
              <w:rPr>
                <w:rFonts w:ascii="宋体" w:hAnsi="宋体" w:cs="宋体" w:eastAsia="宋体" w:hint="default"/>
                <w:sz w:val="18"/>
                <w:szCs w:val="18"/>
              </w:rPr>
              <w:t>外包服务；经</w:t>
            </w:r>
            <w:r>
              <w:rPr>
                <w:rFonts w:ascii="宋体" w:hAnsi="宋体" w:cs="宋体" w:eastAsia="宋体" w:hint="default"/>
                <w:spacing w:val="-85"/>
                <w:sz w:val="18"/>
                <w:szCs w:val="18"/>
              </w:rPr>
              <w:t> </w:t>
            </w:r>
            <w:r>
              <w:rPr>
                <w:rFonts w:ascii="宋体" w:hAnsi="宋体" w:cs="宋体" w:eastAsia="宋体" w:hint="default"/>
                <w:sz w:val="18"/>
                <w:szCs w:val="18"/>
              </w:rPr>
              <w:t>济贸易咨询。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19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26" w:lineRule="auto"/>
              <w:ind w:left="103" w:right="169"/>
              <w:jc w:val="left"/>
              <w:rPr>
                <w:rFonts w:ascii="宋体" w:hAnsi="宋体" w:cs="宋体" w:eastAsia="宋体" w:hint="default"/>
                <w:sz w:val="18"/>
                <w:szCs w:val="18"/>
              </w:rPr>
            </w:pPr>
            <w:r>
              <w:rPr>
                <w:rFonts w:ascii="宋体" w:hAnsi="宋体" w:cs="宋体" w:eastAsia="宋体" w:hint="default"/>
                <w:sz w:val="18"/>
                <w:szCs w:val="18"/>
              </w:rPr>
              <w:t>深圳联络商业</w:t>
            </w:r>
            <w:r>
              <w:rPr>
                <w:rFonts w:ascii="宋体" w:hAnsi="宋体" w:cs="宋体" w:eastAsia="宋体" w:hint="default"/>
                <w:spacing w:val="-85"/>
                <w:sz w:val="18"/>
                <w:szCs w:val="18"/>
              </w:rPr>
              <w:t> </w:t>
            </w:r>
            <w:r>
              <w:rPr>
                <w:rFonts w:ascii="宋体" w:hAnsi="宋体" w:cs="宋体" w:eastAsia="宋体" w:hint="default"/>
                <w:sz w:val="18"/>
                <w:szCs w:val="18"/>
              </w:rPr>
              <w:t>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4"/>
              <w:jc w:val="left"/>
              <w:rPr>
                <w:rFonts w:ascii="宋体" w:hAnsi="宋体" w:cs="宋体" w:eastAsia="宋体" w:hint="default"/>
                <w:sz w:val="18"/>
                <w:szCs w:val="18"/>
              </w:rPr>
            </w:pPr>
            <w:r>
              <w:rPr>
                <w:rFonts w:ascii="宋体" w:hAnsi="宋体" w:cs="宋体" w:eastAsia="宋体" w:hint="default"/>
                <w:sz w:val="18"/>
                <w:szCs w:val="18"/>
              </w:rPr>
              <w:t>保付代理（非</w:t>
            </w:r>
            <w:r>
              <w:rPr>
                <w:rFonts w:ascii="宋体" w:hAnsi="宋体" w:cs="宋体" w:eastAsia="宋体" w:hint="default"/>
                <w:spacing w:val="-85"/>
                <w:sz w:val="18"/>
                <w:szCs w:val="18"/>
              </w:rPr>
              <w:t> </w:t>
            </w:r>
            <w:r>
              <w:rPr>
                <w:rFonts w:ascii="宋体" w:hAnsi="宋体" w:cs="宋体" w:eastAsia="宋体" w:hint="default"/>
                <w:spacing w:val="-4"/>
                <w:sz w:val="18"/>
                <w:szCs w:val="18"/>
              </w:rPr>
              <w:t>银行融资类）；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从事担保业务</w:t>
            </w:r>
          </w:p>
          <w:p>
            <w:pPr>
              <w:pStyle w:val="TableParagraph"/>
              <w:spacing w:line="324" w:lineRule="auto" w:before="20"/>
              <w:ind w:left="102" w:right="167"/>
              <w:jc w:val="both"/>
              <w:rPr>
                <w:rFonts w:ascii="宋体" w:hAnsi="宋体" w:cs="宋体" w:eastAsia="宋体" w:hint="default"/>
                <w:sz w:val="18"/>
                <w:szCs w:val="18"/>
              </w:rPr>
            </w:pPr>
            <w:r>
              <w:rPr>
                <w:rFonts w:ascii="宋体" w:hAnsi="宋体" w:cs="宋体" w:eastAsia="宋体" w:hint="default"/>
                <w:sz w:val="18"/>
                <w:szCs w:val="18"/>
              </w:rPr>
              <w:t>（不含融资性</w:t>
            </w:r>
            <w:r>
              <w:rPr>
                <w:rFonts w:ascii="宋体" w:hAnsi="宋体" w:cs="宋体" w:eastAsia="宋体" w:hint="default"/>
                <w:spacing w:val="-85"/>
                <w:sz w:val="18"/>
                <w:szCs w:val="18"/>
              </w:rPr>
              <w:t> </w:t>
            </w:r>
            <w:r>
              <w:rPr>
                <w:rFonts w:ascii="宋体" w:hAnsi="宋体" w:cs="宋体" w:eastAsia="宋体" w:hint="default"/>
                <w:sz w:val="18"/>
                <w:szCs w:val="18"/>
              </w:rPr>
              <w:t>担保业务）；</w:t>
            </w:r>
            <w:r>
              <w:rPr>
                <w:rFonts w:ascii="宋体" w:hAnsi="宋体" w:cs="宋体" w:eastAsia="宋体" w:hint="default"/>
                <w:spacing w:val="-85"/>
                <w:sz w:val="18"/>
                <w:szCs w:val="18"/>
              </w:rPr>
              <w:t> </w:t>
            </w:r>
            <w:r>
              <w:rPr>
                <w:rFonts w:ascii="宋体" w:hAnsi="宋体" w:cs="宋体" w:eastAsia="宋体" w:hint="default"/>
                <w:sz w:val="18"/>
                <w:szCs w:val="18"/>
              </w:rPr>
              <w:t>供应链管理；</w:t>
            </w:r>
            <w:r>
              <w:rPr>
                <w:rFonts w:ascii="宋体" w:hAnsi="宋体" w:cs="宋体" w:eastAsia="宋体" w:hint="default"/>
                <w:spacing w:val="-85"/>
                <w:sz w:val="18"/>
                <w:szCs w:val="18"/>
              </w:rPr>
              <w:t> </w:t>
            </w:r>
            <w:r>
              <w:rPr>
                <w:rFonts w:ascii="宋体" w:hAnsi="宋体" w:cs="宋体" w:eastAsia="宋体" w:hint="default"/>
                <w:sz w:val="18"/>
                <w:szCs w:val="18"/>
              </w:rPr>
              <w:t>受托资产管理</w:t>
            </w:r>
          </w:p>
          <w:p>
            <w:pPr>
              <w:pStyle w:val="TableParagraph"/>
              <w:spacing w:line="326" w:lineRule="auto" w:before="20"/>
              <w:ind w:left="102" w:right="14"/>
              <w:jc w:val="left"/>
              <w:rPr>
                <w:rFonts w:ascii="宋体" w:hAnsi="宋体" w:cs="宋体" w:eastAsia="宋体" w:hint="default"/>
                <w:sz w:val="18"/>
                <w:szCs w:val="18"/>
              </w:rPr>
            </w:pPr>
            <w:r>
              <w:rPr>
                <w:rFonts w:ascii="宋体" w:hAnsi="宋体" w:cs="宋体" w:eastAsia="宋体" w:hint="default"/>
                <w:sz w:val="18"/>
                <w:szCs w:val="18"/>
              </w:rPr>
              <w:t>（不得从事信</w:t>
            </w:r>
            <w:r>
              <w:rPr>
                <w:rFonts w:ascii="宋体" w:hAnsi="宋体" w:cs="宋体" w:eastAsia="宋体" w:hint="default"/>
                <w:spacing w:val="-85"/>
                <w:sz w:val="18"/>
                <w:szCs w:val="18"/>
              </w:rPr>
              <w:t> </w:t>
            </w:r>
            <w:r>
              <w:rPr>
                <w:rFonts w:ascii="宋体" w:hAnsi="宋体" w:cs="宋体" w:eastAsia="宋体" w:hint="default"/>
                <w:sz w:val="18"/>
                <w:szCs w:val="18"/>
              </w:rPr>
              <w:t>托、金融资产</w:t>
            </w:r>
            <w:r>
              <w:rPr>
                <w:rFonts w:ascii="宋体" w:hAnsi="宋体" w:cs="宋体" w:eastAsia="宋体" w:hint="default"/>
                <w:spacing w:val="-85"/>
                <w:sz w:val="18"/>
                <w:szCs w:val="18"/>
              </w:rPr>
              <w:t> </w:t>
            </w:r>
            <w:r>
              <w:rPr>
                <w:rFonts w:ascii="宋体" w:hAnsi="宋体" w:cs="宋体" w:eastAsia="宋体" w:hint="default"/>
                <w:sz w:val="18"/>
                <w:szCs w:val="18"/>
              </w:rPr>
              <w:t>管理、证券资</w:t>
            </w:r>
            <w:r>
              <w:rPr>
                <w:rFonts w:ascii="宋体" w:hAnsi="宋体" w:cs="宋体" w:eastAsia="宋体" w:hint="default"/>
                <w:spacing w:val="-85"/>
                <w:sz w:val="18"/>
                <w:szCs w:val="18"/>
              </w:rPr>
              <w:t> </w:t>
            </w:r>
            <w:r>
              <w:rPr>
                <w:rFonts w:ascii="宋体" w:hAnsi="宋体" w:cs="宋体" w:eastAsia="宋体" w:hint="default"/>
                <w:sz w:val="18"/>
                <w:szCs w:val="18"/>
              </w:rPr>
              <w:t>产管理及其他</w:t>
            </w:r>
            <w:r>
              <w:rPr>
                <w:rFonts w:ascii="宋体" w:hAnsi="宋体" w:cs="宋体" w:eastAsia="宋体" w:hint="default"/>
                <w:spacing w:val="-85"/>
                <w:sz w:val="18"/>
                <w:szCs w:val="18"/>
              </w:rPr>
              <w:t> </w:t>
            </w:r>
            <w:r>
              <w:rPr>
                <w:rFonts w:ascii="宋体" w:hAnsi="宋体" w:cs="宋体" w:eastAsia="宋体" w:hint="default"/>
                <w:sz w:val="18"/>
                <w:szCs w:val="18"/>
              </w:rPr>
              <w:t>限制项目）；</w:t>
            </w:r>
            <w:r>
              <w:rPr>
                <w:rFonts w:ascii="宋体" w:hAnsi="宋体" w:cs="宋体" w:eastAsia="宋体" w:hint="default"/>
                <w:spacing w:val="-85"/>
                <w:sz w:val="18"/>
                <w:szCs w:val="18"/>
              </w:rPr>
              <w:t> </w:t>
            </w:r>
            <w:r>
              <w:rPr>
                <w:rFonts w:ascii="宋体" w:hAnsi="宋体" w:cs="宋体" w:eastAsia="宋体" w:hint="default"/>
                <w:sz w:val="18"/>
                <w:szCs w:val="18"/>
              </w:rPr>
              <w:t>投资咨询（不</w:t>
            </w:r>
            <w:r>
              <w:rPr>
                <w:rFonts w:ascii="宋体" w:hAnsi="宋体" w:cs="宋体" w:eastAsia="宋体" w:hint="default"/>
                <w:spacing w:val="-85"/>
                <w:sz w:val="18"/>
                <w:szCs w:val="18"/>
              </w:rPr>
              <w:t> </w:t>
            </w:r>
            <w:r>
              <w:rPr>
                <w:rFonts w:ascii="宋体" w:hAnsi="宋体" w:cs="宋体" w:eastAsia="宋体" w:hint="default"/>
                <w:spacing w:val="-4"/>
                <w:sz w:val="18"/>
                <w:szCs w:val="18"/>
              </w:rPr>
              <w:t>含限制项目）；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股权投资；财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务管理咨询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0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6" w:lineRule="auto"/>
              <w:ind w:left="103" w:right="169"/>
              <w:jc w:val="left"/>
              <w:rPr>
                <w:rFonts w:ascii="宋体" w:hAnsi="宋体" w:cs="宋体" w:eastAsia="宋体" w:hint="default"/>
                <w:sz w:val="18"/>
                <w:szCs w:val="18"/>
              </w:rPr>
            </w:pPr>
            <w:r>
              <w:rPr>
                <w:rFonts w:ascii="宋体" w:hAnsi="宋体" w:cs="宋体" w:eastAsia="宋体" w:hint="default"/>
                <w:sz w:val="18"/>
                <w:szCs w:val="18"/>
              </w:rPr>
              <w:t>上海域恩信息</w:t>
            </w:r>
            <w:r>
              <w:rPr>
                <w:rFonts w:ascii="宋体" w:hAnsi="宋体" w:cs="宋体" w:eastAsia="宋体" w:hint="default"/>
                <w:spacing w:val="-85"/>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67"/>
              <w:jc w:val="both"/>
              <w:rPr>
                <w:rFonts w:ascii="宋体" w:hAnsi="宋体" w:cs="宋体" w:eastAsia="宋体" w:hint="default"/>
                <w:sz w:val="18"/>
                <w:szCs w:val="18"/>
              </w:rPr>
            </w:pPr>
            <w:r>
              <w:rPr>
                <w:rFonts w:ascii="宋体" w:hAnsi="宋体" w:cs="宋体" w:eastAsia="宋体" w:hint="default"/>
                <w:sz w:val="18"/>
                <w:szCs w:val="18"/>
              </w:rPr>
              <w:t>从事信息科技</w:t>
            </w:r>
            <w:r>
              <w:rPr>
                <w:rFonts w:ascii="宋体" w:hAnsi="宋体" w:cs="宋体" w:eastAsia="宋体" w:hint="default"/>
                <w:spacing w:val="-85"/>
                <w:sz w:val="18"/>
                <w:szCs w:val="18"/>
              </w:rPr>
              <w:t> </w:t>
            </w:r>
            <w:r>
              <w:rPr>
                <w:rFonts w:ascii="宋体" w:hAnsi="宋体" w:cs="宋体" w:eastAsia="宋体" w:hint="default"/>
                <w:sz w:val="18"/>
                <w:szCs w:val="18"/>
              </w:rPr>
              <w:t>领域内的技术</w:t>
            </w:r>
            <w:r>
              <w:rPr>
                <w:rFonts w:ascii="宋体" w:hAnsi="宋体" w:cs="宋体" w:eastAsia="宋体" w:hint="default"/>
                <w:spacing w:val="-85"/>
                <w:sz w:val="18"/>
                <w:szCs w:val="18"/>
              </w:rPr>
              <w:t> </w:t>
            </w:r>
            <w:r>
              <w:rPr>
                <w:rFonts w:ascii="宋体" w:hAnsi="宋体" w:cs="宋体" w:eastAsia="宋体" w:hint="default"/>
                <w:sz w:val="18"/>
                <w:szCs w:val="18"/>
              </w:rPr>
              <w:t>开发、技术咨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197"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4"/>
              <w:ind w:left="102" w:right="14"/>
              <w:jc w:val="left"/>
              <w:rPr>
                <w:rFonts w:ascii="宋体" w:hAnsi="宋体" w:cs="宋体" w:eastAsia="宋体" w:hint="default"/>
                <w:sz w:val="18"/>
                <w:szCs w:val="18"/>
              </w:rPr>
            </w:pPr>
            <w:r>
              <w:rPr>
                <w:rFonts w:ascii="宋体" w:hAnsi="宋体" w:cs="宋体" w:eastAsia="宋体" w:hint="default"/>
                <w:spacing w:val="-4"/>
                <w:sz w:val="18"/>
                <w:szCs w:val="18"/>
              </w:rPr>
              <w:t>询、技术转让、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技术服务，软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件开发、销售，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计算机、网络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设备的研发、</w:t>
            </w:r>
            <w:r>
              <w:rPr>
                <w:rFonts w:ascii="宋体" w:hAnsi="宋体" w:cs="宋体" w:eastAsia="宋体" w:hint="default"/>
                <w:spacing w:val="-85"/>
                <w:sz w:val="18"/>
                <w:szCs w:val="18"/>
              </w:rPr>
              <w:t> </w:t>
            </w:r>
            <w:r>
              <w:rPr>
                <w:rFonts w:ascii="宋体" w:hAnsi="宋体" w:cs="宋体" w:eastAsia="宋体" w:hint="default"/>
                <w:sz w:val="18"/>
                <w:szCs w:val="18"/>
              </w:rPr>
              <w:t>安装、维护、</w:t>
            </w:r>
            <w:r>
              <w:rPr>
                <w:rFonts w:ascii="宋体" w:hAnsi="宋体" w:cs="宋体" w:eastAsia="宋体" w:hint="default"/>
                <w:spacing w:val="-85"/>
                <w:sz w:val="18"/>
                <w:szCs w:val="18"/>
              </w:rPr>
              <w:t> </w:t>
            </w:r>
            <w:r>
              <w:rPr>
                <w:rFonts w:ascii="宋体" w:hAnsi="宋体" w:cs="宋体" w:eastAsia="宋体" w:hint="default"/>
                <w:sz w:val="18"/>
                <w:szCs w:val="18"/>
              </w:rPr>
              <w:t>销售，计算机</w:t>
            </w:r>
            <w:r>
              <w:rPr>
                <w:rFonts w:ascii="宋体" w:hAnsi="宋体" w:cs="宋体" w:eastAsia="宋体" w:hint="default"/>
                <w:spacing w:val="-85"/>
                <w:sz w:val="18"/>
                <w:szCs w:val="18"/>
              </w:rPr>
              <w:t> </w:t>
            </w:r>
            <w:r>
              <w:rPr>
                <w:rFonts w:ascii="宋体" w:hAnsi="宋体" w:cs="宋体" w:eastAsia="宋体" w:hint="default"/>
                <w:sz w:val="18"/>
                <w:szCs w:val="18"/>
              </w:rPr>
              <w:t>系统集成，计</w:t>
            </w:r>
            <w:r>
              <w:rPr>
                <w:rFonts w:ascii="宋体" w:hAnsi="宋体" w:cs="宋体" w:eastAsia="宋体" w:hint="default"/>
                <w:spacing w:val="-85"/>
                <w:sz w:val="18"/>
                <w:szCs w:val="18"/>
              </w:rPr>
              <w:t> </w:t>
            </w:r>
            <w:r>
              <w:rPr>
                <w:rFonts w:ascii="宋体" w:hAnsi="宋体" w:cs="宋体" w:eastAsia="宋体" w:hint="default"/>
                <w:sz w:val="18"/>
                <w:szCs w:val="18"/>
              </w:rPr>
              <w:t>算机网络工</w:t>
            </w:r>
            <w:r>
              <w:rPr>
                <w:rFonts w:ascii="宋体" w:hAnsi="宋体" w:cs="宋体" w:eastAsia="宋体" w:hint="default"/>
                <w:spacing w:val="-85"/>
                <w:sz w:val="18"/>
                <w:szCs w:val="18"/>
              </w:rPr>
              <w:t> </w:t>
            </w:r>
            <w:r>
              <w:rPr>
                <w:rFonts w:ascii="宋体" w:hAnsi="宋体" w:cs="宋体" w:eastAsia="宋体" w:hint="default"/>
                <w:spacing w:val="-4"/>
                <w:sz w:val="18"/>
                <w:szCs w:val="18"/>
              </w:rPr>
              <w:t>程，网页设计，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计算机服务，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数码产品的销</w:t>
            </w:r>
            <w:r>
              <w:rPr>
                <w:rFonts w:ascii="宋体" w:hAnsi="宋体" w:cs="宋体" w:eastAsia="宋体" w:hint="default"/>
                <w:spacing w:val="-85"/>
                <w:sz w:val="18"/>
                <w:szCs w:val="18"/>
              </w:rPr>
              <w:t> </w:t>
            </w:r>
            <w:r>
              <w:rPr>
                <w:rFonts w:ascii="宋体" w:hAnsi="宋体" w:cs="宋体" w:eastAsia="宋体" w:hint="default"/>
                <w:sz w:val="18"/>
                <w:szCs w:val="18"/>
              </w:rPr>
              <w:t>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37"/>
              <w:ind w:left="103" w:right="169"/>
              <w:jc w:val="left"/>
              <w:rPr>
                <w:rFonts w:ascii="宋体" w:hAnsi="宋体" w:cs="宋体" w:eastAsia="宋体" w:hint="default"/>
                <w:sz w:val="18"/>
                <w:szCs w:val="18"/>
              </w:rPr>
            </w:pPr>
            <w:r>
              <w:rPr>
                <w:rFonts w:ascii="宋体" w:hAnsi="宋体" w:cs="宋体" w:eastAsia="宋体" w:hint="default"/>
                <w:sz w:val="18"/>
                <w:szCs w:val="18"/>
              </w:rPr>
              <w:t>北京酷能量科</w:t>
            </w:r>
            <w:r>
              <w:rPr>
                <w:rFonts w:ascii="宋体" w:hAnsi="宋体" w:cs="宋体" w:eastAsia="宋体" w:hint="default"/>
                <w:spacing w:val="-85"/>
                <w:sz w:val="18"/>
                <w:szCs w:val="18"/>
              </w:rPr>
              <w:t> </w:t>
            </w: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67"/>
              <w:jc w:val="both"/>
              <w:rPr>
                <w:rFonts w:ascii="宋体" w:hAnsi="宋体" w:cs="宋体" w:eastAsia="宋体" w:hint="default"/>
                <w:sz w:val="18"/>
                <w:szCs w:val="18"/>
              </w:rPr>
            </w:pPr>
            <w:r>
              <w:rPr>
                <w:rFonts w:ascii="宋体" w:hAnsi="宋体" w:cs="宋体" w:eastAsia="宋体" w:hint="default"/>
                <w:sz w:val="18"/>
                <w:szCs w:val="18"/>
              </w:rPr>
              <w:t>技术开发、技</w:t>
            </w:r>
            <w:r>
              <w:rPr>
                <w:rFonts w:ascii="宋体" w:hAnsi="宋体" w:cs="宋体" w:eastAsia="宋体" w:hint="default"/>
                <w:spacing w:val="-85"/>
                <w:sz w:val="18"/>
                <w:szCs w:val="18"/>
              </w:rPr>
              <w:t> </w:t>
            </w:r>
            <w:r>
              <w:rPr>
                <w:rFonts w:ascii="宋体" w:hAnsi="宋体" w:cs="宋体" w:eastAsia="宋体" w:hint="default"/>
                <w:sz w:val="18"/>
                <w:szCs w:val="18"/>
              </w:rPr>
              <w:t>术服务、技术</w:t>
            </w:r>
            <w:r>
              <w:rPr>
                <w:rFonts w:ascii="宋体" w:hAnsi="宋体" w:cs="宋体" w:eastAsia="宋体" w:hint="default"/>
                <w:spacing w:val="-85"/>
                <w:sz w:val="18"/>
                <w:szCs w:val="18"/>
              </w:rPr>
              <w:t> </w:t>
            </w:r>
            <w:r>
              <w:rPr>
                <w:rFonts w:ascii="宋体" w:hAnsi="宋体" w:cs="宋体" w:eastAsia="宋体" w:hint="default"/>
                <w:sz w:val="18"/>
                <w:szCs w:val="18"/>
              </w:rPr>
              <w:t>推广；软件开</w:t>
            </w:r>
            <w:r>
              <w:rPr>
                <w:rFonts w:ascii="宋体" w:hAnsi="宋体" w:cs="宋体" w:eastAsia="宋体" w:hint="default"/>
                <w:spacing w:val="-85"/>
                <w:sz w:val="18"/>
                <w:szCs w:val="18"/>
              </w:rPr>
              <w:t> </w:t>
            </w:r>
            <w:r>
              <w:rPr>
                <w:rFonts w:ascii="宋体" w:hAnsi="宋体" w:cs="宋体" w:eastAsia="宋体" w:hint="default"/>
                <w:sz w:val="18"/>
                <w:szCs w:val="18"/>
              </w:rPr>
              <w:t>发；销售计算</w:t>
            </w:r>
            <w:r>
              <w:rPr>
                <w:rFonts w:ascii="宋体" w:hAnsi="宋体" w:cs="宋体" w:eastAsia="宋体" w:hint="default"/>
                <w:spacing w:val="-85"/>
                <w:sz w:val="18"/>
                <w:szCs w:val="18"/>
              </w:rPr>
              <w:t> </w:t>
            </w:r>
            <w:r>
              <w:rPr>
                <w:rFonts w:ascii="宋体" w:hAnsi="宋体" w:cs="宋体" w:eastAsia="宋体" w:hint="default"/>
                <w:sz w:val="18"/>
                <w:szCs w:val="18"/>
              </w:rPr>
              <w:t>机、软件及辅</w:t>
            </w:r>
            <w:r>
              <w:rPr>
                <w:rFonts w:ascii="宋体" w:hAnsi="宋体" w:cs="宋体" w:eastAsia="宋体" w:hint="default"/>
                <w:spacing w:val="-85"/>
                <w:sz w:val="18"/>
                <w:szCs w:val="18"/>
              </w:rPr>
              <w:t> </w:t>
            </w:r>
            <w:r>
              <w:rPr>
                <w:rFonts w:ascii="宋体" w:hAnsi="宋体" w:cs="宋体" w:eastAsia="宋体" w:hint="default"/>
                <w:sz w:val="18"/>
                <w:szCs w:val="18"/>
              </w:rPr>
              <w:t>助设备；代理</w:t>
            </w:r>
            <w:r>
              <w:rPr>
                <w:rFonts w:ascii="宋体" w:hAnsi="宋体" w:cs="宋体" w:eastAsia="宋体" w:hint="default"/>
                <w:spacing w:val="-85"/>
                <w:sz w:val="18"/>
                <w:szCs w:val="18"/>
              </w:rPr>
              <w:t> </w:t>
            </w:r>
            <w:r>
              <w:rPr>
                <w:rFonts w:ascii="宋体" w:hAnsi="宋体" w:cs="宋体" w:eastAsia="宋体" w:hint="default"/>
                <w:sz w:val="18"/>
                <w:szCs w:val="18"/>
              </w:rPr>
              <w:t>进出口、货物</w:t>
            </w:r>
            <w:r>
              <w:rPr>
                <w:rFonts w:ascii="宋体" w:hAnsi="宋体" w:cs="宋体" w:eastAsia="宋体" w:hint="default"/>
                <w:spacing w:val="-85"/>
                <w:sz w:val="18"/>
                <w:szCs w:val="18"/>
              </w:rPr>
              <w:t> </w:t>
            </w:r>
            <w:r>
              <w:rPr>
                <w:rFonts w:ascii="宋体" w:hAnsi="宋体" w:cs="宋体" w:eastAsia="宋体" w:hint="default"/>
                <w:sz w:val="18"/>
                <w:szCs w:val="18"/>
              </w:rPr>
              <w:t>进出口、技术</w:t>
            </w:r>
            <w:r>
              <w:rPr>
                <w:rFonts w:ascii="宋体" w:hAnsi="宋体" w:cs="宋体" w:eastAsia="宋体" w:hint="default"/>
                <w:spacing w:val="-85"/>
                <w:sz w:val="18"/>
                <w:szCs w:val="18"/>
              </w:rPr>
              <w:t> </w:t>
            </w:r>
            <w:r>
              <w:rPr>
                <w:rFonts w:ascii="宋体" w:hAnsi="宋体" w:cs="宋体" w:eastAsia="宋体" w:hint="default"/>
                <w:sz w:val="18"/>
                <w:szCs w:val="18"/>
              </w:rPr>
              <w:t>进出口。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23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53"/>
              <w:ind w:left="103" w:right="169"/>
              <w:jc w:val="left"/>
              <w:rPr>
                <w:rFonts w:ascii="宋体" w:hAnsi="宋体" w:cs="宋体" w:eastAsia="宋体" w:hint="default"/>
                <w:sz w:val="18"/>
                <w:szCs w:val="18"/>
              </w:rPr>
            </w:pPr>
            <w:r>
              <w:rPr>
                <w:rFonts w:ascii="宋体" w:hAnsi="宋体" w:cs="宋体" w:eastAsia="宋体" w:hint="default"/>
                <w:sz w:val="18"/>
                <w:szCs w:val="18"/>
              </w:rPr>
              <w:t>深圳市科宏云</w:t>
            </w:r>
            <w:r>
              <w:rPr>
                <w:rFonts w:ascii="宋体" w:hAnsi="宋体" w:cs="宋体" w:eastAsia="宋体" w:hint="default"/>
                <w:spacing w:val="-85"/>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4"/>
              <w:jc w:val="left"/>
              <w:rPr>
                <w:rFonts w:ascii="宋体" w:hAnsi="宋体" w:cs="宋体" w:eastAsia="宋体" w:hint="default"/>
                <w:sz w:val="18"/>
                <w:szCs w:val="18"/>
              </w:rPr>
            </w:pPr>
            <w:r>
              <w:rPr>
                <w:rFonts w:ascii="宋体" w:hAnsi="宋体" w:cs="宋体" w:eastAsia="宋体" w:hint="default"/>
                <w:sz w:val="18"/>
                <w:szCs w:val="18"/>
              </w:rPr>
              <w:t>软件技术开</w:t>
            </w:r>
            <w:r>
              <w:rPr>
                <w:rFonts w:ascii="宋体" w:hAnsi="宋体" w:cs="宋体" w:eastAsia="宋体" w:hint="default"/>
                <w:spacing w:val="-85"/>
                <w:sz w:val="18"/>
                <w:szCs w:val="18"/>
              </w:rPr>
              <w:t> </w:t>
            </w:r>
            <w:r>
              <w:rPr>
                <w:rFonts w:ascii="宋体" w:hAnsi="宋体" w:cs="宋体" w:eastAsia="宋体" w:hint="default"/>
                <w:spacing w:val="-4"/>
                <w:sz w:val="18"/>
                <w:szCs w:val="18"/>
              </w:rPr>
              <w:t>发、技术咨询；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计算机、计算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机周边设备及</w:t>
            </w:r>
            <w:r>
              <w:rPr>
                <w:rFonts w:ascii="宋体" w:hAnsi="宋体" w:cs="宋体" w:eastAsia="宋体" w:hint="default"/>
                <w:spacing w:val="-85"/>
                <w:sz w:val="18"/>
                <w:szCs w:val="18"/>
              </w:rPr>
              <w:t> </w:t>
            </w:r>
            <w:r>
              <w:rPr>
                <w:rFonts w:ascii="宋体" w:hAnsi="宋体" w:cs="宋体" w:eastAsia="宋体" w:hint="default"/>
                <w:sz w:val="18"/>
                <w:szCs w:val="18"/>
              </w:rPr>
              <w:t>辅助设备、计</w:t>
            </w:r>
            <w:r>
              <w:rPr>
                <w:rFonts w:ascii="宋体" w:hAnsi="宋体" w:cs="宋体" w:eastAsia="宋体" w:hint="default"/>
                <w:spacing w:val="-85"/>
                <w:sz w:val="18"/>
                <w:szCs w:val="18"/>
              </w:rPr>
              <w:t> </w:t>
            </w:r>
            <w:r>
              <w:rPr>
                <w:rFonts w:ascii="宋体" w:hAnsi="宋体" w:cs="宋体" w:eastAsia="宋体" w:hint="default"/>
                <w:sz w:val="18"/>
                <w:szCs w:val="18"/>
              </w:rPr>
              <w:t>算机软硬件、</w:t>
            </w:r>
            <w:r>
              <w:rPr>
                <w:rFonts w:ascii="宋体" w:hAnsi="宋体" w:cs="宋体" w:eastAsia="宋体" w:hint="default"/>
                <w:spacing w:val="-85"/>
                <w:sz w:val="18"/>
                <w:szCs w:val="18"/>
              </w:rPr>
              <w:t> </w:t>
            </w:r>
            <w:r>
              <w:rPr>
                <w:rFonts w:ascii="宋体" w:hAnsi="宋体" w:cs="宋体" w:eastAsia="宋体" w:hint="default"/>
                <w:sz w:val="18"/>
                <w:szCs w:val="18"/>
              </w:rPr>
              <w:t>网络产品、电</w:t>
            </w:r>
            <w:r>
              <w:rPr>
                <w:rFonts w:ascii="宋体" w:hAnsi="宋体" w:cs="宋体" w:eastAsia="宋体" w:hint="default"/>
                <w:spacing w:val="-85"/>
                <w:sz w:val="18"/>
                <w:szCs w:val="18"/>
              </w:rPr>
              <w:t> </w:t>
            </w:r>
            <w:r>
              <w:rPr>
                <w:rFonts w:ascii="宋体" w:hAnsi="宋体" w:cs="宋体" w:eastAsia="宋体" w:hint="default"/>
                <w:sz w:val="18"/>
                <w:szCs w:val="18"/>
              </w:rPr>
              <w:t>子产品、数码</w:t>
            </w:r>
            <w:r>
              <w:rPr>
                <w:rFonts w:ascii="宋体" w:hAnsi="宋体" w:cs="宋体" w:eastAsia="宋体" w:hint="default"/>
                <w:spacing w:val="-85"/>
                <w:sz w:val="18"/>
                <w:szCs w:val="18"/>
              </w:rPr>
              <w:t> </w:t>
            </w:r>
            <w:r>
              <w:rPr>
                <w:rFonts w:ascii="宋体" w:hAnsi="宋体" w:cs="宋体" w:eastAsia="宋体" w:hint="default"/>
                <w:sz w:val="18"/>
                <w:szCs w:val="18"/>
              </w:rPr>
              <w:t>产品的销售；</w:t>
            </w:r>
            <w:r>
              <w:rPr>
                <w:rFonts w:ascii="宋体" w:hAnsi="宋体" w:cs="宋体" w:eastAsia="宋体" w:hint="default"/>
                <w:spacing w:val="-85"/>
                <w:sz w:val="18"/>
                <w:szCs w:val="18"/>
              </w:rPr>
              <w:t> </w:t>
            </w:r>
            <w:r>
              <w:rPr>
                <w:rFonts w:ascii="宋体" w:hAnsi="宋体" w:cs="宋体" w:eastAsia="宋体" w:hint="default"/>
                <w:sz w:val="18"/>
                <w:szCs w:val="18"/>
              </w:rPr>
              <w:t>计算机软件系</w:t>
            </w:r>
            <w:r>
              <w:rPr>
                <w:rFonts w:ascii="宋体" w:hAnsi="宋体" w:cs="宋体" w:eastAsia="宋体" w:hint="default"/>
                <w:spacing w:val="-85"/>
                <w:sz w:val="18"/>
                <w:szCs w:val="18"/>
              </w:rPr>
              <w:t> </w:t>
            </w:r>
            <w:r>
              <w:rPr>
                <w:rFonts w:ascii="宋体" w:hAnsi="宋体" w:cs="宋体" w:eastAsia="宋体" w:hint="default"/>
                <w:sz w:val="18"/>
                <w:szCs w:val="18"/>
              </w:rPr>
              <w:t>统集成；国内</w:t>
            </w:r>
            <w:r>
              <w:rPr>
                <w:rFonts w:ascii="宋体" w:hAnsi="宋体" w:cs="宋体" w:eastAsia="宋体" w:hint="default"/>
                <w:spacing w:val="-85"/>
                <w:sz w:val="18"/>
                <w:szCs w:val="18"/>
              </w:rPr>
              <w:t> </w:t>
            </w:r>
            <w:r>
              <w:rPr>
                <w:rFonts w:ascii="宋体" w:hAnsi="宋体" w:cs="宋体" w:eastAsia="宋体" w:hint="default"/>
                <w:sz w:val="18"/>
                <w:szCs w:val="18"/>
              </w:rPr>
              <w:t>贸易；货物及</w:t>
            </w:r>
            <w:r>
              <w:rPr>
                <w:rFonts w:ascii="宋体" w:hAnsi="宋体" w:cs="宋体" w:eastAsia="宋体" w:hint="default"/>
                <w:spacing w:val="-85"/>
                <w:sz w:val="18"/>
                <w:szCs w:val="18"/>
              </w:rPr>
              <w:t> </w:t>
            </w:r>
            <w:r>
              <w:rPr>
                <w:rFonts w:ascii="宋体" w:hAnsi="宋体" w:cs="宋体" w:eastAsia="宋体" w:hint="default"/>
                <w:sz w:val="18"/>
                <w:szCs w:val="18"/>
              </w:rPr>
              <w:t>技术进出口。</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603"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228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69" w:lineRule="auto"/>
              <w:ind w:left="103" w:right="152"/>
              <w:jc w:val="left"/>
              <w:rPr>
                <w:rFonts w:ascii="Times New Roman" w:hAnsi="Times New Roman" w:cs="Times New Roman" w:eastAsia="Times New Roman" w:hint="default"/>
                <w:sz w:val="18"/>
                <w:szCs w:val="18"/>
              </w:rPr>
            </w:pPr>
            <w:r>
              <w:rPr>
                <w:rFonts w:ascii="Times New Roman"/>
                <w:sz w:val="18"/>
              </w:rPr>
              <w:t>LianluoSmartL 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67"/>
              <w:jc w:val="both"/>
              <w:rPr>
                <w:rFonts w:ascii="宋体" w:hAnsi="宋体" w:cs="宋体" w:eastAsia="宋体" w:hint="default"/>
                <w:sz w:val="18"/>
                <w:szCs w:val="18"/>
              </w:rPr>
            </w:pPr>
            <w:r>
              <w:rPr>
                <w:rFonts w:ascii="宋体" w:hAnsi="宋体" w:cs="宋体" w:eastAsia="宋体" w:hint="default"/>
                <w:sz w:val="18"/>
                <w:szCs w:val="18"/>
              </w:rPr>
              <w:t>技术开发、转</w:t>
            </w:r>
            <w:r>
              <w:rPr>
                <w:rFonts w:ascii="宋体" w:hAnsi="宋体" w:cs="宋体" w:eastAsia="宋体" w:hint="default"/>
                <w:spacing w:val="-85"/>
                <w:sz w:val="18"/>
                <w:szCs w:val="18"/>
              </w:rPr>
              <w:t> </w:t>
            </w:r>
            <w:r>
              <w:rPr>
                <w:rFonts w:ascii="宋体" w:hAnsi="宋体" w:cs="宋体" w:eastAsia="宋体" w:hint="default"/>
                <w:sz w:val="18"/>
                <w:szCs w:val="18"/>
              </w:rPr>
              <w:t>让、咨询、服</w:t>
            </w:r>
            <w:r>
              <w:rPr>
                <w:rFonts w:ascii="宋体" w:hAnsi="宋体" w:cs="宋体" w:eastAsia="宋体" w:hint="default"/>
                <w:spacing w:val="-85"/>
                <w:sz w:val="18"/>
                <w:szCs w:val="18"/>
              </w:rPr>
              <w:t> </w:t>
            </w:r>
            <w:r>
              <w:rPr>
                <w:rFonts w:ascii="宋体" w:hAnsi="宋体" w:cs="宋体" w:eastAsia="宋体" w:hint="default"/>
                <w:sz w:val="18"/>
                <w:szCs w:val="18"/>
              </w:rPr>
              <w:t>务；销售变压</w:t>
            </w:r>
            <w:r>
              <w:rPr>
                <w:rFonts w:ascii="宋体" w:hAnsi="宋体" w:cs="宋体" w:eastAsia="宋体" w:hint="default"/>
                <w:spacing w:val="-85"/>
                <w:sz w:val="18"/>
                <w:szCs w:val="18"/>
              </w:rPr>
              <w:t> </w:t>
            </w:r>
            <w:r>
              <w:rPr>
                <w:rFonts w:ascii="宋体" w:hAnsi="宋体" w:cs="宋体" w:eastAsia="宋体" w:hint="default"/>
                <w:sz w:val="18"/>
                <w:szCs w:val="18"/>
              </w:rPr>
              <w:t>吸附制氧模块</w:t>
            </w:r>
            <w:r>
              <w:rPr>
                <w:rFonts w:ascii="宋体" w:hAnsi="宋体" w:cs="宋体" w:eastAsia="宋体" w:hint="default"/>
                <w:spacing w:val="-85"/>
                <w:sz w:val="18"/>
                <w:szCs w:val="18"/>
              </w:rPr>
              <w:t> </w:t>
            </w:r>
            <w:r>
              <w:rPr>
                <w:rFonts w:ascii="宋体" w:hAnsi="宋体" w:cs="宋体" w:eastAsia="宋体" w:hint="default"/>
                <w:sz w:val="18"/>
                <w:szCs w:val="18"/>
              </w:rPr>
              <w:t>装置、呼吸机</w:t>
            </w:r>
            <w:r>
              <w:rPr>
                <w:rFonts w:ascii="宋体" w:hAnsi="宋体" w:cs="宋体" w:eastAsia="宋体" w:hint="default"/>
                <w:spacing w:val="-85"/>
                <w:sz w:val="18"/>
                <w:szCs w:val="18"/>
              </w:rPr>
              <w:t> </w:t>
            </w:r>
            <w:r>
              <w:rPr>
                <w:rFonts w:ascii="宋体" w:hAnsi="宋体" w:cs="宋体" w:eastAsia="宋体" w:hint="default"/>
                <w:sz w:val="18"/>
                <w:szCs w:val="18"/>
              </w:rPr>
              <w:t>呼气加温过滤</w:t>
            </w:r>
            <w:r>
              <w:rPr>
                <w:rFonts w:ascii="宋体" w:hAnsi="宋体" w:cs="宋体" w:eastAsia="宋体" w:hint="default"/>
                <w:spacing w:val="-85"/>
                <w:sz w:val="18"/>
                <w:szCs w:val="18"/>
              </w:rPr>
              <w:t> </w:t>
            </w:r>
            <w:r>
              <w:rPr>
                <w:rFonts w:ascii="宋体" w:hAnsi="宋体" w:cs="宋体" w:eastAsia="宋体" w:hint="default"/>
                <w:sz w:val="18"/>
                <w:szCs w:val="18"/>
              </w:rPr>
              <w:t>器装置及部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30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4"/>
              <w:ind w:left="102" w:right="167"/>
              <w:jc w:val="both"/>
              <w:rPr>
                <w:rFonts w:ascii="宋体" w:hAnsi="宋体" w:cs="宋体" w:eastAsia="宋体" w:hint="default"/>
                <w:sz w:val="18"/>
                <w:szCs w:val="18"/>
              </w:rPr>
            </w:pPr>
            <w:r>
              <w:rPr>
                <w:rFonts w:ascii="宋体" w:hAnsi="宋体" w:cs="宋体" w:eastAsia="宋体" w:hint="default"/>
                <w:sz w:val="18"/>
                <w:szCs w:val="18"/>
              </w:rPr>
              <w:t>件、直流无刷</w:t>
            </w:r>
            <w:r>
              <w:rPr>
                <w:rFonts w:ascii="宋体" w:hAnsi="宋体" w:cs="宋体" w:eastAsia="宋体" w:hint="default"/>
                <w:spacing w:val="-85"/>
                <w:sz w:val="18"/>
                <w:szCs w:val="18"/>
              </w:rPr>
              <w:t> </w:t>
            </w:r>
            <w:r>
              <w:rPr>
                <w:rFonts w:ascii="宋体" w:hAnsi="宋体" w:cs="宋体" w:eastAsia="宋体" w:hint="default"/>
                <w:sz w:val="18"/>
                <w:szCs w:val="18"/>
              </w:rPr>
              <w:t>电机驱动模块</w:t>
            </w:r>
            <w:r>
              <w:rPr>
                <w:rFonts w:ascii="宋体" w:hAnsi="宋体" w:cs="宋体" w:eastAsia="宋体" w:hint="default"/>
                <w:spacing w:val="-85"/>
                <w:sz w:val="18"/>
                <w:szCs w:val="18"/>
              </w:rPr>
              <w:t> </w:t>
            </w:r>
            <w:r>
              <w:rPr>
                <w:rFonts w:ascii="宋体" w:hAnsi="宋体" w:cs="宋体" w:eastAsia="宋体" w:hint="default"/>
                <w:sz w:val="18"/>
                <w:szCs w:val="18"/>
              </w:rPr>
              <w:t>装置及部件、</w:t>
            </w:r>
            <w:r>
              <w:rPr>
                <w:rFonts w:ascii="宋体" w:hAnsi="宋体" w:cs="宋体" w:eastAsia="宋体" w:hint="default"/>
                <w:spacing w:val="-85"/>
                <w:sz w:val="18"/>
                <w:szCs w:val="18"/>
              </w:rPr>
              <w:t> </w:t>
            </w:r>
            <w:r>
              <w:rPr>
                <w:rFonts w:ascii="宋体" w:hAnsi="宋体" w:cs="宋体" w:eastAsia="宋体" w:hint="default"/>
                <w:sz w:val="18"/>
                <w:szCs w:val="18"/>
              </w:rPr>
              <w:t>医用微型直流</w:t>
            </w:r>
            <w:r>
              <w:rPr>
                <w:rFonts w:ascii="宋体" w:hAnsi="宋体" w:cs="宋体" w:eastAsia="宋体" w:hint="default"/>
                <w:spacing w:val="-85"/>
                <w:sz w:val="18"/>
                <w:szCs w:val="18"/>
              </w:rPr>
              <w:t> </w:t>
            </w:r>
            <w:r>
              <w:rPr>
                <w:rFonts w:ascii="宋体" w:hAnsi="宋体" w:cs="宋体" w:eastAsia="宋体" w:hint="default"/>
                <w:sz w:val="18"/>
                <w:szCs w:val="18"/>
              </w:rPr>
              <w:t>无刷涡轮风机</w:t>
            </w:r>
            <w:r>
              <w:rPr>
                <w:rFonts w:ascii="宋体" w:hAnsi="宋体" w:cs="宋体" w:eastAsia="宋体" w:hint="default"/>
                <w:spacing w:val="-85"/>
                <w:sz w:val="18"/>
                <w:szCs w:val="18"/>
              </w:rPr>
              <w:t> </w:t>
            </w:r>
            <w:r>
              <w:rPr>
                <w:rFonts w:ascii="宋体" w:hAnsi="宋体" w:cs="宋体" w:eastAsia="宋体" w:hint="default"/>
                <w:sz w:val="18"/>
                <w:szCs w:val="18"/>
              </w:rPr>
              <w:t>设备及部件</w:t>
            </w:r>
          </w:p>
          <w:p>
            <w:pPr>
              <w:pStyle w:val="TableParagraph"/>
              <w:spacing w:line="324" w:lineRule="auto" w:before="20"/>
              <w:ind w:left="102" w:right="14"/>
              <w:jc w:val="left"/>
              <w:rPr>
                <w:rFonts w:ascii="宋体" w:hAnsi="宋体" w:cs="宋体" w:eastAsia="宋体" w:hint="default"/>
                <w:sz w:val="18"/>
                <w:szCs w:val="18"/>
              </w:rPr>
            </w:pPr>
            <w:r>
              <w:rPr>
                <w:rFonts w:ascii="宋体" w:hAnsi="宋体" w:cs="宋体" w:eastAsia="宋体" w:hint="default"/>
                <w:sz w:val="18"/>
                <w:szCs w:val="18"/>
              </w:rPr>
              <w:t>（以上不含医</w:t>
            </w:r>
            <w:r>
              <w:rPr>
                <w:rFonts w:ascii="宋体" w:hAnsi="宋体" w:cs="宋体" w:eastAsia="宋体" w:hint="default"/>
                <w:spacing w:val="-85"/>
                <w:sz w:val="18"/>
                <w:szCs w:val="18"/>
              </w:rPr>
              <w:t> </w:t>
            </w:r>
            <w:r>
              <w:rPr>
                <w:rFonts w:ascii="宋体" w:hAnsi="宋体" w:cs="宋体" w:eastAsia="宋体" w:hint="default"/>
                <w:sz w:val="18"/>
                <w:szCs w:val="18"/>
              </w:rPr>
              <w:t>疗器械）；软</w:t>
            </w:r>
            <w:r>
              <w:rPr>
                <w:rFonts w:ascii="宋体" w:hAnsi="宋体" w:cs="宋体" w:eastAsia="宋体" w:hint="default"/>
                <w:spacing w:val="-85"/>
                <w:sz w:val="18"/>
                <w:szCs w:val="18"/>
              </w:rPr>
              <w:t> </w:t>
            </w:r>
            <w:r>
              <w:rPr>
                <w:rFonts w:ascii="宋体" w:hAnsi="宋体" w:cs="宋体" w:eastAsia="宋体" w:hint="default"/>
                <w:sz w:val="18"/>
                <w:szCs w:val="18"/>
              </w:rPr>
              <w:t>件开发；企业</w:t>
            </w:r>
            <w:r>
              <w:rPr>
                <w:rFonts w:ascii="宋体" w:hAnsi="宋体" w:cs="宋体" w:eastAsia="宋体" w:hint="default"/>
                <w:spacing w:val="-85"/>
                <w:sz w:val="18"/>
                <w:szCs w:val="18"/>
              </w:rPr>
              <w:t> </w:t>
            </w:r>
            <w:r>
              <w:rPr>
                <w:rFonts w:ascii="宋体" w:hAnsi="宋体" w:cs="宋体" w:eastAsia="宋体" w:hint="default"/>
                <w:sz w:val="18"/>
                <w:szCs w:val="18"/>
              </w:rPr>
              <w:t>管理咨询；销</w:t>
            </w:r>
            <w:r>
              <w:rPr>
                <w:rFonts w:ascii="宋体" w:hAnsi="宋体" w:cs="宋体" w:eastAsia="宋体" w:hint="default"/>
                <w:spacing w:val="-85"/>
                <w:sz w:val="18"/>
                <w:szCs w:val="18"/>
              </w:rPr>
              <w:t> </w:t>
            </w:r>
            <w:r>
              <w:rPr>
                <w:rFonts w:ascii="宋体" w:hAnsi="宋体" w:cs="宋体" w:eastAsia="宋体" w:hint="default"/>
                <w:sz w:val="18"/>
                <w:szCs w:val="18"/>
              </w:rPr>
              <w:t>售医疗器械、</w:t>
            </w:r>
            <w:r>
              <w:rPr>
                <w:rFonts w:ascii="宋体" w:hAnsi="宋体" w:cs="宋体" w:eastAsia="宋体" w:hint="default"/>
                <w:spacing w:val="-85"/>
                <w:sz w:val="18"/>
                <w:szCs w:val="18"/>
              </w:rPr>
              <w:t> </w:t>
            </w:r>
            <w:r>
              <w:rPr>
                <w:rFonts w:ascii="宋体" w:hAnsi="宋体" w:cs="宋体" w:eastAsia="宋体" w:hint="default"/>
                <w:sz w:val="18"/>
                <w:szCs w:val="18"/>
              </w:rPr>
              <w:t>计算机软硬件</w:t>
            </w:r>
            <w:r>
              <w:rPr>
                <w:rFonts w:ascii="宋体" w:hAnsi="宋体" w:cs="宋体" w:eastAsia="宋体" w:hint="default"/>
                <w:spacing w:val="-85"/>
                <w:sz w:val="18"/>
                <w:szCs w:val="18"/>
              </w:rPr>
              <w:t> </w:t>
            </w:r>
            <w:r>
              <w:rPr>
                <w:rFonts w:ascii="宋体" w:hAnsi="宋体" w:cs="宋体" w:eastAsia="宋体" w:hint="default"/>
                <w:sz w:val="18"/>
                <w:szCs w:val="18"/>
              </w:rPr>
              <w:t>及外围设备、</w:t>
            </w:r>
            <w:r>
              <w:rPr>
                <w:rFonts w:ascii="宋体" w:hAnsi="宋体" w:cs="宋体" w:eastAsia="宋体" w:hint="default"/>
                <w:spacing w:val="-85"/>
                <w:sz w:val="18"/>
                <w:szCs w:val="18"/>
              </w:rPr>
              <w:t> </w:t>
            </w:r>
            <w:r>
              <w:rPr>
                <w:rFonts w:ascii="宋体" w:hAnsi="宋体" w:cs="宋体" w:eastAsia="宋体" w:hint="default"/>
                <w:sz w:val="18"/>
                <w:szCs w:val="18"/>
              </w:rPr>
              <w:t>工艺品、塑料</w:t>
            </w:r>
            <w:r>
              <w:rPr>
                <w:rFonts w:ascii="宋体" w:hAnsi="宋体" w:cs="宋体" w:eastAsia="宋体" w:hint="default"/>
                <w:spacing w:val="-85"/>
                <w:sz w:val="18"/>
                <w:szCs w:val="18"/>
              </w:rPr>
              <w:t> </w:t>
            </w:r>
            <w:r>
              <w:rPr>
                <w:rFonts w:ascii="宋体" w:hAnsi="宋体" w:cs="宋体" w:eastAsia="宋体" w:hint="default"/>
                <w:sz w:val="18"/>
                <w:szCs w:val="18"/>
              </w:rPr>
              <w:t>制品、文化用</w:t>
            </w:r>
            <w:r>
              <w:rPr>
                <w:rFonts w:ascii="宋体" w:hAnsi="宋体" w:cs="宋体" w:eastAsia="宋体" w:hint="default"/>
                <w:spacing w:val="-85"/>
                <w:sz w:val="18"/>
                <w:szCs w:val="18"/>
              </w:rPr>
              <w:t> </w:t>
            </w:r>
            <w:r>
              <w:rPr>
                <w:rFonts w:ascii="宋体" w:hAnsi="宋体" w:cs="宋体" w:eastAsia="宋体" w:hint="default"/>
                <w:spacing w:val="-4"/>
                <w:sz w:val="18"/>
                <w:szCs w:val="18"/>
              </w:rPr>
              <w:t>品、电子产品、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五金交电；生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产变压吸附制</w:t>
            </w:r>
            <w:r>
              <w:rPr>
                <w:rFonts w:ascii="宋体" w:hAnsi="宋体" w:cs="宋体" w:eastAsia="宋体" w:hint="default"/>
                <w:spacing w:val="-85"/>
                <w:sz w:val="18"/>
                <w:szCs w:val="18"/>
              </w:rPr>
              <w:t> </w:t>
            </w:r>
            <w:r>
              <w:rPr>
                <w:rFonts w:ascii="宋体" w:hAnsi="宋体" w:cs="宋体" w:eastAsia="宋体" w:hint="default"/>
                <w:sz w:val="18"/>
                <w:szCs w:val="18"/>
              </w:rPr>
              <w:t>氧模块装置、</w:t>
            </w:r>
            <w:r>
              <w:rPr>
                <w:rFonts w:ascii="宋体" w:hAnsi="宋体" w:cs="宋体" w:eastAsia="宋体" w:hint="default"/>
                <w:spacing w:val="-85"/>
                <w:sz w:val="18"/>
                <w:szCs w:val="18"/>
              </w:rPr>
              <w:t> </w:t>
            </w:r>
            <w:r>
              <w:rPr>
                <w:rFonts w:ascii="宋体" w:hAnsi="宋体" w:cs="宋体" w:eastAsia="宋体" w:hint="default"/>
                <w:sz w:val="18"/>
                <w:szCs w:val="18"/>
              </w:rPr>
              <w:t>呼吸机呼气加</w:t>
            </w:r>
            <w:r>
              <w:rPr>
                <w:rFonts w:ascii="宋体" w:hAnsi="宋体" w:cs="宋体" w:eastAsia="宋体" w:hint="default"/>
                <w:spacing w:val="-85"/>
                <w:sz w:val="18"/>
                <w:szCs w:val="18"/>
              </w:rPr>
              <w:t> </w:t>
            </w:r>
            <w:r>
              <w:rPr>
                <w:rFonts w:ascii="宋体" w:hAnsi="宋体" w:cs="宋体" w:eastAsia="宋体" w:hint="default"/>
                <w:sz w:val="18"/>
                <w:szCs w:val="18"/>
              </w:rPr>
              <w:t>温过滤器装置</w:t>
            </w:r>
            <w:r>
              <w:rPr>
                <w:rFonts w:ascii="宋体" w:hAnsi="宋体" w:cs="宋体" w:eastAsia="宋体" w:hint="default"/>
                <w:spacing w:val="-85"/>
                <w:sz w:val="18"/>
                <w:szCs w:val="18"/>
              </w:rPr>
              <w:t> </w:t>
            </w:r>
            <w:r>
              <w:rPr>
                <w:rFonts w:ascii="宋体" w:hAnsi="宋体" w:cs="宋体" w:eastAsia="宋体" w:hint="default"/>
                <w:sz w:val="18"/>
                <w:szCs w:val="18"/>
              </w:rPr>
              <w:t>及部件、直流</w:t>
            </w:r>
            <w:r>
              <w:rPr>
                <w:rFonts w:ascii="宋体" w:hAnsi="宋体" w:cs="宋体" w:eastAsia="宋体" w:hint="default"/>
                <w:spacing w:val="-85"/>
                <w:sz w:val="18"/>
                <w:szCs w:val="18"/>
              </w:rPr>
              <w:t> </w:t>
            </w:r>
            <w:r>
              <w:rPr>
                <w:rFonts w:ascii="宋体" w:hAnsi="宋体" w:cs="宋体" w:eastAsia="宋体" w:hint="default"/>
                <w:sz w:val="18"/>
                <w:szCs w:val="18"/>
              </w:rPr>
              <w:t>无刷电机驱动</w:t>
            </w:r>
            <w:r>
              <w:rPr>
                <w:rFonts w:ascii="宋体" w:hAnsi="宋体" w:cs="宋体" w:eastAsia="宋体" w:hint="default"/>
                <w:spacing w:val="-85"/>
                <w:sz w:val="18"/>
                <w:szCs w:val="18"/>
              </w:rPr>
              <w:t> </w:t>
            </w:r>
            <w:r>
              <w:rPr>
                <w:rFonts w:ascii="宋体" w:hAnsi="宋体" w:cs="宋体" w:eastAsia="宋体" w:hint="default"/>
                <w:sz w:val="18"/>
                <w:szCs w:val="18"/>
              </w:rPr>
              <w:t>模块装置及部</w:t>
            </w:r>
            <w:r>
              <w:rPr>
                <w:rFonts w:ascii="宋体" w:hAnsi="宋体" w:cs="宋体" w:eastAsia="宋体" w:hint="default"/>
                <w:spacing w:val="-85"/>
                <w:sz w:val="18"/>
                <w:szCs w:val="18"/>
              </w:rPr>
              <w:t> </w:t>
            </w:r>
            <w:r>
              <w:rPr>
                <w:rFonts w:ascii="宋体" w:hAnsi="宋体" w:cs="宋体" w:eastAsia="宋体" w:hint="default"/>
                <w:sz w:val="18"/>
                <w:szCs w:val="18"/>
              </w:rPr>
              <w:t>件、医用微型</w:t>
            </w:r>
            <w:r>
              <w:rPr>
                <w:rFonts w:ascii="宋体" w:hAnsi="宋体" w:cs="宋体" w:eastAsia="宋体" w:hint="default"/>
                <w:spacing w:val="-85"/>
                <w:sz w:val="18"/>
                <w:szCs w:val="18"/>
              </w:rPr>
              <w:t> </w:t>
            </w:r>
            <w:r>
              <w:rPr>
                <w:rFonts w:ascii="宋体" w:hAnsi="宋体" w:cs="宋体" w:eastAsia="宋体" w:hint="default"/>
                <w:sz w:val="18"/>
                <w:szCs w:val="18"/>
              </w:rPr>
              <w:t>直流无刷涡轮</w:t>
            </w:r>
            <w:r>
              <w:rPr>
                <w:rFonts w:ascii="宋体" w:hAnsi="宋体" w:cs="宋体" w:eastAsia="宋体" w:hint="default"/>
                <w:spacing w:val="-85"/>
                <w:sz w:val="18"/>
                <w:szCs w:val="18"/>
              </w:rPr>
              <w:t> </w:t>
            </w:r>
            <w:r>
              <w:rPr>
                <w:rFonts w:ascii="宋体" w:hAnsi="宋体" w:cs="宋体" w:eastAsia="宋体" w:hint="default"/>
                <w:sz w:val="18"/>
                <w:szCs w:val="18"/>
              </w:rPr>
              <w:t>风机设备及部</w:t>
            </w:r>
            <w:r>
              <w:rPr>
                <w:rFonts w:ascii="宋体" w:hAnsi="宋体" w:cs="宋体" w:eastAsia="宋体" w:hint="default"/>
                <w:spacing w:val="-85"/>
                <w:sz w:val="18"/>
                <w:szCs w:val="18"/>
              </w:rPr>
              <w:t> </w:t>
            </w:r>
            <w:r>
              <w:rPr>
                <w:rFonts w:ascii="宋体" w:hAnsi="宋体" w:cs="宋体" w:eastAsia="宋体" w:hint="default"/>
                <w:sz w:val="18"/>
                <w:szCs w:val="18"/>
              </w:rPr>
              <w:t>件（以上不含</w:t>
            </w:r>
            <w:r>
              <w:rPr>
                <w:rFonts w:ascii="宋体" w:hAnsi="宋体" w:cs="宋体" w:eastAsia="宋体" w:hint="default"/>
                <w:spacing w:val="-85"/>
                <w:sz w:val="18"/>
                <w:szCs w:val="18"/>
              </w:rPr>
              <w:t> </w:t>
            </w:r>
            <w:r>
              <w:rPr>
                <w:rFonts w:ascii="宋体" w:hAnsi="宋体" w:cs="宋体" w:eastAsia="宋体" w:hint="default"/>
                <w:sz w:val="18"/>
                <w:szCs w:val="18"/>
              </w:rPr>
              <w:t>医疗器械）。</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51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34"/>
              <w:ind w:left="103" w:right="169"/>
              <w:jc w:val="both"/>
              <w:rPr>
                <w:rFonts w:ascii="宋体" w:hAnsi="宋体" w:cs="宋体" w:eastAsia="宋体" w:hint="default"/>
                <w:sz w:val="18"/>
                <w:szCs w:val="18"/>
              </w:rPr>
            </w:pPr>
            <w:r>
              <w:rPr>
                <w:rFonts w:ascii="宋体" w:hAnsi="宋体" w:cs="宋体" w:eastAsia="宋体" w:hint="default"/>
                <w:sz w:val="18"/>
                <w:szCs w:val="18"/>
              </w:rPr>
              <w:t>北京德海尔医</w:t>
            </w:r>
            <w:r>
              <w:rPr>
                <w:rFonts w:ascii="宋体" w:hAnsi="宋体" w:cs="宋体" w:eastAsia="宋体" w:hint="default"/>
                <w:spacing w:val="-85"/>
                <w:sz w:val="18"/>
                <w:szCs w:val="18"/>
              </w:rPr>
              <w:t> </w:t>
            </w:r>
            <w:r>
              <w:rPr>
                <w:rFonts w:ascii="宋体" w:hAnsi="宋体" w:cs="宋体" w:eastAsia="宋体" w:hint="default"/>
                <w:sz w:val="18"/>
                <w:szCs w:val="18"/>
              </w:rPr>
              <w:t>疗技术有限公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z w:val="18"/>
                <w:szCs w:val="18"/>
              </w:rPr>
              <w:t>研发、生产Ⅲ</w:t>
            </w:r>
          </w:p>
          <w:p>
            <w:pPr>
              <w:pStyle w:val="TableParagraph"/>
              <w:spacing w:line="316" w:lineRule="auto" w:before="82"/>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-6854-3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呼吸麻</w:t>
            </w:r>
            <w:r>
              <w:rPr>
                <w:rFonts w:ascii="宋体" w:hAnsi="宋体" w:cs="宋体" w:eastAsia="宋体" w:hint="default"/>
                <w:spacing w:val="1"/>
                <w:w w:val="99"/>
                <w:sz w:val="18"/>
                <w:szCs w:val="18"/>
              </w:rPr>
              <w:t> </w:t>
            </w:r>
            <w:r>
              <w:rPr>
                <w:rFonts w:ascii="宋体" w:hAnsi="宋体" w:cs="宋体" w:eastAsia="宋体" w:hint="default"/>
                <w:sz w:val="18"/>
                <w:szCs w:val="18"/>
              </w:rPr>
              <w:t>醉设备及部</w:t>
            </w:r>
            <w:r>
              <w:rPr>
                <w:rFonts w:ascii="宋体" w:hAnsi="宋体" w:cs="宋体" w:eastAsia="宋体" w:hint="default"/>
                <w:spacing w:val="-86"/>
                <w:sz w:val="18"/>
                <w:szCs w:val="18"/>
              </w:rPr>
              <w:t> </w:t>
            </w:r>
            <w:r>
              <w:rPr>
                <w:rFonts w:ascii="宋体" w:hAnsi="宋体" w:cs="宋体" w:eastAsia="宋体" w:hint="default"/>
                <w:sz w:val="18"/>
                <w:szCs w:val="18"/>
              </w:rPr>
              <w:t>件，Ⅱ</w:t>
            </w:r>
            <w:r>
              <w:rPr>
                <w:rFonts w:ascii="Times New Roman" w:hAnsi="Times New Roman" w:cs="Times New Roman" w:eastAsia="Times New Roman" w:hint="default"/>
                <w:sz w:val="18"/>
                <w:szCs w:val="18"/>
              </w:rPr>
              <w:t>-6821-9</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无创监护仪</w:t>
            </w:r>
            <w:r>
              <w:rPr>
                <w:rFonts w:ascii="宋体" w:hAnsi="宋体" w:cs="宋体" w:eastAsia="宋体" w:hint="default"/>
                <w:spacing w:val="-86"/>
                <w:sz w:val="18"/>
                <w:szCs w:val="18"/>
              </w:rPr>
              <w:t> </w:t>
            </w:r>
            <w:r>
              <w:rPr>
                <w:rFonts w:ascii="宋体" w:hAnsi="宋体" w:cs="宋体" w:eastAsia="宋体" w:hint="default"/>
                <w:sz w:val="18"/>
                <w:szCs w:val="18"/>
              </w:rPr>
              <w:t>器，Ⅱ</w:t>
            </w:r>
          </w:p>
          <w:p>
            <w:pPr>
              <w:pStyle w:val="TableParagraph"/>
              <w:spacing w:line="240" w:lineRule="auto" w:before="2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-6830-2X</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射线</w:t>
            </w:r>
          </w:p>
          <w:p>
            <w:pPr>
              <w:pStyle w:val="TableParagraph"/>
              <w:spacing w:line="319" w:lineRule="auto" w:before="70"/>
              <w:ind w:left="102" w:right="102"/>
              <w:jc w:val="left"/>
              <w:rPr>
                <w:rFonts w:ascii="宋体" w:hAnsi="宋体" w:cs="宋体" w:eastAsia="宋体" w:hint="default"/>
                <w:sz w:val="18"/>
                <w:szCs w:val="18"/>
              </w:rPr>
            </w:pPr>
            <w:r>
              <w:rPr>
                <w:rFonts w:ascii="宋体" w:hAnsi="宋体" w:cs="宋体" w:eastAsia="宋体" w:hint="default"/>
                <w:sz w:val="18"/>
                <w:szCs w:val="18"/>
              </w:rPr>
              <w:t>诊断设备及高</w:t>
            </w:r>
            <w:r>
              <w:rPr>
                <w:rFonts w:ascii="宋体" w:hAnsi="宋体" w:cs="宋体" w:eastAsia="宋体" w:hint="default"/>
                <w:spacing w:val="-85"/>
                <w:sz w:val="18"/>
                <w:szCs w:val="18"/>
              </w:rPr>
              <w:t> </w:t>
            </w:r>
            <w:r>
              <w:rPr>
                <w:rFonts w:ascii="宋体" w:hAnsi="宋体" w:cs="宋体" w:eastAsia="宋体" w:hint="default"/>
                <w:sz w:val="18"/>
                <w:szCs w:val="18"/>
              </w:rPr>
              <w:t>压发生装置，</w:t>
            </w:r>
            <w:r>
              <w:rPr>
                <w:rFonts w:ascii="宋体" w:hAnsi="宋体" w:cs="宋体" w:eastAsia="宋体" w:hint="default"/>
                <w:spacing w:val="-85"/>
                <w:sz w:val="18"/>
                <w:szCs w:val="18"/>
              </w:rPr>
              <w:t> </w:t>
            </w:r>
            <w:r>
              <w:rPr>
                <w:rFonts w:ascii="宋体" w:hAnsi="宋体" w:cs="宋体" w:eastAsia="宋体" w:hint="default"/>
                <w:sz w:val="18"/>
                <w:szCs w:val="18"/>
              </w:rPr>
              <w:t>Ⅱ</w:t>
            </w:r>
            <w:r>
              <w:rPr>
                <w:rFonts w:ascii="Times New Roman" w:hAnsi="Times New Roman" w:cs="Times New Roman" w:eastAsia="Times New Roman" w:hint="default"/>
                <w:sz w:val="18"/>
                <w:szCs w:val="18"/>
              </w:rPr>
              <w:t>-6854-8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医用</w:t>
            </w:r>
            <w:r>
              <w:rPr>
                <w:rFonts w:ascii="宋体" w:hAnsi="宋体" w:cs="宋体" w:eastAsia="宋体" w:hint="default"/>
                <w:spacing w:val="1"/>
                <w:sz w:val="18"/>
                <w:szCs w:val="18"/>
              </w:rPr>
              <w:t> </w:t>
            </w:r>
            <w:r>
              <w:rPr>
                <w:rFonts w:ascii="宋体" w:hAnsi="宋体" w:cs="宋体" w:eastAsia="宋体" w:hint="default"/>
                <w:sz w:val="18"/>
                <w:szCs w:val="18"/>
              </w:rPr>
              <w:t>制气设备，Ⅱ</w:t>
            </w:r>
          </w:p>
          <w:p>
            <w:pPr>
              <w:pStyle w:val="TableParagraph"/>
              <w:spacing w:line="307" w:lineRule="auto" w:before="24"/>
              <w:ind w:left="102" w:right="241"/>
              <w:jc w:val="left"/>
              <w:rPr>
                <w:rFonts w:ascii="宋体" w:hAnsi="宋体" w:cs="宋体" w:eastAsia="宋体" w:hint="default"/>
                <w:sz w:val="18"/>
                <w:szCs w:val="18"/>
              </w:rPr>
            </w:pPr>
            <w:r>
              <w:rPr>
                <w:rFonts w:ascii="Times New Roman" w:hAnsi="Times New Roman" w:cs="Times New Roman" w:eastAsia="Times New Roman" w:hint="default"/>
                <w:sz w:val="18"/>
                <w:szCs w:val="18"/>
              </w:rPr>
              <w:t>-6854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医用空</w:t>
            </w:r>
            <w:r>
              <w:rPr>
                <w:rFonts w:ascii="宋体" w:hAnsi="宋体" w:cs="宋体" w:eastAsia="宋体" w:hint="default"/>
                <w:spacing w:val="1"/>
                <w:w w:val="99"/>
                <w:sz w:val="18"/>
                <w:szCs w:val="18"/>
              </w:rPr>
              <w:t> </w:t>
            </w:r>
            <w:r>
              <w:rPr>
                <w:rFonts w:ascii="宋体" w:hAnsi="宋体" w:cs="宋体" w:eastAsia="宋体" w:hint="default"/>
                <w:sz w:val="18"/>
                <w:szCs w:val="18"/>
              </w:rPr>
              <w:t>压机，Ⅱ</w:t>
            </w:r>
          </w:p>
          <w:p>
            <w:pPr>
              <w:pStyle w:val="TableParagraph"/>
              <w:spacing w:line="240" w:lineRule="auto" w:before="3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-6854-2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呼吸治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784" w:right="0"/>
              <w:jc w:val="left"/>
              <w:rPr>
                <w:rFonts w:ascii="Times New Roman" w:hAnsi="Times New Roman" w:cs="Times New Roman" w:eastAsia="Times New Roman" w:hint="default"/>
                <w:sz w:val="18"/>
                <w:szCs w:val="18"/>
              </w:rPr>
            </w:pPr>
            <w:r>
              <w:rPr>
                <w:rFonts w:ascii="Times New Roman"/>
                <w:sz w:val="18"/>
              </w:rPr>
              <w:t>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834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
              <w:ind w:left="102" w:right="103"/>
              <w:jc w:val="left"/>
              <w:rPr>
                <w:rFonts w:ascii="宋体" w:hAnsi="宋体" w:cs="宋体" w:eastAsia="宋体" w:hint="default"/>
                <w:sz w:val="18"/>
                <w:szCs w:val="18"/>
              </w:rPr>
            </w:pPr>
            <w:r>
              <w:rPr>
                <w:rFonts w:ascii="宋体" w:hAnsi="宋体" w:cs="宋体" w:eastAsia="宋体" w:hint="default"/>
                <w:sz w:val="18"/>
                <w:szCs w:val="18"/>
              </w:rPr>
              <w:t>疗仪；销售自</w:t>
            </w:r>
            <w:r>
              <w:rPr>
                <w:rFonts w:ascii="宋体" w:hAnsi="宋体" w:cs="宋体" w:eastAsia="宋体" w:hint="default"/>
                <w:spacing w:val="-85"/>
                <w:sz w:val="18"/>
                <w:szCs w:val="18"/>
              </w:rPr>
              <w:t> </w:t>
            </w:r>
            <w:r>
              <w:rPr>
                <w:rFonts w:ascii="宋体" w:hAnsi="宋体" w:cs="宋体" w:eastAsia="宋体" w:hint="default"/>
                <w:sz w:val="18"/>
                <w:szCs w:val="18"/>
              </w:rPr>
              <w:t>产产品；</w:t>
            </w:r>
            <w:r>
              <w:rPr>
                <w:rFonts w:ascii="Times New Roman" w:hAnsi="Times New Roman" w:cs="Times New Roman" w:eastAsia="Times New Roman" w:hint="default"/>
                <w:sz w:val="18"/>
                <w:szCs w:val="18"/>
              </w:rPr>
              <w:t>III</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类</w:t>
            </w:r>
            <w:r>
              <w:rPr>
                <w:rFonts w:ascii="Times New Roman" w:hAnsi="Times New Roman" w:cs="Times New Roman" w:eastAsia="Times New Roman" w:hint="default"/>
                <w:sz w:val="18"/>
                <w:szCs w:val="18"/>
              </w:rPr>
              <w:t>:6830 </w:t>
            </w:r>
            <w:r>
              <w:rPr>
                <w:rFonts w:ascii="宋体" w:hAnsi="宋体" w:cs="宋体" w:eastAsia="宋体" w:hint="default"/>
                <w:sz w:val="18"/>
                <w:szCs w:val="18"/>
              </w:rPr>
              <w:t>医用</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射线设备、</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6854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手术室、</w:t>
            </w:r>
            <w:r>
              <w:rPr>
                <w:rFonts w:ascii="宋体" w:hAnsi="宋体" w:cs="宋体" w:eastAsia="宋体" w:hint="default"/>
                <w:spacing w:val="1"/>
                <w:sz w:val="18"/>
                <w:szCs w:val="18"/>
              </w:rPr>
              <w:t> </w:t>
            </w:r>
            <w:r>
              <w:rPr>
                <w:rFonts w:ascii="宋体" w:hAnsi="宋体" w:cs="宋体" w:eastAsia="宋体" w:hint="default"/>
                <w:sz w:val="18"/>
                <w:szCs w:val="18"/>
              </w:rPr>
              <w:t>急救室、诊疗</w:t>
            </w:r>
            <w:r>
              <w:rPr>
                <w:rFonts w:ascii="宋体" w:hAnsi="宋体" w:cs="宋体" w:eastAsia="宋体" w:hint="default"/>
                <w:spacing w:val="-85"/>
                <w:sz w:val="18"/>
                <w:szCs w:val="18"/>
              </w:rPr>
              <w:t> </w:t>
            </w:r>
            <w:r>
              <w:rPr>
                <w:rFonts w:ascii="宋体" w:hAnsi="宋体" w:cs="宋体" w:eastAsia="宋体" w:hint="default"/>
                <w:sz w:val="18"/>
                <w:szCs w:val="18"/>
              </w:rPr>
              <w:t>室设备及器</w:t>
            </w:r>
            <w:r>
              <w:rPr>
                <w:rFonts w:ascii="宋体" w:hAnsi="宋体" w:cs="宋体" w:eastAsia="宋体" w:hint="default"/>
                <w:spacing w:val="-85"/>
                <w:sz w:val="18"/>
                <w:szCs w:val="18"/>
              </w:rPr>
              <w:t> </w:t>
            </w:r>
            <w:r>
              <w:rPr>
                <w:rFonts w:ascii="宋体" w:hAnsi="宋体" w:cs="宋体" w:eastAsia="宋体" w:hint="default"/>
                <w:sz w:val="18"/>
                <w:szCs w:val="18"/>
              </w:rPr>
              <w:t>具、</w:t>
            </w:r>
            <w:r>
              <w:rPr>
                <w:rFonts w:ascii="Times New Roman" w:hAnsi="Times New Roman" w:cs="Times New Roman" w:eastAsia="Times New Roman" w:hint="default"/>
                <w:sz w:val="18"/>
                <w:szCs w:val="18"/>
              </w:rPr>
              <w:t>6821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医用</w:t>
            </w:r>
            <w:r>
              <w:rPr>
                <w:rFonts w:ascii="宋体" w:hAnsi="宋体" w:cs="宋体" w:eastAsia="宋体" w:hint="default"/>
                <w:spacing w:val="1"/>
                <w:sz w:val="18"/>
                <w:szCs w:val="18"/>
              </w:rPr>
              <w:t> </w:t>
            </w:r>
            <w:r>
              <w:rPr>
                <w:rFonts w:ascii="宋体" w:hAnsi="宋体" w:cs="宋体" w:eastAsia="宋体" w:hint="default"/>
                <w:sz w:val="18"/>
                <w:szCs w:val="18"/>
              </w:rPr>
              <w:t>电子仪器设</w:t>
            </w:r>
            <w:r>
              <w:rPr>
                <w:rFonts w:ascii="宋体" w:hAnsi="宋体" w:cs="宋体" w:eastAsia="宋体" w:hint="default"/>
                <w:spacing w:val="-85"/>
                <w:sz w:val="18"/>
                <w:szCs w:val="18"/>
              </w:rPr>
              <w:t> </w:t>
            </w:r>
            <w:r>
              <w:rPr>
                <w:rFonts w:ascii="宋体" w:hAnsi="宋体" w:cs="宋体" w:eastAsia="宋体" w:hint="default"/>
                <w:sz w:val="18"/>
                <w:szCs w:val="18"/>
              </w:rPr>
              <w:t>备、</w:t>
            </w:r>
            <w:r>
              <w:rPr>
                <w:rFonts w:ascii="Times New Roman" w:hAnsi="Times New Roman" w:cs="Times New Roman" w:eastAsia="Times New Roman" w:hint="default"/>
                <w:sz w:val="18"/>
                <w:szCs w:val="18"/>
              </w:rPr>
              <w:t>6822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医用</w:t>
            </w:r>
            <w:r>
              <w:rPr>
                <w:rFonts w:ascii="宋体" w:hAnsi="宋体" w:cs="宋体" w:eastAsia="宋体" w:hint="default"/>
                <w:spacing w:val="1"/>
                <w:sz w:val="18"/>
                <w:szCs w:val="18"/>
              </w:rPr>
              <w:t> </w:t>
            </w:r>
            <w:r>
              <w:rPr>
                <w:rFonts w:ascii="宋体" w:hAnsi="宋体" w:cs="宋体" w:eastAsia="宋体" w:hint="default"/>
                <w:sz w:val="18"/>
                <w:szCs w:val="18"/>
              </w:rPr>
              <w:t>光学器具、仪</w:t>
            </w:r>
            <w:r>
              <w:rPr>
                <w:rFonts w:ascii="宋体" w:hAnsi="宋体" w:cs="宋体" w:eastAsia="宋体" w:hint="default"/>
                <w:spacing w:val="-85"/>
                <w:sz w:val="18"/>
                <w:szCs w:val="18"/>
              </w:rPr>
              <w:t> </w:t>
            </w:r>
            <w:r>
              <w:rPr>
                <w:rFonts w:ascii="宋体" w:hAnsi="宋体" w:cs="宋体" w:eastAsia="宋体" w:hint="default"/>
                <w:sz w:val="18"/>
                <w:szCs w:val="18"/>
              </w:rPr>
              <w:t>器及内窥镜设</w:t>
            </w:r>
            <w:r>
              <w:rPr>
                <w:rFonts w:ascii="宋体" w:hAnsi="宋体" w:cs="宋体" w:eastAsia="宋体" w:hint="default"/>
                <w:spacing w:val="-85"/>
                <w:sz w:val="18"/>
                <w:szCs w:val="18"/>
              </w:rPr>
              <w:t> </w:t>
            </w:r>
            <w:r>
              <w:rPr>
                <w:rFonts w:ascii="宋体" w:hAnsi="宋体" w:cs="宋体" w:eastAsia="宋体" w:hint="default"/>
                <w:sz w:val="18"/>
                <w:szCs w:val="18"/>
              </w:rPr>
              <w:t>备、</w:t>
            </w:r>
            <w:r>
              <w:rPr>
                <w:rFonts w:ascii="Times New Roman" w:hAnsi="Times New Roman" w:cs="Times New Roman" w:eastAsia="Times New Roman" w:hint="default"/>
                <w:sz w:val="18"/>
                <w:szCs w:val="18"/>
              </w:rPr>
              <w:t>6840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临床</w:t>
            </w:r>
            <w:r>
              <w:rPr>
                <w:rFonts w:ascii="宋体" w:hAnsi="宋体" w:cs="宋体" w:eastAsia="宋体" w:hint="default"/>
                <w:spacing w:val="1"/>
                <w:sz w:val="18"/>
                <w:szCs w:val="18"/>
              </w:rPr>
              <w:t> </w:t>
            </w:r>
            <w:r>
              <w:rPr>
                <w:rFonts w:ascii="宋体" w:hAnsi="宋体" w:cs="宋体" w:eastAsia="宋体" w:hint="default"/>
                <w:sz w:val="18"/>
                <w:szCs w:val="18"/>
              </w:rPr>
              <w:t>检验分析仪器</w:t>
            </w:r>
            <w:r>
              <w:rPr>
                <w:rFonts w:ascii="宋体" w:hAnsi="宋体" w:cs="宋体" w:eastAsia="宋体" w:hint="default"/>
                <w:spacing w:val="-85"/>
                <w:sz w:val="18"/>
                <w:szCs w:val="18"/>
              </w:rPr>
              <w:t> </w:t>
            </w:r>
            <w:r>
              <w:rPr>
                <w:rFonts w:ascii="宋体" w:hAnsi="宋体" w:cs="宋体" w:eastAsia="宋体" w:hint="default"/>
                <w:sz w:val="18"/>
                <w:szCs w:val="18"/>
              </w:rPr>
              <w:t>及诊断试剂</w:t>
            </w:r>
          </w:p>
          <w:p>
            <w:pPr>
              <w:pStyle w:val="TableParagraph"/>
              <w:spacing w:line="316" w:lineRule="auto" w:before="26"/>
              <w:ind w:left="102" w:right="120"/>
              <w:jc w:val="left"/>
              <w:rPr>
                <w:rFonts w:ascii="宋体" w:hAnsi="宋体" w:cs="宋体" w:eastAsia="宋体" w:hint="default"/>
                <w:sz w:val="18"/>
                <w:szCs w:val="18"/>
              </w:rPr>
            </w:pPr>
            <w:r>
              <w:rPr>
                <w:rFonts w:ascii="宋体" w:hAnsi="宋体" w:cs="宋体" w:eastAsia="宋体" w:hint="default"/>
                <w:sz w:val="18"/>
                <w:szCs w:val="18"/>
              </w:rPr>
              <w:t>（诊断试剂除</w:t>
            </w:r>
            <w:r>
              <w:rPr>
                <w:rFonts w:ascii="宋体" w:hAnsi="宋体" w:cs="宋体" w:eastAsia="宋体" w:hint="default"/>
                <w:spacing w:val="-85"/>
                <w:sz w:val="18"/>
                <w:szCs w:val="18"/>
              </w:rPr>
              <w:t> </w:t>
            </w:r>
            <w:r>
              <w:rPr>
                <w:rFonts w:ascii="宋体" w:hAnsi="宋体" w:cs="宋体" w:eastAsia="宋体" w:hint="default"/>
                <w:sz w:val="18"/>
                <w:szCs w:val="18"/>
              </w:rPr>
              <w:t>外）、</w:t>
            </w:r>
            <w:r>
              <w:rPr>
                <w:rFonts w:ascii="Times New Roman" w:hAnsi="Times New Roman" w:cs="Times New Roman" w:eastAsia="Times New Roman" w:hint="default"/>
                <w:sz w:val="18"/>
                <w:szCs w:val="18"/>
              </w:rPr>
              <w:t>6823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医 用超声仪器及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有关设备、</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6832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医用高能</w:t>
            </w:r>
            <w:r>
              <w:rPr>
                <w:rFonts w:ascii="宋体" w:hAnsi="宋体" w:cs="宋体" w:eastAsia="宋体" w:hint="default"/>
                <w:spacing w:val="1"/>
                <w:sz w:val="18"/>
                <w:szCs w:val="18"/>
              </w:rPr>
              <w:t> </w:t>
            </w:r>
            <w:r>
              <w:rPr>
                <w:rFonts w:ascii="宋体" w:hAnsi="宋体" w:cs="宋体" w:eastAsia="宋体" w:hint="default"/>
                <w:sz w:val="18"/>
                <w:szCs w:val="18"/>
              </w:rPr>
              <w:t>射线设备、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6828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医用磁共</w:t>
            </w:r>
            <w:r>
              <w:rPr>
                <w:rFonts w:ascii="宋体" w:hAnsi="宋体" w:cs="宋体" w:eastAsia="宋体" w:hint="default"/>
                <w:spacing w:val="1"/>
                <w:sz w:val="18"/>
                <w:szCs w:val="18"/>
              </w:rPr>
              <w:t> </w:t>
            </w:r>
            <w:r>
              <w:rPr>
                <w:rFonts w:ascii="宋体" w:hAnsi="宋体" w:cs="宋体" w:eastAsia="宋体" w:hint="default"/>
                <w:sz w:val="18"/>
                <w:szCs w:val="18"/>
              </w:rPr>
              <w:t>振设备、</w:t>
            </w:r>
            <w:r>
              <w:rPr>
                <w:rFonts w:ascii="Times New Roman" w:hAnsi="Times New Roman" w:cs="Times New Roman" w:eastAsia="Times New Roman" w:hint="default"/>
                <w:sz w:val="18"/>
                <w:szCs w:val="18"/>
              </w:rPr>
              <w:t>6825</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医用高频仪器</w:t>
            </w:r>
            <w:r>
              <w:rPr>
                <w:rFonts w:ascii="宋体" w:hAnsi="宋体" w:cs="宋体" w:eastAsia="宋体" w:hint="default"/>
                <w:spacing w:val="-85"/>
                <w:sz w:val="18"/>
                <w:szCs w:val="18"/>
              </w:rPr>
              <w:t> </w:t>
            </w:r>
            <w:r>
              <w:rPr>
                <w:rFonts w:ascii="宋体" w:hAnsi="宋体" w:cs="宋体" w:eastAsia="宋体" w:hint="default"/>
                <w:sz w:val="18"/>
                <w:szCs w:val="18"/>
              </w:rPr>
              <w:t>设备、</w:t>
            </w:r>
            <w:r>
              <w:rPr>
                <w:rFonts w:ascii="Times New Roman" w:hAnsi="Times New Roman" w:cs="Times New Roman" w:eastAsia="Times New Roman" w:hint="default"/>
                <w:sz w:val="18"/>
                <w:szCs w:val="18"/>
              </w:rPr>
              <w:t>II </w:t>
            </w:r>
            <w:r>
              <w:rPr>
                <w:rFonts w:ascii="宋体" w:hAnsi="宋体" w:cs="宋体" w:eastAsia="宋体" w:hint="default"/>
                <w:sz w:val="18"/>
                <w:szCs w:val="18"/>
              </w:rPr>
              <w:t>类医</w:t>
            </w:r>
            <w:r>
              <w:rPr>
                <w:rFonts w:ascii="宋体" w:hAnsi="宋体" w:cs="宋体" w:eastAsia="宋体" w:hint="default"/>
                <w:spacing w:val="-85"/>
                <w:sz w:val="18"/>
                <w:szCs w:val="18"/>
              </w:rPr>
              <w:t> </w:t>
            </w:r>
            <w:r>
              <w:rPr>
                <w:rFonts w:ascii="宋体" w:hAnsi="宋体" w:cs="宋体" w:eastAsia="宋体" w:hint="default"/>
                <w:sz w:val="18"/>
                <w:szCs w:val="18"/>
              </w:rPr>
              <w:t>疗器械的批发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24" w:lineRule="auto"/>
              <w:ind w:left="103" w:right="169"/>
              <w:jc w:val="left"/>
              <w:rPr>
                <w:rFonts w:ascii="宋体" w:hAnsi="宋体" w:cs="宋体" w:eastAsia="宋体" w:hint="default"/>
                <w:sz w:val="18"/>
                <w:szCs w:val="18"/>
              </w:rPr>
            </w:pPr>
            <w:r>
              <w:rPr>
                <w:rFonts w:ascii="宋体" w:hAnsi="宋体" w:cs="宋体" w:eastAsia="宋体" w:hint="default"/>
                <w:sz w:val="18"/>
                <w:szCs w:val="18"/>
              </w:rPr>
              <w:t>联络互通医疗</w:t>
            </w:r>
            <w:r>
              <w:rPr>
                <w:rFonts w:ascii="宋体" w:hAnsi="宋体" w:cs="宋体" w:eastAsia="宋体" w:hint="default"/>
                <w:spacing w:val="-85"/>
                <w:sz w:val="18"/>
                <w:szCs w:val="18"/>
              </w:rPr>
              <w:t> </w:t>
            </w:r>
            <w:r>
              <w:rPr>
                <w:rFonts w:ascii="宋体" w:hAnsi="宋体" w:cs="宋体" w:eastAsia="宋体" w:hint="default"/>
                <w:sz w:val="18"/>
                <w:szCs w:val="18"/>
              </w:rPr>
              <w:t>穿戴设备技术</w:t>
            </w:r>
          </w:p>
          <w:p>
            <w:pPr>
              <w:pStyle w:val="TableParagraph"/>
              <w:spacing w:line="326" w:lineRule="auto" w:before="20"/>
              <w:ind w:left="103" w:right="169"/>
              <w:jc w:val="left"/>
              <w:rPr>
                <w:rFonts w:ascii="宋体" w:hAnsi="宋体" w:cs="宋体" w:eastAsia="宋体" w:hint="default"/>
                <w:sz w:val="18"/>
                <w:szCs w:val="18"/>
              </w:rPr>
            </w:pPr>
            <w:r>
              <w:rPr>
                <w:rFonts w:ascii="宋体" w:hAnsi="宋体" w:cs="宋体" w:eastAsia="宋体" w:hint="default"/>
                <w:sz w:val="18"/>
                <w:szCs w:val="18"/>
              </w:rPr>
              <w:t>（北京）有限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6"/>
              <w:ind w:left="102" w:right="167"/>
              <w:jc w:val="left"/>
              <w:rPr>
                <w:rFonts w:ascii="宋体" w:hAnsi="宋体" w:cs="宋体" w:eastAsia="宋体" w:hint="default"/>
                <w:sz w:val="18"/>
                <w:szCs w:val="18"/>
              </w:rPr>
            </w:pPr>
            <w:r>
              <w:rPr>
                <w:rFonts w:ascii="宋体" w:hAnsi="宋体" w:cs="宋体" w:eastAsia="宋体" w:hint="default"/>
                <w:sz w:val="18"/>
                <w:szCs w:val="18"/>
              </w:rPr>
              <w:t>研发高科技科</w:t>
            </w:r>
            <w:r>
              <w:rPr>
                <w:rFonts w:ascii="宋体" w:hAnsi="宋体" w:cs="宋体" w:eastAsia="宋体" w:hint="default"/>
                <w:spacing w:val="-85"/>
                <w:sz w:val="18"/>
                <w:szCs w:val="18"/>
              </w:rPr>
              <w:t> </w:t>
            </w:r>
            <w:r>
              <w:rPr>
                <w:rFonts w:ascii="宋体" w:hAnsi="宋体" w:cs="宋体" w:eastAsia="宋体" w:hint="default"/>
                <w:sz w:val="18"/>
                <w:szCs w:val="18"/>
              </w:rPr>
              <w:t>穿戴医疗设</w:t>
            </w:r>
            <w:r>
              <w:rPr>
                <w:rFonts w:ascii="宋体" w:hAnsi="宋体" w:cs="宋体" w:eastAsia="宋体" w:hint="default"/>
                <w:spacing w:val="-85"/>
                <w:sz w:val="18"/>
                <w:szCs w:val="18"/>
              </w:rPr>
              <w:t> </w:t>
            </w:r>
            <w:r>
              <w:rPr>
                <w:rFonts w:ascii="宋体" w:hAnsi="宋体" w:cs="宋体" w:eastAsia="宋体" w:hint="default"/>
                <w:sz w:val="18"/>
                <w:szCs w:val="18"/>
              </w:rPr>
              <w:t>备、移动医疗</w:t>
            </w:r>
            <w:r>
              <w:rPr>
                <w:rFonts w:ascii="宋体" w:hAnsi="宋体" w:cs="宋体" w:eastAsia="宋体" w:hint="default"/>
                <w:spacing w:val="-85"/>
                <w:sz w:val="18"/>
                <w:szCs w:val="18"/>
              </w:rPr>
              <w:t> </w:t>
            </w:r>
            <w:r>
              <w:rPr>
                <w:rFonts w:ascii="宋体" w:hAnsi="宋体" w:cs="宋体" w:eastAsia="宋体" w:hint="default"/>
                <w:sz w:val="18"/>
                <w:szCs w:val="18"/>
              </w:rPr>
              <w:t>产品；技术咨</w:t>
            </w:r>
            <w:r>
              <w:rPr>
                <w:rFonts w:ascii="宋体" w:hAnsi="宋体" w:cs="宋体" w:eastAsia="宋体" w:hint="default"/>
                <w:spacing w:val="-85"/>
                <w:sz w:val="18"/>
                <w:szCs w:val="18"/>
              </w:rPr>
              <w:t> </w:t>
            </w:r>
            <w:r>
              <w:rPr>
                <w:rFonts w:ascii="宋体" w:hAnsi="宋体" w:cs="宋体" w:eastAsia="宋体" w:hint="default"/>
                <w:sz w:val="18"/>
                <w:szCs w:val="18"/>
              </w:rPr>
              <w:t>询与技术服</w:t>
            </w:r>
            <w:r>
              <w:rPr>
                <w:rFonts w:ascii="宋体" w:hAnsi="宋体" w:cs="宋体" w:eastAsia="宋体" w:hint="default"/>
                <w:spacing w:val="-85"/>
                <w:sz w:val="18"/>
                <w:szCs w:val="18"/>
              </w:rPr>
              <w:t> </w:t>
            </w:r>
            <w:r>
              <w:rPr>
                <w:rFonts w:ascii="宋体" w:hAnsi="宋体" w:cs="宋体" w:eastAsia="宋体" w:hint="default"/>
                <w:sz w:val="18"/>
                <w:szCs w:val="18"/>
              </w:rPr>
              <w:t>务；</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类医疗</w:t>
            </w:r>
            <w:r>
              <w:rPr>
                <w:rFonts w:ascii="宋体" w:hAnsi="宋体" w:cs="宋体" w:eastAsia="宋体" w:hint="default"/>
                <w:spacing w:val="1"/>
                <w:sz w:val="18"/>
                <w:szCs w:val="18"/>
              </w:rPr>
              <w:t> </w:t>
            </w:r>
            <w:r>
              <w:rPr>
                <w:rFonts w:ascii="宋体" w:hAnsi="宋体" w:cs="宋体" w:eastAsia="宋体" w:hint="default"/>
                <w:sz w:val="18"/>
                <w:szCs w:val="18"/>
              </w:rPr>
              <w:t>器械的批发</w:t>
            </w:r>
          </w:p>
          <w:p>
            <w:pPr>
              <w:pStyle w:val="TableParagraph"/>
              <w:spacing w:line="326" w:lineRule="auto" w:before="22"/>
              <w:ind w:left="102" w:right="167"/>
              <w:jc w:val="left"/>
              <w:rPr>
                <w:rFonts w:ascii="宋体" w:hAnsi="宋体" w:cs="宋体" w:eastAsia="宋体" w:hint="default"/>
                <w:sz w:val="18"/>
                <w:szCs w:val="18"/>
              </w:rPr>
            </w:pPr>
            <w:r>
              <w:rPr>
                <w:rFonts w:ascii="宋体" w:hAnsi="宋体" w:cs="宋体" w:eastAsia="宋体" w:hint="default"/>
                <w:sz w:val="18"/>
                <w:szCs w:val="18"/>
              </w:rPr>
              <w:t>（不涉及国营</w:t>
            </w:r>
            <w:r>
              <w:rPr>
                <w:rFonts w:ascii="宋体" w:hAnsi="宋体" w:cs="宋体" w:eastAsia="宋体" w:hint="default"/>
                <w:spacing w:val="-85"/>
                <w:sz w:val="18"/>
                <w:szCs w:val="18"/>
              </w:rPr>
              <w:t> </w:t>
            </w:r>
            <w:r>
              <w:rPr>
                <w:rFonts w:ascii="宋体" w:hAnsi="宋体" w:cs="宋体" w:eastAsia="宋体" w:hint="default"/>
                <w:sz w:val="18"/>
                <w:szCs w:val="18"/>
              </w:rPr>
              <w:t>贸易管理商</w:t>
            </w:r>
            <w:r>
              <w:rPr>
                <w:rFonts w:ascii="宋体" w:hAnsi="宋体" w:cs="宋体" w:eastAsia="宋体" w:hint="default"/>
                <w:spacing w:val="-85"/>
                <w:sz w:val="18"/>
                <w:szCs w:val="18"/>
              </w:rPr>
              <w:t> </w:t>
            </w:r>
            <w:r>
              <w:rPr>
                <w:rFonts w:ascii="宋体" w:hAnsi="宋体" w:cs="宋体" w:eastAsia="宋体" w:hint="default"/>
                <w:sz w:val="18"/>
                <w:szCs w:val="18"/>
              </w:rPr>
              <w:t>品；涉及配额</w:t>
            </w:r>
            <w:r>
              <w:rPr>
                <w:rFonts w:ascii="宋体" w:hAnsi="宋体" w:cs="宋体" w:eastAsia="宋体" w:hint="default"/>
                <w:spacing w:val="-85"/>
                <w:sz w:val="18"/>
                <w:szCs w:val="18"/>
              </w:rPr>
              <w:t> </w:t>
            </w:r>
            <w:r>
              <w:rPr>
                <w:rFonts w:ascii="宋体" w:hAnsi="宋体" w:cs="宋体" w:eastAsia="宋体" w:hint="default"/>
                <w:sz w:val="18"/>
                <w:szCs w:val="18"/>
              </w:rPr>
              <w:t>许可证管理商</w:t>
            </w:r>
            <w:r>
              <w:rPr>
                <w:rFonts w:ascii="宋体" w:hAnsi="宋体" w:cs="宋体" w:eastAsia="宋体" w:hint="default"/>
                <w:spacing w:val="-85"/>
                <w:sz w:val="18"/>
                <w:szCs w:val="18"/>
              </w:rPr>
              <w:t> </w:t>
            </w:r>
            <w:r>
              <w:rPr>
                <w:rFonts w:ascii="宋体" w:hAnsi="宋体" w:cs="宋体" w:eastAsia="宋体" w:hint="default"/>
                <w:sz w:val="18"/>
                <w:szCs w:val="18"/>
              </w:rPr>
              <w:t>品的按国家有</w:t>
            </w:r>
            <w:r>
              <w:rPr>
                <w:rFonts w:ascii="宋体" w:hAnsi="宋体" w:cs="宋体" w:eastAsia="宋体" w:hint="default"/>
                <w:spacing w:val="-85"/>
                <w:sz w:val="18"/>
                <w:szCs w:val="18"/>
              </w:rPr>
              <w:t> </w:t>
            </w:r>
            <w:r>
              <w:rPr>
                <w:rFonts w:ascii="宋体" w:hAnsi="宋体" w:cs="宋体" w:eastAsia="宋体" w:hint="default"/>
                <w:sz w:val="18"/>
                <w:szCs w:val="18"/>
              </w:rPr>
              <w:t>关规定办理申</w:t>
            </w:r>
            <w:r>
              <w:rPr>
                <w:rFonts w:ascii="宋体" w:hAnsi="宋体" w:cs="宋体" w:eastAsia="宋体" w:hint="default"/>
                <w:spacing w:val="-85"/>
                <w:sz w:val="18"/>
                <w:szCs w:val="18"/>
              </w:rPr>
              <w:t> </w:t>
            </w:r>
            <w:r>
              <w:rPr>
                <w:rFonts w:ascii="宋体" w:hAnsi="宋体" w:cs="宋体" w:eastAsia="宋体" w:hint="default"/>
                <w:sz w:val="18"/>
                <w:szCs w:val="18"/>
              </w:rPr>
              <w:t>请手续）</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0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6" w:lineRule="auto"/>
              <w:ind w:left="103" w:right="169"/>
              <w:jc w:val="left"/>
              <w:rPr>
                <w:rFonts w:ascii="宋体" w:hAnsi="宋体" w:cs="宋体" w:eastAsia="宋体" w:hint="default"/>
                <w:sz w:val="18"/>
                <w:szCs w:val="18"/>
              </w:rPr>
            </w:pPr>
            <w:r>
              <w:rPr>
                <w:rFonts w:ascii="宋体" w:hAnsi="宋体" w:cs="宋体" w:eastAsia="宋体" w:hint="default"/>
                <w:sz w:val="18"/>
                <w:szCs w:val="18"/>
              </w:rPr>
              <w:t>杭州胜光科技</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67"/>
              <w:jc w:val="both"/>
              <w:rPr>
                <w:rFonts w:ascii="宋体" w:hAnsi="宋体" w:cs="宋体" w:eastAsia="宋体" w:hint="default"/>
                <w:sz w:val="18"/>
                <w:szCs w:val="18"/>
              </w:rPr>
            </w:pPr>
            <w:r>
              <w:rPr>
                <w:rFonts w:ascii="宋体" w:hAnsi="宋体" w:cs="宋体" w:eastAsia="宋体" w:hint="default"/>
                <w:sz w:val="18"/>
                <w:szCs w:val="18"/>
              </w:rPr>
              <w:t>技术开发、技</w:t>
            </w:r>
            <w:r>
              <w:rPr>
                <w:rFonts w:ascii="宋体" w:hAnsi="宋体" w:cs="宋体" w:eastAsia="宋体" w:hint="default"/>
                <w:spacing w:val="-85"/>
                <w:sz w:val="18"/>
                <w:szCs w:val="18"/>
              </w:rPr>
              <w:t> </w:t>
            </w:r>
            <w:r>
              <w:rPr>
                <w:rFonts w:ascii="宋体" w:hAnsi="宋体" w:cs="宋体" w:eastAsia="宋体" w:hint="default"/>
                <w:sz w:val="18"/>
                <w:szCs w:val="18"/>
              </w:rPr>
              <w:t>术服务、技术</w:t>
            </w:r>
            <w:r>
              <w:rPr>
                <w:rFonts w:ascii="宋体" w:hAnsi="宋体" w:cs="宋体" w:eastAsia="宋体" w:hint="default"/>
                <w:spacing w:val="-85"/>
                <w:sz w:val="18"/>
                <w:szCs w:val="18"/>
              </w:rPr>
              <w:t> </w:t>
            </w:r>
            <w:r>
              <w:rPr>
                <w:rFonts w:ascii="宋体" w:hAnsi="宋体" w:cs="宋体" w:eastAsia="宋体" w:hint="default"/>
                <w:sz w:val="18"/>
                <w:szCs w:val="18"/>
              </w:rPr>
              <w:t>咨询、成果转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111"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4"/>
              <w:ind w:left="102" w:right="14"/>
              <w:jc w:val="left"/>
              <w:rPr>
                <w:rFonts w:ascii="宋体" w:hAnsi="宋体" w:cs="宋体" w:eastAsia="宋体" w:hint="default"/>
                <w:sz w:val="18"/>
                <w:szCs w:val="18"/>
              </w:rPr>
            </w:pPr>
            <w:r>
              <w:rPr>
                <w:rFonts w:ascii="宋体" w:hAnsi="宋体" w:cs="宋体" w:eastAsia="宋体" w:hint="default"/>
                <w:sz w:val="18"/>
                <w:szCs w:val="18"/>
              </w:rPr>
              <w:t>让：计算机软</w:t>
            </w:r>
            <w:r>
              <w:rPr>
                <w:rFonts w:ascii="宋体" w:hAnsi="宋体" w:cs="宋体" w:eastAsia="宋体" w:hint="default"/>
                <w:spacing w:val="-85"/>
                <w:sz w:val="18"/>
                <w:szCs w:val="18"/>
              </w:rPr>
              <w:t> </w:t>
            </w:r>
            <w:r>
              <w:rPr>
                <w:rFonts w:ascii="宋体" w:hAnsi="宋体" w:cs="宋体" w:eastAsia="宋体" w:hint="default"/>
                <w:sz w:val="18"/>
                <w:szCs w:val="18"/>
              </w:rPr>
              <w:t>硬件、计算机</w:t>
            </w:r>
            <w:r>
              <w:rPr>
                <w:rFonts w:ascii="宋体" w:hAnsi="宋体" w:cs="宋体" w:eastAsia="宋体" w:hint="default"/>
                <w:spacing w:val="-85"/>
                <w:sz w:val="18"/>
                <w:szCs w:val="18"/>
              </w:rPr>
              <w:t> </w:t>
            </w:r>
            <w:r>
              <w:rPr>
                <w:rFonts w:ascii="宋体" w:hAnsi="宋体" w:cs="宋体" w:eastAsia="宋体" w:hint="default"/>
                <w:sz w:val="18"/>
                <w:szCs w:val="18"/>
              </w:rPr>
              <w:t>网络技术、教</w:t>
            </w:r>
            <w:r>
              <w:rPr>
                <w:rFonts w:ascii="宋体" w:hAnsi="宋体" w:cs="宋体" w:eastAsia="宋体" w:hint="default"/>
                <w:spacing w:val="-85"/>
                <w:sz w:val="18"/>
                <w:szCs w:val="18"/>
              </w:rPr>
              <w:t> </w:t>
            </w:r>
            <w:r>
              <w:rPr>
                <w:rFonts w:ascii="宋体" w:hAnsi="宋体" w:cs="宋体" w:eastAsia="宋体" w:hint="default"/>
                <w:sz w:val="18"/>
                <w:szCs w:val="18"/>
              </w:rPr>
              <w:t>育软件、多媒</w:t>
            </w:r>
            <w:r>
              <w:rPr>
                <w:rFonts w:ascii="宋体" w:hAnsi="宋体" w:cs="宋体" w:eastAsia="宋体" w:hint="default"/>
                <w:spacing w:val="-85"/>
                <w:sz w:val="18"/>
                <w:szCs w:val="18"/>
              </w:rPr>
              <w:t> </w:t>
            </w:r>
            <w:r>
              <w:rPr>
                <w:rFonts w:ascii="宋体" w:hAnsi="宋体" w:cs="宋体" w:eastAsia="宋体" w:hint="default"/>
                <w:sz w:val="18"/>
                <w:szCs w:val="18"/>
              </w:rPr>
              <w:t>体技术、游戏</w:t>
            </w:r>
            <w:r>
              <w:rPr>
                <w:rFonts w:ascii="宋体" w:hAnsi="宋体" w:cs="宋体" w:eastAsia="宋体" w:hint="default"/>
                <w:spacing w:val="-85"/>
                <w:sz w:val="18"/>
                <w:szCs w:val="18"/>
              </w:rPr>
              <w:t> </w:t>
            </w:r>
            <w:r>
              <w:rPr>
                <w:rFonts w:ascii="宋体" w:hAnsi="宋体" w:cs="宋体" w:eastAsia="宋体" w:hint="default"/>
                <w:sz w:val="18"/>
                <w:szCs w:val="18"/>
              </w:rPr>
              <w:t>软件；服务：</w:t>
            </w:r>
            <w:r>
              <w:rPr>
                <w:rFonts w:ascii="宋体" w:hAnsi="宋体" w:cs="宋体" w:eastAsia="宋体" w:hint="default"/>
                <w:spacing w:val="-85"/>
                <w:sz w:val="18"/>
                <w:szCs w:val="18"/>
              </w:rPr>
              <w:t> </w:t>
            </w:r>
            <w:r>
              <w:rPr>
                <w:rFonts w:ascii="宋体" w:hAnsi="宋体" w:cs="宋体" w:eastAsia="宋体" w:hint="default"/>
                <w:sz w:val="18"/>
                <w:szCs w:val="18"/>
              </w:rPr>
              <w:t>展览展示、文</w:t>
            </w:r>
            <w:r>
              <w:rPr>
                <w:rFonts w:ascii="宋体" w:hAnsi="宋体" w:cs="宋体" w:eastAsia="宋体" w:hint="default"/>
                <w:spacing w:val="-85"/>
                <w:sz w:val="18"/>
                <w:szCs w:val="18"/>
              </w:rPr>
              <w:t> </w:t>
            </w:r>
            <w:r>
              <w:rPr>
                <w:rFonts w:ascii="宋体" w:hAnsi="宋体" w:cs="宋体" w:eastAsia="宋体" w:hint="default"/>
                <w:sz w:val="18"/>
                <w:szCs w:val="18"/>
              </w:rPr>
              <w:t>化艺术交流活</w:t>
            </w:r>
            <w:r>
              <w:rPr>
                <w:rFonts w:ascii="宋体" w:hAnsi="宋体" w:cs="宋体" w:eastAsia="宋体" w:hint="default"/>
                <w:spacing w:val="-85"/>
                <w:sz w:val="18"/>
                <w:szCs w:val="18"/>
              </w:rPr>
              <w:t> </w:t>
            </w:r>
            <w:r>
              <w:rPr>
                <w:rFonts w:ascii="宋体" w:hAnsi="宋体" w:cs="宋体" w:eastAsia="宋体" w:hint="default"/>
                <w:sz w:val="18"/>
                <w:szCs w:val="18"/>
              </w:rPr>
              <w:t>动策划（除演</w:t>
            </w:r>
            <w:r>
              <w:rPr>
                <w:rFonts w:ascii="宋体" w:hAnsi="宋体" w:cs="宋体" w:eastAsia="宋体" w:hint="default"/>
                <w:spacing w:val="-85"/>
                <w:sz w:val="18"/>
                <w:szCs w:val="18"/>
              </w:rPr>
              <w:t> </w:t>
            </w:r>
            <w:r>
              <w:rPr>
                <w:rFonts w:ascii="宋体" w:hAnsi="宋体" w:cs="宋体" w:eastAsia="宋体" w:hint="default"/>
                <w:sz w:val="18"/>
                <w:szCs w:val="18"/>
              </w:rPr>
              <w:t>出及演出中</w:t>
            </w:r>
            <w:r>
              <w:rPr>
                <w:rFonts w:ascii="宋体" w:hAnsi="宋体" w:cs="宋体" w:eastAsia="宋体" w:hint="default"/>
                <w:spacing w:val="-85"/>
                <w:sz w:val="18"/>
                <w:szCs w:val="18"/>
              </w:rPr>
              <w:t> </w:t>
            </w:r>
            <w:r>
              <w:rPr>
                <w:rFonts w:ascii="宋体" w:hAnsi="宋体" w:cs="宋体" w:eastAsia="宋体" w:hint="default"/>
                <w:sz w:val="18"/>
                <w:szCs w:val="18"/>
              </w:rPr>
              <w:t>介）；设计、</w:t>
            </w:r>
            <w:r>
              <w:rPr>
                <w:rFonts w:ascii="宋体" w:hAnsi="宋体" w:cs="宋体" w:eastAsia="宋体" w:hint="default"/>
                <w:spacing w:val="-85"/>
                <w:sz w:val="18"/>
                <w:szCs w:val="18"/>
              </w:rPr>
              <w:t> </w:t>
            </w:r>
            <w:r>
              <w:rPr>
                <w:rFonts w:ascii="宋体" w:hAnsi="宋体" w:cs="宋体" w:eastAsia="宋体" w:hint="default"/>
                <w:sz w:val="18"/>
                <w:szCs w:val="18"/>
              </w:rPr>
              <w:t>制作、代理、</w:t>
            </w:r>
            <w:r>
              <w:rPr>
                <w:rFonts w:ascii="宋体" w:hAnsi="宋体" w:cs="宋体" w:eastAsia="宋体" w:hint="default"/>
                <w:spacing w:val="-85"/>
                <w:sz w:val="18"/>
                <w:szCs w:val="18"/>
              </w:rPr>
              <w:t> </w:t>
            </w:r>
            <w:r>
              <w:rPr>
                <w:rFonts w:ascii="宋体" w:hAnsi="宋体" w:cs="宋体" w:eastAsia="宋体" w:hint="default"/>
                <w:sz w:val="18"/>
                <w:szCs w:val="18"/>
              </w:rPr>
              <w:t>发布：国内广</w:t>
            </w:r>
            <w:r>
              <w:rPr>
                <w:rFonts w:ascii="宋体" w:hAnsi="宋体" w:cs="宋体" w:eastAsia="宋体" w:hint="default"/>
                <w:spacing w:val="-85"/>
                <w:sz w:val="18"/>
                <w:szCs w:val="18"/>
              </w:rPr>
              <w:t> </w:t>
            </w:r>
            <w:r>
              <w:rPr>
                <w:rFonts w:ascii="宋体" w:hAnsi="宋体" w:cs="宋体" w:eastAsia="宋体" w:hint="default"/>
                <w:sz w:val="18"/>
                <w:szCs w:val="18"/>
              </w:rPr>
              <w:t>告（除网络广</w:t>
            </w:r>
            <w:r>
              <w:rPr>
                <w:rFonts w:ascii="宋体" w:hAnsi="宋体" w:cs="宋体" w:eastAsia="宋体" w:hint="default"/>
                <w:spacing w:val="-85"/>
                <w:sz w:val="18"/>
                <w:szCs w:val="18"/>
              </w:rPr>
              <w:t> </w:t>
            </w:r>
            <w:r>
              <w:rPr>
                <w:rFonts w:ascii="宋体" w:hAnsi="宋体" w:cs="宋体" w:eastAsia="宋体" w:hint="default"/>
                <w:sz w:val="18"/>
                <w:szCs w:val="18"/>
              </w:rPr>
              <w:t>告发布）；销</w:t>
            </w:r>
            <w:r>
              <w:rPr>
                <w:rFonts w:ascii="宋体" w:hAnsi="宋体" w:cs="宋体" w:eastAsia="宋体" w:hint="default"/>
                <w:spacing w:val="-85"/>
                <w:sz w:val="18"/>
                <w:szCs w:val="18"/>
              </w:rPr>
              <w:t> </w:t>
            </w:r>
            <w:r>
              <w:rPr>
                <w:rFonts w:ascii="宋体" w:hAnsi="宋体" w:cs="宋体" w:eastAsia="宋体" w:hint="default"/>
                <w:sz w:val="18"/>
                <w:szCs w:val="18"/>
              </w:rPr>
              <w:t>售：计算机软</w:t>
            </w:r>
            <w:r>
              <w:rPr>
                <w:rFonts w:ascii="宋体" w:hAnsi="宋体" w:cs="宋体" w:eastAsia="宋体" w:hint="default"/>
                <w:spacing w:val="-85"/>
                <w:sz w:val="18"/>
                <w:szCs w:val="18"/>
              </w:rPr>
              <w:t> </w:t>
            </w:r>
            <w:r>
              <w:rPr>
                <w:rFonts w:ascii="宋体" w:hAnsi="宋体" w:cs="宋体" w:eastAsia="宋体" w:hint="default"/>
                <w:sz w:val="18"/>
                <w:szCs w:val="18"/>
              </w:rPr>
              <w:t>件、电子元器</w:t>
            </w:r>
            <w:r>
              <w:rPr>
                <w:rFonts w:ascii="宋体" w:hAnsi="宋体" w:cs="宋体" w:eastAsia="宋体" w:hint="default"/>
                <w:spacing w:val="-85"/>
                <w:sz w:val="18"/>
                <w:szCs w:val="18"/>
              </w:rPr>
              <w:t> </w:t>
            </w:r>
            <w:r>
              <w:rPr>
                <w:rFonts w:ascii="宋体" w:hAnsi="宋体" w:cs="宋体" w:eastAsia="宋体" w:hint="default"/>
                <w:spacing w:val="-4"/>
                <w:sz w:val="18"/>
                <w:szCs w:val="18"/>
              </w:rPr>
              <w:t>件、五金交电、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鲜花。</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42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41"/>
              <w:ind w:left="103" w:right="169"/>
              <w:jc w:val="both"/>
              <w:rPr>
                <w:rFonts w:ascii="宋体" w:hAnsi="宋体" w:cs="宋体" w:eastAsia="宋体" w:hint="default"/>
                <w:sz w:val="18"/>
                <w:szCs w:val="18"/>
              </w:rPr>
            </w:pPr>
            <w:r>
              <w:rPr>
                <w:rFonts w:ascii="宋体" w:hAnsi="宋体" w:cs="宋体" w:eastAsia="宋体" w:hint="default"/>
                <w:sz w:val="18"/>
                <w:szCs w:val="18"/>
              </w:rPr>
              <w:t>杭州联络互动</w:t>
            </w:r>
            <w:r>
              <w:rPr>
                <w:rFonts w:ascii="宋体" w:hAnsi="宋体" w:cs="宋体" w:eastAsia="宋体" w:hint="default"/>
                <w:spacing w:val="-85"/>
                <w:sz w:val="18"/>
                <w:szCs w:val="18"/>
              </w:rPr>
              <w:t> </w:t>
            </w:r>
            <w:r>
              <w:rPr>
                <w:rFonts w:ascii="宋体" w:hAnsi="宋体" w:cs="宋体" w:eastAsia="宋体" w:hint="default"/>
                <w:sz w:val="18"/>
                <w:szCs w:val="18"/>
              </w:rPr>
              <w:t>电子商务有限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4"/>
              <w:jc w:val="left"/>
              <w:rPr>
                <w:rFonts w:ascii="宋体" w:hAnsi="宋体" w:cs="宋体" w:eastAsia="宋体" w:hint="default"/>
                <w:sz w:val="18"/>
                <w:szCs w:val="18"/>
              </w:rPr>
            </w:pPr>
            <w:r>
              <w:rPr>
                <w:rFonts w:ascii="宋体" w:hAnsi="宋体" w:cs="宋体" w:eastAsia="宋体" w:hint="default"/>
                <w:sz w:val="18"/>
                <w:szCs w:val="18"/>
              </w:rPr>
              <w:t>网上销售、批</w:t>
            </w:r>
            <w:r>
              <w:rPr>
                <w:rFonts w:ascii="宋体" w:hAnsi="宋体" w:cs="宋体" w:eastAsia="宋体" w:hint="default"/>
                <w:spacing w:val="-85"/>
                <w:sz w:val="18"/>
                <w:szCs w:val="18"/>
              </w:rPr>
              <w:t> </w:t>
            </w:r>
            <w:r>
              <w:rPr>
                <w:rFonts w:ascii="宋体" w:hAnsi="宋体" w:cs="宋体" w:eastAsia="宋体" w:hint="default"/>
                <w:spacing w:val="-4"/>
                <w:sz w:val="18"/>
                <w:szCs w:val="18"/>
              </w:rPr>
              <w:t>发：电子产品、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针纺织品、服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装、配饰、箱</w:t>
            </w:r>
            <w:r>
              <w:rPr>
                <w:rFonts w:ascii="宋体" w:hAnsi="宋体" w:cs="宋体" w:eastAsia="宋体" w:hint="default"/>
                <w:spacing w:val="-85"/>
                <w:sz w:val="18"/>
                <w:szCs w:val="18"/>
              </w:rPr>
              <w:t> </w:t>
            </w:r>
            <w:r>
              <w:rPr>
                <w:rFonts w:ascii="宋体" w:hAnsi="宋体" w:cs="宋体" w:eastAsia="宋体" w:hint="default"/>
                <w:sz w:val="18"/>
                <w:szCs w:val="18"/>
              </w:rPr>
              <w:t>包、钟表、鞋</w:t>
            </w:r>
            <w:r>
              <w:rPr>
                <w:rFonts w:ascii="宋体" w:hAnsi="宋体" w:cs="宋体" w:eastAsia="宋体" w:hint="default"/>
                <w:spacing w:val="-85"/>
                <w:sz w:val="18"/>
                <w:szCs w:val="18"/>
              </w:rPr>
              <w:t> </w:t>
            </w:r>
            <w:r>
              <w:rPr>
                <w:rFonts w:ascii="宋体" w:hAnsi="宋体" w:cs="宋体" w:eastAsia="宋体" w:hint="default"/>
                <w:sz w:val="18"/>
                <w:szCs w:val="18"/>
              </w:rPr>
              <w:t>帽、母婴日用</w:t>
            </w:r>
            <w:r>
              <w:rPr>
                <w:rFonts w:ascii="宋体" w:hAnsi="宋体" w:cs="宋体" w:eastAsia="宋体" w:hint="default"/>
                <w:spacing w:val="-85"/>
                <w:sz w:val="18"/>
                <w:szCs w:val="18"/>
              </w:rPr>
              <w:t> </w:t>
            </w:r>
            <w:r>
              <w:rPr>
                <w:rFonts w:ascii="宋体" w:hAnsi="宋体" w:cs="宋体" w:eastAsia="宋体" w:hint="default"/>
                <w:sz w:val="18"/>
                <w:szCs w:val="18"/>
              </w:rPr>
              <w:t>品、玩具、初</w:t>
            </w:r>
            <w:r>
              <w:rPr>
                <w:rFonts w:ascii="宋体" w:hAnsi="宋体" w:cs="宋体" w:eastAsia="宋体" w:hint="default"/>
                <w:spacing w:val="-85"/>
                <w:sz w:val="18"/>
                <w:szCs w:val="18"/>
              </w:rPr>
              <w:t> </w:t>
            </w:r>
            <w:r>
              <w:rPr>
                <w:rFonts w:ascii="宋体" w:hAnsi="宋体" w:cs="宋体" w:eastAsia="宋体" w:hint="default"/>
                <w:sz w:val="18"/>
                <w:szCs w:val="18"/>
              </w:rPr>
              <w:t>级食用农产品</w:t>
            </w:r>
          </w:p>
          <w:p>
            <w:pPr>
              <w:pStyle w:val="TableParagraph"/>
              <w:spacing w:line="326" w:lineRule="auto" w:before="20"/>
              <w:ind w:left="102" w:right="167"/>
              <w:jc w:val="left"/>
              <w:rPr>
                <w:rFonts w:ascii="宋体" w:hAnsi="宋体" w:cs="宋体" w:eastAsia="宋体" w:hint="default"/>
                <w:sz w:val="18"/>
                <w:szCs w:val="18"/>
              </w:rPr>
            </w:pPr>
            <w:r>
              <w:rPr>
                <w:rFonts w:ascii="宋体" w:hAnsi="宋体" w:cs="宋体" w:eastAsia="宋体" w:hint="default"/>
                <w:sz w:val="18"/>
                <w:szCs w:val="18"/>
              </w:rPr>
              <w:t>（除食品、药</w:t>
            </w:r>
            <w:r>
              <w:rPr>
                <w:rFonts w:ascii="宋体" w:hAnsi="宋体" w:cs="宋体" w:eastAsia="宋体" w:hint="default"/>
                <w:spacing w:val="-85"/>
                <w:sz w:val="18"/>
                <w:szCs w:val="18"/>
              </w:rPr>
              <w:t> </w:t>
            </w:r>
            <w:r>
              <w:rPr>
                <w:rFonts w:ascii="宋体" w:hAnsi="宋体" w:cs="宋体" w:eastAsia="宋体" w:hint="default"/>
                <w:sz w:val="18"/>
                <w:szCs w:val="18"/>
              </w:rPr>
              <w:t>品）、化妆品</w:t>
            </w:r>
          </w:p>
          <w:p>
            <w:pPr>
              <w:pStyle w:val="TableParagraph"/>
              <w:spacing w:line="324" w:lineRule="auto" w:before="17"/>
              <w:ind w:left="102" w:right="167"/>
              <w:jc w:val="both"/>
              <w:rPr>
                <w:rFonts w:ascii="宋体" w:hAnsi="宋体" w:cs="宋体" w:eastAsia="宋体" w:hint="default"/>
                <w:sz w:val="18"/>
                <w:szCs w:val="18"/>
              </w:rPr>
            </w:pPr>
            <w:r>
              <w:rPr>
                <w:rFonts w:ascii="宋体" w:hAnsi="宋体" w:cs="宋体" w:eastAsia="宋体" w:hint="default"/>
                <w:sz w:val="18"/>
                <w:szCs w:val="18"/>
              </w:rPr>
              <w:t>（除分装）、</w:t>
            </w:r>
            <w:r>
              <w:rPr>
                <w:rFonts w:ascii="宋体" w:hAnsi="宋体" w:cs="宋体" w:eastAsia="宋体" w:hint="default"/>
                <w:spacing w:val="-85"/>
                <w:sz w:val="18"/>
                <w:szCs w:val="18"/>
              </w:rPr>
              <w:t> </w:t>
            </w:r>
            <w:r>
              <w:rPr>
                <w:rFonts w:ascii="宋体" w:hAnsi="宋体" w:cs="宋体" w:eastAsia="宋体" w:hint="default"/>
                <w:sz w:val="18"/>
                <w:szCs w:val="18"/>
              </w:rPr>
              <w:t>日用百货、办</w:t>
            </w:r>
            <w:r>
              <w:rPr>
                <w:rFonts w:ascii="宋体" w:hAnsi="宋体" w:cs="宋体" w:eastAsia="宋体" w:hint="default"/>
                <w:spacing w:val="-85"/>
                <w:sz w:val="18"/>
                <w:szCs w:val="18"/>
              </w:rPr>
              <w:t> </w:t>
            </w:r>
            <w:r>
              <w:rPr>
                <w:rFonts w:ascii="宋体" w:hAnsi="宋体" w:cs="宋体" w:eastAsia="宋体" w:hint="default"/>
                <w:sz w:val="18"/>
                <w:szCs w:val="18"/>
              </w:rPr>
              <w:t>公用品、家用</w:t>
            </w:r>
            <w:r>
              <w:rPr>
                <w:rFonts w:ascii="宋体" w:hAnsi="宋体" w:cs="宋体" w:eastAsia="宋体" w:hint="default"/>
                <w:spacing w:val="-85"/>
                <w:sz w:val="18"/>
                <w:szCs w:val="18"/>
              </w:rPr>
              <w:t> </w:t>
            </w:r>
            <w:r>
              <w:rPr>
                <w:rFonts w:ascii="宋体" w:hAnsi="宋体" w:cs="宋体" w:eastAsia="宋体" w:hint="default"/>
                <w:sz w:val="18"/>
                <w:szCs w:val="18"/>
              </w:rPr>
              <w:t>电器、预包装</w:t>
            </w:r>
            <w:r>
              <w:rPr>
                <w:rFonts w:ascii="宋体" w:hAnsi="宋体" w:cs="宋体" w:eastAsia="宋体" w:hint="default"/>
                <w:spacing w:val="-85"/>
                <w:sz w:val="18"/>
                <w:szCs w:val="18"/>
              </w:rPr>
              <w:t> </w:t>
            </w:r>
            <w:r>
              <w:rPr>
                <w:rFonts w:ascii="宋体" w:hAnsi="宋体" w:cs="宋体" w:eastAsia="宋体" w:hint="default"/>
                <w:sz w:val="18"/>
                <w:szCs w:val="18"/>
              </w:rPr>
              <w:t>食品、特殊食</w:t>
            </w:r>
            <w:r>
              <w:rPr>
                <w:rFonts w:ascii="宋体" w:hAnsi="宋体" w:cs="宋体" w:eastAsia="宋体" w:hint="default"/>
                <w:spacing w:val="-85"/>
                <w:sz w:val="18"/>
                <w:szCs w:val="18"/>
              </w:rPr>
              <w:t> </w:t>
            </w:r>
            <w:r>
              <w:rPr>
                <w:rFonts w:ascii="宋体" w:hAnsi="宋体" w:cs="宋体" w:eastAsia="宋体" w:hint="default"/>
                <w:sz w:val="18"/>
                <w:szCs w:val="18"/>
              </w:rPr>
              <w:t>品（婴幼儿配</w:t>
            </w:r>
            <w:r>
              <w:rPr>
                <w:rFonts w:ascii="宋体" w:hAnsi="宋体" w:cs="宋体" w:eastAsia="宋体" w:hint="default"/>
                <w:spacing w:val="-85"/>
                <w:sz w:val="18"/>
                <w:szCs w:val="18"/>
              </w:rPr>
              <w:t> </w:t>
            </w:r>
            <w:r>
              <w:rPr>
                <w:rFonts w:ascii="宋体" w:hAnsi="宋体" w:cs="宋体" w:eastAsia="宋体" w:hint="default"/>
                <w:sz w:val="18"/>
                <w:szCs w:val="18"/>
              </w:rPr>
              <w:t>方乳粉、保健</w:t>
            </w:r>
            <w:r>
              <w:rPr>
                <w:rFonts w:ascii="宋体" w:hAnsi="宋体" w:cs="宋体" w:eastAsia="宋体" w:hint="default"/>
                <w:spacing w:val="-85"/>
                <w:sz w:val="18"/>
                <w:szCs w:val="18"/>
              </w:rPr>
              <w:t> </w:t>
            </w:r>
            <w:r>
              <w:rPr>
                <w:rFonts w:ascii="宋体" w:hAnsi="宋体" w:cs="宋体" w:eastAsia="宋体" w:hint="default"/>
                <w:sz w:val="18"/>
                <w:szCs w:val="18"/>
              </w:rPr>
              <w:t>食品）；技术</w:t>
            </w:r>
            <w:r>
              <w:rPr>
                <w:rFonts w:ascii="宋体" w:hAnsi="宋体" w:cs="宋体" w:eastAsia="宋体" w:hint="default"/>
                <w:spacing w:val="-85"/>
                <w:sz w:val="18"/>
                <w:szCs w:val="18"/>
              </w:rPr>
              <w:t> </w:t>
            </w:r>
            <w:r>
              <w:rPr>
                <w:rFonts w:ascii="宋体" w:hAnsi="宋体" w:cs="宋体" w:eastAsia="宋体" w:hint="default"/>
                <w:sz w:val="18"/>
                <w:szCs w:val="18"/>
              </w:rPr>
              <w:t>开发、技术服</w:t>
            </w:r>
            <w:r>
              <w:rPr>
                <w:rFonts w:ascii="宋体" w:hAnsi="宋体" w:cs="宋体" w:eastAsia="宋体" w:hint="default"/>
                <w:spacing w:val="-85"/>
                <w:sz w:val="18"/>
                <w:szCs w:val="18"/>
              </w:rPr>
              <w:t> </w:t>
            </w:r>
            <w:r>
              <w:rPr>
                <w:rFonts w:ascii="宋体" w:hAnsi="宋体" w:cs="宋体" w:eastAsia="宋体" w:hint="default"/>
                <w:sz w:val="18"/>
                <w:szCs w:val="18"/>
              </w:rPr>
              <w:t>务：电子商务</w:t>
            </w:r>
            <w:r>
              <w:rPr>
                <w:rFonts w:ascii="宋体" w:hAnsi="宋体" w:cs="宋体" w:eastAsia="宋体" w:hint="default"/>
                <w:spacing w:val="-85"/>
                <w:sz w:val="18"/>
                <w:szCs w:val="18"/>
              </w:rPr>
              <w:t> </w:t>
            </w:r>
            <w:r>
              <w:rPr>
                <w:rFonts w:ascii="宋体" w:hAnsi="宋体" w:cs="宋体" w:eastAsia="宋体" w:hint="default"/>
                <w:sz w:val="18"/>
                <w:szCs w:val="18"/>
              </w:rPr>
              <w:t>技术、计算机</w:t>
            </w:r>
            <w:r>
              <w:rPr>
                <w:rFonts w:ascii="宋体" w:hAnsi="宋体" w:cs="宋体" w:eastAsia="宋体" w:hint="default"/>
                <w:spacing w:val="-85"/>
                <w:sz w:val="18"/>
                <w:szCs w:val="18"/>
              </w:rPr>
              <w:t> </w:t>
            </w:r>
            <w:r>
              <w:rPr>
                <w:rFonts w:ascii="宋体" w:hAnsi="宋体" w:cs="宋体" w:eastAsia="宋体" w:hint="default"/>
                <w:sz w:val="18"/>
                <w:szCs w:val="18"/>
              </w:rPr>
              <w:t>软硬件；货物</w:t>
            </w:r>
            <w:r>
              <w:rPr>
                <w:rFonts w:ascii="宋体" w:hAnsi="宋体" w:cs="宋体" w:eastAsia="宋体" w:hint="default"/>
                <w:spacing w:val="-85"/>
                <w:sz w:val="18"/>
                <w:szCs w:val="18"/>
              </w:rPr>
              <w:t> </w:t>
            </w:r>
            <w:r>
              <w:rPr>
                <w:rFonts w:ascii="宋体" w:hAnsi="宋体" w:cs="宋体" w:eastAsia="宋体" w:hint="default"/>
                <w:sz w:val="18"/>
                <w:szCs w:val="18"/>
              </w:rPr>
              <w:t>进出口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杭州联络互动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服务：受托企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3"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43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4"/>
              <w:ind w:left="103" w:right="169"/>
              <w:jc w:val="left"/>
              <w:rPr>
                <w:rFonts w:ascii="宋体" w:hAnsi="宋体" w:cs="宋体" w:eastAsia="宋体" w:hint="default"/>
                <w:sz w:val="18"/>
                <w:szCs w:val="18"/>
              </w:rPr>
            </w:pPr>
            <w:r>
              <w:rPr>
                <w:rFonts w:ascii="宋体" w:hAnsi="宋体" w:cs="宋体" w:eastAsia="宋体" w:hint="default"/>
                <w:sz w:val="18"/>
                <w:szCs w:val="18"/>
              </w:rPr>
              <w:t>资产管理有限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4"/>
              <w:ind w:left="102" w:right="14"/>
              <w:jc w:val="left"/>
              <w:rPr>
                <w:rFonts w:ascii="宋体" w:hAnsi="宋体" w:cs="宋体" w:eastAsia="宋体" w:hint="default"/>
                <w:sz w:val="18"/>
                <w:szCs w:val="18"/>
              </w:rPr>
            </w:pPr>
            <w:r>
              <w:rPr>
                <w:rFonts w:ascii="宋体" w:hAnsi="宋体" w:cs="宋体" w:eastAsia="宋体" w:hint="default"/>
                <w:sz w:val="18"/>
                <w:szCs w:val="18"/>
              </w:rPr>
              <w:t>业资产管理、</w:t>
            </w:r>
            <w:r>
              <w:rPr>
                <w:rFonts w:ascii="宋体" w:hAnsi="宋体" w:cs="宋体" w:eastAsia="宋体" w:hint="default"/>
                <w:spacing w:val="-85"/>
                <w:sz w:val="18"/>
                <w:szCs w:val="18"/>
              </w:rPr>
              <w:t> </w:t>
            </w:r>
            <w:r>
              <w:rPr>
                <w:rFonts w:ascii="宋体" w:hAnsi="宋体" w:cs="宋体" w:eastAsia="宋体" w:hint="default"/>
                <w:sz w:val="18"/>
                <w:szCs w:val="18"/>
              </w:rPr>
              <w:t>投资管理、投</w:t>
            </w:r>
            <w:r>
              <w:rPr>
                <w:rFonts w:ascii="宋体" w:hAnsi="宋体" w:cs="宋体" w:eastAsia="宋体" w:hint="default"/>
                <w:spacing w:val="-85"/>
                <w:sz w:val="18"/>
                <w:szCs w:val="18"/>
              </w:rPr>
              <w:t> </w:t>
            </w:r>
            <w:r>
              <w:rPr>
                <w:rFonts w:ascii="宋体" w:hAnsi="宋体" w:cs="宋体" w:eastAsia="宋体" w:hint="default"/>
                <w:sz w:val="18"/>
                <w:szCs w:val="18"/>
              </w:rPr>
              <w:t>资咨询（除证</w:t>
            </w:r>
            <w:r>
              <w:rPr>
                <w:rFonts w:ascii="宋体" w:hAnsi="宋体" w:cs="宋体" w:eastAsia="宋体" w:hint="default"/>
                <w:spacing w:val="-85"/>
                <w:sz w:val="18"/>
                <w:szCs w:val="18"/>
              </w:rPr>
              <w:t> </w:t>
            </w:r>
            <w:r>
              <w:rPr>
                <w:rFonts w:ascii="宋体" w:hAnsi="宋体" w:cs="宋体" w:eastAsia="宋体" w:hint="default"/>
                <w:spacing w:val="-17"/>
                <w:sz w:val="18"/>
                <w:szCs w:val="18"/>
              </w:rPr>
              <w:t>券、期货）（未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经金融等监管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部门批准，不</w:t>
            </w:r>
            <w:r>
              <w:rPr>
                <w:rFonts w:ascii="宋体" w:hAnsi="宋体" w:cs="宋体" w:eastAsia="宋体" w:hint="default"/>
                <w:spacing w:val="-85"/>
                <w:sz w:val="18"/>
                <w:szCs w:val="18"/>
              </w:rPr>
              <w:t> </w:t>
            </w:r>
            <w:r>
              <w:rPr>
                <w:rFonts w:ascii="宋体" w:hAnsi="宋体" w:cs="宋体" w:eastAsia="宋体" w:hint="default"/>
                <w:sz w:val="18"/>
                <w:szCs w:val="18"/>
              </w:rPr>
              <w:t>得从事向公众</w:t>
            </w:r>
            <w:r>
              <w:rPr>
                <w:rFonts w:ascii="宋体" w:hAnsi="宋体" w:cs="宋体" w:eastAsia="宋体" w:hint="default"/>
                <w:spacing w:val="-85"/>
                <w:sz w:val="18"/>
                <w:szCs w:val="18"/>
              </w:rPr>
              <w:t> </w:t>
            </w:r>
            <w:r>
              <w:rPr>
                <w:rFonts w:ascii="宋体" w:hAnsi="宋体" w:cs="宋体" w:eastAsia="宋体" w:hint="default"/>
                <w:sz w:val="18"/>
                <w:szCs w:val="18"/>
              </w:rPr>
              <w:t>融资存款、融</w:t>
            </w:r>
            <w:r>
              <w:rPr>
                <w:rFonts w:ascii="宋体" w:hAnsi="宋体" w:cs="宋体" w:eastAsia="宋体" w:hint="default"/>
                <w:spacing w:val="-85"/>
                <w:sz w:val="18"/>
                <w:szCs w:val="18"/>
              </w:rPr>
              <w:t> </w:t>
            </w:r>
            <w:r>
              <w:rPr>
                <w:rFonts w:ascii="宋体" w:hAnsi="宋体" w:cs="宋体" w:eastAsia="宋体" w:hint="default"/>
                <w:sz w:val="18"/>
                <w:szCs w:val="18"/>
              </w:rPr>
              <w:t>资担保、代客</w:t>
            </w:r>
            <w:r>
              <w:rPr>
                <w:rFonts w:ascii="宋体" w:hAnsi="宋体" w:cs="宋体" w:eastAsia="宋体" w:hint="default"/>
                <w:spacing w:val="-85"/>
                <w:sz w:val="18"/>
                <w:szCs w:val="18"/>
              </w:rPr>
              <w:t> </w:t>
            </w:r>
            <w:r>
              <w:rPr>
                <w:rFonts w:ascii="宋体" w:hAnsi="宋体" w:cs="宋体" w:eastAsia="宋体" w:hint="default"/>
                <w:sz w:val="18"/>
                <w:szCs w:val="18"/>
              </w:rPr>
              <w:t>理财等金融服</w:t>
            </w:r>
            <w:r>
              <w:rPr>
                <w:rFonts w:ascii="宋体" w:hAnsi="宋体" w:cs="宋体" w:eastAsia="宋体" w:hint="default"/>
                <w:spacing w:val="-85"/>
                <w:sz w:val="18"/>
                <w:szCs w:val="18"/>
              </w:rPr>
              <w:t> </w:t>
            </w:r>
            <w:r>
              <w:rPr>
                <w:rFonts w:ascii="宋体" w:hAnsi="宋体" w:cs="宋体" w:eastAsia="宋体" w:hint="default"/>
                <w:sz w:val="18"/>
                <w:szCs w:val="18"/>
              </w:rPr>
              <w:t>务）、物业管</w:t>
            </w:r>
            <w:r>
              <w:rPr>
                <w:rFonts w:ascii="宋体" w:hAnsi="宋体" w:cs="宋体" w:eastAsia="宋体" w:hint="default"/>
                <w:spacing w:val="-85"/>
                <w:sz w:val="18"/>
                <w:szCs w:val="18"/>
              </w:rPr>
              <w:t> </w:t>
            </w:r>
            <w:r>
              <w:rPr>
                <w:rFonts w:ascii="宋体" w:hAnsi="宋体" w:cs="宋体" w:eastAsia="宋体" w:hint="default"/>
                <w:sz w:val="18"/>
                <w:szCs w:val="18"/>
              </w:rPr>
              <w:t>理、室内装饰</w:t>
            </w:r>
            <w:r>
              <w:rPr>
                <w:rFonts w:ascii="宋体" w:hAnsi="宋体" w:cs="宋体" w:eastAsia="宋体" w:hint="default"/>
                <w:spacing w:val="-85"/>
                <w:sz w:val="18"/>
                <w:szCs w:val="18"/>
              </w:rPr>
              <w:t> </w:t>
            </w:r>
            <w:r>
              <w:rPr>
                <w:rFonts w:ascii="宋体" w:hAnsi="宋体" w:cs="宋体" w:eastAsia="宋体" w:hint="default"/>
                <w:sz w:val="18"/>
                <w:szCs w:val="18"/>
              </w:rPr>
              <w:t>设计；销售：</w:t>
            </w:r>
            <w:r>
              <w:rPr>
                <w:rFonts w:ascii="宋体" w:hAnsi="宋体" w:cs="宋体" w:eastAsia="宋体" w:hint="default"/>
                <w:spacing w:val="-85"/>
                <w:sz w:val="18"/>
                <w:szCs w:val="18"/>
              </w:rPr>
              <w:t> </w:t>
            </w:r>
            <w:r>
              <w:rPr>
                <w:rFonts w:ascii="宋体" w:hAnsi="宋体" w:cs="宋体" w:eastAsia="宋体" w:hint="default"/>
                <w:sz w:val="18"/>
                <w:szCs w:val="18"/>
              </w:rPr>
              <w:t>家具、家用电</w:t>
            </w:r>
            <w:r>
              <w:rPr>
                <w:rFonts w:ascii="宋体" w:hAnsi="宋体" w:cs="宋体" w:eastAsia="宋体" w:hint="default"/>
                <w:spacing w:val="-85"/>
                <w:sz w:val="18"/>
                <w:szCs w:val="18"/>
              </w:rPr>
              <w:t> </w:t>
            </w:r>
            <w:r>
              <w:rPr>
                <w:rFonts w:ascii="宋体" w:hAnsi="宋体" w:cs="宋体" w:eastAsia="宋体" w:hint="default"/>
                <w:spacing w:val="-4"/>
                <w:sz w:val="18"/>
                <w:szCs w:val="18"/>
              </w:rPr>
              <w:t>器；技术开发、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技术服务、技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术咨询、成果</w:t>
            </w:r>
            <w:r>
              <w:rPr>
                <w:rFonts w:ascii="宋体" w:hAnsi="宋体" w:cs="宋体" w:eastAsia="宋体" w:hint="default"/>
                <w:spacing w:val="-85"/>
                <w:sz w:val="18"/>
                <w:szCs w:val="18"/>
              </w:rPr>
              <w:t> </w:t>
            </w:r>
            <w:r>
              <w:rPr>
                <w:rFonts w:ascii="宋体" w:hAnsi="宋体" w:cs="宋体" w:eastAsia="宋体" w:hint="default"/>
                <w:sz w:val="18"/>
                <w:szCs w:val="18"/>
              </w:rPr>
              <w:t>转让：互联网</w:t>
            </w:r>
            <w:r>
              <w:rPr>
                <w:rFonts w:ascii="宋体" w:hAnsi="宋体" w:cs="宋体" w:eastAsia="宋体" w:hint="default"/>
                <w:spacing w:val="-85"/>
                <w:sz w:val="18"/>
                <w:szCs w:val="18"/>
              </w:rPr>
              <w:t> </w:t>
            </w:r>
            <w:r>
              <w:rPr>
                <w:rFonts w:ascii="宋体" w:hAnsi="宋体" w:cs="宋体" w:eastAsia="宋体" w:hint="default"/>
                <w:sz w:val="18"/>
                <w:szCs w:val="18"/>
              </w:rPr>
              <w:t>技术、大数据</w:t>
            </w:r>
            <w:r>
              <w:rPr>
                <w:rFonts w:ascii="宋体" w:hAnsi="宋体" w:cs="宋体" w:eastAsia="宋体" w:hint="default"/>
                <w:spacing w:val="-85"/>
                <w:sz w:val="18"/>
                <w:szCs w:val="18"/>
              </w:rPr>
              <w:t> </w:t>
            </w:r>
            <w:r>
              <w:rPr>
                <w:rFonts w:ascii="宋体" w:hAnsi="宋体" w:cs="宋体" w:eastAsia="宋体" w:hint="default"/>
                <w:sz w:val="18"/>
                <w:szCs w:val="18"/>
              </w:rPr>
              <w:t>技术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8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26" w:lineRule="auto"/>
              <w:ind w:left="103" w:right="14"/>
              <w:jc w:val="left"/>
              <w:rPr>
                <w:rFonts w:ascii="宋体" w:hAnsi="宋体" w:cs="宋体" w:eastAsia="宋体" w:hint="default"/>
                <w:sz w:val="18"/>
                <w:szCs w:val="18"/>
              </w:rPr>
            </w:pPr>
            <w:r>
              <w:rPr>
                <w:rFonts w:ascii="宋体" w:hAnsi="宋体" w:cs="宋体" w:eastAsia="宋体" w:hint="default"/>
                <w:spacing w:val="-3"/>
                <w:sz w:val="18"/>
                <w:szCs w:val="18"/>
              </w:rPr>
              <w:t>会找房（北京）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网络技术有限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4"/>
              <w:jc w:val="left"/>
              <w:rPr>
                <w:rFonts w:ascii="宋体" w:hAnsi="宋体" w:cs="宋体" w:eastAsia="宋体" w:hint="default"/>
                <w:sz w:val="18"/>
                <w:szCs w:val="18"/>
              </w:rPr>
            </w:pPr>
            <w:r>
              <w:rPr>
                <w:rFonts w:ascii="宋体" w:hAnsi="宋体" w:cs="宋体" w:eastAsia="宋体" w:hint="default"/>
                <w:sz w:val="18"/>
                <w:szCs w:val="18"/>
              </w:rPr>
              <w:t>技术开发、技</w:t>
            </w:r>
            <w:r>
              <w:rPr>
                <w:rFonts w:ascii="宋体" w:hAnsi="宋体" w:cs="宋体" w:eastAsia="宋体" w:hint="default"/>
                <w:spacing w:val="-85"/>
                <w:sz w:val="18"/>
                <w:szCs w:val="18"/>
              </w:rPr>
              <w:t> </w:t>
            </w:r>
            <w:r>
              <w:rPr>
                <w:rFonts w:ascii="宋体" w:hAnsi="宋体" w:cs="宋体" w:eastAsia="宋体" w:hint="default"/>
                <w:sz w:val="18"/>
                <w:szCs w:val="18"/>
              </w:rPr>
              <w:t>术咨询、技术</w:t>
            </w:r>
            <w:r>
              <w:rPr>
                <w:rFonts w:ascii="宋体" w:hAnsi="宋体" w:cs="宋体" w:eastAsia="宋体" w:hint="default"/>
                <w:spacing w:val="-85"/>
                <w:sz w:val="18"/>
                <w:szCs w:val="18"/>
              </w:rPr>
              <w:t> </w:t>
            </w:r>
            <w:r>
              <w:rPr>
                <w:rFonts w:ascii="宋体" w:hAnsi="宋体" w:cs="宋体" w:eastAsia="宋体" w:hint="default"/>
                <w:sz w:val="18"/>
                <w:szCs w:val="18"/>
              </w:rPr>
              <w:t>服务、技术推</w:t>
            </w:r>
            <w:r>
              <w:rPr>
                <w:rFonts w:ascii="宋体" w:hAnsi="宋体" w:cs="宋体" w:eastAsia="宋体" w:hint="default"/>
                <w:spacing w:val="-85"/>
                <w:sz w:val="18"/>
                <w:szCs w:val="18"/>
              </w:rPr>
              <w:t> </w:t>
            </w:r>
            <w:r>
              <w:rPr>
                <w:rFonts w:ascii="宋体" w:hAnsi="宋体" w:cs="宋体" w:eastAsia="宋体" w:hint="default"/>
                <w:spacing w:val="-4"/>
                <w:sz w:val="18"/>
                <w:szCs w:val="18"/>
              </w:rPr>
              <w:t>广、技术转让、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数据处理等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51.33%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200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26" w:lineRule="auto"/>
              <w:ind w:left="103" w:right="169"/>
              <w:jc w:val="left"/>
              <w:rPr>
                <w:rFonts w:ascii="宋体" w:hAnsi="宋体" w:cs="宋体" w:eastAsia="宋体" w:hint="default"/>
                <w:sz w:val="18"/>
                <w:szCs w:val="18"/>
              </w:rPr>
            </w:pPr>
            <w:r>
              <w:rPr>
                <w:rFonts w:ascii="宋体" w:hAnsi="宋体" w:cs="宋体" w:eastAsia="宋体" w:hint="default"/>
                <w:sz w:val="18"/>
                <w:szCs w:val="18"/>
              </w:rPr>
              <w:t>成都卓属信息</w:t>
            </w:r>
            <w:r>
              <w:rPr>
                <w:rFonts w:ascii="宋体" w:hAnsi="宋体" w:cs="宋体" w:eastAsia="宋体" w:hint="default"/>
                <w:spacing w:val="-85"/>
                <w:sz w:val="18"/>
                <w:szCs w:val="18"/>
              </w:rPr>
              <w:t> </w:t>
            </w:r>
            <w:r>
              <w:rPr>
                <w:rFonts w:ascii="宋体" w:hAnsi="宋体" w:cs="宋体" w:eastAsia="宋体" w:hint="default"/>
                <w:sz w:val="18"/>
                <w:szCs w:val="18"/>
              </w:rPr>
              <w:t>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67"/>
              <w:jc w:val="both"/>
              <w:rPr>
                <w:rFonts w:ascii="宋体" w:hAnsi="宋体" w:cs="宋体" w:eastAsia="宋体" w:hint="default"/>
                <w:sz w:val="18"/>
                <w:szCs w:val="18"/>
              </w:rPr>
            </w:pPr>
            <w:r>
              <w:rPr>
                <w:rFonts w:ascii="宋体" w:hAnsi="宋体" w:cs="宋体" w:eastAsia="宋体" w:hint="default"/>
                <w:sz w:val="18"/>
                <w:szCs w:val="18"/>
              </w:rPr>
              <w:t>信息技术、计</w:t>
            </w:r>
            <w:r>
              <w:rPr>
                <w:rFonts w:ascii="宋体" w:hAnsi="宋体" w:cs="宋体" w:eastAsia="宋体" w:hint="default"/>
                <w:spacing w:val="-85"/>
                <w:sz w:val="18"/>
                <w:szCs w:val="18"/>
              </w:rPr>
              <w:t> </w:t>
            </w:r>
            <w:r>
              <w:rPr>
                <w:rFonts w:ascii="宋体" w:hAnsi="宋体" w:cs="宋体" w:eastAsia="宋体" w:hint="default"/>
                <w:sz w:val="18"/>
                <w:szCs w:val="18"/>
              </w:rPr>
              <w:t>算机软硬件、</w:t>
            </w:r>
            <w:r>
              <w:rPr>
                <w:rFonts w:ascii="宋体" w:hAnsi="宋体" w:cs="宋体" w:eastAsia="宋体" w:hint="default"/>
                <w:spacing w:val="-85"/>
                <w:sz w:val="18"/>
                <w:szCs w:val="18"/>
              </w:rPr>
              <w:t> </w:t>
            </w:r>
            <w:r>
              <w:rPr>
                <w:rFonts w:ascii="宋体" w:hAnsi="宋体" w:cs="宋体" w:eastAsia="宋体" w:hint="default"/>
                <w:sz w:val="18"/>
                <w:szCs w:val="18"/>
              </w:rPr>
              <w:t>通讯设备的技</w:t>
            </w:r>
            <w:r>
              <w:rPr>
                <w:rFonts w:ascii="宋体" w:hAnsi="宋体" w:cs="宋体" w:eastAsia="宋体" w:hint="default"/>
                <w:spacing w:val="-85"/>
                <w:sz w:val="18"/>
                <w:szCs w:val="18"/>
              </w:rPr>
              <w:t> </w:t>
            </w:r>
            <w:r>
              <w:rPr>
                <w:rFonts w:ascii="宋体" w:hAnsi="宋体" w:cs="宋体" w:eastAsia="宋体" w:hint="default"/>
                <w:sz w:val="18"/>
                <w:szCs w:val="18"/>
              </w:rPr>
              <w:t>术开发、技术</w:t>
            </w:r>
            <w:r>
              <w:rPr>
                <w:rFonts w:ascii="宋体" w:hAnsi="宋体" w:cs="宋体" w:eastAsia="宋体" w:hint="default"/>
                <w:spacing w:val="-85"/>
                <w:sz w:val="18"/>
                <w:szCs w:val="18"/>
              </w:rPr>
              <w:t> </w:t>
            </w:r>
            <w:r>
              <w:rPr>
                <w:rFonts w:ascii="宋体" w:hAnsi="宋体" w:cs="宋体" w:eastAsia="宋体" w:hint="default"/>
                <w:sz w:val="18"/>
                <w:szCs w:val="18"/>
              </w:rPr>
              <w:t>咨询；货物及</w:t>
            </w:r>
            <w:r>
              <w:rPr>
                <w:rFonts w:ascii="宋体" w:hAnsi="宋体" w:cs="宋体" w:eastAsia="宋体" w:hint="default"/>
                <w:spacing w:val="-85"/>
                <w:sz w:val="18"/>
                <w:szCs w:val="18"/>
              </w:rPr>
              <w:t> </w:t>
            </w:r>
            <w:r>
              <w:rPr>
                <w:rFonts w:ascii="宋体" w:hAnsi="宋体" w:cs="宋体" w:eastAsia="宋体" w:hint="default"/>
                <w:sz w:val="18"/>
                <w:szCs w:val="18"/>
              </w:rPr>
              <w:t>技术进出口</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26" w:lineRule="auto"/>
              <w:ind w:left="103" w:right="169"/>
              <w:jc w:val="both"/>
              <w:rPr>
                <w:rFonts w:ascii="宋体" w:hAnsi="宋体" w:cs="宋体" w:eastAsia="宋体" w:hint="default"/>
                <w:sz w:val="18"/>
                <w:szCs w:val="18"/>
              </w:rPr>
            </w:pPr>
            <w:r>
              <w:rPr>
                <w:rFonts w:ascii="宋体" w:hAnsi="宋体" w:cs="宋体" w:eastAsia="宋体" w:hint="default"/>
                <w:sz w:val="18"/>
                <w:szCs w:val="18"/>
              </w:rPr>
              <w:t>深圳会开心商</w:t>
            </w:r>
            <w:r>
              <w:rPr>
                <w:rFonts w:ascii="宋体" w:hAnsi="宋体" w:cs="宋体" w:eastAsia="宋体" w:hint="default"/>
                <w:spacing w:val="-85"/>
                <w:sz w:val="18"/>
                <w:szCs w:val="18"/>
              </w:rPr>
              <w:t> </w:t>
            </w:r>
            <w:r>
              <w:rPr>
                <w:rFonts w:ascii="宋体" w:hAnsi="宋体" w:cs="宋体" w:eastAsia="宋体" w:hint="default"/>
                <w:sz w:val="18"/>
                <w:szCs w:val="18"/>
              </w:rPr>
              <w:t>业保理有限公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4"/>
              <w:jc w:val="left"/>
              <w:rPr>
                <w:rFonts w:ascii="宋体" w:hAnsi="宋体" w:cs="宋体" w:eastAsia="宋体" w:hint="default"/>
                <w:sz w:val="18"/>
                <w:szCs w:val="18"/>
              </w:rPr>
            </w:pPr>
            <w:r>
              <w:rPr>
                <w:rFonts w:ascii="宋体" w:hAnsi="宋体" w:cs="宋体" w:eastAsia="宋体" w:hint="default"/>
                <w:sz w:val="18"/>
                <w:szCs w:val="18"/>
              </w:rPr>
              <w:t>保付代理（非</w:t>
            </w:r>
            <w:r>
              <w:rPr>
                <w:rFonts w:ascii="宋体" w:hAnsi="宋体" w:cs="宋体" w:eastAsia="宋体" w:hint="default"/>
                <w:spacing w:val="-85"/>
                <w:sz w:val="18"/>
                <w:szCs w:val="18"/>
              </w:rPr>
              <w:t> </w:t>
            </w:r>
            <w:r>
              <w:rPr>
                <w:rFonts w:ascii="宋体" w:hAnsi="宋体" w:cs="宋体" w:eastAsia="宋体" w:hint="default"/>
                <w:spacing w:val="-4"/>
                <w:sz w:val="18"/>
                <w:szCs w:val="18"/>
              </w:rPr>
              <w:t>银行融资类）；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从事商业保理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相关的咨询业</w:t>
            </w:r>
            <w:r>
              <w:rPr>
                <w:rFonts w:ascii="宋体" w:hAnsi="宋体" w:cs="宋体" w:eastAsia="宋体" w:hint="default"/>
                <w:spacing w:val="-85"/>
                <w:sz w:val="18"/>
                <w:szCs w:val="18"/>
              </w:rPr>
              <w:t> </w:t>
            </w:r>
            <w:r>
              <w:rPr>
                <w:rFonts w:ascii="宋体" w:hAnsi="宋体" w:cs="宋体" w:eastAsia="宋体" w:hint="default"/>
                <w:sz w:val="18"/>
                <w:szCs w:val="18"/>
              </w:rPr>
              <w:t>务等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51.33%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24" w:lineRule="auto"/>
              <w:ind w:left="103" w:right="169"/>
              <w:jc w:val="left"/>
              <w:rPr>
                <w:rFonts w:ascii="宋体" w:hAnsi="宋体" w:cs="宋体" w:eastAsia="宋体" w:hint="default"/>
                <w:sz w:val="18"/>
                <w:szCs w:val="18"/>
              </w:rPr>
            </w:pPr>
            <w:r>
              <w:rPr>
                <w:rFonts w:ascii="宋体" w:hAnsi="宋体" w:cs="宋体" w:eastAsia="宋体" w:hint="default"/>
                <w:sz w:val="18"/>
                <w:szCs w:val="18"/>
              </w:rPr>
              <w:t>东阳三尚传媒</w:t>
            </w:r>
            <w:r>
              <w:rPr>
                <w:rFonts w:ascii="宋体" w:hAnsi="宋体" w:cs="宋体" w:eastAsia="宋体" w:hint="default"/>
                <w:spacing w:val="-85"/>
                <w:sz w:val="18"/>
                <w:szCs w:val="18"/>
              </w:rPr>
              <w:t> </w:t>
            </w:r>
            <w:r>
              <w:rPr>
                <w:rFonts w:ascii="宋体" w:hAnsi="宋体" w:cs="宋体" w:eastAsia="宋体" w:hint="default"/>
                <w:sz w:val="18"/>
                <w:szCs w:val="18"/>
              </w:rPr>
              <w:t>股份有限公司</w:t>
            </w:r>
          </w:p>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67"/>
              <w:jc w:val="both"/>
              <w:rPr>
                <w:rFonts w:ascii="宋体" w:hAnsi="宋体" w:cs="宋体" w:eastAsia="宋体" w:hint="default"/>
                <w:sz w:val="18"/>
                <w:szCs w:val="18"/>
              </w:rPr>
            </w:pPr>
            <w:r>
              <w:rPr>
                <w:rFonts w:ascii="宋体" w:hAnsi="宋体" w:cs="宋体" w:eastAsia="宋体" w:hint="default"/>
                <w:sz w:val="18"/>
                <w:szCs w:val="18"/>
              </w:rPr>
              <w:t>制作、复制、</w:t>
            </w:r>
            <w:r>
              <w:rPr>
                <w:rFonts w:ascii="宋体" w:hAnsi="宋体" w:cs="宋体" w:eastAsia="宋体" w:hint="default"/>
                <w:spacing w:val="-85"/>
                <w:sz w:val="18"/>
                <w:szCs w:val="18"/>
              </w:rPr>
              <w:t> </w:t>
            </w:r>
            <w:r>
              <w:rPr>
                <w:rFonts w:ascii="宋体" w:hAnsi="宋体" w:cs="宋体" w:eastAsia="宋体" w:hint="default"/>
                <w:sz w:val="18"/>
                <w:szCs w:val="18"/>
              </w:rPr>
              <w:t>发行：专题、</w:t>
            </w:r>
            <w:r>
              <w:rPr>
                <w:rFonts w:ascii="宋体" w:hAnsi="宋体" w:cs="宋体" w:eastAsia="宋体" w:hint="default"/>
                <w:spacing w:val="-85"/>
                <w:sz w:val="18"/>
                <w:szCs w:val="18"/>
              </w:rPr>
              <w:t> </w:t>
            </w:r>
            <w:r>
              <w:rPr>
                <w:rFonts w:ascii="宋体" w:hAnsi="宋体" w:cs="宋体" w:eastAsia="宋体" w:hint="default"/>
                <w:sz w:val="18"/>
                <w:szCs w:val="18"/>
              </w:rPr>
              <w:t>专栏、综艺、</w:t>
            </w:r>
            <w:r>
              <w:rPr>
                <w:rFonts w:ascii="宋体" w:hAnsi="宋体" w:cs="宋体" w:eastAsia="宋体" w:hint="default"/>
                <w:spacing w:val="-85"/>
                <w:sz w:val="18"/>
                <w:szCs w:val="18"/>
              </w:rPr>
              <w:t> </w:t>
            </w:r>
            <w:r>
              <w:rPr>
                <w:rFonts w:ascii="宋体" w:hAnsi="宋体" w:cs="宋体" w:eastAsia="宋体" w:hint="default"/>
                <w:sz w:val="18"/>
                <w:szCs w:val="18"/>
              </w:rPr>
              <w:t>动画片、广播</w:t>
            </w:r>
            <w:r>
              <w:rPr>
                <w:rFonts w:ascii="宋体" w:hAnsi="宋体" w:cs="宋体" w:eastAsia="宋体" w:hint="default"/>
                <w:spacing w:val="-85"/>
                <w:sz w:val="18"/>
                <w:szCs w:val="18"/>
              </w:rPr>
              <w:t> </w:t>
            </w:r>
            <w:r>
              <w:rPr>
                <w:rFonts w:ascii="宋体" w:hAnsi="宋体" w:cs="宋体" w:eastAsia="宋体" w:hint="default"/>
                <w:sz w:val="18"/>
                <w:szCs w:val="18"/>
              </w:rPr>
              <w:t>剧、电视剧；</w:t>
            </w:r>
            <w:r>
              <w:rPr>
                <w:rFonts w:ascii="宋体" w:hAnsi="宋体" w:cs="宋体" w:eastAsia="宋体" w:hint="default"/>
                <w:spacing w:val="-85"/>
                <w:sz w:val="18"/>
                <w:szCs w:val="18"/>
              </w:rPr>
              <w:t> </w:t>
            </w:r>
            <w:r>
              <w:rPr>
                <w:rFonts w:ascii="宋体" w:hAnsi="宋体" w:cs="宋体" w:eastAsia="宋体" w:hint="default"/>
                <w:sz w:val="18"/>
                <w:szCs w:val="18"/>
              </w:rPr>
              <w:t>影视剧本创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94" w:right="0"/>
              <w:jc w:val="left"/>
              <w:rPr>
                <w:rFonts w:ascii="Times New Roman" w:hAnsi="Times New Roman" w:cs="Times New Roman" w:eastAsia="Times New Roman" w:hint="default"/>
                <w:sz w:val="18"/>
                <w:szCs w:val="18"/>
              </w:rPr>
            </w:pPr>
            <w:r>
              <w:rPr>
                <w:rFonts w:ascii="Times New Roman"/>
                <w:sz w:val="18"/>
              </w:rPr>
              <w:t>42.86%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646"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4"/>
              <w:ind w:left="102" w:right="167"/>
              <w:jc w:val="left"/>
              <w:rPr>
                <w:rFonts w:ascii="宋体" w:hAnsi="宋体" w:cs="宋体" w:eastAsia="宋体" w:hint="default"/>
                <w:sz w:val="18"/>
                <w:szCs w:val="18"/>
              </w:rPr>
            </w:pPr>
            <w:r>
              <w:rPr>
                <w:rFonts w:ascii="宋体" w:hAnsi="宋体" w:cs="宋体" w:eastAsia="宋体" w:hint="default"/>
                <w:sz w:val="18"/>
                <w:szCs w:val="18"/>
              </w:rPr>
              <w:t>作、策划、交</w:t>
            </w:r>
            <w:r>
              <w:rPr>
                <w:rFonts w:ascii="宋体" w:hAnsi="宋体" w:cs="宋体" w:eastAsia="宋体" w:hint="default"/>
                <w:spacing w:val="-85"/>
                <w:sz w:val="18"/>
                <w:szCs w:val="18"/>
              </w:rPr>
              <w:t> </w:t>
            </w:r>
            <w:r>
              <w:rPr>
                <w:rFonts w:ascii="宋体" w:hAnsi="宋体" w:cs="宋体" w:eastAsia="宋体" w:hint="default"/>
                <w:sz w:val="18"/>
                <w:szCs w:val="18"/>
              </w:rPr>
              <w:t>易；微电影、</w:t>
            </w:r>
            <w:r>
              <w:rPr>
                <w:rFonts w:ascii="宋体" w:hAnsi="宋体" w:cs="宋体" w:eastAsia="宋体" w:hint="default"/>
                <w:spacing w:val="-85"/>
                <w:sz w:val="18"/>
                <w:szCs w:val="18"/>
              </w:rPr>
              <w:t> </w:t>
            </w:r>
            <w:r>
              <w:rPr>
                <w:rFonts w:ascii="宋体" w:hAnsi="宋体" w:cs="宋体" w:eastAsia="宋体" w:hint="default"/>
                <w:sz w:val="18"/>
                <w:szCs w:val="18"/>
              </w:rPr>
              <w:t>网络剧的制</w:t>
            </w:r>
            <w:r>
              <w:rPr>
                <w:rFonts w:ascii="宋体" w:hAnsi="宋体" w:cs="宋体" w:eastAsia="宋体" w:hint="default"/>
                <w:spacing w:val="-85"/>
                <w:sz w:val="18"/>
                <w:szCs w:val="18"/>
              </w:rPr>
              <w:t> </w:t>
            </w:r>
            <w:r>
              <w:rPr>
                <w:rFonts w:ascii="宋体" w:hAnsi="宋体" w:cs="宋体" w:eastAsia="宋体" w:hint="default"/>
                <w:sz w:val="18"/>
                <w:szCs w:val="18"/>
              </w:rPr>
              <w:t>作、发行；艺</w:t>
            </w:r>
            <w:r>
              <w:rPr>
                <w:rFonts w:ascii="宋体" w:hAnsi="宋体" w:cs="宋体" w:eastAsia="宋体" w:hint="default"/>
                <w:spacing w:val="-85"/>
                <w:sz w:val="18"/>
                <w:szCs w:val="18"/>
              </w:rPr>
              <w:t> </w:t>
            </w:r>
            <w:r>
              <w:rPr>
                <w:rFonts w:ascii="宋体" w:hAnsi="宋体" w:cs="宋体" w:eastAsia="宋体" w:hint="default"/>
                <w:sz w:val="18"/>
                <w:szCs w:val="18"/>
              </w:rPr>
              <w:t>人经纪等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5"/>
              <w:ind w:left="103"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NeweggInc.(</w:t>
            </w:r>
            <w:r>
              <w:rPr>
                <w:rFonts w:ascii="宋体" w:hAnsi="宋体" w:cs="宋体" w:eastAsia="宋体" w:hint="default"/>
                <w:sz w:val="18"/>
                <w:szCs w:val="18"/>
              </w:rPr>
              <w:t>合</w:t>
            </w:r>
            <w:r>
              <w:rPr>
                <w:rFonts w:ascii="宋体" w:hAnsi="宋体" w:cs="宋体" w:eastAsia="宋体" w:hint="default"/>
                <w:spacing w:val="-84"/>
                <w:sz w:val="18"/>
                <w:szCs w:val="18"/>
              </w:rPr>
              <w:t> </w:t>
            </w:r>
            <w:r>
              <w:rPr>
                <w:rFonts w:ascii="宋体" w:hAnsi="宋体" w:cs="宋体" w:eastAsia="宋体" w:hint="default"/>
                <w:sz w:val="18"/>
                <w:szCs w:val="18"/>
              </w:rPr>
              <w:t>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2" w:right="167"/>
              <w:jc w:val="left"/>
              <w:rPr>
                <w:rFonts w:ascii="宋体" w:hAnsi="宋体" w:cs="宋体" w:eastAsia="宋体" w:hint="default"/>
                <w:sz w:val="18"/>
                <w:szCs w:val="18"/>
              </w:rPr>
            </w:pPr>
            <w:r>
              <w:rPr>
                <w:rFonts w:ascii="宋体" w:hAnsi="宋体" w:cs="宋体" w:eastAsia="宋体" w:hint="default"/>
                <w:sz w:val="18"/>
                <w:szCs w:val="18"/>
              </w:rPr>
              <w:t>网络零售，物</w:t>
            </w:r>
            <w:r>
              <w:rPr>
                <w:rFonts w:ascii="宋体" w:hAnsi="宋体" w:cs="宋体" w:eastAsia="宋体" w:hint="default"/>
                <w:spacing w:val="-85"/>
                <w:sz w:val="18"/>
                <w:szCs w:val="18"/>
              </w:rPr>
              <w:t> </w:t>
            </w:r>
            <w:r>
              <w:rPr>
                <w:rFonts w:ascii="宋体" w:hAnsi="宋体" w:cs="宋体" w:eastAsia="宋体" w:hint="default"/>
                <w:sz w:val="18"/>
                <w:szCs w:val="18"/>
              </w:rPr>
              <w:t>流配送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61.328%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264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联络融资租赁</w:t>
            </w:r>
          </w:p>
          <w:p>
            <w:pPr>
              <w:pStyle w:val="TableParagraph"/>
              <w:spacing w:line="326" w:lineRule="auto" w:before="83"/>
              <w:ind w:left="103" w:right="169"/>
              <w:jc w:val="left"/>
              <w:rPr>
                <w:rFonts w:ascii="宋体" w:hAnsi="宋体" w:cs="宋体" w:eastAsia="宋体" w:hint="default"/>
                <w:sz w:val="18"/>
                <w:szCs w:val="18"/>
              </w:rPr>
            </w:pPr>
            <w:r>
              <w:rPr>
                <w:rFonts w:ascii="宋体" w:hAnsi="宋体" w:cs="宋体" w:eastAsia="宋体" w:hint="default"/>
                <w:sz w:val="18"/>
                <w:szCs w:val="18"/>
              </w:rPr>
              <w:t>（天津）有限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2"/>
              <w:jc w:val="left"/>
              <w:rPr>
                <w:rFonts w:ascii="宋体" w:hAnsi="宋体" w:cs="宋体" w:eastAsia="宋体" w:hint="default"/>
                <w:sz w:val="18"/>
                <w:szCs w:val="18"/>
              </w:rPr>
            </w:pPr>
            <w:r>
              <w:rPr>
                <w:rFonts w:ascii="宋体" w:hAnsi="宋体" w:cs="宋体" w:eastAsia="宋体" w:hint="default"/>
                <w:sz w:val="18"/>
                <w:szCs w:val="18"/>
              </w:rPr>
              <w:t>融资租赁业</w:t>
            </w:r>
            <w:r>
              <w:rPr>
                <w:rFonts w:ascii="宋体" w:hAnsi="宋体" w:cs="宋体" w:eastAsia="宋体" w:hint="default"/>
                <w:spacing w:val="-85"/>
                <w:sz w:val="18"/>
                <w:szCs w:val="18"/>
              </w:rPr>
              <w:t> </w:t>
            </w:r>
            <w:r>
              <w:rPr>
                <w:rFonts w:ascii="宋体" w:hAnsi="宋体" w:cs="宋体" w:eastAsia="宋体" w:hint="default"/>
                <w:spacing w:val="-3"/>
                <w:sz w:val="18"/>
                <w:szCs w:val="18"/>
              </w:rPr>
              <w:t>务；租赁业务；</w:t>
            </w:r>
            <w:r>
              <w:rPr>
                <w:rFonts w:ascii="宋体" w:hAnsi="宋体" w:cs="宋体" w:eastAsia="宋体" w:hint="default"/>
                <w:spacing w:val="1"/>
                <w:sz w:val="18"/>
                <w:szCs w:val="18"/>
              </w:rPr>
              <w:t> </w:t>
            </w:r>
            <w:r>
              <w:rPr>
                <w:rFonts w:ascii="宋体" w:hAnsi="宋体" w:cs="宋体" w:eastAsia="宋体" w:hint="default"/>
                <w:sz w:val="18"/>
                <w:szCs w:val="18"/>
              </w:rPr>
              <w:t>向国内外购买</w:t>
            </w:r>
            <w:r>
              <w:rPr>
                <w:rFonts w:ascii="宋体" w:hAnsi="宋体" w:cs="宋体" w:eastAsia="宋体" w:hint="default"/>
                <w:spacing w:val="-85"/>
                <w:sz w:val="18"/>
                <w:szCs w:val="18"/>
              </w:rPr>
              <w:t> </w:t>
            </w:r>
            <w:r>
              <w:rPr>
                <w:rFonts w:ascii="宋体" w:hAnsi="宋体" w:cs="宋体" w:eastAsia="宋体" w:hint="default"/>
                <w:sz w:val="18"/>
                <w:szCs w:val="18"/>
              </w:rPr>
              <w:t>租赁财产；租</w:t>
            </w:r>
            <w:r>
              <w:rPr>
                <w:rFonts w:ascii="宋体" w:hAnsi="宋体" w:cs="宋体" w:eastAsia="宋体" w:hint="default"/>
                <w:spacing w:val="-85"/>
                <w:sz w:val="18"/>
                <w:szCs w:val="18"/>
              </w:rPr>
              <w:t> </w:t>
            </w:r>
            <w:r>
              <w:rPr>
                <w:rFonts w:ascii="宋体" w:hAnsi="宋体" w:cs="宋体" w:eastAsia="宋体" w:hint="default"/>
                <w:sz w:val="18"/>
                <w:szCs w:val="18"/>
              </w:rPr>
              <w:t>赁财产的残值</w:t>
            </w:r>
            <w:r>
              <w:rPr>
                <w:rFonts w:ascii="宋体" w:hAnsi="宋体" w:cs="宋体" w:eastAsia="宋体" w:hint="default"/>
                <w:spacing w:val="-85"/>
                <w:sz w:val="18"/>
                <w:szCs w:val="18"/>
              </w:rPr>
              <w:t> </w:t>
            </w:r>
            <w:r>
              <w:rPr>
                <w:rFonts w:ascii="宋体" w:hAnsi="宋体" w:cs="宋体" w:eastAsia="宋体" w:hint="default"/>
                <w:sz w:val="18"/>
                <w:szCs w:val="18"/>
              </w:rPr>
              <w:t>处理及维修；</w:t>
            </w:r>
            <w:r>
              <w:rPr>
                <w:rFonts w:ascii="宋体" w:hAnsi="宋体" w:cs="宋体" w:eastAsia="宋体" w:hint="default"/>
                <w:spacing w:val="-85"/>
                <w:sz w:val="18"/>
                <w:szCs w:val="18"/>
              </w:rPr>
              <w:t> </w:t>
            </w:r>
            <w:r>
              <w:rPr>
                <w:rFonts w:ascii="宋体" w:hAnsi="宋体" w:cs="宋体" w:eastAsia="宋体" w:hint="default"/>
                <w:sz w:val="18"/>
                <w:szCs w:val="18"/>
              </w:rPr>
              <w:t>租赁交易咨</w:t>
            </w:r>
            <w:r>
              <w:rPr>
                <w:rFonts w:ascii="宋体" w:hAnsi="宋体" w:cs="宋体" w:eastAsia="宋体" w:hint="default"/>
                <w:spacing w:val="-85"/>
                <w:sz w:val="18"/>
                <w:szCs w:val="18"/>
              </w:rPr>
              <w:t> </w:t>
            </w:r>
            <w:r>
              <w:rPr>
                <w:rFonts w:ascii="宋体" w:hAnsi="宋体" w:cs="宋体" w:eastAsia="宋体" w:hint="default"/>
                <w:sz w:val="18"/>
                <w:szCs w:val="18"/>
              </w:rPr>
              <w:t>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06"/>
              <w:ind w:left="103" w:right="169"/>
              <w:jc w:val="left"/>
              <w:rPr>
                <w:rFonts w:ascii="宋体" w:hAnsi="宋体" w:cs="宋体" w:eastAsia="宋体" w:hint="default"/>
                <w:sz w:val="18"/>
                <w:szCs w:val="18"/>
              </w:rPr>
            </w:pPr>
            <w:r>
              <w:rPr>
                <w:rFonts w:ascii="宋体" w:hAnsi="宋体" w:cs="宋体" w:eastAsia="宋体" w:hint="default"/>
                <w:sz w:val="18"/>
                <w:szCs w:val="18"/>
              </w:rPr>
              <w:t>杭州联络文化</w:t>
            </w:r>
            <w:r>
              <w:rPr>
                <w:rFonts w:ascii="宋体" w:hAnsi="宋体" w:cs="宋体" w:eastAsia="宋体" w:hint="default"/>
                <w:spacing w:val="-85"/>
                <w:sz w:val="18"/>
                <w:szCs w:val="18"/>
              </w:rPr>
              <w:t> </w:t>
            </w:r>
            <w:r>
              <w:rPr>
                <w:rFonts w:ascii="宋体" w:hAnsi="宋体" w:cs="宋体" w:eastAsia="宋体" w:hint="default"/>
                <w:sz w:val="18"/>
                <w:szCs w:val="18"/>
              </w:rPr>
              <w:t>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4"/>
              <w:jc w:val="left"/>
              <w:rPr>
                <w:rFonts w:ascii="宋体" w:hAnsi="宋体" w:cs="宋体" w:eastAsia="宋体" w:hint="default"/>
                <w:sz w:val="18"/>
                <w:szCs w:val="18"/>
              </w:rPr>
            </w:pPr>
            <w:r>
              <w:rPr>
                <w:rFonts w:ascii="宋体" w:hAnsi="宋体" w:cs="宋体" w:eastAsia="宋体" w:hint="default"/>
                <w:sz w:val="18"/>
                <w:szCs w:val="18"/>
              </w:rPr>
              <w:t>服务：文化艺</w:t>
            </w:r>
            <w:r>
              <w:rPr>
                <w:rFonts w:ascii="宋体" w:hAnsi="宋体" w:cs="宋体" w:eastAsia="宋体" w:hint="default"/>
                <w:spacing w:val="-85"/>
                <w:sz w:val="18"/>
                <w:szCs w:val="18"/>
              </w:rPr>
              <w:t> </w:t>
            </w:r>
            <w:r>
              <w:rPr>
                <w:rFonts w:ascii="宋体" w:hAnsi="宋体" w:cs="宋体" w:eastAsia="宋体" w:hint="default"/>
                <w:sz w:val="18"/>
                <w:szCs w:val="18"/>
              </w:rPr>
              <w:t>术交流活动策</w:t>
            </w:r>
            <w:r>
              <w:rPr>
                <w:rFonts w:ascii="宋体" w:hAnsi="宋体" w:cs="宋体" w:eastAsia="宋体" w:hint="default"/>
                <w:spacing w:val="-85"/>
                <w:sz w:val="18"/>
                <w:szCs w:val="18"/>
              </w:rPr>
              <w:t> </w:t>
            </w:r>
            <w:r>
              <w:rPr>
                <w:rFonts w:ascii="宋体" w:hAnsi="宋体" w:cs="宋体" w:eastAsia="宋体" w:hint="default"/>
                <w:sz w:val="18"/>
                <w:szCs w:val="18"/>
              </w:rPr>
              <w:t>划（除演出及</w:t>
            </w:r>
            <w:r>
              <w:rPr>
                <w:rFonts w:ascii="宋体" w:hAnsi="宋体" w:cs="宋体" w:eastAsia="宋体" w:hint="default"/>
                <w:spacing w:val="-85"/>
                <w:sz w:val="18"/>
                <w:szCs w:val="18"/>
              </w:rPr>
              <w:t> </w:t>
            </w:r>
            <w:r>
              <w:rPr>
                <w:rFonts w:ascii="宋体" w:hAnsi="宋体" w:cs="宋体" w:eastAsia="宋体" w:hint="default"/>
                <w:sz w:val="18"/>
                <w:szCs w:val="18"/>
              </w:rPr>
              <w:t>演出中介）、</w:t>
            </w:r>
            <w:r>
              <w:rPr>
                <w:rFonts w:ascii="宋体" w:hAnsi="宋体" w:cs="宋体" w:eastAsia="宋体" w:hint="default"/>
                <w:spacing w:val="-85"/>
                <w:sz w:val="18"/>
                <w:szCs w:val="18"/>
              </w:rPr>
              <w:t> </w:t>
            </w:r>
            <w:r>
              <w:rPr>
                <w:rFonts w:ascii="宋体" w:hAnsi="宋体" w:cs="宋体" w:eastAsia="宋体" w:hint="default"/>
                <w:sz w:val="18"/>
                <w:szCs w:val="18"/>
              </w:rPr>
              <w:t>公关礼仪、动</w:t>
            </w:r>
            <w:r>
              <w:rPr>
                <w:rFonts w:ascii="宋体" w:hAnsi="宋体" w:cs="宋体" w:eastAsia="宋体" w:hint="default"/>
                <w:spacing w:val="-85"/>
                <w:sz w:val="18"/>
                <w:szCs w:val="18"/>
              </w:rPr>
              <w:t> </w:t>
            </w:r>
            <w:r>
              <w:rPr>
                <w:rFonts w:ascii="宋体" w:hAnsi="宋体" w:cs="宋体" w:eastAsia="宋体" w:hint="default"/>
                <w:sz w:val="18"/>
                <w:szCs w:val="18"/>
              </w:rPr>
              <w:t>漫设计、三维</w:t>
            </w:r>
            <w:r>
              <w:rPr>
                <w:rFonts w:ascii="宋体" w:hAnsi="宋体" w:cs="宋体" w:eastAsia="宋体" w:hint="default"/>
                <w:spacing w:val="-85"/>
                <w:sz w:val="18"/>
                <w:szCs w:val="18"/>
              </w:rPr>
              <w:t> </w:t>
            </w:r>
            <w:r>
              <w:rPr>
                <w:rFonts w:ascii="宋体" w:hAnsi="宋体" w:cs="宋体" w:eastAsia="宋体" w:hint="default"/>
                <w:sz w:val="18"/>
                <w:szCs w:val="18"/>
              </w:rPr>
              <w:t>动画设计、版</w:t>
            </w:r>
            <w:r>
              <w:rPr>
                <w:rFonts w:ascii="宋体" w:hAnsi="宋体" w:cs="宋体" w:eastAsia="宋体" w:hint="default"/>
                <w:spacing w:val="-85"/>
                <w:sz w:val="18"/>
                <w:szCs w:val="18"/>
              </w:rPr>
              <w:t> </w:t>
            </w:r>
            <w:r>
              <w:rPr>
                <w:rFonts w:ascii="宋体" w:hAnsi="宋体" w:cs="宋体" w:eastAsia="宋体" w:hint="default"/>
                <w:sz w:val="18"/>
                <w:szCs w:val="18"/>
              </w:rPr>
              <w:t>权事务代理、</w:t>
            </w:r>
            <w:r>
              <w:rPr>
                <w:rFonts w:ascii="宋体" w:hAnsi="宋体" w:cs="宋体" w:eastAsia="宋体" w:hint="default"/>
                <w:spacing w:val="-85"/>
                <w:sz w:val="18"/>
                <w:szCs w:val="18"/>
              </w:rPr>
              <w:t> </w:t>
            </w:r>
            <w:r>
              <w:rPr>
                <w:rFonts w:ascii="宋体" w:hAnsi="宋体" w:cs="宋体" w:eastAsia="宋体" w:hint="default"/>
                <w:sz w:val="18"/>
                <w:szCs w:val="18"/>
              </w:rPr>
              <w:t>企业形象策</w:t>
            </w:r>
            <w:r>
              <w:rPr>
                <w:rFonts w:ascii="宋体" w:hAnsi="宋体" w:cs="宋体" w:eastAsia="宋体" w:hint="default"/>
                <w:spacing w:val="-85"/>
                <w:sz w:val="18"/>
                <w:szCs w:val="18"/>
              </w:rPr>
              <w:t> </w:t>
            </w:r>
            <w:r>
              <w:rPr>
                <w:rFonts w:ascii="宋体" w:hAnsi="宋体" w:cs="宋体" w:eastAsia="宋体" w:hint="default"/>
                <w:spacing w:val="-4"/>
                <w:sz w:val="18"/>
                <w:szCs w:val="18"/>
              </w:rPr>
              <w:t>划、会务服务；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技术开发、技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术服务、技术</w:t>
            </w:r>
            <w:r>
              <w:rPr>
                <w:rFonts w:ascii="宋体" w:hAnsi="宋体" w:cs="宋体" w:eastAsia="宋体" w:hint="default"/>
                <w:spacing w:val="-85"/>
                <w:sz w:val="18"/>
                <w:szCs w:val="18"/>
              </w:rPr>
              <w:t> </w:t>
            </w:r>
            <w:r>
              <w:rPr>
                <w:rFonts w:ascii="宋体" w:hAnsi="宋体" w:cs="宋体" w:eastAsia="宋体" w:hint="default"/>
                <w:sz w:val="18"/>
                <w:szCs w:val="18"/>
              </w:rPr>
              <w:t>咨询、成果转</w:t>
            </w:r>
            <w:r>
              <w:rPr>
                <w:rFonts w:ascii="宋体" w:hAnsi="宋体" w:cs="宋体" w:eastAsia="宋体" w:hint="default"/>
                <w:spacing w:val="-85"/>
                <w:sz w:val="18"/>
                <w:szCs w:val="18"/>
              </w:rPr>
              <w:t> </w:t>
            </w:r>
            <w:r>
              <w:rPr>
                <w:rFonts w:ascii="宋体" w:hAnsi="宋体" w:cs="宋体" w:eastAsia="宋体" w:hint="default"/>
                <w:sz w:val="18"/>
                <w:szCs w:val="18"/>
              </w:rPr>
              <w:t>让等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96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26" w:lineRule="auto"/>
              <w:ind w:left="103" w:right="169"/>
              <w:jc w:val="both"/>
              <w:rPr>
                <w:rFonts w:ascii="宋体" w:hAnsi="宋体" w:cs="宋体" w:eastAsia="宋体" w:hint="default"/>
                <w:sz w:val="18"/>
                <w:szCs w:val="18"/>
              </w:rPr>
            </w:pPr>
            <w:r>
              <w:rPr>
                <w:rFonts w:ascii="宋体" w:hAnsi="宋体" w:cs="宋体" w:eastAsia="宋体" w:hint="default"/>
                <w:sz w:val="18"/>
                <w:szCs w:val="18"/>
              </w:rPr>
              <w:t>深圳联络汇融</w:t>
            </w:r>
            <w:r>
              <w:rPr>
                <w:rFonts w:ascii="宋体" w:hAnsi="宋体" w:cs="宋体" w:eastAsia="宋体" w:hint="default"/>
                <w:spacing w:val="-85"/>
                <w:sz w:val="18"/>
                <w:szCs w:val="18"/>
              </w:rPr>
              <w:t> </w:t>
            </w:r>
            <w:r>
              <w:rPr>
                <w:rFonts w:ascii="宋体" w:hAnsi="宋体" w:cs="宋体" w:eastAsia="宋体" w:hint="default"/>
                <w:sz w:val="18"/>
                <w:szCs w:val="18"/>
              </w:rPr>
              <w:t>商业保理有限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2" w:right="14"/>
              <w:jc w:val="left"/>
              <w:rPr>
                <w:rFonts w:ascii="宋体" w:hAnsi="宋体" w:cs="宋体" w:eastAsia="宋体" w:hint="default"/>
                <w:sz w:val="18"/>
                <w:szCs w:val="18"/>
              </w:rPr>
            </w:pPr>
            <w:r>
              <w:rPr>
                <w:rFonts w:ascii="宋体" w:hAnsi="宋体" w:cs="宋体" w:eastAsia="宋体" w:hint="default"/>
                <w:sz w:val="18"/>
                <w:szCs w:val="18"/>
              </w:rPr>
              <w:t>保付代理（非</w:t>
            </w:r>
            <w:r>
              <w:rPr>
                <w:rFonts w:ascii="宋体" w:hAnsi="宋体" w:cs="宋体" w:eastAsia="宋体" w:hint="default"/>
                <w:spacing w:val="-85"/>
                <w:sz w:val="18"/>
                <w:szCs w:val="18"/>
              </w:rPr>
              <w:t> </w:t>
            </w:r>
            <w:r>
              <w:rPr>
                <w:rFonts w:ascii="宋体" w:hAnsi="宋体" w:cs="宋体" w:eastAsia="宋体" w:hint="default"/>
                <w:spacing w:val="-4"/>
                <w:sz w:val="18"/>
                <w:szCs w:val="18"/>
              </w:rPr>
              <w:t>银行金融类）；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从事担保业务</w:t>
            </w:r>
          </w:p>
          <w:p>
            <w:pPr>
              <w:pStyle w:val="TableParagraph"/>
              <w:spacing w:line="326" w:lineRule="auto" w:before="20"/>
              <w:ind w:left="102" w:right="14"/>
              <w:jc w:val="left"/>
              <w:rPr>
                <w:rFonts w:ascii="宋体" w:hAnsi="宋体" w:cs="宋体" w:eastAsia="宋体" w:hint="default"/>
                <w:sz w:val="18"/>
                <w:szCs w:val="18"/>
              </w:rPr>
            </w:pPr>
            <w:r>
              <w:rPr>
                <w:rFonts w:ascii="宋体" w:hAnsi="宋体" w:cs="宋体" w:eastAsia="宋体" w:hint="default"/>
                <w:sz w:val="18"/>
                <w:szCs w:val="18"/>
              </w:rPr>
              <w:t>（不含融资性</w:t>
            </w:r>
            <w:r>
              <w:rPr>
                <w:rFonts w:ascii="宋体" w:hAnsi="宋体" w:cs="宋体" w:eastAsia="宋体" w:hint="default"/>
                <w:spacing w:val="-85"/>
                <w:sz w:val="18"/>
                <w:szCs w:val="18"/>
              </w:rPr>
              <w:t> </w:t>
            </w:r>
            <w:r>
              <w:rPr>
                <w:rFonts w:ascii="宋体" w:hAnsi="宋体" w:cs="宋体" w:eastAsia="宋体" w:hint="default"/>
                <w:sz w:val="18"/>
                <w:szCs w:val="18"/>
              </w:rPr>
              <w:t>担保业务及其</w:t>
            </w:r>
            <w:r>
              <w:rPr>
                <w:rFonts w:ascii="宋体" w:hAnsi="宋体" w:cs="宋体" w:eastAsia="宋体" w:hint="default"/>
                <w:spacing w:val="-85"/>
                <w:sz w:val="18"/>
                <w:szCs w:val="18"/>
              </w:rPr>
              <w:t> </w:t>
            </w:r>
            <w:r>
              <w:rPr>
                <w:rFonts w:ascii="宋体" w:hAnsi="宋体" w:cs="宋体" w:eastAsia="宋体" w:hint="default"/>
                <w:spacing w:val="-4"/>
                <w:sz w:val="18"/>
                <w:szCs w:val="18"/>
              </w:rPr>
              <w:t>他限制项目）；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供应链管理；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投资咨询、财</w:t>
            </w:r>
            <w:r>
              <w:rPr>
                <w:rFonts w:ascii="宋体" w:hAnsi="宋体" w:cs="宋体" w:eastAsia="宋体" w:hint="default"/>
                <w:spacing w:val="-85"/>
                <w:sz w:val="18"/>
                <w:szCs w:val="18"/>
              </w:rPr>
              <w:t> </w:t>
            </w:r>
            <w:r>
              <w:rPr>
                <w:rFonts w:ascii="宋体" w:hAnsi="宋体" w:cs="宋体" w:eastAsia="宋体" w:hint="default"/>
                <w:sz w:val="18"/>
                <w:szCs w:val="18"/>
              </w:rPr>
              <w:t>务咨询等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6" w:lineRule="auto" w:before="148"/>
              <w:ind w:left="103" w:right="169"/>
              <w:jc w:val="left"/>
              <w:rPr>
                <w:rFonts w:ascii="宋体" w:hAnsi="宋体" w:cs="宋体" w:eastAsia="宋体" w:hint="default"/>
                <w:sz w:val="18"/>
                <w:szCs w:val="18"/>
              </w:rPr>
            </w:pPr>
            <w:r>
              <w:rPr>
                <w:rFonts w:ascii="宋体" w:hAnsi="宋体" w:cs="宋体" w:eastAsia="宋体" w:hint="default"/>
                <w:sz w:val="18"/>
                <w:szCs w:val="18"/>
              </w:rPr>
              <w:t>北京雷昂汽车</w:t>
            </w:r>
            <w:r>
              <w:rPr>
                <w:rFonts w:ascii="宋体" w:hAnsi="宋体" w:cs="宋体" w:eastAsia="宋体" w:hint="default"/>
                <w:spacing w:val="-85"/>
                <w:sz w:val="18"/>
                <w:szCs w:val="18"/>
              </w:rPr>
              <w:t> </w:t>
            </w:r>
            <w:r>
              <w:rPr>
                <w:rFonts w:ascii="宋体" w:hAnsi="宋体" w:cs="宋体" w:eastAsia="宋体" w:hint="default"/>
                <w:sz w:val="18"/>
                <w:szCs w:val="18"/>
              </w:rPr>
              <w:t>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6"/>
              <w:ind w:left="102" w:right="14"/>
              <w:jc w:val="left"/>
              <w:rPr>
                <w:rFonts w:ascii="宋体" w:hAnsi="宋体" w:cs="宋体" w:eastAsia="宋体" w:hint="default"/>
                <w:sz w:val="18"/>
                <w:szCs w:val="18"/>
              </w:rPr>
            </w:pPr>
            <w:r>
              <w:rPr>
                <w:rFonts w:ascii="宋体" w:hAnsi="宋体" w:cs="宋体" w:eastAsia="宋体" w:hint="default"/>
                <w:sz w:val="18"/>
                <w:szCs w:val="18"/>
              </w:rPr>
              <w:t>比亚迪品牌汽</w:t>
            </w:r>
            <w:r>
              <w:rPr>
                <w:rFonts w:ascii="宋体" w:hAnsi="宋体" w:cs="宋体" w:eastAsia="宋体" w:hint="default"/>
                <w:spacing w:val="-85"/>
                <w:sz w:val="18"/>
                <w:szCs w:val="18"/>
              </w:rPr>
              <w:t> </w:t>
            </w:r>
            <w:r>
              <w:rPr>
                <w:rFonts w:ascii="宋体" w:hAnsi="宋体" w:cs="宋体" w:eastAsia="宋体" w:hint="default"/>
                <w:sz w:val="18"/>
                <w:szCs w:val="18"/>
              </w:rPr>
              <w:t>车销售、华泰</w:t>
            </w:r>
            <w:r>
              <w:rPr>
                <w:rFonts w:ascii="宋体" w:hAnsi="宋体" w:cs="宋体" w:eastAsia="宋体" w:hint="default"/>
                <w:spacing w:val="-85"/>
                <w:sz w:val="18"/>
                <w:szCs w:val="18"/>
              </w:rPr>
              <w:t> </w:t>
            </w:r>
            <w:r>
              <w:rPr>
                <w:rFonts w:ascii="宋体" w:hAnsi="宋体" w:cs="宋体" w:eastAsia="宋体" w:hint="default"/>
                <w:sz w:val="18"/>
                <w:szCs w:val="18"/>
              </w:rPr>
              <w:t>品牌汽车销</w:t>
            </w:r>
            <w:r>
              <w:rPr>
                <w:rFonts w:ascii="宋体" w:hAnsi="宋体" w:cs="宋体" w:eastAsia="宋体" w:hint="default"/>
                <w:spacing w:val="-85"/>
                <w:sz w:val="18"/>
                <w:szCs w:val="18"/>
              </w:rPr>
              <w:t> </w:t>
            </w:r>
            <w:r>
              <w:rPr>
                <w:rFonts w:ascii="宋体" w:hAnsi="宋体" w:cs="宋体" w:eastAsia="宋体" w:hint="default"/>
                <w:spacing w:val="-4"/>
                <w:sz w:val="18"/>
                <w:szCs w:val="18"/>
              </w:rPr>
              <w:t>售；销售百货、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04"/>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515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4"/>
              <w:ind w:left="102" w:right="167"/>
              <w:jc w:val="both"/>
              <w:rPr>
                <w:rFonts w:ascii="宋体" w:hAnsi="宋体" w:cs="宋体" w:eastAsia="宋体" w:hint="default"/>
                <w:sz w:val="18"/>
                <w:szCs w:val="18"/>
              </w:rPr>
            </w:pPr>
            <w:r>
              <w:rPr>
                <w:rFonts w:ascii="宋体" w:hAnsi="宋体" w:cs="宋体" w:eastAsia="宋体" w:hint="default"/>
                <w:sz w:val="18"/>
                <w:szCs w:val="18"/>
              </w:rPr>
              <w:t>建筑材料、五</w:t>
            </w:r>
            <w:r>
              <w:rPr>
                <w:rFonts w:ascii="宋体" w:hAnsi="宋体" w:cs="宋体" w:eastAsia="宋体" w:hint="default"/>
                <w:spacing w:val="-85"/>
                <w:sz w:val="18"/>
                <w:szCs w:val="18"/>
              </w:rPr>
              <w:t> </w:t>
            </w:r>
            <w:r>
              <w:rPr>
                <w:rFonts w:ascii="宋体" w:hAnsi="宋体" w:cs="宋体" w:eastAsia="宋体" w:hint="default"/>
                <w:sz w:val="18"/>
                <w:szCs w:val="18"/>
              </w:rPr>
              <w:t>金交电、工艺</w:t>
            </w:r>
            <w:r>
              <w:rPr>
                <w:rFonts w:ascii="宋体" w:hAnsi="宋体" w:cs="宋体" w:eastAsia="宋体" w:hint="default"/>
                <w:spacing w:val="-85"/>
                <w:sz w:val="18"/>
                <w:szCs w:val="18"/>
              </w:rPr>
              <w:t> </w:t>
            </w:r>
            <w:r>
              <w:rPr>
                <w:rFonts w:ascii="宋体" w:hAnsi="宋体" w:cs="宋体" w:eastAsia="宋体" w:hint="default"/>
                <w:sz w:val="18"/>
                <w:szCs w:val="18"/>
              </w:rPr>
              <w:t>美术品、包装</w:t>
            </w:r>
            <w:r>
              <w:rPr>
                <w:rFonts w:ascii="宋体" w:hAnsi="宋体" w:cs="宋体" w:eastAsia="宋体" w:hint="default"/>
                <w:spacing w:val="-85"/>
                <w:sz w:val="18"/>
                <w:szCs w:val="18"/>
              </w:rPr>
              <w:t> </w:t>
            </w:r>
            <w:r>
              <w:rPr>
                <w:rFonts w:ascii="宋体" w:hAnsi="宋体" w:cs="宋体" w:eastAsia="宋体" w:hint="default"/>
                <w:sz w:val="18"/>
                <w:szCs w:val="18"/>
              </w:rPr>
              <w:t>材料、机械电</w:t>
            </w:r>
            <w:r>
              <w:rPr>
                <w:rFonts w:ascii="宋体" w:hAnsi="宋体" w:cs="宋体" w:eastAsia="宋体" w:hint="default"/>
                <w:spacing w:val="-85"/>
                <w:sz w:val="18"/>
                <w:szCs w:val="18"/>
              </w:rPr>
              <w:t> </w:t>
            </w:r>
            <w:r>
              <w:rPr>
                <w:rFonts w:ascii="宋体" w:hAnsi="宋体" w:cs="宋体" w:eastAsia="宋体" w:hint="default"/>
                <w:sz w:val="18"/>
                <w:szCs w:val="18"/>
              </w:rPr>
              <w:t>器设备、汽车</w:t>
            </w:r>
            <w:r>
              <w:rPr>
                <w:rFonts w:ascii="宋体" w:hAnsi="宋体" w:cs="宋体" w:eastAsia="宋体" w:hint="default"/>
                <w:spacing w:val="-85"/>
                <w:sz w:val="18"/>
                <w:szCs w:val="18"/>
              </w:rPr>
              <w:t> </w:t>
            </w:r>
            <w:r>
              <w:rPr>
                <w:rFonts w:ascii="宋体" w:hAnsi="宋体" w:cs="宋体" w:eastAsia="宋体" w:hint="default"/>
                <w:sz w:val="18"/>
                <w:szCs w:val="18"/>
              </w:rPr>
              <w:t>配件、化工产</w:t>
            </w:r>
            <w:r>
              <w:rPr>
                <w:rFonts w:ascii="宋体" w:hAnsi="宋体" w:cs="宋体" w:eastAsia="宋体" w:hint="default"/>
                <w:spacing w:val="-85"/>
                <w:sz w:val="18"/>
                <w:szCs w:val="18"/>
              </w:rPr>
              <w:t> </w:t>
            </w:r>
            <w:r>
              <w:rPr>
                <w:rFonts w:ascii="宋体" w:hAnsi="宋体" w:cs="宋体" w:eastAsia="宋体" w:hint="default"/>
                <w:sz w:val="18"/>
                <w:szCs w:val="18"/>
              </w:rPr>
              <w:t>品（不含化学</w:t>
            </w:r>
            <w:r>
              <w:rPr>
                <w:rFonts w:ascii="宋体" w:hAnsi="宋体" w:cs="宋体" w:eastAsia="宋体" w:hint="default"/>
                <w:spacing w:val="-85"/>
                <w:sz w:val="18"/>
                <w:szCs w:val="18"/>
              </w:rPr>
              <w:t> </w:t>
            </w:r>
            <w:r>
              <w:rPr>
                <w:rFonts w:ascii="宋体" w:hAnsi="宋体" w:cs="宋体" w:eastAsia="宋体" w:hint="default"/>
                <w:sz w:val="18"/>
                <w:szCs w:val="18"/>
              </w:rPr>
              <w:t>危险品）；承</w:t>
            </w:r>
            <w:r>
              <w:rPr>
                <w:rFonts w:ascii="宋体" w:hAnsi="宋体" w:cs="宋体" w:eastAsia="宋体" w:hint="default"/>
                <w:spacing w:val="-85"/>
                <w:sz w:val="18"/>
                <w:szCs w:val="18"/>
              </w:rPr>
              <w:t> </w:t>
            </w:r>
            <w:r>
              <w:rPr>
                <w:rFonts w:ascii="宋体" w:hAnsi="宋体" w:cs="宋体" w:eastAsia="宋体" w:hint="default"/>
                <w:sz w:val="18"/>
                <w:szCs w:val="18"/>
              </w:rPr>
              <w:t>办展览展示；</w:t>
            </w:r>
            <w:r>
              <w:rPr>
                <w:rFonts w:ascii="宋体" w:hAnsi="宋体" w:cs="宋体" w:eastAsia="宋体" w:hint="default"/>
                <w:spacing w:val="-85"/>
                <w:sz w:val="18"/>
                <w:szCs w:val="18"/>
              </w:rPr>
              <w:t> </w:t>
            </w:r>
            <w:r>
              <w:rPr>
                <w:rFonts w:ascii="宋体" w:hAnsi="宋体" w:cs="宋体" w:eastAsia="宋体" w:hint="default"/>
                <w:sz w:val="18"/>
                <w:szCs w:val="18"/>
              </w:rPr>
              <w:t>技术开发、技</w:t>
            </w:r>
            <w:r>
              <w:rPr>
                <w:rFonts w:ascii="宋体" w:hAnsi="宋体" w:cs="宋体" w:eastAsia="宋体" w:hint="default"/>
                <w:spacing w:val="-85"/>
                <w:sz w:val="18"/>
                <w:szCs w:val="18"/>
              </w:rPr>
              <w:t> </w:t>
            </w:r>
            <w:r>
              <w:rPr>
                <w:rFonts w:ascii="宋体" w:hAnsi="宋体" w:cs="宋体" w:eastAsia="宋体" w:hint="default"/>
                <w:sz w:val="18"/>
                <w:szCs w:val="18"/>
              </w:rPr>
              <w:t>术转让、技术</w:t>
            </w:r>
            <w:r>
              <w:rPr>
                <w:rFonts w:ascii="宋体" w:hAnsi="宋体" w:cs="宋体" w:eastAsia="宋体" w:hint="default"/>
                <w:spacing w:val="-85"/>
                <w:sz w:val="18"/>
                <w:szCs w:val="18"/>
              </w:rPr>
              <w:t> </w:t>
            </w:r>
            <w:r>
              <w:rPr>
                <w:rFonts w:ascii="宋体" w:hAnsi="宋体" w:cs="宋体" w:eastAsia="宋体" w:hint="default"/>
                <w:sz w:val="18"/>
                <w:szCs w:val="18"/>
              </w:rPr>
              <w:t>咨询、技术服</w:t>
            </w:r>
            <w:r>
              <w:rPr>
                <w:rFonts w:ascii="宋体" w:hAnsi="宋体" w:cs="宋体" w:eastAsia="宋体" w:hint="default"/>
                <w:spacing w:val="-85"/>
                <w:sz w:val="18"/>
                <w:szCs w:val="18"/>
              </w:rPr>
              <w:t> </w:t>
            </w:r>
            <w:r>
              <w:rPr>
                <w:rFonts w:ascii="宋体" w:hAnsi="宋体" w:cs="宋体" w:eastAsia="宋体" w:hint="default"/>
                <w:sz w:val="18"/>
                <w:szCs w:val="18"/>
              </w:rPr>
              <w:t>务；提供劳务</w:t>
            </w:r>
            <w:r>
              <w:rPr>
                <w:rFonts w:ascii="宋体" w:hAnsi="宋体" w:cs="宋体" w:eastAsia="宋体" w:hint="default"/>
                <w:spacing w:val="-85"/>
                <w:sz w:val="18"/>
                <w:szCs w:val="18"/>
              </w:rPr>
              <w:t> </w:t>
            </w:r>
            <w:r>
              <w:rPr>
                <w:rFonts w:ascii="宋体" w:hAnsi="宋体" w:cs="宋体" w:eastAsia="宋体" w:hint="default"/>
                <w:sz w:val="18"/>
                <w:szCs w:val="18"/>
              </w:rPr>
              <w:t>服务（不含中</w:t>
            </w:r>
            <w:r>
              <w:rPr>
                <w:rFonts w:ascii="宋体" w:hAnsi="宋体" w:cs="宋体" w:eastAsia="宋体" w:hint="default"/>
                <w:spacing w:val="-85"/>
                <w:sz w:val="18"/>
                <w:szCs w:val="18"/>
              </w:rPr>
              <w:t> </w:t>
            </w:r>
            <w:r>
              <w:rPr>
                <w:rFonts w:ascii="宋体" w:hAnsi="宋体" w:cs="宋体" w:eastAsia="宋体" w:hint="default"/>
                <w:sz w:val="18"/>
                <w:szCs w:val="18"/>
              </w:rPr>
              <w:t>介服务）；家</w:t>
            </w:r>
            <w:r>
              <w:rPr>
                <w:rFonts w:ascii="宋体" w:hAnsi="宋体" w:cs="宋体" w:eastAsia="宋体" w:hint="default"/>
                <w:spacing w:val="-85"/>
                <w:sz w:val="18"/>
                <w:szCs w:val="18"/>
              </w:rPr>
              <w:t> </w:t>
            </w:r>
            <w:r>
              <w:rPr>
                <w:rFonts w:ascii="宋体" w:hAnsi="宋体" w:cs="宋体" w:eastAsia="宋体" w:hint="default"/>
                <w:sz w:val="18"/>
                <w:szCs w:val="18"/>
              </w:rPr>
              <w:t>居装饰装修。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6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26" w:lineRule="auto"/>
              <w:ind w:left="103" w:right="169"/>
              <w:jc w:val="left"/>
              <w:rPr>
                <w:rFonts w:ascii="宋体" w:hAnsi="宋体" w:cs="宋体" w:eastAsia="宋体" w:hint="default"/>
                <w:sz w:val="18"/>
                <w:szCs w:val="18"/>
              </w:rPr>
            </w:pPr>
            <w:r>
              <w:rPr>
                <w:rFonts w:ascii="宋体" w:hAnsi="宋体" w:cs="宋体" w:eastAsia="宋体" w:hint="default"/>
                <w:sz w:val="18"/>
                <w:szCs w:val="18"/>
              </w:rPr>
              <w:t>北京联络无忧</w:t>
            </w:r>
            <w:r>
              <w:rPr>
                <w:rFonts w:ascii="宋体" w:hAnsi="宋体" w:cs="宋体" w:eastAsia="宋体" w:hint="default"/>
                <w:spacing w:val="-85"/>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2" w:right="14"/>
              <w:jc w:val="left"/>
              <w:rPr>
                <w:rFonts w:ascii="宋体" w:hAnsi="宋体" w:cs="宋体" w:eastAsia="宋体" w:hint="default"/>
                <w:sz w:val="18"/>
                <w:szCs w:val="18"/>
              </w:rPr>
            </w:pPr>
            <w:r>
              <w:rPr>
                <w:rFonts w:ascii="宋体" w:hAnsi="宋体" w:cs="宋体" w:eastAsia="宋体" w:hint="default"/>
                <w:sz w:val="18"/>
                <w:szCs w:val="18"/>
              </w:rPr>
              <w:t>技术开发、技</w:t>
            </w:r>
            <w:r>
              <w:rPr>
                <w:rFonts w:ascii="宋体" w:hAnsi="宋体" w:cs="宋体" w:eastAsia="宋体" w:hint="default"/>
                <w:spacing w:val="-85"/>
                <w:sz w:val="18"/>
                <w:szCs w:val="18"/>
              </w:rPr>
              <w:t> </w:t>
            </w:r>
            <w:r>
              <w:rPr>
                <w:rFonts w:ascii="宋体" w:hAnsi="宋体" w:cs="宋体" w:eastAsia="宋体" w:hint="default"/>
                <w:sz w:val="18"/>
                <w:szCs w:val="18"/>
              </w:rPr>
              <w:t>术服务、技术</w:t>
            </w:r>
            <w:r>
              <w:rPr>
                <w:rFonts w:ascii="宋体" w:hAnsi="宋体" w:cs="宋体" w:eastAsia="宋体" w:hint="default"/>
                <w:spacing w:val="-85"/>
                <w:sz w:val="18"/>
                <w:szCs w:val="18"/>
              </w:rPr>
              <w:t> </w:t>
            </w:r>
            <w:r>
              <w:rPr>
                <w:rFonts w:ascii="宋体" w:hAnsi="宋体" w:cs="宋体" w:eastAsia="宋体" w:hint="default"/>
                <w:sz w:val="18"/>
                <w:szCs w:val="18"/>
              </w:rPr>
              <w:t>转让、技术咨</w:t>
            </w:r>
            <w:r>
              <w:rPr>
                <w:rFonts w:ascii="宋体" w:hAnsi="宋体" w:cs="宋体" w:eastAsia="宋体" w:hint="default"/>
                <w:spacing w:val="-85"/>
                <w:sz w:val="18"/>
                <w:szCs w:val="18"/>
              </w:rPr>
              <w:t> </w:t>
            </w:r>
            <w:r>
              <w:rPr>
                <w:rFonts w:ascii="宋体" w:hAnsi="宋体" w:cs="宋体" w:eastAsia="宋体" w:hint="default"/>
                <w:spacing w:val="-4"/>
                <w:sz w:val="18"/>
                <w:szCs w:val="18"/>
              </w:rPr>
              <w:t>询、技术推广。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03"/>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4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69"/>
              <w:jc w:val="both"/>
              <w:rPr>
                <w:rFonts w:ascii="宋体" w:hAnsi="宋体" w:cs="宋体" w:eastAsia="宋体" w:hint="default"/>
                <w:sz w:val="18"/>
                <w:szCs w:val="18"/>
              </w:rPr>
            </w:pPr>
            <w:r>
              <w:rPr>
                <w:rFonts w:ascii="宋体" w:hAnsi="宋体" w:cs="宋体" w:eastAsia="宋体" w:hint="default"/>
                <w:sz w:val="18"/>
                <w:szCs w:val="18"/>
              </w:rPr>
              <w:t>迪岸双赢集团</w:t>
            </w:r>
            <w:r>
              <w:rPr>
                <w:rFonts w:ascii="宋体" w:hAnsi="宋体" w:cs="宋体" w:eastAsia="宋体" w:hint="default"/>
                <w:spacing w:val="-85"/>
                <w:sz w:val="18"/>
                <w:szCs w:val="18"/>
              </w:rPr>
              <w:t> </w:t>
            </w:r>
            <w:r>
              <w:rPr>
                <w:rFonts w:ascii="宋体" w:hAnsi="宋体" w:cs="宋体" w:eastAsia="宋体" w:hint="default"/>
                <w:sz w:val="18"/>
                <w:szCs w:val="18"/>
              </w:rPr>
              <w:t>有限公司（合</w:t>
            </w:r>
            <w:r>
              <w:rPr>
                <w:rFonts w:ascii="宋体" w:hAnsi="宋体" w:cs="宋体" w:eastAsia="宋体" w:hint="default"/>
                <w:spacing w:val="-85"/>
                <w:sz w:val="18"/>
                <w:szCs w:val="18"/>
              </w:rPr>
              <w:t> </w:t>
            </w:r>
            <w:r>
              <w:rPr>
                <w:rFonts w:ascii="宋体" w:hAnsi="宋体" w:cs="宋体" w:eastAsia="宋体" w:hint="default"/>
                <w:sz w:val="18"/>
                <w:szCs w:val="18"/>
              </w:rPr>
              <w:t>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2" w:right="14"/>
              <w:jc w:val="left"/>
              <w:rPr>
                <w:rFonts w:ascii="宋体" w:hAnsi="宋体" w:cs="宋体" w:eastAsia="宋体" w:hint="default"/>
                <w:sz w:val="18"/>
                <w:szCs w:val="18"/>
              </w:rPr>
            </w:pPr>
            <w:r>
              <w:rPr>
                <w:rFonts w:ascii="宋体" w:hAnsi="宋体" w:cs="宋体" w:eastAsia="宋体" w:hint="default"/>
                <w:sz w:val="18"/>
                <w:szCs w:val="18"/>
              </w:rPr>
              <w:t>代理、发布广</w:t>
            </w:r>
            <w:r>
              <w:rPr>
                <w:rFonts w:ascii="宋体" w:hAnsi="宋体" w:cs="宋体" w:eastAsia="宋体" w:hint="default"/>
                <w:spacing w:val="-85"/>
                <w:sz w:val="18"/>
                <w:szCs w:val="18"/>
              </w:rPr>
              <w:t> </w:t>
            </w:r>
            <w:r>
              <w:rPr>
                <w:rFonts w:ascii="宋体" w:hAnsi="宋体" w:cs="宋体" w:eastAsia="宋体" w:hint="default"/>
                <w:spacing w:val="-4"/>
                <w:sz w:val="18"/>
                <w:szCs w:val="18"/>
              </w:rPr>
              <w:t>告；广告设计、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45" w:lineRule="auto" w:before="55"/>
        <w:ind w:left="118" w:right="1644"/>
        <w:jc w:val="left"/>
      </w:pPr>
      <w:r>
        <w:rPr/>
        <w:t>在子公司的持股比例不同于表决权比例的说明：</w:t>
      </w:r>
      <w:r>
        <w:rPr>
          <w:spacing w:val="-70"/>
        </w:rPr>
        <w:t> </w:t>
      </w:r>
      <w:r>
        <w:rPr/>
        <w:t>公司持有三尚影视</w:t>
      </w:r>
      <w:r>
        <w:rPr>
          <w:rFonts w:ascii="宋体" w:hAnsi="宋体" w:cs="宋体" w:eastAsia="宋体" w:hint="default"/>
        </w:rPr>
        <w:t>42.86%</w:t>
      </w:r>
      <w:r>
        <w:rPr/>
        <w:t>的股份及表决权，但在董事会中占多数席位，根据三尚影视的章程及投资协议，</w:t>
      </w:r>
      <w:r>
        <w:rPr>
          <w:spacing w:val="-44"/>
        </w:rPr>
        <w:t> </w:t>
      </w:r>
      <w:r>
        <w:rPr>
          <w:spacing w:val="-44"/>
        </w:rPr>
      </w:r>
      <w:r>
        <w:rPr/>
        <w:t>公司可以对其进行控制。</w:t>
      </w:r>
    </w:p>
    <w:p>
      <w:pPr>
        <w:pStyle w:val="BodyText"/>
        <w:spacing w:line="364" w:lineRule="auto" w:before="45"/>
        <w:ind w:left="118" w:right="2044"/>
        <w:jc w:val="left"/>
      </w:pPr>
      <w:r>
        <w:rPr/>
        <w:t>持有半数或以下表决权但仍控制被投资单位、以及持有半数以上表决权但不控制被投资单位的依据：</w:t>
      </w:r>
      <w:r>
        <w:rPr>
          <w:spacing w:val="-47"/>
        </w:rPr>
        <w:t> </w:t>
      </w:r>
      <w:r>
        <w:rPr/>
        <w:t>无</w:t>
      </w:r>
    </w:p>
    <w:p>
      <w:pPr>
        <w:pStyle w:val="BodyText"/>
        <w:spacing w:line="364" w:lineRule="auto" w:before="31"/>
        <w:ind w:left="118" w:right="5627"/>
        <w:jc w:val="left"/>
      </w:pPr>
      <w:r>
        <w:rPr/>
        <w:t>对于纳入合并范围的重要的结构化主体，控制的依据：</w:t>
      </w:r>
      <w:r>
        <w:rPr>
          <w:spacing w:val="-67"/>
        </w:rPr>
        <w:t> </w:t>
      </w:r>
      <w:r>
        <w:rPr/>
        <w:t>无</w:t>
      </w:r>
    </w:p>
    <w:p>
      <w:pPr>
        <w:pStyle w:val="BodyText"/>
        <w:spacing w:line="364" w:lineRule="auto" w:before="31"/>
        <w:ind w:left="118" w:right="6887"/>
        <w:jc w:val="left"/>
      </w:pPr>
      <w:r>
        <w:rPr/>
        <w:t>确定公司是代理人还是委托人的依据：</w:t>
      </w:r>
      <w:r>
        <w:rPr>
          <w:spacing w:val="-74"/>
        </w:rPr>
        <w:t> </w:t>
      </w:r>
      <w:r>
        <w:rPr/>
        <w:t>无</w:t>
      </w:r>
    </w:p>
    <w:p>
      <w:pPr>
        <w:pStyle w:val="BodyText"/>
        <w:spacing w:line="364" w:lineRule="auto" w:before="31"/>
        <w:ind w:left="118" w:right="9187"/>
        <w:jc w:val="left"/>
      </w:pPr>
      <w:r>
        <w:rPr/>
        <w:t>其他说明：</w:t>
      </w:r>
      <w:r>
        <w:rPr>
          <w:spacing w:val="-85"/>
        </w:rPr>
        <w:t> </w:t>
      </w:r>
      <w:r>
        <w:rPr/>
        <w:t>无</w:t>
      </w:r>
    </w:p>
    <w:p>
      <w:pPr>
        <w:spacing w:line="240" w:lineRule="auto" w:before="4"/>
        <w:rPr>
          <w:rFonts w:ascii="宋体" w:hAnsi="宋体" w:cs="宋体" w:eastAsia="宋体" w:hint="default"/>
          <w:sz w:val="20"/>
          <w:szCs w:val="20"/>
        </w:rPr>
      </w:pPr>
    </w:p>
    <w:p>
      <w:pPr>
        <w:pStyle w:val="Heading6"/>
        <w:spacing w:line="240" w:lineRule="auto"/>
        <w:ind w:right="1949"/>
        <w:jc w:val="left"/>
        <w:rPr>
          <w:b w:val="0"/>
          <w:bCs w:val="0"/>
        </w:rPr>
      </w:pPr>
      <w:bookmarkStart w:name="（2）重要的非全资子公司" w:id="343"/>
      <w:bookmarkEnd w:id="34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6"/>
        <w:gridCol w:w="1914"/>
        <w:gridCol w:w="1914"/>
        <w:gridCol w:w="1913"/>
        <w:gridCol w:w="1912"/>
      </w:tblGrid>
      <w:tr>
        <w:trPr>
          <w:trHeight w:val="77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80"/>
              <w:ind w:left="679" w:right="137" w:hanging="544"/>
              <w:jc w:val="left"/>
              <w:rPr>
                <w:rFonts w:ascii="宋体" w:hAnsi="宋体" w:cs="宋体" w:eastAsia="宋体" w:hint="default"/>
                <w:sz w:val="18"/>
                <w:szCs w:val="18"/>
              </w:rPr>
            </w:pPr>
            <w:r>
              <w:rPr>
                <w:rFonts w:ascii="宋体" w:hAnsi="宋体" w:cs="宋体" w:eastAsia="宋体" w:hint="default"/>
                <w:sz w:val="18"/>
                <w:szCs w:val="18"/>
              </w:rPr>
              <w:t>本期归属于少数股东</w:t>
            </w:r>
            <w:r>
              <w:rPr>
                <w:rFonts w:ascii="宋体" w:hAnsi="宋体" w:cs="宋体" w:eastAsia="宋体" w:hint="default"/>
                <w:spacing w:val="-82"/>
                <w:sz w:val="18"/>
                <w:szCs w:val="18"/>
              </w:rPr>
              <w:t> </w:t>
            </w:r>
            <w:r>
              <w:rPr>
                <w:rFonts w:ascii="宋体" w:hAnsi="宋体" w:cs="宋体" w:eastAsia="宋体" w:hint="default"/>
                <w:sz w:val="18"/>
                <w:szCs w:val="18"/>
              </w:rPr>
              <w:t>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80"/>
              <w:ind w:left="496" w:right="136" w:hanging="363"/>
              <w:jc w:val="left"/>
              <w:rPr>
                <w:rFonts w:ascii="宋体" w:hAnsi="宋体" w:cs="宋体" w:eastAsia="宋体" w:hint="default"/>
                <w:sz w:val="18"/>
                <w:szCs w:val="18"/>
              </w:rPr>
            </w:pPr>
            <w:r>
              <w:rPr>
                <w:rFonts w:ascii="宋体" w:hAnsi="宋体" w:cs="宋体" w:eastAsia="宋体" w:hint="default"/>
                <w:sz w:val="18"/>
                <w:szCs w:val="18"/>
              </w:rPr>
              <w:t>本期向少数股东宣告</w:t>
            </w:r>
            <w:r>
              <w:rPr>
                <w:rFonts w:ascii="宋体" w:hAnsi="宋体" w:cs="宋体" w:eastAsia="宋体" w:hint="default"/>
                <w:spacing w:val="-82"/>
                <w:sz w:val="18"/>
                <w:szCs w:val="18"/>
              </w:rPr>
              <w:t> </w:t>
            </w:r>
            <w:r>
              <w:rPr>
                <w:rFonts w:ascii="宋体" w:hAnsi="宋体" w:cs="宋体" w:eastAsia="宋体" w:hint="default"/>
                <w:sz w:val="18"/>
                <w:szCs w:val="18"/>
              </w:rPr>
              <w:t>分派的股利</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80"/>
              <w:ind w:left="859" w:right="135" w:hanging="725"/>
              <w:jc w:val="left"/>
              <w:rPr>
                <w:rFonts w:ascii="宋体" w:hAnsi="宋体" w:cs="宋体" w:eastAsia="宋体" w:hint="default"/>
                <w:sz w:val="18"/>
                <w:szCs w:val="18"/>
              </w:rPr>
            </w:pPr>
            <w:r>
              <w:rPr>
                <w:rFonts w:ascii="宋体" w:hAnsi="宋体" w:cs="宋体" w:eastAsia="宋体" w:hint="default"/>
                <w:sz w:val="18"/>
                <w:szCs w:val="18"/>
              </w:rPr>
              <w:t>期末少数股东权益余</w:t>
            </w:r>
            <w:r>
              <w:rPr>
                <w:rFonts w:ascii="宋体" w:hAnsi="宋体" w:cs="宋体" w:eastAsia="宋体" w:hint="default"/>
                <w:spacing w:val="-82"/>
                <w:sz w:val="18"/>
                <w:szCs w:val="18"/>
              </w:rPr>
              <w:t> </w:t>
            </w:r>
            <w:r>
              <w:rPr>
                <w:rFonts w:ascii="宋体" w:hAnsi="宋体" w:cs="宋体" w:eastAsia="宋体" w:hint="default"/>
                <w:sz w:val="18"/>
                <w:szCs w:val="18"/>
              </w:rPr>
              <w:t>额</w:t>
            </w:r>
          </w:p>
        </w:tc>
      </w:tr>
    </w:tbl>
    <w:p>
      <w:pPr>
        <w:spacing w:after="0" w:line="326"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70"/>
              <w:jc w:val="left"/>
              <w:rPr>
                <w:rFonts w:ascii="宋体" w:hAnsi="宋体" w:cs="宋体" w:eastAsia="宋体" w:hint="default"/>
                <w:sz w:val="18"/>
                <w:szCs w:val="18"/>
              </w:rPr>
            </w:pPr>
            <w:r>
              <w:rPr>
                <w:rFonts w:ascii="宋体" w:hAnsi="宋体" w:cs="宋体" w:eastAsia="宋体" w:hint="default"/>
                <w:sz w:val="18"/>
                <w:szCs w:val="18"/>
              </w:rPr>
              <w:t>会找房（北京）网络</w:t>
            </w:r>
            <w:r>
              <w:rPr>
                <w:rFonts w:ascii="宋体" w:hAnsi="宋体" w:cs="宋体" w:eastAsia="宋体" w:hint="default"/>
                <w:spacing w:val="-82"/>
                <w:sz w:val="18"/>
                <w:szCs w:val="18"/>
              </w:rPr>
              <w:t> </w:t>
            </w:r>
            <w:r>
              <w:rPr>
                <w:rFonts w:ascii="宋体" w:hAnsi="宋体" w:cs="宋体" w:eastAsia="宋体" w:hint="default"/>
                <w:sz w:val="18"/>
                <w:szCs w:val="18"/>
              </w:rPr>
              <w:t>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-165,748,803.92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1,652,259.22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-106,316,984.55</w:t>
            </w:r>
          </w:p>
        </w:tc>
      </w:tr>
      <w:tr>
        <w:trPr>
          <w:trHeight w:val="7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70"/>
              <w:jc w:val="left"/>
              <w:rPr>
                <w:rFonts w:ascii="宋体" w:hAnsi="宋体" w:cs="宋体" w:eastAsia="宋体" w:hint="default"/>
                <w:sz w:val="18"/>
                <w:szCs w:val="18"/>
              </w:rPr>
            </w:pPr>
            <w:r>
              <w:rPr>
                <w:rFonts w:ascii="宋体" w:hAnsi="宋体" w:cs="宋体" w:eastAsia="宋体" w:hint="default"/>
                <w:sz w:val="18"/>
                <w:szCs w:val="18"/>
              </w:rPr>
              <w:t>东阳三尚传媒股份有</w:t>
            </w:r>
            <w:r>
              <w:rPr>
                <w:rFonts w:ascii="宋体" w:hAnsi="宋体" w:cs="宋体" w:eastAsia="宋体" w:hint="default"/>
                <w:spacing w:val="-82"/>
                <w:sz w:val="18"/>
                <w:szCs w:val="18"/>
              </w:rPr>
              <w:t> </w:t>
            </w:r>
            <w:r>
              <w:rPr>
                <w:rFonts w:ascii="宋体" w:hAnsi="宋体" w:cs="宋体" w:eastAsia="宋体" w:hint="default"/>
                <w:sz w:val="18"/>
                <w:szCs w:val="18"/>
              </w:rPr>
              <w:t>限公司（合并）</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57.14%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1,774,769.06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162,036,439.20</w:t>
            </w:r>
          </w:p>
        </w:tc>
      </w:tr>
      <w:tr>
        <w:trPr>
          <w:trHeight w:val="40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NeweggInc.(</w:t>
            </w:r>
            <w:r>
              <w:rPr>
                <w:rFonts w:ascii="宋体" w:hAnsi="宋体" w:cs="宋体" w:eastAsia="宋体" w:hint="default"/>
                <w:sz w:val="18"/>
                <w:szCs w:val="18"/>
              </w:rPr>
              <w:t>合并</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38.67%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-118,571,805.78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409,502,718.57</w:t>
            </w:r>
          </w:p>
        </w:tc>
      </w:tr>
      <w:tr>
        <w:trPr>
          <w:trHeight w:val="7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迪岸双赢集团有限公</w:t>
            </w:r>
            <w:r>
              <w:rPr>
                <w:rFonts w:ascii="宋体" w:hAnsi="宋体" w:cs="宋体" w:eastAsia="宋体" w:hint="default"/>
                <w:spacing w:val="-82"/>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合并</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40.80%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221,759,038.49</w:t>
            </w:r>
          </w:p>
        </w:tc>
      </w:tr>
    </w:tbl>
    <w:p>
      <w:pPr>
        <w:pStyle w:val="BodyText"/>
        <w:spacing w:line="367" w:lineRule="auto" w:before="55"/>
        <w:ind w:left="118" w:right="5627"/>
        <w:jc w:val="left"/>
      </w:pPr>
      <w:r>
        <w:rPr/>
        <w:t>子公司少数股东的持股比例不同于表决权比例的说明：</w:t>
      </w:r>
      <w:r>
        <w:rPr>
          <w:spacing w:val="-67"/>
        </w:rPr>
        <w:t> </w:t>
      </w:r>
      <w:r>
        <w:rPr/>
        <w:t>其他说明：</w:t>
      </w:r>
    </w:p>
    <w:p>
      <w:pPr>
        <w:pStyle w:val="BodyText"/>
        <w:spacing w:line="240" w:lineRule="auto" w:before="26"/>
        <w:ind w:left="118" w:right="1949"/>
        <w:jc w:val="left"/>
      </w:pPr>
      <w:r>
        <w:rPr/>
        <w:t>无</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3）重要非全资子公司的主要财务信息" w:id="344"/>
      <w:bookmarkEnd w:id="34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5"/>
        <w:gridCol w:w="737"/>
        <w:gridCol w:w="737"/>
        <w:gridCol w:w="736"/>
      </w:tblGrid>
      <w:tr>
        <w:trPr>
          <w:trHeight w:val="409"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6" w:lineRule="auto"/>
              <w:ind w:left="181" w:right="180"/>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1"/>
                <w:sz w:val="18"/>
                <w:szCs w:val="18"/>
              </w:rPr>
              <w:t> </w:t>
            </w:r>
            <w:r>
              <w:rPr>
                <w:rFonts w:ascii="宋体" w:hAnsi="宋体" w:cs="宋体" w:eastAsia="宋体" w:hint="default"/>
                <w:sz w:val="18"/>
                <w:szCs w:val="18"/>
              </w:rPr>
              <w:t>司名</w:t>
            </w:r>
            <w:r>
              <w:rPr>
                <w:rFonts w:ascii="宋体" w:hAnsi="宋体" w:cs="宋体" w:eastAsia="宋体" w:hint="default"/>
                <w:spacing w:val="1"/>
                <w:sz w:val="18"/>
                <w:szCs w:val="18"/>
              </w:rPr>
              <w:t> </w:t>
            </w:r>
            <w:r>
              <w:rPr>
                <w:rFonts w:ascii="宋体" w:hAnsi="宋体" w:cs="宋体" w:eastAsia="宋体" w:hint="default"/>
                <w:sz w:val="18"/>
                <w:szCs w:val="18"/>
              </w:rPr>
              <w:t>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4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81" w:right="181"/>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1"/>
                <w:sz w:val="18"/>
                <w:szCs w:val="18"/>
              </w:rPr>
              <w:t> </w:t>
            </w: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80" w:right="181"/>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1"/>
                <w:sz w:val="18"/>
                <w:szCs w:val="18"/>
              </w:rPr>
              <w:t> </w:t>
            </w:r>
            <w:r>
              <w:rPr>
                <w:rFonts w:ascii="宋体" w:hAnsi="宋体" w:cs="宋体" w:eastAsia="宋体" w:hint="default"/>
                <w:sz w:val="18"/>
                <w:szCs w:val="18"/>
              </w:rPr>
              <w:t>动资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79" w:right="181"/>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1"/>
                <w:sz w:val="18"/>
                <w:szCs w:val="18"/>
              </w:rPr>
              <w:t> </w:t>
            </w: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81" w:right="183"/>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1"/>
                <w:sz w:val="18"/>
                <w:szCs w:val="18"/>
              </w:rPr>
              <w:t> </w:t>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79" w:right="180"/>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1"/>
                <w:sz w:val="18"/>
                <w:szCs w:val="18"/>
              </w:rPr>
              <w:t> </w:t>
            </w:r>
            <w:r>
              <w:rPr>
                <w:rFonts w:ascii="宋体" w:hAnsi="宋体" w:cs="宋体" w:eastAsia="宋体" w:hint="default"/>
                <w:sz w:val="18"/>
                <w:szCs w:val="18"/>
              </w:rPr>
              <w:t>动负</w:t>
            </w:r>
            <w:r>
              <w:rPr>
                <w:rFonts w:ascii="宋体" w:hAnsi="宋体" w:cs="宋体" w:eastAsia="宋体" w:hint="default"/>
                <w:spacing w:val="1"/>
                <w:sz w:val="18"/>
                <w:szCs w:val="18"/>
              </w:rPr>
              <w:t> </w:t>
            </w:r>
            <w:r>
              <w:rPr>
                <w:rFonts w:ascii="宋体" w:hAnsi="宋体" w:cs="宋体" w:eastAsia="宋体" w:hint="default"/>
                <w:sz w:val="18"/>
                <w:szCs w:val="18"/>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81" w:right="18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1"/>
                <w:sz w:val="18"/>
                <w:szCs w:val="18"/>
              </w:rPr>
              <w:t> </w:t>
            </w: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79" w:right="18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1"/>
                <w:sz w:val="18"/>
                <w:szCs w:val="18"/>
              </w:rPr>
              <w:t> </w:t>
            </w: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81" w:right="180"/>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1"/>
                <w:sz w:val="18"/>
                <w:szCs w:val="18"/>
              </w:rPr>
              <w:t> </w:t>
            </w:r>
            <w:r>
              <w:rPr>
                <w:rFonts w:ascii="宋体" w:hAnsi="宋体" w:cs="宋体" w:eastAsia="宋体" w:hint="default"/>
                <w:sz w:val="18"/>
                <w:szCs w:val="18"/>
              </w:rPr>
              <w:t>动资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80" w:right="18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1"/>
                <w:sz w:val="18"/>
                <w:szCs w:val="18"/>
              </w:rPr>
              <w:t> </w:t>
            </w: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1"/>
                <w:sz w:val="18"/>
                <w:szCs w:val="18"/>
              </w:rPr>
              <w:t> </w:t>
            </w:r>
            <w:r>
              <w:rPr>
                <w:rFonts w:ascii="宋体" w:hAnsi="宋体" w:cs="宋体" w:eastAsia="宋体" w:hint="default"/>
                <w:sz w:val="18"/>
                <w:szCs w:val="18"/>
              </w:rPr>
              <w:t>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81" w:right="181"/>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1"/>
                <w:sz w:val="18"/>
                <w:szCs w:val="18"/>
              </w:rPr>
              <w:t> </w:t>
            </w:r>
            <w:r>
              <w:rPr>
                <w:rFonts w:ascii="宋体" w:hAnsi="宋体" w:cs="宋体" w:eastAsia="宋体" w:hint="default"/>
                <w:sz w:val="18"/>
                <w:szCs w:val="18"/>
              </w:rPr>
              <w:t>动负</w:t>
            </w:r>
            <w:r>
              <w:rPr>
                <w:rFonts w:ascii="宋体" w:hAnsi="宋体" w:cs="宋体" w:eastAsia="宋体" w:hint="default"/>
                <w:spacing w:val="1"/>
                <w:sz w:val="18"/>
                <w:szCs w:val="18"/>
              </w:rPr>
              <w:t> </w:t>
            </w:r>
            <w:r>
              <w:rPr>
                <w:rFonts w:ascii="宋体" w:hAnsi="宋体" w:cs="宋体" w:eastAsia="宋体" w:hint="default"/>
                <w:sz w:val="18"/>
                <w:szCs w:val="18"/>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80" w:right="181"/>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1"/>
                <w:sz w:val="18"/>
                <w:szCs w:val="18"/>
              </w:rPr>
              <w:t> </w:t>
            </w:r>
            <w:r>
              <w:rPr>
                <w:rFonts w:ascii="宋体" w:hAnsi="宋体" w:cs="宋体" w:eastAsia="宋体" w:hint="default"/>
                <w:sz w:val="18"/>
                <w:szCs w:val="18"/>
              </w:rPr>
              <w:t>合计</w:t>
            </w:r>
          </w:p>
        </w:tc>
      </w:tr>
      <w:tr>
        <w:trPr>
          <w:trHeight w:val="232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02"/>
              <w:jc w:val="left"/>
              <w:rPr>
                <w:rFonts w:ascii="宋体" w:hAnsi="宋体" w:cs="宋体" w:eastAsia="宋体" w:hint="default"/>
                <w:sz w:val="18"/>
                <w:szCs w:val="18"/>
              </w:rPr>
            </w:pPr>
            <w:r>
              <w:rPr>
                <w:rFonts w:ascii="宋体" w:hAnsi="宋体" w:cs="宋体" w:eastAsia="宋体" w:hint="default"/>
                <w:sz w:val="18"/>
                <w:szCs w:val="18"/>
              </w:rPr>
              <w:t>会找</w:t>
            </w:r>
            <w:r>
              <w:rPr>
                <w:rFonts w:ascii="宋体" w:hAnsi="宋体" w:cs="宋体" w:eastAsia="宋体" w:hint="default"/>
                <w:spacing w:val="1"/>
                <w:sz w:val="18"/>
                <w:szCs w:val="18"/>
              </w:rPr>
              <w:t> </w:t>
            </w:r>
            <w:r>
              <w:rPr>
                <w:rFonts w:ascii="宋体" w:hAnsi="宋体" w:cs="宋体" w:eastAsia="宋体" w:hint="default"/>
                <w:spacing w:val="-8"/>
                <w:sz w:val="18"/>
                <w:szCs w:val="18"/>
              </w:rPr>
              <w:t>房（北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京）网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络技</w:t>
            </w:r>
            <w:r>
              <w:rPr>
                <w:rFonts w:ascii="宋体" w:hAnsi="宋体" w:cs="宋体" w:eastAsia="宋体" w:hint="default"/>
                <w:spacing w:val="1"/>
                <w:sz w:val="18"/>
                <w:szCs w:val="18"/>
              </w:rPr>
              <w:t> </w:t>
            </w:r>
            <w:r>
              <w:rPr>
                <w:rFonts w:ascii="宋体" w:hAnsi="宋体" w:cs="宋体" w:eastAsia="宋体" w:hint="default"/>
                <w:sz w:val="18"/>
                <w:szCs w:val="18"/>
              </w:rPr>
              <w:t>术有</w:t>
            </w:r>
            <w:r>
              <w:rPr>
                <w:rFonts w:ascii="宋体" w:hAnsi="宋体" w:cs="宋体" w:eastAsia="宋体" w:hint="default"/>
                <w:spacing w:val="1"/>
                <w:sz w:val="18"/>
                <w:szCs w:val="18"/>
              </w:rPr>
              <w:t> </w:t>
            </w:r>
            <w:r>
              <w:rPr>
                <w:rFonts w:ascii="宋体" w:hAnsi="宋体" w:cs="宋体" w:eastAsia="宋体" w:hint="default"/>
                <w:sz w:val="18"/>
                <w:szCs w:val="18"/>
              </w:rPr>
              <w:t>限公</w:t>
            </w:r>
            <w:r>
              <w:rPr>
                <w:rFonts w:ascii="宋体" w:hAnsi="宋体" w:cs="宋体" w:eastAsia="宋体" w:hint="default"/>
                <w:spacing w:val="1"/>
                <w:sz w:val="18"/>
                <w:szCs w:val="18"/>
              </w:rPr>
              <w:t> </w:t>
            </w:r>
            <w:r>
              <w:rPr>
                <w:rFonts w:ascii="宋体" w:hAnsi="宋体" w:cs="宋体" w:eastAsia="宋体" w:hint="default"/>
                <w:sz w:val="18"/>
                <w:szCs w:val="18"/>
              </w:rPr>
              <w:t>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1,263,</w:t>
            </w:r>
          </w:p>
          <w:p>
            <w:pPr>
              <w:pStyle w:val="TableParagraph"/>
              <w:spacing w:line="240" w:lineRule="auto" w:before="111"/>
              <w:ind w:left="17" w:right="0"/>
              <w:jc w:val="center"/>
              <w:rPr>
                <w:rFonts w:ascii="Times New Roman" w:hAnsi="Times New Roman" w:cs="Times New Roman" w:eastAsia="Times New Roman" w:hint="default"/>
                <w:sz w:val="18"/>
                <w:szCs w:val="18"/>
              </w:rPr>
            </w:pPr>
            <w:r>
              <w:rPr>
                <w:rFonts w:ascii="Times New Roman"/>
                <w:sz w:val="18"/>
              </w:rPr>
              <w:t>453,43</w:t>
            </w:r>
          </w:p>
          <w:p>
            <w:pPr>
              <w:pStyle w:val="TableParagraph"/>
              <w:spacing w:line="240" w:lineRule="auto" w:before="113"/>
              <w:ind w:left="201" w:right="0"/>
              <w:jc w:val="center"/>
              <w:rPr>
                <w:rFonts w:ascii="Times New Roman" w:hAnsi="Times New Roman" w:cs="Times New Roman" w:eastAsia="Times New Roman" w:hint="default"/>
                <w:sz w:val="18"/>
                <w:szCs w:val="18"/>
              </w:rPr>
            </w:pPr>
            <w:r>
              <w:rPr>
                <w:rFonts w:ascii="Times New Roman"/>
                <w:sz w:val="18"/>
              </w:rPr>
              <w:t>8.58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w w:val="95"/>
                <w:sz w:val="18"/>
              </w:rPr>
              <w:t>11,601</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,653.0</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1,275,</w:t>
            </w:r>
          </w:p>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055,09</w:t>
            </w:r>
          </w:p>
          <w:p>
            <w:pPr>
              <w:pStyle w:val="TableParagraph"/>
              <w:spacing w:line="240" w:lineRule="auto" w:before="113"/>
              <w:ind w:left="200" w:right="0"/>
              <w:jc w:val="center"/>
              <w:rPr>
                <w:rFonts w:ascii="Times New Roman" w:hAnsi="Times New Roman" w:cs="Times New Roman" w:eastAsia="Times New Roman" w:hint="default"/>
                <w:sz w:val="18"/>
                <w:szCs w:val="18"/>
              </w:rPr>
            </w:pPr>
            <w:r>
              <w:rPr>
                <w:rFonts w:ascii="Times New Roman"/>
                <w:sz w:val="18"/>
              </w:rPr>
              <w:t>1.62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1,329,</w:t>
            </w:r>
          </w:p>
          <w:p>
            <w:pPr>
              <w:pStyle w:val="TableParagraph"/>
              <w:spacing w:line="240" w:lineRule="auto" w:before="111"/>
              <w:ind w:left="17" w:right="0"/>
              <w:jc w:val="center"/>
              <w:rPr>
                <w:rFonts w:ascii="Times New Roman" w:hAnsi="Times New Roman" w:cs="Times New Roman" w:eastAsia="Times New Roman" w:hint="default"/>
                <w:sz w:val="18"/>
                <w:szCs w:val="18"/>
              </w:rPr>
            </w:pPr>
            <w:r>
              <w:rPr>
                <w:rFonts w:ascii="Times New Roman"/>
                <w:sz w:val="18"/>
              </w:rPr>
              <w:t>307,08</w:t>
            </w:r>
          </w:p>
          <w:p>
            <w:pPr>
              <w:pStyle w:val="TableParagraph"/>
              <w:spacing w:line="240" w:lineRule="auto" w:before="113"/>
              <w:ind w:left="200" w:right="0"/>
              <w:jc w:val="center"/>
              <w:rPr>
                <w:rFonts w:ascii="Times New Roman" w:hAnsi="Times New Roman" w:cs="Times New Roman" w:eastAsia="Times New Roman" w:hint="default"/>
                <w:sz w:val="18"/>
                <w:szCs w:val="18"/>
              </w:rPr>
            </w:pPr>
            <w:r>
              <w:rPr>
                <w:rFonts w:ascii="Times New Roman"/>
                <w:sz w:val="18"/>
              </w:rPr>
              <w:t>2.43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164,19</w:t>
            </w:r>
          </w:p>
          <w:p>
            <w:pPr>
              <w:pStyle w:val="TableParagraph"/>
              <w:spacing w:line="240" w:lineRule="auto" w:before="111"/>
              <w:ind w:left="166" w:right="0"/>
              <w:jc w:val="left"/>
              <w:rPr>
                <w:rFonts w:ascii="Times New Roman" w:hAnsi="Times New Roman" w:cs="Times New Roman" w:eastAsia="Times New Roman" w:hint="default"/>
                <w:sz w:val="18"/>
                <w:szCs w:val="18"/>
              </w:rPr>
            </w:pPr>
            <w:r>
              <w:rPr>
                <w:rFonts w:ascii="Times New Roman"/>
                <w:sz w:val="18"/>
              </w:rPr>
              <w:t>2,604.</w:t>
            </w:r>
          </w:p>
          <w:p>
            <w:pPr>
              <w:pStyle w:val="TableParagraph"/>
              <w:spacing w:line="240" w:lineRule="auto" w:before="113"/>
              <w:ind w:left="439" w:right="0"/>
              <w:jc w:val="left"/>
              <w:rPr>
                <w:rFonts w:ascii="Times New Roman" w:hAnsi="Times New Roman" w:cs="Times New Roman" w:eastAsia="Times New Roman" w:hint="default"/>
                <w:sz w:val="18"/>
                <w:szCs w:val="18"/>
              </w:rPr>
            </w:pPr>
            <w:r>
              <w:rPr>
                <w:rFonts w:ascii="Times New Roman"/>
                <w:sz w:val="18"/>
              </w:rPr>
              <w:t>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1,493,</w:t>
            </w:r>
          </w:p>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499,68</w:t>
            </w:r>
          </w:p>
          <w:p>
            <w:pPr>
              <w:pStyle w:val="TableParagraph"/>
              <w:spacing w:line="240" w:lineRule="auto" w:before="113"/>
              <w:ind w:left="200" w:right="0"/>
              <w:jc w:val="center"/>
              <w:rPr>
                <w:rFonts w:ascii="Times New Roman" w:hAnsi="Times New Roman" w:cs="Times New Roman" w:eastAsia="Times New Roman" w:hint="default"/>
                <w:sz w:val="18"/>
                <w:szCs w:val="18"/>
              </w:rPr>
            </w:pPr>
            <w:r>
              <w:rPr>
                <w:rFonts w:ascii="Times New Roman"/>
                <w:sz w:val="18"/>
              </w:rPr>
              <w:t>6.97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272,52</w:t>
            </w:r>
          </w:p>
          <w:p>
            <w:pPr>
              <w:pStyle w:val="TableParagraph"/>
              <w:spacing w:line="240" w:lineRule="auto" w:before="111"/>
              <w:ind w:left="166" w:right="0"/>
              <w:jc w:val="left"/>
              <w:rPr>
                <w:rFonts w:ascii="Times New Roman" w:hAnsi="Times New Roman" w:cs="Times New Roman" w:eastAsia="Times New Roman" w:hint="default"/>
                <w:sz w:val="18"/>
                <w:szCs w:val="18"/>
              </w:rPr>
            </w:pPr>
            <w:r>
              <w:rPr>
                <w:rFonts w:ascii="Times New Roman"/>
                <w:sz w:val="18"/>
              </w:rPr>
              <w:t>0,280.</w:t>
            </w:r>
          </w:p>
          <w:p>
            <w:pPr>
              <w:pStyle w:val="TableParagraph"/>
              <w:spacing w:line="240" w:lineRule="auto" w:before="113"/>
              <w:ind w:left="439" w:right="0"/>
              <w:jc w:val="left"/>
              <w:rPr>
                <w:rFonts w:ascii="Times New Roman" w:hAnsi="Times New Roman" w:cs="Times New Roman" w:eastAsia="Times New Roman" w:hint="default"/>
                <w:sz w:val="18"/>
                <w:szCs w:val="18"/>
              </w:rPr>
            </w:pPr>
            <w:r>
              <w:rPr>
                <w:rFonts w:ascii="Times New Roman"/>
                <w:sz w:val="18"/>
              </w:rPr>
              <w:t>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3,036,</w:t>
            </w:r>
          </w:p>
          <w:p>
            <w:pPr>
              <w:pStyle w:val="TableParagraph"/>
              <w:spacing w:line="240" w:lineRule="auto" w:before="112"/>
              <w:ind w:left="122" w:right="0"/>
              <w:jc w:val="left"/>
              <w:rPr>
                <w:rFonts w:ascii="Times New Roman" w:hAnsi="Times New Roman" w:cs="Times New Roman" w:eastAsia="Times New Roman" w:hint="default"/>
                <w:sz w:val="18"/>
                <w:szCs w:val="18"/>
              </w:rPr>
            </w:pPr>
            <w:r>
              <w:rPr>
                <w:rFonts w:ascii="Times New Roman"/>
                <w:sz w:val="18"/>
              </w:rPr>
              <w:t>137.47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275,55</w:t>
            </w:r>
          </w:p>
          <w:p>
            <w:pPr>
              <w:pStyle w:val="TableParagraph"/>
              <w:spacing w:line="240" w:lineRule="auto" w:before="111"/>
              <w:ind w:left="167" w:right="0"/>
              <w:jc w:val="left"/>
              <w:rPr>
                <w:rFonts w:ascii="Times New Roman" w:hAnsi="Times New Roman" w:cs="Times New Roman" w:eastAsia="Times New Roman" w:hint="default"/>
                <w:sz w:val="18"/>
                <w:szCs w:val="18"/>
              </w:rPr>
            </w:pPr>
            <w:r>
              <w:rPr>
                <w:rFonts w:ascii="Times New Roman"/>
                <w:sz w:val="18"/>
              </w:rPr>
              <w:t>6,417.</w:t>
            </w:r>
          </w:p>
          <w:p>
            <w:pPr>
              <w:pStyle w:val="TableParagraph"/>
              <w:spacing w:line="240" w:lineRule="auto" w:before="113"/>
              <w:ind w:left="439" w:right="0"/>
              <w:jc w:val="left"/>
              <w:rPr>
                <w:rFonts w:ascii="Times New Roman" w:hAnsi="Times New Roman" w:cs="Times New Roman" w:eastAsia="Times New Roman" w:hint="default"/>
                <w:sz w:val="18"/>
                <w:szCs w:val="18"/>
              </w:rPr>
            </w:pPr>
            <w:r>
              <w:rPr>
                <w:rFonts w:ascii="Times New Roman"/>
                <w:sz w:val="18"/>
              </w:rPr>
              <w:t>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151,79</w:t>
            </w:r>
          </w:p>
          <w:p>
            <w:pPr>
              <w:pStyle w:val="TableParagraph"/>
              <w:spacing w:line="240" w:lineRule="auto" w:before="111"/>
              <w:ind w:left="170" w:right="0"/>
              <w:jc w:val="left"/>
              <w:rPr>
                <w:rFonts w:ascii="Times New Roman" w:hAnsi="Times New Roman" w:cs="Times New Roman" w:eastAsia="Times New Roman" w:hint="default"/>
                <w:sz w:val="18"/>
                <w:szCs w:val="18"/>
              </w:rPr>
            </w:pPr>
            <w:r>
              <w:rPr>
                <w:rFonts w:ascii="Times New Roman"/>
                <w:sz w:val="18"/>
              </w:rPr>
              <w:t>2,345.</w:t>
            </w:r>
          </w:p>
          <w:p>
            <w:pPr>
              <w:pStyle w:val="TableParagraph"/>
              <w:spacing w:line="240" w:lineRule="auto" w:before="113"/>
              <w:ind w:left="442" w:right="0"/>
              <w:jc w:val="left"/>
              <w:rPr>
                <w:rFonts w:ascii="Times New Roman" w:hAnsi="Times New Roman" w:cs="Times New Roman" w:eastAsia="Times New Roman" w:hint="default"/>
                <w:sz w:val="18"/>
                <w:szCs w:val="18"/>
              </w:rPr>
            </w:pPr>
            <w:r>
              <w:rPr>
                <w:rFonts w:ascii="Times New Roman"/>
                <w:sz w:val="18"/>
              </w:rPr>
              <w:t>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151,79</w:t>
            </w:r>
          </w:p>
          <w:p>
            <w:pPr>
              <w:pStyle w:val="TableParagraph"/>
              <w:spacing w:line="240" w:lineRule="auto" w:before="111"/>
              <w:ind w:left="168" w:right="0"/>
              <w:jc w:val="left"/>
              <w:rPr>
                <w:rFonts w:ascii="Times New Roman" w:hAnsi="Times New Roman" w:cs="Times New Roman" w:eastAsia="Times New Roman" w:hint="default"/>
                <w:sz w:val="18"/>
                <w:szCs w:val="18"/>
              </w:rPr>
            </w:pPr>
            <w:r>
              <w:rPr>
                <w:rFonts w:ascii="Times New Roman"/>
                <w:sz w:val="18"/>
              </w:rPr>
              <w:t>2,345.</w:t>
            </w:r>
          </w:p>
          <w:p>
            <w:pPr>
              <w:pStyle w:val="TableParagraph"/>
              <w:spacing w:line="240" w:lineRule="auto" w:before="113"/>
              <w:ind w:left="440" w:right="0"/>
              <w:jc w:val="left"/>
              <w:rPr>
                <w:rFonts w:ascii="Times New Roman" w:hAnsi="Times New Roman" w:cs="Times New Roman" w:eastAsia="Times New Roman" w:hint="default"/>
                <w:sz w:val="18"/>
                <w:szCs w:val="18"/>
              </w:rPr>
            </w:pPr>
            <w:r>
              <w:rPr>
                <w:rFonts w:ascii="Times New Roman"/>
                <w:sz w:val="18"/>
              </w:rPr>
              <w:t>56</w:t>
            </w:r>
          </w:p>
        </w:tc>
      </w:tr>
      <w:tr>
        <w:trPr>
          <w:trHeight w:val="264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258"/>
              <w:jc w:val="both"/>
              <w:rPr>
                <w:rFonts w:ascii="宋体" w:hAnsi="宋体" w:cs="宋体" w:eastAsia="宋体" w:hint="default"/>
                <w:sz w:val="18"/>
                <w:szCs w:val="18"/>
              </w:rPr>
            </w:pPr>
            <w:r>
              <w:rPr>
                <w:rFonts w:ascii="宋体" w:hAnsi="宋体" w:cs="宋体" w:eastAsia="宋体" w:hint="default"/>
                <w:sz w:val="18"/>
                <w:szCs w:val="18"/>
              </w:rPr>
              <w:t>东阳</w:t>
            </w:r>
            <w:r>
              <w:rPr>
                <w:rFonts w:ascii="宋体" w:hAnsi="宋体" w:cs="宋体" w:eastAsia="宋体" w:hint="default"/>
                <w:spacing w:val="1"/>
                <w:sz w:val="18"/>
                <w:szCs w:val="18"/>
              </w:rPr>
              <w:t> </w:t>
            </w:r>
            <w:r>
              <w:rPr>
                <w:rFonts w:ascii="宋体" w:hAnsi="宋体" w:cs="宋体" w:eastAsia="宋体" w:hint="default"/>
                <w:sz w:val="18"/>
                <w:szCs w:val="18"/>
              </w:rPr>
              <w:t>三尚</w:t>
            </w:r>
            <w:r>
              <w:rPr>
                <w:rFonts w:ascii="宋体" w:hAnsi="宋体" w:cs="宋体" w:eastAsia="宋体" w:hint="default"/>
                <w:spacing w:val="1"/>
                <w:sz w:val="18"/>
                <w:szCs w:val="18"/>
              </w:rPr>
              <w:t> </w:t>
            </w:r>
            <w:r>
              <w:rPr>
                <w:rFonts w:ascii="宋体" w:hAnsi="宋体" w:cs="宋体" w:eastAsia="宋体" w:hint="default"/>
                <w:sz w:val="18"/>
                <w:szCs w:val="18"/>
              </w:rPr>
              <w:t>传媒</w:t>
            </w:r>
            <w:r>
              <w:rPr>
                <w:rFonts w:ascii="宋体" w:hAnsi="宋体" w:cs="宋体" w:eastAsia="宋体" w:hint="default"/>
                <w:spacing w:val="1"/>
                <w:sz w:val="18"/>
                <w:szCs w:val="18"/>
              </w:rPr>
              <w:t> </w:t>
            </w:r>
            <w:r>
              <w:rPr>
                <w:rFonts w:ascii="宋体" w:hAnsi="宋体" w:cs="宋体" w:eastAsia="宋体" w:hint="default"/>
                <w:sz w:val="18"/>
                <w:szCs w:val="18"/>
              </w:rPr>
              <w:t>股份</w:t>
            </w:r>
            <w:r>
              <w:rPr>
                <w:rFonts w:ascii="宋体" w:hAnsi="宋体" w:cs="宋体" w:eastAsia="宋体" w:hint="default"/>
                <w:spacing w:val="1"/>
                <w:sz w:val="18"/>
                <w:szCs w:val="18"/>
              </w:rPr>
              <w:t> </w:t>
            </w:r>
            <w:r>
              <w:rPr>
                <w:rFonts w:ascii="宋体" w:hAnsi="宋体" w:cs="宋体" w:eastAsia="宋体" w:hint="default"/>
                <w:sz w:val="18"/>
                <w:szCs w:val="18"/>
              </w:rPr>
              <w:t>有限</w:t>
            </w:r>
            <w:r>
              <w:rPr>
                <w:rFonts w:ascii="宋体" w:hAnsi="宋体" w:cs="宋体" w:eastAsia="宋体" w:hint="default"/>
                <w:spacing w:val="1"/>
                <w:sz w:val="18"/>
                <w:szCs w:val="18"/>
              </w:rPr>
              <w:t> </w:t>
            </w:r>
            <w:r>
              <w:rPr>
                <w:rFonts w:ascii="宋体" w:hAnsi="宋体" w:cs="宋体" w:eastAsia="宋体" w:hint="default"/>
                <w:sz w:val="18"/>
                <w:szCs w:val="18"/>
              </w:rPr>
              <w:t>公司</w:t>
            </w:r>
          </w:p>
          <w:p>
            <w:pPr>
              <w:pStyle w:val="TableParagraph"/>
              <w:spacing w:line="326" w:lineRule="auto" w:before="20"/>
              <w:ind w:left="103" w:right="258"/>
              <w:jc w:val="both"/>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285,65</w:t>
            </w:r>
          </w:p>
          <w:p>
            <w:pPr>
              <w:pStyle w:val="TableParagraph"/>
              <w:spacing w:line="240" w:lineRule="auto" w:before="111"/>
              <w:ind w:left="169" w:right="0"/>
              <w:jc w:val="left"/>
              <w:rPr>
                <w:rFonts w:ascii="Times New Roman" w:hAnsi="Times New Roman" w:cs="Times New Roman" w:eastAsia="Times New Roman" w:hint="default"/>
                <w:sz w:val="18"/>
                <w:szCs w:val="18"/>
              </w:rPr>
            </w:pPr>
            <w:r>
              <w:rPr>
                <w:rFonts w:ascii="Times New Roman"/>
                <w:sz w:val="18"/>
              </w:rPr>
              <w:t>4,762.</w:t>
            </w:r>
          </w:p>
          <w:p>
            <w:pPr>
              <w:pStyle w:val="TableParagraph"/>
              <w:spacing w:line="240" w:lineRule="auto" w:before="113"/>
              <w:ind w:left="441" w:right="0"/>
              <w:jc w:val="left"/>
              <w:rPr>
                <w:rFonts w:ascii="Times New Roman" w:hAnsi="Times New Roman" w:cs="Times New Roman" w:eastAsia="Times New Roman" w:hint="default"/>
                <w:sz w:val="18"/>
                <w:szCs w:val="18"/>
              </w:rPr>
            </w:pPr>
            <w:r>
              <w:rPr>
                <w:rFonts w:ascii="Times New Roman"/>
                <w:sz w:val="18"/>
              </w:rPr>
              <w:t>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23,166</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,876.4</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308,82</w:t>
            </w:r>
          </w:p>
          <w:p>
            <w:pPr>
              <w:pStyle w:val="TableParagraph"/>
              <w:spacing w:line="240" w:lineRule="auto" w:before="111"/>
              <w:ind w:left="167" w:right="0"/>
              <w:jc w:val="left"/>
              <w:rPr>
                <w:rFonts w:ascii="Times New Roman" w:hAnsi="Times New Roman" w:cs="Times New Roman" w:eastAsia="Times New Roman" w:hint="default"/>
                <w:sz w:val="18"/>
                <w:szCs w:val="18"/>
              </w:rPr>
            </w:pPr>
            <w:r>
              <w:rPr>
                <w:rFonts w:ascii="Times New Roman"/>
                <w:sz w:val="18"/>
              </w:rPr>
              <w:t>1,638.</w:t>
            </w:r>
          </w:p>
          <w:p>
            <w:pPr>
              <w:pStyle w:val="TableParagraph"/>
              <w:spacing w:line="240" w:lineRule="auto" w:before="113"/>
              <w:ind w:left="440" w:right="0"/>
              <w:jc w:val="lef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24,277</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,880.7</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1,303,</w:t>
            </w:r>
          </w:p>
          <w:p>
            <w:pPr>
              <w:pStyle w:val="TableParagraph"/>
              <w:spacing w:line="240" w:lineRule="auto" w:before="112"/>
              <w:ind w:left="121" w:right="0"/>
              <w:jc w:val="left"/>
              <w:rPr>
                <w:rFonts w:ascii="Times New Roman" w:hAnsi="Times New Roman" w:cs="Times New Roman" w:eastAsia="Times New Roman" w:hint="default"/>
                <w:sz w:val="18"/>
                <w:szCs w:val="18"/>
              </w:rPr>
            </w:pPr>
            <w:r>
              <w:rPr>
                <w:rFonts w:ascii="Times New Roman"/>
                <w:sz w:val="18"/>
              </w:rPr>
              <w:t>379.84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25,581</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,260.6</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283,17</w:t>
            </w:r>
          </w:p>
          <w:p>
            <w:pPr>
              <w:pStyle w:val="TableParagraph"/>
              <w:spacing w:line="240" w:lineRule="auto" w:before="111"/>
              <w:ind w:left="166" w:right="0"/>
              <w:jc w:val="left"/>
              <w:rPr>
                <w:rFonts w:ascii="Times New Roman" w:hAnsi="Times New Roman" w:cs="Times New Roman" w:eastAsia="Times New Roman" w:hint="default"/>
                <w:sz w:val="18"/>
                <w:szCs w:val="18"/>
              </w:rPr>
            </w:pPr>
            <w:r>
              <w:rPr>
                <w:rFonts w:ascii="Times New Roman"/>
                <w:sz w:val="18"/>
              </w:rPr>
              <w:t>2,545.</w:t>
            </w:r>
          </w:p>
          <w:p>
            <w:pPr>
              <w:pStyle w:val="TableParagraph"/>
              <w:spacing w:line="240" w:lineRule="auto" w:before="113"/>
              <w:ind w:left="439" w:right="0"/>
              <w:jc w:val="lef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19,688</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,638.8</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302,86</w:t>
            </w:r>
          </w:p>
          <w:p>
            <w:pPr>
              <w:pStyle w:val="TableParagraph"/>
              <w:spacing w:line="240" w:lineRule="auto" w:before="111"/>
              <w:ind w:left="167" w:right="0"/>
              <w:jc w:val="left"/>
              <w:rPr>
                <w:rFonts w:ascii="Times New Roman" w:hAnsi="Times New Roman" w:cs="Times New Roman" w:eastAsia="Times New Roman" w:hint="default"/>
                <w:sz w:val="18"/>
                <w:szCs w:val="18"/>
              </w:rPr>
            </w:pPr>
            <w:r>
              <w:rPr>
                <w:rFonts w:ascii="Times New Roman"/>
                <w:sz w:val="18"/>
              </w:rPr>
              <w:t>1,184.</w:t>
            </w:r>
          </w:p>
          <w:p>
            <w:pPr>
              <w:pStyle w:val="TableParagraph"/>
              <w:spacing w:line="240" w:lineRule="auto" w:before="113"/>
              <w:ind w:left="439" w:right="0"/>
              <w:jc w:val="lef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21,179</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,036.2</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1,389,</w:t>
            </w:r>
          </w:p>
          <w:p>
            <w:pPr>
              <w:pStyle w:val="TableParagraph"/>
              <w:spacing w:line="240" w:lineRule="auto" w:before="112"/>
              <w:ind w:left="123" w:right="0"/>
              <w:jc w:val="left"/>
              <w:rPr>
                <w:rFonts w:ascii="Times New Roman" w:hAnsi="Times New Roman" w:cs="Times New Roman" w:eastAsia="Times New Roman" w:hint="default"/>
                <w:sz w:val="18"/>
                <w:szCs w:val="18"/>
              </w:rPr>
            </w:pPr>
            <w:r>
              <w:rPr>
                <w:rFonts w:ascii="Times New Roman"/>
                <w:sz w:val="18"/>
              </w:rPr>
              <w:t>108.44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22,568</w:t>
            </w:r>
          </w:p>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t>,144.6</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9</w:t>
            </w:r>
          </w:p>
        </w:tc>
      </w:tr>
      <w:tr>
        <w:trPr>
          <w:trHeight w:val="104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94"/>
              <w:ind w:left="103" w:right="1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Neweg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gInc.(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合并</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center"/>
              <w:rPr>
                <w:rFonts w:ascii="Times New Roman" w:hAnsi="Times New Roman" w:cs="Times New Roman" w:eastAsia="Times New Roman" w:hint="default"/>
                <w:sz w:val="18"/>
                <w:szCs w:val="18"/>
              </w:rPr>
            </w:pPr>
            <w:r>
              <w:rPr>
                <w:rFonts w:ascii="Times New Roman"/>
                <w:sz w:val="18"/>
              </w:rPr>
              <w:t>2,729,</w:t>
            </w:r>
          </w:p>
          <w:p>
            <w:pPr>
              <w:pStyle w:val="TableParagraph"/>
              <w:spacing w:line="240" w:lineRule="auto" w:before="111"/>
              <w:ind w:left="17" w:right="0"/>
              <w:jc w:val="center"/>
              <w:rPr>
                <w:rFonts w:ascii="Times New Roman" w:hAnsi="Times New Roman" w:cs="Times New Roman" w:eastAsia="Times New Roman" w:hint="default"/>
                <w:sz w:val="18"/>
                <w:szCs w:val="18"/>
              </w:rPr>
            </w:pPr>
            <w:r>
              <w:rPr>
                <w:rFonts w:ascii="Times New Roman"/>
                <w:sz w:val="18"/>
              </w:rPr>
              <w:t>928,69</w:t>
            </w:r>
          </w:p>
          <w:p>
            <w:pPr>
              <w:pStyle w:val="TableParagraph"/>
              <w:spacing w:line="240" w:lineRule="auto" w:before="113"/>
              <w:ind w:left="198" w:right="0"/>
              <w:jc w:val="center"/>
              <w:rPr>
                <w:rFonts w:ascii="Times New Roman" w:hAnsi="Times New Roman" w:cs="Times New Roman" w:eastAsia="Times New Roman" w:hint="default"/>
                <w:sz w:val="18"/>
                <w:szCs w:val="18"/>
              </w:rPr>
            </w:pPr>
            <w:r>
              <w:rPr>
                <w:rFonts w:ascii="Times New Roman"/>
                <w:sz w:val="18"/>
              </w:rPr>
              <w:t>0.50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 w:right="0"/>
              <w:jc w:val="center"/>
              <w:rPr>
                <w:rFonts w:ascii="Times New Roman" w:hAnsi="Times New Roman" w:cs="Times New Roman" w:eastAsia="Times New Roman" w:hint="default"/>
                <w:sz w:val="18"/>
                <w:szCs w:val="18"/>
              </w:rPr>
            </w:pPr>
            <w:r>
              <w:rPr>
                <w:rFonts w:ascii="Times New Roman"/>
                <w:sz w:val="18"/>
              </w:rPr>
              <w:t>1,209,</w:t>
            </w:r>
          </w:p>
          <w:p>
            <w:pPr>
              <w:pStyle w:val="TableParagraph"/>
              <w:spacing w:line="240" w:lineRule="auto" w:before="111"/>
              <w:ind w:left="23" w:right="0"/>
              <w:jc w:val="center"/>
              <w:rPr>
                <w:rFonts w:ascii="Times New Roman" w:hAnsi="Times New Roman" w:cs="Times New Roman" w:eastAsia="Times New Roman" w:hint="default"/>
                <w:sz w:val="18"/>
                <w:szCs w:val="18"/>
              </w:rPr>
            </w:pPr>
            <w:r>
              <w:rPr>
                <w:rFonts w:ascii="Times New Roman"/>
                <w:sz w:val="18"/>
              </w:rPr>
              <w:t>411,34</w:t>
            </w:r>
          </w:p>
          <w:p>
            <w:pPr>
              <w:pStyle w:val="TableParagraph"/>
              <w:spacing w:line="240" w:lineRule="auto" w:before="113"/>
              <w:ind w:left="197" w:right="0"/>
              <w:jc w:val="center"/>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 w:right="0"/>
              <w:jc w:val="center"/>
              <w:rPr>
                <w:rFonts w:ascii="Times New Roman" w:hAnsi="Times New Roman" w:cs="Times New Roman" w:eastAsia="Times New Roman" w:hint="default"/>
                <w:sz w:val="18"/>
                <w:szCs w:val="18"/>
              </w:rPr>
            </w:pPr>
            <w:r>
              <w:rPr>
                <w:rFonts w:ascii="Times New Roman"/>
                <w:sz w:val="18"/>
              </w:rPr>
              <w:t>3,939,</w:t>
            </w:r>
          </w:p>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340,03</w:t>
            </w:r>
          </w:p>
          <w:p>
            <w:pPr>
              <w:pStyle w:val="TableParagraph"/>
              <w:spacing w:line="240" w:lineRule="auto" w:before="113"/>
              <w:ind w:left="197" w:right="0"/>
              <w:jc w:val="center"/>
              <w:rPr>
                <w:rFonts w:ascii="Times New Roman" w:hAnsi="Times New Roman" w:cs="Times New Roman" w:eastAsia="Times New Roman" w:hint="default"/>
                <w:sz w:val="18"/>
                <w:szCs w:val="18"/>
              </w:rPr>
            </w:pPr>
            <w:r>
              <w:rPr>
                <w:rFonts w:ascii="Times New Roman"/>
                <w:sz w:val="18"/>
              </w:rPr>
              <w:t>1.50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center"/>
              <w:rPr>
                <w:rFonts w:ascii="Times New Roman" w:hAnsi="Times New Roman" w:cs="Times New Roman" w:eastAsia="Times New Roman" w:hint="default"/>
                <w:sz w:val="18"/>
                <w:szCs w:val="18"/>
              </w:rPr>
            </w:pPr>
            <w:r>
              <w:rPr>
                <w:rFonts w:ascii="Times New Roman"/>
                <w:sz w:val="18"/>
              </w:rPr>
              <w:t>2,655,</w:t>
            </w:r>
          </w:p>
          <w:p>
            <w:pPr>
              <w:pStyle w:val="TableParagraph"/>
              <w:spacing w:line="240" w:lineRule="auto" w:before="111"/>
              <w:ind w:left="17" w:right="0"/>
              <w:jc w:val="center"/>
              <w:rPr>
                <w:rFonts w:ascii="Times New Roman" w:hAnsi="Times New Roman" w:cs="Times New Roman" w:eastAsia="Times New Roman" w:hint="default"/>
                <w:sz w:val="18"/>
                <w:szCs w:val="18"/>
              </w:rPr>
            </w:pPr>
            <w:r>
              <w:rPr>
                <w:rFonts w:ascii="Times New Roman"/>
                <w:sz w:val="18"/>
              </w:rPr>
              <w:t>628,04</w:t>
            </w:r>
          </w:p>
          <w:p>
            <w:pPr>
              <w:pStyle w:val="TableParagraph"/>
              <w:spacing w:line="240" w:lineRule="auto" w:before="113"/>
              <w:ind w:left="198" w:right="0"/>
              <w:jc w:val="center"/>
              <w:rPr>
                <w:rFonts w:ascii="Times New Roman" w:hAnsi="Times New Roman" w:cs="Times New Roman" w:eastAsia="Times New Roman" w:hint="default"/>
                <w:sz w:val="18"/>
                <w:szCs w:val="18"/>
              </w:rPr>
            </w:pPr>
            <w:r>
              <w:rPr>
                <w:rFonts w:ascii="Times New Roman"/>
                <w:sz w:val="18"/>
              </w:rPr>
              <w:t>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1" w:right="0"/>
              <w:jc w:val="left"/>
              <w:rPr>
                <w:rFonts w:ascii="Times New Roman" w:hAnsi="Times New Roman" w:cs="Times New Roman" w:eastAsia="Times New Roman" w:hint="default"/>
                <w:sz w:val="18"/>
                <w:szCs w:val="18"/>
              </w:rPr>
            </w:pPr>
            <w:r>
              <w:rPr>
                <w:rFonts w:ascii="Times New Roman"/>
                <w:sz w:val="18"/>
              </w:rPr>
              <w:t>224,79</w:t>
            </w:r>
          </w:p>
          <w:p>
            <w:pPr>
              <w:pStyle w:val="TableParagraph"/>
              <w:spacing w:line="240" w:lineRule="auto" w:before="111"/>
              <w:ind w:left="166" w:right="0"/>
              <w:jc w:val="left"/>
              <w:rPr>
                <w:rFonts w:ascii="Times New Roman" w:hAnsi="Times New Roman" w:cs="Times New Roman" w:eastAsia="Times New Roman" w:hint="default"/>
                <w:sz w:val="18"/>
                <w:szCs w:val="18"/>
              </w:rPr>
            </w:pPr>
            <w:r>
              <w:rPr>
                <w:rFonts w:ascii="Times New Roman"/>
                <w:sz w:val="18"/>
              </w:rPr>
              <w:t>9,288.</w:t>
            </w:r>
          </w:p>
          <w:p>
            <w:pPr>
              <w:pStyle w:val="TableParagraph"/>
              <w:spacing w:line="240" w:lineRule="auto" w:before="113"/>
              <w:ind w:left="439" w:right="0"/>
              <w:jc w:val="lef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 w:right="0"/>
              <w:jc w:val="center"/>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427,33</w:t>
            </w:r>
          </w:p>
          <w:p>
            <w:pPr>
              <w:pStyle w:val="TableParagraph"/>
              <w:spacing w:line="240" w:lineRule="auto" w:before="113"/>
              <w:ind w:left="197" w:right="0"/>
              <w:jc w:val="center"/>
              <w:rPr>
                <w:rFonts w:ascii="Times New Roman" w:hAnsi="Times New Roman" w:cs="Times New Roman" w:eastAsia="Times New Roman" w:hint="default"/>
                <w:sz w:val="18"/>
                <w:szCs w:val="18"/>
              </w:rPr>
            </w:pPr>
            <w:r>
              <w:rPr>
                <w:rFonts w:ascii="Times New Roman"/>
                <w:sz w:val="18"/>
              </w:rPr>
              <w:t>3.50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center"/>
              <w:rPr>
                <w:rFonts w:ascii="Times New Roman" w:hAnsi="Times New Roman" w:cs="Times New Roman" w:eastAsia="Times New Roman" w:hint="default"/>
                <w:sz w:val="18"/>
                <w:szCs w:val="18"/>
              </w:rPr>
            </w:pPr>
            <w:r>
              <w:rPr>
                <w:rFonts w:ascii="Times New Roman"/>
                <w:sz w:val="18"/>
              </w:rPr>
              <w:t>3,378,</w:t>
            </w:r>
          </w:p>
          <w:p>
            <w:pPr>
              <w:pStyle w:val="TableParagraph"/>
              <w:spacing w:line="240" w:lineRule="auto" w:before="111"/>
              <w:ind w:left="15" w:right="0"/>
              <w:jc w:val="center"/>
              <w:rPr>
                <w:rFonts w:ascii="Times New Roman" w:hAnsi="Times New Roman" w:cs="Times New Roman" w:eastAsia="Times New Roman" w:hint="default"/>
                <w:sz w:val="18"/>
                <w:szCs w:val="18"/>
              </w:rPr>
            </w:pPr>
            <w:r>
              <w:rPr>
                <w:rFonts w:ascii="Times New Roman"/>
                <w:sz w:val="18"/>
              </w:rPr>
              <w:t>283,80</w:t>
            </w:r>
          </w:p>
          <w:p>
            <w:pPr>
              <w:pStyle w:val="TableParagraph"/>
              <w:spacing w:line="240" w:lineRule="auto" w:before="113"/>
              <w:ind w:left="196" w:right="0"/>
              <w:jc w:val="center"/>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Times New Roman" w:hAnsi="Times New Roman" w:cs="Times New Roman" w:eastAsia="Times New Roman" w:hint="default"/>
                <w:sz w:val="18"/>
                <w:szCs w:val="18"/>
              </w:rPr>
            </w:pPr>
            <w:r>
              <w:rPr>
                <w:rFonts w:ascii="Times New Roman"/>
                <w:sz w:val="18"/>
              </w:rPr>
              <w:t>795,23</w:t>
            </w:r>
          </w:p>
          <w:p>
            <w:pPr>
              <w:pStyle w:val="TableParagraph"/>
              <w:spacing w:line="240" w:lineRule="auto" w:before="111"/>
              <w:ind w:left="167" w:right="0"/>
              <w:jc w:val="left"/>
              <w:rPr>
                <w:rFonts w:ascii="Times New Roman" w:hAnsi="Times New Roman" w:cs="Times New Roman" w:eastAsia="Times New Roman" w:hint="default"/>
                <w:sz w:val="18"/>
                <w:szCs w:val="18"/>
              </w:rPr>
            </w:pPr>
            <w:r>
              <w:rPr>
                <w:rFonts w:ascii="Times New Roman"/>
                <w:sz w:val="18"/>
              </w:rPr>
              <w:t>6,281.</w:t>
            </w:r>
          </w:p>
          <w:p>
            <w:pPr>
              <w:pStyle w:val="TableParagraph"/>
              <w:spacing w:line="240" w:lineRule="auto" w:before="113"/>
              <w:ind w:left="440" w:right="0"/>
              <w:jc w:val="lef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center"/>
              <w:rPr>
                <w:rFonts w:ascii="Times New Roman" w:hAnsi="Times New Roman" w:cs="Times New Roman" w:eastAsia="Times New Roman" w:hint="default"/>
                <w:sz w:val="18"/>
                <w:szCs w:val="18"/>
              </w:rPr>
            </w:pPr>
            <w:r>
              <w:rPr>
                <w:rFonts w:ascii="Times New Roman"/>
                <w:sz w:val="18"/>
              </w:rPr>
              <w:t>4,173,</w:t>
            </w:r>
          </w:p>
          <w:p>
            <w:pPr>
              <w:pStyle w:val="TableParagraph"/>
              <w:spacing w:line="240" w:lineRule="auto" w:before="111"/>
              <w:ind w:left="15" w:right="0"/>
              <w:jc w:val="center"/>
              <w:rPr>
                <w:rFonts w:ascii="Times New Roman" w:hAnsi="Times New Roman" w:cs="Times New Roman" w:eastAsia="Times New Roman" w:hint="default"/>
                <w:sz w:val="18"/>
                <w:szCs w:val="18"/>
              </w:rPr>
            </w:pPr>
            <w:r>
              <w:rPr>
                <w:rFonts w:ascii="Times New Roman"/>
                <w:sz w:val="18"/>
              </w:rPr>
              <w:t>520,08</w:t>
            </w:r>
          </w:p>
          <w:p>
            <w:pPr>
              <w:pStyle w:val="TableParagraph"/>
              <w:spacing w:line="240" w:lineRule="auto" w:before="113"/>
              <w:ind w:left="196" w:right="0"/>
              <w:jc w:val="center"/>
              <w:rPr>
                <w:rFonts w:ascii="Times New Roman" w:hAnsi="Times New Roman" w:cs="Times New Roman" w:eastAsia="Times New Roman" w:hint="default"/>
                <w:sz w:val="18"/>
                <w:szCs w:val="18"/>
              </w:rPr>
            </w:pPr>
            <w:r>
              <w:rPr>
                <w:rFonts w:ascii="Times New Roman"/>
                <w:sz w:val="18"/>
              </w:rPr>
              <w:t>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5" w:right="0"/>
              <w:jc w:val="center"/>
              <w:rPr>
                <w:rFonts w:ascii="Times New Roman" w:hAnsi="Times New Roman" w:cs="Times New Roman" w:eastAsia="Times New Roman" w:hint="default"/>
                <w:sz w:val="18"/>
                <w:szCs w:val="18"/>
              </w:rPr>
            </w:pPr>
            <w:r>
              <w:rPr>
                <w:rFonts w:ascii="Times New Roman"/>
                <w:sz w:val="18"/>
              </w:rPr>
              <w:t>2,446,</w:t>
            </w:r>
          </w:p>
          <w:p>
            <w:pPr>
              <w:pStyle w:val="TableParagraph"/>
              <w:spacing w:line="240" w:lineRule="auto" w:before="111"/>
              <w:ind w:left="19" w:right="0"/>
              <w:jc w:val="center"/>
              <w:rPr>
                <w:rFonts w:ascii="Times New Roman" w:hAnsi="Times New Roman" w:cs="Times New Roman" w:eastAsia="Times New Roman" w:hint="default"/>
                <w:sz w:val="18"/>
                <w:szCs w:val="18"/>
              </w:rPr>
            </w:pPr>
            <w:r>
              <w:rPr>
                <w:rFonts w:ascii="Times New Roman"/>
                <w:sz w:val="18"/>
              </w:rPr>
              <w:t>199,29</w:t>
            </w:r>
          </w:p>
          <w:p>
            <w:pPr>
              <w:pStyle w:val="TableParagraph"/>
              <w:spacing w:line="240" w:lineRule="auto" w:before="113"/>
              <w:ind w:left="201" w:right="0"/>
              <w:jc w:val="center"/>
              <w:rPr>
                <w:rFonts w:ascii="Times New Roman" w:hAnsi="Times New Roman" w:cs="Times New Roman" w:eastAsia="Times New Roman" w:hint="default"/>
                <w:sz w:val="18"/>
                <w:szCs w:val="18"/>
              </w:rPr>
            </w:pPr>
            <w:r>
              <w:rPr>
                <w:rFonts w:ascii="Times New Roman"/>
                <w:sz w:val="18"/>
              </w:rPr>
              <w:t>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3" w:right="0"/>
              <w:jc w:val="left"/>
              <w:rPr>
                <w:rFonts w:ascii="Times New Roman" w:hAnsi="Times New Roman" w:cs="Times New Roman" w:eastAsia="Times New Roman" w:hint="default"/>
                <w:sz w:val="18"/>
                <w:szCs w:val="18"/>
              </w:rPr>
            </w:pPr>
            <w:r>
              <w:rPr>
                <w:rFonts w:ascii="Times New Roman"/>
                <w:sz w:val="18"/>
              </w:rPr>
              <w:t>123,27</w:t>
            </w:r>
          </w:p>
          <w:p>
            <w:pPr>
              <w:pStyle w:val="TableParagraph"/>
              <w:spacing w:line="240" w:lineRule="auto" w:before="111"/>
              <w:ind w:left="169" w:right="0"/>
              <w:jc w:val="left"/>
              <w:rPr>
                <w:rFonts w:ascii="Times New Roman" w:hAnsi="Times New Roman" w:cs="Times New Roman" w:eastAsia="Times New Roman" w:hint="default"/>
                <w:sz w:val="18"/>
                <w:szCs w:val="18"/>
              </w:rPr>
            </w:pPr>
            <w:r>
              <w:rPr>
                <w:rFonts w:ascii="Times New Roman"/>
                <w:sz w:val="18"/>
              </w:rPr>
              <w:t>2,696.</w:t>
            </w:r>
          </w:p>
          <w:p>
            <w:pPr>
              <w:pStyle w:val="TableParagraph"/>
              <w:spacing w:line="240" w:lineRule="auto" w:before="113"/>
              <w:ind w:left="441" w:right="0"/>
              <w:jc w:val="lef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1" w:right="0"/>
              <w:jc w:val="center"/>
              <w:rPr>
                <w:rFonts w:ascii="Times New Roman" w:hAnsi="Times New Roman" w:cs="Times New Roman" w:eastAsia="Times New Roman" w:hint="default"/>
                <w:sz w:val="18"/>
                <w:szCs w:val="18"/>
              </w:rPr>
            </w:pPr>
            <w:r>
              <w:rPr>
                <w:rFonts w:ascii="Times New Roman"/>
                <w:sz w:val="18"/>
              </w:rPr>
              <w:t>2,569,</w:t>
            </w:r>
          </w:p>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471,99</w:t>
            </w:r>
          </w:p>
          <w:p>
            <w:pPr>
              <w:pStyle w:val="TableParagraph"/>
              <w:spacing w:line="240" w:lineRule="auto" w:before="113"/>
              <w:ind w:left="197" w:right="0"/>
              <w:jc w:val="center"/>
              <w:rPr>
                <w:rFonts w:ascii="Times New Roman" w:hAnsi="Times New Roman" w:cs="Times New Roman" w:eastAsia="Times New Roman" w:hint="default"/>
                <w:sz w:val="18"/>
                <w:szCs w:val="18"/>
              </w:rPr>
            </w:pPr>
            <w:r>
              <w:rPr>
                <w:rFonts w:ascii="Times New Roman"/>
                <w:sz w:val="18"/>
              </w:rPr>
              <w:t>2.50</w:t>
            </w:r>
          </w:p>
        </w:tc>
      </w:tr>
      <w:tr>
        <w:trPr>
          <w:trHeight w:val="13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258"/>
              <w:jc w:val="both"/>
              <w:rPr>
                <w:rFonts w:ascii="宋体" w:hAnsi="宋体" w:cs="宋体" w:eastAsia="宋体" w:hint="default"/>
                <w:sz w:val="18"/>
                <w:szCs w:val="18"/>
              </w:rPr>
            </w:pPr>
            <w:r>
              <w:rPr>
                <w:rFonts w:ascii="宋体" w:hAnsi="宋体" w:cs="宋体" w:eastAsia="宋体" w:hint="default"/>
                <w:sz w:val="18"/>
                <w:szCs w:val="18"/>
              </w:rPr>
              <w:t>迪岸</w:t>
            </w:r>
            <w:r>
              <w:rPr>
                <w:rFonts w:ascii="宋体" w:hAnsi="宋体" w:cs="宋体" w:eastAsia="宋体" w:hint="default"/>
                <w:spacing w:val="1"/>
                <w:sz w:val="18"/>
                <w:szCs w:val="18"/>
              </w:rPr>
              <w:t> </w:t>
            </w:r>
            <w:r>
              <w:rPr>
                <w:rFonts w:ascii="宋体" w:hAnsi="宋体" w:cs="宋体" w:eastAsia="宋体" w:hint="default"/>
                <w:sz w:val="18"/>
                <w:szCs w:val="18"/>
              </w:rPr>
              <w:t>双赢</w:t>
            </w:r>
            <w:r>
              <w:rPr>
                <w:rFonts w:ascii="宋体" w:hAnsi="宋体" w:cs="宋体" w:eastAsia="宋体" w:hint="default"/>
                <w:spacing w:val="1"/>
                <w:sz w:val="18"/>
                <w:szCs w:val="18"/>
              </w:rPr>
              <w:t> </w:t>
            </w:r>
            <w:r>
              <w:rPr>
                <w:rFonts w:ascii="宋体" w:hAnsi="宋体" w:cs="宋体" w:eastAsia="宋体" w:hint="default"/>
                <w:sz w:val="18"/>
                <w:szCs w:val="18"/>
              </w:rPr>
              <w:t>集团</w:t>
            </w:r>
            <w:r>
              <w:rPr>
                <w:rFonts w:ascii="宋体" w:hAnsi="宋体" w:cs="宋体" w:eastAsia="宋体" w:hint="default"/>
                <w:spacing w:val="1"/>
                <w:sz w:val="18"/>
                <w:szCs w:val="18"/>
              </w:rPr>
              <w:t> </w:t>
            </w:r>
            <w:r>
              <w:rPr>
                <w:rFonts w:ascii="宋体" w:hAnsi="宋体" w:cs="宋体" w:eastAsia="宋体" w:hint="default"/>
                <w:sz w:val="18"/>
                <w:szCs w:val="18"/>
              </w:rPr>
              <w:t>有限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1,458,</w:t>
            </w:r>
          </w:p>
          <w:p>
            <w:pPr>
              <w:pStyle w:val="TableParagraph"/>
              <w:spacing w:line="240" w:lineRule="auto" w:before="111"/>
              <w:ind w:left="17" w:right="0"/>
              <w:jc w:val="center"/>
              <w:rPr>
                <w:rFonts w:ascii="Times New Roman" w:hAnsi="Times New Roman" w:cs="Times New Roman" w:eastAsia="Times New Roman" w:hint="default"/>
                <w:sz w:val="18"/>
                <w:szCs w:val="18"/>
              </w:rPr>
            </w:pPr>
            <w:r>
              <w:rPr>
                <w:rFonts w:ascii="Times New Roman"/>
                <w:sz w:val="18"/>
              </w:rPr>
              <w:t>365,91</w:t>
            </w:r>
          </w:p>
          <w:p>
            <w:pPr>
              <w:pStyle w:val="TableParagraph"/>
              <w:spacing w:line="240" w:lineRule="auto" w:before="113"/>
              <w:ind w:left="198" w:right="0"/>
              <w:jc w:val="center"/>
              <w:rPr>
                <w:rFonts w:ascii="Times New Roman" w:hAnsi="Times New Roman" w:cs="Times New Roman" w:eastAsia="Times New Roman" w:hint="default"/>
                <w:sz w:val="18"/>
                <w:szCs w:val="18"/>
              </w:rPr>
            </w:pPr>
            <w:r>
              <w:rPr>
                <w:rFonts w:ascii="Times New Roman"/>
                <w:sz w:val="18"/>
              </w:rPr>
              <w:t>2.39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107,22</w:t>
            </w:r>
          </w:p>
          <w:p>
            <w:pPr>
              <w:pStyle w:val="TableParagraph"/>
              <w:spacing w:line="240" w:lineRule="auto" w:before="111"/>
              <w:ind w:left="168" w:right="0"/>
              <w:jc w:val="left"/>
              <w:rPr>
                <w:rFonts w:ascii="Times New Roman" w:hAnsi="Times New Roman" w:cs="Times New Roman" w:eastAsia="Times New Roman" w:hint="default"/>
                <w:sz w:val="18"/>
                <w:szCs w:val="18"/>
              </w:rPr>
            </w:pPr>
            <w:r>
              <w:rPr>
                <w:rFonts w:ascii="Times New Roman"/>
                <w:sz w:val="18"/>
              </w:rPr>
              <w:t>8,471.</w:t>
            </w:r>
          </w:p>
          <w:p>
            <w:pPr>
              <w:pStyle w:val="TableParagraph"/>
              <w:spacing w:line="240" w:lineRule="auto" w:before="113"/>
              <w:ind w:left="440" w:right="0"/>
              <w:jc w:val="left"/>
              <w:rPr>
                <w:rFonts w:ascii="Times New Roman" w:hAnsi="Times New Roman" w:cs="Times New Roman" w:eastAsia="Times New Roman" w:hint="default"/>
                <w:sz w:val="18"/>
                <w:szCs w:val="18"/>
              </w:rPr>
            </w:pPr>
            <w:r>
              <w:rPr>
                <w:rFonts w:ascii="Times New Roman"/>
                <w:sz w:val="18"/>
              </w:rPr>
              <w:t>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1,565,</w:t>
            </w:r>
          </w:p>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594,38</w:t>
            </w:r>
          </w:p>
          <w:p>
            <w:pPr>
              <w:pStyle w:val="TableParagraph"/>
              <w:spacing w:line="240" w:lineRule="auto" w:before="113"/>
              <w:ind w:left="197" w:right="0"/>
              <w:jc w:val="center"/>
              <w:rPr>
                <w:rFonts w:ascii="Times New Roman" w:hAnsi="Times New Roman" w:cs="Times New Roman" w:eastAsia="Times New Roman" w:hint="default"/>
                <w:sz w:val="18"/>
                <w:szCs w:val="18"/>
              </w:rPr>
            </w:pPr>
            <w:r>
              <w:rPr>
                <w:rFonts w:ascii="Times New Roman"/>
                <w:sz w:val="18"/>
              </w:rPr>
              <w:t>3.76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1,016,</w:t>
            </w:r>
          </w:p>
          <w:p>
            <w:pPr>
              <w:pStyle w:val="TableParagraph"/>
              <w:spacing w:line="240" w:lineRule="auto" w:before="111"/>
              <w:ind w:left="17" w:right="0"/>
              <w:jc w:val="center"/>
              <w:rPr>
                <w:rFonts w:ascii="Times New Roman" w:hAnsi="Times New Roman" w:cs="Times New Roman" w:eastAsia="Times New Roman" w:hint="default"/>
                <w:sz w:val="18"/>
                <w:szCs w:val="18"/>
              </w:rPr>
            </w:pPr>
            <w:r>
              <w:rPr>
                <w:rFonts w:ascii="Times New Roman"/>
                <w:sz w:val="18"/>
              </w:rPr>
              <w:t>674,14</w:t>
            </w:r>
          </w:p>
          <w:p>
            <w:pPr>
              <w:pStyle w:val="TableParagraph"/>
              <w:spacing w:line="240" w:lineRule="auto" w:before="113"/>
              <w:ind w:left="198" w:right="0"/>
              <w:jc w:val="center"/>
              <w:rPr>
                <w:rFonts w:ascii="Times New Roman" w:hAnsi="Times New Roman" w:cs="Times New Roman" w:eastAsia="Times New Roman" w:hint="default"/>
                <w:sz w:val="18"/>
                <w:szCs w:val="18"/>
              </w:rPr>
            </w:pPr>
            <w:r>
              <w:rPr>
                <w:rFonts w:ascii="Times New Roman"/>
                <w:sz w:val="18"/>
              </w:rPr>
              <w:t>6.37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1,016,</w:t>
            </w:r>
          </w:p>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674,14</w:t>
            </w:r>
          </w:p>
          <w:p>
            <w:pPr>
              <w:pStyle w:val="TableParagraph"/>
              <w:spacing w:line="240" w:lineRule="auto" w:before="113"/>
              <w:ind w:left="197" w:right="0"/>
              <w:jc w:val="center"/>
              <w:rPr>
                <w:rFonts w:ascii="Times New Roman" w:hAnsi="Times New Roman" w:cs="Times New Roman" w:eastAsia="Times New Roman" w:hint="default"/>
                <w:sz w:val="18"/>
                <w:szCs w:val="18"/>
              </w:rPr>
            </w:pPr>
            <w:r>
              <w:rPr>
                <w:rFonts w:ascii="Times New Roman"/>
                <w:sz w:val="18"/>
              </w:rPr>
              <w:t>6.37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873"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5"/>
        <w:gridCol w:w="737"/>
        <w:gridCol w:w="737"/>
        <w:gridCol w:w="736"/>
      </w:tblGrid>
      <w:tr>
        <w:trPr>
          <w:trHeight w:val="68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40" w:lineRule="auto" w:before="8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873"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10"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6" w:lineRule="auto"/>
              <w:ind w:left="434" w:right="161" w:hanging="272"/>
              <w:jc w:val="left"/>
              <w:rPr>
                <w:rFonts w:ascii="宋体" w:hAnsi="宋体" w:cs="宋体" w:eastAsia="宋体" w:hint="default"/>
                <w:sz w:val="18"/>
                <w:szCs w:val="18"/>
              </w:rPr>
            </w:pPr>
            <w:r>
              <w:rPr>
                <w:rFonts w:ascii="宋体" w:hAnsi="宋体" w:cs="宋体" w:eastAsia="宋体" w:hint="default"/>
                <w:sz w:val="18"/>
                <w:szCs w:val="18"/>
              </w:rPr>
              <w:t>子公司名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8"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346" w:right="164" w:hanging="182"/>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z w:val="18"/>
                <w:szCs w:val="18"/>
              </w:rPr>
              <w:t>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63" w:right="164"/>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z w:val="18"/>
                <w:szCs w:val="18"/>
              </w:rPr>
              <w:t>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345" w:right="162" w:hanging="182"/>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z w:val="18"/>
                <w:szCs w:val="18"/>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64" w:right="164"/>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z w:val="18"/>
                <w:szCs w:val="18"/>
              </w:rPr>
              <w:t>现金流量</w:t>
            </w:r>
          </w:p>
        </w:tc>
      </w:tr>
      <w:tr>
        <w:trPr>
          <w:trHeight w:val="136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02"/>
              <w:jc w:val="left"/>
              <w:rPr>
                <w:rFonts w:ascii="宋体" w:hAnsi="宋体" w:cs="宋体" w:eastAsia="宋体" w:hint="default"/>
                <w:sz w:val="18"/>
                <w:szCs w:val="18"/>
              </w:rPr>
            </w:pPr>
            <w:r>
              <w:rPr>
                <w:rFonts w:ascii="宋体" w:hAnsi="宋体" w:cs="宋体" w:eastAsia="宋体" w:hint="default"/>
                <w:spacing w:val="-12"/>
                <w:sz w:val="18"/>
                <w:szCs w:val="18"/>
              </w:rPr>
              <w:t>会找房（北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京）网络技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162,114,11</w:t>
            </w:r>
          </w:p>
          <w:p>
            <w:pPr>
              <w:pStyle w:val="TableParagraph"/>
              <w:spacing w:line="240" w:lineRule="auto" w:before="112"/>
              <w:ind w:left="630" w:right="0"/>
              <w:jc w:val="left"/>
              <w:rPr>
                <w:rFonts w:ascii="Times New Roman" w:hAnsi="Times New Roman" w:cs="Times New Roman" w:eastAsia="Times New Roman" w:hint="default"/>
                <w:sz w:val="18"/>
                <w:szCs w:val="18"/>
              </w:rPr>
            </w:pPr>
            <w:r>
              <w:rPr>
                <w:rFonts w:ascii="Times New Roman"/>
                <w:sz w:val="18"/>
              </w:rPr>
              <w:t>5.63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-340,556,4</w:t>
            </w:r>
          </w:p>
          <w:p>
            <w:pPr>
              <w:pStyle w:val="TableParagraph"/>
              <w:spacing w:line="240" w:lineRule="auto" w:before="112"/>
              <w:ind w:left="541" w:right="0"/>
              <w:jc w:val="left"/>
              <w:rPr>
                <w:rFonts w:ascii="Times New Roman" w:hAnsi="Times New Roman" w:cs="Times New Roman" w:eastAsia="Times New Roman" w:hint="default"/>
                <w:sz w:val="18"/>
                <w:szCs w:val="18"/>
              </w:rPr>
            </w:pPr>
            <w:r>
              <w:rPr>
                <w:rFonts w:ascii="Times New Roman"/>
                <w:sz w:val="18"/>
              </w:rPr>
              <w:t>08.29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-570,610,3</w:t>
            </w:r>
          </w:p>
          <w:p>
            <w:pPr>
              <w:pStyle w:val="TableParagraph"/>
              <w:spacing w:line="240" w:lineRule="auto" w:before="112"/>
              <w:ind w:left="542" w:right="0"/>
              <w:jc w:val="left"/>
              <w:rPr>
                <w:rFonts w:ascii="Times New Roman" w:hAnsi="Times New Roman" w:cs="Times New Roman" w:eastAsia="Times New Roman" w:hint="default"/>
                <w:sz w:val="18"/>
                <w:szCs w:val="18"/>
              </w:rPr>
            </w:pPr>
            <w:r>
              <w:rPr>
                <w:rFonts w:ascii="Times New Roman"/>
                <w:sz w:val="18"/>
              </w:rPr>
              <w:t>18.10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84,907,829</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27,290,531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27,290,531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6,715,118.</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89</w:t>
            </w:r>
          </w:p>
        </w:tc>
      </w:tr>
      <w:tr>
        <w:trPr>
          <w:trHeight w:val="136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5"/>
              <w:ind w:left="103" w:right="221"/>
              <w:jc w:val="both"/>
              <w:rPr>
                <w:rFonts w:ascii="宋体" w:hAnsi="宋体" w:cs="宋体" w:eastAsia="宋体" w:hint="default"/>
                <w:sz w:val="18"/>
                <w:szCs w:val="18"/>
              </w:rPr>
            </w:pPr>
            <w:r>
              <w:rPr>
                <w:rFonts w:ascii="宋体" w:hAnsi="宋体" w:cs="宋体" w:eastAsia="宋体" w:hint="default"/>
                <w:sz w:val="18"/>
                <w:szCs w:val="18"/>
              </w:rPr>
              <w:t>东阳三尚</w:t>
            </w:r>
            <w:r>
              <w:rPr>
                <w:rFonts w:ascii="宋体" w:hAnsi="宋体" w:cs="宋体" w:eastAsia="宋体" w:hint="default"/>
                <w:spacing w:val="-86"/>
                <w:sz w:val="18"/>
                <w:szCs w:val="18"/>
              </w:rPr>
              <w:t> </w:t>
            </w:r>
            <w:r>
              <w:rPr>
                <w:rFonts w:ascii="宋体" w:hAnsi="宋体" w:cs="宋体" w:eastAsia="宋体" w:hint="default"/>
                <w:sz w:val="18"/>
                <w:szCs w:val="18"/>
              </w:rPr>
              <w:t>传媒股份</w:t>
            </w:r>
            <w:r>
              <w:rPr>
                <w:rFonts w:ascii="宋体" w:hAnsi="宋体" w:cs="宋体" w:eastAsia="宋体" w:hint="default"/>
                <w:spacing w:val="-86"/>
                <w:sz w:val="18"/>
                <w:szCs w:val="18"/>
              </w:rPr>
              <w:t> </w:t>
            </w:r>
            <w:r>
              <w:rPr>
                <w:rFonts w:ascii="宋体" w:hAnsi="宋体" w:cs="宋体" w:eastAsia="宋体" w:hint="default"/>
                <w:sz w:val="18"/>
                <w:szCs w:val="18"/>
              </w:rPr>
              <w:t>有限公司</w:t>
            </w:r>
          </w:p>
          <w:p>
            <w:pPr>
              <w:pStyle w:val="TableParagraph"/>
              <w:spacing w:line="240" w:lineRule="auto" w:before="22"/>
              <w:ind w:left="103" w:right="0"/>
              <w:jc w:val="both"/>
              <w:rPr>
                <w:rFonts w:ascii="宋体" w:hAnsi="宋体" w:cs="宋体" w:eastAsia="宋体" w:hint="default"/>
                <w:sz w:val="18"/>
                <w:szCs w:val="18"/>
              </w:rPr>
            </w:pPr>
            <w:r>
              <w:rPr>
                <w:rFonts w:ascii="宋体" w:hAnsi="宋体" w:cs="宋体" w:eastAsia="宋体" w:hint="default"/>
                <w:sz w:val="18"/>
                <w:szCs w:val="18"/>
              </w:rPr>
              <w:t>（合并）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26,029,496</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2,947,338.</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79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397,353.85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71,219,952</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24,964,195</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24,964,195</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18,108,970</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.69</w:t>
            </w:r>
          </w:p>
        </w:tc>
      </w:tr>
      <w:tr>
        <w:trPr>
          <w:trHeight w:val="7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NeweggInc</w:t>
            </w:r>
          </w:p>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1" w:right="0"/>
              <w:jc w:val="left"/>
              <w:rPr>
                <w:rFonts w:ascii="Times New Roman" w:hAnsi="Times New Roman" w:cs="Times New Roman" w:eastAsia="Times New Roman" w:hint="default"/>
                <w:sz w:val="18"/>
                <w:szCs w:val="18"/>
              </w:rPr>
            </w:pPr>
            <w:r>
              <w:rPr>
                <w:rFonts w:ascii="Times New Roman"/>
                <w:sz w:val="18"/>
              </w:rPr>
              <w:t>13,394,797</w:t>
            </w:r>
          </w:p>
          <w:p>
            <w:pPr>
              <w:pStyle w:val="TableParagraph"/>
              <w:spacing w:line="240" w:lineRule="auto" w:before="112"/>
              <w:ind w:left="404" w:right="0"/>
              <w:jc w:val="left"/>
              <w:rPr>
                <w:rFonts w:ascii="Times New Roman" w:hAnsi="Times New Roman" w:cs="Times New Roman" w:eastAsia="Times New Roman" w:hint="default"/>
                <w:sz w:val="18"/>
                <w:szCs w:val="18"/>
              </w:rPr>
            </w:pPr>
            <w:r>
              <w:rPr>
                <w:rFonts w:ascii="Times New Roman"/>
                <w:sz w:val="18"/>
              </w:rPr>
              <w:t>,637.50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z w:val="18"/>
              </w:rPr>
              <w:t>-299,927,1</w:t>
            </w:r>
          </w:p>
          <w:p>
            <w:pPr>
              <w:pStyle w:val="TableParagraph"/>
              <w:spacing w:line="240" w:lineRule="auto" w:before="112"/>
              <w:ind w:left="541" w:right="0"/>
              <w:jc w:val="left"/>
              <w:rPr>
                <w:rFonts w:ascii="Times New Roman" w:hAnsi="Times New Roman" w:cs="Times New Roman" w:eastAsia="Times New Roman" w:hint="default"/>
                <w:sz w:val="18"/>
                <w:szCs w:val="18"/>
              </w:rPr>
            </w:pPr>
            <w:r>
              <w:rPr>
                <w:rFonts w:ascii="Times New Roman"/>
                <w:sz w:val="18"/>
              </w:rPr>
              <w:t>08.50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6" w:right="0"/>
              <w:jc w:val="left"/>
              <w:rPr>
                <w:rFonts w:ascii="Times New Roman" w:hAnsi="Times New Roman" w:cs="Times New Roman" w:eastAsia="Times New Roman" w:hint="default"/>
                <w:sz w:val="18"/>
                <w:szCs w:val="18"/>
              </w:rPr>
            </w:pPr>
            <w:r>
              <w:rPr>
                <w:rFonts w:ascii="Times New Roman"/>
                <w:sz w:val="18"/>
              </w:rPr>
              <w:t>-285,694,9</w:t>
            </w:r>
          </w:p>
          <w:p>
            <w:pPr>
              <w:pStyle w:val="TableParagraph"/>
              <w:spacing w:line="240" w:lineRule="auto" w:before="112"/>
              <w:ind w:left="543" w:right="0"/>
              <w:jc w:val="left"/>
              <w:rPr>
                <w:rFonts w:ascii="Times New Roman" w:hAnsi="Times New Roman" w:cs="Times New Roman" w:eastAsia="Times New Roman" w:hint="default"/>
                <w:sz w:val="18"/>
                <w:szCs w:val="18"/>
              </w:rPr>
            </w:pPr>
            <w:r>
              <w:rPr>
                <w:rFonts w:ascii="Times New Roman"/>
                <w:sz w:val="18"/>
              </w:rPr>
              <w:t>94.50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4" w:right="0"/>
              <w:jc w:val="left"/>
              <w:rPr>
                <w:rFonts w:ascii="Times New Roman" w:hAnsi="Times New Roman" w:cs="Times New Roman" w:eastAsia="Times New Roman" w:hint="default"/>
                <w:sz w:val="18"/>
                <w:szCs w:val="18"/>
              </w:rPr>
            </w:pPr>
            <w:r>
              <w:rPr>
                <w:rFonts w:ascii="Times New Roman"/>
                <w:sz w:val="18"/>
              </w:rPr>
              <w:t>-403,627,8</w:t>
            </w:r>
          </w:p>
          <w:p>
            <w:pPr>
              <w:pStyle w:val="TableParagraph"/>
              <w:spacing w:line="240" w:lineRule="auto" w:before="112"/>
              <w:ind w:left="542" w:right="0"/>
              <w:jc w:val="left"/>
              <w:rPr>
                <w:rFonts w:ascii="Times New Roman" w:hAnsi="Times New Roman" w:cs="Times New Roman" w:eastAsia="Times New Roman" w:hint="default"/>
                <w:sz w:val="18"/>
                <w:szCs w:val="18"/>
              </w:rPr>
            </w:pPr>
            <w:r>
              <w:rPr>
                <w:rFonts w:ascii="Times New Roman"/>
                <w:sz w:val="18"/>
              </w:rPr>
              <w:t>16.39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0" w:right="0"/>
              <w:jc w:val="left"/>
              <w:rPr>
                <w:rFonts w:ascii="Times New Roman" w:hAnsi="Times New Roman" w:cs="Times New Roman" w:eastAsia="Times New Roman" w:hint="default"/>
                <w:sz w:val="18"/>
                <w:szCs w:val="18"/>
              </w:rPr>
            </w:pPr>
            <w:r>
              <w:rPr>
                <w:rFonts w:ascii="Times New Roman"/>
                <w:sz w:val="18"/>
              </w:rPr>
              <w:t>11,269,357</w:t>
            </w:r>
          </w:p>
          <w:p>
            <w:pPr>
              <w:pStyle w:val="TableParagraph"/>
              <w:spacing w:line="240" w:lineRule="auto" w:before="112"/>
              <w:ind w:left="405" w:right="0"/>
              <w:jc w:val="left"/>
              <w:rPr>
                <w:rFonts w:ascii="Times New Roman" w:hAnsi="Times New Roman" w:cs="Times New Roman" w:eastAsia="Times New Roman" w:hint="default"/>
                <w:sz w:val="18"/>
                <w:szCs w:val="18"/>
              </w:rPr>
            </w:pPr>
            <w:r>
              <w:rPr>
                <w:rFonts w:ascii="Times New Roman"/>
                <w:sz w:val="18"/>
              </w:rPr>
              <w:t>,406.00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4" w:right="0"/>
              <w:jc w:val="left"/>
              <w:rPr>
                <w:rFonts w:ascii="Times New Roman" w:hAnsi="Times New Roman" w:cs="Times New Roman" w:eastAsia="Times New Roman" w:hint="default"/>
                <w:sz w:val="18"/>
                <w:szCs w:val="18"/>
              </w:rPr>
            </w:pPr>
            <w:r>
              <w:rPr>
                <w:rFonts w:ascii="Times New Roman"/>
                <w:sz w:val="18"/>
              </w:rPr>
              <w:t>-43,248,89</w:t>
            </w:r>
          </w:p>
          <w:p>
            <w:pPr>
              <w:pStyle w:val="TableParagraph"/>
              <w:spacing w:line="240" w:lineRule="auto" w:before="112"/>
              <w:ind w:left="632" w:right="0"/>
              <w:jc w:val="left"/>
              <w:rPr>
                <w:rFonts w:ascii="Times New Roman" w:hAnsi="Times New Roman" w:cs="Times New Roman" w:eastAsia="Times New Roman" w:hint="default"/>
                <w:sz w:val="18"/>
                <w:szCs w:val="18"/>
              </w:rPr>
            </w:pPr>
            <w:r>
              <w:rPr>
                <w:rFonts w:ascii="Times New Roman"/>
                <w:sz w:val="18"/>
              </w:rPr>
              <w:t>1.50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104,777,13</w:t>
            </w:r>
          </w:p>
          <w:p>
            <w:pPr>
              <w:pStyle w:val="TableParagraph"/>
              <w:spacing w:line="240" w:lineRule="auto" w:before="112"/>
              <w:ind w:left="632" w:right="0"/>
              <w:jc w:val="left"/>
              <w:rPr>
                <w:rFonts w:ascii="Times New Roman" w:hAnsi="Times New Roman" w:cs="Times New Roman" w:eastAsia="Times New Roman" w:hint="default"/>
                <w:sz w:val="18"/>
                <w:szCs w:val="18"/>
              </w:rPr>
            </w:pPr>
            <w:r>
              <w:rPr>
                <w:rFonts w:ascii="Times New Roman"/>
                <w:sz w:val="18"/>
              </w:rPr>
              <w:t>3.50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5" w:right="0"/>
              <w:jc w:val="left"/>
              <w:rPr>
                <w:rFonts w:ascii="Times New Roman" w:hAnsi="Times New Roman" w:cs="Times New Roman" w:eastAsia="Times New Roman" w:hint="default"/>
                <w:sz w:val="18"/>
                <w:szCs w:val="18"/>
              </w:rPr>
            </w:pPr>
            <w:r>
              <w:rPr>
                <w:rFonts w:ascii="Times New Roman"/>
                <w:sz w:val="18"/>
              </w:rPr>
              <w:t>260,354,44</w:t>
            </w:r>
          </w:p>
          <w:p>
            <w:pPr>
              <w:pStyle w:val="TableParagraph"/>
              <w:spacing w:line="240" w:lineRule="auto" w:before="112"/>
              <w:ind w:left="633" w:right="0"/>
              <w:jc w:val="left"/>
              <w:rPr>
                <w:rFonts w:ascii="Times New Roman" w:hAnsi="Times New Roman" w:cs="Times New Roman" w:eastAsia="Times New Roman" w:hint="default"/>
                <w:sz w:val="18"/>
                <w:szCs w:val="18"/>
              </w:rPr>
            </w:pPr>
            <w:r>
              <w:rPr>
                <w:rFonts w:ascii="Times New Roman"/>
                <w:sz w:val="18"/>
              </w:rPr>
              <w:t>8.00</w:t>
            </w:r>
          </w:p>
        </w:tc>
      </w:tr>
      <w:tr>
        <w:trPr>
          <w:trHeight w:val="136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5"/>
              <w:ind w:left="103" w:right="221"/>
              <w:jc w:val="left"/>
              <w:rPr>
                <w:rFonts w:ascii="Times New Roman" w:hAnsi="Times New Roman" w:cs="Times New Roman" w:eastAsia="Times New Roman" w:hint="default"/>
                <w:sz w:val="18"/>
                <w:szCs w:val="18"/>
              </w:rPr>
            </w:pPr>
            <w:r>
              <w:rPr>
                <w:rFonts w:ascii="宋体" w:hAnsi="宋体" w:cs="宋体" w:eastAsia="宋体" w:hint="default"/>
                <w:sz w:val="18"/>
                <w:szCs w:val="18"/>
              </w:rPr>
              <w:t>迪岸双赢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合</w:t>
            </w:r>
            <w:r>
              <w:rPr>
                <w:rFonts w:ascii="宋体" w:hAnsi="宋体" w:cs="宋体" w:eastAsia="宋体" w:hint="default"/>
                <w:spacing w:val="-87"/>
                <w:sz w:val="18"/>
                <w:szCs w:val="18"/>
              </w:rPr>
              <w:t> </w:t>
            </w:r>
            <w:r>
              <w:rPr>
                <w:rFonts w:ascii="宋体" w:hAnsi="宋体" w:cs="宋体" w:eastAsia="宋体" w:hint="default"/>
                <w:sz w:val="18"/>
                <w:szCs w:val="18"/>
              </w:rPr>
              <w:t>并</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5"/>
        <w:ind w:left="878" w:right="1334"/>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left="878" w:right="1334"/>
        <w:jc w:val="left"/>
        <w:rPr>
          <w:b w:val="0"/>
          <w:bCs w:val="0"/>
        </w:rPr>
      </w:pPr>
      <w:bookmarkStart w:name="2、在子公司的所有者权益份额发生变化且仍控制子公司的交易" w:id="345"/>
      <w:bookmarkEnd w:id="34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left="878" w:right="1334"/>
        <w:jc w:val="left"/>
        <w:rPr>
          <w:b w:val="0"/>
          <w:bCs w:val="0"/>
        </w:rPr>
      </w:pPr>
      <w:bookmarkStart w:name="（1）在子公司所有者权益份额发生变化的情况说明" w:id="346"/>
      <w:bookmarkEnd w:id="34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
        <w:rPr>
          <w:rFonts w:ascii="宋体" w:hAnsi="宋体" w:cs="宋体" w:eastAsia="宋体" w:hint="default"/>
          <w:b/>
          <w:bCs/>
          <w:sz w:val="25"/>
          <w:szCs w:val="25"/>
        </w:rPr>
      </w:pPr>
    </w:p>
    <w:p>
      <w:pPr>
        <w:pStyle w:val="Heading7"/>
        <w:spacing w:line="278" w:lineRule="auto"/>
        <w:ind w:left="1595" w:right="1797"/>
        <w:jc w:val="both"/>
      </w:pPr>
      <w:r>
        <w:rPr>
          <w:rFonts w:ascii="宋体" w:hAnsi="宋体" w:cs="宋体" w:eastAsia="宋体" w:hint="default"/>
          <w:spacing w:val="3"/>
        </w:rPr>
        <w:t>1</w:t>
      </w:r>
      <w:r>
        <w:rPr>
          <w:spacing w:val="3"/>
        </w:rPr>
        <w:t>、根据公司与北京酷能量科技有限公司（以下简称“酷能量”）签订的股权转让</w:t>
      </w:r>
      <w:r>
        <w:rPr>
          <w:spacing w:val="-101"/>
        </w:rPr>
        <w:t> </w:t>
      </w:r>
      <w:r>
        <w:rPr>
          <w:spacing w:val="-101"/>
        </w:rPr>
      </w:r>
      <w:r>
        <w:rPr/>
        <w:t>协议，公司受让酷能量</w:t>
      </w:r>
      <w:r>
        <w:rPr>
          <w:rFonts w:ascii="宋体" w:hAnsi="宋体" w:cs="宋体" w:eastAsia="宋体" w:hint="default"/>
        </w:rPr>
        <w:t>45%</w:t>
      </w:r>
      <w:r>
        <w:rPr/>
        <w:t>的股权，受让</w:t>
      </w:r>
      <w:r>
        <w:rPr>
          <w:rFonts w:ascii="宋体" w:hAnsi="宋体" w:cs="宋体" w:eastAsia="宋体" w:hint="default"/>
        </w:rPr>
        <w:t>45%</w:t>
      </w:r>
      <w:r>
        <w:rPr/>
        <w:t>的股权后，公司对酷能量的持股比例为</w:t>
      </w:r>
      <w:r>
        <w:rPr>
          <w:spacing w:val="-84"/>
        </w:rPr>
        <w:t> </w:t>
      </w:r>
      <w:r>
        <w:rPr>
          <w:spacing w:val="-84"/>
        </w:rPr>
      </w:r>
      <w:r>
        <w:rPr>
          <w:rFonts w:ascii="宋体" w:hAnsi="宋体" w:cs="宋体" w:eastAsia="宋体" w:hint="default"/>
          <w:spacing w:val="3"/>
        </w:rPr>
        <w:t>100%</w:t>
      </w:r>
      <w:r>
        <w:rPr>
          <w:spacing w:val="3"/>
        </w:rPr>
        <w:t>。根据股权转让协议的规定，股权转让价款为人民币</w:t>
      </w:r>
      <w:r>
        <w:rPr>
          <w:rFonts w:ascii="宋体" w:hAnsi="宋体" w:cs="宋体" w:eastAsia="宋体" w:hint="default"/>
          <w:spacing w:val="3"/>
        </w:rPr>
        <w:t>200</w:t>
      </w:r>
      <w:r>
        <w:rPr>
          <w:spacing w:val="3"/>
        </w:rPr>
        <w:t>万元，本次股权转让</w:t>
      </w:r>
      <w:r>
        <w:rPr/>
        <w:t> 系质权人（公司）实现其质权，并由出质人（酷能量）以质押财产折价，据此，公</w:t>
      </w:r>
      <w:r>
        <w:rPr>
          <w:spacing w:val="-85"/>
        </w:rPr>
        <w:t> </w:t>
      </w:r>
      <w:r>
        <w:rPr>
          <w:spacing w:val="-85"/>
        </w:rPr>
      </w:r>
      <w:r>
        <w:rPr/>
        <w:t>司无需向酷能量实际支付款项。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6830"/>
        <w:gridCol w:w="3686"/>
      </w:tblGrid>
      <w:tr>
        <w:trPr>
          <w:trHeight w:val="266" w:hRule="exact"/>
        </w:trPr>
        <w:tc>
          <w:tcPr>
            <w:tcW w:w="6830" w:type="dxa"/>
            <w:tcBorders>
              <w:top w:val="nil" w:sz="6" w:space="0" w:color="auto"/>
              <w:left w:val="nil" w:sz="6" w:space="0" w:color="auto"/>
              <w:bottom w:val="single" w:sz="6" w:space="0" w:color="000000"/>
              <w:right w:val="nil" w:sz="6" w:space="0" w:color="auto"/>
            </w:tcBorders>
          </w:tcPr>
          <w:p>
            <w:pPr/>
          </w:p>
        </w:tc>
        <w:tc>
          <w:tcPr>
            <w:tcW w:w="3686" w:type="dxa"/>
            <w:tcBorders>
              <w:top w:val="nil" w:sz="6" w:space="0" w:color="auto"/>
              <w:left w:val="nil" w:sz="6" w:space="0" w:color="auto"/>
              <w:bottom w:val="single" w:sz="6" w:space="0" w:color="000000"/>
              <w:right w:val="nil" w:sz="6" w:space="0" w:color="auto"/>
            </w:tcBorders>
          </w:tcPr>
          <w:p>
            <w:pPr>
              <w:pStyle w:val="TableParagraph"/>
              <w:spacing w:line="180" w:lineRule="exact"/>
              <w:ind w:left="378" w:right="0"/>
              <w:jc w:val="left"/>
              <w:rPr>
                <w:rFonts w:ascii="宋体" w:hAnsi="宋体" w:cs="宋体" w:eastAsia="宋体" w:hint="default"/>
                <w:sz w:val="18"/>
                <w:szCs w:val="18"/>
              </w:rPr>
            </w:pPr>
            <w:r>
              <w:rPr>
                <w:rFonts w:ascii="宋体" w:hAnsi="宋体" w:cs="宋体" w:eastAsia="宋体" w:hint="default"/>
                <w:sz w:val="18"/>
                <w:szCs w:val="18"/>
              </w:rPr>
              <w:t>酷能量</w:t>
            </w:r>
          </w:p>
        </w:tc>
      </w:tr>
      <w:tr>
        <w:trPr>
          <w:trHeight w:val="425" w:hRule="exact"/>
        </w:trPr>
        <w:tc>
          <w:tcPr>
            <w:tcW w:w="6830" w:type="dxa"/>
            <w:tcBorders>
              <w:top w:val="single" w:sz="6" w:space="0" w:color="000000"/>
              <w:left w:val="nil" w:sz="6" w:space="0" w:color="auto"/>
              <w:bottom w:val="single" w:sz="6" w:space="0" w:color="000000"/>
              <w:right w:val="nil" w:sz="6" w:space="0" w:color="auto"/>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686" w:type="dxa"/>
            <w:tcBorders>
              <w:top w:val="single" w:sz="6" w:space="0" w:color="000000"/>
              <w:left w:val="nil" w:sz="6" w:space="0" w:color="auto"/>
              <w:bottom w:val="single" w:sz="6" w:space="0" w:color="000000"/>
              <w:right w:val="nil" w:sz="6" w:space="0" w:color="auto"/>
            </w:tcBorders>
          </w:tcPr>
          <w:p>
            <w:pPr/>
          </w:p>
        </w:tc>
      </w:tr>
      <w:tr>
        <w:trPr>
          <w:trHeight w:val="424" w:hRule="exact"/>
        </w:trPr>
        <w:tc>
          <w:tcPr>
            <w:tcW w:w="6830" w:type="dxa"/>
            <w:tcBorders>
              <w:top w:val="single" w:sz="6" w:space="0" w:color="000000"/>
              <w:left w:val="nil" w:sz="6" w:space="0" w:color="auto"/>
              <w:bottom w:val="single" w:sz="6" w:space="0" w:color="000000"/>
              <w:right w:val="nil" w:sz="6" w:space="0" w:color="auto"/>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9"/>
              <w:jc w:val="right"/>
              <w:rPr>
                <w:rFonts w:ascii="宋体" w:hAnsi="宋体" w:cs="宋体" w:eastAsia="宋体" w:hint="default"/>
                <w:sz w:val="18"/>
                <w:szCs w:val="18"/>
              </w:rPr>
            </w:pPr>
            <w:r>
              <w:rPr>
                <w:rFonts w:ascii="宋体"/>
                <w:sz w:val="18"/>
              </w:rPr>
              <w:t>2,000,000.00</w:t>
            </w:r>
          </w:p>
        </w:tc>
      </w:tr>
      <w:tr>
        <w:trPr>
          <w:trHeight w:val="424" w:hRule="exact"/>
        </w:trPr>
        <w:tc>
          <w:tcPr>
            <w:tcW w:w="6830" w:type="dxa"/>
            <w:tcBorders>
              <w:top w:val="single" w:sz="6" w:space="0" w:color="000000"/>
              <w:left w:val="nil" w:sz="6" w:space="0" w:color="auto"/>
              <w:bottom w:val="single" w:sz="6" w:space="0" w:color="000000"/>
              <w:right w:val="nil" w:sz="6" w:space="0" w:color="auto"/>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3686" w:type="dxa"/>
            <w:tcBorders>
              <w:top w:val="single" w:sz="6" w:space="0" w:color="000000"/>
              <w:left w:val="nil" w:sz="6" w:space="0" w:color="auto"/>
              <w:bottom w:val="single" w:sz="6" w:space="0" w:color="000000"/>
              <w:right w:val="nil" w:sz="6" w:space="0" w:color="auto"/>
            </w:tcBorders>
          </w:tcPr>
          <w:p>
            <w:pPr/>
          </w:p>
        </w:tc>
      </w:tr>
      <w:tr>
        <w:trPr>
          <w:trHeight w:val="425" w:hRule="exact"/>
        </w:trPr>
        <w:tc>
          <w:tcPr>
            <w:tcW w:w="6830" w:type="dxa"/>
            <w:tcBorders>
              <w:top w:val="single" w:sz="6" w:space="0" w:color="000000"/>
              <w:left w:val="nil" w:sz="6" w:space="0" w:color="auto"/>
              <w:bottom w:val="single" w:sz="6" w:space="0" w:color="000000"/>
              <w:right w:val="nil" w:sz="6" w:space="0" w:color="auto"/>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686" w:type="dxa"/>
            <w:tcBorders>
              <w:top w:val="single" w:sz="6" w:space="0" w:color="000000"/>
              <w:left w:val="nil" w:sz="6" w:space="0" w:color="auto"/>
              <w:bottom w:val="single" w:sz="6" w:space="0" w:color="000000"/>
              <w:right w:val="nil" w:sz="6" w:space="0" w:color="auto"/>
            </w:tcBorders>
          </w:tcPr>
          <w:p>
            <w:pPr/>
          </w:p>
        </w:tc>
      </w:tr>
      <w:tr>
        <w:trPr>
          <w:trHeight w:val="424" w:hRule="exact"/>
        </w:trPr>
        <w:tc>
          <w:tcPr>
            <w:tcW w:w="6830" w:type="dxa"/>
            <w:tcBorders>
              <w:top w:val="single" w:sz="6" w:space="0" w:color="000000"/>
              <w:left w:val="nil" w:sz="6" w:space="0" w:color="auto"/>
              <w:bottom w:val="single" w:sz="6" w:space="0" w:color="000000"/>
              <w:right w:val="nil" w:sz="6" w:space="0" w:color="auto"/>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3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4"/>
              <w:ind w:right="9"/>
              <w:jc w:val="right"/>
              <w:rPr>
                <w:rFonts w:ascii="宋体" w:hAnsi="宋体" w:cs="宋体" w:eastAsia="宋体" w:hint="default"/>
                <w:sz w:val="18"/>
                <w:szCs w:val="18"/>
              </w:rPr>
            </w:pPr>
            <w:r>
              <w:rPr>
                <w:rFonts w:ascii="宋体"/>
                <w:sz w:val="18"/>
              </w:rPr>
              <w:t>-118,653.52</w:t>
            </w:r>
          </w:p>
        </w:tc>
      </w:tr>
      <w:tr>
        <w:trPr>
          <w:trHeight w:val="425" w:hRule="exact"/>
        </w:trPr>
        <w:tc>
          <w:tcPr>
            <w:tcW w:w="6830" w:type="dxa"/>
            <w:tcBorders>
              <w:top w:val="single" w:sz="6" w:space="0" w:color="000000"/>
              <w:left w:val="nil" w:sz="6" w:space="0" w:color="auto"/>
              <w:bottom w:val="single" w:sz="6" w:space="0" w:color="000000"/>
              <w:right w:val="nil" w:sz="6" w:space="0" w:color="auto"/>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686"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right="9"/>
              <w:jc w:val="right"/>
              <w:rPr>
                <w:rFonts w:ascii="宋体" w:hAnsi="宋体" w:cs="宋体" w:eastAsia="宋体" w:hint="default"/>
                <w:sz w:val="18"/>
                <w:szCs w:val="18"/>
              </w:rPr>
            </w:pPr>
            <w:r>
              <w:rPr>
                <w:rFonts w:ascii="宋体"/>
                <w:sz w:val="18"/>
              </w:rPr>
              <w:t>2,118,653.52</w:t>
            </w:r>
          </w:p>
        </w:tc>
      </w:tr>
    </w:tbl>
    <w:p>
      <w:pPr>
        <w:spacing w:after="0" w:line="240" w:lineRule="auto"/>
        <w:jc w:val="right"/>
        <w:rPr>
          <w:rFonts w:ascii="宋体" w:hAnsi="宋体" w:cs="宋体" w:eastAsia="宋体" w:hint="default"/>
          <w:sz w:val="18"/>
          <w:szCs w:val="18"/>
        </w:rPr>
        <w:sectPr>
          <w:pgSz w:w="11910" w:h="16840"/>
          <w:pgMar w:header="765" w:footer="1019" w:top="960" w:bottom="1200" w:left="92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5537"/>
        <w:gridCol w:w="4979"/>
      </w:tblGrid>
      <w:tr>
        <w:trPr>
          <w:trHeight w:val="347" w:hRule="exact"/>
        </w:trPr>
        <w:tc>
          <w:tcPr>
            <w:tcW w:w="5537" w:type="dxa"/>
            <w:tcBorders>
              <w:top w:val="nil" w:sz="6" w:space="0" w:color="auto"/>
              <w:left w:val="nil" w:sz="6" w:space="0" w:color="auto"/>
              <w:bottom w:val="single" w:sz="6" w:space="0" w:color="000000"/>
              <w:right w:val="nil" w:sz="6" w:space="0" w:color="auto"/>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979" w:type="dxa"/>
            <w:tcBorders>
              <w:top w:val="nil" w:sz="6" w:space="0" w:color="auto"/>
              <w:left w:val="nil" w:sz="6" w:space="0" w:color="auto"/>
              <w:bottom w:val="single" w:sz="6" w:space="0" w:color="000000"/>
              <w:right w:val="nil" w:sz="6" w:space="0" w:color="auto"/>
            </w:tcBorders>
          </w:tcPr>
          <w:p>
            <w:pPr>
              <w:pStyle w:val="TableParagraph"/>
              <w:spacing w:line="180" w:lineRule="exact"/>
              <w:ind w:right="9"/>
              <w:jc w:val="right"/>
              <w:rPr>
                <w:rFonts w:ascii="宋体" w:hAnsi="宋体" w:cs="宋体" w:eastAsia="宋体" w:hint="default"/>
                <w:sz w:val="18"/>
                <w:szCs w:val="18"/>
              </w:rPr>
            </w:pPr>
            <w:r>
              <w:rPr>
                <w:rFonts w:ascii="宋体"/>
                <w:sz w:val="18"/>
              </w:rPr>
              <w:t>2,118,653.52</w:t>
            </w:r>
          </w:p>
        </w:tc>
      </w:tr>
      <w:tr>
        <w:trPr>
          <w:trHeight w:val="425" w:hRule="exact"/>
        </w:trPr>
        <w:tc>
          <w:tcPr>
            <w:tcW w:w="5537" w:type="dxa"/>
            <w:tcBorders>
              <w:top w:val="single" w:sz="6" w:space="0" w:color="000000"/>
              <w:left w:val="nil" w:sz="6" w:space="0" w:color="auto"/>
              <w:bottom w:val="single" w:sz="6" w:space="0" w:color="000000"/>
              <w:right w:val="nil" w:sz="6" w:space="0" w:color="auto"/>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979" w:type="dxa"/>
            <w:tcBorders>
              <w:top w:val="single" w:sz="6" w:space="0" w:color="000000"/>
              <w:left w:val="nil" w:sz="6" w:space="0" w:color="auto"/>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7"/>
        <w:spacing w:line="278" w:lineRule="auto" w:before="35"/>
        <w:ind w:left="1595" w:right="1334"/>
        <w:jc w:val="left"/>
      </w:pPr>
      <w:r>
        <w:rPr/>
        <w:t>公司子公司</w:t>
      </w:r>
      <w:r>
        <w:rPr>
          <w:rFonts w:ascii="宋体" w:hAnsi="宋体" w:cs="宋体" w:eastAsia="宋体" w:hint="default"/>
        </w:rPr>
        <w:t>LianluoSmartLimited</w:t>
      </w:r>
      <w:r>
        <w:rPr/>
        <w:t>本期员工行权及发行新股共计</w:t>
      </w:r>
      <w:r>
        <w:rPr>
          <w:rFonts w:ascii="宋体" w:hAnsi="宋体" w:cs="宋体" w:eastAsia="宋体" w:hint="default"/>
        </w:rPr>
        <w:t>294,000</w:t>
      </w:r>
      <w:r>
        <w:rPr/>
        <w:t>股，公司股</w:t>
      </w:r>
      <w:r>
        <w:rPr>
          <w:spacing w:val="-85"/>
        </w:rPr>
        <w:t> </w:t>
      </w:r>
      <w:r>
        <w:rPr>
          <w:spacing w:val="-85"/>
        </w:rPr>
      </w:r>
      <w:r>
        <w:rPr/>
        <w:t>权比例稀释，由</w:t>
      </w:r>
      <w:r>
        <w:rPr>
          <w:rFonts w:ascii="宋体" w:hAnsi="宋体" w:cs="宋体" w:eastAsia="宋体" w:hint="default"/>
        </w:rPr>
        <w:t>64.18%</w:t>
      </w:r>
      <w:r>
        <w:rPr/>
        <w:t>下降为</w:t>
      </w:r>
      <w:r>
        <w:rPr>
          <w:rFonts w:ascii="宋体" w:hAnsi="宋体" w:cs="宋体" w:eastAsia="宋体" w:hint="default"/>
        </w:rPr>
        <w:t>63.11%</w:t>
      </w:r>
      <w:r>
        <w:rPr/>
        <w:t>。</w:t>
      </w:r>
      <w:r>
        <w:rPr>
          <w:spacing w:val="-93"/>
        </w:rPr>
        <w:t> </w:t>
      </w:r>
      <w:r>
        <w:rPr>
          <w:spacing w:val="7"/>
        </w:rPr>
        <w:t>公司子公司</w:t>
      </w:r>
      <w:r>
        <w:rPr>
          <w:rFonts w:ascii="宋体" w:hAnsi="宋体" w:cs="宋体" w:eastAsia="宋体" w:hint="default"/>
          <w:spacing w:val="7"/>
        </w:rPr>
        <w:t>NeweggInc</w:t>
      </w:r>
      <w:r>
        <w:rPr>
          <w:spacing w:val="7"/>
        </w:rPr>
        <w:t>本期回购股份</w:t>
      </w:r>
      <w:r>
        <w:rPr>
          <w:rFonts w:ascii="宋体" w:hAnsi="宋体" w:cs="宋体" w:eastAsia="宋体" w:hint="default"/>
          <w:spacing w:val="7"/>
        </w:rPr>
        <w:t>6,516,582</w:t>
      </w:r>
      <w:r>
        <w:rPr>
          <w:spacing w:val="7"/>
        </w:rPr>
        <w:t>股，公司股权比例由</w:t>
      </w:r>
      <w:r>
        <w:rPr>
          <w:rFonts w:ascii="宋体" w:hAnsi="宋体" w:cs="宋体" w:eastAsia="宋体" w:hint="default"/>
          <w:spacing w:val="7"/>
        </w:rPr>
        <w:t>55.7%</w:t>
      </w:r>
      <w:r>
        <w:rPr>
          <w:spacing w:val="7"/>
        </w:rPr>
        <w:t>上升为</w:t>
      </w:r>
      <w:r>
        <w:rPr>
          <w:spacing w:val="-78"/>
        </w:rPr>
        <w:t> </w:t>
      </w:r>
      <w:r>
        <w:rPr>
          <w:rFonts w:ascii="宋体" w:hAnsi="宋体" w:cs="宋体" w:eastAsia="宋体" w:hint="default"/>
        </w:rPr>
        <w:t>61.561%</w:t>
      </w:r>
      <w:r>
        <w:rPr/>
        <w:t>。</w:t>
      </w:r>
    </w:p>
    <w:p>
      <w:pPr>
        <w:pStyle w:val="Heading7"/>
        <w:spacing w:line="278" w:lineRule="auto" w:before="10"/>
        <w:ind w:left="1595" w:right="1334"/>
        <w:jc w:val="left"/>
        <w:rPr>
          <w:rFonts w:ascii="宋体" w:hAnsi="宋体" w:cs="宋体" w:eastAsia="宋体" w:hint="default"/>
        </w:rPr>
      </w:pPr>
      <w:r>
        <w:rPr>
          <w:spacing w:val="9"/>
        </w:rPr>
        <w:t>公司子公司</w:t>
      </w:r>
      <w:r>
        <w:rPr>
          <w:rFonts w:ascii="宋体" w:hAnsi="宋体" w:cs="宋体" w:eastAsia="宋体" w:hint="default"/>
          <w:spacing w:val="9"/>
        </w:rPr>
        <w:t>NeweggInc</w:t>
      </w:r>
      <w:r>
        <w:rPr>
          <w:spacing w:val="9"/>
        </w:rPr>
        <w:t>本期员工行权</w:t>
      </w:r>
      <w:r>
        <w:rPr>
          <w:spacing w:val="-80"/>
        </w:rPr>
        <w:t> </w:t>
      </w:r>
      <w:r>
        <w:rPr>
          <w:rFonts w:ascii="宋体" w:hAnsi="宋体" w:cs="宋体" w:eastAsia="宋体" w:hint="default"/>
          <w:spacing w:val="7"/>
        </w:rPr>
        <w:t>10,000</w:t>
      </w:r>
      <w:r>
        <w:rPr>
          <w:spacing w:val="7"/>
        </w:rPr>
        <w:t>股，公司股权比例由</w:t>
      </w:r>
      <w:r>
        <w:rPr>
          <w:rFonts w:ascii="宋体" w:hAnsi="宋体" w:cs="宋体" w:eastAsia="宋体" w:hint="default"/>
          <w:spacing w:val="7"/>
        </w:rPr>
        <w:t>61.561%</w:t>
      </w:r>
      <w:r>
        <w:rPr>
          <w:rFonts w:ascii="宋体" w:hAnsi="宋体" w:cs="宋体" w:eastAsia="宋体" w:hint="default"/>
          <w:spacing w:val="-82"/>
        </w:rPr>
        <w:t> </w:t>
      </w:r>
      <w:r>
        <w:rPr>
          <w:spacing w:val="11"/>
        </w:rPr>
        <w:t>下降为</w:t>
      </w:r>
      <w:r>
        <w:rPr>
          <w:spacing w:val="-95"/>
        </w:rPr>
        <w:t> </w:t>
      </w:r>
      <w:r>
        <w:rPr>
          <w:spacing w:val="-95"/>
        </w:rPr>
      </w:r>
      <w:r>
        <w:rPr>
          <w:rFonts w:ascii="宋体" w:hAnsi="宋体" w:cs="宋体" w:eastAsia="宋体" w:hint="default"/>
        </w:rPr>
        <w:t>61.551%</w:t>
      </w:r>
    </w:p>
    <w:p>
      <w:pPr>
        <w:pStyle w:val="Heading7"/>
        <w:spacing w:line="278" w:lineRule="auto" w:before="10"/>
        <w:ind w:left="1595" w:right="1334"/>
        <w:jc w:val="left"/>
        <w:rPr>
          <w:rFonts w:ascii="宋体" w:hAnsi="宋体" w:cs="宋体" w:eastAsia="宋体" w:hint="default"/>
        </w:rPr>
      </w:pPr>
      <w:r>
        <w:rPr>
          <w:spacing w:val="7"/>
        </w:rPr>
        <w:t>公司子公司</w:t>
      </w:r>
      <w:r>
        <w:rPr>
          <w:rFonts w:ascii="宋体" w:hAnsi="宋体" w:cs="宋体" w:eastAsia="宋体" w:hint="default"/>
          <w:spacing w:val="7"/>
        </w:rPr>
        <w:t>NeweggInc</w:t>
      </w:r>
      <w:r>
        <w:rPr>
          <w:spacing w:val="7"/>
        </w:rPr>
        <w:t>本期员工行权</w:t>
      </w:r>
      <w:r>
        <w:rPr>
          <w:rFonts w:ascii="宋体" w:hAnsi="宋体" w:cs="宋体" w:eastAsia="宋体" w:hint="default"/>
          <w:spacing w:val="7"/>
        </w:rPr>
        <w:t>224,588</w:t>
      </w:r>
      <w:r>
        <w:rPr>
          <w:spacing w:val="7"/>
        </w:rPr>
        <w:t>股，公司股权比例由</w:t>
      </w:r>
      <w:r>
        <w:rPr>
          <w:rFonts w:ascii="宋体" w:hAnsi="宋体" w:cs="宋体" w:eastAsia="宋体" w:hint="default"/>
          <w:spacing w:val="7"/>
        </w:rPr>
        <w:t>61.551%</w:t>
      </w:r>
      <w:r>
        <w:rPr>
          <w:spacing w:val="7"/>
        </w:rPr>
        <w:t>下降为</w:t>
      </w:r>
      <w:r>
        <w:rPr>
          <w:spacing w:val="-75"/>
        </w:rPr>
        <w:t> </w:t>
      </w:r>
      <w:r>
        <w:rPr>
          <w:rFonts w:ascii="宋体" w:hAnsi="宋体" w:cs="宋体" w:eastAsia="宋体" w:hint="default"/>
        </w:rPr>
        <w:t>61.328%</w:t>
      </w:r>
    </w:p>
    <w:p>
      <w:pPr>
        <w:pStyle w:val="Heading7"/>
        <w:spacing w:line="278" w:lineRule="auto" w:before="10"/>
        <w:ind w:left="1595" w:right="1334"/>
        <w:jc w:val="left"/>
        <w:rPr>
          <w:rFonts w:ascii="宋体" w:hAnsi="宋体" w:cs="宋体" w:eastAsia="宋体" w:hint="default"/>
        </w:rPr>
      </w:pPr>
      <w:r>
        <w:rPr>
          <w:spacing w:val="2"/>
        </w:rPr>
        <w:t>公司子公司</w:t>
      </w:r>
      <w:r>
        <w:rPr>
          <w:rFonts w:ascii="宋体" w:hAnsi="宋体" w:cs="宋体" w:eastAsia="宋体" w:hint="default"/>
          <w:spacing w:val="2"/>
        </w:rPr>
        <w:t>LianluoSmartLimited</w:t>
      </w:r>
      <w:r>
        <w:rPr>
          <w:spacing w:val="2"/>
        </w:rPr>
        <w:t>本期员工行权，公司么股权比例由</w:t>
      </w:r>
      <w:r>
        <w:rPr>
          <w:rFonts w:ascii="宋体" w:hAnsi="宋体" w:cs="宋体" w:eastAsia="宋体" w:hint="default"/>
          <w:spacing w:val="2"/>
        </w:rPr>
        <w:t>63.11%</w:t>
      </w:r>
      <w:r>
        <w:rPr>
          <w:spacing w:val="2"/>
        </w:rPr>
        <w:t>下降为</w:t>
      </w:r>
      <w:r>
        <w:rPr>
          <w:spacing w:val="-84"/>
        </w:rPr>
        <w:t> </w:t>
      </w:r>
      <w:r>
        <w:rPr>
          <w:spacing w:val="-84"/>
        </w:rPr>
      </w:r>
      <w:r>
        <w:rPr>
          <w:rFonts w:ascii="宋体" w:hAnsi="宋体" w:cs="宋体" w:eastAsia="宋体" w:hint="default"/>
        </w:rPr>
        <w:t>62.4%</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6"/>
        <w:spacing w:line="240" w:lineRule="auto"/>
        <w:ind w:left="878" w:right="1334"/>
        <w:jc w:val="left"/>
        <w:rPr>
          <w:b w:val="0"/>
          <w:bCs w:val="0"/>
        </w:rPr>
      </w:pPr>
      <w:bookmarkStart w:name="3、在合营安排或联营企业中的权益" w:id="347"/>
      <w:bookmarkEnd w:id="34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3"/>
        <w:rPr>
          <w:rFonts w:ascii="宋体" w:hAnsi="宋体" w:cs="宋体" w:eastAsia="宋体" w:hint="default"/>
          <w:b/>
          <w:bCs/>
          <w:sz w:val="25"/>
          <w:szCs w:val="25"/>
        </w:rPr>
      </w:pPr>
    </w:p>
    <w:p>
      <w:pPr>
        <w:pStyle w:val="Heading6"/>
        <w:spacing w:line="240" w:lineRule="auto"/>
        <w:ind w:left="878" w:right="1334"/>
        <w:jc w:val="left"/>
        <w:rPr>
          <w:b w:val="0"/>
          <w:bCs w:val="0"/>
        </w:rPr>
      </w:pPr>
      <w:bookmarkStart w:name="（1）重要的合营企业或联营企业" w:id="348"/>
      <w:bookmarkEnd w:id="34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3"/>
        <w:rPr>
          <w:rFonts w:ascii="宋体" w:hAnsi="宋体" w:cs="宋体" w:eastAsia="宋体" w:hint="default"/>
          <w:b/>
          <w:bCs/>
          <w:sz w:val="25"/>
          <w:szCs w:val="25"/>
        </w:rPr>
      </w:pPr>
    </w:p>
    <w:tbl>
      <w:tblPr>
        <w:tblW w:w="0" w:type="auto"/>
        <w:jc w:val="left"/>
        <w:tblInd w:w="873"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9"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6" w:lineRule="auto" w:before="139"/>
              <w:ind w:left="227" w:right="137" w:hanging="92"/>
              <w:jc w:val="left"/>
              <w:rPr>
                <w:rFonts w:ascii="宋体" w:hAnsi="宋体" w:cs="宋体" w:eastAsia="宋体" w:hint="default"/>
                <w:sz w:val="18"/>
                <w:szCs w:val="18"/>
              </w:rPr>
            </w:pPr>
            <w:r>
              <w:rPr>
                <w:rFonts w:ascii="宋体" w:hAnsi="宋体" w:cs="宋体" w:eastAsia="宋体" w:hint="default"/>
                <w:sz w:val="18"/>
                <w:szCs w:val="18"/>
              </w:rPr>
              <w:t>合营企业或联</w:t>
            </w:r>
            <w:r>
              <w:rPr>
                <w:rFonts w:ascii="宋体" w:hAnsi="宋体" w:cs="宋体" w:eastAsia="宋体" w:hint="default"/>
                <w:spacing w:val="-85"/>
                <w:sz w:val="18"/>
                <w:szCs w:val="18"/>
              </w:rPr>
              <w:t> </w:t>
            </w:r>
            <w:r>
              <w:rPr>
                <w:rFonts w:ascii="宋体" w:hAnsi="宋体" w:cs="宋体" w:eastAsia="宋体" w:hint="default"/>
                <w:sz w:val="18"/>
                <w:szCs w:val="18"/>
              </w:rPr>
              <w:t>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26" w:lineRule="auto" w:before="55"/>
              <w:ind w:left="133" w:right="133" w:hanging="2"/>
              <w:jc w:val="center"/>
              <w:rPr>
                <w:rFonts w:ascii="宋体" w:hAnsi="宋体" w:cs="宋体" w:eastAsia="宋体" w:hint="default"/>
                <w:sz w:val="18"/>
                <w:szCs w:val="18"/>
              </w:rPr>
            </w:pPr>
            <w:r>
              <w:rPr>
                <w:rFonts w:ascii="宋体" w:hAnsi="宋体" w:cs="宋体" w:eastAsia="宋体" w:hint="default"/>
                <w:sz w:val="18"/>
                <w:szCs w:val="18"/>
              </w:rPr>
              <w:t>对合营企业或 联营企业投资</w:t>
            </w:r>
            <w:r>
              <w:rPr>
                <w:rFonts w:ascii="宋体" w:hAnsi="宋体" w:cs="宋体" w:eastAsia="宋体" w:hint="default"/>
                <w:spacing w:val="1"/>
                <w:sz w:val="18"/>
                <w:szCs w:val="18"/>
              </w:rPr>
              <w:t> </w:t>
            </w:r>
            <w:r>
              <w:rPr>
                <w:rFonts w:ascii="宋体" w:hAnsi="宋体" w:cs="宋体" w:eastAsia="宋体" w:hint="default"/>
                <w:sz w:val="18"/>
                <w:szCs w:val="18"/>
              </w:rPr>
              <w:t>的会计处理方</w:t>
            </w:r>
            <w:r>
              <w:rPr>
                <w:rFonts w:ascii="宋体" w:hAnsi="宋体" w:cs="宋体" w:eastAsia="宋体" w:hint="default"/>
                <w:spacing w:val="1"/>
                <w:sz w:val="18"/>
                <w:szCs w:val="18"/>
              </w:rPr>
              <w:t> </w:t>
            </w:r>
            <w:r>
              <w:rPr>
                <w:rFonts w:ascii="宋体" w:hAnsi="宋体" w:cs="宋体" w:eastAsia="宋体" w:hint="default"/>
                <w:sz w:val="18"/>
                <w:szCs w:val="18"/>
              </w:rPr>
              <w:t>法</w:t>
            </w:r>
          </w:p>
        </w:tc>
      </w:tr>
      <w:tr>
        <w:trPr>
          <w:trHeight w:val="957"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69"/>
              <w:jc w:val="left"/>
              <w:rPr>
                <w:rFonts w:ascii="宋体" w:hAnsi="宋体" w:cs="宋体" w:eastAsia="宋体" w:hint="default"/>
                <w:sz w:val="18"/>
                <w:szCs w:val="18"/>
              </w:rPr>
            </w:pPr>
            <w:r>
              <w:rPr>
                <w:rFonts w:ascii="宋体" w:hAnsi="宋体" w:cs="宋体" w:eastAsia="宋体" w:hint="default"/>
                <w:sz w:val="18"/>
                <w:szCs w:val="18"/>
              </w:rPr>
              <w:t>上海赐麓网络</w:t>
            </w:r>
            <w:r>
              <w:rPr>
                <w:rFonts w:ascii="宋体" w:hAnsi="宋体" w:cs="宋体" w:eastAsia="宋体" w:hint="default"/>
                <w:spacing w:val="-85"/>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2" w:right="167"/>
              <w:jc w:val="left"/>
              <w:rPr>
                <w:rFonts w:ascii="宋体" w:hAnsi="宋体" w:cs="宋体" w:eastAsia="宋体" w:hint="default"/>
                <w:sz w:val="18"/>
                <w:szCs w:val="18"/>
              </w:rPr>
            </w:pPr>
            <w:r>
              <w:rPr>
                <w:rFonts w:ascii="宋体" w:hAnsi="宋体" w:cs="宋体" w:eastAsia="宋体" w:hint="default"/>
                <w:sz w:val="18"/>
                <w:szCs w:val="18"/>
              </w:rPr>
              <w:t>游戏推广、研</w:t>
            </w:r>
            <w:r>
              <w:rPr>
                <w:rFonts w:ascii="宋体" w:hAnsi="宋体" w:cs="宋体" w:eastAsia="宋体" w:hint="default"/>
                <w:spacing w:val="-85"/>
                <w:sz w:val="18"/>
                <w:szCs w:val="18"/>
              </w:rPr>
              <w:t> </w:t>
            </w:r>
            <w:r>
              <w:rPr>
                <w:rFonts w:ascii="宋体" w:hAnsi="宋体" w:cs="宋体" w:eastAsia="宋体" w:hint="default"/>
                <w:sz w:val="18"/>
                <w:szCs w:val="18"/>
              </w:rPr>
              <w:t>发和运营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20.14%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69"/>
              <w:jc w:val="left"/>
              <w:rPr>
                <w:rFonts w:ascii="宋体" w:hAnsi="宋体" w:cs="宋体" w:eastAsia="宋体" w:hint="default"/>
                <w:sz w:val="18"/>
                <w:szCs w:val="18"/>
              </w:rPr>
            </w:pPr>
            <w:r>
              <w:rPr>
                <w:rFonts w:ascii="宋体" w:hAnsi="宋体" w:cs="宋体" w:eastAsia="宋体" w:hint="default"/>
                <w:sz w:val="18"/>
                <w:szCs w:val="18"/>
              </w:rPr>
              <w:t>广州珍珑网络</w:t>
            </w:r>
            <w:r>
              <w:rPr>
                <w:rFonts w:ascii="宋体" w:hAnsi="宋体" w:cs="宋体" w:eastAsia="宋体" w:hint="default"/>
                <w:spacing w:val="-85"/>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2" w:right="167"/>
              <w:jc w:val="left"/>
              <w:rPr>
                <w:rFonts w:ascii="宋体" w:hAnsi="宋体" w:cs="宋体" w:eastAsia="宋体" w:hint="default"/>
                <w:sz w:val="18"/>
                <w:szCs w:val="18"/>
              </w:rPr>
            </w:pPr>
            <w:r>
              <w:rPr>
                <w:rFonts w:ascii="宋体" w:hAnsi="宋体" w:cs="宋体" w:eastAsia="宋体" w:hint="default"/>
                <w:sz w:val="18"/>
                <w:szCs w:val="18"/>
              </w:rPr>
              <w:t>游戏推广、研</w:t>
            </w:r>
            <w:r>
              <w:rPr>
                <w:rFonts w:ascii="宋体" w:hAnsi="宋体" w:cs="宋体" w:eastAsia="宋体" w:hint="default"/>
                <w:spacing w:val="-85"/>
                <w:sz w:val="18"/>
                <w:szCs w:val="18"/>
              </w:rPr>
              <w:t> </w:t>
            </w:r>
            <w:r>
              <w:rPr>
                <w:rFonts w:ascii="宋体" w:hAnsi="宋体" w:cs="宋体" w:eastAsia="宋体" w:hint="default"/>
                <w:sz w:val="18"/>
                <w:szCs w:val="18"/>
              </w:rPr>
              <w:t>发和运营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6"/>
              <w:ind w:left="103" w:right="144"/>
              <w:jc w:val="left"/>
              <w:rPr>
                <w:rFonts w:ascii="Times New Roman" w:hAnsi="Times New Roman" w:cs="Times New Roman" w:eastAsia="Times New Roman" w:hint="default"/>
                <w:sz w:val="18"/>
                <w:szCs w:val="18"/>
              </w:rPr>
            </w:pPr>
            <w:r>
              <w:rPr>
                <w:rFonts w:ascii="Times New Roman"/>
                <w:sz w:val="18"/>
              </w:rPr>
              <w:t>AvegantCorpor ation</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2" w:right="167"/>
              <w:jc w:val="left"/>
              <w:rPr>
                <w:rFonts w:ascii="宋体" w:hAnsi="宋体" w:cs="宋体" w:eastAsia="宋体" w:hint="default"/>
                <w:sz w:val="18"/>
                <w:szCs w:val="18"/>
              </w:rPr>
            </w:pPr>
            <w:r>
              <w:rPr>
                <w:rFonts w:ascii="宋体" w:hAnsi="宋体" w:cs="宋体" w:eastAsia="宋体" w:hint="default"/>
                <w:sz w:val="18"/>
                <w:szCs w:val="18"/>
              </w:rPr>
              <w:t>智能设备研发</w:t>
            </w:r>
            <w:r>
              <w:rPr>
                <w:rFonts w:ascii="宋体" w:hAnsi="宋体" w:cs="宋体" w:eastAsia="宋体" w:hint="default"/>
                <w:spacing w:val="-85"/>
                <w:sz w:val="18"/>
                <w:szCs w:val="18"/>
              </w:rPr>
              <w:t> </w:t>
            </w:r>
            <w:r>
              <w:rPr>
                <w:rFonts w:ascii="宋体" w:hAnsi="宋体" w:cs="宋体" w:eastAsia="宋体" w:hint="default"/>
                <w:sz w:val="18"/>
                <w:szCs w:val="18"/>
              </w:rPr>
              <w:t>和销售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94"/>
              <w:ind w:left="103" w:right="194"/>
              <w:jc w:val="left"/>
              <w:rPr>
                <w:rFonts w:ascii="Times New Roman" w:hAnsi="Times New Roman" w:cs="Times New Roman" w:eastAsia="Times New Roman" w:hint="default"/>
                <w:sz w:val="18"/>
                <w:szCs w:val="18"/>
              </w:rPr>
            </w:pPr>
            <w:r>
              <w:rPr>
                <w:rFonts w:ascii="Times New Roman"/>
                <w:spacing w:val="-2"/>
                <w:sz w:val="18"/>
              </w:rPr>
              <w:t>ESMARTTEC</w:t>
            </w:r>
            <w:r>
              <w:rPr>
                <w:rFonts w:ascii="Times New Roman"/>
                <w:spacing w:val="-39"/>
                <w:sz w:val="18"/>
              </w:rPr>
              <w:t> </w:t>
            </w:r>
            <w:r>
              <w:rPr>
                <w:rFonts w:ascii="Times New Roman"/>
                <w:spacing w:val="-39"/>
                <w:sz w:val="18"/>
              </w:rPr>
            </w:r>
            <w:r>
              <w:rPr>
                <w:rFonts w:ascii="Times New Roman"/>
                <w:sz w:val="18"/>
              </w:rPr>
              <w:t>HINC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2" w:right="167"/>
              <w:jc w:val="left"/>
              <w:rPr>
                <w:rFonts w:ascii="宋体" w:hAnsi="宋体" w:cs="宋体" w:eastAsia="宋体" w:hint="default"/>
                <w:sz w:val="18"/>
                <w:szCs w:val="18"/>
              </w:rPr>
            </w:pPr>
            <w:r>
              <w:rPr>
                <w:rFonts w:ascii="宋体" w:hAnsi="宋体" w:cs="宋体" w:eastAsia="宋体" w:hint="default"/>
                <w:sz w:val="18"/>
                <w:szCs w:val="18"/>
              </w:rPr>
              <w:t>物联网技术开</w:t>
            </w:r>
            <w:r>
              <w:rPr>
                <w:rFonts w:ascii="宋体" w:hAnsi="宋体" w:cs="宋体" w:eastAsia="宋体" w:hint="default"/>
                <w:spacing w:val="-85"/>
                <w:sz w:val="18"/>
                <w:szCs w:val="18"/>
              </w:rPr>
              <w:t> </w:t>
            </w:r>
            <w:r>
              <w:rPr>
                <w:rFonts w:ascii="宋体" w:hAnsi="宋体" w:cs="宋体" w:eastAsia="宋体" w:hint="default"/>
                <w:sz w:val="18"/>
                <w:szCs w:val="18"/>
              </w:rPr>
              <w:t>发和研究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69"/>
              <w:jc w:val="left"/>
              <w:rPr>
                <w:rFonts w:ascii="宋体" w:hAnsi="宋体" w:cs="宋体" w:eastAsia="宋体" w:hint="default"/>
                <w:sz w:val="18"/>
                <w:szCs w:val="18"/>
              </w:rPr>
            </w:pPr>
            <w:r>
              <w:rPr>
                <w:rFonts w:ascii="宋体" w:hAnsi="宋体" w:cs="宋体" w:eastAsia="宋体" w:hint="default"/>
                <w:sz w:val="18"/>
                <w:szCs w:val="18"/>
              </w:rPr>
              <w:t>北京百维博锐</w:t>
            </w:r>
            <w:r>
              <w:rPr>
                <w:rFonts w:ascii="宋体" w:hAnsi="宋体" w:cs="宋体" w:eastAsia="宋体" w:hint="default"/>
                <w:spacing w:val="-85"/>
                <w:sz w:val="18"/>
                <w:szCs w:val="18"/>
              </w:rPr>
              <w:t> </w:t>
            </w:r>
            <w:r>
              <w:rPr>
                <w:rFonts w:ascii="宋体" w:hAnsi="宋体" w:cs="宋体" w:eastAsia="宋体" w:hint="default"/>
                <w:sz w:val="18"/>
                <w:szCs w:val="18"/>
              </w:rPr>
              <w:t>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2" w:right="167"/>
              <w:jc w:val="left"/>
              <w:rPr>
                <w:rFonts w:ascii="宋体" w:hAnsi="宋体" w:cs="宋体" w:eastAsia="宋体" w:hint="default"/>
                <w:sz w:val="18"/>
                <w:szCs w:val="18"/>
              </w:rPr>
            </w:pPr>
            <w:r>
              <w:rPr>
                <w:rFonts w:ascii="宋体" w:hAnsi="宋体" w:cs="宋体" w:eastAsia="宋体" w:hint="default"/>
                <w:sz w:val="18"/>
                <w:szCs w:val="18"/>
              </w:rPr>
              <w:t>电子产品及配</w:t>
            </w:r>
            <w:r>
              <w:rPr>
                <w:rFonts w:ascii="宋体" w:hAnsi="宋体" w:cs="宋体" w:eastAsia="宋体" w:hint="default"/>
                <w:spacing w:val="-85"/>
                <w:sz w:val="18"/>
                <w:szCs w:val="18"/>
              </w:rPr>
              <w:t> </w:t>
            </w:r>
            <w:r>
              <w:rPr>
                <w:rFonts w:ascii="宋体" w:hAnsi="宋体" w:cs="宋体" w:eastAsia="宋体" w:hint="default"/>
                <w:sz w:val="18"/>
                <w:szCs w:val="18"/>
              </w:rPr>
              <w:t>件的批发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2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69"/>
              <w:jc w:val="left"/>
              <w:rPr>
                <w:rFonts w:ascii="宋体" w:hAnsi="宋体" w:cs="宋体" w:eastAsia="宋体" w:hint="default"/>
                <w:sz w:val="18"/>
                <w:szCs w:val="18"/>
              </w:rPr>
            </w:pPr>
            <w:r>
              <w:rPr>
                <w:rFonts w:ascii="宋体" w:hAnsi="宋体" w:cs="宋体" w:eastAsia="宋体" w:hint="default"/>
                <w:sz w:val="18"/>
                <w:szCs w:val="18"/>
              </w:rPr>
              <w:t>成都动鱼数码</w:t>
            </w:r>
            <w:r>
              <w:rPr>
                <w:rFonts w:ascii="宋体" w:hAnsi="宋体" w:cs="宋体" w:eastAsia="宋体" w:hint="default"/>
                <w:spacing w:val="-85"/>
                <w:sz w:val="18"/>
                <w:szCs w:val="18"/>
              </w:rPr>
              <w:t> </w:t>
            </w: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2" w:right="167"/>
              <w:jc w:val="left"/>
              <w:rPr>
                <w:rFonts w:ascii="宋体" w:hAnsi="宋体" w:cs="宋体" w:eastAsia="宋体" w:hint="default"/>
                <w:sz w:val="18"/>
                <w:szCs w:val="18"/>
              </w:rPr>
            </w:pPr>
            <w:r>
              <w:rPr>
                <w:rFonts w:ascii="宋体" w:hAnsi="宋体" w:cs="宋体" w:eastAsia="宋体" w:hint="default"/>
                <w:sz w:val="18"/>
                <w:szCs w:val="18"/>
              </w:rPr>
              <w:t>游戏软硬件开</w:t>
            </w:r>
            <w:r>
              <w:rPr>
                <w:rFonts w:ascii="宋体" w:hAnsi="宋体" w:cs="宋体" w:eastAsia="宋体" w:hint="default"/>
                <w:spacing w:val="-85"/>
                <w:sz w:val="18"/>
                <w:szCs w:val="18"/>
              </w:rPr>
              <w:t> </w:t>
            </w:r>
            <w:r>
              <w:rPr>
                <w:rFonts w:ascii="宋体" w:hAnsi="宋体" w:cs="宋体" w:eastAsia="宋体" w:hint="default"/>
                <w:sz w:val="18"/>
                <w:szCs w:val="18"/>
              </w:rPr>
              <w:t>发、销售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4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26" w:lineRule="auto"/>
              <w:ind w:left="103" w:right="169"/>
              <w:jc w:val="left"/>
              <w:rPr>
                <w:rFonts w:ascii="宋体" w:hAnsi="宋体" w:cs="宋体" w:eastAsia="宋体" w:hint="default"/>
                <w:sz w:val="18"/>
                <w:szCs w:val="18"/>
              </w:rPr>
            </w:pPr>
            <w:r>
              <w:rPr>
                <w:rFonts w:ascii="宋体" w:hAnsi="宋体" w:cs="宋体" w:eastAsia="宋体" w:hint="default"/>
                <w:sz w:val="18"/>
                <w:szCs w:val="18"/>
              </w:rPr>
              <w:t>重庆翼动科技</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10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10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2" w:right="14"/>
              <w:jc w:val="left"/>
              <w:rPr>
                <w:rFonts w:ascii="宋体" w:hAnsi="宋体" w:cs="宋体" w:eastAsia="宋体" w:hint="default"/>
                <w:sz w:val="18"/>
                <w:szCs w:val="18"/>
              </w:rPr>
            </w:pPr>
            <w:r>
              <w:rPr>
                <w:rFonts w:ascii="宋体" w:hAnsi="宋体" w:cs="宋体" w:eastAsia="宋体" w:hint="default"/>
                <w:sz w:val="18"/>
                <w:szCs w:val="18"/>
              </w:rPr>
              <w:t>无人机及配件</w:t>
            </w:r>
            <w:r>
              <w:rPr>
                <w:rFonts w:ascii="宋体" w:hAnsi="宋体" w:cs="宋体" w:eastAsia="宋体" w:hint="default"/>
                <w:spacing w:val="-85"/>
                <w:sz w:val="18"/>
                <w:szCs w:val="18"/>
              </w:rPr>
              <w:t> </w:t>
            </w:r>
            <w:r>
              <w:rPr>
                <w:rFonts w:ascii="宋体" w:hAnsi="宋体" w:cs="宋体" w:eastAsia="宋体" w:hint="default"/>
                <w:spacing w:val="-4"/>
                <w:sz w:val="18"/>
                <w:szCs w:val="18"/>
              </w:rPr>
              <w:t>的研发、制造、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5"/>
        <w:ind w:left="878" w:right="1334"/>
        <w:jc w:val="left"/>
      </w:pPr>
      <w:r>
        <w:rPr/>
        <w:t>在合营企业或联营企业的持股比例不同于表决权比例的说明：</w:t>
      </w:r>
    </w:p>
    <w:p>
      <w:pPr>
        <w:spacing w:after="0" w:line="240" w:lineRule="auto"/>
        <w:jc w:val="left"/>
        <w:sectPr>
          <w:pgSz w:w="11910" w:h="16840"/>
          <w:pgMar w:header="765" w:footer="1019" w:top="960" w:bottom="1200" w:left="92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118" w:right="1949"/>
        <w:jc w:val="left"/>
      </w:pPr>
      <w:r>
        <w:rPr/>
        <w:t>持有 </w:t>
      </w:r>
      <w:r>
        <w:rPr>
          <w:rFonts w:ascii="Times New Roman" w:hAnsi="Times New Roman" w:cs="Times New Roman" w:eastAsia="Times New Roman" w:hint="default"/>
        </w:rPr>
        <w:t>20%</w:t>
      </w:r>
      <w:r>
        <w:rPr/>
        <w:t>以下表决权但具有重大影响，或者持有</w:t>
      </w:r>
      <w:r>
        <w:rPr>
          <w:spacing w:val="-51"/>
        </w:rPr>
        <w:t> </w:t>
      </w:r>
      <w:r>
        <w:rPr>
          <w:rFonts w:ascii="Times New Roman" w:hAnsi="Times New Roman" w:cs="Times New Roman" w:eastAsia="Times New Roman" w:hint="default"/>
        </w:rPr>
        <w:t>20%</w:t>
      </w:r>
      <w:r>
        <w:rPr/>
        <w:t>或以上表决权但不具有重大影响的依据：</w:t>
      </w:r>
    </w:p>
    <w:p>
      <w:pPr>
        <w:spacing w:line="240" w:lineRule="auto" w:before="4"/>
        <w:rPr>
          <w:rFonts w:ascii="宋体" w:hAnsi="宋体" w:cs="宋体" w:eastAsia="宋体" w:hint="default"/>
          <w:sz w:val="26"/>
          <w:szCs w:val="26"/>
        </w:rPr>
      </w:pPr>
    </w:p>
    <w:p>
      <w:pPr>
        <w:pStyle w:val="Heading6"/>
        <w:spacing w:line="240" w:lineRule="auto"/>
        <w:ind w:right="1949"/>
        <w:jc w:val="left"/>
        <w:rPr>
          <w:b w:val="0"/>
          <w:bCs w:val="0"/>
        </w:rPr>
      </w:pPr>
      <w:bookmarkStart w:name="（2）重要联营企业的主要财务信息" w:id="349"/>
      <w:bookmarkEnd w:id="349"/>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0" w:right="1948"/>
        <w:jc w:val="right"/>
      </w:pPr>
      <w:r>
        <w:rPr/>
        <w:t>单位：</w:t>
      </w:r>
      <w:r>
        <w:rPr>
          <w:spacing w:val="4"/>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638"/>
        <w:gridCol w:w="637"/>
        <w:gridCol w:w="638"/>
        <w:gridCol w:w="638"/>
        <w:gridCol w:w="637"/>
        <w:gridCol w:w="608"/>
        <w:gridCol w:w="638"/>
        <w:gridCol w:w="638"/>
        <w:gridCol w:w="637"/>
        <w:gridCol w:w="638"/>
        <w:gridCol w:w="639"/>
        <w:gridCol w:w="637"/>
        <w:gridCol w:w="638"/>
        <w:gridCol w:w="638"/>
      </w:tblGrid>
      <w:tr>
        <w:trPr>
          <w:trHeight w:val="409"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9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5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4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38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27"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31" w:right="131"/>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1"/>
                <w:sz w:val="18"/>
                <w:szCs w:val="18"/>
              </w:rPr>
              <w:t> </w:t>
            </w:r>
            <w:r>
              <w:rPr>
                <w:rFonts w:ascii="宋体" w:hAnsi="宋体" w:cs="宋体" w:eastAsia="宋体" w:hint="default"/>
                <w:sz w:val="18"/>
                <w:szCs w:val="18"/>
              </w:rPr>
              <w:t>赐麓</w:t>
            </w:r>
          </w:p>
        </w:tc>
        <w:tc>
          <w:tcPr>
            <w:tcW w:w="63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9" w:lineRule="auto" w:before="94"/>
              <w:ind w:left="202" w:right="124" w:hanging="78"/>
              <w:jc w:val="left"/>
              <w:rPr>
                <w:rFonts w:ascii="Times New Roman" w:hAnsi="Times New Roman" w:cs="Times New Roman" w:eastAsia="Times New Roman" w:hint="default"/>
                <w:sz w:val="18"/>
                <w:szCs w:val="18"/>
              </w:rPr>
            </w:pPr>
            <w:r>
              <w:rPr>
                <w:rFonts w:ascii="Times New Roman"/>
                <w:spacing w:val="-4"/>
                <w:sz w:val="18"/>
              </w:rPr>
              <w:t>Aveg</w:t>
            </w:r>
            <w:r>
              <w:rPr>
                <w:rFonts w:ascii="Times New Roman"/>
                <w:spacing w:val="-42"/>
                <w:sz w:val="18"/>
              </w:rPr>
              <w:t> </w:t>
            </w:r>
            <w:r>
              <w:rPr>
                <w:rFonts w:ascii="Times New Roman"/>
                <w:spacing w:val="-42"/>
                <w:sz w:val="18"/>
              </w:rPr>
            </w:r>
            <w:r>
              <w:rPr>
                <w:rFonts w:ascii="Times New Roman"/>
                <w:sz w:val="18"/>
              </w:rPr>
              <w:t>ant</w:t>
            </w:r>
          </w:p>
        </w:tc>
        <w:tc>
          <w:tcPr>
            <w:tcW w:w="63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9" w:lineRule="auto" w:before="94"/>
              <w:ind w:left="256" w:right="115" w:hanging="146"/>
              <w:jc w:val="left"/>
              <w:rPr>
                <w:rFonts w:ascii="Times New Roman" w:hAnsi="Times New Roman" w:cs="Times New Roman" w:eastAsia="Times New Roman" w:hint="default"/>
                <w:sz w:val="18"/>
                <w:szCs w:val="18"/>
              </w:rPr>
            </w:pPr>
            <w:r>
              <w:rPr>
                <w:rFonts w:ascii="Times New Roman"/>
                <w:sz w:val="18"/>
              </w:rPr>
              <w:t>Esma rt</w:t>
            </w:r>
          </w:p>
        </w:tc>
        <w:tc>
          <w:tcPr>
            <w:tcW w:w="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32" w:right="131"/>
              <w:jc w:val="left"/>
              <w:rPr>
                <w:rFonts w:ascii="宋体" w:hAnsi="宋体" w:cs="宋体" w:eastAsia="宋体" w:hint="default"/>
                <w:sz w:val="18"/>
                <w:szCs w:val="18"/>
              </w:rPr>
            </w:pPr>
            <w:r>
              <w:rPr>
                <w:rFonts w:ascii="宋体" w:hAnsi="宋体" w:cs="宋体" w:eastAsia="宋体" w:hint="default"/>
                <w:sz w:val="18"/>
                <w:szCs w:val="18"/>
              </w:rPr>
              <w:t>百维</w:t>
            </w:r>
            <w:r>
              <w:rPr>
                <w:rFonts w:ascii="宋体" w:hAnsi="宋体" w:cs="宋体" w:eastAsia="宋体" w:hint="default"/>
                <w:spacing w:val="1"/>
                <w:sz w:val="18"/>
                <w:szCs w:val="18"/>
              </w:rPr>
              <w:t> </w:t>
            </w:r>
            <w:r>
              <w:rPr>
                <w:rFonts w:ascii="宋体" w:hAnsi="宋体" w:cs="宋体" w:eastAsia="宋体" w:hint="default"/>
                <w:sz w:val="18"/>
                <w:szCs w:val="18"/>
              </w:rPr>
              <w:t>博锐</w:t>
            </w:r>
          </w:p>
        </w:tc>
        <w:tc>
          <w:tcPr>
            <w:tcW w:w="6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18" w:right="115"/>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pacing w:val="1"/>
                <w:sz w:val="18"/>
                <w:szCs w:val="18"/>
              </w:rPr>
              <w:t> </w:t>
            </w:r>
            <w:r>
              <w:rPr>
                <w:rFonts w:ascii="宋体" w:hAnsi="宋体" w:cs="宋体" w:eastAsia="宋体" w:hint="default"/>
                <w:sz w:val="18"/>
                <w:szCs w:val="18"/>
              </w:rPr>
              <w:t>动鱼</w:t>
            </w:r>
          </w:p>
        </w:tc>
        <w:tc>
          <w:tcPr>
            <w:tcW w:w="63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33" w:right="131"/>
              <w:jc w:val="lef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pacing w:val="1"/>
                <w:sz w:val="18"/>
                <w:szCs w:val="18"/>
              </w:rPr>
              <w:t> </w:t>
            </w:r>
            <w:r>
              <w:rPr>
                <w:rFonts w:ascii="宋体" w:hAnsi="宋体" w:cs="宋体" w:eastAsia="宋体" w:hint="default"/>
                <w:sz w:val="18"/>
                <w:szCs w:val="18"/>
              </w:rPr>
              <w:t>翼动</w:t>
            </w:r>
          </w:p>
        </w:tc>
        <w:tc>
          <w:tcPr>
            <w:tcW w:w="63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32" w:right="132"/>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1"/>
                <w:sz w:val="18"/>
                <w:szCs w:val="18"/>
              </w:rPr>
              <w:t> </w:t>
            </w:r>
            <w:r>
              <w:rPr>
                <w:rFonts w:ascii="宋体" w:hAnsi="宋体" w:cs="宋体" w:eastAsia="宋体" w:hint="default"/>
                <w:sz w:val="18"/>
                <w:szCs w:val="18"/>
              </w:rPr>
              <w:t>赐麓</w:t>
            </w:r>
          </w:p>
        </w:tc>
        <w:tc>
          <w:tcPr>
            <w:tcW w:w="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9" w:lineRule="auto" w:before="94"/>
              <w:ind w:left="201" w:right="124" w:hanging="78"/>
              <w:jc w:val="left"/>
              <w:rPr>
                <w:rFonts w:ascii="Times New Roman" w:hAnsi="Times New Roman" w:cs="Times New Roman" w:eastAsia="Times New Roman" w:hint="default"/>
                <w:sz w:val="18"/>
                <w:szCs w:val="18"/>
              </w:rPr>
            </w:pPr>
            <w:r>
              <w:rPr>
                <w:rFonts w:ascii="Times New Roman"/>
                <w:spacing w:val="-4"/>
                <w:sz w:val="18"/>
              </w:rPr>
              <w:t>Aveg</w:t>
            </w:r>
            <w:r>
              <w:rPr>
                <w:rFonts w:ascii="Times New Roman"/>
                <w:spacing w:val="-42"/>
                <w:sz w:val="18"/>
              </w:rPr>
              <w:t> </w:t>
            </w:r>
            <w:r>
              <w:rPr>
                <w:rFonts w:ascii="Times New Roman"/>
                <w:spacing w:val="-42"/>
                <w:sz w:val="18"/>
              </w:rPr>
            </w:r>
            <w:r>
              <w:rPr>
                <w:rFonts w:ascii="Times New Roman"/>
                <w:sz w:val="18"/>
              </w:rPr>
              <w:t>ant</w:t>
            </w:r>
          </w:p>
        </w:tc>
        <w:tc>
          <w:tcPr>
            <w:tcW w:w="63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9" w:lineRule="auto" w:before="94"/>
              <w:ind w:left="258" w:right="113" w:hanging="146"/>
              <w:jc w:val="left"/>
              <w:rPr>
                <w:rFonts w:ascii="Times New Roman" w:hAnsi="Times New Roman" w:cs="Times New Roman" w:eastAsia="Times New Roman" w:hint="default"/>
                <w:sz w:val="18"/>
                <w:szCs w:val="18"/>
              </w:rPr>
            </w:pPr>
            <w:r>
              <w:rPr>
                <w:rFonts w:ascii="Times New Roman"/>
                <w:sz w:val="18"/>
              </w:rPr>
              <w:t>Esma rt</w:t>
            </w:r>
          </w:p>
        </w:tc>
        <w:tc>
          <w:tcPr>
            <w:tcW w:w="63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31" w:right="132"/>
              <w:jc w:val="left"/>
              <w:rPr>
                <w:rFonts w:ascii="宋体" w:hAnsi="宋体" w:cs="宋体" w:eastAsia="宋体" w:hint="default"/>
                <w:sz w:val="18"/>
                <w:szCs w:val="18"/>
              </w:rPr>
            </w:pPr>
            <w:r>
              <w:rPr>
                <w:rFonts w:ascii="宋体" w:hAnsi="宋体" w:cs="宋体" w:eastAsia="宋体" w:hint="default"/>
                <w:sz w:val="18"/>
                <w:szCs w:val="18"/>
              </w:rPr>
              <w:t>百维</w:t>
            </w:r>
            <w:r>
              <w:rPr>
                <w:rFonts w:ascii="宋体" w:hAnsi="宋体" w:cs="宋体" w:eastAsia="宋体" w:hint="default"/>
                <w:spacing w:val="1"/>
                <w:sz w:val="18"/>
                <w:szCs w:val="18"/>
              </w:rPr>
              <w:t> </w:t>
            </w:r>
            <w:r>
              <w:rPr>
                <w:rFonts w:ascii="宋体" w:hAnsi="宋体" w:cs="宋体" w:eastAsia="宋体" w:hint="default"/>
                <w:sz w:val="18"/>
                <w:szCs w:val="18"/>
              </w:rPr>
              <w:t>博锐</w:t>
            </w:r>
          </w:p>
        </w:tc>
        <w:tc>
          <w:tcPr>
            <w:tcW w:w="63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31" w:right="131"/>
              <w:jc w:val="left"/>
              <w:rPr>
                <w:rFonts w:ascii="宋体" w:hAnsi="宋体" w:cs="宋体" w:eastAsia="宋体" w:hint="default"/>
                <w:sz w:val="18"/>
                <w:szCs w:val="18"/>
              </w:rPr>
            </w:pPr>
            <w:r>
              <w:rPr>
                <w:rFonts w:ascii="宋体" w:hAnsi="宋体" w:cs="宋体" w:eastAsia="宋体" w:hint="default"/>
                <w:sz w:val="18"/>
                <w:szCs w:val="18"/>
              </w:rPr>
              <w:t>迪岸</w:t>
            </w:r>
            <w:r>
              <w:rPr>
                <w:rFonts w:ascii="宋体" w:hAnsi="宋体" w:cs="宋体" w:eastAsia="宋体" w:hint="default"/>
                <w:spacing w:val="1"/>
                <w:sz w:val="18"/>
                <w:szCs w:val="18"/>
              </w:rPr>
              <w:t> </w:t>
            </w:r>
            <w:r>
              <w:rPr>
                <w:rFonts w:ascii="宋体" w:hAnsi="宋体" w:cs="宋体" w:eastAsia="宋体" w:hint="default"/>
                <w:sz w:val="18"/>
                <w:szCs w:val="18"/>
              </w:rPr>
              <w:t>双赢</w:t>
            </w:r>
          </w:p>
        </w:tc>
        <w:tc>
          <w:tcPr>
            <w:tcW w:w="63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33" w:right="131"/>
              <w:jc w:val="left"/>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pacing w:val="1"/>
                <w:sz w:val="18"/>
                <w:szCs w:val="18"/>
              </w:rPr>
              <w:t> </w:t>
            </w:r>
            <w:r>
              <w:rPr>
                <w:rFonts w:ascii="宋体" w:hAnsi="宋体" w:cs="宋体" w:eastAsia="宋体" w:hint="default"/>
                <w:sz w:val="18"/>
                <w:szCs w:val="18"/>
              </w:rPr>
              <w:t>动鱼</w:t>
            </w:r>
          </w:p>
        </w:tc>
        <w:tc>
          <w:tcPr>
            <w:tcW w:w="63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6" w:lineRule="auto" w:before="55"/>
              <w:ind w:left="131" w:right="132"/>
              <w:jc w:val="lef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pacing w:val="1"/>
                <w:sz w:val="18"/>
                <w:szCs w:val="18"/>
              </w:rPr>
              <w:t> </w:t>
            </w:r>
            <w:r>
              <w:rPr>
                <w:rFonts w:ascii="宋体" w:hAnsi="宋体" w:cs="宋体" w:eastAsia="宋体" w:hint="default"/>
                <w:sz w:val="18"/>
                <w:szCs w:val="18"/>
              </w:rPr>
              <w:t>翼动</w:t>
            </w:r>
          </w:p>
        </w:tc>
      </w:tr>
      <w:tr>
        <w:trPr>
          <w:trHeight w:val="1367"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40"/>
              <w:ind w:left="103" w:right="161"/>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1"/>
                <w:sz w:val="18"/>
                <w:szCs w:val="18"/>
              </w:rPr>
              <w:t> </w:t>
            </w:r>
            <w:r>
              <w:rPr>
                <w:rFonts w:ascii="宋体" w:hAnsi="宋体" w:cs="宋体" w:eastAsia="宋体" w:hint="default"/>
                <w:sz w:val="18"/>
                <w:szCs w:val="18"/>
              </w:rPr>
              <w:t>资产</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16,27</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4,398</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.17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32,14</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7,228</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109,3</w:t>
            </w:r>
          </w:p>
          <w:p>
            <w:pPr>
              <w:pStyle w:val="TableParagraph"/>
              <w:spacing w:line="240" w:lineRule="auto" w:before="111"/>
              <w:ind w:left="122" w:right="0"/>
              <w:jc w:val="left"/>
              <w:rPr>
                <w:rFonts w:ascii="Times New Roman" w:hAnsi="Times New Roman" w:cs="Times New Roman" w:eastAsia="Times New Roman" w:hint="default"/>
                <w:sz w:val="18"/>
                <w:szCs w:val="18"/>
              </w:rPr>
            </w:pPr>
            <w:r>
              <w:rPr>
                <w:rFonts w:ascii="Times New Roman"/>
                <w:sz w:val="18"/>
              </w:rPr>
              <w:t>11,04</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7.18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461,9</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50,15</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1.96</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6"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11"/>
              <w:ind w:left="176" w:right="0"/>
              <w:jc w:val="left"/>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12"/>
              <w:ind w:left="176" w:right="0"/>
              <w:jc w:val="left"/>
              <w:rPr>
                <w:rFonts w:ascii="Times New Roman" w:hAnsi="Times New Roman" w:cs="Times New Roman" w:eastAsia="Times New Roman" w:hint="default"/>
                <w:sz w:val="18"/>
                <w:szCs w:val="18"/>
              </w:rPr>
            </w:pPr>
            <w:r>
              <w:rPr>
                <w:rFonts w:ascii="Times New Roman"/>
                <w:sz w:val="18"/>
              </w:rPr>
              <w:t>27.2</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38,29</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8,941</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.43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4,447</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.97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14,89</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1,441</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109,9</w:t>
            </w:r>
          </w:p>
          <w:p>
            <w:pPr>
              <w:pStyle w:val="TableParagraph"/>
              <w:spacing w:line="240" w:lineRule="auto" w:before="111"/>
              <w:ind w:left="117" w:right="0"/>
              <w:jc w:val="left"/>
              <w:rPr>
                <w:rFonts w:ascii="Times New Roman" w:hAnsi="Times New Roman" w:cs="Times New Roman" w:eastAsia="Times New Roman" w:hint="default"/>
                <w:sz w:val="18"/>
                <w:szCs w:val="18"/>
              </w:rPr>
            </w:pPr>
            <w:r>
              <w:rPr>
                <w:rFonts w:ascii="Times New Roman"/>
                <w:sz w:val="18"/>
              </w:rPr>
              <w:t>44,33</w:t>
            </w:r>
          </w:p>
          <w:p>
            <w:pPr>
              <w:pStyle w:val="TableParagraph"/>
              <w:spacing w:line="240" w:lineRule="auto" w:before="113"/>
              <w:ind w:left="207" w:right="0"/>
              <w:jc w:val="left"/>
              <w:rPr>
                <w:rFonts w:ascii="Times New Roman" w:hAnsi="Times New Roman" w:cs="Times New Roman" w:eastAsia="Times New Roman" w:hint="default"/>
                <w:sz w:val="18"/>
                <w:szCs w:val="18"/>
              </w:rPr>
            </w:pPr>
            <w:r>
              <w:rPr>
                <w:rFonts w:ascii="Times New Roman"/>
                <w:sz w:val="18"/>
              </w:rPr>
              <w:t>6.62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355,8</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25,31</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7.07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982,4</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31,24</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9.20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25,14</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9,754</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.51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28,72</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6,900</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.24</w:t>
            </w:r>
          </w:p>
        </w:tc>
      </w:tr>
      <w:tr>
        <w:trPr>
          <w:trHeight w:val="136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03" w:right="161"/>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1"/>
                <w:sz w:val="18"/>
                <w:szCs w:val="18"/>
              </w:rPr>
              <w:t> </w:t>
            </w:r>
            <w:r>
              <w:rPr>
                <w:rFonts w:ascii="宋体" w:hAnsi="宋体" w:cs="宋体" w:eastAsia="宋体" w:hint="default"/>
                <w:sz w:val="18"/>
                <w:szCs w:val="18"/>
              </w:rPr>
              <w:t>动资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58,40</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3,058</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.40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2,759</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,006.</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40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90,56</w:t>
            </w:r>
          </w:p>
          <w:p>
            <w:pPr>
              <w:pStyle w:val="TableParagraph"/>
              <w:spacing w:line="240" w:lineRule="auto" w:before="112"/>
              <w:ind w:left="206" w:right="0"/>
              <w:jc w:val="left"/>
              <w:rPr>
                <w:rFonts w:ascii="Times New Roman" w:hAnsi="Times New Roman" w:cs="Times New Roman" w:eastAsia="Times New Roman" w:hint="default"/>
                <w:sz w:val="18"/>
                <w:szCs w:val="18"/>
              </w:rPr>
            </w:pPr>
            <w:r>
              <w:rPr>
                <w:rFonts w:ascii="Times New Roman"/>
                <w:sz w:val="18"/>
              </w:rPr>
              <w:t>8.57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28,52</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5,236</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.52</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center"/>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11"/>
              <w:ind w:left="71" w:right="0"/>
              <w:jc w:val="center"/>
              <w:rPr>
                <w:rFonts w:ascii="Times New Roman" w:hAnsi="Times New Roman" w:cs="Times New Roman" w:eastAsia="Times New Roman" w:hint="default"/>
                <w:sz w:val="18"/>
                <w:szCs w:val="18"/>
              </w:rPr>
            </w:pPr>
            <w:r>
              <w:rPr>
                <w:rFonts w:ascii="Times New Roman"/>
                <w:sz w:val="18"/>
              </w:rPr>
              <w:t>846,</w:t>
            </w:r>
          </w:p>
          <w:p>
            <w:pPr>
              <w:pStyle w:val="TableParagraph"/>
              <w:spacing w:line="240" w:lineRule="auto" w:before="112"/>
              <w:ind w:left="71" w:right="0"/>
              <w:jc w:val="center"/>
              <w:rPr>
                <w:rFonts w:ascii="Times New Roman" w:hAnsi="Times New Roman" w:cs="Times New Roman" w:eastAsia="Times New Roman" w:hint="default"/>
                <w:sz w:val="18"/>
                <w:szCs w:val="18"/>
              </w:rPr>
            </w:pPr>
            <w:r>
              <w:rPr>
                <w:rFonts w:ascii="Times New Roman"/>
                <w:sz w:val="18"/>
              </w:rPr>
              <w:t>555.</w:t>
            </w:r>
          </w:p>
          <w:p>
            <w:pPr>
              <w:pStyle w:val="TableParagraph"/>
              <w:spacing w:line="240" w:lineRule="auto" w:before="113"/>
              <w:ind w:left="209" w:right="0"/>
              <w:jc w:val="center"/>
              <w:rPr>
                <w:rFonts w:ascii="Times New Roman" w:hAnsi="Times New Roman" w:cs="Times New Roman" w:eastAsia="Times New Roman" w:hint="default"/>
                <w:sz w:val="18"/>
                <w:szCs w:val="18"/>
              </w:rPr>
            </w:pPr>
            <w:r>
              <w:rPr>
                <w:rFonts w:ascii="Times New Roman"/>
                <w:sz w:val="18"/>
              </w:rPr>
              <w:t>24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971,0</w:t>
            </w:r>
          </w:p>
          <w:p>
            <w:pPr>
              <w:pStyle w:val="TableParagraph"/>
              <w:spacing w:line="240" w:lineRule="auto" w:before="112"/>
              <w:ind w:left="123" w:right="0"/>
              <w:jc w:val="left"/>
              <w:rPr>
                <w:rFonts w:ascii="Times New Roman" w:hAnsi="Times New Roman" w:cs="Times New Roman" w:eastAsia="Times New Roman" w:hint="default"/>
                <w:sz w:val="18"/>
                <w:szCs w:val="18"/>
              </w:rPr>
            </w:pPr>
            <w:r>
              <w:rPr>
                <w:rFonts w:ascii="Times New Roman"/>
                <w:sz w:val="18"/>
              </w:rPr>
              <w:t>11.06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38,32</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5,952</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.36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4,619</w:t>
            </w:r>
          </w:p>
          <w:p>
            <w:pPr>
              <w:pStyle w:val="TableParagraph"/>
              <w:spacing w:line="240" w:lineRule="auto" w:before="111"/>
              <w:ind w:left="55" w:right="0"/>
              <w:jc w:val="center"/>
              <w:rPr>
                <w:rFonts w:ascii="Times New Roman" w:hAnsi="Times New Roman" w:cs="Times New Roman" w:eastAsia="Times New Roman" w:hint="default"/>
                <w:sz w:val="18"/>
                <w:szCs w:val="18"/>
              </w:rPr>
            </w:pPr>
            <w:r>
              <w:rPr>
                <w:rFonts w:ascii="Times New Roman"/>
                <w:sz w:val="18"/>
              </w:rPr>
              <w:t>,679.</w:t>
            </w:r>
          </w:p>
          <w:p>
            <w:pPr>
              <w:pStyle w:val="TableParagraph"/>
              <w:spacing w:line="240" w:lineRule="auto" w:before="113"/>
              <w:ind w:left="238" w:right="0"/>
              <w:jc w:val="center"/>
              <w:rPr>
                <w:rFonts w:ascii="Times New Roman" w:hAnsi="Times New Roman" w:cs="Times New Roman" w:eastAsia="Times New Roman" w:hint="default"/>
                <w:sz w:val="18"/>
                <w:szCs w:val="18"/>
              </w:rPr>
            </w:pPr>
            <w:r>
              <w:rPr>
                <w:rFonts w:ascii="Times New Roman"/>
                <w:sz w:val="18"/>
              </w:rPr>
              <w:t>40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140,8</w:t>
            </w:r>
          </w:p>
          <w:p>
            <w:pPr>
              <w:pStyle w:val="TableParagraph"/>
              <w:spacing w:line="240" w:lineRule="auto" w:before="112"/>
              <w:ind w:left="117" w:right="0"/>
              <w:jc w:val="left"/>
              <w:rPr>
                <w:rFonts w:ascii="Times New Roman" w:hAnsi="Times New Roman" w:cs="Times New Roman" w:eastAsia="Times New Roman" w:hint="default"/>
                <w:sz w:val="18"/>
                <w:szCs w:val="18"/>
              </w:rPr>
            </w:pPr>
            <w:r>
              <w:rPr>
                <w:rFonts w:ascii="Times New Roman"/>
                <w:sz w:val="18"/>
              </w:rPr>
              <w:t>25.53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29,20</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2,482</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.91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73,70</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4,950</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.66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4,728</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,615.</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923,9</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25.87</w:t>
            </w:r>
          </w:p>
        </w:tc>
      </w:tr>
      <w:tr>
        <w:trPr>
          <w:trHeight w:val="136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03" w:right="161"/>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1"/>
                <w:sz w:val="18"/>
                <w:szCs w:val="18"/>
              </w:rPr>
              <w:t> </w:t>
            </w:r>
            <w:r>
              <w:rPr>
                <w:rFonts w:ascii="宋体" w:hAnsi="宋体" w:cs="宋体" w:eastAsia="宋体" w:hint="default"/>
                <w:sz w:val="18"/>
                <w:szCs w:val="18"/>
              </w:rPr>
              <w:t>合计</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74,67</w:t>
            </w:r>
          </w:p>
          <w:p>
            <w:pPr>
              <w:pStyle w:val="TableParagraph"/>
              <w:spacing w:line="240" w:lineRule="auto" w:before="112"/>
              <w:ind w:left="11" w:right="0"/>
              <w:jc w:val="center"/>
              <w:rPr>
                <w:rFonts w:ascii="Times New Roman" w:hAnsi="Times New Roman" w:cs="Times New Roman" w:eastAsia="Times New Roman" w:hint="default"/>
                <w:sz w:val="18"/>
                <w:szCs w:val="18"/>
              </w:rPr>
            </w:pPr>
            <w:r>
              <w:rPr>
                <w:rFonts w:ascii="Times New Roman"/>
                <w:sz w:val="18"/>
              </w:rPr>
              <w:t>7,456</w:t>
            </w:r>
          </w:p>
          <w:p>
            <w:pPr>
              <w:pStyle w:val="TableParagraph"/>
              <w:spacing w:line="240" w:lineRule="auto" w:before="112"/>
              <w:ind w:left="192" w:right="0"/>
              <w:jc w:val="center"/>
              <w:rPr>
                <w:rFonts w:ascii="Times New Roman" w:hAnsi="Times New Roman" w:cs="Times New Roman" w:eastAsia="Times New Roman" w:hint="default"/>
                <w:sz w:val="18"/>
                <w:szCs w:val="18"/>
              </w:rPr>
            </w:pPr>
            <w:r>
              <w:rPr>
                <w:rFonts w:ascii="Times New Roman"/>
                <w:sz w:val="18"/>
              </w:rPr>
              <w:t>.57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34,90</w:t>
            </w:r>
          </w:p>
          <w:p>
            <w:pPr>
              <w:pStyle w:val="TableParagraph"/>
              <w:spacing w:line="240" w:lineRule="auto" w:before="112"/>
              <w:ind w:left="12" w:right="0"/>
              <w:jc w:val="center"/>
              <w:rPr>
                <w:rFonts w:ascii="Times New Roman" w:hAnsi="Times New Roman" w:cs="Times New Roman" w:eastAsia="Times New Roman" w:hint="default"/>
                <w:sz w:val="18"/>
                <w:szCs w:val="18"/>
              </w:rPr>
            </w:pPr>
            <w:r>
              <w:rPr>
                <w:rFonts w:ascii="Times New Roman"/>
                <w:sz w:val="18"/>
              </w:rPr>
              <w:t>6,235</w:t>
            </w:r>
          </w:p>
          <w:p>
            <w:pPr>
              <w:pStyle w:val="TableParagraph"/>
              <w:spacing w:line="240" w:lineRule="auto" w:before="112"/>
              <w:ind w:left="194" w:right="0"/>
              <w:jc w:val="center"/>
              <w:rPr>
                <w:rFonts w:ascii="Times New Roman" w:hAnsi="Times New Roman" w:cs="Times New Roman" w:eastAsia="Times New Roman" w:hint="default"/>
                <w:sz w:val="18"/>
                <w:szCs w:val="18"/>
              </w:rPr>
            </w:pPr>
            <w:r>
              <w:rPr>
                <w:rFonts w:ascii="Times New Roman"/>
                <w:sz w:val="18"/>
              </w:rPr>
              <w:t>.20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109,4</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01,61</w:t>
            </w:r>
          </w:p>
          <w:p>
            <w:pPr>
              <w:pStyle w:val="TableParagraph"/>
              <w:spacing w:line="240" w:lineRule="auto" w:before="112"/>
              <w:ind w:left="206" w:right="0"/>
              <w:jc w:val="left"/>
              <w:rPr>
                <w:rFonts w:ascii="Times New Roman" w:hAnsi="Times New Roman" w:cs="Times New Roman" w:eastAsia="Times New Roman" w:hint="default"/>
                <w:sz w:val="18"/>
                <w:szCs w:val="18"/>
              </w:rPr>
            </w:pPr>
            <w:r>
              <w:rPr>
                <w:rFonts w:ascii="Times New Roman"/>
                <w:sz w:val="18"/>
              </w:rPr>
              <w:t>5.75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490,4</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75,38</w:t>
            </w:r>
          </w:p>
          <w:p>
            <w:pPr>
              <w:pStyle w:val="TableParagraph"/>
              <w:spacing w:line="240" w:lineRule="auto" w:before="112"/>
              <w:ind w:left="206" w:right="0"/>
              <w:jc w:val="left"/>
              <w:rPr>
                <w:rFonts w:ascii="Times New Roman" w:hAnsi="Times New Roman" w:cs="Times New Roman" w:eastAsia="Times New Roman" w:hint="default"/>
                <w:sz w:val="18"/>
                <w:szCs w:val="18"/>
              </w:rPr>
            </w:pPr>
            <w:r>
              <w:rPr>
                <w:rFonts w:ascii="Times New Roman"/>
                <w:sz w:val="18"/>
              </w:rPr>
              <w:t>8.48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center"/>
              <w:rPr>
                <w:rFonts w:ascii="Times New Roman" w:hAnsi="Times New Roman" w:cs="Times New Roman" w:eastAsia="Times New Roman" w:hint="default"/>
                <w:sz w:val="18"/>
                <w:szCs w:val="18"/>
              </w:rPr>
            </w:pPr>
            <w:r>
              <w:rPr>
                <w:rFonts w:ascii="Times New Roman"/>
                <w:sz w:val="18"/>
              </w:rPr>
              <w:t>177,</w:t>
            </w:r>
          </w:p>
          <w:p>
            <w:pPr>
              <w:pStyle w:val="TableParagraph"/>
              <w:spacing w:line="240" w:lineRule="auto" w:before="112"/>
              <w:ind w:left="79" w:right="0"/>
              <w:jc w:val="center"/>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11"/>
              <w:ind w:left="71" w:right="0"/>
              <w:jc w:val="center"/>
              <w:rPr>
                <w:rFonts w:ascii="Times New Roman" w:hAnsi="Times New Roman" w:cs="Times New Roman" w:eastAsia="Times New Roman" w:hint="default"/>
                <w:sz w:val="18"/>
                <w:szCs w:val="18"/>
              </w:rPr>
            </w:pPr>
            <w:r>
              <w:rPr>
                <w:rFonts w:ascii="Times New Roman"/>
                <w:sz w:val="18"/>
              </w:rPr>
              <w:t>882.</w:t>
            </w:r>
          </w:p>
          <w:p>
            <w:pPr>
              <w:pStyle w:val="TableParagraph"/>
              <w:spacing w:line="240" w:lineRule="auto" w:before="113"/>
              <w:ind w:left="209" w:right="0"/>
              <w:jc w:val="center"/>
              <w:rPr>
                <w:rFonts w:ascii="Times New Roman" w:hAnsi="Times New Roman" w:cs="Times New Roman" w:eastAsia="Times New Roman" w:hint="default"/>
                <w:sz w:val="18"/>
                <w:szCs w:val="18"/>
              </w:rPr>
            </w:pPr>
            <w:r>
              <w:rPr>
                <w:rFonts w:ascii="Times New Roman"/>
                <w:sz w:val="18"/>
              </w:rPr>
              <w:t>45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39,26</w:t>
            </w:r>
          </w:p>
          <w:p>
            <w:pPr>
              <w:pStyle w:val="TableParagraph"/>
              <w:spacing w:line="240" w:lineRule="auto" w:before="112"/>
              <w:ind w:left="12" w:right="0"/>
              <w:jc w:val="center"/>
              <w:rPr>
                <w:rFonts w:ascii="Times New Roman" w:hAnsi="Times New Roman" w:cs="Times New Roman" w:eastAsia="Times New Roman" w:hint="default"/>
                <w:sz w:val="18"/>
                <w:szCs w:val="18"/>
              </w:rPr>
            </w:pPr>
            <w:r>
              <w:rPr>
                <w:rFonts w:ascii="Times New Roman"/>
                <w:sz w:val="18"/>
              </w:rPr>
              <w:t>9,952</w:t>
            </w:r>
          </w:p>
          <w:p>
            <w:pPr>
              <w:pStyle w:val="TableParagraph"/>
              <w:spacing w:line="240" w:lineRule="auto" w:before="112"/>
              <w:ind w:left="194" w:right="0"/>
              <w:jc w:val="center"/>
              <w:rPr>
                <w:rFonts w:ascii="Times New Roman" w:hAnsi="Times New Roman" w:cs="Times New Roman" w:eastAsia="Times New Roman" w:hint="default"/>
                <w:sz w:val="18"/>
                <w:szCs w:val="18"/>
              </w:rPr>
            </w:pPr>
            <w:r>
              <w:rPr>
                <w:rFonts w:ascii="Times New Roman"/>
                <w:sz w:val="18"/>
              </w:rPr>
              <w:t>.49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70,15</w:t>
            </w:r>
          </w:p>
          <w:p>
            <w:pPr>
              <w:pStyle w:val="TableParagraph"/>
              <w:spacing w:line="240" w:lineRule="auto" w:before="112"/>
              <w:ind w:left="10" w:right="0"/>
              <w:jc w:val="center"/>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12"/>
              <w:ind w:left="191" w:right="0"/>
              <w:jc w:val="center"/>
              <w:rPr>
                <w:rFonts w:ascii="Times New Roman" w:hAnsi="Times New Roman" w:cs="Times New Roman" w:eastAsia="Times New Roman" w:hint="default"/>
                <w:sz w:val="18"/>
                <w:szCs w:val="18"/>
              </w:rPr>
            </w:pPr>
            <w:r>
              <w:rPr>
                <w:rFonts w:ascii="Times New Roman"/>
                <w:sz w:val="18"/>
              </w:rPr>
              <w:t>.33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19,51</w:t>
            </w:r>
          </w:p>
          <w:p>
            <w:pPr>
              <w:pStyle w:val="TableParagraph"/>
              <w:spacing w:line="240" w:lineRule="auto" w:before="112"/>
              <w:ind w:left="11" w:right="0"/>
              <w:jc w:val="center"/>
              <w:rPr>
                <w:rFonts w:ascii="Times New Roman" w:hAnsi="Times New Roman" w:cs="Times New Roman" w:eastAsia="Times New Roman" w:hint="default"/>
                <w:sz w:val="18"/>
                <w:szCs w:val="18"/>
              </w:rPr>
            </w:pPr>
            <w:r>
              <w:rPr>
                <w:rFonts w:ascii="Times New Roman"/>
                <w:sz w:val="18"/>
              </w:rPr>
              <w:t>1,121</w:t>
            </w:r>
          </w:p>
          <w:p>
            <w:pPr>
              <w:pStyle w:val="TableParagraph"/>
              <w:spacing w:line="240" w:lineRule="auto" w:before="112"/>
              <w:ind w:left="192" w:right="0"/>
              <w:jc w:val="center"/>
              <w:rPr>
                <w:rFonts w:ascii="Times New Roman" w:hAnsi="Times New Roman" w:cs="Times New Roman" w:eastAsia="Times New Roman" w:hint="default"/>
                <w:sz w:val="18"/>
                <w:szCs w:val="18"/>
              </w:rPr>
            </w:pPr>
            <w:r>
              <w:rPr>
                <w:rFonts w:ascii="Times New Roman"/>
                <w:sz w:val="18"/>
              </w:rPr>
              <w:t>.20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12"/>
              <w:ind w:left="117" w:right="0"/>
              <w:jc w:val="left"/>
              <w:rPr>
                <w:rFonts w:ascii="Times New Roman" w:hAnsi="Times New Roman" w:cs="Times New Roman" w:eastAsia="Times New Roman" w:hint="default"/>
                <w:sz w:val="18"/>
                <w:szCs w:val="18"/>
              </w:rPr>
            </w:pPr>
            <w:r>
              <w:rPr>
                <w:rFonts w:ascii="Times New Roman"/>
                <w:sz w:val="18"/>
              </w:rPr>
              <w:t>85,16</w:t>
            </w:r>
          </w:p>
          <w:p>
            <w:pPr>
              <w:pStyle w:val="TableParagraph"/>
              <w:spacing w:line="240" w:lineRule="auto" w:before="112"/>
              <w:ind w:left="207" w:right="0"/>
              <w:jc w:val="left"/>
              <w:rPr>
                <w:rFonts w:ascii="Times New Roman" w:hAnsi="Times New Roman" w:cs="Times New Roman" w:eastAsia="Times New Roman" w:hint="default"/>
                <w:sz w:val="18"/>
                <w:szCs w:val="18"/>
              </w:rPr>
            </w:pPr>
            <w:r>
              <w:rPr>
                <w:rFonts w:ascii="Times New Roman"/>
                <w:sz w:val="18"/>
              </w:rPr>
              <w:t>2.15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385,0</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27,79</w:t>
            </w:r>
          </w:p>
          <w:p>
            <w:pPr>
              <w:pStyle w:val="TableParagraph"/>
              <w:spacing w:line="240" w:lineRule="auto" w:before="112"/>
              <w:ind w:left="206" w:right="0"/>
              <w:jc w:val="left"/>
              <w:rPr>
                <w:rFonts w:ascii="Times New Roman" w:hAnsi="Times New Roman" w:cs="Times New Roman" w:eastAsia="Times New Roman" w:hint="default"/>
                <w:sz w:val="18"/>
                <w:szCs w:val="18"/>
              </w:rPr>
            </w:pPr>
            <w:r>
              <w:rPr>
                <w:rFonts w:ascii="Times New Roman"/>
                <w:sz w:val="18"/>
              </w:rPr>
              <w:t>9.98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12"/>
              <w:ind w:left="160" w:right="0"/>
              <w:jc w:val="left"/>
              <w:rPr>
                <w:rFonts w:ascii="Times New Roman" w:hAnsi="Times New Roman" w:cs="Times New Roman" w:eastAsia="Times New Roman" w:hint="default"/>
                <w:sz w:val="18"/>
                <w:szCs w:val="18"/>
              </w:rPr>
            </w:pPr>
            <w:r>
              <w:rPr>
                <w:rFonts w:ascii="Times New Roman"/>
                <w:sz w:val="18"/>
              </w:rPr>
              <w:t>,136,</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199.8</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29,87</w:t>
            </w:r>
          </w:p>
          <w:p>
            <w:pPr>
              <w:pStyle w:val="TableParagraph"/>
              <w:spacing w:line="240" w:lineRule="auto" w:before="112"/>
              <w:ind w:left="12" w:right="0"/>
              <w:jc w:val="center"/>
              <w:rPr>
                <w:rFonts w:ascii="Times New Roman" w:hAnsi="Times New Roman" w:cs="Times New Roman" w:eastAsia="Times New Roman" w:hint="default"/>
                <w:sz w:val="18"/>
                <w:szCs w:val="18"/>
              </w:rPr>
            </w:pPr>
            <w:r>
              <w:rPr>
                <w:rFonts w:ascii="Times New Roman"/>
                <w:sz w:val="18"/>
              </w:rPr>
              <w:t>8,369</w:t>
            </w:r>
          </w:p>
          <w:p>
            <w:pPr>
              <w:pStyle w:val="TableParagraph"/>
              <w:spacing w:line="240" w:lineRule="auto" w:before="112"/>
              <w:ind w:left="194" w:right="0"/>
              <w:jc w:val="center"/>
              <w:rPr>
                <w:rFonts w:ascii="Times New Roman" w:hAnsi="Times New Roman" w:cs="Times New Roman" w:eastAsia="Times New Roman" w:hint="default"/>
                <w:sz w:val="18"/>
                <w:szCs w:val="18"/>
              </w:rPr>
            </w:pPr>
            <w:r>
              <w:rPr>
                <w:rFonts w:ascii="Times New Roman"/>
                <w:sz w:val="18"/>
              </w:rPr>
              <w:t>.71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29,65</w:t>
            </w:r>
          </w:p>
          <w:p>
            <w:pPr>
              <w:pStyle w:val="TableParagraph"/>
              <w:spacing w:line="240" w:lineRule="auto" w:before="112"/>
              <w:ind w:left="10" w:right="0"/>
              <w:jc w:val="center"/>
              <w:rPr>
                <w:rFonts w:ascii="Times New Roman" w:hAnsi="Times New Roman" w:cs="Times New Roman" w:eastAsia="Times New Roman" w:hint="default"/>
                <w:sz w:val="18"/>
                <w:szCs w:val="18"/>
              </w:rPr>
            </w:pPr>
            <w:r>
              <w:rPr>
                <w:rFonts w:ascii="Times New Roman"/>
                <w:sz w:val="18"/>
              </w:rPr>
              <w:t>0,826</w:t>
            </w:r>
          </w:p>
          <w:p>
            <w:pPr>
              <w:pStyle w:val="TableParagraph"/>
              <w:spacing w:line="240" w:lineRule="auto" w:before="112"/>
              <w:ind w:left="197" w:right="0"/>
              <w:jc w:val="center"/>
              <w:rPr>
                <w:rFonts w:ascii="Times New Roman" w:hAnsi="Times New Roman" w:cs="Times New Roman" w:eastAsia="Times New Roman" w:hint="default"/>
                <w:sz w:val="18"/>
                <w:szCs w:val="18"/>
              </w:rPr>
            </w:pPr>
            <w:r>
              <w:rPr>
                <w:rFonts w:ascii="Times New Roman"/>
                <w:sz w:val="18"/>
              </w:rPr>
              <w:t>.11</w:t>
            </w:r>
          </w:p>
        </w:tc>
      </w:tr>
      <w:tr>
        <w:trPr>
          <w:trHeight w:val="1048"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6" w:lineRule="auto"/>
              <w:ind w:left="103" w:right="161"/>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1"/>
                <w:sz w:val="18"/>
                <w:szCs w:val="18"/>
              </w:rPr>
              <w:t> </w:t>
            </w:r>
            <w:r>
              <w:rPr>
                <w:rFonts w:ascii="宋体" w:hAnsi="宋体" w:cs="宋体" w:eastAsia="宋体" w:hint="default"/>
                <w:sz w:val="18"/>
                <w:szCs w:val="18"/>
              </w:rPr>
              <w:t>负债</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 w:right="0"/>
              <w:jc w:val="center"/>
              <w:rPr>
                <w:rFonts w:ascii="Times New Roman" w:hAnsi="Times New Roman" w:cs="Times New Roman" w:eastAsia="Times New Roman" w:hint="default"/>
                <w:sz w:val="18"/>
                <w:szCs w:val="18"/>
              </w:rPr>
            </w:pPr>
            <w:r>
              <w:rPr>
                <w:rFonts w:ascii="Times New Roman"/>
                <w:sz w:val="18"/>
              </w:rPr>
              <w:t>11,40</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7,774</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4,364</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,995.</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1,650</w:t>
            </w:r>
          </w:p>
          <w:p>
            <w:pPr>
              <w:pStyle w:val="TableParagraph"/>
              <w:spacing w:line="240" w:lineRule="auto" w:before="111"/>
              <w:ind w:left="54" w:right="0"/>
              <w:jc w:val="center"/>
              <w:rPr>
                <w:rFonts w:ascii="Times New Roman" w:hAnsi="Times New Roman" w:cs="Times New Roman" w:eastAsia="Times New Roman" w:hint="default"/>
                <w:sz w:val="18"/>
                <w:szCs w:val="18"/>
              </w:rPr>
            </w:pPr>
            <w:r>
              <w:rPr>
                <w:rFonts w:ascii="Times New Roman"/>
                <w:sz w:val="18"/>
              </w:rPr>
              <w:t>,004.</w:t>
            </w:r>
          </w:p>
          <w:p>
            <w:pPr>
              <w:pStyle w:val="TableParagraph"/>
              <w:spacing w:line="240" w:lineRule="auto" w:before="113"/>
              <w:ind w:left="237" w:right="0"/>
              <w:jc w:val="center"/>
              <w:rPr>
                <w:rFonts w:ascii="Times New Roman" w:hAnsi="Times New Roman" w:cs="Times New Roman" w:eastAsia="Times New Roman" w:hint="default"/>
                <w:sz w:val="18"/>
                <w:szCs w:val="18"/>
              </w:rPr>
            </w:pPr>
            <w:r>
              <w:rPr>
                <w:rFonts w:ascii="Times New Roman"/>
                <w:sz w:val="18"/>
              </w:rPr>
              <w:t>22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329,3</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27,14</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2.88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6" w:right="0"/>
              <w:jc w:val="left"/>
              <w:rPr>
                <w:rFonts w:ascii="Times New Roman" w:hAnsi="Times New Roman" w:cs="Times New Roman" w:eastAsia="Times New Roman" w:hint="default"/>
                <w:sz w:val="18"/>
                <w:szCs w:val="18"/>
              </w:rPr>
            </w:pPr>
            <w:r>
              <w:rPr>
                <w:rFonts w:ascii="Times New Roman"/>
                <w:sz w:val="18"/>
              </w:rPr>
              <w:t>8,31</w:t>
            </w:r>
          </w:p>
          <w:p>
            <w:pPr>
              <w:pStyle w:val="TableParagraph"/>
              <w:spacing w:line="240" w:lineRule="auto" w:before="111"/>
              <w:ind w:left="176" w:right="0"/>
              <w:jc w:val="left"/>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13"/>
              <w:ind w:left="176" w:right="0"/>
              <w:jc w:val="left"/>
              <w:rPr>
                <w:rFonts w:ascii="Times New Roman" w:hAnsi="Times New Roman" w:cs="Times New Roman" w:eastAsia="Times New Roman" w:hint="default"/>
                <w:sz w:val="18"/>
                <w:szCs w:val="18"/>
              </w:rPr>
            </w:pPr>
            <w:r>
              <w:rPr>
                <w:rFonts w:ascii="Times New Roman"/>
                <w:sz w:val="18"/>
              </w:rPr>
              <w:t>8.49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1,235</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13"/>
              <w:ind w:left="239" w:right="0"/>
              <w:jc w:val="center"/>
              <w:rPr>
                <w:rFonts w:ascii="Times New Roman" w:hAnsi="Times New Roman" w:cs="Times New Roman" w:eastAsia="Times New Roman" w:hint="default"/>
                <w:sz w:val="18"/>
                <w:szCs w:val="18"/>
              </w:rPr>
            </w:pPr>
            <w:r>
              <w:rPr>
                <w:rFonts w:ascii="Times New Roman"/>
                <w:sz w:val="18"/>
              </w:rPr>
              <w:t>14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13,13</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9,934</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.47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21,37</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3,368</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1,602</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,597.</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56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248,5</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41,15</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3.59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64,18</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6.83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34,18</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1,953</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.92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390,1</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12.42</w:t>
            </w:r>
          </w:p>
        </w:tc>
      </w:tr>
      <w:tr>
        <w:trPr>
          <w:trHeight w:val="104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61"/>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1"/>
                <w:sz w:val="18"/>
                <w:szCs w:val="18"/>
              </w:rPr>
              <w:t> </w:t>
            </w:r>
            <w:r>
              <w:rPr>
                <w:rFonts w:ascii="宋体" w:hAnsi="宋体" w:cs="宋体" w:eastAsia="宋体" w:hint="default"/>
                <w:sz w:val="18"/>
                <w:szCs w:val="18"/>
              </w:rPr>
              <w:t>动负</w:t>
            </w:r>
            <w:r>
              <w:rPr>
                <w:rFonts w:ascii="宋体" w:hAnsi="宋体" w:cs="宋体" w:eastAsia="宋体" w:hint="default"/>
                <w:spacing w:val="1"/>
                <w:sz w:val="18"/>
                <w:szCs w:val="18"/>
              </w:rPr>
              <w:t> </w:t>
            </w:r>
            <w:r>
              <w:rPr>
                <w:rFonts w:ascii="宋体" w:hAnsi="宋体" w:cs="宋体" w:eastAsia="宋体" w:hint="default"/>
                <w:sz w:val="18"/>
                <w:szCs w:val="18"/>
              </w:rPr>
              <w:t>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329,4</w:t>
            </w:r>
          </w:p>
          <w:p>
            <w:pPr>
              <w:pStyle w:val="TableParagraph"/>
              <w:spacing w:line="240" w:lineRule="auto" w:before="112"/>
              <w:ind w:left="117" w:right="0"/>
              <w:jc w:val="left"/>
              <w:rPr>
                <w:rFonts w:ascii="Times New Roman" w:hAnsi="Times New Roman" w:cs="Times New Roman" w:eastAsia="Times New Roman" w:hint="default"/>
                <w:sz w:val="18"/>
                <w:szCs w:val="18"/>
              </w:rPr>
            </w:pPr>
            <w:r>
              <w:rPr>
                <w:rFonts w:ascii="Times New Roman"/>
                <w:sz w:val="18"/>
              </w:rPr>
              <w:t>33.60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43,93</w:t>
            </w:r>
          </w:p>
          <w:p>
            <w:pPr>
              <w:pStyle w:val="TableParagraph"/>
              <w:spacing w:line="240" w:lineRule="auto" w:before="112"/>
              <w:ind w:left="206" w:right="0"/>
              <w:jc w:val="left"/>
              <w:rPr>
                <w:rFonts w:ascii="Times New Roman" w:hAnsi="Times New Roman" w:cs="Times New Roman" w:eastAsia="Times New Roman" w:hint="default"/>
                <w:sz w:val="18"/>
                <w:szCs w:val="18"/>
              </w:rPr>
            </w:pPr>
            <w:r>
              <w:rPr>
                <w:rFonts w:ascii="Times New Roman"/>
                <w:sz w:val="18"/>
              </w:rPr>
              <w:t>4.70</w:t>
            </w:r>
          </w:p>
        </w:tc>
        <w:tc>
          <w:tcPr>
            <w:tcW w:w="637"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457,3</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94.00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61,08</w:t>
            </w:r>
          </w:p>
          <w:p>
            <w:pPr>
              <w:pStyle w:val="TableParagraph"/>
              <w:spacing w:line="240" w:lineRule="auto" w:before="112"/>
              <w:ind w:left="207" w:right="0"/>
              <w:jc w:val="left"/>
              <w:rPr>
                <w:rFonts w:ascii="Times New Roman" w:hAnsi="Times New Roman" w:cs="Times New Roman" w:eastAsia="Times New Roman" w:hint="default"/>
                <w:sz w:val="18"/>
                <w:szCs w:val="18"/>
              </w:rPr>
            </w:pPr>
            <w:r>
              <w:rPr>
                <w:rFonts w:ascii="Times New Roman"/>
                <w:sz w:val="18"/>
              </w:rPr>
              <w:t>8.50</w:t>
            </w: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110,5</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57.08</w:t>
            </w:r>
          </w:p>
        </w:tc>
      </w:tr>
      <w:tr>
        <w:trPr>
          <w:trHeight w:val="1048"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103" w:right="161"/>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1"/>
                <w:sz w:val="18"/>
                <w:szCs w:val="18"/>
              </w:rPr>
              <w:t> </w:t>
            </w:r>
            <w:r>
              <w:rPr>
                <w:rFonts w:ascii="宋体" w:hAnsi="宋体" w:cs="宋体" w:eastAsia="宋体" w:hint="default"/>
                <w:sz w:val="18"/>
                <w:szCs w:val="18"/>
              </w:rPr>
              <w:t>合计</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 w:right="0"/>
              <w:jc w:val="center"/>
              <w:rPr>
                <w:rFonts w:ascii="Times New Roman" w:hAnsi="Times New Roman" w:cs="Times New Roman" w:eastAsia="Times New Roman" w:hint="default"/>
                <w:sz w:val="18"/>
                <w:szCs w:val="18"/>
              </w:rPr>
            </w:pPr>
            <w:r>
              <w:rPr>
                <w:rFonts w:ascii="Times New Roman"/>
                <w:sz w:val="18"/>
              </w:rPr>
              <w:t>11,40</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7,774</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4,694</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,428.</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1,693</w:t>
            </w:r>
          </w:p>
          <w:p>
            <w:pPr>
              <w:pStyle w:val="TableParagraph"/>
              <w:spacing w:line="240" w:lineRule="auto" w:before="111"/>
              <w:ind w:left="54" w:right="0"/>
              <w:jc w:val="center"/>
              <w:rPr>
                <w:rFonts w:ascii="Times New Roman" w:hAnsi="Times New Roman" w:cs="Times New Roman" w:eastAsia="Times New Roman" w:hint="default"/>
                <w:sz w:val="18"/>
                <w:szCs w:val="18"/>
              </w:rPr>
            </w:pPr>
            <w:r>
              <w:rPr>
                <w:rFonts w:ascii="Times New Roman"/>
                <w:sz w:val="18"/>
              </w:rPr>
              <w:t>,938.</w:t>
            </w:r>
          </w:p>
          <w:p>
            <w:pPr>
              <w:pStyle w:val="TableParagraph"/>
              <w:spacing w:line="240" w:lineRule="auto" w:before="113"/>
              <w:ind w:left="237" w:right="0"/>
              <w:jc w:val="center"/>
              <w:rPr>
                <w:rFonts w:ascii="Times New Roman" w:hAnsi="Times New Roman" w:cs="Times New Roman" w:eastAsia="Times New Roman" w:hint="default"/>
                <w:sz w:val="18"/>
                <w:szCs w:val="18"/>
              </w:rPr>
            </w:pPr>
            <w:r>
              <w:rPr>
                <w:rFonts w:ascii="Times New Roman"/>
                <w:sz w:val="18"/>
              </w:rPr>
              <w:t>92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329,3</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27,14</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2.88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6" w:right="0"/>
              <w:jc w:val="left"/>
              <w:rPr>
                <w:rFonts w:ascii="Times New Roman" w:hAnsi="Times New Roman" w:cs="Times New Roman" w:eastAsia="Times New Roman" w:hint="default"/>
                <w:sz w:val="18"/>
                <w:szCs w:val="18"/>
              </w:rPr>
            </w:pPr>
            <w:r>
              <w:rPr>
                <w:rFonts w:ascii="Times New Roman"/>
                <w:sz w:val="18"/>
              </w:rPr>
              <w:t>8,31</w:t>
            </w:r>
          </w:p>
          <w:p>
            <w:pPr>
              <w:pStyle w:val="TableParagraph"/>
              <w:spacing w:line="240" w:lineRule="auto" w:before="111"/>
              <w:ind w:left="176" w:right="0"/>
              <w:jc w:val="left"/>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13"/>
              <w:ind w:left="176" w:right="0"/>
              <w:jc w:val="left"/>
              <w:rPr>
                <w:rFonts w:ascii="Times New Roman" w:hAnsi="Times New Roman" w:cs="Times New Roman" w:eastAsia="Times New Roman" w:hint="default"/>
                <w:sz w:val="18"/>
                <w:szCs w:val="18"/>
              </w:rPr>
            </w:pPr>
            <w:r>
              <w:rPr>
                <w:rFonts w:ascii="Times New Roman"/>
                <w:sz w:val="18"/>
              </w:rPr>
              <w:t>8.49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1,235</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13"/>
              <w:ind w:left="239" w:right="0"/>
              <w:jc w:val="center"/>
              <w:rPr>
                <w:rFonts w:ascii="Times New Roman" w:hAnsi="Times New Roman" w:cs="Times New Roman" w:eastAsia="Times New Roman" w:hint="default"/>
                <w:sz w:val="18"/>
                <w:szCs w:val="18"/>
              </w:rPr>
            </w:pPr>
            <w:r>
              <w:rPr>
                <w:rFonts w:ascii="Times New Roman"/>
                <w:sz w:val="18"/>
              </w:rPr>
              <w:t>14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13,13</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9,934</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.47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0,762</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1,663</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,686.</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06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248,5</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41,15</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3.59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64,18</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6.83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34,18</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1,953</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.92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500,6</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69.50</w:t>
            </w:r>
          </w:p>
        </w:tc>
      </w:tr>
      <w:tr>
        <w:trPr>
          <w:trHeight w:val="104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61"/>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1"/>
                <w:sz w:val="18"/>
                <w:szCs w:val="18"/>
              </w:rPr>
              <w:t> </w:t>
            </w:r>
            <w:r>
              <w:rPr>
                <w:rFonts w:ascii="宋体" w:hAnsi="宋体" w:cs="宋体" w:eastAsia="宋体" w:hint="default"/>
                <w:sz w:val="18"/>
                <w:szCs w:val="18"/>
              </w:rPr>
              <w:t>股东</w:t>
            </w:r>
            <w:r>
              <w:rPr>
                <w:rFonts w:ascii="宋体" w:hAnsi="宋体" w:cs="宋体" w:eastAsia="宋体" w:hint="default"/>
                <w:spacing w:val="1"/>
                <w:sz w:val="18"/>
                <w:szCs w:val="18"/>
              </w:rPr>
              <w:t> </w:t>
            </w:r>
            <w:r>
              <w:rPr>
                <w:rFonts w:ascii="宋体" w:hAnsi="宋体" w:cs="宋体" w:eastAsia="宋体" w:hint="default"/>
                <w:sz w:val="18"/>
                <w:szCs w:val="18"/>
              </w:rPr>
              <w:t>权益</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Times New Roman" w:hAnsi="Times New Roman" w:cs="Times New Roman" w:eastAsia="Times New Roman" w:hint="default"/>
                <w:sz w:val="18"/>
                <w:szCs w:val="18"/>
              </w:rPr>
            </w:pPr>
            <w:r>
              <w:rPr>
                <w:rFonts w:ascii="Times New Roman"/>
                <w:sz w:val="18"/>
              </w:rPr>
              <w:t>2,503</w:t>
            </w:r>
          </w:p>
          <w:p>
            <w:pPr>
              <w:pStyle w:val="TableParagraph"/>
              <w:spacing w:line="240" w:lineRule="auto" w:before="111"/>
              <w:ind w:left="55" w:right="0"/>
              <w:jc w:val="center"/>
              <w:rPr>
                <w:rFonts w:ascii="Times New Roman" w:hAnsi="Times New Roman" w:cs="Times New Roman" w:eastAsia="Times New Roman" w:hint="default"/>
                <w:sz w:val="18"/>
                <w:szCs w:val="18"/>
              </w:rPr>
            </w:pPr>
            <w:r>
              <w:rPr>
                <w:rFonts w:ascii="Times New Roman"/>
                <w:sz w:val="18"/>
              </w:rPr>
              <w:t>,034.</w:t>
            </w:r>
          </w:p>
          <w:p>
            <w:pPr>
              <w:pStyle w:val="TableParagraph"/>
              <w:spacing w:line="240" w:lineRule="auto" w:before="113"/>
              <w:ind w:left="238" w:right="0"/>
              <w:jc w:val="center"/>
              <w:rPr>
                <w:rFonts w:ascii="Times New Roman" w:hAnsi="Times New Roman" w:cs="Times New Roman" w:eastAsia="Times New Roman" w:hint="default"/>
                <w:sz w:val="18"/>
                <w:szCs w:val="18"/>
              </w:rPr>
            </w:pPr>
            <w:r>
              <w:rPr>
                <w:rFonts w:ascii="Times New Roman"/>
                <w:sz w:val="18"/>
              </w:rPr>
              <w:t>21</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68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6"/>
              <w:ind w:left="103" w:right="161"/>
              <w:jc w:val="both"/>
              <w:rPr>
                <w:rFonts w:ascii="宋体" w:hAnsi="宋体" w:cs="宋体" w:eastAsia="宋体" w:hint="default"/>
                <w:sz w:val="18"/>
                <w:szCs w:val="18"/>
              </w:rPr>
            </w:pPr>
            <w:r>
              <w:rPr>
                <w:rFonts w:ascii="宋体" w:hAnsi="宋体" w:cs="宋体" w:eastAsia="宋体" w:hint="default"/>
                <w:sz w:val="18"/>
                <w:szCs w:val="18"/>
              </w:rPr>
              <w:t>归属</w:t>
            </w:r>
            <w:r>
              <w:rPr>
                <w:rFonts w:ascii="宋体" w:hAnsi="宋体" w:cs="宋体" w:eastAsia="宋体" w:hint="default"/>
                <w:spacing w:val="1"/>
                <w:sz w:val="18"/>
                <w:szCs w:val="18"/>
              </w:rPr>
              <w:t> </w:t>
            </w:r>
            <w:r>
              <w:rPr>
                <w:rFonts w:ascii="宋体" w:hAnsi="宋体" w:cs="宋体" w:eastAsia="宋体" w:hint="default"/>
                <w:sz w:val="18"/>
                <w:szCs w:val="18"/>
              </w:rPr>
              <w:t>于母</w:t>
            </w:r>
            <w:r>
              <w:rPr>
                <w:rFonts w:ascii="宋体" w:hAnsi="宋体" w:cs="宋体" w:eastAsia="宋体" w:hint="default"/>
                <w:spacing w:val="1"/>
                <w:sz w:val="18"/>
                <w:szCs w:val="18"/>
              </w:rPr>
              <w:t> </w:t>
            </w:r>
            <w:r>
              <w:rPr>
                <w:rFonts w:ascii="宋体" w:hAnsi="宋体" w:cs="宋体" w:eastAsia="宋体" w:hint="default"/>
                <w:sz w:val="18"/>
                <w:szCs w:val="18"/>
              </w:rPr>
              <w:t>公司</w:t>
            </w:r>
            <w:r>
              <w:rPr>
                <w:rFonts w:ascii="宋体" w:hAnsi="宋体" w:cs="宋体" w:eastAsia="宋体" w:hint="default"/>
                <w:spacing w:val="1"/>
                <w:sz w:val="18"/>
                <w:szCs w:val="18"/>
              </w:rPr>
              <w:t> </w:t>
            </w:r>
            <w:r>
              <w:rPr>
                <w:rFonts w:ascii="宋体" w:hAnsi="宋体" w:cs="宋体" w:eastAsia="宋体" w:hint="default"/>
                <w:sz w:val="18"/>
                <w:szCs w:val="18"/>
              </w:rPr>
              <w:t>股东</w:t>
            </w:r>
            <w:r>
              <w:rPr>
                <w:rFonts w:ascii="宋体" w:hAnsi="宋体" w:cs="宋体" w:eastAsia="宋体" w:hint="default"/>
                <w:spacing w:val="1"/>
                <w:sz w:val="18"/>
                <w:szCs w:val="18"/>
              </w:rPr>
              <w:t> </w:t>
            </w:r>
            <w:r>
              <w:rPr>
                <w:rFonts w:ascii="宋体" w:hAnsi="宋体" w:cs="宋体" w:eastAsia="宋体" w:hint="default"/>
                <w:sz w:val="18"/>
                <w:szCs w:val="18"/>
              </w:rPr>
              <w:t>权益</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60,76</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6,647</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.73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30,21</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.40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107,7</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07,67</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6.83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161,1</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48,24</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5.60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11"/>
              <w:ind w:left="71" w:right="0"/>
              <w:jc w:val="center"/>
              <w:rPr>
                <w:rFonts w:ascii="Times New Roman" w:hAnsi="Times New Roman" w:cs="Times New Roman" w:eastAsia="Times New Roman" w:hint="default"/>
                <w:sz w:val="18"/>
                <w:szCs w:val="18"/>
              </w:rPr>
            </w:pPr>
            <w:r>
              <w:rPr>
                <w:rFonts w:ascii="Times New Roman"/>
                <w:sz w:val="18"/>
              </w:rPr>
              <w:t>997,</w:t>
            </w:r>
          </w:p>
          <w:p>
            <w:pPr>
              <w:pStyle w:val="TableParagraph"/>
              <w:spacing w:line="240" w:lineRule="auto" w:before="112"/>
              <w:ind w:left="71" w:right="0"/>
              <w:jc w:val="center"/>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12"/>
              <w:ind w:left="209" w:right="0"/>
              <w:jc w:val="center"/>
              <w:rPr>
                <w:rFonts w:ascii="Times New Roman" w:hAnsi="Times New Roman" w:cs="Times New Roman" w:eastAsia="Times New Roman" w:hint="default"/>
                <w:sz w:val="18"/>
                <w:szCs w:val="18"/>
              </w:rPr>
            </w:pPr>
            <w:r>
              <w:rPr>
                <w:rFonts w:ascii="Times New Roman"/>
                <w:sz w:val="18"/>
              </w:rPr>
              <w:t>96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38,03</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4,848</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.35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57,01</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0,465</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.86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-2,31</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9,641</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11"/>
              <w:ind w:left="117" w:right="0"/>
              <w:jc w:val="left"/>
              <w:rPr>
                <w:rFonts w:ascii="Times New Roman" w:hAnsi="Times New Roman" w:cs="Times New Roman" w:eastAsia="Times New Roman" w:hint="default"/>
                <w:sz w:val="18"/>
                <w:szCs w:val="18"/>
              </w:rPr>
            </w:pPr>
            <w:r>
              <w:rPr>
                <w:rFonts w:ascii="Times New Roman"/>
                <w:sz w:val="18"/>
              </w:rPr>
              <w:t>21,47</w:t>
            </w:r>
          </w:p>
          <w:p>
            <w:pPr>
              <w:pStyle w:val="TableParagraph"/>
              <w:spacing w:line="240" w:lineRule="auto" w:before="113"/>
              <w:ind w:left="207" w:right="0"/>
              <w:jc w:val="left"/>
              <w:rPr>
                <w:rFonts w:ascii="Times New Roman" w:hAnsi="Times New Roman" w:cs="Times New Roman" w:eastAsia="Times New Roman" w:hint="default"/>
                <w:sz w:val="18"/>
                <w:szCs w:val="18"/>
              </w:rPr>
            </w:pPr>
            <w:r>
              <w:rPr>
                <w:rFonts w:ascii="Times New Roman"/>
                <w:sz w:val="18"/>
              </w:rPr>
              <w:t>6.09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136,4</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86,64</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6.39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369,1</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79,27</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5.00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3,584</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.21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29,15</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0,156</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.61</w:t>
            </w:r>
          </w:p>
        </w:tc>
      </w:tr>
      <w:tr>
        <w:trPr>
          <w:trHeight w:val="104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75"/>
              <w:ind w:left="103" w:right="161"/>
              <w:jc w:val="both"/>
              <w:rPr>
                <w:rFonts w:ascii="宋体" w:hAnsi="宋体" w:cs="宋体" w:eastAsia="宋体" w:hint="default"/>
                <w:sz w:val="18"/>
                <w:szCs w:val="18"/>
              </w:rPr>
            </w:pPr>
            <w:r>
              <w:rPr>
                <w:rFonts w:ascii="宋体" w:hAnsi="宋体" w:cs="宋体" w:eastAsia="宋体" w:hint="default"/>
                <w:sz w:val="18"/>
                <w:szCs w:val="18"/>
              </w:rPr>
              <w:t>按持</w:t>
            </w:r>
            <w:r>
              <w:rPr>
                <w:rFonts w:ascii="宋体" w:hAnsi="宋体" w:cs="宋体" w:eastAsia="宋体" w:hint="default"/>
                <w:spacing w:val="1"/>
                <w:sz w:val="18"/>
                <w:szCs w:val="18"/>
              </w:rPr>
              <w:t> </w:t>
            </w:r>
            <w:r>
              <w:rPr>
                <w:rFonts w:ascii="宋体" w:hAnsi="宋体" w:cs="宋体" w:eastAsia="宋体" w:hint="default"/>
                <w:sz w:val="18"/>
                <w:szCs w:val="18"/>
              </w:rPr>
              <w:t>股比</w:t>
            </w:r>
            <w:r>
              <w:rPr>
                <w:rFonts w:ascii="宋体" w:hAnsi="宋体" w:cs="宋体" w:eastAsia="宋体" w:hint="default"/>
                <w:spacing w:val="1"/>
                <w:sz w:val="18"/>
                <w:szCs w:val="18"/>
              </w:rPr>
              <w:t> </w:t>
            </w:r>
            <w:r>
              <w:rPr>
                <w:rFonts w:ascii="宋体" w:hAnsi="宋体" w:cs="宋体" w:eastAsia="宋体" w:hint="default"/>
                <w:sz w:val="18"/>
                <w:szCs w:val="18"/>
              </w:rPr>
              <w:t>例计</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 w:right="0"/>
              <w:jc w:val="center"/>
              <w:rPr>
                <w:rFonts w:ascii="Times New Roman" w:hAnsi="Times New Roman" w:cs="Times New Roman" w:eastAsia="Times New Roman" w:hint="default"/>
                <w:sz w:val="18"/>
                <w:szCs w:val="18"/>
              </w:rPr>
            </w:pPr>
            <w:r>
              <w:rPr>
                <w:rFonts w:ascii="Times New Roman"/>
                <w:sz w:val="18"/>
              </w:rPr>
              <w:t>12,23</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8,402</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.85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7" w:right="0"/>
              <w:jc w:val="left"/>
              <w:rPr>
                <w:rFonts w:ascii="Times New Roman" w:hAnsi="Times New Roman" w:cs="Times New Roman" w:eastAsia="Times New Roman" w:hint="default"/>
                <w:sz w:val="18"/>
                <w:szCs w:val="18"/>
              </w:rPr>
            </w:pPr>
            <w:r>
              <w:rPr>
                <w:rFonts w:ascii="Times New Roman"/>
                <w:sz w:val="18"/>
              </w:rPr>
              <w:t>7,835</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,492.</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41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Times New Roman" w:hAnsi="Times New Roman" w:cs="Times New Roman" w:eastAsia="Times New Roman" w:hint="default"/>
                <w:sz w:val="18"/>
                <w:szCs w:val="18"/>
              </w:rPr>
            </w:pPr>
            <w:r>
              <w:rPr>
                <w:rFonts w:ascii="Times New Roman"/>
                <w:sz w:val="18"/>
              </w:rPr>
              <w:t>43,08</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3,070</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.73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 w:right="0"/>
              <w:jc w:val="center"/>
              <w:rPr>
                <w:rFonts w:ascii="Times New Roman" w:hAnsi="Times New Roman" w:cs="Times New Roman" w:eastAsia="Times New Roman" w:hint="default"/>
                <w:sz w:val="18"/>
                <w:szCs w:val="18"/>
              </w:rPr>
            </w:pPr>
            <w:r>
              <w:rPr>
                <w:rFonts w:ascii="Times New Roman"/>
                <w:sz w:val="18"/>
              </w:rPr>
              <w:t>77,35</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1,157</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.89</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6" w:right="0"/>
              <w:jc w:val="left"/>
              <w:rPr>
                <w:rFonts w:ascii="Times New Roman" w:hAnsi="Times New Roman" w:cs="Times New Roman" w:eastAsia="Times New Roman" w:hint="default"/>
                <w:sz w:val="18"/>
                <w:szCs w:val="18"/>
              </w:rPr>
            </w:pPr>
            <w:r>
              <w:rPr>
                <w:rFonts w:ascii="Times New Roman"/>
                <w:sz w:val="18"/>
              </w:rPr>
              <w:t>33,1</w:t>
            </w:r>
          </w:p>
          <w:p>
            <w:pPr>
              <w:pStyle w:val="TableParagraph"/>
              <w:spacing w:line="240" w:lineRule="auto" w:before="111"/>
              <w:ind w:left="176" w:right="0"/>
              <w:jc w:val="left"/>
              <w:rPr>
                <w:rFonts w:ascii="Times New Roman" w:hAnsi="Times New Roman" w:cs="Times New Roman" w:eastAsia="Times New Roman" w:hint="default"/>
                <w:sz w:val="18"/>
                <w:szCs w:val="18"/>
              </w:rPr>
            </w:pPr>
            <w:r>
              <w:rPr>
                <w:rFonts w:ascii="Times New Roman"/>
                <w:sz w:val="18"/>
              </w:rPr>
              <w:t>74,2</w:t>
            </w:r>
          </w:p>
          <w:p>
            <w:pPr>
              <w:pStyle w:val="TableParagraph"/>
              <w:spacing w:line="240" w:lineRule="auto" w:before="112"/>
              <w:ind w:left="176" w:right="0"/>
              <w:jc w:val="left"/>
              <w:rPr>
                <w:rFonts w:ascii="Times New Roman" w:hAnsi="Times New Roman" w:cs="Times New Roman" w:eastAsia="Times New Roman" w:hint="default"/>
                <w:sz w:val="18"/>
                <w:szCs w:val="18"/>
              </w:rPr>
            </w:pPr>
            <w:r>
              <w:rPr>
                <w:rFonts w:ascii="Times New Roman"/>
                <w:sz w:val="18"/>
              </w:rPr>
              <w:t>08.0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6,951</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.44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 w:right="0"/>
              <w:jc w:val="center"/>
              <w:rPr>
                <w:rFonts w:ascii="Times New Roman" w:hAnsi="Times New Roman" w:cs="Times New Roman" w:eastAsia="Times New Roman" w:hint="default"/>
                <w:sz w:val="18"/>
                <w:szCs w:val="18"/>
              </w:rPr>
            </w:pPr>
            <w:r>
              <w:rPr>
                <w:rFonts w:ascii="Times New Roman"/>
                <w:sz w:val="18"/>
              </w:rPr>
              <w:t>11,48</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1,907</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.82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 w:right="0"/>
              <w:jc w:val="center"/>
              <w:rPr>
                <w:rFonts w:ascii="Times New Roman" w:hAnsi="Times New Roman" w:cs="Times New Roman" w:eastAsia="Times New Roman" w:hint="default"/>
                <w:sz w:val="18"/>
                <w:szCs w:val="18"/>
              </w:rPr>
            </w:pPr>
            <w:r>
              <w:rPr>
                <w:rFonts w:ascii="Times New Roman"/>
                <w:sz w:val="18"/>
              </w:rPr>
              <w:t>-6,45</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6,474</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.39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43,36</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8,590</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.44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Times New Roman" w:hAnsi="Times New Roman" w:cs="Times New Roman" w:eastAsia="Times New Roman" w:hint="default"/>
                <w:sz w:val="18"/>
                <w:szCs w:val="18"/>
              </w:rPr>
            </w:pPr>
            <w:r>
              <w:rPr>
                <w:rFonts w:ascii="Times New Roman"/>
                <w:sz w:val="18"/>
              </w:rPr>
              <w:t>65,51</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3,590</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.27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Times New Roman" w:hAnsi="Times New Roman" w:cs="Times New Roman" w:eastAsia="Times New Roman" w:hint="default"/>
                <w:sz w:val="18"/>
                <w:szCs w:val="18"/>
              </w:rPr>
            </w:pPr>
            <w:r>
              <w:rPr>
                <w:rFonts w:ascii="Times New Roman"/>
                <w:sz w:val="18"/>
              </w:rPr>
              <w:t>180,8</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97,84</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4.75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 w:right="0"/>
              <w:jc w:val="center"/>
              <w:rPr>
                <w:rFonts w:ascii="Times New Roman" w:hAnsi="Times New Roman" w:cs="Times New Roman" w:eastAsia="Times New Roman" w:hint="default"/>
                <w:sz w:val="18"/>
                <w:szCs w:val="18"/>
              </w:rPr>
            </w:pPr>
            <w:r>
              <w:rPr>
                <w:rFonts w:ascii="Times New Roman"/>
                <w:sz w:val="18"/>
              </w:rPr>
              <w:t>-1,59</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2,326</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.16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Times New Roman" w:hAnsi="Times New Roman" w:cs="Times New Roman" w:eastAsia="Times New Roman" w:hint="default"/>
                <w:sz w:val="18"/>
                <w:szCs w:val="18"/>
              </w:rPr>
            </w:pPr>
            <w:r>
              <w:rPr>
                <w:rFonts w:ascii="Times New Roman"/>
                <w:sz w:val="18"/>
              </w:rPr>
              <w:t>9,930</w:t>
            </w:r>
          </w:p>
          <w:p>
            <w:pPr>
              <w:pStyle w:val="TableParagraph"/>
              <w:spacing w:line="240" w:lineRule="auto" w:before="111"/>
              <w:ind w:left="54" w:right="0"/>
              <w:jc w:val="center"/>
              <w:rPr>
                <w:rFonts w:ascii="Times New Roman" w:hAnsi="Times New Roman" w:cs="Times New Roman" w:eastAsia="Times New Roman" w:hint="default"/>
                <w:sz w:val="18"/>
                <w:szCs w:val="18"/>
              </w:rPr>
            </w:pPr>
            <w:r>
              <w:rPr>
                <w:rFonts w:ascii="Times New Roman"/>
                <w:sz w:val="18"/>
              </w:rPr>
              <w:t>,292.</w:t>
            </w:r>
          </w:p>
          <w:p>
            <w:pPr>
              <w:pStyle w:val="TableParagraph"/>
              <w:spacing w:line="240" w:lineRule="auto" w:before="113"/>
              <w:ind w:left="237" w:right="0"/>
              <w:jc w:val="center"/>
              <w:rPr>
                <w:rFonts w:ascii="Times New Roman" w:hAnsi="Times New Roman" w:cs="Times New Roman" w:eastAsia="Times New Roman" w:hint="default"/>
                <w:sz w:val="18"/>
                <w:szCs w:val="18"/>
              </w:rPr>
            </w:pPr>
            <w:r>
              <w:rPr>
                <w:rFonts w:ascii="Times New Roman"/>
                <w:sz w:val="18"/>
              </w:rPr>
              <w:t>35</w:t>
            </w:r>
          </w:p>
        </w:tc>
      </w:tr>
    </w:tbl>
    <w:p>
      <w:pPr>
        <w:spacing w:after="0" w:line="240" w:lineRule="auto"/>
        <w:jc w:val="center"/>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638"/>
        <w:gridCol w:w="638"/>
        <w:gridCol w:w="638"/>
        <w:gridCol w:w="638"/>
        <w:gridCol w:w="637"/>
        <w:gridCol w:w="608"/>
        <w:gridCol w:w="638"/>
        <w:gridCol w:w="638"/>
        <w:gridCol w:w="637"/>
        <w:gridCol w:w="638"/>
        <w:gridCol w:w="639"/>
        <w:gridCol w:w="637"/>
        <w:gridCol w:w="638"/>
        <w:gridCol w:w="638"/>
      </w:tblGrid>
      <w:tr>
        <w:trPr>
          <w:trHeight w:val="132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14"/>
              <w:ind w:left="103" w:right="160"/>
              <w:jc w:val="both"/>
              <w:rPr>
                <w:rFonts w:ascii="宋体" w:hAnsi="宋体" w:cs="宋体" w:eastAsia="宋体" w:hint="default"/>
                <w:sz w:val="18"/>
                <w:szCs w:val="18"/>
              </w:rPr>
            </w:pPr>
            <w:r>
              <w:rPr>
                <w:rFonts w:ascii="宋体" w:hAnsi="宋体" w:cs="宋体" w:eastAsia="宋体" w:hint="default"/>
                <w:sz w:val="18"/>
                <w:szCs w:val="18"/>
              </w:rPr>
              <w:t>算的</w:t>
            </w:r>
            <w:r>
              <w:rPr>
                <w:rFonts w:ascii="宋体" w:hAnsi="宋体" w:cs="宋体" w:eastAsia="宋体" w:hint="default"/>
                <w:spacing w:val="1"/>
                <w:sz w:val="18"/>
                <w:szCs w:val="18"/>
              </w:rPr>
              <w:t> </w:t>
            </w:r>
            <w:r>
              <w:rPr>
                <w:rFonts w:ascii="宋体" w:hAnsi="宋体" w:cs="宋体" w:eastAsia="宋体" w:hint="default"/>
                <w:sz w:val="18"/>
                <w:szCs w:val="18"/>
              </w:rPr>
              <w:t>净资</w:t>
            </w:r>
            <w:r>
              <w:rPr>
                <w:rFonts w:ascii="宋体" w:hAnsi="宋体" w:cs="宋体" w:eastAsia="宋体" w:hint="default"/>
                <w:spacing w:val="1"/>
                <w:sz w:val="18"/>
                <w:szCs w:val="18"/>
              </w:rPr>
              <w:t> </w:t>
            </w:r>
            <w:r>
              <w:rPr>
                <w:rFonts w:ascii="宋体" w:hAnsi="宋体" w:cs="宋体" w:eastAsia="宋体" w:hint="default"/>
                <w:sz w:val="18"/>
                <w:szCs w:val="18"/>
              </w:rPr>
              <w:t>产份</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z w:val="18"/>
              </w:rPr>
              <w:t>6</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047"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07" w:lineRule="auto"/>
              <w:ind w:left="103" w:right="2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w:t>
            </w:r>
            <w:r>
              <w:rPr>
                <w:rFonts w:ascii="宋体" w:hAnsi="宋体" w:cs="宋体" w:eastAsia="宋体" w:hint="default"/>
                <w:w w:val="99"/>
                <w:sz w:val="18"/>
                <w:szCs w:val="18"/>
              </w:rPr>
              <w:t> </w:t>
            </w:r>
            <w:r>
              <w:rPr>
                <w:rFonts w:ascii="宋体" w:hAnsi="宋体" w:cs="宋体" w:eastAsia="宋体" w:hint="default"/>
                <w:sz w:val="18"/>
                <w:szCs w:val="18"/>
              </w:rPr>
              <w:t>誉</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6" w:right="0"/>
              <w:jc w:val="left"/>
              <w:rPr>
                <w:rFonts w:ascii="Times New Roman" w:hAnsi="Times New Roman" w:cs="Times New Roman" w:eastAsia="Times New Roman" w:hint="default"/>
                <w:sz w:val="18"/>
                <w:szCs w:val="18"/>
              </w:rPr>
            </w:pPr>
            <w:r>
              <w:rPr>
                <w:rFonts w:ascii="Times New Roman"/>
                <w:sz w:val="18"/>
              </w:rPr>
              <w:t>9,090</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13"/>
              <w:ind w:left="239" w:right="0"/>
              <w:jc w:val="center"/>
              <w:rPr>
                <w:rFonts w:ascii="Times New Roman" w:hAnsi="Times New Roman" w:cs="Times New Roman" w:eastAsia="Times New Roman" w:hint="default"/>
                <w:sz w:val="18"/>
                <w:szCs w:val="18"/>
              </w:rPr>
            </w:pPr>
            <w:r>
              <w:rPr>
                <w:rFonts w:ascii="Times New Roman"/>
                <w:sz w:val="18"/>
              </w:rPr>
              <w:t>79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7" w:right="0"/>
              <w:jc w:val="left"/>
              <w:rPr>
                <w:rFonts w:ascii="Times New Roman" w:hAnsi="Times New Roman" w:cs="Times New Roman" w:eastAsia="Times New Roman" w:hint="default"/>
                <w:sz w:val="18"/>
                <w:szCs w:val="18"/>
              </w:rPr>
            </w:pPr>
            <w:r>
              <w:rPr>
                <w:rFonts w:ascii="Times New Roman"/>
                <w:sz w:val="18"/>
              </w:rPr>
              <w:t>5,122</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,777.</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42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center"/>
              <w:rPr>
                <w:rFonts w:ascii="Times New Roman" w:hAnsi="Times New Roman" w:cs="Times New Roman" w:eastAsia="Times New Roman" w:hint="default"/>
                <w:sz w:val="18"/>
                <w:szCs w:val="18"/>
              </w:rPr>
            </w:pPr>
            <w:r>
              <w:rPr>
                <w:rFonts w:ascii="Times New Roman"/>
                <w:sz w:val="18"/>
              </w:rPr>
              <w:t>68,64</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1,645</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.14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 w:right="0"/>
              <w:jc w:val="center"/>
              <w:rPr>
                <w:rFonts w:ascii="Times New Roman" w:hAnsi="Times New Roman" w:cs="Times New Roman" w:eastAsia="Times New Roman" w:hint="default"/>
                <w:sz w:val="18"/>
                <w:szCs w:val="18"/>
              </w:rPr>
            </w:pPr>
            <w:r>
              <w:rPr>
                <w:rFonts w:ascii="Times New Roman"/>
                <w:sz w:val="18"/>
              </w:rPr>
              <w:t>49,03</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6,169</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.09</w:t>
            </w:r>
          </w:p>
        </w:tc>
        <w:tc>
          <w:tcPr>
            <w:tcW w:w="60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3" w:right="0"/>
              <w:jc w:val="center"/>
              <w:rPr>
                <w:rFonts w:ascii="Times New Roman" w:hAnsi="Times New Roman" w:cs="Times New Roman" w:eastAsia="Times New Roman" w:hint="default"/>
                <w:sz w:val="18"/>
                <w:szCs w:val="18"/>
              </w:rPr>
            </w:pPr>
            <w:r>
              <w:rPr>
                <w:rFonts w:ascii="Times New Roman"/>
                <w:sz w:val="18"/>
              </w:rPr>
              <w:t>41,38</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7,386</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.49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center"/>
              <w:rPr>
                <w:rFonts w:ascii="Times New Roman" w:hAnsi="Times New Roman" w:cs="Times New Roman" w:eastAsia="Times New Roman" w:hint="default"/>
                <w:sz w:val="18"/>
                <w:szCs w:val="18"/>
              </w:rPr>
            </w:pPr>
            <w:r>
              <w:rPr>
                <w:rFonts w:ascii="Times New Roman"/>
                <w:sz w:val="18"/>
              </w:rPr>
              <w:t>10,04</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6,037</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.32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6" w:right="0"/>
              <w:jc w:val="left"/>
              <w:rPr>
                <w:rFonts w:ascii="Times New Roman" w:hAnsi="Times New Roman" w:cs="Times New Roman" w:eastAsia="Times New Roman" w:hint="default"/>
                <w:sz w:val="18"/>
                <w:szCs w:val="18"/>
              </w:rPr>
            </w:pPr>
            <w:r>
              <w:rPr>
                <w:rFonts w:ascii="Times New Roman"/>
                <w:sz w:val="18"/>
              </w:rPr>
              <w:t>104,4</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22,98</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2.97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3" w:right="0"/>
              <w:jc w:val="center"/>
              <w:rPr>
                <w:rFonts w:ascii="Times New Roman" w:hAnsi="Times New Roman" w:cs="Times New Roman" w:eastAsia="Times New Roman" w:hint="default"/>
                <w:sz w:val="18"/>
                <w:szCs w:val="18"/>
              </w:rPr>
            </w:pPr>
            <w:r>
              <w:rPr>
                <w:rFonts w:ascii="Times New Roman"/>
                <w:sz w:val="18"/>
              </w:rPr>
              <w:t>70,72</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8,506</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.41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center"/>
              <w:rPr>
                <w:rFonts w:ascii="Times New Roman" w:hAnsi="Times New Roman" w:cs="Times New Roman" w:eastAsia="Times New Roman" w:hint="default"/>
                <w:sz w:val="18"/>
                <w:szCs w:val="18"/>
              </w:rPr>
            </w:pPr>
            <w:r>
              <w:rPr>
                <w:rFonts w:ascii="Times New Roman"/>
                <w:sz w:val="18"/>
              </w:rPr>
              <w:t>49,03</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6,169</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.09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6" w:right="0"/>
              <w:jc w:val="left"/>
              <w:rPr>
                <w:rFonts w:ascii="Times New Roman" w:hAnsi="Times New Roman" w:cs="Times New Roman" w:eastAsia="Times New Roman" w:hint="default"/>
                <w:sz w:val="18"/>
                <w:szCs w:val="18"/>
              </w:rPr>
            </w:pPr>
            <w:r>
              <w:rPr>
                <w:rFonts w:ascii="Times New Roman"/>
                <w:sz w:val="18"/>
              </w:rPr>
              <w:t>619,3</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12,34</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9.05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7" w:right="0"/>
              <w:jc w:val="left"/>
              <w:rPr>
                <w:rFonts w:ascii="Times New Roman" w:hAnsi="Times New Roman" w:cs="Times New Roman" w:eastAsia="Times New Roman" w:hint="default"/>
                <w:sz w:val="18"/>
                <w:szCs w:val="18"/>
              </w:rPr>
            </w:pPr>
            <w:r>
              <w:rPr>
                <w:rFonts w:ascii="Times New Roman"/>
                <w:sz w:val="18"/>
              </w:rPr>
              <w:t>167,4</w:t>
            </w:r>
          </w:p>
          <w:p>
            <w:pPr>
              <w:pStyle w:val="TableParagraph"/>
              <w:spacing w:line="240" w:lineRule="auto" w:before="111"/>
              <w:ind w:left="117" w:right="0"/>
              <w:jc w:val="left"/>
              <w:rPr>
                <w:rFonts w:ascii="Times New Roman" w:hAnsi="Times New Roman" w:cs="Times New Roman" w:eastAsia="Times New Roman" w:hint="default"/>
                <w:sz w:val="18"/>
                <w:szCs w:val="18"/>
              </w:rPr>
            </w:pPr>
            <w:r>
              <w:rPr>
                <w:rFonts w:ascii="Times New Roman"/>
                <w:sz w:val="18"/>
              </w:rPr>
              <w:t>61,78</w:t>
            </w:r>
          </w:p>
          <w:p>
            <w:pPr>
              <w:pStyle w:val="TableParagraph"/>
              <w:spacing w:line="240" w:lineRule="auto" w:before="113"/>
              <w:ind w:left="207" w:right="0"/>
              <w:jc w:val="left"/>
              <w:rPr>
                <w:rFonts w:ascii="Times New Roman" w:hAnsi="Times New Roman" w:cs="Times New Roman" w:eastAsia="Times New Roman" w:hint="default"/>
                <w:sz w:val="18"/>
                <w:szCs w:val="18"/>
              </w:rPr>
            </w:pPr>
            <w:r>
              <w:rPr>
                <w:rFonts w:ascii="Times New Roman"/>
                <w:sz w:val="18"/>
              </w:rPr>
              <w:t>3.92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 w:right="0"/>
              <w:jc w:val="center"/>
              <w:rPr>
                <w:rFonts w:ascii="Times New Roman" w:hAnsi="Times New Roman" w:cs="Times New Roman" w:eastAsia="Times New Roman" w:hint="default"/>
                <w:sz w:val="18"/>
                <w:szCs w:val="18"/>
              </w:rPr>
            </w:pPr>
            <w:r>
              <w:rPr>
                <w:rFonts w:ascii="Times New Roman"/>
                <w:sz w:val="18"/>
              </w:rPr>
              <w:t>41,36</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5,336</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.45</w:t>
            </w:r>
          </w:p>
        </w:tc>
      </w:tr>
      <w:tr>
        <w:trPr>
          <w:trHeight w:val="1048"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07" w:lineRule="auto"/>
              <w:ind w:left="103" w:right="2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w:t>
            </w:r>
            <w:r>
              <w:rPr>
                <w:rFonts w:ascii="宋体" w:hAnsi="宋体" w:cs="宋体" w:eastAsia="宋体" w:hint="default"/>
                <w:w w:val="99"/>
                <w:sz w:val="18"/>
                <w:szCs w:val="18"/>
              </w:rPr>
              <w:t> </w:t>
            </w:r>
            <w:r>
              <w:rPr>
                <w:rFonts w:ascii="宋体" w:hAnsi="宋体" w:cs="宋体" w:eastAsia="宋体" w:hint="default"/>
                <w:sz w:val="18"/>
                <w:szCs w:val="18"/>
              </w:rPr>
              <w:t>他</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4,455</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,690.</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06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5,656</w:t>
            </w:r>
          </w:p>
          <w:p>
            <w:pPr>
              <w:pStyle w:val="TableParagraph"/>
              <w:spacing w:line="240" w:lineRule="auto" w:before="111"/>
              <w:ind w:left="54"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13"/>
              <w:ind w:left="237" w:right="0"/>
              <w:jc w:val="center"/>
              <w:rPr>
                <w:rFonts w:ascii="Times New Roman" w:hAnsi="Times New Roman" w:cs="Times New Roman" w:eastAsia="Times New Roman" w:hint="default"/>
                <w:sz w:val="18"/>
                <w:szCs w:val="18"/>
              </w:rPr>
            </w:pPr>
            <w:r>
              <w:rPr>
                <w:rFonts w:ascii="Times New Roman"/>
                <w:sz w:val="18"/>
              </w:rPr>
              <w:t>84</w:t>
            </w:r>
          </w:p>
        </w:tc>
        <w:tc>
          <w:tcPr>
            <w:tcW w:w="637"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2323"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60"/>
              <w:jc w:val="both"/>
              <w:rPr>
                <w:rFonts w:ascii="宋体" w:hAnsi="宋体" w:cs="宋体" w:eastAsia="宋体" w:hint="default"/>
                <w:sz w:val="18"/>
                <w:szCs w:val="18"/>
              </w:rPr>
            </w:pPr>
            <w:r>
              <w:rPr>
                <w:rFonts w:ascii="宋体" w:hAnsi="宋体" w:cs="宋体" w:eastAsia="宋体" w:hint="default"/>
                <w:sz w:val="18"/>
                <w:szCs w:val="18"/>
              </w:rPr>
              <w:t>对联</w:t>
            </w:r>
            <w:r>
              <w:rPr>
                <w:rFonts w:ascii="宋体" w:hAnsi="宋体" w:cs="宋体" w:eastAsia="宋体" w:hint="default"/>
                <w:spacing w:val="1"/>
                <w:sz w:val="18"/>
                <w:szCs w:val="18"/>
              </w:rPr>
              <w:t> </w:t>
            </w:r>
            <w:r>
              <w:rPr>
                <w:rFonts w:ascii="宋体" w:hAnsi="宋体" w:cs="宋体" w:eastAsia="宋体" w:hint="default"/>
                <w:sz w:val="18"/>
                <w:szCs w:val="18"/>
              </w:rPr>
              <w:t>营企</w:t>
            </w:r>
            <w:r>
              <w:rPr>
                <w:rFonts w:ascii="宋体" w:hAnsi="宋体" w:cs="宋体" w:eastAsia="宋体" w:hint="default"/>
                <w:spacing w:val="1"/>
                <w:sz w:val="18"/>
                <w:szCs w:val="18"/>
              </w:rPr>
              <w:t> </w:t>
            </w:r>
            <w:r>
              <w:rPr>
                <w:rFonts w:ascii="宋体" w:hAnsi="宋体" w:cs="宋体" w:eastAsia="宋体" w:hint="default"/>
                <w:sz w:val="18"/>
                <w:szCs w:val="18"/>
              </w:rPr>
              <w:t>业权</w:t>
            </w:r>
            <w:r>
              <w:rPr>
                <w:rFonts w:ascii="宋体" w:hAnsi="宋体" w:cs="宋体" w:eastAsia="宋体" w:hint="default"/>
                <w:spacing w:val="1"/>
                <w:sz w:val="18"/>
                <w:szCs w:val="18"/>
              </w:rPr>
              <w:t> </w:t>
            </w:r>
            <w:r>
              <w:rPr>
                <w:rFonts w:ascii="宋体" w:hAnsi="宋体" w:cs="宋体" w:eastAsia="宋体" w:hint="default"/>
                <w:sz w:val="18"/>
                <w:szCs w:val="18"/>
              </w:rPr>
              <w:t>益投</w:t>
            </w:r>
            <w:r>
              <w:rPr>
                <w:rFonts w:ascii="宋体" w:hAnsi="宋体" w:cs="宋体" w:eastAsia="宋体" w:hint="default"/>
                <w:spacing w:val="1"/>
                <w:sz w:val="18"/>
                <w:szCs w:val="18"/>
              </w:rPr>
              <w:t> </w:t>
            </w:r>
            <w:r>
              <w:rPr>
                <w:rFonts w:ascii="宋体" w:hAnsi="宋体" w:cs="宋体" w:eastAsia="宋体" w:hint="default"/>
                <w:sz w:val="18"/>
                <w:szCs w:val="18"/>
              </w:rPr>
              <w:t>资的</w:t>
            </w:r>
            <w:r>
              <w:rPr>
                <w:rFonts w:ascii="宋体" w:hAnsi="宋体" w:cs="宋体" w:eastAsia="宋体" w:hint="default"/>
                <w:spacing w:val="1"/>
                <w:sz w:val="18"/>
                <w:szCs w:val="18"/>
              </w:rPr>
              <w:t> </w:t>
            </w:r>
            <w:r>
              <w:rPr>
                <w:rFonts w:ascii="宋体" w:hAnsi="宋体" w:cs="宋体" w:eastAsia="宋体" w:hint="default"/>
                <w:sz w:val="18"/>
                <w:szCs w:val="18"/>
              </w:rPr>
              <w:t>账面</w:t>
            </w:r>
            <w:r>
              <w:rPr>
                <w:rFonts w:ascii="宋体" w:hAnsi="宋体" w:cs="宋体" w:eastAsia="宋体" w:hint="default"/>
                <w:spacing w:val="1"/>
                <w:sz w:val="18"/>
                <w:szCs w:val="18"/>
              </w:rPr>
              <w:t> </w:t>
            </w:r>
            <w:r>
              <w:rPr>
                <w:rFonts w:ascii="宋体" w:hAnsi="宋体" w:cs="宋体" w:eastAsia="宋体" w:hint="default"/>
                <w:sz w:val="18"/>
                <w:szCs w:val="18"/>
              </w:rPr>
              <w:t>价值</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21,32</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9,072</w:t>
            </w:r>
          </w:p>
          <w:p>
            <w:pPr>
              <w:pStyle w:val="TableParagraph"/>
              <w:spacing w:line="240" w:lineRule="auto" w:before="113"/>
              <w:ind w:left="193" w:right="0"/>
              <w:jc w:val="center"/>
              <w:rPr>
                <w:rFonts w:ascii="Times New Roman" w:hAnsi="Times New Roman" w:cs="Times New Roman" w:eastAsia="Times New Roman" w:hint="default"/>
                <w:sz w:val="18"/>
                <w:szCs w:val="18"/>
              </w:rPr>
            </w:pPr>
            <w:r>
              <w:rPr>
                <w:rFonts w:ascii="Times New Roman"/>
                <w:sz w:val="18"/>
              </w:rPr>
              <w:t>.64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17,41</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3,959</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.89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117,3</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81,43</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6.71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126,3</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87,32</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6.98</w:t>
            </w:r>
          </w:p>
        </w:tc>
        <w:tc>
          <w:tcPr>
            <w:tcW w:w="60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54,34</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4,337</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.93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21,52</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7,945</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.14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97,96</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6,508</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.58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114,0</w:t>
            </w:r>
          </w:p>
          <w:p>
            <w:pPr>
              <w:pStyle w:val="TableParagraph"/>
              <w:spacing w:line="240" w:lineRule="auto" w:before="111"/>
              <w:ind w:left="117" w:right="0"/>
              <w:jc w:val="left"/>
              <w:rPr>
                <w:rFonts w:ascii="Times New Roman" w:hAnsi="Times New Roman" w:cs="Times New Roman" w:eastAsia="Times New Roman" w:hint="default"/>
                <w:sz w:val="18"/>
                <w:szCs w:val="18"/>
              </w:rPr>
            </w:pPr>
            <w:r>
              <w:rPr>
                <w:rFonts w:ascii="Times New Roman"/>
                <w:sz w:val="18"/>
              </w:rPr>
              <w:t>97,09</w:t>
            </w:r>
          </w:p>
          <w:p>
            <w:pPr>
              <w:pStyle w:val="TableParagraph"/>
              <w:spacing w:line="240" w:lineRule="auto" w:before="113"/>
              <w:ind w:left="207" w:right="0"/>
              <w:jc w:val="left"/>
              <w:rPr>
                <w:rFonts w:ascii="Times New Roman" w:hAnsi="Times New Roman" w:cs="Times New Roman" w:eastAsia="Times New Roman" w:hint="default"/>
                <w:sz w:val="18"/>
                <w:szCs w:val="18"/>
              </w:rPr>
            </w:pPr>
            <w:r>
              <w:rPr>
                <w:rFonts w:ascii="Times New Roman"/>
                <w:sz w:val="18"/>
              </w:rPr>
              <w:t>6.85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114,5</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49,75</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9.36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800,2</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10,19</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3.80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165,8</w:t>
            </w:r>
          </w:p>
          <w:p>
            <w:pPr>
              <w:pStyle w:val="TableParagraph"/>
              <w:spacing w:line="240" w:lineRule="auto" w:before="111"/>
              <w:ind w:left="117" w:right="0"/>
              <w:jc w:val="left"/>
              <w:rPr>
                <w:rFonts w:ascii="Times New Roman" w:hAnsi="Times New Roman" w:cs="Times New Roman" w:eastAsia="Times New Roman" w:hint="default"/>
                <w:sz w:val="18"/>
                <w:szCs w:val="18"/>
              </w:rPr>
            </w:pPr>
            <w:r>
              <w:rPr>
                <w:rFonts w:ascii="Times New Roman"/>
                <w:sz w:val="18"/>
              </w:rPr>
              <w:t>69,45</w:t>
            </w:r>
          </w:p>
          <w:p>
            <w:pPr>
              <w:pStyle w:val="TableParagraph"/>
              <w:spacing w:line="240" w:lineRule="auto" w:before="113"/>
              <w:ind w:left="207" w:right="0"/>
              <w:jc w:val="left"/>
              <w:rPr>
                <w:rFonts w:ascii="Times New Roman" w:hAnsi="Times New Roman" w:cs="Times New Roman" w:eastAsia="Times New Roman" w:hint="default"/>
                <w:sz w:val="18"/>
                <w:szCs w:val="18"/>
              </w:rPr>
            </w:pPr>
            <w:r>
              <w:rPr>
                <w:rFonts w:ascii="Times New Roman"/>
                <w:sz w:val="18"/>
              </w:rPr>
              <w:t>7.76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51,29</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5,628</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.80</w:t>
            </w:r>
          </w:p>
        </w:tc>
      </w:tr>
      <w:tr>
        <w:trPr>
          <w:trHeight w:val="136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03" w:right="160"/>
              <w:jc w:val="left"/>
              <w:rPr>
                <w:rFonts w:ascii="宋体" w:hAnsi="宋体" w:cs="宋体" w:eastAsia="宋体" w:hint="default"/>
                <w:sz w:val="18"/>
                <w:szCs w:val="18"/>
              </w:rPr>
            </w:pPr>
            <w:r>
              <w:rPr>
                <w:rFonts w:ascii="宋体" w:hAnsi="宋体" w:cs="宋体" w:eastAsia="宋体" w:hint="default"/>
                <w:sz w:val="18"/>
                <w:szCs w:val="18"/>
              </w:rPr>
              <w:t>营业</w:t>
            </w:r>
            <w:r>
              <w:rPr>
                <w:rFonts w:ascii="宋体" w:hAnsi="宋体" w:cs="宋体" w:eastAsia="宋体" w:hint="default"/>
                <w:spacing w:val="1"/>
                <w:sz w:val="18"/>
                <w:szCs w:val="18"/>
              </w:rPr>
              <w:t> </w:t>
            </w:r>
            <w:r>
              <w:rPr>
                <w:rFonts w:ascii="宋体" w:hAnsi="宋体" w:cs="宋体" w:eastAsia="宋体" w:hint="default"/>
                <w:sz w:val="18"/>
                <w:szCs w:val="18"/>
              </w:rPr>
              <w:t>收入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47,03</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1,129</w:t>
            </w:r>
          </w:p>
          <w:p>
            <w:pPr>
              <w:pStyle w:val="TableParagraph"/>
              <w:spacing w:line="240" w:lineRule="auto" w:before="113"/>
              <w:ind w:left="193" w:right="0"/>
              <w:jc w:val="center"/>
              <w:rPr>
                <w:rFonts w:ascii="Times New Roman" w:hAnsi="Times New Roman" w:cs="Times New Roman" w:eastAsia="Times New Roman" w:hint="default"/>
                <w:sz w:val="18"/>
                <w:szCs w:val="18"/>
              </w:rPr>
            </w:pPr>
            <w:r>
              <w:rPr>
                <w:rFonts w:ascii="Times New Roman"/>
                <w:sz w:val="18"/>
              </w:rPr>
              <w:t>.37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4,288</w:t>
            </w:r>
          </w:p>
          <w:p>
            <w:pPr>
              <w:pStyle w:val="TableParagraph"/>
              <w:spacing w:line="240" w:lineRule="auto" w:before="111"/>
              <w:ind w:left="56" w:right="0"/>
              <w:jc w:val="center"/>
              <w:rPr>
                <w:rFonts w:ascii="Times New Roman" w:hAnsi="Times New Roman" w:cs="Times New Roman" w:eastAsia="Times New Roman" w:hint="default"/>
                <w:sz w:val="18"/>
                <w:szCs w:val="18"/>
              </w:rPr>
            </w:pPr>
            <w:r>
              <w:rPr>
                <w:rFonts w:ascii="Times New Roman"/>
                <w:sz w:val="18"/>
              </w:rPr>
              <w:t>,075.</w:t>
            </w:r>
          </w:p>
          <w:p>
            <w:pPr>
              <w:pStyle w:val="TableParagraph"/>
              <w:spacing w:line="240" w:lineRule="auto" w:before="113"/>
              <w:ind w:left="240" w:right="0"/>
              <w:jc w:val="center"/>
              <w:rPr>
                <w:rFonts w:ascii="Times New Roman" w:hAnsi="Times New Roman" w:cs="Times New Roman" w:eastAsia="Times New Roman" w:hint="default"/>
                <w:sz w:val="18"/>
                <w:szCs w:val="18"/>
              </w:rPr>
            </w:pPr>
            <w:r>
              <w:rPr>
                <w:rFonts w:ascii="Times New Roman"/>
                <w:sz w:val="18"/>
              </w:rPr>
              <w:t>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8,803</w:t>
            </w:r>
          </w:p>
          <w:p>
            <w:pPr>
              <w:pStyle w:val="TableParagraph"/>
              <w:spacing w:line="240" w:lineRule="auto" w:before="111"/>
              <w:ind w:left="54" w:right="0"/>
              <w:jc w:val="center"/>
              <w:rPr>
                <w:rFonts w:ascii="Times New Roman" w:hAnsi="Times New Roman" w:cs="Times New Roman" w:eastAsia="Times New Roman" w:hint="default"/>
                <w:sz w:val="18"/>
                <w:szCs w:val="18"/>
              </w:rPr>
            </w:pPr>
            <w:r>
              <w:rPr>
                <w:rFonts w:ascii="Times New Roman"/>
                <w:sz w:val="18"/>
              </w:rPr>
              <w:t>,645.</w:t>
            </w:r>
          </w:p>
          <w:p>
            <w:pPr>
              <w:pStyle w:val="TableParagraph"/>
              <w:spacing w:line="240" w:lineRule="auto" w:before="113"/>
              <w:ind w:left="237" w:right="0"/>
              <w:jc w:val="center"/>
              <w:rPr>
                <w:rFonts w:ascii="Times New Roman" w:hAnsi="Times New Roman" w:cs="Times New Roman" w:eastAsia="Times New Roman" w:hint="default"/>
                <w:sz w:val="18"/>
                <w:szCs w:val="18"/>
              </w:rPr>
            </w:pPr>
            <w:r>
              <w:rPr>
                <w:rFonts w:ascii="Times New Roman"/>
                <w:sz w:val="18"/>
              </w:rPr>
              <w:t>49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Times New Roman" w:hAnsi="Times New Roman" w:cs="Times New Roman" w:eastAsia="Times New Roman" w:hint="default"/>
                <w:sz w:val="18"/>
                <w:szCs w:val="18"/>
              </w:rPr>
            </w:pPr>
            <w:r>
              <w:rPr>
                <w:rFonts w:ascii="Times New Roman"/>
                <w:sz w:val="18"/>
              </w:rPr>
              <w:t>1,599</w:t>
            </w:r>
          </w:p>
          <w:p>
            <w:pPr>
              <w:pStyle w:val="TableParagraph"/>
              <w:spacing w:line="240" w:lineRule="auto" w:before="111"/>
              <w:ind w:left="160" w:right="0"/>
              <w:jc w:val="left"/>
              <w:rPr>
                <w:rFonts w:ascii="Times New Roman" w:hAnsi="Times New Roman" w:cs="Times New Roman" w:eastAsia="Times New Roman" w:hint="default"/>
                <w:sz w:val="18"/>
                <w:szCs w:val="18"/>
              </w:rPr>
            </w:pPr>
            <w:r>
              <w:rPr>
                <w:rFonts w:ascii="Times New Roman"/>
                <w:sz w:val="18"/>
              </w:rPr>
              <w:t>,907,</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386.3</w:t>
            </w:r>
          </w:p>
          <w:p>
            <w:pPr>
              <w:pStyle w:val="TableParagraph"/>
              <w:spacing w:line="240" w:lineRule="auto" w:before="114"/>
              <w:ind w:right="102"/>
              <w:jc w:val="right"/>
              <w:rPr>
                <w:rFonts w:ascii="Times New Roman" w:hAnsi="Times New Roman" w:cs="Times New Roman" w:eastAsia="Times New Roman" w:hint="default"/>
                <w:sz w:val="18"/>
                <w:szCs w:val="18"/>
              </w:rPr>
            </w:pPr>
            <w:r>
              <w:rPr>
                <w:rFonts w:ascii="Times New Roman"/>
                <w:sz w:val="18"/>
              </w:rPr>
              <w:t>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11"/>
              <w:ind w:left="176"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13"/>
              <w:ind w:left="176" w:right="0"/>
              <w:jc w:val="left"/>
              <w:rPr>
                <w:rFonts w:ascii="Times New Roman" w:hAnsi="Times New Roman" w:cs="Times New Roman" w:eastAsia="Times New Roman" w:hint="default"/>
                <w:sz w:val="18"/>
                <w:szCs w:val="18"/>
              </w:rPr>
            </w:pPr>
            <w:r>
              <w:rPr>
                <w:rFonts w:ascii="Times New Roman"/>
                <w:sz w:val="18"/>
              </w:rPr>
              <w:t>7.41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22,46</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1,594</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.86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52,30</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9,987</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.95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20,62</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6,749</w:t>
            </w:r>
          </w:p>
          <w:p>
            <w:pPr>
              <w:pStyle w:val="TableParagraph"/>
              <w:spacing w:line="240" w:lineRule="auto" w:before="113"/>
              <w:ind w:left="192" w:right="0"/>
              <w:jc w:val="center"/>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54,51</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0,147</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.07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Times New Roman" w:hAnsi="Times New Roman" w:cs="Times New Roman" w:eastAsia="Times New Roman" w:hint="default"/>
                <w:sz w:val="18"/>
                <w:szCs w:val="18"/>
              </w:rPr>
            </w:pPr>
            <w:r>
              <w:rPr>
                <w:rFonts w:ascii="Times New Roman"/>
                <w:sz w:val="18"/>
              </w:rPr>
              <w:t>1,381</w:t>
            </w:r>
          </w:p>
          <w:p>
            <w:pPr>
              <w:pStyle w:val="TableParagraph"/>
              <w:spacing w:line="240" w:lineRule="auto" w:before="111"/>
              <w:ind w:left="160" w:right="0"/>
              <w:jc w:val="left"/>
              <w:rPr>
                <w:rFonts w:ascii="Times New Roman" w:hAnsi="Times New Roman" w:cs="Times New Roman" w:eastAsia="Times New Roman" w:hint="default"/>
                <w:sz w:val="18"/>
                <w:szCs w:val="18"/>
              </w:rPr>
            </w:pPr>
            <w:r>
              <w:rPr>
                <w:rFonts w:ascii="Times New Roman"/>
                <w:sz w:val="18"/>
              </w:rPr>
              <w:t>,677,</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545.9</w:t>
            </w:r>
          </w:p>
          <w:p>
            <w:pPr>
              <w:pStyle w:val="TableParagraph"/>
              <w:spacing w:line="240" w:lineRule="auto" w:before="114"/>
              <w:ind w:right="103"/>
              <w:jc w:val="right"/>
              <w:rPr>
                <w:rFonts w:ascii="Times New Roman" w:hAnsi="Times New Roman" w:cs="Times New Roman" w:eastAsia="Times New Roman" w:hint="default"/>
                <w:sz w:val="18"/>
                <w:szCs w:val="18"/>
              </w:rPr>
            </w:pPr>
            <w:r>
              <w:rPr>
                <w:rFonts w:ascii="Times New Roman"/>
                <w:sz w:val="18"/>
              </w:rPr>
              <w:t>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11"/>
              <w:ind w:left="160"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818.9</w:t>
            </w:r>
          </w:p>
          <w:p>
            <w:pPr>
              <w:pStyle w:val="TableParagraph"/>
              <w:spacing w:line="240" w:lineRule="auto" w:before="114"/>
              <w:ind w:right="102"/>
              <w:jc w:val="right"/>
              <w:rPr>
                <w:rFonts w:ascii="Times New Roman" w:hAnsi="Times New Roman" w:cs="Times New Roman" w:eastAsia="Times New Roman" w:hint="default"/>
                <w:sz w:val="18"/>
                <w:szCs w:val="18"/>
              </w:rPr>
            </w:pPr>
            <w:r>
              <w:rPr>
                <w:rFonts w:ascii="Times New Roman"/>
                <w:sz w:val="18"/>
              </w:rPr>
              <w:t>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21,92</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9,554</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.47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17,55</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8,457</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.96</w:t>
            </w:r>
          </w:p>
        </w:tc>
      </w:tr>
      <w:tr>
        <w:trPr>
          <w:trHeight w:val="136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03" w:right="160"/>
              <w:jc w:val="left"/>
              <w:rPr>
                <w:rFonts w:ascii="宋体" w:hAnsi="宋体" w:cs="宋体" w:eastAsia="宋体" w:hint="default"/>
                <w:sz w:val="18"/>
                <w:szCs w:val="18"/>
              </w:rPr>
            </w:pPr>
            <w:r>
              <w:rPr>
                <w:rFonts w:ascii="宋体" w:hAnsi="宋体" w:cs="宋体" w:eastAsia="宋体" w:hint="default"/>
                <w:sz w:val="18"/>
                <w:szCs w:val="18"/>
              </w:rPr>
              <w:t>净利</w:t>
            </w:r>
            <w:r>
              <w:rPr>
                <w:rFonts w:ascii="宋体" w:hAnsi="宋体" w:cs="宋体" w:eastAsia="宋体" w:hint="default"/>
                <w:spacing w:val="1"/>
                <w:sz w:val="18"/>
                <w:szCs w:val="18"/>
              </w:rPr>
              <w:t> </w:t>
            </w:r>
            <w:r>
              <w:rPr>
                <w:rFonts w:ascii="宋体" w:hAnsi="宋体" w:cs="宋体" w:eastAsia="宋体" w:hint="default"/>
                <w:sz w:val="18"/>
                <w:szCs w:val="18"/>
              </w:rPr>
              <w:t>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-3,44</w:t>
            </w:r>
          </w:p>
          <w:p>
            <w:pPr>
              <w:pStyle w:val="TableParagraph"/>
              <w:spacing w:line="240" w:lineRule="auto" w:before="112"/>
              <w:ind w:left="12" w:right="0"/>
              <w:jc w:val="center"/>
              <w:rPr>
                <w:rFonts w:ascii="Times New Roman" w:hAnsi="Times New Roman" w:cs="Times New Roman" w:eastAsia="Times New Roman" w:hint="default"/>
                <w:sz w:val="18"/>
                <w:szCs w:val="18"/>
              </w:rPr>
            </w:pPr>
            <w:r>
              <w:rPr>
                <w:rFonts w:ascii="Times New Roman"/>
                <w:sz w:val="18"/>
              </w:rPr>
              <w:t>0,218</w:t>
            </w:r>
          </w:p>
          <w:p>
            <w:pPr>
              <w:pStyle w:val="TableParagraph"/>
              <w:spacing w:line="240" w:lineRule="auto" w:before="112"/>
              <w:ind w:left="193" w:right="0"/>
              <w:jc w:val="center"/>
              <w:rPr>
                <w:rFonts w:ascii="Times New Roman" w:hAnsi="Times New Roman" w:cs="Times New Roman" w:eastAsia="Times New Roman" w:hint="default"/>
                <w:sz w:val="18"/>
                <w:szCs w:val="18"/>
              </w:rPr>
            </w:pPr>
            <w:r>
              <w:rPr>
                <w:rFonts w:ascii="Times New Roman"/>
                <w:sz w:val="18"/>
              </w:rPr>
              <w:t>.88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-48,1</w:t>
            </w:r>
          </w:p>
          <w:p>
            <w:pPr>
              <w:pStyle w:val="TableParagraph"/>
              <w:spacing w:line="240" w:lineRule="auto" w:before="112"/>
              <w:ind w:left="117" w:right="0"/>
              <w:jc w:val="left"/>
              <w:rPr>
                <w:rFonts w:ascii="Times New Roman" w:hAnsi="Times New Roman" w:cs="Times New Roman" w:eastAsia="Times New Roman" w:hint="default"/>
                <w:sz w:val="18"/>
                <w:szCs w:val="18"/>
              </w:rPr>
            </w:pPr>
            <w:r>
              <w:rPr>
                <w:rFonts w:ascii="Times New Roman"/>
                <w:sz w:val="18"/>
              </w:rPr>
              <w:t>28,35</w:t>
            </w:r>
          </w:p>
          <w:p>
            <w:pPr>
              <w:pStyle w:val="TableParagraph"/>
              <w:spacing w:line="240" w:lineRule="auto" w:before="112"/>
              <w:ind w:left="207" w:right="0"/>
              <w:jc w:val="left"/>
              <w:rPr>
                <w:rFonts w:ascii="Times New Roman" w:hAnsi="Times New Roman" w:cs="Times New Roman" w:eastAsia="Times New Roman" w:hint="default"/>
                <w:sz w:val="18"/>
                <w:szCs w:val="18"/>
              </w:rPr>
            </w:pPr>
            <w:r>
              <w:rPr>
                <w:rFonts w:ascii="Times New Roman"/>
                <w:sz w:val="18"/>
              </w:rPr>
              <w:t>0.20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-5,93</w:t>
            </w:r>
          </w:p>
          <w:p>
            <w:pPr>
              <w:pStyle w:val="TableParagraph"/>
              <w:spacing w:line="240" w:lineRule="auto" w:before="112"/>
              <w:ind w:left="10" w:right="0"/>
              <w:jc w:val="center"/>
              <w:rPr>
                <w:rFonts w:ascii="Times New Roman" w:hAnsi="Times New Roman" w:cs="Times New Roman" w:eastAsia="Times New Roman" w:hint="default"/>
                <w:sz w:val="18"/>
                <w:szCs w:val="18"/>
              </w:rPr>
            </w:pPr>
            <w:r>
              <w:rPr>
                <w:rFonts w:ascii="Times New Roman"/>
                <w:sz w:val="18"/>
              </w:rPr>
              <w:t>0,952</w:t>
            </w:r>
          </w:p>
          <w:p>
            <w:pPr>
              <w:pStyle w:val="TableParagraph"/>
              <w:spacing w:line="240" w:lineRule="auto" w:before="112"/>
              <w:ind w:left="191" w:right="0"/>
              <w:jc w:val="center"/>
              <w:rPr>
                <w:rFonts w:ascii="Times New Roman" w:hAnsi="Times New Roman" w:cs="Times New Roman" w:eastAsia="Times New Roman" w:hint="default"/>
                <w:sz w:val="18"/>
                <w:szCs w:val="18"/>
              </w:rPr>
            </w:pPr>
            <w:r>
              <w:rPr>
                <w:rFonts w:ascii="Times New Roman"/>
                <w:sz w:val="18"/>
              </w:rPr>
              <w:t>.61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12"/>
              <w:ind w:left="11" w:right="0"/>
              <w:jc w:val="center"/>
              <w:rPr>
                <w:rFonts w:ascii="Times New Roman" w:hAnsi="Times New Roman" w:cs="Times New Roman" w:eastAsia="Times New Roman" w:hint="default"/>
                <w:sz w:val="18"/>
                <w:szCs w:val="18"/>
              </w:rPr>
            </w:pPr>
            <w:r>
              <w:rPr>
                <w:rFonts w:ascii="Times New Roman"/>
                <w:sz w:val="18"/>
              </w:rPr>
              <w:t>1,599</w:t>
            </w:r>
          </w:p>
          <w:p>
            <w:pPr>
              <w:pStyle w:val="TableParagraph"/>
              <w:spacing w:line="240" w:lineRule="auto" w:before="112"/>
              <w:ind w:left="192" w:right="0"/>
              <w:jc w:val="center"/>
              <w:rPr>
                <w:rFonts w:ascii="Times New Roman" w:hAnsi="Times New Roman" w:cs="Times New Roman" w:eastAsia="Times New Roman" w:hint="default"/>
                <w:sz w:val="18"/>
                <w:szCs w:val="18"/>
              </w:rPr>
            </w:pPr>
            <w:r>
              <w:rPr>
                <w:rFonts w:ascii="Times New Roman"/>
                <w:sz w:val="18"/>
              </w:rPr>
              <w:t>.21</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Times New Roman" w:hAnsi="Times New Roman" w:cs="Times New Roman" w:eastAsia="Times New Roman" w:hint="default"/>
                <w:sz w:val="18"/>
                <w:szCs w:val="18"/>
              </w:rPr>
            </w:pPr>
            <w:r>
              <w:rPr>
                <w:rFonts w:ascii="Times New Roman"/>
                <w:sz w:val="18"/>
              </w:rPr>
              <w:t>-38,2</w:t>
            </w:r>
          </w:p>
          <w:p>
            <w:pPr>
              <w:pStyle w:val="TableParagraph"/>
              <w:spacing w:line="240" w:lineRule="auto" w:before="112"/>
              <w:ind w:left="176" w:right="0"/>
              <w:jc w:val="left"/>
              <w:rPr>
                <w:rFonts w:ascii="Times New Roman" w:hAnsi="Times New Roman" w:cs="Times New Roman" w:eastAsia="Times New Roman" w:hint="default"/>
                <w:sz w:val="18"/>
                <w:szCs w:val="18"/>
              </w:rPr>
            </w:pPr>
            <w:r>
              <w:rPr>
                <w:rFonts w:ascii="Times New Roman"/>
                <w:sz w:val="18"/>
              </w:rPr>
              <w:t>12,5</w:t>
            </w:r>
          </w:p>
          <w:p>
            <w:pPr>
              <w:pStyle w:val="TableParagraph"/>
              <w:spacing w:line="240" w:lineRule="auto" w:before="111"/>
              <w:ind w:left="176" w:right="0"/>
              <w:jc w:val="left"/>
              <w:rPr>
                <w:rFonts w:ascii="Times New Roman" w:hAnsi="Times New Roman" w:cs="Times New Roman" w:eastAsia="Times New Roman" w:hint="default"/>
                <w:sz w:val="18"/>
                <w:szCs w:val="18"/>
              </w:rPr>
            </w:pPr>
            <w:r>
              <w:rPr>
                <w:rFonts w:ascii="Times New Roman"/>
                <w:sz w:val="18"/>
              </w:rPr>
              <w:t>06.0</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12"/>
              <w:ind w:left="12" w:right="0"/>
              <w:jc w:val="center"/>
              <w:rPr>
                <w:rFonts w:ascii="Times New Roman" w:hAnsi="Times New Roman" w:cs="Times New Roman" w:eastAsia="Times New Roman" w:hint="default"/>
                <w:sz w:val="18"/>
                <w:szCs w:val="18"/>
              </w:rPr>
            </w:pPr>
            <w:r>
              <w:rPr>
                <w:rFonts w:ascii="Times New Roman"/>
                <w:sz w:val="18"/>
              </w:rPr>
              <w:t>9,419</w:t>
            </w:r>
          </w:p>
          <w:p>
            <w:pPr>
              <w:pStyle w:val="TableParagraph"/>
              <w:spacing w:line="240" w:lineRule="auto" w:before="112"/>
              <w:ind w:left="200" w:right="0"/>
              <w:jc w:val="center"/>
              <w:rPr>
                <w:rFonts w:ascii="Times New Roman" w:hAnsi="Times New Roman" w:cs="Times New Roman" w:eastAsia="Times New Roman" w:hint="default"/>
                <w:sz w:val="18"/>
                <w:szCs w:val="18"/>
              </w:rPr>
            </w:pPr>
            <w:r>
              <w:rPr>
                <w:rFonts w:ascii="Times New Roman"/>
                <w:sz w:val="18"/>
              </w:rPr>
              <w:t>.11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18,66</w:t>
            </w:r>
          </w:p>
          <w:p>
            <w:pPr>
              <w:pStyle w:val="TableParagraph"/>
              <w:spacing w:line="240" w:lineRule="auto" w:before="112"/>
              <w:ind w:left="10" w:right="0"/>
              <w:jc w:val="center"/>
              <w:rPr>
                <w:rFonts w:ascii="Times New Roman" w:hAnsi="Times New Roman" w:cs="Times New Roman" w:eastAsia="Times New Roman" w:hint="default"/>
                <w:sz w:val="18"/>
                <w:szCs w:val="18"/>
              </w:rPr>
            </w:pPr>
            <w:r>
              <w:rPr>
                <w:rFonts w:ascii="Times New Roman"/>
                <w:sz w:val="18"/>
              </w:rPr>
              <w:t>1,012</w:t>
            </w:r>
          </w:p>
          <w:p>
            <w:pPr>
              <w:pStyle w:val="TableParagraph"/>
              <w:spacing w:line="240" w:lineRule="auto" w:before="112"/>
              <w:ind w:left="191" w:right="0"/>
              <w:jc w:val="center"/>
              <w:rPr>
                <w:rFonts w:ascii="Times New Roman" w:hAnsi="Times New Roman" w:cs="Times New Roman" w:eastAsia="Times New Roman" w:hint="default"/>
                <w:sz w:val="18"/>
                <w:szCs w:val="18"/>
              </w:rPr>
            </w:pPr>
            <w:r>
              <w:rPr>
                <w:rFonts w:ascii="Times New Roman"/>
                <w:sz w:val="18"/>
              </w:rPr>
              <w:t>.55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-89,4</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14,08</w:t>
            </w:r>
          </w:p>
          <w:p>
            <w:pPr>
              <w:pStyle w:val="TableParagraph"/>
              <w:spacing w:line="240" w:lineRule="auto" w:before="112"/>
              <w:ind w:left="206" w:right="0"/>
              <w:jc w:val="left"/>
              <w:rPr>
                <w:rFonts w:ascii="Times New Roman" w:hAnsi="Times New Roman" w:cs="Times New Roman" w:eastAsia="Times New Roman" w:hint="default"/>
                <w:sz w:val="18"/>
                <w:szCs w:val="18"/>
              </w:rPr>
            </w:pPr>
            <w:r>
              <w:rPr>
                <w:rFonts w:ascii="Times New Roman"/>
                <w:sz w:val="18"/>
              </w:rPr>
              <w:t>7.40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-9,30</w:t>
            </w:r>
          </w:p>
          <w:p>
            <w:pPr>
              <w:pStyle w:val="TableParagraph"/>
              <w:spacing w:line="240" w:lineRule="auto" w:before="112"/>
              <w:ind w:left="12" w:right="0"/>
              <w:jc w:val="center"/>
              <w:rPr>
                <w:rFonts w:ascii="Times New Roman" w:hAnsi="Times New Roman" w:cs="Times New Roman" w:eastAsia="Times New Roman" w:hint="default"/>
                <w:sz w:val="18"/>
                <w:szCs w:val="18"/>
              </w:rPr>
            </w:pPr>
            <w:r>
              <w:rPr>
                <w:rFonts w:ascii="Times New Roman"/>
                <w:sz w:val="18"/>
              </w:rPr>
              <w:t>9,041</w:t>
            </w:r>
          </w:p>
          <w:p>
            <w:pPr>
              <w:pStyle w:val="TableParagraph"/>
              <w:spacing w:line="240" w:lineRule="auto" w:before="112"/>
              <w:ind w:left="194" w:right="0"/>
              <w:jc w:val="center"/>
              <w:rPr>
                <w:rFonts w:ascii="Times New Roman" w:hAnsi="Times New Roman" w:cs="Times New Roman" w:eastAsia="Times New Roman" w:hint="default"/>
                <w:sz w:val="18"/>
                <w:szCs w:val="18"/>
              </w:rPr>
            </w:pPr>
            <w:r>
              <w:rPr>
                <w:rFonts w:ascii="Times New Roman"/>
                <w:sz w:val="18"/>
              </w:rPr>
              <w:t>.82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6" w:right="0"/>
              <w:jc w:val="left"/>
              <w:rPr>
                <w:rFonts w:ascii="Times New Roman" w:hAnsi="Times New Roman" w:cs="Times New Roman" w:eastAsia="Times New Roman" w:hint="default"/>
                <w:sz w:val="18"/>
                <w:szCs w:val="18"/>
              </w:rPr>
            </w:pPr>
            <w:r>
              <w:rPr>
                <w:rFonts w:ascii="Times New Roman"/>
                <w:sz w:val="18"/>
              </w:rPr>
              <w:t>2,106</w:t>
            </w:r>
          </w:p>
          <w:p>
            <w:pPr>
              <w:pStyle w:val="TableParagraph"/>
              <w:spacing w:line="240" w:lineRule="auto" w:before="112"/>
              <w:ind w:left="160" w:right="0"/>
              <w:jc w:val="left"/>
              <w:rPr>
                <w:rFonts w:ascii="Times New Roman" w:hAnsi="Times New Roman" w:cs="Times New Roman" w:eastAsia="Times New Roman" w:hint="default"/>
                <w:sz w:val="18"/>
                <w:szCs w:val="18"/>
              </w:rPr>
            </w:pPr>
            <w:r>
              <w:rPr>
                <w:rFonts w:ascii="Times New Roman"/>
                <w:sz w:val="18"/>
              </w:rPr>
              <w:t>,190,</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618.0</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220,9</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09,96</w:t>
            </w:r>
          </w:p>
          <w:p>
            <w:pPr>
              <w:pStyle w:val="TableParagraph"/>
              <w:spacing w:line="240" w:lineRule="auto" w:before="112"/>
              <w:ind w:left="206" w:right="0"/>
              <w:jc w:val="left"/>
              <w:rPr>
                <w:rFonts w:ascii="Times New Roman" w:hAnsi="Times New Roman" w:cs="Times New Roman" w:eastAsia="Times New Roman" w:hint="default"/>
                <w:sz w:val="18"/>
                <w:szCs w:val="18"/>
              </w:rPr>
            </w:pPr>
            <w:r>
              <w:rPr>
                <w:rFonts w:ascii="Times New Roman"/>
                <w:sz w:val="18"/>
              </w:rPr>
              <w:t>0.04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421,2</w:t>
            </w:r>
          </w:p>
          <w:p>
            <w:pPr>
              <w:pStyle w:val="TableParagraph"/>
              <w:spacing w:line="240" w:lineRule="auto" w:before="112"/>
              <w:ind w:left="117" w:right="0"/>
              <w:jc w:val="left"/>
              <w:rPr>
                <w:rFonts w:ascii="Times New Roman" w:hAnsi="Times New Roman" w:cs="Times New Roman" w:eastAsia="Times New Roman" w:hint="default"/>
                <w:sz w:val="18"/>
                <w:szCs w:val="18"/>
              </w:rPr>
            </w:pPr>
            <w:r>
              <w:rPr>
                <w:rFonts w:ascii="Times New Roman"/>
                <w:sz w:val="18"/>
              </w:rPr>
              <w:t>13.38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12,91</w:t>
            </w:r>
          </w:p>
          <w:p>
            <w:pPr>
              <w:pStyle w:val="TableParagraph"/>
              <w:spacing w:line="240" w:lineRule="auto" w:before="112"/>
              <w:ind w:left="10" w:right="0"/>
              <w:jc w:val="center"/>
              <w:rPr>
                <w:rFonts w:ascii="Times New Roman" w:hAnsi="Times New Roman" w:cs="Times New Roman" w:eastAsia="Times New Roman" w:hint="default"/>
                <w:sz w:val="18"/>
                <w:szCs w:val="18"/>
              </w:rPr>
            </w:pPr>
            <w:r>
              <w:rPr>
                <w:rFonts w:ascii="Times New Roman"/>
                <w:sz w:val="18"/>
              </w:rPr>
              <w:t>8,864</w:t>
            </w:r>
          </w:p>
          <w:p>
            <w:pPr>
              <w:pStyle w:val="TableParagraph"/>
              <w:spacing w:line="240" w:lineRule="auto" w:before="112"/>
              <w:ind w:left="191" w:right="0"/>
              <w:jc w:val="center"/>
              <w:rPr>
                <w:rFonts w:ascii="Times New Roman" w:hAnsi="Times New Roman" w:cs="Times New Roman" w:eastAsia="Times New Roman" w:hint="default"/>
                <w:sz w:val="18"/>
                <w:szCs w:val="18"/>
              </w:rPr>
            </w:pPr>
            <w:r>
              <w:rPr>
                <w:rFonts w:ascii="Times New Roman"/>
                <w:sz w:val="18"/>
              </w:rPr>
              <w:t>.06</w:t>
            </w:r>
          </w:p>
        </w:tc>
      </w:tr>
      <w:tr>
        <w:trPr>
          <w:trHeight w:val="1367"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103" w:right="160"/>
              <w:jc w:val="both"/>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pacing w:val="1"/>
                <w:sz w:val="18"/>
                <w:szCs w:val="18"/>
              </w:rPr>
              <w:t> </w:t>
            </w:r>
            <w:r>
              <w:rPr>
                <w:rFonts w:ascii="宋体" w:hAnsi="宋体" w:cs="宋体" w:eastAsia="宋体" w:hint="default"/>
                <w:sz w:val="18"/>
                <w:szCs w:val="18"/>
              </w:rPr>
              <w:t>收益</w:t>
            </w:r>
            <w:r>
              <w:rPr>
                <w:rFonts w:ascii="宋体" w:hAnsi="宋体" w:cs="宋体" w:eastAsia="宋体" w:hint="default"/>
                <w:spacing w:val="1"/>
                <w:sz w:val="18"/>
                <w:szCs w:val="18"/>
              </w:rPr>
              <w:t> </w:t>
            </w:r>
            <w:r>
              <w:rPr>
                <w:rFonts w:ascii="宋体" w:hAnsi="宋体" w:cs="宋体" w:eastAsia="宋体" w:hint="default"/>
                <w:sz w:val="18"/>
                <w:szCs w:val="18"/>
              </w:rPr>
              <w:t>总额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-3,44</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0,218</w:t>
            </w:r>
          </w:p>
          <w:p>
            <w:pPr>
              <w:pStyle w:val="TableParagraph"/>
              <w:spacing w:line="240" w:lineRule="auto" w:before="113"/>
              <w:ind w:left="193" w:right="0"/>
              <w:jc w:val="center"/>
              <w:rPr>
                <w:rFonts w:ascii="Times New Roman" w:hAnsi="Times New Roman" w:cs="Times New Roman" w:eastAsia="Times New Roman" w:hint="default"/>
                <w:sz w:val="18"/>
                <w:szCs w:val="18"/>
              </w:rPr>
            </w:pPr>
            <w:r>
              <w:rPr>
                <w:rFonts w:ascii="Times New Roman"/>
                <w:sz w:val="18"/>
              </w:rPr>
              <w:t>.88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-48,1</w:t>
            </w:r>
          </w:p>
          <w:p>
            <w:pPr>
              <w:pStyle w:val="TableParagraph"/>
              <w:spacing w:line="240" w:lineRule="auto" w:before="111"/>
              <w:ind w:left="117" w:right="0"/>
              <w:jc w:val="left"/>
              <w:rPr>
                <w:rFonts w:ascii="Times New Roman" w:hAnsi="Times New Roman" w:cs="Times New Roman" w:eastAsia="Times New Roman" w:hint="default"/>
                <w:sz w:val="18"/>
                <w:szCs w:val="18"/>
              </w:rPr>
            </w:pPr>
            <w:r>
              <w:rPr>
                <w:rFonts w:ascii="Times New Roman"/>
                <w:sz w:val="18"/>
              </w:rPr>
              <w:t>28,35</w:t>
            </w:r>
          </w:p>
          <w:p>
            <w:pPr>
              <w:pStyle w:val="TableParagraph"/>
              <w:spacing w:line="240" w:lineRule="auto" w:before="113"/>
              <w:ind w:left="207" w:right="0"/>
              <w:jc w:val="left"/>
              <w:rPr>
                <w:rFonts w:ascii="Times New Roman" w:hAnsi="Times New Roman" w:cs="Times New Roman" w:eastAsia="Times New Roman" w:hint="default"/>
                <w:sz w:val="18"/>
                <w:szCs w:val="18"/>
              </w:rPr>
            </w:pPr>
            <w:r>
              <w:rPr>
                <w:rFonts w:ascii="Times New Roman"/>
                <w:sz w:val="18"/>
              </w:rPr>
              <w:t>0.20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-5,93</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0,952</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.61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24,66</w:t>
            </w:r>
          </w:p>
          <w:p>
            <w:pPr>
              <w:pStyle w:val="TableParagraph"/>
              <w:spacing w:line="240" w:lineRule="auto" w:before="111"/>
              <w:ind w:left="11" w:right="0"/>
              <w:jc w:val="center"/>
              <w:rPr>
                <w:rFonts w:ascii="Times New Roman" w:hAnsi="Times New Roman" w:cs="Times New Roman" w:eastAsia="Times New Roman" w:hint="default"/>
                <w:sz w:val="18"/>
                <w:szCs w:val="18"/>
              </w:rPr>
            </w:pPr>
            <w:r>
              <w:rPr>
                <w:rFonts w:ascii="Times New Roman"/>
                <w:sz w:val="18"/>
              </w:rPr>
              <w:t>1,599</w:t>
            </w:r>
          </w:p>
          <w:p>
            <w:pPr>
              <w:pStyle w:val="TableParagraph"/>
              <w:spacing w:line="240" w:lineRule="auto" w:before="113"/>
              <w:ind w:left="193" w:right="0"/>
              <w:jc w:val="center"/>
              <w:rPr>
                <w:rFonts w:ascii="Times New Roman" w:hAnsi="Times New Roman" w:cs="Times New Roman" w:eastAsia="Times New Roman" w:hint="default"/>
                <w:sz w:val="18"/>
                <w:szCs w:val="18"/>
              </w:rPr>
            </w:pPr>
            <w:r>
              <w:rPr>
                <w:rFonts w:ascii="Times New Roman"/>
                <w:sz w:val="18"/>
              </w:rPr>
              <w:t>.21</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-38,2</w:t>
            </w:r>
          </w:p>
          <w:p>
            <w:pPr>
              <w:pStyle w:val="TableParagraph"/>
              <w:spacing w:line="240" w:lineRule="auto" w:before="111"/>
              <w:ind w:left="176" w:right="0"/>
              <w:jc w:val="left"/>
              <w:rPr>
                <w:rFonts w:ascii="Times New Roman" w:hAnsi="Times New Roman" w:cs="Times New Roman" w:eastAsia="Times New Roman" w:hint="default"/>
                <w:sz w:val="18"/>
                <w:szCs w:val="18"/>
              </w:rPr>
            </w:pPr>
            <w:r>
              <w:rPr>
                <w:rFonts w:ascii="Times New Roman"/>
                <w:sz w:val="18"/>
              </w:rPr>
              <w:t>12,5</w:t>
            </w:r>
          </w:p>
          <w:p>
            <w:pPr>
              <w:pStyle w:val="TableParagraph"/>
              <w:spacing w:line="240" w:lineRule="auto" w:before="112"/>
              <w:ind w:left="176" w:right="0"/>
              <w:jc w:val="left"/>
              <w:rPr>
                <w:rFonts w:ascii="Times New Roman" w:hAnsi="Times New Roman" w:cs="Times New Roman" w:eastAsia="Times New Roman" w:hint="default"/>
                <w:sz w:val="18"/>
                <w:szCs w:val="18"/>
              </w:rPr>
            </w:pPr>
            <w:r>
              <w:rPr>
                <w:rFonts w:ascii="Times New Roman"/>
                <w:sz w:val="18"/>
              </w:rPr>
              <w:t>06.0</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9,419</w:t>
            </w:r>
          </w:p>
          <w:p>
            <w:pPr>
              <w:pStyle w:val="TableParagraph"/>
              <w:spacing w:line="240" w:lineRule="auto" w:before="113"/>
              <w:ind w:left="200" w:right="0"/>
              <w:jc w:val="center"/>
              <w:rPr>
                <w:rFonts w:ascii="Times New Roman" w:hAnsi="Times New Roman" w:cs="Times New Roman" w:eastAsia="Times New Roman" w:hint="default"/>
                <w:sz w:val="18"/>
                <w:szCs w:val="18"/>
              </w:rPr>
            </w:pPr>
            <w:r>
              <w:rPr>
                <w:rFonts w:ascii="Times New Roman"/>
                <w:sz w:val="18"/>
              </w:rPr>
              <w:t>.11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18,66</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1,012</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.55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-89,4</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14,08</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7.40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-9,30</w:t>
            </w:r>
          </w:p>
          <w:p>
            <w:pPr>
              <w:pStyle w:val="TableParagraph"/>
              <w:spacing w:line="240" w:lineRule="auto" w:before="111"/>
              <w:ind w:left="12" w:right="0"/>
              <w:jc w:val="center"/>
              <w:rPr>
                <w:rFonts w:ascii="Times New Roman" w:hAnsi="Times New Roman" w:cs="Times New Roman" w:eastAsia="Times New Roman" w:hint="default"/>
                <w:sz w:val="18"/>
                <w:szCs w:val="18"/>
              </w:rPr>
            </w:pPr>
            <w:r>
              <w:rPr>
                <w:rFonts w:ascii="Times New Roman"/>
                <w:sz w:val="18"/>
              </w:rPr>
              <w:t>9,041</w:t>
            </w:r>
          </w:p>
          <w:p>
            <w:pPr>
              <w:pStyle w:val="TableParagraph"/>
              <w:spacing w:line="240" w:lineRule="auto" w:before="113"/>
              <w:ind w:left="194" w:right="0"/>
              <w:jc w:val="center"/>
              <w:rPr>
                <w:rFonts w:ascii="Times New Roman" w:hAnsi="Times New Roman" w:cs="Times New Roman" w:eastAsia="Times New Roman" w:hint="default"/>
                <w:sz w:val="18"/>
                <w:szCs w:val="18"/>
              </w:rPr>
            </w:pPr>
            <w:r>
              <w:rPr>
                <w:rFonts w:ascii="Times New Roman"/>
                <w:sz w:val="18"/>
              </w:rPr>
              <w:t>.82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 w:right="0"/>
              <w:jc w:val="left"/>
              <w:rPr>
                <w:rFonts w:ascii="Times New Roman" w:hAnsi="Times New Roman" w:cs="Times New Roman" w:eastAsia="Times New Roman" w:hint="default"/>
                <w:sz w:val="18"/>
                <w:szCs w:val="18"/>
              </w:rPr>
            </w:pPr>
            <w:r>
              <w:rPr>
                <w:rFonts w:ascii="Times New Roman"/>
                <w:sz w:val="18"/>
              </w:rPr>
              <w:t>2,106</w:t>
            </w:r>
          </w:p>
          <w:p>
            <w:pPr>
              <w:pStyle w:val="TableParagraph"/>
              <w:spacing w:line="240" w:lineRule="auto" w:before="111"/>
              <w:ind w:left="160" w:right="0"/>
              <w:jc w:val="left"/>
              <w:rPr>
                <w:rFonts w:ascii="Times New Roman" w:hAnsi="Times New Roman" w:cs="Times New Roman" w:eastAsia="Times New Roman" w:hint="default"/>
                <w:sz w:val="18"/>
                <w:szCs w:val="18"/>
              </w:rPr>
            </w:pPr>
            <w:r>
              <w:rPr>
                <w:rFonts w:ascii="Times New Roman"/>
                <w:sz w:val="18"/>
              </w:rPr>
              <w:t>,190,</w:t>
            </w:r>
          </w:p>
          <w:p>
            <w:pPr>
              <w:pStyle w:val="TableParagraph"/>
              <w:spacing w:line="240" w:lineRule="auto" w:before="112"/>
              <w:ind w:left="116" w:right="0"/>
              <w:jc w:val="left"/>
              <w:rPr>
                <w:rFonts w:ascii="Times New Roman" w:hAnsi="Times New Roman" w:cs="Times New Roman" w:eastAsia="Times New Roman" w:hint="default"/>
                <w:sz w:val="18"/>
                <w:szCs w:val="18"/>
              </w:rPr>
            </w:pPr>
            <w:r>
              <w:rPr>
                <w:rFonts w:ascii="Times New Roman"/>
                <w:sz w:val="18"/>
              </w:rPr>
              <w:t>618.0</w:t>
            </w:r>
          </w:p>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220,9</w:t>
            </w:r>
          </w:p>
          <w:p>
            <w:pPr>
              <w:pStyle w:val="TableParagraph"/>
              <w:spacing w:line="240" w:lineRule="auto" w:before="111"/>
              <w:ind w:left="116" w:right="0"/>
              <w:jc w:val="left"/>
              <w:rPr>
                <w:rFonts w:ascii="Times New Roman" w:hAnsi="Times New Roman" w:cs="Times New Roman" w:eastAsia="Times New Roman" w:hint="default"/>
                <w:sz w:val="18"/>
                <w:szCs w:val="18"/>
              </w:rPr>
            </w:pPr>
            <w:r>
              <w:rPr>
                <w:rFonts w:ascii="Times New Roman"/>
                <w:sz w:val="18"/>
              </w:rPr>
              <w:t>09,96</w:t>
            </w:r>
          </w:p>
          <w:p>
            <w:pPr>
              <w:pStyle w:val="TableParagraph"/>
              <w:spacing w:line="240" w:lineRule="auto" w:before="113"/>
              <w:ind w:left="206" w:right="0"/>
              <w:jc w:val="left"/>
              <w:rPr>
                <w:rFonts w:ascii="Times New Roman" w:hAnsi="Times New Roman" w:cs="Times New Roman" w:eastAsia="Times New Roman" w:hint="default"/>
                <w:sz w:val="18"/>
                <w:szCs w:val="18"/>
              </w:rPr>
            </w:pPr>
            <w:r>
              <w:rPr>
                <w:rFonts w:ascii="Times New Roman"/>
                <w:sz w:val="18"/>
              </w:rPr>
              <w:t>0.04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421,2</w:t>
            </w:r>
          </w:p>
          <w:p>
            <w:pPr>
              <w:pStyle w:val="TableParagraph"/>
              <w:spacing w:line="240" w:lineRule="auto" w:before="112"/>
              <w:ind w:left="117" w:right="0"/>
              <w:jc w:val="left"/>
              <w:rPr>
                <w:rFonts w:ascii="Times New Roman" w:hAnsi="Times New Roman" w:cs="Times New Roman" w:eastAsia="Times New Roman" w:hint="default"/>
                <w:sz w:val="18"/>
                <w:szCs w:val="18"/>
              </w:rPr>
            </w:pPr>
            <w:r>
              <w:rPr>
                <w:rFonts w:ascii="Times New Roman"/>
                <w:sz w:val="18"/>
              </w:rPr>
              <w:t>13.38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12,91</w:t>
            </w:r>
          </w:p>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8,864</w:t>
            </w:r>
          </w:p>
          <w:p>
            <w:pPr>
              <w:pStyle w:val="TableParagraph"/>
              <w:spacing w:line="240" w:lineRule="auto" w:before="113"/>
              <w:ind w:left="191" w:right="0"/>
              <w:jc w:val="center"/>
              <w:rPr>
                <w:rFonts w:ascii="Times New Roman" w:hAnsi="Times New Roman" w:cs="Times New Roman" w:eastAsia="Times New Roman" w:hint="default"/>
                <w:sz w:val="18"/>
                <w:szCs w:val="18"/>
              </w:rPr>
            </w:pPr>
            <w:r>
              <w:rPr>
                <w:rFonts w:ascii="Times New Roman"/>
                <w:sz w:val="18"/>
              </w:rPr>
              <w:t>.06</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3）不重要的合营企业和联营企业的汇总财务信息" w:id="350"/>
      <w:bookmarkEnd w:id="350"/>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948"/>
        <w:jc w:val="right"/>
      </w:pPr>
      <w:r>
        <w:rPr/>
        <w:t>单位：</w:t>
      </w:r>
      <w:r>
        <w:rPr>
          <w:spacing w:val="4"/>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324"/>
        <w:gridCol w:w="3059"/>
        <w:gridCol w:w="3186"/>
      </w:tblGrid>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8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Times New Roman" w:hAnsi="Times New Roman" w:cs="Times New Roman" w:eastAsia="Times New Roman" w:hint="default"/>
                <w:sz w:val="18"/>
                <w:szCs w:val="18"/>
              </w:rPr>
            </w:pPr>
            <w:r>
              <w:rPr>
                <w:rFonts w:ascii="Times New Roman"/>
                <w:sz w:val="18"/>
              </w:rPr>
              <w:t>56,535,173.52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-109,410.77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sz w:val="18"/>
              </w:rPr>
              <w:t>-109,410.77</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324"/>
        <w:gridCol w:w="3059"/>
        <w:gridCol w:w="3186"/>
      </w:tblGrid>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5"/>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3"/>
        <w:ind w:right="1949"/>
        <w:jc w:val="left"/>
        <w:rPr>
          <w:b w:val="0"/>
          <w:bCs w:val="0"/>
        </w:rPr>
      </w:pPr>
      <w:bookmarkStart w:name="4、重要的共同经营" w:id="351"/>
      <w:bookmarkEnd w:id="35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3"/>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1597"/>
        <w:gridCol w:w="1594"/>
        <w:gridCol w:w="1595"/>
        <w:gridCol w:w="1594"/>
        <w:gridCol w:w="1594"/>
        <w:gridCol w:w="1593"/>
      </w:tblGrid>
      <w:tr>
        <w:trPr>
          <w:trHeight w:val="409"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4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9"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7" w:lineRule="auto" w:before="55"/>
        <w:ind w:left="118" w:right="1949"/>
        <w:jc w:val="left"/>
      </w:pPr>
      <w:r>
        <w:rPr/>
        <w:t>在共同经营中的持股比例或享有的份额不同于表决权比例的说明：</w:t>
      </w:r>
      <w:r>
        <w:rPr>
          <w:spacing w:val="-62"/>
        </w:rPr>
        <w:t> </w:t>
      </w:r>
      <w:r>
        <w:rPr/>
        <w:t>共同经营为单独主体的，分类为共同经营的依据：</w:t>
      </w:r>
    </w:p>
    <w:p>
      <w:pPr>
        <w:pStyle w:val="BodyText"/>
        <w:spacing w:line="240" w:lineRule="auto" w:before="28"/>
        <w:ind w:left="118" w:right="1949"/>
        <w:jc w:val="left"/>
      </w:pPr>
      <w:r>
        <w:rPr/>
        <w:t>其他说明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5、在未纳入合并财务报表范围的结构化主体中的权益" w:id="352"/>
      <w:bookmarkEnd w:id="35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7"/>
          <w:szCs w:val="27"/>
        </w:rPr>
      </w:pPr>
    </w:p>
    <w:p>
      <w:pPr>
        <w:pStyle w:val="BodyText"/>
        <w:spacing w:line="364" w:lineRule="auto"/>
        <w:ind w:left="118" w:right="5807"/>
        <w:jc w:val="left"/>
      </w:pPr>
      <w:r>
        <w:rPr/>
        <w:t>未纳入合并财务报表范围的结构化主体的相关说明：</w:t>
      </w:r>
      <w:r>
        <w:rPr>
          <w:spacing w:val="-68"/>
        </w:rPr>
        <w:t> </w:t>
      </w:r>
      <w:r>
        <w:rPr/>
        <w:t>无</w:t>
      </w:r>
    </w:p>
    <w:p>
      <w:pPr>
        <w:spacing w:line="240" w:lineRule="auto" w:before="4"/>
        <w:rPr>
          <w:rFonts w:ascii="宋体" w:hAnsi="宋体" w:cs="宋体" w:eastAsia="宋体" w:hint="default"/>
          <w:sz w:val="20"/>
          <w:szCs w:val="20"/>
        </w:rPr>
      </w:pPr>
    </w:p>
    <w:p>
      <w:pPr>
        <w:pStyle w:val="Heading6"/>
        <w:spacing w:line="240" w:lineRule="auto"/>
        <w:ind w:right="1949"/>
        <w:jc w:val="left"/>
        <w:rPr>
          <w:b w:val="0"/>
          <w:bCs w:val="0"/>
        </w:rPr>
      </w:pPr>
      <w:bookmarkStart w:name="6、其他" w:id="353"/>
      <w:bookmarkEnd w:id="353"/>
      <w:r>
        <w:rPr>
          <w:b w:val="0"/>
          <w:bCs w:val="0"/>
        </w:rPr>
      </w:r>
      <w:r>
        <w:rPr>
          <w:rFonts w:ascii="Times New Roman" w:hAnsi="Times New Roman" w:cs="Times New Roman" w:eastAsia="Times New Roman" w:hint="default"/>
        </w:rPr>
        <w:t>6</w:t>
      </w:r>
      <w:r>
        <w:rPr/>
        <w:t>、其他</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18" w:right="1949"/>
        <w:jc w:val="left"/>
        <w:rPr>
          <w:b w:val="0"/>
          <w:bCs w:val="0"/>
        </w:rPr>
      </w:pPr>
      <w:bookmarkStart w:name="十、与金融工具相关的风险" w:id="354"/>
      <w:bookmarkEnd w:id="354"/>
      <w:r>
        <w:rPr>
          <w:b w:val="0"/>
          <w:bCs w:val="0"/>
        </w:rPr>
      </w:r>
      <w:r>
        <w:rPr/>
        <w:t>十、与金融工具相关的风险</w:t>
      </w:r>
      <w:r>
        <w:rPr>
          <w:b w:val="0"/>
          <w:bCs w:val="0"/>
        </w:rPr>
      </w:r>
    </w:p>
    <w:p>
      <w:pPr>
        <w:spacing w:line="240" w:lineRule="auto" w:before="3"/>
        <w:rPr>
          <w:rFonts w:ascii="宋体" w:hAnsi="宋体" w:cs="宋体" w:eastAsia="宋体" w:hint="default"/>
          <w:b/>
          <w:bCs/>
          <w:sz w:val="25"/>
          <w:szCs w:val="25"/>
        </w:rPr>
      </w:pPr>
    </w:p>
    <w:p>
      <w:pPr>
        <w:pStyle w:val="Heading7"/>
        <w:spacing w:line="278" w:lineRule="auto"/>
        <w:ind w:left="118" w:right="1644"/>
        <w:jc w:val="left"/>
      </w:pPr>
      <w:r>
        <w:rPr>
          <w:spacing w:val="2"/>
        </w:rPr>
        <w:t>本公司在经营过程中面临各种金融风险：信用风险、市场风险和流动性风险。公司董事会</w:t>
      </w:r>
      <w:r>
        <w:rPr>
          <w:spacing w:val="-85"/>
        </w:rPr>
        <w:t> </w:t>
      </w:r>
      <w:r>
        <w:rPr>
          <w:spacing w:val="-85"/>
        </w:rPr>
      </w:r>
      <w:r>
        <w:rPr>
          <w:spacing w:val="2"/>
        </w:rPr>
        <w:t>全面负责风险管理目标和政策的确定，并对风险管理目标和政策承担最终责任，但是董事</w:t>
      </w:r>
      <w:r>
        <w:rPr>
          <w:spacing w:val="-85"/>
        </w:rPr>
        <w:t> </w:t>
      </w:r>
      <w:r>
        <w:rPr>
          <w:spacing w:val="-85"/>
        </w:rPr>
      </w:r>
      <w:r>
        <w:rPr>
          <w:spacing w:val="2"/>
        </w:rPr>
        <w:t>会已授权本公司管理层设计和实施能确保风险管理目标和政策得以有效执行的程序。董事</w:t>
      </w:r>
      <w:r>
        <w:rPr>
          <w:spacing w:val="-85"/>
        </w:rPr>
        <w:t> </w:t>
      </w:r>
      <w:r>
        <w:rPr>
          <w:spacing w:val="-85"/>
        </w:rPr>
      </w:r>
      <w:r>
        <w:rPr>
          <w:spacing w:val="2"/>
        </w:rPr>
        <w:t>会通过管理层递交的月度报告来审查已执行程序的有效性以及风险管理目标和政策的合理</w:t>
      </w:r>
      <w:r>
        <w:rPr>
          <w:spacing w:val="-85"/>
        </w:rPr>
        <w:t> </w:t>
      </w:r>
      <w:r>
        <w:rPr>
          <w:spacing w:val="-85"/>
        </w:rPr>
      </w:r>
      <w:r>
        <w:rPr>
          <w:spacing w:val="2"/>
        </w:rPr>
        <w:t>性。本公司的内部审计师也会审计风险管理的政策和程序，并且将有关发现汇报给审计委</w:t>
      </w:r>
      <w:r>
        <w:rPr>
          <w:spacing w:val="-85"/>
        </w:rPr>
        <w:t> </w:t>
      </w:r>
      <w:r>
        <w:rPr>
          <w:spacing w:val="-85"/>
        </w:rPr>
      </w:r>
      <w:r>
        <w:rPr/>
        <w:t>员会。</w:t>
      </w:r>
      <w:r>
        <w:rPr>
          <w:spacing w:val="-102"/>
        </w:rPr>
        <w:t> </w:t>
      </w:r>
      <w:r>
        <w:rPr>
          <w:spacing w:val="-102"/>
        </w:rPr>
      </w:r>
      <w:r>
        <w:rPr>
          <w:spacing w:val="2"/>
        </w:rPr>
        <w:t>本公司风险管理的总体目标是在不过度影响公司竞争力和应变力的情况下，制定尽可能降</w:t>
      </w:r>
      <w:r>
        <w:rPr>
          <w:spacing w:val="-85"/>
        </w:rPr>
        <w:t> </w:t>
      </w:r>
      <w:r>
        <w:rPr>
          <w:spacing w:val="-85"/>
        </w:rPr>
      </w:r>
      <w:r>
        <w:rPr/>
        <w:t>低风险的风险管理政策。</w:t>
      </w:r>
    </w:p>
    <w:p>
      <w:pPr>
        <w:pStyle w:val="Heading7"/>
        <w:spacing w:line="276" w:lineRule="auto" w:before="10"/>
        <w:ind w:left="118" w:right="1687"/>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rPr>
        <w:t>信用风险</w:t>
      </w:r>
      <w:r>
        <w:rPr>
          <w:rFonts w:ascii="宋体" w:hAnsi="宋体" w:cs="宋体" w:eastAsia="宋体" w:hint="default"/>
          <w:b/>
          <w:bCs/>
          <w:spacing w:val="-102"/>
        </w:rPr>
        <w:t> </w:t>
      </w:r>
      <w:r>
        <w:rPr>
          <w:rFonts w:ascii="宋体" w:hAnsi="宋体" w:cs="宋体" w:eastAsia="宋体" w:hint="default"/>
          <w:b/>
          <w:bCs/>
          <w:spacing w:val="-102"/>
        </w:rPr>
      </w:r>
      <w:r>
        <w:rPr>
          <w:spacing w:val="2"/>
        </w:rPr>
        <w:t>信用风险是指金融工具的一方不履行义务，造成另一方发生财务损失的风险。本公司主要</w:t>
      </w:r>
      <w:r>
        <w:rPr>
          <w:spacing w:val="-85"/>
        </w:rPr>
        <w:t> </w:t>
      </w:r>
      <w:r>
        <w:rPr>
          <w:spacing w:val="-85"/>
        </w:rPr>
      </w:r>
      <w:r>
        <w:rPr>
          <w:spacing w:val="2"/>
        </w:rPr>
        <w:t>面临赊销导致的客户信用风险。在签订新合同之前，本公司会对新客户的信用风险进行评</w:t>
      </w:r>
      <w:r>
        <w:rPr>
          <w:spacing w:val="-85"/>
        </w:rPr>
        <w:t> </w:t>
      </w:r>
      <w:r>
        <w:rPr>
          <w:spacing w:val="-85"/>
        </w:rPr>
      </w:r>
      <w:r>
        <w:rPr>
          <w:spacing w:val="2"/>
        </w:rPr>
        <w:t>估，包括外部信用评级和在某些情况下的银行资信证明（当此信息可获取时）。公司对每</w:t>
      </w:r>
      <w:r>
        <w:rPr>
          <w:spacing w:val="-85"/>
        </w:rPr>
        <w:t> </w:t>
      </w:r>
      <w:r>
        <w:rPr>
          <w:spacing w:val="-85"/>
        </w:rPr>
      </w:r>
      <w:r>
        <w:rPr/>
        <w:t>一客户均设置了赊销限额，该限额为无需获得额外批准的最大额度。</w:t>
      </w:r>
      <w:r>
        <w:rPr>
          <w:spacing w:val="-76"/>
        </w:rPr>
        <w:t> </w:t>
      </w:r>
      <w:r>
        <w:rPr>
          <w:spacing w:val="-76"/>
        </w:rPr>
      </w:r>
      <w:r>
        <w:rPr>
          <w:spacing w:val="2"/>
        </w:rPr>
        <w:t>公司通过对已有客户信用评级的季度监控以及应收账款账龄分析的月度审核来确保公司的</w:t>
      </w:r>
      <w:r>
        <w:rPr>
          <w:spacing w:val="-85"/>
        </w:rPr>
        <w:t> </w:t>
      </w:r>
      <w:r>
        <w:rPr>
          <w:spacing w:val="-85"/>
        </w:rPr>
      </w:r>
      <w:r>
        <w:rPr/>
        <w:t>整体信用风险在可控的范围内。在监控客户的信用风险时，按照客户的信用特征对其分组。</w:t>
      </w:r>
      <w:r>
        <w:rPr>
          <w:spacing w:val="-100"/>
        </w:rPr>
        <w:t> </w:t>
      </w:r>
      <w:r>
        <w:rPr>
          <w:spacing w:val="-100"/>
        </w:rPr>
      </w:r>
      <w:r>
        <w:rPr>
          <w:spacing w:val="2"/>
        </w:rPr>
        <w:t>被评为“高风险”级别的客户会放在受限制客户名单里，并且只有在额外批准的前提下，</w:t>
      </w:r>
      <w:r>
        <w:rPr>
          <w:spacing w:val="-79"/>
        </w:rPr>
        <w:t> </w:t>
      </w:r>
      <w:r>
        <w:rPr>
          <w:spacing w:val="-79"/>
        </w:rPr>
      </w:r>
      <w:r>
        <w:rPr/>
        <w:t>公司才可在未来期间内对其赊销，否则必须要求其提前支付相应款项。</w:t>
      </w:r>
    </w:p>
    <w:p>
      <w:pPr>
        <w:pStyle w:val="Heading7"/>
        <w:spacing w:line="271" w:lineRule="auto" w:before="13"/>
        <w:ind w:left="118" w:right="1644"/>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市场风险</w:t>
      </w:r>
      <w:r>
        <w:rPr>
          <w:rFonts w:ascii="宋体" w:hAnsi="宋体" w:cs="宋体" w:eastAsia="宋体" w:hint="default"/>
          <w:b/>
          <w:bCs/>
          <w:spacing w:val="-102"/>
        </w:rPr>
        <w:t> </w:t>
      </w:r>
      <w:r>
        <w:rPr>
          <w:rFonts w:ascii="宋体" w:hAnsi="宋体" w:cs="宋体" w:eastAsia="宋体" w:hint="default"/>
          <w:b/>
          <w:bCs/>
          <w:spacing w:val="-102"/>
        </w:rPr>
      </w:r>
      <w:r>
        <w:rPr>
          <w:spacing w:val="2"/>
        </w:rPr>
        <w:t>金融工具的市场风险，是指金融工具的公允价值或未来现金流量因市场价格变动而发生波</w:t>
      </w:r>
      <w:r>
        <w:rPr>
          <w:spacing w:val="-85"/>
        </w:rPr>
        <w:t> </w:t>
      </w:r>
      <w:r>
        <w:rPr>
          <w:spacing w:val="-85"/>
        </w:rPr>
      </w:r>
      <w:r>
        <w:rPr/>
        <w:t>动的风险，包括利率风险、外汇风险和其他价格风险。</w:t>
      </w:r>
    </w:p>
    <w:p>
      <w:pPr>
        <w:pStyle w:val="Heading7"/>
        <w:spacing w:line="240" w:lineRule="auto" w:before="17"/>
        <w:ind w:left="118" w:right="1949"/>
        <w:jc w:val="left"/>
      </w:pPr>
      <w:r>
        <w:rPr/>
        <w:t>（</w:t>
      </w:r>
      <w:r>
        <w:rPr>
          <w:rFonts w:ascii="宋体" w:hAnsi="宋体" w:cs="宋体" w:eastAsia="宋体" w:hint="default"/>
        </w:rPr>
        <w:t>1</w:t>
      </w:r>
      <w:r>
        <w:rPr/>
        <w:t>）利率风险</w:t>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7"/>
        <w:spacing w:line="278" w:lineRule="auto"/>
        <w:ind w:left="118" w:right="1687"/>
        <w:jc w:val="left"/>
      </w:pPr>
      <w:r>
        <w:rPr>
          <w:spacing w:val="2"/>
        </w:rPr>
        <w:t>利率风险，是指金融工具的公允价值或未来现金流量因市场利率变动而发生波动的风险。</w:t>
      </w:r>
      <w:r>
        <w:rPr>
          <w:spacing w:val="-85"/>
        </w:rPr>
        <w:t> </w:t>
      </w:r>
      <w:r>
        <w:rPr>
          <w:spacing w:val="-85"/>
        </w:rPr>
      </w:r>
      <w:r>
        <w:rPr/>
        <w:t>本公司面临的利率风险主要来源于银行借款。公司通过建立良好的银企关系，对授信额度、</w:t>
      </w:r>
      <w:r>
        <w:rPr>
          <w:spacing w:val="-100"/>
        </w:rPr>
        <w:t> </w:t>
      </w:r>
      <w:r>
        <w:rPr>
          <w:spacing w:val="-100"/>
        </w:rPr>
      </w:r>
      <w:r>
        <w:rPr>
          <w:spacing w:val="2"/>
        </w:rPr>
        <w:t>授信品种以及授信期限进行合理的设计，保障银行授信额度充足，满足公司各类短期融资</w:t>
      </w:r>
      <w:r>
        <w:rPr>
          <w:spacing w:val="-85"/>
        </w:rPr>
        <w:t> </w:t>
      </w:r>
      <w:r>
        <w:rPr>
          <w:spacing w:val="-85"/>
        </w:rPr>
      </w:r>
      <w:r>
        <w:rPr/>
        <w:t>需求。并且通过缩短单笔借款的期限，特别约定提前还款条款，合理降低利率波动风险。</w:t>
      </w:r>
    </w:p>
    <w:p>
      <w:pPr>
        <w:pStyle w:val="Heading7"/>
        <w:spacing w:line="278" w:lineRule="auto" w:before="11"/>
        <w:ind w:left="118" w:right="1644"/>
        <w:jc w:val="left"/>
      </w:pPr>
      <w:r>
        <w:rPr/>
        <w:t>（</w:t>
      </w:r>
      <w:r>
        <w:rPr>
          <w:rFonts w:ascii="宋体" w:hAnsi="宋体" w:cs="宋体" w:eastAsia="宋体" w:hint="default"/>
        </w:rPr>
        <w:t>2</w:t>
      </w:r>
      <w:r>
        <w:rPr/>
        <w:t>）外汇风险</w:t>
      </w:r>
      <w:r>
        <w:rPr>
          <w:spacing w:val="-100"/>
        </w:rPr>
        <w:t> </w:t>
      </w:r>
      <w:r>
        <w:rPr>
          <w:spacing w:val="2"/>
        </w:rPr>
        <w:t>外汇风险，是指金融工具的公允价值或未来现金流量因外汇汇率变动而发生波动的风险。</w:t>
      </w:r>
      <w:r>
        <w:rPr>
          <w:spacing w:val="-85"/>
        </w:rPr>
        <w:t> </w:t>
      </w:r>
      <w:r>
        <w:rPr>
          <w:spacing w:val="-85"/>
        </w:rPr>
      </w:r>
      <w:r>
        <w:rPr/>
        <w:t>本公司尽可能将外币收入与外币支出相匹配以降低外汇风险。</w:t>
      </w:r>
      <w:r>
        <w:rPr>
          <w:spacing w:val="-79"/>
        </w:rPr>
        <w:t> </w:t>
      </w:r>
      <w:r>
        <w:rPr>
          <w:spacing w:val="-79"/>
        </w:rPr>
      </w:r>
      <w:r>
        <w:rPr>
          <w:spacing w:val="2"/>
        </w:rPr>
        <w:t>本公司面临的外汇风险主要来源于以美元计价的金融资产和金融负债，外币金融资产和外</w:t>
      </w:r>
      <w:r>
        <w:rPr>
          <w:spacing w:val="-85"/>
        </w:rPr>
        <w:t> </w:t>
      </w:r>
      <w:r>
        <w:rPr>
          <w:spacing w:val="-85"/>
        </w:rPr>
      </w:r>
      <w:r>
        <w:rPr/>
        <w:t>币金融负债折算成人民币的金额列示如下：</w:t>
      </w:r>
    </w:p>
    <w:p>
      <w:pPr>
        <w:spacing w:after="0" w:line="278" w:lineRule="auto"/>
        <w:jc w:val="left"/>
        <w:sectPr>
          <w:pgSz w:w="11910" w:h="16840"/>
          <w:pgMar w:header="765" w:footer="1019" w:top="960" w:bottom="1200" w:left="16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15" w:type="dxa"/>
        <w:tblLayout w:type="fixed"/>
        <w:tblCellMar>
          <w:top w:w="0" w:type="dxa"/>
          <w:left w:w="0" w:type="dxa"/>
          <w:bottom w:w="0" w:type="dxa"/>
          <w:right w:w="0" w:type="dxa"/>
        </w:tblCellMar>
        <w:tblLook w:val="01E0"/>
      </w:tblPr>
      <w:tblGrid>
        <w:gridCol w:w="2632"/>
        <w:gridCol w:w="2038"/>
        <w:gridCol w:w="1996"/>
        <w:gridCol w:w="1929"/>
        <w:gridCol w:w="2038"/>
        <w:gridCol w:w="1883"/>
        <w:gridCol w:w="1667"/>
      </w:tblGrid>
      <w:tr>
        <w:trPr>
          <w:trHeight w:val="349" w:hRule="exact"/>
        </w:trPr>
        <w:tc>
          <w:tcPr>
            <w:tcW w:w="2632" w:type="dxa"/>
            <w:vMerge w:val="restart"/>
            <w:tcBorders>
              <w:top w:val="single" w:sz="4" w:space="0" w:color="000000"/>
              <w:left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期末余额（人民币）</w:t>
            </w:r>
          </w:p>
        </w:tc>
      </w:tr>
      <w:tr>
        <w:trPr>
          <w:trHeight w:val="349" w:hRule="exact"/>
        </w:trPr>
        <w:tc>
          <w:tcPr>
            <w:tcW w:w="2632" w:type="dxa"/>
            <w:vMerge/>
            <w:tcBorders>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1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7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41"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4"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259,801,220.65</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253.06</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8,346.01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4,692,614.12</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94,060,706.67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358,563,140.51</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407,734,056.82</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32,335.71</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95.88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240.64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8,762,649.99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416,529,379.04</w:t>
            </w:r>
          </w:p>
        </w:tc>
      </w:tr>
      <w:tr>
        <w:trPr>
          <w:trHeight w:val="348"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2,724,814.84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2,724,814.84</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825,791,618.63</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8,165.87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1,035,710.83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21,709,994.93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848,545,490.26</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132,990,676.77</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1,086,372.70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2,018,114.03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136,095,163.50</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1,626,317,572.87</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32,588.77</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16,607.76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9,539,753.13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126,551,465.62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1,762,457,988.15</w:t>
            </w:r>
          </w:p>
        </w:tc>
      </w:tr>
      <w:tr>
        <w:trPr>
          <w:trHeight w:val="350"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269,916,223.62</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28,703,283.24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298,619,506.86</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1,798,406,906.52</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73.15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109,535,762.92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1,907,942,742.59</w:t>
            </w:r>
          </w:p>
        </w:tc>
      </w:tr>
      <w:tr>
        <w:trPr>
          <w:trHeight w:val="348"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1,471,302.76</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1,471,302.76</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159,350,910.03</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3,144,496.25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45,443,754.17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207,939,160.45</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240,212,000.00</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33,732,805.43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273,944,805.43</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551,114,960.00</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16,913,402.15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568,028,362.15</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824,912.37</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1,733,183.24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2,558,095.61</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7,015,248.91</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7,015,248.91</w:t>
            </w:r>
          </w:p>
        </w:tc>
      </w:tr>
      <w:tr>
        <w:trPr>
          <w:trHeight w:val="348"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3,028,312,464.21</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73.15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55,523,887.07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183,682,800.33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3,267,519,224.76</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净额</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-1,401,994,891.34</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32,588.77</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16,534.61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-45,984,133.94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-57,131,334.71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-1,505,061,236.61</w:t>
            </w:r>
          </w:p>
        </w:tc>
      </w:tr>
      <w:tr>
        <w:trPr>
          <w:trHeight w:val="350" w:hRule="exact"/>
        </w:trPr>
        <w:tc>
          <w:tcPr>
            <w:tcW w:w="2632" w:type="dxa"/>
            <w:vMerge w:val="restart"/>
            <w:tcBorders>
              <w:top w:val="single" w:sz="4" w:space="0" w:color="000000"/>
              <w:left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期初余额（人民币）</w:t>
            </w:r>
          </w:p>
        </w:tc>
      </w:tr>
      <w:tr>
        <w:trPr>
          <w:trHeight w:val="349" w:hRule="exact"/>
        </w:trPr>
        <w:tc>
          <w:tcPr>
            <w:tcW w:w="2632" w:type="dxa"/>
            <w:vMerge/>
            <w:tcBorders>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1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79"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41"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4"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887,031,275.44</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2,944.57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6,857,356.13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132,096,441.10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1,025,988,017.24</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732,846,555.27</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1,992,520.16</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91.28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27,026.30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5,974,993.95</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740,841,186.96</w:t>
            </w:r>
          </w:p>
        </w:tc>
      </w:tr>
    </w:tbl>
    <w:p>
      <w:pPr>
        <w:spacing w:after="0" w:line="240" w:lineRule="auto"/>
        <w:jc w:val="right"/>
        <w:rPr>
          <w:rFonts w:ascii="宋体" w:hAnsi="宋体" w:cs="宋体" w:eastAsia="宋体" w:hint="default"/>
          <w:sz w:val="18"/>
          <w:szCs w:val="18"/>
        </w:rPr>
        <w:sectPr>
          <w:headerReference w:type="default" r:id="rId304"/>
          <w:footerReference w:type="default" r:id="rId305"/>
          <w:pgSz w:w="16840" w:h="11910" w:orient="landscape"/>
          <w:pgMar w:header="765" w:footer="1019" w:top="960" w:bottom="1200" w:left="1320" w:right="1100"/>
          <w:pgNumType w:start="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632"/>
        <w:gridCol w:w="2038"/>
        <w:gridCol w:w="1996"/>
        <w:gridCol w:w="1929"/>
        <w:gridCol w:w="2038"/>
        <w:gridCol w:w="1883"/>
        <w:gridCol w:w="1667"/>
      </w:tblGrid>
      <w:tr>
        <w:trPr>
          <w:trHeight w:val="348"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038"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5,387,373.14</w:t>
            </w:r>
          </w:p>
        </w:tc>
        <w:tc>
          <w:tcPr>
            <w:tcW w:w="2038" w:type="dxa"/>
            <w:tcBorders>
              <w:top w:val="single" w:sz="4" w:space="0" w:color="000000"/>
              <w:left w:val="single" w:sz="4" w:space="0" w:color="000000"/>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5,387,373.14</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839,736,220.75</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z w:val="18"/>
              </w:rPr>
              <w:t>-</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853,109.43</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13,653,413.97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854,242,744.15</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60,471,275.36</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1,375,377.34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2,657,506.81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64,504,159.51</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2,520,085,326.82</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1,992,520.16</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5,390,408.99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9,112,869.20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154,382,355.83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2,690,963,481.00</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228,425,863.89</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13,461.19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40,068,255.41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268,507,580.49</w:t>
            </w:r>
          </w:p>
        </w:tc>
      </w:tr>
      <w:tr>
        <w:trPr>
          <w:trHeight w:val="348"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1,773,645,224.40</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1,607.44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88,094,268.69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1,861,741,100.53</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455,801.29</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455,801.29</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112,333,145.85</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2,944,176.27</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3,581,177.47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118,858,499.59</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38"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32,877,861.05</w:t>
            </w:r>
          </w:p>
        </w:tc>
        <w:tc>
          <w:tcPr>
            <w:tcW w:w="1883"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32,877,861.05</w:t>
            </w:r>
          </w:p>
        </w:tc>
      </w:tr>
      <w:tr>
        <w:trPr>
          <w:trHeight w:val="350"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038" w:type="dxa"/>
            <w:tcBorders>
              <w:top w:val="single" w:sz="4" w:space="0" w:color="000000"/>
              <w:left w:val="single" w:sz="4" w:space="0" w:color="000000"/>
              <w:bottom w:val="single" w:sz="4" w:space="0" w:color="000000"/>
              <w:right w:val="single" w:sz="4" w:space="0" w:color="000000"/>
            </w:tcBorders>
          </w:tcPr>
          <w:p>
            <w:pP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19,833,139.72</w:t>
            </w:r>
          </w:p>
        </w:tc>
        <w:tc>
          <w:tcPr>
            <w:tcW w:w="1883"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19,833,139.72</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642,656.47</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6,470,860.28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34,280.12</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7,147,796.87</w:t>
            </w:r>
          </w:p>
        </w:tc>
      </w:tr>
      <w:tr>
        <w:trPr>
          <w:trHeight w:val="348"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4,380,684.89</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673,437.50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5,054,122.39</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2,119,883,376.79</w:t>
            </w:r>
          </w:p>
        </w:tc>
        <w:tc>
          <w:tcPr>
            <w:tcW w:w="1996"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62,141,105.95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132,451,419.19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2,314,475,901.93</w:t>
            </w:r>
          </w:p>
        </w:tc>
      </w:tr>
      <w:tr>
        <w:trPr>
          <w:trHeight w:val="349"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净额</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400,201,950.03</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1,992,520.16</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5,390,408.99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-53,028,236.75</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21,930,936.64</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宋体" w:hAnsi="宋体" w:cs="宋体" w:eastAsia="宋体" w:hint="default"/>
                <w:sz w:val="18"/>
                <w:szCs w:val="18"/>
              </w:rPr>
            </w:pPr>
            <w:r>
              <w:rPr>
                <w:rFonts w:ascii="宋体"/>
                <w:sz w:val="18"/>
              </w:rPr>
              <w:t>376,487,579.07</w:t>
            </w:r>
          </w:p>
        </w:tc>
      </w:tr>
    </w:tbl>
    <w:p>
      <w:pPr>
        <w:pStyle w:val="Heading7"/>
        <w:spacing w:line="264" w:lineRule="auto"/>
        <w:ind w:left="120" w:right="0"/>
        <w:jc w:val="left"/>
      </w:pP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日，在所有其他变量保持不变的情况下，如果人民币对外币汇率涨幅或跌幅</w:t>
      </w:r>
      <w:r>
        <w:rPr>
          <w:rFonts w:ascii="宋体" w:hAnsi="宋体" w:cs="宋体" w:eastAsia="宋体" w:hint="default"/>
        </w:rPr>
        <w:t>1%</w:t>
      </w:r>
      <w:r>
        <w:rPr/>
        <w:t>，则公司将减少净利润</w:t>
      </w:r>
      <w:r>
        <w:rPr>
          <w:rFonts w:ascii="宋体" w:hAnsi="宋体" w:cs="宋体" w:eastAsia="宋体" w:hint="default"/>
        </w:rPr>
        <w:t>1,5</w:t>
      </w:r>
      <w:r>
        <w:rPr>
          <w:rFonts w:ascii="Times New Roman" w:hAnsi="Times New Roman" w:cs="Times New Roman" w:eastAsia="Times New Roman" w:hint="default"/>
        </w:rPr>
        <w:t>05.</w:t>
      </w:r>
      <w:r>
        <w:rPr>
          <w:rFonts w:ascii="宋体" w:hAnsi="宋体" w:cs="宋体" w:eastAsia="宋体" w:hint="default"/>
        </w:rPr>
        <w:t>0</w:t>
      </w:r>
      <w:r>
        <w:rPr>
          <w:rFonts w:ascii="Times New Roman" w:hAnsi="Times New Roman" w:cs="Times New Roman" w:eastAsia="Times New Roman" w:hint="default"/>
        </w:rPr>
        <w:t>6</w:t>
      </w:r>
      <w:r>
        <w:rPr/>
        <w:t>万元（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w:t>
      </w:r>
      <w:r>
        <w:rPr>
          <w:spacing w:val="16"/>
        </w:rPr>
        <w:t> </w:t>
      </w:r>
      <w:r>
        <w:rPr/>
        <w:t>增加</w:t>
      </w:r>
      <w:r>
        <w:rPr>
          <w:rFonts w:ascii="宋体" w:hAnsi="宋体" w:cs="宋体" w:eastAsia="宋体" w:hint="default"/>
        </w:rPr>
        <w:t>376.48</w:t>
      </w:r>
      <w:r>
        <w:rPr/>
        <w:t>万元）。</w:t>
      </w:r>
    </w:p>
    <w:p>
      <w:pPr>
        <w:pStyle w:val="Heading7"/>
        <w:spacing w:line="278" w:lineRule="auto" w:before="23"/>
        <w:ind w:left="120" w:right="3293"/>
        <w:jc w:val="left"/>
      </w:pPr>
      <w:r>
        <w:rPr/>
        <w:t>（</w:t>
      </w:r>
      <w:r>
        <w:rPr>
          <w:rFonts w:ascii="宋体" w:hAnsi="宋体" w:cs="宋体" w:eastAsia="宋体" w:hint="default"/>
        </w:rPr>
        <w:t>3</w:t>
      </w:r>
      <w:r>
        <w:rPr/>
        <w:t>）其他价格风险</w:t>
      </w:r>
      <w:r>
        <w:rPr>
          <w:spacing w:val="-98"/>
        </w:rPr>
        <w:t> </w:t>
      </w:r>
      <w:r>
        <w:rPr/>
        <w:t>本公司持有其他上市公司的权益投资，管理层认为这些投资活动面临的市场价格风险是可以接受的。</w:t>
      </w:r>
      <w:r>
        <w:rPr>
          <w:spacing w:val="-62"/>
        </w:rPr>
        <w:t> </w:t>
      </w:r>
      <w:r>
        <w:rPr/>
        <w:t>本公司持有的上市公司权益投资列示如下：</w:t>
      </w:r>
    </w:p>
    <w:tbl>
      <w:tblPr>
        <w:tblW w:w="0" w:type="auto"/>
        <w:jc w:val="left"/>
        <w:tblInd w:w="718" w:type="dxa"/>
        <w:tblLayout w:type="fixed"/>
        <w:tblCellMar>
          <w:top w:w="0" w:type="dxa"/>
          <w:left w:w="0" w:type="dxa"/>
          <w:bottom w:w="0" w:type="dxa"/>
          <w:right w:w="0" w:type="dxa"/>
        </w:tblCellMar>
        <w:tblLook w:val="01E0"/>
      </w:tblPr>
      <w:tblGrid>
        <w:gridCol w:w="7002"/>
        <w:gridCol w:w="5434"/>
      </w:tblGrid>
      <w:tr>
        <w:trPr>
          <w:trHeight w:val="362" w:hRule="exact"/>
        </w:trPr>
        <w:tc>
          <w:tcPr>
            <w:tcW w:w="7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3310"/>
              <w:jc w:val="right"/>
              <w:rPr>
                <w:rFonts w:ascii="宋体" w:hAnsi="宋体" w:cs="宋体" w:eastAsia="宋体" w:hint="default"/>
                <w:sz w:val="18"/>
                <w:szCs w:val="18"/>
              </w:rPr>
            </w:pPr>
            <w:r>
              <w:rPr>
                <w:rFonts w:ascii="宋体" w:hAnsi="宋体" w:cs="宋体" w:eastAsia="宋体" w:hint="default"/>
                <w:sz w:val="18"/>
                <w:szCs w:val="18"/>
              </w:rPr>
              <w:t>项目</w:t>
            </w:r>
          </w:p>
        </w:tc>
        <w:tc>
          <w:tcPr>
            <w:tcW w:w="54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4"/>
              <w:ind w:left="1606" w:right="0"/>
              <w:jc w:val="left"/>
              <w:rPr>
                <w:rFonts w:ascii="宋体" w:hAnsi="宋体" w:cs="宋体" w:eastAsia="宋体" w:hint="default"/>
                <w:sz w:val="18"/>
                <w:szCs w:val="18"/>
              </w:rPr>
            </w:pPr>
            <w:r>
              <w:rPr>
                <w:rFonts w:ascii="宋体" w:hAnsi="宋体" w:cs="宋体" w:eastAsia="宋体" w:hint="default"/>
                <w:sz w:val="18"/>
                <w:szCs w:val="18"/>
              </w:rPr>
              <w:t>期末余额（人民币）</w:t>
            </w:r>
          </w:p>
        </w:tc>
      </w:tr>
      <w:tr>
        <w:trPr>
          <w:trHeight w:val="359" w:hRule="exact"/>
        </w:trPr>
        <w:tc>
          <w:tcPr>
            <w:tcW w:w="7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5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9"/>
              <w:jc w:val="right"/>
              <w:rPr>
                <w:rFonts w:ascii="Times New Roman" w:hAnsi="Times New Roman" w:cs="Times New Roman" w:eastAsia="Times New Roman" w:hint="default"/>
                <w:sz w:val="18"/>
                <w:szCs w:val="18"/>
              </w:rPr>
            </w:pPr>
            <w:r>
              <w:rPr>
                <w:rFonts w:ascii="Times New Roman"/>
                <w:sz w:val="18"/>
              </w:rPr>
              <w:t>253,215,944.36</w:t>
            </w:r>
          </w:p>
        </w:tc>
      </w:tr>
      <w:tr>
        <w:trPr>
          <w:trHeight w:val="359" w:hRule="exact"/>
        </w:trPr>
        <w:tc>
          <w:tcPr>
            <w:tcW w:w="70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3310"/>
              <w:jc w:val="right"/>
              <w:rPr>
                <w:rFonts w:ascii="宋体" w:hAnsi="宋体" w:cs="宋体" w:eastAsia="宋体" w:hint="default"/>
                <w:sz w:val="18"/>
                <w:szCs w:val="18"/>
              </w:rPr>
            </w:pPr>
            <w:r>
              <w:rPr>
                <w:rFonts w:ascii="宋体" w:hAnsi="宋体" w:cs="宋体" w:eastAsia="宋体" w:hint="default"/>
                <w:sz w:val="18"/>
                <w:szCs w:val="18"/>
              </w:rPr>
              <w:t>合计</w:t>
            </w:r>
          </w:p>
        </w:tc>
        <w:tc>
          <w:tcPr>
            <w:tcW w:w="5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9"/>
              <w:jc w:val="right"/>
              <w:rPr>
                <w:rFonts w:ascii="Times New Roman" w:hAnsi="Times New Roman" w:cs="Times New Roman" w:eastAsia="Times New Roman" w:hint="default"/>
                <w:sz w:val="18"/>
                <w:szCs w:val="18"/>
              </w:rPr>
            </w:pPr>
            <w:r>
              <w:rPr>
                <w:rFonts w:ascii="Times New Roman"/>
                <w:sz w:val="18"/>
              </w:rPr>
              <w:t>253,215,944.36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765" w:footer="1019" w:top="960" w:bottom="1200" w:left="132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7"/>
        <w:spacing w:line="276" w:lineRule="auto"/>
        <w:ind w:left="118" w:right="1644"/>
        <w:jc w:val="left"/>
      </w:pPr>
      <w:r>
        <w:rPr>
          <w:rFonts w:ascii="Times New Roman" w:hAnsi="Times New Roman" w:cs="Times New Roman" w:eastAsia="Times New Roman" w:hint="default"/>
          <w:b/>
          <w:bCs/>
          <w:spacing w:val="3"/>
        </w:rPr>
        <w:t>(</w:t>
      </w:r>
      <w:r>
        <w:rPr>
          <w:rFonts w:ascii="宋体" w:hAnsi="宋体" w:cs="宋体" w:eastAsia="宋体" w:hint="default"/>
          <w:b/>
          <w:bCs/>
          <w:spacing w:val="3"/>
        </w:rPr>
        <w:t>三</w:t>
      </w:r>
      <w:r>
        <w:rPr>
          <w:rFonts w:ascii="宋体" w:hAnsi="宋体" w:cs="宋体" w:eastAsia="宋体" w:hint="default"/>
          <w:b/>
          <w:bCs/>
          <w:spacing w:val="3"/>
        </w:rPr>
        <w:t>)</w:t>
      </w:r>
      <w:r>
        <w:rPr>
          <w:rFonts w:ascii="宋体" w:hAnsi="宋体" w:cs="宋体" w:eastAsia="宋体" w:hint="default"/>
          <w:b/>
          <w:bCs/>
          <w:spacing w:val="3"/>
        </w:rPr>
        <w:t>流动性风险</w:t>
      </w:r>
      <w:r>
        <w:rPr>
          <w:rFonts w:ascii="宋体" w:hAnsi="宋体" w:cs="宋体" w:eastAsia="宋体" w:hint="default"/>
          <w:b/>
          <w:bCs/>
          <w:w w:val="99"/>
        </w:rPr>
        <w:t> </w:t>
      </w:r>
      <w:r>
        <w:rPr>
          <w:spacing w:val="2"/>
        </w:rPr>
        <w:t>流动风险，是指企业在履行以交付现金或其他金融资产的方式结算的义务时发生资金短缺</w:t>
      </w:r>
      <w:r>
        <w:rPr>
          <w:spacing w:val="-94"/>
        </w:rPr>
        <w:t> </w:t>
      </w:r>
      <w:r>
        <w:rPr>
          <w:spacing w:val="-94"/>
        </w:rPr>
      </w:r>
      <w:r>
        <w:rPr>
          <w:spacing w:val="2"/>
        </w:rPr>
        <w:t>的风险。本公司的政策是确保拥有充足的现金以偿还到期债务。流动性风险由本公司的财</w:t>
      </w:r>
      <w:r>
        <w:rPr>
          <w:spacing w:val="-98"/>
        </w:rPr>
        <w:t> </w:t>
      </w:r>
      <w:r>
        <w:rPr>
          <w:spacing w:val="-98"/>
        </w:rPr>
      </w:r>
      <w:r>
        <w:rPr>
          <w:spacing w:val="2"/>
        </w:rPr>
        <w:t>务部门集中控制。财务部门通过监控现金余额、可随时变现的有价证券以及对未来</w:t>
      </w:r>
      <w:r>
        <w:rPr>
          <w:rFonts w:ascii="宋体" w:hAnsi="宋体" w:cs="宋体" w:eastAsia="宋体" w:hint="default"/>
          <w:spacing w:val="2"/>
        </w:rPr>
        <w:t>12</w:t>
      </w:r>
      <w:r>
        <w:rPr>
          <w:spacing w:val="2"/>
        </w:rPr>
        <w:t>个月</w:t>
      </w:r>
      <w:r>
        <w:rPr>
          <w:spacing w:val="-85"/>
        </w:rPr>
        <w:t> </w:t>
      </w:r>
      <w:r>
        <w:rPr>
          <w:spacing w:val="2"/>
        </w:rPr>
        <w:t>现金流量的滚动预测，确保公司在所有合理预测的情况下拥有充足的资金偿还债务。本公</w:t>
      </w:r>
      <w:r>
        <w:rPr>
          <w:spacing w:val="-98"/>
        </w:rPr>
        <w:t> </w:t>
      </w:r>
      <w:r>
        <w:rPr>
          <w:spacing w:val="-98"/>
        </w:rPr>
      </w:r>
      <w:r>
        <w:rPr>
          <w:spacing w:val="3"/>
        </w:rPr>
        <w:t>司各项金融负债以未折现的合同现金流量按到期日列示详见本附注五相关科目的披露。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118" w:right="1949"/>
        <w:jc w:val="left"/>
        <w:rPr>
          <w:b w:val="0"/>
          <w:bCs w:val="0"/>
        </w:rPr>
      </w:pPr>
      <w:bookmarkStart w:name="十一、公允价值的披露" w:id="355"/>
      <w:bookmarkEnd w:id="355"/>
      <w:r>
        <w:rPr>
          <w:b w:val="0"/>
          <w:bCs w:val="0"/>
        </w:rPr>
      </w:r>
      <w:r>
        <w:rPr>
          <w:spacing w:val="4"/>
        </w:rPr>
        <w:t>十一、公允价值的披露</w:t>
      </w:r>
      <w:r>
        <w:rPr>
          <w:b w:val="0"/>
          <w:bCs w:val="0"/>
          <w:spacing w:val="4"/>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以公允价值计量的资产和负债的期末公允价值" w:id="356"/>
      <w:bookmarkEnd w:id="356"/>
      <w:r>
        <w:rPr>
          <w:b w:val="0"/>
          <w:bCs w:val="0"/>
        </w:rPr>
      </w:r>
      <w:r>
        <w:rPr>
          <w:rFonts w:ascii="Times New Roman" w:hAnsi="Times New Roman" w:cs="Times New Roman" w:eastAsia="Times New Roman" w:hint="default"/>
          <w:spacing w:val="4"/>
        </w:rPr>
        <w:t>1</w:t>
      </w:r>
      <w:r>
        <w:rPr>
          <w:spacing w:val="4"/>
        </w:rPr>
        <w:t>、以公允价值计量的资产和负债的期末公允价值</w:t>
      </w:r>
      <w:r>
        <w:rPr>
          <w:b w:val="0"/>
          <w:bCs w:val="0"/>
          <w:spacing w:val="4"/>
        </w:rPr>
      </w:r>
    </w:p>
    <w:p>
      <w:pPr>
        <w:spacing w:line="240" w:lineRule="auto" w:before="2"/>
        <w:rPr>
          <w:rFonts w:ascii="宋体" w:hAnsi="宋体" w:cs="宋体" w:eastAsia="宋体" w:hint="default"/>
          <w:b/>
          <w:bCs/>
          <w:sz w:val="27"/>
          <w:szCs w:val="27"/>
        </w:rPr>
      </w:pPr>
    </w:p>
    <w:p>
      <w:pPr>
        <w:pStyle w:val="BodyText"/>
        <w:spacing w:line="240" w:lineRule="auto"/>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9"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pacing w:val="3"/>
                <w:sz w:val="18"/>
                <w:szCs w:val="18"/>
              </w:rPr>
              <w:t>期末公允价值</w:t>
            </w:r>
          </w:p>
        </w:tc>
      </w:tr>
      <w:tr>
        <w:trPr>
          <w:trHeight w:val="728"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727" w:right="180" w:hanging="554"/>
              <w:jc w:val="left"/>
              <w:rPr>
                <w:rFonts w:ascii="宋体" w:hAnsi="宋体" w:cs="宋体" w:eastAsia="宋体" w:hint="default"/>
                <w:sz w:val="18"/>
                <w:szCs w:val="18"/>
              </w:rPr>
            </w:pPr>
            <w:r>
              <w:rPr>
                <w:rFonts w:ascii="宋体" w:hAnsi="宋体" w:cs="宋体" w:eastAsia="宋体" w:hint="default"/>
                <w:spacing w:val="3"/>
                <w:sz w:val="18"/>
                <w:szCs w:val="18"/>
              </w:rPr>
              <w:t>第一层次公允价值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计量</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857" w:right="126" w:hanging="740"/>
              <w:jc w:val="left"/>
              <w:rPr>
                <w:rFonts w:ascii="宋体" w:hAnsi="宋体" w:cs="宋体" w:eastAsia="宋体" w:hint="default"/>
                <w:sz w:val="18"/>
                <w:szCs w:val="18"/>
              </w:rPr>
            </w:pPr>
            <w:r>
              <w:rPr>
                <w:rFonts w:ascii="宋体" w:hAnsi="宋体" w:cs="宋体" w:eastAsia="宋体" w:hint="default"/>
                <w:spacing w:val="3"/>
                <w:sz w:val="18"/>
                <w:szCs w:val="18"/>
              </w:rPr>
              <w:t>第二层次公允价值计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857" w:right="126" w:hanging="740"/>
              <w:jc w:val="left"/>
              <w:rPr>
                <w:rFonts w:ascii="宋体" w:hAnsi="宋体" w:cs="宋体" w:eastAsia="宋体" w:hint="default"/>
                <w:sz w:val="18"/>
                <w:szCs w:val="18"/>
              </w:rPr>
            </w:pPr>
            <w:r>
              <w:rPr>
                <w:rFonts w:ascii="宋体" w:hAnsi="宋体" w:cs="宋体" w:eastAsia="宋体" w:hint="default"/>
                <w:spacing w:val="3"/>
                <w:sz w:val="18"/>
                <w:szCs w:val="18"/>
              </w:rPr>
              <w:t>第三层次公允价值计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r>
      <w:tr>
        <w:trPr>
          <w:trHeight w:val="728"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06"/>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88"/>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28"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06"/>
              <w:jc w:val="left"/>
              <w:rPr>
                <w:rFonts w:ascii="宋体" w:hAnsi="宋体" w:cs="宋体" w:eastAsia="宋体" w:hint="default"/>
                <w:sz w:val="18"/>
                <w:szCs w:val="18"/>
              </w:rPr>
            </w:pPr>
            <w:r>
              <w:rPr>
                <w:rFonts w:ascii="宋体" w:hAnsi="宋体" w:cs="宋体" w:eastAsia="宋体" w:hint="default"/>
                <w:spacing w:val="-4"/>
                <w:sz w:val="18"/>
                <w:szCs w:val="18"/>
              </w:rPr>
              <w:t>（二）可供出售金融资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253,215,944.36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253,215,944.36</w:t>
            </w:r>
          </w:p>
        </w:tc>
      </w:tr>
      <w:tr>
        <w:trPr>
          <w:trHeight w:val="728"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06"/>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计量</w:t>
            </w:r>
            <w:r>
              <w:rPr>
                <w:rFonts w:ascii="宋体" w:hAnsi="宋体" w:cs="宋体" w:eastAsia="宋体" w:hint="default"/>
                <w:sz w:val="18"/>
                <w:szCs w:val="18"/>
              </w:rPr>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88"/>
              <w:jc w:val="righ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8"/>
          <w:szCs w:val="18"/>
        </w:rPr>
      </w:pPr>
    </w:p>
    <w:p>
      <w:pPr>
        <w:pStyle w:val="Heading3"/>
        <w:spacing w:line="240" w:lineRule="auto" w:before="26"/>
        <w:ind w:left="118" w:right="1949"/>
        <w:jc w:val="left"/>
        <w:rPr>
          <w:b w:val="0"/>
          <w:bCs w:val="0"/>
        </w:rPr>
      </w:pPr>
      <w:bookmarkStart w:name="十二、关联方及关联交易" w:id="357"/>
      <w:bookmarkEnd w:id="357"/>
      <w:r>
        <w:rPr>
          <w:b w:val="0"/>
          <w:bCs w:val="0"/>
        </w:rPr>
      </w:r>
      <w:r>
        <w:rPr>
          <w:spacing w:val="4"/>
        </w:rPr>
        <w:t>十二、关联方及关联交易</w:t>
      </w:r>
      <w:r>
        <w:rPr>
          <w:b w:val="0"/>
          <w:bCs w:val="0"/>
          <w:spacing w:val="4"/>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本企业的母公司情况" w:id="358"/>
      <w:bookmarkEnd w:id="358"/>
      <w:r>
        <w:rPr>
          <w:b w:val="0"/>
          <w:bCs w:val="0"/>
        </w:rPr>
      </w:r>
      <w:r>
        <w:rPr>
          <w:rFonts w:ascii="Times New Roman" w:hAnsi="Times New Roman" w:cs="Times New Roman" w:eastAsia="Times New Roman" w:hint="default"/>
          <w:spacing w:val="3"/>
        </w:rPr>
        <w:t>1</w:t>
      </w:r>
      <w:r>
        <w:rPr>
          <w:spacing w:val="3"/>
        </w:rPr>
        <w:t>、本企业的母公司情况</w:t>
      </w:r>
      <w:r>
        <w:rPr>
          <w:b w:val="0"/>
          <w:bCs w:val="0"/>
          <w:spacing w:val="3"/>
        </w:rPr>
      </w:r>
    </w:p>
    <w:p>
      <w:pPr>
        <w:spacing w:line="240" w:lineRule="auto" w:before="0"/>
        <w:rPr>
          <w:rFonts w:ascii="宋体" w:hAnsi="宋体" w:cs="宋体" w:eastAsia="宋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1595"/>
        <w:gridCol w:w="1595"/>
        <w:gridCol w:w="1594"/>
        <w:gridCol w:w="1594"/>
        <w:gridCol w:w="1595"/>
        <w:gridCol w:w="1594"/>
      </w:tblGrid>
      <w:tr>
        <w:trPr>
          <w:trHeight w:val="728"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pacing w:val="4"/>
                <w:sz w:val="18"/>
                <w:szCs w:val="18"/>
              </w:rPr>
              <w:t>母公司名称</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pacing w:val="4"/>
                <w:sz w:val="18"/>
                <w:szCs w:val="18"/>
              </w:rPr>
              <w:t>注册地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pacing w:val="4"/>
                <w:sz w:val="18"/>
                <w:szCs w:val="18"/>
              </w:rPr>
              <w:t>业务性质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pacing w:val="4"/>
                <w:sz w:val="18"/>
                <w:szCs w:val="18"/>
              </w:rPr>
              <w:t>注册资本</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330" w:right="151" w:hanging="186"/>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z w:val="18"/>
                <w:szCs w:val="18"/>
              </w:rPr>
              <w:t> </w:t>
            </w:r>
            <w:r>
              <w:rPr>
                <w:rFonts w:ascii="宋体" w:hAnsi="宋体" w:cs="宋体" w:eastAsia="宋体" w:hint="default"/>
                <w:spacing w:val="4"/>
                <w:sz w:val="18"/>
                <w:szCs w:val="18"/>
              </w:rPr>
              <w:t>的持股比例</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237" w:right="150" w:hanging="93"/>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z w:val="18"/>
                <w:szCs w:val="18"/>
              </w:rPr>
              <w:t> </w:t>
            </w:r>
            <w:r>
              <w:rPr>
                <w:rFonts w:ascii="宋体" w:hAnsi="宋体" w:cs="宋体" w:eastAsia="宋体" w:hint="default"/>
                <w:spacing w:val="3"/>
                <w:sz w:val="18"/>
                <w:szCs w:val="18"/>
              </w:rPr>
              <w:t>的表决权比例</w:t>
            </w:r>
          </w:p>
        </w:tc>
      </w:tr>
    </w:tbl>
    <w:p>
      <w:pPr>
        <w:pStyle w:val="BodyText"/>
        <w:spacing w:line="367" w:lineRule="auto" w:before="55"/>
        <w:ind w:left="118" w:right="7708"/>
        <w:jc w:val="left"/>
      </w:pPr>
      <w:r>
        <w:rPr>
          <w:spacing w:val="3"/>
        </w:rPr>
        <w:t>本企业的母公司情况的说明</w:t>
      </w:r>
      <w:r>
        <w:rPr>
          <w:spacing w:val="-85"/>
        </w:rPr>
        <w:t> </w:t>
      </w:r>
      <w:r>
        <w:rPr>
          <w:spacing w:val="-85"/>
        </w:rPr>
      </w:r>
      <w:r>
        <w:rPr>
          <w:spacing w:val="3"/>
        </w:rPr>
        <w:t>本企业最终控制方是何志涛。</w:t>
      </w:r>
      <w:r>
        <w:rPr>
          <w:spacing w:val="-84"/>
        </w:rPr>
        <w:t> </w:t>
      </w:r>
      <w:r>
        <w:rPr>
          <w:spacing w:val="-84"/>
        </w:rPr>
      </w:r>
      <w:r>
        <w:rPr>
          <w:spacing w:val="4"/>
        </w:rPr>
        <w:t>其他说明：</w:t>
      </w:r>
      <w:r>
        <w:rPr/>
      </w:r>
    </w:p>
    <w:tbl>
      <w:tblPr>
        <w:tblW w:w="0" w:type="auto"/>
        <w:jc w:val="left"/>
        <w:tblInd w:w="110" w:type="dxa"/>
        <w:tblLayout w:type="fixed"/>
        <w:tblCellMar>
          <w:top w:w="0" w:type="dxa"/>
          <w:left w:w="0" w:type="dxa"/>
          <w:bottom w:w="0" w:type="dxa"/>
          <w:right w:w="0" w:type="dxa"/>
        </w:tblCellMar>
        <w:tblLook w:val="01E0"/>
      </w:tblPr>
      <w:tblGrid>
        <w:gridCol w:w="2238"/>
        <w:gridCol w:w="1557"/>
        <w:gridCol w:w="1560"/>
        <w:gridCol w:w="1686"/>
        <w:gridCol w:w="1487"/>
      </w:tblGrid>
      <w:tr>
        <w:trPr>
          <w:trHeight w:val="681" w:hRule="exact"/>
        </w:trPr>
        <w:tc>
          <w:tcPr>
            <w:tcW w:w="2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pacing w:val="4"/>
                <w:sz w:val="18"/>
                <w:szCs w:val="18"/>
              </w:rPr>
              <w:t>名称</w:t>
            </w:r>
            <w:r>
              <w:rPr>
                <w:rFonts w:ascii="宋体" w:hAnsi="宋体" w:cs="宋体" w:eastAsia="宋体" w:hint="default"/>
                <w:sz w:val="18"/>
                <w:szCs w:val="18"/>
              </w:rPr>
            </w:r>
          </w:p>
        </w:tc>
        <w:tc>
          <w:tcPr>
            <w:tcW w:w="15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400" w:right="0"/>
              <w:jc w:val="left"/>
              <w:rPr>
                <w:rFonts w:ascii="宋体" w:hAnsi="宋体" w:cs="宋体" w:eastAsia="宋体" w:hint="default"/>
                <w:sz w:val="18"/>
                <w:szCs w:val="18"/>
              </w:rPr>
            </w:pPr>
            <w:r>
              <w:rPr>
                <w:rFonts w:ascii="宋体" w:hAnsi="宋体" w:cs="宋体" w:eastAsia="宋体" w:hint="default"/>
                <w:spacing w:val="4"/>
                <w:sz w:val="18"/>
                <w:szCs w:val="18"/>
              </w:rPr>
              <w:t>持股金额</w:t>
            </w:r>
            <w:r>
              <w:rPr>
                <w:rFonts w:ascii="宋体" w:hAnsi="宋体" w:cs="宋体" w:eastAsia="宋体" w:hint="default"/>
                <w:sz w:val="18"/>
                <w:szCs w:val="18"/>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326" w:lineRule="auto" w:before="25"/>
              <w:ind w:left="402" w:right="311" w:hanging="93"/>
              <w:jc w:val="left"/>
              <w:rPr>
                <w:rFonts w:ascii="宋体" w:hAnsi="宋体" w:cs="宋体" w:eastAsia="宋体" w:hint="default"/>
                <w:sz w:val="18"/>
                <w:szCs w:val="18"/>
              </w:rPr>
            </w:pPr>
            <w:r>
              <w:rPr>
                <w:rFonts w:ascii="宋体" w:hAnsi="宋体" w:cs="宋体" w:eastAsia="宋体" w:hint="default"/>
                <w:spacing w:val="4"/>
                <w:sz w:val="18"/>
                <w:szCs w:val="18"/>
              </w:rPr>
              <w:t>对本公司的 持股比例</w:t>
            </w:r>
            <w:r>
              <w:rPr>
                <w:rFonts w:ascii="宋体" w:hAnsi="宋体" w:cs="宋体" w:eastAsia="宋体" w:hint="default"/>
                <w:sz w:val="18"/>
                <w:szCs w:val="18"/>
              </w:rPr>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326" w:lineRule="auto" w:before="25"/>
              <w:ind w:left="373" w:right="372"/>
              <w:jc w:val="left"/>
              <w:rPr>
                <w:rFonts w:ascii="宋体" w:hAnsi="宋体" w:cs="宋体" w:eastAsia="宋体" w:hint="default"/>
                <w:sz w:val="18"/>
                <w:szCs w:val="18"/>
              </w:rPr>
            </w:pPr>
            <w:r>
              <w:rPr>
                <w:rFonts w:ascii="宋体" w:hAnsi="宋体" w:cs="宋体" w:eastAsia="宋体" w:hint="default"/>
                <w:spacing w:val="4"/>
                <w:sz w:val="18"/>
                <w:szCs w:val="18"/>
              </w:rPr>
              <w:t>对本公司的 表决权比例</w:t>
            </w:r>
            <w:r>
              <w:rPr>
                <w:rFonts w:ascii="宋体" w:hAnsi="宋体" w:cs="宋体" w:eastAsia="宋体" w:hint="default"/>
                <w:sz w:val="18"/>
                <w:szCs w:val="18"/>
              </w:rPr>
            </w:r>
          </w:p>
        </w:tc>
        <w:tc>
          <w:tcPr>
            <w:tcW w:w="14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pacing w:val="4"/>
                <w:sz w:val="18"/>
                <w:szCs w:val="18"/>
              </w:rPr>
              <w:t>备注</w:t>
            </w:r>
            <w:r>
              <w:rPr>
                <w:rFonts w:ascii="宋体" w:hAnsi="宋体" w:cs="宋体" w:eastAsia="宋体" w:hint="default"/>
                <w:sz w:val="18"/>
                <w:szCs w:val="18"/>
              </w:rPr>
            </w:r>
          </w:p>
        </w:tc>
      </w:tr>
      <w:tr>
        <w:trPr>
          <w:trHeight w:val="359" w:hRule="exact"/>
        </w:trPr>
        <w:tc>
          <w:tcPr>
            <w:tcW w:w="2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4"/>
                <w:sz w:val="18"/>
                <w:szCs w:val="18"/>
              </w:rPr>
              <w:t>何志涛</w:t>
            </w:r>
            <w:r>
              <w:rPr>
                <w:rFonts w:ascii="宋体" w:hAnsi="宋体" w:cs="宋体" w:eastAsia="宋体" w:hint="default"/>
                <w:sz w:val="18"/>
                <w:szCs w:val="18"/>
              </w:rPr>
            </w:r>
          </w:p>
        </w:tc>
        <w:tc>
          <w:tcPr>
            <w:tcW w:w="15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523" w:right="0"/>
              <w:jc w:val="left"/>
              <w:rPr>
                <w:rFonts w:ascii="宋体" w:hAnsi="宋体" w:cs="宋体" w:eastAsia="宋体" w:hint="default"/>
                <w:sz w:val="18"/>
                <w:szCs w:val="18"/>
              </w:rPr>
            </w:pPr>
            <w:r>
              <w:rPr>
                <w:rFonts w:ascii="宋体"/>
                <w:sz w:val="18"/>
              </w:rPr>
              <w:t>493,600,787</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895" w:right="0"/>
              <w:jc w:val="left"/>
              <w:rPr>
                <w:rFonts w:ascii="宋体" w:hAnsi="宋体" w:cs="宋体" w:eastAsia="宋体" w:hint="default"/>
                <w:sz w:val="18"/>
                <w:szCs w:val="18"/>
              </w:rPr>
            </w:pPr>
            <w:r>
              <w:rPr>
                <w:rFonts w:ascii="宋体"/>
                <w:sz w:val="18"/>
              </w:rPr>
              <w:t>22.67</w:t>
            </w:r>
            <w:r>
              <w:rPr>
                <w:rFonts w:ascii="宋体"/>
                <w:spacing w:val="11"/>
                <w:sz w:val="18"/>
              </w:rPr>
              <w:t> </w:t>
            </w:r>
            <w:r>
              <w:rPr>
                <w:rFonts w:ascii="宋体"/>
                <w:sz w:val="18"/>
              </w:rPr>
              <w:t>%</w:t>
            </w:r>
          </w:p>
        </w:tc>
        <w:tc>
          <w:tcPr>
            <w:tcW w:w="16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1113" w:right="0"/>
              <w:jc w:val="left"/>
              <w:rPr>
                <w:rFonts w:ascii="宋体" w:hAnsi="宋体" w:cs="宋体" w:eastAsia="宋体" w:hint="default"/>
                <w:sz w:val="18"/>
                <w:szCs w:val="18"/>
              </w:rPr>
            </w:pPr>
            <w:r>
              <w:rPr>
                <w:rFonts w:ascii="宋体"/>
                <w:spacing w:val="2"/>
                <w:sz w:val="18"/>
              </w:rPr>
              <w:t>22.67%</w:t>
            </w:r>
            <w:r>
              <w:rPr>
                <w:rFonts w:ascii="宋体"/>
                <w:sz w:val="18"/>
              </w:rPr>
            </w:r>
          </w:p>
        </w:tc>
        <w:tc>
          <w:tcPr>
            <w:tcW w:w="1487" w:type="dxa"/>
            <w:tcBorders>
              <w:top w:val="single" w:sz="12" w:space="0" w:color="000000"/>
              <w:left w:val="single" w:sz="6" w:space="0" w:color="000000"/>
              <w:bottom w:val="single" w:sz="12" w:space="0" w:color="000000"/>
              <w:right w:val="nil" w:sz="6" w:space="0" w:color="auto"/>
            </w:tcBorders>
          </w:tcPr>
          <w:p>
            <w:pPr/>
          </w:p>
        </w:tc>
      </w:tr>
    </w:tbl>
    <w:p>
      <w:pPr>
        <w:spacing w:after="0"/>
        <w:sectPr>
          <w:headerReference w:type="default" r:id="rId306"/>
          <w:footerReference w:type="default" r:id="rId307"/>
          <w:pgSz w:w="11910" w:h="16840"/>
          <w:pgMar w:header="765" w:footer="1019" w:top="960" w:bottom="1200" w:left="1680" w:right="0"/>
          <w:pgNumType w:start="202"/>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2、本企业的子公司情况" w:id="359"/>
      <w:bookmarkEnd w:id="359"/>
      <w:r>
        <w:rPr>
          <w:b w:val="0"/>
          <w:bCs w:val="0"/>
        </w:rPr>
      </w:r>
      <w:r>
        <w:rPr>
          <w:rFonts w:ascii="Times New Roman" w:hAnsi="Times New Roman" w:cs="Times New Roman" w:eastAsia="Times New Roman" w:hint="default"/>
          <w:spacing w:val="3"/>
        </w:rPr>
        <w:t>2</w:t>
      </w:r>
      <w:r>
        <w:rPr>
          <w:spacing w:val="3"/>
        </w:rPr>
        <w:t>、本企业的子公司情况</w:t>
      </w:r>
      <w:r>
        <w:rPr>
          <w:b w:val="0"/>
          <w:bCs w:val="0"/>
          <w:spacing w:val="3"/>
        </w:rPr>
      </w:r>
    </w:p>
    <w:p>
      <w:pPr>
        <w:spacing w:line="240" w:lineRule="auto" w:before="2"/>
        <w:rPr>
          <w:rFonts w:ascii="宋体" w:hAnsi="宋体" w:cs="宋体" w:eastAsia="宋体" w:hint="default"/>
          <w:b/>
          <w:bCs/>
          <w:sz w:val="27"/>
          <w:szCs w:val="27"/>
        </w:rPr>
      </w:pPr>
    </w:p>
    <w:p>
      <w:pPr>
        <w:pStyle w:val="BodyText"/>
        <w:spacing w:line="240" w:lineRule="auto"/>
        <w:ind w:left="118" w:right="1949"/>
        <w:jc w:val="left"/>
      </w:pPr>
      <w:r>
        <w:rPr>
          <w:spacing w:val="3"/>
        </w:rPr>
        <w:t>本企业子公司的情况详见附注“七、在其他主体中的权益”。</w:t>
      </w:r>
    </w:p>
    <w:p>
      <w:pPr>
        <w:spacing w:line="240" w:lineRule="auto" w:before="0"/>
        <w:rPr>
          <w:rFonts w:ascii="宋体" w:hAnsi="宋体" w:cs="宋体" w:eastAsia="宋体" w:hint="default"/>
          <w:sz w:val="18"/>
          <w:szCs w:val="18"/>
        </w:rPr>
      </w:pPr>
    </w:p>
    <w:p>
      <w:pPr>
        <w:pStyle w:val="Heading6"/>
        <w:spacing w:line="240" w:lineRule="auto" w:before="123"/>
        <w:ind w:right="1949"/>
        <w:jc w:val="left"/>
        <w:rPr>
          <w:b w:val="0"/>
          <w:bCs w:val="0"/>
        </w:rPr>
      </w:pPr>
      <w:bookmarkStart w:name="3、本企业合营和联营企业情况" w:id="360"/>
      <w:bookmarkEnd w:id="360"/>
      <w:r>
        <w:rPr>
          <w:b w:val="0"/>
          <w:bCs w:val="0"/>
        </w:rPr>
      </w:r>
      <w:r>
        <w:rPr>
          <w:rFonts w:ascii="Times New Roman" w:hAnsi="Times New Roman" w:cs="Times New Roman" w:eastAsia="Times New Roman" w:hint="default"/>
          <w:spacing w:val="4"/>
        </w:rPr>
        <w:t>3</w:t>
      </w:r>
      <w:r>
        <w:rPr>
          <w:spacing w:val="4"/>
        </w:rPr>
        <w:t>、本企业合营和联营企业情况</w:t>
      </w:r>
      <w:r>
        <w:rPr>
          <w:b w:val="0"/>
          <w:bCs w:val="0"/>
          <w:spacing w:val="4"/>
        </w:rPr>
      </w:r>
    </w:p>
    <w:p>
      <w:pPr>
        <w:spacing w:line="240" w:lineRule="auto" w:before="2"/>
        <w:rPr>
          <w:rFonts w:ascii="宋体" w:hAnsi="宋体" w:cs="宋体" w:eastAsia="宋体" w:hint="default"/>
          <w:b/>
          <w:bCs/>
          <w:sz w:val="27"/>
          <w:szCs w:val="27"/>
        </w:rPr>
      </w:pPr>
    </w:p>
    <w:p>
      <w:pPr>
        <w:pStyle w:val="BodyText"/>
        <w:spacing w:line="345" w:lineRule="auto"/>
        <w:ind w:left="118" w:right="1644"/>
        <w:jc w:val="left"/>
      </w:pPr>
      <w:r>
        <w:rPr>
          <w:spacing w:val="3"/>
        </w:rPr>
        <w:t>本企业重要的合营或联营企业详见附注“七、在其他主体中的权益”。</w:t>
      </w:r>
      <w:r>
        <w:rPr>
          <w:spacing w:val="-69"/>
        </w:rPr>
        <w:t> </w:t>
      </w:r>
      <w:r>
        <w:rPr>
          <w:spacing w:val="-69"/>
        </w:rPr>
      </w:r>
      <w:r>
        <w:rPr>
          <w:spacing w:val="3"/>
        </w:rPr>
        <w:t>本期与本公司发生关联方交易，或前期与本公司发生关联方交易形成余额的其他合营或联营企业情况如</w:t>
      </w:r>
      <w:r>
        <w:rPr>
          <w:spacing w:val="-57"/>
        </w:rPr>
        <w:t> </w:t>
      </w:r>
      <w:r>
        <w:rPr>
          <w:spacing w:val="-57"/>
        </w:rPr>
      </w:r>
      <w:r>
        <w:rPr>
          <w:spacing w:val="4"/>
        </w:rPr>
        <w:t>下：</w:t>
      </w:r>
      <w:r>
        <w:rPr/>
      </w: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782"/>
        <w:gridCol w:w="4786"/>
      </w:tblGrid>
      <w:tr>
        <w:trPr>
          <w:trHeight w:val="409"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555"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pacing w:val="3"/>
                <w:sz w:val="18"/>
                <w:szCs w:val="18"/>
              </w:rPr>
              <w:t>与本企业关系</w:t>
            </w:r>
          </w:p>
        </w:tc>
      </w:tr>
    </w:tbl>
    <w:p>
      <w:pPr>
        <w:pStyle w:val="BodyText"/>
        <w:spacing w:line="240" w:lineRule="auto" w:before="55"/>
        <w:ind w:left="118" w:right="1949"/>
        <w:jc w:val="left"/>
      </w:pPr>
      <w:r>
        <w:rPr>
          <w:spacing w:val="4"/>
        </w:rPr>
        <w:t>其他说明</w:t>
      </w:r>
      <w:r>
        <w:rPr/>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4、其他关联方情况" w:id="361"/>
      <w:bookmarkEnd w:id="361"/>
      <w:r>
        <w:rPr>
          <w:b w:val="0"/>
          <w:bCs w:val="0"/>
        </w:rPr>
      </w:r>
      <w:r>
        <w:rPr>
          <w:rFonts w:ascii="Times New Roman" w:hAnsi="Times New Roman" w:cs="Times New Roman" w:eastAsia="Times New Roman" w:hint="default"/>
          <w:spacing w:val="3"/>
        </w:rPr>
        <w:t>4</w:t>
      </w:r>
      <w:r>
        <w:rPr>
          <w:spacing w:val="3"/>
        </w:rPr>
        <w:t>、其他关联方情况</w:t>
      </w:r>
      <w:r>
        <w:rPr>
          <w:b w:val="0"/>
          <w:bCs w:val="0"/>
          <w:spacing w:val="3"/>
        </w:rPr>
      </w:r>
    </w:p>
    <w:p>
      <w:pPr>
        <w:spacing w:line="240" w:lineRule="auto" w:before="11"/>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4782"/>
        <w:gridCol w:w="4786"/>
      </w:tblGrid>
      <w:tr>
        <w:trPr>
          <w:trHeight w:val="409"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371"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9"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西安睿辰文化传播有限责任公司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同一实际控制人</w:t>
            </w:r>
          </w:p>
        </w:tc>
      </w:tr>
      <w:tr>
        <w:trPr>
          <w:trHeight w:val="409"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杭州联络控股有限公司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同一实际控制人</w:t>
            </w:r>
            <w:r>
              <w:rPr>
                <w:rFonts w:ascii="宋体" w:hAnsi="宋体" w:cs="宋体" w:eastAsia="宋体" w:hint="default"/>
                <w:sz w:val="18"/>
                <w:szCs w:val="18"/>
              </w:rPr>
            </w:r>
          </w:p>
        </w:tc>
      </w:tr>
    </w:tbl>
    <w:p>
      <w:pPr>
        <w:pStyle w:val="BodyText"/>
        <w:spacing w:line="240" w:lineRule="auto" w:before="55"/>
        <w:ind w:left="118" w:right="1949"/>
        <w:jc w:val="left"/>
      </w:pPr>
      <w:r>
        <w:rPr>
          <w:spacing w:val="4"/>
        </w:rPr>
        <w:t>其他说明</w:t>
      </w:r>
      <w:r>
        <w:rPr/>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5、关联交易情况" w:id="362"/>
      <w:bookmarkEnd w:id="362"/>
      <w:r>
        <w:rPr>
          <w:b w:val="0"/>
          <w:bCs w:val="0"/>
        </w:rPr>
      </w:r>
      <w:r>
        <w:rPr>
          <w:rFonts w:ascii="Times New Roman" w:hAnsi="Times New Roman" w:cs="Times New Roman" w:eastAsia="Times New Roman" w:hint="default"/>
          <w:spacing w:val="3"/>
        </w:rPr>
        <w:t>5</w:t>
      </w:r>
      <w:r>
        <w:rPr>
          <w:spacing w:val="3"/>
        </w:rPr>
        <w:t>、关联交易情况</w:t>
      </w:r>
      <w:r>
        <w:rPr>
          <w:b w:val="0"/>
          <w:bCs w:val="0"/>
          <w:spacing w:val="3"/>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购销商品、提供和接受劳务的关联交易" w:id="363"/>
      <w:bookmarkEnd w:id="363"/>
      <w:r>
        <w:rPr>
          <w:b w:val="0"/>
          <w:bCs w:val="0"/>
        </w:rPr>
      </w:r>
      <w:r>
        <w:rPr>
          <w:spacing w:val="4"/>
        </w:rPr>
        <w:t>（</w:t>
      </w:r>
      <w:r>
        <w:rPr>
          <w:rFonts w:ascii="Times New Roman" w:hAnsi="Times New Roman" w:cs="Times New Roman" w:eastAsia="Times New Roman" w:hint="default"/>
          <w:spacing w:val="4"/>
        </w:rPr>
        <w:t>1</w:t>
      </w:r>
      <w:r>
        <w:rPr>
          <w:spacing w:val="4"/>
        </w:rPr>
        <w:t>）购销商品、提供和接受劳务的关联交易</w:t>
      </w:r>
      <w:r>
        <w:rPr>
          <w:b w:val="0"/>
          <w:bCs w:val="0"/>
          <w:spacing w:val="4"/>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spacing w:val="3"/>
        </w:rPr>
        <w:t>采购商品</w:t>
      </w:r>
      <w:r>
        <w:rPr>
          <w:rFonts w:ascii="Times New Roman" w:hAnsi="Times New Roman" w:cs="Times New Roman" w:eastAsia="Times New Roman" w:hint="default"/>
          <w:spacing w:val="3"/>
        </w:rPr>
        <w:t>/</w:t>
      </w:r>
      <w:r>
        <w:rPr>
          <w:spacing w:val="3"/>
        </w:rPr>
        <w:t>接受劳务情况表</w:t>
      </w:r>
      <w:r>
        <w:rPr/>
      </w:r>
    </w:p>
    <w:p>
      <w:pPr>
        <w:pStyle w:val="BodyText"/>
        <w:spacing w:line="240" w:lineRule="auto" w:before="109"/>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9"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87" w:right="0"/>
              <w:jc w:val="left"/>
              <w:rPr>
                <w:rFonts w:ascii="宋体" w:hAnsi="宋体" w:cs="宋体" w:eastAsia="宋体" w:hint="default"/>
                <w:sz w:val="18"/>
                <w:szCs w:val="18"/>
              </w:rPr>
            </w:pPr>
            <w:r>
              <w:rPr>
                <w:rFonts w:ascii="宋体" w:hAnsi="宋体" w:cs="宋体" w:eastAsia="宋体" w:hint="default"/>
                <w:spacing w:val="4"/>
                <w:sz w:val="18"/>
                <w:szCs w:val="18"/>
              </w:rPr>
              <w:t>关联方</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68" w:right="0"/>
              <w:jc w:val="left"/>
              <w:rPr>
                <w:rFonts w:ascii="宋体" w:hAnsi="宋体" w:cs="宋体" w:eastAsia="宋体" w:hint="default"/>
                <w:sz w:val="18"/>
                <w:szCs w:val="18"/>
              </w:rPr>
            </w:pPr>
            <w:r>
              <w:rPr>
                <w:rFonts w:ascii="宋体" w:hAnsi="宋体" w:cs="宋体" w:eastAsia="宋体" w:hint="default"/>
                <w:spacing w:val="3"/>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59" w:right="0"/>
              <w:jc w:val="left"/>
              <w:rPr>
                <w:rFonts w:ascii="宋体" w:hAnsi="宋体" w:cs="宋体" w:eastAsia="宋体" w:hint="default"/>
                <w:sz w:val="18"/>
                <w:szCs w:val="18"/>
              </w:rPr>
            </w:pPr>
            <w:r>
              <w:rPr>
                <w:rFonts w:ascii="宋体" w:hAnsi="宋体" w:cs="宋体" w:eastAsia="宋体" w:hint="default"/>
                <w:spacing w:val="4"/>
                <w:sz w:val="18"/>
                <w:szCs w:val="18"/>
              </w:rPr>
              <w:t>本期发生额</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0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85" w:right="0"/>
              <w:jc w:val="left"/>
              <w:rPr>
                <w:rFonts w:ascii="宋体" w:hAnsi="宋体" w:cs="宋体" w:eastAsia="宋体" w:hint="default"/>
                <w:sz w:val="18"/>
                <w:szCs w:val="18"/>
              </w:rPr>
            </w:pPr>
            <w:r>
              <w:rPr>
                <w:rFonts w:ascii="宋体" w:hAnsi="宋体" w:cs="宋体" w:eastAsia="宋体" w:hint="default"/>
                <w:spacing w:val="4"/>
                <w:sz w:val="18"/>
                <w:szCs w:val="18"/>
              </w:rPr>
              <w:t>上期发生额</w:t>
            </w:r>
            <w:r>
              <w:rPr>
                <w:rFonts w:ascii="宋体" w:hAnsi="宋体" w:cs="宋体" w:eastAsia="宋体" w:hint="default"/>
                <w:sz w:val="18"/>
                <w:szCs w:val="18"/>
              </w:rPr>
            </w:r>
          </w:p>
        </w:tc>
      </w:tr>
      <w:tr>
        <w:trPr>
          <w:trHeight w:val="728"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37"/>
              <w:jc w:val="left"/>
              <w:rPr>
                <w:rFonts w:ascii="宋体" w:hAnsi="宋体" w:cs="宋体" w:eastAsia="宋体" w:hint="default"/>
                <w:sz w:val="18"/>
                <w:szCs w:val="18"/>
              </w:rPr>
            </w:pPr>
            <w:r>
              <w:rPr>
                <w:rFonts w:ascii="宋体" w:hAnsi="宋体" w:cs="宋体" w:eastAsia="宋体" w:hint="default"/>
                <w:spacing w:val="3"/>
                <w:sz w:val="18"/>
                <w:szCs w:val="18"/>
              </w:rPr>
              <w:t>北京百维博锐贸</w:t>
            </w:r>
            <w:r>
              <w:rPr>
                <w:rFonts w:ascii="宋体" w:hAnsi="宋体" w:cs="宋体" w:eastAsia="宋体" w:hint="default"/>
                <w:sz w:val="18"/>
                <w:szCs w:val="18"/>
              </w:rPr>
              <w:t> </w:t>
            </w:r>
            <w:r>
              <w:rPr>
                <w:rFonts w:ascii="宋体" w:hAnsi="宋体" w:cs="宋体" w:eastAsia="宋体" w:hint="default"/>
                <w:spacing w:val="4"/>
                <w:sz w:val="18"/>
                <w:szCs w:val="18"/>
              </w:rPr>
              <w:t>易有限公司</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购买商品</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188,637,074.93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365,197,184.52</w:t>
            </w:r>
          </w:p>
        </w:tc>
      </w:tr>
      <w:tr>
        <w:trPr>
          <w:trHeight w:val="409"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Esmart</w:t>
            </w:r>
            <w:r>
              <w:rPr>
                <w:rFonts w:ascii="Times New Roman"/>
                <w:spacing w:val="6"/>
                <w:sz w:val="18"/>
              </w:rPr>
              <w:t> </w:t>
            </w:r>
            <w:r>
              <w:rPr>
                <w:rFonts w:ascii="Times New Roman"/>
                <w:sz w:val="18"/>
              </w:rPr>
              <w:t>Tech,Inc</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委托开发费用</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7,339,914.70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37"/>
              <w:jc w:val="left"/>
              <w:rPr>
                <w:rFonts w:ascii="宋体" w:hAnsi="宋体" w:cs="宋体" w:eastAsia="宋体" w:hint="default"/>
                <w:sz w:val="18"/>
                <w:szCs w:val="18"/>
              </w:rPr>
            </w:pPr>
            <w:r>
              <w:rPr>
                <w:rFonts w:ascii="宋体" w:hAnsi="宋体" w:cs="宋体" w:eastAsia="宋体" w:hint="default"/>
                <w:spacing w:val="3"/>
                <w:sz w:val="18"/>
                <w:szCs w:val="18"/>
              </w:rPr>
              <w:t>迪岸双赢集团有</w:t>
            </w:r>
            <w:r>
              <w:rPr>
                <w:rFonts w:ascii="宋体" w:hAnsi="宋体" w:cs="宋体" w:eastAsia="宋体" w:hint="default"/>
                <w:sz w:val="18"/>
                <w:szCs w:val="18"/>
              </w:rPr>
              <w:t> </w:t>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广告费</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36,694,999.63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37"/>
              <w:jc w:val="left"/>
              <w:rPr>
                <w:rFonts w:ascii="宋体" w:hAnsi="宋体" w:cs="宋体" w:eastAsia="宋体" w:hint="default"/>
                <w:sz w:val="18"/>
                <w:szCs w:val="18"/>
              </w:rPr>
            </w:pPr>
            <w:r>
              <w:rPr>
                <w:rFonts w:ascii="宋体" w:hAnsi="宋体" w:cs="宋体" w:eastAsia="宋体" w:hint="default"/>
                <w:spacing w:val="3"/>
                <w:sz w:val="18"/>
                <w:szCs w:val="18"/>
              </w:rPr>
              <w:t>成都动鱼数码科</w:t>
            </w:r>
            <w:r>
              <w:rPr>
                <w:rFonts w:ascii="宋体" w:hAnsi="宋体" w:cs="宋体" w:eastAsia="宋体" w:hint="default"/>
                <w:sz w:val="18"/>
                <w:szCs w:val="18"/>
              </w:rPr>
              <w:t> </w:t>
            </w:r>
            <w:r>
              <w:rPr>
                <w:rFonts w:ascii="宋体" w:hAnsi="宋体" w:cs="宋体" w:eastAsia="宋体" w:hint="default"/>
                <w:spacing w:val="4"/>
                <w:sz w:val="18"/>
                <w:szCs w:val="18"/>
              </w:rPr>
              <w:t>技有限公司</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版权金</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3,032,742.60</w:t>
            </w:r>
          </w:p>
        </w:tc>
      </w:tr>
      <w:tr>
        <w:trPr>
          <w:trHeight w:val="728"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37"/>
              <w:jc w:val="left"/>
              <w:rPr>
                <w:rFonts w:ascii="宋体" w:hAnsi="宋体" w:cs="宋体" w:eastAsia="宋体" w:hint="default"/>
                <w:sz w:val="18"/>
                <w:szCs w:val="18"/>
              </w:rPr>
            </w:pPr>
            <w:r>
              <w:rPr>
                <w:rFonts w:ascii="宋体" w:hAnsi="宋体" w:cs="宋体" w:eastAsia="宋体" w:hint="default"/>
                <w:spacing w:val="3"/>
                <w:sz w:val="18"/>
                <w:szCs w:val="18"/>
              </w:rPr>
              <w:t>西安睿辰文化传</w:t>
            </w:r>
            <w:r>
              <w:rPr>
                <w:rFonts w:ascii="宋体" w:hAnsi="宋体" w:cs="宋体" w:eastAsia="宋体" w:hint="default"/>
                <w:sz w:val="18"/>
                <w:szCs w:val="18"/>
              </w:rPr>
              <w:t> </w:t>
            </w:r>
            <w:r>
              <w:rPr>
                <w:rFonts w:ascii="宋体" w:hAnsi="宋体" w:cs="宋体" w:eastAsia="宋体" w:hint="default"/>
                <w:spacing w:val="3"/>
                <w:sz w:val="18"/>
                <w:szCs w:val="18"/>
              </w:rPr>
              <w:t>播有限责任公司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服务费</w:t>
            </w:r>
            <w:r>
              <w:rPr>
                <w:rFonts w:ascii="宋体" w:hAnsi="宋体" w:cs="宋体" w:eastAsia="宋体"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2,584,455.58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799,303.10</w:t>
            </w:r>
          </w:p>
        </w:tc>
      </w:tr>
    </w:tbl>
    <w:p>
      <w:pPr>
        <w:pStyle w:val="BodyText"/>
        <w:spacing w:line="240" w:lineRule="auto" w:before="55"/>
        <w:ind w:left="118" w:right="1949"/>
        <w:jc w:val="left"/>
      </w:pPr>
      <w:r>
        <w:rPr>
          <w:spacing w:val="3"/>
        </w:rPr>
        <w:t>出售商品</w:t>
      </w:r>
      <w:r>
        <w:rPr>
          <w:rFonts w:ascii="Times New Roman" w:hAnsi="Times New Roman" w:cs="Times New Roman" w:eastAsia="Times New Roman" w:hint="default"/>
          <w:spacing w:val="3"/>
        </w:rPr>
        <w:t>/</w:t>
      </w:r>
      <w:r>
        <w:rPr>
          <w:spacing w:val="3"/>
        </w:rPr>
        <w:t>提供劳务情况表</w:t>
      </w:r>
      <w:r>
        <w:rPr/>
      </w:r>
    </w:p>
    <w:p>
      <w:pPr>
        <w:pStyle w:val="BodyText"/>
        <w:spacing w:line="240" w:lineRule="auto" w:before="111"/>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398"/>
        <w:gridCol w:w="2259"/>
        <w:gridCol w:w="2260"/>
        <w:gridCol w:w="2652"/>
      </w:tblGrid>
      <w:tr>
        <w:trPr>
          <w:trHeight w:val="409"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关联方</w:t>
            </w:r>
            <w:r>
              <w:rPr>
                <w:rFonts w:ascii="宋体" w:hAnsi="宋体" w:cs="宋体" w:eastAsia="宋体" w:hint="default"/>
                <w:sz w:val="18"/>
                <w:szCs w:val="18"/>
              </w:rPr>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68" w:right="0"/>
              <w:jc w:val="left"/>
              <w:rPr>
                <w:rFonts w:ascii="宋体" w:hAnsi="宋体" w:cs="宋体" w:eastAsia="宋体" w:hint="default"/>
                <w:sz w:val="18"/>
                <w:szCs w:val="18"/>
              </w:rPr>
            </w:pPr>
            <w:r>
              <w:rPr>
                <w:rFonts w:ascii="宋体" w:hAnsi="宋体" w:cs="宋体" w:eastAsia="宋体" w:hint="default"/>
                <w:spacing w:val="3"/>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62" w:right="0"/>
              <w:jc w:val="left"/>
              <w:rPr>
                <w:rFonts w:ascii="宋体" w:hAnsi="宋体" w:cs="宋体" w:eastAsia="宋体" w:hint="default"/>
                <w:sz w:val="18"/>
                <w:szCs w:val="18"/>
              </w:rPr>
            </w:pPr>
            <w:r>
              <w:rPr>
                <w:rFonts w:ascii="宋体" w:hAnsi="宋体" w:cs="宋体" w:eastAsia="宋体" w:hint="default"/>
                <w:spacing w:val="4"/>
                <w:sz w:val="18"/>
                <w:szCs w:val="18"/>
              </w:rPr>
              <w:t>本期发生额</w:t>
            </w:r>
            <w:r>
              <w:rPr>
                <w:rFonts w:ascii="宋体" w:hAnsi="宋体" w:cs="宋体" w:eastAsia="宋体" w:hint="default"/>
                <w:sz w:val="18"/>
                <w:szCs w:val="18"/>
              </w:rPr>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857" w:right="0"/>
              <w:jc w:val="left"/>
              <w:rPr>
                <w:rFonts w:ascii="宋体" w:hAnsi="宋体" w:cs="宋体" w:eastAsia="宋体" w:hint="default"/>
                <w:sz w:val="18"/>
                <w:szCs w:val="18"/>
              </w:rPr>
            </w:pPr>
            <w:r>
              <w:rPr>
                <w:rFonts w:ascii="宋体" w:hAnsi="宋体" w:cs="宋体" w:eastAsia="宋体" w:hint="default"/>
                <w:spacing w:val="4"/>
                <w:sz w:val="18"/>
                <w:szCs w:val="18"/>
              </w:rPr>
              <w:t>上期发生额</w:t>
            </w:r>
            <w:r>
              <w:rPr>
                <w:rFonts w:ascii="宋体" w:hAnsi="宋体" w:cs="宋体" w:eastAsia="宋体" w:hint="default"/>
                <w:sz w:val="18"/>
                <w:szCs w:val="18"/>
              </w:rPr>
            </w:r>
          </w:p>
        </w:tc>
      </w:tr>
      <w:tr>
        <w:trPr>
          <w:trHeight w:val="4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pacing w:val="3"/>
                <w:sz w:val="18"/>
                <w:szCs w:val="18"/>
              </w:rPr>
              <w:t>北京百维博锐贸易有限公</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pacing w:val="4"/>
                <w:sz w:val="18"/>
                <w:szCs w:val="18"/>
              </w:rPr>
              <w:t>销售商品</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03" w:right="0"/>
              <w:jc w:val="left"/>
              <w:rPr>
                <w:rFonts w:ascii="Times New Roman" w:hAnsi="Times New Roman" w:cs="Times New Roman" w:eastAsia="Times New Roman" w:hint="default"/>
                <w:sz w:val="18"/>
                <w:szCs w:val="18"/>
              </w:rPr>
            </w:pPr>
            <w:r>
              <w:rPr>
                <w:rFonts w:ascii="Times New Roman"/>
                <w:sz w:val="18"/>
              </w:rPr>
              <w:t>15,082.59</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398"/>
        <w:gridCol w:w="2259"/>
        <w:gridCol w:w="2260"/>
        <w:gridCol w:w="2652"/>
      </w:tblGrid>
      <w:tr>
        <w:trPr>
          <w:trHeight w:val="36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3"/>
                <w:sz w:val="18"/>
                <w:szCs w:val="18"/>
              </w:rPr>
              <w:t>迪岸双赢集团有限公司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pacing w:val="4"/>
                <w:sz w:val="18"/>
                <w:szCs w:val="18"/>
              </w:rPr>
              <w:t>保理</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3,933,831.21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325,995.80</w:t>
            </w:r>
          </w:p>
        </w:tc>
      </w:tr>
      <w:tr>
        <w:trPr>
          <w:trHeight w:val="4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3"/>
                <w:sz w:val="18"/>
                <w:szCs w:val="18"/>
              </w:rPr>
              <w:t>迪岸双赢集团有限公司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pacing w:val="4"/>
                <w:sz w:val="18"/>
                <w:szCs w:val="18"/>
              </w:rPr>
              <w:t>销售商品</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20,940.17</w:t>
            </w:r>
          </w:p>
        </w:tc>
      </w:tr>
      <w:tr>
        <w:trPr>
          <w:trHeight w:val="72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08"/>
              <w:jc w:val="left"/>
              <w:rPr>
                <w:rFonts w:ascii="宋体" w:hAnsi="宋体" w:cs="宋体" w:eastAsia="宋体" w:hint="default"/>
                <w:sz w:val="18"/>
                <w:szCs w:val="18"/>
              </w:rPr>
            </w:pPr>
            <w:r>
              <w:rPr>
                <w:rFonts w:ascii="宋体" w:hAnsi="宋体" w:cs="宋体" w:eastAsia="宋体" w:hint="default"/>
                <w:sz w:val="18"/>
                <w:szCs w:val="18"/>
              </w:rPr>
              <w:t>风山渐文化传播（北京）有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4"/>
                <w:sz w:val="18"/>
                <w:szCs w:val="18"/>
              </w:rPr>
              <w:t>版权金</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922,367.81</w:t>
            </w:r>
          </w:p>
        </w:tc>
      </w:tr>
      <w:tr>
        <w:trPr>
          <w:trHeight w:val="409"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重庆翼动科技有限公司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pacing w:val="4"/>
                <w:sz w:val="18"/>
                <w:szCs w:val="18"/>
              </w:rPr>
              <w:t>销售商品</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6,735.04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6,021.37</w:t>
            </w:r>
          </w:p>
        </w:tc>
      </w:tr>
      <w:tr>
        <w:trPr>
          <w:trHeight w:val="7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57"/>
              <w:jc w:val="left"/>
              <w:rPr>
                <w:rFonts w:ascii="宋体" w:hAnsi="宋体" w:cs="宋体" w:eastAsia="宋体" w:hint="default"/>
                <w:sz w:val="18"/>
                <w:szCs w:val="18"/>
              </w:rPr>
            </w:pPr>
            <w:r>
              <w:rPr>
                <w:rFonts w:ascii="宋体" w:hAnsi="宋体" w:cs="宋体" w:eastAsia="宋体" w:hint="default"/>
                <w:spacing w:val="3"/>
                <w:sz w:val="18"/>
                <w:szCs w:val="18"/>
              </w:rPr>
              <w:t>成都动鱼数码科技有限公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4"/>
                <w:sz w:val="18"/>
                <w:szCs w:val="18"/>
              </w:rPr>
              <w:t>版权金</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4,649,833.04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3,301,886.67</w:t>
            </w:r>
          </w:p>
        </w:tc>
      </w:tr>
      <w:tr>
        <w:trPr>
          <w:trHeight w:val="72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257"/>
              <w:jc w:val="left"/>
              <w:rPr>
                <w:rFonts w:ascii="宋体" w:hAnsi="宋体" w:cs="宋体" w:eastAsia="宋体" w:hint="default"/>
                <w:sz w:val="18"/>
                <w:szCs w:val="18"/>
              </w:rPr>
            </w:pPr>
            <w:r>
              <w:rPr>
                <w:rFonts w:ascii="宋体" w:hAnsi="宋体" w:cs="宋体" w:eastAsia="宋体" w:hint="default"/>
                <w:spacing w:val="3"/>
                <w:sz w:val="18"/>
                <w:szCs w:val="18"/>
              </w:rPr>
              <w:t>北京无限天机科技发展有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4"/>
                <w:sz w:val="18"/>
                <w:szCs w:val="18"/>
              </w:rPr>
              <w:t>游戏分成</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23,522.73</w:t>
            </w:r>
          </w:p>
        </w:tc>
      </w:tr>
      <w:tr>
        <w:trPr>
          <w:trHeight w:val="72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57"/>
              <w:jc w:val="left"/>
              <w:rPr>
                <w:rFonts w:ascii="宋体" w:hAnsi="宋体" w:cs="宋体" w:eastAsia="宋体" w:hint="default"/>
                <w:sz w:val="18"/>
                <w:szCs w:val="18"/>
              </w:rPr>
            </w:pPr>
            <w:r>
              <w:rPr>
                <w:rFonts w:ascii="宋体" w:hAnsi="宋体" w:cs="宋体" w:eastAsia="宋体" w:hint="default"/>
                <w:spacing w:val="3"/>
                <w:sz w:val="18"/>
                <w:szCs w:val="18"/>
              </w:rPr>
              <w:t>重庆百维博锐供应链管理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4"/>
                <w:sz w:val="18"/>
                <w:szCs w:val="18"/>
              </w:rPr>
              <w:t>销售商品</w:t>
            </w:r>
            <w:r>
              <w:rPr>
                <w:rFonts w:ascii="宋体" w:hAnsi="宋体" w:cs="宋体" w:eastAsia="宋体" w:hint="default"/>
                <w:sz w:val="18"/>
                <w:szCs w:val="18"/>
              </w:rPr>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1,064,459.14</w:t>
            </w:r>
          </w:p>
        </w:tc>
      </w:tr>
    </w:tbl>
    <w:p>
      <w:pPr>
        <w:pStyle w:val="BodyText"/>
        <w:spacing w:line="240" w:lineRule="auto" w:before="55"/>
        <w:ind w:left="118" w:right="1949"/>
        <w:jc w:val="left"/>
      </w:pPr>
      <w:r>
        <w:rPr>
          <w:spacing w:val="3"/>
        </w:rPr>
        <w:t>购销商品、提供和接受劳务的关联交易说明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2）关联租赁情况" w:id="364"/>
      <w:bookmarkEnd w:id="364"/>
      <w:r>
        <w:rPr>
          <w:b w:val="0"/>
          <w:bCs w:val="0"/>
        </w:rPr>
      </w:r>
      <w:r>
        <w:rPr>
          <w:spacing w:val="3"/>
        </w:rPr>
        <w:t>（</w:t>
      </w:r>
      <w:r>
        <w:rPr>
          <w:rFonts w:ascii="Times New Roman" w:hAnsi="Times New Roman" w:cs="Times New Roman" w:eastAsia="Times New Roman" w:hint="default"/>
          <w:spacing w:val="3"/>
        </w:rPr>
        <w:t>2</w:t>
      </w:r>
      <w:r>
        <w:rPr>
          <w:spacing w:val="3"/>
        </w:rPr>
        <w:t>）关联租赁情况</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spacing w:val="3"/>
        </w:rPr>
        <w:t>本公司作为出租方：</w:t>
      </w:r>
    </w:p>
    <w:p>
      <w:pPr>
        <w:pStyle w:val="BodyText"/>
        <w:spacing w:line="240" w:lineRule="auto" w:before="123"/>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388"/>
        <w:gridCol w:w="2394"/>
        <w:gridCol w:w="2393"/>
        <w:gridCol w:w="2393"/>
      </w:tblGrid>
      <w:tr>
        <w:trPr>
          <w:trHeight w:val="409"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27" w:right="0"/>
              <w:jc w:val="left"/>
              <w:rPr>
                <w:rFonts w:ascii="宋体" w:hAnsi="宋体" w:cs="宋体" w:eastAsia="宋体" w:hint="default"/>
                <w:sz w:val="18"/>
                <w:szCs w:val="18"/>
              </w:rPr>
            </w:pPr>
            <w:r>
              <w:rPr>
                <w:rFonts w:ascii="宋体" w:hAnsi="宋体" w:cs="宋体" w:eastAsia="宋体" w:hint="default"/>
                <w:spacing w:val="4"/>
                <w:sz w:val="18"/>
                <w:szCs w:val="18"/>
              </w:rPr>
              <w:t>承租方名称</w:t>
            </w:r>
            <w:r>
              <w:rPr>
                <w:rFonts w:ascii="宋体" w:hAnsi="宋体" w:cs="宋体" w:eastAsia="宋体" w:hint="default"/>
                <w:sz w:val="18"/>
                <w:szCs w:val="18"/>
              </w:rPr>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37" w:right="0"/>
              <w:jc w:val="left"/>
              <w:rPr>
                <w:rFonts w:ascii="宋体" w:hAnsi="宋体" w:cs="宋体" w:eastAsia="宋体" w:hint="default"/>
                <w:sz w:val="18"/>
                <w:szCs w:val="18"/>
              </w:rPr>
            </w:pPr>
            <w:r>
              <w:rPr>
                <w:rFonts w:ascii="宋体" w:hAnsi="宋体" w:cs="宋体" w:eastAsia="宋体" w:hint="default"/>
                <w:spacing w:val="3"/>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60"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60"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r>
        <w:trPr>
          <w:trHeight w:val="410"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3"/>
                <w:sz w:val="18"/>
                <w:szCs w:val="18"/>
              </w:rPr>
              <w:t>杭州联络控股有限公司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18"/>
                <w:szCs w:val="18"/>
              </w:rPr>
            </w:pPr>
            <w:r>
              <w:rPr>
                <w:rFonts w:ascii="宋体" w:hAnsi="宋体" w:cs="宋体" w:eastAsia="宋体" w:hint="default"/>
                <w:spacing w:val="4"/>
                <w:sz w:val="18"/>
                <w:szCs w:val="18"/>
              </w:rPr>
              <w:t>房屋</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13,936.36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47"/>
              <w:jc w:val="left"/>
              <w:rPr>
                <w:rFonts w:ascii="宋体" w:hAnsi="宋体" w:cs="宋体" w:eastAsia="宋体" w:hint="default"/>
                <w:sz w:val="18"/>
                <w:szCs w:val="18"/>
              </w:rPr>
            </w:pPr>
            <w:r>
              <w:rPr>
                <w:rFonts w:ascii="宋体" w:hAnsi="宋体" w:cs="宋体" w:eastAsia="宋体" w:hint="default"/>
                <w:spacing w:val="3"/>
                <w:sz w:val="18"/>
                <w:szCs w:val="18"/>
              </w:rPr>
              <w:t>成都动鱼数码科技有限公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4"/>
                <w:sz w:val="18"/>
                <w:szCs w:val="18"/>
              </w:rPr>
              <w:t>房屋</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1,426,361.56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46" w:right="0"/>
              <w:jc w:val="left"/>
              <w:rPr>
                <w:rFonts w:ascii="Times New Roman" w:hAnsi="Times New Roman" w:cs="Times New Roman" w:eastAsia="Times New Roman" w:hint="default"/>
                <w:sz w:val="18"/>
                <w:szCs w:val="18"/>
              </w:rPr>
            </w:pPr>
            <w:r>
              <w:rPr>
                <w:rFonts w:ascii="Times New Roman"/>
                <w:sz w:val="18"/>
              </w:rPr>
              <w:t>774,725.81</w:t>
            </w:r>
          </w:p>
        </w:tc>
      </w:tr>
    </w:tbl>
    <w:p>
      <w:pPr>
        <w:pStyle w:val="BodyText"/>
        <w:spacing w:line="240" w:lineRule="auto" w:before="55"/>
        <w:ind w:left="118" w:right="1949"/>
        <w:jc w:val="left"/>
      </w:pPr>
      <w:r>
        <w:rPr>
          <w:spacing w:val="3"/>
        </w:rPr>
        <w:t>本公司作为承租方：</w:t>
      </w:r>
    </w:p>
    <w:p>
      <w:pPr>
        <w:pStyle w:val="BodyText"/>
        <w:spacing w:line="240" w:lineRule="auto" w:before="124"/>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392"/>
        <w:gridCol w:w="2393"/>
        <w:gridCol w:w="2392"/>
        <w:gridCol w:w="2392"/>
      </w:tblGrid>
      <w:tr>
        <w:trPr>
          <w:trHeight w:val="4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28" w:right="0"/>
              <w:jc w:val="left"/>
              <w:rPr>
                <w:rFonts w:ascii="宋体" w:hAnsi="宋体" w:cs="宋体" w:eastAsia="宋体" w:hint="default"/>
                <w:sz w:val="18"/>
                <w:szCs w:val="18"/>
              </w:rPr>
            </w:pPr>
            <w:r>
              <w:rPr>
                <w:rFonts w:ascii="宋体" w:hAnsi="宋体" w:cs="宋体" w:eastAsia="宋体" w:hint="default"/>
                <w:spacing w:val="4"/>
                <w:sz w:val="18"/>
                <w:szCs w:val="18"/>
              </w:rPr>
              <w:t>出租方名称</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35" w:right="0"/>
              <w:jc w:val="left"/>
              <w:rPr>
                <w:rFonts w:ascii="宋体" w:hAnsi="宋体" w:cs="宋体" w:eastAsia="宋体" w:hint="default"/>
                <w:sz w:val="18"/>
                <w:szCs w:val="18"/>
              </w:rPr>
            </w:pPr>
            <w:r>
              <w:rPr>
                <w:rFonts w:ascii="宋体" w:hAnsi="宋体" w:cs="宋体" w:eastAsia="宋体" w:hint="default"/>
                <w:spacing w:val="3"/>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51"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52"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上期确认的租赁费</w:t>
            </w:r>
          </w:p>
        </w:tc>
      </w:tr>
    </w:tbl>
    <w:p>
      <w:pPr>
        <w:pStyle w:val="BodyText"/>
        <w:spacing w:line="240" w:lineRule="auto" w:before="55"/>
        <w:ind w:left="118" w:right="1949"/>
        <w:jc w:val="left"/>
      </w:pPr>
      <w:r>
        <w:rPr>
          <w:spacing w:val="3"/>
        </w:rPr>
        <w:t>关联租赁情况说明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3）关联担保情况" w:id="365"/>
      <w:bookmarkEnd w:id="365"/>
      <w:r>
        <w:rPr>
          <w:b w:val="0"/>
          <w:bCs w:val="0"/>
        </w:rPr>
      </w:r>
      <w:r>
        <w:rPr>
          <w:spacing w:val="3"/>
        </w:rPr>
        <w:t>（</w:t>
      </w:r>
      <w:r>
        <w:rPr>
          <w:rFonts w:ascii="Times New Roman" w:hAnsi="Times New Roman" w:cs="Times New Roman" w:eastAsia="Times New Roman" w:hint="default"/>
          <w:spacing w:val="3"/>
        </w:rPr>
        <w:t>3</w:t>
      </w:r>
      <w:r>
        <w:rPr>
          <w:spacing w:val="3"/>
        </w:rPr>
        <w:t>）关联担保情况</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spacing w:val="3"/>
        </w:rPr>
        <w:t>本公司作为担保方</w:t>
      </w:r>
    </w:p>
    <w:p>
      <w:pPr>
        <w:pStyle w:val="BodyText"/>
        <w:spacing w:line="240" w:lineRule="auto" w:before="123"/>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2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被担保方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pacing w:val="4"/>
                <w:sz w:val="18"/>
                <w:szCs w:val="18"/>
              </w:rPr>
              <w:t>担保金额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pacing w:val="4"/>
                <w:sz w:val="18"/>
                <w:szCs w:val="18"/>
              </w:rPr>
              <w:t>担保起始日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pacing w:val="4"/>
                <w:sz w:val="18"/>
                <w:szCs w:val="18"/>
              </w:rPr>
              <w:t>担保到期日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859" w:right="125" w:hanging="738"/>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毕</w:t>
            </w:r>
          </w:p>
        </w:tc>
      </w:tr>
      <w:tr>
        <w:trPr>
          <w:trHeight w:val="72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41"/>
              <w:jc w:val="left"/>
              <w:rPr>
                <w:rFonts w:ascii="宋体" w:hAnsi="宋体" w:cs="宋体" w:eastAsia="宋体" w:hint="default"/>
                <w:sz w:val="18"/>
                <w:szCs w:val="18"/>
              </w:rPr>
            </w:pPr>
            <w:r>
              <w:rPr>
                <w:rFonts w:ascii="宋体" w:hAnsi="宋体" w:cs="宋体" w:eastAsia="宋体" w:hint="default"/>
                <w:spacing w:val="3"/>
                <w:sz w:val="18"/>
                <w:szCs w:val="18"/>
              </w:rPr>
              <w:t>数字天域（香港）科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技有限公司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461,893,400.00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41"/>
              <w:jc w:val="left"/>
              <w:rPr>
                <w:rFonts w:ascii="宋体" w:hAnsi="宋体" w:cs="宋体" w:eastAsia="宋体" w:hint="default"/>
                <w:sz w:val="18"/>
                <w:szCs w:val="18"/>
              </w:rPr>
            </w:pPr>
            <w:r>
              <w:rPr>
                <w:rFonts w:ascii="宋体" w:hAnsi="宋体" w:cs="宋体" w:eastAsia="宋体" w:hint="default"/>
                <w:spacing w:val="3"/>
                <w:sz w:val="18"/>
                <w:szCs w:val="18"/>
              </w:rPr>
              <w:t>迪岸双赢集团有限公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8"/>
              <w:jc w:val="center"/>
              <w:rPr>
                <w:rFonts w:ascii="宋体" w:hAnsi="宋体" w:cs="宋体" w:eastAsia="宋体" w:hint="default"/>
                <w:sz w:val="18"/>
                <w:szCs w:val="18"/>
              </w:rPr>
            </w:pPr>
            <w:r>
              <w:rPr>
                <w:rFonts w:ascii="宋体" w:hAnsi="宋体" w:cs="宋体" w:eastAsia="宋体" w:hint="default"/>
                <w:spacing w:val="3"/>
                <w:sz w:val="18"/>
                <w:szCs w:val="18"/>
              </w:rPr>
              <w:t>迪岸双赢集团有限公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41"/>
              <w:jc w:val="left"/>
              <w:rPr>
                <w:rFonts w:ascii="宋体" w:hAnsi="宋体" w:cs="宋体" w:eastAsia="宋体" w:hint="default"/>
                <w:sz w:val="18"/>
                <w:szCs w:val="18"/>
              </w:rPr>
            </w:pPr>
            <w:r>
              <w:rPr>
                <w:rFonts w:ascii="宋体" w:hAnsi="宋体" w:cs="宋体" w:eastAsia="宋体" w:hint="default"/>
                <w:spacing w:val="3"/>
                <w:sz w:val="18"/>
                <w:szCs w:val="18"/>
              </w:rPr>
              <w:t>迪岸双赢集团有限公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41"/>
              <w:jc w:val="left"/>
              <w:rPr>
                <w:rFonts w:ascii="宋体" w:hAnsi="宋体" w:cs="宋体" w:eastAsia="宋体" w:hint="default"/>
                <w:sz w:val="18"/>
                <w:szCs w:val="18"/>
              </w:rPr>
            </w:pPr>
            <w:r>
              <w:rPr>
                <w:rFonts w:ascii="宋体" w:hAnsi="宋体" w:cs="宋体" w:eastAsia="宋体" w:hint="default"/>
                <w:spacing w:val="3"/>
                <w:sz w:val="18"/>
                <w:szCs w:val="18"/>
              </w:rPr>
              <w:t>迪岸双赢集团有限公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95,592,200.00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41"/>
              <w:jc w:val="left"/>
              <w:rPr>
                <w:rFonts w:ascii="宋体" w:hAnsi="宋体" w:cs="宋体" w:eastAsia="宋体" w:hint="default"/>
                <w:sz w:val="18"/>
                <w:szCs w:val="18"/>
              </w:rPr>
            </w:pPr>
            <w:r>
              <w:rPr>
                <w:rFonts w:ascii="宋体" w:hAnsi="宋体" w:cs="宋体" w:eastAsia="宋体" w:hint="default"/>
                <w:spacing w:val="3"/>
                <w:sz w:val="18"/>
                <w:szCs w:val="18"/>
              </w:rPr>
              <w:t>迪岸双赢集团有限公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41"/>
              <w:jc w:val="left"/>
              <w:rPr>
                <w:rFonts w:ascii="宋体" w:hAnsi="宋体" w:cs="宋体" w:eastAsia="宋体" w:hint="default"/>
                <w:sz w:val="18"/>
                <w:szCs w:val="18"/>
              </w:rPr>
            </w:pPr>
            <w:r>
              <w:rPr>
                <w:rFonts w:ascii="宋体" w:hAnsi="宋体" w:cs="宋体" w:eastAsia="宋体" w:hint="default"/>
                <w:spacing w:val="3"/>
                <w:sz w:val="18"/>
                <w:szCs w:val="18"/>
              </w:rPr>
              <w:t>北京数字天域科技有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41"/>
              <w:jc w:val="left"/>
              <w:rPr>
                <w:rFonts w:ascii="宋体" w:hAnsi="宋体" w:cs="宋体" w:eastAsia="宋体" w:hint="default"/>
                <w:sz w:val="18"/>
                <w:szCs w:val="18"/>
              </w:rPr>
            </w:pPr>
            <w:r>
              <w:rPr>
                <w:rFonts w:ascii="宋体" w:hAnsi="宋体" w:cs="宋体" w:eastAsia="宋体" w:hint="default"/>
                <w:spacing w:val="3"/>
                <w:sz w:val="18"/>
                <w:szCs w:val="18"/>
              </w:rPr>
              <w:t>会找房（北京）网络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76,567,000.00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41"/>
              <w:jc w:val="left"/>
              <w:rPr>
                <w:rFonts w:ascii="宋体" w:hAnsi="宋体" w:cs="宋体" w:eastAsia="宋体" w:hint="default"/>
                <w:sz w:val="18"/>
                <w:szCs w:val="18"/>
              </w:rPr>
            </w:pPr>
            <w:r>
              <w:rPr>
                <w:rFonts w:ascii="宋体" w:hAnsi="宋体" w:cs="宋体" w:eastAsia="宋体" w:hint="default"/>
                <w:spacing w:val="3"/>
                <w:sz w:val="18"/>
                <w:szCs w:val="18"/>
              </w:rPr>
              <w:t>北京百维博锐贸易有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41"/>
              <w:jc w:val="left"/>
              <w:rPr>
                <w:rFonts w:ascii="宋体" w:hAnsi="宋体" w:cs="宋体" w:eastAsia="宋体" w:hint="default"/>
                <w:sz w:val="18"/>
                <w:szCs w:val="18"/>
              </w:rPr>
            </w:pPr>
            <w:r>
              <w:rPr>
                <w:rFonts w:ascii="宋体" w:hAnsi="宋体" w:cs="宋体" w:eastAsia="宋体" w:hint="default"/>
                <w:spacing w:val="3"/>
                <w:sz w:val="18"/>
                <w:szCs w:val="18"/>
              </w:rPr>
              <w:t>北京百维博锐贸易有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5"/>
        <w:ind w:left="118" w:right="1949"/>
        <w:jc w:val="left"/>
      </w:pPr>
      <w:r>
        <w:rPr>
          <w:spacing w:val="3"/>
        </w:rPr>
        <w:t>本公司作为被担保方</w:t>
      </w:r>
    </w:p>
    <w:p>
      <w:pPr>
        <w:pStyle w:val="BodyText"/>
        <w:spacing w:line="240" w:lineRule="auto" w:before="124"/>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2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担保方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pacing w:val="4"/>
                <w:sz w:val="18"/>
                <w:szCs w:val="18"/>
              </w:rPr>
              <w:t>担保金额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pacing w:val="4"/>
                <w:sz w:val="18"/>
                <w:szCs w:val="18"/>
              </w:rPr>
              <w:t>担保起始日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pacing w:val="4"/>
                <w:sz w:val="18"/>
                <w:szCs w:val="18"/>
              </w:rPr>
              <w:t>担保到期日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859" w:right="125" w:hanging="738"/>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毕</w:t>
            </w:r>
          </w:p>
        </w:tc>
      </w:tr>
      <w:tr>
        <w:trPr>
          <w:trHeight w:val="7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41"/>
              <w:jc w:val="left"/>
              <w:rPr>
                <w:rFonts w:ascii="宋体" w:hAnsi="宋体" w:cs="宋体" w:eastAsia="宋体" w:hint="default"/>
                <w:sz w:val="18"/>
                <w:szCs w:val="18"/>
              </w:rPr>
            </w:pPr>
            <w:r>
              <w:rPr>
                <w:rFonts w:ascii="宋体" w:hAnsi="宋体" w:cs="宋体" w:eastAsia="宋体" w:hint="default"/>
                <w:spacing w:val="3"/>
                <w:sz w:val="18"/>
                <w:szCs w:val="18"/>
              </w:rPr>
              <w:t>北京数字天域科技有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41"/>
              <w:jc w:val="left"/>
              <w:rPr>
                <w:rFonts w:ascii="宋体" w:hAnsi="宋体" w:cs="宋体" w:eastAsia="宋体" w:hint="default"/>
                <w:sz w:val="18"/>
                <w:szCs w:val="18"/>
              </w:rPr>
            </w:pPr>
            <w:r>
              <w:rPr>
                <w:rFonts w:ascii="宋体" w:hAnsi="宋体" w:cs="宋体" w:eastAsia="宋体" w:hint="default"/>
                <w:spacing w:val="3"/>
                <w:sz w:val="18"/>
                <w:szCs w:val="18"/>
              </w:rPr>
              <w:t>北京数字天域科技有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41"/>
              <w:jc w:val="left"/>
              <w:rPr>
                <w:rFonts w:ascii="宋体" w:hAnsi="宋体" w:cs="宋体" w:eastAsia="宋体" w:hint="default"/>
                <w:sz w:val="18"/>
                <w:szCs w:val="18"/>
              </w:rPr>
            </w:pPr>
            <w:r>
              <w:rPr>
                <w:rFonts w:ascii="宋体" w:hAnsi="宋体" w:cs="宋体" w:eastAsia="宋体" w:hint="default"/>
                <w:spacing w:val="3"/>
                <w:sz w:val="18"/>
                <w:szCs w:val="18"/>
              </w:rPr>
              <w:t>北京数字天域科技有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288,500,000.00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41"/>
              <w:jc w:val="left"/>
              <w:rPr>
                <w:rFonts w:ascii="宋体" w:hAnsi="宋体" w:cs="宋体" w:eastAsia="宋体" w:hint="default"/>
                <w:sz w:val="18"/>
                <w:szCs w:val="18"/>
              </w:rPr>
            </w:pPr>
            <w:r>
              <w:rPr>
                <w:rFonts w:ascii="宋体" w:hAnsi="宋体" w:cs="宋体" w:eastAsia="宋体" w:hint="default"/>
                <w:spacing w:val="3"/>
                <w:sz w:val="18"/>
                <w:szCs w:val="18"/>
              </w:rPr>
              <w:t>北京数字天域科技有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限公司、何志涛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5"/>
        <w:ind w:left="118" w:right="1949"/>
        <w:jc w:val="left"/>
      </w:pPr>
      <w:r>
        <w:rPr>
          <w:spacing w:val="3"/>
        </w:rPr>
        <w:t>关联担保情况说明</w:t>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4）关键管理人员报酬" w:id="366"/>
      <w:bookmarkEnd w:id="366"/>
      <w:r>
        <w:rPr>
          <w:b w:val="0"/>
          <w:bCs w:val="0"/>
        </w:rPr>
      </w:r>
      <w:r>
        <w:rPr>
          <w:spacing w:val="3"/>
        </w:rPr>
        <w:t>（</w:t>
      </w:r>
      <w:r>
        <w:rPr>
          <w:rFonts w:ascii="Times New Roman" w:hAnsi="Times New Roman" w:cs="Times New Roman" w:eastAsia="Times New Roman" w:hint="default"/>
          <w:spacing w:val="3"/>
        </w:rPr>
        <w:t>4</w:t>
      </w:r>
      <w:r>
        <w:rPr>
          <w:spacing w:val="3"/>
        </w:rPr>
        <w:t>）关键管理人员报酬</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88"/>
        <w:gridCol w:w="3190"/>
        <w:gridCol w:w="3191"/>
      </w:tblGrid>
      <w:tr>
        <w:trPr>
          <w:trHeight w:val="40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本期发生额</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上期发生额</w:t>
            </w:r>
            <w:r>
              <w:rPr>
                <w:rFonts w:ascii="宋体" w:hAnsi="宋体" w:cs="宋体" w:eastAsia="宋体" w:hint="default"/>
                <w:sz w:val="18"/>
                <w:szCs w:val="18"/>
              </w:rPr>
            </w:r>
          </w:p>
        </w:tc>
      </w:tr>
      <w:tr>
        <w:trPr>
          <w:trHeight w:val="40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10" w:right="0"/>
              <w:jc w:val="left"/>
              <w:rPr>
                <w:rFonts w:ascii="Times New Roman" w:hAnsi="Times New Roman" w:cs="Times New Roman" w:eastAsia="Times New Roman" w:hint="default"/>
                <w:sz w:val="18"/>
                <w:szCs w:val="18"/>
              </w:rPr>
            </w:pPr>
            <w:r>
              <w:rPr>
                <w:rFonts w:ascii="Times New Roman"/>
                <w:sz w:val="18"/>
              </w:rPr>
              <w:t>10,621,152.08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18" w:right="0"/>
              <w:jc w:val="left"/>
              <w:rPr>
                <w:rFonts w:ascii="Times New Roman" w:hAnsi="Times New Roman" w:cs="Times New Roman" w:eastAsia="Times New Roman" w:hint="default"/>
                <w:sz w:val="18"/>
                <w:szCs w:val="18"/>
              </w:rPr>
            </w:pPr>
            <w:r>
              <w:rPr>
                <w:rFonts w:ascii="Times New Roman"/>
                <w:sz w:val="18"/>
              </w:rPr>
              <w:t>10,115,964.91</w:t>
            </w:r>
          </w:p>
        </w:tc>
      </w:tr>
    </w:tbl>
    <w:p>
      <w:pPr>
        <w:spacing w:after="0" w:line="240" w:lineRule="auto"/>
        <w:jc w:val="lef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5）其他关联交易" w:id="367"/>
      <w:bookmarkEnd w:id="367"/>
      <w:r>
        <w:rPr>
          <w:b w:val="0"/>
          <w:bCs w:val="0"/>
        </w:rPr>
      </w:r>
      <w:r>
        <w:rPr>
          <w:spacing w:val="3"/>
        </w:rPr>
        <w:t>（</w:t>
      </w:r>
      <w:r>
        <w:rPr>
          <w:rFonts w:ascii="Times New Roman" w:hAnsi="Times New Roman" w:cs="Times New Roman" w:eastAsia="Times New Roman" w:hint="default"/>
          <w:spacing w:val="3"/>
        </w:rPr>
        <w:t>5</w:t>
      </w:r>
      <w:r>
        <w:rPr>
          <w:spacing w:val="3"/>
        </w:rPr>
        <w:t>）其他关联交易</w:t>
      </w:r>
      <w:r>
        <w:rPr>
          <w:b w:val="0"/>
          <w:bCs w:val="0"/>
          <w:spacing w:val="3"/>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6、关联方应收应付款项" w:id="368"/>
      <w:bookmarkEnd w:id="368"/>
      <w:r>
        <w:rPr>
          <w:b w:val="0"/>
          <w:bCs w:val="0"/>
        </w:rPr>
      </w:r>
      <w:r>
        <w:rPr>
          <w:rFonts w:ascii="Times New Roman" w:hAnsi="Times New Roman" w:cs="Times New Roman" w:eastAsia="Times New Roman" w:hint="default"/>
          <w:spacing w:val="3"/>
        </w:rPr>
        <w:t>6</w:t>
      </w:r>
      <w:r>
        <w:rPr>
          <w:spacing w:val="3"/>
        </w:rPr>
        <w:t>、关联方应收应付款项</w:t>
      </w:r>
      <w:r>
        <w:rPr>
          <w:b w:val="0"/>
          <w:bCs w:val="0"/>
          <w:spacing w:val="3"/>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应收项目" w:id="369"/>
      <w:bookmarkEnd w:id="369"/>
      <w:r>
        <w:rPr>
          <w:b w:val="0"/>
          <w:bCs w:val="0"/>
        </w:rPr>
      </w:r>
      <w:r>
        <w:rPr>
          <w:spacing w:val="3"/>
        </w:rPr>
        <w:t>（</w:t>
      </w:r>
      <w:r>
        <w:rPr>
          <w:rFonts w:ascii="Times New Roman" w:hAnsi="Times New Roman" w:cs="Times New Roman" w:eastAsia="Times New Roman" w:hint="default"/>
          <w:spacing w:val="3"/>
        </w:rPr>
        <w:t>1</w:t>
      </w:r>
      <w:r>
        <w:rPr>
          <w:spacing w:val="3"/>
        </w:rPr>
        <w:t>）应收项目</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9"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pacing w:val="4"/>
                <w:sz w:val="18"/>
                <w:szCs w:val="18"/>
              </w:rPr>
              <w:t>项目名称</w:t>
            </w:r>
            <w:r>
              <w:rPr>
                <w:rFonts w:ascii="宋体" w:hAnsi="宋体" w:cs="宋体" w:eastAsia="宋体" w:hint="default"/>
                <w:sz w:val="18"/>
                <w:szCs w:val="18"/>
              </w:rPr>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pacing w:val="4"/>
                <w:sz w:val="18"/>
                <w:szCs w:val="18"/>
              </w:rPr>
              <w:t>关联方</w:t>
            </w:r>
            <w:r>
              <w:rPr>
                <w:rFonts w:ascii="宋体" w:hAnsi="宋体" w:cs="宋体" w:eastAsia="宋体" w:hint="default"/>
                <w:sz w:val="18"/>
                <w:szCs w:val="18"/>
              </w:rPr>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r>
      <w:tr>
        <w:trPr>
          <w:trHeight w:val="409"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22"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21"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2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22"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r>
      <w:tr>
        <w:trPr>
          <w:trHeight w:val="72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应收账款</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93"/>
              <w:jc w:val="left"/>
              <w:rPr>
                <w:rFonts w:ascii="宋体" w:hAnsi="宋体" w:cs="宋体" w:eastAsia="宋体" w:hint="default"/>
                <w:sz w:val="18"/>
                <w:szCs w:val="18"/>
              </w:rPr>
            </w:pPr>
            <w:r>
              <w:rPr>
                <w:rFonts w:ascii="宋体" w:hAnsi="宋体" w:cs="宋体" w:eastAsia="宋体" w:hint="default"/>
                <w:spacing w:val="3"/>
                <w:sz w:val="18"/>
                <w:szCs w:val="18"/>
              </w:rPr>
              <w:t>成都动鱼数码科</w:t>
            </w:r>
            <w:r>
              <w:rPr>
                <w:rFonts w:ascii="宋体" w:hAnsi="宋体" w:cs="宋体" w:eastAsia="宋体" w:hint="default"/>
                <w:sz w:val="18"/>
                <w:szCs w:val="18"/>
              </w:rPr>
              <w:t> </w:t>
            </w:r>
            <w:r>
              <w:rPr>
                <w:rFonts w:ascii="宋体" w:hAnsi="宋体" w:cs="宋体" w:eastAsia="宋体" w:hint="default"/>
                <w:spacing w:val="4"/>
                <w:sz w:val="18"/>
                <w:szCs w:val="18"/>
              </w:rPr>
              <w:t>技有限公司</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9,774,656.81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3,909,862.72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4,359,945.65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43,599.46</w:t>
            </w:r>
          </w:p>
        </w:tc>
      </w:tr>
      <w:tr>
        <w:trPr>
          <w:trHeight w:val="728"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应收账款</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93"/>
              <w:jc w:val="left"/>
              <w:rPr>
                <w:rFonts w:ascii="宋体" w:hAnsi="宋体" w:cs="宋体" w:eastAsia="宋体" w:hint="default"/>
                <w:sz w:val="18"/>
                <w:szCs w:val="18"/>
              </w:rPr>
            </w:pPr>
            <w:r>
              <w:rPr>
                <w:rFonts w:ascii="宋体" w:hAnsi="宋体" w:cs="宋体" w:eastAsia="宋体" w:hint="default"/>
                <w:spacing w:val="3"/>
                <w:sz w:val="18"/>
                <w:szCs w:val="18"/>
              </w:rPr>
              <w:t>迪岸双赢集团有</w:t>
            </w:r>
            <w:r>
              <w:rPr>
                <w:rFonts w:ascii="宋体" w:hAnsi="宋体" w:cs="宋体" w:eastAsia="宋体" w:hint="default"/>
                <w:sz w:val="18"/>
                <w:szCs w:val="18"/>
              </w:rPr>
              <w:t> </w:t>
            </w: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应收账款</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93"/>
              <w:jc w:val="left"/>
              <w:rPr>
                <w:rFonts w:ascii="宋体" w:hAnsi="宋体" w:cs="宋体" w:eastAsia="宋体" w:hint="default"/>
                <w:sz w:val="18"/>
                <w:szCs w:val="18"/>
              </w:rPr>
            </w:pPr>
            <w:r>
              <w:rPr>
                <w:rFonts w:ascii="宋体" w:hAnsi="宋体" w:cs="宋体" w:eastAsia="宋体" w:hint="default"/>
                <w:spacing w:val="3"/>
                <w:sz w:val="18"/>
                <w:szCs w:val="18"/>
              </w:rPr>
              <w:t>北京百维博锐贸</w:t>
            </w:r>
            <w:r>
              <w:rPr>
                <w:rFonts w:ascii="宋体" w:hAnsi="宋体" w:cs="宋体" w:eastAsia="宋体" w:hint="default"/>
                <w:sz w:val="18"/>
                <w:szCs w:val="18"/>
              </w:rPr>
              <w:t> </w:t>
            </w:r>
            <w:r>
              <w:rPr>
                <w:rFonts w:ascii="宋体" w:hAnsi="宋体" w:cs="宋体" w:eastAsia="宋体" w:hint="default"/>
                <w:spacing w:val="4"/>
                <w:sz w:val="18"/>
                <w:szCs w:val="18"/>
              </w:rPr>
              <w:t>易有限公司</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3,053.00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45,226,054.90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预付账款</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93"/>
              <w:jc w:val="left"/>
              <w:rPr>
                <w:rFonts w:ascii="宋体" w:hAnsi="宋体" w:cs="宋体" w:eastAsia="宋体" w:hint="default"/>
                <w:sz w:val="18"/>
                <w:szCs w:val="18"/>
              </w:rPr>
            </w:pPr>
            <w:r>
              <w:rPr>
                <w:rFonts w:ascii="宋体" w:hAnsi="宋体" w:cs="宋体" w:eastAsia="宋体" w:hint="default"/>
                <w:spacing w:val="3"/>
                <w:sz w:val="18"/>
                <w:szCs w:val="18"/>
              </w:rPr>
              <w:t>成都动鱼数码科</w:t>
            </w:r>
            <w:r>
              <w:rPr>
                <w:rFonts w:ascii="宋体" w:hAnsi="宋体" w:cs="宋体" w:eastAsia="宋体" w:hint="default"/>
                <w:sz w:val="18"/>
                <w:szCs w:val="18"/>
              </w:rPr>
              <w:t> </w:t>
            </w:r>
            <w:r>
              <w:rPr>
                <w:rFonts w:ascii="宋体" w:hAnsi="宋体" w:cs="宋体" w:eastAsia="宋体" w:hint="default"/>
                <w:spacing w:val="4"/>
                <w:sz w:val="18"/>
                <w:szCs w:val="18"/>
              </w:rPr>
              <w:t>技有限公司</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3,999,904.72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1,599,961.89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4,033,160.08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预付账款</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6"/>
              <w:ind w:left="103" w:right="208"/>
              <w:jc w:val="left"/>
              <w:rPr>
                <w:rFonts w:ascii="Times New Roman" w:hAnsi="Times New Roman" w:cs="Times New Roman" w:eastAsia="Times New Roman" w:hint="default"/>
                <w:sz w:val="18"/>
                <w:szCs w:val="18"/>
              </w:rPr>
            </w:pPr>
            <w:r>
              <w:rPr>
                <w:rFonts w:ascii="Times New Roman"/>
                <w:sz w:val="18"/>
              </w:rPr>
              <w:t>ESMARTTECHI</w:t>
            </w:r>
            <w:r>
              <w:rPr>
                <w:rFonts w:ascii="Times New Roman"/>
                <w:spacing w:val="-40"/>
                <w:sz w:val="18"/>
              </w:rPr>
              <w:t> </w:t>
            </w:r>
            <w:r>
              <w:rPr>
                <w:rFonts w:ascii="Times New Roman"/>
                <w:spacing w:val="-40"/>
                <w:sz w:val="18"/>
              </w:rPr>
            </w:r>
            <w:r>
              <w:rPr>
                <w:rFonts w:ascii="Times New Roman"/>
                <w:sz w:val="18"/>
              </w:rPr>
              <w:t>NC</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2,940,390.00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29"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其他应收款</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93"/>
              <w:jc w:val="left"/>
              <w:rPr>
                <w:rFonts w:ascii="宋体" w:hAnsi="宋体" w:cs="宋体" w:eastAsia="宋体" w:hint="default"/>
                <w:sz w:val="18"/>
                <w:szCs w:val="18"/>
              </w:rPr>
            </w:pPr>
            <w:r>
              <w:rPr>
                <w:rFonts w:ascii="宋体" w:hAnsi="宋体" w:cs="宋体" w:eastAsia="宋体" w:hint="default"/>
                <w:spacing w:val="3"/>
                <w:sz w:val="18"/>
                <w:szCs w:val="18"/>
              </w:rPr>
              <w:t>北京联络优家科</w:t>
            </w:r>
            <w:r>
              <w:rPr>
                <w:rFonts w:ascii="宋体" w:hAnsi="宋体" w:cs="宋体" w:eastAsia="宋体" w:hint="default"/>
                <w:sz w:val="18"/>
                <w:szCs w:val="18"/>
              </w:rPr>
              <w:t> </w:t>
            </w:r>
            <w:r>
              <w:rPr>
                <w:rFonts w:ascii="宋体" w:hAnsi="宋体" w:cs="宋体" w:eastAsia="宋体" w:hint="default"/>
                <w:spacing w:val="3"/>
                <w:sz w:val="18"/>
                <w:szCs w:val="18"/>
              </w:rPr>
              <w:t>技有限责任公司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5,016,372.87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5,016,372.87</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应付项目" w:id="370"/>
      <w:bookmarkEnd w:id="370"/>
      <w:r>
        <w:rPr>
          <w:b w:val="0"/>
          <w:bCs w:val="0"/>
        </w:rPr>
      </w:r>
      <w:r>
        <w:rPr>
          <w:spacing w:val="3"/>
        </w:rPr>
        <w:t>（</w:t>
      </w:r>
      <w:r>
        <w:rPr>
          <w:rFonts w:ascii="Times New Roman" w:hAnsi="Times New Roman" w:cs="Times New Roman" w:eastAsia="Times New Roman" w:hint="default"/>
          <w:spacing w:val="3"/>
        </w:rPr>
        <w:t>2</w:t>
      </w:r>
      <w:r>
        <w:rPr>
          <w:spacing w:val="3"/>
        </w:rPr>
        <w:t>）应付项目</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392"/>
        <w:gridCol w:w="2393"/>
        <w:gridCol w:w="2392"/>
        <w:gridCol w:w="2392"/>
      </w:tblGrid>
      <w:tr>
        <w:trPr>
          <w:trHeight w:val="40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项目名称</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关联方</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35" w:right="0"/>
              <w:jc w:val="left"/>
              <w:rPr>
                <w:rFonts w:ascii="宋体" w:hAnsi="宋体" w:cs="宋体" w:eastAsia="宋体" w:hint="default"/>
                <w:sz w:val="18"/>
                <w:szCs w:val="18"/>
              </w:rPr>
            </w:pPr>
            <w:r>
              <w:rPr>
                <w:rFonts w:ascii="宋体" w:hAnsi="宋体" w:cs="宋体" w:eastAsia="宋体" w:hint="default"/>
                <w:spacing w:val="3"/>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37" w:right="0"/>
              <w:jc w:val="left"/>
              <w:rPr>
                <w:rFonts w:ascii="宋体" w:hAnsi="宋体" w:cs="宋体" w:eastAsia="宋体" w:hint="default"/>
                <w:sz w:val="18"/>
                <w:szCs w:val="18"/>
              </w:rPr>
            </w:pPr>
            <w:r>
              <w:rPr>
                <w:rFonts w:ascii="宋体" w:hAnsi="宋体" w:cs="宋体" w:eastAsia="宋体" w:hint="default"/>
                <w:spacing w:val="3"/>
                <w:sz w:val="18"/>
                <w:szCs w:val="18"/>
              </w:rPr>
              <w:t>期初账面余额</w:t>
            </w:r>
          </w:p>
        </w:tc>
      </w:tr>
      <w:tr>
        <w:trPr>
          <w:trHeight w:val="72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应付账款</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1" w:right="254"/>
              <w:jc w:val="left"/>
              <w:rPr>
                <w:rFonts w:ascii="宋体" w:hAnsi="宋体" w:cs="宋体" w:eastAsia="宋体" w:hint="default"/>
                <w:sz w:val="18"/>
                <w:szCs w:val="18"/>
              </w:rPr>
            </w:pPr>
            <w:r>
              <w:rPr>
                <w:rFonts w:ascii="宋体" w:hAnsi="宋体" w:cs="宋体" w:eastAsia="宋体" w:hint="default"/>
                <w:spacing w:val="3"/>
                <w:sz w:val="18"/>
                <w:szCs w:val="18"/>
              </w:rPr>
              <w:t>西安睿辰文化传播有限责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任公司</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236,417.30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431,286.07</w:t>
            </w:r>
          </w:p>
        </w:tc>
      </w:tr>
      <w:tr>
        <w:trPr>
          <w:trHeight w:val="40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应付账款</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1" w:right="0"/>
              <w:jc w:val="left"/>
              <w:rPr>
                <w:rFonts w:ascii="宋体" w:hAnsi="宋体" w:cs="宋体" w:eastAsia="宋体" w:hint="default"/>
                <w:sz w:val="18"/>
                <w:szCs w:val="18"/>
              </w:rPr>
            </w:pPr>
            <w:r>
              <w:rPr>
                <w:rFonts w:ascii="宋体" w:hAnsi="宋体" w:cs="宋体" w:eastAsia="宋体" w:hint="default"/>
                <w:spacing w:val="3"/>
                <w:sz w:val="18"/>
                <w:szCs w:val="18"/>
              </w:rPr>
              <w:t>迪岸双赢集团有限公司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应付账款</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1" w:right="254"/>
              <w:jc w:val="left"/>
              <w:rPr>
                <w:rFonts w:ascii="宋体" w:hAnsi="宋体" w:cs="宋体" w:eastAsia="宋体" w:hint="default"/>
                <w:sz w:val="18"/>
                <w:szCs w:val="18"/>
              </w:rPr>
            </w:pPr>
            <w:r>
              <w:rPr>
                <w:rFonts w:ascii="宋体" w:hAnsi="宋体" w:cs="宋体" w:eastAsia="宋体" w:hint="default"/>
                <w:spacing w:val="3"/>
                <w:sz w:val="18"/>
                <w:szCs w:val="18"/>
              </w:rPr>
              <w:t>北京百维博锐贸易有限公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5,887.93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其他应付款</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1" w:right="254"/>
              <w:jc w:val="left"/>
              <w:rPr>
                <w:rFonts w:ascii="宋体" w:hAnsi="宋体" w:cs="宋体" w:eastAsia="宋体" w:hint="default"/>
                <w:sz w:val="18"/>
                <w:szCs w:val="18"/>
              </w:rPr>
            </w:pPr>
            <w:r>
              <w:rPr>
                <w:rFonts w:ascii="宋体" w:hAnsi="宋体" w:cs="宋体" w:eastAsia="宋体" w:hint="default"/>
                <w:spacing w:val="3"/>
                <w:sz w:val="18"/>
                <w:szCs w:val="18"/>
              </w:rPr>
              <w:t>北京联络优家科技有限责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任公司</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29,002.02</w:t>
            </w:r>
          </w:p>
        </w:tc>
      </w:tr>
    </w:tbl>
    <w:p>
      <w:pPr>
        <w:spacing w:line="240" w:lineRule="auto" w:before="4"/>
        <w:rPr>
          <w:rFonts w:ascii="宋体" w:hAnsi="宋体" w:cs="宋体" w:eastAsia="宋体" w:hint="default"/>
          <w:sz w:val="18"/>
          <w:szCs w:val="18"/>
        </w:rPr>
      </w:pPr>
    </w:p>
    <w:p>
      <w:pPr>
        <w:pStyle w:val="Heading3"/>
        <w:spacing w:line="240" w:lineRule="auto" w:before="26"/>
        <w:ind w:left="118" w:right="1949"/>
        <w:jc w:val="left"/>
        <w:rPr>
          <w:b w:val="0"/>
          <w:bCs w:val="0"/>
        </w:rPr>
      </w:pPr>
      <w:bookmarkStart w:name="十三、承诺及或有事项" w:id="371"/>
      <w:bookmarkEnd w:id="371"/>
      <w:r>
        <w:rPr>
          <w:b w:val="0"/>
          <w:bCs w:val="0"/>
        </w:rPr>
      </w:r>
      <w:r>
        <w:rPr>
          <w:spacing w:val="4"/>
        </w:rPr>
        <w:t>十三、承诺及或有事项</w:t>
      </w:r>
      <w:r>
        <w:rPr>
          <w:b w:val="0"/>
          <w:bCs w:val="0"/>
          <w:spacing w:val="4"/>
        </w:rPr>
      </w:r>
    </w:p>
    <w:p>
      <w:pPr>
        <w:spacing w:line="240" w:lineRule="auto" w:before="4"/>
        <w:rPr>
          <w:rFonts w:ascii="宋体" w:hAnsi="宋体" w:cs="宋体" w:eastAsia="宋体" w:hint="default"/>
          <w:b/>
          <w:bCs/>
          <w:sz w:val="25"/>
          <w:szCs w:val="25"/>
        </w:rPr>
      </w:pPr>
    </w:p>
    <w:p>
      <w:pPr>
        <w:pStyle w:val="Heading6"/>
        <w:spacing w:line="240" w:lineRule="auto"/>
        <w:ind w:right="1949"/>
        <w:jc w:val="left"/>
        <w:rPr>
          <w:b w:val="0"/>
          <w:bCs w:val="0"/>
        </w:rPr>
      </w:pPr>
      <w:bookmarkStart w:name="1、重要承诺事项" w:id="372"/>
      <w:bookmarkEnd w:id="372"/>
      <w:r>
        <w:rPr>
          <w:b w:val="0"/>
          <w:bCs w:val="0"/>
        </w:rPr>
      </w:r>
      <w:r>
        <w:rPr>
          <w:rFonts w:ascii="Times New Roman" w:hAnsi="Times New Roman" w:cs="Times New Roman" w:eastAsia="Times New Roman" w:hint="default"/>
          <w:spacing w:val="3"/>
        </w:rPr>
        <w:t>1</w:t>
      </w:r>
      <w:r>
        <w:rPr>
          <w:spacing w:val="3"/>
        </w:rPr>
        <w:t>、重要承诺事项</w:t>
      </w:r>
      <w:r>
        <w:rPr>
          <w:b w:val="0"/>
          <w:bCs w:val="0"/>
          <w:spacing w:val="3"/>
        </w:rPr>
      </w:r>
    </w:p>
    <w:p>
      <w:pPr>
        <w:spacing w:line="240" w:lineRule="auto" w:before="2"/>
        <w:rPr>
          <w:rFonts w:ascii="宋体" w:hAnsi="宋体" w:cs="宋体" w:eastAsia="宋体" w:hint="default"/>
          <w:b/>
          <w:bCs/>
          <w:sz w:val="27"/>
          <w:szCs w:val="27"/>
        </w:rPr>
      </w:pPr>
    </w:p>
    <w:p>
      <w:pPr>
        <w:pStyle w:val="BodyText"/>
        <w:spacing w:line="240" w:lineRule="auto"/>
        <w:ind w:left="118" w:right="1949"/>
        <w:jc w:val="left"/>
      </w:pPr>
      <w:r>
        <w:rPr>
          <w:spacing w:val="3"/>
        </w:rPr>
        <w:t>资产负债表日存在的重要承诺</w:t>
      </w:r>
    </w:p>
    <w:p>
      <w:pPr>
        <w:spacing w:before="73"/>
        <w:ind w:left="118" w:right="1949" w:firstLine="0"/>
        <w:jc w:val="left"/>
        <w:rPr>
          <w:rFonts w:ascii="宋体" w:hAnsi="宋体" w:cs="宋体" w:eastAsia="宋体" w:hint="default"/>
          <w:sz w:val="24"/>
          <w:szCs w:val="24"/>
        </w:rPr>
      </w:pPr>
      <w:r>
        <w:rPr>
          <w:rFonts w:ascii="Times New Roman" w:hAnsi="Times New Roman" w:cs="Times New Roman" w:eastAsia="Times New Roman" w:hint="default"/>
          <w:b/>
          <w:bCs/>
          <w:spacing w:val="4"/>
          <w:sz w:val="21"/>
          <w:szCs w:val="21"/>
        </w:rPr>
        <w:t>(</w:t>
      </w:r>
      <w:r>
        <w:rPr>
          <w:rFonts w:ascii="宋体" w:hAnsi="宋体" w:cs="宋体" w:eastAsia="宋体" w:hint="default"/>
          <w:b/>
          <w:bCs/>
          <w:spacing w:val="4"/>
          <w:sz w:val="21"/>
          <w:szCs w:val="21"/>
        </w:rPr>
        <w:t>一</w:t>
      </w:r>
      <w:r>
        <w:rPr>
          <w:rFonts w:ascii="Times New Roman" w:hAnsi="Times New Roman" w:cs="Times New Roman" w:eastAsia="Times New Roman" w:hint="default"/>
          <w:b/>
          <w:bCs/>
          <w:spacing w:val="4"/>
          <w:sz w:val="21"/>
          <w:szCs w:val="21"/>
        </w:rPr>
        <w:t>)</w:t>
      </w:r>
      <w:r>
        <w:rPr>
          <w:rFonts w:ascii="宋体" w:hAnsi="宋体" w:cs="宋体" w:eastAsia="宋体" w:hint="default"/>
          <w:b/>
          <w:bCs/>
          <w:spacing w:val="4"/>
          <w:sz w:val="24"/>
          <w:szCs w:val="24"/>
        </w:rPr>
        <w:t>重要承诺事项</w:t>
      </w:r>
      <w:r>
        <w:rPr>
          <w:rFonts w:ascii="宋体" w:hAnsi="宋体" w:cs="宋体" w:eastAsia="宋体" w:hint="default"/>
          <w:spacing w:val="4"/>
          <w:sz w:val="24"/>
          <w:szCs w:val="24"/>
        </w:rPr>
      </w:r>
    </w:p>
    <w:p>
      <w:pPr>
        <w:spacing w:after="0"/>
        <w:jc w:val="left"/>
        <w:rPr>
          <w:rFonts w:ascii="宋体" w:hAnsi="宋体" w:cs="宋体" w:eastAsia="宋体" w:hint="default"/>
          <w:sz w:val="24"/>
          <w:szCs w:val="24"/>
        </w:rPr>
        <w:sectPr>
          <w:pgSz w:w="11910" w:h="16840"/>
          <w:pgMar w:header="765" w:footer="1019" w:top="960" w:bottom="1200" w:left="168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7"/>
        <w:spacing w:line="264" w:lineRule="auto"/>
        <w:ind w:left="118" w:right="1644"/>
        <w:jc w:val="left"/>
      </w:pPr>
      <w:r>
        <w:rPr>
          <w:spacing w:val="4"/>
        </w:rPr>
        <w:t>根据不可撤销的有关经营租赁协议，</w:t>
      </w:r>
      <w:r>
        <w:rPr>
          <w:rFonts w:ascii="宋体" w:hAnsi="宋体" w:cs="宋体" w:eastAsia="宋体" w:hint="default"/>
          <w:spacing w:val="4"/>
        </w:rPr>
        <w:t>NeweggInc</w:t>
      </w:r>
      <w:r>
        <w:rPr>
          <w:spacing w:val="4"/>
        </w:rPr>
        <w:t>于</w:t>
      </w:r>
      <w:r>
        <w:rPr>
          <w:rFonts w:ascii="Times New Roman" w:hAnsi="Times New Roman" w:cs="Times New Roman" w:eastAsia="Times New Roman" w:hint="default"/>
          <w:spacing w:val="4"/>
        </w:rPr>
        <w:t>2018</w:t>
      </w:r>
      <w:r>
        <w:rPr>
          <w:spacing w:val="4"/>
        </w:rPr>
        <w:t>年</w:t>
      </w:r>
      <w:r>
        <w:rPr>
          <w:rFonts w:ascii="宋体" w:hAnsi="宋体" w:cs="宋体" w:eastAsia="宋体" w:hint="default"/>
          <w:spacing w:val="4"/>
        </w:rPr>
        <w:t>12</w:t>
      </w:r>
      <w:r>
        <w:rPr>
          <w:spacing w:val="4"/>
        </w:rPr>
        <w:t>月</w:t>
      </w:r>
      <w:r>
        <w:rPr>
          <w:rFonts w:ascii="Times New Roman" w:hAnsi="Times New Roman" w:cs="Times New Roman" w:eastAsia="Times New Roman" w:hint="default"/>
          <w:spacing w:val="4"/>
        </w:rPr>
        <w:t>31</w:t>
      </w:r>
      <w:r>
        <w:rPr>
          <w:spacing w:val="4"/>
        </w:rPr>
        <w:t>日以后应支付的最低租赁</w:t>
      </w:r>
      <w:r>
        <w:rPr/>
        <w:t> </w:t>
      </w:r>
      <w:r>
        <w:rPr>
          <w:spacing w:val="3"/>
        </w:rPr>
        <w:t>付款额如下：</w:t>
      </w:r>
    </w:p>
    <w:p>
      <w:pPr>
        <w:spacing w:line="240" w:lineRule="auto" w:before="8"/>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546"/>
        <w:gridCol w:w="4434"/>
      </w:tblGrid>
      <w:tr>
        <w:trPr>
          <w:trHeight w:val="362" w:hRule="exact"/>
        </w:trPr>
        <w:tc>
          <w:tcPr>
            <w:tcW w:w="3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236"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44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9"/>
              <w:jc w:val="center"/>
              <w:rPr>
                <w:rFonts w:ascii="宋体" w:hAnsi="宋体" w:cs="宋体" w:eastAsia="宋体" w:hint="default"/>
                <w:sz w:val="18"/>
                <w:szCs w:val="18"/>
              </w:rPr>
            </w:pPr>
            <w:r>
              <w:rPr>
                <w:rFonts w:ascii="宋体"/>
                <w:sz w:val="18"/>
              </w:rPr>
              <w:t>2018.12.31</w:t>
            </w:r>
          </w:p>
        </w:tc>
      </w:tr>
      <w:tr>
        <w:trPr>
          <w:trHeight w:val="359"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40" w:right="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年以内</w:t>
            </w:r>
            <w:r>
              <w:rPr>
                <w:rFonts w:ascii="宋体" w:hAnsi="宋体" w:cs="宋体" w:eastAsia="宋体" w:hint="default"/>
                <w:spacing w:val="2"/>
                <w:sz w:val="18"/>
                <w:szCs w:val="18"/>
              </w:rPr>
              <w:t>(</w:t>
            </w:r>
            <w:r>
              <w:rPr>
                <w:rFonts w:ascii="宋体" w:hAnsi="宋体" w:cs="宋体" w:eastAsia="宋体" w:hint="default"/>
                <w:spacing w:val="2"/>
                <w:sz w:val="18"/>
                <w:szCs w:val="18"/>
              </w:rPr>
              <w:t>含</w:t>
            </w:r>
            <w:r>
              <w:rPr>
                <w:rFonts w:ascii="宋体" w:hAnsi="宋体" w:cs="宋体" w:eastAsia="宋体" w:hint="default"/>
                <w:spacing w:val="2"/>
                <w:sz w:val="18"/>
                <w:szCs w:val="18"/>
              </w:rPr>
              <w:t>1</w:t>
            </w:r>
            <w:r>
              <w:rPr>
                <w:rFonts w:ascii="宋体" w:hAnsi="宋体" w:cs="宋体" w:eastAsia="宋体" w:hint="default"/>
                <w:spacing w:val="2"/>
                <w:sz w:val="18"/>
                <w:szCs w:val="18"/>
              </w:rPr>
              <w:t>年</w:t>
            </w:r>
            <w:r>
              <w:rPr>
                <w:rFonts w:ascii="宋体" w:hAnsi="宋体" w:cs="宋体" w:eastAsia="宋体" w:hint="default"/>
                <w:spacing w:val="2"/>
                <w:sz w:val="18"/>
                <w:szCs w:val="18"/>
              </w:rPr>
              <w:t>)</w:t>
            </w:r>
          </w:p>
        </w:tc>
        <w:tc>
          <w:tcPr>
            <w:tcW w:w="4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13"/>
              <w:jc w:val="right"/>
              <w:rPr>
                <w:rFonts w:ascii="宋体" w:hAnsi="宋体" w:cs="宋体" w:eastAsia="宋体" w:hint="default"/>
                <w:sz w:val="18"/>
                <w:szCs w:val="18"/>
              </w:rPr>
            </w:pPr>
            <w:r>
              <w:rPr>
                <w:rFonts w:ascii="宋体"/>
                <w:sz w:val="18"/>
              </w:rPr>
              <w:t>83,438,851.00</w:t>
            </w:r>
          </w:p>
        </w:tc>
      </w:tr>
      <w:tr>
        <w:trPr>
          <w:trHeight w:val="359"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40" w:right="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年以上</w:t>
            </w:r>
            <w:r>
              <w:rPr>
                <w:rFonts w:ascii="宋体" w:hAnsi="宋体" w:cs="宋体" w:eastAsia="宋体" w:hint="default"/>
                <w:spacing w:val="2"/>
                <w:sz w:val="18"/>
                <w:szCs w:val="18"/>
              </w:rPr>
              <w:t>2</w:t>
            </w:r>
            <w:r>
              <w:rPr>
                <w:rFonts w:ascii="宋体" w:hAnsi="宋体" w:cs="宋体" w:eastAsia="宋体" w:hint="default"/>
                <w:spacing w:val="2"/>
                <w:sz w:val="18"/>
                <w:szCs w:val="18"/>
              </w:rPr>
              <w:t>年以内</w:t>
            </w:r>
            <w:r>
              <w:rPr>
                <w:rFonts w:ascii="宋体" w:hAnsi="宋体" w:cs="宋体" w:eastAsia="宋体" w:hint="default"/>
                <w:spacing w:val="2"/>
                <w:sz w:val="18"/>
                <w:szCs w:val="18"/>
              </w:rPr>
              <w:t>(</w:t>
            </w:r>
            <w:r>
              <w:rPr>
                <w:rFonts w:ascii="宋体" w:hAnsi="宋体" w:cs="宋体" w:eastAsia="宋体" w:hint="default"/>
                <w:spacing w:val="2"/>
                <w:sz w:val="18"/>
                <w:szCs w:val="18"/>
              </w:rPr>
              <w:t>含</w:t>
            </w:r>
            <w:r>
              <w:rPr>
                <w:rFonts w:ascii="宋体" w:hAnsi="宋体" w:cs="宋体" w:eastAsia="宋体" w:hint="default"/>
                <w:spacing w:val="2"/>
                <w:sz w:val="18"/>
                <w:szCs w:val="18"/>
              </w:rPr>
              <w:t>2</w:t>
            </w:r>
            <w:r>
              <w:rPr>
                <w:rFonts w:ascii="宋体" w:hAnsi="宋体" w:cs="宋体" w:eastAsia="宋体" w:hint="default"/>
                <w:spacing w:val="2"/>
                <w:sz w:val="18"/>
                <w:szCs w:val="18"/>
              </w:rPr>
              <w:t>年</w:t>
            </w:r>
            <w:r>
              <w:rPr>
                <w:rFonts w:ascii="宋体" w:hAnsi="宋体" w:cs="宋体" w:eastAsia="宋体" w:hint="default"/>
                <w:spacing w:val="2"/>
                <w:sz w:val="18"/>
                <w:szCs w:val="18"/>
              </w:rPr>
              <w:t>)</w:t>
            </w:r>
          </w:p>
        </w:tc>
        <w:tc>
          <w:tcPr>
            <w:tcW w:w="4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13"/>
              <w:jc w:val="right"/>
              <w:rPr>
                <w:rFonts w:ascii="宋体" w:hAnsi="宋体" w:cs="宋体" w:eastAsia="宋体" w:hint="default"/>
                <w:sz w:val="18"/>
                <w:szCs w:val="18"/>
              </w:rPr>
            </w:pPr>
            <w:r>
              <w:rPr>
                <w:rFonts w:ascii="宋体"/>
                <w:sz w:val="18"/>
              </w:rPr>
              <w:t>71,736,774.00</w:t>
            </w:r>
          </w:p>
        </w:tc>
      </w:tr>
      <w:tr>
        <w:trPr>
          <w:trHeight w:val="359"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40" w:right="0"/>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年以上</w:t>
            </w:r>
            <w:r>
              <w:rPr>
                <w:rFonts w:ascii="宋体" w:hAnsi="宋体" w:cs="宋体" w:eastAsia="宋体" w:hint="default"/>
                <w:spacing w:val="2"/>
                <w:sz w:val="18"/>
                <w:szCs w:val="18"/>
              </w:rPr>
              <w:t>3</w:t>
            </w:r>
            <w:r>
              <w:rPr>
                <w:rFonts w:ascii="宋体" w:hAnsi="宋体" w:cs="宋体" w:eastAsia="宋体" w:hint="default"/>
                <w:spacing w:val="2"/>
                <w:sz w:val="18"/>
                <w:szCs w:val="18"/>
              </w:rPr>
              <w:t>年以内</w:t>
            </w:r>
            <w:r>
              <w:rPr>
                <w:rFonts w:ascii="宋体" w:hAnsi="宋体" w:cs="宋体" w:eastAsia="宋体" w:hint="default"/>
                <w:spacing w:val="2"/>
                <w:sz w:val="18"/>
                <w:szCs w:val="18"/>
              </w:rPr>
              <w:t>(</w:t>
            </w:r>
            <w:r>
              <w:rPr>
                <w:rFonts w:ascii="宋体" w:hAnsi="宋体" w:cs="宋体" w:eastAsia="宋体" w:hint="default"/>
                <w:spacing w:val="2"/>
                <w:sz w:val="18"/>
                <w:szCs w:val="18"/>
              </w:rPr>
              <w:t>含</w:t>
            </w:r>
            <w:r>
              <w:rPr>
                <w:rFonts w:ascii="宋体" w:hAnsi="宋体" w:cs="宋体" w:eastAsia="宋体" w:hint="default"/>
                <w:spacing w:val="2"/>
                <w:sz w:val="18"/>
                <w:szCs w:val="18"/>
              </w:rPr>
              <w:t>3</w:t>
            </w:r>
            <w:r>
              <w:rPr>
                <w:rFonts w:ascii="宋体" w:hAnsi="宋体" w:cs="宋体" w:eastAsia="宋体" w:hint="default"/>
                <w:spacing w:val="2"/>
                <w:sz w:val="18"/>
                <w:szCs w:val="18"/>
              </w:rPr>
              <w:t>年</w:t>
            </w:r>
            <w:r>
              <w:rPr>
                <w:rFonts w:ascii="宋体" w:hAnsi="宋体" w:cs="宋体" w:eastAsia="宋体" w:hint="default"/>
                <w:spacing w:val="2"/>
                <w:sz w:val="18"/>
                <w:szCs w:val="18"/>
              </w:rPr>
              <w:t>)</w:t>
            </w:r>
          </w:p>
        </w:tc>
        <w:tc>
          <w:tcPr>
            <w:tcW w:w="4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13"/>
              <w:jc w:val="right"/>
              <w:rPr>
                <w:rFonts w:ascii="宋体" w:hAnsi="宋体" w:cs="宋体" w:eastAsia="宋体" w:hint="default"/>
                <w:sz w:val="18"/>
                <w:szCs w:val="18"/>
              </w:rPr>
            </w:pPr>
            <w:r>
              <w:rPr>
                <w:rFonts w:ascii="宋体"/>
                <w:sz w:val="18"/>
              </w:rPr>
              <w:t>62,658,921.00</w:t>
            </w:r>
          </w:p>
        </w:tc>
      </w:tr>
      <w:tr>
        <w:trPr>
          <w:trHeight w:val="359"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40"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年以上</w:t>
            </w:r>
            <w:r>
              <w:rPr>
                <w:rFonts w:ascii="宋体" w:hAnsi="宋体" w:cs="宋体" w:eastAsia="宋体" w:hint="default"/>
                <w:sz w:val="18"/>
                <w:szCs w:val="18"/>
              </w:rPr>
            </w:r>
          </w:p>
        </w:tc>
        <w:tc>
          <w:tcPr>
            <w:tcW w:w="4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13"/>
              <w:jc w:val="right"/>
              <w:rPr>
                <w:rFonts w:ascii="宋体" w:hAnsi="宋体" w:cs="宋体" w:eastAsia="宋体" w:hint="default"/>
                <w:sz w:val="18"/>
                <w:szCs w:val="18"/>
              </w:rPr>
            </w:pPr>
            <w:r>
              <w:rPr>
                <w:rFonts w:ascii="宋体"/>
                <w:sz w:val="18"/>
              </w:rPr>
              <w:t>67,682,266.00</w:t>
            </w:r>
          </w:p>
        </w:tc>
      </w:tr>
      <w:tr>
        <w:trPr>
          <w:trHeight w:val="359"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40"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443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9"/>
              <w:jc w:val="right"/>
              <w:rPr>
                <w:rFonts w:ascii="宋体" w:hAnsi="宋体" w:cs="宋体" w:eastAsia="宋体" w:hint="default"/>
                <w:sz w:val="18"/>
                <w:szCs w:val="18"/>
              </w:rPr>
            </w:pPr>
            <w:r>
              <w:rPr>
                <w:rFonts w:ascii="宋体"/>
                <w:sz w:val="18"/>
              </w:rPr>
              <w:t>285,516,812.00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6"/>
        <w:spacing w:line="240" w:lineRule="auto" w:before="35"/>
        <w:ind w:right="0"/>
        <w:jc w:val="both"/>
        <w:rPr>
          <w:b w:val="0"/>
          <w:bCs w:val="0"/>
        </w:rPr>
      </w:pPr>
      <w:bookmarkStart w:name="2、或有事项" w:id="373"/>
      <w:bookmarkEnd w:id="373"/>
      <w:r>
        <w:rPr>
          <w:b w:val="0"/>
          <w:bCs w:val="0"/>
        </w:rPr>
      </w:r>
      <w:r>
        <w:rPr>
          <w:rFonts w:ascii="Times New Roman" w:hAnsi="Times New Roman" w:cs="Times New Roman" w:eastAsia="Times New Roman" w:hint="default"/>
          <w:spacing w:val="3"/>
        </w:rPr>
        <w:t>2</w:t>
      </w:r>
      <w:r>
        <w:rPr>
          <w:spacing w:val="3"/>
        </w:rPr>
        <w:t>、或有事项</w:t>
      </w:r>
      <w:r>
        <w:rPr>
          <w:b w:val="0"/>
          <w:bCs w:val="0"/>
          <w:spacing w:val="3"/>
        </w:rPr>
      </w:r>
    </w:p>
    <w:p>
      <w:pPr>
        <w:spacing w:line="240" w:lineRule="auto" w:before="3"/>
        <w:rPr>
          <w:rFonts w:ascii="宋体" w:hAnsi="宋体" w:cs="宋体" w:eastAsia="宋体" w:hint="default"/>
          <w:b/>
          <w:bCs/>
          <w:sz w:val="25"/>
          <w:szCs w:val="25"/>
        </w:rPr>
      </w:pPr>
    </w:p>
    <w:p>
      <w:pPr>
        <w:pStyle w:val="Heading6"/>
        <w:spacing w:line="240" w:lineRule="auto"/>
        <w:ind w:right="0"/>
        <w:jc w:val="both"/>
        <w:rPr>
          <w:b w:val="0"/>
          <w:bCs w:val="0"/>
        </w:rPr>
      </w:pPr>
      <w:bookmarkStart w:name="（1）资产负债表日存在的重要或有事项" w:id="374"/>
      <w:bookmarkEnd w:id="374"/>
      <w:r>
        <w:rPr>
          <w:b w:val="0"/>
          <w:bCs w:val="0"/>
        </w:rPr>
      </w:r>
      <w:r>
        <w:rPr>
          <w:spacing w:val="4"/>
        </w:rPr>
        <w:t>（</w:t>
      </w:r>
      <w:r>
        <w:rPr>
          <w:rFonts w:ascii="Times New Roman" w:hAnsi="Times New Roman" w:cs="Times New Roman" w:eastAsia="Times New Roman" w:hint="default"/>
          <w:spacing w:val="4"/>
        </w:rPr>
        <w:t>1</w:t>
      </w:r>
      <w:r>
        <w:rPr>
          <w:spacing w:val="4"/>
        </w:rPr>
        <w:t>）资产负债表日存在的重要或有事项</w:t>
      </w:r>
      <w:r>
        <w:rPr>
          <w:b w:val="0"/>
          <w:bCs w:val="0"/>
          <w:spacing w:val="4"/>
        </w:rPr>
      </w:r>
    </w:p>
    <w:p>
      <w:pPr>
        <w:spacing w:line="240" w:lineRule="auto" w:before="1"/>
        <w:rPr>
          <w:rFonts w:ascii="宋体" w:hAnsi="宋体" w:cs="宋体" w:eastAsia="宋体" w:hint="default"/>
          <w:b/>
          <w:bCs/>
          <w:sz w:val="25"/>
          <w:szCs w:val="25"/>
        </w:rPr>
      </w:pPr>
    </w:p>
    <w:p>
      <w:pPr>
        <w:pStyle w:val="Heading7"/>
        <w:spacing w:line="278" w:lineRule="auto"/>
        <w:ind w:left="118" w:right="1799"/>
        <w:jc w:val="both"/>
      </w:pPr>
      <w:r>
        <w:rPr>
          <w:rFonts w:ascii="宋体" w:hAnsi="宋体" w:cs="宋体" w:eastAsia="宋体" w:hint="default"/>
          <w:spacing w:val="3"/>
        </w:rPr>
        <w:t>2017</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18</w:t>
      </w:r>
      <w:r>
        <w:rPr>
          <w:spacing w:val="3"/>
        </w:rPr>
        <w:t>日，</w:t>
      </w:r>
      <w:r>
        <w:rPr>
          <w:rFonts w:ascii="宋体" w:hAnsi="宋体" w:cs="宋体" w:eastAsia="宋体" w:hint="default"/>
          <w:spacing w:val="3"/>
        </w:rPr>
        <w:t>NeweggInc</w:t>
      </w:r>
      <w:r>
        <w:rPr>
          <w:spacing w:val="3"/>
        </w:rPr>
        <w:t>连同其两家子公司和第三方，被韩国产业银行等四家银行列</w:t>
      </w:r>
      <w:r>
        <w:rPr>
          <w:spacing w:val="-100"/>
        </w:rPr>
        <w:t> </w:t>
      </w:r>
      <w:r>
        <w:rPr>
          <w:spacing w:val="-100"/>
        </w:rPr>
      </w:r>
      <w:r>
        <w:rPr>
          <w:spacing w:val="2"/>
        </w:rPr>
        <w:t>为被告于美国提起诉讼，对美国新蛋及其子公司寻求损害赔偿。</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月原告第二次申</w:t>
      </w:r>
      <w:r>
        <w:rPr>
          <w:spacing w:val="-99"/>
        </w:rPr>
        <w:t> </w:t>
      </w:r>
      <w:r>
        <w:rPr>
          <w:spacing w:val="-99"/>
        </w:rPr>
      </w:r>
      <w:r>
        <w:rPr>
          <w:spacing w:val="-1"/>
        </w:rPr>
        <w:t>诉已被加州法院驳回阶段，根据美国法律规定该原告还具有再次申诉的权利，故</w:t>
      </w:r>
      <w:r>
        <w:rPr>
          <w:rFonts w:ascii="宋体" w:hAnsi="宋体" w:cs="宋体" w:eastAsia="宋体" w:hint="default"/>
          <w:spacing w:val="-1"/>
        </w:rPr>
        <w:t>NeweggInc</w:t>
      </w:r>
      <w:r>
        <w:rPr>
          <w:rFonts w:ascii="宋体" w:hAnsi="宋体" w:cs="宋体" w:eastAsia="宋体" w:hint="default"/>
          <w:spacing w:val="-76"/>
        </w:rPr>
        <w:t> </w:t>
      </w:r>
      <w:r>
        <w:rPr>
          <w:rFonts w:ascii="宋体" w:hAnsi="宋体" w:cs="宋体" w:eastAsia="宋体" w:hint="default"/>
          <w:spacing w:val="-76"/>
        </w:rPr>
      </w:r>
      <w:r>
        <w:rPr>
          <w:spacing w:val="3"/>
        </w:rPr>
        <w:t>管理层认为该事项不是很可能导致经济利益流出本集团，未确认与此相关的预计负债。</w:t>
      </w:r>
    </w:p>
    <w:p>
      <w:pPr>
        <w:spacing w:line="240" w:lineRule="auto" w:before="11"/>
        <w:rPr>
          <w:rFonts w:ascii="宋体" w:hAnsi="宋体" w:cs="宋体" w:eastAsia="宋体" w:hint="default"/>
          <w:sz w:val="23"/>
          <w:szCs w:val="23"/>
        </w:rPr>
      </w:pPr>
    </w:p>
    <w:p>
      <w:pPr>
        <w:pStyle w:val="Heading6"/>
        <w:spacing w:line="240" w:lineRule="auto"/>
        <w:ind w:right="0"/>
        <w:jc w:val="both"/>
        <w:rPr>
          <w:b w:val="0"/>
          <w:bCs w:val="0"/>
        </w:rPr>
      </w:pPr>
      <w:bookmarkStart w:name="（2）公司没有需要披露的重要或有事项，也应予以说明" w:id="375"/>
      <w:bookmarkEnd w:id="375"/>
      <w:r>
        <w:rPr>
          <w:b w:val="0"/>
          <w:bCs w:val="0"/>
        </w:rPr>
      </w:r>
      <w:r>
        <w:rPr>
          <w:spacing w:val="4"/>
        </w:rPr>
        <w:t>（</w:t>
      </w:r>
      <w:r>
        <w:rPr>
          <w:rFonts w:ascii="Times New Roman" w:hAnsi="Times New Roman" w:cs="Times New Roman" w:eastAsia="Times New Roman" w:hint="default"/>
          <w:spacing w:val="4"/>
        </w:rPr>
        <w:t>2</w:t>
      </w:r>
      <w:r>
        <w:rPr>
          <w:spacing w:val="4"/>
        </w:rPr>
        <w:t>）公司没有需要披露的重要或有事项，也应予以说明</w:t>
      </w:r>
      <w:r>
        <w:rPr>
          <w:b w:val="0"/>
          <w:bCs w:val="0"/>
          <w:spacing w:val="4"/>
        </w:rPr>
      </w:r>
    </w:p>
    <w:p>
      <w:pPr>
        <w:spacing w:line="240" w:lineRule="auto" w:before="1"/>
        <w:rPr>
          <w:rFonts w:ascii="宋体" w:hAnsi="宋体" w:cs="宋体" w:eastAsia="宋体" w:hint="default"/>
          <w:b/>
          <w:bCs/>
          <w:sz w:val="27"/>
          <w:szCs w:val="27"/>
        </w:rPr>
      </w:pPr>
    </w:p>
    <w:p>
      <w:pPr>
        <w:pStyle w:val="BodyText"/>
        <w:spacing w:line="240" w:lineRule="auto"/>
        <w:ind w:left="118" w:right="0"/>
        <w:jc w:val="both"/>
      </w:pPr>
      <w:r>
        <w:rPr>
          <w:spacing w:val="3"/>
        </w:rPr>
        <w:t>公司不存在需要披露的重要或有事项。</w:t>
      </w:r>
    </w:p>
    <w:p>
      <w:pPr>
        <w:spacing w:line="240" w:lineRule="auto" w:before="8"/>
        <w:rPr>
          <w:rFonts w:ascii="宋体" w:hAnsi="宋体" w:cs="宋体" w:eastAsia="宋体" w:hint="default"/>
          <w:sz w:val="25"/>
          <w:szCs w:val="25"/>
        </w:rPr>
      </w:pPr>
    </w:p>
    <w:p>
      <w:pPr>
        <w:pStyle w:val="Heading3"/>
        <w:spacing w:line="240" w:lineRule="auto"/>
        <w:ind w:left="118" w:right="0"/>
        <w:jc w:val="both"/>
        <w:rPr>
          <w:b w:val="0"/>
          <w:bCs w:val="0"/>
        </w:rPr>
      </w:pPr>
      <w:bookmarkStart w:name="十四、其他重要事项" w:id="376"/>
      <w:bookmarkEnd w:id="376"/>
      <w:r>
        <w:rPr>
          <w:b w:val="0"/>
          <w:bCs w:val="0"/>
        </w:rPr>
      </w:r>
      <w:r>
        <w:rPr>
          <w:spacing w:val="4"/>
        </w:rPr>
        <w:t>十四、其他重要事项</w:t>
      </w:r>
      <w:r>
        <w:rPr>
          <w:b w:val="0"/>
          <w:bCs w:val="0"/>
          <w:spacing w:val="4"/>
        </w:rPr>
      </w:r>
    </w:p>
    <w:p>
      <w:pPr>
        <w:spacing w:line="240" w:lineRule="auto" w:before="2"/>
        <w:rPr>
          <w:rFonts w:ascii="宋体" w:hAnsi="宋体" w:cs="宋体" w:eastAsia="宋体" w:hint="default"/>
          <w:b/>
          <w:bCs/>
          <w:sz w:val="25"/>
          <w:szCs w:val="25"/>
        </w:rPr>
      </w:pPr>
    </w:p>
    <w:p>
      <w:pPr>
        <w:pStyle w:val="Heading6"/>
        <w:spacing w:line="240" w:lineRule="auto"/>
        <w:ind w:right="0"/>
        <w:jc w:val="both"/>
        <w:rPr>
          <w:b w:val="0"/>
          <w:bCs w:val="0"/>
        </w:rPr>
      </w:pPr>
      <w:bookmarkStart w:name="1、分部信息" w:id="377"/>
      <w:bookmarkEnd w:id="377"/>
      <w:r>
        <w:rPr>
          <w:b w:val="0"/>
          <w:bCs w:val="0"/>
        </w:rPr>
      </w:r>
      <w:r>
        <w:rPr>
          <w:rFonts w:ascii="Times New Roman" w:hAnsi="Times New Roman" w:cs="Times New Roman" w:eastAsia="Times New Roman" w:hint="default"/>
          <w:spacing w:val="3"/>
        </w:rPr>
        <w:t>1</w:t>
      </w:r>
      <w:r>
        <w:rPr>
          <w:spacing w:val="3"/>
        </w:rPr>
        <w:t>、分部信息</w:t>
      </w:r>
      <w:r>
        <w:rPr>
          <w:b w:val="0"/>
          <w:bCs w:val="0"/>
          <w:spacing w:val="3"/>
        </w:rPr>
      </w:r>
    </w:p>
    <w:p>
      <w:pPr>
        <w:spacing w:line="240" w:lineRule="auto" w:before="3"/>
        <w:rPr>
          <w:rFonts w:ascii="宋体" w:hAnsi="宋体" w:cs="宋体" w:eastAsia="宋体" w:hint="default"/>
          <w:b/>
          <w:bCs/>
          <w:sz w:val="25"/>
          <w:szCs w:val="25"/>
        </w:rPr>
      </w:pPr>
    </w:p>
    <w:p>
      <w:pPr>
        <w:pStyle w:val="Heading6"/>
        <w:spacing w:line="240" w:lineRule="auto"/>
        <w:ind w:right="0"/>
        <w:jc w:val="both"/>
        <w:rPr>
          <w:b w:val="0"/>
          <w:bCs w:val="0"/>
        </w:rPr>
      </w:pPr>
      <w:bookmarkStart w:name="（1）报告分部的确定依据与会计政策" w:id="378"/>
      <w:bookmarkEnd w:id="378"/>
      <w:r>
        <w:rPr>
          <w:b w:val="0"/>
          <w:bCs w:val="0"/>
        </w:rPr>
      </w:r>
      <w:r>
        <w:rPr>
          <w:spacing w:val="4"/>
        </w:rPr>
        <w:t>（</w:t>
      </w:r>
      <w:r>
        <w:rPr>
          <w:rFonts w:ascii="Times New Roman" w:hAnsi="Times New Roman" w:cs="Times New Roman" w:eastAsia="Times New Roman" w:hint="default"/>
          <w:spacing w:val="4"/>
        </w:rPr>
        <w:t>1</w:t>
      </w:r>
      <w:r>
        <w:rPr>
          <w:spacing w:val="4"/>
        </w:rPr>
        <w:t>）报告分部的确定依据与会计政策</w:t>
      </w:r>
      <w:r>
        <w:rPr>
          <w:b w:val="0"/>
          <w:bCs w:val="0"/>
          <w:spacing w:val="4"/>
        </w:rPr>
      </w:r>
    </w:p>
    <w:p>
      <w:pPr>
        <w:spacing w:line="240" w:lineRule="auto" w:before="3"/>
        <w:rPr>
          <w:rFonts w:ascii="宋体" w:hAnsi="宋体" w:cs="宋体" w:eastAsia="宋体" w:hint="default"/>
          <w:b/>
          <w:bCs/>
          <w:sz w:val="25"/>
          <w:szCs w:val="25"/>
        </w:rPr>
      </w:pPr>
    </w:p>
    <w:p>
      <w:pPr>
        <w:pStyle w:val="Heading6"/>
        <w:spacing w:line="240" w:lineRule="auto"/>
        <w:ind w:right="0"/>
        <w:jc w:val="both"/>
        <w:rPr>
          <w:b w:val="0"/>
          <w:bCs w:val="0"/>
        </w:rPr>
      </w:pPr>
      <w:bookmarkStart w:name="（2）报告分部的财务信息" w:id="379"/>
      <w:bookmarkEnd w:id="379"/>
      <w:r>
        <w:rPr>
          <w:b w:val="0"/>
          <w:bCs w:val="0"/>
        </w:rPr>
      </w:r>
      <w:r>
        <w:rPr>
          <w:spacing w:val="4"/>
        </w:rPr>
        <w:t>（</w:t>
      </w:r>
      <w:r>
        <w:rPr>
          <w:rFonts w:ascii="Times New Roman" w:hAnsi="Times New Roman" w:cs="Times New Roman" w:eastAsia="Times New Roman" w:hint="default"/>
          <w:spacing w:val="4"/>
        </w:rPr>
        <w:t>2</w:t>
      </w:r>
      <w:r>
        <w:rPr>
          <w:spacing w:val="4"/>
        </w:rPr>
        <w:t>）报告分部的财务信息</w:t>
      </w:r>
      <w:r>
        <w:rPr>
          <w:b w:val="0"/>
          <w:bCs w:val="0"/>
          <w:spacing w:val="4"/>
        </w:rPr>
      </w:r>
    </w:p>
    <w:p>
      <w:pPr>
        <w:spacing w:line="240" w:lineRule="auto" w:before="2"/>
        <w:rPr>
          <w:rFonts w:ascii="宋体" w:hAnsi="宋体" w:cs="宋体" w:eastAsia="宋体" w:hint="default"/>
          <w:b/>
          <w:bCs/>
          <w:sz w:val="27"/>
          <w:szCs w:val="27"/>
        </w:rPr>
      </w:pPr>
    </w:p>
    <w:p>
      <w:pPr>
        <w:pStyle w:val="BodyText"/>
        <w:spacing w:line="240" w:lineRule="auto"/>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9"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580" w:right="0"/>
              <w:jc w:val="left"/>
              <w:rPr>
                <w:rFonts w:ascii="宋体" w:hAnsi="宋体" w:cs="宋体" w:eastAsia="宋体" w:hint="default"/>
                <w:sz w:val="18"/>
                <w:szCs w:val="18"/>
              </w:rPr>
            </w:pPr>
            <w:r>
              <w:rPr>
                <w:rFonts w:ascii="宋体" w:hAnsi="宋体" w:cs="宋体" w:eastAsia="宋体" w:hint="default"/>
                <w:spacing w:val="4"/>
                <w:sz w:val="18"/>
                <w:szCs w:val="18"/>
              </w:rPr>
              <w:t>分部收入</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580" w:right="0"/>
              <w:jc w:val="left"/>
              <w:rPr>
                <w:rFonts w:ascii="宋体" w:hAnsi="宋体" w:cs="宋体" w:eastAsia="宋体" w:hint="default"/>
                <w:sz w:val="18"/>
                <w:szCs w:val="18"/>
              </w:rPr>
            </w:pPr>
            <w:r>
              <w:rPr>
                <w:rFonts w:ascii="宋体" w:hAnsi="宋体" w:cs="宋体" w:eastAsia="宋体" w:hint="default"/>
                <w:spacing w:val="4"/>
                <w:sz w:val="18"/>
                <w:szCs w:val="18"/>
              </w:rPr>
              <w:t>分部成本</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9" w:right="0"/>
              <w:jc w:val="left"/>
              <w:rPr>
                <w:rFonts w:ascii="宋体" w:hAnsi="宋体" w:cs="宋体" w:eastAsia="宋体" w:hint="default"/>
                <w:sz w:val="18"/>
                <w:szCs w:val="18"/>
              </w:rPr>
            </w:pPr>
            <w:r>
              <w:rPr>
                <w:rFonts w:ascii="宋体" w:hAnsi="宋体" w:cs="宋体" w:eastAsia="宋体" w:hint="default"/>
                <w:spacing w:val="4"/>
                <w:sz w:val="18"/>
                <w:szCs w:val="18"/>
              </w:rPr>
              <w:t>分部间抵销</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r>
      <w:tr>
        <w:trPr>
          <w:trHeight w:val="409"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电商及经销收入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8"/>
              <w:jc w:val="right"/>
              <w:rPr>
                <w:rFonts w:ascii="Times New Roman" w:hAnsi="Times New Roman" w:cs="Times New Roman" w:eastAsia="Times New Roman" w:hint="default"/>
                <w:sz w:val="18"/>
                <w:szCs w:val="18"/>
              </w:rPr>
            </w:pPr>
            <w:r>
              <w:rPr>
                <w:rFonts w:ascii="Times New Roman"/>
                <w:sz w:val="18"/>
              </w:rPr>
              <w:t>13,599,074,622.84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11,785,544,958.61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应用分发及数据运营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90,229,471.76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79,764,450.22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文化传媒</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27,050,955.79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10,300,596.15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互联网金融服务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225,324,493.15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19,746,909.86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4"/>
                <w:sz w:val="18"/>
                <w:szCs w:val="18"/>
              </w:rPr>
              <w:t>其他</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47,462,876.38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36,871,055.33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8"/>
              <w:jc w:val="right"/>
              <w:rPr>
                <w:rFonts w:ascii="Times New Roman" w:hAnsi="Times New Roman" w:cs="Times New Roman" w:eastAsia="Times New Roman" w:hint="default"/>
                <w:sz w:val="18"/>
                <w:szCs w:val="18"/>
              </w:rPr>
            </w:pPr>
            <w:r>
              <w:rPr>
                <w:rFonts w:ascii="Times New Roman"/>
                <w:sz w:val="18"/>
              </w:rPr>
              <w:t>13,989,142,419.92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11,932,227,970.17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64" w:lineRule="auto"/>
        <w:ind w:right="1806"/>
        <w:jc w:val="both"/>
        <w:rPr>
          <w:b w:val="0"/>
          <w:bCs w:val="0"/>
        </w:rPr>
      </w:pPr>
      <w:bookmarkStart w:name="（3）公司无报告分部的，或者不能披露各报告分部的资产总额和负债总额的，应说明原因" w:id="380"/>
      <w:bookmarkEnd w:id="380"/>
      <w:r>
        <w:rPr>
          <w:b w:val="0"/>
          <w:bCs w:val="0"/>
        </w:rPr>
      </w:r>
      <w:r>
        <w:rPr>
          <w:spacing w:val="4"/>
        </w:rPr>
        <w:t>（</w:t>
      </w:r>
      <w:r>
        <w:rPr>
          <w:rFonts w:ascii="Times New Roman" w:hAnsi="Times New Roman" w:cs="Times New Roman" w:eastAsia="Times New Roman" w:hint="default"/>
          <w:spacing w:val="4"/>
        </w:rPr>
        <w:t>3</w:t>
      </w:r>
      <w:r>
        <w:rPr>
          <w:spacing w:val="4"/>
        </w:rPr>
        <w:t>）公司无报告分部的，或者不能披露各报告分部的资产总额和负债总额的，应说明原</w:t>
      </w:r>
      <w:r>
        <w:rPr>
          <w:w w:val="99"/>
        </w:rPr>
        <w:t> </w:t>
      </w:r>
      <w:r>
        <w:rPr/>
        <w:t>因</w:t>
      </w:r>
      <w:r>
        <w:rPr>
          <w:b w:val="0"/>
          <w:bCs w:val="0"/>
        </w:rPr>
      </w:r>
    </w:p>
    <w:p>
      <w:pPr>
        <w:spacing w:line="600" w:lineRule="atLeast" w:before="15"/>
        <w:ind w:left="118" w:right="8488" w:firstLine="0"/>
        <w:jc w:val="left"/>
        <w:rPr>
          <w:rFonts w:ascii="宋体" w:hAnsi="宋体" w:cs="宋体" w:eastAsia="宋体" w:hint="default"/>
          <w:sz w:val="21"/>
          <w:szCs w:val="21"/>
        </w:rPr>
      </w:pPr>
      <w:bookmarkStart w:name="（4）其他说明" w:id="381"/>
      <w:bookmarkEnd w:id="381"/>
      <w:r>
        <w:rPr/>
      </w:r>
      <w:r>
        <w:rPr>
          <w:rFonts w:ascii="宋体" w:hAnsi="宋体" w:cs="宋体" w:eastAsia="宋体" w:hint="default"/>
          <w:b/>
          <w:bCs/>
          <w:spacing w:val="3"/>
          <w:sz w:val="21"/>
          <w:szCs w:val="21"/>
        </w:rPr>
        <w:t>（</w:t>
      </w:r>
      <w:r>
        <w:rPr>
          <w:rFonts w:ascii="Times New Roman" w:hAnsi="Times New Roman" w:cs="Times New Roman" w:eastAsia="Times New Roman" w:hint="default"/>
          <w:b/>
          <w:bCs/>
          <w:spacing w:val="3"/>
          <w:sz w:val="21"/>
          <w:szCs w:val="21"/>
        </w:rPr>
        <w:t>4</w:t>
      </w:r>
      <w:r>
        <w:rPr>
          <w:rFonts w:ascii="宋体" w:hAnsi="宋体" w:cs="宋体" w:eastAsia="宋体" w:hint="default"/>
          <w:b/>
          <w:bCs/>
          <w:spacing w:val="3"/>
          <w:sz w:val="21"/>
          <w:szCs w:val="21"/>
        </w:rPr>
        <w:t>）其他说明</w:t>
      </w:r>
      <w:r>
        <w:rPr>
          <w:rFonts w:ascii="宋体" w:hAnsi="宋体" w:cs="宋体" w:eastAsia="宋体" w:hint="default"/>
          <w:b/>
          <w:bCs/>
          <w:w w:val="99"/>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）金融资产转让</w:t>
      </w:r>
      <w:r>
        <w:rPr>
          <w:rFonts w:ascii="宋体" w:hAnsi="宋体" w:cs="宋体" w:eastAsia="宋体" w:hint="default"/>
          <w:sz w:val="21"/>
          <w:szCs w:val="21"/>
        </w:rPr>
      </w:r>
    </w:p>
    <w:p>
      <w:pPr>
        <w:pStyle w:val="Heading7"/>
        <w:spacing w:line="278" w:lineRule="auto" w:before="44"/>
        <w:ind w:left="118" w:right="1742"/>
        <w:jc w:val="both"/>
      </w:pPr>
      <w:r>
        <w:rPr>
          <w:rFonts w:ascii="宋体" w:hAnsi="宋体" w:cs="宋体" w:eastAsia="宋体" w:hint="default"/>
          <w:spacing w:val="2"/>
        </w:rPr>
        <w:t>2018</w:t>
      </w:r>
      <w:r>
        <w:rPr>
          <w:spacing w:val="2"/>
        </w:rPr>
        <w:t>年，本公司将其拥有的</w:t>
      </w:r>
      <w:r>
        <w:rPr>
          <w:rFonts w:ascii="宋体" w:hAnsi="宋体" w:cs="宋体" w:eastAsia="宋体" w:hint="default"/>
          <w:spacing w:val="2"/>
        </w:rPr>
        <w:t>6.27</w:t>
      </w:r>
      <w:r>
        <w:rPr>
          <w:spacing w:val="2"/>
        </w:rPr>
        <w:t>亿元应收债权对外进行转让，由于转让完成后本公司仍承</w:t>
      </w:r>
      <w:r>
        <w:rPr/>
        <w:t> 担该债权后续期间带来的风险和预期收益，根据《企业会计准则第</w:t>
      </w:r>
      <w:r>
        <w:rPr>
          <w:spacing w:val="28"/>
        </w:rPr>
        <w:t> </w:t>
      </w:r>
      <w:r>
        <w:rPr>
          <w:rFonts w:ascii="宋体" w:hAnsi="宋体" w:cs="宋体" w:eastAsia="宋体" w:hint="default"/>
        </w:rPr>
        <w:t>23</w:t>
      </w:r>
      <w:r>
        <w:rPr>
          <w:rFonts w:ascii="宋体" w:hAnsi="宋体" w:cs="宋体" w:eastAsia="宋体" w:hint="default"/>
          <w:spacing w:val="23"/>
        </w:rPr>
        <w:t> </w:t>
      </w:r>
      <w:r>
        <w:rPr>
          <w:spacing w:val="4"/>
        </w:rPr>
        <w:t>号——金融资产转</w:t>
      </w:r>
      <w:r>
        <w:rPr>
          <w:spacing w:val="-92"/>
        </w:rPr>
        <w:t> </w:t>
      </w:r>
      <w:r>
        <w:rPr>
          <w:spacing w:val="3"/>
        </w:rPr>
        <w:t>移》规定，不满足终止确认该金融资产的条件，对此取得的转让价款作为金融负债列示。</w:t>
      </w:r>
    </w:p>
    <w:p>
      <w:pPr>
        <w:spacing w:line="240" w:lineRule="auto" w:before="0"/>
        <w:rPr>
          <w:rFonts w:ascii="宋体" w:hAnsi="宋体" w:cs="宋体" w:eastAsia="宋体" w:hint="default"/>
          <w:sz w:val="20"/>
          <w:szCs w:val="20"/>
        </w:rPr>
      </w:pPr>
    </w:p>
    <w:p>
      <w:pPr>
        <w:pStyle w:val="Heading7"/>
        <w:spacing w:line="240" w:lineRule="auto" w:before="148"/>
        <w:ind w:left="118" w:right="0"/>
        <w:jc w:val="both"/>
      </w:pPr>
      <w:r>
        <w:rPr>
          <w:rFonts w:ascii="宋体" w:hAnsi="宋体" w:cs="宋体" w:eastAsia="宋体" w:hint="default"/>
          <w:spacing w:val="3"/>
        </w:rPr>
        <w:t>2</w:t>
      </w:r>
      <w:r>
        <w:rPr>
          <w:spacing w:val="3"/>
        </w:rPr>
        <w:t>）重大投资</w:t>
      </w:r>
      <w:r>
        <w:rPr/>
      </w:r>
    </w:p>
    <w:p>
      <w:pPr>
        <w:pStyle w:val="Heading7"/>
        <w:spacing w:line="240" w:lineRule="auto" w:before="43"/>
        <w:ind w:left="118" w:right="0"/>
        <w:jc w:val="both"/>
      </w:pP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spacing w:val="2"/>
        </w:rPr>
        <w:t>日，公司与迪岸双赢集团有限公司相关股东（以下简称“迪岸双赢”）签署了</w:t>
      </w:r>
    </w:p>
    <w:p>
      <w:pPr>
        <w:pStyle w:val="Heading7"/>
        <w:spacing w:line="278" w:lineRule="auto" w:before="44"/>
        <w:ind w:left="118" w:right="1801"/>
        <w:jc w:val="both"/>
      </w:pPr>
      <w:r>
        <w:rPr>
          <w:spacing w:val="3"/>
        </w:rPr>
        <w:t>《股权收购协议》和《盈利补偿协议》，拟以现金</w:t>
      </w:r>
      <w:r>
        <w:rPr>
          <w:rFonts w:ascii="宋体" w:hAnsi="宋体" w:cs="宋体" w:eastAsia="宋体" w:hint="default"/>
          <w:spacing w:val="3"/>
        </w:rPr>
        <w:t>138,975</w:t>
      </w:r>
      <w:r>
        <w:rPr>
          <w:spacing w:val="3"/>
        </w:rPr>
        <w:t>万元收购迪岸双赢公司相关股</w:t>
      </w:r>
      <w:r>
        <w:rPr>
          <w:spacing w:val="-85"/>
        </w:rPr>
        <w:t> </w:t>
      </w:r>
      <w:r>
        <w:rPr>
          <w:spacing w:val="-85"/>
        </w:rPr>
      </w:r>
      <w:r>
        <w:rPr>
          <w:spacing w:val="2"/>
        </w:rPr>
        <w:t>东所持的</w:t>
      </w:r>
      <w:r>
        <w:rPr>
          <w:rFonts w:ascii="宋体" w:hAnsi="宋体" w:cs="宋体" w:eastAsia="宋体" w:hint="default"/>
          <w:spacing w:val="2"/>
        </w:rPr>
        <w:t>51%</w:t>
      </w:r>
      <w:r>
        <w:rPr>
          <w:spacing w:val="2"/>
        </w:rPr>
        <w:t>股份</w:t>
      </w:r>
      <w:r>
        <w:rPr>
          <w:rFonts w:ascii="宋体" w:hAnsi="宋体" w:cs="宋体" w:eastAsia="宋体" w:hint="default"/>
          <w:spacing w:val="2"/>
        </w:rPr>
        <w:t>.</w:t>
      </w:r>
      <w:r>
        <w:rPr>
          <w:spacing w:val="2"/>
        </w:rPr>
        <w:t>本次交易完成后，公司将合计持有迪岸双赢</w:t>
      </w:r>
      <w:r>
        <w:rPr>
          <w:rFonts w:ascii="宋体" w:hAnsi="宋体" w:cs="宋体" w:eastAsia="宋体" w:hint="default"/>
          <w:spacing w:val="2"/>
        </w:rPr>
        <w:t>100%</w:t>
      </w:r>
      <w:r>
        <w:rPr>
          <w:spacing w:val="2"/>
        </w:rPr>
        <w:t>的股份。本次收购已经</w:t>
      </w:r>
      <w:r>
        <w:rPr/>
        <w:t> </w:t>
      </w:r>
      <w:r>
        <w:rPr>
          <w:spacing w:val="3"/>
        </w:rPr>
        <w:t>公司</w:t>
      </w:r>
      <w:r>
        <w:rPr>
          <w:rFonts w:ascii="宋体" w:hAnsi="宋体" w:cs="宋体" w:eastAsia="宋体" w:hint="default"/>
          <w:spacing w:val="3"/>
        </w:rPr>
        <w:t>2018</w:t>
      </w:r>
      <w:r>
        <w:rPr>
          <w:spacing w:val="3"/>
        </w:rPr>
        <w:t>年第二次临时股东大会审议通过。</w:t>
      </w:r>
    </w:p>
    <w:p>
      <w:pPr>
        <w:spacing w:line="240" w:lineRule="auto" w:before="13"/>
        <w:rPr>
          <w:rFonts w:ascii="宋体" w:hAnsi="宋体" w:cs="宋体" w:eastAsia="宋体" w:hint="default"/>
          <w:sz w:val="21"/>
          <w:szCs w:val="21"/>
        </w:rPr>
      </w:pPr>
    </w:p>
    <w:p>
      <w:pPr>
        <w:pStyle w:val="Heading3"/>
        <w:spacing w:line="240" w:lineRule="auto"/>
        <w:ind w:left="118" w:right="0"/>
        <w:jc w:val="both"/>
        <w:rPr>
          <w:b w:val="0"/>
          <w:bCs w:val="0"/>
        </w:rPr>
      </w:pPr>
      <w:bookmarkStart w:name="十五、母公司财务报表主要项目注释" w:id="382"/>
      <w:bookmarkEnd w:id="382"/>
      <w:r>
        <w:rPr>
          <w:b w:val="0"/>
          <w:bCs w:val="0"/>
        </w:rPr>
      </w:r>
      <w:r>
        <w:rPr>
          <w:spacing w:val="4"/>
        </w:rPr>
        <w:t>十五、母公司财务报表主要项目注释</w:t>
      </w:r>
      <w:r>
        <w:rPr>
          <w:b w:val="0"/>
          <w:bCs w:val="0"/>
          <w:spacing w:val="4"/>
        </w:rPr>
      </w:r>
    </w:p>
    <w:p>
      <w:pPr>
        <w:spacing w:line="240" w:lineRule="auto" w:before="3"/>
        <w:rPr>
          <w:rFonts w:ascii="宋体" w:hAnsi="宋体" w:cs="宋体" w:eastAsia="宋体" w:hint="default"/>
          <w:b/>
          <w:bCs/>
          <w:sz w:val="25"/>
          <w:szCs w:val="25"/>
        </w:rPr>
      </w:pPr>
    </w:p>
    <w:p>
      <w:pPr>
        <w:pStyle w:val="Heading6"/>
        <w:spacing w:line="240" w:lineRule="auto"/>
        <w:ind w:right="0"/>
        <w:jc w:val="both"/>
        <w:rPr>
          <w:b w:val="0"/>
          <w:bCs w:val="0"/>
        </w:rPr>
      </w:pPr>
      <w:bookmarkStart w:name="1、应收票据及应收账款" w:id="383"/>
      <w:bookmarkEnd w:id="383"/>
      <w:r>
        <w:rPr>
          <w:b w:val="0"/>
          <w:bCs w:val="0"/>
        </w:rPr>
      </w:r>
      <w:r>
        <w:rPr>
          <w:rFonts w:ascii="Times New Roman" w:hAnsi="Times New Roman" w:cs="Times New Roman" w:eastAsia="Times New Roman" w:hint="default"/>
          <w:spacing w:val="3"/>
        </w:rPr>
        <w:t>1</w:t>
      </w:r>
      <w:r>
        <w:rPr>
          <w:spacing w:val="3"/>
        </w:rPr>
        <w:t>、应收票据及应收账款</w:t>
      </w:r>
      <w:r>
        <w:rPr>
          <w:b w:val="0"/>
          <w:bCs w:val="0"/>
          <w:spacing w:val="3"/>
        </w:rPr>
      </w:r>
    </w:p>
    <w:p>
      <w:pPr>
        <w:spacing w:line="240" w:lineRule="auto" w:before="2"/>
        <w:rPr>
          <w:rFonts w:ascii="宋体" w:hAnsi="宋体" w:cs="宋体" w:eastAsia="宋体" w:hint="default"/>
          <w:b/>
          <w:bCs/>
          <w:sz w:val="27"/>
          <w:szCs w:val="27"/>
        </w:rPr>
      </w:pPr>
    </w:p>
    <w:p>
      <w:pPr>
        <w:pStyle w:val="BodyText"/>
        <w:spacing w:line="240" w:lineRule="auto"/>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应收账款</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64,976,177.21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103,687,732.97</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64,976,177.21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103,687,732.97</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1）应收票据" w:id="384"/>
      <w:bookmarkEnd w:id="384"/>
      <w:r>
        <w:rPr>
          <w:b w:val="0"/>
          <w:bCs w:val="0"/>
        </w:rPr>
      </w:r>
      <w:r>
        <w:rPr>
          <w:spacing w:val="3"/>
        </w:rPr>
        <w:t>（</w:t>
      </w:r>
      <w:r>
        <w:rPr>
          <w:rFonts w:ascii="Times New Roman" w:hAnsi="Times New Roman" w:cs="Times New Roman" w:eastAsia="Times New Roman" w:hint="default"/>
          <w:spacing w:val="3"/>
        </w:rPr>
        <w:t>1</w:t>
      </w:r>
      <w:r>
        <w:rPr>
          <w:spacing w:val="3"/>
        </w:rPr>
        <w:t>）应收票据</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rFonts w:ascii="Times New Roman" w:hAnsi="Times New Roman" w:cs="Times New Roman" w:eastAsia="Times New Roman" w:hint="default"/>
          <w:spacing w:val="3"/>
        </w:rPr>
        <w:t>1)</w:t>
      </w:r>
      <w:r>
        <w:rPr>
          <w:spacing w:val="3"/>
        </w:rPr>
        <w:t>应收票据分类列示</w:t>
      </w:r>
    </w:p>
    <w:p>
      <w:pPr>
        <w:pStyle w:val="BodyText"/>
        <w:spacing w:line="240" w:lineRule="auto" w:before="109"/>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r>
    </w:tbl>
    <w:p>
      <w:pPr>
        <w:pStyle w:val="BodyText"/>
        <w:spacing w:line="240" w:lineRule="auto" w:before="55"/>
        <w:ind w:left="118" w:right="1949"/>
        <w:jc w:val="left"/>
      </w:pPr>
      <w:r>
        <w:rPr>
          <w:rFonts w:ascii="Times New Roman" w:hAnsi="Times New Roman" w:cs="Times New Roman" w:eastAsia="Times New Roman" w:hint="default"/>
          <w:spacing w:val="3"/>
        </w:rPr>
        <w:t>2)</w:t>
      </w:r>
      <w:r>
        <w:rPr>
          <w:spacing w:val="3"/>
        </w:rPr>
        <w:t>期末公司已质押的应收票据</w:t>
      </w:r>
    </w:p>
    <w:p>
      <w:pPr>
        <w:pStyle w:val="BodyText"/>
        <w:spacing w:line="240" w:lineRule="auto" w:before="111"/>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785"/>
        <w:gridCol w:w="4784"/>
      </w:tblGrid>
      <w:tr>
        <w:trPr>
          <w:trHeight w:val="40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pStyle w:val="BodyText"/>
        <w:spacing w:line="240" w:lineRule="auto" w:before="55"/>
        <w:ind w:left="118" w:right="1949"/>
        <w:jc w:val="left"/>
      </w:pPr>
      <w:r>
        <w:rPr>
          <w:rFonts w:ascii="Times New Roman" w:hAnsi="Times New Roman" w:cs="Times New Roman" w:eastAsia="Times New Roman" w:hint="default"/>
          <w:spacing w:val="3"/>
        </w:rPr>
        <w:t>3)</w:t>
      </w:r>
      <w:r>
        <w:rPr>
          <w:spacing w:val="3"/>
        </w:rPr>
        <w:t>期末公司已背书或贴现且在资产负债表日尚未到期的应收票据</w:t>
      </w:r>
    </w:p>
    <w:p>
      <w:pPr>
        <w:pStyle w:val="BodyText"/>
        <w:spacing w:line="240" w:lineRule="auto" w:before="109"/>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850" w:right="0"/>
              <w:jc w:val="left"/>
              <w:rPr>
                <w:rFonts w:ascii="宋体" w:hAnsi="宋体" w:cs="宋体" w:eastAsia="宋体" w:hint="default"/>
                <w:sz w:val="18"/>
                <w:szCs w:val="18"/>
              </w:rPr>
            </w:pPr>
            <w:r>
              <w:rPr>
                <w:rFonts w:ascii="宋体" w:hAnsi="宋体" w:cs="宋体" w:eastAsia="宋体" w:hint="default"/>
                <w:spacing w:val="3"/>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57"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bl>
    <w:p>
      <w:pPr>
        <w:spacing w:line="240" w:lineRule="auto" w:before="7"/>
        <w:rPr>
          <w:rFonts w:ascii="宋体" w:hAnsi="宋体" w:cs="宋体" w:eastAsia="宋体" w:hint="default"/>
          <w:sz w:val="19"/>
          <w:szCs w:val="19"/>
        </w:rPr>
      </w:pPr>
    </w:p>
    <w:p>
      <w:pPr>
        <w:pStyle w:val="Heading6"/>
        <w:spacing w:line="240" w:lineRule="auto" w:before="35"/>
        <w:ind w:right="1949"/>
        <w:jc w:val="left"/>
        <w:rPr>
          <w:b w:val="0"/>
          <w:bCs w:val="0"/>
        </w:rPr>
      </w:pPr>
      <w:bookmarkStart w:name="4)期末公司因出票人未履约而将其转应收账款的票据" w:id="385"/>
      <w:bookmarkEnd w:id="385"/>
      <w:r>
        <w:rPr>
          <w:b w:val="0"/>
          <w:bCs w:val="0"/>
        </w:rPr>
      </w:r>
      <w:r>
        <w:rPr>
          <w:rFonts w:ascii="Times New Roman" w:hAnsi="Times New Roman" w:cs="Times New Roman" w:eastAsia="Times New Roman" w:hint="default"/>
          <w:spacing w:val="4"/>
        </w:rPr>
        <w:t>4)</w:t>
      </w:r>
      <w:r>
        <w:rPr>
          <w:spacing w:val="4"/>
        </w:rPr>
        <w:t>期末公司因出票人未履约而将其转应收账款的票据</w:t>
      </w:r>
      <w:r>
        <w:rPr>
          <w:b w:val="0"/>
          <w:bCs w:val="0"/>
          <w:spacing w:val="4"/>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after="0" w:line="240" w:lineRule="auto"/>
        <w:jc w:val="righ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4785"/>
        <w:gridCol w:w="4784"/>
      </w:tblGrid>
      <w:tr>
        <w:trPr>
          <w:trHeight w:val="40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555"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pStyle w:val="BodyText"/>
        <w:spacing w:line="240" w:lineRule="auto" w:before="55"/>
        <w:ind w:left="118" w:right="1949"/>
        <w:jc w:val="left"/>
      </w:pPr>
      <w:r>
        <w:rPr>
          <w:spacing w:val="4"/>
        </w:rPr>
        <w:t>其他说明</w:t>
      </w:r>
      <w:r>
        <w:rPr/>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2）应收账款" w:id="386"/>
      <w:bookmarkEnd w:id="386"/>
      <w:r>
        <w:rPr>
          <w:b w:val="0"/>
          <w:bCs w:val="0"/>
        </w:rPr>
      </w:r>
      <w:r>
        <w:rPr>
          <w:spacing w:val="3"/>
        </w:rPr>
        <w:t>（</w:t>
      </w:r>
      <w:r>
        <w:rPr>
          <w:rFonts w:ascii="Times New Roman" w:hAnsi="Times New Roman" w:cs="Times New Roman" w:eastAsia="Times New Roman" w:hint="default"/>
          <w:spacing w:val="3"/>
        </w:rPr>
        <w:t>2</w:t>
      </w:r>
      <w:r>
        <w:rPr>
          <w:spacing w:val="3"/>
        </w:rPr>
        <w:t>）应收账款</w:t>
      </w:r>
      <w:r>
        <w:rPr>
          <w:b w:val="0"/>
          <w:bCs w:val="0"/>
          <w:spacing w:val="3"/>
        </w:rPr>
      </w:r>
    </w:p>
    <w:p>
      <w:pPr>
        <w:spacing w:line="240" w:lineRule="auto" w:before="9"/>
        <w:rPr>
          <w:rFonts w:ascii="宋体" w:hAnsi="宋体" w:cs="宋体" w:eastAsia="宋体" w:hint="default"/>
          <w:b/>
          <w:bCs/>
          <w:sz w:val="23"/>
          <w:szCs w:val="23"/>
        </w:rPr>
      </w:pPr>
    </w:p>
    <w:p>
      <w:pPr>
        <w:pStyle w:val="BodyText"/>
        <w:spacing w:line="240" w:lineRule="auto" w:before="44"/>
        <w:ind w:left="118" w:right="1949"/>
        <w:jc w:val="left"/>
      </w:pPr>
      <w:r>
        <w:rPr>
          <w:rFonts w:ascii="Times New Roman" w:hAnsi="Times New Roman" w:cs="Times New Roman" w:eastAsia="Times New Roman" w:hint="default"/>
          <w:spacing w:val="3"/>
        </w:rPr>
        <w:t>1)</w:t>
      </w:r>
      <w:r>
        <w:rPr>
          <w:spacing w:val="3"/>
        </w:rPr>
        <w:t>应收账款分类披露</w:t>
      </w:r>
    </w:p>
    <w:p>
      <w:pPr>
        <w:pStyle w:val="BodyText"/>
        <w:spacing w:line="240" w:lineRule="auto" w:before="109"/>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pacing w:val="4"/>
                <w:sz w:val="18"/>
                <w:szCs w:val="18"/>
              </w:rPr>
              <w:t>类别</w:t>
            </w:r>
            <w:r>
              <w:rPr>
                <w:rFonts w:ascii="宋体" w:hAnsi="宋体" w:cs="宋体" w:eastAsia="宋体" w:hint="default"/>
                <w:sz w:val="18"/>
                <w:szCs w:val="18"/>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r>
      <w:tr>
        <w:trPr>
          <w:trHeight w:val="415"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6"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r>
              <w:rPr>
                <w:rFonts w:ascii="宋体" w:hAnsi="宋体" w:cs="宋体" w:eastAsia="宋体" w:hint="default"/>
                <w:sz w:val="18"/>
                <w:szCs w:val="18"/>
              </w:rPr>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6"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26" w:lineRule="auto"/>
              <w:ind w:left="296" w:right="113" w:hanging="185"/>
              <w:jc w:val="left"/>
              <w:rPr>
                <w:rFonts w:ascii="宋体" w:hAnsi="宋体" w:cs="宋体" w:eastAsia="宋体" w:hint="default"/>
                <w:sz w:val="18"/>
                <w:szCs w:val="18"/>
              </w:rPr>
            </w:pPr>
            <w:r>
              <w:rPr>
                <w:rFonts w:ascii="宋体" w:hAnsi="宋体" w:cs="宋体" w:eastAsia="宋体" w:hint="default"/>
                <w:spacing w:val="4"/>
                <w:sz w:val="18"/>
                <w:szCs w:val="18"/>
              </w:rPr>
              <w:t>账面价 </w:t>
            </w:r>
            <w:r>
              <w:rPr>
                <w:rFonts w:ascii="宋体" w:hAnsi="宋体" w:cs="宋体" w:eastAsia="宋体" w:hint="default"/>
                <w:sz w:val="18"/>
                <w:szCs w:val="18"/>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32"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r>
              <w:rPr>
                <w:rFonts w:ascii="宋体" w:hAnsi="宋体" w:cs="宋体" w:eastAsia="宋体" w:hint="default"/>
                <w:sz w:val="18"/>
                <w:szCs w:val="18"/>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96"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26" w:lineRule="auto"/>
              <w:ind w:left="367" w:right="185" w:hanging="185"/>
              <w:jc w:val="left"/>
              <w:rPr>
                <w:rFonts w:ascii="宋体" w:hAnsi="宋体" w:cs="宋体" w:eastAsia="宋体" w:hint="default"/>
                <w:sz w:val="18"/>
                <w:szCs w:val="18"/>
              </w:rPr>
            </w:pPr>
            <w:r>
              <w:rPr>
                <w:rFonts w:ascii="宋体" w:hAnsi="宋体" w:cs="宋体" w:eastAsia="宋体" w:hint="default"/>
                <w:spacing w:val="4"/>
                <w:sz w:val="18"/>
                <w:szCs w:val="18"/>
              </w:rPr>
              <w:t>账面价 </w:t>
            </w:r>
            <w:r>
              <w:rPr>
                <w:rFonts w:ascii="宋体" w:hAnsi="宋体" w:cs="宋体" w:eastAsia="宋体" w:hint="default"/>
                <w:sz w:val="18"/>
                <w:szCs w:val="18"/>
              </w:rPr>
              <w:t>值</w:t>
            </w:r>
          </w:p>
        </w:tc>
      </w:tr>
      <w:tr>
        <w:trPr>
          <w:trHeight w:val="728"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pacing w:val="4"/>
                <w:sz w:val="18"/>
                <w:szCs w:val="18"/>
              </w:rPr>
              <w:t>金额</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pacing w:val="4"/>
                <w:sz w:val="18"/>
                <w:szCs w:val="18"/>
              </w:rPr>
              <w:t>比例</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pacing w:val="4"/>
                <w:sz w:val="18"/>
                <w:szCs w:val="18"/>
              </w:rPr>
              <w:t>金额</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90" w:right="191"/>
              <w:jc w:val="left"/>
              <w:rPr>
                <w:rFonts w:ascii="宋体" w:hAnsi="宋体" w:cs="宋体" w:eastAsia="宋体" w:hint="default"/>
                <w:sz w:val="18"/>
                <w:szCs w:val="18"/>
              </w:rPr>
            </w:pPr>
            <w:r>
              <w:rPr>
                <w:rFonts w:ascii="宋体" w:hAnsi="宋体" w:cs="宋体" w:eastAsia="宋体" w:hint="default"/>
                <w:spacing w:val="4"/>
                <w:sz w:val="18"/>
                <w:szCs w:val="18"/>
              </w:rPr>
              <w:t>计提 比例</w:t>
            </w:r>
            <w:r>
              <w:rPr>
                <w:rFonts w:ascii="宋体" w:hAnsi="宋体" w:cs="宋体" w:eastAsia="宋体" w:hint="default"/>
                <w:sz w:val="18"/>
                <w:szCs w:val="18"/>
              </w:rPr>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pacing w:val="4"/>
                <w:sz w:val="18"/>
                <w:szCs w:val="18"/>
              </w:rPr>
              <w:t>金额</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pacing w:val="4"/>
                <w:sz w:val="18"/>
                <w:szCs w:val="18"/>
              </w:rPr>
              <w:t>比例</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pacing w:val="4"/>
                <w:sz w:val="18"/>
                <w:szCs w:val="18"/>
              </w:rPr>
              <w:t>金额</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368" w:right="182" w:hanging="185"/>
              <w:jc w:val="left"/>
              <w:rPr>
                <w:rFonts w:ascii="宋体" w:hAnsi="宋体" w:cs="宋体" w:eastAsia="宋体" w:hint="default"/>
                <w:sz w:val="18"/>
                <w:szCs w:val="18"/>
              </w:rPr>
            </w:pPr>
            <w:r>
              <w:rPr>
                <w:rFonts w:ascii="宋体" w:hAnsi="宋体" w:cs="宋体" w:eastAsia="宋体" w:hint="default"/>
                <w:spacing w:val="4"/>
                <w:sz w:val="18"/>
                <w:szCs w:val="18"/>
              </w:rPr>
              <w:t>计提比 </w:t>
            </w:r>
            <w:r>
              <w:rPr>
                <w:rFonts w:ascii="宋体" w:hAnsi="宋体" w:cs="宋体" w:eastAsia="宋体" w:hint="default"/>
                <w:sz w:val="18"/>
                <w:szCs w:val="18"/>
              </w:rPr>
              <w:t>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4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232"/>
              <w:jc w:val="both"/>
              <w:rPr>
                <w:rFonts w:ascii="宋体" w:hAnsi="宋体" w:cs="宋体" w:eastAsia="宋体" w:hint="default"/>
                <w:sz w:val="18"/>
                <w:szCs w:val="18"/>
              </w:rPr>
            </w:pPr>
            <w:r>
              <w:rPr>
                <w:rFonts w:ascii="宋体" w:hAnsi="宋体" w:cs="宋体" w:eastAsia="宋体" w:hint="default"/>
                <w:spacing w:val="3"/>
                <w:sz w:val="18"/>
                <w:szCs w:val="18"/>
              </w:rPr>
              <w:t>按信用风险特征</w:t>
            </w:r>
            <w:r>
              <w:rPr>
                <w:rFonts w:ascii="宋体" w:hAnsi="宋体" w:cs="宋体" w:eastAsia="宋体" w:hint="default"/>
                <w:sz w:val="18"/>
                <w:szCs w:val="18"/>
              </w:rPr>
              <w:t> </w:t>
            </w:r>
            <w:r>
              <w:rPr>
                <w:rFonts w:ascii="宋体" w:hAnsi="宋体" w:cs="宋体" w:eastAsia="宋体" w:hint="default"/>
                <w:spacing w:val="3"/>
                <w:sz w:val="18"/>
                <w:szCs w:val="18"/>
              </w:rPr>
              <w:t>组合计提坏账准</w:t>
            </w:r>
            <w:r>
              <w:rPr>
                <w:rFonts w:ascii="宋体" w:hAnsi="宋体" w:cs="宋体" w:eastAsia="宋体" w:hint="default"/>
                <w:sz w:val="18"/>
                <w:szCs w:val="18"/>
              </w:rPr>
              <w:t> </w:t>
            </w:r>
            <w:r>
              <w:rPr>
                <w:rFonts w:ascii="宋体" w:hAnsi="宋体" w:cs="宋体" w:eastAsia="宋体" w:hint="default"/>
                <w:spacing w:val="3"/>
                <w:sz w:val="18"/>
                <w:szCs w:val="18"/>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66,104</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,829.5</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2"/>
              <w:ind w:left="49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1,128,</w:t>
            </w:r>
          </w:p>
          <w:p>
            <w:pPr>
              <w:pStyle w:val="TableParagraph"/>
              <w:spacing w:line="240" w:lineRule="auto" w:before="112"/>
              <w:ind w:left="139" w:right="0"/>
              <w:jc w:val="left"/>
              <w:rPr>
                <w:rFonts w:ascii="Times New Roman" w:hAnsi="Times New Roman" w:cs="Times New Roman" w:eastAsia="Times New Roman" w:hint="default"/>
                <w:sz w:val="18"/>
                <w:szCs w:val="18"/>
              </w:rPr>
            </w:pPr>
            <w:r>
              <w:rPr>
                <w:rFonts w:ascii="Times New Roman"/>
                <w:sz w:val="18"/>
              </w:rPr>
              <w:t>652.36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64,976,</w:t>
            </w:r>
          </w:p>
          <w:p>
            <w:pPr>
              <w:pStyle w:val="TableParagraph"/>
              <w:spacing w:line="240" w:lineRule="auto" w:before="112"/>
              <w:ind w:left="166" w:right="0"/>
              <w:jc w:val="left"/>
              <w:rPr>
                <w:rFonts w:ascii="Times New Roman" w:hAnsi="Times New Roman" w:cs="Times New Roman" w:eastAsia="Times New Roman" w:hint="default"/>
                <w:sz w:val="18"/>
                <w:szCs w:val="18"/>
              </w:rPr>
            </w:pPr>
            <w:r>
              <w:rPr>
                <w:rFonts w:ascii="Times New Roman"/>
                <w:sz w:val="18"/>
              </w:rPr>
              <w:t>177.21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3" w:right="0"/>
              <w:jc w:val="left"/>
              <w:rPr>
                <w:rFonts w:ascii="Times New Roman" w:hAnsi="Times New Roman" w:cs="Times New Roman" w:eastAsia="Times New Roman" w:hint="default"/>
                <w:sz w:val="18"/>
                <w:szCs w:val="18"/>
              </w:rPr>
            </w:pPr>
            <w:r>
              <w:rPr>
                <w:rFonts w:ascii="Times New Roman"/>
                <w:sz w:val="18"/>
              </w:rPr>
              <w:t>104,4</w:t>
            </w:r>
          </w:p>
          <w:p>
            <w:pPr>
              <w:pStyle w:val="TableParagraph"/>
              <w:spacing w:line="240" w:lineRule="auto" w:before="111"/>
              <w:ind w:left="123" w:right="0"/>
              <w:jc w:val="left"/>
              <w:rPr>
                <w:rFonts w:ascii="Times New Roman" w:hAnsi="Times New Roman" w:cs="Times New Roman" w:eastAsia="Times New Roman" w:hint="default"/>
                <w:sz w:val="18"/>
                <w:szCs w:val="18"/>
              </w:rPr>
            </w:pPr>
            <w:r>
              <w:rPr>
                <w:rFonts w:ascii="Times New Roman"/>
                <w:sz w:val="18"/>
              </w:rPr>
              <w:t>14,23</w:t>
            </w:r>
          </w:p>
          <w:p>
            <w:pPr>
              <w:pStyle w:val="TableParagraph"/>
              <w:spacing w:line="240" w:lineRule="auto" w:before="113"/>
              <w:ind w:left="216" w:right="0"/>
              <w:jc w:val="left"/>
              <w:rPr>
                <w:rFonts w:ascii="Times New Roman" w:hAnsi="Times New Roman" w:cs="Times New Roman" w:eastAsia="Times New Roman" w:hint="default"/>
                <w:sz w:val="18"/>
                <w:szCs w:val="18"/>
              </w:rPr>
            </w:pPr>
            <w:r>
              <w:rPr>
                <w:rFonts w:ascii="Times New Roman"/>
                <w:sz w:val="18"/>
              </w:rPr>
              <w:t>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2"/>
              <w:ind w:left="49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726,49</w:t>
            </w:r>
          </w:p>
          <w:p>
            <w:pPr>
              <w:pStyle w:val="TableParagraph"/>
              <w:spacing w:line="240" w:lineRule="auto" w:before="112"/>
              <w:ind w:left="269" w:right="0"/>
              <w:jc w:val="center"/>
              <w:rPr>
                <w:rFonts w:ascii="Times New Roman" w:hAnsi="Times New Roman" w:cs="Times New Roman" w:eastAsia="Times New Roman" w:hint="default"/>
                <w:sz w:val="18"/>
                <w:szCs w:val="18"/>
              </w:rPr>
            </w:pPr>
            <w:r>
              <w:rPr>
                <w:rFonts w:ascii="Times New Roman"/>
                <w:sz w:val="18"/>
              </w:rPr>
              <w:t>7.53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103,687,</w:t>
            </w:r>
          </w:p>
          <w:p>
            <w:pPr>
              <w:pStyle w:val="TableParagraph"/>
              <w:spacing w:line="240" w:lineRule="auto" w:before="112"/>
              <w:ind w:left="201" w:right="0"/>
              <w:jc w:val="center"/>
              <w:rPr>
                <w:rFonts w:ascii="Times New Roman" w:hAnsi="Times New Roman" w:cs="Times New Roman" w:eastAsia="Times New Roman" w:hint="default"/>
                <w:sz w:val="18"/>
                <w:szCs w:val="18"/>
              </w:rPr>
            </w:pPr>
            <w:r>
              <w:rPr>
                <w:rFonts w:ascii="Times New Roman"/>
                <w:sz w:val="18"/>
              </w:rPr>
              <w:t>732.97</w:t>
            </w:r>
          </w:p>
        </w:tc>
      </w:tr>
      <w:tr>
        <w:trPr>
          <w:trHeight w:val="104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66,104</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,829.5</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2"/>
              <w:ind w:left="49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1,128,</w:t>
            </w:r>
          </w:p>
          <w:p>
            <w:pPr>
              <w:pStyle w:val="TableParagraph"/>
              <w:spacing w:line="240" w:lineRule="auto" w:before="112"/>
              <w:ind w:left="139" w:right="0"/>
              <w:jc w:val="left"/>
              <w:rPr>
                <w:rFonts w:ascii="Times New Roman" w:hAnsi="Times New Roman" w:cs="Times New Roman" w:eastAsia="Times New Roman" w:hint="default"/>
                <w:sz w:val="18"/>
                <w:szCs w:val="18"/>
              </w:rPr>
            </w:pPr>
            <w:r>
              <w:rPr>
                <w:rFonts w:ascii="Times New Roman"/>
                <w:sz w:val="18"/>
              </w:rPr>
              <w:t>652.36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64,976,</w:t>
            </w:r>
          </w:p>
          <w:p>
            <w:pPr>
              <w:pStyle w:val="TableParagraph"/>
              <w:spacing w:line="240" w:lineRule="auto" w:before="112"/>
              <w:ind w:left="166" w:right="0"/>
              <w:jc w:val="left"/>
              <w:rPr>
                <w:rFonts w:ascii="Times New Roman" w:hAnsi="Times New Roman" w:cs="Times New Roman" w:eastAsia="Times New Roman" w:hint="default"/>
                <w:sz w:val="18"/>
                <w:szCs w:val="18"/>
              </w:rPr>
            </w:pPr>
            <w:r>
              <w:rPr>
                <w:rFonts w:ascii="Times New Roman"/>
                <w:sz w:val="18"/>
              </w:rPr>
              <w:t>177.21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left"/>
              <w:rPr>
                <w:rFonts w:ascii="Times New Roman" w:hAnsi="Times New Roman" w:cs="Times New Roman" w:eastAsia="Times New Roman" w:hint="default"/>
                <w:sz w:val="18"/>
                <w:szCs w:val="18"/>
              </w:rPr>
            </w:pPr>
            <w:r>
              <w:rPr>
                <w:rFonts w:ascii="Times New Roman"/>
                <w:sz w:val="18"/>
              </w:rPr>
              <w:t>104,4</w:t>
            </w:r>
          </w:p>
          <w:p>
            <w:pPr>
              <w:pStyle w:val="TableParagraph"/>
              <w:spacing w:line="240" w:lineRule="auto" w:before="111"/>
              <w:ind w:left="123" w:right="0"/>
              <w:jc w:val="left"/>
              <w:rPr>
                <w:rFonts w:ascii="Times New Roman" w:hAnsi="Times New Roman" w:cs="Times New Roman" w:eastAsia="Times New Roman" w:hint="default"/>
                <w:sz w:val="18"/>
                <w:szCs w:val="18"/>
              </w:rPr>
            </w:pPr>
            <w:r>
              <w:rPr>
                <w:rFonts w:ascii="Times New Roman"/>
                <w:sz w:val="18"/>
              </w:rPr>
              <w:t>14,23</w:t>
            </w:r>
          </w:p>
          <w:p>
            <w:pPr>
              <w:pStyle w:val="TableParagraph"/>
              <w:spacing w:line="240" w:lineRule="auto" w:before="113"/>
              <w:ind w:left="216" w:right="0"/>
              <w:jc w:val="left"/>
              <w:rPr>
                <w:rFonts w:ascii="Times New Roman" w:hAnsi="Times New Roman" w:cs="Times New Roman" w:eastAsia="Times New Roman" w:hint="default"/>
                <w:sz w:val="18"/>
                <w:szCs w:val="18"/>
              </w:rPr>
            </w:pPr>
            <w:r>
              <w:rPr>
                <w:rFonts w:ascii="Times New Roman"/>
                <w:sz w:val="18"/>
              </w:rPr>
              <w:t>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2"/>
              <w:ind w:left="49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726,49</w:t>
            </w:r>
          </w:p>
          <w:p>
            <w:pPr>
              <w:pStyle w:val="TableParagraph"/>
              <w:spacing w:line="240" w:lineRule="auto" w:before="112"/>
              <w:ind w:left="269" w:right="0"/>
              <w:jc w:val="center"/>
              <w:rPr>
                <w:rFonts w:ascii="Times New Roman" w:hAnsi="Times New Roman" w:cs="Times New Roman" w:eastAsia="Times New Roman" w:hint="default"/>
                <w:sz w:val="18"/>
                <w:szCs w:val="18"/>
              </w:rPr>
            </w:pPr>
            <w:r>
              <w:rPr>
                <w:rFonts w:ascii="Times New Roman"/>
                <w:sz w:val="18"/>
              </w:rPr>
              <w:t>7.53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103,687,</w:t>
            </w:r>
          </w:p>
          <w:p>
            <w:pPr>
              <w:pStyle w:val="TableParagraph"/>
              <w:spacing w:line="240" w:lineRule="auto" w:before="112"/>
              <w:ind w:left="201" w:right="0"/>
              <w:jc w:val="center"/>
              <w:rPr>
                <w:rFonts w:ascii="Times New Roman" w:hAnsi="Times New Roman" w:cs="Times New Roman" w:eastAsia="Times New Roman" w:hint="default"/>
                <w:sz w:val="18"/>
                <w:szCs w:val="18"/>
              </w:rPr>
            </w:pPr>
            <w:r>
              <w:rPr>
                <w:rFonts w:ascii="Times New Roman"/>
                <w:sz w:val="18"/>
              </w:rPr>
              <w:t>732.97</w:t>
            </w:r>
          </w:p>
        </w:tc>
      </w:tr>
    </w:tbl>
    <w:p>
      <w:pPr>
        <w:spacing w:after="0" w:line="240" w:lineRule="auto"/>
        <w:jc w:val="center"/>
        <w:rPr>
          <w:rFonts w:ascii="Times New Roman" w:hAnsi="Times New Roman" w:cs="Times New Roman" w:eastAsia="Times New Roman" w:hint="default"/>
          <w:sz w:val="18"/>
          <w:szCs w:val="18"/>
        </w:rPr>
        <w:sectPr>
          <w:pgSz w:w="11910" w:h="16840"/>
          <w:pgMar w:header="765" w:footer="1019" w:top="960" w:bottom="1200" w:left="1680" w:right="0"/>
        </w:sectPr>
      </w:pPr>
    </w:p>
    <w:p>
      <w:pPr>
        <w:pStyle w:val="BodyText"/>
        <w:spacing w:line="240" w:lineRule="auto" w:before="55"/>
        <w:ind w:left="118" w:right="754"/>
        <w:jc w:val="left"/>
      </w:pPr>
      <w:r>
        <w:rPr>
          <w:spacing w:val="3"/>
        </w:rPr>
        <w:t>期末单项金额重大并单项计提坏账准备的应收账款：</w:t>
      </w:r>
    </w:p>
    <w:p>
      <w:pPr>
        <w:pStyle w:val="BodyText"/>
        <w:spacing w:line="364" w:lineRule="auto" w:before="124"/>
        <w:ind w:left="118" w:right="754"/>
        <w:jc w:val="left"/>
      </w:pPr>
      <w:r>
        <w:rPr/>
        <w:t>□</w:t>
      </w:r>
      <w:r>
        <w:rPr>
          <w:spacing w:val="7"/>
        </w:rPr>
        <w:t> </w:t>
      </w:r>
      <w:r>
        <w:rPr/>
        <w:t>适用</w:t>
      </w:r>
      <w:r>
        <w:rPr>
          <w:spacing w:val="7"/>
        </w:rPr>
        <w:t> </w:t>
      </w:r>
      <w:r>
        <w:rPr/>
        <w:t>√</w:t>
      </w:r>
      <w:r>
        <w:rPr>
          <w:spacing w:val="6"/>
        </w:rPr>
        <w:t> </w:t>
      </w:r>
      <w:r>
        <w:rPr>
          <w:spacing w:val="4"/>
        </w:rPr>
        <w:t>不适用</w:t>
      </w:r>
      <w:r>
        <w:rPr>
          <w:spacing w:val="-87"/>
        </w:rPr>
        <w:t> </w:t>
      </w:r>
      <w:r>
        <w:rPr>
          <w:spacing w:val="-87"/>
        </w:rPr>
      </w:r>
      <w:r>
        <w:rPr>
          <w:spacing w:val="3"/>
        </w:rPr>
        <w:t>组合中，按账龄分析法计提坏账准备的应收账款：</w:t>
      </w:r>
    </w:p>
    <w:p>
      <w:pPr>
        <w:pStyle w:val="BodyText"/>
        <w:spacing w:line="364" w:lineRule="auto" w:before="29"/>
        <w:ind w:left="118" w:right="754"/>
        <w:jc w:val="left"/>
      </w:pPr>
      <w:r>
        <w:rPr/>
        <w:t>□</w:t>
      </w:r>
      <w:r>
        <w:rPr>
          <w:spacing w:val="7"/>
        </w:rPr>
        <w:t> </w:t>
      </w:r>
      <w:r>
        <w:rPr/>
        <w:t>适用</w:t>
      </w:r>
      <w:r>
        <w:rPr>
          <w:spacing w:val="7"/>
        </w:rPr>
        <w:t> </w:t>
      </w:r>
      <w:r>
        <w:rPr/>
        <w:t>√</w:t>
      </w:r>
      <w:r>
        <w:rPr>
          <w:spacing w:val="6"/>
        </w:rPr>
        <w:t> </w:t>
      </w:r>
      <w:r>
        <w:rPr>
          <w:spacing w:val="4"/>
        </w:rPr>
        <w:t>不适用</w:t>
      </w:r>
      <w:r>
        <w:rPr>
          <w:spacing w:val="-87"/>
        </w:rPr>
        <w:t> </w:t>
      </w:r>
      <w:r>
        <w:rPr>
          <w:spacing w:val="-87"/>
        </w:rPr>
      </w:r>
      <w:r>
        <w:rPr>
          <w:spacing w:val="3"/>
        </w:rPr>
        <w:t>组合中，采用余额百分比法计提坏账准备的应收账款：</w:t>
      </w:r>
    </w:p>
    <w:p>
      <w:pPr>
        <w:pStyle w:val="BodyText"/>
        <w:spacing w:line="367" w:lineRule="auto" w:before="29"/>
        <w:ind w:left="118" w:right="754"/>
        <w:jc w:val="left"/>
      </w:pPr>
      <w:r>
        <w:rPr/>
        <w:t>□</w:t>
      </w:r>
      <w:r>
        <w:rPr>
          <w:spacing w:val="7"/>
        </w:rPr>
        <w:t> </w:t>
      </w:r>
      <w:r>
        <w:rPr/>
        <w:t>适用</w:t>
      </w:r>
      <w:r>
        <w:rPr>
          <w:spacing w:val="7"/>
        </w:rPr>
        <w:t> </w:t>
      </w:r>
      <w:r>
        <w:rPr/>
        <w:t>√</w:t>
      </w:r>
      <w:r>
        <w:rPr>
          <w:spacing w:val="6"/>
        </w:rPr>
        <w:t> </w:t>
      </w:r>
      <w:r>
        <w:rPr>
          <w:spacing w:val="4"/>
        </w:rPr>
        <w:t>不适用</w:t>
      </w:r>
      <w:r>
        <w:rPr>
          <w:spacing w:val="-87"/>
        </w:rPr>
        <w:t> </w:t>
      </w:r>
      <w:r>
        <w:rPr>
          <w:spacing w:val="-87"/>
        </w:rPr>
      </w:r>
      <w:r>
        <w:rPr>
          <w:spacing w:val="3"/>
        </w:rPr>
        <w:t>组合中，采用其他方法计提坏账准备的应收账款：</w:t>
      </w:r>
      <w:r>
        <w:rPr>
          <w:spacing w:val="-76"/>
        </w:rPr>
        <w:t> </w:t>
      </w:r>
      <w:r>
        <w:rPr>
          <w:spacing w:val="-76"/>
        </w:rPr>
      </w:r>
      <w:r>
        <w:rPr>
          <w:rFonts w:ascii="Times New Roman" w:hAnsi="Times New Roman" w:cs="Times New Roman" w:eastAsia="Times New Roman" w:hint="default"/>
          <w:spacing w:val="3"/>
        </w:rPr>
        <w:t>2)</w:t>
      </w:r>
      <w:r>
        <w:rPr>
          <w:spacing w:val="3"/>
        </w:rPr>
        <w:t>本期计提、收回或转回的坏账准备情况</w:t>
      </w:r>
    </w:p>
    <w:p>
      <w:pPr>
        <w:pStyle w:val="BodyText"/>
        <w:spacing w:line="345" w:lineRule="auto" w:before="4"/>
        <w:ind w:left="118" w:right="0"/>
        <w:jc w:val="left"/>
      </w:pPr>
      <w:r>
        <w:rPr>
          <w:spacing w:val="3"/>
        </w:rPr>
        <w:t>本期计提坏账准备金额</w:t>
      </w:r>
      <w:r>
        <w:rPr>
          <w:spacing w:val="-31"/>
        </w:rPr>
        <w:t> </w:t>
      </w:r>
      <w:r>
        <w:rPr>
          <w:rFonts w:ascii="Times New Roman" w:hAnsi="Times New Roman" w:cs="Times New Roman" w:eastAsia="Times New Roman" w:hint="default"/>
        </w:rPr>
        <w:t>402,154.83</w:t>
      </w:r>
      <w:r>
        <w:rPr>
          <w:rFonts w:ascii="Times New Roman" w:hAnsi="Times New Roman" w:cs="Times New Roman" w:eastAsia="Times New Roman" w:hint="default"/>
          <w:spacing w:val="15"/>
        </w:rPr>
        <w:t> </w:t>
      </w:r>
      <w:r>
        <w:rPr>
          <w:spacing w:val="3"/>
        </w:rPr>
        <w:t>元；本期收回或转回坏账准备金额</w:t>
      </w:r>
      <w:r>
        <w:rPr>
          <w:spacing w:val="-30"/>
        </w:rPr>
        <w:t> </w:t>
      </w:r>
      <w:r>
        <w:rPr>
          <w:rFonts w:ascii="Times New Roman" w:hAnsi="Times New Roman" w:cs="Times New Roman" w:eastAsia="Times New Roman" w:hint="default"/>
        </w:rPr>
        <w:t>0.00</w:t>
      </w:r>
      <w:r>
        <w:rPr>
          <w:rFonts w:ascii="Times New Roman" w:hAnsi="Times New Roman" w:cs="Times New Roman" w:eastAsia="Times New Roman" w:hint="default"/>
          <w:spacing w:val="11"/>
        </w:rPr>
        <w:t> </w:t>
      </w:r>
      <w:r>
        <w:rPr/>
        <w:t>元。</w:t>
      </w:r>
      <w:r>
        <w:rPr>
          <w:spacing w:val="-86"/>
        </w:rPr>
        <w:t> </w:t>
      </w:r>
      <w:r>
        <w:rPr>
          <w:spacing w:val="-86"/>
        </w:rPr>
      </w:r>
      <w:r>
        <w:rPr>
          <w:spacing w:val="3"/>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BodyText"/>
        <w:spacing w:line="240" w:lineRule="auto"/>
        <w:ind w:left="118" w:right="0"/>
        <w:jc w:val="left"/>
      </w:pPr>
      <w:r>
        <w:rPr>
          <w:spacing w:val="2"/>
        </w:rPr>
        <w:t>单位：</w:t>
      </w:r>
      <w:r>
        <w:rPr>
          <w:spacing w:val="8"/>
        </w:rPr>
        <w:t> </w:t>
      </w:r>
      <w:r>
        <w:rPr/>
        <w:t>元</w:t>
      </w:r>
    </w:p>
    <w:p>
      <w:pPr>
        <w:spacing w:after="0" w:line="240" w:lineRule="auto"/>
        <w:jc w:val="left"/>
        <w:sectPr>
          <w:type w:val="continuous"/>
          <w:pgSz w:w="11910" w:h="16840"/>
          <w:pgMar w:top="1100" w:bottom="1200" w:left="1680" w:right="0"/>
          <w:cols w:num="2" w:equalWidth="0">
            <w:col w:w="6441" w:space="1040"/>
            <w:col w:w="2749"/>
          </w:cols>
        </w:sectPr>
      </w:pP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369"/>
        <w:gridCol w:w="3100"/>
        <w:gridCol w:w="3100"/>
      </w:tblGrid>
      <w:tr>
        <w:trPr>
          <w:trHeight w:val="409"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单位名称</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897"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收回方式</w:t>
            </w:r>
            <w:r>
              <w:rPr>
                <w:rFonts w:ascii="宋体" w:hAnsi="宋体" w:cs="宋体" w:eastAsia="宋体" w:hint="default"/>
                <w:sz w:val="18"/>
                <w:szCs w:val="18"/>
              </w:rPr>
            </w:r>
          </w:p>
        </w:tc>
      </w:tr>
    </w:tbl>
    <w:p>
      <w:pPr>
        <w:pStyle w:val="BodyText"/>
        <w:spacing w:line="240" w:lineRule="auto" w:before="55"/>
        <w:ind w:left="118" w:right="1949"/>
        <w:jc w:val="left"/>
      </w:pPr>
      <w:r>
        <w:rPr>
          <w:rFonts w:ascii="Times New Roman" w:hAnsi="Times New Roman" w:cs="Times New Roman" w:eastAsia="Times New Roman" w:hint="default"/>
          <w:spacing w:val="3"/>
        </w:rPr>
        <w:t>3)</w:t>
      </w:r>
      <w:r>
        <w:rPr>
          <w:spacing w:val="3"/>
        </w:rPr>
        <w:t>本期实际核销的应收账款情况</w:t>
      </w:r>
    </w:p>
    <w:p>
      <w:pPr>
        <w:pStyle w:val="BodyText"/>
        <w:spacing w:line="240" w:lineRule="auto" w:before="109"/>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984"/>
        <w:gridCol w:w="4584"/>
      </w:tblGrid>
      <w:tr>
        <w:trPr>
          <w:trHeight w:val="409"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核销金额</w:t>
            </w:r>
            <w:r>
              <w:rPr>
                <w:rFonts w:ascii="宋体" w:hAnsi="宋体" w:cs="宋体" w:eastAsia="宋体" w:hint="default"/>
                <w:sz w:val="18"/>
                <w:szCs w:val="18"/>
              </w:rPr>
            </w:r>
          </w:p>
        </w:tc>
      </w:tr>
    </w:tbl>
    <w:p>
      <w:pPr>
        <w:pStyle w:val="BodyText"/>
        <w:spacing w:line="240" w:lineRule="auto" w:before="55"/>
        <w:ind w:left="118" w:right="1949"/>
        <w:jc w:val="left"/>
      </w:pPr>
      <w:r>
        <w:rPr>
          <w:spacing w:val="3"/>
        </w:rPr>
        <w:t>其中重要的应收账款核销情况：</w:t>
      </w:r>
    </w:p>
    <w:p>
      <w:pPr>
        <w:pStyle w:val="BodyText"/>
        <w:spacing w:line="240" w:lineRule="auto" w:before="124"/>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29"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pacing w:val="4"/>
                <w:sz w:val="18"/>
                <w:szCs w:val="18"/>
              </w:rPr>
              <w:t>单位名称</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pacing w:val="3"/>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pacing w:val="4"/>
                <w:sz w:val="18"/>
                <w:szCs w:val="18"/>
              </w:rPr>
              <w:t>核销金额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pacing w:val="4"/>
                <w:sz w:val="18"/>
                <w:szCs w:val="18"/>
              </w:rPr>
              <w:t>核销原因</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433" w:right="160" w:hanging="278"/>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z w:val="18"/>
                <w:szCs w:val="18"/>
              </w:rPr>
              <w:t> </w:t>
            </w:r>
            <w:r>
              <w:rPr>
                <w:rFonts w:ascii="宋体" w:hAnsi="宋体" w:cs="宋体" w:eastAsia="宋体" w:hint="default"/>
                <w:spacing w:val="4"/>
                <w:sz w:val="18"/>
                <w:szCs w:val="18"/>
              </w:rPr>
              <w:t>交易产生</w:t>
            </w:r>
            <w:r>
              <w:rPr>
                <w:rFonts w:ascii="宋体" w:hAnsi="宋体" w:cs="宋体" w:eastAsia="宋体" w:hint="default"/>
                <w:sz w:val="18"/>
                <w:szCs w:val="18"/>
              </w:rPr>
            </w:r>
          </w:p>
        </w:tc>
      </w:tr>
    </w:tbl>
    <w:p>
      <w:pPr>
        <w:pStyle w:val="BodyText"/>
        <w:spacing w:line="240" w:lineRule="auto" w:before="55"/>
        <w:ind w:left="118" w:right="1949"/>
        <w:jc w:val="left"/>
      </w:pPr>
      <w:r>
        <w:rPr>
          <w:spacing w:val="3"/>
        </w:rPr>
        <w:t>应收账款核销说明：</w:t>
      </w:r>
    </w:p>
    <w:p>
      <w:pPr>
        <w:pStyle w:val="Heading7"/>
        <w:spacing w:line="240" w:lineRule="auto" w:before="98"/>
        <w:ind w:left="118" w:right="1949"/>
        <w:jc w:val="left"/>
      </w:pPr>
      <w:r>
        <w:rPr>
          <w:spacing w:val="3"/>
        </w:rPr>
        <w:t>本期无实际核销的应收账款。</w:t>
      </w:r>
    </w:p>
    <w:p>
      <w:pPr>
        <w:spacing w:after="0" w:line="240" w:lineRule="auto"/>
        <w:jc w:val="left"/>
        <w:sectPr>
          <w:type w:val="continuous"/>
          <w:pgSz w:w="11910" w:h="16840"/>
          <w:pgMar w:top="1100" w:bottom="1200" w:left="16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44"/>
        <w:ind w:left="118" w:right="1949"/>
        <w:jc w:val="left"/>
      </w:pPr>
      <w:r>
        <w:rPr>
          <w:rFonts w:ascii="Times New Roman" w:hAnsi="Times New Roman" w:cs="Times New Roman" w:eastAsia="Times New Roman" w:hint="default"/>
          <w:spacing w:val="3"/>
        </w:rPr>
        <w:t>4)</w:t>
      </w:r>
      <w:r>
        <w:rPr>
          <w:spacing w:val="3"/>
        </w:rPr>
        <w:t>按欠款方归集的期末余额前五名的应收账款情况</w:t>
      </w:r>
    </w:p>
    <w:p>
      <w:pPr>
        <w:spacing w:line="240" w:lineRule="auto" w:before="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3382"/>
        <w:gridCol w:w="1764"/>
        <w:gridCol w:w="1793"/>
        <w:gridCol w:w="1702"/>
      </w:tblGrid>
      <w:tr>
        <w:trPr>
          <w:trHeight w:val="362" w:hRule="exact"/>
        </w:trPr>
        <w:tc>
          <w:tcPr>
            <w:tcW w:w="3382" w:type="dxa"/>
            <w:vMerge w:val="restart"/>
            <w:tcBorders>
              <w:top w:val="single" w:sz="6" w:space="0" w:color="000000"/>
              <w:left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pacing w:val="4"/>
                <w:sz w:val="18"/>
                <w:szCs w:val="18"/>
              </w:rPr>
              <w:t>单位名称</w:t>
            </w:r>
            <w:r>
              <w:rPr>
                <w:rFonts w:ascii="宋体" w:hAnsi="宋体" w:cs="宋体" w:eastAsia="宋体" w:hint="default"/>
                <w:sz w:val="18"/>
                <w:szCs w:val="18"/>
              </w:rPr>
            </w:r>
          </w:p>
        </w:tc>
        <w:tc>
          <w:tcPr>
            <w:tcW w:w="525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9"/>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r>
      <w:tr>
        <w:trPr>
          <w:trHeight w:val="678" w:hRule="exact"/>
        </w:trPr>
        <w:tc>
          <w:tcPr>
            <w:tcW w:w="3382" w:type="dxa"/>
            <w:vMerge/>
            <w:tcBorders>
              <w:left w:val="single" w:sz="6" w:space="0" w:color="000000"/>
              <w:bottom w:val="single" w:sz="12" w:space="0" w:color="000000"/>
              <w:right w:val="single" w:sz="6" w:space="0" w:color="000000"/>
            </w:tcBorders>
          </w:tcPr>
          <w:p>
            <w:pP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503" w:right="0"/>
              <w:jc w:val="left"/>
              <w:rPr>
                <w:rFonts w:ascii="宋体" w:hAnsi="宋体" w:cs="宋体" w:eastAsia="宋体" w:hint="default"/>
                <w:sz w:val="18"/>
                <w:szCs w:val="18"/>
              </w:rPr>
            </w:pPr>
            <w:r>
              <w:rPr>
                <w:rFonts w:ascii="宋体" w:hAnsi="宋体" w:cs="宋体" w:eastAsia="宋体" w:hint="default"/>
                <w:spacing w:val="4"/>
                <w:sz w:val="18"/>
                <w:szCs w:val="18"/>
              </w:rPr>
              <w:t>应收账款</w:t>
            </w:r>
            <w:r>
              <w:rPr>
                <w:rFonts w:ascii="宋体" w:hAnsi="宋体" w:cs="宋体" w:eastAsia="宋体" w:hint="default"/>
                <w:sz w:val="18"/>
                <w:szCs w:val="18"/>
              </w:rPr>
            </w:r>
          </w:p>
        </w:tc>
        <w:tc>
          <w:tcPr>
            <w:tcW w:w="1793" w:type="dxa"/>
            <w:tcBorders>
              <w:top w:val="single" w:sz="12" w:space="0" w:color="000000"/>
              <w:left w:val="single" w:sz="6" w:space="0" w:color="000000"/>
              <w:bottom w:val="single" w:sz="12" w:space="0" w:color="000000"/>
              <w:right w:val="single" w:sz="6" w:space="0" w:color="000000"/>
            </w:tcBorders>
          </w:tcPr>
          <w:p>
            <w:pPr>
              <w:pStyle w:val="TableParagraph"/>
              <w:spacing w:line="326" w:lineRule="auto" w:before="14"/>
              <w:ind w:left="703" w:right="63" w:hanging="646"/>
              <w:jc w:val="left"/>
              <w:rPr>
                <w:rFonts w:ascii="宋体" w:hAnsi="宋体" w:cs="宋体" w:eastAsia="宋体" w:hint="default"/>
                <w:sz w:val="18"/>
                <w:szCs w:val="18"/>
              </w:rPr>
            </w:pPr>
            <w:r>
              <w:rPr>
                <w:rFonts w:ascii="宋体" w:hAnsi="宋体" w:cs="宋体" w:eastAsia="宋体" w:hint="default"/>
                <w:spacing w:val="3"/>
                <w:sz w:val="18"/>
                <w:szCs w:val="18"/>
              </w:rPr>
              <w:t>占应收账款合计数的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比例</w:t>
            </w:r>
            <w:r>
              <w:rPr>
                <w:rFonts w:ascii="宋体" w:hAnsi="宋体" w:cs="宋体" w:eastAsia="宋体" w:hint="default"/>
                <w:sz w:val="18"/>
                <w:szCs w:val="18"/>
              </w:rPr>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left="473"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r>
      <w:tr>
        <w:trPr>
          <w:trHeight w:val="359"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4"/>
                <w:sz w:val="18"/>
                <w:szCs w:val="18"/>
              </w:rPr>
              <w:t>第一名</w:t>
            </w:r>
            <w:r>
              <w:rPr>
                <w:rFonts w:ascii="宋体" w:hAnsi="宋体" w:cs="宋体" w:eastAsia="宋体" w:hint="default"/>
                <w:sz w:val="18"/>
                <w:szCs w:val="18"/>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26,968,550.00</w:t>
            </w:r>
          </w:p>
        </w:tc>
        <w:tc>
          <w:tcPr>
            <w:tcW w:w="1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3"/>
              <w:jc w:val="right"/>
              <w:rPr>
                <w:rFonts w:ascii="宋体" w:hAnsi="宋体" w:cs="宋体" w:eastAsia="宋体" w:hint="default"/>
                <w:sz w:val="18"/>
                <w:szCs w:val="18"/>
              </w:rPr>
            </w:pPr>
            <w:r>
              <w:rPr>
                <w:rFonts w:ascii="宋体"/>
                <w:sz w:val="18"/>
              </w:rPr>
              <w:t>40.8</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4"/>
                <w:sz w:val="18"/>
                <w:szCs w:val="18"/>
              </w:rPr>
              <w:t>第二名</w:t>
            </w:r>
            <w:r>
              <w:rPr>
                <w:rFonts w:ascii="宋体" w:hAnsi="宋体" w:cs="宋体" w:eastAsia="宋体" w:hint="default"/>
                <w:sz w:val="18"/>
                <w:szCs w:val="18"/>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9,320,532.17</w:t>
            </w:r>
          </w:p>
        </w:tc>
        <w:tc>
          <w:tcPr>
            <w:tcW w:w="1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3"/>
              <w:jc w:val="right"/>
              <w:rPr>
                <w:rFonts w:ascii="宋体" w:hAnsi="宋体" w:cs="宋体" w:eastAsia="宋体" w:hint="default"/>
                <w:sz w:val="18"/>
                <w:szCs w:val="18"/>
              </w:rPr>
            </w:pPr>
            <w:r>
              <w:rPr>
                <w:rFonts w:ascii="宋体"/>
                <w:sz w:val="18"/>
              </w:rPr>
              <w:t>14.1</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7"/>
              <w:jc w:val="right"/>
              <w:rPr>
                <w:rFonts w:ascii="宋体" w:hAnsi="宋体" w:cs="宋体" w:eastAsia="宋体" w:hint="default"/>
                <w:sz w:val="18"/>
                <w:szCs w:val="18"/>
              </w:rPr>
            </w:pPr>
            <w:r>
              <w:rPr>
                <w:rFonts w:ascii="宋体"/>
                <w:sz w:val="18"/>
              </w:rPr>
              <w:t>93,205.32</w:t>
            </w:r>
          </w:p>
        </w:tc>
      </w:tr>
      <w:tr>
        <w:trPr>
          <w:trHeight w:val="359"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4"/>
                <w:sz w:val="18"/>
                <w:szCs w:val="18"/>
              </w:rPr>
              <w:t>第三名</w:t>
            </w:r>
            <w:r>
              <w:rPr>
                <w:rFonts w:ascii="宋体" w:hAnsi="宋体" w:cs="宋体" w:eastAsia="宋体" w:hint="default"/>
                <w:sz w:val="18"/>
                <w:szCs w:val="18"/>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8,421,889.93</w:t>
            </w:r>
          </w:p>
        </w:tc>
        <w:tc>
          <w:tcPr>
            <w:tcW w:w="1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3"/>
              <w:jc w:val="right"/>
              <w:rPr>
                <w:rFonts w:ascii="宋体" w:hAnsi="宋体" w:cs="宋体" w:eastAsia="宋体" w:hint="default"/>
                <w:sz w:val="18"/>
                <w:szCs w:val="18"/>
              </w:rPr>
            </w:pPr>
            <w:r>
              <w:rPr>
                <w:rFonts w:ascii="宋体"/>
                <w:sz w:val="18"/>
              </w:rPr>
              <w:t>12.74</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9"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4"/>
                <w:sz w:val="18"/>
                <w:szCs w:val="18"/>
              </w:rPr>
              <w:t>第四名</w:t>
            </w:r>
            <w:r>
              <w:rPr>
                <w:rFonts w:ascii="宋体" w:hAnsi="宋体" w:cs="宋体" w:eastAsia="宋体" w:hint="default"/>
                <w:sz w:val="18"/>
                <w:szCs w:val="18"/>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4,171,286.00</w:t>
            </w:r>
          </w:p>
        </w:tc>
        <w:tc>
          <w:tcPr>
            <w:tcW w:w="1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3"/>
              <w:jc w:val="right"/>
              <w:rPr>
                <w:rFonts w:ascii="宋体" w:hAnsi="宋体" w:cs="宋体" w:eastAsia="宋体" w:hint="default"/>
                <w:sz w:val="18"/>
                <w:szCs w:val="18"/>
              </w:rPr>
            </w:pPr>
            <w:r>
              <w:rPr>
                <w:rFonts w:ascii="宋体"/>
                <w:sz w:val="18"/>
              </w:rPr>
              <w:t>6.31</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4"/>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9"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4"/>
                <w:sz w:val="18"/>
                <w:szCs w:val="18"/>
              </w:rPr>
              <w:t>第五名</w:t>
            </w:r>
            <w:r>
              <w:rPr>
                <w:rFonts w:ascii="宋体" w:hAnsi="宋体" w:cs="宋体" w:eastAsia="宋体" w:hint="default"/>
                <w:sz w:val="18"/>
                <w:szCs w:val="18"/>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3,406,162.43</w:t>
            </w:r>
          </w:p>
        </w:tc>
        <w:tc>
          <w:tcPr>
            <w:tcW w:w="1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3"/>
              <w:jc w:val="right"/>
              <w:rPr>
                <w:rFonts w:ascii="宋体" w:hAnsi="宋体" w:cs="宋体" w:eastAsia="宋体" w:hint="default"/>
                <w:sz w:val="18"/>
                <w:szCs w:val="18"/>
              </w:rPr>
            </w:pPr>
            <w:r>
              <w:rPr>
                <w:rFonts w:ascii="宋体"/>
                <w:sz w:val="18"/>
              </w:rPr>
              <w:t>5.15</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7"/>
              <w:jc w:val="right"/>
              <w:rPr>
                <w:rFonts w:ascii="宋体" w:hAnsi="宋体" w:cs="宋体" w:eastAsia="宋体" w:hint="default"/>
                <w:sz w:val="18"/>
                <w:szCs w:val="18"/>
              </w:rPr>
            </w:pPr>
            <w:r>
              <w:rPr>
                <w:rFonts w:ascii="宋体"/>
                <w:sz w:val="18"/>
              </w:rPr>
              <w:t>170,308.12</w:t>
            </w:r>
          </w:p>
        </w:tc>
      </w:tr>
      <w:tr>
        <w:trPr>
          <w:trHeight w:val="359" w:hRule="exact"/>
        </w:trPr>
        <w:tc>
          <w:tcPr>
            <w:tcW w:w="33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52,288,420.53</w:t>
            </w:r>
          </w:p>
        </w:tc>
        <w:tc>
          <w:tcPr>
            <w:tcW w:w="17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3"/>
              <w:jc w:val="right"/>
              <w:rPr>
                <w:rFonts w:ascii="宋体" w:hAnsi="宋体" w:cs="宋体" w:eastAsia="宋体" w:hint="default"/>
                <w:sz w:val="18"/>
                <w:szCs w:val="18"/>
              </w:rPr>
            </w:pPr>
            <w:r>
              <w:rPr>
                <w:rFonts w:ascii="宋体"/>
                <w:sz w:val="18"/>
              </w:rPr>
              <w:t>79.1</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7"/>
              <w:jc w:val="right"/>
              <w:rPr>
                <w:rFonts w:ascii="宋体" w:hAnsi="宋体" w:cs="宋体" w:eastAsia="宋体" w:hint="default"/>
                <w:sz w:val="18"/>
                <w:szCs w:val="18"/>
              </w:rPr>
            </w:pPr>
            <w:r>
              <w:rPr>
                <w:rFonts w:ascii="宋体"/>
                <w:sz w:val="18"/>
              </w:rPr>
              <w:t>263,513.44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6"/>
        <w:spacing w:line="240" w:lineRule="auto" w:before="35"/>
        <w:ind w:right="1949"/>
        <w:jc w:val="left"/>
        <w:rPr>
          <w:b w:val="0"/>
          <w:bCs w:val="0"/>
        </w:rPr>
      </w:pPr>
      <w:bookmarkStart w:name="2、其他应收款" w:id="387"/>
      <w:bookmarkEnd w:id="387"/>
      <w:r>
        <w:rPr>
          <w:b w:val="0"/>
          <w:bCs w:val="0"/>
        </w:rPr>
      </w:r>
      <w:r>
        <w:rPr>
          <w:rFonts w:ascii="Times New Roman" w:hAnsi="Times New Roman" w:cs="Times New Roman" w:eastAsia="Times New Roman" w:hint="default"/>
          <w:spacing w:val="3"/>
        </w:rPr>
        <w:t>2</w:t>
      </w:r>
      <w:r>
        <w:rPr>
          <w:spacing w:val="3"/>
        </w:rPr>
        <w:t>、其他应收款</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0"/>
        <w:gridCol w:w="3190"/>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应收利息</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68,243,804.19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47,377,487.66</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应收股利</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50,000,000.00</w:t>
            </w:r>
          </w:p>
        </w:tc>
      </w:tr>
      <w:tr>
        <w:trPr>
          <w:trHeight w:val="4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其他应收款</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6"/>
              <w:jc w:val="right"/>
              <w:rPr>
                <w:rFonts w:ascii="Times New Roman" w:hAnsi="Times New Roman" w:cs="Times New Roman" w:eastAsia="Times New Roman" w:hint="default"/>
                <w:sz w:val="18"/>
                <w:szCs w:val="18"/>
              </w:rPr>
            </w:pPr>
            <w:r>
              <w:rPr>
                <w:rFonts w:ascii="Times New Roman"/>
                <w:sz w:val="18"/>
              </w:rPr>
              <w:t>1,998,558,201.29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7"/>
              <w:jc w:val="right"/>
              <w:rPr>
                <w:rFonts w:ascii="Times New Roman" w:hAnsi="Times New Roman" w:cs="Times New Roman" w:eastAsia="Times New Roman" w:hint="default"/>
                <w:sz w:val="18"/>
                <w:szCs w:val="18"/>
              </w:rPr>
            </w:pPr>
            <w:r>
              <w:rPr>
                <w:rFonts w:ascii="Times New Roman"/>
                <w:sz w:val="18"/>
              </w:rPr>
              <w:t>1,783,004,755.98</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2,116,802,005.48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1,880,382,243.64</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1）应收利息" w:id="388"/>
      <w:bookmarkEnd w:id="388"/>
      <w:r>
        <w:rPr>
          <w:b w:val="0"/>
          <w:bCs w:val="0"/>
        </w:rPr>
      </w:r>
      <w:r>
        <w:rPr>
          <w:spacing w:val="3"/>
        </w:rPr>
        <w:t>（</w:t>
      </w:r>
      <w:r>
        <w:rPr>
          <w:rFonts w:ascii="Times New Roman" w:hAnsi="Times New Roman" w:cs="Times New Roman" w:eastAsia="Times New Roman" w:hint="default"/>
          <w:spacing w:val="3"/>
        </w:rPr>
        <w:t>1</w:t>
      </w:r>
      <w:r>
        <w:rPr>
          <w:spacing w:val="3"/>
        </w:rPr>
        <w:t>）应收利息</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rFonts w:ascii="Times New Roman" w:hAnsi="Times New Roman" w:cs="Times New Roman" w:eastAsia="Times New Roman" w:hint="default"/>
          <w:spacing w:val="2"/>
        </w:rPr>
        <w:t>1)</w:t>
      </w:r>
      <w:r>
        <w:rPr>
          <w:spacing w:val="2"/>
        </w:rPr>
        <w:t>应收利息分类</w:t>
      </w:r>
    </w:p>
    <w:p>
      <w:pPr>
        <w:pStyle w:val="BodyText"/>
        <w:spacing w:line="240" w:lineRule="auto" w:before="109"/>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1"/>
        <w:gridCol w:w="3189"/>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借款</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68,243,804.19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47,377,487.66</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68,243,804.19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47,377,487.66</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应收股利" w:id="389"/>
      <w:bookmarkEnd w:id="389"/>
      <w:r>
        <w:rPr>
          <w:b w:val="0"/>
          <w:bCs w:val="0"/>
        </w:rPr>
      </w:r>
      <w:r>
        <w:rPr>
          <w:spacing w:val="3"/>
        </w:rPr>
        <w:t>（</w:t>
      </w:r>
      <w:r>
        <w:rPr>
          <w:rFonts w:ascii="Times New Roman" w:hAnsi="Times New Roman" w:cs="Times New Roman" w:eastAsia="Times New Roman" w:hint="default"/>
          <w:spacing w:val="3"/>
        </w:rPr>
        <w:t>2</w:t>
      </w:r>
      <w:r>
        <w:rPr>
          <w:spacing w:val="3"/>
        </w:rPr>
        <w:t>）应收股利</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rFonts w:ascii="Times New Roman" w:hAnsi="Times New Roman" w:cs="Times New Roman" w:eastAsia="Times New Roman" w:hint="default"/>
          <w:spacing w:val="2"/>
        </w:rPr>
        <w:t>1)</w:t>
      </w:r>
      <w:r>
        <w:rPr>
          <w:spacing w:val="2"/>
        </w:rPr>
        <w:t>应收股利</w:t>
      </w:r>
    </w:p>
    <w:p>
      <w:pPr>
        <w:pStyle w:val="BodyText"/>
        <w:spacing w:line="240" w:lineRule="auto" w:before="109"/>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90"/>
        <w:gridCol w:w="3191"/>
        <w:gridCol w:w="3189"/>
      </w:tblGrid>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8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或被投资单位</w:t>
            </w:r>
            <w:r>
              <w:rPr>
                <w:rFonts w:ascii="Times New Roman" w:hAnsi="Times New Roman" w:cs="Times New Roman" w:eastAsia="Times New Roman" w:hint="default"/>
                <w:spacing w:val="3"/>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r>
      <w:tr>
        <w:trPr>
          <w:trHeight w:val="41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北京数字天域科技有限公司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7"/>
              <w:jc w:val="right"/>
              <w:rPr>
                <w:rFonts w:ascii="Times New Roman" w:hAnsi="Times New Roman" w:cs="Times New Roman" w:eastAsia="Times New Roman" w:hint="default"/>
                <w:sz w:val="18"/>
                <w:szCs w:val="18"/>
              </w:rPr>
            </w:pPr>
            <w:r>
              <w:rPr>
                <w:rFonts w:ascii="Times New Roman"/>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7"/>
              <w:jc w:val="right"/>
              <w:rPr>
                <w:rFonts w:ascii="Times New Roman" w:hAnsi="Times New Roman" w:cs="Times New Roman" w:eastAsia="Times New Roman" w:hint="default"/>
                <w:sz w:val="18"/>
                <w:szCs w:val="18"/>
              </w:rPr>
            </w:pPr>
            <w:r>
              <w:rPr>
                <w:rFonts w:ascii="Times New Roman"/>
                <w:sz w:val="18"/>
              </w:rPr>
              <w:t>50,000,000.00</w:t>
            </w:r>
          </w:p>
        </w:tc>
      </w:tr>
      <w:tr>
        <w:trPr>
          <w:trHeight w:val="40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6"/>
        <w:spacing w:line="240" w:lineRule="auto"/>
        <w:ind w:right="1949"/>
        <w:jc w:val="left"/>
        <w:rPr>
          <w:b w:val="0"/>
          <w:bCs w:val="0"/>
        </w:rPr>
      </w:pPr>
      <w:bookmarkStart w:name="（3）其他应收款" w:id="390"/>
      <w:bookmarkEnd w:id="390"/>
      <w:r>
        <w:rPr>
          <w:b w:val="0"/>
          <w:bCs w:val="0"/>
        </w:rPr>
      </w:r>
      <w:r>
        <w:rPr>
          <w:spacing w:val="3"/>
        </w:rPr>
        <w:t>（</w:t>
      </w:r>
      <w:r>
        <w:rPr>
          <w:rFonts w:ascii="Times New Roman" w:hAnsi="Times New Roman" w:cs="Times New Roman" w:eastAsia="Times New Roman" w:hint="default"/>
          <w:spacing w:val="3"/>
        </w:rPr>
        <w:t>3</w:t>
      </w:r>
      <w:r>
        <w:rPr>
          <w:spacing w:val="3"/>
        </w:rPr>
        <w:t>）其他应收款</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rFonts w:ascii="Times New Roman" w:hAnsi="Times New Roman" w:cs="Times New Roman" w:eastAsia="Times New Roman" w:hint="default"/>
          <w:spacing w:val="3"/>
        </w:rPr>
        <w:t>1)</w:t>
      </w:r>
      <w:r>
        <w:rPr>
          <w:spacing w:val="3"/>
        </w:rPr>
        <w:t>其他应收款分类披露</w:t>
      </w:r>
    </w:p>
    <w:p>
      <w:pPr>
        <w:pStyle w:val="BodyText"/>
        <w:spacing w:line="240" w:lineRule="auto" w:before="109"/>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4"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pacing w:val="4"/>
                <w:sz w:val="18"/>
                <w:szCs w:val="18"/>
              </w:rPr>
              <w:t>类别</w:t>
            </w:r>
            <w:r>
              <w:rPr>
                <w:rFonts w:ascii="宋体" w:hAnsi="宋体" w:cs="宋体" w:eastAsia="宋体" w:hint="default"/>
                <w:sz w:val="18"/>
                <w:szCs w:val="18"/>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r>
      <w:tr>
        <w:trPr>
          <w:trHeight w:val="414"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6"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r>
              <w:rPr>
                <w:rFonts w:ascii="宋体" w:hAnsi="宋体" w:cs="宋体" w:eastAsia="宋体" w:hint="default"/>
                <w:sz w:val="18"/>
                <w:szCs w:val="18"/>
              </w:rPr>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6"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26" w:lineRule="auto"/>
              <w:ind w:left="296" w:right="113" w:hanging="185"/>
              <w:jc w:val="left"/>
              <w:rPr>
                <w:rFonts w:ascii="宋体" w:hAnsi="宋体" w:cs="宋体" w:eastAsia="宋体" w:hint="default"/>
                <w:sz w:val="18"/>
                <w:szCs w:val="18"/>
              </w:rPr>
            </w:pPr>
            <w:r>
              <w:rPr>
                <w:rFonts w:ascii="宋体" w:hAnsi="宋体" w:cs="宋体" w:eastAsia="宋体" w:hint="default"/>
                <w:spacing w:val="4"/>
                <w:sz w:val="18"/>
                <w:szCs w:val="18"/>
              </w:rPr>
              <w:t>账面价 </w:t>
            </w:r>
            <w:r>
              <w:rPr>
                <w:rFonts w:ascii="宋体" w:hAnsi="宋体" w:cs="宋体" w:eastAsia="宋体" w:hint="default"/>
                <w:sz w:val="18"/>
                <w:szCs w:val="18"/>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32"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r>
              <w:rPr>
                <w:rFonts w:ascii="宋体" w:hAnsi="宋体" w:cs="宋体" w:eastAsia="宋体" w:hint="default"/>
                <w:sz w:val="18"/>
                <w:szCs w:val="18"/>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96"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26" w:lineRule="auto"/>
              <w:ind w:left="367" w:right="185" w:hanging="185"/>
              <w:jc w:val="left"/>
              <w:rPr>
                <w:rFonts w:ascii="宋体" w:hAnsi="宋体" w:cs="宋体" w:eastAsia="宋体" w:hint="default"/>
                <w:sz w:val="18"/>
                <w:szCs w:val="18"/>
              </w:rPr>
            </w:pPr>
            <w:r>
              <w:rPr>
                <w:rFonts w:ascii="宋体" w:hAnsi="宋体" w:cs="宋体" w:eastAsia="宋体" w:hint="default"/>
                <w:spacing w:val="4"/>
                <w:sz w:val="18"/>
                <w:szCs w:val="18"/>
              </w:rPr>
              <w:t>账面价 </w:t>
            </w:r>
            <w:r>
              <w:rPr>
                <w:rFonts w:ascii="宋体" w:hAnsi="宋体" w:cs="宋体" w:eastAsia="宋体" w:hint="default"/>
                <w:sz w:val="18"/>
                <w:szCs w:val="18"/>
              </w:rPr>
              <w:t>值</w:t>
            </w:r>
          </w:p>
        </w:tc>
      </w:tr>
      <w:tr>
        <w:trPr>
          <w:trHeight w:val="728"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pacing w:val="4"/>
                <w:sz w:val="18"/>
                <w:szCs w:val="18"/>
              </w:rPr>
              <w:t>金额</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pacing w:val="4"/>
                <w:sz w:val="18"/>
                <w:szCs w:val="18"/>
              </w:rPr>
              <w:t>比例</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pacing w:val="4"/>
                <w:sz w:val="18"/>
                <w:szCs w:val="18"/>
              </w:rPr>
              <w:t>金额</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90" w:right="191"/>
              <w:jc w:val="left"/>
              <w:rPr>
                <w:rFonts w:ascii="宋体" w:hAnsi="宋体" w:cs="宋体" w:eastAsia="宋体" w:hint="default"/>
                <w:sz w:val="18"/>
                <w:szCs w:val="18"/>
              </w:rPr>
            </w:pPr>
            <w:r>
              <w:rPr>
                <w:rFonts w:ascii="宋体" w:hAnsi="宋体" w:cs="宋体" w:eastAsia="宋体" w:hint="default"/>
                <w:spacing w:val="4"/>
                <w:sz w:val="18"/>
                <w:szCs w:val="18"/>
              </w:rPr>
              <w:t>计提 比例</w:t>
            </w:r>
            <w:r>
              <w:rPr>
                <w:rFonts w:ascii="宋体" w:hAnsi="宋体" w:cs="宋体" w:eastAsia="宋体" w:hint="default"/>
                <w:sz w:val="18"/>
                <w:szCs w:val="18"/>
              </w:rPr>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pacing w:val="4"/>
                <w:sz w:val="18"/>
                <w:szCs w:val="18"/>
              </w:rPr>
              <w:t>金额</w:t>
            </w:r>
            <w:r>
              <w:rPr>
                <w:rFonts w:ascii="宋体" w:hAnsi="宋体" w:cs="宋体" w:eastAsia="宋体" w:hint="default"/>
                <w:sz w:val="18"/>
                <w:szCs w:val="18"/>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4"/>
                <w:sz w:val="18"/>
                <w:szCs w:val="18"/>
              </w:rPr>
              <w:t>比例</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pacing w:val="4"/>
                <w:sz w:val="18"/>
                <w:szCs w:val="18"/>
              </w:rPr>
              <w:t>金额</w:t>
            </w:r>
            <w:r>
              <w:rPr>
                <w:rFonts w:ascii="宋体" w:hAnsi="宋体" w:cs="宋体" w:eastAsia="宋体" w:hint="default"/>
                <w:sz w:val="18"/>
                <w:szCs w:val="18"/>
              </w:rPr>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368" w:right="182" w:hanging="185"/>
              <w:jc w:val="left"/>
              <w:rPr>
                <w:rFonts w:ascii="宋体" w:hAnsi="宋体" w:cs="宋体" w:eastAsia="宋体" w:hint="default"/>
                <w:sz w:val="18"/>
                <w:szCs w:val="18"/>
              </w:rPr>
            </w:pPr>
            <w:r>
              <w:rPr>
                <w:rFonts w:ascii="宋体" w:hAnsi="宋体" w:cs="宋体" w:eastAsia="宋体" w:hint="default"/>
                <w:spacing w:val="4"/>
                <w:sz w:val="18"/>
                <w:szCs w:val="18"/>
              </w:rPr>
              <w:t>计提比 </w:t>
            </w:r>
            <w:r>
              <w:rPr>
                <w:rFonts w:ascii="宋体" w:hAnsi="宋体" w:cs="宋体" w:eastAsia="宋体" w:hint="default"/>
                <w:sz w:val="18"/>
                <w:szCs w:val="18"/>
              </w:rPr>
              <w:t>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4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232"/>
              <w:jc w:val="both"/>
              <w:rPr>
                <w:rFonts w:ascii="宋体" w:hAnsi="宋体" w:cs="宋体" w:eastAsia="宋体" w:hint="default"/>
                <w:sz w:val="18"/>
                <w:szCs w:val="18"/>
              </w:rPr>
            </w:pPr>
            <w:r>
              <w:rPr>
                <w:rFonts w:ascii="宋体" w:hAnsi="宋体" w:cs="宋体" w:eastAsia="宋体" w:hint="default"/>
                <w:spacing w:val="3"/>
                <w:sz w:val="18"/>
                <w:szCs w:val="18"/>
              </w:rPr>
              <w:t>单项金额重大并</w:t>
            </w:r>
            <w:r>
              <w:rPr>
                <w:rFonts w:ascii="宋体" w:hAnsi="宋体" w:cs="宋体" w:eastAsia="宋体" w:hint="default"/>
                <w:sz w:val="18"/>
                <w:szCs w:val="18"/>
              </w:rPr>
              <w:t> </w:t>
            </w:r>
            <w:r>
              <w:rPr>
                <w:rFonts w:ascii="宋体" w:hAnsi="宋体" w:cs="宋体" w:eastAsia="宋体" w:hint="default"/>
                <w:spacing w:val="3"/>
                <w:sz w:val="18"/>
                <w:szCs w:val="18"/>
              </w:rPr>
              <w:t>单独计提坏账准</w:t>
            </w:r>
            <w:r>
              <w:rPr>
                <w:rFonts w:ascii="宋体" w:hAnsi="宋体" w:cs="宋体" w:eastAsia="宋体" w:hint="default"/>
                <w:sz w:val="18"/>
                <w:szCs w:val="18"/>
              </w:rPr>
              <w:t> </w:t>
            </w:r>
            <w:r>
              <w:rPr>
                <w:rFonts w:ascii="宋体" w:hAnsi="宋体" w:cs="宋体" w:eastAsia="宋体" w:hint="default"/>
                <w:spacing w:val="3"/>
                <w:sz w:val="18"/>
                <w:szCs w:val="18"/>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3" w:right="0"/>
              <w:jc w:val="left"/>
              <w:rPr>
                <w:rFonts w:ascii="Times New Roman" w:hAnsi="Times New Roman" w:cs="Times New Roman" w:eastAsia="Times New Roman" w:hint="default"/>
                <w:sz w:val="18"/>
                <w:szCs w:val="18"/>
              </w:rPr>
            </w:pPr>
            <w:r>
              <w:rPr>
                <w:rFonts w:ascii="Times New Roman"/>
                <w:sz w:val="18"/>
              </w:rPr>
              <w:t>3,948</w:t>
            </w:r>
          </w:p>
          <w:p>
            <w:pPr>
              <w:pStyle w:val="TableParagraph"/>
              <w:spacing w:line="240" w:lineRule="auto" w:before="111"/>
              <w:ind w:left="59" w:right="0"/>
              <w:jc w:val="center"/>
              <w:rPr>
                <w:rFonts w:ascii="Times New Roman" w:hAnsi="Times New Roman" w:cs="Times New Roman" w:eastAsia="Times New Roman" w:hint="default"/>
                <w:sz w:val="18"/>
                <w:szCs w:val="18"/>
              </w:rPr>
            </w:pPr>
            <w:r>
              <w:rPr>
                <w:rFonts w:ascii="Times New Roman"/>
                <w:sz w:val="18"/>
              </w:rPr>
              <w:t>,246.</w:t>
            </w:r>
          </w:p>
          <w:p>
            <w:pPr>
              <w:pStyle w:val="TableParagraph"/>
              <w:spacing w:line="240" w:lineRule="auto" w:before="113"/>
              <w:ind w:left="250" w:right="0"/>
              <w:jc w:val="center"/>
              <w:rPr>
                <w:rFonts w:ascii="Times New Roman" w:hAnsi="Times New Roman" w:cs="Times New Roman" w:eastAsia="Times New Roman" w:hint="default"/>
                <w:sz w:val="18"/>
                <w:szCs w:val="18"/>
              </w:rPr>
            </w:pPr>
            <w:r>
              <w:rPr>
                <w:rFonts w:ascii="Times New Roman"/>
                <w:sz w:val="18"/>
              </w:rPr>
              <w:t>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0.22%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3,948,2</w:t>
            </w:r>
          </w:p>
          <w:p>
            <w:pPr>
              <w:pStyle w:val="TableParagraph"/>
              <w:spacing w:line="240" w:lineRule="auto" w:before="112"/>
              <w:ind w:left="176" w:right="0"/>
              <w:jc w:val="center"/>
              <w:rPr>
                <w:rFonts w:ascii="Times New Roman" w:hAnsi="Times New Roman" w:cs="Times New Roman" w:eastAsia="Times New Roman" w:hint="default"/>
                <w:sz w:val="18"/>
                <w:szCs w:val="18"/>
              </w:rPr>
            </w:pPr>
            <w:r>
              <w:rPr>
                <w:rFonts w:ascii="Times New Roman"/>
                <w:sz w:val="18"/>
              </w:rPr>
              <w:t>46.74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36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03" w:right="232"/>
              <w:jc w:val="both"/>
              <w:rPr>
                <w:rFonts w:ascii="宋体" w:hAnsi="宋体" w:cs="宋体" w:eastAsia="宋体" w:hint="default"/>
                <w:sz w:val="18"/>
                <w:szCs w:val="18"/>
              </w:rPr>
            </w:pPr>
            <w:r>
              <w:rPr>
                <w:rFonts w:ascii="宋体" w:hAnsi="宋体" w:cs="宋体" w:eastAsia="宋体" w:hint="default"/>
                <w:spacing w:val="3"/>
                <w:sz w:val="18"/>
                <w:szCs w:val="18"/>
              </w:rPr>
              <w:t>按信用风险特征</w:t>
            </w:r>
            <w:r>
              <w:rPr>
                <w:rFonts w:ascii="宋体" w:hAnsi="宋体" w:cs="宋体" w:eastAsia="宋体" w:hint="default"/>
                <w:sz w:val="18"/>
                <w:szCs w:val="18"/>
              </w:rPr>
              <w:t> </w:t>
            </w:r>
            <w:r>
              <w:rPr>
                <w:rFonts w:ascii="宋体" w:hAnsi="宋体" w:cs="宋体" w:eastAsia="宋体" w:hint="default"/>
                <w:spacing w:val="3"/>
                <w:sz w:val="18"/>
                <w:szCs w:val="18"/>
              </w:rPr>
              <w:t>组合计提坏账准</w:t>
            </w:r>
            <w:r>
              <w:rPr>
                <w:rFonts w:ascii="宋体" w:hAnsi="宋体" w:cs="宋体" w:eastAsia="宋体" w:hint="default"/>
                <w:sz w:val="18"/>
                <w:szCs w:val="18"/>
              </w:rPr>
              <w:t> </w:t>
            </w:r>
            <w:r>
              <w:rPr>
                <w:rFonts w:ascii="宋体" w:hAnsi="宋体" w:cs="宋体" w:eastAsia="宋体" w:hint="default"/>
                <w:spacing w:val="3"/>
                <w:sz w:val="18"/>
                <w:szCs w:val="18"/>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12"/>
              <w:ind w:left="32" w:right="0"/>
              <w:jc w:val="center"/>
              <w:rPr>
                <w:rFonts w:ascii="Times New Roman" w:hAnsi="Times New Roman" w:cs="Times New Roman" w:eastAsia="Times New Roman" w:hint="default"/>
                <w:sz w:val="18"/>
                <w:szCs w:val="18"/>
              </w:rPr>
            </w:pPr>
            <w:r>
              <w:rPr>
                <w:rFonts w:ascii="Times New Roman"/>
                <w:sz w:val="18"/>
              </w:rPr>
              <w:t>555,58</w:t>
            </w:r>
          </w:p>
          <w:p>
            <w:pPr>
              <w:pStyle w:val="TableParagraph"/>
              <w:spacing w:line="240" w:lineRule="auto" w:before="112"/>
              <w:ind w:left="217" w:right="0"/>
              <w:jc w:val="center"/>
              <w:rPr>
                <w:rFonts w:ascii="Times New Roman" w:hAnsi="Times New Roman" w:cs="Times New Roman" w:eastAsia="Times New Roman" w:hint="default"/>
                <w:sz w:val="18"/>
                <w:szCs w:val="18"/>
              </w:rPr>
            </w:pPr>
            <w:r>
              <w:rPr>
                <w:rFonts w:ascii="Times New Roman"/>
                <w:sz w:val="18"/>
              </w:rPr>
              <w:t>6.98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2"/>
              <w:ind w:left="49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1,997,</w:t>
            </w:r>
          </w:p>
          <w:p>
            <w:pPr>
              <w:pStyle w:val="TableParagraph"/>
              <w:spacing w:line="240" w:lineRule="auto" w:before="112"/>
              <w:ind w:left="139" w:right="0"/>
              <w:jc w:val="left"/>
              <w:rPr>
                <w:rFonts w:ascii="Times New Roman" w:hAnsi="Times New Roman" w:cs="Times New Roman" w:eastAsia="Times New Roman" w:hint="default"/>
                <w:sz w:val="18"/>
                <w:szCs w:val="18"/>
              </w:rPr>
            </w:pPr>
            <w:r>
              <w:rPr>
                <w:rFonts w:ascii="Times New Roman"/>
                <w:sz w:val="18"/>
              </w:rPr>
              <w:t>385.69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1,998,5</w:t>
            </w:r>
          </w:p>
          <w:p>
            <w:pPr>
              <w:pStyle w:val="TableParagraph"/>
              <w:spacing w:line="240" w:lineRule="auto" w:before="112"/>
              <w:ind w:left="118" w:right="0"/>
              <w:jc w:val="left"/>
              <w:rPr>
                <w:rFonts w:ascii="Times New Roman" w:hAnsi="Times New Roman" w:cs="Times New Roman" w:eastAsia="Times New Roman" w:hint="default"/>
                <w:sz w:val="18"/>
                <w:szCs w:val="18"/>
              </w:rPr>
            </w:pPr>
            <w:r>
              <w:rPr>
                <w:rFonts w:ascii="Times New Roman"/>
                <w:sz w:val="18"/>
              </w:rPr>
              <w:t>58,201.</w:t>
            </w:r>
          </w:p>
          <w:p>
            <w:pPr>
              <w:pStyle w:val="TableParagraph"/>
              <w:spacing w:line="240" w:lineRule="auto" w:before="112"/>
              <w:ind w:left="490" w:right="0"/>
              <w:jc w:val="left"/>
              <w:rPr>
                <w:rFonts w:ascii="Times New Roman" w:hAnsi="Times New Roman" w:cs="Times New Roman" w:eastAsia="Times New Roman" w:hint="default"/>
                <w:sz w:val="18"/>
                <w:szCs w:val="18"/>
              </w:rPr>
            </w:pPr>
            <w:r>
              <w:rPr>
                <w:rFonts w:ascii="Times New Roman"/>
                <w:sz w:val="18"/>
              </w:rPr>
              <w:t>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3" w:right="0"/>
              <w:jc w:val="left"/>
              <w:rPr>
                <w:rFonts w:ascii="Times New Roman" w:hAnsi="Times New Roman" w:cs="Times New Roman" w:eastAsia="Times New Roman" w:hint="default"/>
                <w:sz w:val="18"/>
                <w:szCs w:val="18"/>
              </w:rPr>
            </w:pPr>
            <w:r>
              <w:rPr>
                <w:rFonts w:ascii="Times New Roman"/>
                <w:sz w:val="18"/>
              </w:rPr>
              <w:t>1,783</w:t>
            </w:r>
          </w:p>
          <w:p>
            <w:pPr>
              <w:pStyle w:val="TableParagraph"/>
              <w:spacing w:line="240" w:lineRule="auto" w:before="112"/>
              <w:ind w:left="168" w:right="0"/>
              <w:jc w:val="left"/>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11"/>
              <w:ind w:left="123" w:right="0"/>
              <w:jc w:val="left"/>
              <w:rPr>
                <w:rFonts w:ascii="Times New Roman" w:hAnsi="Times New Roman" w:cs="Times New Roman" w:eastAsia="Times New Roman" w:hint="default"/>
                <w:sz w:val="18"/>
                <w:szCs w:val="18"/>
              </w:rPr>
            </w:pPr>
            <w:r>
              <w:rPr>
                <w:rFonts w:ascii="Times New Roman"/>
                <w:sz w:val="18"/>
              </w:rPr>
              <w:t>024.1</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99.78</w:t>
            </w:r>
          </w:p>
          <w:p>
            <w:pPr>
              <w:pStyle w:val="TableParagraph"/>
              <w:spacing w:line="240" w:lineRule="auto" w:before="112"/>
              <w:ind w:left="49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134,26</w:t>
            </w:r>
          </w:p>
          <w:p>
            <w:pPr>
              <w:pStyle w:val="TableParagraph"/>
              <w:spacing w:line="240" w:lineRule="auto" w:before="112"/>
              <w:ind w:left="269" w:right="0"/>
              <w:jc w:val="center"/>
              <w:rPr>
                <w:rFonts w:ascii="Times New Roman" w:hAnsi="Times New Roman" w:cs="Times New Roman" w:eastAsia="Times New Roman" w:hint="default"/>
                <w:sz w:val="18"/>
                <w:szCs w:val="18"/>
              </w:rPr>
            </w:pPr>
            <w:r>
              <w:rPr>
                <w:rFonts w:ascii="Times New Roman"/>
                <w:sz w:val="18"/>
              </w:rPr>
              <w:t>8.21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1,783,00</w:t>
            </w:r>
          </w:p>
          <w:p>
            <w:pPr>
              <w:pStyle w:val="TableParagraph"/>
              <w:spacing w:line="240" w:lineRule="auto" w:before="112"/>
              <w:ind w:left="169" w:right="0"/>
              <w:jc w:val="left"/>
              <w:rPr>
                <w:rFonts w:ascii="Times New Roman" w:hAnsi="Times New Roman" w:cs="Times New Roman" w:eastAsia="Times New Roman" w:hint="default"/>
                <w:sz w:val="18"/>
                <w:szCs w:val="18"/>
              </w:rPr>
            </w:pPr>
            <w:r>
              <w:rPr>
                <w:rFonts w:ascii="Times New Roman"/>
                <w:sz w:val="18"/>
              </w:rPr>
              <w:t>4,755.98</w:t>
            </w:r>
          </w:p>
        </w:tc>
      </w:tr>
      <w:tr>
        <w:trPr>
          <w:trHeight w:val="136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11"/>
              <w:ind w:left="32" w:right="0"/>
              <w:jc w:val="center"/>
              <w:rPr>
                <w:rFonts w:ascii="Times New Roman" w:hAnsi="Times New Roman" w:cs="Times New Roman" w:eastAsia="Times New Roman" w:hint="default"/>
                <w:sz w:val="18"/>
                <w:szCs w:val="18"/>
              </w:rPr>
            </w:pPr>
            <w:r>
              <w:rPr>
                <w:rFonts w:ascii="Times New Roman"/>
                <w:sz w:val="18"/>
              </w:rPr>
              <w:t>555,58</w:t>
            </w:r>
          </w:p>
          <w:p>
            <w:pPr>
              <w:pStyle w:val="TableParagraph"/>
              <w:spacing w:line="240" w:lineRule="auto" w:before="113"/>
              <w:ind w:left="217" w:right="0"/>
              <w:jc w:val="center"/>
              <w:rPr>
                <w:rFonts w:ascii="Times New Roman" w:hAnsi="Times New Roman" w:cs="Times New Roman" w:eastAsia="Times New Roman" w:hint="default"/>
                <w:sz w:val="18"/>
                <w:szCs w:val="18"/>
              </w:rPr>
            </w:pPr>
            <w:r>
              <w:rPr>
                <w:rFonts w:ascii="Times New Roman"/>
                <w:sz w:val="18"/>
              </w:rPr>
              <w:t>6.98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2"/>
              <w:ind w:left="49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1,997,</w:t>
            </w:r>
          </w:p>
          <w:p>
            <w:pPr>
              <w:pStyle w:val="TableParagraph"/>
              <w:spacing w:line="240" w:lineRule="auto" w:before="112"/>
              <w:ind w:left="139" w:right="0"/>
              <w:jc w:val="left"/>
              <w:rPr>
                <w:rFonts w:ascii="Times New Roman" w:hAnsi="Times New Roman" w:cs="Times New Roman" w:eastAsia="Times New Roman" w:hint="default"/>
                <w:sz w:val="18"/>
                <w:szCs w:val="18"/>
              </w:rPr>
            </w:pPr>
            <w:r>
              <w:rPr>
                <w:rFonts w:ascii="Times New Roman"/>
                <w:sz w:val="18"/>
              </w:rPr>
              <w:t>385.69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1,998,5</w:t>
            </w:r>
          </w:p>
          <w:p>
            <w:pPr>
              <w:pStyle w:val="TableParagraph"/>
              <w:spacing w:line="240" w:lineRule="auto" w:before="111"/>
              <w:ind w:left="118" w:right="0"/>
              <w:jc w:val="left"/>
              <w:rPr>
                <w:rFonts w:ascii="Times New Roman" w:hAnsi="Times New Roman" w:cs="Times New Roman" w:eastAsia="Times New Roman" w:hint="default"/>
                <w:sz w:val="18"/>
                <w:szCs w:val="18"/>
              </w:rPr>
            </w:pPr>
            <w:r>
              <w:rPr>
                <w:rFonts w:ascii="Times New Roman"/>
                <w:sz w:val="18"/>
              </w:rPr>
              <w:t>58,201.</w:t>
            </w:r>
          </w:p>
          <w:p>
            <w:pPr>
              <w:pStyle w:val="TableParagraph"/>
              <w:spacing w:line="240" w:lineRule="auto" w:before="113"/>
              <w:ind w:left="490" w:right="0"/>
              <w:jc w:val="left"/>
              <w:rPr>
                <w:rFonts w:ascii="Times New Roman" w:hAnsi="Times New Roman" w:cs="Times New Roman" w:eastAsia="Times New Roman" w:hint="default"/>
                <w:sz w:val="18"/>
                <w:szCs w:val="18"/>
              </w:rPr>
            </w:pPr>
            <w:r>
              <w:rPr>
                <w:rFonts w:ascii="Times New Roman"/>
                <w:sz w:val="18"/>
              </w:rPr>
              <w:t>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left"/>
              <w:rPr>
                <w:rFonts w:ascii="Times New Roman" w:hAnsi="Times New Roman" w:cs="Times New Roman" w:eastAsia="Times New Roman" w:hint="default"/>
                <w:sz w:val="18"/>
                <w:szCs w:val="18"/>
              </w:rPr>
            </w:pPr>
            <w:r>
              <w:rPr>
                <w:rFonts w:ascii="Times New Roman"/>
                <w:sz w:val="18"/>
              </w:rPr>
              <w:t>1,787</w:t>
            </w:r>
          </w:p>
          <w:p>
            <w:pPr>
              <w:pStyle w:val="TableParagraph"/>
              <w:spacing w:line="240" w:lineRule="auto" w:before="111"/>
              <w:ind w:left="168" w:right="0"/>
              <w:jc w:val="left"/>
              <w:rPr>
                <w:rFonts w:ascii="Times New Roman" w:hAnsi="Times New Roman" w:cs="Times New Roman" w:eastAsia="Times New Roman" w:hint="default"/>
                <w:sz w:val="18"/>
                <w:szCs w:val="18"/>
              </w:rPr>
            </w:pPr>
            <w:r>
              <w:rPr>
                <w:rFonts w:ascii="Times New Roman"/>
                <w:sz w:val="18"/>
              </w:rPr>
              <w:t>,087,</w:t>
            </w:r>
          </w:p>
          <w:p>
            <w:pPr>
              <w:pStyle w:val="TableParagraph"/>
              <w:spacing w:line="240" w:lineRule="auto" w:before="112"/>
              <w:ind w:left="123" w:right="0"/>
              <w:jc w:val="left"/>
              <w:rPr>
                <w:rFonts w:ascii="Times New Roman" w:hAnsi="Times New Roman" w:cs="Times New Roman" w:eastAsia="Times New Roman" w:hint="default"/>
                <w:sz w:val="18"/>
                <w:szCs w:val="18"/>
              </w:rPr>
            </w:pPr>
            <w:r>
              <w:rPr>
                <w:rFonts w:ascii="Times New Roman"/>
                <w:sz w:val="18"/>
              </w:rPr>
              <w:t>270.9</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2"/>
              <w:ind w:left="49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4,082,5</w:t>
            </w:r>
          </w:p>
          <w:p>
            <w:pPr>
              <w:pStyle w:val="TableParagraph"/>
              <w:spacing w:line="240" w:lineRule="auto" w:before="112"/>
              <w:ind w:left="176" w:right="0"/>
              <w:jc w:val="center"/>
              <w:rPr>
                <w:rFonts w:ascii="Times New Roman" w:hAnsi="Times New Roman" w:cs="Times New Roman" w:eastAsia="Times New Roman" w:hint="default"/>
                <w:sz w:val="18"/>
                <w:szCs w:val="18"/>
              </w:rPr>
            </w:pPr>
            <w:r>
              <w:rPr>
                <w:rFonts w:ascii="Times New Roman"/>
                <w:sz w:val="18"/>
              </w:rPr>
              <w:t>14.95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1,783,00</w:t>
            </w:r>
          </w:p>
          <w:p>
            <w:pPr>
              <w:pStyle w:val="TableParagraph"/>
              <w:spacing w:line="240" w:lineRule="auto" w:before="112"/>
              <w:ind w:left="169" w:right="0"/>
              <w:jc w:val="left"/>
              <w:rPr>
                <w:rFonts w:ascii="Times New Roman" w:hAnsi="Times New Roman" w:cs="Times New Roman" w:eastAsia="Times New Roman" w:hint="default"/>
                <w:sz w:val="18"/>
                <w:szCs w:val="18"/>
              </w:rPr>
            </w:pPr>
            <w:r>
              <w:rPr>
                <w:rFonts w:ascii="Times New Roman"/>
                <w:sz w:val="18"/>
              </w:rPr>
              <w:t>4,755.98</w:t>
            </w:r>
          </w:p>
        </w:tc>
      </w:tr>
    </w:tbl>
    <w:p>
      <w:pPr>
        <w:pStyle w:val="BodyText"/>
        <w:spacing w:line="240" w:lineRule="auto" w:before="55"/>
        <w:ind w:left="118" w:right="1949"/>
        <w:jc w:val="left"/>
      </w:pPr>
      <w:r>
        <w:rPr>
          <w:spacing w:val="3"/>
        </w:rPr>
        <w:t>期末单项金额重大并单项计提坏账准备的其他应收款：</w:t>
      </w:r>
    </w:p>
    <w:p>
      <w:pPr>
        <w:pStyle w:val="BodyText"/>
        <w:spacing w:line="364" w:lineRule="auto" w:before="125"/>
        <w:ind w:left="118" w:right="5627"/>
        <w:jc w:val="left"/>
      </w:pPr>
      <w:r>
        <w:rPr/>
        <w:t>□</w:t>
      </w:r>
      <w:r>
        <w:rPr>
          <w:spacing w:val="7"/>
        </w:rPr>
        <w:t> </w:t>
      </w:r>
      <w:r>
        <w:rPr/>
        <w:t>适用</w:t>
      </w:r>
      <w:r>
        <w:rPr>
          <w:spacing w:val="7"/>
        </w:rPr>
        <w:t> </w:t>
      </w:r>
      <w:r>
        <w:rPr/>
        <w:t>√</w:t>
      </w:r>
      <w:r>
        <w:rPr>
          <w:spacing w:val="6"/>
        </w:rPr>
        <w:t> </w:t>
      </w:r>
      <w:r>
        <w:rPr>
          <w:spacing w:val="4"/>
        </w:rPr>
        <w:t>不适用</w:t>
      </w:r>
      <w:r>
        <w:rPr>
          <w:spacing w:val="-87"/>
        </w:rPr>
        <w:t> </w:t>
      </w:r>
      <w:r>
        <w:rPr>
          <w:spacing w:val="-87"/>
        </w:rPr>
      </w:r>
      <w:r>
        <w:rPr>
          <w:spacing w:val="3"/>
        </w:rPr>
        <w:t>组合中，按账龄分析法计提坏账准备的其他应收款：</w:t>
      </w:r>
    </w:p>
    <w:p>
      <w:pPr>
        <w:pStyle w:val="BodyText"/>
        <w:spacing w:line="364" w:lineRule="auto" w:before="29"/>
        <w:ind w:left="118" w:right="4300"/>
        <w:jc w:val="left"/>
      </w:pPr>
      <w:r>
        <w:rPr/>
        <w:t>□</w:t>
      </w:r>
      <w:r>
        <w:rPr>
          <w:spacing w:val="7"/>
        </w:rPr>
        <w:t> </w:t>
      </w:r>
      <w:r>
        <w:rPr/>
        <w:t>适用</w:t>
      </w:r>
      <w:r>
        <w:rPr>
          <w:spacing w:val="7"/>
        </w:rPr>
        <w:t> </w:t>
      </w:r>
      <w:r>
        <w:rPr/>
        <w:t>√</w:t>
      </w:r>
      <w:r>
        <w:rPr>
          <w:spacing w:val="6"/>
        </w:rPr>
        <w:t> </w:t>
      </w:r>
      <w:r>
        <w:rPr>
          <w:spacing w:val="4"/>
        </w:rPr>
        <w:t>不适用</w:t>
      </w:r>
      <w:r>
        <w:rPr>
          <w:spacing w:val="-87"/>
        </w:rPr>
        <w:t> </w:t>
      </w:r>
      <w:r>
        <w:rPr>
          <w:spacing w:val="-87"/>
        </w:rPr>
      </w:r>
      <w:r>
        <w:rPr>
          <w:spacing w:val="3"/>
        </w:rPr>
        <w:t>组合中，采用余额百分比法计提坏账准备的其他应收款：</w:t>
      </w:r>
    </w:p>
    <w:p>
      <w:pPr>
        <w:pStyle w:val="BodyText"/>
        <w:spacing w:line="364" w:lineRule="auto" w:before="29"/>
        <w:ind w:left="118" w:right="5627"/>
        <w:jc w:val="left"/>
      </w:pPr>
      <w:r>
        <w:rPr/>
        <w:t>□</w:t>
      </w:r>
      <w:r>
        <w:rPr>
          <w:spacing w:val="7"/>
        </w:rPr>
        <w:t> </w:t>
      </w:r>
      <w:r>
        <w:rPr/>
        <w:t>适用</w:t>
      </w:r>
      <w:r>
        <w:rPr>
          <w:spacing w:val="7"/>
        </w:rPr>
        <w:t> </w:t>
      </w:r>
      <w:r>
        <w:rPr/>
        <w:t>√</w:t>
      </w:r>
      <w:r>
        <w:rPr>
          <w:spacing w:val="6"/>
        </w:rPr>
        <w:t> </w:t>
      </w:r>
      <w:r>
        <w:rPr>
          <w:spacing w:val="4"/>
        </w:rPr>
        <w:t>不适用</w:t>
      </w:r>
      <w:r>
        <w:rPr>
          <w:spacing w:val="-87"/>
        </w:rPr>
        <w:t> </w:t>
      </w:r>
      <w:r>
        <w:rPr>
          <w:spacing w:val="-87"/>
        </w:rPr>
      </w:r>
      <w:r>
        <w:rPr>
          <w:spacing w:val="3"/>
        </w:rPr>
        <w:t>组合中，采用其他方法计提坏账准备的其他应收款：</w:t>
      </w:r>
    </w:p>
    <w:p>
      <w:pPr>
        <w:pStyle w:val="BodyText"/>
        <w:spacing w:line="240" w:lineRule="auto" w:before="31"/>
        <w:ind w:left="118" w:right="1949"/>
        <w:jc w:val="left"/>
      </w:pPr>
      <w:r>
        <w:rPr/>
        <w:t>√ 适用 □</w:t>
      </w:r>
      <w:r>
        <w:rPr>
          <w:spacing w:val="23"/>
        </w:rPr>
        <w:t> </w:t>
      </w:r>
      <w:r>
        <w:rPr>
          <w:spacing w:val="4"/>
        </w:rPr>
        <w:t>不适用</w:t>
      </w:r>
      <w:r>
        <w:rPr/>
      </w:r>
    </w:p>
    <w:p>
      <w:pPr>
        <w:pStyle w:val="Heading7"/>
        <w:spacing w:line="240" w:lineRule="auto" w:before="96"/>
        <w:ind w:left="1378" w:right="1949"/>
        <w:jc w:val="left"/>
      </w:pPr>
      <w:r>
        <w:rPr>
          <w:spacing w:val="3"/>
        </w:rPr>
        <w:t>按信用风险特征组合计提坏账准备的其他应收款</w:t>
      </w:r>
    </w:p>
    <w:p>
      <w:pPr>
        <w:spacing w:line="240" w:lineRule="auto" w:before="3"/>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018"/>
        <w:gridCol w:w="1600"/>
        <w:gridCol w:w="1311"/>
        <w:gridCol w:w="1019"/>
        <w:gridCol w:w="1598"/>
        <w:gridCol w:w="1164"/>
        <w:gridCol w:w="814"/>
      </w:tblGrid>
      <w:tr>
        <w:trPr>
          <w:trHeight w:val="362" w:hRule="exact"/>
        </w:trPr>
        <w:tc>
          <w:tcPr>
            <w:tcW w:w="1018" w:type="dxa"/>
            <w:vMerge w:val="restart"/>
            <w:tcBorders>
              <w:top w:val="single" w:sz="6" w:space="0" w:color="000000"/>
              <w:left w:val="single" w:sz="6" w:space="0" w:color="000000"/>
              <w:right w:val="single" w:sz="6" w:space="0" w:color="000000"/>
            </w:tcBorders>
          </w:tcPr>
          <w:p>
            <w:pPr>
              <w:pStyle w:val="TableParagraph"/>
              <w:spacing w:line="240" w:lineRule="auto" w:before="23"/>
              <w:ind w:left="132" w:right="0"/>
              <w:jc w:val="left"/>
              <w:rPr>
                <w:rFonts w:ascii="宋体" w:hAnsi="宋体" w:cs="宋体" w:eastAsia="宋体" w:hint="default"/>
                <w:sz w:val="18"/>
                <w:szCs w:val="18"/>
              </w:rPr>
            </w:pPr>
            <w:r>
              <w:rPr>
                <w:rFonts w:ascii="宋体" w:hAnsi="宋体" w:cs="宋体" w:eastAsia="宋体" w:hint="default"/>
                <w:spacing w:val="4"/>
                <w:sz w:val="18"/>
                <w:szCs w:val="18"/>
              </w:rPr>
              <w:t>组合名称</w:t>
            </w:r>
            <w:r>
              <w:rPr>
                <w:rFonts w:ascii="宋体" w:hAnsi="宋体" w:cs="宋体" w:eastAsia="宋体" w:hint="default"/>
                <w:sz w:val="18"/>
                <w:szCs w:val="18"/>
              </w:rPr>
            </w:r>
          </w:p>
        </w:tc>
        <w:tc>
          <w:tcPr>
            <w:tcW w:w="3929"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357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3"/>
              <w:ind w:right="9"/>
              <w:jc w:val="center"/>
              <w:rPr>
                <w:rFonts w:ascii="宋体" w:hAnsi="宋体" w:cs="宋体" w:eastAsia="宋体" w:hint="default"/>
                <w:sz w:val="18"/>
                <w:szCs w:val="18"/>
              </w:rPr>
            </w:pPr>
            <w:r>
              <w:rPr>
                <w:rFonts w:ascii="宋体" w:hAnsi="宋体" w:cs="宋体" w:eastAsia="宋体" w:hint="default"/>
                <w:spacing w:val="4"/>
                <w:sz w:val="18"/>
                <w:szCs w:val="18"/>
              </w:rPr>
              <w:t>年初余额</w:t>
            </w:r>
            <w:r>
              <w:rPr>
                <w:rFonts w:ascii="宋体" w:hAnsi="宋体" w:cs="宋体" w:eastAsia="宋体" w:hint="default"/>
                <w:sz w:val="18"/>
                <w:szCs w:val="18"/>
              </w:rPr>
            </w:r>
          </w:p>
        </w:tc>
      </w:tr>
      <w:tr>
        <w:trPr>
          <w:trHeight w:val="678" w:hRule="exact"/>
        </w:trPr>
        <w:tc>
          <w:tcPr>
            <w:tcW w:w="1018" w:type="dxa"/>
            <w:vMerge/>
            <w:tcBorders>
              <w:left w:val="single" w:sz="6" w:space="0" w:color="000000"/>
              <w:bottom w:val="single" w:sz="12" w:space="0" w:color="000000"/>
              <w:right w:val="single" w:sz="6" w:space="0" w:color="000000"/>
            </w:tcBorders>
          </w:tcPr>
          <w:p>
            <w:pP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hAnsi="宋体" w:cs="宋体" w:eastAsia="宋体" w:hint="default"/>
                <w:spacing w:val="4"/>
                <w:sz w:val="18"/>
                <w:szCs w:val="18"/>
              </w:rPr>
              <w:t>其他应收款</w:t>
            </w:r>
            <w:r>
              <w:rPr>
                <w:rFonts w:ascii="宋体" w:hAnsi="宋体" w:cs="宋体" w:eastAsia="宋体" w:hint="default"/>
                <w:sz w:val="18"/>
                <w:szCs w:val="18"/>
              </w:rPr>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78"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c>
          <w:tcPr>
            <w:tcW w:w="1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pacing w:val="4"/>
                <w:sz w:val="18"/>
                <w:szCs w:val="18"/>
              </w:rPr>
              <w:t>计提比例</w:t>
            </w:r>
            <w:r>
              <w:rPr>
                <w:rFonts w:ascii="宋体" w:hAnsi="宋体" w:cs="宋体" w:eastAsia="宋体" w:hint="default"/>
                <w:sz w:val="18"/>
                <w:szCs w:val="18"/>
              </w:rPr>
            </w:r>
          </w:p>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5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330" w:right="0"/>
              <w:jc w:val="left"/>
              <w:rPr>
                <w:rFonts w:ascii="宋体" w:hAnsi="宋体" w:cs="宋体" w:eastAsia="宋体" w:hint="default"/>
                <w:sz w:val="18"/>
                <w:szCs w:val="18"/>
              </w:rPr>
            </w:pPr>
            <w:r>
              <w:rPr>
                <w:rFonts w:ascii="宋体" w:hAnsi="宋体" w:cs="宋体" w:eastAsia="宋体" w:hint="default"/>
                <w:spacing w:val="4"/>
                <w:sz w:val="18"/>
                <w:szCs w:val="18"/>
              </w:rPr>
              <w:t>其他应收款</w:t>
            </w:r>
            <w:r>
              <w:rPr>
                <w:rFonts w:ascii="宋体" w:hAnsi="宋体" w:cs="宋体" w:eastAsia="宋体" w:hint="default"/>
                <w:sz w:val="18"/>
                <w:szCs w:val="18"/>
              </w:rPr>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04"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c>
          <w:tcPr>
            <w:tcW w:w="8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7"/>
              <w:jc w:val="center"/>
              <w:rPr>
                <w:rFonts w:ascii="宋体" w:hAnsi="宋体" w:cs="宋体" w:eastAsia="宋体" w:hint="default"/>
                <w:sz w:val="18"/>
                <w:szCs w:val="18"/>
              </w:rPr>
            </w:pPr>
            <w:r>
              <w:rPr>
                <w:rFonts w:ascii="宋体" w:hAnsi="宋体" w:cs="宋体" w:eastAsia="宋体" w:hint="default"/>
                <w:spacing w:val="4"/>
                <w:sz w:val="18"/>
                <w:szCs w:val="18"/>
              </w:rPr>
              <w:t>计提比例</w:t>
            </w:r>
            <w:r>
              <w:rPr>
                <w:rFonts w:ascii="宋体" w:hAnsi="宋体" w:cs="宋体" w:eastAsia="宋体" w:hint="default"/>
                <w:sz w:val="18"/>
                <w:szCs w:val="18"/>
              </w:rPr>
            </w:r>
          </w:p>
          <w:p>
            <w:pPr>
              <w:pStyle w:val="TableParagraph"/>
              <w:spacing w:line="240" w:lineRule="auto" w:before="82"/>
              <w:ind w:right="1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678" w:hRule="exact"/>
        </w:trPr>
        <w:tc>
          <w:tcPr>
            <w:tcW w:w="1018" w:type="dxa"/>
            <w:tcBorders>
              <w:top w:val="single" w:sz="12" w:space="0" w:color="000000"/>
              <w:left w:val="single" w:sz="6" w:space="0" w:color="000000"/>
              <w:bottom w:val="single" w:sz="12" w:space="0" w:color="000000"/>
              <w:right w:val="single" w:sz="6" w:space="0" w:color="000000"/>
            </w:tcBorders>
          </w:tcPr>
          <w:p>
            <w:pPr>
              <w:pStyle w:val="TableParagraph"/>
              <w:spacing w:line="324" w:lineRule="auto" w:before="14"/>
              <w:ind w:left="2" w:right="5"/>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1</w:t>
            </w:r>
            <w:r>
              <w:rPr>
                <w:rFonts w:ascii="宋体" w:hAnsi="宋体" w:cs="宋体" w:eastAsia="宋体" w:hint="default"/>
                <w:sz w:val="18"/>
                <w:szCs w:val="18"/>
              </w:rPr>
              <w:t>：无信 </w:t>
            </w:r>
            <w:r>
              <w:rPr>
                <w:rFonts w:ascii="宋体" w:hAnsi="宋体" w:cs="宋体" w:eastAsia="宋体" w:hint="default"/>
                <w:spacing w:val="4"/>
                <w:sz w:val="18"/>
                <w:szCs w:val="18"/>
              </w:rPr>
              <w:t>用风险组合</w:t>
            </w:r>
            <w:r>
              <w:rPr>
                <w:rFonts w:ascii="宋体" w:hAnsi="宋体" w:cs="宋体" w:eastAsia="宋体" w:hint="default"/>
                <w:sz w:val="18"/>
                <w:szCs w:val="18"/>
              </w:rPr>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1,819,131,029.58</w:t>
            </w:r>
          </w:p>
        </w:tc>
        <w:tc>
          <w:tcPr>
            <w:tcW w:w="1311" w:type="dxa"/>
            <w:tcBorders>
              <w:top w:val="single" w:sz="12" w:space="0" w:color="000000"/>
              <w:left w:val="single" w:sz="6" w:space="0" w:color="000000"/>
              <w:bottom w:val="single" w:sz="12" w:space="0" w:color="000000"/>
              <w:right w:val="single" w:sz="6" w:space="0" w:color="000000"/>
            </w:tcBorders>
          </w:tcPr>
          <w:p>
            <w:pPr/>
          </w:p>
        </w:tc>
        <w:tc>
          <w:tcPr>
            <w:tcW w:w="1019" w:type="dxa"/>
            <w:tcBorders>
              <w:top w:val="single" w:sz="12" w:space="0" w:color="000000"/>
              <w:left w:val="single" w:sz="6" w:space="0" w:color="000000"/>
              <w:bottom w:val="single" w:sz="12" w:space="0" w:color="000000"/>
              <w:right w:val="single" w:sz="6" w:space="0" w:color="000000"/>
            </w:tcBorders>
          </w:tcPr>
          <w:p>
            <w:pPr/>
          </w:p>
        </w:tc>
        <w:tc>
          <w:tcPr>
            <w:tcW w:w="15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1,775,474,782.71</w:t>
            </w:r>
          </w:p>
        </w:tc>
        <w:tc>
          <w:tcPr>
            <w:tcW w:w="1164" w:type="dxa"/>
            <w:tcBorders>
              <w:top w:val="single" w:sz="12" w:space="0" w:color="000000"/>
              <w:left w:val="single" w:sz="6" w:space="0" w:color="000000"/>
              <w:bottom w:val="single" w:sz="12" w:space="0" w:color="000000"/>
              <w:right w:val="single" w:sz="6" w:space="0" w:color="000000"/>
            </w:tcBorders>
          </w:tcPr>
          <w:p>
            <w:pPr/>
          </w:p>
        </w:tc>
        <w:tc>
          <w:tcPr>
            <w:tcW w:w="814" w:type="dxa"/>
            <w:tcBorders>
              <w:top w:val="single" w:sz="12" w:space="0" w:color="000000"/>
              <w:left w:val="single" w:sz="6" w:space="0" w:color="000000"/>
              <w:bottom w:val="single" w:sz="12" w:space="0" w:color="000000"/>
              <w:right w:val="nil" w:sz="6" w:space="0" w:color="auto"/>
            </w:tcBorders>
          </w:tcPr>
          <w:p>
            <w:pPr/>
          </w:p>
        </w:tc>
      </w:tr>
      <w:tr>
        <w:trPr>
          <w:trHeight w:val="996" w:hRule="exact"/>
        </w:trPr>
        <w:tc>
          <w:tcPr>
            <w:tcW w:w="1018" w:type="dxa"/>
            <w:tcBorders>
              <w:top w:val="single" w:sz="12" w:space="0" w:color="000000"/>
              <w:left w:val="single" w:sz="6" w:space="0" w:color="000000"/>
              <w:bottom w:val="single" w:sz="12" w:space="0" w:color="000000"/>
              <w:right w:val="single" w:sz="6" w:space="0" w:color="000000"/>
            </w:tcBorders>
          </w:tcPr>
          <w:p>
            <w:pPr>
              <w:pStyle w:val="TableParagraph"/>
              <w:spacing w:line="324" w:lineRule="auto" w:before="14"/>
              <w:ind w:left="2" w:right="5"/>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z w:val="18"/>
                <w:szCs w:val="18"/>
              </w:rPr>
              <w:t>2</w:t>
            </w:r>
            <w:r>
              <w:rPr>
                <w:rFonts w:ascii="宋体" w:hAnsi="宋体" w:cs="宋体" w:eastAsia="宋体" w:hint="default"/>
                <w:sz w:val="18"/>
                <w:szCs w:val="18"/>
              </w:rPr>
              <w:t>：正常 </w:t>
            </w:r>
            <w:r>
              <w:rPr>
                <w:rFonts w:ascii="宋体" w:hAnsi="宋体" w:cs="宋体" w:eastAsia="宋体" w:hint="default"/>
                <w:spacing w:val="4"/>
                <w:sz w:val="18"/>
                <w:szCs w:val="18"/>
              </w:rPr>
              <w:t>信用风险组</w:t>
            </w:r>
            <w:r>
              <w:rPr>
                <w:rFonts w:ascii="宋体" w:hAnsi="宋体" w:cs="宋体" w:eastAsia="宋体" w:hint="default"/>
                <w:spacing w:val="4"/>
                <w:sz w:val="18"/>
                <w:szCs w:val="18"/>
              </w:rPr>
              <w:t> </w:t>
            </w:r>
            <w:r>
              <w:rPr>
                <w:rFonts w:ascii="宋体" w:hAnsi="宋体" w:cs="宋体" w:eastAsia="宋体" w:hint="default"/>
                <w:sz w:val="18"/>
                <w:szCs w:val="18"/>
              </w:rPr>
              <w:t>合</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sz w:val="18"/>
              </w:rPr>
              <w:t>181,424,557.40</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1,997,385.69</w:t>
            </w:r>
          </w:p>
        </w:tc>
        <w:tc>
          <w:tcPr>
            <w:tcW w:w="1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sz w:val="18"/>
              </w:rPr>
              <w:t>1.10</w:t>
            </w:r>
          </w:p>
        </w:tc>
        <w:tc>
          <w:tcPr>
            <w:tcW w:w="15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7,664,241.48</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22" w:right="0"/>
              <w:jc w:val="left"/>
              <w:rPr>
                <w:rFonts w:ascii="宋体" w:hAnsi="宋体" w:cs="宋体" w:eastAsia="宋体" w:hint="default"/>
                <w:sz w:val="18"/>
                <w:szCs w:val="18"/>
              </w:rPr>
            </w:pPr>
            <w:r>
              <w:rPr>
                <w:rFonts w:ascii="宋体"/>
                <w:sz w:val="18"/>
              </w:rPr>
              <w:t>134,268.21</w:t>
            </w:r>
          </w:p>
        </w:tc>
        <w:tc>
          <w:tcPr>
            <w:tcW w:w="8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8"/>
              <w:jc w:val="right"/>
              <w:rPr>
                <w:rFonts w:ascii="宋体" w:hAnsi="宋体" w:cs="宋体" w:eastAsia="宋体" w:hint="default"/>
                <w:sz w:val="18"/>
                <w:szCs w:val="18"/>
              </w:rPr>
            </w:pPr>
            <w:r>
              <w:rPr>
                <w:rFonts w:ascii="宋体"/>
                <w:sz w:val="18"/>
              </w:rPr>
              <w:t>1.75</w:t>
            </w:r>
          </w:p>
        </w:tc>
      </w:tr>
      <w:tr>
        <w:trPr>
          <w:trHeight w:val="360" w:hRule="exact"/>
        </w:trPr>
        <w:tc>
          <w:tcPr>
            <w:tcW w:w="10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316"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2,000,555,586.98</w:t>
            </w:r>
          </w:p>
        </w:tc>
        <w:tc>
          <w:tcPr>
            <w:tcW w:w="13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1,997,385.69</w:t>
            </w:r>
          </w:p>
        </w:tc>
        <w:tc>
          <w:tcPr>
            <w:tcW w:w="10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0.10</w:t>
            </w:r>
          </w:p>
        </w:tc>
        <w:tc>
          <w:tcPr>
            <w:tcW w:w="15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1,783,139,024.19</w:t>
            </w:r>
          </w:p>
        </w:tc>
        <w:tc>
          <w:tcPr>
            <w:tcW w:w="11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22" w:right="0"/>
              <w:jc w:val="left"/>
              <w:rPr>
                <w:rFonts w:ascii="宋体" w:hAnsi="宋体" w:cs="宋体" w:eastAsia="宋体" w:hint="default"/>
                <w:sz w:val="18"/>
                <w:szCs w:val="18"/>
              </w:rPr>
            </w:pPr>
            <w:r>
              <w:rPr>
                <w:rFonts w:ascii="宋体"/>
                <w:sz w:val="18"/>
              </w:rPr>
              <w:t>134,268.21</w:t>
            </w:r>
          </w:p>
        </w:tc>
        <w:tc>
          <w:tcPr>
            <w:tcW w:w="8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8"/>
              <w:jc w:val="right"/>
              <w:rPr>
                <w:rFonts w:ascii="宋体" w:hAnsi="宋体" w:cs="宋体" w:eastAsia="宋体" w:hint="default"/>
                <w:sz w:val="18"/>
                <w:szCs w:val="18"/>
              </w:rPr>
            </w:pPr>
            <w:r>
              <w:rPr>
                <w:rFonts w:ascii="Times New Roman"/>
                <w:spacing w:val="2"/>
                <w:sz w:val="18"/>
              </w:rPr>
              <w:t>0</w:t>
            </w:r>
            <w:r>
              <w:rPr>
                <w:rFonts w:ascii="宋体"/>
                <w:spacing w:val="2"/>
                <w:sz w:val="18"/>
              </w:rPr>
              <w:t>.01</w:t>
            </w:r>
            <w:r>
              <w:rPr>
                <w:rFonts w:ascii="宋体"/>
                <w:sz w:val="18"/>
              </w:rPr>
            </w:r>
          </w:p>
        </w:tc>
      </w:tr>
    </w:tbl>
    <w:p>
      <w:pPr>
        <w:pStyle w:val="Heading7"/>
        <w:spacing w:line="278" w:lineRule="auto"/>
        <w:ind w:left="1393" w:right="1644"/>
        <w:jc w:val="left"/>
      </w:pPr>
      <w:r>
        <w:rPr>
          <w:spacing w:val="3"/>
        </w:rPr>
        <w:t>组合</w:t>
      </w:r>
      <w:r>
        <w:rPr>
          <w:rFonts w:ascii="宋体" w:hAnsi="宋体" w:cs="宋体" w:eastAsia="宋体" w:hint="default"/>
          <w:spacing w:val="3"/>
        </w:rPr>
        <w:t>1</w:t>
      </w:r>
      <w:r>
        <w:rPr>
          <w:spacing w:val="3"/>
        </w:rPr>
        <w:t>：无信用风险组合款项性质主要为合并范围内往来款。</w:t>
      </w:r>
      <w:r>
        <w:rPr>
          <w:spacing w:val="-89"/>
        </w:rPr>
        <w:t> </w:t>
      </w:r>
      <w:r>
        <w:rPr>
          <w:spacing w:val="-89"/>
        </w:rPr>
      </w:r>
      <w:r>
        <w:rPr>
          <w:spacing w:val="3"/>
        </w:rPr>
        <w:t>组合</w:t>
      </w:r>
      <w:r>
        <w:rPr>
          <w:rFonts w:ascii="宋体" w:hAnsi="宋体" w:cs="宋体" w:eastAsia="宋体" w:hint="default"/>
          <w:spacing w:val="3"/>
        </w:rPr>
        <w:t>2</w:t>
      </w:r>
      <w:r>
        <w:rPr>
          <w:spacing w:val="3"/>
        </w:rPr>
        <w:t>：正常信用风险组合中，按账龄分析法计提坏账准备的其他应收款：</w:t>
      </w:r>
    </w:p>
    <w:p>
      <w:pPr>
        <w:spacing w:after="0" w:line="278" w:lineRule="auto"/>
        <w:jc w:val="left"/>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658"/>
        <w:gridCol w:w="2097"/>
        <w:gridCol w:w="1873"/>
        <w:gridCol w:w="1895"/>
      </w:tblGrid>
      <w:tr>
        <w:trPr>
          <w:trHeight w:val="362" w:hRule="exact"/>
        </w:trPr>
        <w:tc>
          <w:tcPr>
            <w:tcW w:w="2658" w:type="dxa"/>
            <w:vMerge w:val="restart"/>
            <w:tcBorders>
              <w:top w:val="single" w:sz="6" w:space="0" w:color="000000"/>
              <w:left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pacing w:val="4"/>
                <w:sz w:val="18"/>
                <w:szCs w:val="18"/>
              </w:rPr>
              <w:t>账龄</w:t>
            </w:r>
            <w:r>
              <w:rPr>
                <w:rFonts w:ascii="宋体" w:hAnsi="宋体" w:cs="宋体" w:eastAsia="宋体" w:hint="default"/>
                <w:sz w:val="18"/>
                <w:szCs w:val="18"/>
              </w:rPr>
            </w:r>
          </w:p>
        </w:tc>
        <w:tc>
          <w:tcPr>
            <w:tcW w:w="586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r>
      <w:tr>
        <w:trPr>
          <w:trHeight w:val="359" w:hRule="exact"/>
        </w:trPr>
        <w:tc>
          <w:tcPr>
            <w:tcW w:w="2658" w:type="dxa"/>
            <w:vMerge/>
            <w:tcBorders>
              <w:left w:val="single" w:sz="6" w:space="0" w:color="000000"/>
              <w:bottom w:val="single" w:sz="12" w:space="0" w:color="000000"/>
              <w:right w:val="single" w:sz="6" w:space="0" w:color="000000"/>
            </w:tcBorders>
          </w:tcPr>
          <w:p>
            <w:pPr/>
          </w:p>
        </w:tc>
        <w:tc>
          <w:tcPr>
            <w:tcW w:w="2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578" w:right="0"/>
              <w:jc w:val="left"/>
              <w:rPr>
                <w:rFonts w:ascii="宋体" w:hAnsi="宋体" w:cs="宋体" w:eastAsia="宋体" w:hint="default"/>
                <w:sz w:val="18"/>
                <w:szCs w:val="18"/>
              </w:rPr>
            </w:pPr>
            <w:r>
              <w:rPr>
                <w:rFonts w:ascii="宋体" w:hAnsi="宋体" w:cs="宋体" w:eastAsia="宋体" w:hint="default"/>
                <w:spacing w:val="4"/>
                <w:sz w:val="18"/>
                <w:szCs w:val="18"/>
              </w:rPr>
              <w:t>其他应收款</w:t>
            </w:r>
            <w:r>
              <w:rPr>
                <w:rFonts w:ascii="宋体" w:hAnsi="宋体" w:cs="宋体" w:eastAsia="宋体" w:hint="default"/>
                <w:sz w:val="18"/>
                <w:szCs w:val="18"/>
              </w:rPr>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559"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c>
          <w:tcPr>
            <w:tcW w:w="18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left="338" w:right="0"/>
              <w:jc w:val="left"/>
              <w:rPr>
                <w:rFonts w:ascii="宋体" w:hAnsi="宋体" w:cs="宋体" w:eastAsia="宋体" w:hint="default"/>
                <w:sz w:val="18"/>
                <w:szCs w:val="18"/>
              </w:rPr>
            </w:pPr>
            <w:r>
              <w:rPr>
                <w:rFonts w:ascii="宋体" w:hAnsi="宋体" w:cs="宋体" w:eastAsia="宋体" w:hint="default"/>
                <w:spacing w:val="3"/>
                <w:sz w:val="18"/>
                <w:szCs w:val="18"/>
              </w:rPr>
              <w:t>计提比例（</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r>
      <w:tr>
        <w:trPr>
          <w:trHeight w:val="359" w:hRule="exact"/>
        </w:trPr>
        <w:tc>
          <w:tcPr>
            <w:tcW w:w="26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年以内</w:t>
            </w:r>
            <w:r>
              <w:rPr>
                <w:rFonts w:ascii="宋体" w:hAnsi="宋体" w:cs="宋体" w:eastAsia="宋体" w:hint="default"/>
                <w:sz w:val="18"/>
                <w:szCs w:val="18"/>
              </w:rPr>
            </w:r>
          </w:p>
        </w:tc>
        <w:tc>
          <w:tcPr>
            <w:tcW w:w="2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177,831,041.35</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1,778,310.41</w:t>
            </w:r>
          </w:p>
        </w:tc>
        <w:tc>
          <w:tcPr>
            <w:tcW w:w="18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8"/>
              <w:jc w:val="right"/>
              <w:rPr>
                <w:rFonts w:ascii="宋体" w:hAnsi="宋体" w:cs="宋体" w:eastAsia="宋体" w:hint="default"/>
                <w:sz w:val="18"/>
                <w:szCs w:val="18"/>
              </w:rPr>
            </w:pPr>
            <w:r>
              <w:rPr>
                <w:rFonts w:ascii="宋体"/>
                <w:sz w:val="18"/>
              </w:rPr>
              <w:t>1.00</w:t>
            </w:r>
          </w:p>
        </w:tc>
      </w:tr>
      <w:tr>
        <w:trPr>
          <w:trHeight w:val="359" w:hRule="exact"/>
        </w:trPr>
        <w:tc>
          <w:tcPr>
            <w:tcW w:w="26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2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2,805,526.53</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140,276.33</w:t>
            </w:r>
          </w:p>
        </w:tc>
        <w:tc>
          <w:tcPr>
            <w:tcW w:w="18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8"/>
              <w:jc w:val="right"/>
              <w:rPr>
                <w:rFonts w:ascii="宋体" w:hAnsi="宋体" w:cs="宋体" w:eastAsia="宋体" w:hint="default"/>
                <w:sz w:val="18"/>
                <w:szCs w:val="18"/>
              </w:rPr>
            </w:pPr>
            <w:r>
              <w:rPr>
                <w:rFonts w:ascii="宋体"/>
                <w:sz w:val="18"/>
              </w:rPr>
              <w:t>5.00</w:t>
            </w:r>
          </w:p>
        </w:tc>
      </w:tr>
      <w:tr>
        <w:trPr>
          <w:trHeight w:val="360" w:hRule="exact"/>
        </w:trPr>
        <w:tc>
          <w:tcPr>
            <w:tcW w:w="26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p>
        </w:tc>
        <w:tc>
          <w:tcPr>
            <w:tcW w:w="2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787,989.52</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78,798.95</w:t>
            </w:r>
          </w:p>
        </w:tc>
        <w:tc>
          <w:tcPr>
            <w:tcW w:w="189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8"/>
              <w:jc w:val="right"/>
              <w:rPr>
                <w:rFonts w:ascii="宋体" w:hAnsi="宋体" w:cs="宋体" w:eastAsia="宋体" w:hint="default"/>
                <w:sz w:val="18"/>
                <w:szCs w:val="18"/>
              </w:rPr>
            </w:pPr>
            <w:r>
              <w:rPr>
                <w:rFonts w:ascii="宋体"/>
                <w:sz w:val="18"/>
              </w:rPr>
              <w:t>10.00</w:t>
            </w:r>
          </w:p>
        </w:tc>
      </w:tr>
      <w:tr>
        <w:trPr>
          <w:trHeight w:val="359" w:hRule="exact"/>
        </w:trPr>
        <w:tc>
          <w:tcPr>
            <w:tcW w:w="26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p>
        </w:tc>
        <w:tc>
          <w:tcPr>
            <w:tcW w:w="2097" w:type="dxa"/>
            <w:tcBorders>
              <w:top w:val="single" w:sz="12" w:space="0" w:color="000000"/>
              <w:left w:val="single" w:sz="6" w:space="0" w:color="000000"/>
              <w:bottom w:val="single" w:sz="12" w:space="0" w:color="000000"/>
              <w:right w:val="single" w:sz="6" w:space="0" w:color="000000"/>
            </w:tcBorders>
          </w:tcPr>
          <w:p>
            <w:pPr/>
          </w:p>
        </w:tc>
        <w:tc>
          <w:tcPr>
            <w:tcW w:w="1873" w:type="dxa"/>
            <w:tcBorders>
              <w:top w:val="single" w:sz="12" w:space="0" w:color="000000"/>
              <w:left w:val="single" w:sz="6" w:space="0" w:color="000000"/>
              <w:bottom w:val="single" w:sz="12" w:space="0" w:color="000000"/>
              <w:right w:val="single" w:sz="6" w:space="0" w:color="000000"/>
            </w:tcBorders>
          </w:tcPr>
          <w:p>
            <w:pPr/>
          </w:p>
        </w:tc>
        <w:tc>
          <w:tcPr>
            <w:tcW w:w="1895" w:type="dxa"/>
            <w:tcBorders>
              <w:top w:val="single" w:sz="12" w:space="0" w:color="000000"/>
              <w:left w:val="single" w:sz="6" w:space="0" w:color="000000"/>
              <w:bottom w:val="single" w:sz="12" w:space="0" w:color="000000"/>
              <w:right w:val="nil" w:sz="6" w:space="0" w:color="auto"/>
            </w:tcBorders>
          </w:tcPr>
          <w:p>
            <w:pPr/>
          </w:p>
        </w:tc>
      </w:tr>
      <w:tr>
        <w:trPr>
          <w:trHeight w:val="359" w:hRule="exact"/>
        </w:trPr>
        <w:tc>
          <w:tcPr>
            <w:tcW w:w="26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p>
        </w:tc>
        <w:tc>
          <w:tcPr>
            <w:tcW w:w="2097" w:type="dxa"/>
            <w:tcBorders>
              <w:top w:val="single" w:sz="12" w:space="0" w:color="000000"/>
              <w:left w:val="single" w:sz="6" w:space="0" w:color="000000"/>
              <w:bottom w:val="single" w:sz="12" w:space="0" w:color="000000"/>
              <w:right w:val="single" w:sz="6" w:space="0" w:color="000000"/>
            </w:tcBorders>
          </w:tcPr>
          <w:p>
            <w:pPr/>
          </w:p>
        </w:tc>
        <w:tc>
          <w:tcPr>
            <w:tcW w:w="1873" w:type="dxa"/>
            <w:tcBorders>
              <w:top w:val="single" w:sz="12" w:space="0" w:color="000000"/>
              <w:left w:val="single" w:sz="6" w:space="0" w:color="000000"/>
              <w:bottom w:val="single" w:sz="12" w:space="0" w:color="000000"/>
              <w:right w:val="single" w:sz="6" w:space="0" w:color="000000"/>
            </w:tcBorders>
          </w:tcPr>
          <w:p>
            <w:pPr/>
          </w:p>
        </w:tc>
        <w:tc>
          <w:tcPr>
            <w:tcW w:w="1895" w:type="dxa"/>
            <w:tcBorders>
              <w:top w:val="single" w:sz="12" w:space="0" w:color="000000"/>
              <w:left w:val="single" w:sz="6" w:space="0" w:color="000000"/>
              <w:bottom w:val="single" w:sz="12" w:space="0" w:color="000000"/>
              <w:right w:val="nil" w:sz="6" w:space="0" w:color="auto"/>
            </w:tcBorders>
          </w:tcPr>
          <w:p>
            <w:pPr/>
          </w:p>
        </w:tc>
      </w:tr>
      <w:tr>
        <w:trPr>
          <w:trHeight w:val="359" w:hRule="exact"/>
        </w:trPr>
        <w:tc>
          <w:tcPr>
            <w:tcW w:w="26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年以上</w:t>
            </w:r>
            <w:r>
              <w:rPr>
                <w:rFonts w:ascii="宋体" w:hAnsi="宋体" w:cs="宋体" w:eastAsia="宋体" w:hint="default"/>
                <w:sz w:val="18"/>
                <w:szCs w:val="18"/>
              </w:rPr>
            </w:r>
          </w:p>
        </w:tc>
        <w:tc>
          <w:tcPr>
            <w:tcW w:w="2097" w:type="dxa"/>
            <w:tcBorders>
              <w:top w:val="single" w:sz="12" w:space="0" w:color="000000"/>
              <w:left w:val="single" w:sz="6" w:space="0" w:color="000000"/>
              <w:bottom w:val="single" w:sz="12" w:space="0" w:color="000000"/>
              <w:right w:val="single" w:sz="6" w:space="0" w:color="000000"/>
            </w:tcBorders>
          </w:tcPr>
          <w:p>
            <w:pPr/>
          </w:p>
        </w:tc>
        <w:tc>
          <w:tcPr>
            <w:tcW w:w="1873" w:type="dxa"/>
            <w:tcBorders>
              <w:top w:val="single" w:sz="12" w:space="0" w:color="000000"/>
              <w:left w:val="single" w:sz="6" w:space="0" w:color="000000"/>
              <w:bottom w:val="single" w:sz="12" w:space="0" w:color="000000"/>
              <w:right w:val="single" w:sz="6" w:space="0" w:color="000000"/>
            </w:tcBorders>
          </w:tcPr>
          <w:p>
            <w:pPr/>
          </w:p>
        </w:tc>
        <w:tc>
          <w:tcPr>
            <w:tcW w:w="1895" w:type="dxa"/>
            <w:tcBorders>
              <w:top w:val="single" w:sz="12" w:space="0" w:color="000000"/>
              <w:left w:val="single" w:sz="6" w:space="0" w:color="000000"/>
              <w:bottom w:val="single" w:sz="12" w:space="0" w:color="000000"/>
              <w:right w:val="nil" w:sz="6" w:space="0" w:color="auto"/>
            </w:tcBorders>
          </w:tcPr>
          <w:p>
            <w:pPr/>
          </w:p>
        </w:tc>
      </w:tr>
      <w:tr>
        <w:trPr>
          <w:trHeight w:val="359" w:hRule="exact"/>
        </w:trPr>
        <w:tc>
          <w:tcPr>
            <w:tcW w:w="26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2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181,424,557.40</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1,997,385.69</w:t>
            </w:r>
          </w:p>
        </w:tc>
        <w:tc>
          <w:tcPr>
            <w:tcW w:w="1895"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622"/>
        <w:gridCol w:w="2162"/>
        <w:gridCol w:w="1849"/>
        <w:gridCol w:w="1890"/>
      </w:tblGrid>
      <w:tr>
        <w:trPr>
          <w:trHeight w:val="362" w:hRule="exact"/>
        </w:trPr>
        <w:tc>
          <w:tcPr>
            <w:tcW w:w="2622" w:type="dxa"/>
            <w:vMerge w:val="restart"/>
            <w:tcBorders>
              <w:top w:val="single" w:sz="6" w:space="0" w:color="000000"/>
              <w:left w:val="single" w:sz="6" w:space="0" w:color="000000"/>
              <w:right w:val="single" w:sz="6"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pacing w:val="4"/>
                <w:sz w:val="18"/>
                <w:szCs w:val="18"/>
              </w:rPr>
              <w:t>账龄</w:t>
            </w:r>
            <w:r>
              <w:rPr>
                <w:rFonts w:ascii="宋体" w:hAnsi="宋体" w:cs="宋体" w:eastAsia="宋体" w:hint="default"/>
                <w:sz w:val="18"/>
                <w:szCs w:val="18"/>
              </w:rPr>
            </w:r>
          </w:p>
        </w:tc>
        <w:tc>
          <w:tcPr>
            <w:tcW w:w="5901"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pacing w:val="4"/>
                <w:sz w:val="18"/>
                <w:szCs w:val="18"/>
              </w:rPr>
              <w:t>年初余额</w:t>
            </w:r>
            <w:r>
              <w:rPr>
                <w:rFonts w:ascii="宋体" w:hAnsi="宋体" w:cs="宋体" w:eastAsia="宋体" w:hint="default"/>
                <w:sz w:val="18"/>
                <w:szCs w:val="18"/>
              </w:rPr>
            </w:r>
          </w:p>
        </w:tc>
      </w:tr>
      <w:tr>
        <w:trPr>
          <w:trHeight w:val="359" w:hRule="exact"/>
        </w:trPr>
        <w:tc>
          <w:tcPr>
            <w:tcW w:w="2622" w:type="dxa"/>
            <w:vMerge/>
            <w:tcBorders>
              <w:left w:val="single" w:sz="6" w:space="0" w:color="000000"/>
              <w:bottom w:val="single" w:sz="12" w:space="0" w:color="000000"/>
              <w:right w:val="single" w:sz="6" w:space="0" w:color="000000"/>
            </w:tcBorders>
          </w:tcPr>
          <w:p>
            <w:pPr/>
          </w:p>
        </w:tc>
        <w:tc>
          <w:tcPr>
            <w:tcW w:w="2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610" w:right="0"/>
              <w:jc w:val="left"/>
              <w:rPr>
                <w:rFonts w:ascii="宋体" w:hAnsi="宋体" w:cs="宋体" w:eastAsia="宋体" w:hint="default"/>
                <w:sz w:val="18"/>
                <w:szCs w:val="18"/>
              </w:rPr>
            </w:pPr>
            <w:r>
              <w:rPr>
                <w:rFonts w:ascii="宋体" w:hAnsi="宋体" w:cs="宋体" w:eastAsia="宋体" w:hint="default"/>
                <w:spacing w:val="4"/>
                <w:sz w:val="18"/>
                <w:szCs w:val="18"/>
              </w:rPr>
              <w:t>其他应收款</w:t>
            </w:r>
            <w:r>
              <w:rPr>
                <w:rFonts w:ascii="宋体" w:hAnsi="宋体" w:cs="宋体" w:eastAsia="宋体" w:hint="default"/>
                <w:sz w:val="18"/>
                <w:szCs w:val="18"/>
              </w:rPr>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547" w:right="0"/>
              <w:jc w:val="left"/>
              <w:rPr>
                <w:rFonts w:ascii="宋体" w:hAnsi="宋体" w:cs="宋体" w:eastAsia="宋体" w:hint="default"/>
                <w:sz w:val="18"/>
                <w:szCs w:val="18"/>
              </w:rPr>
            </w:pPr>
            <w:r>
              <w:rPr>
                <w:rFonts w:ascii="宋体" w:hAnsi="宋体" w:cs="宋体" w:eastAsia="宋体" w:hint="default"/>
                <w:spacing w:val="4"/>
                <w:sz w:val="18"/>
                <w:szCs w:val="18"/>
              </w:rPr>
              <w:t>坏账准备</w:t>
            </w:r>
            <w:r>
              <w:rPr>
                <w:rFonts w:ascii="宋体" w:hAnsi="宋体" w:cs="宋体" w:eastAsia="宋体" w:hint="default"/>
                <w:sz w:val="18"/>
                <w:szCs w:val="18"/>
              </w:rPr>
            </w:r>
          </w:p>
        </w:tc>
        <w:tc>
          <w:tcPr>
            <w:tcW w:w="1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left="567" w:right="0"/>
              <w:jc w:val="left"/>
              <w:rPr>
                <w:rFonts w:ascii="宋体" w:hAnsi="宋体" w:cs="宋体" w:eastAsia="宋体" w:hint="default"/>
                <w:sz w:val="18"/>
                <w:szCs w:val="18"/>
              </w:rPr>
            </w:pPr>
            <w:r>
              <w:rPr>
                <w:rFonts w:ascii="宋体" w:hAnsi="宋体" w:cs="宋体" w:eastAsia="宋体" w:hint="default"/>
                <w:spacing w:val="4"/>
                <w:sz w:val="18"/>
                <w:szCs w:val="18"/>
              </w:rPr>
              <w:t>计提比例</w:t>
            </w:r>
            <w:r>
              <w:rPr>
                <w:rFonts w:ascii="宋体" w:hAnsi="宋体" w:cs="宋体" w:eastAsia="宋体" w:hint="default"/>
                <w:sz w:val="18"/>
                <w:szCs w:val="18"/>
              </w:rPr>
            </w:r>
          </w:p>
        </w:tc>
      </w:tr>
      <w:tr>
        <w:trPr>
          <w:trHeight w:val="359"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年以内</w:t>
            </w:r>
            <w:r>
              <w:rPr>
                <w:rFonts w:ascii="宋体" w:hAnsi="宋体" w:cs="宋体" w:eastAsia="宋体" w:hint="default"/>
                <w:sz w:val="18"/>
                <w:szCs w:val="18"/>
              </w:rPr>
            </w:r>
          </w:p>
        </w:tc>
        <w:tc>
          <w:tcPr>
            <w:tcW w:w="2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6,223,596.80</w:t>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62,235.98</w:t>
            </w:r>
          </w:p>
        </w:tc>
        <w:tc>
          <w:tcPr>
            <w:tcW w:w="1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8"/>
              <w:jc w:val="right"/>
              <w:rPr>
                <w:rFonts w:ascii="宋体" w:hAnsi="宋体" w:cs="宋体" w:eastAsia="宋体" w:hint="default"/>
                <w:sz w:val="18"/>
                <w:szCs w:val="18"/>
              </w:rPr>
            </w:pPr>
            <w:r>
              <w:rPr>
                <w:rFonts w:ascii="宋体"/>
                <w:sz w:val="18"/>
              </w:rPr>
              <w:t>1.00</w:t>
            </w:r>
          </w:p>
        </w:tc>
      </w:tr>
      <w:tr>
        <w:trPr>
          <w:trHeight w:val="360"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2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1,440,644.68</w:t>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72,032.23</w:t>
            </w:r>
          </w:p>
        </w:tc>
        <w:tc>
          <w:tcPr>
            <w:tcW w:w="18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
              <w:ind w:right="8"/>
              <w:jc w:val="right"/>
              <w:rPr>
                <w:rFonts w:ascii="宋体" w:hAnsi="宋体" w:cs="宋体" w:eastAsia="宋体" w:hint="default"/>
                <w:sz w:val="18"/>
                <w:szCs w:val="18"/>
              </w:rPr>
            </w:pPr>
            <w:r>
              <w:rPr>
                <w:rFonts w:ascii="宋体"/>
                <w:sz w:val="18"/>
              </w:rPr>
              <w:t>5.00</w:t>
            </w:r>
          </w:p>
        </w:tc>
      </w:tr>
      <w:tr>
        <w:trPr>
          <w:trHeight w:val="359"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p>
        </w:tc>
        <w:tc>
          <w:tcPr>
            <w:tcW w:w="2162" w:type="dxa"/>
            <w:tcBorders>
              <w:top w:val="single" w:sz="12" w:space="0" w:color="000000"/>
              <w:left w:val="single" w:sz="6" w:space="0" w:color="000000"/>
              <w:bottom w:val="single" w:sz="12" w:space="0" w:color="000000"/>
              <w:right w:val="single" w:sz="6" w:space="0" w:color="000000"/>
            </w:tcBorders>
          </w:tcPr>
          <w:p>
            <w:pPr/>
          </w:p>
        </w:tc>
        <w:tc>
          <w:tcPr>
            <w:tcW w:w="1849" w:type="dxa"/>
            <w:tcBorders>
              <w:top w:val="single" w:sz="12" w:space="0" w:color="000000"/>
              <w:left w:val="single" w:sz="6" w:space="0" w:color="000000"/>
              <w:bottom w:val="single" w:sz="12" w:space="0" w:color="000000"/>
              <w:right w:val="single" w:sz="6" w:space="0" w:color="000000"/>
            </w:tcBorders>
          </w:tcPr>
          <w:p>
            <w:pPr/>
          </w:p>
        </w:tc>
        <w:tc>
          <w:tcPr>
            <w:tcW w:w="1890" w:type="dxa"/>
            <w:tcBorders>
              <w:top w:val="single" w:sz="12" w:space="0" w:color="000000"/>
              <w:left w:val="single" w:sz="6" w:space="0" w:color="000000"/>
              <w:bottom w:val="single" w:sz="12" w:space="0" w:color="000000"/>
              <w:right w:val="nil" w:sz="6" w:space="0" w:color="auto"/>
            </w:tcBorders>
          </w:tcPr>
          <w:p>
            <w:pPr/>
          </w:p>
        </w:tc>
      </w:tr>
      <w:tr>
        <w:trPr>
          <w:trHeight w:val="359"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p>
        </w:tc>
        <w:tc>
          <w:tcPr>
            <w:tcW w:w="2162" w:type="dxa"/>
            <w:tcBorders>
              <w:top w:val="single" w:sz="12" w:space="0" w:color="000000"/>
              <w:left w:val="single" w:sz="6" w:space="0" w:color="000000"/>
              <w:bottom w:val="single" w:sz="12" w:space="0" w:color="000000"/>
              <w:right w:val="single" w:sz="6" w:space="0" w:color="000000"/>
            </w:tcBorders>
          </w:tcPr>
          <w:p>
            <w:pPr/>
          </w:p>
        </w:tc>
        <w:tc>
          <w:tcPr>
            <w:tcW w:w="1849" w:type="dxa"/>
            <w:tcBorders>
              <w:top w:val="single" w:sz="12" w:space="0" w:color="000000"/>
              <w:left w:val="single" w:sz="6" w:space="0" w:color="000000"/>
              <w:bottom w:val="single" w:sz="12" w:space="0" w:color="000000"/>
              <w:right w:val="single" w:sz="6" w:space="0" w:color="000000"/>
            </w:tcBorders>
          </w:tcPr>
          <w:p>
            <w:pPr/>
          </w:p>
        </w:tc>
        <w:tc>
          <w:tcPr>
            <w:tcW w:w="1890" w:type="dxa"/>
            <w:tcBorders>
              <w:top w:val="single" w:sz="12" w:space="0" w:color="000000"/>
              <w:left w:val="single" w:sz="6" w:space="0" w:color="000000"/>
              <w:bottom w:val="single" w:sz="12" w:space="0" w:color="000000"/>
              <w:right w:val="nil" w:sz="6" w:space="0" w:color="auto"/>
            </w:tcBorders>
          </w:tcPr>
          <w:p>
            <w:pPr/>
          </w:p>
        </w:tc>
      </w:tr>
      <w:tr>
        <w:trPr>
          <w:trHeight w:val="359"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p>
        </w:tc>
        <w:tc>
          <w:tcPr>
            <w:tcW w:w="2162" w:type="dxa"/>
            <w:tcBorders>
              <w:top w:val="single" w:sz="12" w:space="0" w:color="000000"/>
              <w:left w:val="single" w:sz="6" w:space="0" w:color="000000"/>
              <w:bottom w:val="single" w:sz="12" w:space="0" w:color="000000"/>
              <w:right w:val="single" w:sz="6" w:space="0" w:color="000000"/>
            </w:tcBorders>
          </w:tcPr>
          <w:p>
            <w:pPr/>
          </w:p>
        </w:tc>
        <w:tc>
          <w:tcPr>
            <w:tcW w:w="1849" w:type="dxa"/>
            <w:tcBorders>
              <w:top w:val="single" w:sz="12" w:space="0" w:color="000000"/>
              <w:left w:val="single" w:sz="6" w:space="0" w:color="000000"/>
              <w:bottom w:val="single" w:sz="12" w:space="0" w:color="000000"/>
              <w:right w:val="single" w:sz="6" w:space="0" w:color="000000"/>
            </w:tcBorders>
          </w:tcPr>
          <w:p>
            <w:pPr/>
          </w:p>
        </w:tc>
        <w:tc>
          <w:tcPr>
            <w:tcW w:w="1890" w:type="dxa"/>
            <w:tcBorders>
              <w:top w:val="single" w:sz="12" w:space="0" w:color="000000"/>
              <w:left w:val="single" w:sz="6" w:space="0" w:color="000000"/>
              <w:bottom w:val="single" w:sz="12" w:space="0" w:color="000000"/>
              <w:right w:val="nil" w:sz="6" w:space="0" w:color="auto"/>
            </w:tcBorders>
          </w:tcPr>
          <w:p>
            <w:pPr/>
          </w:p>
        </w:tc>
      </w:tr>
      <w:tr>
        <w:trPr>
          <w:trHeight w:val="359"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年以上</w:t>
            </w:r>
            <w:r>
              <w:rPr>
                <w:rFonts w:ascii="宋体" w:hAnsi="宋体" w:cs="宋体" w:eastAsia="宋体" w:hint="default"/>
                <w:sz w:val="18"/>
                <w:szCs w:val="18"/>
              </w:rPr>
            </w:r>
          </w:p>
        </w:tc>
        <w:tc>
          <w:tcPr>
            <w:tcW w:w="2162" w:type="dxa"/>
            <w:tcBorders>
              <w:top w:val="single" w:sz="12" w:space="0" w:color="000000"/>
              <w:left w:val="single" w:sz="6" w:space="0" w:color="000000"/>
              <w:bottom w:val="single" w:sz="12" w:space="0" w:color="000000"/>
              <w:right w:val="single" w:sz="6" w:space="0" w:color="000000"/>
            </w:tcBorders>
          </w:tcPr>
          <w:p>
            <w:pPr/>
          </w:p>
        </w:tc>
        <w:tc>
          <w:tcPr>
            <w:tcW w:w="1849" w:type="dxa"/>
            <w:tcBorders>
              <w:top w:val="single" w:sz="12" w:space="0" w:color="000000"/>
              <w:left w:val="single" w:sz="6" w:space="0" w:color="000000"/>
              <w:bottom w:val="single" w:sz="12" w:space="0" w:color="000000"/>
              <w:right w:val="single" w:sz="6" w:space="0" w:color="000000"/>
            </w:tcBorders>
          </w:tcPr>
          <w:p>
            <w:pPr/>
          </w:p>
        </w:tc>
        <w:tc>
          <w:tcPr>
            <w:tcW w:w="1890" w:type="dxa"/>
            <w:tcBorders>
              <w:top w:val="single" w:sz="12" w:space="0" w:color="000000"/>
              <w:left w:val="single" w:sz="6" w:space="0" w:color="000000"/>
              <w:bottom w:val="single" w:sz="12" w:space="0" w:color="000000"/>
              <w:right w:val="nil" w:sz="6" w:space="0" w:color="auto"/>
            </w:tcBorders>
          </w:tcPr>
          <w:p>
            <w:pPr/>
          </w:p>
        </w:tc>
      </w:tr>
      <w:tr>
        <w:trPr>
          <w:trHeight w:val="359"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21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7,664,241.48</w:t>
            </w:r>
          </w:p>
        </w:tc>
        <w:tc>
          <w:tcPr>
            <w:tcW w:w="1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134,268.21</w:t>
            </w:r>
          </w:p>
        </w:tc>
        <w:tc>
          <w:tcPr>
            <w:tcW w:w="189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65" w:footer="1019" w:top="960" w:bottom="1200" w:left="1680" w:right="0"/>
        </w:sectPr>
      </w:pPr>
    </w:p>
    <w:p>
      <w:pPr>
        <w:pStyle w:val="BodyText"/>
        <w:spacing w:line="240" w:lineRule="auto" w:before="44"/>
        <w:ind w:left="118" w:right="0"/>
        <w:jc w:val="left"/>
      </w:pPr>
      <w:r>
        <w:rPr>
          <w:rFonts w:ascii="Times New Roman" w:hAnsi="Times New Roman" w:cs="Times New Roman" w:eastAsia="Times New Roman" w:hint="default"/>
          <w:spacing w:val="3"/>
        </w:rPr>
        <w:t>2)</w:t>
      </w:r>
      <w:r>
        <w:rPr>
          <w:spacing w:val="3"/>
        </w:rPr>
        <w:t>本期计提、收回或转回的坏账准备情况</w:t>
      </w:r>
    </w:p>
    <w:p>
      <w:pPr>
        <w:pStyle w:val="BodyText"/>
        <w:spacing w:line="345" w:lineRule="auto" w:before="111"/>
        <w:ind w:left="118" w:right="0"/>
        <w:jc w:val="left"/>
      </w:pPr>
      <w:r>
        <w:rPr>
          <w:spacing w:val="3"/>
        </w:rPr>
        <w:t>本期计提坏账准备金额</w:t>
      </w:r>
      <w:r>
        <w:rPr>
          <w:spacing w:val="-27"/>
        </w:rPr>
        <w:t> </w:t>
      </w:r>
      <w:r>
        <w:rPr>
          <w:rFonts w:ascii="Times New Roman" w:hAnsi="Times New Roman" w:cs="Times New Roman" w:eastAsia="Times New Roman" w:hint="default"/>
        </w:rPr>
        <w:t>1,834,115.46</w:t>
      </w:r>
      <w:r>
        <w:rPr>
          <w:rFonts w:ascii="Times New Roman" w:hAnsi="Times New Roman" w:cs="Times New Roman" w:eastAsia="Times New Roman" w:hint="default"/>
          <w:spacing w:val="17"/>
        </w:rPr>
        <w:t> </w:t>
      </w:r>
      <w:r>
        <w:rPr>
          <w:spacing w:val="3"/>
        </w:rPr>
        <w:t>元；本期收回或转回坏账准备金额元。</w:t>
      </w:r>
      <w:r>
        <w:rPr>
          <w:spacing w:val="-84"/>
        </w:rPr>
        <w:t> </w:t>
      </w:r>
      <w:r>
        <w:rPr>
          <w:spacing w:val="-84"/>
        </w:rPr>
      </w:r>
      <w:r>
        <w:rPr>
          <w:spacing w:val="3"/>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18" w:right="0"/>
        <w:jc w:val="left"/>
      </w:pPr>
      <w:r>
        <w:rPr>
          <w:spacing w:val="2"/>
        </w:rPr>
        <w:t>单位：</w:t>
      </w:r>
      <w:r>
        <w:rPr>
          <w:spacing w:val="8"/>
        </w:rPr>
        <w:t> </w:t>
      </w:r>
      <w:r>
        <w:rPr/>
        <w:t>元</w:t>
      </w:r>
    </w:p>
    <w:p>
      <w:pPr>
        <w:spacing w:after="0" w:line="240" w:lineRule="auto"/>
        <w:jc w:val="left"/>
        <w:sectPr>
          <w:type w:val="continuous"/>
          <w:pgSz w:w="11910" w:h="16840"/>
          <w:pgMar w:top="1100" w:bottom="1200" w:left="1680" w:right="0"/>
          <w:cols w:num="2" w:equalWidth="0">
            <w:col w:w="6162" w:space="1319"/>
            <w:col w:w="2749"/>
          </w:cols>
        </w:sectPr>
      </w:pP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369"/>
        <w:gridCol w:w="3100"/>
        <w:gridCol w:w="3100"/>
      </w:tblGrid>
      <w:tr>
        <w:trPr>
          <w:trHeight w:val="409"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单位名称</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897"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收回方式</w:t>
            </w:r>
            <w:r>
              <w:rPr>
                <w:rFonts w:ascii="宋体" w:hAnsi="宋体" w:cs="宋体" w:eastAsia="宋体" w:hint="default"/>
                <w:sz w:val="18"/>
                <w:szCs w:val="18"/>
              </w:rPr>
            </w:r>
          </w:p>
        </w:tc>
      </w:tr>
    </w:tbl>
    <w:p>
      <w:pPr>
        <w:pStyle w:val="BodyText"/>
        <w:spacing w:line="240" w:lineRule="auto" w:before="55"/>
        <w:ind w:left="118" w:right="1949"/>
        <w:jc w:val="left"/>
      </w:pPr>
      <w:r>
        <w:rPr>
          <w:rFonts w:ascii="Times New Roman" w:hAnsi="Times New Roman" w:cs="Times New Roman" w:eastAsia="Times New Roman" w:hint="default"/>
          <w:spacing w:val="3"/>
        </w:rPr>
        <w:t>3)</w:t>
      </w:r>
      <w:r>
        <w:rPr>
          <w:spacing w:val="3"/>
        </w:rPr>
        <w:t>本期实际核销的其他应收款情况</w:t>
      </w:r>
    </w:p>
    <w:p>
      <w:pPr>
        <w:pStyle w:val="BodyText"/>
        <w:spacing w:line="240" w:lineRule="auto" w:before="111"/>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984"/>
        <w:gridCol w:w="4584"/>
      </w:tblGrid>
      <w:tr>
        <w:trPr>
          <w:trHeight w:val="409"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核销金额</w:t>
            </w:r>
            <w:r>
              <w:rPr>
                <w:rFonts w:ascii="宋体" w:hAnsi="宋体" w:cs="宋体" w:eastAsia="宋体" w:hint="default"/>
                <w:sz w:val="18"/>
                <w:szCs w:val="18"/>
              </w:rPr>
            </w:r>
          </w:p>
        </w:tc>
      </w:tr>
      <w:tr>
        <w:trPr>
          <w:trHeight w:val="409"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3,919,244.72</w:t>
            </w:r>
          </w:p>
        </w:tc>
      </w:tr>
    </w:tbl>
    <w:p>
      <w:pPr>
        <w:pStyle w:val="BodyText"/>
        <w:spacing w:line="240" w:lineRule="auto" w:before="55"/>
        <w:ind w:left="118" w:right="1949"/>
        <w:jc w:val="left"/>
      </w:pPr>
      <w:r>
        <w:rPr>
          <w:spacing w:val="3"/>
        </w:rPr>
        <w:t>其中重要的其他应收款核销情况：</w:t>
      </w:r>
    </w:p>
    <w:p>
      <w:pPr>
        <w:pStyle w:val="BodyText"/>
        <w:spacing w:line="240" w:lineRule="auto" w:before="124"/>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28"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pacing w:val="4"/>
                <w:sz w:val="18"/>
                <w:szCs w:val="18"/>
              </w:rPr>
              <w:t>单位名称</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pacing w:val="4"/>
                <w:sz w:val="18"/>
                <w:szCs w:val="18"/>
              </w:rPr>
              <w:t>核销金额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pacing w:val="4"/>
                <w:sz w:val="18"/>
                <w:szCs w:val="18"/>
              </w:rPr>
              <w:t>核销原因</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433" w:right="160" w:hanging="278"/>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z w:val="18"/>
                <w:szCs w:val="18"/>
              </w:rPr>
              <w:t> </w:t>
            </w:r>
            <w:r>
              <w:rPr>
                <w:rFonts w:ascii="宋体" w:hAnsi="宋体" w:cs="宋体" w:eastAsia="宋体" w:hint="default"/>
                <w:spacing w:val="4"/>
                <w:sz w:val="18"/>
                <w:szCs w:val="18"/>
              </w:rPr>
              <w:t>交易产生</w:t>
            </w:r>
            <w:r>
              <w:rPr>
                <w:rFonts w:ascii="宋体" w:hAnsi="宋体" w:cs="宋体" w:eastAsia="宋体" w:hint="default"/>
                <w:sz w:val="18"/>
                <w:szCs w:val="18"/>
              </w:rPr>
            </w:r>
          </w:p>
        </w:tc>
      </w:tr>
    </w:tbl>
    <w:p>
      <w:pPr>
        <w:spacing w:after="0" w:line="326" w:lineRule="auto"/>
        <w:jc w:val="left"/>
        <w:rPr>
          <w:rFonts w:ascii="宋体" w:hAnsi="宋体" w:cs="宋体" w:eastAsia="宋体" w:hint="default"/>
          <w:sz w:val="18"/>
          <w:szCs w:val="18"/>
        </w:rPr>
        <w:sectPr>
          <w:type w:val="continuous"/>
          <w:pgSz w:w="11910" w:h="16840"/>
          <w:pgMar w:top="1100" w:bottom="1200" w:left="1680" w:right="0"/>
        </w:sectPr>
      </w:pPr>
    </w:p>
    <w:p>
      <w:pPr>
        <w:pStyle w:val="BodyText"/>
        <w:spacing w:line="240" w:lineRule="auto" w:before="55"/>
        <w:ind w:left="118" w:right="-5"/>
        <w:jc w:val="left"/>
      </w:pPr>
      <w:r>
        <w:rPr>
          <w:spacing w:val="3"/>
        </w:rPr>
        <w:t>其他应收款核销说明：</w:t>
      </w:r>
    </w:p>
    <w:p>
      <w:pPr>
        <w:pStyle w:val="BodyText"/>
        <w:spacing w:line="240" w:lineRule="auto" w:before="123"/>
        <w:ind w:left="118" w:right="-5"/>
        <w:jc w:val="left"/>
      </w:pPr>
      <w:r>
        <w:rPr>
          <w:rFonts w:ascii="Times New Roman" w:hAnsi="Times New Roman" w:cs="Times New Roman" w:eastAsia="Times New Roman" w:hint="default"/>
          <w:spacing w:val="3"/>
        </w:rPr>
        <w:t>4)</w:t>
      </w:r>
      <w:r>
        <w:rPr>
          <w:spacing w:val="3"/>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BodyText"/>
        <w:spacing w:line="240" w:lineRule="auto"/>
        <w:ind w:left="118" w:right="0"/>
        <w:jc w:val="left"/>
      </w:pPr>
      <w:r>
        <w:rPr>
          <w:spacing w:val="2"/>
        </w:rPr>
        <w:t>单位：</w:t>
      </w:r>
      <w:r>
        <w:rPr>
          <w:spacing w:val="8"/>
        </w:rPr>
        <w:t> </w:t>
      </w:r>
      <w:r>
        <w:rPr/>
        <w:t>元</w:t>
      </w:r>
    </w:p>
    <w:p>
      <w:pPr>
        <w:spacing w:after="0" w:line="240" w:lineRule="auto"/>
        <w:jc w:val="left"/>
        <w:sectPr>
          <w:type w:val="continuous"/>
          <w:pgSz w:w="11910" w:h="16840"/>
          <w:pgMar w:top="1100" w:bottom="1200" w:left="1680" w:right="0"/>
          <w:cols w:num="2" w:equalWidth="0">
            <w:col w:w="2852" w:space="4629"/>
            <w:col w:w="2749"/>
          </w:cols>
        </w:sectPr>
      </w:pP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369"/>
        <w:gridCol w:w="3100"/>
        <w:gridCol w:w="3100"/>
      </w:tblGrid>
      <w:tr>
        <w:trPr>
          <w:trHeight w:val="409"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款项性质</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90" w:right="0"/>
              <w:jc w:val="left"/>
              <w:rPr>
                <w:rFonts w:ascii="宋体" w:hAnsi="宋体" w:cs="宋体" w:eastAsia="宋体" w:hint="default"/>
                <w:sz w:val="18"/>
                <w:szCs w:val="18"/>
              </w:rPr>
            </w:pPr>
            <w:r>
              <w:rPr>
                <w:rFonts w:ascii="宋体" w:hAnsi="宋体" w:cs="宋体" w:eastAsia="宋体" w:hint="default"/>
                <w:spacing w:val="3"/>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90" w:right="0"/>
              <w:jc w:val="left"/>
              <w:rPr>
                <w:rFonts w:ascii="宋体" w:hAnsi="宋体" w:cs="宋体" w:eastAsia="宋体" w:hint="default"/>
                <w:sz w:val="18"/>
                <w:szCs w:val="18"/>
              </w:rPr>
            </w:pPr>
            <w:r>
              <w:rPr>
                <w:rFonts w:ascii="宋体" w:hAnsi="宋体" w:cs="宋体" w:eastAsia="宋体" w:hint="default"/>
                <w:spacing w:val="3"/>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10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369"/>
        <w:gridCol w:w="3100"/>
        <w:gridCol w:w="3100"/>
      </w:tblGrid>
      <w:tr>
        <w:trPr>
          <w:trHeight w:val="409"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单位往来款</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1,996,919,526.99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1,783,024,205.09</w:t>
            </w:r>
          </w:p>
        </w:tc>
      </w:tr>
      <w:tr>
        <w:trPr>
          <w:trHeight w:val="409"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采购备用金</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209,959.99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372,981.84</w:t>
            </w:r>
          </w:p>
        </w:tc>
      </w:tr>
      <w:tr>
        <w:trPr>
          <w:trHeight w:val="408"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押金</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3,426,100.00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3,690,084.00</w:t>
            </w:r>
          </w:p>
        </w:tc>
      </w:tr>
      <w:tr>
        <w:trPr>
          <w:trHeight w:val="41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2,000,555,586.98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1,787,087,270.93</w:t>
            </w:r>
          </w:p>
        </w:tc>
      </w:tr>
    </w:tbl>
    <w:p>
      <w:pPr>
        <w:pStyle w:val="BodyText"/>
        <w:spacing w:line="240" w:lineRule="auto" w:before="55"/>
        <w:ind w:left="118" w:right="1949"/>
        <w:jc w:val="left"/>
      </w:pPr>
      <w:r>
        <w:rPr>
          <w:rFonts w:ascii="Times New Roman" w:hAnsi="Times New Roman" w:cs="Times New Roman" w:eastAsia="Times New Roman" w:hint="default"/>
          <w:spacing w:val="3"/>
        </w:rPr>
        <w:t>5)</w:t>
      </w:r>
      <w:r>
        <w:rPr>
          <w:spacing w:val="3"/>
        </w:rPr>
        <w:t>按欠款方归集的期末余额前五名的其他应收款情况</w:t>
      </w:r>
    </w:p>
    <w:p>
      <w:pPr>
        <w:pStyle w:val="BodyText"/>
        <w:spacing w:line="240" w:lineRule="auto" w:before="109"/>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47"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66" w:right="0"/>
              <w:jc w:val="left"/>
              <w:rPr>
                <w:rFonts w:ascii="宋体" w:hAnsi="宋体" w:cs="宋体" w:eastAsia="宋体" w:hint="default"/>
                <w:sz w:val="18"/>
                <w:szCs w:val="18"/>
              </w:rPr>
            </w:pPr>
            <w:r>
              <w:rPr>
                <w:rFonts w:ascii="宋体" w:hAnsi="宋体" w:cs="宋体" w:eastAsia="宋体" w:hint="default"/>
                <w:spacing w:val="4"/>
                <w:sz w:val="18"/>
                <w:szCs w:val="18"/>
              </w:rPr>
              <w:t>单位名称</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8" w:right="0"/>
              <w:jc w:val="left"/>
              <w:rPr>
                <w:rFonts w:ascii="宋体" w:hAnsi="宋体" w:cs="宋体" w:eastAsia="宋体" w:hint="default"/>
                <w:sz w:val="18"/>
                <w:szCs w:val="18"/>
              </w:rPr>
            </w:pPr>
            <w:r>
              <w:rPr>
                <w:rFonts w:ascii="宋体" w:hAnsi="宋体" w:cs="宋体" w:eastAsia="宋体" w:hint="default"/>
                <w:spacing w:val="3"/>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00" w:right="0"/>
              <w:jc w:val="left"/>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pacing w:val="4"/>
                <w:sz w:val="18"/>
                <w:szCs w:val="18"/>
              </w:rPr>
              <w:t>账龄</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54" w:right="16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z w:val="18"/>
                <w:szCs w:val="18"/>
              </w:rPr>
              <w:t> </w:t>
            </w:r>
            <w:r>
              <w:rPr>
                <w:rFonts w:ascii="宋体" w:hAnsi="宋体" w:cs="宋体" w:eastAsia="宋体" w:hint="default"/>
                <w:spacing w:val="3"/>
                <w:sz w:val="18"/>
                <w:szCs w:val="18"/>
              </w:rPr>
              <w:t>末余额合计数的</w:t>
            </w:r>
            <w:r>
              <w:rPr>
                <w:rFonts w:ascii="宋体" w:hAnsi="宋体" w:cs="宋体" w:eastAsia="宋体" w:hint="default"/>
                <w:sz w:val="18"/>
                <w:szCs w:val="18"/>
              </w:rPr>
              <w:t> </w:t>
            </w:r>
            <w:r>
              <w:rPr>
                <w:rFonts w:ascii="宋体" w:hAnsi="宋体" w:cs="宋体" w:eastAsia="宋体" w:hint="default"/>
                <w:spacing w:val="4"/>
                <w:sz w:val="18"/>
                <w:szCs w:val="18"/>
              </w:rPr>
              <w:t>比例</w:t>
            </w:r>
            <w:r>
              <w:rPr>
                <w:rFonts w:ascii="宋体" w:hAnsi="宋体" w:cs="宋体" w:eastAsia="宋体" w:hint="default"/>
                <w:sz w:val="18"/>
                <w:szCs w:val="18"/>
              </w:rPr>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326" w:lineRule="auto"/>
              <w:ind w:left="710" w:right="160" w:hanging="555"/>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z w:val="18"/>
                <w:szCs w:val="18"/>
              </w:rPr>
              <w:t> 额</w:t>
            </w:r>
          </w:p>
        </w:tc>
      </w:tr>
      <w:tr>
        <w:trPr>
          <w:trHeight w:val="409"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第一名</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单位往来款</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495,148,276.15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24.30%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第二名</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单位往来款</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441,727,452.02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21.68%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4"/>
                <w:sz w:val="18"/>
                <w:szCs w:val="18"/>
              </w:rPr>
              <w:t>第三名</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4"/>
                <w:sz w:val="18"/>
                <w:szCs w:val="18"/>
              </w:rPr>
              <w:t>单位往来款</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432,008,463.84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年以内</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21.20%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4"/>
                <w:sz w:val="18"/>
                <w:szCs w:val="18"/>
              </w:rPr>
              <w:t>第四名</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4"/>
                <w:sz w:val="18"/>
                <w:szCs w:val="18"/>
              </w:rPr>
              <w:t>单位往来款</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209,347,149.88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z w:val="18"/>
              </w:rPr>
              <w:t>10.27%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第五名</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单位往来款</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185,119,738.44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年以内</w:t>
            </w:r>
            <w:r>
              <w:rPr>
                <w:rFonts w:ascii="宋体" w:hAnsi="宋体" w:cs="宋体" w:eastAsia="宋体" w:hint="default"/>
                <w:sz w:val="18"/>
                <w:szCs w:val="18"/>
              </w:rPr>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9.09%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1,763,351,080.33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86.54%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3、长期股权投资" w:id="391"/>
      <w:bookmarkEnd w:id="391"/>
      <w:r>
        <w:rPr>
          <w:b w:val="0"/>
          <w:bCs w:val="0"/>
        </w:rPr>
      </w:r>
      <w:r>
        <w:rPr>
          <w:rFonts w:ascii="Times New Roman" w:hAnsi="Times New Roman" w:cs="Times New Roman" w:eastAsia="Times New Roman" w:hint="default"/>
          <w:spacing w:val="3"/>
        </w:rPr>
        <w:t>3</w:t>
      </w:r>
      <w:r>
        <w:rPr>
          <w:spacing w:val="3"/>
        </w:rPr>
        <w:t>、长期股权投资</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9"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r>
      <w:tr>
        <w:trPr>
          <w:trHeight w:val="40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08"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减值准备</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账面价值</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08"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07" w:right="0"/>
              <w:jc w:val="left"/>
              <w:rPr>
                <w:rFonts w:ascii="宋体" w:hAnsi="宋体" w:cs="宋体" w:eastAsia="宋体" w:hint="default"/>
                <w:sz w:val="18"/>
                <w:szCs w:val="18"/>
              </w:rPr>
            </w:pPr>
            <w:r>
              <w:rPr>
                <w:rFonts w:ascii="宋体" w:hAnsi="宋体" w:cs="宋体" w:eastAsia="宋体" w:hint="default"/>
                <w:spacing w:val="4"/>
                <w:sz w:val="18"/>
                <w:szCs w:val="18"/>
              </w:rPr>
              <w:t>减值准备</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07"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r>
              <w:rPr>
                <w:rFonts w:ascii="宋体" w:hAnsi="宋体" w:cs="宋体" w:eastAsia="宋体" w:hint="default"/>
                <w:sz w:val="18"/>
                <w:szCs w:val="18"/>
              </w:rPr>
            </w:r>
          </w:p>
        </w:tc>
      </w:tr>
      <w:tr>
        <w:trPr>
          <w:trHeight w:val="7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6,033,817,108.</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5,935,817,108.</w:t>
            </w:r>
          </w:p>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8"/>
              <w:jc w:val="right"/>
              <w:rPr>
                <w:rFonts w:ascii="Times New Roman" w:hAnsi="Times New Roman" w:cs="Times New Roman" w:eastAsia="Times New Roman" w:hint="default"/>
                <w:sz w:val="18"/>
                <w:szCs w:val="18"/>
              </w:rPr>
            </w:pPr>
            <w:r>
              <w:rPr>
                <w:rFonts w:ascii="Times New Roman"/>
                <w:sz w:val="18"/>
              </w:rPr>
              <w:t>4,830,778,072.</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4,830,778,072.</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34</w:t>
            </w:r>
          </w:p>
        </w:tc>
      </w:tr>
      <w:tr>
        <w:trPr>
          <w:trHeight w:val="7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51"/>
              <w:jc w:val="left"/>
              <w:rPr>
                <w:rFonts w:ascii="宋体" w:hAnsi="宋体" w:cs="宋体" w:eastAsia="宋体" w:hint="default"/>
                <w:sz w:val="18"/>
                <w:szCs w:val="18"/>
              </w:rPr>
            </w:pPr>
            <w:r>
              <w:rPr>
                <w:rFonts w:ascii="宋体" w:hAnsi="宋体" w:cs="宋体" w:eastAsia="宋体" w:hint="default"/>
                <w:spacing w:val="3"/>
                <w:sz w:val="18"/>
                <w:szCs w:val="18"/>
              </w:rPr>
              <w:t>对联营、合营</w:t>
            </w:r>
            <w:r>
              <w:rPr>
                <w:rFonts w:ascii="宋体" w:hAnsi="宋体" w:cs="宋体" w:eastAsia="宋体" w:hint="default"/>
                <w:sz w:val="18"/>
                <w:szCs w:val="18"/>
              </w:rPr>
              <w:t> </w:t>
            </w:r>
            <w:r>
              <w:rPr>
                <w:rFonts w:ascii="宋体" w:hAnsi="宋体" w:cs="宋体" w:eastAsia="宋体" w:hint="default"/>
                <w:spacing w:val="4"/>
                <w:sz w:val="18"/>
                <w:szCs w:val="18"/>
              </w:rPr>
              <w:t>企业投资</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267,648,514.2</w:t>
            </w:r>
          </w:p>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168,476,874.2</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99,171,639.91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8"/>
              <w:jc w:val="right"/>
              <w:rPr>
                <w:rFonts w:ascii="Times New Roman" w:hAnsi="Times New Roman" w:cs="Times New Roman" w:eastAsia="Times New Roman" w:hint="default"/>
                <w:sz w:val="18"/>
                <w:szCs w:val="18"/>
              </w:rPr>
            </w:pPr>
            <w:r>
              <w:rPr>
                <w:rFonts w:ascii="Times New Roman"/>
                <w:sz w:val="18"/>
              </w:rPr>
              <w:t>1,044,768,456.</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5,865,231.01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1,038,903,225.</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50</w:t>
            </w:r>
          </w:p>
        </w:tc>
      </w:tr>
      <w:tr>
        <w:trPr>
          <w:trHeight w:val="7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6,301,465,622.</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z w:val="18"/>
              </w:rPr>
              <w:t>266,476,874.2</w:t>
            </w:r>
          </w:p>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z w:val="18"/>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z w:val="18"/>
              </w:rPr>
              <w:t>6,034,988,748.</w:t>
            </w:r>
          </w:p>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8"/>
              <w:jc w:val="right"/>
              <w:rPr>
                <w:rFonts w:ascii="Times New Roman" w:hAnsi="Times New Roman" w:cs="Times New Roman" w:eastAsia="Times New Roman" w:hint="default"/>
                <w:sz w:val="18"/>
                <w:szCs w:val="18"/>
              </w:rPr>
            </w:pPr>
            <w:r>
              <w:rPr>
                <w:rFonts w:ascii="Times New Roman"/>
                <w:sz w:val="18"/>
              </w:rPr>
              <w:t>5,875,546,528.</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5,865,231.01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5,869,681,297.</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84</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1）对子公司投资" w:id="392"/>
      <w:bookmarkEnd w:id="392"/>
      <w:r>
        <w:rPr>
          <w:b w:val="0"/>
          <w:bCs w:val="0"/>
        </w:rPr>
      </w:r>
      <w:r>
        <w:rPr>
          <w:spacing w:val="3"/>
        </w:rPr>
        <w:t>（</w:t>
      </w:r>
      <w:r>
        <w:rPr>
          <w:rFonts w:ascii="Times New Roman" w:hAnsi="Times New Roman" w:cs="Times New Roman" w:eastAsia="Times New Roman" w:hint="default"/>
          <w:spacing w:val="3"/>
        </w:rPr>
        <w:t>1</w:t>
      </w:r>
      <w:r>
        <w:rPr>
          <w:spacing w:val="3"/>
        </w:rPr>
        <w:t>）对子公司投资</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28"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pacing w:val="4"/>
                <w:w w:val="95"/>
                <w:sz w:val="18"/>
                <w:szCs w:val="18"/>
              </w:rPr>
              <w:t>被投资单位</w:t>
            </w:r>
            <w:r>
              <w:rPr>
                <w:rFonts w:ascii="宋体" w:hAnsi="宋体" w:cs="宋体" w:eastAsia="宋体" w:hint="default"/>
                <w:w w:val="95"/>
                <w:sz w:val="18"/>
                <w:szCs w:val="18"/>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
                <w:sz w:val="18"/>
                <w:szCs w:val="18"/>
              </w:rPr>
              <w:t>期初余额</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pacing w:val="4"/>
                <w:sz w:val="18"/>
                <w:szCs w:val="18"/>
              </w:rPr>
              <w:t>本期增加</w:t>
            </w:r>
            <w:r>
              <w:rPr>
                <w:rFonts w:ascii="宋体" w:hAnsi="宋体" w:cs="宋体" w:eastAsia="宋体" w:hint="default"/>
                <w:sz w:val="18"/>
                <w:szCs w:val="18"/>
              </w:rPr>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pacing w:val="4"/>
                <w:sz w:val="18"/>
                <w:szCs w:val="18"/>
              </w:rPr>
              <w:t>本期减少</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
                <w:sz w:val="18"/>
                <w:szCs w:val="18"/>
              </w:rPr>
              <w:t>期末余额</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502" w:right="140" w:hanging="369"/>
              <w:jc w:val="left"/>
              <w:rPr>
                <w:rFonts w:ascii="宋体" w:hAnsi="宋体" w:cs="宋体" w:eastAsia="宋体" w:hint="default"/>
                <w:sz w:val="18"/>
                <w:szCs w:val="18"/>
              </w:rPr>
            </w:pPr>
            <w:r>
              <w:rPr>
                <w:rFonts w:ascii="宋体" w:hAnsi="宋体" w:cs="宋体" w:eastAsia="宋体" w:hint="default"/>
                <w:spacing w:val="3"/>
                <w:sz w:val="18"/>
                <w:szCs w:val="18"/>
              </w:rPr>
              <w:t>本期计提减值</w:t>
            </w:r>
            <w:r>
              <w:rPr>
                <w:rFonts w:ascii="宋体" w:hAnsi="宋体" w:cs="宋体" w:eastAsia="宋体" w:hint="default"/>
                <w:sz w:val="18"/>
                <w:szCs w:val="18"/>
              </w:rPr>
              <w:t> </w:t>
            </w:r>
            <w:r>
              <w:rPr>
                <w:rFonts w:ascii="宋体" w:hAnsi="宋体" w:cs="宋体" w:eastAsia="宋体" w:hint="default"/>
                <w:spacing w:val="4"/>
                <w:sz w:val="18"/>
                <w:szCs w:val="18"/>
              </w:rPr>
              <w:t>准备</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503" w:right="140" w:hanging="369"/>
              <w:jc w:val="left"/>
              <w:rPr>
                <w:rFonts w:ascii="宋体" w:hAnsi="宋体" w:cs="宋体" w:eastAsia="宋体" w:hint="default"/>
                <w:sz w:val="18"/>
                <w:szCs w:val="18"/>
              </w:rPr>
            </w:pPr>
            <w:r>
              <w:rPr>
                <w:rFonts w:ascii="宋体" w:hAnsi="宋体" w:cs="宋体" w:eastAsia="宋体" w:hint="default"/>
                <w:spacing w:val="3"/>
                <w:sz w:val="18"/>
                <w:szCs w:val="18"/>
              </w:rPr>
              <w:t>减值准备期末</w:t>
            </w:r>
            <w:r>
              <w:rPr>
                <w:rFonts w:ascii="宋体" w:hAnsi="宋体" w:cs="宋体" w:eastAsia="宋体" w:hint="default"/>
                <w:sz w:val="18"/>
                <w:szCs w:val="18"/>
              </w:rPr>
              <w:t> </w:t>
            </w:r>
            <w:r>
              <w:rPr>
                <w:rFonts w:ascii="宋体" w:hAnsi="宋体" w:cs="宋体" w:eastAsia="宋体" w:hint="default"/>
                <w:spacing w:val="4"/>
                <w:sz w:val="18"/>
                <w:szCs w:val="18"/>
              </w:rPr>
              <w:t>余额</w:t>
            </w:r>
            <w:r>
              <w:rPr>
                <w:rFonts w:ascii="宋体" w:hAnsi="宋体" w:cs="宋体" w:eastAsia="宋体" w:hint="default"/>
                <w:sz w:val="18"/>
                <w:szCs w:val="18"/>
              </w:rPr>
            </w:r>
          </w:p>
        </w:tc>
      </w:tr>
      <w:tr>
        <w:trPr>
          <w:trHeight w:val="104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30"/>
              <w:jc w:val="both"/>
              <w:rPr>
                <w:rFonts w:ascii="宋体" w:hAnsi="宋体" w:cs="宋体" w:eastAsia="宋体" w:hint="default"/>
                <w:sz w:val="18"/>
                <w:szCs w:val="18"/>
              </w:rPr>
            </w:pPr>
            <w:r>
              <w:rPr>
                <w:rFonts w:ascii="宋体" w:hAnsi="宋体" w:cs="宋体" w:eastAsia="宋体" w:hint="default"/>
                <w:spacing w:val="3"/>
                <w:sz w:val="18"/>
                <w:szCs w:val="18"/>
              </w:rPr>
              <w:t>北京数字天域</w:t>
            </w:r>
            <w:r>
              <w:rPr>
                <w:rFonts w:ascii="宋体" w:hAnsi="宋体" w:cs="宋体" w:eastAsia="宋体" w:hint="default"/>
                <w:sz w:val="18"/>
                <w:szCs w:val="18"/>
              </w:rPr>
              <w:t> </w:t>
            </w:r>
            <w:r>
              <w:rPr>
                <w:rFonts w:ascii="宋体" w:hAnsi="宋体" w:cs="宋体" w:eastAsia="宋体" w:hint="default"/>
                <w:spacing w:val="3"/>
                <w:sz w:val="18"/>
                <w:szCs w:val="18"/>
              </w:rPr>
              <w:t>科技有限责任</w:t>
            </w:r>
            <w:r>
              <w:rPr>
                <w:rFonts w:ascii="宋体" w:hAnsi="宋体" w:cs="宋体" w:eastAsia="宋体" w:hint="default"/>
                <w:sz w:val="18"/>
                <w:szCs w:val="18"/>
              </w:rPr>
              <w:t> </w:t>
            </w:r>
            <w:r>
              <w:rPr>
                <w:rFonts w:ascii="宋体" w:hAnsi="宋体" w:cs="宋体" w:eastAsia="宋体" w:hint="default"/>
                <w:spacing w:val="4"/>
                <w:sz w:val="18"/>
                <w:szCs w:val="18"/>
              </w:rPr>
              <w:t>公司</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3,706,377,601.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3,706,377,601.</w:t>
            </w:r>
          </w:p>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74</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0"/>
              <w:jc w:val="right"/>
              <w:rPr>
                <w:rFonts w:ascii="宋体" w:hAnsi="宋体" w:cs="宋体" w:eastAsia="宋体" w:hint="default"/>
                <w:sz w:val="18"/>
                <w:szCs w:val="18"/>
              </w:rPr>
            </w:pPr>
            <w:r>
              <w:rPr>
                <w:rFonts w:ascii="宋体" w:hAnsi="宋体" w:cs="宋体" w:eastAsia="宋体" w:hint="default"/>
                <w:spacing w:val="3"/>
                <w:sz w:val="18"/>
                <w:szCs w:val="18"/>
              </w:rPr>
              <w:t>北京酷能量科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 w:right="0"/>
              <w:jc w:val="center"/>
              <w:rPr>
                <w:rFonts w:ascii="Times New Roman" w:hAnsi="Times New Roman" w:cs="Times New Roman" w:eastAsia="Times New Roman" w:hint="default"/>
                <w:sz w:val="18"/>
                <w:szCs w:val="18"/>
              </w:rPr>
            </w:pPr>
            <w:r>
              <w:rPr>
                <w:rFonts w:ascii="Times New Roman"/>
                <w:sz w:val="18"/>
              </w:rPr>
              <w:t>96,000,000.00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8"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 w:right="0"/>
              <w:jc w:val="center"/>
              <w:rPr>
                <w:rFonts w:ascii="Times New Roman" w:hAnsi="Times New Roman" w:cs="Times New Roman" w:eastAsia="Times New Roman" w:hint="default"/>
                <w:sz w:val="18"/>
                <w:szCs w:val="18"/>
              </w:rPr>
            </w:pPr>
            <w:r>
              <w:rPr>
                <w:rFonts w:ascii="Times New Roman"/>
                <w:sz w:val="18"/>
              </w:rPr>
              <w:t>98,000,000.00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98,000,000.00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9" w:right="0"/>
              <w:jc w:val="left"/>
              <w:rPr>
                <w:rFonts w:ascii="Times New Roman" w:hAnsi="Times New Roman" w:cs="Times New Roman" w:eastAsia="Times New Roman" w:hint="default"/>
                <w:sz w:val="18"/>
                <w:szCs w:val="18"/>
              </w:rPr>
            </w:pPr>
            <w:r>
              <w:rPr>
                <w:rFonts w:ascii="Times New Roman"/>
                <w:sz w:val="18"/>
              </w:rPr>
              <w:t>98,000,000.00</w:t>
            </w:r>
          </w:p>
        </w:tc>
      </w:tr>
    </w:tbl>
    <w:p>
      <w:pPr>
        <w:spacing w:after="0" w:line="240" w:lineRule="auto"/>
        <w:jc w:val="lef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36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pacing w:val="4"/>
                <w:sz w:val="18"/>
                <w:szCs w:val="18"/>
              </w:rPr>
              <w:t>技有限公司</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96"/>
              <w:ind w:left="103" w:right="155"/>
              <w:jc w:val="left"/>
              <w:rPr>
                <w:rFonts w:ascii="Times New Roman" w:hAnsi="Times New Roman" w:cs="Times New Roman" w:eastAsia="Times New Roman" w:hint="default"/>
                <w:sz w:val="18"/>
                <w:szCs w:val="18"/>
              </w:rPr>
            </w:pPr>
            <w:r>
              <w:rPr>
                <w:rFonts w:ascii="Times New Roman"/>
                <w:sz w:val="18"/>
              </w:rPr>
              <w:t>LianluoSmartLi</w:t>
            </w:r>
            <w:r>
              <w:rPr>
                <w:rFonts w:ascii="Times New Roman"/>
                <w:spacing w:val="-25"/>
                <w:sz w:val="18"/>
              </w:rPr>
              <w:t> </w:t>
            </w:r>
            <w:r>
              <w:rPr>
                <w:rFonts w:ascii="Times New Roman"/>
                <w:spacing w:val="-25"/>
                <w:sz w:val="18"/>
              </w:rPr>
            </w:r>
            <w:r>
              <w:rPr>
                <w:rFonts w:ascii="Times New Roman"/>
                <w:sz w:val="18"/>
              </w:rPr>
              <w:t>mited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132,796,264.3</w:t>
            </w:r>
          </w:p>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z w:val="18"/>
              </w:rPr>
              <w:t>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132,796,264.3</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30"/>
              <w:jc w:val="both"/>
              <w:rPr>
                <w:rFonts w:ascii="宋体" w:hAnsi="宋体" w:cs="宋体" w:eastAsia="宋体" w:hint="default"/>
                <w:sz w:val="18"/>
                <w:szCs w:val="18"/>
              </w:rPr>
            </w:pPr>
            <w:r>
              <w:rPr>
                <w:rFonts w:ascii="宋体" w:hAnsi="宋体" w:cs="宋体" w:eastAsia="宋体" w:hint="default"/>
                <w:spacing w:val="3"/>
                <w:sz w:val="18"/>
                <w:szCs w:val="18"/>
              </w:rPr>
              <w:t>杭州联络互动</w:t>
            </w:r>
            <w:r>
              <w:rPr>
                <w:rFonts w:ascii="宋体" w:hAnsi="宋体" w:cs="宋体" w:eastAsia="宋体" w:hint="default"/>
                <w:sz w:val="18"/>
                <w:szCs w:val="18"/>
              </w:rPr>
              <w:t> </w:t>
            </w:r>
            <w:r>
              <w:rPr>
                <w:rFonts w:ascii="宋体" w:hAnsi="宋体" w:cs="宋体" w:eastAsia="宋体" w:hint="default"/>
                <w:spacing w:val="3"/>
                <w:sz w:val="18"/>
                <w:szCs w:val="18"/>
              </w:rPr>
              <w:t>电子商务有限</w:t>
            </w:r>
            <w:r>
              <w:rPr>
                <w:rFonts w:ascii="宋体" w:hAnsi="宋体" w:cs="宋体" w:eastAsia="宋体" w:hint="default"/>
                <w:sz w:val="18"/>
                <w:szCs w:val="18"/>
              </w:rPr>
              <w:t> </w:t>
            </w:r>
            <w:r>
              <w:rPr>
                <w:rFonts w:ascii="宋体" w:hAnsi="宋体" w:cs="宋体" w:eastAsia="宋体" w:hint="default"/>
                <w:spacing w:val="4"/>
                <w:sz w:val="18"/>
                <w:szCs w:val="18"/>
              </w:rPr>
              <w:t>公司</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30"/>
              <w:jc w:val="left"/>
              <w:rPr>
                <w:rFonts w:ascii="宋体" w:hAnsi="宋体" w:cs="宋体" w:eastAsia="宋体" w:hint="default"/>
                <w:sz w:val="18"/>
                <w:szCs w:val="18"/>
              </w:rPr>
            </w:pPr>
            <w:r>
              <w:rPr>
                <w:rFonts w:ascii="宋体" w:hAnsi="宋体" w:cs="宋体" w:eastAsia="宋体" w:hint="default"/>
                <w:spacing w:val="3"/>
                <w:sz w:val="18"/>
                <w:szCs w:val="18"/>
              </w:rPr>
              <w:t>东阳三尚传媒</w:t>
            </w:r>
            <w:r>
              <w:rPr>
                <w:rFonts w:ascii="宋体" w:hAnsi="宋体" w:cs="宋体" w:eastAsia="宋体" w:hint="default"/>
                <w:sz w:val="18"/>
                <w:szCs w:val="18"/>
              </w:rPr>
              <w:t> </w:t>
            </w:r>
            <w:r>
              <w:rPr>
                <w:rFonts w:ascii="宋体" w:hAnsi="宋体" w:cs="宋体" w:eastAsia="宋体" w:hint="default"/>
                <w:spacing w:val="3"/>
                <w:sz w:val="18"/>
                <w:szCs w:val="18"/>
              </w:rPr>
              <w:t>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300,040,026.2</w:t>
            </w:r>
          </w:p>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z w:val="18"/>
              </w:rPr>
              <w:t>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300,040,026.2</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7</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6"/>
              <w:ind w:left="103" w:right="167"/>
              <w:jc w:val="left"/>
              <w:rPr>
                <w:rFonts w:ascii="宋体" w:hAnsi="宋体" w:cs="宋体" w:eastAsia="宋体" w:hint="default"/>
                <w:sz w:val="18"/>
                <w:szCs w:val="18"/>
              </w:rPr>
            </w:pPr>
            <w:r>
              <w:rPr>
                <w:rFonts w:ascii="宋体" w:hAnsi="宋体" w:cs="宋体" w:eastAsia="宋体" w:hint="default"/>
                <w:spacing w:val="2"/>
                <w:sz w:val="18"/>
                <w:szCs w:val="18"/>
              </w:rPr>
              <w:t>數字天域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香</w:t>
            </w:r>
            <w:r>
              <w:rPr>
                <w:rFonts w:ascii="宋体" w:hAnsi="宋体" w:cs="宋体" w:eastAsia="宋体" w:hint="default"/>
                <w:spacing w:val="-86"/>
                <w:sz w:val="18"/>
                <w:szCs w:val="18"/>
              </w:rPr>
              <w:t> </w:t>
            </w:r>
            <w:r>
              <w:rPr>
                <w:rFonts w:ascii="宋体" w:hAnsi="宋体" w:cs="宋体" w:eastAsia="宋体" w:hint="default"/>
                <w:spacing w:val="3"/>
                <w:sz w:val="18"/>
                <w:szCs w:val="18"/>
              </w:rPr>
              <w:t>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科技有限公</w:t>
            </w:r>
            <w:r>
              <w:rPr>
                <w:rFonts w:ascii="宋体" w:hAnsi="宋体" w:cs="宋体" w:eastAsia="宋体" w:hint="default"/>
                <w:sz w:val="18"/>
                <w:szCs w:val="18"/>
              </w:rPr>
              <w:t>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585,564,180.0</w:t>
            </w:r>
          </w:p>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8,810,620.00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594,374,800.0</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230"/>
              <w:jc w:val="left"/>
              <w:rPr>
                <w:rFonts w:ascii="宋体" w:hAnsi="宋体" w:cs="宋体" w:eastAsia="宋体" w:hint="default"/>
                <w:sz w:val="18"/>
                <w:szCs w:val="18"/>
              </w:rPr>
            </w:pPr>
            <w:r>
              <w:rPr>
                <w:rFonts w:ascii="宋体" w:hAnsi="宋体" w:cs="宋体" w:eastAsia="宋体" w:hint="default"/>
                <w:spacing w:val="3"/>
                <w:sz w:val="18"/>
                <w:szCs w:val="18"/>
              </w:rPr>
              <w:t>杭州联络文化</w:t>
            </w:r>
            <w:r>
              <w:rPr>
                <w:rFonts w:ascii="宋体" w:hAnsi="宋体" w:cs="宋体" w:eastAsia="宋体" w:hint="default"/>
                <w:sz w:val="18"/>
                <w:szCs w:val="18"/>
              </w:rPr>
              <w:t> </w:t>
            </w:r>
            <w:r>
              <w:rPr>
                <w:rFonts w:ascii="宋体" w:hAnsi="宋体" w:cs="宋体" w:eastAsia="宋体" w:hint="default"/>
                <w:spacing w:val="3"/>
                <w:sz w:val="18"/>
                <w:szCs w:val="18"/>
              </w:rPr>
              <w:t>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200,000.00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230"/>
              <w:jc w:val="left"/>
              <w:rPr>
                <w:rFonts w:ascii="宋体" w:hAnsi="宋体" w:cs="宋体" w:eastAsia="宋体" w:hint="default"/>
                <w:sz w:val="18"/>
                <w:szCs w:val="18"/>
              </w:rPr>
            </w:pPr>
            <w:r>
              <w:rPr>
                <w:rFonts w:ascii="宋体" w:hAnsi="宋体" w:cs="宋体" w:eastAsia="宋体" w:hint="default"/>
                <w:spacing w:val="3"/>
                <w:sz w:val="18"/>
                <w:szCs w:val="18"/>
              </w:rPr>
              <w:t>迪岸双赢集团</w:t>
            </w:r>
            <w:r>
              <w:rPr>
                <w:rFonts w:ascii="宋体" w:hAnsi="宋体" w:cs="宋体" w:eastAsia="宋体" w:hint="default"/>
                <w:sz w:val="18"/>
                <w:szCs w:val="18"/>
              </w:rPr>
              <w:t> </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914,078,416.1</w:t>
            </w:r>
          </w:p>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z w:val="18"/>
              </w:rPr>
              <w:t>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914,078,416.1</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4,830,778,072.</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34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925,089,036.1</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8"/>
              <w:jc w:val="right"/>
              <w:rPr>
                <w:rFonts w:ascii="Times New Roman" w:hAnsi="Times New Roman" w:cs="Times New Roman" w:eastAsia="Times New Roman" w:hint="default"/>
                <w:sz w:val="18"/>
                <w:szCs w:val="18"/>
              </w:rPr>
            </w:pPr>
            <w:r>
              <w:rPr>
                <w:rFonts w:ascii="Times New Roman"/>
                <w:sz w:val="18"/>
              </w:rPr>
              <w:t>5,755,867,108.</w:t>
            </w:r>
          </w:p>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z w:val="18"/>
              </w:rPr>
              <w:t>49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98,000,000.00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98,000,000.00</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2）对联营、合营企业投资" w:id="393"/>
      <w:bookmarkEnd w:id="393"/>
      <w:r>
        <w:rPr>
          <w:b w:val="0"/>
          <w:bCs w:val="0"/>
        </w:rPr>
      </w:r>
      <w:r>
        <w:rPr>
          <w:spacing w:val="4"/>
        </w:rPr>
        <w:t>（</w:t>
      </w:r>
      <w:r>
        <w:rPr>
          <w:rFonts w:ascii="Times New Roman" w:hAnsi="Times New Roman" w:cs="Times New Roman" w:eastAsia="Times New Roman" w:hint="default"/>
          <w:spacing w:val="4"/>
        </w:rPr>
        <w:t>2</w:t>
      </w:r>
      <w:r>
        <w:rPr>
          <w:spacing w:val="4"/>
        </w:rPr>
        <w:t>）对联营、合营企业投资</w:t>
      </w:r>
      <w:r>
        <w:rPr>
          <w:b w:val="0"/>
          <w:bCs w:val="0"/>
          <w:spacing w:val="4"/>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9"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26" w:lineRule="auto"/>
              <w:ind w:left="299" w:right="114" w:hanging="185"/>
              <w:jc w:val="left"/>
              <w:rPr>
                <w:rFonts w:ascii="宋体" w:hAnsi="宋体" w:cs="宋体" w:eastAsia="宋体" w:hint="default"/>
                <w:sz w:val="18"/>
                <w:szCs w:val="18"/>
              </w:rPr>
            </w:pPr>
            <w:r>
              <w:rPr>
                <w:rFonts w:ascii="宋体" w:hAnsi="宋体" w:cs="宋体" w:eastAsia="宋体" w:hint="default"/>
                <w:spacing w:val="4"/>
                <w:sz w:val="18"/>
                <w:szCs w:val="18"/>
              </w:rPr>
              <w:t>投资单 </w:t>
            </w:r>
            <w:r>
              <w:rPr>
                <w:rFonts w:ascii="宋体" w:hAnsi="宋体" w:cs="宋体" w:eastAsia="宋体" w:hint="default"/>
                <w:sz w:val="18"/>
                <w:szCs w:val="18"/>
              </w:rPr>
              <w:t>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26" w:lineRule="auto"/>
              <w:ind w:left="301" w:right="115" w:hanging="185"/>
              <w:jc w:val="left"/>
              <w:rPr>
                <w:rFonts w:ascii="宋体" w:hAnsi="宋体" w:cs="宋体" w:eastAsia="宋体" w:hint="default"/>
                <w:sz w:val="18"/>
                <w:szCs w:val="18"/>
              </w:rPr>
            </w:pPr>
            <w:r>
              <w:rPr>
                <w:rFonts w:ascii="宋体" w:hAnsi="宋体" w:cs="宋体" w:eastAsia="宋体" w:hint="default"/>
                <w:spacing w:val="4"/>
                <w:sz w:val="18"/>
                <w:szCs w:val="18"/>
              </w:rPr>
              <w:t>期初余 </w:t>
            </w:r>
            <w:r>
              <w:rPr>
                <w:rFonts w:ascii="宋体" w:hAnsi="宋体" w:cs="宋体" w:eastAsia="宋体" w:hint="default"/>
                <w:sz w:val="18"/>
                <w:szCs w:val="18"/>
              </w:rPr>
              <w:t>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pacing w:val="3"/>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26" w:lineRule="auto"/>
              <w:ind w:left="299" w:right="116" w:hanging="185"/>
              <w:jc w:val="left"/>
              <w:rPr>
                <w:rFonts w:ascii="宋体" w:hAnsi="宋体" w:cs="宋体" w:eastAsia="宋体" w:hint="default"/>
                <w:sz w:val="18"/>
                <w:szCs w:val="18"/>
              </w:rPr>
            </w:pPr>
            <w:r>
              <w:rPr>
                <w:rFonts w:ascii="宋体" w:hAnsi="宋体" w:cs="宋体" w:eastAsia="宋体" w:hint="default"/>
                <w:spacing w:val="4"/>
                <w:sz w:val="18"/>
                <w:szCs w:val="18"/>
              </w:rPr>
              <w:t>期末余 </w:t>
            </w:r>
            <w:r>
              <w:rPr>
                <w:rFonts w:ascii="宋体" w:hAnsi="宋体" w:cs="宋体" w:eastAsia="宋体" w:hint="default"/>
                <w:sz w:val="18"/>
                <w:szCs w:val="18"/>
              </w:rPr>
              <w:t>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26" w:lineRule="auto"/>
              <w:ind w:left="115" w:right="116"/>
              <w:jc w:val="both"/>
              <w:rPr>
                <w:rFonts w:ascii="宋体" w:hAnsi="宋体" w:cs="宋体" w:eastAsia="宋体" w:hint="default"/>
                <w:sz w:val="18"/>
                <w:szCs w:val="18"/>
              </w:rPr>
            </w:pPr>
            <w:r>
              <w:rPr>
                <w:rFonts w:ascii="宋体" w:hAnsi="宋体" w:cs="宋体" w:eastAsia="宋体" w:hint="default"/>
                <w:spacing w:val="4"/>
                <w:sz w:val="18"/>
                <w:szCs w:val="18"/>
              </w:rPr>
              <w:t>减值准 备期末 余额</w:t>
            </w:r>
            <w:r>
              <w:rPr>
                <w:rFonts w:ascii="宋体" w:hAnsi="宋体" w:cs="宋体" w:eastAsia="宋体" w:hint="default"/>
                <w:sz w:val="18"/>
                <w:szCs w:val="18"/>
              </w:rPr>
            </w:r>
          </w:p>
        </w:tc>
      </w:tr>
      <w:tr>
        <w:trPr>
          <w:trHeight w:val="136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300" w:right="115" w:hanging="185"/>
              <w:jc w:val="left"/>
              <w:rPr>
                <w:rFonts w:ascii="宋体" w:hAnsi="宋体" w:cs="宋体" w:eastAsia="宋体" w:hint="default"/>
                <w:sz w:val="18"/>
                <w:szCs w:val="18"/>
              </w:rPr>
            </w:pPr>
            <w:r>
              <w:rPr>
                <w:rFonts w:ascii="宋体" w:hAnsi="宋体" w:cs="宋体" w:eastAsia="宋体" w:hint="default"/>
                <w:spacing w:val="4"/>
                <w:sz w:val="18"/>
                <w:szCs w:val="18"/>
              </w:rPr>
              <w:t>追加投 </w:t>
            </w:r>
            <w:r>
              <w:rPr>
                <w:rFonts w:ascii="宋体" w:hAnsi="宋体" w:cs="宋体" w:eastAsia="宋体" w:hint="default"/>
                <w:sz w:val="18"/>
                <w:szCs w:val="18"/>
              </w:rPr>
              <w:t>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299" w:right="116" w:hanging="185"/>
              <w:jc w:val="left"/>
              <w:rPr>
                <w:rFonts w:ascii="宋体" w:hAnsi="宋体" w:cs="宋体" w:eastAsia="宋体" w:hint="default"/>
                <w:sz w:val="18"/>
                <w:szCs w:val="18"/>
              </w:rPr>
            </w:pPr>
            <w:r>
              <w:rPr>
                <w:rFonts w:ascii="宋体" w:hAnsi="宋体" w:cs="宋体" w:eastAsia="宋体" w:hint="default"/>
                <w:spacing w:val="4"/>
                <w:sz w:val="18"/>
                <w:szCs w:val="18"/>
              </w:rPr>
              <w:t>减少投 </w:t>
            </w:r>
            <w:r>
              <w:rPr>
                <w:rFonts w:ascii="宋体" w:hAnsi="宋体" w:cs="宋体" w:eastAsia="宋体" w:hint="default"/>
                <w:sz w:val="18"/>
                <w:szCs w:val="18"/>
              </w:rPr>
              <w:t>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15" w:right="116"/>
              <w:jc w:val="both"/>
              <w:rPr>
                <w:rFonts w:ascii="宋体" w:hAnsi="宋体" w:cs="宋体" w:eastAsia="宋体" w:hint="default"/>
                <w:sz w:val="18"/>
                <w:szCs w:val="18"/>
              </w:rPr>
            </w:pPr>
            <w:r>
              <w:rPr>
                <w:rFonts w:ascii="宋体" w:hAnsi="宋体" w:cs="宋体" w:eastAsia="宋体" w:hint="default"/>
                <w:spacing w:val="4"/>
                <w:sz w:val="18"/>
                <w:szCs w:val="18"/>
              </w:rPr>
              <w:t>权益法 下确认 的投资 损益</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26" w:lineRule="auto"/>
              <w:ind w:left="115" w:right="116"/>
              <w:jc w:val="both"/>
              <w:rPr>
                <w:rFonts w:ascii="宋体" w:hAnsi="宋体" w:cs="宋体" w:eastAsia="宋体" w:hint="default"/>
                <w:sz w:val="18"/>
                <w:szCs w:val="18"/>
              </w:rPr>
            </w:pPr>
            <w:r>
              <w:rPr>
                <w:rFonts w:ascii="宋体" w:hAnsi="宋体" w:cs="宋体" w:eastAsia="宋体" w:hint="default"/>
                <w:spacing w:val="4"/>
                <w:sz w:val="18"/>
                <w:szCs w:val="18"/>
              </w:rPr>
              <w:t>其他综 合收益 调整</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15" w:right="116"/>
              <w:jc w:val="left"/>
              <w:rPr>
                <w:rFonts w:ascii="宋体" w:hAnsi="宋体" w:cs="宋体" w:eastAsia="宋体" w:hint="default"/>
                <w:sz w:val="18"/>
                <w:szCs w:val="18"/>
              </w:rPr>
            </w:pPr>
            <w:r>
              <w:rPr>
                <w:rFonts w:ascii="宋体" w:hAnsi="宋体" w:cs="宋体" w:eastAsia="宋体" w:hint="default"/>
                <w:spacing w:val="4"/>
                <w:sz w:val="18"/>
                <w:szCs w:val="18"/>
              </w:rPr>
              <w:t>其他权 益变动</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15" w:right="116"/>
              <w:jc w:val="both"/>
              <w:rPr>
                <w:rFonts w:ascii="宋体" w:hAnsi="宋体" w:cs="宋体" w:eastAsia="宋体" w:hint="default"/>
                <w:sz w:val="18"/>
                <w:szCs w:val="18"/>
              </w:rPr>
            </w:pPr>
            <w:r>
              <w:rPr>
                <w:rFonts w:ascii="宋体" w:hAnsi="宋体" w:cs="宋体" w:eastAsia="宋体" w:hint="default"/>
                <w:spacing w:val="4"/>
                <w:sz w:val="18"/>
                <w:szCs w:val="18"/>
              </w:rPr>
              <w:t>宣告发 放现金 股利或 利润</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8"/>
              <w:ind w:left="115" w:right="117"/>
              <w:jc w:val="left"/>
              <w:rPr>
                <w:rFonts w:ascii="宋体" w:hAnsi="宋体" w:cs="宋体" w:eastAsia="宋体" w:hint="default"/>
                <w:sz w:val="18"/>
                <w:szCs w:val="18"/>
              </w:rPr>
            </w:pPr>
            <w:r>
              <w:rPr>
                <w:rFonts w:ascii="宋体" w:hAnsi="宋体" w:cs="宋体" w:eastAsia="宋体" w:hint="default"/>
                <w:spacing w:val="4"/>
                <w:sz w:val="18"/>
                <w:szCs w:val="18"/>
              </w:rPr>
              <w:t>计提减 值准备</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pacing w:val="4"/>
                <w:sz w:val="18"/>
                <w:szCs w:val="18"/>
              </w:rPr>
              <w:t>其他</w:t>
            </w:r>
            <w:r>
              <w:rPr>
                <w:rFonts w:ascii="宋体" w:hAnsi="宋体" w:cs="宋体" w:eastAsia="宋体" w:hint="default"/>
                <w:sz w:val="18"/>
                <w:szCs w:val="18"/>
              </w:rPr>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9"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一、合营企业</w:t>
            </w:r>
          </w:p>
        </w:tc>
      </w:tr>
      <w:tr>
        <w:trPr>
          <w:trHeight w:val="409"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二、联营企业</w:t>
            </w:r>
          </w:p>
        </w:tc>
      </w:tr>
      <w:tr>
        <w:trPr>
          <w:trHeight w:val="136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26"/>
              <w:jc w:val="both"/>
              <w:rPr>
                <w:rFonts w:ascii="宋体" w:hAnsi="宋体" w:cs="宋体" w:eastAsia="宋体" w:hint="default"/>
                <w:sz w:val="18"/>
                <w:szCs w:val="18"/>
              </w:rPr>
            </w:pPr>
            <w:r>
              <w:rPr>
                <w:rFonts w:ascii="宋体" w:hAnsi="宋体" w:cs="宋体" w:eastAsia="宋体" w:hint="default"/>
                <w:spacing w:val="4"/>
                <w:sz w:val="18"/>
                <w:szCs w:val="18"/>
              </w:rPr>
              <w:t>上海赐 麓网络 科技有 限公司</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21,527,</w:t>
            </w:r>
          </w:p>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945.14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12"/>
              <w:ind w:left="360" w:right="0"/>
              <w:jc w:val="left"/>
              <w:rPr>
                <w:rFonts w:ascii="Times New Roman" w:hAnsi="Times New Roman" w:cs="Times New Roman" w:eastAsia="Times New Roman" w:hint="default"/>
                <w:sz w:val="18"/>
                <w:szCs w:val="18"/>
              </w:rPr>
            </w:pPr>
            <w:r>
              <w:rPr>
                <w:rFonts w:ascii="Times New Roman"/>
                <w:sz w:val="18"/>
              </w:rPr>
              <w:t>9.73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221,13</w:t>
            </w:r>
          </w:p>
          <w:p>
            <w:pPr>
              <w:pStyle w:val="TableParagraph"/>
              <w:spacing w:line="240" w:lineRule="auto" w:before="112"/>
              <w:ind w:left="252" w:right="0"/>
              <w:jc w:val="center"/>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21,329,</w:t>
            </w:r>
          </w:p>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072.64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6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26"/>
              <w:jc w:val="both"/>
              <w:rPr>
                <w:rFonts w:ascii="宋体" w:hAnsi="宋体" w:cs="宋体" w:eastAsia="宋体" w:hint="default"/>
                <w:sz w:val="18"/>
                <w:szCs w:val="18"/>
              </w:rPr>
            </w:pPr>
            <w:r>
              <w:rPr>
                <w:rFonts w:ascii="宋体" w:hAnsi="宋体" w:cs="宋体" w:eastAsia="宋体" w:hint="default"/>
                <w:spacing w:val="4"/>
                <w:sz w:val="18"/>
                <w:szCs w:val="18"/>
              </w:rPr>
              <w:t>广州珍 珑网络 科技有 限公司</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5,865,2</w:t>
            </w:r>
          </w:p>
          <w:p>
            <w:pPr>
              <w:pStyle w:val="TableParagraph"/>
              <w:spacing w:line="240" w:lineRule="auto" w:before="112"/>
              <w:ind w:left="160" w:right="0"/>
              <w:jc w:val="center"/>
              <w:rPr>
                <w:rFonts w:ascii="Times New Roman" w:hAnsi="Times New Roman" w:cs="Times New Roman" w:eastAsia="Times New Roman" w:hint="default"/>
                <w:sz w:val="18"/>
                <w:szCs w:val="18"/>
              </w:rPr>
            </w:pPr>
            <w:r>
              <w:rPr>
                <w:rFonts w:ascii="Times New Roman"/>
                <w:sz w:val="18"/>
              </w:rPr>
              <w:t>31.01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5,865,2</w:t>
            </w:r>
          </w:p>
          <w:p>
            <w:pPr>
              <w:pStyle w:val="TableParagraph"/>
              <w:spacing w:line="240" w:lineRule="auto" w:before="112"/>
              <w:ind w:left="160" w:right="0"/>
              <w:jc w:val="center"/>
              <w:rPr>
                <w:rFonts w:ascii="Times New Roman" w:hAnsi="Times New Roman" w:cs="Times New Roman" w:eastAsia="Times New Roman" w:hint="default"/>
                <w:sz w:val="18"/>
                <w:szCs w:val="18"/>
              </w:rPr>
            </w:pPr>
            <w:r>
              <w:rPr>
                <w:rFonts w:ascii="Times New Roman"/>
                <w:sz w:val="18"/>
              </w:rPr>
              <w:t>31.01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5,865,2</w:t>
            </w:r>
          </w:p>
          <w:p>
            <w:pPr>
              <w:pStyle w:val="TableParagraph"/>
              <w:spacing w:line="240" w:lineRule="auto" w:before="112"/>
              <w:ind w:left="160" w:right="0"/>
              <w:jc w:val="center"/>
              <w:rPr>
                <w:rFonts w:ascii="Times New Roman" w:hAnsi="Times New Roman" w:cs="Times New Roman" w:eastAsia="Times New Roman" w:hint="default"/>
                <w:sz w:val="18"/>
                <w:szCs w:val="18"/>
              </w:rPr>
            </w:pPr>
            <w:r>
              <w:rPr>
                <w:rFonts w:ascii="Times New Roman"/>
                <w:sz w:val="18"/>
              </w:rPr>
              <w:t>31.01</w:t>
            </w:r>
          </w:p>
        </w:tc>
      </w:tr>
      <w:tr>
        <w:trPr>
          <w:trHeight w:val="104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75"/>
              <w:ind w:left="103" w:right="126"/>
              <w:jc w:val="both"/>
              <w:rPr>
                <w:rFonts w:ascii="宋体" w:hAnsi="宋体" w:cs="宋体" w:eastAsia="宋体" w:hint="default"/>
                <w:sz w:val="18"/>
                <w:szCs w:val="18"/>
              </w:rPr>
            </w:pPr>
            <w:r>
              <w:rPr>
                <w:rFonts w:ascii="宋体" w:hAnsi="宋体" w:cs="宋体" w:eastAsia="宋体" w:hint="default"/>
                <w:spacing w:val="4"/>
                <w:sz w:val="18"/>
                <w:szCs w:val="18"/>
              </w:rPr>
              <w:t>成都动 鱼数码 科技有</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165,86</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9,457.7</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814.48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162,61</w:t>
            </w:r>
          </w:p>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1,643.2</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162,61</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1,643.2</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162,61</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1,643.2</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pacing w:val="4"/>
                <w:sz w:val="18"/>
                <w:szCs w:val="18"/>
              </w:rPr>
              <w:t>限公司</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6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6"/>
              <w:ind w:left="103" w:right="126"/>
              <w:jc w:val="both"/>
              <w:rPr>
                <w:rFonts w:ascii="宋体" w:hAnsi="宋体" w:cs="宋体" w:eastAsia="宋体" w:hint="default"/>
                <w:sz w:val="18"/>
                <w:szCs w:val="18"/>
              </w:rPr>
            </w:pPr>
            <w:r>
              <w:rPr>
                <w:rFonts w:ascii="宋体" w:hAnsi="宋体" w:cs="宋体" w:eastAsia="宋体" w:hint="default"/>
                <w:spacing w:val="4"/>
                <w:sz w:val="18"/>
                <w:szCs w:val="18"/>
              </w:rPr>
              <w:t>重庆翼 动科技 有限公 </w:t>
            </w: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51,295,</w:t>
            </w:r>
          </w:p>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628.80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5,092,6</w:t>
            </w:r>
          </w:p>
          <w:p>
            <w:pPr>
              <w:pStyle w:val="TableParagraph"/>
              <w:spacing w:line="240" w:lineRule="auto" w:before="112"/>
              <w:ind w:left="160" w:right="0"/>
              <w:jc w:val="center"/>
              <w:rPr>
                <w:rFonts w:ascii="Times New Roman" w:hAnsi="Times New Roman" w:cs="Times New Roman" w:eastAsia="Times New Roman" w:hint="default"/>
                <w:sz w:val="18"/>
                <w:szCs w:val="18"/>
              </w:rPr>
            </w:pPr>
            <w:r>
              <w:rPr>
                <w:rFonts w:ascii="Times New Roman"/>
                <w:sz w:val="18"/>
              </w:rPr>
              <w:t>69.13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2,043,9</w:t>
            </w:r>
          </w:p>
          <w:p>
            <w:pPr>
              <w:pStyle w:val="TableParagraph"/>
              <w:spacing w:line="240" w:lineRule="auto" w:before="112"/>
              <w:ind w:left="160" w:right="0"/>
              <w:jc w:val="center"/>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54,344,</w:t>
            </w:r>
          </w:p>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337.93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6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26"/>
              <w:jc w:val="both"/>
              <w:rPr>
                <w:rFonts w:ascii="宋体" w:hAnsi="宋体" w:cs="宋体" w:eastAsia="宋体" w:hint="default"/>
                <w:sz w:val="18"/>
                <w:szCs w:val="18"/>
              </w:rPr>
            </w:pPr>
            <w:r>
              <w:rPr>
                <w:rFonts w:ascii="宋体" w:hAnsi="宋体" w:cs="宋体" w:eastAsia="宋体" w:hint="default"/>
                <w:spacing w:val="4"/>
                <w:sz w:val="18"/>
                <w:szCs w:val="18"/>
              </w:rPr>
              <w:t>迪岸双 赢集团 有限公 </w:t>
            </w: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800,21</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0,193.8</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113,86</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8,222.3</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-914,07</w:t>
            </w:r>
          </w:p>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8,416.1</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32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5"/>
              <w:ind w:left="103" w:right="126"/>
              <w:jc w:val="left"/>
              <w:rPr>
                <w:rFonts w:ascii="宋体" w:hAnsi="宋体" w:cs="宋体" w:eastAsia="宋体" w:hint="default"/>
                <w:sz w:val="18"/>
                <w:szCs w:val="18"/>
              </w:rPr>
            </w:pPr>
            <w:r>
              <w:rPr>
                <w:rFonts w:ascii="宋体" w:hAnsi="宋体" w:cs="宋体" w:eastAsia="宋体" w:hint="default"/>
                <w:spacing w:val="4"/>
                <w:sz w:val="18"/>
                <w:szCs w:val="18"/>
              </w:rPr>
              <w:t>一起住 好房</w:t>
            </w:r>
            <w:r>
              <w:rPr>
                <w:rFonts w:ascii="宋体" w:hAnsi="宋体" w:cs="宋体" w:eastAsia="宋体" w:hint="default"/>
                <w:sz w:val="18"/>
                <w:szCs w:val="18"/>
              </w:rPr>
            </w:r>
          </w:p>
          <w:p>
            <w:pPr>
              <w:pStyle w:val="TableParagraph"/>
              <w:spacing w:line="326" w:lineRule="auto" w:before="17"/>
              <w:ind w:left="103" w:right="126"/>
              <w:jc w:val="left"/>
              <w:rPr>
                <w:rFonts w:ascii="宋体" w:hAnsi="宋体" w:cs="宋体" w:eastAsia="宋体" w:hint="default"/>
                <w:sz w:val="18"/>
                <w:szCs w:val="18"/>
              </w:rPr>
            </w:pPr>
            <w:r>
              <w:rPr>
                <w:rFonts w:ascii="宋体" w:hAnsi="宋体" w:cs="宋体" w:eastAsia="宋体" w:hint="default"/>
                <w:spacing w:val="4"/>
                <w:sz w:val="18"/>
                <w:szCs w:val="18"/>
              </w:rPr>
              <w:t>（北 京）网 络科技 有限公 </w:t>
            </w: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31,090,</w:t>
            </w:r>
          </w:p>
          <w:p>
            <w:pPr>
              <w:pStyle w:val="TableParagraph"/>
              <w:spacing w:line="240" w:lineRule="auto" w:before="112"/>
              <w:ind w:left="174"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-7,591,</w:t>
            </w:r>
          </w:p>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770.66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23,498,</w:t>
            </w:r>
          </w:p>
          <w:p>
            <w:pPr>
              <w:pStyle w:val="TableParagraph"/>
              <w:spacing w:line="240" w:lineRule="auto" w:before="112"/>
              <w:ind w:left="175" w:right="0"/>
              <w:jc w:val="left"/>
              <w:rPr>
                <w:rFonts w:ascii="Times New Roman" w:hAnsi="Times New Roman" w:cs="Times New Roman" w:eastAsia="Times New Roman" w:hint="default"/>
                <w:sz w:val="18"/>
                <w:szCs w:val="18"/>
              </w:rPr>
            </w:pPr>
            <w:r>
              <w:rPr>
                <w:rFonts w:ascii="Times New Roman"/>
                <w:sz w:val="18"/>
              </w:rPr>
              <w:t>229.34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pacing w:val="4"/>
                <w:sz w:val="18"/>
                <w:szCs w:val="18"/>
              </w:rPr>
              <w:t>小计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7" w:right="0"/>
              <w:jc w:val="left"/>
              <w:rPr>
                <w:rFonts w:ascii="Times New Roman" w:hAnsi="Times New Roman" w:cs="Times New Roman" w:eastAsia="Times New Roman" w:hint="default"/>
                <w:sz w:val="18"/>
                <w:szCs w:val="18"/>
              </w:rPr>
            </w:pPr>
            <w:r>
              <w:rPr>
                <w:rFonts w:ascii="Times New Roman"/>
                <w:spacing w:val="2"/>
                <w:sz w:val="18"/>
              </w:rPr>
              <w:t>1,044,7</w:t>
            </w:r>
            <w:r>
              <w:rPr>
                <w:rFonts w:ascii="Times New Roman"/>
                <w:sz w:val="18"/>
              </w:rPr>
            </w:r>
          </w:p>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68,456.</w:t>
            </w:r>
          </w:p>
          <w:p>
            <w:pPr>
              <w:pStyle w:val="TableParagraph"/>
              <w:spacing w:line="240" w:lineRule="auto" w:before="113"/>
              <w:ind w:left="499" w:right="0"/>
              <w:jc w:val="lef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31,090,</w:t>
            </w:r>
          </w:p>
          <w:p>
            <w:pPr>
              <w:pStyle w:val="TableParagraph"/>
              <w:spacing w:line="240" w:lineRule="auto" w:before="112"/>
              <w:ind w:left="174"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107,69</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1,296.6</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221,13</w:t>
            </w:r>
          </w:p>
          <w:p>
            <w:pPr>
              <w:pStyle w:val="TableParagraph"/>
              <w:spacing w:line="240" w:lineRule="auto" w:before="112"/>
              <w:ind w:left="252" w:right="0"/>
              <w:jc w:val="center"/>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2,043,9</w:t>
            </w:r>
          </w:p>
          <w:p>
            <w:pPr>
              <w:pStyle w:val="TableParagraph"/>
              <w:spacing w:line="240" w:lineRule="auto" w:before="112"/>
              <w:ind w:left="160" w:right="0"/>
              <w:jc w:val="center"/>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162,61</w:t>
            </w:r>
          </w:p>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1,643.2</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-914,07</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8,416.1</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267,64</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8,514.2</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168,47</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6,874.2</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9</w:t>
            </w:r>
          </w:p>
        </w:tc>
      </w:tr>
      <w:tr>
        <w:trPr>
          <w:trHeight w:val="1048"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7" w:right="0"/>
              <w:jc w:val="left"/>
              <w:rPr>
                <w:rFonts w:ascii="Times New Roman" w:hAnsi="Times New Roman" w:cs="Times New Roman" w:eastAsia="Times New Roman" w:hint="default"/>
                <w:sz w:val="18"/>
                <w:szCs w:val="18"/>
              </w:rPr>
            </w:pPr>
            <w:r>
              <w:rPr>
                <w:rFonts w:ascii="Times New Roman"/>
                <w:sz w:val="18"/>
              </w:rPr>
              <w:t>1,044,7</w:t>
            </w:r>
          </w:p>
          <w:p>
            <w:pPr>
              <w:pStyle w:val="TableParagraph"/>
              <w:spacing w:line="240" w:lineRule="auto" w:before="111"/>
              <w:ind w:left="127" w:right="0"/>
              <w:jc w:val="left"/>
              <w:rPr>
                <w:rFonts w:ascii="Times New Roman" w:hAnsi="Times New Roman" w:cs="Times New Roman" w:eastAsia="Times New Roman" w:hint="default"/>
                <w:sz w:val="18"/>
                <w:szCs w:val="18"/>
              </w:rPr>
            </w:pPr>
            <w:r>
              <w:rPr>
                <w:rFonts w:ascii="Times New Roman"/>
                <w:sz w:val="18"/>
              </w:rPr>
              <w:t>68,456.</w:t>
            </w:r>
          </w:p>
          <w:p>
            <w:pPr>
              <w:pStyle w:val="TableParagraph"/>
              <w:spacing w:line="240" w:lineRule="auto" w:before="113"/>
              <w:ind w:left="499" w:right="0"/>
              <w:jc w:val="lef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31,090,</w:t>
            </w:r>
          </w:p>
          <w:p>
            <w:pPr>
              <w:pStyle w:val="TableParagraph"/>
              <w:spacing w:line="240" w:lineRule="auto" w:before="112"/>
              <w:ind w:left="174"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107,69</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1,296.6</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221,13</w:t>
            </w:r>
          </w:p>
          <w:p>
            <w:pPr>
              <w:pStyle w:val="TableParagraph"/>
              <w:spacing w:line="240" w:lineRule="auto" w:before="112"/>
              <w:ind w:left="252" w:right="0"/>
              <w:jc w:val="center"/>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2,043,9</w:t>
            </w:r>
          </w:p>
          <w:p>
            <w:pPr>
              <w:pStyle w:val="TableParagraph"/>
              <w:spacing w:line="240" w:lineRule="auto" w:before="112"/>
              <w:ind w:left="160" w:right="0"/>
              <w:jc w:val="center"/>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162,61</w:t>
            </w:r>
          </w:p>
          <w:p>
            <w:pPr>
              <w:pStyle w:val="TableParagraph"/>
              <w:spacing w:line="240" w:lineRule="auto" w:before="111"/>
              <w:ind w:right="106"/>
              <w:jc w:val="right"/>
              <w:rPr>
                <w:rFonts w:ascii="Times New Roman" w:hAnsi="Times New Roman" w:cs="Times New Roman" w:eastAsia="Times New Roman" w:hint="default"/>
                <w:sz w:val="18"/>
                <w:szCs w:val="18"/>
              </w:rPr>
            </w:pPr>
            <w:r>
              <w:rPr>
                <w:rFonts w:ascii="Times New Roman"/>
                <w:sz w:val="18"/>
              </w:rPr>
              <w:t>1,643.2</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-914,07</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8,416.1</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267,64</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8,514.2</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z w:val="18"/>
              </w:rPr>
              <w:t>168,47</w:t>
            </w:r>
          </w:p>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6,874.2</w:t>
            </w:r>
          </w:p>
          <w:p>
            <w:pPr>
              <w:pStyle w:val="TableParagraph"/>
              <w:spacing w:line="240" w:lineRule="auto" w:before="113"/>
              <w:ind w:right="104"/>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3）其他说明" w:id="394"/>
      <w:bookmarkEnd w:id="394"/>
      <w:r>
        <w:rPr>
          <w:b w:val="0"/>
          <w:bCs w:val="0"/>
        </w:rPr>
      </w:r>
      <w:r>
        <w:rPr>
          <w:spacing w:val="3"/>
        </w:rPr>
        <w:t>（</w:t>
      </w:r>
      <w:r>
        <w:rPr>
          <w:rFonts w:ascii="Times New Roman" w:hAnsi="Times New Roman" w:cs="Times New Roman" w:eastAsia="Times New Roman" w:hint="default"/>
          <w:spacing w:val="3"/>
        </w:rPr>
        <w:t>3</w:t>
      </w:r>
      <w:r>
        <w:rPr>
          <w:spacing w:val="3"/>
        </w:rPr>
        <w:t>）其他说明</w:t>
      </w:r>
      <w:r>
        <w:rPr>
          <w:b w:val="0"/>
          <w:bCs w:val="0"/>
          <w:spacing w:val="3"/>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4、营业收入和营业成本" w:id="395"/>
      <w:bookmarkEnd w:id="395"/>
      <w:r>
        <w:rPr>
          <w:b w:val="0"/>
          <w:bCs w:val="0"/>
        </w:rPr>
      </w:r>
      <w:r>
        <w:rPr>
          <w:rFonts w:ascii="Times New Roman" w:hAnsi="Times New Roman" w:cs="Times New Roman" w:eastAsia="Times New Roman" w:hint="default"/>
          <w:spacing w:val="3"/>
        </w:rPr>
        <w:t>4</w:t>
      </w:r>
      <w:r>
        <w:rPr>
          <w:spacing w:val="3"/>
        </w:rPr>
        <w:t>、营业收入和营业成本</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9"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本期发生额</w:t>
            </w:r>
            <w:r>
              <w:rPr>
                <w:rFonts w:ascii="宋体" w:hAnsi="宋体" w:cs="宋体" w:eastAsia="宋体" w:hint="default"/>
                <w:sz w:val="18"/>
                <w:szCs w:val="18"/>
              </w:rPr>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上期发生额</w:t>
            </w:r>
            <w:r>
              <w:rPr>
                <w:rFonts w:ascii="宋体" w:hAnsi="宋体" w:cs="宋体" w:eastAsia="宋体" w:hint="default"/>
                <w:sz w:val="18"/>
                <w:szCs w:val="18"/>
              </w:rPr>
            </w:r>
          </w:p>
        </w:tc>
      </w:tr>
      <w:tr>
        <w:trPr>
          <w:trHeight w:val="409"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pacing w:val="4"/>
                <w:sz w:val="18"/>
                <w:szCs w:val="18"/>
              </w:rPr>
              <w:t>收入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成本</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收入</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成本</w:t>
            </w:r>
            <w:r>
              <w:rPr>
                <w:rFonts w:ascii="宋体" w:hAnsi="宋体" w:cs="宋体" w:eastAsia="宋体" w:hint="default"/>
                <w:sz w:val="18"/>
                <w:szCs w:val="18"/>
              </w:rPr>
            </w:r>
          </w:p>
        </w:tc>
      </w:tr>
      <w:tr>
        <w:trPr>
          <w:trHeight w:val="409"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主营业务</w:t>
            </w:r>
            <w:r>
              <w:rPr>
                <w:rFonts w:ascii="宋体" w:hAnsi="宋体" w:cs="宋体" w:eastAsia="宋体" w:hint="default"/>
                <w:sz w:val="18"/>
                <w:szCs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214,610,700.68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231,452,038.44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416,281,728.40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366,811,033.66</w:t>
            </w:r>
          </w:p>
        </w:tc>
      </w:tr>
      <w:tr>
        <w:trPr>
          <w:trHeight w:val="409"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其他业务</w:t>
            </w:r>
            <w:r>
              <w:rPr>
                <w:rFonts w:ascii="宋体" w:hAnsi="宋体" w:cs="宋体" w:eastAsia="宋体" w:hint="default"/>
                <w:sz w:val="18"/>
                <w:szCs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42,889,935.71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23,419,128.87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11,821,948.67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16,649,164.32</w:t>
            </w:r>
          </w:p>
        </w:tc>
      </w:tr>
      <w:tr>
        <w:trPr>
          <w:trHeight w:val="409"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257,500,636.39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254,871,167.31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428,103,677.07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383,460,197.98</w:t>
            </w:r>
          </w:p>
        </w:tc>
      </w:tr>
    </w:tbl>
    <w:p>
      <w:pPr>
        <w:pStyle w:val="BodyText"/>
        <w:spacing w:line="240" w:lineRule="auto" w:before="55"/>
        <w:ind w:left="118" w:right="1949"/>
        <w:jc w:val="left"/>
      </w:pPr>
      <w:r>
        <w:rPr>
          <w:spacing w:val="4"/>
        </w:rPr>
        <w:t>其他说明：</w:t>
      </w:r>
      <w:r>
        <w:rPr/>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5、投资收益" w:id="396"/>
      <w:bookmarkEnd w:id="396"/>
      <w:r>
        <w:rPr>
          <w:b w:val="0"/>
          <w:bCs w:val="0"/>
        </w:rPr>
      </w:r>
      <w:r>
        <w:rPr>
          <w:rFonts w:ascii="Times New Roman" w:hAnsi="Times New Roman" w:cs="Times New Roman" w:eastAsia="Times New Roman" w:hint="default"/>
          <w:spacing w:val="3"/>
        </w:rPr>
        <w:t>5</w:t>
      </w:r>
      <w:r>
        <w:rPr>
          <w:spacing w:val="3"/>
        </w:rPr>
        <w:t>、投资收益</w:t>
      </w:r>
      <w:r>
        <w:rPr>
          <w:b w:val="0"/>
          <w:bCs w:val="0"/>
          <w:spacing w:val="3"/>
        </w:rPr>
      </w:r>
    </w:p>
    <w:p>
      <w:pPr>
        <w:spacing w:line="240" w:lineRule="auto" w:before="10"/>
        <w:rPr>
          <w:rFonts w:ascii="宋体" w:hAnsi="宋体" w:cs="宋体" w:eastAsia="宋体" w:hint="default"/>
          <w:b/>
          <w:bCs/>
          <w:sz w:val="23"/>
          <w:szCs w:val="23"/>
        </w:rPr>
      </w:pPr>
    </w:p>
    <w:p>
      <w:pPr>
        <w:pStyle w:val="BodyText"/>
        <w:spacing w:line="240" w:lineRule="auto" w:before="44"/>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324"/>
        <w:gridCol w:w="3059"/>
        <w:gridCol w:w="3186"/>
      </w:tblGrid>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本期发生额</w:t>
            </w:r>
            <w:r>
              <w:rPr>
                <w:rFonts w:ascii="宋体" w:hAnsi="宋体" w:cs="宋体" w:eastAsia="宋体" w:hint="default"/>
                <w:sz w:val="18"/>
                <w:szCs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上期发生额</w:t>
            </w:r>
            <w:r>
              <w:rPr>
                <w:rFonts w:ascii="宋体" w:hAnsi="宋体" w:cs="宋体" w:eastAsia="宋体" w:hint="default"/>
                <w:sz w:val="18"/>
                <w:szCs w:val="18"/>
              </w:rPr>
            </w: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86" w:right="0"/>
              <w:jc w:val="left"/>
              <w:rPr>
                <w:rFonts w:ascii="Times New Roman" w:hAnsi="Times New Roman" w:cs="Times New Roman" w:eastAsia="Times New Roman" w:hint="default"/>
                <w:sz w:val="18"/>
                <w:szCs w:val="18"/>
              </w:rPr>
            </w:pPr>
            <w:r>
              <w:rPr>
                <w:rFonts w:ascii="Times New Roman"/>
                <w:sz w:val="18"/>
              </w:rPr>
              <w:t>107,691,296.61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07" w:right="0"/>
              <w:jc w:val="left"/>
              <w:rPr>
                <w:rFonts w:ascii="Times New Roman" w:hAnsi="Times New Roman" w:cs="Times New Roman" w:eastAsia="Times New Roman" w:hint="default"/>
                <w:sz w:val="18"/>
                <w:szCs w:val="18"/>
              </w:rPr>
            </w:pPr>
            <w:r>
              <w:rPr>
                <w:rFonts w:ascii="Times New Roman"/>
                <w:sz w:val="18"/>
              </w:rPr>
              <w:t>87,981,837.48</w:t>
            </w:r>
          </w:p>
        </w:tc>
      </w:tr>
    </w:tbl>
    <w:p>
      <w:pPr>
        <w:spacing w:after="0" w:line="240" w:lineRule="auto"/>
        <w:jc w:val="lef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324"/>
        <w:gridCol w:w="3059"/>
        <w:gridCol w:w="3186"/>
      </w:tblGrid>
      <w:tr>
        <w:trPr>
          <w:trHeight w:val="409"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理财收益</w:t>
            </w:r>
            <w:r>
              <w:rPr>
                <w:rFonts w:ascii="宋体" w:hAnsi="宋体" w:cs="宋体" w:eastAsia="宋体" w:hint="default"/>
                <w:sz w:val="18"/>
                <w:szCs w:val="18"/>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2,790,249.58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22,548,260.27</w:t>
            </w: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110,481,546.19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z w:val="18"/>
              </w:rPr>
              <w:t>110,530,097.75</w:t>
            </w:r>
          </w:p>
        </w:tc>
      </w:tr>
    </w:tbl>
    <w:p>
      <w:pPr>
        <w:spacing w:line="240" w:lineRule="auto" w:before="6"/>
        <w:rPr>
          <w:rFonts w:ascii="宋体" w:hAnsi="宋体" w:cs="宋体" w:eastAsia="宋体" w:hint="default"/>
          <w:sz w:val="19"/>
          <w:szCs w:val="19"/>
        </w:rPr>
      </w:pPr>
    </w:p>
    <w:p>
      <w:pPr>
        <w:pStyle w:val="Heading6"/>
        <w:spacing w:line="240" w:lineRule="auto" w:before="35"/>
        <w:ind w:right="1949"/>
        <w:jc w:val="left"/>
        <w:rPr>
          <w:b w:val="0"/>
          <w:bCs w:val="0"/>
        </w:rPr>
      </w:pPr>
      <w:bookmarkStart w:name="6、其他" w:id="397"/>
      <w:bookmarkEnd w:id="397"/>
      <w:r>
        <w:rPr>
          <w:b w:val="0"/>
          <w:bCs w:val="0"/>
        </w:rPr>
      </w:r>
      <w:r>
        <w:rPr>
          <w:rFonts w:ascii="Times New Roman" w:hAnsi="Times New Roman" w:cs="Times New Roman" w:eastAsia="Times New Roman" w:hint="default"/>
          <w:spacing w:val="3"/>
        </w:rPr>
        <w:t>6</w:t>
      </w:r>
      <w:r>
        <w:rPr>
          <w:spacing w:val="3"/>
        </w:rPr>
        <w:t>、其他</w:t>
      </w:r>
      <w:r>
        <w:rPr>
          <w:b w:val="0"/>
          <w:bCs w:val="0"/>
        </w:rPr>
      </w:r>
    </w:p>
    <w:p>
      <w:pPr>
        <w:spacing w:line="240" w:lineRule="auto" w:before="5"/>
        <w:rPr>
          <w:rFonts w:ascii="宋体" w:hAnsi="宋体" w:cs="宋体" w:eastAsia="宋体" w:hint="default"/>
          <w:b/>
          <w:bCs/>
          <w:sz w:val="23"/>
          <w:szCs w:val="23"/>
        </w:rPr>
      </w:pPr>
    </w:p>
    <w:p>
      <w:pPr>
        <w:pStyle w:val="Heading3"/>
        <w:spacing w:line="240" w:lineRule="auto"/>
        <w:ind w:left="118" w:right="1949"/>
        <w:jc w:val="left"/>
        <w:rPr>
          <w:b w:val="0"/>
          <w:bCs w:val="0"/>
        </w:rPr>
      </w:pPr>
      <w:bookmarkStart w:name="十六、补充资料" w:id="398"/>
      <w:bookmarkEnd w:id="398"/>
      <w:r>
        <w:rPr>
          <w:b w:val="0"/>
          <w:bCs w:val="0"/>
        </w:rPr>
      </w:r>
      <w:r>
        <w:rPr>
          <w:spacing w:val="3"/>
        </w:rPr>
        <w:t>十六、补充资料</w:t>
      </w:r>
      <w:r>
        <w:rPr>
          <w:b w:val="0"/>
          <w:bCs w:val="0"/>
          <w:spacing w:val="3"/>
        </w:rPr>
      </w:r>
    </w:p>
    <w:p>
      <w:pPr>
        <w:spacing w:line="240" w:lineRule="auto" w:before="3"/>
        <w:rPr>
          <w:rFonts w:ascii="宋体" w:hAnsi="宋体" w:cs="宋体" w:eastAsia="宋体" w:hint="default"/>
          <w:b/>
          <w:bCs/>
          <w:sz w:val="25"/>
          <w:szCs w:val="25"/>
        </w:rPr>
      </w:pPr>
    </w:p>
    <w:p>
      <w:pPr>
        <w:pStyle w:val="Heading6"/>
        <w:spacing w:line="240" w:lineRule="auto"/>
        <w:ind w:right="1949"/>
        <w:jc w:val="left"/>
        <w:rPr>
          <w:b w:val="0"/>
          <w:bCs w:val="0"/>
        </w:rPr>
      </w:pPr>
      <w:bookmarkStart w:name="1、当期非经常性损益明细表" w:id="399"/>
      <w:bookmarkEnd w:id="399"/>
      <w:r>
        <w:rPr>
          <w:b w:val="0"/>
          <w:bCs w:val="0"/>
        </w:rPr>
      </w:r>
      <w:r>
        <w:rPr>
          <w:rFonts w:ascii="Times New Roman" w:hAnsi="Times New Roman" w:cs="Times New Roman" w:eastAsia="Times New Roman" w:hint="default"/>
          <w:spacing w:val="4"/>
        </w:rPr>
        <w:t>1</w:t>
      </w:r>
      <w:r>
        <w:rPr>
          <w:spacing w:val="4"/>
        </w:rPr>
        <w:t>、当期非经常性损益明细表</w:t>
      </w:r>
      <w:r>
        <w:rPr>
          <w:b w:val="0"/>
          <w:bCs w:val="0"/>
          <w:spacing w:val="4"/>
        </w:rPr>
      </w:r>
    </w:p>
    <w:p>
      <w:pPr>
        <w:spacing w:line="240" w:lineRule="auto" w:before="10"/>
        <w:rPr>
          <w:rFonts w:ascii="宋体" w:hAnsi="宋体" w:cs="宋体" w:eastAsia="宋体" w:hint="default"/>
          <w:b/>
          <w:bCs/>
          <w:sz w:val="23"/>
          <w:szCs w:val="23"/>
        </w:rPr>
      </w:pPr>
    </w:p>
    <w:p>
      <w:pPr>
        <w:pStyle w:val="BodyText"/>
        <w:spacing w:line="240" w:lineRule="auto" w:before="44"/>
        <w:ind w:left="118" w:right="1949"/>
        <w:jc w:val="left"/>
      </w:pPr>
      <w:r>
        <w:rPr/>
        <w:t>√ 适用 □</w:t>
      </w:r>
      <w:r>
        <w:rPr>
          <w:spacing w:val="23"/>
        </w:rPr>
        <w:t> </w:t>
      </w:r>
      <w:r>
        <w:rPr>
          <w:spacing w:val="4"/>
        </w:rPr>
        <w:t>不适用</w:t>
      </w:r>
      <w:r>
        <w:rPr/>
      </w:r>
    </w:p>
    <w:p>
      <w:pPr>
        <w:pStyle w:val="BodyText"/>
        <w:spacing w:line="240" w:lineRule="auto" w:before="123"/>
        <w:ind w:left="0" w:right="1798"/>
        <w:jc w:val="right"/>
      </w:pPr>
      <w:r>
        <w:rPr>
          <w:spacing w:val="2"/>
        </w:rPr>
        <w:t>单位：</w:t>
      </w:r>
      <w:r>
        <w:rPr>
          <w:spacing w:val="8"/>
        </w:rPr>
        <w:t> </w:t>
      </w:r>
      <w:r>
        <w:rPr/>
        <w:t>元</w:t>
      </w:r>
    </w:p>
    <w:p>
      <w:pPr>
        <w:spacing w:line="240" w:lineRule="auto" w:before="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324"/>
        <w:gridCol w:w="3059"/>
        <w:gridCol w:w="3186"/>
      </w:tblGrid>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项目</w:t>
            </w:r>
            <w:r>
              <w:rPr>
                <w:rFonts w:ascii="宋体" w:hAnsi="宋体" w:cs="宋体" w:eastAsia="宋体" w:hint="default"/>
                <w:sz w:val="18"/>
                <w:szCs w:val="18"/>
              </w:rPr>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pacing w:val="4"/>
                <w:sz w:val="18"/>
                <w:szCs w:val="18"/>
              </w:rPr>
              <w:t>金额</w:t>
            </w:r>
            <w:r>
              <w:rPr>
                <w:rFonts w:ascii="宋体" w:hAnsi="宋体" w:cs="宋体" w:eastAsia="宋体" w:hint="default"/>
                <w:sz w:val="18"/>
                <w:szCs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说明</w:t>
            </w:r>
            <w:r>
              <w:rPr>
                <w:rFonts w:ascii="宋体" w:hAnsi="宋体" w:cs="宋体" w:eastAsia="宋体" w:hint="default"/>
                <w:sz w:val="18"/>
                <w:szCs w:val="18"/>
              </w:rPr>
            </w: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z w:val="18"/>
              </w:rPr>
              <w:t>-580,957.31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0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密切相关，按照国家统一标准定额或定</w:t>
            </w:r>
            <w:r>
              <w:rPr>
                <w:rFonts w:ascii="宋体" w:hAnsi="宋体" w:cs="宋体" w:eastAsia="宋体" w:hint="default"/>
                <w:spacing w:val="4"/>
                <w:sz w:val="18"/>
                <w:szCs w:val="18"/>
              </w:rPr>
              <w:t> </w:t>
            </w:r>
            <w:r>
              <w:rPr>
                <w:rFonts w:ascii="宋体" w:hAnsi="宋体" w:cs="宋体" w:eastAsia="宋体" w:hint="default"/>
                <w:spacing w:val="3"/>
                <w:sz w:val="18"/>
                <w:szCs w:val="18"/>
              </w:rPr>
              <w:t>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5,748,024.03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sz w:val="18"/>
              </w:rPr>
              <w:t>27,649,986.77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3"/>
                <w:sz w:val="18"/>
                <w:szCs w:val="18"/>
              </w:rPr>
              <w:t>委托理财收益、债券利息</w:t>
            </w:r>
          </w:p>
        </w:tc>
      </w:tr>
      <w:tr>
        <w:trPr>
          <w:trHeight w:val="20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78"/>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期保值业务外，持有交易性金融资产、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交易性金融负债产生的公允价值变动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损益，以及处置交易性金融资产、交易</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性金融负债和可供出售金融资产取得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的投资收益</w:t>
            </w:r>
            <w:r>
              <w:rPr>
                <w:rFonts w:ascii="宋体" w:hAnsi="宋体" w:cs="宋体" w:eastAsia="宋体" w:hint="default"/>
                <w:sz w:val="18"/>
                <w:szCs w:val="18"/>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506,476,758.41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26" w:lineRule="auto"/>
              <w:ind w:left="103" w:right="123"/>
              <w:jc w:val="left"/>
              <w:rPr>
                <w:rFonts w:ascii="宋体" w:hAnsi="宋体" w:cs="宋体" w:eastAsia="宋体" w:hint="default"/>
                <w:sz w:val="18"/>
                <w:szCs w:val="18"/>
              </w:rPr>
            </w:pPr>
            <w:r>
              <w:rPr>
                <w:rFonts w:ascii="宋体" w:hAnsi="宋体" w:cs="宋体" w:eastAsia="宋体" w:hint="default"/>
                <w:spacing w:val="3"/>
                <w:sz w:val="18"/>
                <w:szCs w:val="18"/>
              </w:rPr>
              <w:t>处置部分可供出售金融资产产生的收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w:t>
            </w:r>
          </w:p>
        </w:tc>
      </w:tr>
      <w:tr>
        <w:trPr>
          <w:trHeight w:val="72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261"/>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支出</w:t>
            </w:r>
            <w:r>
              <w:rPr>
                <w:rFonts w:ascii="宋体" w:hAnsi="宋体" w:cs="宋体" w:eastAsia="宋体" w:hint="default"/>
                <w:sz w:val="18"/>
                <w:szCs w:val="18"/>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-6,818,209.78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2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261"/>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421,700,248.31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3"/>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z w:val="18"/>
              </w:rPr>
              <w:t>1,955,659.42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2"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sz w:val="18"/>
              </w:rPr>
              <w:t>2,426,700.31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pacing w:val="4"/>
                <w:sz w:val="18"/>
                <w:szCs w:val="18"/>
              </w:rPr>
              <w:t>合计</w:t>
            </w:r>
            <w:r>
              <w:rPr>
                <w:rFonts w:ascii="宋体" w:hAnsi="宋体" w:cs="宋体" w:eastAsia="宋体" w:hint="default"/>
                <w:sz w:val="18"/>
                <w:szCs w:val="18"/>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7"/>
              <w:jc w:val="right"/>
              <w:rPr>
                <w:rFonts w:ascii="Times New Roman" w:hAnsi="Times New Roman" w:cs="Times New Roman" w:eastAsia="Times New Roman" w:hint="default"/>
                <w:sz w:val="18"/>
                <w:szCs w:val="18"/>
              </w:rPr>
            </w:pPr>
            <w:r>
              <w:rPr>
                <w:rFonts w:ascii="Times New Roman"/>
                <w:sz w:val="18"/>
              </w:rPr>
              <w:t>949,793,490.70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5"/>
        <w:ind w:left="118" w:right="164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号——非经常性损益》定义界定的非经常性</w:t>
      </w:r>
    </w:p>
    <w:p>
      <w:pPr>
        <w:pStyle w:val="BodyText"/>
        <w:spacing w:line="309" w:lineRule="auto" w:before="69"/>
        <w:ind w:left="118" w:right="1644"/>
        <w:jc w:val="left"/>
      </w:pPr>
      <w:r>
        <w:rPr>
          <w:spacing w:val="3"/>
        </w:rPr>
        <w:t>损益项目，以及把《公开发行证券的公司信息披露解释性公告第</w:t>
      </w:r>
      <w:r>
        <w:rPr>
          <w:spacing w:val="-2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3"/>
        </w:rPr>
        <w:t>号——非经常性损益》中列举的非经</w:t>
      </w:r>
      <w:r>
        <w:rPr>
          <w:spacing w:val="-83"/>
        </w:rPr>
        <w:t> </w:t>
      </w:r>
      <w:r>
        <w:rPr>
          <w:spacing w:val="-83"/>
        </w:rPr>
      </w:r>
      <w:r>
        <w:rPr>
          <w:spacing w:val="3"/>
        </w:rPr>
        <w:t>常性损益项目界定为经常性损益的项目，应说明原因。</w:t>
      </w:r>
    </w:p>
    <w:p>
      <w:pPr>
        <w:pStyle w:val="BodyText"/>
        <w:spacing w:line="240" w:lineRule="auto" w:before="71"/>
        <w:ind w:left="118" w:right="1949"/>
        <w:jc w:val="left"/>
      </w:pPr>
      <w:r>
        <w:rPr/>
        <w:t>□ 适用 √</w:t>
      </w:r>
      <w:r>
        <w:rPr>
          <w:spacing w:val="23"/>
        </w:rPr>
        <w:t> </w:t>
      </w:r>
      <w:r>
        <w:rPr>
          <w:spacing w:val="4"/>
        </w:rPr>
        <w:t>不适用</w:t>
      </w:r>
      <w:r>
        <w:rPr/>
      </w:r>
    </w:p>
    <w:p>
      <w:pPr>
        <w:spacing w:line="240" w:lineRule="auto" w:before="0"/>
        <w:rPr>
          <w:rFonts w:ascii="宋体" w:hAnsi="宋体" w:cs="宋体" w:eastAsia="宋体" w:hint="default"/>
          <w:sz w:val="18"/>
          <w:szCs w:val="18"/>
        </w:rPr>
      </w:pPr>
    </w:p>
    <w:p>
      <w:pPr>
        <w:pStyle w:val="Heading6"/>
        <w:spacing w:line="240" w:lineRule="auto" w:before="124"/>
        <w:ind w:right="1949"/>
        <w:jc w:val="left"/>
        <w:rPr>
          <w:b w:val="0"/>
          <w:bCs w:val="0"/>
        </w:rPr>
      </w:pPr>
      <w:bookmarkStart w:name="2、净资产收益率及每股收益" w:id="400"/>
      <w:bookmarkEnd w:id="400"/>
      <w:r>
        <w:rPr>
          <w:b w:val="0"/>
          <w:bCs w:val="0"/>
        </w:rPr>
      </w:r>
      <w:r>
        <w:rPr>
          <w:rFonts w:ascii="Times New Roman" w:hAnsi="Times New Roman" w:cs="Times New Roman" w:eastAsia="Times New Roman" w:hint="default"/>
          <w:spacing w:val="4"/>
        </w:rPr>
        <w:t>2</w:t>
      </w:r>
      <w:r>
        <w:rPr>
          <w:spacing w:val="4"/>
        </w:rPr>
        <w:t>、净资产收益率及每股收益</w:t>
      </w:r>
      <w:r>
        <w:rPr>
          <w:b w:val="0"/>
          <w:bCs w:val="0"/>
          <w:spacing w:val="4"/>
        </w:rPr>
      </w:r>
    </w:p>
    <w:p>
      <w:pPr>
        <w:spacing w:line="240" w:lineRule="auto" w:before="12"/>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2662"/>
        <w:gridCol w:w="3081"/>
        <w:gridCol w:w="1913"/>
        <w:gridCol w:w="1913"/>
      </w:tblGrid>
      <w:tr>
        <w:trPr>
          <w:trHeight w:val="409"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863" w:right="0"/>
              <w:jc w:val="left"/>
              <w:rPr>
                <w:rFonts w:ascii="宋体" w:hAnsi="宋体" w:cs="宋体" w:eastAsia="宋体" w:hint="default"/>
                <w:sz w:val="18"/>
                <w:szCs w:val="18"/>
              </w:rPr>
            </w:pPr>
            <w:r>
              <w:rPr>
                <w:rFonts w:ascii="宋体" w:hAnsi="宋体" w:cs="宋体" w:eastAsia="宋体" w:hint="default"/>
                <w:spacing w:val="4"/>
                <w:sz w:val="18"/>
                <w:szCs w:val="18"/>
              </w:rPr>
              <w:t>报告期利润</w:t>
            </w:r>
            <w:r>
              <w:rPr>
                <w:rFonts w:ascii="宋体" w:hAnsi="宋体" w:cs="宋体" w:eastAsia="宋体" w:hint="default"/>
                <w:sz w:val="18"/>
                <w:szCs w:val="18"/>
              </w:rPr>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pacing w:val="3"/>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pacing w:val="4"/>
                <w:sz w:val="18"/>
                <w:szCs w:val="18"/>
              </w:rPr>
              <w:t>每股收益</w:t>
            </w:r>
            <w:r>
              <w:rPr>
                <w:rFonts w:ascii="宋体" w:hAnsi="宋体" w:cs="宋体" w:eastAsia="宋体" w:hint="default"/>
                <w:sz w:val="18"/>
                <w:szCs w:val="18"/>
              </w:rPr>
            </w:r>
          </w:p>
        </w:tc>
      </w:tr>
      <w:tr>
        <w:trPr>
          <w:trHeight w:val="370"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87"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87"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65" w:footer="1019" w:top="960" w:bottom="1200" w:left="16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tbl>
      <w:tblPr>
        <w:tblW w:w="0" w:type="auto"/>
        <w:jc w:val="left"/>
        <w:tblInd w:w="113" w:type="dxa"/>
        <w:tblLayout w:type="fixed"/>
        <w:tblCellMar>
          <w:top w:w="0" w:type="dxa"/>
          <w:left w:w="0" w:type="dxa"/>
          <w:bottom w:w="0" w:type="dxa"/>
          <w:right w:w="0" w:type="dxa"/>
        </w:tblCellMar>
        <w:tblLook w:val="01E0"/>
      </w:tblPr>
      <w:tblGrid>
        <w:gridCol w:w="2662"/>
        <w:gridCol w:w="3081"/>
        <w:gridCol w:w="1913"/>
        <w:gridCol w:w="1913"/>
      </w:tblGrid>
      <w:tr>
        <w:trPr>
          <w:trHeight w:val="36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pacing w:val="4"/>
                <w:sz w:val="18"/>
                <w:szCs w:val="18"/>
              </w:rPr>
              <w:t>股）</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pacing w:val="4"/>
                <w:sz w:val="18"/>
                <w:szCs w:val="18"/>
              </w:rPr>
              <w:t>股）</w:t>
            </w:r>
            <w:r>
              <w:rPr>
                <w:rFonts w:ascii="宋体" w:hAnsi="宋体" w:cs="宋体" w:eastAsia="宋体" w:hint="default"/>
                <w:sz w:val="18"/>
                <w:szCs w:val="18"/>
              </w:rPr>
            </w:r>
          </w:p>
        </w:tc>
      </w:tr>
      <w:tr>
        <w:trPr>
          <w:trHeight w:val="72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103" w:right="153"/>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-0.31</w:t>
            </w:r>
          </w:p>
        </w:tc>
      </w:tr>
      <w:tr>
        <w:trPr>
          <w:trHeight w:val="729"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5"/>
              <w:ind w:left="103" w:right="153"/>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-0.74</w:t>
            </w:r>
          </w:p>
        </w:tc>
      </w:tr>
    </w:tbl>
    <w:p>
      <w:pPr>
        <w:spacing w:line="240" w:lineRule="auto" w:before="6"/>
        <w:rPr>
          <w:rFonts w:ascii="宋体" w:hAnsi="宋体" w:cs="宋体" w:eastAsia="宋体" w:hint="default"/>
          <w:b/>
          <w:bCs/>
          <w:sz w:val="19"/>
          <w:szCs w:val="19"/>
        </w:rPr>
      </w:pPr>
    </w:p>
    <w:p>
      <w:pPr>
        <w:pStyle w:val="Heading6"/>
        <w:spacing w:line="240" w:lineRule="auto" w:before="35"/>
        <w:ind w:right="1949"/>
        <w:jc w:val="left"/>
        <w:rPr>
          <w:b w:val="0"/>
          <w:bCs w:val="0"/>
        </w:rPr>
      </w:pPr>
      <w:bookmarkStart w:name="3、境内外会计准则下会计数据差异" w:id="401"/>
      <w:bookmarkEnd w:id="401"/>
      <w:r>
        <w:rPr>
          <w:b w:val="0"/>
          <w:bCs w:val="0"/>
        </w:rPr>
      </w:r>
      <w:r>
        <w:rPr>
          <w:rFonts w:ascii="Times New Roman" w:hAnsi="Times New Roman" w:cs="Times New Roman" w:eastAsia="Times New Roman" w:hint="default"/>
          <w:spacing w:val="4"/>
        </w:rPr>
        <w:t>3</w:t>
      </w:r>
      <w:r>
        <w:rPr>
          <w:spacing w:val="4"/>
        </w:rPr>
        <w:t>、境内外会计准则下会计数据差异</w:t>
      </w:r>
      <w:r>
        <w:rPr>
          <w:b w:val="0"/>
          <w:bCs w:val="0"/>
          <w:spacing w:val="4"/>
        </w:rPr>
      </w:r>
    </w:p>
    <w:p>
      <w:pPr>
        <w:spacing w:line="240" w:lineRule="auto" w:before="3"/>
        <w:rPr>
          <w:rFonts w:ascii="宋体" w:hAnsi="宋体" w:cs="宋体" w:eastAsia="宋体" w:hint="default"/>
          <w:b/>
          <w:bCs/>
          <w:sz w:val="25"/>
          <w:szCs w:val="25"/>
        </w:rPr>
      </w:pPr>
    </w:p>
    <w:p>
      <w:pPr>
        <w:pStyle w:val="Heading6"/>
        <w:spacing w:line="264" w:lineRule="auto"/>
        <w:ind w:right="1644"/>
        <w:jc w:val="left"/>
        <w:rPr>
          <w:b w:val="0"/>
          <w:bCs w:val="0"/>
        </w:rPr>
      </w:pPr>
      <w:bookmarkStart w:name="（1）同时按照国际会计准则与按中国会计准则披露的财务报告中净利润和净资产差异情况" w:id="402"/>
      <w:bookmarkEnd w:id="402"/>
      <w:r>
        <w:rPr>
          <w:b w:val="0"/>
          <w:bCs w:val="0"/>
        </w:rPr>
      </w:r>
      <w:r>
        <w:rPr>
          <w:spacing w:val="4"/>
        </w:rPr>
        <w:t>（</w:t>
      </w:r>
      <w:r>
        <w:rPr>
          <w:rFonts w:ascii="Times New Roman" w:hAnsi="Times New Roman" w:cs="Times New Roman" w:eastAsia="Times New Roman" w:hint="default"/>
          <w:spacing w:val="4"/>
        </w:rPr>
        <w:t>1</w:t>
      </w:r>
      <w:r>
        <w:rPr>
          <w:spacing w:val="4"/>
        </w:rPr>
        <w:t>）同时按照国际会计准则与按中国会计准则披露的财务报告中净利润和净资产差异情</w:t>
      </w:r>
      <w:r>
        <w:rPr>
          <w:w w:val="99"/>
        </w:rPr>
        <w:t> </w:t>
      </w:r>
      <w:r>
        <w:rPr/>
        <w:t>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118" w:right="1949"/>
        <w:jc w:val="left"/>
      </w:pPr>
      <w:r>
        <w:rPr/>
        <w:t>□ 适用 √</w:t>
      </w:r>
      <w:r>
        <w:rPr>
          <w:spacing w:val="23"/>
        </w:rPr>
        <w:t> </w:t>
      </w:r>
      <w:r>
        <w:rPr>
          <w:spacing w:val="4"/>
        </w:rPr>
        <w:t>不适用</w:t>
      </w:r>
      <w:r>
        <w:rPr/>
      </w:r>
    </w:p>
    <w:p>
      <w:pPr>
        <w:spacing w:line="240" w:lineRule="auto" w:before="0"/>
        <w:rPr>
          <w:rFonts w:ascii="宋体" w:hAnsi="宋体" w:cs="宋体" w:eastAsia="宋体" w:hint="default"/>
          <w:sz w:val="18"/>
          <w:szCs w:val="18"/>
        </w:rPr>
      </w:pPr>
    </w:p>
    <w:p>
      <w:pPr>
        <w:pStyle w:val="Heading6"/>
        <w:spacing w:line="264" w:lineRule="auto" w:before="122"/>
        <w:ind w:right="1644"/>
        <w:jc w:val="left"/>
        <w:rPr>
          <w:b w:val="0"/>
          <w:bCs w:val="0"/>
        </w:rPr>
      </w:pPr>
      <w:bookmarkStart w:name="（2）同时按照境外会计准则与按中国会计准则披露的财务报告中净利润和净资产差异情况" w:id="403"/>
      <w:bookmarkEnd w:id="403"/>
      <w:r>
        <w:rPr>
          <w:b w:val="0"/>
          <w:bCs w:val="0"/>
        </w:rPr>
      </w:r>
      <w:r>
        <w:rPr>
          <w:spacing w:val="4"/>
        </w:rPr>
        <w:t>（</w:t>
      </w:r>
      <w:r>
        <w:rPr>
          <w:rFonts w:ascii="Times New Roman" w:hAnsi="Times New Roman" w:cs="Times New Roman" w:eastAsia="Times New Roman" w:hint="default"/>
          <w:spacing w:val="4"/>
        </w:rPr>
        <w:t>2</w:t>
      </w:r>
      <w:r>
        <w:rPr>
          <w:spacing w:val="4"/>
        </w:rPr>
        <w:t>）同时按照境外会计准则与按中国会计准则披露的财务报告中净利润和净资产差异情</w:t>
      </w:r>
      <w:r>
        <w:rPr>
          <w:w w:val="99"/>
        </w:rPr>
        <w:t> </w:t>
      </w:r>
      <w:r>
        <w:rPr/>
        <w:t>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118" w:right="1949"/>
        <w:jc w:val="left"/>
      </w:pPr>
      <w:r>
        <w:rPr/>
        <w:t>□ 适用 √</w:t>
      </w:r>
      <w:r>
        <w:rPr>
          <w:spacing w:val="23"/>
        </w:rPr>
        <w:t> </w:t>
      </w:r>
      <w:r>
        <w:rPr>
          <w:spacing w:val="4"/>
        </w:rPr>
        <w:t>不适用</w:t>
      </w:r>
      <w:r>
        <w:rPr/>
      </w:r>
    </w:p>
    <w:p>
      <w:pPr>
        <w:spacing w:line="240" w:lineRule="auto" w:before="0"/>
        <w:rPr>
          <w:rFonts w:ascii="宋体" w:hAnsi="宋体" w:cs="宋体" w:eastAsia="宋体" w:hint="default"/>
          <w:sz w:val="18"/>
          <w:szCs w:val="18"/>
        </w:rPr>
      </w:pPr>
    </w:p>
    <w:p>
      <w:pPr>
        <w:pStyle w:val="Heading6"/>
        <w:spacing w:line="240" w:lineRule="auto" w:before="122"/>
        <w:ind w:right="1949"/>
        <w:jc w:val="left"/>
        <w:rPr>
          <w:b w:val="0"/>
          <w:bCs w:val="0"/>
        </w:rPr>
      </w:pPr>
      <w:bookmarkStart w:name="4、其他" w:id="404"/>
      <w:bookmarkEnd w:id="404"/>
      <w:r>
        <w:rPr>
          <w:b w:val="0"/>
          <w:bCs w:val="0"/>
        </w:rPr>
      </w:r>
      <w:r>
        <w:rPr>
          <w:rFonts w:ascii="Times New Roman" w:hAnsi="Times New Roman" w:cs="Times New Roman" w:eastAsia="Times New Roman" w:hint="default"/>
          <w:spacing w:val="3"/>
        </w:rPr>
        <w:t>4</w:t>
      </w:r>
      <w:r>
        <w:rPr>
          <w:spacing w:val="3"/>
        </w:rPr>
        <w:t>、其他</w:t>
      </w:r>
      <w:r>
        <w:rPr>
          <w:b w:val="0"/>
          <w:bCs w:val="0"/>
        </w:rPr>
      </w:r>
    </w:p>
    <w:p>
      <w:pPr>
        <w:spacing w:after="0" w:line="240" w:lineRule="auto"/>
        <w:jc w:val="left"/>
        <w:sectPr>
          <w:pgSz w:w="11910" w:h="16840"/>
          <w:pgMar w:header="765" w:footer="1019" w:top="960" w:bottom="1200" w:left="168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1"/>
        <w:spacing w:line="240" w:lineRule="auto"/>
        <w:ind w:left="2561" w:right="1949"/>
        <w:jc w:val="left"/>
        <w:rPr>
          <w:b w:val="0"/>
          <w:bCs w:val="0"/>
        </w:rPr>
      </w:pPr>
      <w:bookmarkStart w:name="第十二节 备查文件目录" w:id="405"/>
      <w:bookmarkEnd w:id="405"/>
      <w:r>
        <w:rPr>
          <w:b w:val="0"/>
          <w:bCs w:val="0"/>
        </w:rPr>
      </w:r>
      <w:bookmarkStart w:name="_bookmark11" w:id="406"/>
      <w:bookmarkEnd w:id="406"/>
      <w:r>
        <w:rPr>
          <w:b w:val="0"/>
          <w:bCs w:val="0"/>
        </w:rPr>
      </w:r>
      <w:r>
        <w:rPr>
          <w:spacing w:val="3"/>
        </w:rPr>
        <w:t>第十二节</w:t>
      </w:r>
      <w:r>
        <w:rPr/>
        <w:t> </w:t>
      </w:r>
      <w:r>
        <w:rPr>
          <w:spacing w:val="4"/>
        </w:rPr>
        <w:t>备查文件目录</w:t>
      </w:r>
      <w:r>
        <w:rPr>
          <w:b w:val="0"/>
          <w:bCs w:val="0"/>
          <w:spacing w:val="4"/>
        </w:rPr>
      </w:r>
    </w:p>
    <w:p>
      <w:pPr>
        <w:spacing w:line="240" w:lineRule="auto" w:before="6"/>
        <w:rPr>
          <w:rFonts w:ascii="宋体" w:hAnsi="宋体" w:cs="宋体" w:eastAsia="宋体" w:hint="default"/>
          <w:b/>
          <w:bCs/>
          <w:sz w:val="40"/>
          <w:szCs w:val="40"/>
        </w:rPr>
      </w:pPr>
    </w:p>
    <w:p>
      <w:pPr>
        <w:pStyle w:val="Heading5"/>
        <w:spacing w:line="254" w:lineRule="auto" w:before="0"/>
        <w:ind w:right="1644"/>
        <w:jc w:val="left"/>
      </w:pPr>
      <w:r>
        <w:rPr>
          <w:spacing w:val="3"/>
        </w:rPr>
        <w:t>（一）载有法定代表人、主管会计工作负责人、会计机构负责人签名并盖章的会</w:t>
      </w:r>
      <w:r>
        <w:rPr>
          <w:spacing w:val="-82"/>
        </w:rPr>
        <w:t> </w:t>
      </w:r>
      <w:r>
        <w:rPr>
          <w:spacing w:val="-82"/>
        </w:rPr>
      </w:r>
      <w:r>
        <w:rPr>
          <w:spacing w:val="2"/>
        </w:rPr>
        <w:t>计报表。</w:t>
      </w:r>
    </w:p>
    <w:p>
      <w:pPr>
        <w:pStyle w:val="Heading5"/>
        <w:spacing w:line="240" w:lineRule="auto"/>
        <w:ind w:right="1949"/>
        <w:jc w:val="left"/>
      </w:pPr>
      <w:r>
        <w:rPr>
          <w:spacing w:val="2"/>
        </w:rPr>
        <w:t>（二）载有会计师事务所盖章、注册会计师签名并盖章的审计报告原件。</w:t>
      </w:r>
    </w:p>
    <w:p>
      <w:pPr>
        <w:pStyle w:val="Heading5"/>
        <w:spacing w:line="254" w:lineRule="auto" w:before="18"/>
        <w:ind w:right="1644"/>
        <w:jc w:val="left"/>
      </w:pPr>
      <w:r>
        <w:rPr>
          <w:spacing w:val="2"/>
        </w:rPr>
        <w:t>（三）载有财务顾问及保荐机构盖章、保荐机构保荐人签字的相关专项意见的文</w:t>
      </w:r>
      <w:r>
        <w:rPr>
          <w:spacing w:val="-50"/>
        </w:rPr>
        <w:t> </w:t>
      </w:r>
      <w:r>
        <w:rPr>
          <w:spacing w:val="-50"/>
        </w:rPr>
      </w:r>
      <w:r>
        <w:rPr>
          <w:spacing w:val="3"/>
        </w:rPr>
        <w:t>件。</w:t>
      </w:r>
      <w:r>
        <w:rPr/>
      </w:r>
    </w:p>
    <w:p>
      <w:pPr>
        <w:pStyle w:val="Heading5"/>
        <w:spacing w:line="254" w:lineRule="auto"/>
        <w:ind w:right="1644"/>
        <w:jc w:val="left"/>
      </w:pPr>
      <w:r>
        <w:rPr>
          <w:spacing w:val="2"/>
        </w:rPr>
        <w:t>（四）报告期内在中国证监会指定报纸上公开披露过的所有公司文件的正本及公</w:t>
      </w:r>
      <w:r>
        <w:rPr>
          <w:spacing w:val="-50"/>
        </w:rPr>
        <w:t> </w:t>
      </w:r>
      <w:r>
        <w:rPr>
          <w:spacing w:val="-50"/>
        </w:rPr>
      </w:r>
      <w:r>
        <w:rPr>
          <w:spacing w:val="2"/>
        </w:rPr>
        <w:t>告的原稿。</w:t>
      </w:r>
    </w:p>
    <w:p>
      <w:pPr>
        <w:pStyle w:val="Heading5"/>
        <w:spacing w:line="240" w:lineRule="auto" w:before="3"/>
        <w:ind w:right="1949"/>
        <w:jc w:val="left"/>
      </w:pPr>
      <w:r>
        <w:rPr>
          <w:spacing w:val="2"/>
        </w:rPr>
        <w:t>（五）载有董事长签名的</w:t>
      </w:r>
      <w:r>
        <w:rPr>
          <w:rFonts w:ascii="Times New Roman" w:hAnsi="Times New Roman" w:cs="Times New Roman" w:eastAsia="Times New Roman" w:hint="default"/>
          <w:spacing w:val="2"/>
        </w:rPr>
        <w:t>2018</w:t>
      </w:r>
      <w:r>
        <w:rPr>
          <w:spacing w:val="2"/>
        </w:rPr>
        <w:t>年年度报告文本原件。</w:t>
      </w:r>
    </w:p>
    <w:p>
      <w:pPr>
        <w:pStyle w:val="Heading5"/>
        <w:spacing w:line="240" w:lineRule="auto" w:before="1"/>
        <w:ind w:right="1949"/>
        <w:jc w:val="left"/>
      </w:pPr>
      <w:r>
        <w:rPr>
          <w:spacing w:val="2"/>
        </w:rPr>
        <w:t>（六）以上备查文件的备置地点：公司董事会办公室。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Heading4"/>
        <w:tabs>
          <w:tab w:pos="5891" w:val="left" w:leader="none"/>
        </w:tabs>
        <w:spacing w:line="396" w:lineRule="auto"/>
        <w:ind w:left="3812" w:right="1918" w:firstLine="586"/>
        <w:jc w:val="left"/>
      </w:pPr>
      <w:r>
        <w:rPr/>
        <w:pict>
          <v:group style="position:absolute;margin-left:322.649994pt;margin-top:47.435627pt;width:175.55pt;height:.1pt;mso-position-horizontal-relative:page;mso-position-vertical-relative:paragraph;z-index:-1584352" coordorigin="6453,949" coordsize="3511,2">
            <v:shape style="position:absolute;left:6453;top:949;width:3511;height:2" coordorigin="6453,949" coordsize="3511,1" path="m6453,949l9964,950e" filled="false" stroked="true" strokeweight=".75pt" strokecolor="#000000">
              <v:path arrowok="t"/>
            </v:shape>
            <w10:wrap type="none"/>
          </v:group>
        </w:pict>
      </w:r>
      <w:bookmarkStart w:name="杭州联络互动信息科技股份有限公司" w:id="407"/>
      <w:bookmarkEnd w:id="407"/>
      <w:r>
        <w:rPr/>
      </w:r>
      <w:r>
        <w:rPr>
          <w:spacing w:val="3"/>
        </w:rPr>
        <w:t>杭州联络互动信息科技股份有限公司</w:t>
      </w:r>
      <w:r>
        <w:rPr/>
        <w:t> </w:t>
      </w:r>
      <w:bookmarkStart w:name="董事长：         何志涛" w:id="408"/>
      <w:bookmarkEnd w:id="408"/>
      <w:r>
        <w:rPr>
          <w:spacing w:val="3"/>
          <w:w w:val="95"/>
        </w:rPr>
        <w:t>董事长</w:t>
      </w:r>
      <w:r>
        <w:rPr>
          <w:spacing w:val="3"/>
          <w:w w:val="95"/>
        </w:rPr>
        <w:t>：</w:t>
        <w:tab/>
      </w:r>
      <w:r>
        <w:rPr>
          <w:spacing w:val="4"/>
        </w:rPr>
        <w:t>何志涛</w:t>
      </w:r>
      <w:r>
        <w:rPr/>
      </w:r>
    </w:p>
    <w:p>
      <w:pPr>
        <w:pStyle w:val="Heading4"/>
        <w:spacing w:line="240" w:lineRule="auto" w:before="48"/>
        <w:ind w:left="5501" w:right="1949"/>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w:t>
      </w:r>
    </w:p>
    <w:sectPr>
      <w:pgSz w:w="11910" w:h="16840"/>
      <w:pgMar w:header="765" w:footer="1019" w:top="960" w:bottom="1200" w:left="1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93184" type="#_x0000_t75" stroked="false">
          <v:imagedata r:id="rId1" o:title=""/>
        </v:shape>
      </w:pict>
    </w:r>
    <w:r>
      <w:rPr/>
      <w:pict>
        <v:shape style="position:absolute;margin-left:55.700001pt;margin-top:793.5979pt;width:6.5pt;height:11pt;mso-position-horizontal-relative:page;mso-position-vertical-relative:page;z-index:-15931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17102pt;margin-top:570.372925pt;width:42.063622pt;height:18.944685pt;mso-position-horizontal-relative:page;mso-position-vertical-relative:page;z-index:-1592584" type="#_x0000_t75" stroked="false">
          <v:imagedata r:id="rId1" o:title=""/>
        </v:shape>
      </w:pict>
    </w:r>
    <w:r>
      <w:rPr/>
      <w:pict>
        <v:shape style="position:absolute;margin-left:70pt;margin-top:533.317932pt;width:17.5pt;height:11pt;mso-position-horizontal-relative:page;mso-position-vertical-relative:page;z-index:-1592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4736pt;margin-top:806.72052pt;width:59.493346pt;height:26.794713pt;mso-position-horizontal-relative:page;mso-position-vertical-relative:page;z-index:-1592512" type="#_x0000_t75" stroked="false">
          <v:imagedata r:id="rId1" o:title=""/>
        </v:shape>
      </w:pict>
    </w:r>
    <w:r>
      <w:rPr/>
      <w:pict>
        <v:shape style="position:absolute;margin-left:87.900002pt;margin-top:779.977905pt;width:17.5pt;height:11pt;mso-position-horizontal-relative:page;mso-position-vertical-relative:page;z-index:-1592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93136" type="#_x0000_t75" stroked="false">
          <v:imagedata r:id="rId1" o:title=""/>
        </v:shape>
      </w:pict>
    </w:r>
    <w:r>
      <w:rPr/>
      <w:pict>
        <v:shape style="position:absolute;margin-left:54.700001pt;margin-top:779.977905pt;width:13pt;height:11pt;mso-position-horizontal-relative:page;mso-position-vertical-relative:page;z-index:-1593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4734pt;margin-top:806.72052pt;width:59.493346pt;height:26.794713pt;mso-position-horizontal-relative:page;mso-position-vertical-relative:page;z-index:-1593040" type="#_x0000_t75" stroked="false">
          <v:imagedata r:id="rId1" o:title=""/>
        </v:shape>
      </w:pict>
    </w:r>
    <w:r>
      <w:rPr/>
      <w:pict>
        <v:shape style="position:absolute;margin-left:87.879997pt;margin-top:780.037903pt;width:13pt;height:11pt;mso-position-horizontal-relative:page;mso-position-vertical-relative:page;z-index:-1593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4734pt;margin-top:806.72052pt;width:59.493346pt;height:26.794713pt;mso-position-horizontal-relative:page;mso-position-vertical-relative:page;z-index:-1592992" type="#_x0000_t75" stroked="false">
          <v:imagedata r:id="rId1" o:title=""/>
        </v:shape>
      </w:pict>
    </w:r>
    <w:r>
      <w:rPr/>
      <w:pict>
        <v:shape style="position:absolute;margin-left:88.879997pt;margin-top:780.037903pt;width:15.5pt;height:11pt;mso-position-horizontal-relative:page;mso-position-vertical-relative:page;z-index:-1592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4734pt;margin-top:806.72052pt;width:59.493346pt;height:26.794713pt;mso-position-horizontal-relative:page;mso-position-vertical-relative:page;z-index:-1592944" type="#_x0000_t75" stroked="false">
          <v:imagedata r:id="rId1" o:title=""/>
        </v:shape>
      </w:pict>
    </w:r>
    <w:r>
      <w:rPr/>
      <w:pict>
        <v:shape style="position:absolute;margin-left:87.879997pt;margin-top:780.037903pt;width:17.5pt;height:11pt;mso-position-horizontal-relative:page;mso-position-vertical-relative:page;z-index:-1592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17102pt;margin-top:570.372925pt;width:42.063622pt;height:18.944685pt;mso-position-horizontal-relative:page;mso-position-vertical-relative:page;z-index:-1592872" type="#_x0000_t75" stroked="false">
          <v:imagedata r:id="rId1" o:title=""/>
        </v:shape>
      </w:pict>
    </w:r>
    <w:r>
      <w:rPr/>
      <w:pict>
        <v:shape style="position:absolute;margin-left:70pt;margin-top:533.317932pt;width:17.5pt;height:11pt;mso-position-horizontal-relative:page;mso-position-vertical-relative:page;z-index:-1592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4736pt;margin-top:806.72052pt;width:59.493346pt;height:26.794713pt;mso-position-horizontal-relative:page;mso-position-vertical-relative:page;z-index:-1592800" type="#_x0000_t75" stroked="false">
          <v:imagedata r:id="rId1" o:title=""/>
        </v:shape>
      </w:pict>
    </w:r>
    <w:r>
      <w:rPr/>
      <w:pict>
        <v:shape style="position:absolute;margin-left:87.900002pt;margin-top:779.977905pt;width:17.5pt;height:11pt;mso-position-horizontal-relative:page;mso-position-vertical-relative:page;z-index:-1592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17102pt;margin-top:570.372925pt;width:42.063622pt;height:18.944685pt;mso-position-horizontal-relative:page;mso-position-vertical-relative:page;z-index:-1592728" type="#_x0000_t75" stroked="false">
          <v:imagedata r:id="rId1" o:title=""/>
        </v:shape>
      </w:pict>
    </w:r>
    <w:r>
      <w:rPr/>
      <w:pict>
        <v:shape style="position:absolute;margin-left:70pt;margin-top:533.317932pt;width:17.5pt;height:11pt;mso-position-horizontal-relative:page;mso-position-vertical-relative:page;z-index:-1592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4736pt;margin-top:806.72052pt;width:59.493346pt;height:26.794713pt;mso-position-horizontal-relative:page;mso-position-vertical-relative:page;z-index:-1592656" type="#_x0000_t75" stroked="false">
          <v:imagedata r:id="rId1" o:title=""/>
        </v:shape>
      </w:pict>
    </w:r>
    <w:r>
      <w:rPr/>
      <w:pict>
        <v:shape style="position:absolute;margin-left:87.900002pt;margin-top:779.977905pt;width:17.5pt;height:11pt;mso-position-horizontal-relative:page;mso-position-vertical-relative:page;z-index:-1592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231.55pt;height:11.5pt;mso-position-horizontal-relative:page;mso-position-vertical-relative:page;z-index:-1593208"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31.55pt;height:11.5pt;mso-position-horizontal-relative:page;mso-position-vertical-relative:page;z-index:-1593088"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37.765610pt;width:231.55pt;height:11.5pt;mso-position-horizontal-relative:page;mso-position-vertical-relative:page;z-index:-1593064"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7.765636pt;width:231.55pt;height:11.5pt;mso-position-horizontal-relative:page;mso-position-vertical-relative:page;z-index:-1592896"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0002pt;margin-top:37.765610pt;width:231.55pt;height:11.5pt;mso-position-horizontal-relative:page;mso-position-vertical-relative:page;z-index:-1592824"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7.765636pt;width:231.55pt;height:11.5pt;mso-position-horizontal-relative:page;mso-position-vertical-relative:page;z-index:-1592752"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0002pt;margin-top:37.765610pt;width:231.55pt;height:11.5pt;mso-position-horizontal-relative:page;mso-position-vertical-relative:page;z-index:-1592680"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37.765636pt;width:231.55pt;height:11.5pt;mso-position-horizontal-relative:page;mso-position-vertical-relative:page;z-index:-1592608"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2018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0002pt;margin-top:37.765610pt;width:231.55pt;height:11.5pt;mso-position-horizontal-relative:page;mso-position-vertical-relative:page;z-index:-1592536" type="#_x0000_t202" filled="false" stroked="false">
          <v:textbox inset="0,0,0,0">
            <w:txbxContent>
              <w:p>
                <w:pPr>
                  <w:pStyle w:val="BodyText"/>
                  <w:spacing w:line="214" w:lineRule="exact"/>
                  <w:ind w:left="20" w:right="0"/>
                  <w:jc w:val="left"/>
                </w:pPr>
                <w:r>
                  <w:rPr/>
                  <w:t>杭州联络互动信息科技股份有限公司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14"/>
    </w:pPr>
    <w:rPr>
      <w:rFonts w:ascii="宋体" w:hAnsi="宋体" w:eastAsia="宋体"/>
      <w:sz w:val="18"/>
      <w:szCs w:val="18"/>
    </w:rPr>
  </w:style>
  <w:style w:styleId="BodyText" w:type="paragraph">
    <w:name w:val="Body Text"/>
    <w:basedOn w:val="Normal"/>
    <w:uiPriority w:val="1"/>
    <w:qFormat/>
    <w:pPr>
      <w:ind w:left="114"/>
    </w:pPr>
    <w:rPr>
      <w:rFonts w:ascii="宋体" w:hAnsi="宋体" w:eastAsia="宋体"/>
      <w:sz w:val="18"/>
      <w:szCs w:val="18"/>
    </w:rPr>
  </w:style>
  <w:style w:styleId="Heading1" w:type="paragraph">
    <w:name w:val="Heading 1"/>
    <w:basedOn w:val="Normal"/>
    <w:uiPriority w:val="1"/>
    <w:qFormat/>
    <w:pPr>
      <w:spacing w:before="1"/>
      <w:ind w:left="2022"/>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8"/>
      <w:szCs w:val="28"/>
    </w:rPr>
  </w:style>
  <w:style w:styleId="Heading3" w:type="paragraph">
    <w:name w:val="Heading 3"/>
    <w:basedOn w:val="Normal"/>
    <w:uiPriority w:val="1"/>
    <w:qFormat/>
    <w:pPr>
      <w:ind w:left="114"/>
      <w:outlineLvl w:val="3"/>
    </w:pPr>
    <w:rPr>
      <w:rFonts w:ascii="宋体" w:hAnsi="宋体" w:eastAsia="宋体"/>
      <w:b/>
      <w:bCs/>
      <w:sz w:val="24"/>
      <w:szCs w:val="24"/>
    </w:rPr>
  </w:style>
  <w:style w:styleId="Heading4" w:type="paragraph">
    <w:name w:val="Heading 4"/>
    <w:basedOn w:val="Normal"/>
    <w:uiPriority w:val="1"/>
    <w:qFormat/>
    <w:pPr>
      <w:ind w:left="114"/>
      <w:outlineLvl w:val="4"/>
    </w:pPr>
    <w:rPr>
      <w:rFonts w:ascii="宋体" w:hAnsi="宋体" w:eastAsia="宋体"/>
      <w:sz w:val="24"/>
      <w:szCs w:val="24"/>
    </w:rPr>
  </w:style>
  <w:style w:styleId="Heading5" w:type="paragraph">
    <w:name w:val="Heading 5"/>
    <w:basedOn w:val="Normal"/>
    <w:uiPriority w:val="1"/>
    <w:qFormat/>
    <w:pPr>
      <w:spacing w:before="4"/>
      <w:ind w:left="118"/>
      <w:outlineLvl w:val="5"/>
    </w:pPr>
    <w:rPr>
      <w:rFonts w:ascii="宋体" w:hAnsi="宋体" w:eastAsia="宋体"/>
      <w:sz w:val="23"/>
      <w:szCs w:val="23"/>
    </w:rPr>
  </w:style>
  <w:style w:styleId="Heading6" w:type="paragraph">
    <w:name w:val="Heading 6"/>
    <w:basedOn w:val="Normal"/>
    <w:uiPriority w:val="1"/>
    <w:qFormat/>
    <w:pPr>
      <w:ind w:left="118"/>
      <w:outlineLvl w:val="6"/>
    </w:pPr>
    <w:rPr>
      <w:rFonts w:ascii="宋体" w:hAnsi="宋体" w:eastAsia="宋体"/>
      <w:b/>
      <w:bCs/>
      <w:sz w:val="21"/>
      <w:szCs w:val="21"/>
    </w:rPr>
  </w:style>
  <w:style w:styleId="Heading7" w:type="paragraph">
    <w:name w:val="Heading 7"/>
    <w:basedOn w:val="Normal"/>
    <w:uiPriority w:val="1"/>
    <w:qFormat/>
    <w:pPr>
      <w:ind w:left="117"/>
      <w:outlineLvl w:val="7"/>
    </w:pPr>
    <w:rPr>
      <w:rFonts w:ascii="宋体" w:hAnsi="宋体" w:eastAsia="宋体"/>
      <w:sz w:val="21"/>
      <w:szCs w:val="21"/>
    </w:rPr>
  </w:style>
  <w:style w:styleId="Heading8" w:type="paragraph">
    <w:name w:val="Heading 8"/>
    <w:basedOn w:val="Normal"/>
    <w:uiPriority w:val="1"/>
    <w:qFormat/>
    <w:pPr>
      <w:ind w:left="114"/>
      <w:outlineLvl w:val="8"/>
    </w:pPr>
    <w:rPr>
      <w:rFonts w:ascii="宋体" w:hAnsi="宋体" w:eastAsia="宋体"/>
      <w:sz w:val="20"/>
      <w:szCs w:val="20"/>
    </w:rPr>
  </w:style>
  <w:style w:styleId="Heading9" w:type="paragraph">
    <w:name w:val="Heading 9"/>
    <w:basedOn w:val="Normal"/>
    <w:uiPriority w:val="1"/>
    <w:qFormat/>
    <w:pPr>
      <w:ind w:left="392"/>
      <w:outlineLvl w:val="9"/>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lianluo.com/" TargetMode="External"/><Relationship Id="rId11" Type="http://schemas.openxmlformats.org/officeDocument/2006/relationships/hyperlink" Target="mailto:ir@lianluo.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hyperlink" Target="http://www.cninfo.com.cn/cninfo-new/index"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header" Target="header4.xml"/><Relationship Id="rId61" Type="http://schemas.openxmlformats.org/officeDocument/2006/relationships/footer" Target="footer6.xml"/><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81.png"/><Relationship Id="rId99" Type="http://schemas.openxmlformats.org/officeDocument/2006/relationships/image" Target="media/image82.png"/><Relationship Id="rId100" Type="http://schemas.openxmlformats.org/officeDocument/2006/relationships/image" Target="media/image83.png"/><Relationship Id="rId101" Type="http://schemas.openxmlformats.org/officeDocument/2006/relationships/image" Target="media/image84.png"/><Relationship Id="rId102" Type="http://schemas.openxmlformats.org/officeDocument/2006/relationships/image" Target="media/image85.png"/><Relationship Id="rId103" Type="http://schemas.openxmlformats.org/officeDocument/2006/relationships/image" Target="media/image86.png"/><Relationship Id="rId104" Type="http://schemas.openxmlformats.org/officeDocument/2006/relationships/image" Target="media/image87.png"/><Relationship Id="rId105" Type="http://schemas.openxmlformats.org/officeDocument/2006/relationships/image" Target="media/image88.png"/><Relationship Id="rId106" Type="http://schemas.openxmlformats.org/officeDocument/2006/relationships/image" Target="media/image89.png"/><Relationship Id="rId107" Type="http://schemas.openxmlformats.org/officeDocument/2006/relationships/image" Target="media/image90.png"/><Relationship Id="rId108" Type="http://schemas.openxmlformats.org/officeDocument/2006/relationships/image" Target="media/image91.png"/><Relationship Id="rId109" Type="http://schemas.openxmlformats.org/officeDocument/2006/relationships/image" Target="media/image92.png"/><Relationship Id="rId110" Type="http://schemas.openxmlformats.org/officeDocument/2006/relationships/image" Target="media/image93.png"/><Relationship Id="rId111" Type="http://schemas.openxmlformats.org/officeDocument/2006/relationships/image" Target="media/image94.png"/><Relationship Id="rId112" Type="http://schemas.openxmlformats.org/officeDocument/2006/relationships/image" Target="media/image95.png"/><Relationship Id="rId113" Type="http://schemas.openxmlformats.org/officeDocument/2006/relationships/image" Target="media/image96.png"/><Relationship Id="rId114" Type="http://schemas.openxmlformats.org/officeDocument/2006/relationships/image" Target="media/image97.png"/><Relationship Id="rId115" Type="http://schemas.openxmlformats.org/officeDocument/2006/relationships/image" Target="media/image98.png"/><Relationship Id="rId116" Type="http://schemas.openxmlformats.org/officeDocument/2006/relationships/image" Target="media/image99.png"/><Relationship Id="rId117" Type="http://schemas.openxmlformats.org/officeDocument/2006/relationships/image" Target="media/image100.png"/><Relationship Id="rId118" Type="http://schemas.openxmlformats.org/officeDocument/2006/relationships/image" Target="media/image101.png"/><Relationship Id="rId119" Type="http://schemas.openxmlformats.org/officeDocument/2006/relationships/image" Target="media/image102.png"/><Relationship Id="rId120" Type="http://schemas.openxmlformats.org/officeDocument/2006/relationships/image" Target="media/image103.png"/><Relationship Id="rId121" Type="http://schemas.openxmlformats.org/officeDocument/2006/relationships/image" Target="media/image104.png"/><Relationship Id="rId122" Type="http://schemas.openxmlformats.org/officeDocument/2006/relationships/image" Target="media/image105.png"/><Relationship Id="rId123" Type="http://schemas.openxmlformats.org/officeDocument/2006/relationships/image" Target="media/image106.png"/><Relationship Id="rId124" Type="http://schemas.openxmlformats.org/officeDocument/2006/relationships/image" Target="media/image107.png"/><Relationship Id="rId125" Type="http://schemas.openxmlformats.org/officeDocument/2006/relationships/image" Target="media/image108.png"/><Relationship Id="rId126" Type="http://schemas.openxmlformats.org/officeDocument/2006/relationships/image" Target="media/image109.png"/><Relationship Id="rId127" Type="http://schemas.openxmlformats.org/officeDocument/2006/relationships/image" Target="media/image110.png"/><Relationship Id="rId128" Type="http://schemas.openxmlformats.org/officeDocument/2006/relationships/image" Target="media/image111.png"/><Relationship Id="rId129" Type="http://schemas.openxmlformats.org/officeDocument/2006/relationships/image" Target="media/image112.png"/><Relationship Id="rId130" Type="http://schemas.openxmlformats.org/officeDocument/2006/relationships/header" Target="header5.xml"/><Relationship Id="rId131" Type="http://schemas.openxmlformats.org/officeDocument/2006/relationships/footer" Target="footer7.xml"/><Relationship Id="rId132" Type="http://schemas.openxmlformats.org/officeDocument/2006/relationships/image" Target="media/image113.png"/><Relationship Id="rId133" Type="http://schemas.openxmlformats.org/officeDocument/2006/relationships/image" Target="media/image114.png"/><Relationship Id="rId134" Type="http://schemas.openxmlformats.org/officeDocument/2006/relationships/image" Target="media/image115.png"/><Relationship Id="rId135" Type="http://schemas.openxmlformats.org/officeDocument/2006/relationships/image" Target="media/image116.png"/><Relationship Id="rId136" Type="http://schemas.openxmlformats.org/officeDocument/2006/relationships/image" Target="media/image117.png"/><Relationship Id="rId137" Type="http://schemas.openxmlformats.org/officeDocument/2006/relationships/image" Target="media/image118.png"/><Relationship Id="rId138" Type="http://schemas.openxmlformats.org/officeDocument/2006/relationships/image" Target="media/image119.png"/><Relationship Id="rId139" Type="http://schemas.openxmlformats.org/officeDocument/2006/relationships/image" Target="media/image120.png"/><Relationship Id="rId140" Type="http://schemas.openxmlformats.org/officeDocument/2006/relationships/image" Target="media/image121.png"/><Relationship Id="rId141" Type="http://schemas.openxmlformats.org/officeDocument/2006/relationships/image" Target="media/image122.png"/><Relationship Id="rId142" Type="http://schemas.openxmlformats.org/officeDocument/2006/relationships/image" Target="media/image123.png"/><Relationship Id="rId143" Type="http://schemas.openxmlformats.org/officeDocument/2006/relationships/image" Target="media/image124.png"/><Relationship Id="rId144" Type="http://schemas.openxmlformats.org/officeDocument/2006/relationships/image" Target="media/image125.png"/><Relationship Id="rId145" Type="http://schemas.openxmlformats.org/officeDocument/2006/relationships/image" Target="media/image126.png"/><Relationship Id="rId146" Type="http://schemas.openxmlformats.org/officeDocument/2006/relationships/image" Target="media/image127.png"/><Relationship Id="rId147" Type="http://schemas.openxmlformats.org/officeDocument/2006/relationships/image" Target="media/image128.png"/><Relationship Id="rId148" Type="http://schemas.openxmlformats.org/officeDocument/2006/relationships/image" Target="media/image129.png"/><Relationship Id="rId149" Type="http://schemas.openxmlformats.org/officeDocument/2006/relationships/image" Target="media/image130.png"/><Relationship Id="rId150" Type="http://schemas.openxmlformats.org/officeDocument/2006/relationships/image" Target="media/image131.png"/><Relationship Id="rId151" Type="http://schemas.openxmlformats.org/officeDocument/2006/relationships/image" Target="media/image132.png"/><Relationship Id="rId152" Type="http://schemas.openxmlformats.org/officeDocument/2006/relationships/image" Target="media/image133.png"/><Relationship Id="rId153" Type="http://schemas.openxmlformats.org/officeDocument/2006/relationships/image" Target="media/image134.png"/><Relationship Id="rId154" Type="http://schemas.openxmlformats.org/officeDocument/2006/relationships/image" Target="media/image135.png"/><Relationship Id="rId155" Type="http://schemas.openxmlformats.org/officeDocument/2006/relationships/image" Target="media/image136.png"/><Relationship Id="rId156" Type="http://schemas.openxmlformats.org/officeDocument/2006/relationships/image" Target="media/image137.png"/><Relationship Id="rId157" Type="http://schemas.openxmlformats.org/officeDocument/2006/relationships/image" Target="media/image138.png"/><Relationship Id="rId158" Type="http://schemas.openxmlformats.org/officeDocument/2006/relationships/image" Target="media/image139.png"/><Relationship Id="rId159" Type="http://schemas.openxmlformats.org/officeDocument/2006/relationships/image" Target="media/image140.png"/><Relationship Id="rId160" Type="http://schemas.openxmlformats.org/officeDocument/2006/relationships/image" Target="media/image141.png"/><Relationship Id="rId161" Type="http://schemas.openxmlformats.org/officeDocument/2006/relationships/image" Target="media/image142.png"/><Relationship Id="rId162" Type="http://schemas.openxmlformats.org/officeDocument/2006/relationships/image" Target="media/image143.png"/><Relationship Id="rId163" Type="http://schemas.openxmlformats.org/officeDocument/2006/relationships/image" Target="media/image144.png"/><Relationship Id="rId164" Type="http://schemas.openxmlformats.org/officeDocument/2006/relationships/image" Target="media/image145.png"/><Relationship Id="rId165" Type="http://schemas.openxmlformats.org/officeDocument/2006/relationships/image" Target="media/image146.png"/><Relationship Id="rId166" Type="http://schemas.openxmlformats.org/officeDocument/2006/relationships/image" Target="media/image147.png"/><Relationship Id="rId167" Type="http://schemas.openxmlformats.org/officeDocument/2006/relationships/image" Target="media/image148.png"/><Relationship Id="rId168" Type="http://schemas.openxmlformats.org/officeDocument/2006/relationships/image" Target="media/image149.png"/><Relationship Id="rId169" Type="http://schemas.openxmlformats.org/officeDocument/2006/relationships/image" Target="media/image150.png"/><Relationship Id="rId170" Type="http://schemas.openxmlformats.org/officeDocument/2006/relationships/image" Target="media/image151.png"/><Relationship Id="rId171" Type="http://schemas.openxmlformats.org/officeDocument/2006/relationships/image" Target="media/image152.png"/><Relationship Id="rId172" Type="http://schemas.openxmlformats.org/officeDocument/2006/relationships/image" Target="media/image153.png"/><Relationship Id="rId173" Type="http://schemas.openxmlformats.org/officeDocument/2006/relationships/image" Target="media/image154.png"/><Relationship Id="rId174" Type="http://schemas.openxmlformats.org/officeDocument/2006/relationships/image" Target="media/image155.png"/><Relationship Id="rId175" Type="http://schemas.openxmlformats.org/officeDocument/2006/relationships/image" Target="media/image156.png"/><Relationship Id="rId176" Type="http://schemas.openxmlformats.org/officeDocument/2006/relationships/image" Target="media/image157.png"/><Relationship Id="rId177" Type="http://schemas.openxmlformats.org/officeDocument/2006/relationships/image" Target="media/image158.png"/><Relationship Id="rId178" Type="http://schemas.openxmlformats.org/officeDocument/2006/relationships/image" Target="media/image159.png"/><Relationship Id="rId179" Type="http://schemas.openxmlformats.org/officeDocument/2006/relationships/image" Target="media/image160.png"/><Relationship Id="rId180" Type="http://schemas.openxmlformats.org/officeDocument/2006/relationships/image" Target="media/image161.png"/><Relationship Id="rId181" Type="http://schemas.openxmlformats.org/officeDocument/2006/relationships/image" Target="media/image162.png"/><Relationship Id="rId182" Type="http://schemas.openxmlformats.org/officeDocument/2006/relationships/image" Target="media/image163.png"/><Relationship Id="rId183" Type="http://schemas.openxmlformats.org/officeDocument/2006/relationships/image" Target="media/image164.png"/><Relationship Id="rId184" Type="http://schemas.openxmlformats.org/officeDocument/2006/relationships/image" Target="media/image165.png"/><Relationship Id="rId185" Type="http://schemas.openxmlformats.org/officeDocument/2006/relationships/image" Target="media/image166.png"/><Relationship Id="rId186" Type="http://schemas.openxmlformats.org/officeDocument/2006/relationships/image" Target="media/image167.png"/><Relationship Id="rId187" Type="http://schemas.openxmlformats.org/officeDocument/2006/relationships/image" Target="media/image168.png"/><Relationship Id="rId188" Type="http://schemas.openxmlformats.org/officeDocument/2006/relationships/image" Target="media/image169.png"/><Relationship Id="rId189" Type="http://schemas.openxmlformats.org/officeDocument/2006/relationships/image" Target="media/image170.png"/><Relationship Id="rId190" Type="http://schemas.openxmlformats.org/officeDocument/2006/relationships/image" Target="media/image171.png"/><Relationship Id="rId191" Type="http://schemas.openxmlformats.org/officeDocument/2006/relationships/image" Target="media/image172.png"/><Relationship Id="rId192" Type="http://schemas.openxmlformats.org/officeDocument/2006/relationships/image" Target="media/image173.png"/><Relationship Id="rId193" Type="http://schemas.openxmlformats.org/officeDocument/2006/relationships/header" Target="header6.xml"/><Relationship Id="rId194" Type="http://schemas.openxmlformats.org/officeDocument/2006/relationships/footer" Target="footer8.xml"/><Relationship Id="rId195" Type="http://schemas.openxmlformats.org/officeDocument/2006/relationships/image" Target="media/image174.png"/><Relationship Id="rId196" Type="http://schemas.openxmlformats.org/officeDocument/2006/relationships/image" Target="media/image175.png"/><Relationship Id="rId197" Type="http://schemas.openxmlformats.org/officeDocument/2006/relationships/image" Target="media/image176.png"/><Relationship Id="rId198" Type="http://schemas.openxmlformats.org/officeDocument/2006/relationships/image" Target="media/image177.png"/><Relationship Id="rId199" Type="http://schemas.openxmlformats.org/officeDocument/2006/relationships/image" Target="media/image178.png"/><Relationship Id="rId200" Type="http://schemas.openxmlformats.org/officeDocument/2006/relationships/image" Target="media/image179.png"/><Relationship Id="rId201" Type="http://schemas.openxmlformats.org/officeDocument/2006/relationships/image" Target="media/image180.png"/><Relationship Id="rId202" Type="http://schemas.openxmlformats.org/officeDocument/2006/relationships/image" Target="media/image181.png"/><Relationship Id="rId203" Type="http://schemas.openxmlformats.org/officeDocument/2006/relationships/image" Target="media/image182.png"/><Relationship Id="rId204" Type="http://schemas.openxmlformats.org/officeDocument/2006/relationships/image" Target="media/image183.png"/><Relationship Id="rId205" Type="http://schemas.openxmlformats.org/officeDocument/2006/relationships/image" Target="media/image184.png"/><Relationship Id="rId206" Type="http://schemas.openxmlformats.org/officeDocument/2006/relationships/image" Target="media/image185.png"/><Relationship Id="rId207" Type="http://schemas.openxmlformats.org/officeDocument/2006/relationships/image" Target="media/image186.png"/><Relationship Id="rId208" Type="http://schemas.openxmlformats.org/officeDocument/2006/relationships/image" Target="media/image187.png"/><Relationship Id="rId209" Type="http://schemas.openxmlformats.org/officeDocument/2006/relationships/image" Target="media/image188.png"/><Relationship Id="rId210" Type="http://schemas.openxmlformats.org/officeDocument/2006/relationships/image" Target="media/image189.png"/><Relationship Id="rId211" Type="http://schemas.openxmlformats.org/officeDocument/2006/relationships/image" Target="media/image190.png"/><Relationship Id="rId212" Type="http://schemas.openxmlformats.org/officeDocument/2006/relationships/image" Target="media/image191.png"/><Relationship Id="rId213" Type="http://schemas.openxmlformats.org/officeDocument/2006/relationships/image" Target="media/image192.png"/><Relationship Id="rId214" Type="http://schemas.openxmlformats.org/officeDocument/2006/relationships/image" Target="media/image193.png"/><Relationship Id="rId215" Type="http://schemas.openxmlformats.org/officeDocument/2006/relationships/image" Target="media/image194.png"/><Relationship Id="rId216" Type="http://schemas.openxmlformats.org/officeDocument/2006/relationships/image" Target="media/image195.png"/><Relationship Id="rId217" Type="http://schemas.openxmlformats.org/officeDocument/2006/relationships/image" Target="media/image196.png"/><Relationship Id="rId218" Type="http://schemas.openxmlformats.org/officeDocument/2006/relationships/image" Target="media/image197.png"/><Relationship Id="rId219" Type="http://schemas.openxmlformats.org/officeDocument/2006/relationships/image" Target="media/image198.png"/><Relationship Id="rId220" Type="http://schemas.openxmlformats.org/officeDocument/2006/relationships/image" Target="media/image199.png"/><Relationship Id="rId221" Type="http://schemas.openxmlformats.org/officeDocument/2006/relationships/image" Target="media/image200.png"/><Relationship Id="rId222" Type="http://schemas.openxmlformats.org/officeDocument/2006/relationships/image" Target="media/image201.png"/><Relationship Id="rId223" Type="http://schemas.openxmlformats.org/officeDocument/2006/relationships/image" Target="media/image202.png"/><Relationship Id="rId224" Type="http://schemas.openxmlformats.org/officeDocument/2006/relationships/image" Target="media/image203.png"/><Relationship Id="rId225" Type="http://schemas.openxmlformats.org/officeDocument/2006/relationships/image" Target="media/image204.png"/><Relationship Id="rId226" Type="http://schemas.openxmlformats.org/officeDocument/2006/relationships/image" Target="media/image205.png"/><Relationship Id="rId227" Type="http://schemas.openxmlformats.org/officeDocument/2006/relationships/image" Target="media/image206.png"/><Relationship Id="rId228" Type="http://schemas.openxmlformats.org/officeDocument/2006/relationships/image" Target="media/image207.png"/><Relationship Id="rId229" Type="http://schemas.openxmlformats.org/officeDocument/2006/relationships/image" Target="media/image208.png"/><Relationship Id="rId230" Type="http://schemas.openxmlformats.org/officeDocument/2006/relationships/image" Target="media/image209.png"/><Relationship Id="rId231" Type="http://schemas.openxmlformats.org/officeDocument/2006/relationships/image" Target="media/image210.png"/><Relationship Id="rId232" Type="http://schemas.openxmlformats.org/officeDocument/2006/relationships/image" Target="media/image211.png"/><Relationship Id="rId233" Type="http://schemas.openxmlformats.org/officeDocument/2006/relationships/image" Target="media/image212.png"/><Relationship Id="rId234" Type="http://schemas.openxmlformats.org/officeDocument/2006/relationships/image" Target="media/image213.png"/><Relationship Id="rId235" Type="http://schemas.openxmlformats.org/officeDocument/2006/relationships/image" Target="media/image214.png"/><Relationship Id="rId236" Type="http://schemas.openxmlformats.org/officeDocument/2006/relationships/image" Target="media/image215.png"/><Relationship Id="rId237" Type="http://schemas.openxmlformats.org/officeDocument/2006/relationships/header" Target="header7.xml"/><Relationship Id="rId238" Type="http://schemas.openxmlformats.org/officeDocument/2006/relationships/footer" Target="footer9.xml"/><Relationship Id="rId239" Type="http://schemas.openxmlformats.org/officeDocument/2006/relationships/image" Target="media/image216.png"/><Relationship Id="rId240" Type="http://schemas.openxmlformats.org/officeDocument/2006/relationships/image" Target="media/image217.png"/><Relationship Id="rId241" Type="http://schemas.openxmlformats.org/officeDocument/2006/relationships/image" Target="media/image218.png"/><Relationship Id="rId242" Type="http://schemas.openxmlformats.org/officeDocument/2006/relationships/image" Target="media/image219.png"/><Relationship Id="rId243" Type="http://schemas.openxmlformats.org/officeDocument/2006/relationships/image" Target="media/image220.png"/><Relationship Id="rId244" Type="http://schemas.openxmlformats.org/officeDocument/2006/relationships/image" Target="media/image221.png"/><Relationship Id="rId245" Type="http://schemas.openxmlformats.org/officeDocument/2006/relationships/image" Target="media/image222.png"/><Relationship Id="rId246" Type="http://schemas.openxmlformats.org/officeDocument/2006/relationships/image" Target="media/image223.png"/><Relationship Id="rId247" Type="http://schemas.openxmlformats.org/officeDocument/2006/relationships/image" Target="media/image224.png"/><Relationship Id="rId248" Type="http://schemas.openxmlformats.org/officeDocument/2006/relationships/image" Target="media/image225.png"/><Relationship Id="rId249" Type="http://schemas.openxmlformats.org/officeDocument/2006/relationships/image" Target="media/image226.png"/><Relationship Id="rId250" Type="http://schemas.openxmlformats.org/officeDocument/2006/relationships/image" Target="media/image227.png"/><Relationship Id="rId251" Type="http://schemas.openxmlformats.org/officeDocument/2006/relationships/image" Target="media/image228.png"/><Relationship Id="rId252" Type="http://schemas.openxmlformats.org/officeDocument/2006/relationships/image" Target="media/image229.png"/><Relationship Id="rId253" Type="http://schemas.openxmlformats.org/officeDocument/2006/relationships/image" Target="media/image230.png"/><Relationship Id="rId254" Type="http://schemas.openxmlformats.org/officeDocument/2006/relationships/image" Target="media/image231.png"/><Relationship Id="rId255" Type="http://schemas.openxmlformats.org/officeDocument/2006/relationships/image" Target="media/image232.png"/><Relationship Id="rId256" Type="http://schemas.openxmlformats.org/officeDocument/2006/relationships/image" Target="media/image233.png"/><Relationship Id="rId257" Type="http://schemas.openxmlformats.org/officeDocument/2006/relationships/image" Target="media/image234.png"/><Relationship Id="rId258" Type="http://schemas.openxmlformats.org/officeDocument/2006/relationships/image" Target="media/image235.png"/><Relationship Id="rId259" Type="http://schemas.openxmlformats.org/officeDocument/2006/relationships/image" Target="media/image236.png"/><Relationship Id="rId260" Type="http://schemas.openxmlformats.org/officeDocument/2006/relationships/image" Target="media/image237.png"/><Relationship Id="rId261" Type="http://schemas.openxmlformats.org/officeDocument/2006/relationships/image" Target="media/image238.png"/><Relationship Id="rId262" Type="http://schemas.openxmlformats.org/officeDocument/2006/relationships/image" Target="media/image239.png"/><Relationship Id="rId263" Type="http://schemas.openxmlformats.org/officeDocument/2006/relationships/image" Target="media/image240.png"/><Relationship Id="rId264" Type="http://schemas.openxmlformats.org/officeDocument/2006/relationships/image" Target="media/image241.png"/><Relationship Id="rId265" Type="http://schemas.openxmlformats.org/officeDocument/2006/relationships/image" Target="media/image242.png"/><Relationship Id="rId266" Type="http://schemas.openxmlformats.org/officeDocument/2006/relationships/image" Target="media/image243.png"/><Relationship Id="rId267" Type="http://schemas.openxmlformats.org/officeDocument/2006/relationships/image" Target="media/image244.png"/><Relationship Id="rId268" Type="http://schemas.openxmlformats.org/officeDocument/2006/relationships/image" Target="media/image245.png"/><Relationship Id="rId269" Type="http://schemas.openxmlformats.org/officeDocument/2006/relationships/image" Target="media/image246.png"/><Relationship Id="rId270" Type="http://schemas.openxmlformats.org/officeDocument/2006/relationships/image" Target="media/image247.png"/><Relationship Id="rId271" Type="http://schemas.openxmlformats.org/officeDocument/2006/relationships/image" Target="media/image248.png"/><Relationship Id="rId272" Type="http://schemas.openxmlformats.org/officeDocument/2006/relationships/image" Target="media/image249.png"/><Relationship Id="rId273" Type="http://schemas.openxmlformats.org/officeDocument/2006/relationships/image" Target="media/image250.png"/><Relationship Id="rId274" Type="http://schemas.openxmlformats.org/officeDocument/2006/relationships/image" Target="media/image251.png"/><Relationship Id="rId275" Type="http://schemas.openxmlformats.org/officeDocument/2006/relationships/image" Target="media/image252.png"/><Relationship Id="rId276" Type="http://schemas.openxmlformats.org/officeDocument/2006/relationships/image" Target="media/image253.png"/><Relationship Id="rId277" Type="http://schemas.openxmlformats.org/officeDocument/2006/relationships/image" Target="media/image254.png"/><Relationship Id="rId278" Type="http://schemas.openxmlformats.org/officeDocument/2006/relationships/image" Target="media/image255.png"/><Relationship Id="rId279" Type="http://schemas.openxmlformats.org/officeDocument/2006/relationships/image" Target="media/image256.png"/><Relationship Id="rId280" Type="http://schemas.openxmlformats.org/officeDocument/2006/relationships/image" Target="media/image257.png"/><Relationship Id="rId281" Type="http://schemas.openxmlformats.org/officeDocument/2006/relationships/image" Target="media/image258.png"/><Relationship Id="rId282" Type="http://schemas.openxmlformats.org/officeDocument/2006/relationships/image" Target="media/image259.png"/><Relationship Id="rId283" Type="http://schemas.openxmlformats.org/officeDocument/2006/relationships/image" Target="media/image260.png"/><Relationship Id="rId284" Type="http://schemas.openxmlformats.org/officeDocument/2006/relationships/image" Target="media/image261.png"/><Relationship Id="rId285" Type="http://schemas.openxmlformats.org/officeDocument/2006/relationships/image" Target="media/image262.png"/><Relationship Id="rId286" Type="http://schemas.openxmlformats.org/officeDocument/2006/relationships/image" Target="media/image263.png"/><Relationship Id="rId287" Type="http://schemas.openxmlformats.org/officeDocument/2006/relationships/image" Target="media/image264.png"/><Relationship Id="rId288" Type="http://schemas.openxmlformats.org/officeDocument/2006/relationships/image" Target="media/image265.png"/><Relationship Id="rId289" Type="http://schemas.openxmlformats.org/officeDocument/2006/relationships/image" Target="media/image266.png"/><Relationship Id="rId290" Type="http://schemas.openxmlformats.org/officeDocument/2006/relationships/image" Target="media/image267.png"/><Relationship Id="rId291" Type="http://schemas.openxmlformats.org/officeDocument/2006/relationships/image" Target="media/image268.png"/><Relationship Id="rId292" Type="http://schemas.openxmlformats.org/officeDocument/2006/relationships/image" Target="media/image269.png"/><Relationship Id="rId293" Type="http://schemas.openxmlformats.org/officeDocument/2006/relationships/image" Target="media/image270.png"/><Relationship Id="rId294" Type="http://schemas.openxmlformats.org/officeDocument/2006/relationships/image" Target="media/image271.png"/><Relationship Id="rId295" Type="http://schemas.openxmlformats.org/officeDocument/2006/relationships/image" Target="media/image272.png"/><Relationship Id="rId296" Type="http://schemas.openxmlformats.org/officeDocument/2006/relationships/image" Target="media/image273.png"/><Relationship Id="rId297" Type="http://schemas.openxmlformats.org/officeDocument/2006/relationships/image" Target="media/image274.png"/><Relationship Id="rId298" Type="http://schemas.openxmlformats.org/officeDocument/2006/relationships/image" Target="media/image275.png"/><Relationship Id="rId299" Type="http://schemas.openxmlformats.org/officeDocument/2006/relationships/image" Target="media/image276.png"/><Relationship Id="rId300" Type="http://schemas.openxmlformats.org/officeDocument/2006/relationships/image" Target="media/image277.png"/><Relationship Id="rId301" Type="http://schemas.openxmlformats.org/officeDocument/2006/relationships/image" Target="media/image278.png"/><Relationship Id="rId302" Type="http://schemas.openxmlformats.org/officeDocument/2006/relationships/image" Target="media/image279.png"/><Relationship Id="rId303" Type="http://schemas.openxmlformats.org/officeDocument/2006/relationships/image" Target="media/image280.png"/><Relationship Id="rId304" Type="http://schemas.openxmlformats.org/officeDocument/2006/relationships/header" Target="header8.xml"/><Relationship Id="rId305" Type="http://schemas.openxmlformats.org/officeDocument/2006/relationships/footer" Target="footer10.xml"/><Relationship Id="rId306" Type="http://schemas.openxmlformats.org/officeDocument/2006/relationships/header" Target="header9.xml"/><Relationship Id="rId307"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2020-05-05T06:11:42Z</dcterms:created>
  <dcterms:modified xsi:type="dcterms:W3CDTF">2020-05-05T06:11:42Z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2019-06-20T00:00:00Z</vt:filetime>
  </property>
  <property fmtid="{D5CDD505-2E9C-101B-9397-08002B2CF9AE}" pid="3" name="Creator">
    <vt:lpwstr>Microsoft® Office Word 2007</vt:lpwstr>
  </property>
  <property fmtid="{D5CDD505-2E9C-101B-9397-08002B2CF9AE}" pid="4" name="LastSaved">
    <vt:filetime>2020-05-04T00:00:00Z</vt:filetime>
  </property>
</Properties>
</file>